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439094CF" w14:textId="5BDC7DA5" w:rsidR="00121460" w:rsidRDefault="005B35CC" w:rsidP="002522B3">
      <w:pPr>
        <w:pStyle w:val="AssignmentsLevel1"/>
      </w:pPr>
      <w:r w:rsidRPr="004D6D26">
        <w:t xml:space="preserve">This course is the </w:t>
      </w:r>
      <w:r>
        <w:t>third</w:t>
      </w:r>
      <w:r w:rsidRPr="004D6D26">
        <w:t xml:space="preserve"> in a series of three field experiences</w:t>
      </w:r>
      <w:r>
        <w:t xml:space="preserve"> school counselor trainees will perform all tasks and duties ascribed to school counselors as determined by the American School Counselor Association (ASCA) National Model under the supervision of an experienced professional school counselor and a university supervisor. Students seeking certification in school counseling must complete a minimum of 210 clock hours. Students are also enrolled in a group supervision seminar that meets weekly. Students needing more than 1</w:t>
      </w:r>
      <w:r w:rsidR="002217BC">
        <w:t>5</w:t>
      </w:r>
      <w:r>
        <w:t xml:space="preserve"> weeks to complete the practicum experience should contact the school counseling program director.</w:t>
      </w:r>
    </w:p>
    <w:p w14:paraId="65CA205A" w14:textId="396D8421" w:rsidR="005B35CC" w:rsidRDefault="005B35CC" w:rsidP="002522B3">
      <w:pPr>
        <w:pStyle w:val="AssignmentsLevel1"/>
      </w:pPr>
    </w:p>
    <w:p w14:paraId="3972C7C5" w14:textId="49CE2B4A" w:rsidR="005B35CC" w:rsidRPr="0090566F" w:rsidRDefault="005B35CC" w:rsidP="002522B3">
      <w:pPr>
        <w:pStyle w:val="AssignmentsLevel1"/>
      </w:pPr>
      <w:r>
        <w:t xml:space="preserve">Pre-Requisite: </w:t>
      </w:r>
      <w:r w:rsidR="001A6CFD">
        <w:t>CNS</w:t>
      </w:r>
      <w:r w:rsidR="00DD3E92">
        <w:t xml:space="preserve"> 608</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0D1FF99F" w14:textId="77777777" w:rsidR="00033AB1" w:rsidRDefault="00033AB1" w:rsidP="00033AB1">
      <w:pPr>
        <w:tabs>
          <w:tab w:val="left" w:pos="0"/>
        </w:tabs>
        <w:rPr>
          <w:rFonts w:cs="Arial"/>
          <w:szCs w:val="20"/>
        </w:rPr>
      </w:pPr>
    </w:p>
    <w:p w14:paraId="1EB7FD37" w14:textId="77777777" w:rsidR="00033AB1" w:rsidRDefault="00033AB1" w:rsidP="00033AB1">
      <w:pPr>
        <w:pStyle w:val="AssignmentsLevel2"/>
        <w:numPr>
          <w:ilvl w:val="0"/>
          <w:numId w:val="46"/>
        </w:numPr>
        <w:ind w:left="360"/>
      </w:pPr>
      <w:r>
        <w:rPr>
          <w:b/>
        </w:rPr>
        <w:t>ULO1</w:t>
      </w:r>
      <w:r>
        <w:t>:</w:t>
      </w:r>
      <w:r>
        <w:rPr>
          <w:b/>
        </w:rPr>
        <w:t xml:space="preserve"> </w:t>
      </w:r>
      <w:r>
        <w:t>Knowledge of Human Cultures and the Physical and Natural World</w:t>
      </w:r>
    </w:p>
    <w:p w14:paraId="1379E027" w14:textId="77777777" w:rsidR="00033AB1" w:rsidRDefault="00033AB1" w:rsidP="00033AB1">
      <w:pPr>
        <w:pStyle w:val="AssignmentsLevel2"/>
        <w:numPr>
          <w:ilvl w:val="0"/>
          <w:numId w:val="46"/>
        </w:numPr>
        <w:ind w:left="360"/>
      </w:pPr>
      <w:r>
        <w:rPr>
          <w:b/>
        </w:rPr>
        <w:t>ULO2</w:t>
      </w:r>
      <w:r>
        <w:t>: Intellectual and Practical Skills</w:t>
      </w:r>
    </w:p>
    <w:p w14:paraId="45990259" w14:textId="77777777" w:rsidR="00033AB1" w:rsidRDefault="00033AB1" w:rsidP="00033AB1">
      <w:pPr>
        <w:pStyle w:val="AssignmentsLevel2"/>
        <w:numPr>
          <w:ilvl w:val="0"/>
          <w:numId w:val="46"/>
        </w:numPr>
        <w:ind w:left="360"/>
      </w:pPr>
      <w:r>
        <w:rPr>
          <w:b/>
        </w:rPr>
        <w:t>ULO3</w:t>
      </w:r>
      <w:r>
        <w:t>: Personal and Social Responsibility</w:t>
      </w:r>
    </w:p>
    <w:p w14:paraId="19FBE36E" w14:textId="77777777" w:rsidR="00033AB1" w:rsidRDefault="00033AB1" w:rsidP="00033AB1">
      <w:pPr>
        <w:pStyle w:val="AssignmentsLevel2"/>
        <w:numPr>
          <w:ilvl w:val="0"/>
          <w:numId w:val="46"/>
        </w:numPr>
        <w:ind w:left="360"/>
      </w:pPr>
      <w:r>
        <w:rPr>
          <w:b/>
        </w:rPr>
        <w:t>ULO4</w:t>
      </w:r>
      <w:r>
        <w:t>: Integrative and Applied Learning</w:t>
      </w:r>
    </w:p>
    <w:p w14:paraId="6F50B74B" w14:textId="77777777" w:rsidR="00033AB1" w:rsidRDefault="00033AB1" w:rsidP="00033AB1">
      <w:pPr>
        <w:pStyle w:val="AssignmentsLevel2"/>
        <w:numPr>
          <w:ilvl w:val="0"/>
          <w:numId w:val="46"/>
        </w:numPr>
        <w:ind w:left="360"/>
      </w:pPr>
      <w:r>
        <w:rPr>
          <w:b/>
        </w:rPr>
        <w:t>ULO5</w:t>
      </w:r>
      <w:r>
        <w:t>: Immersed in the Critical Concerns of the Sisters of Mercy of the Americas</w:t>
      </w:r>
    </w:p>
    <w:p w14:paraId="328DBEB0" w14:textId="3A421411"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4B56FE4E" w14:textId="77777777" w:rsidR="005F0FCB" w:rsidRDefault="005F0FCB" w:rsidP="005F0FCB">
      <w:pPr>
        <w:pStyle w:val="AssignmentsLevel2"/>
        <w:numPr>
          <w:ilvl w:val="0"/>
          <w:numId w:val="49"/>
        </w:numPr>
        <w:ind w:left="360"/>
        <w:rPr>
          <w:iCs/>
          <w:color w:val="000000"/>
        </w:rPr>
      </w:pPr>
      <w:r>
        <w:rPr>
          <w:b/>
          <w:iCs/>
          <w:color w:val="000000"/>
        </w:rPr>
        <w:t>PLO1:</w:t>
      </w:r>
      <w:r>
        <w:rPr>
          <w:iCs/>
          <w:color w:val="000000"/>
        </w:rPr>
        <w:t xml:space="preserve"> </w:t>
      </w:r>
      <w:r>
        <w:t>Establish a counseling identity. (ULO1, 3, 4, 5)</w:t>
      </w:r>
    </w:p>
    <w:p w14:paraId="6366E59A" w14:textId="77777777" w:rsidR="005F0FCB" w:rsidRDefault="005F0FCB" w:rsidP="005F0FCB">
      <w:pPr>
        <w:pStyle w:val="AssignmentsLevel2"/>
        <w:numPr>
          <w:ilvl w:val="0"/>
          <w:numId w:val="49"/>
        </w:numPr>
        <w:ind w:left="360"/>
        <w:rPr>
          <w:iCs/>
          <w:color w:val="000000"/>
        </w:rPr>
      </w:pPr>
      <w:r>
        <w:rPr>
          <w:b/>
          <w:iCs/>
          <w:color w:val="000000"/>
        </w:rPr>
        <w:t>PLO2:</w:t>
      </w:r>
      <w:r>
        <w:rPr>
          <w:iCs/>
          <w:color w:val="000000"/>
        </w:rPr>
        <w:t xml:space="preserve"> </w:t>
      </w:r>
      <w:r>
        <w:t>Exhibit a strong consistent counseling disposition. (ULO1, 3, 4, 5)</w:t>
      </w:r>
    </w:p>
    <w:p w14:paraId="7D833B07" w14:textId="77777777" w:rsidR="005F0FCB" w:rsidRDefault="005F0FCB" w:rsidP="005F0FCB">
      <w:pPr>
        <w:pStyle w:val="AssignmentsLevel2"/>
        <w:numPr>
          <w:ilvl w:val="0"/>
          <w:numId w:val="49"/>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2E7C85F0" w14:textId="77777777" w:rsidR="005F0FCB" w:rsidRDefault="005F0FCB" w:rsidP="005F0FCB">
      <w:pPr>
        <w:pStyle w:val="AssignmentsLevel2"/>
        <w:numPr>
          <w:ilvl w:val="0"/>
          <w:numId w:val="49"/>
        </w:numPr>
        <w:ind w:left="360"/>
        <w:rPr>
          <w:iCs/>
          <w:color w:val="000000"/>
        </w:rPr>
      </w:pPr>
      <w:r>
        <w:rPr>
          <w:b/>
          <w:iCs/>
          <w:color w:val="000000"/>
        </w:rPr>
        <w:t>PLO4:</w:t>
      </w:r>
      <w:r>
        <w:rPr>
          <w:iCs/>
          <w:color w:val="000000"/>
        </w:rPr>
        <w:t xml:space="preserve"> </w:t>
      </w:r>
      <w:r>
        <w:t>Demonstrate a multicultural sensitivity, knowledge and competency. (ULO1, 3, 5)</w:t>
      </w:r>
    </w:p>
    <w:p w14:paraId="7A2B0E8B" w14:textId="77777777" w:rsidR="005F0FCB" w:rsidRDefault="005F0FCB" w:rsidP="005F0FCB">
      <w:pPr>
        <w:pStyle w:val="AssignmentsLevel2"/>
        <w:numPr>
          <w:ilvl w:val="0"/>
          <w:numId w:val="49"/>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60D9D9D6" w14:textId="77777777" w:rsidR="005F0FCB" w:rsidRDefault="005F0FCB" w:rsidP="005F0FCB">
      <w:pPr>
        <w:pStyle w:val="AssignmentsLevel2"/>
        <w:numPr>
          <w:ilvl w:val="0"/>
          <w:numId w:val="49"/>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2086E3F3" w14:textId="77777777" w:rsidR="005F0FCB" w:rsidRDefault="005F0FCB" w:rsidP="005F0FCB">
      <w:pPr>
        <w:pStyle w:val="AssignmentsLevel2"/>
        <w:numPr>
          <w:ilvl w:val="0"/>
          <w:numId w:val="49"/>
        </w:numPr>
        <w:ind w:left="360"/>
        <w:rPr>
          <w:iCs/>
          <w:color w:val="000000"/>
        </w:rPr>
      </w:pPr>
      <w:bookmarkStart w:id="0" w:name="_Hlk522003124"/>
      <w:r>
        <w:rPr>
          <w:b/>
          <w:iCs/>
          <w:color w:val="000000"/>
        </w:rPr>
        <w:t>PLO7:</w:t>
      </w:r>
      <w:r>
        <w:rPr>
          <w:iCs/>
          <w:color w:val="000000"/>
        </w:rPr>
        <w:t xml:space="preserve"> </w:t>
      </w:r>
      <w:r>
        <w:t>Articulate the necessity of counseling advocacy and engage in advocacy activities with regard to the Mercy tradition. (ULO5)</w:t>
      </w:r>
    </w:p>
    <w:bookmarkEnd w:id="0"/>
    <w:p w14:paraId="71E3A8C2" w14:textId="77777777" w:rsidR="005F0FCB" w:rsidRDefault="005F0FCB" w:rsidP="005F0FCB">
      <w:pPr>
        <w:pStyle w:val="AssignmentsLevel2"/>
        <w:numPr>
          <w:ilvl w:val="0"/>
          <w:numId w:val="49"/>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3025E2E0" w14:textId="77777777"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3D4B8A2" w14:textId="17A919F5" w:rsidR="00121721" w:rsidRPr="00BC52F0" w:rsidRDefault="00121721" w:rsidP="008A3A6A">
      <w:pPr>
        <w:pStyle w:val="ListParagraph"/>
        <w:numPr>
          <w:ilvl w:val="0"/>
          <w:numId w:val="16"/>
        </w:numPr>
        <w:ind w:left="360"/>
        <w:contextualSpacing/>
      </w:pPr>
      <w:bookmarkStart w:id="1" w:name="_Hlk488221678"/>
      <w:r w:rsidRPr="005B10FE">
        <w:rPr>
          <w:rFonts w:cs="Arial"/>
          <w:b/>
          <w:szCs w:val="20"/>
        </w:rPr>
        <w:t>CLO1</w:t>
      </w:r>
      <w:r w:rsidRPr="0090566F">
        <w:rPr>
          <w:rFonts w:cs="Arial"/>
          <w:szCs w:val="20"/>
        </w:rPr>
        <w:t>:</w:t>
      </w:r>
      <w:r>
        <w:rPr>
          <w:rFonts w:cs="Arial"/>
          <w:szCs w:val="20"/>
        </w:rPr>
        <w:t xml:space="preserve"> </w:t>
      </w:r>
      <w:r w:rsidRPr="00BC52F0">
        <w:t xml:space="preserve">Synthesize knowledge </w:t>
      </w:r>
      <w:r>
        <w:t>of the</w:t>
      </w:r>
      <w:r w:rsidRPr="00BC52F0">
        <w:t xml:space="preserve"> ASCA competencies in the areas of </w:t>
      </w:r>
      <w:r>
        <w:t xml:space="preserve">foundation </w:t>
      </w:r>
      <w:r w:rsidRPr="00BC52F0">
        <w:t>management and accountability.</w:t>
      </w:r>
      <w:r w:rsidR="00361B0B">
        <w:t xml:space="preserve"> </w:t>
      </w:r>
      <w:r w:rsidR="002F39CF">
        <w:t>(PLO</w:t>
      </w:r>
      <w:r w:rsidR="003F295C">
        <w:t>3</w:t>
      </w:r>
      <w:r w:rsidR="002F39CF">
        <w:t>, 5</w:t>
      </w:r>
      <w:r w:rsidR="003F295C">
        <w:t>)</w:t>
      </w:r>
    </w:p>
    <w:p w14:paraId="62BBCF1B" w14:textId="3E62EC9A" w:rsidR="00121721" w:rsidRDefault="00121721" w:rsidP="008A3A6A">
      <w:pPr>
        <w:pStyle w:val="ListParagraph"/>
        <w:numPr>
          <w:ilvl w:val="0"/>
          <w:numId w:val="16"/>
        </w:numPr>
        <w:ind w:left="360"/>
        <w:contextualSpacing/>
      </w:pPr>
      <w:r w:rsidRPr="005B10FE">
        <w:rPr>
          <w:rFonts w:cs="Arial"/>
          <w:b/>
          <w:szCs w:val="20"/>
        </w:rPr>
        <w:lastRenderedPageBreak/>
        <w:t>CLO2</w:t>
      </w:r>
      <w:r w:rsidRPr="0090566F">
        <w:rPr>
          <w:rFonts w:cs="Arial"/>
          <w:szCs w:val="20"/>
        </w:rPr>
        <w:t>:</w:t>
      </w:r>
      <w:r>
        <w:rPr>
          <w:rFonts w:cs="Arial"/>
          <w:szCs w:val="20"/>
        </w:rPr>
        <w:t xml:space="preserve"> </w:t>
      </w:r>
      <w:r w:rsidRPr="00BC52F0">
        <w:t>Evaluate the role of reflective</w:t>
      </w:r>
      <w:r>
        <w:t xml:space="preserve"> practices for professional school counselors. </w:t>
      </w:r>
      <w:r w:rsidR="003F295C">
        <w:t>(PLO1,</w:t>
      </w:r>
      <w:r w:rsidR="004C7E49">
        <w:t xml:space="preserve"> </w:t>
      </w:r>
      <w:r w:rsidR="002F39CF">
        <w:t>2, 4,</w:t>
      </w:r>
      <w:r w:rsidR="004C7E49">
        <w:t xml:space="preserve"> </w:t>
      </w:r>
      <w:r w:rsidR="003F295C">
        <w:t>6)</w:t>
      </w:r>
    </w:p>
    <w:p w14:paraId="5A052340" w14:textId="0E38DDCA" w:rsidR="00121721" w:rsidRPr="00BC52F0" w:rsidRDefault="00121721" w:rsidP="008A3A6A">
      <w:pPr>
        <w:pStyle w:val="ListParagraph"/>
        <w:numPr>
          <w:ilvl w:val="0"/>
          <w:numId w:val="16"/>
        </w:numPr>
        <w:ind w:left="360"/>
        <w:contextualSpacing/>
      </w:pPr>
      <w:r w:rsidRPr="005B10FE">
        <w:rPr>
          <w:rFonts w:cs="Arial"/>
          <w:b/>
          <w:szCs w:val="20"/>
        </w:rPr>
        <w:t>CLO3</w:t>
      </w:r>
      <w:r>
        <w:rPr>
          <w:rFonts w:cs="Arial"/>
          <w:szCs w:val="20"/>
        </w:rPr>
        <w:t>:</w:t>
      </w:r>
      <w:r w:rsidRPr="0090566F">
        <w:rPr>
          <w:rFonts w:cs="Arial"/>
          <w:szCs w:val="20"/>
        </w:rPr>
        <w:t xml:space="preserve"> </w:t>
      </w:r>
      <w:r>
        <w:t xml:space="preserve">Apply appropriate strategies </w:t>
      </w:r>
      <w:r w:rsidRPr="00BC52F0">
        <w:t>in addressing school-based needs.</w:t>
      </w:r>
      <w:r w:rsidR="003F295C">
        <w:t xml:space="preserve"> (PLO1,</w:t>
      </w:r>
      <w:r w:rsidR="004C7E49">
        <w:t xml:space="preserve"> </w:t>
      </w:r>
      <w:r w:rsidR="003F295C">
        <w:t>3,</w:t>
      </w:r>
      <w:r w:rsidR="004C7E49">
        <w:t xml:space="preserve"> </w:t>
      </w:r>
      <w:r w:rsidR="003F295C">
        <w:t>4,</w:t>
      </w:r>
      <w:r w:rsidR="004C7E49">
        <w:t xml:space="preserve"> </w:t>
      </w:r>
      <w:r w:rsidR="003F295C">
        <w:t>5,</w:t>
      </w:r>
      <w:r w:rsidR="004C7E49">
        <w:t xml:space="preserve"> </w:t>
      </w:r>
      <w:r w:rsidR="003F295C">
        <w:t>6)</w:t>
      </w:r>
    </w:p>
    <w:p w14:paraId="122627B8" w14:textId="220E9D2B" w:rsidR="00121721" w:rsidRPr="007F3F3B" w:rsidRDefault="00121721" w:rsidP="008A3A6A">
      <w:pPr>
        <w:numPr>
          <w:ilvl w:val="0"/>
          <w:numId w:val="7"/>
        </w:numPr>
        <w:tabs>
          <w:tab w:val="left" w:pos="0"/>
        </w:tabs>
        <w:rPr>
          <w:rFonts w:cs="Arial"/>
          <w:szCs w:val="20"/>
        </w:rPr>
      </w:pPr>
      <w:r w:rsidRPr="007F3F3B">
        <w:rPr>
          <w:rFonts w:cs="Arial"/>
          <w:b/>
          <w:szCs w:val="20"/>
        </w:rPr>
        <w:t>CLO4</w:t>
      </w:r>
      <w:r>
        <w:rPr>
          <w:rFonts w:cs="Arial"/>
          <w:szCs w:val="20"/>
        </w:rPr>
        <w:t xml:space="preserve">: </w:t>
      </w:r>
      <w:r w:rsidRPr="00BC52F0">
        <w:t xml:space="preserve">Analyze the </w:t>
      </w:r>
      <w:r>
        <w:t xml:space="preserve">role of </w:t>
      </w:r>
      <w:r w:rsidRPr="00BC52F0">
        <w:t xml:space="preserve">professional school counselors </w:t>
      </w:r>
      <w:r>
        <w:t xml:space="preserve">as </w:t>
      </w:r>
      <w:r w:rsidRPr="00BC52F0">
        <w:t>leaders</w:t>
      </w:r>
      <w:r>
        <w:t>,</w:t>
      </w:r>
      <w:r w:rsidRPr="00BC52F0">
        <w:t xml:space="preserve"> </w:t>
      </w:r>
      <w:r>
        <w:t>advocates, and change agents</w:t>
      </w:r>
      <w:r w:rsidRPr="00BC52F0">
        <w:t>.</w:t>
      </w:r>
      <w:r w:rsidR="003F295C">
        <w:t xml:space="preserve"> (PLO1,</w:t>
      </w:r>
      <w:r w:rsidR="002F39CF">
        <w:t xml:space="preserve"> 2,</w:t>
      </w:r>
      <w:r w:rsidR="004C7E49">
        <w:t xml:space="preserve"> </w:t>
      </w:r>
      <w:r w:rsidR="003F295C">
        <w:t>7</w:t>
      </w:r>
      <w:r w:rsidR="002F39CF">
        <w:t>, 8</w:t>
      </w:r>
      <w:r w:rsidR="003F295C">
        <w:t>)</w:t>
      </w:r>
    </w:p>
    <w:p w14:paraId="5CCE6CAC" w14:textId="350F8E12" w:rsidR="00121721" w:rsidRPr="007F3F3B" w:rsidRDefault="00121721" w:rsidP="008A3A6A">
      <w:pPr>
        <w:pStyle w:val="ListParagraph"/>
        <w:numPr>
          <w:ilvl w:val="0"/>
          <w:numId w:val="16"/>
        </w:numPr>
        <w:ind w:left="360"/>
        <w:contextualSpacing/>
      </w:pPr>
      <w:r w:rsidRPr="007F3F3B">
        <w:rPr>
          <w:rFonts w:cs="Arial"/>
          <w:b/>
          <w:szCs w:val="20"/>
        </w:rPr>
        <w:t>CLO5</w:t>
      </w:r>
      <w:r>
        <w:rPr>
          <w:rFonts w:cs="Arial"/>
          <w:szCs w:val="20"/>
        </w:rPr>
        <w:t xml:space="preserve">: </w:t>
      </w:r>
      <w:r>
        <w:t xml:space="preserve">Explain </w:t>
      </w:r>
      <w:r w:rsidRPr="00BC52F0">
        <w:t xml:space="preserve">the requirements for becoming </w:t>
      </w:r>
      <w:r>
        <w:t xml:space="preserve">and practicing as </w:t>
      </w:r>
      <w:r w:rsidRPr="00BC52F0">
        <w:t xml:space="preserve">a certified school counselor in compliance with Pennsylvania Department of Education </w:t>
      </w:r>
      <w:r>
        <w:t xml:space="preserve">(PDE) </w:t>
      </w:r>
      <w:r w:rsidRPr="00BC52F0">
        <w:t>regulations.</w:t>
      </w:r>
      <w:r w:rsidR="003F295C">
        <w:t xml:space="preserve"> (PLO</w:t>
      </w:r>
      <w:r w:rsidR="002F39CF">
        <w:t>3, 5</w:t>
      </w:r>
      <w:r w:rsidR="003F295C">
        <w:t>)</w:t>
      </w:r>
    </w:p>
    <w:bookmarkEnd w:id="1"/>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04A6AA4B" w14:textId="77777777" w:rsidR="00121721" w:rsidRDefault="00121721" w:rsidP="00121721">
      <w:pPr>
        <w:pStyle w:val="APACitation"/>
      </w:pPr>
      <w:r>
        <w:t xml:space="preserve">Access to the following texts used in previous courses (EDU525 and EDU608, respectively): </w:t>
      </w:r>
    </w:p>
    <w:p w14:paraId="08DFA636" w14:textId="77777777" w:rsidR="00121721" w:rsidRDefault="00121721" w:rsidP="00121721">
      <w:pPr>
        <w:pStyle w:val="APACitation"/>
      </w:pPr>
    </w:p>
    <w:p w14:paraId="06F82A7B" w14:textId="68631767" w:rsidR="00121721" w:rsidRDefault="00121721" w:rsidP="00121721">
      <w:pPr>
        <w:pStyle w:val="APACitation"/>
        <w:ind w:left="0" w:firstLine="0"/>
      </w:pPr>
      <w:r w:rsidRPr="00033AE8">
        <w:t xml:space="preserve">American School Counselor Association. (2012). </w:t>
      </w:r>
      <w:r w:rsidRPr="00033AE8">
        <w:rPr>
          <w:i/>
        </w:rPr>
        <w:t>ASCA National Model: A framework for school counseling programs</w:t>
      </w:r>
      <w:r w:rsidRPr="00033AE8">
        <w:t xml:space="preserve"> (3rd ed.). Alexandria, VA</w:t>
      </w:r>
      <w:r>
        <w:t>: Author</w:t>
      </w:r>
      <w:r w:rsidRPr="00033AE8">
        <w:t>.</w:t>
      </w:r>
    </w:p>
    <w:p w14:paraId="3C85BCFC" w14:textId="503DFEB7" w:rsidR="005415F6" w:rsidRDefault="005415F6" w:rsidP="00121721">
      <w:pPr>
        <w:pStyle w:val="APACitation"/>
        <w:ind w:left="0" w:firstLine="0"/>
      </w:pPr>
      <w:r>
        <w:t>ISBN: 978 1 929 28932 5</w:t>
      </w:r>
    </w:p>
    <w:p w14:paraId="79826162" w14:textId="77777777" w:rsidR="00121721" w:rsidRDefault="00121721" w:rsidP="00121721">
      <w:pPr>
        <w:pStyle w:val="APACitation"/>
        <w:ind w:left="0" w:firstLine="0"/>
      </w:pPr>
    </w:p>
    <w:p w14:paraId="19DEEF5B" w14:textId="77777777" w:rsidR="00121721" w:rsidRDefault="00121721" w:rsidP="00121721">
      <w:pPr>
        <w:tabs>
          <w:tab w:val="left" w:pos="0"/>
        </w:tabs>
        <w:rPr>
          <w:rFonts w:cs="Arial"/>
          <w:szCs w:val="20"/>
        </w:rPr>
      </w:pPr>
      <w:r w:rsidRPr="00CC11AB">
        <w:t>Pennsylvania School Counselors Association.</w:t>
      </w:r>
      <w:r>
        <w:t xml:space="preserve"> (2011). </w:t>
      </w:r>
      <w:r w:rsidRPr="008E56CF">
        <w:rPr>
          <w:i/>
        </w:rPr>
        <w:t>The Pennsylvania Companion Guide to the ASCA National Model</w:t>
      </w:r>
      <w:r>
        <w:rPr>
          <w:i/>
        </w:rPr>
        <w:t>: A Framework for School Counseling Programs</w:t>
      </w:r>
      <w:r>
        <w:t>.</w:t>
      </w:r>
      <w:r w:rsidRPr="00CC11AB">
        <w:t xml:space="preserve"> </w:t>
      </w:r>
      <w:r>
        <w:t>Harrisburg, PA:</w:t>
      </w:r>
      <w:r w:rsidRPr="00CC11AB">
        <w:t xml:space="preserve"> </w:t>
      </w:r>
      <w:r>
        <w:t>Author.</w:t>
      </w:r>
    </w:p>
    <w:p w14:paraId="18912830" w14:textId="77777777" w:rsidR="00121721" w:rsidRDefault="00121721" w:rsidP="00121721">
      <w:pPr>
        <w:pStyle w:val="ListParagraph"/>
        <w:ind w:left="0"/>
        <w:rPr>
          <w:rFonts w:cs="Arial"/>
          <w:szCs w:val="20"/>
        </w:rPr>
      </w:pPr>
    </w:p>
    <w:p w14:paraId="13BF80C6" w14:textId="6D6956CB" w:rsidR="00121721" w:rsidRDefault="005415F6" w:rsidP="00121721">
      <w:pPr>
        <w:pStyle w:val="ListParagraph"/>
        <w:ind w:left="0"/>
        <w:rPr>
          <w:rFonts w:cs="Arial"/>
          <w:szCs w:val="20"/>
        </w:rPr>
      </w:pPr>
      <w:r w:rsidRPr="005415F6">
        <w:rPr>
          <w:rFonts w:cs="Arial"/>
          <w:b/>
          <w:szCs w:val="20"/>
        </w:rPr>
        <w:t>E</w:t>
      </w:r>
      <w:r w:rsidR="00121721" w:rsidRPr="005415F6">
        <w:rPr>
          <w:rFonts w:cs="Arial"/>
          <w:b/>
          <w:szCs w:val="20"/>
        </w:rPr>
        <w:t>quipment</w:t>
      </w:r>
      <w:r w:rsidRPr="005415F6">
        <w:rPr>
          <w:rFonts w:cs="Arial"/>
          <w:b/>
          <w:szCs w:val="20"/>
        </w:rPr>
        <w:t xml:space="preserve"> Needed</w:t>
      </w:r>
      <w:r w:rsidR="00121721">
        <w:rPr>
          <w:rFonts w:cs="Arial"/>
          <w:szCs w:val="20"/>
        </w:rPr>
        <w:t>:</w:t>
      </w:r>
    </w:p>
    <w:p w14:paraId="34BBDC69" w14:textId="77777777" w:rsidR="00121721" w:rsidRPr="00E535E2" w:rsidRDefault="00121721" w:rsidP="00E535E2">
      <w:pPr>
        <w:rPr>
          <w:rFonts w:cs="Arial"/>
          <w:szCs w:val="20"/>
        </w:rPr>
      </w:pPr>
    </w:p>
    <w:p w14:paraId="26036FA1" w14:textId="77777777" w:rsidR="00121721" w:rsidRDefault="00121721" w:rsidP="00E535E2">
      <w:pPr>
        <w:pStyle w:val="AssignmentsLevel2"/>
      </w:pPr>
      <w:r>
        <w:t>Webcam/microphone and phone</w:t>
      </w:r>
    </w:p>
    <w:p w14:paraId="6CDE31E7" w14:textId="77777777" w:rsidR="00121721" w:rsidRDefault="00121721" w:rsidP="00E535E2">
      <w:pPr>
        <w:pStyle w:val="AssignmentsLevel2"/>
      </w:pPr>
      <w:r>
        <w:t>A scanner or smartphone with scanner app, such as GeniusScan</w:t>
      </w:r>
    </w:p>
    <w:p w14:paraId="78B49F1E" w14:textId="77777777" w:rsidR="003A7392" w:rsidRDefault="003A7392" w:rsidP="003A7392">
      <w:pPr>
        <w:tabs>
          <w:tab w:val="left" w:pos="0"/>
        </w:tabs>
        <w:rPr>
          <w:rFonts w:cs="Arial"/>
          <w:szCs w:val="20"/>
        </w:rPr>
      </w:pPr>
    </w:p>
    <w:p w14:paraId="3B22C68C" w14:textId="0F6FC37F" w:rsidR="002522B3" w:rsidRPr="002522B3" w:rsidRDefault="002522B3"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2" w:name="_GoBack"/>
      <w:bookmarkEnd w:id="2"/>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70C6EBDB" w:rsidR="00885B56" w:rsidRPr="00132272" w:rsidRDefault="003C190D" w:rsidP="4948C66D">
            <w:pPr>
              <w:ind w:left="859" w:hanging="859"/>
              <w:rPr>
                <w:strike/>
              </w:rPr>
            </w:pPr>
            <w:r w:rsidRPr="003C190D">
              <w:t>Discussion: Code of Professional Practice and Conduct for Educators</w:t>
            </w:r>
          </w:p>
        </w:tc>
        <w:tc>
          <w:tcPr>
            <w:tcW w:w="637" w:type="pct"/>
            <w:vAlign w:val="center"/>
          </w:tcPr>
          <w:p w14:paraId="2884ABE8" w14:textId="5D95C1CD" w:rsidR="00885B56" w:rsidRPr="0090566F" w:rsidRDefault="008421A9" w:rsidP="00824D94">
            <w:pPr>
              <w:ind w:left="859" w:hanging="859"/>
              <w:jc w:val="center"/>
              <w:rPr>
                <w:szCs w:val="20"/>
              </w:rPr>
            </w:pPr>
            <w:r>
              <w:rPr>
                <w:szCs w:val="20"/>
              </w:rPr>
              <w:t>10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AE4EAC" w:rsidRPr="0090566F" w14:paraId="6FCC1F95" w14:textId="77777777" w:rsidTr="4948C66D">
        <w:tc>
          <w:tcPr>
            <w:tcW w:w="3597" w:type="pct"/>
            <w:vAlign w:val="center"/>
          </w:tcPr>
          <w:p w14:paraId="5F595228" w14:textId="020003E3" w:rsidR="00AE4EAC" w:rsidRPr="003C190D" w:rsidRDefault="00AE4EAC" w:rsidP="4948C66D">
            <w:pPr>
              <w:ind w:left="859" w:hanging="859"/>
            </w:pPr>
            <w:r w:rsidRPr="00AE4EAC">
              <w:t xml:space="preserve">Time Log </w:t>
            </w:r>
          </w:p>
        </w:tc>
        <w:tc>
          <w:tcPr>
            <w:tcW w:w="637" w:type="pct"/>
            <w:vAlign w:val="center"/>
          </w:tcPr>
          <w:p w14:paraId="00B1BA47" w14:textId="2482EE4C" w:rsidR="00AE4EAC" w:rsidRDefault="00742498" w:rsidP="00824D94">
            <w:pPr>
              <w:ind w:left="859" w:hanging="859"/>
              <w:jc w:val="center"/>
              <w:rPr>
                <w:szCs w:val="20"/>
              </w:rPr>
            </w:pPr>
            <w:r>
              <w:rPr>
                <w:szCs w:val="20"/>
              </w:rPr>
              <w:t>10</w:t>
            </w:r>
          </w:p>
        </w:tc>
        <w:tc>
          <w:tcPr>
            <w:tcW w:w="766" w:type="pct"/>
            <w:vAlign w:val="center"/>
          </w:tcPr>
          <w:p w14:paraId="3D43DEEE" w14:textId="77777777" w:rsidR="00AE4EAC" w:rsidRPr="00132272" w:rsidRDefault="00AE4EAC" w:rsidP="00824D94">
            <w:pPr>
              <w:ind w:left="859" w:hanging="859"/>
              <w:jc w:val="center"/>
              <w:rPr>
                <w:strike/>
                <w:szCs w:val="20"/>
              </w:rPr>
            </w:pPr>
          </w:p>
        </w:tc>
      </w:tr>
      <w:tr w:rsidR="004D7352" w:rsidRPr="0090566F" w14:paraId="1EBDFECB" w14:textId="77777777" w:rsidTr="4948C66D">
        <w:tc>
          <w:tcPr>
            <w:tcW w:w="3597" w:type="pct"/>
            <w:vAlign w:val="center"/>
          </w:tcPr>
          <w:p w14:paraId="312D803A" w14:textId="3F1D14FA" w:rsidR="004D7352" w:rsidRPr="00AE4EAC" w:rsidRDefault="004D7352" w:rsidP="4948C66D">
            <w:pPr>
              <w:ind w:left="859" w:hanging="859"/>
            </w:pPr>
            <w:r w:rsidRPr="004D7352">
              <w:t>Group Supervision Contract</w:t>
            </w:r>
          </w:p>
        </w:tc>
        <w:tc>
          <w:tcPr>
            <w:tcW w:w="637" w:type="pct"/>
            <w:vAlign w:val="center"/>
          </w:tcPr>
          <w:p w14:paraId="399CFBD9" w14:textId="4B46271D" w:rsidR="004D7352" w:rsidRDefault="00204D6C" w:rsidP="00824D94">
            <w:pPr>
              <w:ind w:left="859" w:hanging="859"/>
              <w:jc w:val="center"/>
              <w:rPr>
                <w:szCs w:val="20"/>
              </w:rPr>
            </w:pPr>
            <w:r>
              <w:rPr>
                <w:szCs w:val="20"/>
              </w:rPr>
              <w:t>5</w:t>
            </w:r>
          </w:p>
        </w:tc>
        <w:tc>
          <w:tcPr>
            <w:tcW w:w="766" w:type="pct"/>
            <w:vAlign w:val="center"/>
          </w:tcPr>
          <w:p w14:paraId="5676984F" w14:textId="77777777" w:rsidR="004D7352" w:rsidRPr="00132272" w:rsidRDefault="004D7352" w:rsidP="00824D94">
            <w:pPr>
              <w:ind w:left="859" w:hanging="859"/>
              <w:jc w:val="center"/>
              <w:rPr>
                <w:strike/>
                <w:szCs w:val="20"/>
              </w:rPr>
            </w:pPr>
          </w:p>
        </w:tc>
      </w:tr>
      <w:tr w:rsidR="004D7352" w:rsidRPr="0090566F" w14:paraId="69633A1B" w14:textId="77777777" w:rsidTr="4948C66D">
        <w:tc>
          <w:tcPr>
            <w:tcW w:w="3597" w:type="pct"/>
            <w:vAlign w:val="center"/>
          </w:tcPr>
          <w:p w14:paraId="21A56A89" w14:textId="4EFF9C5D" w:rsidR="004D7352" w:rsidRPr="00AE4EAC" w:rsidRDefault="002846C1" w:rsidP="4948C66D">
            <w:pPr>
              <w:ind w:left="859" w:hanging="859"/>
            </w:pPr>
            <w:r w:rsidRPr="002846C1">
              <w:t>Group Supervision: Week 1 Consultation and Peer Supervision</w:t>
            </w:r>
          </w:p>
        </w:tc>
        <w:tc>
          <w:tcPr>
            <w:tcW w:w="637" w:type="pct"/>
            <w:vAlign w:val="center"/>
          </w:tcPr>
          <w:p w14:paraId="61F4C184" w14:textId="1C012C6C" w:rsidR="004D7352" w:rsidRDefault="00204D6C" w:rsidP="00824D94">
            <w:pPr>
              <w:ind w:left="859" w:hanging="859"/>
              <w:jc w:val="center"/>
              <w:rPr>
                <w:szCs w:val="20"/>
              </w:rPr>
            </w:pPr>
            <w:r>
              <w:rPr>
                <w:szCs w:val="20"/>
              </w:rPr>
              <w:t>10</w:t>
            </w:r>
          </w:p>
        </w:tc>
        <w:tc>
          <w:tcPr>
            <w:tcW w:w="766" w:type="pct"/>
            <w:vAlign w:val="center"/>
          </w:tcPr>
          <w:p w14:paraId="05B0C431" w14:textId="3EEBF846" w:rsidR="004D7352" w:rsidRPr="00170565" w:rsidRDefault="004D7352" w:rsidP="00824D94">
            <w:pPr>
              <w:ind w:left="859" w:hanging="859"/>
              <w:jc w:val="center"/>
              <w:rPr>
                <w:szCs w:val="20"/>
              </w:rPr>
            </w:pPr>
          </w:p>
        </w:tc>
      </w:tr>
      <w:tr w:rsidR="00885B56" w:rsidRPr="0090566F" w14:paraId="2FE250E5" w14:textId="77777777" w:rsidTr="4948C66D">
        <w:tc>
          <w:tcPr>
            <w:tcW w:w="3597" w:type="pct"/>
            <w:tcBorders>
              <w:bottom w:val="single" w:sz="4" w:space="0" w:color="auto"/>
            </w:tcBorders>
            <w:vAlign w:val="center"/>
          </w:tcPr>
          <w:p w14:paraId="22856384" w14:textId="3F41C73F" w:rsidR="00885B56" w:rsidRDefault="003C190D" w:rsidP="00132272">
            <w:pPr>
              <w:ind w:left="859" w:hanging="859"/>
              <w:rPr>
                <w:szCs w:val="20"/>
              </w:rPr>
            </w:pPr>
            <w:r w:rsidRPr="003C190D">
              <w:rPr>
                <w:szCs w:val="20"/>
              </w:rPr>
              <w:t>Week 1: Peer Support Learning Circle</w:t>
            </w:r>
          </w:p>
        </w:tc>
        <w:tc>
          <w:tcPr>
            <w:tcW w:w="637" w:type="pct"/>
            <w:tcBorders>
              <w:bottom w:val="single" w:sz="4" w:space="0" w:color="auto"/>
            </w:tcBorders>
            <w:vAlign w:val="center"/>
          </w:tcPr>
          <w:p w14:paraId="7247799F" w14:textId="5A4AF095" w:rsidR="00885B56" w:rsidRPr="0090566F" w:rsidRDefault="00742498" w:rsidP="00132272">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3C190D" w:rsidRPr="0090566F" w14:paraId="116498E2" w14:textId="77777777" w:rsidTr="4948C66D">
        <w:tc>
          <w:tcPr>
            <w:tcW w:w="3597" w:type="pct"/>
            <w:tcBorders>
              <w:bottom w:val="single" w:sz="4" w:space="0" w:color="auto"/>
            </w:tcBorders>
            <w:vAlign w:val="center"/>
          </w:tcPr>
          <w:p w14:paraId="7F670599" w14:textId="6B78A6B1" w:rsidR="003C190D" w:rsidRDefault="003C190D" w:rsidP="00132272">
            <w:pPr>
              <w:ind w:left="859" w:hanging="859"/>
              <w:rPr>
                <w:szCs w:val="20"/>
              </w:rPr>
            </w:pPr>
            <w:r w:rsidRPr="003C190D">
              <w:rPr>
                <w:szCs w:val="20"/>
              </w:rPr>
              <w:t>Portfolio Development</w:t>
            </w:r>
            <w:r w:rsidR="00AE4EAC">
              <w:rPr>
                <w:szCs w:val="20"/>
              </w:rPr>
              <w:t xml:space="preserve"> </w:t>
            </w:r>
          </w:p>
        </w:tc>
        <w:tc>
          <w:tcPr>
            <w:tcW w:w="637" w:type="pct"/>
            <w:tcBorders>
              <w:bottom w:val="single" w:sz="4" w:space="0" w:color="auto"/>
            </w:tcBorders>
            <w:vAlign w:val="center"/>
          </w:tcPr>
          <w:p w14:paraId="2E4EC77A" w14:textId="4E03AE86" w:rsidR="003C190D" w:rsidRPr="0090566F" w:rsidRDefault="00FA7BB5" w:rsidP="00132272">
            <w:pPr>
              <w:ind w:left="859" w:hanging="859"/>
              <w:jc w:val="center"/>
              <w:rPr>
                <w:szCs w:val="20"/>
              </w:rPr>
            </w:pPr>
            <w:r>
              <w:rPr>
                <w:szCs w:val="20"/>
              </w:rPr>
              <w:t>20</w:t>
            </w:r>
          </w:p>
        </w:tc>
        <w:tc>
          <w:tcPr>
            <w:tcW w:w="766" w:type="pct"/>
            <w:tcBorders>
              <w:bottom w:val="single" w:sz="4" w:space="0" w:color="auto"/>
            </w:tcBorders>
            <w:vAlign w:val="center"/>
          </w:tcPr>
          <w:p w14:paraId="1F4767C4" w14:textId="77777777" w:rsidR="003C190D" w:rsidRPr="00132272" w:rsidRDefault="003C190D" w:rsidP="0013227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AE4EAC" w:rsidRPr="0090566F" w14:paraId="02B898F9" w14:textId="77777777" w:rsidTr="4948C66D">
        <w:tc>
          <w:tcPr>
            <w:tcW w:w="3597" w:type="pct"/>
            <w:vAlign w:val="center"/>
          </w:tcPr>
          <w:p w14:paraId="3BEB8E08" w14:textId="55A1D95B" w:rsidR="00AE4EAC" w:rsidRPr="003C190D" w:rsidRDefault="00AE4EAC" w:rsidP="00A6325C">
            <w:pPr>
              <w:ind w:left="859" w:hanging="859"/>
            </w:pPr>
            <w:r w:rsidRPr="00AE4EAC">
              <w:t xml:space="preserve">Time Log </w:t>
            </w:r>
          </w:p>
        </w:tc>
        <w:tc>
          <w:tcPr>
            <w:tcW w:w="637" w:type="pct"/>
            <w:vAlign w:val="center"/>
          </w:tcPr>
          <w:p w14:paraId="56B4ACEF" w14:textId="0CC0850A" w:rsidR="00AE4EAC" w:rsidRPr="0090566F" w:rsidRDefault="00742498" w:rsidP="00A6325C">
            <w:pPr>
              <w:ind w:left="859" w:hanging="859"/>
              <w:jc w:val="center"/>
              <w:rPr>
                <w:szCs w:val="20"/>
              </w:rPr>
            </w:pPr>
            <w:r>
              <w:rPr>
                <w:szCs w:val="20"/>
              </w:rPr>
              <w:t>10</w:t>
            </w:r>
          </w:p>
        </w:tc>
        <w:tc>
          <w:tcPr>
            <w:tcW w:w="766" w:type="pct"/>
            <w:vAlign w:val="center"/>
          </w:tcPr>
          <w:p w14:paraId="6C5B3978" w14:textId="77777777" w:rsidR="00AE4EAC" w:rsidRPr="00132272" w:rsidRDefault="00AE4EAC"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70DC5ABE" w:rsidR="00885B56" w:rsidRPr="0090566F" w:rsidRDefault="002846C1" w:rsidP="00A6325C">
            <w:pPr>
              <w:ind w:left="859" w:hanging="859"/>
              <w:rPr>
                <w:szCs w:val="20"/>
              </w:rPr>
            </w:pPr>
            <w:r w:rsidRPr="002846C1">
              <w:t xml:space="preserve">Group Supervision: Week </w:t>
            </w:r>
            <w:r>
              <w:t>2</w:t>
            </w:r>
            <w:r w:rsidRPr="002846C1">
              <w:t xml:space="preserve"> Consultation and Peer Supervision</w:t>
            </w:r>
          </w:p>
        </w:tc>
        <w:tc>
          <w:tcPr>
            <w:tcW w:w="637" w:type="pct"/>
            <w:vAlign w:val="center"/>
          </w:tcPr>
          <w:p w14:paraId="73CAFC69" w14:textId="547700D7" w:rsidR="00885B56" w:rsidRPr="0090566F" w:rsidRDefault="00204D6C" w:rsidP="00A6325C">
            <w:pPr>
              <w:ind w:left="859" w:hanging="859"/>
              <w:jc w:val="center"/>
              <w:rPr>
                <w:szCs w:val="20"/>
              </w:rPr>
            </w:pPr>
            <w:r>
              <w:rPr>
                <w:szCs w:val="20"/>
              </w:rPr>
              <w:t>10</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4948C66D">
        <w:tc>
          <w:tcPr>
            <w:tcW w:w="3597" w:type="pct"/>
            <w:tcBorders>
              <w:bottom w:val="single" w:sz="4" w:space="0" w:color="auto"/>
            </w:tcBorders>
            <w:vAlign w:val="center"/>
          </w:tcPr>
          <w:p w14:paraId="517C5ABD" w14:textId="6771DC7F" w:rsidR="00885B56" w:rsidRDefault="003C190D" w:rsidP="00A6325C">
            <w:pPr>
              <w:ind w:left="859" w:hanging="859"/>
              <w:rPr>
                <w:szCs w:val="20"/>
              </w:rPr>
            </w:pPr>
            <w:r w:rsidRPr="003C190D">
              <w:rPr>
                <w:szCs w:val="20"/>
              </w:rPr>
              <w:t>Week 2: Peer Support Learning Circle</w:t>
            </w:r>
          </w:p>
        </w:tc>
        <w:tc>
          <w:tcPr>
            <w:tcW w:w="637" w:type="pct"/>
            <w:tcBorders>
              <w:bottom w:val="single" w:sz="4" w:space="0" w:color="auto"/>
            </w:tcBorders>
            <w:vAlign w:val="center"/>
          </w:tcPr>
          <w:p w14:paraId="2AB1E4F2" w14:textId="45879DE9" w:rsidR="00885B56"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3C190D" w:rsidRPr="0090566F" w14:paraId="3E188969" w14:textId="77777777" w:rsidTr="4948C66D">
        <w:tc>
          <w:tcPr>
            <w:tcW w:w="3597" w:type="pct"/>
            <w:tcBorders>
              <w:bottom w:val="single" w:sz="4" w:space="0" w:color="auto"/>
            </w:tcBorders>
            <w:vAlign w:val="center"/>
          </w:tcPr>
          <w:p w14:paraId="37A58251" w14:textId="238C086F" w:rsidR="003C190D" w:rsidRDefault="003C190D" w:rsidP="00A6325C">
            <w:pPr>
              <w:ind w:left="859" w:hanging="859"/>
              <w:rPr>
                <w:szCs w:val="20"/>
              </w:rPr>
            </w:pPr>
            <w:r w:rsidRPr="003C190D">
              <w:rPr>
                <w:szCs w:val="20"/>
              </w:rPr>
              <w:t>Week 2 Journal Entry</w:t>
            </w:r>
          </w:p>
        </w:tc>
        <w:tc>
          <w:tcPr>
            <w:tcW w:w="637" w:type="pct"/>
            <w:tcBorders>
              <w:bottom w:val="single" w:sz="4" w:space="0" w:color="auto"/>
            </w:tcBorders>
            <w:vAlign w:val="center"/>
          </w:tcPr>
          <w:p w14:paraId="6385213C" w14:textId="458C4021"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558E367" w14:textId="77777777" w:rsidR="003C190D" w:rsidRPr="00132272" w:rsidRDefault="003C190D" w:rsidP="00A6325C">
            <w:pPr>
              <w:ind w:left="859" w:hanging="859"/>
              <w:jc w:val="center"/>
              <w:rPr>
                <w:strike/>
                <w:szCs w:val="20"/>
              </w:rPr>
            </w:pPr>
          </w:p>
        </w:tc>
      </w:tr>
      <w:tr w:rsidR="003C190D" w:rsidRPr="0090566F" w14:paraId="04BDEF9B" w14:textId="77777777" w:rsidTr="4948C66D">
        <w:tc>
          <w:tcPr>
            <w:tcW w:w="3597" w:type="pct"/>
            <w:tcBorders>
              <w:bottom w:val="single" w:sz="4" w:space="0" w:color="auto"/>
            </w:tcBorders>
            <w:vAlign w:val="center"/>
          </w:tcPr>
          <w:p w14:paraId="3097848F" w14:textId="6EE12209" w:rsidR="003C190D" w:rsidRDefault="003C190D" w:rsidP="00A6325C">
            <w:pPr>
              <w:ind w:left="859" w:hanging="859"/>
              <w:rPr>
                <w:szCs w:val="20"/>
              </w:rPr>
            </w:pPr>
            <w:r w:rsidRPr="003C190D">
              <w:rPr>
                <w:szCs w:val="20"/>
              </w:rPr>
              <w:t>Internship Goals &amp; Action Plan</w:t>
            </w:r>
          </w:p>
        </w:tc>
        <w:tc>
          <w:tcPr>
            <w:tcW w:w="637" w:type="pct"/>
            <w:tcBorders>
              <w:bottom w:val="single" w:sz="4" w:space="0" w:color="auto"/>
            </w:tcBorders>
            <w:vAlign w:val="center"/>
          </w:tcPr>
          <w:p w14:paraId="3FC53C63" w14:textId="78B2F230"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CAA8506" w14:textId="77777777" w:rsidR="003C190D" w:rsidRPr="00132272" w:rsidRDefault="003C190D"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673175" w:rsidRPr="0090566F" w14:paraId="0E3BB901" w14:textId="77777777" w:rsidTr="4948C66D">
        <w:tc>
          <w:tcPr>
            <w:tcW w:w="3597" w:type="pct"/>
            <w:vAlign w:val="center"/>
          </w:tcPr>
          <w:p w14:paraId="16377B7C" w14:textId="77777777" w:rsidR="00673175" w:rsidRPr="00830886" w:rsidRDefault="00673175" w:rsidP="00673175">
            <w:pPr>
              <w:ind w:left="859" w:hanging="859"/>
            </w:pPr>
            <w:r w:rsidRPr="00830886">
              <w:t>Assignment: Classroom Guidance</w:t>
            </w:r>
          </w:p>
          <w:p w14:paraId="7E967EAA" w14:textId="1BE26701" w:rsidR="00673175" w:rsidRPr="003C190D" w:rsidRDefault="00673175" w:rsidP="00673175">
            <w:pPr>
              <w:ind w:left="859" w:hanging="859"/>
            </w:pPr>
            <w:r>
              <w:t xml:space="preserve">             </w:t>
            </w:r>
            <w:r w:rsidRPr="00E70A54">
              <w:t>4</w:t>
            </w:r>
            <w:r w:rsidRPr="00830886">
              <w:t xml:space="preserve"> guidance sessions required (</w:t>
            </w:r>
            <w:r>
              <w:t>40</w:t>
            </w:r>
            <w:r w:rsidRPr="00830886">
              <w:t xml:space="preserve"> points for all)</w:t>
            </w:r>
          </w:p>
        </w:tc>
        <w:tc>
          <w:tcPr>
            <w:tcW w:w="637" w:type="pct"/>
            <w:vAlign w:val="center"/>
          </w:tcPr>
          <w:p w14:paraId="6E862F66" w14:textId="15765E9E" w:rsidR="00673175" w:rsidRDefault="00673175" w:rsidP="00A6325C">
            <w:pPr>
              <w:ind w:left="859" w:hanging="859"/>
              <w:jc w:val="center"/>
              <w:rPr>
                <w:szCs w:val="20"/>
              </w:rPr>
            </w:pPr>
            <w:r>
              <w:rPr>
                <w:szCs w:val="20"/>
              </w:rPr>
              <w:t>40</w:t>
            </w:r>
          </w:p>
        </w:tc>
        <w:tc>
          <w:tcPr>
            <w:tcW w:w="766" w:type="pct"/>
            <w:vAlign w:val="center"/>
          </w:tcPr>
          <w:p w14:paraId="2CD54EC5" w14:textId="77777777" w:rsidR="00673175" w:rsidRPr="00132272" w:rsidRDefault="00673175" w:rsidP="00A6325C">
            <w:pPr>
              <w:ind w:left="859" w:hanging="859"/>
              <w:jc w:val="center"/>
              <w:rPr>
                <w:strike/>
                <w:szCs w:val="20"/>
              </w:rPr>
            </w:pPr>
          </w:p>
        </w:tc>
      </w:tr>
      <w:tr w:rsidR="00DA1207" w:rsidRPr="0090566F" w14:paraId="597BD3A7" w14:textId="77777777" w:rsidTr="4948C66D">
        <w:tc>
          <w:tcPr>
            <w:tcW w:w="3597" w:type="pct"/>
            <w:vAlign w:val="center"/>
          </w:tcPr>
          <w:p w14:paraId="560105EE" w14:textId="31F222E9" w:rsidR="00DA1207" w:rsidRPr="00132272" w:rsidRDefault="003C190D" w:rsidP="4948C66D">
            <w:pPr>
              <w:ind w:left="859" w:hanging="859"/>
              <w:rPr>
                <w:strike/>
              </w:rPr>
            </w:pPr>
            <w:r w:rsidRPr="003C190D">
              <w:t>Discussion: 3-2-1 PDE SAS Feedback</w:t>
            </w:r>
          </w:p>
        </w:tc>
        <w:tc>
          <w:tcPr>
            <w:tcW w:w="637" w:type="pct"/>
            <w:vAlign w:val="center"/>
          </w:tcPr>
          <w:p w14:paraId="004D62CB" w14:textId="39A8EEBE" w:rsidR="00DA1207" w:rsidRPr="0090566F" w:rsidRDefault="008421A9" w:rsidP="00A6325C">
            <w:pPr>
              <w:ind w:left="859" w:hanging="859"/>
              <w:jc w:val="center"/>
              <w:rPr>
                <w:szCs w:val="20"/>
              </w:rPr>
            </w:pPr>
            <w:r>
              <w:rPr>
                <w:szCs w:val="20"/>
              </w:rPr>
              <w:t>10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66C63930" w:rsidR="00DA1207" w:rsidRPr="0090566F" w:rsidRDefault="003C190D" w:rsidP="00A6325C">
            <w:pPr>
              <w:ind w:left="859" w:hanging="859"/>
              <w:rPr>
                <w:szCs w:val="20"/>
              </w:rPr>
            </w:pPr>
            <w:r w:rsidRPr="003C190D">
              <w:t>Case Study Presentation Sign-up</w:t>
            </w:r>
          </w:p>
        </w:tc>
        <w:tc>
          <w:tcPr>
            <w:tcW w:w="637" w:type="pct"/>
            <w:vAlign w:val="center"/>
          </w:tcPr>
          <w:p w14:paraId="30284327" w14:textId="185989DD" w:rsidR="00DA1207" w:rsidRPr="0090566F" w:rsidRDefault="008421A9" w:rsidP="00A6325C">
            <w:pPr>
              <w:ind w:left="859" w:hanging="859"/>
              <w:jc w:val="center"/>
              <w:rPr>
                <w:szCs w:val="20"/>
              </w:rPr>
            </w:pPr>
            <w:r>
              <w:rPr>
                <w:szCs w:val="20"/>
              </w:rPr>
              <w:t>N/A</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742498" w:rsidRPr="0090566F" w14:paraId="2C13D6C7" w14:textId="77777777" w:rsidTr="4948C66D">
        <w:tc>
          <w:tcPr>
            <w:tcW w:w="3597" w:type="pct"/>
            <w:vAlign w:val="center"/>
          </w:tcPr>
          <w:p w14:paraId="1F663B5E" w14:textId="3D1C5340" w:rsidR="00742498" w:rsidRPr="003C190D" w:rsidRDefault="00742498" w:rsidP="00A6325C">
            <w:pPr>
              <w:ind w:left="859" w:hanging="859"/>
            </w:pPr>
            <w:r w:rsidRPr="00742498">
              <w:t xml:space="preserve">Time Log </w:t>
            </w:r>
          </w:p>
        </w:tc>
        <w:tc>
          <w:tcPr>
            <w:tcW w:w="637" w:type="pct"/>
            <w:vAlign w:val="center"/>
          </w:tcPr>
          <w:p w14:paraId="3000527A" w14:textId="0176699D" w:rsidR="00742498" w:rsidRDefault="00742498" w:rsidP="00A6325C">
            <w:pPr>
              <w:ind w:left="859" w:hanging="859"/>
              <w:jc w:val="center"/>
              <w:rPr>
                <w:szCs w:val="20"/>
              </w:rPr>
            </w:pPr>
            <w:r>
              <w:rPr>
                <w:szCs w:val="20"/>
              </w:rPr>
              <w:t>10</w:t>
            </w:r>
          </w:p>
        </w:tc>
        <w:tc>
          <w:tcPr>
            <w:tcW w:w="766" w:type="pct"/>
            <w:vAlign w:val="center"/>
          </w:tcPr>
          <w:p w14:paraId="1768D72F" w14:textId="77777777" w:rsidR="00742498" w:rsidRPr="00132272" w:rsidRDefault="00742498" w:rsidP="00A6325C">
            <w:pPr>
              <w:ind w:left="859" w:hanging="859"/>
              <w:jc w:val="center"/>
              <w:rPr>
                <w:strike/>
                <w:szCs w:val="20"/>
              </w:rPr>
            </w:pPr>
          </w:p>
        </w:tc>
      </w:tr>
      <w:tr w:rsidR="00234888" w:rsidRPr="0090566F" w14:paraId="02173420" w14:textId="77777777" w:rsidTr="4948C66D">
        <w:tc>
          <w:tcPr>
            <w:tcW w:w="3597" w:type="pct"/>
            <w:vAlign w:val="center"/>
          </w:tcPr>
          <w:p w14:paraId="3478B59F" w14:textId="3AA13F91" w:rsidR="00234888" w:rsidRPr="003C190D" w:rsidRDefault="002846C1" w:rsidP="00A6325C">
            <w:pPr>
              <w:ind w:left="859" w:hanging="859"/>
            </w:pPr>
            <w:r w:rsidRPr="002846C1">
              <w:t xml:space="preserve">Group Supervision: Week </w:t>
            </w:r>
            <w:r>
              <w:t>3</w:t>
            </w:r>
            <w:r w:rsidRPr="002846C1">
              <w:t xml:space="preserve"> Consultation and Peer Supervision</w:t>
            </w:r>
          </w:p>
        </w:tc>
        <w:tc>
          <w:tcPr>
            <w:tcW w:w="637" w:type="pct"/>
            <w:vAlign w:val="center"/>
          </w:tcPr>
          <w:p w14:paraId="15DC5713" w14:textId="7047261C" w:rsidR="00234888" w:rsidRDefault="00204D6C" w:rsidP="00A6325C">
            <w:pPr>
              <w:ind w:left="859" w:hanging="859"/>
              <w:jc w:val="center"/>
              <w:rPr>
                <w:szCs w:val="20"/>
              </w:rPr>
            </w:pPr>
            <w:r>
              <w:rPr>
                <w:szCs w:val="20"/>
              </w:rPr>
              <w:t>10</w:t>
            </w:r>
          </w:p>
        </w:tc>
        <w:tc>
          <w:tcPr>
            <w:tcW w:w="766" w:type="pct"/>
            <w:vAlign w:val="center"/>
          </w:tcPr>
          <w:p w14:paraId="4105443A" w14:textId="77777777" w:rsidR="00234888" w:rsidRPr="00132272" w:rsidRDefault="00234888" w:rsidP="00A6325C">
            <w:pPr>
              <w:ind w:left="859" w:hanging="859"/>
              <w:jc w:val="center"/>
              <w:rPr>
                <w:strike/>
                <w:szCs w:val="20"/>
              </w:rPr>
            </w:pPr>
          </w:p>
        </w:tc>
      </w:tr>
      <w:tr w:rsidR="003C190D" w:rsidRPr="0090566F" w14:paraId="490D77B1" w14:textId="77777777" w:rsidTr="4948C66D">
        <w:tc>
          <w:tcPr>
            <w:tcW w:w="3597" w:type="pct"/>
            <w:vAlign w:val="center"/>
          </w:tcPr>
          <w:p w14:paraId="68F7395E" w14:textId="12AF397F" w:rsidR="003C190D" w:rsidRDefault="00D060FE" w:rsidP="00A6325C">
            <w:pPr>
              <w:ind w:left="859" w:hanging="859"/>
            </w:pPr>
            <w:r w:rsidRPr="00D060FE">
              <w:t>Week 3: Peer Support Learning Circle</w:t>
            </w:r>
          </w:p>
        </w:tc>
        <w:tc>
          <w:tcPr>
            <w:tcW w:w="637" w:type="pct"/>
            <w:vAlign w:val="center"/>
          </w:tcPr>
          <w:p w14:paraId="6F60C3B5" w14:textId="00D3C84F" w:rsidR="003C190D" w:rsidRPr="0090566F" w:rsidRDefault="00204D6C" w:rsidP="00A6325C">
            <w:pPr>
              <w:ind w:left="859" w:hanging="859"/>
              <w:jc w:val="center"/>
              <w:rPr>
                <w:szCs w:val="20"/>
              </w:rPr>
            </w:pPr>
            <w:r>
              <w:rPr>
                <w:szCs w:val="20"/>
              </w:rPr>
              <w:t>1</w:t>
            </w:r>
            <w:r w:rsidR="00AF4E18">
              <w:rPr>
                <w:szCs w:val="20"/>
              </w:rPr>
              <w:t>0</w:t>
            </w:r>
          </w:p>
        </w:tc>
        <w:tc>
          <w:tcPr>
            <w:tcW w:w="766" w:type="pct"/>
            <w:vAlign w:val="center"/>
          </w:tcPr>
          <w:p w14:paraId="6E40DA8E" w14:textId="77777777" w:rsidR="003C190D" w:rsidRPr="00132272" w:rsidRDefault="003C190D" w:rsidP="00A6325C">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673175" w:rsidRPr="0090566F" w14:paraId="651145B3" w14:textId="77777777" w:rsidTr="4948C66D">
        <w:tc>
          <w:tcPr>
            <w:tcW w:w="3597" w:type="pct"/>
            <w:vAlign w:val="center"/>
          </w:tcPr>
          <w:p w14:paraId="79EA195E" w14:textId="77777777" w:rsidR="00673175" w:rsidRPr="00673175" w:rsidRDefault="00673175" w:rsidP="00673175">
            <w:pPr>
              <w:ind w:left="859" w:hanging="859"/>
            </w:pPr>
            <w:r w:rsidRPr="00673175">
              <w:t>Assignment: Small Group Counseling Programs</w:t>
            </w:r>
          </w:p>
          <w:p w14:paraId="5209AA51" w14:textId="02B28AE8" w:rsidR="00673175" w:rsidRPr="00D060FE" w:rsidRDefault="00673175" w:rsidP="00673175">
            <w:pPr>
              <w:ind w:left="859" w:hanging="859"/>
            </w:pPr>
            <w:r>
              <w:t xml:space="preserve">              </w:t>
            </w:r>
            <w:r w:rsidRPr="00673175">
              <w:t>Two 5</w:t>
            </w:r>
            <w:r w:rsidR="00A3434F">
              <w:t>–</w:t>
            </w:r>
            <w:r w:rsidRPr="00673175">
              <w:t>6 week groups required (</w:t>
            </w:r>
            <w:r>
              <w:t>40</w:t>
            </w:r>
            <w:r w:rsidRPr="00673175">
              <w:t xml:space="preserve"> points for all)</w:t>
            </w:r>
          </w:p>
        </w:tc>
        <w:tc>
          <w:tcPr>
            <w:tcW w:w="637" w:type="pct"/>
            <w:vAlign w:val="center"/>
          </w:tcPr>
          <w:p w14:paraId="57D7BEF7" w14:textId="1C476CB3" w:rsidR="00673175" w:rsidRDefault="00673175" w:rsidP="00A6325C">
            <w:pPr>
              <w:ind w:left="859" w:hanging="859"/>
              <w:jc w:val="center"/>
              <w:rPr>
                <w:szCs w:val="20"/>
              </w:rPr>
            </w:pPr>
            <w:r>
              <w:rPr>
                <w:szCs w:val="20"/>
              </w:rPr>
              <w:t>40</w:t>
            </w:r>
          </w:p>
        </w:tc>
        <w:tc>
          <w:tcPr>
            <w:tcW w:w="766" w:type="pct"/>
            <w:vAlign w:val="center"/>
          </w:tcPr>
          <w:p w14:paraId="0AC5E5E5" w14:textId="77777777" w:rsidR="00673175" w:rsidRPr="00132272" w:rsidRDefault="00673175" w:rsidP="00A6325C">
            <w:pPr>
              <w:ind w:left="859" w:hanging="859"/>
              <w:jc w:val="center"/>
              <w:rPr>
                <w:strike/>
                <w:szCs w:val="20"/>
              </w:rPr>
            </w:pPr>
          </w:p>
        </w:tc>
      </w:tr>
      <w:tr w:rsidR="00DA1207" w:rsidRPr="0090566F" w14:paraId="5751ABC1" w14:textId="77777777" w:rsidTr="4948C66D">
        <w:tc>
          <w:tcPr>
            <w:tcW w:w="3597" w:type="pct"/>
            <w:vAlign w:val="center"/>
          </w:tcPr>
          <w:p w14:paraId="38B189D7" w14:textId="3C5EEE94" w:rsidR="00DA1207" w:rsidRPr="00132272" w:rsidRDefault="00D060FE" w:rsidP="4948C66D">
            <w:pPr>
              <w:ind w:left="859" w:hanging="859"/>
              <w:rPr>
                <w:strike/>
              </w:rPr>
            </w:pPr>
            <w:r w:rsidRPr="00D060FE">
              <w:t>Discussion: Mission &amp; Vision</w:t>
            </w:r>
          </w:p>
        </w:tc>
        <w:tc>
          <w:tcPr>
            <w:tcW w:w="637" w:type="pct"/>
            <w:vAlign w:val="center"/>
          </w:tcPr>
          <w:p w14:paraId="0E01D659" w14:textId="0583A72F" w:rsidR="00DA1207" w:rsidRPr="0090566F" w:rsidRDefault="008421A9" w:rsidP="00A6325C">
            <w:pPr>
              <w:ind w:left="859" w:hanging="859"/>
              <w:jc w:val="center"/>
              <w:rPr>
                <w:szCs w:val="20"/>
              </w:rPr>
            </w:pPr>
            <w:r>
              <w:rPr>
                <w:szCs w:val="20"/>
              </w:rPr>
              <w:t>10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FA7BB5" w:rsidRPr="0090566F" w14:paraId="1B008E80" w14:textId="77777777" w:rsidTr="4948C66D">
        <w:tc>
          <w:tcPr>
            <w:tcW w:w="3597" w:type="pct"/>
            <w:vAlign w:val="center"/>
          </w:tcPr>
          <w:p w14:paraId="43FD581A" w14:textId="70E24BA3" w:rsidR="00FA7BB5" w:rsidRPr="00D060FE" w:rsidRDefault="00FA7BB5" w:rsidP="4948C66D">
            <w:pPr>
              <w:ind w:left="859" w:hanging="859"/>
            </w:pPr>
            <w:r w:rsidRPr="00FA7BB5">
              <w:t>Discussion: Case Study Presentation</w:t>
            </w:r>
            <w:r w:rsidR="00B672FD">
              <w:t xml:space="preserve"> (50 pts for each presentation; 100 pts total)</w:t>
            </w:r>
          </w:p>
        </w:tc>
        <w:tc>
          <w:tcPr>
            <w:tcW w:w="637" w:type="pct"/>
            <w:vAlign w:val="center"/>
          </w:tcPr>
          <w:p w14:paraId="6929C8E4" w14:textId="4C641C23" w:rsidR="00FA7BB5" w:rsidRDefault="00B672FD" w:rsidP="00A6325C">
            <w:pPr>
              <w:ind w:left="859" w:hanging="859"/>
              <w:jc w:val="center"/>
              <w:rPr>
                <w:szCs w:val="20"/>
              </w:rPr>
            </w:pPr>
            <w:r>
              <w:rPr>
                <w:szCs w:val="20"/>
              </w:rPr>
              <w:t>100</w:t>
            </w:r>
          </w:p>
        </w:tc>
        <w:tc>
          <w:tcPr>
            <w:tcW w:w="766" w:type="pct"/>
            <w:vAlign w:val="center"/>
          </w:tcPr>
          <w:p w14:paraId="030CBECE" w14:textId="77777777" w:rsidR="00FA7BB5" w:rsidRPr="00132272" w:rsidRDefault="00FA7BB5" w:rsidP="00A6325C">
            <w:pPr>
              <w:ind w:left="859" w:hanging="859"/>
              <w:jc w:val="center"/>
              <w:rPr>
                <w:strike/>
                <w:szCs w:val="20"/>
              </w:rPr>
            </w:pPr>
          </w:p>
        </w:tc>
      </w:tr>
      <w:tr w:rsidR="00DA1207" w:rsidRPr="0090566F" w14:paraId="3705F4D9" w14:textId="77777777" w:rsidTr="00067159">
        <w:trPr>
          <w:trHeight w:val="260"/>
        </w:trPr>
        <w:tc>
          <w:tcPr>
            <w:tcW w:w="3597" w:type="pct"/>
            <w:vAlign w:val="center"/>
          </w:tcPr>
          <w:p w14:paraId="7336FCC7" w14:textId="168792CB" w:rsidR="00DA1207" w:rsidRPr="0090566F" w:rsidRDefault="00D060FE" w:rsidP="00A6325C">
            <w:pPr>
              <w:ind w:left="859" w:hanging="859"/>
              <w:rPr>
                <w:szCs w:val="20"/>
              </w:rPr>
            </w:pPr>
            <w:r w:rsidRPr="00D060FE">
              <w:t xml:space="preserve">Time Log </w:t>
            </w:r>
          </w:p>
        </w:tc>
        <w:tc>
          <w:tcPr>
            <w:tcW w:w="637" w:type="pct"/>
            <w:vAlign w:val="center"/>
          </w:tcPr>
          <w:p w14:paraId="1F8C4D30" w14:textId="094AC151" w:rsidR="00DA1207" w:rsidRPr="0090566F" w:rsidRDefault="00742498" w:rsidP="00A6325C">
            <w:pPr>
              <w:ind w:left="859" w:hanging="859"/>
              <w:jc w:val="center"/>
              <w:rPr>
                <w:szCs w:val="20"/>
              </w:rPr>
            </w:pPr>
            <w:r>
              <w:rPr>
                <w:szCs w:val="20"/>
              </w:rPr>
              <w:t>10</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DA1207" w:rsidRPr="0090566F" w14:paraId="09910EF9" w14:textId="77777777" w:rsidTr="4948C66D">
        <w:tc>
          <w:tcPr>
            <w:tcW w:w="3597" w:type="pct"/>
            <w:tcBorders>
              <w:bottom w:val="single" w:sz="4" w:space="0" w:color="auto"/>
            </w:tcBorders>
            <w:vAlign w:val="center"/>
          </w:tcPr>
          <w:p w14:paraId="7A8EED3D" w14:textId="57E209B3" w:rsidR="00DA1207" w:rsidRDefault="002846C1" w:rsidP="00A6325C">
            <w:pPr>
              <w:ind w:left="859" w:hanging="859"/>
              <w:rPr>
                <w:szCs w:val="20"/>
              </w:rPr>
            </w:pPr>
            <w:r w:rsidRPr="002846C1">
              <w:rPr>
                <w:szCs w:val="20"/>
              </w:rPr>
              <w:t xml:space="preserve">Group Supervision: Week </w:t>
            </w:r>
            <w:r>
              <w:rPr>
                <w:szCs w:val="20"/>
              </w:rPr>
              <w:t>4</w:t>
            </w:r>
            <w:r w:rsidRPr="002846C1">
              <w:rPr>
                <w:szCs w:val="20"/>
              </w:rPr>
              <w:t xml:space="preserve"> Consultation and Peer Supervision</w:t>
            </w:r>
          </w:p>
        </w:tc>
        <w:tc>
          <w:tcPr>
            <w:tcW w:w="637" w:type="pct"/>
            <w:tcBorders>
              <w:bottom w:val="single" w:sz="4" w:space="0" w:color="auto"/>
            </w:tcBorders>
            <w:vAlign w:val="center"/>
          </w:tcPr>
          <w:p w14:paraId="58303724" w14:textId="25F151B6" w:rsidR="00DA1207" w:rsidRPr="0090566F" w:rsidRDefault="00204D6C" w:rsidP="00A6325C">
            <w:pPr>
              <w:ind w:left="859" w:hanging="859"/>
              <w:jc w:val="center"/>
              <w:rPr>
                <w:szCs w:val="20"/>
              </w:rPr>
            </w:pPr>
            <w:r>
              <w:rPr>
                <w:szCs w:val="20"/>
              </w:rPr>
              <w:t>10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D060FE" w:rsidRPr="0090566F" w14:paraId="7F070C32" w14:textId="77777777" w:rsidTr="4948C66D">
        <w:tc>
          <w:tcPr>
            <w:tcW w:w="3597" w:type="pct"/>
            <w:tcBorders>
              <w:bottom w:val="single" w:sz="4" w:space="0" w:color="auto"/>
            </w:tcBorders>
            <w:vAlign w:val="center"/>
          </w:tcPr>
          <w:p w14:paraId="0D401A47" w14:textId="07B8D388" w:rsidR="00D060FE" w:rsidRDefault="00D060FE" w:rsidP="00A6325C">
            <w:pPr>
              <w:ind w:left="859" w:hanging="859"/>
              <w:rPr>
                <w:szCs w:val="20"/>
              </w:rPr>
            </w:pPr>
            <w:r w:rsidRPr="00D060FE">
              <w:rPr>
                <w:szCs w:val="20"/>
              </w:rPr>
              <w:t>Week 4: Peer Support Learning Circle</w:t>
            </w:r>
          </w:p>
        </w:tc>
        <w:tc>
          <w:tcPr>
            <w:tcW w:w="637" w:type="pct"/>
            <w:tcBorders>
              <w:bottom w:val="single" w:sz="4" w:space="0" w:color="auto"/>
            </w:tcBorders>
            <w:vAlign w:val="center"/>
          </w:tcPr>
          <w:p w14:paraId="6F3CC479" w14:textId="0031B146" w:rsidR="00D060FE"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94A3605" w14:textId="77777777" w:rsidR="00D060FE" w:rsidRPr="00132272" w:rsidRDefault="00D060FE" w:rsidP="00A6325C">
            <w:pPr>
              <w:ind w:left="859" w:hanging="859"/>
              <w:jc w:val="center"/>
              <w:rPr>
                <w:strike/>
                <w:szCs w:val="20"/>
              </w:rPr>
            </w:pPr>
          </w:p>
        </w:tc>
      </w:tr>
      <w:tr w:rsidR="00D060FE" w:rsidRPr="0090566F" w14:paraId="7849C8E2" w14:textId="77777777" w:rsidTr="4948C66D">
        <w:tc>
          <w:tcPr>
            <w:tcW w:w="3597" w:type="pct"/>
            <w:tcBorders>
              <w:bottom w:val="single" w:sz="4" w:space="0" w:color="auto"/>
            </w:tcBorders>
            <w:vAlign w:val="center"/>
          </w:tcPr>
          <w:p w14:paraId="41B457C6" w14:textId="3E621248" w:rsidR="00D060FE" w:rsidRDefault="00D060FE" w:rsidP="00A6325C">
            <w:pPr>
              <w:ind w:left="859" w:hanging="859"/>
              <w:rPr>
                <w:szCs w:val="20"/>
              </w:rPr>
            </w:pPr>
            <w:bookmarkStart w:id="3" w:name="_Hlk501707628"/>
            <w:r w:rsidRPr="00D060FE">
              <w:rPr>
                <w:szCs w:val="20"/>
              </w:rPr>
              <w:t>Assessment and Development of a School Profile</w:t>
            </w:r>
          </w:p>
        </w:tc>
        <w:tc>
          <w:tcPr>
            <w:tcW w:w="637" w:type="pct"/>
            <w:tcBorders>
              <w:bottom w:val="single" w:sz="4" w:space="0" w:color="auto"/>
            </w:tcBorders>
            <w:vAlign w:val="center"/>
          </w:tcPr>
          <w:p w14:paraId="3E9812D5" w14:textId="5F89BEE4" w:rsidR="00D060FE"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6B174F4A" w14:textId="77777777" w:rsidR="00D060FE" w:rsidRPr="00132272" w:rsidRDefault="00D060FE" w:rsidP="00A6325C">
            <w:pPr>
              <w:ind w:left="859" w:hanging="859"/>
              <w:jc w:val="center"/>
              <w:rPr>
                <w:strike/>
                <w:szCs w:val="20"/>
              </w:rPr>
            </w:pPr>
          </w:p>
        </w:tc>
      </w:tr>
      <w:bookmarkEnd w:id="3"/>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4948C66D">
        <w:tc>
          <w:tcPr>
            <w:tcW w:w="3597" w:type="pct"/>
            <w:vAlign w:val="center"/>
          </w:tcPr>
          <w:p w14:paraId="744F705F" w14:textId="17F2FFA8" w:rsidR="00DA1207" w:rsidRPr="00132272" w:rsidRDefault="00D060FE" w:rsidP="4948C66D">
            <w:pPr>
              <w:ind w:left="859" w:hanging="859"/>
              <w:rPr>
                <w:strike/>
              </w:rPr>
            </w:pPr>
            <w:r w:rsidRPr="00D060FE">
              <w:t xml:space="preserve">Discussion: </w:t>
            </w:r>
            <w:bookmarkStart w:id="4" w:name="_Hlk501707661"/>
            <w:r w:rsidRPr="00D060FE">
              <w:t>Developing a Philosophy of School Counseling</w:t>
            </w:r>
            <w:bookmarkEnd w:id="4"/>
          </w:p>
        </w:tc>
        <w:tc>
          <w:tcPr>
            <w:tcW w:w="637" w:type="pct"/>
            <w:vAlign w:val="center"/>
          </w:tcPr>
          <w:p w14:paraId="2696DB42" w14:textId="4A057138" w:rsidR="00DA1207" w:rsidRPr="0090566F" w:rsidRDefault="008421A9" w:rsidP="00A6325C">
            <w:pPr>
              <w:ind w:left="859" w:hanging="859"/>
              <w:jc w:val="center"/>
              <w:rPr>
                <w:szCs w:val="20"/>
              </w:rPr>
            </w:pPr>
            <w:r>
              <w:rPr>
                <w:szCs w:val="20"/>
              </w:rPr>
              <w:t>10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4948C66D">
        <w:tc>
          <w:tcPr>
            <w:tcW w:w="3597" w:type="pct"/>
            <w:vAlign w:val="center"/>
          </w:tcPr>
          <w:p w14:paraId="0AFBA7B7" w14:textId="7959FA50" w:rsidR="00DA1207" w:rsidRPr="0090566F" w:rsidRDefault="00D060FE" w:rsidP="00A6325C">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735DCC87" w14:textId="1031D3BD" w:rsidR="00DA1207" w:rsidRPr="0090566F" w:rsidRDefault="007D0912" w:rsidP="00A6325C">
            <w:pPr>
              <w:ind w:left="859" w:hanging="859"/>
              <w:jc w:val="center"/>
              <w:rPr>
                <w:szCs w:val="20"/>
              </w:rPr>
            </w:pPr>
            <w:r>
              <w:rPr>
                <w:szCs w:val="20"/>
              </w:rPr>
              <w:t>N/A</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234888" w:rsidRPr="0090566F" w14:paraId="2A4C1F63" w14:textId="77777777" w:rsidTr="4948C66D">
        <w:tc>
          <w:tcPr>
            <w:tcW w:w="3597" w:type="pct"/>
            <w:vAlign w:val="center"/>
          </w:tcPr>
          <w:p w14:paraId="757D06EA" w14:textId="5A9221D4" w:rsidR="00234888" w:rsidRPr="00D060FE" w:rsidRDefault="00234888" w:rsidP="00A6325C">
            <w:pPr>
              <w:ind w:left="859" w:hanging="859"/>
            </w:pPr>
            <w:r w:rsidRPr="00234888">
              <w:t xml:space="preserve">Time Log </w:t>
            </w:r>
          </w:p>
        </w:tc>
        <w:tc>
          <w:tcPr>
            <w:tcW w:w="637" w:type="pct"/>
            <w:vAlign w:val="center"/>
          </w:tcPr>
          <w:p w14:paraId="587F3206" w14:textId="582992AB" w:rsidR="00234888" w:rsidRDefault="00742498" w:rsidP="00A6325C">
            <w:pPr>
              <w:ind w:left="859" w:hanging="859"/>
              <w:jc w:val="center"/>
              <w:rPr>
                <w:szCs w:val="20"/>
              </w:rPr>
            </w:pPr>
            <w:r>
              <w:rPr>
                <w:szCs w:val="20"/>
              </w:rPr>
              <w:t>10</w:t>
            </w:r>
          </w:p>
        </w:tc>
        <w:tc>
          <w:tcPr>
            <w:tcW w:w="766" w:type="pct"/>
            <w:vAlign w:val="center"/>
          </w:tcPr>
          <w:p w14:paraId="22AEE321" w14:textId="77777777" w:rsidR="00234888" w:rsidRPr="00132272" w:rsidRDefault="00234888" w:rsidP="00A6325C">
            <w:pPr>
              <w:ind w:left="859" w:hanging="859"/>
              <w:jc w:val="center"/>
              <w:rPr>
                <w:strike/>
                <w:szCs w:val="20"/>
              </w:rPr>
            </w:pPr>
          </w:p>
        </w:tc>
      </w:tr>
      <w:tr w:rsidR="00D060FE" w:rsidRPr="0090566F" w14:paraId="08787274" w14:textId="77777777" w:rsidTr="4948C66D">
        <w:tc>
          <w:tcPr>
            <w:tcW w:w="3597" w:type="pct"/>
            <w:vAlign w:val="center"/>
          </w:tcPr>
          <w:p w14:paraId="0095E5EF" w14:textId="675DACDD" w:rsidR="00D060FE" w:rsidRDefault="002846C1" w:rsidP="00A6325C">
            <w:pPr>
              <w:ind w:left="859" w:hanging="859"/>
            </w:pPr>
            <w:r w:rsidRPr="002846C1">
              <w:t xml:space="preserve">Group Supervision: Week </w:t>
            </w:r>
            <w:r>
              <w:t>5</w:t>
            </w:r>
            <w:r w:rsidRPr="002846C1">
              <w:t xml:space="preserve"> Consultation and Peer Supervision</w:t>
            </w:r>
          </w:p>
        </w:tc>
        <w:tc>
          <w:tcPr>
            <w:tcW w:w="637" w:type="pct"/>
            <w:vAlign w:val="center"/>
          </w:tcPr>
          <w:p w14:paraId="11A2A51E" w14:textId="3A55F27B" w:rsidR="00D060FE" w:rsidRPr="0090566F" w:rsidRDefault="00204D6C" w:rsidP="00A6325C">
            <w:pPr>
              <w:ind w:left="859" w:hanging="859"/>
              <w:jc w:val="center"/>
              <w:rPr>
                <w:szCs w:val="20"/>
              </w:rPr>
            </w:pPr>
            <w:r>
              <w:rPr>
                <w:szCs w:val="20"/>
              </w:rPr>
              <w:t>10</w:t>
            </w:r>
          </w:p>
        </w:tc>
        <w:tc>
          <w:tcPr>
            <w:tcW w:w="766" w:type="pct"/>
            <w:vAlign w:val="center"/>
          </w:tcPr>
          <w:p w14:paraId="27A53895" w14:textId="77777777" w:rsidR="00D060FE" w:rsidRPr="00132272" w:rsidRDefault="00D060FE" w:rsidP="00A6325C">
            <w:pPr>
              <w:ind w:left="859" w:hanging="859"/>
              <w:jc w:val="center"/>
              <w:rPr>
                <w:strike/>
                <w:szCs w:val="20"/>
              </w:rPr>
            </w:pPr>
          </w:p>
        </w:tc>
      </w:tr>
      <w:tr w:rsidR="00DA1207" w:rsidRPr="0090566F" w14:paraId="63133EE0" w14:textId="77777777" w:rsidTr="4948C66D">
        <w:tc>
          <w:tcPr>
            <w:tcW w:w="3597" w:type="pct"/>
            <w:tcBorders>
              <w:bottom w:val="single" w:sz="4" w:space="0" w:color="auto"/>
            </w:tcBorders>
            <w:vAlign w:val="center"/>
          </w:tcPr>
          <w:p w14:paraId="66C60E96" w14:textId="20E76A0A" w:rsidR="00DA1207" w:rsidRDefault="00D060FE" w:rsidP="00A6325C">
            <w:pPr>
              <w:ind w:left="859" w:hanging="859"/>
              <w:rPr>
                <w:szCs w:val="20"/>
              </w:rPr>
            </w:pPr>
            <w:r w:rsidRPr="00D060FE">
              <w:rPr>
                <w:szCs w:val="20"/>
              </w:rPr>
              <w:lastRenderedPageBreak/>
              <w:t>Week 5: Peer Support Learning Circle</w:t>
            </w:r>
          </w:p>
        </w:tc>
        <w:tc>
          <w:tcPr>
            <w:tcW w:w="637" w:type="pct"/>
            <w:tcBorders>
              <w:bottom w:val="single" w:sz="4" w:space="0" w:color="auto"/>
            </w:tcBorders>
            <w:vAlign w:val="center"/>
          </w:tcPr>
          <w:p w14:paraId="572A884D" w14:textId="487E5CB0"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AC14C7" w:rsidRPr="0090566F" w14:paraId="4BC52F76" w14:textId="77777777" w:rsidTr="4948C66D">
        <w:tc>
          <w:tcPr>
            <w:tcW w:w="3597" w:type="pct"/>
            <w:tcBorders>
              <w:right w:val="nil"/>
            </w:tcBorders>
            <w:shd w:val="clear" w:color="auto" w:fill="D8D9DA"/>
            <w:vAlign w:val="center"/>
          </w:tcPr>
          <w:p w14:paraId="364CC683"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A1207" w:rsidRPr="0090566F" w14:paraId="3BD0A2B8" w14:textId="77777777" w:rsidTr="4948C66D">
        <w:tc>
          <w:tcPr>
            <w:tcW w:w="3597" w:type="pct"/>
            <w:vAlign w:val="center"/>
          </w:tcPr>
          <w:p w14:paraId="34B752DC" w14:textId="11C98446" w:rsidR="00DA1207" w:rsidRPr="0090566F" w:rsidRDefault="00D060FE" w:rsidP="00A6325C">
            <w:pPr>
              <w:ind w:left="859" w:hanging="859"/>
              <w:rPr>
                <w:szCs w:val="20"/>
              </w:rPr>
            </w:pPr>
            <w:r w:rsidRPr="00D060FE">
              <w:t>Discussion: School Counseling Office Space</w:t>
            </w:r>
          </w:p>
        </w:tc>
        <w:tc>
          <w:tcPr>
            <w:tcW w:w="637" w:type="pct"/>
            <w:vAlign w:val="center"/>
          </w:tcPr>
          <w:p w14:paraId="77F28D99" w14:textId="0ECA49E8" w:rsidR="00DA1207" w:rsidRPr="0090566F" w:rsidRDefault="008421A9" w:rsidP="00A6325C">
            <w:pPr>
              <w:ind w:left="859" w:hanging="859"/>
              <w:jc w:val="center"/>
              <w:rPr>
                <w:szCs w:val="20"/>
              </w:rPr>
            </w:pPr>
            <w:r>
              <w:rPr>
                <w:szCs w:val="20"/>
              </w:rPr>
              <w:t>10</w:t>
            </w:r>
          </w:p>
        </w:tc>
        <w:tc>
          <w:tcPr>
            <w:tcW w:w="766" w:type="pct"/>
            <w:vAlign w:val="center"/>
          </w:tcPr>
          <w:p w14:paraId="2F2F11F5" w14:textId="77777777" w:rsidR="00DA1207" w:rsidRPr="0090566F" w:rsidRDefault="00DA1207" w:rsidP="00A6325C">
            <w:pPr>
              <w:ind w:left="859" w:hanging="859"/>
              <w:jc w:val="center"/>
              <w:rPr>
                <w:szCs w:val="20"/>
              </w:rPr>
            </w:pPr>
          </w:p>
        </w:tc>
      </w:tr>
      <w:tr w:rsidR="00DA1207" w:rsidRPr="0090566F" w14:paraId="79B0A876" w14:textId="77777777" w:rsidTr="4948C66D">
        <w:tc>
          <w:tcPr>
            <w:tcW w:w="3597" w:type="pct"/>
            <w:vAlign w:val="center"/>
          </w:tcPr>
          <w:p w14:paraId="4DFF47F5" w14:textId="63F5F530" w:rsidR="00DA1207" w:rsidRPr="00132272" w:rsidRDefault="00D060FE" w:rsidP="4948C66D">
            <w:pPr>
              <w:ind w:left="859" w:hanging="859"/>
              <w:rPr>
                <w:strike/>
              </w:rPr>
            </w:pPr>
            <w:r w:rsidRPr="00D060FE">
              <w:t>Discussion: Case Study Presentation</w:t>
            </w:r>
            <w:r w:rsidR="00B672FD">
              <w:t xml:space="preserve"> (50 pts for each presentation; 100 pts total)</w:t>
            </w:r>
          </w:p>
        </w:tc>
        <w:tc>
          <w:tcPr>
            <w:tcW w:w="637" w:type="pct"/>
            <w:vAlign w:val="center"/>
          </w:tcPr>
          <w:p w14:paraId="5578570C" w14:textId="604731C5" w:rsidR="00DA1207" w:rsidRPr="0090566F" w:rsidRDefault="00FA7BB5" w:rsidP="00A6325C">
            <w:pPr>
              <w:ind w:left="859" w:hanging="859"/>
              <w:jc w:val="center"/>
              <w:rPr>
                <w:szCs w:val="20"/>
              </w:rPr>
            </w:pPr>
            <w:r>
              <w:rPr>
                <w:szCs w:val="20"/>
              </w:rPr>
              <w:t>N/A</w:t>
            </w:r>
          </w:p>
        </w:tc>
        <w:tc>
          <w:tcPr>
            <w:tcW w:w="766" w:type="pct"/>
            <w:vAlign w:val="center"/>
          </w:tcPr>
          <w:p w14:paraId="04B0476C" w14:textId="77777777" w:rsidR="00DA1207" w:rsidRPr="00132272" w:rsidRDefault="00DA1207" w:rsidP="00A6325C">
            <w:pPr>
              <w:ind w:left="859" w:hanging="859"/>
              <w:jc w:val="center"/>
              <w:rPr>
                <w:strike/>
                <w:szCs w:val="20"/>
              </w:rPr>
            </w:pPr>
          </w:p>
        </w:tc>
      </w:tr>
      <w:tr w:rsidR="00234888" w:rsidRPr="0090566F" w14:paraId="706CB73F" w14:textId="77777777" w:rsidTr="4948C66D">
        <w:tc>
          <w:tcPr>
            <w:tcW w:w="3597" w:type="pct"/>
            <w:vAlign w:val="center"/>
          </w:tcPr>
          <w:p w14:paraId="488B8BF0" w14:textId="3328A333" w:rsidR="00234888" w:rsidRPr="00D060FE" w:rsidRDefault="00234888" w:rsidP="4948C66D">
            <w:pPr>
              <w:ind w:left="859" w:hanging="859"/>
            </w:pPr>
            <w:r w:rsidRPr="00234888">
              <w:t xml:space="preserve">Time Log </w:t>
            </w:r>
          </w:p>
        </w:tc>
        <w:tc>
          <w:tcPr>
            <w:tcW w:w="637" w:type="pct"/>
            <w:vAlign w:val="center"/>
          </w:tcPr>
          <w:p w14:paraId="2C845439" w14:textId="4CBF485A" w:rsidR="00234888" w:rsidRDefault="00742498" w:rsidP="00A6325C">
            <w:pPr>
              <w:ind w:left="859" w:hanging="859"/>
              <w:jc w:val="center"/>
              <w:rPr>
                <w:szCs w:val="20"/>
              </w:rPr>
            </w:pPr>
            <w:r>
              <w:rPr>
                <w:szCs w:val="20"/>
              </w:rPr>
              <w:t>10</w:t>
            </w:r>
          </w:p>
        </w:tc>
        <w:tc>
          <w:tcPr>
            <w:tcW w:w="766" w:type="pct"/>
            <w:vAlign w:val="center"/>
          </w:tcPr>
          <w:p w14:paraId="6B9FE6F8" w14:textId="77777777" w:rsidR="00234888" w:rsidRPr="00132272" w:rsidRDefault="00234888" w:rsidP="00A6325C">
            <w:pPr>
              <w:ind w:left="859" w:hanging="859"/>
              <w:jc w:val="center"/>
              <w:rPr>
                <w:strike/>
                <w:szCs w:val="20"/>
              </w:rPr>
            </w:pPr>
          </w:p>
        </w:tc>
      </w:tr>
      <w:tr w:rsidR="00D060FE" w:rsidRPr="0090566F" w14:paraId="78D6BF1A" w14:textId="77777777" w:rsidTr="4948C66D">
        <w:tc>
          <w:tcPr>
            <w:tcW w:w="3597" w:type="pct"/>
            <w:vAlign w:val="center"/>
          </w:tcPr>
          <w:p w14:paraId="1F247626" w14:textId="5366DE8C" w:rsidR="00D060FE" w:rsidRDefault="002846C1" w:rsidP="4948C66D">
            <w:pPr>
              <w:ind w:left="859" w:hanging="859"/>
            </w:pPr>
            <w:r w:rsidRPr="002846C1">
              <w:t xml:space="preserve">Group Supervision: Week </w:t>
            </w:r>
            <w:r>
              <w:t>6</w:t>
            </w:r>
            <w:r w:rsidRPr="002846C1">
              <w:t xml:space="preserve"> Consultation and Peer Supervision</w:t>
            </w:r>
          </w:p>
        </w:tc>
        <w:tc>
          <w:tcPr>
            <w:tcW w:w="637" w:type="pct"/>
            <w:vAlign w:val="center"/>
          </w:tcPr>
          <w:p w14:paraId="54D5400F" w14:textId="29E4850B" w:rsidR="00D060FE" w:rsidRPr="0090566F" w:rsidRDefault="00204D6C" w:rsidP="00A6325C">
            <w:pPr>
              <w:ind w:left="859" w:hanging="859"/>
              <w:jc w:val="center"/>
              <w:rPr>
                <w:szCs w:val="20"/>
              </w:rPr>
            </w:pPr>
            <w:r>
              <w:rPr>
                <w:szCs w:val="20"/>
              </w:rPr>
              <w:t>10</w:t>
            </w:r>
          </w:p>
        </w:tc>
        <w:tc>
          <w:tcPr>
            <w:tcW w:w="766" w:type="pct"/>
            <w:vAlign w:val="center"/>
          </w:tcPr>
          <w:p w14:paraId="14075864" w14:textId="77777777" w:rsidR="00D060FE" w:rsidRPr="00132272" w:rsidRDefault="00D060FE" w:rsidP="00A6325C">
            <w:pPr>
              <w:ind w:left="859" w:hanging="859"/>
              <w:jc w:val="center"/>
              <w:rPr>
                <w:strike/>
                <w:szCs w:val="20"/>
              </w:rPr>
            </w:pPr>
          </w:p>
        </w:tc>
      </w:tr>
      <w:tr w:rsidR="00DA1207" w:rsidRPr="0090566F" w14:paraId="613B7674" w14:textId="77777777" w:rsidTr="4948C66D">
        <w:tc>
          <w:tcPr>
            <w:tcW w:w="3597" w:type="pct"/>
            <w:tcBorders>
              <w:bottom w:val="single" w:sz="4" w:space="0" w:color="auto"/>
            </w:tcBorders>
            <w:vAlign w:val="center"/>
          </w:tcPr>
          <w:p w14:paraId="093BB9D8" w14:textId="34107C59" w:rsidR="00DA1207" w:rsidRPr="0090566F" w:rsidRDefault="00D060FE" w:rsidP="00A6325C">
            <w:pPr>
              <w:ind w:left="859" w:hanging="859"/>
              <w:rPr>
                <w:szCs w:val="20"/>
              </w:rPr>
            </w:pPr>
            <w:r w:rsidRPr="00D060FE">
              <w:t>Week 6: Peer Support Learning Circle</w:t>
            </w:r>
          </w:p>
        </w:tc>
        <w:tc>
          <w:tcPr>
            <w:tcW w:w="637" w:type="pct"/>
            <w:tcBorders>
              <w:bottom w:val="single" w:sz="4" w:space="0" w:color="auto"/>
            </w:tcBorders>
            <w:vAlign w:val="center"/>
          </w:tcPr>
          <w:p w14:paraId="53555A6D" w14:textId="71B7221E"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0C7AE1F7" w14:textId="77777777" w:rsidR="00DA1207" w:rsidRPr="00132272" w:rsidRDefault="00DA1207" w:rsidP="00A6325C">
            <w:pPr>
              <w:ind w:left="859" w:hanging="859"/>
              <w:jc w:val="center"/>
              <w:rPr>
                <w:strike/>
                <w:szCs w:val="20"/>
              </w:rPr>
            </w:pPr>
          </w:p>
        </w:tc>
      </w:tr>
      <w:tr w:rsidR="00AC14C7" w:rsidRPr="0090566F" w14:paraId="7842781F" w14:textId="77777777" w:rsidTr="4948C66D">
        <w:trPr>
          <w:trHeight w:val="242"/>
        </w:trPr>
        <w:tc>
          <w:tcPr>
            <w:tcW w:w="3597" w:type="pct"/>
            <w:tcBorders>
              <w:right w:val="nil"/>
            </w:tcBorders>
            <w:shd w:val="clear" w:color="auto" w:fill="D8D9DA"/>
            <w:vAlign w:val="center"/>
          </w:tcPr>
          <w:p w14:paraId="2DDC0EFC" w14:textId="77777777" w:rsidR="00AC14C7" w:rsidRPr="0090566F" w:rsidRDefault="4948C66D" w:rsidP="00AC14C7">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A1207" w:rsidRPr="0090566F" w14:paraId="528FF4C5" w14:textId="77777777" w:rsidTr="4948C66D">
        <w:tc>
          <w:tcPr>
            <w:tcW w:w="3597" w:type="pct"/>
            <w:vAlign w:val="center"/>
          </w:tcPr>
          <w:p w14:paraId="189CEBC8" w14:textId="4D7D7239" w:rsidR="00DA1207" w:rsidRPr="0090566F" w:rsidRDefault="00D060FE" w:rsidP="00A6325C">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70E2668" w14:textId="0B63106F" w:rsidR="00DA1207" w:rsidRPr="0090566F" w:rsidRDefault="00FA7BB5" w:rsidP="00A6325C">
            <w:pPr>
              <w:ind w:left="859" w:hanging="859"/>
              <w:jc w:val="center"/>
              <w:rPr>
                <w:szCs w:val="20"/>
              </w:rPr>
            </w:pPr>
            <w:r>
              <w:rPr>
                <w:szCs w:val="20"/>
              </w:rPr>
              <w:t>N/A</w:t>
            </w:r>
          </w:p>
        </w:tc>
        <w:tc>
          <w:tcPr>
            <w:tcW w:w="766" w:type="pct"/>
            <w:vAlign w:val="center"/>
          </w:tcPr>
          <w:p w14:paraId="54E439F3" w14:textId="77777777" w:rsidR="00DA1207" w:rsidRPr="0090566F" w:rsidRDefault="00DA1207" w:rsidP="00A6325C">
            <w:pPr>
              <w:ind w:left="859" w:hanging="859"/>
              <w:jc w:val="center"/>
              <w:rPr>
                <w:szCs w:val="20"/>
              </w:rPr>
            </w:pPr>
          </w:p>
        </w:tc>
      </w:tr>
      <w:tr w:rsidR="00234888" w:rsidRPr="0090566F" w14:paraId="32B5A279" w14:textId="77777777" w:rsidTr="4948C66D">
        <w:tc>
          <w:tcPr>
            <w:tcW w:w="3597" w:type="pct"/>
            <w:vAlign w:val="center"/>
          </w:tcPr>
          <w:p w14:paraId="3FEEB7D4" w14:textId="3909A58F" w:rsidR="00234888" w:rsidRPr="00D060FE" w:rsidRDefault="00234888" w:rsidP="00A6325C">
            <w:pPr>
              <w:ind w:left="859" w:hanging="859"/>
            </w:pPr>
            <w:r w:rsidRPr="00234888">
              <w:t xml:space="preserve">Time Log </w:t>
            </w:r>
          </w:p>
        </w:tc>
        <w:tc>
          <w:tcPr>
            <w:tcW w:w="637" w:type="pct"/>
            <w:vAlign w:val="center"/>
          </w:tcPr>
          <w:p w14:paraId="440F0B05" w14:textId="22C30793" w:rsidR="00234888" w:rsidRDefault="00742498" w:rsidP="00A6325C">
            <w:pPr>
              <w:ind w:left="859" w:hanging="859"/>
              <w:jc w:val="center"/>
              <w:rPr>
                <w:szCs w:val="20"/>
              </w:rPr>
            </w:pPr>
            <w:r>
              <w:rPr>
                <w:szCs w:val="20"/>
              </w:rPr>
              <w:t>10</w:t>
            </w:r>
          </w:p>
        </w:tc>
        <w:tc>
          <w:tcPr>
            <w:tcW w:w="766" w:type="pct"/>
            <w:vAlign w:val="center"/>
          </w:tcPr>
          <w:p w14:paraId="102691D7" w14:textId="77777777" w:rsidR="00234888" w:rsidRPr="0090566F" w:rsidRDefault="00234888" w:rsidP="00A6325C">
            <w:pPr>
              <w:ind w:left="859" w:hanging="859"/>
              <w:jc w:val="center"/>
              <w:rPr>
                <w:szCs w:val="20"/>
              </w:rPr>
            </w:pPr>
          </w:p>
        </w:tc>
      </w:tr>
      <w:tr w:rsidR="00DA1207" w:rsidRPr="0090566F" w14:paraId="38C07DF2" w14:textId="77777777" w:rsidTr="4948C66D">
        <w:tc>
          <w:tcPr>
            <w:tcW w:w="3597" w:type="pct"/>
            <w:vAlign w:val="center"/>
          </w:tcPr>
          <w:p w14:paraId="7F19BEF6" w14:textId="0397A7E6" w:rsidR="00DA1207" w:rsidRPr="0090566F" w:rsidRDefault="002846C1" w:rsidP="00A6325C">
            <w:pPr>
              <w:ind w:left="859" w:hanging="859"/>
              <w:rPr>
                <w:szCs w:val="20"/>
              </w:rPr>
            </w:pPr>
            <w:r w:rsidRPr="002846C1">
              <w:t xml:space="preserve">Group Supervision: Week </w:t>
            </w:r>
            <w:r>
              <w:t>7</w:t>
            </w:r>
            <w:r w:rsidRPr="002846C1">
              <w:t xml:space="preserve"> Consultation and Peer Supervision</w:t>
            </w:r>
          </w:p>
        </w:tc>
        <w:tc>
          <w:tcPr>
            <w:tcW w:w="637" w:type="pct"/>
            <w:vAlign w:val="center"/>
          </w:tcPr>
          <w:p w14:paraId="19BFED76" w14:textId="00D23920" w:rsidR="00DA1207" w:rsidRPr="0090566F" w:rsidRDefault="00204D6C" w:rsidP="00A6325C">
            <w:pPr>
              <w:ind w:left="859" w:hanging="859"/>
              <w:jc w:val="center"/>
              <w:rPr>
                <w:szCs w:val="20"/>
              </w:rPr>
            </w:pPr>
            <w:r>
              <w:rPr>
                <w:szCs w:val="20"/>
              </w:rPr>
              <w:t>10</w:t>
            </w:r>
          </w:p>
        </w:tc>
        <w:tc>
          <w:tcPr>
            <w:tcW w:w="766" w:type="pct"/>
            <w:vAlign w:val="center"/>
          </w:tcPr>
          <w:p w14:paraId="730598B6" w14:textId="77777777" w:rsidR="00DA1207" w:rsidRPr="00132272" w:rsidRDefault="00DA1207" w:rsidP="00A6325C">
            <w:pPr>
              <w:ind w:left="859" w:hanging="859"/>
              <w:jc w:val="center"/>
              <w:rPr>
                <w:strike/>
                <w:szCs w:val="20"/>
              </w:rPr>
            </w:pPr>
          </w:p>
        </w:tc>
      </w:tr>
      <w:tr w:rsidR="00DA1207" w:rsidRPr="0090566F" w14:paraId="7102D933" w14:textId="77777777" w:rsidTr="4948C66D">
        <w:tc>
          <w:tcPr>
            <w:tcW w:w="3597" w:type="pct"/>
            <w:vAlign w:val="center"/>
          </w:tcPr>
          <w:p w14:paraId="4BAC8242" w14:textId="16A47634" w:rsidR="00DA1207" w:rsidRDefault="00D060FE" w:rsidP="00A6325C">
            <w:pPr>
              <w:ind w:left="859" w:hanging="859"/>
              <w:rPr>
                <w:szCs w:val="20"/>
              </w:rPr>
            </w:pPr>
            <w:r w:rsidRPr="00D060FE">
              <w:rPr>
                <w:szCs w:val="20"/>
              </w:rPr>
              <w:t>Week 7: Peer Support Learning Circle</w:t>
            </w:r>
          </w:p>
        </w:tc>
        <w:tc>
          <w:tcPr>
            <w:tcW w:w="637" w:type="pct"/>
            <w:vAlign w:val="center"/>
          </w:tcPr>
          <w:p w14:paraId="340DF38C" w14:textId="0C52D32D" w:rsidR="00DA1207" w:rsidRPr="0090566F" w:rsidRDefault="00204D6C" w:rsidP="00A6325C">
            <w:pPr>
              <w:ind w:left="859" w:hanging="859"/>
              <w:jc w:val="center"/>
              <w:rPr>
                <w:szCs w:val="20"/>
              </w:rPr>
            </w:pPr>
            <w:r>
              <w:rPr>
                <w:szCs w:val="20"/>
              </w:rPr>
              <w:t>1</w:t>
            </w:r>
            <w:r w:rsidR="00EB51A7">
              <w:rPr>
                <w:szCs w:val="20"/>
              </w:rPr>
              <w:t>0</w:t>
            </w:r>
          </w:p>
        </w:tc>
        <w:tc>
          <w:tcPr>
            <w:tcW w:w="766" w:type="pct"/>
            <w:vAlign w:val="center"/>
          </w:tcPr>
          <w:p w14:paraId="164505F9" w14:textId="77777777" w:rsidR="00DA1207" w:rsidRPr="00132272" w:rsidRDefault="00DA1207" w:rsidP="00A6325C">
            <w:pPr>
              <w:ind w:left="859" w:hanging="859"/>
              <w:jc w:val="center"/>
              <w:rPr>
                <w:strike/>
                <w:szCs w:val="20"/>
              </w:rPr>
            </w:pPr>
          </w:p>
        </w:tc>
      </w:tr>
      <w:tr w:rsidR="00D060FE" w:rsidRPr="0090566F" w14:paraId="1BF2E6AE" w14:textId="77777777" w:rsidTr="4948C66D">
        <w:tc>
          <w:tcPr>
            <w:tcW w:w="3597" w:type="pct"/>
            <w:vAlign w:val="center"/>
          </w:tcPr>
          <w:p w14:paraId="44608950" w14:textId="4ACF4061" w:rsidR="00D060FE" w:rsidRPr="00D060FE" w:rsidRDefault="00D060FE" w:rsidP="00A6325C">
            <w:pPr>
              <w:ind w:left="859" w:hanging="859"/>
              <w:rPr>
                <w:szCs w:val="20"/>
              </w:rPr>
            </w:pPr>
            <w:r w:rsidRPr="00D060FE">
              <w:rPr>
                <w:szCs w:val="20"/>
              </w:rPr>
              <w:t>Public Relations</w:t>
            </w:r>
          </w:p>
        </w:tc>
        <w:tc>
          <w:tcPr>
            <w:tcW w:w="637" w:type="pct"/>
            <w:vAlign w:val="center"/>
          </w:tcPr>
          <w:p w14:paraId="46809203" w14:textId="582C5001" w:rsidR="00D060FE" w:rsidRPr="0090566F" w:rsidRDefault="008421A9" w:rsidP="00A6325C">
            <w:pPr>
              <w:ind w:left="859" w:hanging="859"/>
              <w:jc w:val="center"/>
              <w:rPr>
                <w:szCs w:val="20"/>
              </w:rPr>
            </w:pPr>
            <w:r>
              <w:rPr>
                <w:szCs w:val="20"/>
              </w:rPr>
              <w:t>10</w:t>
            </w:r>
          </w:p>
        </w:tc>
        <w:tc>
          <w:tcPr>
            <w:tcW w:w="766" w:type="pct"/>
            <w:vAlign w:val="center"/>
          </w:tcPr>
          <w:p w14:paraId="4D6E4FA9" w14:textId="77777777" w:rsidR="00D060FE" w:rsidRPr="00132272" w:rsidRDefault="00D060FE" w:rsidP="00A6325C">
            <w:pPr>
              <w:ind w:left="859" w:hanging="859"/>
              <w:jc w:val="center"/>
              <w:rPr>
                <w:strike/>
                <w:szCs w:val="20"/>
              </w:rPr>
            </w:pPr>
          </w:p>
        </w:tc>
      </w:tr>
      <w:tr w:rsidR="00D060FE" w:rsidRPr="0090566F" w14:paraId="1711A7D4" w14:textId="77777777" w:rsidTr="00331F3D">
        <w:trPr>
          <w:trHeight w:val="242"/>
        </w:trPr>
        <w:tc>
          <w:tcPr>
            <w:tcW w:w="3597" w:type="pct"/>
            <w:tcBorders>
              <w:right w:val="nil"/>
            </w:tcBorders>
            <w:shd w:val="clear" w:color="auto" w:fill="D8D9DA"/>
            <w:vAlign w:val="center"/>
          </w:tcPr>
          <w:p w14:paraId="0F02E1E7" w14:textId="40835A2D" w:rsidR="00D060FE" w:rsidRPr="0090566F" w:rsidRDefault="00D060FE" w:rsidP="00331F3D">
            <w:pPr>
              <w:ind w:left="859" w:hanging="859"/>
              <w:rPr>
                <w:szCs w:val="20"/>
              </w:rPr>
            </w:pPr>
            <w:r w:rsidRPr="4948C66D">
              <w:rPr>
                <w:b/>
                <w:bCs/>
              </w:rPr>
              <w:t xml:space="preserve">Week </w:t>
            </w:r>
            <w:r>
              <w:rPr>
                <w:b/>
                <w:bCs/>
              </w:rPr>
              <w:t>8</w:t>
            </w:r>
            <w:r w:rsidRPr="4948C66D">
              <w:rPr>
                <w:b/>
                <w:bCs/>
              </w:rPr>
              <w:t xml:space="preserve"> </w:t>
            </w:r>
          </w:p>
        </w:tc>
        <w:tc>
          <w:tcPr>
            <w:tcW w:w="637" w:type="pct"/>
            <w:tcBorders>
              <w:left w:val="nil"/>
              <w:right w:val="nil"/>
            </w:tcBorders>
            <w:shd w:val="clear" w:color="auto" w:fill="D8D9DA"/>
            <w:vAlign w:val="center"/>
          </w:tcPr>
          <w:p w14:paraId="7CA110CA"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A0E0639" w14:textId="77777777" w:rsidR="00D060FE" w:rsidRPr="00132272" w:rsidRDefault="00D060FE" w:rsidP="00331F3D">
            <w:pPr>
              <w:ind w:left="859" w:hanging="859"/>
              <w:jc w:val="center"/>
              <w:rPr>
                <w:strike/>
                <w:szCs w:val="20"/>
              </w:rPr>
            </w:pPr>
          </w:p>
        </w:tc>
      </w:tr>
      <w:tr w:rsidR="00D060FE" w:rsidRPr="0090566F" w14:paraId="199233CB" w14:textId="77777777" w:rsidTr="00331F3D">
        <w:tc>
          <w:tcPr>
            <w:tcW w:w="3597" w:type="pct"/>
            <w:vAlign w:val="center"/>
          </w:tcPr>
          <w:p w14:paraId="1B6031CE" w14:textId="240E0403"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46371BE" w14:textId="75493711" w:rsidR="00D060FE" w:rsidRPr="0090566F" w:rsidRDefault="00FA7BB5" w:rsidP="00331F3D">
            <w:pPr>
              <w:ind w:left="859" w:hanging="859"/>
              <w:jc w:val="center"/>
              <w:rPr>
                <w:szCs w:val="20"/>
              </w:rPr>
            </w:pPr>
            <w:r>
              <w:rPr>
                <w:szCs w:val="20"/>
              </w:rPr>
              <w:t>N/A</w:t>
            </w:r>
          </w:p>
        </w:tc>
        <w:tc>
          <w:tcPr>
            <w:tcW w:w="766" w:type="pct"/>
            <w:vAlign w:val="center"/>
          </w:tcPr>
          <w:p w14:paraId="060F71ED" w14:textId="77777777" w:rsidR="00D060FE" w:rsidRPr="0090566F" w:rsidRDefault="00D060FE" w:rsidP="00331F3D">
            <w:pPr>
              <w:ind w:left="859" w:hanging="859"/>
              <w:jc w:val="center"/>
              <w:rPr>
                <w:szCs w:val="20"/>
              </w:rPr>
            </w:pPr>
          </w:p>
        </w:tc>
      </w:tr>
      <w:tr w:rsidR="00D060FE" w:rsidRPr="0090566F" w14:paraId="3178FD0E" w14:textId="77777777" w:rsidTr="00331F3D">
        <w:tc>
          <w:tcPr>
            <w:tcW w:w="3597" w:type="pct"/>
            <w:vAlign w:val="center"/>
          </w:tcPr>
          <w:p w14:paraId="18D9AA0C" w14:textId="4221241C" w:rsidR="00D060FE" w:rsidRPr="00132272" w:rsidRDefault="00D060FE" w:rsidP="00331F3D">
            <w:pPr>
              <w:ind w:left="859" w:hanging="859"/>
              <w:rPr>
                <w:strike/>
              </w:rPr>
            </w:pPr>
            <w:r w:rsidRPr="00D060FE">
              <w:t xml:space="preserve">Time Log </w:t>
            </w:r>
          </w:p>
        </w:tc>
        <w:tc>
          <w:tcPr>
            <w:tcW w:w="637" w:type="pct"/>
            <w:vAlign w:val="center"/>
          </w:tcPr>
          <w:p w14:paraId="715D43C8" w14:textId="3AACA6AA" w:rsidR="00D060FE" w:rsidRPr="0090566F" w:rsidRDefault="00742498" w:rsidP="00331F3D">
            <w:pPr>
              <w:ind w:left="859" w:hanging="859"/>
              <w:jc w:val="center"/>
              <w:rPr>
                <w:szCs w:val="20"/>
              </w:rPr>
            </w:pPr>
            <w:r>
              <w:rPr>
                <w:szCs w:val="20"/>
              </w:rPr>
              <w:t>10</w:t>
            </w:r>
          </w:p>
        </w:tc>
        <w:tc>
          <w:tcPr>
            <w:tcW w:w="766" w:type="pct"/>
            <w:vAlign w:val="center"/>
          </w:tcPr>
          <w:p w14:paraId="21FE3D0E" w14:textId="77777777" w:rsidR="00D060FE" w:rsidRPr="00132272" w:rsidRDefault="00D060FE" w:rsidP="00331F3D">
            <w:pPr>
              <w:ind w:left="859" w:hanging="859"/>
              <w:jc w:val="center"/>
              <w:rPr>
                <w:strike/>
                <w:szCs w:val="20"/>
              </w:rPr>
            </w:pPr>
          </w:p>
        </w:tc>
      </w:tr>
      <w:tr w:rsidR="00D060FE" w:rsidRPr="0090566F" w14:paraId="3FB5DA29" w14:textId="77777777" w:rsidTr="00331F3D">
        <w:tc>
          <w:tcPr>
            <w:tcW w:w="3597" w:type="pct"/>
            <w:vAlign w:val="center"/>
          </w:tcPr>
          <w:p w14:paraId="0990DA0E" w14:textId="47B05FD3" w:rsidR="00D060FE" w:rsidRPr="0090566F" w:rsidRDefault="002846C1" w:rsidP="00331F3D">
            <w:pPr>
              <w:ind w:left="859" w:hanging="859"/>
              <w:rPr>
                <w:szCs w:val="20"/>
              </w:rPr>
            </w:pPr>
            <w:r w:rsidRPr="002846C1">
              <w:t xml:space="preserve">Group Supervision: Week </w:t>
            </w:r>
            <w:r>
              <w:t>8</w:t>
            </w:r>
            <w:r w:rsidRPr="002846C1">
              <w:t xml:space="preserve"> Consultation and Peer Supervision</w:t>
            </w:r>
          </w:p>
        </w:tc>
        <w:tc>
          <w:tcPr>
            <w:tcW w:w="637" w:type="pct"/>
            <w:vAlign w:val="center"/>
          </w:tcPr>
          <w:p w14:paraId="150A0801" w14:textId="50D0F268" w:rsidR="00D060FE" w:rsidRPr="0090566F" w:rsidRDefault="00204D6C" w:rsidP="00331F3D">
            <w:pPr>
              <w:ind w:left="859" w:hanging="859"/>
              <w:jc w:val="center"/>
              <w:rPr>
                <w:szCs w:val="20"/>
              </w:rPr>
            </w:pPr>
            <w:r>
              <w:rPr>
                <w:szCs w:val="20"/>
              </w:rPr>
              <w:t>10</w:t>
            </w:r>
          </w:p>
        </w:tc>
        <w:tc>
          <w:tcPr>
            <w:tcW w:w="766" w:type="pct"/>
            <w:vAlign w:val="center"/>
          </w:tcPr>
          <w:p w14:paraId="3CE1DBB1" w14:textId="77777777" w:rsidR="00D060FE" w:rsidRPr="00132272" w:rsidRDefault="00D060FE" w:rsidP="00331F3D">
            <w:pPr>
              <w:ind w:left="859" w:hanging="859"/>
              <w:jc w:val="center"/>
              <w:rPr>
                <w:strike/>
                <w:szCs w:val="20"/>
              </w:rPr>
            </w:pPr>
          </w:p>
        </w:tc>
      </w:tr>
      <w:tr w:rsidR="00D060FE" w:rsidRPr="0090566F" w14:paraId="6DA877C4" w14:textId="77777777" w:rsidTr="00331F3D">
        <w:tc>
          <w:tcPr>
            <w:tcW w:w="3597" w:type="pct"/>
            <w:vAlign w:val="center"/>
          </w:tcPr>
          <w:p w14:paraId="3E7F2DF6" w14:textId="0FD69125" w:rsidR="00D060FE" w:rsidRDefault="00D060FE" w:rsidP="00331F3D">
            <w:pPr>
              <w:ind w:left="859" w:hanging="859"/>
              <w:rPr>
                <w:szCs w:val="20"/>
              </w:rPr>
            </w:pPr>
            <w:r w:rsidRPr="00D060FE">
              <w:rPr>
                <w:szCs w:val="20"/>
              </w:rPr>
              <w:t>Week 8: Peer Support Learning Circle</w:t>
            </w:r>
          </w:p>
        </w:tc>
        <w:tc>
          <w:tcPr>
            <w:tcW w:w="637" w:type="pct"/>
            <w:vAlign w:val="center"/>
          </w:tcPr>
          <w:p w14:paraId="301312C1" w14:textId="1FE68B1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6C34E87" w14:textId="77777777" w:rsidR="00D060FE" w:rsidRPr="00132272" w:rsidRDefault="00D060FE" w:rsidP="00331F3D">
            <w:pPr>
              <w:ind w:left="859" w:hanging="859"/>
              <w:jc w:val="center"/>
              <w:rPr>
                <w:strike/>
                <w:szCs w:val="20"/>
              </w:rPr>
            </w:pPr>
          </w:p>
        </w:tc>
      </w:tr>
      <w:tr w:rsidR="00D060FE" w:rsidRPr="0090566F" w14:paraId="10BF9334" w14:textId="77777777" w:rsidTr="00331F3D">
        <w:trPr>
          <w:trHeight w:val="242"/>
        </w:trPr>
        <w:tc>
          <w:tcPr>
            <w:tcW w:w="3597" w:type="pct"/>
            <w:tcBorders>
              <w:right w:val="nil"/>
            </w:tcBorders>
            <w:shd w:val="clear" w:color="auto" w:fill="D8D9DA"/>
            <w:vAlign w:val="center"/>
          </w:tcPr>
          <w:p w14:paraId="2A9A3116" w14:textId="7E482F51" w:rsidR="00D060FE" w:rsidRPr="0090566F" w:rsidRDefault="00D060FE" w:rsidP="00331F3D">
            <w:pPr>
              <w:ind w:left="859" w:hanging="859"/>
              <w:rPr>
                <w:szCs w:val="20"/>
              </w:rPr>
            </w:pPr>
            <w:r w:rsidRPr="4948C66D">
              <w:rPr>
                <w:b/>
                <w:bCs/>
              </w:rPr>
              <w:t xml:space="preserve">Week </w:t>
            </w:r>
            <w:r>
              <w:rPr>
                <w:b/>
                <w:bCs/>
              </w:rPr>
              <w:t>9</w:t>
            </w:r>
            <w:r w:rsidRPr="4948C66D">
              <w:rPr>
                <w:b/>
                <w:bCs/>
              </w:rPr>
              <w:t xml:space="preserve"> </w:t>
            </w:r>
          </w:p>
        </w:tc>
        <w:tc>
          <w:tcPr>
            <w:tcW w:w="637" w:type="pct"/>
            <w:tcBorders>
              <w:left w:val="nil"/>
              <w:right w:val="nil"/>
            </w:tcBorders>
            <w:shd w:val="clear" w:color="auto" w:fill="D8D9DA"/>
            <w:vAlign w:val="center"/>
          </w:tcPr>
          <w:p w14:paraId="7859F02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2D5E2BB5" w14:textId="77777777" w:rsidR="00D060FE" w:rsidRPr="00132272" w:rsidRDefault="00D060FE" w:rsidP="00331F3D">
            <w:pPr>
              <w:ind w:left="859" w:hanging="859"/>
              <w:jc w:val="center"/>
              <w:rPr>
                <w:strike/>
                <w:szCs w:val="20"/>
              </w:rPr>
            </w:pPr>
          </w:p>
        </w:tc>
      </w:tr>
      <w:tr w:rsidR="00D060FE" w:rsidRPr="0090566F" w14:paraId="24E8783A" w14:textId="77777777" w:rsidTr="00331F3D">
        <w:tc>
          <w:tcPr>
            <w:tcW w:w="3597" w:type="pct"/>
            <w:vAlign w:val="center"/>
          </w:tcPr>
          <w:p w14:paraId="207EDA34" w14:textId="0A2B943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3D85CC17" w14:textId="70DCA435" w:rsidR="00D060FE" w:rsidRPr="0090566F" w:rsidRDefault="00FA7BB5" w:rsidP="00331F3D">
            <w:pPr>
              <w:ind w:left="859" w:hanging="859"/>
              <w:jc w:val="center"/>
              <w:rPr>
                <w:szCs w:val="20"/>
              </w:rPr>
            </w:pPr>
            <w:r>
              <w:rPr>
                <w:szCs w:val="20"/>
              </w:rPr>
              <w:t>N/A</w:t>
            </w:r>
          </w:p>
        </w:tc>
        <w:tc>
          <w:tcPr>
            <w:tcW w:w="766" w:type="pct"/>
            <w:vAlign w:val="center"/>
          </w:tcPr>
          <w:p w14:paraId="50F367F8" w14:textId="77777777" w:rsidR="00D060FE" w:rsidRPr="0090566F" w:rsidRDefault="00D060FE" w:rsidP="00331F3D">
            <w:pPr>
              <w:ind w:left="859" w:hanging="859"/>
              <w:jc w:val="center"/>
              <w:rPr>
                <w:szCs w:val="20"/>
              </w:rPr>
            </w:pPr>
          </w:p>
        </w:tc>
      </w:tr>
      <w:tr w:rsidR="00234888" w:rsidRPr="0090566F" w14:paraId="63CAD4E2" w14:textId="77777777" w:rsidTr="00331F3D">
        <w:tc>
          <w:tcPr>
            <w:tcW w:w="3597" w:type="pct"/>
            <w:vAlign w:val="center"/>
          </w:tcPr>
          <w:p w14:paraId="11191D6E" w14:textId="0C7312C1" w:rsidR="00234888" w:rsidRPr="00D060FE" w:rsidRDefault="00234888" w:rsidP="00331F3D">
            <w:pPr>
              <w:ind w:left="859" w:hanging="859"/>
            </w:pPr>
            <w:r w:rsidRPr="00234888">
              <w:t xml:space="preserve">Time Log </w:t>
            </w:r>
          </w:p>
        </w:tc>
        <w:tc>
          <w:tcPr>
            <w:tcW w:w="637" w:type="pct"/>
            <w:vAlign w:val="center"/>
          </w:tcPr>
          <w:p w14:paraId="0B8ACE52" w14:textId="6F9DFBCD" w:rsidR="00234888" w:rsidRDefault="00742498" w:rsidP="00331F3D">
            <w:pPr>
              <w:ind w:left="859" w:hanging="859"/>
              <w:jc w:val="center"/>
              <w:rPr>
                <w:szCs w:val="20"/>
              </w:rPr>
            </w:pPr>
            <w:r>
              <w:rPr>
                <w:szCs w:val="20"/>
              </w:rPr>
              <w:t>10</w:t>
            </w:r>
          </w:p>
        </w:tc>
        <w:tc>
          <w:tcPr>
            <w:tcW w:w="766" w:type="pct"/>
            <w:vAlign w:val="center"/>
          </w:tcPr>
          <w:p w14:paraId="6719CC98" w14:textId="77777777" w:rsidR="00234888" w:rsidRPr="0090566F" w:rsidRDefault="00234888" w:rsidP="00331F3D">
            <w:pPr>
              <w:ind w:left="859" w:hanging="859"/>
              <w:jc w:val="center"/>
              <w:rPr>
                <w:szCs w:val="20"/>
              </w:rPr>
            </w:pPr>
          </w:p>
        </w:tc>
      </w:tr>
      <w:tr w:rsidR="00D060FE" w:rsidRPr="0090566F" w14:paraId="10E87FAB" w14:textId="77777777" w:rsidTr="00331F3D">
        <w:tc>
          <w:tcPr>
            <w:tcW w:w="3597" w:type="pct"/>
            <w:vAlign w:val="center"/>
          </w:tcPr>
          <w:p w14:paraId="60FC94AA" w14:textId="6C9845C8" w:rsidR="00D060FE" w:rsidRPr="0090566F" w:rsidRDefault="002846C1" w:rsidP="00331F3D">
            <w:pPr>
              <w:ind w:left="859" w:hanging="859"/>
              <w:rPr>
                <w:szCs w:val="20"/>
              </w:rPr>
            </w:pPr>
            <w:r w:rsidRPr="002846C1">
              <w:t xml:space="preserve">Group Supervision: Week </w:t>
            </w:r>
            <w:r>
              <w:t>9</w:t>
            </w:r>
            <w:r w:rsidRPr="002846C1">
              <w:t xml:space="preserve"> Consultation and Peer Supervision</w:t>
            </w:r>
          </w:p>
        </w:tc>
        <w:tc>
          <w:tcPr>
            <w:tcW w:w="637" w:type="pct"/>
            <w:vAlign w:val="center"/>
          </w:tcPr>
          <w:p w14:paraId="54E020BD" w14:textId="02B4162C" w:rsidR="00D060FE" w:rsidRPr="0090566F" w:rsidRDefault="00204D6C" w:rsidP="00331F3D">
            <w:pPr>
              <w:ind w:left="859" w:hanging="859"/>
              <w:jc w:val="center"/>
              <w:rPr>
                <w:szCs w:val="20"/>
              </w:rPr>
            </w:pPr>
            <w:r>
              <w:rPr>
                <w:szCs w:val="20"/>
              </w:rPr>
              <w:t>10</w:t>
            </w:r>
          </w:p>
        </w:tc>
        <w:tc>
          <w:tcPr>
            <w:tcW w:w="766" w:type="pct"/>
            <w:vAlign w:val="center"/>
          </w:tcPr>
          <w:p w14:paraId="3554CA7A" w14:textId="77777777" w:rsidR="00D060FE" w:rsidRPr="00132272" w:rsidRDefault="00D060FE" w:rsidP="00331F3D">
            <w:pPr>
              <w:ind w:left="859" w:hanging="859"/>
              <w:jc w:val="center"/>
              <w:rPr>
                <w:strike/>
                <w:szCs w:val="20"/>
              </w:rPr>
            </w:pPr>
          </w:p>
        </w:tc>
      </w:tr>
      <w:tr w:rsidR="00D060FE" w:rsidRPr="0090566F" w14:paraId="5F423907" w14:textId="77777777" w:rsidTr="00331F3D">
        <w:tc>
          <w:tcPr>
            <w:tcW w:w="3597" w:type="pct"/>
            <w:vAlign w:val="center"/>
          </w:tcPr>
          <w:p w14:paraId="42767253" w14:textId="255521B0" w:rsidR="00D060FE" w:rsidRDefault="00D060FE" w:rsidP="00331F3D">
            <w:pPr>
              <w:ind w:left="859" w:hanging="859"/>
              <w:rPr>
                <w:szCs w:val="20"/>
              </w:rPr>
            </w:pPr>
            <w:r w:rsidRPr="00D060FE">
              <w:rPr>
                <w:szCs w:val="20"/>
              </w:rPr>
              <w:t>Week 9: Peer Support Learning Circle</w:t>
            </w:r>
          </w:p>
        </w:tc>
        <w:tc>
          <w:tcPr>
            <w:tcW w:w="637" w:type="pct"/>
            <w:vAlign w:val="center"/>
          </w:tcPr>
          <w:p w14:paraId="550CC4A0" w14:textId="07A5B93A"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5E00C3C" w14:textId="77777777" w:rsidR="00D060FE" w:rsidRPr="00132272" w:rsidRDefault="00D060FE" w:rsidP="00331F3D">
            <w:pPr>
              <w:ind w:left="859" w:hanging="859"/>
              <w:jc w:val="center"/>
              <w:rPr>
                <w:strike/>
                <w:szCs w:val="20"/>
              </w:rPr>
            </w:pPr>
          </w:p>
        </w:tc>
      </w:tr>
      <w:tr w:rsidR="00D060FE" w:rsidRPr="0090566F" w14:paraId="071EBC57" w14:textId="77777777" w:rsidTr="00331F3D">
        <w:trPr>
          <w:trHeight w:val="242"/>
        </w:trPr>
        <w:tc>
          <w:tcPr>
            <w:tcW w:w="3597" w:type="pct"/>
            <w:tcBorders>
              <w:right w:val="nil"/>
            </w:tcBorders>
            <w:shd w:val="clear" w:color="auto" w:fill="D8D9DA"/>
            <w:vAlign w:val="center"/>
          </w:tcPr>
          <w:p w14:paraId="1266283A" w14:textId="25899327" w:rsidR="00D060FE" w:rsidRPr="0090566F" w:rsidRDefault="00D060FE" w:rsidP="00331F3D">
            <w:pPr>
              <w:ind w:left="859" w:hanging="859"/>
              <w:rPr>
                <w:szCs w:val="20"/>
              </w:rPr>
            </w:pPr>
            <w:r w:rsidRPr="4948C66D">
              <w:rPr>
                <w:b/>
                <w:bCs/>
              </w:rPr>
              <w:t xml:space="preserve">Week </w:t>
            </w:r>
            <w:r>
              <w:rPr>
                <w:b/>
                <w:bCs/>
              </w:rPr>
              <w:t>10</w:t>
            </w:r>
            <w:r w:rsidRPr="4948C66D">
              <w:rPr>
                <w:b/>
                <w:bCs/>
              </w:rPr>
              <w:t xml:space="preserve"> </w:t>
            </w:r>
          </w:p>
        </w:tc>
        <w:tc>
          <w:tcPr>
            <w:tcW w:w="637" w:type="pct"/>
            <w:tcBorders>
              <w:left w:val="nil"/>
              <w:right w:val="nil"/>
            </w:tcBorders>
            <w:shd w:val="clear" w:color="auto" w:fill="D8D9DA"/>
            <w:vAlign w:val="center"/>
          </w:tcPr>
          <w:p w14:paraId="7421FEA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5734293C" w14:textId="77777777" w:rsidR="00D060FE" w:rsidRPr="00132272" w:rsidRDefault="00D060FE" w:rsidP="00331F3D">
            <w:pPr>
              <w:ind w:left="859" w:hanging="859"/>
              <w:jc w:val="center"/>
              <w:rPr>
                <w:strike/>
                <w:szCs w:val="20"/>
              </w:rPr>
            </w:pPr>
          </w:p>
        </w:tc>
      </w:tr>
      <w:tr w:rsidR="00D060FE" w:rsidRPr="0090566F" w14:paraId="61AE874B" w14:textId="77777777" w:rsidTr="00331F3D">
        <w:tc>
          <w:tcPr>
            <w:tcW w:w="3597" w:type="pct"/>
            <w:vAlign w:val="center"/>
          </w:tcPr>
          <w:p w14:paraId="412C0B67" w14:textId="7F4EAA88"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1BE584A" w14:textId="2E4BE2FE" w:rsidR="00D060FE" w:rsidRPr="0090566F" w:rsidRDefault="00FA7BB5" w:rsidP="00331F3D">
            <w:pPr>
              <w:ind w:left="859" w:hanging="859"/>
              <w:jc w:val="center"/>
              <w:rPr>
                <w:szCs w:val="20"/>
              </w:rPr>
            </w:pPr>
            <w:r>
              <w:rPr>
                <w:szCs w:val="20"/>
              </w:rPr>
              <w:t>N/A</w:t>
            </w:r>
          </w:p>
        </w:tc>
        <w:tc>
          <w:tcPr>
            <w:tcW w:w="766" w:type="pct"/>
            <w:vAlign w:val="center"/>
          </w:tcPr>
          <w:p w14:paraId="0E4E01FA" w14:textId="77777777" w:rsidR="00D060FE" w:rsidRPr="0090566F" w:rsidRDefault="00D060FE" w:rsidP="00331F3D">
            <w:pPr>
              <w:ind w:left="859" w:hanging="859"/>
              <w:jc w:val="center"/>
              <w:rPr>
                <w:szCs w:val="20"/>
              </w:rPr>
            </w:pPr>
          </w:p>
        </w:tc>
      </w:tr>
      <w:tr w:rsidR="00234888" w:rsidRPr="0090566F" w14:paraId="33A4A03B" w14:textId="77777777" w:rsidTr="00331F3D">
        <w:tc>
          <w:tcPr>
            <w:tcW w:w="3597" w:type="pct"/>
            <w:vAlign w:val="center"/>
          </w:tcPr>
          <w:p w14:paraId="044A0D57" w14:textId="35A31BA7" w:rsidR="00234888" w:rsidRPr="00D060FE" w:rsidRDefault="00234888" w:rsidP="00331F3D">
            <w:pPr>
              <w:ind w:left="859" w:hanging="859"/>
            </w:pPr>
            <w:r w:rsidRPr="00234888">
              <w:t xml:space="preserve">Time Log </w:t>
            </w:r>
          </w:p>
        </w:tc>
        <w:tc>
          <w:tcPr>
            <w:tcW w:w="637" w:type="pct"/>
            <w:vAlign w:val="center"/>
          </w:tcPr>
          <w:p w14:paraId="27EE87FE" w14:textId="0F016317" w:rsidR="00234888" w:rsidRDefault="00742498" w:rsidP="00331F3D">
            <w:pPr>
              <w:ind w:left="859" w:hanging="859"/>
              <w:jc w:val="center"/>
              <w:rPr>
                <w:szCs w:val="20"/>
              </w:rPr>
            </w:pPr>
            <w:r>
              <w:rPr>
                <w:szCs w:val="20"/>
              </w:rPr>
              <w:t>10</w:t>
            </w:r>
          </w:p>
        </w:tc>
        <w:tc>
          <w:tcPr>
            <w:tcW w:w="766" w:type="pct"/>
            <w:vAlign w:val="center"/>
          </w:tcPr>
          <w:p w14:paraId="04E3D665" w14:textId="77777777" w:rsidR="00234888" w:rsidRPr="0090566F" w:rsidRDefault="00234888" w:rsidP="00331F3D">
            <w:pPr>
              <w:ind w:left="859" w:hanging="859"/>
              <w:jc w:val="center"/>
              <w:rPr>
                <w:szCs w:val="20"/>
              </w:rPr>
            </w:pPr>
          </w:p>
        </w:tc>
      </w:tr>
      <w:tr w:rsidR="00D060FE" w:rsidRPr="0090566F" w14:paraId="47C3379D" w14:textId="77777777" w:rsidTr="00331F3D">
        <w:tc>
          <w:tcPr>
            <w:tcW w:w="3597" w:type="pct"/>
            <w:vAlign w:val="center"/>
          </w:tcPr>
          <w:p w14:paraId="7F894047" w14:textId="49E45B33" w:rsidR="00D060FE" w:rsidRPr="00132272" w:rsidRDefault="002846C1" w:rsidP="00331F3D">
            <w:pPr>
              <w:ind w:left="859" w:hanging="859"/>
              <w:rPr>
                <w:strike/>
              </w:rPr>
            </w:pPr>
            <w:r w:rsidRPr="002846C1">
              <w:t>Group Supervision: Week 1</w:t>
            </w:r>
            <w:r>
              <w:t>0</w:t>
            </w:r>
            <w:r w:rsidRPr="002846C1">
              <w:t xml:space="preserve"> Consultation and Peer Supervision</w:t>
            </w:r>
          </w:p>
        </w:tc>
        <w:tc>
          <w:tcPr>
            <w:tcW w:w="637" w:type="pct"/>
            <w:vAlign w:val="center"/>
          </w:tcPr>
          <w:p w14:paraId="4F73E38C" w14:textId="5F2A4132" w:rsidR="00D060FE" w:rsidRPr="0090566F" w:rsidRDefault="00204D6C" w:rsidP="00331F3D">
            <w:pPr>
              <w:ind w:left="859" w:hanging="859"/>
              <w:jc w:val="center"/>
              <w:rPr>
                <w:szCs w:val="20"/>
              </w:rPr>
            </w:pPr>
            <w:r>
              <w:rPr>
                <w:szCs w:val="20"/>
              </w:rPr>
              <w:t>10</w:t>
            </w:r>
          </w:p>
        </w:tc>
        <w:tc>
          <w:tcPr>
            <w:tcW w:w="766" w:type="pct"/>
            <w:vAlign w:val="center"/>
          </w:tcPr>
          <w:p w14:paraId="2BED4029" w14:textId="77777777" w:rsidR="00D060FE" w:rsidRPr="00132272" w:rsidRDefault="00D060FE" w:rsidP="00331F3D">
            <w:pPr>
              <w:ind w:left="859" w:hanging="859"/>
              <w:jc w:val="center"/>
              <w:rPr>
                <w:strike/>
                <w:szCs w:val="20"/>
              </w:rPr>
            </w:pPr>
          </w:p>
        </w:tc>
      </w:tr>
      <w:tr w:rsidR="00D060FE" w:rsidRPr="0090566F" w14:paraId="55A691DD" w14:textId="77777777" w:rsidTr="00331F3D">
        <w:tc>
          <w:tcPr>
            <w:tcW w:w="3597" w:type="pct"/>
            <w:vAlign w:val="center"/>
          </w:tcPr>
          <w:p w14:paraId="310444F1" w14:textId="01249A57" w:rsidR="00D060FE" w:rsidRDefault="00D060FE" w:rsidP="00331F3D">
            <w:pPr>
              <w:ind w:left="859" w:hanging="859"/>
              <w:rPr>
                <w:szCs w:val="20"/>
              </w:rPr>
            </w:pPr>
            <w:r w:rsidRPr="00D060FE">
              <w:rPr>
                <w:szCs w:val="20"/>
              </w:rPr>
              <w:t>Week 10: Peer Support Learning Circle</w:t>
            </w:r>
          </w:p>
        </w:tc>
        <w:tc>
          <w:tcPr>
            <w:tcW w:w="637" w:type="pct"/>
            <w:vAlign w:val="center"/>
          </w:tcPr>
          <w:p w14:paraId="0BD599EF" w14:textId="72CEE69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1C7F2B23" w14:textId="77777777" w:rsidR="00D060FE" w:rsidRPr="00132272" w:rsidRDefault="00D060FE" w:rsidP="00331F3D">
            <w:pPr>
              <w:ind w:left="859" w:hanging="859"/>
              <w:jc w:val="center"/>
              <w:rPr>
                <w:strike/>
                <w:szCs w:val="20"/>
              </w:rPr>
            </w:pPr>
          </w:p>
        </w:tc>
      </w:tr>
      <w:tr w:rsidR="00D060FE" w:rsidRPr="0090566F" w14:paraId="6FD07C7C" w14:textId="77777777" w:rsidTr="00331F3D">
        <w:trPr>
          <w:trHeight w:val="242"/>
        </w:trPr>
        <w:tc>
          <w:tcPr>
            <w:tcW w:w="3597" w:type="pct"/>
            <w:tcBorders>
              <w:right w:val="nil"/>
            </w:tcBorders>
            <w:shd w:val="clear" w:color="auto" w:fill="D8D9DA"/>
            <w:vAlign w:val="center"/>
          </w:tcPr>
          <w:p w14:paraId="0D97DEE0" w14:textId="186B9B61" w:rsidR="00D060FE" w:rsidRPr="0090566F" w:rsidRDefault="00D060FE" w:rsidP="00331F3D">
            <w:pPr>
              <w:ind w:left="859" w:hanging="859"/>
              <w:rPr>
                <w:szCs w:val="20"/>
              </w:rPr>
            </w:pPr>
            <w:r w:rsidRPr="4948C66D">
              <w:rPr>
                <w:b/>
                <w:bCs/>
              </w:rPr>
              <w:t xml:space="preserve">Week </w:t>
            </w:r>
            <w:r>
              <w:rPr>
                <w:b/>
                <w:bCs/>
              </w:rPr>
              <w:t>11</w:t>
            </w:r>
            <w:r w:rsidRPr="4948C66D">
              <w:rPr>
                <w:b/>
                <w:bCs/>
              </w:rPr>
              <w:t xml:space="preserve"> </w:t>
            </w:r>
          </w:p>
        </w:tc>
        <w:tc>
          <w:tcPr>
            <w:tcW w:w="637" w:type="pct"/>
            <w:tcBorders>
              <w:left w:val="nil"/>
              <w:right w:val="nil"/>
            </w:tcBorders>
            <w:shd w:val="clear" w:color="auto" w:fill="D8D9DA"/>
            <w:vAlign w:val="center"/>
          </w:tcPr>
          <w:p w14:paraId="164DE66F"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58DE67F" w14:textId="77777777" w:rsidR="00D060FE" w:rsidRPr="00132272" w:rsidRDefault="00D060FE" w:rsidP="00331F3D">
            <w:pPr>
              <w:ind w:left="859" w:hanging="859"/>
              <w:jc w:val="center"/>
              <w:rPr>
                <w:strike/>
                <w:szCs w:val="20"/>
              </w:rPr>
            </w:pPr>
          </w:p>
        </w:tc>
      </w:tr>
      <w:tr w:rsidR="00D060FE" w:rsidRPr="0090566F" w14:paraId="7400384F" w14:textId="77777777" w:rsidTr="00331F3D">
        <w:tc>
          <w:tcPr>
            <w:tcW w:w="3597" w:type="pct"/>
            <w:vAlign w:val="center"/>
          </w:tcPr>
          <w:p w14:paraId="2C44A5E5" w14:textId="4740BCD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609D1DFA" w14:textId="76184349" w:rsidR="00D060FE" w:rsidRPr="0090566F" w:rsidRDefault="00FA7BB5" w:rsidP="00331F3D">
            <w:pPr>
              <w:ind w:left="859" w:hanging="859"/>
              <w:jc w:val="center"/>
              <w:rPr>
                <w:szCs w:val="20"/>
              </w:rPr>
            </w:pPr>
            <w:r>
              <w:rPr>
                <w:szCs w:val="20"/>
              </w:rPr>
              <w:t>N/A</w:t>
            </w:r>
          </w:p>
        </w:tc>
        <w:tc>
          <w:tcPr>
            <w:tcW w:w="766" w:type="pct"/>
            <w:vAlign w:val="center"/>
          </w:tcPr>
          <w:p w14:paraId="0693ED38" w14:textId="77777777" w:rsidR="00D060FE" w:rsidRPr="0090566F" w:rsidRDefault="00D060FE" w:rsidP="00331F3D">
            <w:pPr>
              <w:ind w:left="859" w:hanging="859"/>
              <w:jc w:val="center"/>
              <w:rPr>
                <w:szCs w:val="20"/>
              </w:rPr>
            </w:pPr>
          </w:p>
        </w:tc>
      </w:tr>
      <w:tr w:rsidR="00234888" w:rsidRPr="0090566F" w14:paraId="5FD965EB" w14:textId="77777777" w:rsidTr="00331F3D">
        <w:tc>
          <w:tcPr>
            <w:tcW w:w="3597" w:type="pct"/>
            <w:vAlign w:val="center"/>
          </w:tcPr>
          <w:p w14:paraId="699A85CC" w14:textId="4D68AF95" w:rsidR="00234888" w:rsidRPr="00D060FE" w:rsidRDefault="00234888" w:rsidP="00331F3D">
            <w:pPr>
              <w:ind w:left="859" w:hanging="859"/>
            </w:pPr>
            <w:r w:rsidRPr="00234888">
              <w:t xml:space="preserve">Time Log </w:t>
            </w:r>
          </w:p>
        </w:tc>
        <w:tc>
          <w:tcPr>
            <w:tcW w:w="637" w:type="pct"/>
            <w:vAlign w:val="center"/>
          </w:tcPr>
          <w:p w14:paraId="680BC2F1" w14:textId="6576E85E" w:rsidR="00234888" w:rsidRDefault="00742498" w:rsidP="00331F3D">
            <w:pPr>
              <w:ind w:left="859" w:hanging="859"/>
              <w:jc w:val="center"/>
              <w:rPr>
                <w:szCs w:val="20"/>
              </w:rPr>
            </w:pPr>
            <w:r>
              <w:rPr>
                <w:szCs w:val="20"/>
              </w:rPr>
              <w:t>10</w:t>
            </w:r>
          </w:p>
        </w:tc>
        <w:tc>
          <w:tcPr>
            <w:tcW w:w="766" w:type="pct"/>
            <w:vAlign w:val="center"/>
          </w:tcPr>
          <w:p w14:paraId="26427D9B" w14:textId="77777777" w:rsidR="00234888" w:rsidRPr="0090566F" w:rsidRDefault="00234888" w:rsidP="00331F3D">
            <w:pPr>
              <w:ind w:left="859" w:hanging="859"/>
              <w:jc w:val="center"/>
              <w:rPr>
                <w:szCs w:val="20"/>
              </w:rPr>
            </w:pPr>
          </w:p>
        </w:tc>
      </w:tr>
      <w:tr w:rsidR="00D060FE" w:rsidRPr="0090566F" w14:paraId="6CCFECBC" w14:textId="77777777" w:rsidTr="00331F3D">
        <w:tc>
          <w:tcPr>
            <w:tcW w:w="3597" w:type="pct"/>
            <w:vAlign w:val="center"/>
          </w:tcPr>
          <w:p w14:paraId="34AA2278" w14:textId="2C6F92B8" w:rsidR="00D060FE" w:rsidRPr="0090566F" w:rsidRDefault="002846C1" w:rsidP="00331F3D">
            <w:pPr>
              <w:ind w:left="859" w:hanging="859"/>
              <w:rPr>
                <w:szCs w:val="20"/>
              </w:rPr>
            </w:pPr>
            <w:r w:rsidRPr="002846C1">
              <w:t>Group Supervision: Week 1</w:t>
            </w:r>
            <w:r>
              <w:t>1</w:t>
            </w:r>
            <w:r w:rsidRPr="002846C1">
              <w:t xml:space="preserve"> Consultation and Peer Supervision</w:t>
            </w:r>
          </w:p>
        </w:tc>
        <w:tc>
          <w:tcPr>
            <w:tcW w:w="637" w:type="pct"/>
            <w:vAlign w:val="center"/>
          </w:tcPr>
          <w:p w14:paraId="7DF92AEF" w14:textId="5EAF0B57" w:rsidR="00D060FE" w:rsidRPr="0090566F" w:rsidRDefault="00204D6C" w:rsidP="00331F3D">
            <w:pPr>
              <w:ind w:left="859" w:hanging="859"/>
              <w:jc w:val="center"/>
              <w:rPr>
                <w:szCs w:val="20"/>
              </w:rPr>
            </w:pPr>
            <w:r>
              <w:rPr>
                <w:szCs w:val="20"/>
              </w:rPr>
              <w:t>10</w:t>
            </w:r>
          </w:p>
        </w:tc>
        <w:tc>
          <w:tcPr>
            <w:tcW w:w="766" w:type="pct"/>
            <w:vAlign w:val="center"/>
          </w:tcPr>
          <w:p w14:paraId="5AF10EC1" w14:textId="77777777" w:rsidR="00D060FE" w:rsidRPr="00132272" w:rsidRDefault="00D060FE" w:rsidP="00331F3D">
            <w:pPr>
              <w:ind w:left="859" w:hanging="859"/>
              <w:jc w:val="center"/>
              <w:rPr>
                <w:strike/>
                <w:szCs w:val="20"/>
              </w:rPr>
            </w:pPr>
          </w:p>
        </w:tc>
      </w:tr>
      <w:tr w:rsidR="00D060FE" w:rsidRPr="0090566F" w14:paraId="19523336" w14:textId="77777777" w:rsidTr="00331F3D">
        <w:tc>
          <w:tcPr>
            <w:tcW w:w="3597" w:type="pct"/>
            <w:vAlign w:val="center"/>
          </w:tcPr>
          <w:p w14:paraId="7FB9D457" w14:textId="4E832AC0" w:rsidR="00D060FE" w:rsidRDefault="00D060FE" w:rsidP="00331F3D">
            <w:pPr>
              <w:ind w:left="859" w:hanging="859"/>
              <w:rPr>
                <w:szCs w:val="20"/>
              </w:rPr>
            </w:pPr>
            <w:r w:rsidRPr="00D060FE">
              <w:rPr>
                <w:szCs w:val="20"/>
              </w:rPr>
              <w:t>Week 11: Peer Support Learning Circle</w:t>
            </w:r>
          </w:p>
        </w:tc>
        <w:tc>
          <w:tcPr>
            <w:tcW w:w="637" w:type="pct"/>
            <w:vAlign w:val="center"/>
          </w:tcPr>
          <w:p w14:paraId="17140B1D" w14:textId="5A20FC3C"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76FB1499" w14:textId="77777777" w:rsidR="00D060FE" w:rsidRPr="00132272" w:rsidRDefault="00D060FE" w:rsidP="00331F3D">
            <w:pPr>
              <w:ind w:left="859" w:hanging="859"/>
              <w:jc w:val="center"/>
              <w:rPr>
                <w:strike/>
                <w:szCs w:val="20"/>
              </w:rPr>
            </w:pPr>
          </w:p>
        </w:tc>
      </w:tr>
      <w:tr w:rsidR="00D060FE" w:rsidRPr="0090566F" w14:paraId="4FC164FE" w14:textId="77777777" w:rsidTr="00331F3D">
        <w:trPr>
          <w:trHeight w:val="242"/>
        </w:trPr>
        <w:tc>
          <w:tcPr>
            <w:tcW w:w="3597" w:type="pct"/>
            <w:tcBorders>
              <w:right w:val="nil"/>
            </w:tcBorders>
            <w:shd w:val="clear" w:color="auto" w:fill="D8D9DA"/>
            <w:vAlign w:val="center"/>
          </w:tcPr>
          <w:p w14:paraId="7AF5472C" w14:textId="158C32E9" w:rsidR="00D060FE" w:rsidRPr="0090566F" w:rsidRDefault="00D060FE" w:rsidP="00331F3D">
            <w:pPr>
              <w:ind w:left="859" w:hanging="859"/>
              <w:rPr>
                <w:szCs w:val="20"/>
              </w:rPr>
            </w:pPr>
            <w:r w:rsidRPr="4948C66D">
              <w:rPr>
                <w:b/>
                <w:bCs/>
              </w:rPr>
              <w:t xml:space="preserve">Week </w:t>
            </w:r>
            <w:r>
              <w:rPr>
                <w:b/>
                <w:bCs/>
              </w:rPr>
              <w:t>12</w:t>
            </w:r>
            <w:r w:rsidRPr="4948C66D">
              <w:rPr>
                <w:b/>
                <w:bCs/>
              </w:rPr>
              <w:t xml:space="preserve"> </w:t>
            </w:r>
          </w:p>
        </w:tc>
        <w:tc>
          <w:tcPr>
            <w:tcW w:w="637" w:type="pct"/>
            <w:tcBorders>
              <w:left w:val="nil"/>
              <w:right w:val="nil"/>
            </w:tcBorders>
            <w:shd w:val="clear" w:color="auto" w:fill="D8D9DA"/>
            <w:vAlign w:val="center"/>
          </w:tcPr>
          <w:p w14:paraId="2EB8637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2CD79AA" w14:textId="77777777" w:rsidR="00D060FE" w:rsidRPr="00132272" w:rsidRDefault="00D060FE" w:rsidP="00331F3D">
            <w:pPr>
              <w:ind w:left="859" w:hanging="859"/>
              <w:jc w:val="center"/>
              <w:rPr>
                <w:strike/>
                <w:szCs w:val="20"/>
              </w:rPr>
            </w:pPr>
          </w:p>
        </w:tc>
      </w:tr>
      <w:tr w:rsidR="00D060FE" w:rsidRPr="0090566F" w14:paraId="0FAD9BDE" w14:textId="77777777" w:rsidTr="00331F3D">
        <w:tc>
          <w:tcPr>
            <w:tcW w:w="3597" w:type="pct"/>
            <w:vAlign w:val="center"/>
          </w:tcPr>
          <w:p w14:paraId="494C5664" w14:textId="4841E170" w:rsidR="00D060FE" w:rsidRPr="0090566F" w:rsidRDefault="00D060FE" w:rsidP="00331F3D">
            <w:pPr>
              <w:ind w:left="859" w:hanging="859"/>
              <w:rPr>
                <w:szCs w:val="20"/>
              </w:rPr>
            </w:pPr>
            <w:r w:rsidRPr="00D060FE">
              <w:t>Discussion: School Counselors as Leaders, Advocates and Change Agents</w:t>
            </w:r>
          </w:p>
        </w:tc>
        <w:tc>
          <w:tcPr>
            <w:tcW w:w="637" w:type="pct"/>
            <w:vAlign w:val="center"/>
          </w:tcPr>
          <w:p w14:paraId="109B064F" w14:textId="6511F6F8" w:rsidR="00D060FE" w:rsidRPr="0090566F" w:rsidRDefault="008421A9" w:rsidP="00331F3D">
            <w:pPr>
              <w:ind w:left="859" w:hanging="859"/>
              <w:jc w:val="center"/>
              <w:rPr>
                <w:szCs w:val="20"/>
              </w:rPr>
            </w:pPr>
            <w:r>
              <w:rPr>
                <w:szCs w:val="20"/>
              </w:rPr>
              <w:t>10</w:t>
            </w:r>
          </w:p>
        </w:tc>
        <w:tc>
          <w:tcPr>
            <w:tcW w:w="766" w:type="pct"/>
            <w:vAlign w:val="center"/>
          </w:tcPr>
          <w:p w14:paraId="264DBF38" w14:textId="77777777" w:rsidR="00D060FE" w:rsidRPr="0090566F" w:rsidRDefault="00D060FE" w:rsidP="00331F3D">
            <w:pPr>
              <w:ind w:left="859" w:hanging="859"/>
              <w:jc w:val="center"/>
              <w:rPr>
                <w:szCs w:val="20"/>
              </w:rPr>
            </w:pPr>
          </w:p>
        </w:tc>
      </w:tr>
      <w:tr w:rsidR="00D060FE" w:rsidRPr="0090566F" w14:paraId="17B313F3" w14:textId="77777777" w:rsidTr="00331F3D">
        <w:tc>
          <w:tcPr>
            <w:tcW w:w="3597" w:type="pct"/>
            <w:vAlign w:val="center"/>
          </w:tcPr>
          <w:p w14:paraId="124142EE" w14:textId="0AD83920" w:rsidR="00D060FE" w:rsidRPr="00132272" w:rsidRDefault="00D060FE" w:rsidP="00331F3D">
            <w:pPr>
              <w:ind w:left="859" w:hanging="859"/>
              <w:rPr>
                <w:strike/>
              </w:rPr>
            </w:pPr>
            <w:r w:rsidRPr="00D060FE">
              <w:t>Discussion: Case Study Presentation</w:t>
            </w:r>
            <w:r w:rsidR="00B672FD">
              <w:t xml:space="preserve"> (50 pts for each presentation; 100 pts total)</w:t>
            </w:r>
          </w:p>
        </w:tc>
        <w:tc>
          <w:tcPr>
            <w:tcW w:w="637" w:type="pct"/>
            <w:vAlign w:val="center"/>
          </w:tcPr>
          <w:p w14:paraId="6CB16F89" w14:textId="4DA03D5A" w:rsidR="00D060FE" w:rsidRPr="0090566F" w:rsidRDefault="00FA7BB5" w:rsidP="00331F3D">
            <w:pPr>
              <w:ind w:left="859" w:hanging="859"/>
              <w:jc w:val="center"/>
              <w:rPr>
                <w:szCs w:val="20"/>
              </w:rPr>
            </w:pPr>
            <w:r>
              <w:rPr>
                <w:szCs w:val="20"/>
              </w:rPr>
              <w:t>N/A</w:t>
            </w:r>
          </w:p>
        </w:tc>
        <w:tc>
          <w:tcPr>
            <w:tcW w:w="766" w:type="pct"/>
            <w:vAlign w:val="center"/>
          </w:tcPr>
          <w:p w14:paraId="6E10DB1F" w14:textId="77777777" w:rsidR="00D060FE" w:rsidRPr="00132272" w:rsidRDefault="00D060FE" w:rsidP="00331F3D">
            <w:pPr>
              <w:ind w:left="859" w:hanging="859"/>
              <w:jc w:val="center"/>
              <w:rPr>
                <w:strike/>
                <w:szCs w:val="20"/>
              </w:rPr>
            </w:pPr>
          </w:p>
        </w:tc>
      </w:tr>
      <w:tr w:rsidR="00D060FE" w:rsidRPr="0090566F" w14:paraId="4CBD36E9" w14:textId="77777777" w:rsidTr="00331F3D">
        <w:tc>
          <w:tcPr>
            <w:tcW w:w="3597" w:type="pct"/>
            <w:vAlign w:val="center"/>
          </w:tcPr>
          <w:p w14:paraId="4C11031B" w14:textId="4424BFC5" w:rsidR="00D060FE" w:rsidRPr="0090566F" w:rsidRDefault="00D060FE" w:rsidP="00331F3D">
            <w:pPr>
              <w:ind w:left="859" w:hanging="859"/>
              <w:rPr>
                <w:szCs w:val="20"/>
              </w:rPr>
            </w:pPr>
            <w:r w:rsidRPr="00D060FE">
              <w:t xml:space="preserve">Time Log </w:t>
            </w:r>
          </w:p>
        </w:tc>
        <w:tc>
          <w:tcPr>
            <w:tcW w:w="637" w:type="pct"/>
            <w:vAlign w:val="center"/>
          </w:tcPr>
          <w:p w14:paraId="43B0F4A1" w14:textId="04C65D77" w:rsidR="00D060FE" w:rsidRPr="0090566F" w:rsidRDefault="00742498" w:rsidP="00331F3D">
            <w:pPr>
              <w:ind w:left="859" w:hanging="859"/>
              <w:jc w:val="center"/>
              <w:rPr>
                <w:szCs w:val="20"/>
              </w:rPr>
            </w:pPr>
            <w:r>
              <w:rPr>
                <w:szCs w:val="20"/>
              </w:rPr>
              <w:t>10</w:t>
            </w:r>
          </w:p>
        </w:tc>
        <w:tc>
          <w:tcPr>
            <w:tcW w:w="766" w:type="pct"/>
            <w:vAlign w:val="center"/>
          </w:tcPr>
          <w:p w14:paraId="76A5ABD0" w14:textId="77777777" w:rsidR="00D060FE" w:rsidRPr="00132272" w:rsidRDefault="00D060FE" w:rsidP="00331F3D">
            <w:pPr>
              <w:ind w:left="859" w:hanging="859"/>
              <w:jc w:val="center"/>
              <w:rPr>
                <w:strike/>
                <w:szCs w:val="20"/>
              </w:rPr>
            </w:pPr>
          </w:p>
        </w:tc>
      </w:tr>
      <w:tr w:rsidR="00D060FE" w:rsidRPr="0090566F" w14:paraId="348CE456" w14:textId="77777777" w:rsidTr="00331F3D">
        <w:tc>
          <w:tcPr>
            <w:tcW w:w="3597" w:type="pct"/>
            <w:vAlign w:val="center"/>
          </w:tcPr>
          <w:p w14:paraId="11F0554D" w14:textId="797246CB" w:rsidR="00D060FE" w:rsidRDefault="002846C1" w:rsidP="00331F3D">
            <w:pPr>
              <w:ind w:left="859" w:hanging="859"/>
              <w:rPr>
                <w:szCs w:val="20"/>
              </w:rPr>
            </w:pPr>
            <w:r w:rsidRPr="002846C1">
              <w:rPr>
                <w:szCs w:val="20"/>
              </w:rPr>
              <w:t>Group Supervision: Week 1</w:t>
            </w:r>
            <w:r>
              <w:rPr>
                <w:szCs w:val="20"/>
              </w:rPr>
              <w:t>2</w:t>
            </w:r>
            <w:r w:rsidRPr="002846C1">
              <w:rPr>
                <w:szCs w:val="20"/>
              </w:rPr>
              <w:t xml:space="preserve"> Consultation and Peer Supervision</w:t>
            </w:r>
          </w:p>
        </w:tc>
        <w:tc>
          <w:tcPr>
            <w:tcW w:w="637" w:type="pct"/>
            <w:vAlign w:val="center"/>
          </w:tcPr>
          <w:p w14:paraId="4C05177B" w14:textId="6E33EADA" w:rsidR="00D060FE" w:rsidRPr="0090566F" w:rsidRDefault="00204D6C" w:rsidP="00331F3D">
            <w:pPr>
              <w:ind w:left="859" w:hanging="859"/>
              <w:jc w:val="center"/>
              <w:rPr>
                <w:szCs w:val="20"/>
              </w:rPr>
            </w:pPr>
            <w:r>
              <w:rPr>
                <w:szCs w:val="20"/>
              </w:rPr>
              <w:t>10</w:t>
            </w:r>
          </w:p>
        </w:tc>
        <w:tc>
          <w:tcPr>
            <w:tcW w:w="766" w:type="pct"/>
            <w:vAlign w:val="center"/>
          </w:tcPr>
          <w:p w14:paraId="7A629F79" w14:textId="77777777" w:rsidR="00D060FE" w:rsidRPr="00132272" w:rsidRDefault="00D060FE" w:rsidP="00331F3D">
            <w:pPr>
              <w:ind w:left="859" w:hanging="859"/>
              <w:jc w:val="center"/>
              <w:rPr>
                <w:strike/>
                <w:szCs w:val="20"/>
              </w:rPr>
            </w:pPr>
          </w:p>
        </w:tc>
      </w:tr>
      <w:tr w:rsidR="00D060FE" w:rsidRPr="0090566F" w14:paraId="47C20D63" w14:textId="77777777" w:rsidTr="00331F3D">
        <w:tc>
          <w:tcPr>
            <w:tcW w:w="3597" w:type="pct"/>
            <w:vAlign w:val="center"/>
          </w:tcPr>
          <w:p w14:paraId="0FB7CC78" w14:textId="0B8B75F9" w:rsidR="00D060FE" w:rsidRDefault="00D060FE" w:rsidP="00331F3D">
            <w:pPr>
              <w:ind w:left="859" w:hanging="859"/>
              <w:rPr>
                <w:szCs w:val="20"/>
              </w:rPr>
            </w:pPr>
            <w:r w:rsidRPr="00D060FE">
              <w:rPr>
                <w:szCs w:val="20"/>
              </w:rPr>
              <w:lastRenderedPageBreak/>
              <w:t>Week 12: Peer Support Learning Circle</w:t>
            </w:r>
          </w:p>
        </w:tc>
        <w:tc>
          <w:tcPr>
            <w:tcW w:w="637" w:type="pct"/>
            <w:vAlign w:val="center"/>
          </w:tcPr>
          <w:p w14:paraId="192BE2E7" w14:textId="3C2E6007"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43AC6596" w14:textId="77777777" w:rsidR="00D060FE" w:rsidRPr="00132272" w:rsidRDefault="00D060FE" w:rsidP="00331F3D">
            <w:pPr>
              <w:ind w:left="859" w:hanging="859"/>
              <w:jc w:val="center"/>
              <w:rPr>
                <w:strike/>
                <w:szCs w:val="20"/>
              </w:rPr>
            </w:pPr>
          </w:p>
        </w:tc>
      </w:tr>
      <w:tr w:rsidR="00D060FE" w:rsidRPr="0090566F" w14:paraId="5E84DCE9" w14:textId="77777777" w:rsidTr="00331F3D">
        <w:trPr>
          <w:trHeight w:val="242"/>
        </w:trPr>
        <w:tc>
          <w:tcPr>
            <w:tcW w:w="3597" w:type="pct"/>
            <w:tcBorders>
              <w:right w:val="nil"/>
            </w:tcBorders>
            <w:shd w:val="clear" w:color="auto" w:fill="D8D9DA"/>
            <w:vAlign w:val="center"/>
          </w:tcPr>
          <w:p w14:paraId="13D3E274" w14:textId="1D611609" w:rsidR="00D060FE" w:rsidRPr="0090566F" w:rsidRDefault="00D060FE" w:rsidP="00331F3D">
            <w:pPr>
              <w:ind w:left="859" w:hanging="859"/>
              <w:rPr>
                <w:szCs w:val="20"/>
              </w:rPr>
            </w:pPr>
            <w:r w:rsidRPr="4948C66D">
              <w:rPr>
                <w:b/>
                <w:bCs/>
              </w:rPr>
              <w:t xml:space="preserve">Week </w:t>
            </w:r>
            <w:r>
              <w:rPr>
                <w:b/>
                <w:bCs/>
              </w:rPr>
              <w:t>13</w:t>
            </w:r>
            <w:r w:rsidRPr="4948C66D">
              <w:rPr>
                <w:b/>
                <w:bCs/>
              </w:rPr>
              <w:t xml:space="preserve"> </w:t>
            </w:r>
          </w:p>
        </w:tc>
        <w:tc>
          <w:tcPr>
            <w:tcW w:w="637" w:type="pct"/>
            <w:tcBorders>
              <w:left w:val="nil"/>
              <w:right w:val="nil"/>
            </w:tcBorders>
            <w:shd w:val="clear" w:color="auto" w:fill="D8D9DA"/>
            <w:vAlign w:val="center"/>
          </w:tcPr>
          <w:p w14:paraId="42A32EF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094CB33D" w14:textId="77777777" w:rsidR="00D060FE" w:rsidRPr="00132272" w:rsidRDefault="00D060FE" w:rsidP="00331F3D">
            <w:pPr>
              <w:ind w:left="859" w:hanging="859"/>
              <w:jc w:val="center"/>
              <w:rPr>
                <w:strike/>
                <w:szCs w:val="20"/>
              </w:rPr>
            </w:pPr>
          </w:p>
        </w:tc>
      </w:tr>
      <w:tr w:rsidR="00D060FE" w:rsidRPr="0090566F" w14:paraId="15CE4D4A" w14:textId="77777777" w:rsidTr="00331F3D">
        <w:tc>
          <w:tcPr>
            <w:tcW w:w="3597" w:type="pct"/>
            <w:vAlign w:val="center"/>
          </w:tcPr>
          <w:p w14:paraId="2A1BC7DD" w14:textId="2CB52B97" w:rsidR="00D060FE" w:rsidRPr="0090566F" w:rsidRDefault="00D060FE" w:rsidP="00331F3D">
            <w:pPr>
              <w:ind w:left="859" w:hanging="859"/>
              <w:rPr>
                <w:szCs w:val="20"/>
              </w:rPr>
            </w:pPr>
            <w:r w:rsidRPr="00D060FE">
              <w:t>Discussion: Finding a School Counseling Job</w:t>
            </w:r>
          </w:p>
        </w:tc>
        <w:tc>
          <w:tcPr>
            <w:tcW w:w="637" w:type="pct"/>
            <w:vAlign w:val="center"/>
          </w:tcPr>
          <w:p w14:paraId="06CF2E5F" w14:textId="75FF4015" w:rsidR="00D060FE" w:rsidRPr="0090566F" w:rsidRDefault="008421A9" w:rsidP="00331F3D">
            <w:pPr>
              <w:ind w:left="859" w:hanging="859"/>
              <w:jc w:val="center"/>
              <w:rPr>
                <w:szCs w:val="20"/>
              </w:rPr>
            </w:pPr>
            <w:r>
              <w:rPr>
                <w:szCs w:val="20"/>
              </w:rPr>
              <w:t>10</w:t>
            </w:r>
          </w:p>
        </w:tc>
        <w:tc>
          <w:tcPr>
            <w:tcW w:w="766" w:type="pct"/>
            <w:vAlign w:val="center"/>
          </w:tcPr>
          <w:p w14:paraId="5532B81E" w14:textId="77777777" w:rsidR="00D060FE" w:rsidRPr="0090566F" w:rsidRDefault="00D060FE" w:rsidP="00331F3D">
            <w:pPr>
              <w:ind w:left="859" w:hanging="859"/>
              <w:jc w:val="center"/>
              <w:rPr>
                <w:szCs w:val="20"/>
              </w:rPr>
            </w:pPr>
          </w:p>
        </w:tc>
      </w:tr>
      <w:tr w:rsidR="00D060FE" w:rsidRPr="0090566F" w14:paraId="6EC6AB95" w14:textId="77777777" w:rsidTr="00331F3D">
        <w:tc>
          <w:tcPr>
            <w:tcW w:w="3597" w:type="pct"/>
            <w:vAlign w:val="center"/>
          </w:tcPr>
          <w:p w14:paraId="2677C310" w14:textId="3C02AC6B" w:rsidR="00D060FE" w:rsidRPr="00132272" w:rsidRDefault="00D060FE" w:rsidP="00331F3D">
            <w:pPr>
              <w:ind w:left="859" w:hanging="859"/>
              <w:rPr>
                <w:strike/>
              </w:rPr>
            </w:pPr>
            <w:r w:rsidRPr="00D060FE">
              <w:t>Discussion: Interview Questions</w:t>
            </w:r>
          </w:p>
        </w:tc>
        <w:tc>
          <w:tcPr>
            <w:tcW w:w="637" w:type="pct"/>
            <w:vAlign w:val="center"/>
          </w:tcPr>
          <w:p w14:paraId="5B82F29C" w14:textId="779F1870" w:rsidR="00D060FE" w:rsidRPr="0090566F" w:rsidRDefault="008421A9" w:rsidP="00331F3D">
            <w:pPr>
              <w:ind w:left="859" w:hanging="859"/>
              <w:jc w:val="center"/>
              <w:rPr>
                <w:szCs w:val="20"/>
              </w:rPr>
            </w:pPr>
            <w:r>
              <w:rPr>
                <w:szCs w:val="20"/>
              </w:rPr>
              <w:t>10</w:t>
            </w:r>
          </w:p>
        </w:tc>
        <w:tc>
          <w:tcPr>
            <w:tcW w:w="766" w:type="pct"/>
            <w:vAlign w:val="center"/>
          </w:tcPr>
          <w:p w14:paraId="49A2348C" w14:textId="77777777" w:rsidR="00D060FE" w:rsidRPr="00132272" w:rsidRDefault="00D060FE" w:rsidP="00331F3D">
            <w:pPr>
              <w:ind w:left="859" w:hanging="859"/>
              <w:jc w:val="center"/>
              <w:rPr>
                <w:strike/>
                <w:szCs w:val="20"/>
              </w:rPr>
            </w:pPr>
          </w:p>
        </w:tc>
      </w:tr>
      <w:tr w:rsidR="00D060FE" w:rsidRPr="0090566F" w14:paraId="23144E4E" w14:textId="77777777" w:rsidTr="00331F3D">
        <w:tc>
          <w:tcPr>
            <w:tcW w:w="3597" w:type="pct"/>
            <w:vAlign w:val="center"/>
          </w:tcPr>
          <w:p w14:paraId="56B17355" w14:textId="387E1FD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70A2559F" w14:textId="66F57087" w:rsidR="00D060FE" w:rsidRPr="0090566F" w:rsidRDefault="00FA7BB5" w:rsidP="00331F3D">
            <w:pPr>
              <w:ind w:left="859" w:hanging="859"/>
              <w:jc w:val="center"/>
              <w:rPr>
                <w:szCs w:val="20"/>
              </w:rPr>
            </w:pPr>
            <w:r>
              <w:rPr>
                <w:szCs w:val="20"/>
              </w:rPr>
              <w:t>N/A</w:t>
            </w:r>
          </w:p>
        </w:tc>
        <w:tc>
          <w:tcPr>
            <w:tcW w:w="766" w:type="pct"/>
            <w:vAlign w:val="center"/>
          </w:tcPr>
          <w:p w14:paraId="1EBBBB7C" w14:textId="77777777" w:rsidR="00D060FE" w:rsidRPr="00132272" w:rsidRDefault="00D060FE" w:rsidP="00331F3D">
            <w:pPr>
              <w:ind w:left="859" w:hanging="859"/>
              <w:jc w:val="center"/>
              <w:rPr>
                <w:strike/>
                <w:szCs w:val="20"/>
              </w:rPr>
            </w:pPr>
          </w:p>
        </w:tc>
      </w:tr>
      <w:tr w:rsidR="00742498" w:rsidRPr="0090566F" w14:paraId="23E97A24" w14:textId="77777777" w:rsidTr="00331F3D">
        <w:tc>
          <w:tcPr>
            <w:tcW w:w="3597" w:type="pct"/>
            <w:vAlign w:val="center"/>
          </w:tcPr>
          <w:p w14:paraId="4A80ABDE" w14:textId="50DDBDD6" w:rsidR="00742498" w:rsidRPr="00D060FE" w:rsidRDefault="00742498" w:rsidP="00331F3D">
            <w:pPr>
              <w:ind w:left="859" w:hanging="859"/>
            </w:pPr>
            <w:r w:rsidRPr="00742498">
              <w:t xml:space="preserve">Time Log </w:t>
            </w:r>
          </w:p>
        </w:tc>
        <w:tc>
          <w:tcPr>
            <w:tcW w:w="637" w:type="pct"/>
            <w:vAlign w:val="center"/>
          </w:tcPr>
          <w:p w14:paraId="454E347F" w14:textId="304D2C38" w:rsidR="00742498" w:rsidRPr="0090566F" w:rsidRDefault="00742498" w:rsidP="00331F3D">
            <w:pPr>
              <w:ind w:left="859" w:hanging="859"/>
              <w:jc w:val="center"/>
              <w:rPr>
                <w:szCs w:val="20"/>
              </w:rPr>
            </w:pPr>
            <w:r>
              <w:rPr>
                <w:szCs w:val="20"/>
              </w:rPr>
              <w:t>10</w:t>
            </w:r>
          </w:p>
        </w:tc>
        <w:tc>
          <w:tcPr>
            <w:tcW w:w="766" w:type="pct"/>
            <w:vAlign w:val="center"/>
          </w:tcPr>
          <w:p w14:paraId="6440C599" w14:textId="77777777" w:rsidR="00742498" w:rsidRPr="00132272" w:rsidRDefault="00742498" w:rsidP="00331F3D">
            <w:pPr>
              <w:ind w:left="859" w:hanging="859"/>
              <w:jc w:val="center"/>
              <w:rPr>
                <w:strike/>
                <w:szCs w:val="20"/>
              </w:rPr>
            </w:pPr>
          </w:p>
        </w:tc>
      </w:tr>
      <w:tr w:rsidR="00D060FE" w:rsidRPr="0090566F" w14:paraId="22E1BD2A" w14:textId="77777777" w:rsidTr="00331F3D">
        <w:tc>
          <w:tcPr>
            <w:tcW w:w="3597" w:type="pct"/>
            <w:vAlign w:val="center"/>
          </w:tcPr>
          <w:p w14:paraId="2695F6BF" w14:textId="144D8BF3" w:rsidR="00D060FE" w:rsidRDefault="002846C1" w:rsidP="00331F3D">
            <w:pPr>
              <w:ind w:left="859" w:hanging="859"/>
              <w:rPr>
                <w:szCs w:val="20"/>
              </w:rPr>
            </w:pPr>
            <w:r w:rsidRPr="002846C1">
              <w:rPr>
                <w:szCs w:val="20"/>
              </w:rPr>
              <w:t>Group Supervision: Week 1</w:t>
            </w:r>
            <w:r>
              <w:rPr>
                <w:szCs w:val="20"/>
              </w:rPr>
              <w:t>3</w:t>
            </w:r>
            <w:r w:rsidRPr="002846C1">
              <w:rPr>
                <w:szCs w:val="20"/>
              </w:rPr>
              <w:t xml:space="preserve"> Consultation and Peer Supervision</w:t>
            </w:r>
          </w:p>
        </w:tc>
        <w:tc>
          <w:tcPr>
            <w:tcW w:w="637" w:type="pct"/>
            <w:vAlign w:val="center"/>
          </w:tcPr>
          <w:p w14:paraId="6227D606" w14:textId="5234B86F" w:rsidR="00D060FE" w:rsidRPr="0090566F" w:rsidRDefault="00204D6C" w:rsidP="00331F3D">
            <w:pPr>
              <w:ind w:left="859" w:hanging="859"/>
              <w:jc w:val="center"/>
              <w:rPr>
                <w:szCs w:val="20"/>
              </w:rPr>
            </w:pPr>
            <w:r>
              <w:rPr>
                <w:szCs w:val="20"/>
              </w:rPr>
              <w:t>10</w:t>
            </w:r>
          </w:p>
        </w:tc>
        <w:tc>
          <w:tcPr>
            <w:tcW w:w="766" w:type="pct"/>
            <w:vAlign w:val="center"/>
          </w:tcPr>
          <w:p w14:paraId="2D4A9FD0" w14:textId="77777777" w:rsidR="00D060FE" w:rsidRPr="00132272" w:rsidRDefault="00D060FE" w:rsidP="00331F3D">
            <w:pPr>
              <w:ind w:left="859" w:hanging="859"/>
              <w:jc w:val="center"/>
              <w:rPr>
                <w:strike/>
                <w:szCs w:val="20"/>
              </w:rPr>
            </w:pPr>
          </w:p>
        </w:tc>
      </w:tr>
      <w:tr w:rsidR="00D060FE" w:rsidRPr="0090566F" w14:paraId="0CA9D1E8" w14:textId="77777777" w:rsidTr="00331F3D">
        <w:tc>
          <w:tcPr>
            <w:tcW w:w="3597" w:type="pct"/>
            <w:vAlign w:val="center"/>
          </w:tcPr>
          <w:p w14:paraId="32BCB74C" w14:textId="5EA1ACC3" w:rsidR="00D060FE" w:rsidRDefault="00D060FE" w:rsidP="00331F3D">
            <w:pPr>
              <w:ind w:left="859" w:hanging="859"/>
              <w:rPr>
                <w:szCs w:val="20"/>
              </w:rPr>
            </w:pPr>
            <w:r w:rsidRPr="00D060FE">
              <w:rPr>
                <w:szCs w:val="20"/>
              </w:rPr>
              <w:t>Week 13: Peer Support Learning</w:t>
            </w:r>
          </w:p>
        </w:tc>
        <w:tc>
          <w:tcPr>
            <w:tcW w:w="637" w:type="pct"/>
            <w:vAlign w:val="center"/>
          </w:tcPr>
          <w:p w14:paraId="0CD09A7B" w14:textId="2DBC99BB"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39C3192E" w14:textId="77777777" w:rsidR="00D060FE" w:rsidRPr="00132272" w:rsidRDefault="00D060FE" w:rsidP="00331F3D">
            <w:pPr>
              <w:ind w:left="859" w:hanging="859"/>
              <w:jc w:val="center"/>
              <w:rPr>
                <w:strike/>
                <w:szCs w:val="20"/>
              </w:rPr>
            </w:pPr>
          </w:p>
        </w:tc>
      </w:tr>
      <w:tr w:rsidR="00D060FE" w:rsidRPr="0090566F" w14:paraId="22CBF0A1" w14:textId="77777777" w:rsidTr="00331F3D">
        <w:trPr>
          <w:trHeight w:val="242"/>
        </w:trPr>
        <w:tc>
          <w:tcPr>
            <w:tcW w:w="3597" w:type="pct"/>
            <w:tcBorders>
              <w:right w:val="nil"/>
            </w:tcBorders>
            <w:shd w:val="clear" w:color="auto" w:fill="D8D9DA"/>
            <w:vAlign w:val="center"/>
          </w:tcPr>
          <w:p w14:paraId="61A14278" w14:textId="6C7BDDAB" w:rsidR="00D060FE" w:rsidRPr="0090566F" w:rsidRDefault="00D060FE" w:rsidP="00331F3D">
            <w:pPr>
              <w:ind w:left="859" w:hanging="859"/>
              <w:rPr>
                <w:szCs w:val="20"/>
              </w:rPr>
            </w:pPr>
            <w:r w:rsidRPr="4948C66D">
              <w:rPr>
                <w:b/>
                <w:bCs/>
              </w:rPr>
              <w:t xml:space="preserve">Week </w:t>
            </w:r>
            <w:r>
              <w:rPr>
                <w:b/>
                <w:bCs/>
              </w:rPr>
              <w:t>14</w:t>
            </w:r>
          </w:p>
        </w:tc>
        <w:tc>
          <w:tcPr>
            <w:tcW w:w="637" w:type="pct"/>
            <w:tcBorders>
              <w:left w:val="nil"/>
              <w:right w:val="nil"/>
            </w:tcBorders>
            <w:shd w:val="clear" w:color="auto" w:fill="D8D9DA"/>
            <w:vAlign w:val="center"/>
          </w:tcPr>
          <w:p w14:paraId="027FD5E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D3CDBDF" w14:textId="77777777" w:rsidR="00D060FE" w:rsidRPr="00132272" w:rsidRDefault="00D060FE" w:rsidP="00331F3D">
            <w:pPr>
              <w:ind w:left="859" w:hanging="859"/>
              <w:jc w:val="center"/>
              <w:rPr>
                <w:strike/>
                <w:szCs w:val="20"/>
              </w:rPr>
            </w:pPr>
          </w:p>
        </w:tc>
      </w:tr>
      <w:tr w:rsidR="00234888" w:rsidRPr="0090566F" w14:paraId="27694A96" w14:textId="77777777" w:rsidTr="00331F3D">
        <w:tc>
          <w:tcPr>
            <w:tcW w:w="3597" w:type="pct"/>
            <w:vAlign w:val="center"/>
          </w:tcPr>
          <w:p w14:paraId="40DD8E71" w14:textId="5949BD33" w:rsidR="00234888" w:rsidRPr="00D060FE" w:rsidRDefault="00234888" w:rsidP="00331F3D">
            <w:pPr>
              <w:ind w:left="859" w:hanging="859"/>
            </w:pPr>
            <w:r w:rsidRPr="00234888">
              <w:t xml:space="preserve">Time Log </w:t>
            </w:r>
          </w:p>
        </w:tc>
        <w:tc>
          <w:tcPr>
            <w:tcW w:w="637" w:type="pct"/>
            <w:vAlign w:val="center"/>
          </w:tcPr>
          <w:p w14:paraId="0EAE6962" w14:textId="201BE7E2" w:rsidR="00234888" w:rsidRDefault="00742498" w:rsidP="00331F3D">
            <w:pPr>
              <w:ind w:left="859" w:hanging="859"/>
              <w:jc w:val="center"/>
              <w:rPr>
                <w:szCs w:val="20"/>
              </w:rPr>
            </w:pPr>
            <w:r>
              <w:rPr>
                <w:szCs w:val="20"/>
              </w:rPr>
              <w:t>10</w:t>
            </w:r>
          </w:p>
        </w:tc>
        <w:tc>
          <w:tcPr>
            <w:tcW w:w="766" w:type="pct"/>
            <w:vAlign w:val="center"/>
          </w:tcPr>
          <w:p w14:paraId="540D9065" w14:textId="77777777" w:rsidR="00234888" w:rsidRPr="00132272" w:rsidRDefault="00234888" w:rsidP="00331F3D">
            <w:pPr>
              <w:ind w:left="859" w:hanging="859"/>
              <w:jc w:val="center"/>
              <w:rPr>
                <w:strike/>
                <w:szCs w:val="20"/>
              </w:rPr>
            </w:pPr>
          </w:p>
        </w:tc>
      </w:tr>
      <w:tr w:rsidR="00FF73C1" w:rsidRPr="0090566F" w14:paraId="3901A4E5" w14:textId="77777777" w:rsidTr="00331F3D">
        <w:tc>
          <w:tcPr>
            <w:tcW w:w="3597" w:type="pct"/>
            <w:vAlign w:val="center"/>
          </w:tcPr>
          <w:p w14:paraId="5EC317E1" w14:textId="0C0A523A" w:rsidR="00FF73C1" w:rsidRPr="00234888" w:rsidRDefault="00FF73C1" w:rsidP="00331F3D">
            <w:pPr>
              <w:ind w:left="859" w:hanging="859"/>
            </w:pPr>
            <w:r w:rsidRPr="00FF73C1">
              <w:t>Individual Supervision Session</w:t>
            </w:r>
          </w:p>
        </w:tc>
        <w:tc>
          <w:tcPr>
            <w:tcW w:w="637" w:type="pct"/>
            <w:vAlign w:val="center"/>
          </w:tcPr>
          <w:p w14:paraId="7D77F916" w14:textId="27351623" w:rsidR="00FF73C1" w:rsidRDefault="00C65F1F" w:rsidP="00331F3D">
            <w:pPr>
              <w:ind w:left="859" w:hanging="859"/>
              <w:jc w:val="center"/>
              <w:rPr>
                <w:szCs w:val="20"/>
              </w:rPr>
            </w:pPr>
            <w:r>
              <w:rPr>
                <w:szCs w:val="20"/>
              </w:rPr>
              <w:t>25</w:t>
            </w:r>
          </w:p>
        </w:tc>
        <w:tc>
          <w:tcPr>
            <w:tcW w:w="766" w:type="pct"/>
            <w:vAlign w:val="center"/>
          </w:tcPr>
          <w:p w14:paraId="7E9BC5D6" w14:textId="77777777" w:rsidR="00FF73C1" w:rsidRPr="00132272" w:rsidRDefault="00FF73C1" w:rsidP="00331F3D">
            <w:pPr>
              <w:ind w:left="859" w:hanging="859"/>
              <w:jc w:val="center"/>
              <w:rPr>
                <w:strike/>
                <w:szCs w:val="20"/>
              </w:rPr>
            </w:pPr>
          </w:p>
        </w:tc>
      </w:tr>
      <w:tr w:rsidR="00D060FE" w:rsidRPr="0090566F" w14:paraId="66EA0248" w14:textId="77777777" w:rsidTr="00331F3D">
        <w:tc>
          <w:tcPr>
            <w:tcW w:w="3597" w:type="pct"/>
            <w:vAlign w:val="center"/>
          </w:tcPr>
          <w:p w14:paraId="2815D02F" w14:textId="43EBF487" w:rsidR="00D060FE" w:rsidRPr="00132272" w:rsidRDefault="00AE6264" w:rsidP="00331F3D">
            <w:pPr>
              <w:ind w:left="859" w:hanging="859"/>
              <w:rPr>
                <w:strike/>
              </w:rPr>
            </w:pPr>
            <w:r w:rsidRPr="00AE6264">
              <w:t>Week 14: Peer Support Learning</w:t>
            </w:r>
          </w:p>
        </w:tc>
        <w:tc>
          <w:tcPr>
            <w:tcW w:w="637" w:type="pct"/>
            <w:vAlign w:val="center"/>
          </w:tcPr>
          <w:p w14:paraId="67E0501F" w14:textId="6F55D142"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236EA62E" w14:textId="77777777" w:rsidR="00D060FE" w:rsidRPr="00132272" w:rsidRDefault="00D060FE" w:rsidP="00331F3D">
            <w:pPr>
              <w:ind w:left="859" w:hanging="859"/>
              <w:jc w:val="center"/>
              <w:rPr>
                <w:strike/>
                <w:szCs w:val="20"/>
              </w:rPr>
            </w:pPr>
          </w:p>
        </w:tc>
      </w:tr>
      <w:tr w:rsidR="00D060FE" w:rsidRPr="0090566F" w14:paraId="54820742" w14:textId="77777777" w:rsidTr="00331F3D">
        <w:tc>
          <w:tcPr>
            <w:tcW w:w="3597" w:type="pct"/>
            <w:vAlign w:val="center"/>
          </w:tcPr>
          <w:p w14:paraId="3A66809D" w14:textId="1EAEF708" w:rsidR="00D060FE" w:rsidRPr="0090566F" w:rsidRDefault="00D060FE" w:rsidP="00331F3D">
            <w:pPr>
              <w:ind w:left="859" w:hanging="859"/>
              <w:rPr>
                <w:szCs w:val="20"/>
              </w:rPr>
            </w:pPr>
            <w:r w:rsidRPr="00D060FE">
              <w:t>Essential Parts of a Resume</w:t>
            </w:r>
          </w:p>
        </w:tc>
        <w:tc>
          <w:tcPr>
            <w:tcW w:w="637" w:type="pct"/>
            <w:vAlign w:val="center"/>
          </w:tcPr>
          <w:p w14:paraId="0960D590" w14:textId="5C77D973" w:rsidR="00D060FE" w:rsidRPr="0090566F" w:rsidRDefault="008421A9" w:rsidP="00331F3D">
            <w:pPr>
              <w:ind w:left="859" w:hanging="859"/>
              <w:jc w:val="center"/>
              <w:rPr>
                <w:szCs w:val="20"/>
              </w:rPr>
            </w:pPr>
            <w:r>
              <w:rPr>
                <w:szCs w:val="20"/>
              </w:rPr>
              <w:t>10</w:t>
            </w:r>
          </w:p>
        </w:tc>
        <w:tc>
          <w:tcPr>
            <w:tcW w:w="766" w:type="pct"/>
            <w:vAlign w:val="center"/>
          </w:tcPr>
          <w:p w14:paraId="62EDB693" w14:textId="77777777" w:rsidR="00D060FE" w:rsidRPr="00132272" w:rsidRDefault="00D060FE" w:rsidP="00331F3D">
            <w:pPr>
              <w:ind w:left="859" w:hanging="859"/>
              <w:jc w:val="center"/>
              <w:rPr>
                <w:strike/>
                <w:szCs w:val="20"/>
              </w:rPr>
            </w:pPr>
          </w:p>
        </w:tc>
      </w:tr>
      <w:tr w:rsidR="00D060FE" w:rsidRPr="0090566F" w14:paraId="7B1F70E9" w14:textId="77777777" w:rsidTr="00331F3D">
        <w:trPr>
          <w:trHeight w:val="242"/>
        </w:trPr>
        <w:tc>
          <w:tcPr>
            <w:tcW w:w="3597" w:type="pct"/>
            <w:tcBorders>
              <w:right w:val="nil"/>
            </w:tcBorders>
            <w:shd w:val="clear" w:color="auto" w:fill="D8D9DA"/>
            <w:vAlign w:val="center"/>
          </w:tcPr>
          <w:p w14:paraId="5246AEEF" w14:textId="05E39156" w:rsidR="00D060FE" w:rsidRPr="0090566F" w:rsidRDefault="00D060FE" w:rsidP="00331F3D">
            <w:pPr>
              <w:ind w:left="859" w:hanging="859"/>
              <w:rPr>
                <w:szCs w:val="20"/>
              </w:rPr>
            </w:pPr>
            <w:r w:rsidRPr="4948C66D">
              <w:rPr>
                <w:b/>
                <w:bCs/>
              </w:rPr>
              <w:t xml:space="preserve">Week </w:t>
            </w:r>
            <w:r>
              <w:rPr>
                <w:b/>
                <w:bCs/>
              </w:rPr>
              <w:t>15</w:t>
            </w:r>
            <w:r w:rsidRPr="4948C66D">
              <w:rPr>
                <w:b/>
                <w:bCs/>
              </w:rPr>
              <w:t xml:space="preserve"> </w:t>
            </w:r>
          </w:p>
        </w:tc>
        <w:tc>
          <w:tcPr>
            <w:tcW w:w="637" w:type="pct"/>
            <w:tcBorders>
              <w:left w:val="nil"/>
              <w:right w:val="nil"/>
            </w:tcBorders>
            <w:shd w:val="clear" w:color="auto" w:fill="D8D9DA"/>
            <w:vAlign w:val="center"/>
          </w:tcPr>
          <w:p w14:paraId="7CB1E72E"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FFEC02D" w14:textId="77777777" w:rsidR="00D060FE" w:rsidRPr="00132272" w:rsidRDefault="00D060FE" w:rsidP="00331F3D">
            <w:pPr>
              <w:ind w:left="859" w:hanging="859"/>
              <w:jc w:val="center"/>
              <w:rPr>
                <w:strike/>
                <w:szCs w:val="20"/>
              </w:rPr>
            </w:pPr>
          </w:p>
        </w:tc>
      </w:tr>
      <w:tr w:rsidR="00D060FE" w:rsidRPr="0090566F" w14:paraId="6ABC4C07" w14:textId="77777777" w:rsidTr="00331F3D">
        <w:tc>
          <w:tcPr>
            <w:tcW w:w="3597" w:type="pct"/>
            <w:vAlign w:val="center"/>
          </w:tcPr>
          <w:p w14:paraId="003B9070" w14:textId="349AAAE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0820BA7C" w14:textId="72923B3D" w:rsidR="00D060FE" w:rsidRPr="0090566F" w:rsidRDefault="00FA7BB5" w:rsidP="00331F3D">
            <w:pPr>
              <w:ind w:left="859" w:hanging="859"/>
              <w:jc w:val="center"/>
              <w:rPr>
                <w:szCs w:val="20"/>
              </w:rPr>
            </w:pPr>
            <w:r>
              <w:rPr>
                <w:szCs w:val="20"/>
              </w:rPr>
              <w:t>N/A</w:t>
            </w:r>
          </w:p>
        </w:tc>
        <w:tc>
          <w:tcPr>
            <w:tcW w:w="766" w:type="pct"/>
            <w:vAlign w:val="center"/>
          </w:tcPr>
          <w:p w14:paraId="6A9ED773" w14:textId="77777777" w:rsidR="00D060FE" w:rsidRPr="0090566F" w:rsidRDefault="00D060FE" w:rsidP="00331F3D">
            <w:pPr>
              <w:ind w:left="859" w:hanging="859"/>
              <w:jc w:val="center"/>
              <w:rPr>
                <w:szCs w:val="20"/>
              </w:rPr>
            </w:pPr>
          </w:p>
        </w:tc>
      </w:tr>
      <w:tr w:rsidR="00D060FE" w:rsidRPr="0090566F" w14:paraId="562AC1BF" w14:textId="77777777" w:rsidTr="00331F3D">
        <w:tc>
          <w:tcPr>
            <w:tcW w:w="3597" w:type="pct"/>
            <w:vAlign w:val="center"/>
          </w:tcPr>
          <w:p w14:paraId="54BDA3B9" w14:textId="7CEC2B42" w:rsidR="00D060FE" w:rsidRPr="00132272" w:rsidRDefault="00D060FE" w:rsidP="00331F3D">
            <w:pPr>
              <w:ind w:left="859" w:hanging="859"/>
              <w:rPr>
                <w:strike/>
              </w:rPr>
            </w:pPr>
            <w:r w:rsidRPr="00D060FE">
              <w:t xml:space="preserve">Time Log </w:t>
            </w:r>
          </w:p>
        </w:tc>
        <w:tc>
          <w:tcPr>
            <w:tcW w:w="637" w:type="pct"/>
            <w:vAlign w:val="center"/>
          </w:tcPr>
          <w:p w14:paraId="0A3EE1BA" w14:textId="795A302F" w:rsidR="00D060FE" w:rsidRPr="0090566F" w:rsidRDefault="00742498" w:rsidP="00331F3D">
            <w:pPr>
              <w:ind w:left="859" w:hanging="859"/>
              <w:jc w:val="center"/>
              <w:rPr>
                <w:szCs w:val="20"/>
              </w:rPr>
            </w:pPr>
            <w:r>
              <w:rPr>
                <w:szCs w:val="20"/>
              </w:rPr>
              <w:t>10</w:t>
            </w:r>
          </w:p>
        </w:tc>
        <w:tc>
          <w:tcPr>
            <w:tcW w:w="766" w:type="pct"/>
            <w:vAlign w:val="center"/>
          </w:tcPr>
          <w:p w14:paraId="2966572A" w14:textId="77777777" w:rsidR="00D060FE" w:rsidRPr="00132272" w:rsidRDefault="00D060FE" w:rsidP="00331F3D">
            <w:pPr>
              <w:ind w:left="859" w:hanging="859"/>
              <w:jc w:val="center"/>
              <w:rPr>
                <w:strike/>
                <w:szCs w:val="20"/>
              </w:rPr>
            </w:pPr>
          </w:p>
        </w:tc>
      </w:tr>
      <w:tr w:rsidR="00D060FE" w:rsidRPr="0090566F" w14:paraId="25F7B43A" w14:textId="77777777" w:rsidTr="00331F3D">
        <w:tc>
          <w:tcPr>
            <w:tcW w:w="3597" w:type="pct"/>
            <w:vAlign w:val="center"/>
          </w:tcPr>
          <w:p w14:paraId="41578DE9" w14:textId="3CA528B0" w:rsidR="00D060FE" w:rsidRPr="0090566F" w:rsidRDefault="002846C1" w:rsidP="00331F3D">
            <w:pPr>
              <w:ind w:left="859" w:hanging="859"/>
              <w:rPr>
                <w:szCs w:val="20"/>
              </w:rPr>
            </w:pPr>
            <w:r w:rsidRPr="002846C1">
              <w:t>Group Supervision: Week 1</w:t>
            </w:r>
            <w:r>
              <w:t>5</w:t>
            </w:r>
            <w:r w:rsidRPr="002846C1">
              <w:t xml:space="preserve"> Consultation and Peer Supervision</w:t>
            </w:r>
          </w:p>
        </w:tc>
        <w:tc>
          <w:tcPr>
            <w:tcW w:w="637" w:type="pct"/>
            <w:vAlign w:val="center"/>
          </w:tcPr>
          <w:p w14:paraId="56EBEF19" w14:textId="271E400E" w:rsidR="00D060FE" w:rsidRPr="0090566F" w:rsidRDefault="00204D6C" w:rsidP="00331F3D">
            <w:pPr>
              <w:ind w:left="859" w:hanging="859"/>
              <w:jc w:val="center"/>
              <w:rPr>
                <w:szCs w:val="20"/>
              </w:rPr>
            </w:pPr>
            <w:r>
              <w:rPr>
                <w:szCs w:val="20"/>
              </w:rPr>
              <w:t>10</w:t>
            </w:r>
          </w:p>
        </w:tc>
        <w:tc>
          <w:tcPr>
            <w:tcW w:w="766" w:type="pct"/>
            <w:vAlign w:val="center"/>
          </w:tcPr>
          <w:p w14:paraId="3440688D" w14:textId="77777777" w:rsidR="00D060FE" w:rsidRPr="00132272" w:rsidRDefault="00D060FE" w:rsidP="00331F3D">
            <w:pPr>
              <w:ind w:left="859" w:hanging="859"/>
              <w:jc w:val="center"/>
              <w:rPr>
                <w:strike/>
                <w:szCs w:val="20"/>
              </w:rPr>
            </w:pPr>
          </w:p>
        </w:tc>
      </w:tr>
      <w:tr w:rsidR="005D1CEF" w:rsidRPr="0090566F" w14:paraId="38E0C23B" w14:textId="77777777" w:rsidTr="00331F3D">
        <w:tc>
          <w:tcPr>
            <w:tcW w:w="3597" w:type="pct"/>
            <w:vAlign w:val="center"/>
          </w:tcPr>
          <w:p w14:paraId="31FA65ED" w14:textId="03A49828" w:rsidR="005D1CEF" w:rsidRPr="002846C1" w:rsidRDefault="005D1CEF" w:rsidP="00331F3D">
            <w:pPr>
              <w:ind w:left="859" w:hanging="859"/>
            </w:pPr>
            <w:r>
              <w:t>Field Experience Activities</w:t>
            </w:r>
          </w:p>
        </w:tc>
        <w:tc>
          <w:tcPr>
            <w:tcW w:w="637" w:type="pct"/>
            <w:vAlign w:val="center"/>
          </w:tcPr>
          <w:p w14:paraId="6E24F288" w14:textId="7348E4AC" w:rsidR="005D1CEF" w:rsidRDefault="00284A6C" w:rsidP="00331F3D">
            <w:pPr>
              <w:ind w:left="859" w:hanging="859"/>
              <w:jc w:val="center"/>
              <w:rPr>
                <w:szCs w:val="20"/>
              </w:rPr>
            </w:pPr>
            <w:r>
              <w:rPr>
                <w:szCs w:val="20"/>
              </w:rPr>
              <w:t>10</w:t>
            </w:r>
          </w:p>
        </w:tc>
        <w:tc>
          <w:tcPr>
            <w:tcW w:w="766" w:type="pct"/>
            <w:vAlign w:val="center"/>
          </w:tcPr>
          <w:p w14:paraId="1A7941DF" w14:textId="77777777" w:rsidR="005D1CEF" w:rsidRPr="00132272" w:rsidRDefault="005D1CEF" w:rsidP="00331F3D">
            <w:pPr>
              <w:ind w:left="859" w:hanging="859"/>
              <w:jc w:val="center"/>
              <w:rPr>
                <w:strike/>
                <w:szCs w:val="20"/>
              </w:rPr>
            </w:pPr>
          </w:p>
        </w:tc>
      </w:tr>
      <w:tr w:rsidR="00D060FE" w:rsidRPr="0090566F" w14:paraId="18AF6BB4" w14:textId="77777777" w:rsidTr="00331F3D">
        <w:tc>
          <w:tcPr>
            <w:tcW w:w="3597" w:type="pct"/>
            <w:vAlign w:val="center"/>
          </w:tcPr>
          <w:p w14:paraId="2AC9E818" w14:textId="22B4BBE0" w:rsidR="00D060FE" w:rsidRDefault="00BB15DA" w:rsidP="00331F3D">
            <w:pPr>
              <w:ind w:left="859" w:hanging="859"/>
              <w:rPr>
                <w:szCs w:val="20"/>
              </w:rPr>
            </w:pPr>
            <w:r w:rsidRPr="00BB15DA">
              <w:rPr>
                <w:szCs w:val="20"/>
              </w:rPr>
              <w:t>Week 15: Peer Support Learning Circle</w:t>
            </w:r>
          </w:p>
        </w:tc>
        <w:tc>
          <w:tcPr>
            <w:tcW w:w="637" w:type="pct"/>
            <w:vAlign w:val="center"/>
          </w:tcPr>
          <w:p w14:paraId="1ED99E16" w14:textId="227A889D"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1D9282C4" w14:textId="77777777" w:rsidR="00D060FE" w:rsidRPr="00132272" w:rsidRDefault="00D060FE" w:rsidP="00331F3D">
            <w:pPr>
              <w:ind w:left="859" w:hanging="859"/>
              <w:jc w:val="center"/>
              <w:rPr>
                <w:strike/>
                <w:szCs w:val="20"/>
              </w:rPr>
            </w:pPr>
          </w:p>
        </w:tc>
      </w:tr>
      <w:tr w:rsidR="00BB15DA" w:rsidRPr="0090566F" w14:paraId="490AE51C" w14:textId="77777777" w:rsidTr="00331F3D">
        <w:tc>
          <w:tcPr>
            <w:tcW w:w="3597" w:type="pct"/>
            <w:vAlign w:val="center"/>
          </w:tcPr>
          <w:p w14:paraId="73BDD667" w14:textId="56E13AFB" w:rsidR="00BB15DA" w:rsidRDefault="00BB15DA" w:rsidP="00331F3D">
            <w:pPr>
              <w:ind w:left="859" w:hanging="859"/>
              <w:rPr>
                <w:szCs w:val="20"/>
              </w:rPr>
            </w:pPr>
            <w:r w:rsidRPr="00BB15DA">
              <w:rPr>
                <w:szCs w:val="20"/>
              </w:rPr>
              <w:t>School Counseling Internship Experience Reflection</w:t>
            </w:r>
          </w:p>
        </w:tc>
        <w:tc>
          <w:tcPr>
            <w:tcW w:w="637" w:type="pct"/>
            <w:vAlign w:val="center"/>
          </w:tcPr>
          <w:p w14:paraId="54D722FB" w14:textId="44BB4E61" w:rsidR="00BB15DA" w:rsidRPr="0090566F" w:rsidRDefault="00673175" w:rsidP="00331F3D">
            <w:pPr>
              <w:ind w:left="859" w:hanging="859"/>
              <w:jc w:val="center"/>
              <w:rPr>
                <w:szCs w:val="20"/>
              </w:rPr>
            </w:pPr>
            <w:r>
              <w:rPr>
                <w:szCs w:val="20"/>
              </w:rPr>
              <w:t>60</w:t>
            </w:r>
          </w:p>
        </w:tc>
        <w:tc>
          <w:tcPr>
            <w:tcW w:w="766" w:type="pct"/>
            <w:vAlign w:val="center"/>
          </w:tcPr>
          <w:p w14:paraId="5C65D0DF" w14:textId="77777777" w:rsidR="00BB15DA" w:rsidRPr="00132272" w:rsidRDefault="00BB15DA" w:rsidP="00331F3D">
            <w:pPr>
              <w:ind w:left="859" w:hanging="859"/>
              <w:jc w:val="center"/>
              <w:rPr>
                <w:strike/>
                <w:szCs w:val="20"/>
              </w:rPr>
            </w:pPr>
          </w:p>
        </w:tc>
      </w:tr>
      <w:tr w:rsidR="00BB15DA" w:rsidRPr="0090566F" w14:paraId="4DB31E1E" w14:textId="77777777" w:rsidTr="00331F3D">
        <w:tc>
          <w:tcPr>
            <w:tcW w:w="3597" w:type="pct"/>
            <w:vAlign w:val="center"/>
          </w:tcPr>
          <w:p w14:paraId="13D47333" w14:textId="0AAD2A74" w:rsidR="00BB15DA" w:rsidRDefault="00BB15DA" w:rsidP="00331F3D">
            <w:pPr>
              <w:ind w:left="859" w:hanging="859"/>
              <w:rPr>
                <w:szCs w:val="20"/>
              </w:rPr>
            </w:pPr>
            <w:r w:rsidRPr="00BB15DA">
              <w:rPr>
                <w:szCs w:val="20"/>
              </w:rPr>
              <w:t>School Counselor Self-Evaluation</w:t>
            </w:r>
          </w:p>
        </w:tc>
        <w:tc>
          <w:tcPr>
            <w:tcW w:w="637" w:type="pct"/>
            <w:vAlign w:val="center"/>
          </w:tcPr>
          <w:p w14:paraId="58542DC3" w14:textId="27AE3357" w:rsidR="00BB15DA" w:rsidRPr="0090566F" w:rsidRDefault="00673175" w:rsidP="00331F3D">
            <w:pPr>
              <w:ind w:left="859" w:hanging="859"/>
              <w:jc w:val="center"/>
              <w:rPr>
                <w:szCs w:val="20"/>
              </w:rPr>
            </w:pPr>
            <w:r>
              <w:rPr>
                <w:szCs w:val="20"/>
              </w:rPr>
              <w:t>60</w:t>
            </w:r>
          </w:p>
        </w:tc>
        <w:tc>
          <w:tcPr>
            <w:tcW w:w="766" w:type="pct"/>
            <w:vAlign w:val="center"/>
          </w:tcPr>
          <w:p w14:paraId="306C818F" w14:textId="77777777" w:rsidR="00BB15DA" w:rsidRPr="00132272" w:rsidRDefault="00BB15DA" w:rsidP="00331F3D">
            <w:pPr>
              <w:ind w:left="859" w:hanging="859"/>
              <w:jc w:val="center"/>
              <w:rPr>
                <w:strike/>
                <w:szCs w:val="20"/>
              </w:rPr>
            </w:pPr>
          </w:p>
        </w:tc>
      </w:tr>
      <w:tr w:rsidR="00BB15DA" w:rsidRPr="0090566F" w14:paraId="2AB06F5D" w14:textId="77777777" w:rsidTr="00331F3D">
        <w:tc>
          <w:tcPr>
            <w:tcW w:w="3597" w:type="pct"/>
            <w:vAlign w:val="center"/>
          </w:tcPr>
          <w:p w14:paraId="62CC6049" w14:textId="21BEAAD2" w:rsidR="00BB15DA" w:rsidRDefault="00BB15DA" w:rsidP="00331F3D">
            <w:pPr>
              <w:ind w:left="859" w:hanging="859"/>
              <w:rPr>
                <w:szCs w:val="20"/>
              </w:rPr>
            </w:pPr>
            <w:r w:rsidRPr="00BB15DA">
              <w:rPr>
                <w:szCs w:val="20"/>
              </w:rPr>
              <w:t>Internship II Site/Site Supervisor Evaluation</w:t>
            </w:r>
            <w:r w:rsidR="00673175">
              <w:rPr>
                <w:szCs w:val="20"/>
              </w:rPr>
              <w:t>s (Site Supervisor and University Supervisor)</w:t>
            </w:r>
          </w:p>
        </w:tc>
        <w:tc>
          <w:tcPr>
            <w:tcW w:w="637" w:type="pct"/>
            <w:vAlign w:val="center"/>
          </w:tcPr>
          <w:p w14:paraId="5596CC73" w14:textId="7FA089EA" w:rsidR="00BB15DA" w:rsidRPr="0090566F" w:rsidRDefault="00284A6C" w:rsidP="00331F3D">
            <w:pPr>
              <w:ind w:left="859" w:hanging="859"/>
              <w:jc w:val="center"/>
              <w:rPr>
                <w:szCs w:val="20"/>
              </w:rPr>
            </w:pPr>
            <w:r>
              <w:rPr>
                <w:szCs w:val="20"/>
              </w:rPr>
              <w:t>70</w:t>
            </w:r>
          </w:p>
        </w:tc>
        <w:tc>
          <w:tcPr>
            <w:tcW w:w="766" w:type="pct"/>
            <w:vAlign w:val="center"/>
          </w:tcPr>
          <w:p w14:paraId="152E4241" w14:textId="77777777" w:rsidR="00BB15DA" w:rsidRPr="00132272" w:rsidRDefault="00BB15DA" w:rsidP="00331F3D">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714D35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4FB5976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A54C4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70F3D03D"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0855BA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7C809143" w14:textId="77777777" w:rsidTr="002931B9">
        <w:tc>
          <w:tcPr>
            <w:tcW w:w="1086" w:type="pct"/>
            <w:shd w:val="clear" w:color="auto" w:fill="auto"/>
            <w:vAlign w:val="center"/>
          </w:tcPr>
          <w:p w14:paraId="6D46376F" w14:textId="4B5E158D"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Seven</w:t>
            </w:r>
          </w:p>
        </w:tc>
        <w:tc>
          <w:tcPr>
            <w:tcW w:w="1571" w:type="pct"/>
            <w:shd w:val="clear" w:color="auto" w:fill="auto"/>
            <w:vAlign w:val="center"/>
          </w:tcPr>
          <w:p w14:paraId="39C98E18"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045CF06F"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2800A2E" w14:textId="77777777" w:rsidTr="4948C66D">
        <w:tc>
          <w:tcPr>
            <w:tcW w:w="1086" w:type="pct"/>
            <w:shd w:val="clear" w:color="auto" w:fill="D8D9DA"/>
            <w:vAlign w:val="center"/>
          </w:tcPr>
          <w:p w14:paraId="1986E5C7" w14:textId="051DC21E"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Eight</w:t>
            </w:r>
          </w:p>
        </w:tc>
        <w:tc>
          <w:tcPr>
            <w:tcW w:w="1571" w:type="pct"/>
            <w:shd w:val="clear" w:color="auto" w:fill="D8D9DA"/>
            <w:vAlign w:val="center"/>
          </w:tcPr>
          <w:p w14:paraId="6729B9C4"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46C870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12B73C2" w14:textId="77777777" w:rsidTr="002931B9">
        <w:tc>
          <w:tcPr>
            <w:tcW w:w="1086" w:type="pct"/>
            <w:shd w:val="clear" w:color="auto" w:fill="auto"/>
            <w:vAlign w:val="center"/>
          </w:tcPr>
          <w:p w14:paraId="2369D89C" w14:textId="78CA7649"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Nine</w:t>
            </w:r>
          </w:p>
        </w:tc>
        <w:tc>
          <w:tcPr>
            <w:tcW w:w="1571" w:type="pct"/>
            <w:shd w:val="clear" w:color="auto" w:fill="auto"/>
            <w:vAlign w:val="center"/>
          </w:tcPr>
          <w:p w14:paraId="2EA7A57A"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7083F3C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270A6B" w14:textId="77777777" w:rsidTr="4948C66D">
        <w:tc>
          <w:tcPr>
            <w:tcW w:w="1086" w:type="pct"/>
            <w:shd w:val="clear" w:color="auto" w:fill="D8D9DA"/>
            <w:vAlign w:val="center"/>
          </w:tcPr>
          <w:p w14:paraId="78842747" w14:textId="32944D6C"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Ten</w:t>
            </w:r>
          </w:p>
        </w:tc>
        <w:tc>
          <w:tcPr>
            <w:tcW w:w="1571" w:type="pct"/>
            <w:shd w:val="clear" w:color="auto" w:fill="D8D9DA"/>
            <w:vAlign w:val="center"/>
          </w:tcPr>
          <w:p w14:paraId="00E3D85E"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FF02E25"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4FFECB9E" w14:textId="77777777" w:rsidTr="002931B9">
        <w:tc>
          <w:tcPr>
            <w:tcW w:w="1086" w:type="pct"/>
            <w:shd w:val="clear" w:color="auto" w:fill="auto"/>
            <w:vAlign w:val="center"/>
          </w:tcPr>
          <w:p w14:paraId="76D3CB3B" w14:textId="27E9A40E"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Eleven</w:t>
            </w:r>
          </w:p>
        </w:tc>
        <w:tc>
          <w:tcPr>
            <w:tcW w:w="1571" w:type="pct"/>
            <w:shd w:val="clear" w:color="auto" w:fill="auto"/>
            <w:vAlign w:val="center"/>
          </w:tcPr>
          <w:p w14:paraId="3628915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4D5BA6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522B3" w14:paraId="1FFFA11F" w14:textId="77777777" w:rsidTr="002931B9">
        <w:tc>
          <w:tcPr>
            <w:tcW w:w="1086" w:type="pct"/>
            <w:shd w:val="clear" w:color="auto" w:fill="D8D9DA"/>
            <w:vAlign w:val="center"/>
          </w:tcPr>
          <w:p w14:paraId="38E6D279" w14:textId="69859B02" w:rsidR="002522B3" w:rsidRPr="007235A8"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Twelve</w:t>
            </w:r>
          </w:p>
        </w:tc>
        <w:tc>
          <w:tcPr>
            <w:tcW w:w="1571" w:type="pct"/>
            <w:shd w:val="clear" w:color="auto" w:fill="D8D9DA"/>
            <w:vAlign w:val="center"/>
          </w:tcPr>
          <w:p w14:paraId="0A253F95"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204DF8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3BE28183" w14:textId="77777777" w:rsidTr="4948C66D">
        <w:tc>
          <w:tcPr>
            <w:tcW w:w="1086" w:type="pct"/>
            <w:vAlign w:val="center"/>
          </w:tcPr>
          <w:p w14:paraId="1392CB02" w14:textId="7A84C060"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 xml:space="preserve">Thirteen </w:t>
            </w:r>
          </w:p>
        </w:tc>
        <w:tc>
          <w:tcPr>
            <w:tcW w:w="1571" w:type="pct"/>
            <w:vAlign w:val="center"/>
          </w:tcPr>
          <w:p w14:paraId="0182D336"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12ED7D09"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6CCB16EF" w14:textId="77777777" w:rsidTr="002931B9">
        <w:tc>
          <w:tcPr>
            <w:tcW w:w="1086" w:type="pct"/>
            <w:shd w:val="clear" w:color="auto" w:fill="D8D9DA"/>
            <w:vAlign w:val="center"/>
          </w:tcPr>
          <w:p w14:paraId="70D6247D" w14:textId="556D41DA"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Fourteen</w:t>
            </w:r>
          </w:p>
        </w:tc>
        <w:tc>
          <w:tcPr>
            <w:tcW w:w="1571" w:type="pct"/>
            <w:shd w:val="clear" w:color="auto" w:fill="D8D9DA"/>
            <w:vAlign w:val="center"/>
          </w:tcPr>
          <w:p w14:paraId="6242B4F0"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42439D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6811DB" w14:textId="77777777" w:rsidTr="4948C66D">
        <w:tc>
          <w:tcPr>
            <w:tcW w:w="1086" w:type="pct"/>
            <w:vAlign w:val="center"/>
          </w:tcPr>
          <w:p w14:paraId="3918F7E0" w14:textId="150BBBE1"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Fifteen</w:t>
            </w:r>
          </w:p>
        </w:tc>
        <w:tc>
          <w:tcPr>
            <w:tcW w:w="1571" w:type="pct"/>
            <w:vAlign w:val="center"/>
          </w:tcPr>
          <w:p w14:paraId="0DEA0FBD"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676A847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F5632B2"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6F8152E6" w14:textId="1156493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5" w:name="weekone"/>
            <w:bookmarkStart w:id="6" w:name="_Toc358980894"/>
            <w:bookmarkEnd w:id="5"/>
            <w:r w:rsidRPr="4948C66D">
              <w:rPr>
                <w:b/>
                <w:bCs/>
                <w:color w:val="FFFFFF" w:themeColor="background1"/>
                <w:sz w:val="22"/>
                <w:szCs w:val="22"/>
              </w:rPr>
              <w:t xml:space="preserve">Week One: </w:t>
            </w:r>
            <w:r w:rsidR="002F2A28" w:rsidRPr="002F2A28">
              <w:rPr>
                <w:b/>
                <w:bCs/>
                <w:color w:val="FFFFFF" w:themeColor="background1"/>
                <w:sz w:val="22"/>
                <w:szCs w:val="22"/>
              </w:rPr>
              <w:t>Professionalism and Ethics</w:t>
            </w:r>
            <w:bookmarkEnd w:id="6"/>
          </w:p>
        </w:tc>
      </w:tr>
      <w:tr w:rsidR="00A534FA" w:rsidRPr="00842155" w14:paraId="56C3EF6A" w14:textId="77777777" w:rsidTr="002931B9">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FF8BAF6" w14:textId="77777777" w:rsidTr="002931B9">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5C49352" w14:textId="38A69D34" w:rsidR="002931B9" w:rsidRPr="00842155" w:rsidRDefault="002931B9" w:rsidP="002931B9">
            <w:pPr>
              <w:pStyle w:val="ObjectiveBullet"/>
              <w:numPr>
                <w:ilvl w:val="1"/>
                <w:numId w:val="5"/>
              </w:numPr>
              <w:tabs>
                <w:tab w:val="clear" w:pos="0"/>
              </w:tabs>
            </w:pPr>
            <w:r>
              <w:t xml:space="preserve">Analyze </w:t>
            </w:r>
            <w:r w:rsidR="00455B8B">
              <w:t xml:space="preserve">and compare </w:t>
            </w:r>
            <w:r>
              <w:t>the Code of Professional Practice with the employee handbook.</w:t>
            </w:r>
          </w:p>
        </w:tc>
        <w:tc>
          <w:tcPr>
            <w:tcW w:w="2880" w:type="dxa"/>
            <w:gridSpan w:val="2"/>
            <w:tcBorders>
              <w:top w:val="single" w:sz="4" w:space="0" w:color="auto"/>
              <w:left w:val="nil"/>
              <w:bottom w:val="nil"/>
              <w:right w:val="single" w:sz="4" w:space="0" w:color="auto"/>
            </w:tcBorders>
          </w:tcPr>
          <w:p w14:paraId="51547426" w14:textId="264AFB63" w:rsidR="002931B9" w:rsidRPr="00842155" w:rsidRDefault="00902648" w:rsidP="002931B9">
            <w:pPr>
              <w:tabs>
                <w:tab w:val="left" w:pos="0"/>
                <w:tab w:val="left" w:pos="3720"/>
              </w:tabs>
              <w:outlineLvl w:val="0"/>
              <w:rPr>
                <w:rFonts w:cs="Arial"/>
                <w:szCs w:val="20"/>
              </w:rPr>
            </w:pPr>
            <w:r>
              <w:rPr>
                <w:rFonts w:cs="Arial"/>
                <w:szCs w:val="20"/>
              </w:rPr>
              <w:t>CLO1 CLO2</w:t>
            </w:r>
          </w:p>
        </w:tc>
      </w:tr>
      <w:tr w:rsidR="002931B9" w:rsidRPr="00842155" w14:paraId="0243E072"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4292B15" w14:textId="4A7B98FB" w:rsidR="002931B9" w:rsidRPr="00842155" w:rsidRDefault="002931B9" w:rsidP="002931B9">
            <w:pPr>
              <w:pStyle w:val="ObjectiveBullet"/>
              <w:numPr>
                <w:ilvl w:val="1"/>
                <w:numId w:val="5"/>
              </w:numPr>
            </w:pPr>
            <w:r>
              <w:t>Determine ethical concerns that may arise in a school setting.</w:t>
            </w:r>
          </w:p>
        </w:tc>
        <w:tc>
          <w:tcPr>
            <w:tcW w:w="2880" w:type="dxa"/>
            <w:gridSpan w:val="2"/>
            <w:tcBorders>
              <w:top w:val="nil"/>
              <w:left w:val="nil"/>
              <w:bottom w:val="nil"/>
              <w:right w:val="single" w:sz="4" w:space="0" w:color="auto"/>
            </w:tcBorders>
          </w:tcPr>
          <w:p w14:paraId="6A66BBEA" w14:textId="02A8C462" w:rsidR="002931B9" w:rsidRPr="00842155" w:rsidRDefault="002931B9" w:rsidP="002931B9">
            <w:pPr>
              <w:tabs>
                <w:tab w:val="left" w:pos="0"/>
                <w:tab w:val="left" w:pos="3720"/>
              </w:tabs>
              <w:outlineLvl w:val="0"/>
              <w:rPr>
                <w:rFonts w:cs="Arial"/>
                <w:szCs w:val="20"/>
              </w:rPr>
            </w:pPr>
            <w:r>
              <w:rPr>
                <w:rFonts w:cs="Arial"/>
                <w:szCs w:val="20"/>
              </w:rPr>
              <w:t>CLO1, CLO2</w:t>
            </w:r>
          </w:p>
        </w:tc>
      </w:tr>
      <w:tr w:rsidR="005415F6" w:rsidRPr="00842155" w14:paraId="5E72FAC4"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4105AC3" w14:textId="0C102A7B" w:rsidR="005415F6" w:rsidRDefault="005415F6" w:rsidP="002931B9">
            <w:pPr>
              <w:pStyle w:val="ObjectiveBullet"/>
              <w:numPr>
                <w:ilvl w:val="1"/>
                <w:numId w:val="5"/>
              </w:numPr>
            </w:pPr>
            <w:r>
              <w:t>Assess proficiency in applying school counselor competencies.</w:t>
            </w:r>
          </w:p>
        </w:tc>
        <w:tc>
          <w:tcPr>
            <w:tcW w:w="2880" w:type="dxa"/>
            <w:gridSpan w:val="2"/>
            <w:tcBorders>
              <w:top w:val="nil"/>
              <w:left w:val="nil"/>
              <w:bottom w:val="nil"/>
              <w:right w:val="single" w:sz="4" w:space="0" w:color="auto"/>
            </w:tcBorders>
          </w:tcPr>
          <w:p w14:paraId="4276B10C" w14:textId="529A5A59" w:rsidR="005415F6" w:rsidRDefault="005415F6" w:rsidP="002931B9">
            <w:pPr>
              <w:tabs>
                <w:tab w:val="left" w:pos="0"/>
                <w:tab w:val="left" w:pos="3720"/>
              </w:tabs>
              <w:outlineLvl w:val="0"/>
              <w:rPr>
                <w:rFonts w:cs="Arial"/>
                <w:szCs w:val="20"/>
              </w:rPr>
            </w:pPr>
            <w:r>
              <w:rPr>
                <w:rFonts w:cs="Arial"/>
                <w:szCs w:val="20"/>
              </w:rPr>
              <w:t>CLO1, CLO2, CLO3</w:t>
            </w:r>
          </w:p>
        </w:tc>
      </w:tr>
      <w:tr w:rsidR="005415F6" w:rsidRPr="00842155" w14:paraId="4634596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8E819CB" w14:textId="1732BE42" w:rsidR="005415F6" w:rsidRDefault="005415F6" w:rsidP="002931B9">
            <w:pPr>
              <w:pStyle w:val="ObjectiveBullet"/>
              <w:numPr>
                <w:ilvl w:val="1"/>
                <w:numId w:val="5"/>
              </w:numPr>
            </w:pPr>
            <w:bookmarkStart w:id="7" w:name="_Hlk488222312"/>
            <w:r>
              <w:t>Design guidance and small group lessons that align to academic standards.</w:t>
            </w:r>
          </w:p>
        </w:tc>
        <w:tc>
          <w:tcPr>
            <w:tcW w:w="2880" w:type="dxa"/>
            <w:gridSpan w:val="2"/>
            <w:tcBorders>
              <w:top w:val="nil"/>
              <w:left w:val="nil"/>
              <w:bottom w:val="nil"/>
              <w:right w:val="single" w:sz="4" w:space="0" w:color="auto"/>
            </w:tcBorders>
          </w:tcPr>
          <w:p w14:paraId="2B325D5C" w14:textId="516081C1" w:rsidR="005415F6" w:rsidRDefault="00902648" w:rsidP="002931B9">
            <w:pPr>
              <w:tabs>
                <w:tab w:val="left" w:pos="0"/>
                <w:tab w:val="left" w:pos="3720"/>
              </w:tabs>
              <w:outlineLvl w:val="0"/>
              <w:rPr>
                <w:rFonts w:cs="Arial"/>
                <w:szCs w:val="20"/>
              </w:rPr>
            </w:pPr>
            <w:r>
              <w:rPr>
                <w:rFonts w:cs="Arial"/>
                <w:szCs w:val="20"/>
              </w:rPr>
              <w:t>CLO1, CLO3</w:t>
            </w:r>
          </w:p>
        </w:tc>
      </w:tr>
      <w:tr w:rsidR="005415F6" w:rsidRPr="00842155" w14:paraId="7980015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D13D203" w14:textId="0A9BFA00" w:rsidR="005415F6" w:rsidRDefault="005415F6" w:rsidP="002931B9">
            <w:pPr>
              <w:pStyle w:val="ObjectiveBullet"/>
              <w:numPr>
                <w:ilvl w:val="1"/>
                <w:numId w:val="5"/>
              </w:numPr>
            </w:pPr>
            <w:r>
              <w:t xml:space="preserve">Implement </w:t>
            </w:r>
            <w:r w:rsidR="00902648">
              <w:t xml:space="preserve">guidance and </w:t>
            </w:r>
            <w:r>
              <w:t>small group lessons that align to academic standards.</w:t>
            </w:r>
          </w:p>
        </w:tc>
        <w:tc>
          <w:tcPr>
            <w:tcW w:w="2880" w:type="dxa"/>
            <w:gridSpan w:val="2"/>
            <w:tcBorders>
              <w:top w:val="nil"/>
              <w:left w:val="nil"/>
              <w:bottom w:val="nil"/>
              <w:right w:val="single" w:sz="4" w:space="0" w:color="auto"/>
            </w:tcBorders>
          </w:tcPr>
          <w:p w14:paraId="4C6C803A" w14:textId="68AA80B7" w:rsidR="005415F6" w:rsidRDefault="00902648" w:rsidP="002931B9">
            <w:pPr>
              <w:tabs>
                <w:tab w:val="left" w:pos="0"/>
                <w:tab w:val="left" w:pos="3720"/>
              </w:tabs>
              <w:outlineLvl w:val="0"/>
              <w:rPr>
                <w:rFonts w:cs="Arial"/>
                <w:szCs w:val="20"/>
              </w:rPr>
            </w:pPr>
            <w:r>
              <w:rPr>
                <w:rFonts w:cs="Arial"/>
                <w:szCs w:val="20"/>
              </w:rPr>
              <w:t>CLO1, CLO3</w:t>
            </w:r>
          </w:p>
        </w:tc>
      </w:tr>
      <w:bookmarkEnd w:id="7"/>
      <w:tr w:rsidR="002931B9" w:rsidRPr="00842155" w14:paraId="3FC8ADAE" w14:textId="77777777" w:rsidTr="002931B9">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1062021" w14:textId="56E3DA3F" w:rsidR="006914F8" w:rsidRPr="00842155" w:rsidRDefault="005415F6" w:rsidP="005415F6">
            <w:pPr>
              <w:pStyle w:val="ObjectiveBullet"/>
              <w:numPr>
                <w:ilvl w:val="1"/>
                <w:numId w:val="5"/>
              </w:numPr>
            </w:pPr>
            <w:r>
              <w:t>Identify direct and indirect student services.</w:t>
            </w:r>
          </w:p>
        </w:tc>
        <w:tc>
          <w:tcPr>
            <w:tcW w:w="2880" w:type="dxa"/>
            <w:gridSpan w:val="2"/>
            <w:tcBorders>
              <w:top w:val="nil"/>
              <w:left w:val="nil"/>
              <w:bottom w:val="single" w:sz="4" w:space="0" w:color="auto"/>
              <w:right w:val="single" w:sz="4" w:space="0" w:color="auto"/>
            </w:tcBorders>
          </w:tcPr>
          <w:p w14:paraId="630B33A2" w14:textId="3F805648" w:rsidR="002931B9" w:rsidRPr="00842155" w:rsidRDefault="009666F1" w:rsidP="002931B9">
            <w:pPr>
              <w:tabs>
                <w:tab w:val="left" w:pos="0"/>
                <w:tab w:val="left" w:pos="3720"/>
              </w:tabs>
              <w:outlineLvl w:val="0"/>
              <w:rPr>
                <w:rFonts w:cs="Arial"/>
                <w:szCs w:val="20"/>
              </w:rPr>
            </w:pPr>
            <w:r>
              <w:rPr>
                <w:rFonts w:cs="Arial"/>
                <w:szCs w:val="20"/>
              </w:rPr>
              <w:t>CLO1, CLO2</w:t>
            </w:r>
            <w:r w:rsidR="00331F3D">
              <w:rPr>
                <w:rFonts w:cs="Arial"/>
                <w:szCs w:val="20"/>
              </w:rPr>
              <w:t>,</w:t>
            </w:r>
            <w:r>
              <w:rPr>
                <w:rFonts w:cs="Arial"/>
                <w:szCs w:val="20"/>
              </w:rPr>
              <w:t xml:space="preserve"> CLO3</w:t>
            </w:r>
          </w:p>
        </w:tc>
      </w:tr>
      <w:tr w:rsidR="002931B9" w:rsidRPr="00842155" w14:paraId="74A2D45C"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7F339F" w14:paraId="61F8EFED" w14:textId="77777777" w:rsidTr="4948C66D">
        <w:tc>
          <w:tcPr>
            <w:tcW w:w="10170" w:type="dxa"/>
            <w:tcMar>
              <w:top w:w="115" w:type="dxa"/>
              <w:left w:w="115" w:type="dxa"/>
              <w:bottom w:w="115" w:type="dxa"/>
              <w:right w:w="115" w:type="dxa"/>
            </w:tcMar>
          </w:tcPr>
          <w:p w14:paraId="2EF8357F" w14:textId="74C0C77F" w:rsidR="002931B9" w:rsidRPr="003A1E96" w:rsidRDefault="002931B9" w:rsidP="002931B9">
            <w:pPr>
              <w:rPr>
                <w:rFonts w:eastAsia="Arial" w:cs="Arial"/>
                <w:b/>
                <w:bCs/>
              </w:rPr>
            </w:pPr>
            <w:r w:rsidRPr="4948C66D">
              <w:rPr>
                <w:rFonts w:eastAsia="Arial" w:cs="Arial"/>
                <w:b/>
                <w:bCs/>
              </w:rPr>
              <w:t>Tutorials</w:t>
            </w:r>
          </w:p>
          <w:p w14:paraId="032922FB" w14:textId="77777777" w:rsidR="002931B9" w:rsidRPr="003A1E96" w:rsidRDefault="002931B9" w:rsidP="002931B9">
            <w:pPr>
              <w:pStyle w:val="AssignmentsLevel1"/>
            </w:pPr>
          </w:p>
          <w:p w14:paraId="5C2FA27E" w14:textId="06BECD86" w:rsidR="002931B9" w:rsidRPr="003A1E96" w:rsidRDefault="002931B9" w:rsidP="002931B9">
            <w:pPr>
              <w:pStyle w:val="AssignmentsLevel1"/>
            </w:pPr>
            <w:r>
              <w:t xml:space="preserve">During this </w:t>
            </w:r>
            <w:r w:rsidR="00F91018">
              <w:t>course,</w:t>
            </w:r>
            <w:r>
              <w:t xml:space="preserve"> you will be asked to use and participate in various technologies to complete activities and assignments. </w:t>
            </w:r>
          </w:p>
          <w:p w14:paraId="2A79952B" w14:textId="77777777" w:rsidR="002931B9" w:rsidRDefault="002931B9" w:rsidP="002931B9">
            <w:pPr>
              <w:pStyle w:val="AssignmentsLevel1"/>
            </w:pPr>
          </w:p>
          <w:p w14:paraId="155C517D" w14:textId="3A3BAE6C" w:rsidR="002931B9" w:rsidRDefault="002931B9" w:rsidP="002931B9">
            <w:pPr>
              <w:pStyle w:val="AssignmentsLevel1"/>
            </w:pPr>
            <w:r w:rsidRPr="4948C66D">
              <w:rPr>
                <w:b/>
                <w:bCs/>
              </w:rPr>
              <w:t>Review</w:t>
            </w:r>
            <w:r>
              <w:t xml:space="preserve"> the tutorials available on Blackboard as needed.</w:t>
            </w:r>
          </w:p>
          <w:p w14:paraId="11AEEB19" w14:textId="77777777" w:rsidR="002931B9" w:rsidRDefault="002931B9" w:rsidP="002931B9">
            <w:pPr>
              <w:pStyle w:val="AssignmentsLevel1"/>
            </w:pPr>
          </w:p>
          <w:p w14:paraId="7E7DEAE1" w14:textId="19B9A7CB" w:rsidR="002931B9" w:rsidRPr="00F0041D" w:rsidRDefault="002931B9" w:rsidP="002931B9">
            <w:pPr>
              <w:pStyle w:val="AssignmentsLevel1"/>
            </w:pPr>
            <w:r w:rsidRPr="4948C66D">
              <w:rPr>
                <w:b/>
                <w:bCs/>
              </w:rPr>
              <w:t>Click</w:t>
            </w:r>
            <w:r>
              <w:t xml:space="preserve"> the </w:t>
            </w:r>
            <w:r w:rsidRPr="4948C66D">
              <w:rPr>
                <w:b/>
                <w:bCs/>
              </w:rPr>
              <w:t>Student Resources</w:t>
            </w:r>
            <w:r>
              <w:t xml:space="preserve"> button from the menu on the left</w:t>
            </w:r>
            <w:r w:rsidR="00455B8B">
              <w:t xml:space="preserve"> to access the tutorials.</w:t>
            </w:r>
          </w:p>
        </w:tc>
        <w:tc>
          <w:tcPr>
            <w:tcW w:w="1440" w:type="dxa"/>
            <w:tcBorders>
              <w:bottom w:val="single" w:sz="4" w:space="0" w:color="000000" w:themeColor="text1"/>
            </w:tcBorders>
          </w:tcPr>
          <w:p w14:paraId="3FA8C0E9" w14:textId="77777777" w:rsidR="002931B9" w:rsidRPr="009F6FAF" w:rsidRDefault="002931B9" w:rsidP="002931B9">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2931B9" w:rsidRPr="009F6FAF" w:rsidRDefault="002931B9" w:rsidP="002931B9">
            <w:pPr>
              <w:rPr>
                <w:rFonts w:eastAsia="Arial" w:cs="Arial"/>
              </w:rPr>
            </w:pPr>
            <w:r w:rsidRPr="4948C66D">
              <w:rPr>
                <w:rFonts w:eastAsia="Arial" w:cs="Arial"/>
              </w:rPr>
              <w:t>N/A</w:t>
            </w:r>
          </w:p>
        </w:tc>
      </w:tr>
      <w:tr w:rsidR="002931B9" w:rsidRPr="007F339F" w14:paraId="0D16A743" w14:textId="77777777" w:rsidTr="4948C66D">
        <w:tc>
          <w:tcPr>
            <w:tcW w:w="10170" w:type="dxa"/>
            <w:tcMar>
              <w:top w:w="115" w:type="dxa"/>
              <w:left w:w="115" w:type="dxa"/>
              <w:bottom w:w="115" w:type="dxa"/>
              <w:right w:w="115" w:type="dxa"/>
            </w:tcMar>
          </w:tcPr>
          <w:p w14:paraId="2619482B" w14:textId="39792FF0" w:rsidR="002931B9" w:rsidRPr="003A1E96" w:rsidRDefault="002931B9" w:rsidP="002931B9">
            <w:pPr>
              <w:rPr>
                <w:rFonts w:eastAsia="Arial" w:cs="Arial"/>
              </w:rPr>
            </w:pPr>
            <w:r w:rsidRPr="4948C66D">
              <w:rPr>
                <w:rFonts w:eastAsia="Arial" w:cs="Arial"/>
                <w:b/>
                <w:bCs/>
              </w:rPr>
              <w:t>Weekly Participation and Discussion</w:t>
            </w:r>
          </w:p>
          <w:p w14:paraId="19C8B32A" w14:textId="77777777" w:rsidR="002931B9" w:rsidRDefault="002931B9" w:rsidP="002931B9">
            <w:pPr>
              <w:pStyle w:val="AssignmentsLevel1"/>
            </w:pPr>
          </w:p>
          <w:p w14:paraId="1511636B" w14:textId="7E583A7C" w:rsidR="002931B9" w:rsidRDefault="002931B9" w:rsidP="002931B9">
            <w:pPr>
              <w:pStyle w:val="AssignmentsLevel1"/>
            </w:pPr>
            <w:r>
              <w:t xml:space="preserve">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w:t>
            </w:r>
            <w:r>
              <w:lastRenderedPageBreak/>
              <w:t>periodically throughout the week to ensure that you are meeting the participation requirement.</w:t>
            </w:r>
          </w:p>
          <w:p w14:paraId="571FCF25" w14:textId="77777777" w:rsidR="002931B9" w:rsidRDefault="002931B9" w:rsidP="002931B9">
            <w:pPr>
              <w:pStyle w:val="AssignmentsLevel1"/>
            </w:pPr>
          </w:p>
          <w:p w14:paraId="7A5A9F05" w14:textId="05449D62" w:rsidR="002931B9" w:rsidRPr="00C675E5" w:rsidRDefault="002931B9" w:rsidP="002931B9">
            <w:pPr>
              <w:rPr>
                <w:rFonts w:eastAsia="Arial" w:cs="Arial"/>
                <w:color w:val="0000FF"/>
                <w:u w:val="single"/>
              </w:rPr>
            </w:pPr>
            <w:r w:rsidRPr="4948C66D">
              <w:rPr>
                <w:b/>
                <w:bCs/>
              </w:rPr>
              <w:t>Review</w:t>
            </w:r>
            <w:r>
              <w:t xml:space="preserve"> the </w:t>
            </w:r>
            <w:r w:rsidR="00320B11" w:rsidRPr="00320B11">
              <w:t>RISE Model for Peer Feedback</w:t>
            </w:r>
            <w:r w:rsidRPr="4948C66D">
              <w:rPr>
                <w:rFonts w:eastAsia="Arial" w:cs="Arial"/>
              </w:rPr>
              <w:t xml:space="preserve">. </w:t>
            </w:r>
          </w:p>
        </w:tc>
        <w:tc>
          <w:tcPr>
            <w:tcW w:w="1440" w:type="dxa"/>
            <w:tcBorders>
              <w:bottom w:val="single" w:sz="4" w:space="0" w:color="000000" w:themeColor="text1"/>
            </w:tcBorders>
          </w:tcPr>
          <w:p w14:paraId="01938831" w14:textId="77777777" w:rsidR="002931B9" w:rsidRPr="009F6FAF" w:rsidRDefault="002931B9" w:rsidP="002931B9">
            <w:pPr>
              <w:rPr>
                <w:rFonts w:cs="Arial"/>
                <w:szCs w:val="20"/>
              </w:rPr>
            </w:pPr>
          </w:p>
        </w:tc>
        <w:tc>
          <w:tcPr>
            <w:tcW w:w="1440" w:type="dxa"/>
            <w:tcBorders>
              <w:bottom w:val="single" w:sz="4" w:space="0" w:color="000000" w:themeColor="text1"/>
            </w:tcBorders>
          </w:tcPr>
          <w:p w14:paraId="13DC7F91" w14:textId="77777777" w:rsidR="002931B9" w:rsidRPr="009F6FAF" w:rsidRDefault="002931B9" w:rsidP="002931B9">
            <w:pPr>
              <w:rPr>
                <w:rFonts w:cs="Arial"/>
                <w:szCs w:val="20"/>
              </w:rPr>
            </w:pPr>
          </w:p>
        </w:tc>
      </w:tr>
      <w:tr w:rsidR="002931B9" w:rsidRPr="007F339F" w14:paraId="331672C4" w14:textId="77777777" w:rsidTr="4948C66D">
        <w:tc>
          <w:tcPr>
            <w:tcW w:w="10170" w:type="dxa"/>
            <w:tcMar>
              <w:top w:w="115" w:type="dxa"/>
              <w:left w:w="115" w:type="dxa"/>
              <w:bottom w:w="115" w:type="dxa"/>
              <w:right w:w="115" w:type="dxa"/>
            </w:tcMar>
          </w:tcPr>
          <w:p w14:paraId="15F687C0" w14:textId="77777777" w:rsidR="002931B9" w:rsidRDefault="002931B9" w:rsidP="002931B9">
            <w:pPr>
              <w:tabs>
                <w:tab w:val="left" w:pos="0"/>
                <w:tab w:val="left" w:pos="3720"/>
              </w:tabs>
              <w:outlineLvl w:val="0"/>
              <w:rPr>
                <w:rFonts w:cs="Arial"/>
                <w:b/>
                <w:szCs w:val="20"/>
              </w:rPr>
            </w:pPr>
            <w:r w:rsidRPr="00B44CAE">
              <w:rPr>
                <w:rFonts w:cs="Arial"/>
                <w:b/>
                <w:szCs w:val="20"/>
              </w:rPr>
              <w:t>Course Introductions</w:t>
            </w:r>
          </w:p>
          <w:p w14:paraId="2DC297DC" w14:textId="77777777" w:rsidR="002931B9" w:rsidRPr="00587264" w:rsidRDefault="002931B9" w:rsidP="002931B9">
            <w:pPr>
              <w:tabs>
                <w:tab w:val="left" w:pos="0"/>
                <w:tab w:val="left" w:pos="3720"/>
              </w:tabs>
              <w:outlineLvl w:val="0"/>
              <w:rPr>
                <w:rFonts w:cs="Arial"/>
                <w:szCs w:val="20"/>
              </w:rPr>
            </w:pPr>
          </w:p>
          <w:p w14:paraId="1D4894DC" w14:textId="77777777" w:rsidR="002931B9" w:rsidRDefault="002931B9" w:rsidP="002931B9">
            <w:pPr>
              <w:tabs>
                <w:tab w:val="left" w:pos="0"/>
                <w:tab w:val="left" w:pos="3720"/>
              </w:tabs>
              <w:outlineLvl w:val="0"/>
              <w:rPr>
                <w:rFonts w:cs="Arial"/>
                <w:szCs w:val="20"/>
              </w:rPr>
            </w:pPr>
            <w:r>
              <w:rPr>
                <w:rFonts w:cs="Arial"/>
                <w:b/>
                <w:szCs w:val="20"/>
              </w:rPr>
              <w:t xml:space="preserve">Post </w:t>
            </w:r>
            <w:r>
              <w:rPr>
                <w:rFonts w:cs="Arial"/>
                <w:szCs w:val="20"/>
              </w:rPr>
              <w:t>an introductory paragraph about yourself to the Course Introductions discussion forum that informs the class of the following:</w:t>
            </w:r>
          </w:p>
          <w:p w14:paraId="04838FC5" w14:textId="77777777" w:rsidR="002931B9" w:rsidRDefault="002931B9" w:rsidP="002931B9">
            <w:pPr>
              <w:tabs>
                <w:tab w:val="left" w:pos="0"/>
                <w:tab w:val="left" w:pos="3720"/>
              </w:tabs>
              <w:outlineLvl w:val="0"/>
              <w:rPr>
                <w:rFonts w:cs="Arial"/>
                <w:szCs w:val="20"/>
              </w:rPr>
            </w:pPr>
          </w:p>
          <w:p w14:paraId="462F35DC"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background</w:t>
            </w:r>
          </w:p>
          <w:p w14:paraId="1C3202BB"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decision</w:t>
            </w:r>
            <w:r>
              <w:rPr>
                <w:rFonts w:cs="Arial"/>
                <w:szCs w:val="20"/>
              </w:rPr>
              <w:t>-</w:t>
            </w:r>
            <w:r w:rsidRPr="00FD1F17">
              <w:rPr>
                <w:rFonts w:cs="Arial"/>
                <w:szCs w:val="20"/>
              </w:rPr>
              <w:t xml:space="preserve">making process to enter the </w:t>
            </w:r>
            <w:r>
              <w:rPr>
                <w:rFonts w:cs="Arial"/>
                <w:szCs w:val="20"/>
              </w:rPr>
              <w:t>school counseling</w:t>
            </w:r>
            <w:r w:rsidRPr="00FD1F17">
              <w:rPr>
                <w:rFonts w:cs="Arial"/>
                <w:szCs w:val="20"/>
              </w:rPr>
              <w:t xml:space="preserve"> profession</w:t>
            </w:r>
          </w:p>
          <w:p w14:paraId="459F7030" w14:textId="77777777" w:rsidR="002931B9"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Your internship site (name, location, grade levels, etc.)</w:t>
            </w:r>
          </w:p>
          <w:p w14:paraId="109FBA61"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What you are most excited about and what you are most anxious about</w:t>
            </w:r>
          </w:p>
          <w:p w14:paraId="5ABDE604" w14:textId="77777777" w:rsidR="002931B9" w:rsidRDefault="002931B9" w:rsidP="002931B9">
            <w:pPr>
              <w:tabs>
                <w:tab w:val="left" w:pos="0"/>
                <w:tab w:val="left" w:pos="3720"/>
              </w:tabs>
              <w:outlineLvl w:val="0"/>
              <w:rPr>
                <w:rFonts w:cs="Arial"/>
                <w:szCs w:val="20"/>
              </w:rPr>
            </w:pPr>
          </w:p>
          <w:p w14:paraId="5A948192" w14:textId="422E0BEF" w:rsidR="002931B9" w:rsidRPr="009F6FAF" w:rsidRDefault="002931B9" w:rsidP="002931B9">
            <w:pPr>
              <w:pStyle w:val="AssignmentsLevel1"/>
            </w:pPr>
            <w:r>
              <w:rPr>
                <w:b/>
              </w:rPr>
              <w:t xml:space="preserve">Respond </w:t>
            </w:r>
            <w:r>
              <w:t>briefly to your classmates’ posts.</w:t>
            </w:r>
          </w:p>
        </w:tc>
        <w:tc>
          <w:tcPr>
            <w:tcW w:w="1440" w:type="dxa"/>
            <w:tcBorders>
              <w:bottom w:val="single" w:sz="4" w:space="0" w:color="000000" w:themeColor="text1"/>
            </w:tcBorders>
          </w:tcPr>
          <w:p w14:paraId="0E3BAFB5" w14:textId="7B8C998D" w:rsidR="002931B9" w:rsidRPr="009F6FAF" w:rsidRDefault="002931B9" w:rsidP="002931B9">
            <w:pPr>
              <w:rPr>
                <w:rFonts w:cs="Arial"/>
                <w:szCs w:val="20"/>
              </w:rPr>
            </w:pPr>
            <w:r>
              <w:rPr>
                <w:rFonts w:cs="Arial"/>
                <w:szCs w:val="20"/>
              </w:rPr>
              <w:t>N/A</w:t>
            </w:r>
          </w:p>
        </w:tc>
        <w:tc>
          <w:tcPr>
            <w:tcW w:w="1440" w:type="dxa"/>
            <w:tcBorders>
              <w:bottom w:val="single" w:sz="4" w:space="0" w:color="000000" w:themeColor="text1"/>
            </w:tcBorders>
          </w:tcPr>
          <w:p w14:paraId="22D07B49" w14:textId="47A8D142" w:rsidR="002931B9" w:rsidRPr="009F6FAF" w:rsidRDefault="002931B9" w:rsidP="002931B9">
            <w:pPr>
              <w:rPr>
                <w:rFonts w:cs="Arial"/>
                <w:szCs w:val="20"/>
              </w:rPr>
            </w:pPr>
            <w:r w:rsidRPr="006F6835">
              <w:t xml:space="preserve">Discussion = </w:t>
            </w:r>
            <w:r w:rsidRPr="006F6835">
              <w:rPr>
                <w:b/>
              </w:rPr>
              <w:t>1 hour</w:t>
            </w:r>
          </w:p>
        </w:tc>
      </w:tr>
      <w:tr w:rsidR="002931B9" w:rsidRPr="007F339F" w14:paraId="5A8368CF" w14:textId="77777777" w:rsidTr="4948C66D">
        <w:tc>
          <w:tcPr>
            <w:tcW w:w="10170" w:type="dxa"/>
            <w:tcMar>
              <w:top w:w="115" w:type="dxa"/>
              <w:left w:w="115" w:type="dxa"/>
              <w:bottom w:w="115" w:type="dxa"/>
              <w:right w:w="115" w:type="dxa"/>
            </w:tcMar>
          </w:tcPr>
          <w:p w14:paraId="2E82E033" w14:textId="77777777" w:rsidR="002931B9" w:rsidRDefault="002931B9" w:rsidP="002931B9">
            <w:pPr>
              <w:rPr>
                <w:rFonts w:cs="Arial"/>
                <w:b/>
                <w:szCs w:val="20"/>
              </w:rPr>
            </w:pPr>
            <w:r>
              <w:rPr>
                <w:rFonts w:cs="Arial"/>
                <w:b/>
                <w:szCs w:val="20"/>
              </w:rPr>
              <w:t>Field Placement Preparation</w:t>
            </w:r>
          </w:p>
          <w:p w14:paraId="6DDFC231" w14:textId="63564627" w:rsidR="002931B9" w:rsidRDefault="002931B9" w:rsidP="002931B9">
            <w:pPr>
              <w:rPr>
                <w:rFonts w:cs="Arial"/>
                <w:szCs w:val="20"/>
              </w:rPr>
            </w:pPr>
            <w:r>
              <w:rPr>
                <w:rFonts w:cs="Arial"/>
                <w:b/>
                <w:szCs w:val="20"/>
              </w:rPr>
              <w:br/>
            </w:r>
            <w:r w:rsidRPr="00435723">
              <w:rPr>
                <w:rFonts w:cs="Arial"/>
                <w:szCs w:val="20"/>
              </w:rPr>
              <w:t>Each week, students should keep a log of their field placement hours. Although each week may have slight variations in the actual number of hours completed, a good average to keep in mind for each week is of 1</w:t>
            </w:r>
            <w:r w:rsidR="00DD3E92">
              <w:rPr>
                <w:rFonts w:cs="Arial"/>
                <w:szCs w:val="20"/>
              </w:rPr>
              <w:t>4</w:t>
            </w:r>
            <w:r w:rsidRPr="00435723">
              <w:rPr>
                <w:rFonts w:cs="Arial"/>
                <w:szCs w:val="20"/>
              </w:rPr>
              <w:t xml:space="preserve"> hours</w:t>
            </w:r>
            <w:r w:rsidR="006D673D">
              <w:rPr>
                <w:rFonts w:cs="Arial"/>
                <w:szCs w:val="20"/>
              </w:rPr>
              <w:t>.</w:t>
            </w:r>
          </w:p>
          <w:p w14:paraId="3C29BE73" w14:textId="77777777" w:rsidR="002931B9" w:rsidRDefault="002931B9" w:rsidP="002931B9">
            <w:pPr>
              <w:rPr>
                <w:rFonts w:cs="Arial"/>
                <w:szCs w:val="20"/>
              </w:rPr>
            </w:pPr>
          </w:p>
          <w:p w14:paraId="0486CB20" w14:textId="566CE020" w:rsidR="002931B9" w:rsidRPr="009F6FAF" w:rsidRDefault="002931B9" w:rsidP="002931B9">
            <w:pPr>
              <w:pStyle w:val="AssignmentsLevel1"/>
            </w:pPr>
            <w:r w:rsidRPr="00662B54">
              <w:rPr>
                <w:b/>
              </w:rPr>
              <w:t>Read</w:t>
            </w:r>
            <w:r>
              <w:t xml:space="preserve"> the </w:t>
            </w:r>
            <w:r w:rsidR="00320B11">
              <w:t xml:space="preserve">Field Experience </w:t>
            </w:r>
            <w:r>
              <w:t xml:space="preserve">instructions in the </w:t>
            </w:r>
            <w:r w:rsidRPr="005F5CBE">
              <w:rPr>
                <w:b/>
              </w:rPr>
              <w:t xml:space="preserve">Field Experience Activities </w:t>
            </w:r>
            <w:r w:rsidR="00284A6C" w:rsidRPr="005F5CBE">
              <w:rPr>
                <w:b/>
              </w:rPr>
              <w:t>folder</w:t>
            </w:r>
            <w:r w:rsidR="00284A6C">
              <w:t xml:space="preserve"> </w:t>
            </w:r>
            <w:r>
              <w:t>on Blackboard.</w:t>
            </w:r>
          </w:p>
        </w:tc>
        <w:tc>
          <w:tcPr>
            <w:tcW w:w="1440" w:type="dxa"/>
            <w:tcBorders>
              <w:bottom w:val="single" w:sz="4" w:space="0" w:color="000000" w:themeColor="text1"/>
            </w:tcBorders>
          </w:tcPr>
          <w:p w14:paraId="422B4AC4" w14:textId="784A8DCC" w:rsidR="002931B9" w:rsidRPr="009F6FAF" w:rsidRDefault="00B72D9E" w:rsidP="002931B9">
            <w:pPr>
              <w:rPr>
                <w:rFonts w:cs="Arial"/>
                <w:szCs w:val="20"/>
              </w:rPr>
            </w:pPr>
            <w:r>
              <w:rPr>
                <w:rFonts w:cs="Arial"/>
                <w:szCs w:val="20"/>
              </w:rPr>
              <w:t>1.4, 1.5</w:t>
            </w:r>
          </w:p>
        </w:tc>
        <w:tc>
          <w:tcPr>
            <w:tcW w:w="1440" w:type="dxa"/>
            <w:tcBorders>
              <w:bottom w:val="single" w:sz="4" w:space="0" w:color="000000" w:themeColor="text1"/>
            </w:tcBorders>
          </w:tcPr>
          <w:p w14:paraId="11E00744" w14:textId="00F99417" w:rsidR="002931B9" w:rsidRPr="009F6FAF" w:rsidRDefault="002931B9" w:rsidP="002931B9">
            <w:pPr>
              <w:rPr>
                <w:rFonts w:cs="Arial"/>
                <w:szCs w:val="20"/>
              </w:rPr>
            </w:pPr>
            <w:r>
              <w:rPr>
                <w:rFonts w:cs="Arial"/>
                <w:szCs w:val="20"/>
              </w:rPr>
              <w:t>N/A</w:t>
            </w:r>
          </w:p>
        </w:tc>
      </w:tr>
      <w:tr w:rsidR="002931B9" w:rsidRPr="007F339F" w14:paraId="7FBB1E3C" w14:textId="77777777" w:rsidTr="4948C66D">
        <w:tc>
          <w:tcPr>
            <w:tcW w:w="10170" w:type="dxa"/>
            <w:tcMar>
              <w:top w:w="115" w:type="dxa"/>
              <w:left w:w="115" w:type="dxa"/>
              <w:bottom w:w="115" w:type="dxa"/>
              <w:right w:w="115" w:type="dxa"/>
            </w:tcMar>
          </w:tcPr>
          <w:p w14:paraId="01B2F7D9" w14:textId="53BCE8B6" w:rsidR="002931B9" w:rsidRDefault="002931B9" w:rsidP="002931B9">
            <w:pPr>
              <w:rPr>
                <w:rFonts w:cs="Arial"/>
                <w:b/>
                <w:szCs w:val="20"/>
              </w:rPr>
            </w:pPr>
            <w:r>
              <w:rPr>
                <w:rFonts w:cs="Arial"/>
                <w:b/>
                <w:szCs w:val="20"/>
              </w:rPr>
              <w:t xml:space="preserve">Week </w:t>
            </w:r>
            <w:r w:rsidR="00650EDD">
              <w:rPr>
                <w:rFonts w:cs="Arial"/>
                <w:b/>
                <w:szCs w:val="20"/>
              </w:rPr>
              <w:t>1</w:t>
            </w:r>
            <w:r>
              <w:rPr>
                <w:rFonts w:cs="Arial"/>
                <w:b/>
                <w:szCs w:val="20"/>
              </w:rPr>
              <w:t xml:space="preserve"> Readings</w:t>
            </w:r>
          </w:p>
          <w:p w14:paraId="49DAE9DE" w14:textId="77777777" w:rsidR="002931B9" w:rsidRDefault="002931B9" w:rsidP="002931B9">
            <w:pPr>
              <w:rPr>
                <w:rFonts w:cs="Arial"/>
                <w:b/>
                <w:szCs w:val="20"/>
              </w:rPr>
            </w:pPr>
          </w:p>
          <w:p w14:paraId="766D61C8" w14:textId="77777777" w:rsidR="002F2A28" w:rsidRDefault="002F2A28" w:rsidP="002F2A28">
            <w:pPr>
              <w:rPr>
                <w:rFonts w:cs="Arial"/>
                <w:szCs w:val="20"/>
              </w:rPr>
            </w:pPr>
            <w:r w:rsidRPr="00446623">
              <w:rPr>
                <w:rFonts w:cs="Arial"/>
                <w:b/>
                <w:szCs w:val="20"/>
              </w:rPr>
              <w:t>Read</w:t>
            </w:r>
            <w:r>
              <w:rPr>
                <w:rFonts w:cs="Arial"/>
                <w:szCs w:val="20"/>
              </w:rPr>
              <w:t xml:space="preserve"> each of the following:</w:t>
            </w:r>
          </w:p>
          <w:p w14:paraId="4660EFDC" w14:textId="77777777" w:rsidR="002931B9" w:rsidRDefault="002931B9" w:rsidP="002931B9">
            <w:pPr>
              <w:rPr>
                <w:rFonts w:cs="Arial"/>
                <w:szCs w:val="20"/>
              </w:rPr>
            </w:pPr>
          </w:p>
          <w:p w14:paraId="0FDEB074" w14:textId="77777777" w:rsidR="002931B9" w:rsidRDefault="002931B9" w:rsidP="008A3A6A">
            <w:pPr>
              <w:pStyle w:val="ListParagraph"/>
              <w:numPr>
                <w:ilvl w:val="0"/>
                <w:numId w:val="19"/>
              </w:numPr>
              <w:ind w:left="395"/>
            </w:pPr>
            <w:r>
              <w:t xml:space="preserve">American School Counselor Association. (2010). </w:t>
            </w:r>
            <w:r w:rsidRPr="00D14562">
              <w:rPr>
                <w:i/>
              </w:rPr>
              <w:t xml:space="preserve">Ethical </w:t>
            </w:r>
            <w:r>
              <w:rPr>
                <w:i/>
              </w:rPr>
              <w:t>s</w:t>
            </w:r>
            <w:r w:rsidRPr="00D14562">
              <w:rPr>
                <w:i/>
              </w:rPr>
              <w:t xml:space="preserve">tandards for </w:t>
            </w:r>
            <w:r>
              <w:rPr>
                <w:i/>
              </w:rPr>
              <w:t>s</w:t>
            </w:r>
            <w:r w:rsidRPr="00D14562">
              <w:rPr>
                <w:i/>
              </w:rPr>
              <w:t xml:space="preserve">chool </w:t>
            </w:r>
            <w:r>
              <w:rPr>
                <w:i/>
              </w:rPr>
              <w:t>c</w:t>
            </w:r>
            <w:r w:rsidRPr="00D14562">
              <w:rPr>
                <w:i/>
              </w:rPr>
              <w:t>ounselors</w:t>
            </w:r>
            <w:r>
              <w:t xml:space="preserve">. Retrieved from </w:t>
            </w:r>
            <w:hyperlink r:id="rId18" w:history="1">
              <w:r w:rsidRPr="00E14275">
                <w:rPr>
                  <w:rStyle w:val="Hyperlink"/>
                </w:rPr>
                <w:t>http://www.schoolcounselor.org/asca/media/asca/Resource%20Center/Legal%20and%20Ethical%20Issues/Sample%20Documents/EthicalStandards2010.pdf</w:t>
              </w:r>
            </w:hyperlink>
            <w:r>
              <w:t>.</w:t>
            </w:r>
          </w:p>
          <w:p w14:paraId="6D240A56" w14:textId="77777777" w:rsidR="002931B9" w:rsidRDefault="002931B9" w:rsidP="002931B9">
            <w:pPr>
              <w:ind w:left="395" w:hanging="720"/>
            </w:pPr>
          </w:p>
          <w:p w14:paraId="1AAD67ED" w14:textId="77777777" w:rsidR="002931B9" w:rsidRDefault="002931B9" w:rsidP="008A3A6A">
            <w:pPr>
              <w:pStyle w:val="ListParagraph"/>
              <w:numPr>
                <w:ilvl w:val="0"/>
                <w:numId w:val="19"/>
              </w:numPr>
              <w:ind w:left="395"/>
            </w:pPr>
            <w:r>
              <w:t xml:space="preserve">Moyer, M., &amp; Sullivan, J. (2008). </w:t>
            </w:r>
            <w:r w:rsidRPr="0067713E">
              <w:t xml:space="preserve">Student </w:t>
            </w:r>
            <w:r>
              <w:t>r</w:t>
            </w:r>
            <w:r w:rsidRPr="0067713E">
              <w:t xml:space="preserve">isk-taking </w:t>
            </w:r>
            <w:r>
              <w:t>b</w:t>
            </w:r>
            <w:r w:rsidRPr="0067713E">
              <w:t xml:space="preserve">ehaviors: When </w:t>
            </w:r>
            <w:r>
              <w:t>d</w:t>
            </w:r>
            <w:r w:rsidRPr="0067713E">
              <w:t xml:space="preserve">o </w:t>
            </w:r>
            <w:r>
              <w:t>s</w:t>
            </w:r>
            <w:r w:rsidRPr="0067713E">
              <w:t xml:space="preserve">chool </w:t>
            </w:r>
            <w:r>
              <w:t>c</w:t>
            </w:r>
            <w:r w:rsidRPr="0067713E">
              <w:t xml:space="preserve">ounselors </w:t>
            </w:r>
            <w:r>
              <w:t>b</w:t>
            </w:r>
            <w:r w:rsidRPr="0067713E">
              <w:t xml:space="preserve">reak </w:t>
            </w:r>
            <w:r>
              <w:t>c</w:t>
            </w:r>
            <w:r w:rsidRPr="0067713E">
              <w:t>onfidentiality?</w:t>
            </w:r>
            <w:r>
              <w:t xml:space="preserve"> </w:t>
            </w:r>
            <w:r w:rsidRPr="00D14562">
              <w:rPr>
                <w:i/>
              </w:rPr>
              <w:t>ASCA Professional School Counseling</w:t>
            </w:r>
            <w:r>
              <w:t xml:space="preserve">, </w:t>
            </w:r>
            <w:r w:rsidRPr="009F0DBF">
              <w:rPr>
                <w:i/>
              </w:rPr>
              <w:t>11</w:t>
            </w:r>
            <w:r>
              <w:t>(4), 236–245.</w:t>
            </w:r>
            <w:r w:rsidRPr="00CE0604">
              <w:t> </w:t>
            </w:r>
            <w:r>
              <w:t xml:space="preserve">Retrieved from </w:t>
            </w:r>
            <w:hyperlink r:id="rId19" w:history="1">
              <w:r w:rsidRPr="00E14275">
                <w:rPr>
                  <w:rStyle w:val="Hyperlink"/>
                </w:rPr>
                <w:t>http://www.schoolcounselor.org/asca/media/asca/Other%20Media/MoyerSullivan.pdf</w:t>
              </w:r>
            </w:hyperlink>
            <w:r>
              <w:t xml:space="preserve">. </w:t>
            </w:r>
          </w:p>
          <w:p w14:paraId="0978AB1E" w14:textId="77777777" w:rsidR="002931B9" w:rsidRDefault="002931B9" w:rsidP="002931B9">
            <w:pPr>
              <w:ind w:left="395"/>
            </w:pPr>
          </w:p>
          <w:p w14:paraId="75496454" w14:textId="77777777" w:rsidR="002931B9" w:rsidRDefault="002931B9" w:rsidP="008A3A6A">
            <w:pPr>
              <w:pStyle w:val="ListParagraph"/>
              <w:numPr>
                <w:ilvl w:val="0"/>
                <w:numId w:val="19"/>
              </w:numPr>
              <w:ind w:left="395"/>
            </w:pPr>
            <w:r>
              <w:t xml:space="preserve">Moyer, M. S., Sullivan, J. R., &amp; Growcock, D. (2012). When is it ethical to inform administrators about student risk-taking behaviors? </w:t>
            </w:r>
            <w:r w:rsidRPr="00D14562">
              <w:rPr>
                <w:i/>
              </w:rPr>
              <w:t>ASCA Professional School Counseling</w:t>
            </w:r>
            <w:r>
              <w:t xml:space="preserve">, </w:t>
            </w:r>
            <w:r w:rsidRPr="009F0DBF">
              <w:rPr>
                <w:i/>
              </w:rPr>
              <w:t>15</w:t>
            </w:r>
            <w:r>
              <w:t>(3), 98–109.</w:t>
            </w:r>
            <w:r w:rsidRPr="00CE0604">
              <w:t> </w:t>
            </w:r>
            <w:r>
              <w:t xml:space="preserve">Retrieved from </w:t>
            </w:r>
            <w:hyperlink r:id="rId20" w:history="1">
              <w:r w:rsidRPr="00E14275">
                <w:rPr>
                  <w:rStyle w:val="Hyperlink"/>
                </w:rPr>
                <w:t>http://www.schoolcounselor.org/asca/media/asca/Other%20Media/Moyer.pdf</w:t>
              </w:r>
            </w:hyperlink>
            <w:r>
              <w:t>.</w:t>
            </w:r>
          </w:p>
          <w:p w14:paraId="1B9AE0D4" w14:textId="77777777" w:rsidR="002931B9" w:rsidRDefault="002931B9" w:rsidP="002931B9">
            <w:pPr>
              <w:pStyle w:val="ListParagraph"/>
              <w:ind w:left="395"/>
            </w:pPr>
          </w:p>
          <w:p w14:paraId="1FAFF7AA" w14:textId="77777777" w:rsidR="002931B9" w:rsidRDefault="002931B9" w:rsidP="008A3A6A">
            <w:pPr>
              <w:pStyle w:val="ListParagraph"/>
              <w:numPr>
                <w:ilvl w:val="0"/>
                <w:numId w:val="19"/>
              </w:numPr>
              <w:ind w:left="395"/>
            </w:pPr>
            <w:r>
              <w:t xml:space="preserve">Bodenhorn, N. (2006). </w:t>
            </w:r>
            <w:r w:rsidRPr="00E91431">
              <w:t xml:space="preserve">Exploratory </w:t>
            </w:r>
            <w:r>
              <w:t>s</w:t>
            </w:r>
            <w:r w:rsidRPr="00E91431">
              <w:t xml:space="preserve">tudy of </w:t>
            </w:r>
            <w:r>
              <w:t>c</w:t>
            </w:r>
            <w:r w:rsidRPr="00E91431">
              <w:t xml:space="preserve">ommon and </w:t>
            </w:r>
            <w:r>
              <w:t>c</w:t>
            </w:r>
            <w:r w:rsidRPr="00E91431">
              <w:t xml:space="preserve">hallenging </w:t>
            </w:r>
            <w:r>
              <w:t>e</w:t>
            </w:r>
            <w:r w:rsidRPr="00E91431">
              <w:t xml:space="preserve">thical </w:t>
            </w:r>
            <w:r>
              <w:t>d</w:t>
            </w:r>
            <w:r w:rsidRPr="00E91431">
              <w:t xml:space="preserve">ilemmas </w:t>
            </w:r>
            <w:r>
              <w:t>e</w:t>
            </w:r>
            <w:r w:rsidRPr="00E91431">
              <w:t xml:space="preserve">xperienced by </w:t>
            </w:r>
            <w:r>
              <w:t>p</w:t>
            </w:r>
            <w:r w:rsidRPr="00E91431">
              <w:t xml:space="preserve">rofessional </w:t>
            </w:r>
            <w:r>
              <w:t>s</w:t>
            </w:r>
            <w:r w:rsidRPr="00E91431">
              <w:t xml:space="preserve">chool </w:t>
            </w:r>
            <w:r>
              <w:t>c</w:t>
            </w:r>
            <w:r w:rsidRPr="00E91431">
              <w:t>ounselors</w:t>
            </w:r>
            <w:r>
              <w:t xml:space="preserve">. </w:t>
            </w:r>
            <w:r w:rsidRPr="00D14562">
              <w:rPr>
                <w:i/>
              </w:rPr>
              <w:t>ASCA Professional School Counseling</w:t>
            </w:r>
            <w:r>
              <w:t xml:space="preserve">, </w:t>
            </w:r>
            <w:r w:rsidRPr="009F0DBF">
              <w:rPr>
                <w:i/>
              </w:rPr>
              <w:t>10</w:t>
            </w:r>
            <w:r>
              <w:t>(2), 195–202.</w:t>
            </w:r>
            <w:r w:rsidRPr="00CE0604">
              <w:t> </w:t>
            </w:r>
            <w:r>
              <w:t>Retrieved from</w:t>
            </w:r>
            <w:r w:rsidRPr="00CE0604">
              <w:t> </w:t>
            </w:r>
            <w:hyperlink r:id="rId21" w:history="1">
              <w:r w:rsidRPr="00E14275">
                <w:rPr>
                  <w:rStyle w:val="Hyperlink"/>
                </w:rPr>
                <w:t>http://www.schoolcounselor.org/asca/media/asca/Other%20Media/Bodenhorn.pdf</w:t>
              </w:r>
            </w:hyperlink>
            <w:r>
              <w:t>.</w:t>
            </w:r>
            <w:r w:rsidRPr="00CE0604">
              <w:t xml:space="preserve"> </w:t>
            </w:r>
          </w:p>
          <w:p w14:paraId="3CBCF5A5" w14:textId="77777777" w:rsidR="002931B9" w:rsidRDefault="002931B9" w:rsidP="002931B9">
            <w:pPr>
              <w:ind w:left="395"/>
            </w:pPr>
          </w:p>
          <w:p w14:paraId="3828A052" w14:textId="77777777" w:rsidR="002931B9" w:rsidRDefault="002931B9" w:rsidP="008A3A6A">
            <w:pPr>
              <w:pStyle w:val="ListParagraph"/>
              <w:numPr>
                <w:ilvl w:val="0"/>
                <w:numId w:val="19"/>
              </w:numPr>
              <w:ind w:left="395"/>
            </w:pPr>
            <w:r>
              <w:t xml:space="preserve">Kress, V. E. W., Drouhard, N., &amp; Costin, A. (2006) </w:t>
            </w:r>
            <w:r w:rsidRPr="00E91431">
              <w:t xml:space="preserve">Students </w:t>
            </w:r>
            <w:r>
              <w:t>w</w:t>
            </w:r>
            <w:r w:rsidRPr="00E91431">
              <w:t xml:space="preserve">ho </w:t>
            </w:r>
            <w:r>
              <w:t>s</w:t>
            </w:r>
            <w:r w:rsidRPr="00E91431">
              <w:t xml:space="preserve">elf-injure: School </w:t>
            </w:r>
            <w:r>
              <w:t>c</w:t>
            </w:r>
            <w:r w:rsidRPr="00E91431">
              <w:t xml:space="preserve">ounseling </w:t>
            </w:r>
            <w:r>
              <w:t>e</w:t>
            </w:r>
            <w:r w:rsidRPr="00E91431">
              <w:t xml:space="preserve">thical and </w:t>
            </w:r>
            <w:r>
              <w:t>l</w:t>
            </w:r>
            <w:r w:rsidRPr="00E91431">
              <w:t xml:space="preserve">egal </w:t>
            </w:r>
            <w:r>
              <w:t>i</w:t>
            </w:r>
            <w:r w:rsidRPr="00E91431">
              <w:t>mplication</w:t>
            </w:r>
            <w:r>
              <w:t xml:space="preserve">s. </w:t>
            </w:r>
            <w:r w:rsidRPr="00D14562">
              <w:rPr>
                <w:i/>
              </w:rPr>
              <w:t>ASCA Professional School Counseling</w:t>
            </w:r>
            <w:r>
              <w:t xml:space="preserve">, </w:t>
            </w:r>
            <w:r w:rsidRPr="009F0DBF">
              <w:rPr>
                <w:i/>
              </w:rPr>
              <w:t>10</w:t>
            </w:r>
            <w:r>
              <w:t>(2), 203–209.</w:t>
            </w:r>
            <w:r w:rsidRPr="00CE0604">
              <w:t> </w:t>
            </w:r>
            <w:r>
              <w:t>Retrieved from</w:t>
            </w:r>
            <w:r w:rsidRPr="00CE0604">
              <w:t xml:space="preserve"> </w:t>
            </w:r>
            <w:hyperlink r:id="rId22" w:history="1">
              <w:r w:rsidRPr="00E14275">
                <w:rPr>
                  <w:rStyle w:val="Hyperlink"/>
                </w:rPr>
                <w:t>http://www.schoolcounselor.org/asca/media/asca/Other%20Media/Kress.pdf</w:t>
              </w:r>
            </w:hyperlink>
            <w:r>
              <w:t>.</w:t>
            </w:r>
          </w:p>
          <w:p w14:paraId="099B3A6A" w14:textId="77777777" w:rsidR="002931B9" w:rsidRDefault="002931B9" w:rsidP="002931B9">
            <w:pPr>
              <w:pStyle w:val="ListParagraph"/>
              <w:ind w:left="395"/>
            </w:pPr>
          </w:p>
          <w:p w14:paraId="3F000D28" w14:textId="77777777" w:rsidR="00EF6226" w:rsidRPr="00EF6226" w:rsidRDefault="002931B9" w:rsidP="00EF6226">
            <w:pPr>
              <w:pStyle w:val="ListParagraph"/>
              <w:numPr>
                <w:ilvl w:val="0"/>
                <w:numId w:val="19"/>
              </w:numPr>
              <w:ind w:left="395"/>
              <w:rPr>
                <w:rStyle w:val="Hyperlink"/>
                <w:color w:val="auto"/>
                <w:u w:val="none"/>
              </w:rPr>
            </w:pPr>
            <w:r>
              <w:t xml:space="preserve">Stone, C. B., &amp; Zirkel, P. A. (2010). </w:t>
            </w:r>
            <w:r w:rsidRPr="0067713E">
              <w:t xml:space="preserve">School </w:t>
            </w:r>
            <w:r>
              <w:t>c</w:t>
            </w:r>
            <w:r w:rsidRPr="0067713E">
              <w:t xml:space="preserve">ounselor </w:t>
            </w:r>
            <w:r>
              <w:t>a</w:t>
            </w:r>
            <w:r w:rsidRPr="0067713E">
              <w:t xml:space="preserve">dvocacy: When </w:t>
            </w:r>
            <w:r>
              <w:t>l</w:t>
            </w:r>
            <w:r w:rsidRPr="0067713E">
              <w:t xml:space="preserve">aw and </w:t>
            </w:r>
            <w:r>
              <w:t>e</w:t>
            </w:r>
            <w:r w:rsidRPr="0067713E">
              <w:t xml:space="preserve">thics </w:t>
            </w:r>
            <w:r>
              <w:t>m</w:t>
            </w:r>
            <w:r w:rsidRPr="0067713E">
              <w:t xml:space="preserve">ay </w:t>
            </w:r>
            <w:r>
              <w:t>c</w:t>
            </w:r>
            <w:r w:rsidRPr="0067713E">
              <w:t>ollide</w:t>
            </w:r>
            <w:r>
              <w:t xml:space="preserve">. </w:t>
            </w:r>
            <w:r w:rsidRPr="00D14562">
              <w:rPr>
                <w:i/>
              </w:rPr>
              <w:t>ASCA Professional School Counseling</w:t>
            </w:r>
            <w:r>
              <w:t xml:space="preserve">, </w:t>
            </w:r>
            <w:r w:rsidRPr="009F0DBF">
              <w:rPr>
                <w:i/>
              </w:rPr>
              <w:t>13</w:t>
            </w:r>
            <w:r>
              <w:t>(4), 244–247.</w:t>
            </w:r>
            <w:r w:rsidRPr="00CE0604">
              <w:t> </w:t>
            </w:r>
            <w:r>
              <w:t>Retrieved from</w:t>
            </w:r>
            <w:r w:rsidRPr="00CE0604">
              <w:t xml:space="preserve"> </w:t>
            </w:r>
            <w:hyperlink r:id="rId23" w:history="1">
              <w:r w:rsidRPr="00E14275">
                <w:rPr>
                  <w:rStyle w:val="Hyperlink"/>
                </w:rPr>
                <w:t>http://www.schoolcounselor.org/asca/media/asca/Other%20Media/StonePSC.pdf</w:t>
              </w:r>
            </w:hyperlink>
          </w:p>
          <w:p w14:paraId="09704AF6" w14:textId="77777777" w:rsidR="00EF6226" w:rsidRDefault="00EF6226" w:rsidP="00EF6226">
            <w:pPr>
              <w:pStyle w:val="ListParagraph"/>
            </w:pPr>
          </w:p>
          <w:p w14:paraId="40988020" w14:textId="77777777" w:rsidR="002931B9" w:rsidRPr="005E1A89" w:rsidRDefault="002931B9" w:rsidP="00EF6226">
            <w:pPr>
              <w:pStyle w:val="ListParagraph"/>
              <w:numPr>
                <w:ilvl w:val="0"/>
                <w:numId w:val="19"/>
              </w:numPr>
              <w:ind w:left="395"/>
              <w:rPr>
                <w:rStyle w:val="Hyperlink"/>
                <w:color w:val="auto"/>
                <w:u w:val="none"/>
              </w:rPr>
            </w:pPr>
            <w:r>
              <w:t xml:space="preserve">Lazovsky, R. (2008). </w:t>
            </w:r>
            <w:r w:rsidRPr="0067713E">
              <w:t xml:space="preserve">Maintaining </w:t>
            </w:r>
            <w:r>
              <w:t>c</w:t>
            </w:r>
            <w:r w:rsidRPr="0067713E">
              <w:t xml:space="preserve">onfidentiality with </w:t>
            </w:r>
            <w:r>
              <w:t>m</w:t>
            </w:r>
            <w:r w:rsidRPr="0067713E">
              <w:t xml:space="preserve">inors: Dilemmas of </w:t>
            </w:r>
            <w:r>
              <w:t>s</w:t>
            </w:r>
            <w:r w:rsidRPr="0067713E">
              <w:t xml:space="preserve">chool </w:t>
            </w:r>
            <w:r>
              <w:t>c</w:t>
            </w:r>
            <w:r w:rsidRPr="0067713E">
              <w:t>ounselors</w:t>
            </w:r>
            <w:r>
              <w:t xml:space="preserve">. </w:t>
            </w:r>
            <w:r w:rsidRPr="00EF6226">
              <w:rPr>
                <w:i/>
              </w:rPr>
              <w:t>ASCA Professional School Counseling</w:t>
            </w:r>
            <w:r>
              <w:t xml:space="preserve">, </w:t>
            </w:r>
            <w:r w:rsidRPr="00EF6226">
              <w:rPr>
                <w:i/>
              </w:rPr>
              <w:t>11</w:t>
            </w:r>
            <w:r>
              <w:t>(5), 335–346.</w:t>
            </w:r>
            <w:r w:rsidRPr="00CE0604">
              <w:t> </w:t>
            </w:r>
            <w:r>
              <w:t>Retrieved from</w:t>
            </w:r>
            <w:r w:rsidRPr="00CE0604">
              <w:t xml:space="preserve"> </w:t>
            </w:r>
            <w:hyperlink r:id="rId24" w:history="1">
              <w:r w:rsidRPr="00E14275">
                <w:rPr>
                  <w:rStyle w:val="Hyperlink"/>
                </w:rPr>
                <w:t>http://www.schoolcounselor.org/asca/media/asca/Other%20Media/Lazovsky.pdf</w:t>
              </w:r>
            </w:hyperlink>
          </w:p>
          <w:p w14:paraId="78DD708D" w14:textId="77777777" w:rsidR="00000D76" w:rsidRDefault="00000D76" w:rsidP="005E1A89">
            <w:pPr>
              <w:pStyle w:val="ListParagraph"/>
            </w:pPr>
          </w:p>
          <w:p w14:paraId="426C7CBC" w14:textId="0BB5D15A" w:rsidR="00000D76" w:rsidRDefault="00000D76" w:rsidP="00000D76">
            <w:pPr>
              <w:pStyle w:val="ListParagraph"/>
              <w:numPr>
                <w:ilvl w:val="0"/>
                <w:numId w:val="19"/>
              </w:numPr>
              <w:ind w:left="395"/>
            </w:pPr>
            <w:r w:rsidRPr="00000D76">
              <w:t xml:space="preserve">Springer, S. s. (2016). When </w:t>
            </w:r>
            <w:r w:rsidR="00F94A46" w:rsidRPr="00000D76">
              <w:t>values blur the lines</w:t>
            </w:r>
            <w:r w:rsidRPr="00000D76">
              <w:t xml:space="preserve">: Navigating </w:t>
            </w:r>
            <w:r w:rsidR="00F94A46" w:rsidRPr="00000D76">
              <w:t>an ethical dilemma in school counselin</w:t>
            </w:r>
            <w:r w:rsidRPr="00000D76">
              <w:t>g. </w:t>
            </w:r>
            <w:r w:rsidRPr="00000D76">
              <w:rPr>
                <w:i/>
                <w:iCs/>
              </w:rPr>
              <w:t>Journal Of Counselor Preparation &amp; Supervision</w:t>
            </w:r>
            <w:r w:rsidRPr="00000D76">
              <w:t>, </w:t>
            </w:r>
            <w:r w:rsidRPr="00000D76">
              <w:rPr>
                <w:i/>
                <w:iCs/>
              </w:rPr>
              <w:t>8</w:t>
            </w:r>
            <w:r w:rsidRPr="00000D76">
              <w:t>(2), 70-85. doi:10.7729/82.1082</w:t>
            </w:r>
            <w:r w:rsidR="005E1A89">
              <w:t xml:space="preserve">. Retrieved from </w:t>
            </w:r>
            <w:hyperlink r:id="rId25" w:history="1">
              <w:r w:rsidR="005E1A89" w:rsidRPr="00B25343">
                <w:rPr>
                  <w:rStyle w:val="Hyperlink"/>
                </w:rPr>
                <w:t>http://libproxy.gmercyu.edu:2078/eds/pdfviewer/pdfviewer?vid=5&amp;sid=713f6b36-2d9b-4cea-b6f3-4a294e4bf737@sessionmgr4007</w:t>
              </w:r>
            </w:hyperlink>
            <w:r w:rsidR="005E1A89">
              <w:t xml:space="preserve"> </w:t>
            </w:r>
          </w:p>
          <w:p w14:paraId="1A98CE6C" w14:textId="77777777" w:rsidR="00160EA4" w:rsidRDefault="00160EA4" w:rsidP="005E1A89">
            <w:pPr>
              <w:pStyle w:val="ListParagraph"/>
            </w:pPr>
          </w:p>
          <w:p w14:paraId="0C0AD90A" w14:textId="46606618" w:rsidR="00160EA4" w:rsidRDefault="00160EA4" w:rsidP="005E1A89">
            <w:pPr>
              <w:pStyle w:val="AssignmentsLevel2"/>
            </w:pPr>
            <w:r w:rsidRPr="00160EA4">
              <w:t xml:space="preserve">Froeschle Hicks, J. G., Noble, N., Berry, S., Talbert, S., Crews, C., Jiaqi, L., &amp; Castillo, Y. (2014). An </w:t>
            </w:r>
            <w:r w:rsidR="00F94A46" w:rsidRPr="00160EA4">
              <w:t>ethics challenge for school counselors:</w:t>
            </w:r>
            <w:r w:rsidRPr="00160EA4">
              <w:t xml:space="preserve"> Part 2. Journal Of School Counseling, 12(1), 1-23.</w:t>
            </w:r>
            <w:r w:rsidR="005E1A89">
              <w:t xml:space="preserve"> Retrieved from </w:t>
            </w:r>
            <w:hyperlink r:id="rId26" w:history="1">
              <w:r w:rsidR="005E1A89" w:rsidRPr="00B25343">
                <w:rPr>
                  <w:rStyle w:val="Hyperlink"/>
                </w:rPr>
                <w:t>http://libproxy.gmercyu.edu:2078/eds/pdfviewer/pdfviewer?vid=16&amp;sid=713f6b36-2d9b-4cea-b6f3-4a294e4bf737%40sessionmgr4007</w:t>
              </w:r>
            </w:hyperlink>
            <w:r w:rsidR="005E1A89">
              <w:t xml:space="preserve"> </w:t>
            </w:r>
          </w:p>
          <w:p w14:paraId="6CA906F1" w14:textId="77777777" w:rsidR="00081531" w:rsidRDefault="00081531" w:rsidP="005E1A89">
            <w:pPr>
              <w:pStyle w:val="ListParagraph"/>
            </w:pPr>
          </w:p>
          <w:p w14:paraId="145F347F" w14:textId="38DD3CF4" w:rsidR="00081531" w:rsidRPr="00EF6226" w:rsidRDefault="00081531" w:rsidP="005E1A89">
            <w:pPr>
              <w:pStyle w:val="AssignmentsLevel2"/>
            </w:pPr>
            <w:r w:rsidRPr="00081531">
              <w:t xml:space="preserve">Mullen, P. R., Griffith, C., Greene, J. H., &amp; Lambie, G. W. (2014). Social </w:t>
            </w:r>
            <w:r w:rsidR="00F94A46" w:rsidRPr="00081531">
              <w:t>media and professional school counselors</w:t>
            </w:r>
            <w:r w:rsidRPr="00081531">
              <w:t xml:space="preserve">: Ethical and </w:t>
            </w:r>
            <w:r w:rsidR="00F94A46" w:rsidRPr="00081531">
              <w:t>legal considerations</w:t>
            </w:r>
            <w:r w:rsidRPr="00081531">
              <w:t>. Journal Of School Counseling, 12(8)</w:t>
            </w:r>
            <w:r w:rsidR="005E1A89">
              <w:t xml:space="preserve">. Retrieved from </w:t>
            </w:r>
            <w:hyperlink r:id="rId27" w:history="1">
              <w:r w:rsidR="005E1A89" w:rsidRPr="00B25343">
                <w:rPr>
                  <w:rStyle w:val="Hyperlink"/>
                </w:rPr>
                <w:t>http://libproxy.gmercyu.edu:2078/eds/pdfviewer/pdfviewer?vid=27&amp;sid=713f6b36-2d9b-4cea-b6f3-4a294e4bf737%40sessionmgr4007</w:t>
              </w:r>
            </w:hyperlink>
            <w:r w:rsidR="005E1A89">
              <w:t xml:space="preserve"> </w:t>
            </w:r>
          </w:p>
        </w:tc>
        <w:tc>
          <w:tcPr>
            <w:tcW w:w="1440" w:type="dxa"/>
            <w:tcBorders>
              <w:bottom w:val="single" w:sz="4" w:space="0" w:color="000000" w:themeColor="text1"/>
            </w:tcBorders>
          </w:tcPr>
          <w:p w14:paraId="236DA3A9" w14:textId="1DA4D1C1"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402C54B9" w14:textId="77777777" w:rsidR="002931B9" w:rsidRPr="009F6FAF" w:rsidRDefault="002931B9" w:rsidP="002931B9">
            <w:pPr>
              <w:rPr>
                <w:rFonts w:cs="Arial"/>
                <w:szCs w:val="20"/>
              </w:rPr>
            </w:pPr>
          </w:p>
        </w:tc>
      </w:tr>
      <w:tr w:rsidR="002931B9" w:rsidRPr="007F339F" w14:paraId="22205595" w14:textId="77777777" w:rsidTr="4948C66D">
        <w:tc>
          <w:tcPr>
            <w:tcW w:w="10170" w:type="dxa"/>
            <w:tcMar>
              <w:top w:w="115" w:type="dxa"/>
              <w:left w:w="115" w:type="dxa"/>
              <w:bottom w:w="115" w:type="dxa"/>
              <w:right w:w="115" w:type="dxa"/>
            </w:tcMar>
          </w:tcPr>
          <w:p w14:paraId="0E9C1FF9" w14:textId="77777777" w:rsidR="002931B9" w:rsidRDefault="002931B9" w:rsidP="002931B9">
            <w:pPr>
              <w:rPr>
                <w:rFonts w:cs="Arial"/>
                <w:b/>
                <w:szCs w:val="20"/>
              </w:rPr>
            </w:pPr>
            <w:r>
              <w:rPr>
                <w:rFonts w:cs="Arial"/>
                <w:b/>
                <w:szCs w:val="20"/>
              </w:rPr>
              <w:t>Videos</w:t>
            </w:r>
          </w:p>
          <w:p w14:paraId="16835313" w14:textId="77777777" w:rsidR="002931B9" w:rsidRDefault="002931B9" w:rsidP="002931B9">
            <w:pPr>
              <w:rPr>
                <w:rFonts w:cs="Arial"/>
                <w:b/>
                <w:szCs w:val="20"/>
              </w:rPr>
            </w:pPr>
          </w:p>
          <w:p w14:paraId="4716BB8C" w14:textId="31D2C6BB" w:rsidR="002931B9" w:rsidRPr="00EF636A" w:rsidRDefault="002931B9" w:rsidP="002931B9">
            <w:pPr>
              <w:rPr>
                <w:rFonts w:cs="Arial"/>
                <w:szCs w:val="20"/>
              </w:rPr>
            </w:pPr>
            <w:r>
              <w:rPr>
                <w:rFonts w:cs="Arial"/>
                <w:b/>
                <w:szCs w:val="20"/>
              </w:rPr>
              <w:t xml:space="preserve">Watch </w:t>
            </w:r>
            <w:r w:rsidR="00940824">
              <w:rPr>
                <w:rFonts w:cs="Arial"/>
                <w:szCs w:val="20"/>
              </w:rPr>
              <w:t xml:space="preserve">the video on </w:t>
            </w:r>
            <w:r w:rsidR="00940824" w:rsidRPr="00EF636A">
              <w:rPr>
                <w:rFonts w:cs="Arial"/>
                <w:szCs w:val="20"/>
              </w:rPr>
              <w:t>school counseling and guiding principles from negligence case</w:t>
            </w:r>
            <w:r w:rsidRPr="00EF636A">
              <w:rPr>
                <w:rFonts w:cs="Arial"/>
                <w:szCs w:val="20"/>
              </w:rPr>
              <w:t xml:space="preserve">s </w:t>
            </w:r>
            <w:r>
              <w:rPr>
                <w:rFonts w:cs="Arial"/>
                <w:szCs w:val="20"/>
              </w:rPr>
              <w:t>[1:08:2</w:t>
            </w:r>
            <w:r w:rsidR="00F94A46">
              <w:rPr>
                <w:rFonts w:cs="Arial"/>
                <w:szCs w:val="20"/>
              </w:rPr>
              <w:t>2</w:t>
            </w:r>
            <w:r w:rsidR="00940824">
              <w:rPr>
                <w:rFonts w:cs="Arial"/>
                <w:szCs w:val="20"/>
              </w:rPr>
              <w:t>min.</w:t>
            </w:r>
            <w:r>
              <w:rPr>
                <w:rFonts w:cs="Arial"/>
                <w:szCs w:val="20"/>
              </w:rPr>
              <w:t xml:space="preserve">] </w:t>
            </w:r>
            <w:r w:rsidRPr="00EF636A">
              <w:rPr>
                <w:rFonts w:cs="Arial"/>
                <w:szCs w:val="20"/>
              </w:rPr>
              <w:t xml:space="preserve">from the American School Counselor Association </w:t>
            </w:r>
            <w:r>
              <w:rPr>
                <w:rFonts w:cs="Arial"/>
                <w:szCs w:val="20"/>
              </w:rPr>
              <w:t xml:space="preserve">on YouTube </w:t>
            </w:r>
            <w:r w:rsidRPr="00EF636A">
              <w:rPr>
                <w:rFonts w:cs="Arial"/>
                <w:szCs w:val="20"/>
              </w:rPr>
              <w:t>at</w:t>
            </w:r>
            <w:r w:rsidRPr="00EF636A">
              <w:t xml:space="preserve"> </w:t>
            </w:r>
            <w:hyperlink r:id="rId28" w:history="1">
              <w:r w:rsidRPr="00EF636A">
                <w:rPr>
                  <w:rStyle w:val="Hyperlink"/>
                  <w:rFonts w:cs="Arial"/>
                  <w:szCs w:val="20"/>
                </w:rPr>
                <w:t>https://youtu.be/SzdJuHIfA6A</w:t>
              </w:r>
            </w:hyperlink>
            <w:r w:rsidRPr="00EF636A">
              <w:rPr>
                <w:rFonts w:cs="Arial"/>
                <w:szCs w:val="20"/>
              </w:rPr>
              <w:t xml:space="preserve">. </w:t>
            </w:r>
          </w:p>
          <w:p w14:paraId="4E25B3D0" w14:textId="77777777" w:rsidR="002931B9" w:rsidRDefault="002931B9" w:rsidP="002931B9">
            <w:pPr>
              <w:rPr>
                <w:rFonts w:cs="Arial"/>
                <w:b/>
                <w:szCs w:val="20"/>
              </w:rPr>
            </w:pPr>
          </w:p>
          <w:p w14:paraId="391B5C31" w14:textId="0B339888" w:rsidR="002931B9" w:rsidRPr="009F6FAF" w:rsidRDefault="002931B9" w:rsidP="002931B9">
            <w:pPr>
              <w:pStyle w:val="AssignmentsLevel1"/>
            </w:pPr>
            <w:r w:rsidRPr="009F0DBF">
              <w:rPr>
                <w:b/>
              </w:rPr>
              <w:t>Note</w:t>
            </w:r>
            <w:r>
              <w:rPr>
                <w:b/>
                <w:i/>
              </w:rPr>
              <w:t>.</w:t>
            </w:r>
            <w:r>
              <w:rPr>
                <w:b/>
              </w:rPr>
              <w:t xml:space="preserve"> </w:t>
            </w:r>
            <w:r w:rsidRPr="00EF636A">
              <w:t>This presentation is also accessible through the webinar archives on the ASCA website.</w:t>
            </w:r>
            <w:r>
              <w:rPr>
                <w:b/>
              </w:rPr>
              <w:t xml:space="preserve"> </w:t>
            </w:r>
            <w:r>
              <w:t>Additionally, t</w:t>
            </w:r>
            <w:r w:rsidRPr="00EF636A">
              <w:t xml:space="preserve">he </w:t>
            </w:r>
            <w:r>
              <w:t>Microsoft</w:t>
            </w:r>
            <w:r w:rsidRPr="00D14562">
              <w:rPr>
                <w:vertAlign w:val="superscript"/>
              </w:rPr>
              <w:t>®</w:t>
            </w:r>
            <w:r>
              <w:rPr>
                <w:vertAlign w:val="superscript"/>
              </w:rPr>
              <w:t xml:space="preserve"> </w:t>
            </w:r>
            <w:r w:rsidRPr="00EF636A">
              <w:t>PowerPoint</w:t>
            </w:r>
            <w:r w:rsidRPr="00D14562">
              <w:rPr>
                <w:vertAlign w:val="superscript"/>
              </w:rPr>
              <w:t>®</w:t>
            </w:r>
            <w:r w:rsidRPr="00EF636A">
              <w:t xml:space="preserve"> presentation from this webinar is also available at </w:t>
            </w:r>
            <w:hyperlink r:id="rId29" w:history="1">
              <w:r w:rsidR="002F2A28" w:rsidRPr="00EF636A">
                <w:rPr>
                  <w:rStyle w:val="Hyperlink"/>
                </w:rPr>
                <w:t>http://www.schoolcounselor.org/asca/media/asca/Other%20Media/2012-Legl-Ethic-webinar-participants-copy.pdf</w:t>
              </w:r>
            </w:hyperlink>
            <w:r w:rsidR="002F2A28" w:rsidRPr="00EF636A">
              <w:t>.</w:t>
            </w:r>
          </w:p>
        </w:tc>
        <w:tc>
          <w:tcPr>
            <w:tcW w:w="1440" w:type="dxa"/>
            <w:tcBorders>
              <w:bottom w:val="single" w:sz="4" w:space="0" w:color="000000" w:themeColor="text1"/>
            </w:tcBorders>
          </w:tcPr>
          <w:p w14:paraId="69AC9163" w14:textId="4233AA99"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1C52735C" w14:textId="77777777" w:rsidR="002931B9" w:rsidRPr="009F6FAF" w:rsidRDefault="002931B9" w:rsidP="002931B9">
            <w:pPr>
              <w:rPr>
                <w:rFonts w:cs="Arial"/>
                <w:szCs w:val="20"/>
              </w:rPr>
            </w:pPr>
          </w:p>
        </w:tc>
      </w:tr>
      <w:tr w:rsidR="002931B9" w:rsidRPr="00842155" w14:paraId="7E3C6C6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3EAD306" w14:textId="25F2EA81"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2931B9" w:rsidRPr="005B10FE" w:rsidRDefault="002931B9" w:rsidP="002931B9">
            <w:pPr>
              <w:rPr>
                <w:rFonts w:eastAsia="Arial" w:cs="Arial"/>
                <w:b/>
                <w:bCs/>
                <w:i/>
                <w:iCs/>
              </w:rPr>
            </w:pPr>
            <w:r w:rsidRPr="4948C66D">
              <w:rPr>
                <w:rFonts w:eastAsia="Arial" w:cs="Arial"/>
                <w:b/>
                <w:bCs/>
                <w:i/>
                <w:iCs/>
              </w:rPr>
              <w:t>AIE</w:t>
            </w:r>
          </w:p>
        </w:tc>
      </w:tr>
      <w:tr w:rsidR="002931B9" w:rsidRPr="00103FC5" w14:paraId="1EC8CE69" w14:textId="77777777" w:rsidTr="4948C66D">
        <w:tc>
          <w:tcPr>
            <w:tcW w:w="10170" w:type="dxa"/>
            <w:tcMar>
              <w:top w:w="115" w:type="dxa"/>
              <w:left w:w="115" w:type="dxa"/>
              <w:bottom w:w="115" w:type="dxa"/>
              <w:right w:w="115" w:type="dxa"/>
            </w:tcMar>
          </w:tcPr>
          <w:p w14:paraId="45A2E86E" w14:textId="1CFD2B05" w:rsidR="002931B9" w:rsidRPr="00103FC5" w:rsidRDefault="002931B9" w:rsidP="002931B9">
            <w:pPr>
              <w:tabs>
                <w:tab w:val="left" w:pos="2329"/>
              </w:tabs>
              <w:rPr>
                <w:rFonts w:eastAsia="Arial" w:cs="Arial"/>
                <w:b/>
                <w:bCs/>
              </w:rPr>
            </w:pPr>
            <w:r w:rsidRPr="4948C66D">
              <w:rPr>
                <w:rFonts w:eastAsia="Arial" w:cs="Arial"/>
                <w:b/>
                <w:bCs/>
              </w:rPr>
              <w:t xml:space="preserve">Discussion: </w:t>
            </w:r>
            <w:r w:rsidRPr="00BC272C">
              <w:rPr>
                <w:rFonts w:cs="Arial"/>
                <w:b/>
                <w:szCs w:val="20"/>
              </w:rPr>
              <w:t xml:space="preserve">Code of Professional Practice and Conduct </w:t>
            </w:r>
            <w:r w:rsidR="00940824">
              <w:rPr>
                <w:rFonts w:cs="Arial"/>
                <w:b/>
                <w:szCs w:val="20"/>
              </w:rPr>
              <w:t>for Educators</w:t>
            </w:r>
          </w:p>
          <w:p w14:paraId="15BBA9A4" w14:textId="77777777" w:rsidR="002931B9" w:rsidRPr="00103FC5" w:rsidRDefault="002931B9" w:rsidP="002931B9">
            <w:pPr>
              <w:pStyle w:val="AssignmentsLevel1"/>
            </w:pPr>
          </w:p>
          <w:p w14:paraId="38707050" w14:textId="00FEA3EB" w:rsidR="002931B9" w:rsidRPr="00BC272C" w:rsidRDefault="002931B9" w:rsidP="002931B9">
            <w:pPr>
              <w:ind w:right="-115"/>
              <w:rPr>
                <w:rFonts w:cs="Arial"/>
                <w:b/>
                <w:szCs w:val="20"/>
              </w:rPr>
            </w:pPr>
            <w:r w:rsidRPr="00216EA9">
              <w:rPr>
                <w:rFonts w:cs="Arial"/>
                <w:b/>
                <w:szCs w:val="20"/>
              </w:rPr>
              <w:t xml:space="preserve">Locate </w:t>
            </w:r>
            <w:r w:rsidRPr="00042712">
              <w:rPr>
                <w:rFonts w:cs="Arial"/>
                <w:szCs w:val="20"/>
              </w:rPr>
              <w:t xml:space="preserve">the </w:t>
            </w:r>
            <w:r w:rsidR="00F94A46" w:rsidRPr="00042712">
              <w:rPr>
                <w:rFonts w:cs="Arial"/>
                <w:szCs w:val="20"/>
              </w:rPr>
              <w:t xml:space="preserve">employee handbook </w:t>
            </w:r>
            <w:r w:rsidRPr="00042712">
              <w:rPr>
                <w:rFonts w:cs="Arial"/>
                <w:szCs w:val="20"/>
              </w:rPr>
              <w:t>for your placement site</w:t>
            </w:r>
            <w:r>
              <w:rPr>
                <w:rFonts w:cs="Arial"/>
                <w:szCs w:val="20"/>
              </w:rPr>
              <w:t>,</w:t>
            </w:r>
            <w:r w:rsidRPr="00042712">
              <w:rPr>
                <w:rFonts w:cs="Arial"/>
                <w:szCs w:val="20"/>
              </w:rPr>
              <w:t xml:space="preserve"> and review the professional standards guidelines.</w:t>
            </w:r>
            <w:r w:rsidRPr="00BC272C">
              <w:rPr>
                <w:rFonts w:cs="Arial"/>
                <w:b/>
                <w:szCs w:val="20"/>
              </w:rPr>
              <w:t xml:space="preserve"> </w:t>
            </w:r>
          </w:p>
          <w:p w14:paraId="4C91918A" w14:textId="77777777" w:rsidR="002931B9" w:rsidRDefault="002931B9" w:rsidP="002931B9">
            <w:pPr>
              <w:ind w:right="-115"/>
              <w:rPr>
                <w:rFonts w:cs="Arial"/>
                <w:b/>
                <w:szCs w:val="20"/>
              </w:rPr>
            </w:pPr>
          </w:p>
          <w:p w14:paraId="07894B3B" w14:textId="72AF36EF" w:rsidR="002931B9" w:rsidRPr="00042712" w:rsidRDefault="002931B9" w:rsidP="002931B9">
            <w:pPr>
              <w:ind w:right="-115"/>
              <w:rPr>
                <w:rFonts w:cs="Arial"/>
                <w:szCs w:val="20"/>
              </w:rPr>
            </w:pPr>
            <w:r w:rsidRPr="00216EA9">
              <w:rPr>
                <w:rFonts w:cs="Arial"/>
                <w:b/>
                <w:szCs w:val="20"/>
              </w:rPr>
              <w:t>Respond</w:t>
            </w:r>
            <w:r w:rsidRPr="00BC272C">
              <w:rPr>
                <w:rFonts w:cs="Arial"/>
                <w:b/>
                <w:szCs w:val="20"/>
              </w:rPr>
              <w:t xml:space="preserve"> </w:t>
            </w:r>
            <w:r w:rsidRPr="00042712">
              <w:rPr>
                <w:rFonts w:cs="Arial"/>
                <w:szCs w:val="20"/>
              </w:rPr>
              <w:t xml:space="preserve">to the following </w:t>
            </w:r>
            <w:r w:rsidR="00877455">
              <w:rPr>
                <w:rFonts w:cs="Arial"/>
                <w:szCs w:val="20"/>
              </w:rPr>
              <w:t>i</w:t>
            </w:r>
            <w:r w:rsidRPr="00042712">
              <w:rPr>
                <w:rFonts w:cs="Arial"/>
                <w:szCs w:val="20"/>
              </w:rPr>
              <w:t>n the Code of Professional Practice and Conduct for Educators discussion forum by Thursday:</w:t>
            </w:r>
          </w:p>
          <w:p w14:paraId="3917BFB8" w14:textId="77777777" w:rsidR="002931B9" w:rsidRPr="00042712" w:rsidRDefault="002931B9" w:rsidP="002931B9">
            <w:pPr>
              <w:ind w:right="-115"/>
              <w:rPr>
                <w:rFonts w:cs="Arial"/>
                <w:szCs w:val="20"/>
              </w:rPr>
            </w:pPr>
          </w:p>
          <w:p w14:paraId="5F22D2E7" w14:textId="77777777"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 xml:space="preserve">How are the guidelines outlined in the </w:t>
            </w:r>
            <w:r>
              <w:rPr>
                <w:rFonts w:cs="Arial"/>
                <w:szCs w:val="20"/>
              </w:rPr>
              <w:t>h</w:t>
            </w:r>
            <w:r w:rsidRPr="00042712">
              <w:rPr>
                <w:rFonts w:cs="Arial"/>
                <w:szCs w:val="20"/>
              </w:rPr>
              <w:t>andbook similar to the Code of Professional Practice?</w:t>
            </w:r>
          </w:p>
          <w:p w14:paraId="5601D8AF" w14:textId="5A5C5FF9"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In what ways are they different?</w:t>
            </w:r>
            <w:r w:rsidR="00B72D9E">
              <w:rPr>
                <w:rFonts w:cs="Arial"/>
                <w:szCs w:val="20"/>
              </w:rPr>
              <w:t xml:space="preserve"> </w:t>
            </w:r>
          </w:p>
          <w:p w14:paraId="4A628A5D" w14:textId="77777777" w:rsidR="002931B9" w:rsidRPr="00103FC5" w:rsidRDefault="002931B9" w:rsidP="002931B9">
            <w:pPr>
              <w:pStyle w:val="AssignmentsLevel1"/>
            </w:pPr>
          </w:p>
          <w:p w14:paraId="4162E302" w14:textId="77777777" w:rsidR="002931B9" w:rsidRPr="00103FC5" w:rsidRDefault="002931B9" w:rsidP="002931B9">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9AB99AC" w14:textId="38F71316" w:rsidR="002931B9" w:rsidRPr="00103FC5" w:rsidRDefault="002931B9" w:rsidP="002931B9">
            <w:pPr>
              <w:tabs>
                <w:tab w:val="left" w:pos="2329"/>
              </w:tabs>
              <w:rPr>
                <w:rFonts w:cs="Arial"/>
                <w:szCs w:val="20"/>
              </w:rPr>
            </w:pPr>
            <w:r>
              <w:rPr>
                <w:rFonts w:cs="Arial"/>
                <w:szCs w:val="20"/>
              </w:rPr>
              <w:t>1.1</w:t>
            </w:r>
            <w:r w:rsidR="00B72D9E">
              <w:rPr>
                <w:rFonts w:cs="Arial"/>
                <w:szCs w:val="20"/>
              </w:rPr>
              <w:t>, 1.2</w:t>
            </w:r>
          </w:p>
        </w:tc>
        <w:tc>
          <w:tcPr>
            <w:tcW w:w="1440" w:type="dxa"/>
          </w:tcPr>
          <w:p w14:paraId="17331C13" w14:textId="38F002E5" w:rsidR="002931B9" w:rsidRPr="00103FC5" w:rsidRDefault="002931B9" w:rsidP="002931B9">
            <w:pPr>
              <w:tabs>
                <w:tab w:val="left" w:pos="2329"/>
              </w:tabs>
              <w:rPr>
                <w:rFonts w:eastAsia="Arial" w:cs="Arial"/>
              </w:rPr>
            </w:pPr>
            <w:r>
              <w:t>Discussion</w:t>
            </w:r>
            <w:r w:rsidR="000E1EE3">
              <w:t xml:space="preserve"> </w:t>
            </w:r>
            <w:r>
              <w:t xml:space="preserve">= </w:t>
            </w:r>
            <w:r w:rsidRPr="4948C66D">
              <w:rPr>
                <w:b/>
                <w:bCs/>
              </w:rPr>
              <w:t xml:space="preserve">1 hour </w:t>
            </w:r>
          </w:p>
        </w:tc>
      </w:tr>
      <w:tr w:rsidR="00FF469E" w:rsidRPr="009F6FAF" w14:paraId="55201FD9" w14:textId="77777777" w:rsidTr="0085527C">
        <w:tc>
          <w:tcPr>
            <w:tcW w:w="10170" w:type="dxa"/>
            <w:tcMar>
              <w:top w:w="115" w:type="dxa"/>
              <w:left w:w="115" w:type="dxa"/>
              <w:bottom w:w="115" w:type="dxa"/>
              <w:right w:w="115" w:type="dxa"/>
            </w:tcMar>
          </w:tcPr>
          <w:p w14:paraId="5EE734DB" w14:textId="77777777" w:rsidR="007B01D2" w:rsidRDefault="007B01D2" w:rsidP="007B01D2">
            <w:pPr>
              <w:tabs>
                <w:tab w:val="left" w:pos="2329"/>
              </w:tabs>
              <w:rPr>
                <w:rFonts w:cs="Arial"/>
                <w:b/>
                <w:szCs w:val="20"/>
              </w:rPr>
            </w:pPr>
            <w:r>
              <w:rPr>
                <w:rFonts w:cs="Arial"/>
                <w:b/>
                <w:szCs w:val="20"/>
              </w:rPr>
              <w:t xml:space="preserve">Time Log </w:t>
            </w:r>
          </w:p>
          <w:p w14:paraId="66E38F65" w14:textId="77777777" w:rsidR="007B01D2" w:rsidRDefault="007B01D2" w:rsidP="007B01D2">
            <w:pPr>
              <w:tabs>
                <w:tab w:val="left" w:pos="2329"/>
              </w:tabs>
              <w:rPr>
                <w:rFonts w:cs="Arial"/>
                <w:b/>
                <w:szCs w:val="20"/>
              </w:rPr>
            </w:pPr>
          </w:p>
          <w:p w14:paraId="43010D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A7871F6" w14:textId="77777777" w:rsidR="007B01D2" w:rsidRDefault="007B01D2" w:rsidP="007B01D2">
            <w:pPr>
              <w:tabs>
                <w:tab w:val="left" w:pos="2329"/>
              </w:tabs>
              <w:rPr>
                <w:rFonts w:cs="Arial"/>
                <w:b/>
                <w:szCs w:val="20"/>
              </w:rPr>
            </w:pPr>
          </w:p>
          <w:p w14:paraId="19B8B8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E8E6AF8" w14:textId="77777777" w:rsidR="007B01D2" w:rsidRDefault="007B01D2" w:rsidP="007B01D2">
            <w:pPr>
              <w:rPr>
                <w:rFonts w:cs="Arial"/>
                <w:b/>
                <w:szCs w:val="20"/>
              </w:rPr>
            </w:pPr>
          </w:p>
          <w:p w14:paraId="12034CB9" w14:textId="5E8FE3F4" w:rsidR="00714559" w:rsidRDefault="007B01D2" w:rsidP="0085527C">
            <w:pPr>
              <w:rPr>
                <w:rFonts w:cs="Arial"/>
                <w:b/>
                <w:szCs w:val="20"/>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r w:rsidR="00FF469E">
              <w:rPr>
                <w:rFonts w:cs="Arial"/>
                <w:b/>
                <w:szCs w:val="20"/>
              </w:rPr>
              <w:tab/>
            </w:r>
          </w:p>
        </w:tc>
        <w:tc>
          <w:tcPr>
            <w:tcW w:w="1440" w:type="dxa"/>
            <w:tcBorders>
              <w:bottom w:val="single" w:sz="4" w:space="0" w:color="000000" w:themeColor="text1"/>
            </w:tcBorders>
          </w:tcPr>
          <w:p w14:paraId="23A30EE7" w14:textId="77777777" w:rsidR="00FF469E" w:rsidRDefault="00FF469E" w:rsidP="0085527C">
            <w:pPr>
              <w:rPr>
                <w:rFonts w:cs="Arial"/>
                <w:szCs w:val="20"/>
              </w:rPr>
            </w:pPr>
            <w:r>
              <w:rPr>
                <w:rFonts w:cs="Arial"/>
                <w:szCs w:val="20"/>
              </w:rPr>
              <w:t>1.6</w:t>
            </w:r>
          </w:p>
        </w:tc>
        <w:tc>
          <w:tcPr>
            <w:tcW w:w="1440" w:type="dxa"/>
            <w:tcBorders>
              <w:bottom w:val="single" w:sz="4" w:space="0" w:color="000000" w:themeColor="text1"/>
            </w:tcBorders>
          </w:tcPr>
          <w:p w14:paraId="54A4E633" w14:textId="77777777" w:rsidR="00FF469E" w:rsidRPr="009F6FAF" w:rsidRDefault="00FF469E" w:rsidP="0085527C">
            <w:pPr>
              <w:rPr>
                <w:rFonts w:cs="Arial"/>
                <w:szCs w:val="20"/>
              </w:rPr>
            </w:pPr>
          </w:p>
        </w:tc>
      </w:tr>
      <w:tr w:rsidR="00B81347" w:rsidRPr="00103FC5" w14:paraId="4269E2E2" w14:textId="77777777" w:rsidTr="4948C66D">
        <w:tc>
          <w:tcPr>
            <w:tcW w:w="10170" w:type="dxa"/>
            <w:tcMar>
              <w:top w:w="115" w:type="dxa"/>
              <w:left w:w="115" w:type="dxa"/>
              <w:bottom w:w="115" w:type="dxa"/>
              <w:right w:w="115" w:type="dxa"/>
            </w:tcMar>
          </w:tcPr>
          <w:p w14:paraId="41F3D053" w14:textId="3EADA469" w:rsidR="00B81347" w:rsidRDefault="007B61CB" w:rsidP="002931B9">
            <w:pPr>
              <w:tabs>
                <w:tab w:val="left" w:pos="2329"/>
              </w:tabs>
              <w:rPr>
                <w:rFonts w:eastAsia="Arial" w:cs="Arial"/>
                <w:b/>
                <w:bCs/>
              </w:rPr>
            </w:pPr>
            <w:r>
              <w:rPr>
                <w:rFonts w:eastAsia="Arial" w:cs="Arial"/>
                <w:b/>
                <w:bCs/>
              </w:rPr>
              <w:t xml:space="preserve">Group </w:t>
            </w:r>
            <w:r w:rsidR="003A113F">
              <w:rPr>
                <w:rFonts w:eastAsia="Arial" w:cs="Arial"/>
                <w:b/>
                <w:bCs/>
              </w:rPr>
              <w:t>Supervision Contract</w:t>
            </w:r>
          </w:p>
          <w:p w14:paraId="67E817DE" w14:textId="77777777" w:rsidR="003A113F" w:rsidRDefault="003A113F" w:rsidP="002931B9">
            <w:pPr>
              <w:tabs>
                <w:tab w:val="left" w:pos="2329"/>
              </w:tabs>
              <w:rPr>
                <w:rFonts w:eastAsia="Arial" w:cs="Arial"/>
                <w:b/>
                <w:bCs/>
              </w:rPr>
            </w:pPr>
          </w:p>
          <w:p w14:paraId="3BF2633F" w14:textId="77777777" w:rsidR="003A113F" w:rsidRDefault="003A113F" w:rsidP="002931B9">
            <w:pPr>
              <w:tabs>
                <w:tab w:val="left" w:pos="2329"/>
              </w:tabs>
              <w:rPr>
                <w:rFonts w:eastAsia="Arial" w:cs="Arial"/>
                <w:bCs/>
              </w:rPr>
            </w:pPr>
            <w:r>
              <w:rPr>
                <w:rFonts w:eastAsia="Arial" w:cs="Arial"/>
                <w:bCs/>
              </w:rPr>
              <w:t xml:space="preserve">You will attend weekly group supervisions or seminar sessions via Adobe Connect as scheduled by your university supervisor. </w:t>
            </w:r>
          </w:p>
          <w:p w14:paraId="2AF6CBAC" w14:textId="77777777" w:rsidR="003A113F" w:rsidRDefault="003A113F" w:rsidP="002931B9">
            <w:pPr>
              <w:tabs>
                <w:tab w:val="left" w:pos="2329"/>
              </w:tabs>
              <w:rPr>
                <w:rFonts w:eastAsia="Arial" w:cs="Arial"/>
                <w:bCs/>
              </w:rPr>
            </w:pPr>
          </w:p>
          <w:p w14:paraId="2ADAEC38" w14:textId="4E2AFC7B" w:rsidR="003A113F" w:rsidRDefault="00A77560" w:rsidP="002931B9">
            <w:pPr>
              <w:tabs>
                <w:tab w:val="left" w:pos="2329"/>
              </w:tabs>
              <w:rPr>
                <w:rFonts w:eastAsia="Arial" w:cs="Arial"/>
                <w:bCs/>
              </w:rPr>
            </w:pPr>
            <w:r>
              <w:rPr>
                <w:rFonts w:eastAsia="Arial" w:cs="Arial"/>
                <w:bCs/>
              </w:rPr>
              <w:t xml:space="preserve">Prior to attending the sessions, </w:t>
            </w:r>
            <w:r>
              <w:rPr>
                <w:rFonts w:eastAsia="Arial" w:cs="Arial"/>
                <w:b/>
                <w:bCs/>
              </w:rPr>
              <w:t>c</w:t>
            </w:r>
            <w:r w:rsidR="003A113F">
              <w:rPr>
                <w:rFonts w:eastAsia="Arial" w:cs="Arial"/>
                <w:b/>
                <w:bCs/>
              </w:rPr>
              <w:t xml:space="preserve">omplete </w:t>
            </w:r>
            <w:r w:rsidR="003A113F">
              <w:rPr>
                <w:rFonts w:eastAsia="Arial" w:cs="Arial"/>
                <w:bCs/>
              </w:rPr>
              <w:t xml:space="preserve">and </w:t>
            </w:r>
            <w:r w:rsidR="003A113F" w:rsidRPr="00A77560">
              <w:rPr>
                <w:rFonts w:eastAsia="Arial" w:cs="Arial"/>
                <w:b/>
                <w:bCs/>
              </w:rPr>
              <w:t>submit</w:t>
            </w:r>
            <w:r w:rsidR="003A113F">
              <w:rPr>
                <w:rFonts w:eastAsia="Arial" w:cs="Arial"/>
                <w:bCs/>
              </w:rPr>
              <w:t xml:space="preserve"> the </w:t>
            </w:r>
            <w:r>
              <w:rPr>
                <w:rFonts w:eastAsia="Arial" w:cs="Arial"/>
                <w:bCs/>
              </w:rPr>
              <w:t>Supervision C</w:t>
            </w:r>
            <w:r w:rsidR="003A113F">
              <w:rPr>
                <w:rFonts w:eastAsia="Arial" w:cs="Arial"/>
                <w:bCs/>
              </w:rPr>
              <w:t xml:space="preserve">ontract. </w:t>
            </w:r>
          </w:p>
          <w:p w14:paraId="5ACC5E5F" w14:textId="77777777" w:rsidR="00DB7464" w:rsidRDefault="00DB7464" w:rsidP="002931B9">
            <w:pPr>
              <w:tabs>
                <w:tab w:val="left" w:pos="2329"/>
              </w:tabs>
              <w:rPr>
                <w:rFonts w:eastAsia="Arial" w:cs="Arial"/>
                <w:bCs/>
              </w:rPr>
            </w:pPr>
          </w:p>
          <w:p w14:paraId="130AAC52" w14:textId="77777777" w:rsidR="00DB7464" w:rsidRDefault="00DB7464" w:rsidP="00DB7464">
            <w:pPr>
              <w:pStyle w:val="APACitation"/>
            </w:pPr>
            <w:r>
              <w:rPr>
                <w:rStyle w:val="Emphasis"/>
              </w:rPr>
              <w:t>Note</w:t>
            </w:r>
            <w:r>
              <w:t>. Your instructor will describe to you the exact method of live meeting via announcement.</w:t>
            </w:r>
          </w:p>
          <w:p w14:paraId="1B8192BE" w14:textId="77777777" w:rsidR="00DB7464" w:rsidRDefault="00DB7464" w:rsidP="00DB7464">
            <w:pPr>
              <w:pStyle w:val="APACitation"/>
            </w:pPr>
          </w:p>
          <w:p w14:paraId="54E74B67" w14:textId="77777777" w:rsidR="00DB7464" w:rsidRDefault="00DB7464" w:rsidP="00DB7464">
            <w:pPr>
              <w:pStyle w:val="APACitation"/>
            </w:pPr>
            <w:r>
              <w:rPr>
                <w:rStyle w:val="Strong"/>
              </w:rPr>
              <w:t>Prepare</w:t>
            </w:r>
            <w:r>
              <w:t xml:space="preserve"> to discuss the relevant materials each week.</w:t>
            </w:r>
          </w:p>
          <w:p w14:paraId="48449A17" w14:textId="77777777" w:rsidR="00DB7464" w:rsidRDefault="00DB7464" w:rsidP="00DB7464">
            <w:pPr>
              <w:pStyle w:val="APACitation"/>
            </w:pPr>
          </w:p>
          <w:p w14:paraId="2745F643" w14:textId="0AD83EDF" w:rsidR="00DB7464" w:rsidRPr="003A113F" w:rsidRDefault="00DB7464" w:rsidP="00DB7464">
            <w:pPr>
              <w:tabs>
                <w:tab w:val="left" w:pos="2329"/>
              </w:tabs>
              <w:rPr>
                <w:rFonts w:eastAsia="Arial" w:cs="Arial"/>
                <w:bCs/>
              </w:rPr>
            </w:pPr>
            <w:r>
              <w:rPr>
                <w:rStyle w:val="Emphasis"/>
              </w:rPr>
              <w:lastRenderedPageBreak/>
              <w:t>Note</w:t>
            </w:r>
            <w:r>
              <w:t>. If you will be unable to attend a session, contact your instructor as soon as possible.</w:t>
            </w:r>
          </w:p>
        </w:tc>
        <w:tc>
          <w:tcPr>
            <w:tcW w:w="1440" w:type="dxa"/>
          </w:tcPr>
          <w:p w14:paraId="42054241" w14:textId="70E25E41" w:rsidR="00B81347" w:rsidRDefault="003A113F" w:rsidP="002931B9">
            <w:pPr>
              <w:tabs>
                <w:tab w:val="left" w:pos="2329"/>
              </w:tabs>
              <w:rPr>
                <w:rFonts w:cs="Arial"/>
                <w:szCs w:val="20"/>
              </w:rPr>
            </w:pPr>
            <w:r>
              <w:rPr>
                <w:rFonts w:cs="Arial"/>
                <w:szCs w:val="20"/>
              </w:rPr>
              <w:lastRenderedPageBreak/>
              <w:t>N/A</w:t>
            </w:r>
          </w:p>
        </w:tc>
        <w:tc>
          <w:tcPr>
            <w:tcW w:w="1440" w:type="dxa"/>
          </w:tcPr>
          <w:p w14:paraId="5ECB9040" w14:textId="77777777" w:rsidR="00B81347" w:rsidRDefault="00B81347" w:rsidP="002931B9">
            <w:pPr>
              <w:tabs>
                <w:tab w:val="left" w:pos="2329"/>
              </w:tabs>
            </w:pPr>
          </w:p>
        </w:tc>
      </w:tr>
      <w:tr w:rsidR="00F12BBE" w:rsidRPr="00103FC5" w14:paraId="7F84A0E9" w14:textId="77777777" w:rsidTr="4948C66D">
        <w:tc>
          <w:tcPr>
            <w:tcW w:w="10170" w:type="dxa"/>
            <w:tcMar>
              <w:top w:w="115" w:type="dxa"/>
              <w:left w:w="115" w:type="dxa"/>
              <w:bottom w:w="115" w:type="dxa"/>
              <w:right w:w="115" w:type="dxa"/>
            </w:tcMar>
          </w:tcPr>
          <w:p w14:paraId="5D6FB58D" w14:textId="06A60DB1" w:rsidR="00F12BBE" w:rsidRDefault="00F12BBE" w:rsidP="00F12BBE">
            <w:pPr>
              <w:pStyle w:val="AssignmentsLevel1"/>
              <w:rPr>
                <w:b/>
              </w:rPr>
            </w:pPr>
            <w:r>
              <w:rPr>
                <w:b/>
              </w:rPr>
              <w:t>Group Supervision</w:t>
            </w:r>
            <w:r w:rsidR="00DB7464">
              <w:rPr>
                <w:b/>
              </w:rPr>
              <w:t>: Week 1 Consultation and Peer Supervision</w:t>
            </w:r>
          </w:p>
          <w:p w14:paraId="343C842C" w14:textId="77777777" w:rsidR="00DB7464" w:rsidRDefault="00DB7464" w:rsidP="00F12BBE">
            <w:pPr>
              <w:pStyle w:val="AssignmentsLevel1"/>
              <w:rPr>
                <w:b/>
              </w:rPr>
            </w:pPr>
          </w:p>
          <w:p w14:paraId="465B42E2" w14:textId="3C3F86EE"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3621C2BA" w14:textId="77777777" w:rsidR="00DB7464" w:rsidRDefault="00DB7464" w:rsidP="00DB7464">
            <w:pPr>
              <w:pStyle w:val="AssignmentsLevel1"/>
              <w:rPr>
                <w:rFonts w:ascii="Times New Roman" w:hAnsi="Times New Roman" w:cs="Times New Roman"/>
              </w:rPr>
            </w:pPr>
          </w:p>
          <w:p w14:paraId="48381F41" w14:textId="77777777" w:rsidR="00DB7464" w:rsidRDefault="00DB7464" w:rsidP="00DB7464">
            <w:pPr>
              <w:pStyle w:val="APACitation"/>
            </w:pPr>
            <w:r>
              <w:rPr>
                <w:rStyle w:val="Strong"/>
              </w:rPr>
              <w:t>Attend</w:t>
            </w:r>
            <w:r>
              <w:t xml:space="preserve"> the hour and a half of group supervision as scheduled by your instructor.</w:t>
            </w:r>
          </w:p>
          <w:p w14:paraId="2C13D79B" w14:textId="77777777" w:rsidR="00DB7464" w:rsidRDefault="00DB7464" w:rsidP="00DB7464">
            <w:pPr>
              <w:pStyle w:val="APACitation"/>
            </w:pPr>
          </w:p>
          <w:p w14:paraId="1568E86E" w14:textId="10432ABB" w:rsidR="00F12BBE"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Pr>
          <w:p w14:paraId="74A98B4A" w14:textId="6D3F436C" w:rsidR="00F12BBE" w:rsidRDefault="0092196D" w:rsidP="002931B9">
            <w:pPr>
              <w:tabs>
                <w:tab w:val="left" w:pos="2329"/>
              </w:tabs>
              <w:rPr>
                <w:rFonts w:cs="Arial"/>
                <w:szCs w:val="20"/>
              </w:rPr>
            </w:pPr>
            <w:r>
              <w:rPr>
                <w:rFonts w:cs="Arial"/>
                <w:szCs w:val="20"/>
              </w:rPr>
              <w:t>1.3</w:t>
            </w:r>
          </w:p>
        </w:tc>
        <w:tc>
          <w:tcPr>
            <w:tcW w:w="1440" w:type="dxa"/>
          </w:tcPr>
          <w:p w14:paraId="27519317" w14:textId="7F954293" w:rsidR="00F12BBE" w:rsidRDefault="00C94EEA" w:rsidP="002931B9">
            <w:pPr>
              <w:tabs>
                <w:tab w:val="left" w:pos="2329"/>
              </w:tabs>
            </w:pPr>
            <w:r>
              <w:t xml:space="preserve">Group Session = </w:t>
            </w:r>
            <w:r w:rsidRPr="4948C66D">
              <w:rPr>
                <w:b/>
                <w:bCs/>
              </w:rPr>
              <w:t>1</w:t>
            </w:r>
            <w:r>
              <w:rPr>
                <w:b/>
                <w:bCs/>
              </w:rPr>
              <w:t>.5</w:t>
            </w:r>
            <w:r w:rsidRPr="4948C66D">
              <w:rPr>
                <w:b/>
                <w:bCs/>
              </w:rPr>
              <w:t xml:space="preserve"> hour</w:t>
            </w:r>
          </w:p>
        </w:tc>
      </w:tr>
      <w:tr w:rsidR="002931B9" w:rsidRPr="00842155" w14:paraId="6B66D01B" w14:textId="77777777" w:rsidTr="4948C66D">
        <w:tc>
          <w:tcPr>
            <w:tcW w:w="10170" w:type="dxa"/>
            <w:tcMar>
              <w:top w:w="115" w:type="dxa"/>
              <w:left w:w="115" w:type="dxa"/>
              <w:bottom w:w="115" w:type="dxa"/>
              <w:right w:w="115" w:type="dxa"/>
            </w:tcMar>
          </w:tcPr>
          <w:p w14:paraId="18A9AE5F" w14:textId="01A6A28D" w:rsidR="002931B9" w:rsidRDefault="00C47DF4" w:rsidP="002931B9">
            <w:pPr>
              <w:tabs>
                <w:tab w:val="left" w:pos="2329"/>
              </w:tabs>
              <w:rPr>
                <w:b/>
              </w:rPr>
            </w:pPr>
            <w:r>
              <w:rPr>
                <w:b/>
              </w:rPr>
              <w:t xml:space="preserve">Week 1: </w:t>
            </w:r>
            <w:r w:rsidR="002931B9">
              <w:rPr>
                <w:b/>
              </w:rPr>
              <w:t xml:space="preserve">Peer </w:t>
            </w:r>
            <w:r w:rsidR="006F2018">
              <w:rPr>
                <w:b/>
              </w:rPr>
              <w:t>Support</w:t>
            </w:r>
            <w:r>
              <w:rPr>
                <w:b/>
              </w:rPr>
              <w:t xml:space="preserve"> Learning Circle</w:t>
            </w:r>
          </w:p>
          <w:p w14:paraId="40933220" w14:textId="77777777" w:rsidR="002931B9" w:rsidRDefault="002931B9" w:rsidP="002931B9">
            <w:pPr>
              <w:tabs>
                <w:tab w:val="left" w:pos="2329"/>
              </w:tabs>
              <w:rPr>
                <w:b/>
              </w:rPr>
            </w:pPr>
          </w:p>
          <w:p w14:paraId="69F6D7A1" w14:textId="74F02D36" w:rsidR="002931B9" w:rsidRDefault="006F2018" w:rsidP="002931B9">
            <w:pPr>
              <w:tabs>
                <w:tab w:val="left" w:pos="2329"/>
              </w:tabs>
              <w:rPr>
                <w:rFonts w:cs="Arial"/>
                <w:szCs w:val="20"/>
              </w:rPr>
            </w:pPr>
            <w:bookmarkStart w:id="8" w:name="_Hlk501707853"/>
            <w:r w:rsidRPr="006F2018">
              <w:t>You will be assigned to</w:t>
            </w:r>
            <w:r w:rsidR="00F94A46">
              <w:t xml:space="preserve"> a</w:t>
            </w:r>
            <w:r w:rsidRPr="006F2018">
              <w:t xml:space="preserve"> peer support learning circle of three </w:t>
            </w:r>
            <w:r w:rsidR="00F94A46">
              <w:t>to</w:t>
            </w:r>
            <w:r w:rsidRPr="006F2018">
              <w:t xml:space="preserve"> four members as you complete the work at your internship site</w:t>
            </w:r>
            <w:r w:rsidR="002931B9">
              <w:t>.</w:t>
            </w:r>
            <w:r w:rsidR="00C47DF4">
              <w:t xml:space="preserve"> You will be asked to share your progress, reflect on each other’s progress, and provide critical feedback. </w:t>
            </w:r>
          </w:p>
          <w:bookmarkEnd w:id="8"/>
          <w:p w14:paraId="3DBB2BCE" w14:textId="77777777" w:rsidR="002931B9" w:rsidRDefault="002931B9" w:rsidP="002931B9">
            <w:pPr>
              <w:tabs>
                <w:tab w:val="left" w:pos="2329"/>
              </w:tabs>
              <w:rPr>
                <w:b/>
              </w:rPr>
            </w:pPr>
          </w:p>
          <w:p w14:paraId="508C6264" w14:textId="6527C338" w:rsidR="002931B9" w:rsidRDefault="00F91018" w:rsidP="002931B9">
            <w:pPr>
              <w:rPr>
                <w:rFonts w:cs="Arial"/>
                <w:szCs w:val="20"/>
              </w:rPr>
            </w:pPr>
            <w:r>
              <w:rPr>
                <w:b/>
              </w:rPr>
              <w:t xml:space="preserve">Discuss </w:t>
            </w:r>
            <w:r>
              <w:t>the following with</w:t>
            </w:r>
            <w:r w:rsidR="00C47DF4">
              <w:rPr>
                <w:rFonts w:cs="Arial"/>
                <w:szCs w:val="20"/>
              </w:rPr>
              <w:t>in the group forum</w:t>
            </w:r>
            <w:r w:rsidR="002931B9">
              <w:rPr>
                <w:rFonts w:cs="Arial"/>
                <w:szCs w:val="20"/>
              </w:rPr>
              <w:t>:</w:t>
            </w:r>
          </w:p>
          <w:p w14:paraId="34A76707" w14:textId="77777777" w:rsidR="002931B9" w:rsidRDefault="002931B9" w:rsidP="002931B9">
            <w:pPr>
              <w:rPr>
                <w:rFonts w:cs="Arial"/>
                <w:szCs w:val="20"/>
              </w:rPr>
            </w:pPr>
          </w:p>
          <w:p w14:paraId="15284313" w14:textId="42F0185F" w:rsidR="002931B9" w:rsidRDefault="002931B9" w:rsidP="008A3A6A">
            <w:pPr>
              <w:pStyle w:val="ListParagraph"/>
              <w:numPr>
                <w:ilvl w:val="0"/>
                <w:numId w:val="21"/>
              </w:numPr>
            </w:pPr>
            <w:r>
              <w:t>Tell the group about your site (grade level, location etc.) When do you begin?</w:t>
            </w:r>
          </w:p>
          <w:p w14:paraId="44A1E6FA" w14:textId="77777777" w:rsidR="002931B9" w:rsidRDefault="002931B9" w:rsidP="008A3A6A">
            <w:pPr>
              <w:pStyle w:val="ListParagraph"/>
              <w:numPr>
                <w:ilvl w:val="0"/>
                <w:numId w:val="21"/>
              </w:numPr>
              <w:tabs>
                <w:tab w:val="left" w:pos="2160"/>
              </w:tabs>
            </w:pPr>
            <w:r>
              <w:t>What are your concerns and hopes for your site?</w:t>
            </w:r>
          </w:p>
          <w:p w14:paraId="307B6005" w14:textId="77777777" w:rsidR="002931B9" w:rsidRDefault="002931B9" w:rsidP="00EF6226">
            <w:pPr>
              <w:pStyle w:val="ListParagraph"/>
              <w:numPr>
                <w:ilvl w:val="0"/>
                <w:numId w:val="21"/>
              </w:numPr>
            </w:pPr>
            <w:r>
              <w:t>How will you manage your time?</w:t>
            </w:r>
          </w:p>
          <w:p w14:paraId="08E09B02" w14:textId="77777777" w:rsidR="00EF6226" w:rsidRDefault="00EF6226" w:rsidP="00EF6226"/>
          <w:p w14:paraId="5FF1C7CF" w14:textId="2177CC69" w:rsidR="00EF6226" w:rsidRPr="00EF6226" w:rsidRDefault="00EF6226" w:rsidP="00EF6226">
            <w:r w:rsidRPr="4948C66D">
              <w:rPr>
                <w:b/>
                <w:bCs/>
              </w:rPr>
              <w:t>Post</w:t>
            </w:r>
            <w:r>
              <w:t xml:space="preserve"> constructive criticism, clarification, additional questions, or your own relevant thoughts to three of your classmates' posts by Sunday.</w:t>
            </w:r>
          </w:p>
        </w:tc>
        <w:tc>
          <w:tcPr>
            <w:tcW w:w="1440" w:type="dxa"/>
          </w:tcPr>
          <w:p w14:paraId="598B356D" w14:textId="61BB0FCD" w:rsidR="002931B9" w:rsidRPr="00842155" w:rsidRDefault="00AC165E" w:rsidP="002931B9">
            <w:pPr>
              <w:tabs>
                <w:tab w:val="left" w:pos="2329"/>
              </w:tabs>
              <w:rPr>
                <w:rFonts w:cs="Arial"/>
                <w:szCs w:val="20"/>
              </w:rPr>
            </w:pPr>
            <w:r>
              <w:rPr>
                <w:rFonts w:cs="Arial"/>
                <w:szCs w:val="20"/>
              </w:rPr>
              <w:t>VARIES</w:t>
            </w:r>
          </w:p>
        </w:tc>
        <w:tc>
          <w:tcPr>
            <w:tcW w:w="1440" w:type="dxa"/>
          </w:tcPr>
          <w:p w14:paraId="4C8D7FA6" w14:textId="209A055B" w:rsidR="002931B9" w:rsidRPr="00842155" w:rsidRDefault="00B80A0E" w:rsidP="002931B9">
            <w:pPr>
              <w:tabs>
                <w:tab w:val="left" w:pos="2329"/>
              </w:tabs>
              <w:rPr>
                <w:rFonts w:eastAsia="Arial" w:cs="Arial"/>
              </w:rPr>
            </w:pPr>
            <w:r>
              <w:t xml:space="preserve">Group </w:t>
            </w:r>
            <w:r w:rsidR="002931B9">
              <w:t xml:space="preserve">Discussion = </w:t>
            </w:r>
            <w:r w:rsidR="002931B9" w:rsidRPr="4948C66D">
              <w:rPr>
                <w:b/>
                <w:bCs/>
              </w:rPr>
              <w:t xml:space="preserve">1 hour </w:t>
            </w:r>
          </w:p>
        </w:tc>
      </w:tr>
      <w:tr w:rsidR="002931B9" w:rsidRPr="00132272" w14:paraId="74AB15FB" w14:textId="77777777" w:rsidTr="4948C66D">
        <w:tc>
          <w:tcPr>
            <w:tcW w:w="10170" w:type="dxa"/>
            <w:tcMar>
              <w:top w:w="115" w:type="dxa"/>
              <w:left w:w="115" w:type="dxa"/>
              <w:bottom w:w="115" w:type="dxa"/>
              <w:right w:w="115" w:type="dxa"/>
            </w:tcMar>
          </w:tcPr>
          <w:p w14:paraId="52975BB5" w14:textId="77777777" w:rsidR="002931B9" w:rsidRDefault="002931B9" w:rsidP="002931B9">
            <w:pPr>
              <w:tabs>
                <w:tab w:val="left" w:pos="2329"/>
              </w:tabs>
              <w:rPr>
                <w:b/>
              </w:rPr>
            </w:pPr>
            <w:r>
              <w:rPr>
                <w:b/>
              </w:rPr>
              <w:t>Portfolio Development</w:t>
            </w:r>
          </w:p>
          <w:p w14:paraId="13A61E53" w14:textId="77777777" w:rsidR="002931B9" w:rsidRDefault="002931B9" w:rsidP="002931B9">
            <w:pPr>
              <w:tabs>
                <w:tab w:val="left" w:pos="2329"/>
              </w:tabs>
              <w:rPr>
                <w:b/>
              </w:rPr>
            </w:pPr>
          </w:p>
          <w:p w14:paraId="66E61B62" w14:textId="52685022" w:rsidR="002931B9" w:rsidRDefault="002931B9" w:rsidP="002931B9">
            <w:pPr>
              <w:tabs>
                <w:tab w:val="left" w:pos="2329"/>
              </w:tabs>
            </w:pPr>
            <w:r>
              <w:t xml:space="preserve">For this course, you are required to develop a portfolio </w:t>
            </w:r>
            <w:r w:rsidR="00CE5AFC">
              <w:t>to</w:t>
            </w:r>
            <w:r>
              <w:t xml:space="preserve"> showcase your professional development and growth in the field of counseling.</w:t>
            </w:r>
          </w:p>
          <w:p w14:paraId="24B57883" w14:textId="77777777" w:rsidR="002931B9" w:rsidRDefault="002931B9" w:rsidP="002931B9">
            <w:pPr>
              <w:tabs>
                <w:tab w:val="left" w:pos="2329"/>
              </w:tabs>
            </w:pPr>
          </w:p>
          <w:p w14:paraId="60DD015F" w14:textId="1C9EB4A2" w:rsidR="002931B9" w:rsidRDefault="002931B9" w:rsidP="002931B9">
            <w:pPr>
              <w:tabs>
                <w:tab w:val="left" w:pos="2329"/>
              </w:tabs>
            </w:pPr>
            <w:r w:rsidRPr="00584B9F">
              <w:rPr>
                <w:b/>
              </w:rPr>
              <w:t>Re</w:t>
            </w:r>
            <w:r>
              <w:rPr>
                <w:b/>
              </w:rPr>
              <w:t>view</w:t>
            </w:r>
            <w:r>
              <w:t xml:space="preserve"> the “School Counseling Program: Portfolio Website Guidelines”.</w:t>
            </w:r>
          </w:p>
          <w:p w14:paraId="198A73CE" w14:textId="77777777" w:rsidR="002931B9" w:rsidRDefault="002931B9" w:rsidP="002931B9">
            <w:pPr>
              <w:tabs>
                <w:tab w:val="left" w:pos="2329"/>
              </w:tabs>
            </w:pPr>
          </w:p>
          <w:p w14:paraId="6F895497" w14:textId="61E9C2EF" w:rsidR="002931B9" w:rsidRDefault="002931B9" w:rsidP="002931B9">
            <w:pPr>
              <w:tabs>
                <w:tab w:val="left" w:pos="2329"/>
              </w:tabs>
            </w:pPr>
            <w:r>
              <w:rPr>
                <w:b/>
              </w:rPr>
              <w:t>Continue</w:t>
            </w:r>
            <w:r>
              <w:t xml:space="preserve"> adding </w:t>
            </w:r>
            <w:r w:rsidR="0037032B">
              <w:t xml:space="preserve">content and </w:t>
            </w:r>
            <w:r>
              <w:t xml:space="preserve">artifacts to your portfolio, according to the examples provided in the </w:t>
            </w:r>
            <w:r w:rsidR="0037032B">
              <w:t>g</w:t>
            </w:r>
            <w:r>
              <w:t>uidelines.</w:t>
            </w:r>
          </w:p>
          <w:p w14:paraId="027F0BE3" w14:textId="77777777" w:rsidR="002931B9" w:rsidRDefault="002931B9" w:rsidP="002931B9">
            <w:pPr>
              <w:tabs>
                <w:tab w:val="left" w:pos="2329"/>
              </w:tabs>
            </w:pPr>
          </w:p>
          <w:p w14:paraId="5EF7ADA6" w14:textId="77777777" w:rsidR="002931B9" w:rsidRDefault="002931B9" w:rsidP="002931B9">
            <w:pPr>
              <w:tabs>
                <w:tab w:val="left" w:pos="2329"/>
              </w:tabs>
            </w:pPr>
            <w:r w:rsidRPr="00E81941">
              <w:rPr>
                <w:b/>
              </w:rPr>
              <w:t xml:space="preserve">Submit </w:t>
            </w:r>
            <w:r>
              <w:t xml:space="preserve">a link to your portfolio to the </w:t>
            </w:r>
            <w:r w:rsidRPr="00E81941">
              <w:t>Portfolio Development</w:t>
            </w:r>
            <w:r>
              <w:t xml:space="preserve"> discussion forum by Friday. </w:t>
            </w:r>
          </w:p>
          <w:p w14:paraId="5ECD9D43" w14:textId="77777777" w:rsidR="002931B9" w:rsidRDefault="002931B9" w:rsidP="002931B9">
            <w:pPr>
              <w:tabs>
                <w:tab w:val="left" w:pos="2329"/>
              </w:tabs>
            </w:pPr>
          </w:p>
          <w:p w14:paraId="0F94F20B" w14:textId="1116E9A9" w:rsidR="002931B9" w:rsidRPr="00132272" w:rsidRDefault="002931B9" w:rsidP="002931B9">
            <w:pPr>
              <w:pStyle w:val="AssignmentsLevel1"/>
              <w:rPr>
                <w:strike/>
              </w:rPr>
            </w:pPr>
            <w:r>
              <w:rPr>
                <w:b/>
              </w:rPr>
              <w:t xml:space="preserve">Provide </w:t>
            </w:r>
            <w:r>
              <w:t>constructive feedback on three of your classmates’ portfolios</w:t>
            </w:r>
            <w:r w:rsidRPr="009237FE">
              <w:t xml:space="preserve"> by Sunday.</w:t>
            </w:r>
          </w:p>
        </w:tc>
        <w:tc>
          <w:tcPr>
            <w:tcW w:w="1440" w:type="dxa"/>
          </w:tcPr>
          <w:p w14:paraId="60165AB3" w14:textId="3D275CEB" w:rsidR="002931B9" w:rsidRPr="00132272" w:rsidRDefault="002931B9" w:rsidP="002931B9">
            <w:pPr>
              <w:tabs>
                <w:tab w:val="left" w:pos="2329"/>
              </w:tabs>
              <w:rPr>
                <w:rFonts w:cs="Arial"/>
                <w:strike/>
                <w:szCs w:val="20"/>
              </w:rPr>
            </w:pPr>
            <w:r>
              <w:rPr>
                <w:rFonts w:cs="Arial"/>
                <w:szCs w:val="20"/>
              </w:rPr>
              <w:t>1.</w:t>
            </w:r>
            <w:r w:rsidR="008356C5">
              <w:rPr>
                <w:rFonts w:cs="Arial"/>
                <w:szCs w:val="20"/>
              </w:rPr>
              <w:t>3</w:t>
            </w:r>
          </w:p>
        </w:tc>
        <w:tc>
          <w:tcPr>
            <w:tcW w:w="1440" w:type="dxa"/>
          </w:tcPr>
          <w:p w14:paraId="54A26289" w14:textId="78DB25B4" w:rsidR="002931B9" w:rsidRPr="00132272" w:rsidRDefault="002931B9" w:rsidP="002931B9">
            <w:pPr>
              <w:tabs>
                <w:tab w:val="left" w:pos="2329"/>
              </w:tabs>
              <w:rPr>
                <w:rFonts w:cs="Arial"/>
                <w:strike/>
                <w:szCs w:val="20"/>
              </w:rPr>
            </w:pPr>
            <w:r>
              <w:t>Portfolio</w:t>
            </w:r>
            <w:r w:rsidR="00B80A0E">
              <w:t xml:space="preserve"> </w:t>
            </w:r>
            <w:r>
              <w:t xml:space="preserve">= </w:t>
            </w:r>
            <w:r w:rsidRPr="004C1926">
              <w:rPr>
                <w:b/>
              </w:rPr>
              <w:t>.5 hour</w:t>
            </w:r>
          </w:p>
        </w:tc>
      </w:tr>
    </w:tbl>
    <w:p w14:paraId="401955EB" w14:textId="77777777" w:rsidR="006324AB" w:rsidRDefault="006324AB" w:rsidP="00100350">
      <w:pPr>
        <w:tabs>
          <w:tab w:val="left" w:pos="360"/>
        </w:tabs>
        <w:spacing w:before="60" w:after="60"/>
        <w:rPr>
          <w:rFonts w:cs="Arial"/>
          <w:szCs w:val="20"/>
        </w:rPr>
      </w:pPr>
    </w:p>
    <w:p w14:paraId="115C8BCB" w14:textId="1947281F" w:rsidR="008867EB" w:rsidRDefault="002650B8" w:rsidP="0020635A">
      <w:pPr>
        <w:pStyle w:val="Heading1"/>
      </w:pPr>
      <w:r>
        <w:t>Faculty Note</w:t>
      </w:r>
      <w:r w:rsidR="005344A9">
        <w:t>s</w:t>
      </w:r>
      <w:bookmarkStart w:id="9" w:name="weektwo"/>
      <w:bookmarkEnd w:id="9"/>
    </w:p>
    <w:p w14:paraId="59DAED66" w14:textId="6B708745" w:rsidR="00AB711B" w:rsidRDefault="00AB711B" w:rsidP="00AB711B"/>
    <w:p w14:paraId="0F0CDF8B" w14:textId="23F731B5" w:rsidR="00AB711B" w:rsidRPr="008900A1" w:rsidRDefault="00AB711B" w:rsidP="00AB711B">
      <w:pPr>
        <w:rPr>
          <w:lang w:eastAsia="ja-JP"/>
        </w:rPr>
      </w:pPr>
      <w:r w:rsidRPr="008900A1">
        <w:rPr>
          <w:b/>
          <w:lang w:eastAsia="ja-JP"/>
        </w:rPr>
        <w:t xml:space="preserve">Evaluations: </w:t>
      </w:r>
      <w:r w:rsidRPr="008900A1">
        <w:rPr>
          <w:lang w:eastAsia="ja-JP"/>
        </w:rPr>
        <w:t xml:space="preserve">Evaluations are collected at the end of the semester by the </w:t>
      </w:r>
      <w:r w:rsidR="00D95001" w:rsidRPr="008900A1">
        <w:rPr>
          <w:lang w:eastAsia="ja-JP"/>
        </w:rPr>
        <w:t>University Supervisor</w:t>
      </w:r>
      <w:r w:rsidRPr="008900A1">
        <w:rPr>
          <w:lang w:eastAsia="ja-JP"/>
        </w:rPr>
        <w:t xml:space="preserve">. </w:t>
      </w:r>
      <w:r w:rsidR="009C38B3">
        <w:rPr>
          <w:lang w:eastAsia="ja-JP"/>
        </w:rPr>
        <w:t>The University Supervisor</w:t>
      </w:r>
      <w:r w:rsidR="00D95001">
        <w:rPr>
          <w:lang w:eastAsia="ja-JP"/>
        </w:rPr>
        <w:t xml:space="preserve"> </w:t>
      </w:r>
      <w:r w:rsidRPr="008900A1">
        <w:rPr>
          <w:lang w:eastAsia="ja-JP"/>
        </w:rPr>
        <w:t xml:space="preserve">will communicate directly with your site. </w:t>
      </w:r>
      <w:r w:rsidR="00D95001">
        <w:rPr>
          <w:lang w:eastAsia="ja-JP"/>
        </w:rPr>
        <w:t>The University Supervisor</w:t>
      </w:r>
      <w:r w:rsidRPr="008900A1">
        <w:rPr>
          <w:lang w:eastAsia="ja-JP"/>
        </w:rPr>
        <w:t xml:space="preserve"> will send evaluations to you in the middle of the semester and at the end of the course. She will send you two evaluations at the end of the semester, a </w:t>
      </w:r>
      <w:r w:rsidR="00D95001" w:rsidRPr="008900A1">
        <w:rPr>
          <w:lang w:eastAsia="ja-JP"/>
        </w:rPr>
        <w:t>Site Supervisor Evaluation</w:t>
      </w:r>
      <w:r w:rsidRPr="008900A1">
        <w:rPr>
          <w:lang w:eastAsia="ja-JP"/>
        </w:rPr>
        <w:t xml:space="preserve"> and </w:t>
      </w:r>
      <w:r w:rsidR="00D95001">
        <w:rPr>
          <w:lang w:eastAsia="ja-JP"/>
        </w:rPr>
        <w:t>the supervisor’s</w:t>
      </w:r>
      <w:r w:rsidRPr="008900A1">
        <w:rPr>
          <w:lang w:eastAsia="ja-JP"/>
        </w:rPr>
        <w:t xml:space="preserve"> evaluation of the student.</w:t>
      </w:r>
    </w:p>
    <w:p w14:paraId="7A6732BF" w14:textId="004D8DAD" w:rsidR="00E75D87" w:rsidRDefault="00E75D87" w:rsidP="002522B3">
      <w:pPr>
        <w:pStyle w:val="AssignmentsLevel1"/>
        <w:rPr>
          <w:b/>
        </w:rPr>
      </w:pPr>
    </w:p>
    <w:p w14:paraId="4F823350" w14:textId="144D38B2" w:rsidR="00CE72CE" w:rsidRDefault="00CE72CE" w:rsidP="00CE72CE">
      <w:pPr>
        <w:pStyle w:val="AssignmentsLevel1"/>
        <w:rPr>
          <w:b/>
        </w:rPr>
      </w:pPr>
      <w:r w:rsidRPr="00CE72CE">
        <w:rPr>
          <w:b/>
        </w:rPr>
        <w:t>Field Experience</w:t>
      </w:r>
    </w:p>
    <w:p w14:paraId="7184C9E5" w14:textId="77777777" w:rsidR="00CE72CE" w:rsidRPr="00CE72CE" w:rsidRDefault="00CE72CE" w:rsidP="00CE72CE">
      <w:pPr>
        <w:pStyle w:val="AssignmentsLevel1"/>
      </w:pPr>
    </w:p>
    <w:p w14:paraId="40B6D563" w14:textId="2544884A" w:rsidR="00CE72CE" w:rsidRDefault="00CE72CE" w:rsidP="00CE72CE">
      <w:pPr>
        <w:pStyle w:val="AssignmentsLevel2"/>
        <w:numPr>
          <w:ilvl w:val="0"/>
          <w:numId w:val="0"/>
        </w:numPr>
      </w:pPr>
      <w:r w:rsidRPr="00CE72CE">
        <w:t>If you have any questions about field experience or placements for your students, or if your students have any questions, please direct them to Carol Etl</w:t>
      </w:r>
      <w:r w:rsidR="003E5D81">
        <w:t>e</w:t>
      </w:r>
      <w:r w:rsidRPr="00CE72CE">
        <w:t xml:space="preserve">n at </w:t>
      </w:r>
      <w:hyperlink r:id="rId30" w:history="1">
        <w:r w:rsidR="003E5D81" w:rsidRPr="00371698">
          <w:rPr>
            <w:rStyle w:val="Hyperlink"/>
          </w:rPr>
          <w:t>etlen.c@gmercyu.edu</w:t>
        </w:r>
      </w:hyperlink>
      <w:r w:rsidRPr="00CE72CE">
        <w:t>.</w:t>
      </w:r>
    </w:p>
    <w:p w14:paraId="62D3CE01" w14:textId="5B900FB1" w:rsidR="00CE72CE" w:rsidRPr="00CE72CE" w:rsidRDefault="00CE72CE" w:rsidP="00CE72CE">
      <w:pPr>
        <w:pStyle w:val="AssignmentsLevel2"/>
        <w:numPr>
          <w:ilvl w:val="0"/>
          <w:numId w:val="0"/>
        </w:numPr>
      </w:pPr>
      <w:r w:rsidRPr="00CE72CE">
        <w:t xml:space="preserve"> </w:t>
      </w:r>
    </w:p>
    <w:p w14:paraId="7292E4F3" w14:textId="77777777" w:rsidR="00CE72CE" w:rsidRPr="00CE72CE" w:rsidRDefault="00CE72CE" w:rsidP="00CE72CE">
      <w:pPr>
        <w:pStyle w:val="AssignmentsLevel2"/>
        <w:numPr>
          <w:ilvl w:val="0"/>
          <w:numId w:val="0"/>
        </w:numPr>
      </w:pPr>
      <w:r w:rsidRPr="00CE72CE">
        <w:t>If you have any questions about the requirements of the course and the program, please contact George Colton at colton.g@gmercyu.edu The assignments for the field experience call upon students to use their time in the classroom to reflect upon and answer broad questions regarding counseling. Look at the samples for the Field Experience reflections for more information about how to grade these. It is expected that students will have a wide variety of experiences and approaches to these assignments.</w:t>
      </w:r>
    </w:p>
    <w:p w14:paraId="171EB313" w14:textId="77777777" w:rsidR="006707E8" w:rsidRDefault="006707E8" w:rsidP="002931B9">
      <w:pPr>
        <w:pStyle w:val="AssignmentsLevel2"/>
        <w:numPr>
          <w:ilvl w:val="0"/>
          <w:numId w:val="0"/>
        </w:numPr>
        <w:rPr>
          <w:b/>
        </w:rPr>
      </w:pPr>
    </w:p>
    <w:p w14:paraId="652CA020" w14:textId="711D965F" w:rsidR="002931B9" w:rsidRDefault="002931B9" w:rsidP="002931B9">
      <w:pPr>
        <w:pStyle w:val="AssignmentsLevel2"/>
        <w:numPr>
          <w:ilvl w:val="0"/>
          <w:numId w:val="0"/>
        </w:numPr>
        <w:rPr>
          <w:b/>
        </w:rPr>
      </w:pPr>
      <w:r>
        <w:rPr>
          <w:b/>
        </w:rPr>
        <w:t xml:space="preserve">Peer </w:t>
      </w:r>
      <w:r w:rsidR="00F94A46">
        <w:rPr>
          <w:b/>
        </w:rPr>
        <w:t>Support</w:t>
      </w:r>
      <w:r>
        <w:rPr>
          <w:b/>
        </w:rPr>
        <w:t xml:space="preserve"> Learning Circles</w:t>
      </w:r>
    </w:p>
    <w:p w14:paraId="608C4970" w14:textId="77777777" w:rsidR="000A6C46" w:rsidRDefault="000A6C46" w:rsidP="002931B9">
      <w:pPr>
        <w:pStyle w:val="AssignmentsLevel2"/>
        <w:numPr>
          <w:ilvl w:val="0"/>
          <w:numId w:val="0"/>
        </w:numPr>
        <w:rPr>
          <w:b/>
        </w:rPr>
      </w:pPr>
    </w:p>
    <w:p w14:paraId="7C07E934" w14:textId="77777777" w:rsidR="002931B9" w:rsidRDefault="002931B9" w:rsidP="008A3A6A">
      <w:pPr>
        <w:pStyle w:val="AssignmentsLevel2"/>
        <w:numPr>
          <w:ilvl w:val="0"/>
          <w:numId w:val="22"/>
        </w:numPr>
      </w:pPr>
      <w:r>
        <w:t>Set up teams of three to four students.</w:t>
      </w:r>
    </w:p>
    <w:p w14:paraId="7B804059" w14:textId="77777777" w:rsidR="00EF6226" w:rsidRDefault="002931B9" w:rsidP="002931B9">
      <w:pPr>
        <w:pStyle w:val="AssignmentsLevel2"/>
        <w:numPr>
          <w:ilvl w:val="0"/>
          <w:numId w:val="22"/>
        </w:numPr>
      </w:pPr>
      <w:r>
        <w:t>Assign the group discussion forums.</w:t>
      </w:r>
    </w:p>
    <w:p w14:paraId="3A40D427" w14:textId="274E2222" w:rsidR="002931B9" w:rsidRPr="00EF6226" w:rsidRDefault="002931B9" w:rsidP="002931B9">
      <w:pPr>
        <w:pStyle w:val="AssignmentsLevel2"/>
        <w:numPr>
          <w:ilvl w:val="0"/>
          <w:numId w:val="22"/>
        </w:numPr>
      </w:pPr>
      <w:r>
        <w:t>Post an announcement identifying the teams by Monday.</w:t>
      </w:r>
    </w:p>
    <w:p w14:paraId="5DB852CB" w14:textId="77777777" w:rsidR="002931B9" w:rsidRDefault="002931B9" w:rsidP="002522B3">
      <w:pPr>
        <w:pStyle w:val="AssignmentsLevel1"/>
        <w:rPr>
          <w:b/>
        </w:rPr>
      </w:pPr>
    </w:p>
    <w:p w14:paraId="3CE94238" w14:textId="77777777" w:rsidR="00AB711B" w:rsidRPr="00AB711B" w:rsidRDefault="00AB711B" w:rsidP="00AB711B">
      <w:pPr>
        <w:pStyle w:val="AssignmentsLevel1"/>
      </w:pPr>
      <w:r w:rsidRPr="00AB711B">
        <w:rPr>
          <w:b/>
        </w:rPr>
        <w:t>Wiki Assignment: Case Presentation Sign Up</w:t>
      </w:r>
      <w:r w:rsidRPr="00AB711B">
        <w:t>: This wiki assignment can be created by opening the attached document and copying and pasting the table into the Wiki.</w:t>
      </w:r>
    </w:p>
    <w:p w14:paraId="5B9E24DA" w14:textId="77777777" w:rsidR="00AB711B" w:rsidRPr="00AB711B" w:rsidRDefault="00AB711B" w:rsidP="00AB711B">
      <w:pPr>
        <w:pStyle w:val="AssignmentsLevel1"/>
      </w:pPr>
    </w:p>
    <w:p w14:paraId="5CF8961C" w14:textId="6918ADA7" w:rsidR="00AB711B" w:rsidRPr="00AB711B" w:rsidRDefault="00AB711B" w:rsidP="00AB711B">
      <w:pPr>
        <w:pStyle w:val="AssignmentsLevel1"/>
      </w:pPr>
      <w:r w:rsidRPr="00AB711B">
        <w:rPr>
          <w:b/>
        </w:rPr>
        <w:t xml:space="preserve">Group Supervision: Week One Consultation and Peer Supervision – </w:t>
      </w:r>
      <w:r w:rsidRPr="00AB711B">
        <w:t xml:space="preserve">Whether you use a resource like Skype, WebEx, or Adobe Connect, announce to students how they will be expected to meet synchronously. </w:t>
      </w:r>
      <w:r w:rsidR="00D95001">
        <w:t>Do not record group supervision sessions due to confidentiality issues.</w:t>
      </w:r>
    </w:p>
    <w:p w14:paraId="47A3A4FC" w14:textId="77777777" w:rsidR="00AB711B" w:rsidRPr="00AB711B" w:rsidRDefault="00AB711B" w:rsidP="00AB711B">
      <w:pPr>
        <w:pStyle w:val="AssignmentsLevel1"/>
      </w:pPr>
    </w:p>
    <w:p w14:paraId="6BFD3834" w14:textId="186474CD" w:rsidR="00AB711B" w:rsidRPr="00AB711B" w:rsidRDefault="00AB711B" w:rsidP="00AB711B">
      <w:pPr>
        <w:pStyle w:val="AssignmentsLevel1"/>
        <w:rPr>
          <w:b/>
        </w:rPr>
        <w:sectPr w:rsidR="00AB711B" w:rsidRPr="00AB711B" w:rsidSect="00AB711B">
          <w:pgSz w:w="15840" w:h="12240" w:orient="landscape"/>
          <w:pgMar w:top="1440" w:right="1440" w:bottom="1440" w:left="1440" w:header="720" w:footer="720" w:gutter="0"/>
          <w:cols w:space="720"/>
        </w:sectPr>
      </w:pPr>
      <w:r w:rsidRPr="00AB711B">
        <w:rPr>
          <w:b/>
        </w:rPr>
        <w:t xml:space="preserve">Site Experience Checklist:   </w:t>
      </w:r>
      <w:r w:rsidRPr="00AB711B">
        <w:t>Make sure all students are aware that they should check off the activities on the Site Experience Checklist as they complete them.  These activities document their eligibility for a school counseling certificate</w:t>
      </w:r>
      <w:r w:rsidR="00D95001">
        <w:t>.</w:t>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5E80193"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18BE0EB" w:rsidR="005B10FE" w:rsidRPr="00842155" w:rsidRDefault="005B10FE" w:rsidP="0020635A">
            <w:pPr>
              <w:pStyle w:val="WeeklyTopicHeading1"/>
            </w:pPr>
            <w:bookmarkStart w:id="10" w:name="_Toc358980895"/>
            <w:r w:rsidRPr="0068364F">
              <w:t xml:space="preserve">Week </w:t>
            </w:r>
            <w:r>
              <w:t>Two</w:t>
            </w:r>
            <w:r w:rsidRPr="0068364F">
              <w:t xml:space="preserve">: </w:t>
            </w:r>
            <w:r w:rsidR="002931B9">
              <w:t>School Counseling in Pennsylvania</w:t>
            </w:r>
            <w:bookmarkEnd w:id="10"/>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058638F" w14:textId="77777777" w:rsidTr="4948C66D">
        <w:trPr>
          <w:trHeight w:val="30"/>
        </w:trPr>
        <w:tc>
          <w:tcPr>
            <w:tcW w:w="10170" w:type="dxa"/>
            <w:tcBorders>
              <w:bottom w:val="nil"/>
              <w:right w:val="nil"/>
            </w:tcBorders>
            <w:tcMar>
              <w:top w:w="115" w:type="dxa"/>
              <w:left w:w="115" w:type="dxa"/>
              <w:bottom w:w="115" w:type="dxa"/>
              <w:right w:w="115" w:type="dxa"/>
            </w:tcMar>
          </w:tcPr>
          <w:p w14:paraId="187FFC9F" w14:textId="76FF030F" w:rsidR="002931B9" w:rsidRPr="00842155" w:rsidRDefault="002931B9" w:rsidP="008A3A6A">
            <w:pPr>
              <w:pStyle w:val="ObjectiveBullet"/>
              <w:numPr>
                <w:ilvl w:val="1"/>
                <w:numId w:val="9"/>
              </w:numPr>
              <w:tabs>
                <w:tab w:val="clear" w:pos="0"/>
              </w:tabs>
            </w:pPr>
            <w:r>
              <w:t>Explain the importance of providing services aligned to Pennsylvania code.</w:t>
            </w:r>
          </w:p>
        </w:tc>
        <w:tc>
          <w:tcPr>
            <w:tcW w:w="2880" w:type="dxa"/>
            <w:gridSpan w:val="2"/>
            <w:tcBorders>
              <w:left w:val="nil"/>
              <w:bottom w:val="nil"/>
            </w:tcBorders>
          </w:tcPr>
          <w:p w14:paraId="010B0F58" w14:textId="410DCC03" w:rsidR="002931B9" w:rsidRPr="00842155" w:rsidRDefault="009666F1" w:rsidP="00F3267F">
            <w:pPr>
              <w:tabs>
                <w:tab w:val="left" w:pos="0"/>
                <w:tab w:val="left" w:pos="3720"/>
              </w:tabs>
              <w:jc w:val="both"/>
              <w:outlineLvl w:val="0"/>
              <w:rPr>
                <w:rFonts w:cs="Arial"/>
                <w:szCs w:val="20"/>
              </w:rPr>
            </w:pPr>
            <w:r>
              <w:rPr>
                <w:rFonts w:cs="Arial"/>
                <w:szCs w:val="20"/>
              </w:rPr>
              <w:t>CLO1, CLO2</w:t>
            </w:r>
          </w:p>
        </w:tc>
      </w:tr>
      <w:tr w:rsidR="002931B9" w:rsidRPr="00842155" w14:paraId="564A0B7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9F02E74" w14:textId="22DEDD67" w:rsidR="002931B9" w:rsidRPr="00842155" w:rsidRDefault="002931B9" w:rsidP="008A3A6A">
            <w:pPr>
              <w:pStyle w:val="ObjectiveBullet"/>
              <w:numPr>
                <w:ilvl w:val="1"/>
                <w:numId w:val="9"/>
              </w:numPr>
            </w:pPr>
            <w:r>
              <w:t>Develop personal goals for the internship experience.</w:t>
            </w:r>
          </w:p>
        </w:tc>
        <w:tc>
          <w:tcPr>
            <w:tcW w:w="2880" w:type="dxa"/>
            <w:gridSpan w:val="2"/>
            <w:tcBorders>
              <w:top w:val="nil"/>
              <w:left w:val="nil"/>
              <w:bottom w:val="nil"/>
            </w:tcBorders>
          </w:tcPr>
          <w:p w14:paraId="0E3304C1" w14:textId="7E168446" w:rsidR="002931B9" w:rsidRPr="00842155" w:rsidRDefault="002931B9" w:rsidP="002931B9">
            <w:pPr>
              <w:tabs>
                <w:tab w:val="left" w:pos="0"/>
                <w:tab w:val="left" w:pos="3720"/>
              </w:tabs>
              <w:outlineLvl w:val="0"/>
              <w:rPr>
                <w:rFonts w:cs="Arial"/>
                <w:szCs w:val="20"/>
              </w:rPr>
            </w:pPr>
            <w:r>
              <w:rPr>
                <w:rFonts w:cs="Arial"/>
                <w:szCs w:val="20"/>
              </w:rPr>
              <w:t>CLO1</w:t>
            </w:r>
            <w:r w:rsidR="009519A5">
              <w:rPr>
                <w:rFonts w:cs="Arial"/>
                <w:szCs w:val="20"/>
              </w:rPr>
              <w:t>, CLO2</w:t>
            </w:r>
          </w:p>
        </w:tc>
      </w:tr>
      <w:tr w:rsidR="002C491D" w:rsidRPr="00842155" w14:paraId="546BDD4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7FE680E" w14:textId="1CFB54F9" w:rsidR="002C491D" w:rsidRDefault="002C491D" w:rsidP="008A3A6A">
            <w:pPr>
              <w:pStyle w:val="ObjectiveBullet"/>
              <w:numPr>
                <w:ilvl w:val="1"/>
                <w:numId w:val="9"/>
              </w:numPr>
            </w:pPr>
            <w:r>
              <w:t>Assess proficiency in applying school counselor competencies.</w:t>
            </w:r>
          </w:p>
        </w:tc>
        <w:tc>
          <w:tcPr>
            <w:tcW w:w="2880" w:type="dxa"/>
            <w:gridSpan w:val="2"/>
            <w:tcBorders>
              <w:top w:val="nil"/>
              <w:left w:val="nil"/>
              <w:bottom w:val="nil"/>
            </w:tcBorders>
          </w:tcPr>
          <w:p w14:paraId="45EA9BE8" w14:textId="6D81624C" w:rsidR="002C491D" w:rsidRDefault="002C491D" w:rsidP="002931B9">
            <w:pPr>
              <w:tabs>
                <w:tab w:val="left" w:pos="0"/>
                <w:tab w:val="left" w:pos="3720"/>
              </w:tabs>
              <w:outlineLvl w:val="0"/>
              <w:rPr>
                <w:rFonts w:cs="Arial"/>
                <w:szCs w:val="20"/>
              </w:rPr>
            </w:pPr>
            <w:r>
              <w:rPr>
                <w:rFonts w:cs="Arial"/>
                <w:szCs w:val="20"/>
              </w:rPr>
              <w:t>CLO1, CLO2, CLO3</w:t>
            </w:r>
          </w:p>
        </w:tc>
      </w:tr>
      <w:tr w:rsidR="002C491D" w:rsidRPr="00842155" w14:paraId="20002CF7" w14:textId="77777777" w:rsidTr="002C491D">
        <w:trPr>
          <w:trHeight w:val="38"/>
        </w:trPr>
        <w:tc>
          <w:tcPr>
            <w:tcW w:w="10170" w:type="dxa"/>
            <w:tcBorders>
              <w:top w:val="nil"/>
              <w:bottom w:val="nil"/>
              <w:right w:val="nil"/>
            </w:tcBorders>
            <w:tcMar>
              <w:top w:w="115" w:type="dxa"/>
              <w:left w:w="115" w:type="dxa"/>
              <w:bottom w:w="115" w:type="dxa"/>
              <w:right w:w="115" w:type="dxa"/>
            </w:tcMar>
          </w:tcPr>
          <w:p w14:paraId="66606396" w14:textId="4A0C01A4" w:rsidR="002C491D" w:rsidRDefault="002C491D" w:rsidP="002C491D">
            <w:pPr>
              <w:pStyle w:val="ObjectiveBullet"/>
              <w:numPr>
                <w:ilvl w:val="1"/>
                <w:numId w:val="9"/>
              </w:numPr>
            </w:pPr>
            <w:r>
              <w:t>Design guidance and small group lessons that align to academic standards.</w:t>
            </w:r>
          </w:p>
        </w:tc>
        <w:tc>
          <w:tcPr>
            <w:tcW w:w="2880" w:type="dxa"/>
            <w:gridSpan w:val="2"/>
            <w:tcBorders>
              <w:top w:val="nil"/>
              <w:left w:val="nil"/>
              <w:bottom w:val="nil"/>
            </w:tcBorders>
          </w:tcPr>
          <w:p w14:paraId="1AD95E37" w14:textId="0DBE9C83" w:rsidR="002C491D" w:rsidRDefault="00902648" w:rsidP="002931B9">
            <w:pPr>
              <w:tabs>
                <w:tab w:val="left" w:pos="0"/>
                <w:tab w:val="left" w:pos="3720"/>
              </w:tabs>
              <w:outlineLvl w:val="0"/>
              <w:rPr>
                <w:rFonts w:cs="Arial"/>
                <w:szCs w:val="20"/>
              </w:rPr>
            </w:pPr>
            <w:r>
              <w:rPr>
                <w:rFonts w:cs="Arial"/>
                <w:szCs w:val="20"/>
              </w:rPr>
              <w:t>CLO1, CLO</w:t>
            </w:r>
            <w:r w:rsidR="009519A5">
              <w:rPr>
                <w:rFonts w:cs="Arial"/>
                <w:szCs w:val="20"/>
              </w:rPr>
              <w:t>3</w:t>
            </w:r>
          </w:p>
        </w:tc>
      </w:tr>
      <w:tr w:rsidR="002931B9" w:rsidRPr="00842155" w14:paraId="3A30BFBA" w14:textId="77777777" w:rsidTr="002C491D">
        <w:trPr>
          <w:trHeight w:val="128"/>
        </w:trPr>
        <w:tc>
          <w:tcPr>
            <w:tcW w:w="10170" w:type="dxa"/>
            <w:tcBorders>
              <w:top w:val="nil"/>
              <w:bottom w:val="nil"/>
              <w:right w:val="nil"/>
            </w:tcBorders>
            <w:tcMar>
              <w:top w:w="115" w:type="dxa"/>
              <w:left w:w="115" w:type="dxa"/>
              <w:bottom w:w="115" w:type="dxa"/>
              <w:right w:w="115" w:type="dxa"/>
            </w:tcMar>
          </w:tcPr>
          <w:p w14:paraId="71A7E77E" w14:textId="2F5CAAD9" w:rsidR="002931B9" w:rsidRPr="00842155" w:rsidRDefault="002C491D" w:rsidP="008A3A6A">
            <w:pPr>
              <w:pStyle w:val="ObjectiveBullet"/>
              <w:numPr>
                <w:ilvl w:val="1"/>
                <w:numId w:val="9"/>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5168BD3D" w14:textId="278DD128" w:rsidR="002931B9" w:rsidRPr="00842155" w:rsidRDefault="00902648" w:rsidP="002931B9">
            <w:pPr>
              <w:tabs>
                <w:tab w:val="left" w:pos="0"/>
                <w:tab w:val="left" w:pos="3720"/>
              </w:tabs>
              <w:outlineLvl w:val="0"/>
              <w:rPr>
                <w:rFonts w:cs="Arial"/>
                <w:szCs w:val="20"/>
              </w:rPr>
            </w:pPr>
            <w:r>
              <w:rPr>
                <w:rFonts w:cs="Arial"/>
                <w:szCs w:val="20"/>
              </w:rPr>
              <w:t>CLO1, CLO3</w:t>
            </w:r>
          </w:p>
        </w:tc>
      </w:tr>
      <w:tr w:rsidR="008356C5" w:rsidRPr="00842155" w14:paraId="459E265F" w14:textId="77777777" w:rsidTr="002C491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2308C80" w14:textId="10BC2909" w:rsidR="008356C5" w:rsidRDefault="002C491D" w:rsidP="002C491D">
            <w:pPr>
              <w:pStyle w:val="ObjectiveBullet"/>
              <w:numPr>
                <w:ilvl w:val="1"/>
                <w:numId w:val="9"/>
              </w:numPr>
            </w:pPr>
            <w:r>
              <w:t>Identify direct and indirect student services.</w:t>
            </w:r>
          </w:p>
        </w:tc>
        <w:tc>
          <w:tcPr>
            <w:tcW w:w="2880" w:type="dxa"/>
            <w:gridSpan w:val="2"/>
            <w:tcBorders>
              <w:top w:val="nil"/>
              <w:left w:val="nil"/>
              <w:bottom w:val="single" w:sz="4" w:space="0" w:color="000000" w:themeColor="text1"/>
            </w:tcBorders>
          </w:tcPr>
          <w:p w14:paraId="6B8AC46B" w14:textId="315075D6" w:rsidR="008356C5" w:rsidRDefault="009666F1" w:rsidP="002931B9">
            <w:pPr>
              <w:tabs>
                <w:tab w:val="left" w:pos="0"/>
                <w:tab w:val="left" w:pos="3720"/>
              </w:tabs>
              <w:outlineLvl w:val="0"/>
              <w:rPr>
                <w:rFonts w:cs="Arial"/>
                <w:szCs w:val="20"/>
              </w:rPr>
            </w:pPr>
            <w:r>
              <w:rPr>
                <w:rFonts w:cs="Arial"/>
                <w:szCs w:val="20"/>
              </w:rPr>
              <w:t>CLO1, CLO2 CLO3</w:t>
            </w:r>
          </w:p>
        </w:tc>
      </w:tr>
      <w:tr w:rsidR="002931B9" w:rsidRPr="00842155" w14:paraId="6B2625D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43D659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71AA7A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639ECA5" w14:textId="77777777" w:rsidR="002931B9" w:rsidRDefault="002931B9" w:rsidP="002931B9">
            <w:pPr>
              <w:rPr>
                <w:rFonts w:cs="Arial"/>
                <w:b/>
                <w:szCs w:val="20"/>
              </w:rPr>
            </w:pPr>
            <w:r>
              <w:rPr>
                <w:rFonts w:cs="Arial"/>
                <w:b/>
                <w:szCs w:val="20"/>
              </w:rPr>
              <w:t>Field Placement</w:t>
            </w:r>
          </w:p>
          <w:p w14:paraId="40DBD742" w14:textId="0DFEECF0"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DD3E92">
              <w:t>4</w:t>
            </w:r>
            <w:r w:rsidR="002C491D">
              <w:t xml:space="preserve"> hours</w:t>
            </w:r>
            <w:r w:rsidRPr="00435723">
              <w:t>.</w:t>
            </w:r>
          </w:p>
        </w:tc>
        <w:tc>
          <w:tcPr>
            <w:tcW w:w="1440" w:type="dxa"/>
            <w:tcBorders>
              <w:left w:val="single" w:sz="4" w:space="0" w:color="000000" w:themeColor="text1"/>
            </w:tcBorders>
            <w:shd w:val="clear" w:color="auto" w:fill="FFFFFF" w:themeFill="background1"/>
          </w:tcPr>
          <w:p w14:paraId="4CDDD345" w14:textId="650FB61A" w:rsidR="002931B9" w:rsidRPr="009F6FAF" w:rsidRDefault="00F91018"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4FEE52A" w14:textId="3F48CA0C" w:rsidR="002931B9" w:rsidRPr="009F6FAF" w:rsidRDefault="002931B9" w:rsidP="002931B9">
            <w:pPr>
              <w:rPr>
                <w:rFonts w:cs="Arial"/>
                <w:szCs w:val="20"/>
              </w:rPr>
            </w:pPr>
          </w:p>
        </w:tc>
      </w:tr>
      <w:tr w:rsidR="002931B9" w:rsidRPr="00842155" w14:paraId="26D403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312A82B" w14:textId="77777777" w:rsidR="002931B9" w:rsidRPr="00893E2B" w:rsidRDefault="002931B9" w:rsidP="002931B9">
            <w:pPr>
              <w:pStyle w:val="AssignmentsLevel1"/>
              <w:rPr>
                <w:b/>
              </w:rPr>
            </w:pPr>
            <w:r w:rsidRPr="00893E2B">
              <w:rPr>
                <w:b/>
              </w:rPr>
              <w:t>Field Experience Activities</w:t>
            </w:r>
          </w:p>
          <w:p w14:paraId="1DCA484C" w14:textId="77777777" w:rsidR="002931B9" w:rsidRPr="00893E2B" w:rsidRDefault="002931B9" w:rsidP="002931B9">
            <w:pPr>
              <w:pStyle w:val="AssignmentsLevel1"/>
            </w:pPr>
          </w:p>
          <w:p w14:paraId="04CD542B" w14:textId="2EC23E6E" w:rsidR="002931B9" w:rsidRPr="00842155" w:rsidRDefault="002931B9" w:rsidP="0029783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rsidR="006F68A3">
              <w:t>folder</w:t>
            </w:r>
            <w:r w:rsidRPr="00893E2B">
              <w:t xml:space="preserve">. </w:t>
            </w:r>
          </w:p>
        </w:tc>
        <w:tc>
          <w:tcPr>
            <w:tcW w:w="1440" w:type="dxa"/>
            <w:tcBorders>
              <w:left w:val="single" w:sz="4" w:space="0" w:color="000000" w:themeColor="text1"/>
            </w:tcBorders>
            <w:shd w:val="clear" w:color="auto" w:fill="FFFFFF" w:themeFill="background1"/>
          </w:tcPr>
          <w:p w14:paraId="54229B02" w14:textId="7DB2CE59" w:rsidR="002931B9" w:rsidRPr="009F6FAF" w:rsidRDefault="008356C5" w:rsidP="002931B9">
            <w:pPr>
              <w:rPr>
                <w:rFonts w:cs="Arial"/>
                <w:szCs w:val="20"/>
              </w:rPr>
            </w:pPr>
            <w:r>
              <w:rPr>
                <w:rFonts w:cs="Arial"/>
                <w:szCs w:val="20"/>
              </w:rPr>
              <w:t>2.4, 2.5</w:t>
            </w:r>
          </w:p>
        </w:tc>
        <w:tc>
          <w:tcPr>
            <w:tcW w:w="1440" w:type="dxa"/>
            <w:tcBorders>
              <w:left w:val="single" w:sz="4" w:space="0" w:color="000000" w:themeColor="text1"/>
            </w:tcBorders>
            <w:shd w:val="clear" w:color="auto" w:fill="FFFFFF" w:themeFill="background1"/>
          </w:tcPr>
          <w:p w14:paraId="4EA18E11" w14:textId="77777777" w:rsidR="002931B9" w:rsidRPr="009F6FAF" w:rsidRDefault="002931B9" w:rsidP="002931B9">
            <w:pPr>
              <w:rPr>
                <w:rFonts w:cs="Arial"/>
                <w:szCs w:val="20"/>
              </w:rPr>
            </w:pPr>
          </w:p>
        </w:tc>
      </w:tr>
      <w:tr w:rsidR="002931B9" w:rsidRPr="00842155" w14:paraId="1CC2ECA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A7D010" w14:textId="57DF0085" w:rsidR="002931B9" w:rsidRDefault="002931B9" w:rsidP="002931B9">
            <w:pPr>
              <w:ind w:left="360" w:hanging="360"/>
              <w:rPr>
                <w:rFonts w:cs="Arial"/>
                <w:b/>
                <w:szCs w:val="20"/>
              </w:rPr>
            </w:pPr>
            <w:r>
              <w:rPr>
                <w:rFonts w:cs="Arial"/>
                <w:b/>
                <w:szCs w:val="20"/>
              </w:rPr>
              <w:t xml:space="preserve">Week </w:t>
            </w:r>
            <w:r w:rsidR="00724AEC">
              <w:rPr>
                <w:rFonts w:cs="Arial"/>
                <w:b/>
                <w:szCs w:val="20"/>
              </w:rPr>
              <w:t>2</w:t>
            </w:r>
            <w:r>
              <w:rPr>
                <w:rFonts w:cs="Arial"/>
                <w:b/>
                <w:szCs w:val="20"/>
              </w:rPr>
              <w:t xml:space="preserve"> Readings</w:t>
            </w:r>
          </w:p>
          <w:p w14:paraId="27E5A1A6" w14:textId="77777777" w:rsidR="002931B9" w:rsidRDefault="002931B9" w:rsidP="002931B9">
            <w:pPr>
              <w:ind w:left="360" w:hanging="360"/>
              <w:rPr>
                <w:rFonts w:cs="Arial"/>
                <w:b/>
                <w:szCs w:val="20"/>
              </w:rPr>
            </w:pPr>
          </w:p>
          <w:p w14:paraId="2F771ABF" w14:textId="77777777" w:rsidR="002931B9" w:rsidRDefault="002931B9" w:rsidP="002931B9">
            <w:pPr>
              <w:ind w:left="360" w:hanging="360"/>
              <w:rPr>
                <w:rFonts w:cs="Arial"/>
                <w:szCs w:val="20"/>
              </w:rPr>
            </w:pPr>
            <w:r w:rsidRPr="00446623">
              <w:rPr>
                <w:rFonts w:cs="Arial"/>
                <w:b/>
                <w:szCs w:val="20"/>
              </w:rPr>
              <w:t>Read</w:t>
            </w:r>
            <w:r>
              <w:rPr>
                <w:rFonts w:cs="Arial"/>
                <w:szCs w:val="20"/>
              </w:rPr>
              <w:t xml:space="preserve"> each of the following:</w:t>
            </w:r>
          </w:p>
          <w:p w14:paraId="0749E922" w14:textId="77777777" w:rsidR="002931B9" w:rsidRDefault="002931B9" w:rsidP="002931B9">
            <w:pPr>
              <w:ind w:left="360" w:hanging="360"/>
              <w:rPr>
                <w:rFonts w:cs="Arial"/>
                <w:szCs w:val="20"/>
              </w:rPr>
            </w:pPr>
          </w:p>
          <w:p w14:paraId="3981655D" w14:textId="2E391A65" w:rsidR="002931B9" w:rsidRDefault="002931B9" w:rsidP="002931B9">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5FB65222" w14:textId="77777777" w:rsidR="009B4E12" w:rsidRPr="009F0DBF" w:rsidRDefault="009B4E12" w:rsidP="002931B9">
            <w:pPr>
              <w:ind w:left="360" w:right="-115" w:hanging="360"/>
              <w:rPr>
                <w:rFonts w:cs="Arial"/>
                <w:szCs w:val="20"/>
              </w:rPr>
            </w:pPr>
          </w:p>
          <w:p w14:paraId="341A7A7A" w14:textId="294099F8" w:rsidR="002931B9" w:rsidRDefault="002931B9" w:rsidP="008A3A6A">
            <w:pPr>
              <w:numPr>
                <w:ilvl w:val="0"/>
                <w:numId w:val="23"/>
              </w:numPr>
              <w:ind w:left="335" w:right="-115" w:hanging="335"/>
              <w:rPr>
                <w:rFonts w:cs="Arial"/>
                <w:szCs w:val="20"/>
              </w:rPr>
            </w:pPr>
            <w:r w:rsidRPr="00C610C5">
              <w:rPr>
                <w:rFonts w:cs="Arial"/>
                <w:szCs w:val="20"/>
              </w:rPr>
              <w:t>Ch</w:t>
            </w:r>
            <w:r w:rsidR="00F94A46">
              <w:rPr>
                <w:rFonts w:cs="Arial"/>
                <w:szCs w:val="20"/>
              </w:rPr>
              <w:t>.</w:t>
            </w:r>
            <w:r w:rsidRPr="00C610C5">
              <w:rPr>
                <w:rFonts w:cs="Arial"/>
                <w:szCs w:val="20"/>
              </w:rPr>
              <w:t xml:space="preserve"> 1</w:t>
            </w:r>
            <w:r>
              <w:rPr>
                <w:rFonts w:cs="Arial"/>
                <w:szCs w:val="20"/>
              </w:rPr>
              <w:t>:</w:t>
            </w:r>
            <w:r w:rsidRPr="00C610C5">
              <w:rPr>
                <w:rFonts w:cs="Arial"/>
                <w:szCs w:val="20"/>
              </w:rPr>
              <w:t xml:space="preserve"> School Counseling Within the Commonwealth of Pennsylvania</w:t>
            </w:r>
          </w:p>
          <w:p w14:paraId="4BAE5BCD" w14:textId="77777777" w:rsidR="009B4E12" w:rsidRPr="00DE5982" w:rsidRDefault="009B4E12" w:rsidP="009B4E12">
            <w:pPr>
              <w:ind w:right="-115"/>
              <w:rPr>
                <w:rFonts w:cs="Arial"/>
                <w:szCs w:val="20"/>
              </w:rPr>
            </w:pPr>
          </w:p>
          <w:p w14:paraId="76D95E0D" w14:textId="784F8F77" w:rsidR="002931B9" w:rsidRDefault="002931B9" w:rsidP="009B4E12">
            <w:pPr>
              <w:keepNext/>
              <w:ind w:right="-115"/>
              <w:outlineLvl w:val="2"/>
              <w:rPr>
                <w:rFonts w:cs="Arial"/>
                <w:i/>
                <w:szCs w:val="20"/>
              </w:rPr>
            </w:pPr>
            <w:r w:rsidRPr="009F0DBF">
              <w:rPr>
                <w:rFonts w:cs="Arial"/>
                <w:i/>
                <w:szCs w:val="20"/>
              </w:rPr>
              <w:lastRenderedPageBreak/>
              <w:t>Pennsylvania Code</w:t>
            </w:r>
          </w:p>
          <w:p w14:paraId="1F3FBED8" w14:textId="77777777" w:rsidR="009B4E12" w:rsidRPr="009F0DBF" w:rsidRDefault="009B4E12" w:rsidP="009B4E12">
            <w:pPr>
              <w:keepNext/>
              <w:ind w:right="-115"/>
              <w:outlineLvl w:val="2"/>
              <w:rPr>
                <w:rFonts w:cs="Arial"/>
                <w:i/>
                <w:szCs w:val="20"/>
              </w:rPr>
            </w:pPr>
          </w:p>
          <w:p w14:paraId="0BFA20B9" w14:textId="230F6D64" w:rsidR="002931B9" w:rsidRPr="00C610C5" w:rsidRDefault="002931B9" w:rsidP="002C491D">
            <w:pPr>
              <w:pStyle w:val="AssignmentsLevel2"/>
            </w:pPr>
            <w:r w:rsidRPr="00C610C5">
              <w:t>Ch</w:t>
            </w:r>
            <w:r w:rsidR="00F94A46">
              <w:t>.</w:t>
            </w:r>
            <w:r w:rsidRPr="00C610C5">
              <w:t xml:space="preserve"> 12</w:t>
            </w:r>
            <w:r>
              <w:t>:</w:t>
            </w:r>
            <w:r w:rsidRPr="00C610C5">
              <w:t xml:space="preserve"> </w:t>
            </w:r>
            <w:r>
              <w:t xml:space="preserve">Students and Student Services at </w:t>
            </w:r>
            <w:hyperlink r:id="rId31" w:history="1">
              <w:r w:rsidRPr="00E14275">
                <w:rPr>
                  <w:rStyle w:val="Hyperlink"/>
                </w:rPr>
                <w:t>http://www.pacode.com/secure/data/022/chapter12/chap12toc.html</w:t>
              </w:r>
            </w:hyperlink>
            <w:r>
              <w:t xml:space="preserve"> </w:t>
            </w:r>
          </w:p>
          <w:p w14:paraId="15C60066" w14:textId="67464D96" w:rsidR="002931B9" w:rsidRDefault="002931B9" w:rsidP="002C491D">
            <w:pPr>
              <w:pStyle w:val="AssignmentsLevel2"/>
            </w:pPr>
            <w:r w:rsidRPr="00C610C5">
              <w:t>Ch</w:t>
            </w:r>
            <w:r w:rsidR="00F94A46">
              <w:t>.</w:t>
            </w:r>
            <w:r w:rsidRPr="00C610C5">
              <w:t xml:space="preserve"> 339</w:t>
            </w:r>
            <w:r>
              <w:t>:</w:t>
            </w:r>
            <w:r w:rsidRPr="00C610C5">
              <w:t xml:space="preserve"> Vocational Education</w:t>
            </w:r>
            <w:r w:rsidR="002C491D">
              <w:t xml:space="preserve"> at </w:t>
            </w:r>
            <w:hyperlink r:id="rId32" w:history="1">
              <w:r w:rsidR="002C491D" w:rsidRPr="00044B7E">
                <w:rPr>
                  <w:rStyle w:val="Hyperlink"/>
                </w:rPr>
                <w:t>http://www.pacode.com/secure/data/022/chapter339/chap339toc.html</w:t>
              </w:r>
            </w:hyperlink>
            <w:r w:rsidR="002C491D">
              <w:t xml:space="preserve"> </w:t>
            </w:r>
          </w:p>
          <w:p w14:paraId="6809FC74" w14:textId="77777777" w:rsidR="002931B9" w:rsidRDefault="002931B9" w:rsidP="002931B9">
            <w:pPr>
              <w:ind w:left="-25" w:right="-115"/>
              <w:rPr>
                <w:rFonts w:cs="Arial"/>
                <w:szCs w:val="20"/>
              </w:rPr>
            </w:pPr>
          </w:p>
          <w:p w14:paraId="54CA5714" w14:textId="77777777" w:rsidR="006E436C" w:rsidRDefault="002931B9" w:rsidP="002931B9">
            <w:pPr>
              <w:ind w:left="360" w:hanging="360"/>
            </w:pPr>
            <w:r w:rsidRPr="009F0DBF">
              <w:t>Report of Governor's Commission on College and Career Success</w:t>
            </w:r>
            <w:r w:rsidR="006E436C">
              <w:t>:</w:t>
            </w:r>
          </w:p>
          <w:p w14:paraId="6226DF35" w14:textId="61FA2780" w:rsidR="002931B9" w:rsidRPr="00FB4FF3" w:rsidRDefault="002931B9" w:rsidP="002931B9">
            <w:pPr>
              <w:ind w:left="360" w:hanging="360"/>
            </w:pPr>
            <w:r w:rsidRPr="00FB4FF3">
              <w:t xml:space="preserve"> </w:t>
            </w:r>
          </w:p>
          <w:p w14:paraId="084DD1C5" w14:textId="52C4F9EA" w:rsidR="002931B9" w:rsidRPr="008B24A2" w:rsidRDefault="002931B9" w:rsidP="009B4E12">
            <w:pPr>
              <w:pStyle w:val="AssignmentsLevel2"/>
            </w:pPr>
            <w:r>
              <w:t xml:space="preserve">Pennsylvania Department of Education. (2006). </w:t>
            </w:r>
            <w:r w:rsidRPr="00B65F8F">
              <w:rPr>
                <w:i/>
              </w:rPr>
              <w:t>Governor’s Commission on College and Career Success: Commonwealth of Pennsylvania</w:t>
            </w:r>
            <w:r>
              <w:t xml:space="preserve">. Retrieved from </w:t>
            </w:r>
            <w:hyperlink r:id="rId33" w:history="1">
              <w:r w:rsidR="009B4E12" w:rsidRPr="00B05F57">
                <w:rPr>
                  <w:rStyle w:val="Hyperlink"/>
                </w:rPr>
                <w:t>http://www.stateboard.education.pa.gov/Documents/Research%20Reports%20and%20Studies/GovComm.pdf</w:t>
              </w:r>
            </w:hyperlink>
            <w:r w:rsidR="009B4E12">
              <w:t xml:space="preserve">. </w:t>
            </w:r>
            <w:r>
              <w:t xml:space="preserve"> </w:t>
            </w:r>
          </w:p>
          <w:p w14:paraId="2C751A0E" w14:textId="77777777" w:rsidR="002931B9" w:rsidRDefault="002931B9" w:rsidP="002931B9">
            <w:pPr>
              <w:ind w:right="-115"/>
            </w:pPr>
          </w:p>
          <w:p w14:paraId="23755A5D" w14:textId="77777777" w:rsidR="002931B9" w:rsidRPr="009F0DBF" w:rsidRDefault="002931B9" w:rsidP="002931B9">
            <w:pPr>
              <w:tabs>
                <w:tab w:val="left" w:pos="2329"/>
              </w:tabs>
              <w:rPr>
                <w:rFonts w:cs="Arial"/>
                <w:szCs w:val="20"/>
              </w:rPr>
            </w:pPr>
            <w:r>
              <w:rPr>
                <w:rFonts w:cs="Arial"/>
                <w:b/>
                <w:szCs w:val="20"/>
              </w:rPr>
              <w:t xml:space="preserve">Review </w:t>
            </w:r>
            <w:r>
              <w:rPr>
                <w:rFonts w:cs="Arial"/>
                <w:szCs w:val="20"/>
              </w:rPr>
              <w:t xml:space="preserve">the PDE School Counselor Competencies located on pp.11–18 and Appendix A of </w:t>
            </w:r>
            <w:r w:rsidRPr="00633EB6">
              <w:rPr>
                <w:rFonts w:cs="Arial"/>
                <w:bCs/>
                <w:i/>
                <w:szCs w:val="20"/>
              </w:rPr>
              <w:t>The Framework for Elementary and</w:t>
            </w:r>
            <w:r>
              <w:rPr>
                <w:rFonts w:cs="Arial"/>
                <w:i/>
                <w:szCs w:val="20"/>
              </w:rPr>
              <w:t xml:space="preserve"> </w:t>
            </w:r>
            <w:r w:rsidRPr="00633EB6">
              <w:rPr>
                <w:rFonts w:cs="Arial"/>
                <w:bCs/>
                <w:i/>
                <w:szCs w:val="20"/>
              </w:rPr>
              <w:t>Secondary School Counselor</w:t>
            </w:r>
            <w:r>
              <w:rPr>
                <w:rFonts w:cs="Arial"/>
                <w:i/>
                <w:szCs w:val="20"/>
              </w:rPr>
              <w:t xml:space="preserve"> </w:t>
            </w:r>
            <w:r w:rsidRPr="00633EB6">
              <w:rPr>
                <w:rFonts w:cs="Arial"/>
                <w:bCs/>
                <w:i/>
                <w:szCs w:val="20"/>
              </w:rPr>
              <w:t>Preparation Program Guidelines</w:t>
            </w:r>
            <w:r>
              <w:rPr>
                <w:rFonts w:cs="Arial"/>
                <w:bCs/>
                <w:szCs w:val="20"/>
              </w:rPr>
              <w:t>,</w:t>
            </w:r>
            <w:r w:rsidRPr="009F0DBF">
              <w:rPr>
                <w:rFonts w:cs="Arial"/>
                <w:bCs/>
                <w:szCs w:val="20"/>
              </w:rPr>
              <w:t xml:space="preserve"> located at</w:t>
            </w:r>
          </w:p>
          <w:p w14:paraId="74201EF0" w14:textId="642B6B0F" w:rsidR="002931B9" w:rsidRPr="4948C66D" w:rsidRDefault="00293E72" w:rsidP="002931B9">
            <w:pPr>
              <w:tabs>
                <w:tab w:val="left" w:pos="2329"/>
              </w:tabs>
              <w:rPr>
                <w:rFonts w:eastAsia="Arial" w:cs="Arial"/>
                <w:b/>
                <w:bCs/>
              </w:rPr>
            </w:pPr>
            <w:hyperlink r:id="rId34" w:history="1">
              <w:r w:rsidR="009B4E12" w:rsidRPr="00B05F57">
                <w:rPr>
                  <w:rStyle w:val="Hyperlink"/>
                </w:rPr>
                <w:t>http://coe.lehigh.edu/sites/coe.lehigh.edu/files/Elementary%20and%20Secondary%20School%20Counselor%20(Pre%20K-12)%20Guidelines(1).pdf</w:t>
              </w:r>
            </w:hyperlink>
            <w:r w:rsidR="009B4E12">
              <w:t xml:space="preserve">. </w:t>
            </w:r>
          </w:p>
        </w:tc>
        <w:tc>
          <w:tcPr>
            <w:tcW w:w="1440" w:type="dxa"/>
            <w:tcBorders>
              <w:left w:val="single" w:sz="4" w:space="0" w:color="000000" w:themeColor="text1"/>
            </w:tcBorders>
            <w:shd w:val="clear" w:color="auto" w:fill="FFFFFF" w:themeFill="background1"/>
          </w:tcPr>
          <w:p w14:paraId="0F4FE556" w14:textId="3EE78E05" w:rsidR="002931B9" w:rsidRPr="009F6FAF" w:rsidRDefault="002931B9" w:rsidP="002931B9">
            <w:pPr>
              <w:rPr>
                <w:rFonts w:cs="Arial"/>
                <w:szCs w:val="20"/>
              </w:rPr>
            </w:pPr>
            <w:r>
              <w:rPr>
                <w:rFonts w:cs="Arial"/>
                <w:szCs w:val="20"/>
              </w:rPr>
              <w:lastRenderedPageBreak/>
              <w:t>WEEK2</w:t>
            </w:r>
          </w:p>
        </w:tc>
        <w:tc>
          <w:tcPr>
            <w:tcW w:w="1440" w:type="dxa"/>
            <w:tcBorders>
              <w:left w:val="single" w:sz="4" w:space="0" w:color="000000" w:themeColor="text1"/>
            </w:tcBorders>
            <w:shd w:val="clear" w:color="auto" w:fill="FFFFFF" w:themeFill="background1"/>
          </w:tcPr>
          <w:p w14:paraId="071DC95F" w14:textId="77777777" w:rsidR="002931B9" w:rsidRPr="009F6FAF" w:rsidRDefault="002931B9" w:rsidP="002931B9">
            <w:pPr>
              <w:rPr>
                <w:rFonts w:cs="Arial"/>
                <w:szCs w:val="20"/>
              </w:rPr>
            </w:pPr>
          </w:p>
        </w:tc>
      </w:tr>
      <w:tr w:rsidR="002931B9" w:rsidRPr="00842155" w14:paraId="02C0F053"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286A915C"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2931B9" w:rsidRPr="005B10FE" w:rsidRDefault="002931B9" w:rsidP="002931B9">
            <w:pPr>
              <w:rPr>
                <w:rFonts w:eastAsia="Arial" w:cs="Arial"/>
                <w:b/>
                <w:bCs/>
                <w:i/>
                <w:iCs/>
              </w:rPr>
            </w:pPr>
            <w:r w:rsidRPr="4948C66D">
              <w:rPr>
                <w:rFonts w:eastAsia="Arial" w:cs="Arial"/>
                <w:b/>
                <w:bCs/>
                <w:i/>
                <w:iCs/>
              </w:rPr>
              <w:t>AIE</w:t>
            </w:r>
          </w:p>
        </w:tc>
      </w:tr>
      <w:tr w:rsidR="007C36EA" w:rsidRPr="007F339F" w14:paraId="68961F58" w14:textId="77777777" w:rsidTr="0085527C">
        <w:tc>
          <w:tcPr>
            <w:tcW w:w="10170" w:type="dxa"/>
            <w:tcMar>
              <w:top w:w="115" w:type="dxa"/>
              <w:left w:w="115" w:type="dxa"/>
              <w:bottom w:w="115" w:type="dxa"/>
              <w:right w:w="115" w:type="dxa"/>
            </w:tcMar>
          </w:tcPr>
          <w:p w14:paraId="6A9E1437" w14:textId="77777777" w:rsidR="007B01D2" w:rsidRDefault="007B01D2" w:rsidP="007B01D2">
            <w:pPr>
              <w:tabs>
                <w:tab w:val="left" w:pos="2329"/>
              </w:tabs>
              <w:rPr>
                <w:rFonts w:cs="Arial"/>
                <w:b/>
                <w:szCs w:val="20"/>
              </w:rPr>
            </w:pPr>
            <w:r>
              <w:rPr>
                <w:rFonts w:cs="Arial"/>
                <w:b/>
                <w:szCs w:val="20"/>
              </w:rPr>
              <w:t xml:space="preserve">Time Log </w:t>
            </w:r>
          </w:p>
          <w:p w14:paraId="4D7A78F7" w14:textId="77777777" w:rsidR="007B01D2" w:rsidRDefault="007B01D2" w:rsidP="007B01D2">
            <w:pPr>
              <w:tabs>
                <w:tab w:val="left" w:pos="2329"/>
              </w:tabs>
              <w:rPr>
                <w:rFonts w:cs="Arial"/>
                <w:b/>
                <w:szCs w:val="20"/>
              </w:rPr>
            </w:pPr>
          </w:p>
          <w:p w14:paraId="6E7F86A7"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D5D963A" w14:textId="77777777" w:rsidR="007B01D2" w:rsidRDefault="007B01D2" w:rsidP="007B01D2">
            <w:pPr>
              <w:tabs>
                <w:tab w:val="left" w:pos="2329"/>
              </w:tabs>
              <w:rPr>
                <w:rFonts w:cs="Arial"/>
                <w:b/>
                <w:szCs w:val="20"/>
              </w:rPr>
            </w:pPr>
          </w:p>
          <w:p w14:paraId="7A58F5B9" w14:textId="6F5080D1"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41D7C56D" w14:textId="77777777" w:rsidR="007B01D2" w:rsidRDefault="007B01D2" w:rsidP="007B01D2">
            <w:pPr>
              <w:rPr>
                <w:rFonts w:cs="Arial"/>
                <w:b/>
                <w:szCs w:val="20"/>
              </w:rPr>
            </w:pPr>
          </w:p>
          <w:p w14:paraId="5590B4F6" w14:textId="0CB29542" w:rsidR="007C36EA" w:rsidRPr="009F6FAF" w:rsidRDefault="007B01D2" w:rsidP="00297837">
            <w:pPr>
              <w:pStyle w:val="AssignmentsLevel1"/>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2B7B3608" w14:textId="77777777" w:rsidR="007C36EA" w:rsidRPr="009F6FAF" w:rsidRDefault="007C36EA" w:rsidP="0085527C">
            <w:pPr>
              <w:rPr>
                <w:rFonts w:cs="Arial"/>
                <w:szCs w:val="20"/>
              </w:rPr>
            </w:pPr>
            <w:r>
              <w:rPr>
                <w:rFonts w:cs="Arial"/>
                <w:szCs w:val="20"/>
              </w:rPr>
              <w:t>2.6</w:t>
            </w:r>
          </w:p>
        </w:tc>
        <w:tc>
          <w:tcPr>
            <w:tcW w:w="1440" w:type="dxa"/>
            <w:tcBorders>
              <w:bottom w:val="single" w:sz="4" w:space="0" w:color="000000" w:themeColor="text1"/>
            </w:tcBorders>
          </w:tcPr>
          <w:p w14:paraId="30D4A3A1" w14:textId="6F446C5F" w:rsidR="007C36EA" w:rsidRPr="009F6FAF" w:rsidRDefault="007C36EA" w:rsidP="0085527C">
            <w:pPr>
              <w:rPr>
                <w:rFonts w:cs="Arial"/>
                <w:szCs w:val="20"/>
              </w:rPr>
            </w:pPr>
          </w:p>
        </w:tc>
      </w:tr>
      <w:tr w:rsidR="009B4E12" w:rsidRPr="00842155" w14:paraId="27BACDAD" w14:textId="77777777" w:rsidTr="003C190D">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38B7080" w14:textId="1DDEE329" w:rsidR="00DB7464" w:rsidRDefault="00DB7464" w:rsidP="00DB7464">
            <w:pPr>
              <w:pStyle w:val="AssignmentsLevel1"/>
              <w:rPr>
                <w:b/>
              </w:rPr>
            </w:pPr>
            <w:r>
              <w:rPr>
                <w:b/>
              </w:rPr>
              <w:t>Group Supervision: Week 2 Consultation and Peer Supervision</w:t>
            </w:r>
          </w:p>
          <w:p w14:paraId="0767BEDD" w14:textId="77777777" w:rsidR="00DB7464" w:rsidRDefault="00DB7464" w:rsidP="00DB7464">
            <w:pPr>
              <w:pStyle w:val="AssignmentsLevel1"/>
              <w:rPr>
                <w:b/>
              </w:rPr>
            </w:pPr>
          </w:p>
          <w:p w14:paraId="3211C807" w14:textId="755413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6F3380AB" w14:textId="77777777" w:rsidR="00DB7464" w:rsidRDefault="00DB7464" w:rsidP="00DB7464">
            <w:pPr>
              <w:pStyle w:val="AssignmentsLevel1"/>
              <w:rPr>
                <w:rFonts w:ascii="Times New Roman" w:hAnsi="Times New Roman" w:cs="Times New Roman"/>
              </w:rPr>
            </w:pPr>
          </w:p>
          <w:p w14:paraId="25DC0EF1" w14:textId="77777777" w:rsidR="00DB7464" w:rsidRDefault="00DB7464" w:rsidP="00DB7464">
            <w:pPr>
              <w:pStyle w:val="APACitation"/>
            </w:pPr>
            <w:r>
              <w:rPr>
                <w:rStyle w:val="Strong"/>
              </w:rPr>
              <w:t>Attend</w:t>
            </w:r>
            <w:r>
              <w:t xml:space="preserve"> the hour and a half of group supervision as scheduled by your instructor.</w:t>
            </w:r>
          </w:p>
          <w:p w14:paraId="0635FFE8" w14:textId="77777777" w:rsidR="00DB7464" w:rsidRDefault="00DB7464" w:rsidP="00DB7464">
            <w:pPr>
              <w:pStyle w:val="APACitation"/>
            </w:pPr>
          </w:p>
          <w:p w14:paraId="6F16876D" w14:textId="60A71E47" w:rsidR="009B4E12"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bottom w:val="single" w:sz="4" w:space="0" w:color="000000" w:themeColor="text1"/>
            </w:tcBorders>
            <w:shd w:val="clear" w:color="auto" w:fill="FFFFFF" w:themeFill="background1"/>
          </w:tcPr>
          <w:p w14:paraId="4E56643F" w14:textId="5964BCF5" w:rsidR="009B4E12" w:rsidRPr="009F6FAF" w:rsidRDefault="008356C5" w:rsidP="00DD3E92">
            <w:pPr>
              <w:rPr>
                <w:rFonts w:cs="Arial"/>
                <w:szCs w:val="20"/>
              </w:rPr>
            </w:pPr>
            <w:r>
              <w:rPr>
                <w:rFonts w:cs="Arial"/>
                <w:szCs w:val="20"/>
              </w:rPr>
              <w:t>2.3</w:t>
            </w:r>
          </w:p>
        </w:tc>
        <w:tc>
          <w:tcPr>
            <w:tcW w:w="1440" w:type="dxa"/>
            <w:tcBorders>
              <w:left w:val="single" w:sz="4" w:space="0" w:color="000000" w:themeColor="text1"/>
              <w:bottom w:val="single" w:sz="4" w:space="0" w:color="000000" w:themeColor="text1"/>
            </w:tcBorders>
            <w:shd w:val="clear" w:color="auto" w:fill="FFFFFF" w:themeFill="background1"/>
          </w:tcPr>
          <w:p w14:paraId="6350A445" w14:textId="3685AEC7" w:rsidR="009B4E12" w:rsidRPr="009F6FAF" w:rsidRDefault="003F559E" w:rsidP="00DD3E92">
            <w:pPr>
              <w:rPr>
                <w:rFonts w:cs="Arial"/>
                <w:szCs w:val="20"/>
              </w:rPr>
            </w:pPr>
            <w:r>
              <w:rPr>
                <w:rFonts w:cs="Arial"/>
                <w:szCs w:val="20"/>
              </w:rPr>
              <w:t xml:space="preserve">Group Session = </w:t>
            </w:r>
            <w:r w:rsidRPr="003F559E">
              <w:rPr>
                <w:rFonts w:cs="Arial"/>
                <w:b/>
                <w:szCs w:val="20"/>
              </w:rPr>
              <w:t>1.5 hours</w:t>
            </w:r>
          </w:p>
        </w:tc>
      </w:tr>
      <w:tr w:rsidR="002931B9" w:rsidRPr="00103FC5" w14:paraId="207A0E35" w14:textId="77777777" w:rsidTr="003C190D">
        <w:tc>
          <w:tcPr>
            <w:tcW w:w="10170" w:type="dxa"/>
            <w:tcBorders>
              <w:bottom w:val="single" w:sz="4" w:space="0" w:color="auto"/>
            </w:tcBorders>
            <w:tcMar>
              <w:top w:w="115" w:type="dxa"/>
              <w:left w:w="115" w:type="dxa"/>
              <w:bottom w:w="115" w:type="dxa"/>
              <w:right w:w="115" w:type="dxa"/>
            </w:tcMar>
          </w:tcPr>
          <w:p w14:paraId="34CBA1BE" w14:textId="2760F889" w:rsidR="002931B9" w:rsidRDefault="006F2018" w:rsidP="002931B9">
            <w:pPr>
              <w:tabs>
                <w:tab w:val="left" w:pos="2329"/>
              </w:tabs>
              <w:rPr>
                <w:b/>
              </w:rPr>
            </w:pPr>
            <w:r>
              <w:rPr>
                <w:b/>
              </w:rPr>
              <w:lastRenderedPageBreak/>
              <w:t>Week 2: Peer Support Learning Circle</w:t>
            </w:r>
          </w:p>
          <w:p w14:paraId="0308BBF0" w14:textId="77777777" w:rsidR="002931B9" w:rsidRDefault="002931B9" w:rsidP="002931B9">
            <w:pPr>
              <w:tabs>
                <w:tab w:val="left" w:pos="2329"/>
              </w:tabs>
              <w:rPr>
                <w:b/>
              </w:rPr>
            </w:pPr>
          </w:p>
          <w:p w14:paraId="011E855D" w14:textId="762AB6D1" w:rsidR="002931B9" w:rsidRDefault="002931B9" w:rsidP="002931B9">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AEEE37C" w14:textId="77777777" w:rsidR="002931B9" w:rsidRDefault="002931B9" w:rsidP="002931B9"/>
          <w:p w14:paraId="689A63C7" w14:textId="7B0C911C" w:rsidR="002931B9" w:rsidRDefault="00F91018" w:rsidP="002931B9">
            <w:pPr>
              <w:tabs>
                <w:tab w:val="left" w:pos="2329"/>
              </w:tabs>
              <w:rPr>
                <w:b/>
              </w:rPr>
            </w:pPr>
            <w:r>
              <w:rPr>
                <w:b/>
              </w:rPr>
              <w:t xml:space="preserve">Discuss </w:t>
            </w:r>
            <w:r>
              <w:t>the following with</w:t>
            </w:r>
            <w:r>
              <w:rPr>
                <w:rFonts w:cs="Arial"/>
                <w:szCs w:val="20"/>
              </w:rPr>
              <w:t>in the group forum:</w:t>
            </w:r>
          </w:p>
          <w:p w14:paraId="5DE20B7E" w14:textId="77777777" w:rsidR="006F2018" w:rsidRDefault="006F2018" w:rsidP="002931B9">
            <w:pPr>
              <w:tabs>
                <w:tab w:val="left" w:pos="2329"/>
              </w:tabs>
            </w:pPr>
          </w:p>
          <w:p w14:paraId="05F2B327" w14:textId="77777777" w:rsidR="002931B9" w:rsidRDefault="002931B9" w:rsidP="008A3A6A">
            <w:pPr>
              <w:pStyle w:val="ListParagraph"/>
              <w:numPr>
                <w:ilvl w:val="0"/>
                <w:numId w:val="23"/>
              </w:numPr>
              <w:tabs>
                <w:tab w:val="left" w:pos="2329"/>
              </w:tabs>
              <w:ind w:left="395"/>
            </w:pPr>
            <w:r>
              <w:t>What is going on at your site?</w:t>
            </w:r>
          </w:p>
          <w:p w14:paraId="4ACF8D66" w14:textId="17D0B89F" w:rsidR="002931B9" w:rsidRDefault="002931B9" w:rsidP="008A3A6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7705EAB" w14:textId="77777777" w:rsidR="002931B9" w:rsidRDefault="002931B9" w:rsidP="008A3A6A">
            <w:pPr>
              <w:pStyle w:val="ListParagraph"/>
              <w:numPr>
                <w:ilvl w:val="0"/>
                <w:numId w:val="23"/>
              </w:numPr>
              <w:tabs>
                <w:tab w:val="left" w:pos="2329"/>
              </w:tabs>
              <w:ind w:left="395"/>
            </w:pPr>
            <w:r>
              <w:t>Seek feedback from the group regarding challenging situations.</w:t>
            </w:r>
          </w:p>
          <w:p w14:paraId="4CEC8D14" w14:textId="77777777" w:rsidR="002931B9" w:rsidRDefault="002931B9" w:rsidP="002931B9">
            <w:pPr>
              <w:tabs>
                <w:tab w:val="left" w:pos="2329"/>
              </w:tabs>
            </w:pPr>
          </w:p>
          <w:p w14:paraId="1C825285" w14:textId="0646AB9D" w:rsidR="002931B9" w:rsidRPr="00103FC5" w:rsidRDefault="006E436C" w:rsidP="006E436C">
            <w:pPr>
              <w:tabs>
                <w:tab w:val="left" w:pos="2329"/>
              </w:tabs>
              <w:rPr>
                <w:b/>
                <w:bCs/>
              </w:rPr>
            </w:pPr>
            <w:r w:rsidRPr="4948C66D">
              <w:rPr>
                <w:b/>
                <w:bCs/>
              </w:rPr>
              <w:t>Post</w:t>
            </w:r>
            <w:r>
              <w:t xml:space="preserve"> constructive criticism, clarification, additional questions, or your own relevant thoughts to three of your classmates' posts by Sunday.</w:t>
            </w:r>
            <w:r w:rsidRPr="00103FC5">
              <w:rPr>
                <w:b/>
                <w:bCs/>
              </w:rPr>
              <w:t xml:space="preserve"> </w:t>
            </w:r>
          </w:p>
        </w:tc>
        <w:tc>
          <w:tcPr>
            <w:tcW w:w="1440" w:type="dxa"/>
            <w:tcBorders>
              <w:bottom w:val="single" w:sz="4" w:space="0" w:color="auto"/>
            </w:tcBorders>
          </w:tcPr>
          <w:p w14:paraId="4EA47C47" w14:textId="05CC35A9" w:rsidR="002931B9" w:rsidRPr="00103FC5" w:rsidRDefault="008356C5" w:rsidP="002931B9">
            <w:pPr>
              <w:tabs>
                <w:tab w:val="left" w:pos="2329"/>
              </w:tabs>
              <w:rPr>
                <w:rFonts w:cs="Arial"/>
                <w:szCs w:val="20"/>
              </w:rPr>
            </w:pPr>
            <w:r>
              <w:rPr>
                <w:rFonts w:cs="Arial"/>
                <w:szCs w:val="20"/>
              </w:rPr>
              <w:t>VARIES</w:t>
            </w:r>
          </w:p>
        </w:tc>
        <w:tc>
          <w:tcPr>
            <w:tcW w:w="1440" w:type="dxa"/>
            <w:tcBorders>
              <w:bottom w:val="single" w:sz="4" w:space="0" w:color="auto"/>
            </w:tcBorders>
          </w:tcPr>
          <w:p w14:paraId="17407FF8" w14:textId="507C0225" w:rsidR="002931B9" w:rsidRPr="00103FC5" w:rsidRDefault="00B80A0E" w:rsidP="002931B9">
            <w:pPr>
              <w:tabs>
                <w:tab w:val="left" w:pos="2329"/>
              </w:tabs>
              <w:rPr>
                <w:rFonts w:eastAsia="Arial" w:cs="Arial"/>
              </w:rPr>
            </w:pPr>
            <w:r>
              <w:t xml:space="preserve">Group Discussion = </w:t>
            </w:r>
            <w:r w:rsidRPr="4948C66D">
              <w:rPr>
                <w:b/>
                <w:bCs/>
              </w:rPr>
              <w:t>1 hour</w:t>
            </w:r>
          </w:p>
        </w:tc>
      </w:tr>
      <w:tr w:rsidR="002931B9" w:rsidRPr="00842155" w14:paraId="31BAE5A2" w14:textId="77777777" w:rsidTr="003C190D">
        <w:tc>
          <w:tcPr>
            <w:tcW w:w="10170" w:type="dxa"/>
            <w:tcBorders>
              <w:top w:val="single" w:sz="4" w:space="0" w:color="auto"/>
            </w:tcBorders>
            <w:tcMar>
              <w:top w:w="115" w:type="dxa"/>
              <w:left w:w="115" w:type="dxa"/>
              <w:bottom w:w="115" w:type="dxa"/>
              <w:right w:w="115" w:type="dxa"/>
            </w:tcMar>
          </w:tcPr>
          <w:p w14:paraId="06F3F48C" w14:textId="79E7833F" w:rsidR="002931B9" w:rsidRDefault="00724AEC" w:rsidP="002931B9">
            <w:pPr>
              <w:tabs>
                <w:tab w:val="left" w:pos="2329"/>
              </w:tabs>
              <w:rPr>
                <w:rFonts w:cs="Arial"/>
                <w:b/>
                <w:szCs w:val="20"/>
              </w:rPr>
            </w:pPr>
            <w:r>
              <w:rPr>
                <w:rFonts w:cs="Arial"/>
                <w:b/>
                <w:szCs w:val="20"/>
              </w:rPr>
              <w:t>Week 2</w:t>
            </w:r>
            <w:r w:rsidR="006F2018">
              <w:rPr>
                <w:rFonts w:cs="Arial"/>
                <w:b/>
                <w:szCs w:val="20"/>
              </w:rPr>
              <w:t xml:space="preserve"> Journal Entry</w:t>
            </w:r>
          </w:p>
          <w:p w14:paraId="57F94034" w14:textId="77777777" w:rsidR="002931B9" w:rsidRDefault="002931B9" w:rsidP="002931B9">
            <w:pPr>
              <w:tabs>
                <w:tab w:val="left" w:pos="2329"/>
              </w:tabs>
              <w:rPr>
                <w:rFonts w:cs="Arial"/>
                <w:b/>
                <w:szCs w:val="20"/>
              </w:rPr>
            </w:pPr>
          </w:p>
          <w:p w14:paraId="1020DE37" w14:textId="47B44423" w:rsidR="002931B9" w:rsidRDefault="002931B9" w:rsidP="002931B9">
            <w:pPr>
              <w:tabs>
                <w:tab w:val="left" w:pos="2329"/>
              </w:tabs>
              <w:rPr>
                <w:rFonts w:cs="Arial"/>
                <w:szCs w:val="20"/>
              </w:rPr>
            </w:pPr>
            <w:r w:rsidRPr="00EE46CE">
              <w:rPr>
                <w:b/>
              </w:rPr>
              <w:t>Write</w:t>
            </w:r>
            <w:r>
              <w:rPr>
                <w:rFonts w:cs="Arial"/>
                <w:szCs w:val="20"/>
              </w:rPr>
              <w:t xml:space="preserve"> a 350- to 500-word journal entry </w:t>
            </w:r>
            <w:r w:rsidR="006F2018">
              <w:rPr>
                <w:rFonts w:cs="Arial"/>
                <w:szCs w:val="20"/>
              </w:rPr>
              <w:t>answering the</w:t>
            </w:r>
            <w:r>
              <w:rPr>
                <w:rFonts w:cs="Arial"/>
                <w:szCs w:val="20"/>
              </w:rPr>
              <w:t xml:space="preserve"> following by Sunday:</w:t>
            </w:r>
          </w:p>
          <w:p w14:paraId="57F996DB" w14:textId="77777777" w:rsidR="002931B9" w:rsidRDefault="002931B9" w:rsidP="002931B9">
            <w:pPr>
              <w:tabs>
                <w:tab w:val="left" w:pos="2329"/>
              </w:tabs>
              <w:rPr>
                <w:rFonts w:cs="Arial"/>
                <w:b/>
                <w:szCs w:val="20"/>
              </w:rPr>
            </w:pPr>
          </w:p>
          <w:p w14:paraId="1CA075D0" w14:textId="77777777" w:rsidR="006F2018" w:rsidRDefault="002931B9" w:rsidP="002931B9">
            <w:pPr>
              <w:pStyle w:val="ListParagraph"/>
              <w:numPr>
                <w:ilvl w:val="0"/>
                <w:numId w:val="24"/>
              </w:numPr>
              <w:tabs>
                <w:tab w:val="left" w:pos="2329"/>
              </w:tabs>
              <w:ind w:left="395"/>
              <w:rPr>
                <w:rFonts w:cs="Arial"/>
                <w:szCs w:val="20"/>
              </w:rPr>
            </w:pPr>
            <w:r w:rsidRPr="005758E5">
              <w:rPr>
                <w:rFonts w:cs="Arial"/>
                <w:szCs w:val="20"/>
              </w:rPr>
              <w:t>Why is it important for P</w:t>
            </w:r>
            <w:r>
              <w:rPr>
                <w:rFonts w:cs="Arial"/>
                <w:szCs w:val="20"/>
              </w:rPr>
              <w:t>ennsylvania</w:t>
            </w:r>
            <w:r w:rsidRPr="005758E5">
              <w:rPr>
                <w:rFonts w:cs="Arial"/>
                <w:szCs w:val="20"/>
              </w:rPr>
              <w:t xml:space="preserve"> </w:t>
            </w:r>
            <w:r>
              <w:rPr>
                <w:rFonts w:cs="Arial"/>
                <w:szCs w:val="20"/>
              </w:rPr>
              <w:t>s</w:t>
            </w:r>
            <w:r w:rsidRPr="005758E5">
              <w:rPr>
                <w:rFonts w:cs="Arial"/>
                <w:szCs w:val="20"/>
              </w:rPr>
              <w:t xml:space="preserve">chool </w:t>
            </w:r>
            <w:r>
              <w:rPr>
                <w:rFonts w:cs="Arial"/>
                <w:szCs w:val="20"/>
              </w:rPr>
              <w:t>c</w:t>
            </w:r>
            <w:r w:rsidRPr="005758E5">
              <w:rPr>
                <w:rFonts w:cs="Arial"/>
                <w:szCs w:val="20"/>
              </w:rPr>
              <w:t>ounselors to be aware of the P</w:t>
            </w:r>
            <w:r>
              <w:rPr>
                <w:rFonts w:cs="Arial"/>
                <w:szCs w:val="20"/>
              </w:rPr>
              <w:t>ennsylvania</w:t>
            </w:r>
            <w:r w:rsidRPr="005758E5">
              <w:rPr>
                <w:rFonts w:cs="Arial"/>
                <w:szCs w:val="20"/>
              </w:rPr>
              <w:t xml:space="preserve"> Code, initiatives</w:t>
            </w:r>
            <w:r>
              <w:rPr>
                <w:rFonts w:cs="Arial"/>
                <w:szCs w:val="20"/>
              </w:rPr>
              <w:t>,</w:t>
            </w:r>
            <w:r w:rsidRPr="005758E5">
              <w:rPr>
                <w:rFonts w:cs="Arial"/>
                <w:szCs w:val="20"/>
              </w:rPr>
              <w:t xml:space="preserve"> and programs that should strongly influence their role?</w:t>
            </w:r>
          </w:p>
          <w:p w14:paraId="66443BF3" w14:textId="0E3B866B" w:rsidR="002931B9" w:rsidRPr="006F2018" w:rsidRDefault="002931B9" w:rsidP="002931B9">
            <w:pPr>
              <w:pStyle w:val="ListParagraph"/>
              <w:numPr>
                <w:ilvl w:val="0"/>
                <w:numId w:val="24"/>
              </w:numPr>
              <w:tabs>
                <w:tab w:val="left" w:pos="2329"/>
              </w:tabs>
              <w:ind w:left="395"/>
              <w:rPr>
                <w:rFonts w:cs="Arial"/>
                <w:szCs w:val="20"/>
              </w:rPr>
            </w:pPr>
            <w:r w:rsidRPr="005758E5">
              <w:t>Which initiatives</w:t>
            </w:r>
            <w:r>
              <w:t xml:space="preserve"> or </w:t>
            </w:r>
            <w:r w:rsidRPr="005758E5">
              <w:t xml:space="preserve">programs do you </w:t>
            </w:r>
            <w:r>
              <w:t xml:space="preserve">believe </w:t>
            </w:r>
            <w:r w:rsidRPr="005758E5">
              <w:t>are most important? Why?</w:t>
            </w:r>
          </w:p>
        </w:tc>
        <w:tc>
          <w:tcPr>
            <w:tcW w:w="1440" w:type="dxa"/>
            <w:tcBorders>
              <w:top w:val="single" w:sz="4" w:space="0" w:color="auto"/>
            </w:tcBorders>
          </w:tcPr>
          <w:p w14:paraId="62BCCE63" w14:textId="436D1743" w:rsidR="002931B9" w:rsidRPr="00842155" w:rsidRDefault="002931B9" w:rsidP="002931B9">
            <w:pPr>
              <w:tabs>
                <w:tab w:val="left" w:pos="2329"/>
              </w:tabs>
              <w:rPr>
                <w:rFonts w:cs="Arial"/>
                <w:szCs w:val="20"/>
              </w:rPr>
            </w:pPr>
            <w:r>
              <w:rPr>
                <w:rFonts w:cs="Arial"/>
                <w:szCs w:val="20"/>
              </w:rPr>
              <w:t>2.1</w:t>
            </w:r>
          </w:p>
        </w:tc>
        <w:tc>
          <w:tcPr>
            <w:tcW w:w="1440" w:type="dxa"/>
            <w:tcBorders>
              <w:top w:val="single" w:sz="4" w:space="0" w:color="auto"/>
            </w:tcBorders>
          </w:tcPr>
          <w:p w14:paraId="7DFB0111" w14:textId="3F4BF6A6" w:rsidR="002931B9" w:rsidRDefault="002931B9" w:rsidP="002931B9">
            <w:r>
              <w:t>Journal</w:t>
            </w:r>
            <w:r w:rsidR="00B80A0E">
              <w:t xml:space="preserve"> </w:t>
            </w:r>
            <w:r>
              <w:t xml:space="preserve">= </w:t>
            </w:r>
            <w:r w:rsidRPr="004C1926">
              <w:rPr>
                <w:b/>
              </w:rPr>
              <w:t>.5 hour</w:t>
            </w:r>
          </w:p>
          <w:p w14:paraId="0046A880" w14:textId="4B224D44" w:rsidR="002931B9" w:rsidRPr="00842155" w:rsidRDefault="002931B9" w:rsidP="002931B9">
            <w:pPr>
              <w:tabs>
                <w:tab w:val="left" w:pos="2329"/>
              </w:tabs>
              <w:rPr>
                <w:rFonts w:eastAsia="Arial" w:cs="Arial"/>
              </w:rPr>
            </w:pPr>
          </w:p>
        </w:tc>
      </w:tr>
      <w:tr w:rsidR="002931B9" w:rsidRPr="00132272" w14:paraId="41FEFF8C" w14:textId="77777777" w:rsidTr="4948C66D">
        <w:tc>
          <w:tcPr>
            <w:tcW w:w="10170" w:type="dxa"/>
            <w:tcMar>
              <w:top w:w="115" w:type="dxa"/>
              <w:left w:w="115" w:type="dxa"/>
              <w:bottom w:w="115" w:type="dxa"/>
              <w:right w:w="115" w:type="dxa"/>
            </w:tcMar>
          </w:tcPr>
          <w:p w14:paraId="36294DB2" w14:textId="77777777" w:rsidR="002931B9" w:rsidRDefault="002931B9" w:rsidP="002931B9">
            <w:pPr>
              <w:pStyle w:val="AssignmentsLevel1"/>
              <w:rPr>
                <w:b/>
              </w:rPr>
            </w:pPr>
            <w:r>
              <w:rPr>
                <w:b/>
              </w:rPr>
              <w:t>Internship Goals &amp; Action Plan</w:t>
            </w:r>
          </w:p>
          <w:p w14:paraId="69966E7E" w14:textId="77777777" w:rsidR="002931B9" w:rsidRDefault="002931B9" w:rsidP="002931B9">
            <w:pPr>
              <w:pStyle w:val="AssignmentsLevel1"/>
              <w:rPr>
                <w:b/>
              </w:rPr>
            </w:pPr>
          </w:p>
          <w:p w14:paraId="4B19C6E4" w14:textId="77777777" w:rsidR="002931B9" w:rsidRPr="003F35C5" w:rsidRDefault="002931B9" w:rsidP="002931B9">
            <w:pPr>
              <w:pStyle w:val="AssignmentsLevel2"/>
              <w:numPr>
                <w:ilvl w:val="0"/>
                <w:numId w:val="0"/>
              </w:numPr>
            </w:pPr>
            <w:r w:rsidRPr="006F6DD3">
              <w:rPr>
                <w:b/>
              </w:rPr>
              <w:t xml:space="preserve">Reflect </w:t>
            </w:r>
            <w:r w:rsidRPr="003F35C5">
              <w:t>on the goals you developed for your practicum experience</w:t>
            </w:r>
            <w:r>
              <w:t xml:space="preserve"> and your progress on meeting those goals</w:t>
            </w:r>
            <w:r w:rsidRPr="003F35C5">
              <w:t>.</w:t>
            </w:r>
          </w:p>
          <w:p w14:paraId="36F000FB" w14:textId="77777777" w:rsidR="002931B9" w:rsidRDefault="002931B9" w:rsidP="002931B9">
            <w:pPr>
              <w:pStyle w:val="AssignmentsLevel1"/>
              <w:rPr>
                <w:b/>
              </w:rPr>
            </w:pPr>
          </w:p>
          <w:p w14:paraId="30626318" w14:textId="5FBF5E24" w:rsidR="002931B9" w:rsidRDefault="002931B9" w:rsidP="002931B9">
            <w:pPr>
              <w:pStyle w:val="AssignmentsLevel1"/>
            </w:pPr>
            <w:r w:rsidRPr="00A2247E">
              <w:rPr>
                <w:b/>
              </w:rPr>
              <w:t>Complete</w:t>
            </w:r>
            <w:r>
              <w:t xml:space="preserve"> the following in the </w:t>
            </w:r>
            <w:r w:rsidRPr="009F0DBF">
              <w:t>Internship Action Plan</w:t>
            </w:r>
            <w:r>
              <w:t>:</w:t>
            </w:r>
            <w:r w:rsidR="00646E01">
              <w:t xml:space="preserve"> </w:t>
            </w:r>
          </w:p>
          <w:p w14:paraId="49805540" w14:textId="77777777" w:rsidR="002931B9" w:rsidRDefault="002931B9" w:rsidP="002931B9">
            <w:pPr>
              <w:tabs>
                <w:tab w:val="left" w:pos="2329"/>
              </w:tabs>
              <w:rPr>
                <w:rFonts w:cs="Arial"/>
                <w:b/>
                <w:szCs w:val="20"/>
              </w:rPr>
            </w:pPr>
          </w:p>
          <w:p w14:paraId="5B5367AB" w14:textId="77777777" w:rsidR="002931B9" w:rsidRPr="003F35C5" w:rsidRDefault="002931B9" w:rsidP="009B4E12">
            <w:pPr>
              <w:pStyle w:val="AssignmentsLevel2"/>
            </w:pPr>
            <w:r w:rsidRPr="003F35C5">
              <w:t>Develop two to three goals for your internship that are specific, measurable, attainable, relevant, time-bound</w:t>
            </w:r>
            <w:r>
              <w:t>, and related to the ASCA competencies in the areas of Foundations and Delivery Systems</w:t>
            </w:r>
            <w:r w:rsidRPr="003F35C5">
              <w:t xml:space="preserve">. </w:t>
            </w:r>
          </w:p>
          <w:p w14:paraId="29BCE8C8" w14:textId="192494E1" w:rsidR="002931B9" w:rsidRPr="003F35C5" w:rsidRDefault="002931B9" w:rsidP="009B4E12">
            <w:pPr>
              <w:pStyle w:val="AssignmentsLevel2"/>
            </w:pPr>
            <w:r w:rsidRPr="003F35C5">
              <w:t xml:space="preserve">Develop an action plan in collaboration with your supervisor for </w:t>
            </w:r>
            <w:r>
              <w:t>meeting these goals in</w:t>
            </w:r>
            <w:r w:rsidR="00F94A46">
              <w:t xml:space="preserve"> your</w:t>
            </w:r>
            <w:r>
              <w:t xml:space="preserve"> internship</w:t>
            </w:r>
            <w:r w:rsidRPr="003F35C5">
              <w:t xml:space="preserve">. </w:t>
            </w:r>
          </w:p>
          <w:p w14:paraId="4F3B1C71" w14:textId="77777777" w:rsidR="002931B9" w:rsidRDefault="002931B9" w:rsidP="002931B9">
            <w:pPr>
              <w:tabs>
                <w:tab w:val="left" w:pos="2329"/>
              </w:tabs>
              <w:rPr>
                <w:i/>
              </w:rPr>
            </w:pPr>
          </w:p>
          <w:p w14:paraId="29BF0873" w14:textId="7898E207" w:rsidR="002931B9" w:rsidRPr="00D20DE0" w:rsidRDefault="002931B9" w:rsidP="002931B9">
            <w:pPr>
              <w:tabs>
                <w:tab w:val="left" w:pos="2329"/>
              </w:tabs>
              <w:rPr>
                <w:rFonts w:cs="Arial"/>
                <w:szCs w:val="20"/>
              </w:rPr>
            </w:pPr>
            <w:r w:rsidRPr="00D20DE0">
              <w:rPr>
                <w:szCs w:val="20"/>
              </w:rPr>
              <w:t>You will revisit the learning goals at the end of the course and evaluate whether you met them.</w:t>
            </w:r>
          </w:p>
          <w:p w14:paraId="20B3DEC0" w14:textId="77777777" w:rsidR="002931B9" w:rsidRDefault="002931B9" w:rsidP="002931B9">
            <w:pPr>
              <w:tabs>
                <w:tab w:val="left" w:pos="2329"/>
              </w:tabs>
              <w:rPr>
                <w:rFonts w:cs="Arial"/>
                <w:b/>
                <w:szCs w:val="20"/>
              </w:rPr>
            </w:pPr>
          </w:p>
          <w:p w14:paraId="2F751D5B" w14:textId="77777777" w:rsidR="002931B9" w:rsidRDefault="002931B9" w:rsidP="002931B9">
            <w:pPr>
              <w:tabs>
                <w:tab w:val="left" w:pos="2329"/>
              </w:tabs>
            </w:pPr>
            <w:r w:rsidRPr="001A3E4F">
              <w:rPr>
                <w:b/>
              </w:rPr>
              <w:t>Submit</w:t>
            </w:r>
            <w:r>
              <w:t xml:space="preserve"> the completed Internship Action Plan document as an attachment to Blackboard.</w:t>
            </w:r>
          </w:p>
          <w:p w14:paraId="3AF3E8FA" w14:textId="77777777" w:rsidR="002931B9" w:rsidRDefault="002931B9" w:rsidP="002931B9">
            <w:pPr>
              <w:tabs>
                <w:tab w:val="left" w:pos="2329"/>
              </w:tabs>
            </w:pPr>
          </w:p>
          <w:p w14:paraId="3A3D8C26" w14:textId="77777777" w:rsidR="002931B9" w:rsidRDefault="002931B9" w:rsidP="002931B9">
            <w:pPr>
              <w:tabs>
                <w:tab w:val="left" w:pos="2329"/>
              </w:tabs>
            </w:pPr>
            <w:r w:rsidRPr="009F0DBF">
              <w:rPr>
                <w:b/>
              </w:rPr>
              <w:t>Note.</w:t>
            </w:r>
            <w:r>
              <w:t xml:space="preserve"> For assistance on goal development and action planning, review the following resources:</w:t>
            </w:r>
          </w:p>
          <w:p w14:paraId="663652A9" w14:textId="77777777" w:rsidR="002931B9" w:rsidRDefault="002931B9" w:rsidP="002931B9">
            <w:pPr>
              <w:tabs>
                <w:tab w:val="left" w:pos="2329"/>
              </w:tabs>
            </w:pPr>
          </w:p>
          <w:p w14:paraId="691F4C0F" w14:textId="56A516E4" w:rsidR="009B4E12" w:rsidRDefault="009B4E12" w:rsidP="00E0682A">
            <w:pPr>
              <w:pStyle w:val="AssignmentsLevel2"/>
              <w:rPr>
                <w:b/>
                <w:bCs/>
                <w:sz w:val="26"/>
              </w:rPr>
            </w:pPr>
            <w:r>
              <w:lastRenderedPageBreak/>
              <w:t>“</w:t>
            </w:r>
            <w:r w:rsidRPr="0012764D">
              <w:t>Personal Goal Setting</w:t>
            </w:r>
            <w:r>
              <w:t>” section of the Mind Tools website, located at</w:t>
            </w:r>
            <w:r w:rsidR="00646E01">
              <w:t xml:space="preserve"> </w:t>
            </w:r>
            <w:hyperlink r:id="rId35" w:history="1">
              <w:r w:rsidR="00646E01" w:rsidRPr="00F22C65">
                <w:rPr>
                  <w:rStyle w:val="Hyperlink"/>
                </w:rPr>
                <w:t>https://www.mindtools.com/page6.html?route=article/page6.htm</w:t>
              </w:r>
            </w:hyperlink>
            <w:r w:rsidR="00646E01">
              <w:t xml:space="preserve"> </w:t>
            </w:r>
          </w:p>
          <w:p w14:paraId="70B5CF23" w14:textId="77777777" w:rsidR="009B4E12" w:rsidRDefault="009B4E12" w:rsidP="009B4E12">
            <w:pPr>
              <w:pStyle w:val="AssignmentsLevel1"/>
              <w:ind w:left="335"/>
            </w:pPr>
          </w:p>
          <w:p w14:paraId="298AD8E5" w14:textId="4BFEAD73" w:rsidR="002931B9" w:rsidRPr="00132272" w:rsidRDefault="009B4E12" w:rsidP="009B4E12">
            <w:pPr>
              <w:pStyle w:val="AssignmentsLevel2"/>
              <w:rPr>
                <w:strike/>
              </w:rPr>
            </w:pPr>
            <w:r>
              <w:t>“</w:t>
            </w:r>
            <w:r w:rsidRPr="00510DE3">
              <w:t>Action Plans</w:t>
            </w:r>
            <w:r>
              <w:t xml:space="preserve">” section of the Mind Tools website, located at </w:t>
            </w:r>
            <w:hyperlink r:id="rId36" w:history="1">
              <w:r w:rsidRPr="00D32CA8">
                <w:rPr>
                  <w:rStyle w:val="Hyperlink"/>
                </w:rPr>
                <w:t>https://www.mindtools.com/pages/article/newHTE_04.htm</w:t>
              </w:r>
            </w:hyperlink>
          </w:p>
        </w:tc>
        <w:tc>
          <w:tcPr>
            <w:tcW w:w="1440" w:type="dxa"/>
          </w:tcPr>
          <w:p w14:paraId="4EAF8968" w14:textId="75A6C015" w:rsidR="002931B9" w:rsidRPr="00132272" w:rsidRDefault="002931B9" w:rsidP="002931B9">
            <w:pPr>
              <w:tabs>
                <w:tab w:val="left" w:pos="2329"/>
              </w:tabs>
              <w:rPr>
                <w:rFonts w:cs="Arial"/>
                <w:strike/>
                <w:szCs w:val="20"/>
              </w:rPr>
            </w:pPr>
            <w:r>
              <w:rPr>
                <w:rFonts w:cs="Arial"/>
                <w:szCs w:val="20"/>
              </w:rPr>
              <w:lastRenderedPageBreak/>
              <w:t>2.2</w:t>
            </w:r>
          </w:p>
        </w:tc>
        <w:tc>
          <w:tcPr>
            <w:tcW w:w="1440" w:type="dxa"/>
          </w:tcPr>
          <w:p w14:paraId="3F3727CF" w14:textId="6D3E7462" w:rsidR="002931B9" w:rsidRPr="00132272" w:rsidRDefault="002931B9" w:rsidP="002931B9">
            <w:pPr>
              <w:tabs>
                <w:tab w:val="left" w:pos="2329"/>
              </w:tabs>
              <w:rPr>
                <w:rFonts w:cs="Arial"/>
                <w:strike/>
                <w:szCs w:val="20"/>
              </w:rPr>
            </w:pPr>
            <w:r>
              <w:rPr>
                <w:rFonts w:cs="Arial"/>
                <w:szCs w:val="20"/>
              </w:rPr>
              <w:t>Paper =</w:t>
            </w:r>
            <w:r w:rsidRPr="00453A0E">
              <w:rPr>
                <w:rFonts w:cs="Arial"/>
                <w:b/>
                <w:szCs w:val="20"/>
              </w:rPr>
              <w:t>.5 hour</w:t>
            </w:r>
          </w:p>
        </w:tc>
      </w:tr>
    </w:tbl>
    <w:p w14:paraId="3E5B92DA" w14:textId="77777777" w:rsidR="00104F2B" w:rsidRDefault="00104F2B" w:rsidP="0020635A">
      <w:pPr>
        <w:pStyle w:val="Heading1"/>
      </w:pPr>
    </w:p>
    <w:p w14:paraId="5C78BB9C" w14:textId="77777777" w:rsidR="00242E23" w:rsidRDefault="00242E23" w:rsidP="00242E23">
      <w:pPr>
        <w:pStyle w:val="Heading1"/>
      </w:pPr>
      <w:r>
        <w:t>Faculty Notes</w:t>
      </w:r>
    </w:p>
    <w:p w14:paraId="5E95AD65" w14:textId="77777777" w:rsidR="00242E23" w:rsidRDefault="00242E23" w:rsidP="00242E23">
      <w:pPr>
        <w:pStyle w:val="AssignmentsLevel2"/>
        <w:numPr>
          <w:ilvl w:val="0"/>
          <w:numId w:val="0"/>
        </w:numPr>
        <w:rPr>
          <w:b/>
        </w:rPr>
      </w:pPr>
    </w:p>
    <w:p w14:paraId="429C6414" w14:textId="1B1A64B1" w:rsidR="00242E23" w:rsidRDefault="00242E23" w:rsidP="00242E23">
      <w:pPr>
        <w:pStyle w:val="AssignmentsLevel2"/>
        <w:numPr>
          <w:ilvl w:val="0"/>
          <w:numId w:val="0"/>
        </w:numPr>
        <w:rPr>
          <w:b/>
        </w:rPr>
      </w:pPr>
      <w:r>
        <w:rPr>
          <w:b/>
        </w:rPr>
        <w:t>Peer Support Learning Circles</w:t>
      </w:r>
    </w:p>
    <w:p w14:paraId="04B830B5" w14:textId="77777777" w:rsidR="00242E23" w:rsidRDefault="00242E23" w:rsidP="00242E23">
      <w:pPr>
        <w:pStyle w:val="AssignmentsLevel2"/>
        <w:numPr>
          <w:ilvl w:val="0"/>
          <w:numId w:val="0"/>
        </w:numPr>
        <w:rPr>
          <w:b/>
        </w:rPr>
      </w:pPr>
    </w:p>
    <w:p w14:paraId="29313046" w14:textId="56AD5A2D" w:rsidR="00242E23" w:rsidRDefault="00242E23" w:rsidP="00242E23">
      <w:pPr>
        <w:pStyle w:val="AssignmentsLevel2"/>
        <w:numPr>
          <w:ilvl w:val="0"/>
          <w:numId w:val="22"/>
        </w:numPr>
      </w:pPr>
      <w:r>
        <w:t>Be sure to set up teams of three to four students before the start of this week.</w:t>
      </w:r>
    </w:p>
    <w:p w14:paraId="60933EDC" w14:textId="37048091" w:rsidR="00242E23" w:rsidRDefault="00242E23" w:rsidP="00242E23">
      <w:pPr>
        <w:pStyle w:val="AssignmentsLevel2"/>
        <w:numPr>
          <w:ilvl w:val="0"/>
          <w:numId w:val="22"/>
        </w:numPr>
      </w:pPr>
      <w:r>
        <w:t>Assign the group discussion forums. You should already have made an announcement in Week 1 identifying the teams.</w:t>
      </w:r>
    </w:p>
    <w:p w14:paraId="42C5078D" w14:textId="1B8275FB" w:rsidR="00EE3116" w:rsidRDefault="00EE3116" w:rsidP="00EE3116">
      <w:pPr>
        <w:pStyle w:val="AssignmentsLevel2"/>
        <w:numPr>
          <w:ilvl w:val="0"/>
          <w:numId w:val="0"/>
        </w:numPr>
        <w:ind w:left="360" w:hanging="360"/>
      </w:pPr>
    </w:p>
    <w:p w14:paraId="3675D386" w14:textId="5C21A219" w:rsidR="00646E01" w:rsidRDefault="00646E01"/>
    <w:p w14:paraId="36066C9B" w14:textId="450C8857" w:rsidR="00646E01" w:rsidRDefault="00646E01">
      <w:r>
        <w:br w:type="page"/>
      </w:r>
    </w:p>
    <w:p w14:paraId="0CD753EA"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9D33455" w:rsidR="002C1641" w:rsidRPr="00842155" w:rsidRDefault="002C1641" w:rsidP="0020635A">
            <w:pPr>
              <w:pStyle w:val="WeeklyTopicHeading1"/>
            </w:pPr>
            <w:bookmarkStart w:id="11" w:name="weekthree"/>
            <w:bookmarkStart w:id="12" w:name="_Toc358980896"/>
            <w:bookmarkEnd w:id="11"/>
            <w:r w:rsidRPr="0068364F">
              <w:t xml:space="preserve">Week </w:t>
            </w:r>
            <w:r>
              <w:t>Three</w:t>
            </w:r>
            <w:r w:rsidRPr="0068364F">
              <w:t xml:space="preserve">: </w:t>
            </w:r>
            <w:r w:rsidR="002931B9">
              <w:t>School Counseling in Pennsylvania</w:t>
            </w:r>
            <w:bookmarkEnd w:id="12"/>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4948C66D">
        <w:trPr>
          <w:trHeight w:val="30"/>
        </w:trPr>
        <w:tc>
          <w:tcPr>
            <w:tcW w:w="10170" w:type="dxa"/>
            <w:tcBorders>
              <w:bottom w:val="nil"/>
              <w:right w:val="nil"/>
            </w:tcBorders>
            <w:tcMar>
              <w:top w:w="115" w:type="dxa"/>
              <w:left w:w="115" w:type="dxa"/>
              <w:bottom w:w="115" w:type="dxa"/>
              <w:right w:w="115" w:type="dxa"/>
            </w:tcMar>
          </w:tcPr>
          <w:p w14:paraId="55996D3D" w14:textId="68EB6536" w:rsidR="00FD5474" w:rsidRPr="00842155" w:rsidRDefault="002931B9" w:rsidP="008A3A6A">
            <w:pPr>
              <w:pStyle w:val="ObjectiveBullet"/>
              <w:numPr>
                <w:ilvl w:val="1"/>
                <w:numId w:val="10"/>
              </w:numPr>
              <w:tabs>
                <w:tab w:val="clear" w:pos="0"/>
              </w:tabs>
            </w:pPr>
            <w:r>
              <w:t>Explain the value of the Pennsylvania Department of Education Standards Aligned System website as a resource for professional school counselors.</w:t>
            </w:r>
          </w:p>
        </w:tc>
        <w:tc>
          <w:tcPr>
            <w:tcW w:w="2880" w:type="dxa"/>
            <w:gridSpan w:val="2"/>
            <w:tcBorders>
              <w:left w:val="nil"/>
              <w:bottom w:val="nil"/>
            </w:tcBorders>
          </w:tcPr>
          <w:p w14:paraId="44A20624" w14:textId="3EB81F82" w:rsidR="002931B9" w:rsidRDefault="009666F1" w:rsidP="002931B9">
            <w:pPr>
              <w:tabs>
                <w:tab w:val="left" w:pos="0"/>
                <w:tab w:val="left" w:pos="3720"/>
              </w:tabs>
              <w:outlineLvl w:val="0"/>
              <w:rPr>
                <w:rFonts w:cs="Arial"/>
                <w:szCs w:val="20"/>
              </w:rPr>
            </w:pPr>
            <w:r>
              <w:rPr>
                <w:rFonts w:cs="Arial"/>
                <w:szCs w:val="20"/>
              </w:rPr>
              <w:t xml:space="preserve">CLO1, CLO2, </w:t>
            </w:r>
            <w:r w:rsidR="002931B9">
              <w:rPr>
                <w:rFonts w:cs="Arial"/>
                <w:szCs w:val="20"/>
              </w:rPr>
              <w:t>CLO5</w:t>
            </w:r>
          </w:p>
          <w:p w14:paraId="7A009233" w14:textId="77777777" w:rsidR="00FD5474" w:rsidRPr="00842155" w:rsidRDefault="00FD5474" w:rsidP="00FD5474">
            <w:pPr>
              <w:tabs>
                <w:tab w:val="left" w:pos="0"/>
                <w:tab w:val="left" w:pos="3720"/>
              </w:tabs>
              <w:outlineLvl w:val="0"/>
              <w:rPr>
                <w:rFonts w:cs="Arial"/>
                <w:szCs w:val="20"/>
              </w:rPr>
            </w:pPr>
          </w:p>
        </w:tc>
      </w:tr>
      <w:tr w:rsidR="00FD5474" w:rsidRPr="00842155" w14:paraId="0BE7A8D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72BA306" w14:textId="4984193C" w:rsidR="00FD5474" w:rsidRPr="00842155" w:rsidRDefault="002931B9" w:rsidP="008A3A6A">
            <w:pPr>
              <w:pStyle w:val="ObjectiveBullet"/>
              <w:numPr>
                <w:ilvl w:val="1"/>
                <w:numId w:val="10"/>
              </w:numPr>
            </w:pPr>
            <w:r>
              <w:t>Assess proficiency in applying school counselor competencies.</w:t>
            </w:r>
          </w:p>
        </w:tc>
        <w:tc>
          <w:tcPr>
            <w:tcW w:w="2880" w:type="dxa"/>
            <w:gridSpan w:val="2"/>
            <w:tcBorders>
              <w:top w:val="nil"/>
              <w:left w:val="nil"/>
              <w:bottom w:val="nil"/>
            </w:tcBorders>
          </w:tcPr>
          <w:p w14:paraId="5019E15E" w14:textId="12DE6364" w:rsidR="00FD5474" w:rsidRPr="00842155" w:rsidRDefault="002931B9" w:rsidP="00FD5474">
            <w:pPr>
              <w:tabs>
                <w:tab w:val="left" w:pos="0"/>
                <w:tab w:val="left" w:pos="3720"/>
              </w:tabs>
              <w:outlineLvl w:val="0"/>
              <w:rPr>
                <w:rFonts w:cs="Arial"/>
                <w:szCs w:val="20"/>
              </w:rPr>
            </w:pPr>
            <w:r>
              <w:rPr>
                <w:rFonts w:cs="Arial"/>
                <w:szCs w:val="20"/>
              </w:rPr>
              <w:t>CLO1, CLO2, CLO3</w:t>
            </w:r>
          </w:p>
        </w:tc>
      </w:tr>
      <w:tr w:rsidR="00646E01" w:rsidRPr="00842155" w14:paraId="4DB086C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8834191" w14:textId="3FE6298A" w:rsidR="00646E01" w:rsidRDefault="00646E01" w:rsidP="008A3A6A">
            <w:pPr>
              <w:pStyle w:val="ObjectiveBullet"/>
              <w:numPr>
                <w:ilvl w:val="1"/>
                <w:numId w:val="10"/>
              </w:numPr>
            </w:pPr>
            <w:r>
              <w:t>Design guidance and small group lessons that align to academic standards.</w:t>
            </w:r>
          </w:p>
        </w:tc>
        <w:tc>
          <w:tcPr>
            <w:tcW w:w="2880" w:type="dxa"/>
            <w:gridSpan w:val="2"/>
            <w:tcBorders>
              <w:top w:val="nil"/>
              <w:left w:val="nil"/>
              <w:bottom w:val="nil"/>
            </w:tcBorders>
          </w:tcPr>
          <w:p w14:paraId="4E773170" w14:textId="38DE37B2" w:rsidR="00646E01" w:rsidRDefault="00902648" w:rsidP="00FD5474">
            <w:pPr>
              <w:tabs>
                <w:tab w:val="left" w:pos="0"/>
                <w:tab w:val="left" w:pos="3720"/>
              </w:tabs>
              <w:outlineLvl w:val="0"/>
              <w:rPr>
                <w:rFonts w:cs="Arial"/>
                <w:szCs w:val="20"/>
              </w:rPr>
            </w:pPr>
            <w:r>
              <w:rPr>
                <w:rFonts w:cs="Arial"/>
                <w:szCs w:val="20"/>
              </w:rPr>
              <w:t>CLO1, CLO3</w:t>
            </w:r>
          </w:p>
        </w:tc>
      </w:tr>
      <w:tr w:rsidR="00646E01" w:rsidRPr="00842155" w14:paraId="4B4B26F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B40A3FC" w14:textId="0F9A0D5C" w:rsidR="00646E01" w:rsidRDefault="00646E01" w:rsidP="008A3A6A">
            <w:pPr>
              <w:pStyle w:val="ObjectiveBullet"/>
              <w:numPr>
                <w:ilvl w:val="1"/>
                <w:numId w:val="10"/>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69DFD715" w14:textId="62DEE60F" w:rsidR="00646E01" w:rsidRDefault="00902648" w:rsidP="00FD5474">
            <w:pPr>
              <w:tabs>
                <w:tab w:val="left" w:pos="0"/>
                <w:tab w:val="left" w:pos="3720"/>
              </w:tabs>
              <w:outlineLvl w:val="0"/>
              <w:rPr>
                <w:rFonts w:cs="Arial"/>
                <w:szCs w:val="20"/>
              </w:rPr>
            </w:pPr>
            <w:r>
              <w:rPr>
                <w:rFonts w:cs="Arial"/>
                <w:szCs w:val="20"/>
              </w:rPr>
              <w:t>CLO1, CLO3</w:t>
            </w:r>
          </w:p>
        </w:tc>
      </w:tr>
      <w:tr w:rsidR="008356C5" w:rsidRPr="00842155" w14:paraId="66CED15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DA0225" w14:textId="7FB46F37" w:rsidR="008356C5" w:rsidRDefault="008356C5" w:rsidP="008356C5">
            <w:pPr>
              <w:pStyle w:val="ObjectiveBullet"/>
              <w:numPr>
                <w:ilvl w:val="1"/>
                <w:numId w:val="10"/>
              </w:numPr>
            </w:pPr>
            <w:r>
              <w:t>Identify direct and indirect student services.</w:t>
            </w:r>
          </w:p>
        </w:tc>
        <w:tc>
          <w:tcPr>
            <w:tcW w:w="2880" w:type="dxa"/>
            <w:gridSpan w:val="2"/>
            <w:tcBorders>
              <w:top w:val="nil"/>
              <w:left w:val="nil"/>
              <w:bottom w:val="nil"/>
            </w:tcBorders>
          </w:tcPr>
          <w:p w14:paraId="66911490" w14:textId="78BBD8EA" w:rsidR="008356C5" w:rsidRDefault="009666F1" w:rsidP="00FD5474">
            <w:pPr>
              <w:tabs>
                <w:tab w:val="left" w:pos="0"/>
                <w:tab w:val="left" w:pos="3720"/>
              </w:tabs>
              <w:outlineLvl w:val="0"/>
              <w:rPr>
                <w:rFonts w:cs="Arial"/>
                <w:szCs w:val="20"/>
              </w:rPr>
            </w:pPr>
            <w:r>
              <w:rPr>
                <w:rFonts w:cs="Arial"/>
                <w:szCs w:val="20"/>
              </w:rPr>
              <w:t>CLO1, CLO2 CLO3, CLO5</w:t>
            </w:r>
          </w:p>
        </w:tc>
      </w:tr>
      <w:tr w:rsidR="00135F7B" w:rsidRPr="00842155" w14:paraId="737260B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00ED2C18">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2A531BF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19EB7CF" w14:textId="77777777" w:rsidR="002931B9" w:rsidRDefault="002931B9" w:rsidP="002931B9">
            <w:pPr>
              <w:rPr>
                <w:rFonts w:cs="Arial"/>
                <w:b/>
                <w:szCs w:val="20"/>
              </w:rPr>
            </w:pPr>
            <w:r>
              <w:rPr>
                <w:rFonts w:cs="Arial"/>
                <w:b/>
                <w:szCs w:val="20"/>
              </w:rPr>
              <w:t>Field Placement</w:t>
            </w:r>
          </w:p>
          <w:p w14:paraId="325D5CD9" w14:textId="0D33BF0A"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6403DF">
              <w:t>4</w:t>
            </w:r>
            <w:r w:rsidR="00646E01">
              <w:t xml:space="preserve"> hours.</w:t>
            </w:r>
          </w:p>
        </w:tc>
        <w:tc>
          <w:tcPr>
            <w:tcW w:w="1440" w:type="dxa"/>
            <w:tcBorders>
              <w:left w:val="single" w:sz="4" w:space="0" w:color="000000" w:themeColor="text1"/>
            </w:tcBorders>
            <w:shd w:val="clear" w:color="auto" w:fill="FFFFFF" w:themeFill="background1"/>
          </w:tcPr>
          <w:p w14:paraId="42BFCC05" w14:textId="6FE989DC" w:rsidR="002931B9" w:rsidRPr="009F6FAF" w:rsidRDefault="002931B9"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5302B7D4" w14:textId="7B85B74D" w:rsidR="002931B9" w:rsidRPr="009F6FAF" w:rsidRDefault="002931B9" w:rsidP="002931B9">
            <w:pPr>
              <w:rPr>
                <w:rFonts w:cs="Arial"/>
                <w:szCs w:val="20"/>
              </w:rPr>
            </w:pPr>
          </w:p>
        </w:tc>
      </w:tr>
      <w:tr w:rsidR="002931B9" w:rsidRPr="00842155" w14:paraId="3BFE82F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C52DC78" w14:textId="77777777" w:rsidR="002931B9" w:rsidRPr="00893E2B" w:rsidRDefault="002931B9" w:rsidP="002931B9">
            <w:pPr>
              <w:pStyle w:val="AssignmentsLevel1"/>
              <w:rPr>
                <w:b/>
              </w:rPr>
            </w:pPr>
            <w:r w:rsidRPr="00893E2B">
              <w:rPr>
                <w:b/>
              </w:rPr>
              <w:t>Field Experience Activities</w:t>
            </w:r>
          </w:p>
          <w:p w14:paraId="31E0A03E" w14:textId="77777777" w:rsidR="002931B9" w:rsidRPr="00893E2B" w:rsidRDefault="002931B9" w:rsidP="002931B9">
            <w:pPr>
              <w:pStyle w:val="AssignmentsLevel1"/>
            </w:pPr>
          </w:p>
          <w:p w14:paraId="05D99A8F" w14:textId="4B8B7AB9" w:rsidR="002931B9" w:rsidRPr="00842155" w:rsidRDefault="006F68A3" w:rsidP="002931B9">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080B15D4" w14:textId="12B65D86" w:rsidR="002931B9" w:rsidRPr="009F6FAF" w:rsidRDefault="008356C5" w:rsidP="002931B9">
            <w:pPr>
              <w:rPr>
                <w:rFonts w:cs="Arial"/>
                <w:szCs w:val="20"/>
              </w:rPr>
            </w:pPr>
            <w:r>
              <w:rPr>
                <w:rFonts w:cs="Arial"/>
                <w:szCs w:val="20"/>
              </w:rPr>
              <w:t>3.3, 3.4</w:t>
            </w:r>
          </w:p>
        </w:tc>
        <w:tc>
          <w:tcPr>
            <w:tcW w:w="1440" w:type="dxa"/>
            <w:tcBorders>
              <w:left w:val="single" w:sz="4" w:space="0" w:color="000000" w:themeColor="text1"/>
            </w:tcBorders>
            <w:shd w:val="clear" w:color="auto" w:fill="FFFFFF" w:themeFill="background1"/>
          </w:tcPr>
          <w:p w14:paraId="2C510A22" w14:textId="77777777" w:rsidR="002931B9" w:rsidRPr="009F6FAF" w:rsidRDefault="002931B9" w:rsidP="002931B9">
            <w:pPr>
              <w:rPr>
                <w:rFonts w:cs="Arial"/>
                <w:szCs w:val="20"/>
              </w:rPr>
            </w:pPr>
          </w:p>
        </w:tc>
      </w:tr>
      <w:tr w:rsidR="00BF4D10" w:rsidRPr="00842155" w14:paraId="77B5C5F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F8165AD"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BF4D10" w:rsidRPr="005B10FE" w:rsidRDefault="00BF4D10" w:rsidP="00BF4D10">
            <w:pPr>
              <w:rPr>
                <w:rFonts w:eastAsia="Arial" w:cs="Arial"/>
                <w:b/>
                <w:bCs/>
                <w:i/>
                <w:iCs/>
              </w:rPr>
            </w:pPr>
            <w:r w:rsidRPr="4948C66D">
              <w:rPr>
                <w:rFonts w:eastAsia="Arial" w:cs="Arial"/>
                <w:b/>
                <w:bCs/>
                <w:i/>
                <w:iCs/>
              </w:rPr>
              <w:t>AIE</w:t>
            </w:r>
          </w:p>
        </w:tc>
      </w:tr>
      <w:tr w:rsidR="00A3434F" w:rsidRPr="00103FC5" w14:paraId="311941A4" w14:textId="77777777" w:rsidTr="4948C66D">
        <w:tc>
          <w:tcPr>
            <w:tcW w:w="10170" w:type="dxa"/>
            <w:tcMar>
              <w:top w:w="115" w:type="dxa"/>
              <w:left w:w="115" w:type="dxa"/>
              <w:bottom w:w="115" w:type="dxa"/>
              <w:right w:w="115" w:type="dxa"/>
            </w:tcMar>
          </w:tcPr>
          <w:p w14:paraId="0148BA18" w14:textId="77777777" w:rsidR="00A3434F" w:rsidRDefault="00A3434F" w:rsidP="00A3434F">
            <w:pPr>
              <w:pStyle w:val="AssignmentsLevel1"/>
              <w:rPr>
                <w:b/>
              </w:rPr>
            </w:pPr>
            <w:r>
              <w:rPr>
                <w:b/>
              </w:rPr>
              <w:t>Assignment: Classroom Guidance</w:t>
            </w:r>
          </w:p>
          <w:p w14:paraId="5E17CAC9" w14:textId="77777777" w:rsidR="00A3434F" w:rsidRDefault="00A3434F" w:rsidP="00A3434F">
            <w:pPr>
              <w:pStyle w:val="AssignmentsLevel1"/>
              <w:rPr>
                <w:b/>
              </w:rPr>
            </w:pPr>
          </w:p>
          <w:p w14:paraId="51CB7755" w14:textId="75D3C33D" w:rsidR="00A3434F" w:rsidRPr="00E00020" w:rsidRDefault="00A3434F" w:rsidP="00A3434F">
            <w:pPr>
              <w:pStyle w:val="AssignmentsLevel1"/>
            </w:pPr>
            <w:r w:rsidRPr="00E00020">
              <w:rPr>
                <w:b/>
              </w:rPr>
              <w:t xml:space="preserve">Design </w:t>
            </w:r>
            <w:r w:rsidRPr="009B286A">
              <w:t>and</w:t>
            </w:r>
            <w:r w:rsidRPr="00E00020">
              <w:rPr>
                <w:b/>
              </w:rPr>
              <w:t xml:space="preserve"> implement </w:t>
            </w:r>
            <w:r>
              <w:t>a minimum of 4</w:t>
            </w:r>
            <w:r w:rsidR="00AC0ECA">
              <w:t xml:space="preserve"> </w:t>
            </w:r>
            <w:r w:rsidRPr="00AC02F8">
              <w:t>guidance lesson plans</w:t>
            </w:r>
            <w:r w:rsidRPr="00E00020">
              <w:rPr>
                <w:b/>
              </w:rPr>
              <w:t xml:space="preserve"> </w:t>
            </w:r>
            <w:r w:rsidRPr="00E00020">
              <w:t xml:space="preserve">that you will teach at your site.  </w:t>
            </w:r>
          </w:p>
          <w:p w14:paraId="05ADD5EB" w14:textId="77777777" w:rsidR="00A3434F" w:rsidRPr="00E00020" w:rsidRDefault="00A3434F" w:rsidP="00A3434F">
            <w:pPr>
              <w:pStyle w:val="AssignmentsLevel1"/>
            </w:pPr>
          </w:p>
          <w:p w14:paraId="78F44A45" w14:textId="77777777" w:rsidR="00A3434F" w:rsidRPr="00E00020" w:rsidRDefault="00A3434F" w:rsidP="00A3434F">
            <w:pPr>
              <w:pStyle w:val="AssignmentsLevel1"/>
            </w:pPr>
            <w:r w:rsidRPr="00AC02F8">
              <w:rPr>
                <w:b/>
              </w:rPr>
              <w:t xml:space="preserve">Ensure </w:t>
            </w:r>
            <w:r w:rsidRPr="00E00020">
              <w:t xml:space="preserve">the guidance lesson plans you create address identified needs in the school. </w:t>
            </w:r>
          </w:p>
          <w:p w14:paraId="4ED23838" w14:textId="77777777" w:rsidR="00A3434F" w:rsidRPr="00AC02F8" w:rsidRDefault="00A3434F" w:rsidP="00A3434F">
            <w:pPr>
              <w:pStyle w:val="AssignmentsLevel1"/>
            </w:pPr>
          </w:p>
          <w:p w14:paraId="71C39F9F" w14:textId="77777777" w:rsidR="00A3434F" w:rsidRPr="00AC02F8" w:rsidRDefault="00A3434F" w:rsidP="00A3434F">
            <w:pPr>
              <w:pStyle w:val="AssignmentsLevel1"/>
            </w:pPr>
            <w:r w:rsidRPr="00AC02F8">
              <w:rPr>
                <w:i/>
              </w:rPr>
              <w:t>Note</w:t>
            </w:r>
            <w:r>
              <w:t xml:space="preserve">. </w:t>
            </w:r>
            <w:r w:rsidRPr="00AC02F8">
              <w:t xml:space="preserve">Make sure to follow the instructions in the Field Experience Activities and Assignments document found </w:t>
            </w:r>
            <w:r w:rsidRPr="00AC02F8">
              <w:lastRenderedPageBreak/>
              <w:t xml:space="preserve">on Blackboard for this activity as your lesson plans will be graded based on these instructions.  </w:t>
            </w:r>
          </w:p>
          <w:p w14:paraId="78CF8A73" w14:textId="77777777" w:rsidR="00A3434F" w:rsidRPr="00AC02F8" w:rsidRDefault="00A3434F" w:rsidP="00A3434F">
            <w:pPr>
              <w:pStyle w:val="AssignmentsLevel1"/>
            </w:pPr>
          </w:p>
          <w:p w14:paraId="275220BC" w14:textId="123A763A" w:rsidR="00A3434F" w:rsidRPr="4948C66D" w:rsidRDefault="00A3434F" w:rsidP="00A3434F">
            <w:pPr>
              <w:tabs>
                <w:tab w:val="left" w:pos="2329"/>
              </w:tabs>
              <w:rPr>
                <w:rFonts w:eastAsia="Arial" w:cs="Arial"/>
                <w:b/>
                <w:bCs/>
              </w:rPr>
            </w:pPr>
            <w:r w:rsidRPr="00AC02F8">
              <w:t>Once you have the lesson plans designed and approved</w:t>
            </w:r>
            <w:r>
              <w:t>,</w:t>
            </w:r>
            <w:r w:rsidRPr="00AC02F8">
              <w:t xml:space="preserve"> please offer them at your site. You must complete a minimum</w:t>
            </w:r>
            <w:r>
              <w:t xml:space="preserve"> of</w:t>
            </w:r>
            <w:r w:rsidRPr="00AC02F8">
              <w:t xml:space="preserve"> </w:t>
            </w:r>
            <w:r>
              <w:t>4</w:t>
            </w:r>
            <w:r w:rsidRPr="00AC02F8">
              <w:t xml:space="preserve"> guidance lessons during this course. You should have at least two classroom guidance sessions by week 10 and the last one (if you chose only to complete </w:t>
            </w:r>
            <w:r>
              <w:t>four</w:t>
            </w:r>
            <w:r w:rsidRPr="00AC02F8">
              <w:t>) by week 15.</w:t>
            </w:r>
            <w:r w:rsidRPr="00AC02F8">
              <w:rPr>
                <w:b/>
              </w:rPr>
              <w:t xml:space="preserve">   </w:t>
            </w:r>
          </w:p>
        </w:tc>
        <w:tc>
          <w:tcPr>
            <w:tcW w:w="1440" w:type="dxa"/>
          </w:tcPr>
          <w:p w14:paraId="14BE9162" w14:textId="1894A46C" w:rsidR="00A3434F" w:rsidRDefault="00A3434F" w:rsidP="00A3434F">
            <w:pPr>
              <w:tabs>
                <w:tab w:val="left" w:pos="2329"/>
              </w:tabs>
              <w:rPr>
                <w:rFonts w:cs="Arial"/>
                <w:szCs w:val="20"/>
              </w:rPr>
            </w:pPr>
            <w:r w:rsidRPr="00E00020">
              <w:lastRenderedPageBreak/>
              <w:t>3.1</w:t>
            </w:r>
          </w:p>
        </w:tc>
        <w:tc>
          <w:tcPr>
            <w:tcW w:w="1440" w:type="dxa"/>
          </w:tcPr>
          <w:p w14:paraId="6DDC2235" w14:textId="77777777" w:rsidR="00A3434F" w:rsidRDefault="00A3434F" w:rsidP="00A3434F">
            <w:pPr>
              <w:tabs>
                <w:tab w:val="left" w:pos="2329"/>
              </w:tabs>
            </w:pPr>
          </w:p>
        </w:tc>
      </w:tr>
      <w:tr w:rsidR="00A3434F" w:rsidRPr="00103FC5" w14:paraId="21364666" w14:textId="77777777" w:rsidTr="4948C66D">
        <w:tc>
          <w:tcPr>
            <w:tcW w:w="10170" w:type="dxa"/>
            <w:tcMar>
              <w:top w:w="115" w:type="dxa"/>
              <w:left w:w="115" w:type="dxa"/>
              <w:bottom w:w="115" w:type="dxa"/>
              <w:right w:w="115" w:type="dxa"/>
            </w:tcMar>
          </w:tcPr>
          <w:p w14:paraId="1379276C" w14:textId="618880EA"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3-2-1 PDE SAS Feedback</w:t>
            </w:r>
          </w:p>
          <w:p w14:paraId="29EA09D1" w14:textId="2AF97229" w:rsidR="00A3434F" w:rsidRDefault="00A3434F" w:rsidP="00A3434F">
            <w:pPr>
              <w:pStyle w:val="AssignmentsLevel1"/>
            </w:pPr>
          </w:p>
          <w:p w14:paraId="3E9D667C" w14:textId="6D0C593B" w:rsidR="00A3434F" w:rsidRPr="00103FC5" w:rsidRDefault="00E81115" w:rsidP="00A3434F">
            <w:pPr>
              <w:pStyle w:val="AssignmentsLevel1"/>
            </w:pPr>
            <w:r>
              <w:t>Explore</w:t>
            </w:r>
            <w:r w:rsidR="00A01DA9">
              <w:t xml:space="preserve"> the website </w:t>
            </w:r>
            <w:hyperlink r:id="rId37" w:history="1">
              <w:r w:rsidR="00A01DA9" w:rsidRPr="00E81115">
                <w:rPr>
                  <w:rStyle w:val="Hyperlink"/>
                </w:rPr>
                <w:t>PDESAS.org</w:t>
              </w:r>
            </w:hyperlink>
            <w:r w:rsidR="00A01DA9">
              <w:t>.</w:t>
            </w:r>
            <w:r w:rsidR="00A3434F">
              <w:t xml:space="preserve"> </w:t>
            </w:r>
          </w:p>
          <w:p w14:paraId="46BCDAE9" w14:textId="77777777" w:rsidR="00A3434F" w:rsidRDefault="00A3434F" w:rsidP="00A3434F">
            <w:pPr>
              <w:tabs>
                <w:tab w:val="left" w:pos="2329"/>
              </w:tabs>
              <w:rPr>
                <w:rFonts w:cs="Arial"/>
                <w:b/>
                <w:szCs w:val="20"/>
              </w:rPr>
            </w:pPr>
          </w:p>
          <w:p w14:paraId="34744BDD" w14:textId="561196F4" w:rsidR="00A3434F" w:rsidRPr="006D6B25" w:rsidRDefault="00A3434F" w:rsidP="00A3434F">
            <w:pPr>
              <w:tabs>
                <w:tab w:val="left" w:pos="2329"/>
              </w:tabs>
              <w:rPr>
                <w:rFonts w:cs="Arial"/>
                <w:szCs w:val="20"/>
              </w:rPr>
            </w:pPr>
            <w:r>
              <w:rPr>
                <w:rFonts w:cs="Arial"/>
                <w:b/>
                <w:szCs w:val="20"/>
              </w:rPr>
              <w:t>Post</w:t>
            </w:r>
            <w:r>
              <w:rPr>
                <w:rFonts w:cs="Arial"/>
                <w:szCs w:val="20"/>
              </w:rPr>
              <w:t xml:space="preserve"> </w:t>
            </w:r>
            <w:r w:rsidRPr="006D6B25">
              <w:rPr>
                <w:rFonts w:cs="Arial"/>
                <w:szCs w:val="20"/>
              </w:rPr>
              <w:t xml:space="preserve">the following </w:t>
            </w:r>
            <w:r>
              <w:rPr>
                <w:rFonts w:cs="Arial"/>
                <w:szCs w:val="20"/>
              </w:rPr>
              <w:t>in the</w:t>
            </w:r>
            <w:r w:rsidRPr="006D6B25">
              <w:rPr>
                <w:rFonts w:cs="Arial"/>
                <w:szCs w:val="20"/>
              </w:rPr>
              <w:t xml:space="preserve"> 3-2-1 PDE SAS Feedback discussion forum by Thursday:</w:t>
            </w:r>
          </w:p>
          <w:p w14:paraId="6C8F2D4E" w14:textId="77777777" w:rsidR="00A3434F" w:rsidRPr="006D6B25" w:rsidRDefault="00A3434F" w:rsidP="00A3434F">
            <w:pPr>
              <w:tabs>
                <w:tab w:val="left" w:pos="2329"/>
              </w:tabs>
              <w:rPr>
                <w:rFonts w:cs="Arial"/>
                <w:szCs w:val="20"/>
              </w:rPr>
            </w:pPr>
          </w:p>
          <w:p w14:paraId="2B8BE5AC" w14:textId="47C1E28F" w:rsidR="00A3434F" w:rsidRPr="006D6B25" w:rsidRDefault="00A3434F" w:rsidP="00A3434F">
            <w:pPr>
              <w:numPr>
                <w:ilvl w:val="0"/>
                <w:numId w:val="28"/>
              </w:numPr>
              <w:tabs>
                <w:tab w:val="left" w:pos="360"/>
              </w:tabs>
              <w:ind w:left="335"/>
              <w:rPr>
                <w:rFonts w:cs="Arial"/>
                <w:szCs w:val="20"/>
              </w:rPr>
            </w:pPr>
            <w:r w:rsidRPr="006D6B25">
              <w:rPr>
                <w:rFonts w:cs="Arial"/>
                <w:szCs w:val="20"/>
              </w:rPr>
              <w:t xml:space="preserve">Three </w:t>
            </w:r>
            <w:r w:rsidRPr="006D6B25">
              <w:t>instances of new knowledge that</w:t>
            </w:r>
            <w:r>
              <w:rPr>
                <w:rFonts w:cs="Arial"/>
                <w:szCs w:val="20"/>
              </w:rPr>
              <w:t xml:space="preserve"> you learned from the </w:t>
            </w:r>
            <w:r w:rsidR="00A01DA9">
              <w:rPr>
                <w:rFonts w:cs="Arial"/>
                <w:szCs w:val="20"/>
              </w:rPr>
              <w:t>website</w:t>
            </w:r>
            <w:r>
              <w:rPr>
                <w:rFonts w:cs="Arial"/>
                <w:szCs w:val="20"/>
              </w:rPr>
              <w:t>.</w:t>
            </w:r>
          </w:p>
          <w:p w14:paraId="20D14566" w14:textId="77777777" w:rsidR="00A3434F" w:rsidRPr="006D6B25" w:rsidRDefault="00A3434F" w:rsidP="00A3434F">
            <w:pPr>
              <w:numPr>
                <w:ilvl w:val="0"/>
                <w:numId w:val="28"/>
              </w:numPr>
              <w:tabs>
                <w:tab w:val="left" w:pos="360"/>
              </w:tabs>
              <w:ind w:left="335"/>
              <w:rPr>
                <w:rFonts w:cs="Arial"/>
                <w:szCs w:val="20"/>
              </w:rPr>
            </w:pPr>
            <w:r w:rsidRPr="006D6B25">
              <w:rPr>
                <w:rFonts w:cs="Arial"/>
                <w:szCs w:val="20"/>
              </w:rPr>
              <w:t>Two ways that school counselors can use the SAS site</w:t>
            </w:r>
          </w:p>
          <w:p w14:paraId="17602489" w14:textId="77777777" w:rsidR="00A3434F" w:rsidRDefault="00A3434F" w:rsidP="00A3434F">
            <w:pPr>
              <w:numPr>
                <w:ilvl w:val="0"/>
                <w:numId w:val="28"/>
              </w:numPr>
              <w:tabs>
                <w:tab w:val="left" w:pos="360"/>
              </w:tabs>
              <w:ind w:left="335"/>
              <w:rPr>
                <w:rFonts w:cs="Arial"/>
                <w:szCs w:val="20"/>
              </w:rPr>
            </w:pPr>
            <w:r w:rsidRPr="006D6B25">
              <w:rPr>
                <w:rFonts w:cs="Arial"/>
                <w:szCs w:val="20"/>
              </w:rPr>
              <w:t>One item you still have a question about</w:t>
            </w:r>
          </w:p>
          <w:p w14:paraId="4D01FB18" w14:textId="77777777" w:rsidR="00A3434F" w:rsidRPr="00103FC5" w:rsidRDefault="00A3434F" w:rsidP="00A3434F">
            <w:pPr>
              <w:pStyle w:val="AssignmentsLevel1"/>
            </w:pPr>
          </w:p>
          <w:p w14:paraId="600AB75C"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62936FD" w14:textId="100B8E92" w:rsidR="00A3434F" w:rsidRPr="00103FC5" w:rsidRDefault="00A3434F" w:rsidP="00A3434F">
            <w:pPr>
              <w:tabs>
                <w:tab w:val="left" w:pos="2329"/>
              </w:tabs>
              <w:rPr>
                <w:rFonts w:cs="Arial"/>
                <w:szCs w:val="20"/>
              </w:rPr>
            </w:pPr>
            <w:r>
              <w:rPr>
                <w:rFonts w:cs="Arial"/>
                <w:szCs w:val="20"/>
              </w:rPr>
              <w:t>3.1</w:t>
            </w:r>
          </w:p>
        </w:tc>
        <w:tc>
          <w:tcPr>
            <w:tcW w:w="1440" w:type="dxa"/>
          </w:tcPr>
          <w:p w14:paraId="462F5756" w14:textId="1BE89B38"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7F339F" w14:paraId="3B74C658" w14:textId="77777777" w:rsidTr="00E514E7">
        <w:tc>
          <w:tcPr>
            <w:tcW w:w="10170" w:type="dxa"/>
            <w:tcMar>
              <w:top w:w="115" w:type="dxa"/>
              <w:left w:w="115" w:type="dxa"/>
              <w:bottom w:w="115" w:type="dxa"/>
              <w:right w:w="115" w:type="dxa"/>
            </w:tcMar>
          </w:tcPr>
          <w:p w14:paraId="613C7D7C" w14:textId="77777777" w:rsidR="00A3434F" w:rsidRPr="007B0022" w:rsidRDefault="00A3434F" w:rsidP="00A3434F">
            <w:pPr>
              <w:ind w:left="360" w:hanging="360"/>
              <w:rPr>
                <w:rFonts w:cs="Arial"/>
                <w:b/>
                <w:szCs w:val="20"/>
              </w:rPr>
            </w:pPr>
            <w:r w:rsidRPr="007B0022">
              <w:rPr>
                <w:rFonts w:cs="Arial"/>
                <w:b/>
                <w:szCs w:val="20"/>
              </w:rPr>
              <w:t>Case</w:t>
            </w:r>
            <w:r>
              <w:rPr>
                <w:rFonts w:cs="Arial"/>
                <w:b/>
                <w:szCs w:val="20"/>
              </w:rPr>
              <w:t xml:space="preserve"> Study Presentation Sign-up</w:t>
            </w:r>
          </w:p>
          <w:p w14:paraId="68A6EE10" w14:textId="77777777" w:rsidR="00A3434F" w:rsidRPr="007E0CB9" w:rsidRDefault="00A3434F" w:rsidP="00A3434F">
            <w:pPr>
              <w:ind w:left="360" w:hanging="360"/>
              <w:rPr>
                <w:rFonts w:cs="Arial"/>
                <w:szCs w:val="20"/>
              </w:rPr>
            </w:pPr>
          </w:p>
          <w:p w14:paraId="29C838AA" w14:textId="77777777" w:rsidR="00A3434F" w:rsidRDefault="00A3434F" w:rsidP="00A3434F">
            <w:pPr>
              <w:rPr>
                <w:rFonts w:cs="Arial"/>
                <w:szCs w:val="20"/>
              </w:rPr>
            </w:pPr>
            <w:r w:rsidRPr="00C5654B">
              <w:rPr>
                <w:rFonts w:cs="Arial"/>
                <w:szCs w:val="20"/>
              </w:rPr>
              <w:t xml:space="preserve">Case studies will be presented during your </w:t>
            </w:r>
            <w:r>
              <w:rPr>
                <w:rFonts w:cs="Arial"/>
                <w:szCs w:val="20"/>
              </w:rPr>
              <w:t xml:space="preserve">weekly </w:t>
            </w:r>
            <w:r w:rsidRPr="00C5654B">
              <w:rPr>
                <w:rFonts w:cs="Arial"/>
                <w:szCs w:val="20"/>
              </w:rPr>
              <w:t>Group Supervision Session</w:t>
            </w:r>
            <w:r>
              <w:rPr>
                <w:rFonts w:cs="Arial"/>
                <w:szCs w:val="20"/>
              </w:rPr>
              <w:t>s</w:t>
            </w:r>
            <w:r w:rsidRPr="00C5654B">
              <w:rPr>
                <w:rFonts w:cs="Arial"/>
                <w:szCs w:val="20"/>
              </w:rPr>
              <w:t xml:space="preserve"> </w:t>
            </w:r>
            <w:r>
              <w:rPr>
                <w:rFonts w:cs="Arial"/>
                <w:szCs w:val="20"/>
              </w:rPr>
              <w:t>during</w:t>
            </w:r>
            <w:r w:rsidRPr="00C5654B">
              <w:rPr>
                <w:rFonts w:cs="Arial"/>
                <w:szCs w:val="20"/>
              </w:rPr>
              <w:t xml:space="preserve"> </w:t>
            </w:r>
            <w:r w:rsidRPr="00EE0C54">
              <w:rPr>
                <w:rFonts w:cs="Arial"/>
                <w:b/>
                <w:szCs w:val="20"/>
              </w:rPr>
              <w:t>Weeks 5 – 13</w:t>
            </w:r>
            <w:r>
              <w:rPr>
                <w:rFonts w:cs="Arial"/>
                <w:szCs w:val="20"/>
              </w:rPr>
              <w:t xml:space="preserve"> and </w:t>
            </w:r>
            <w:r w:rsidRPr="00EE0C54">
              <w:rPr>
                <w:rFonts w:cs="Arial"/>
                <w:b/>
                <w:szCs w:val="20"/>
              </w:rPr>
              <w:t>Week 15</w:t>
            </w:r>
            <w:r>
              <w:rPr>
                <w:rFonts w:cs="Arial"/>
                <w:szCs w:val="20"/>
              </w:rPr>
              <w:t xml:space="preserve">. </w:t>
            </w:r>
          </w:p>
          <w:p w14:paraId="75F52CBA" w14:textId="77777777" w:rsidR="00A3434F" w:rsidRDefault="00A3434F" w:rsidP="00A3434F">
            <w:pPr>
              <w:rPr>
                <w:rFonts w:cs="Arial"/>
                <w:szCs w:val="20"/>
              </w:rPr>
            </w:pPr>
          </w:p>
          <w:p w14:paraId="6707CADB" w14:textId="77B61A8A" w:rsidR="00A3434F" w:rsidRDefault="00227F35" w:rsidP="00A3434F">
            <w:pPr>
              <w:rPr>
                <w:rFonts w:cs="Arial"/>
                <w:szCs w:val="20"/>
              </w:rPr>
            </w:pPr>
            <w:r>
              <w:rPr>
                <w:rFonts w:cs="Arial"/>
                <w:b/>
                <w:szCs w:val="20"/>
              </w:rPr>
              <w:t>Summarize</w:t>
            </w:r>
            <w:r w:rsidR="00A3434F">
              <w:rPr>
                <w:rFonts w:cs="Arial"/>
                <w:szCs w:val="20"/>
              </w:rPr>
              <w:t xml:space="preserve"> the </w:t>
            </w:r>
            <w:r>
              <w:rPr>
                <w:rFonts w:cs="Arial"/>
                <w:szCs w:val="20"/>
              </w:rPr>
              <w:t xml:space="preserve">case presentation using the </w:t>
            </w:r>
            <w:r w:rsidR="00A3434F">
              <w:rPr>
                <w:rFonts w:cs="Arial"/>
                <w:szCs w:val="20"/>
              </w:rPr>
              <w:t>Case Study Presentation Form</w:t>
            </w:r>
            <w:r>
              <w:rPr>
                <w:rFonts w:cs="Arial"/>
                <w:szCs w:val="20"/>
              </w:rPr>
              <w:t>.</w:t>
            </w:r>
            <w:r w:rsidR="00A3434F">
              <w:rPr>
                <w:rFonts w:cs="Arial"/>
                <w:szCs w:val="20"/>
              </w:rPr>
              <w:t xml:space="preserve"> You will present </w:t>
            </w:r>
            <w:r w:rsidR="00A3434F">
              <w:rPr>
                <w:rFonts w:cs="Arial"/>
                <w:b/>
                <w:szCs w:val="20"/>
              </w:rPr>
              <w:t>two</w:t>
            </w:r>
            <w:r w:rsidR="00A3434F" w:rsidRPr="00B71672">
              <w:rPr>
                <w:rFonts w:cs="Arial"/>
                <w:b/>
                <w:szCs w:val="20"/>
              </w:rPr>
              <w:t xml:space="preserve"> case studies</w:t>
            </w:r>
            <w:r w:rsidR="00A3434F">
              <w:rPr>
                <w:rFonts w:cs="Arial"/>
                <w:szCs w:val="20"/>
              </w:rPr>
              <w:t xml:space="preserve"> (i.e. two separate clients) within the weeks you sign up. </w:t>
            </w:r>
            <w:r w:rsidR="00A3434F">
              <w:t>Do not use actual student names in your assignment.</w:t>
            </w:r>
          </w:p>
          <w:p w14:paraId="30FE14BE" w14:textId="77777777" w:rsidR="00A3434F" w:rsidRDefault="00A3434F" w:rsidP="00A3434F">
            <w:pPr>
              <w:rPr>
                <w:rFonts w:cs="Arial"/>
                <w:szCs w:val="20"/>
              </w:rPr>
            </w:pPr>
          </w:p>
          <w:p w14:paraId="5BE3E276" w14:textId="7BFEB876" w:rsidR="00A3434F" w:rsidRPr="004B6155" w:rsidRDefault="00A3434F" w:rsidP="00A3434F">
            <w:pPr>
              <w:pStyle w:val="AssignmentsLevel1"/>
            </w:pPr>
            <w:r w:rsidRPr="00A73C3B">
              <w:rPr>
                <w:b/>
              </w:rPr>
              <w:t>Sign</w:t>
            </w:r>
            <w:r>
              <w:rPr>
                <w:b/>
              </w:rPr>
              <w:t>-</w:t>
            </w:r>
            <w:r w:rsidRPr="00A73C3B">
              <w:rPr>
                <w:b/>
              </w:rPr>
              <w:t>up</w:t>
            </w:r>
            <w:r w:rsidRPr="007E0CB9">
              <w:t xml:space="preserve"> for</w:t>
            </w:r>
            <w:r>
              <w:t xml:space="preserve"> the weeks you plan </w:t>
            </w:r>
            <w:r w:rsidRPr="007E0CB9">
              <w:t xml:space="preserve">to present </w:t>
            </w:r>
            <w:r>
              <w:t>by</w:t>
            </w:r>
            <w:r w:rsidRPr="007E0CB9">
              <w:t xml:space="preserve"> </w:t>
            </w:r>
            <w:r>
              <w:t xml:space="preserve">using </w:t>
            </w:r>
            <w:r w:rsidRPr="007E0CB9">
              <w:t xml:space="preserve">the Case Study Presentation </w:t>
            </w:r>
            <w:r>
              <w:t xml:space="preserve">Sign-up </w:t>
            </w:r>
            <w:r w:rsidRPr="007E0CB9">
              <w:t xml:space="preserve">wiki. </w:t>
            </w:r>
            <w:r>
              <w:t xml:space="preserve">Do not create a new </w:t>
            </w:r>
            <w:r>
              <w:rPr>
                <w:rStyle w:val="mceitemhiddenspellword"/>
              </w:rPr>
              <w:t>wiki</w:t>
            </w:r>
            <w:r>
              <w:t xml:space="preserve"> t</w:t>
            </w:r>
            <w:r>
              <w:rPr>
                <w:rStyle w:val="mceitemhiddenspellword"/>
              </w:rPr>
              <w:t>hread</w:t>
            </w:r>
            <w:r>
              <w:t xml:space="preserve">, </w:t>
            </w:r>
            <w:r w:rsidR="00407A90" w:rsidRPr="00407A90">
              <w:rPr>
                <w:rStyle w:val="Strong"/>
              </w:rPr>
              <w:t>po</w:t>
            </w:r>
            <w:r w:rsidRPr="00407A90">
              <w:rPr>
                <w:rStyle w:val="mceitemhiddenspellword"/>
                <w:b/>
                <w:bCs/>
              </w:rPr>
              <w:t>st</w:t>
            </w:r>
            <w:r>
              <w:rPr>
                <w:rStyle w:val="Strong"/>
                <w:b w:val="0"/>
              </w:rPr>
              <w:t xml:space="preserve"> to the existing th</w:t>
            </w:r>
            <w:r w:rsidR="00E241D0">
              <w:rPr>
                <w:rStyle w:val="Strong"/>
                <w:b w:val="0"/>
              </w:rPr>
              <w:t>read with</w:t>
            </w:r>
            <w:r>
              <w:rPr>
                <w:rStyle w:val="Strong"/>
                <w:b w:val="0"/>
              </w:rPr>
              <w:t xml:space="preserve"> </w:t>
            </w:r>
            <w:r w:rsidRPr="000E577F">
              <w:rPr>
                <w:rStyle w:val="mceitemhidden"/>
              </w:rPr>
              <w:t>your</w:t>
            </w:r>
            <w:r>
              <w:rPr>
                <w:rStyle w:val="mceitemhidden"/>
              </w:rPr>
              <w:t xml:space="preserve"> name to the appropriate week you want to present.</w:t>
            </w:r>
          </w:p>
        </w:tc>
        <w:tc>
          <w:tcPr>
            <w:tcW w:w="1440" w:type="dxa"/>
            <w:tcBorders>
              <w:bottom w:val="single" w:sz="4" w:space="0" w:color="000000" w:themeColor="text1"/>
            </w:tcBorders>
          </w:tcPr>
          <w:p w14:paraId="5073BB22" w14:textId="77777777" w:rsidR="00A3434F" w:rsidRDefault="00A3434F" w:rsidP="00A3434F">
            <w:pPr>
              <w:rPr>
                <w:rFonts w:cs="Arial"/>
                <w:szCs w:val="20"/>
              </w:rPr>
            </w:pPr>
            <w:r>
              <w:rPr>
                <w:rFonts w:cs="Arial"/>
                <w:szCs w:val="20"/>
              </w:rPr>
              <w:t>COURSE</w:t>
            </w:r>
          </w:p>
        </w:tc>
        <w:tc>
          <w:tcPr>
            <w:tcW w:w="1440" w:type="dxa"/>
            <w:tcBorders>
              <w:bottom w:val="single" w:sz="4" w:space="0" w:color="000000" w:themeColor="text1"/>
            </w:tcBorders>
          </w:tcPr>
          <w:p w14:paraId="02DEE145" w14:textId="58EC3C3C" w:rsidR="00A3434F" w:rsidRDefault="00A3434F" w:rsidP="00A3434F">
            <w:pPr>
              <w:tabs>
                <w:tab w:val="left" w:pos="0"/>
                <w:tab w:val="left" w:pos="3720"/>
              </w:tabs>
              <w:outlineLvl w:val="0"/>
            </w:pPr>
          </w:p>
        </w:tc>
      </w:tr>
      <w:tr w:rsidR="00A3434F" w:rsidRPr="007F339F" w14:paraId="587A373A" w14:textId="77777777" w:rsidTr="0085527C">
        <w:tc>
          <w:tcPr>
            <w:tcW w:w="10170" w:type="dxa"/>
            <w:tcMar>
              <w:top w:w="115" w:type="dxa"/>
              <w:left w:w="115" w:type="dxa"/>
              <w:bottom w:w="115" w:type="dxa"/>
              <w:right w:w="115" w:type="dxa"/>
            </w:tcMar>
          </w:tcPr>
          <w:p w14:paraId="51A212C4" w14:textId="77777777" w:rsidR="00A3434F" w:rsidRDefault="00A3434F" w:rsidP="00A3434F">
            <w:pPr>
              <w:tabs>
                <w:tab w:val="left" w:pos="2329"/>
              </w:tabs>
              <w:rPr>
                <w:rFonts w:cs="Arial"/>
                <w:b/>
                <w:szCs w:val="20"/>
              </w:rPr>
            </w:pPr>
            <w:r>
              <w:rPr>
                <w:rFonts w:cs="Arial"/>
                <w:b/>
                <w:szCs w:val="20"/>
              </w:rPr>
              <w:t xml:space="preserve">Time Log </w:t>
            </w:r>
          </w:p>
          <w:p w14:paraId="51B6D94C" w14:textId="77777777" w:rsidR="00A3434F" w:rsidRDefault="00A3434F" w:rsidP="00A3434F">
            <w:pPr>
              <w:tabs>
                <w:tab w:val="left" w:pos="2329"/>
              </w:tabs>
              <w:rPr>
                <w:rFonts w:cs="Arial"/>
                <w:b/>
                <w:szCs w:val="20"/>
              </w:rPr>
            </w:pPr>
          </w:p>
          <w:p w14:paraId="6EBB0841"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1838A90A" w14:textId="77777777" w:rsidR="00A3434F" w:rsidRDefault="00A3434F" w:rsidP="00A3434F">
            <w:pPr>
              <w:tabs>
                <w:tab w:val="left" w:pos="2329"/>
              </w:tabs>
              <w:rPr>
                <w:rFonts w:cs="Arial"/>
                <w:b/>
                <w:szCs w:val="20"/>
              </w:rPr>
            </w:pPr>
          </w:p>
          <w:p w14:paraId="50B9AF30"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E829402" w14:textId="77777777" w:rsidR="00A3434F" w:rsidRDefault="00A3434F" w:rsidP="00A3434F">
            <w:pPr>
              <w:rPr>
                <w:rFonts w:cs="Arial"/>
                <w:b/>
                <w:szCs w:val="20"/>
              </w:rPr>
            </w:pPr>
          </w:p>
          <w:p w14:paraId="3870E1EC" w14:textId="406C02AE" w:rsidR="00A3434F" w:rsidRDefault="00A3434F" w:rsidP="00A3434F">
            <w:pPr>
              <w:pStyle w:val="AssignmentsLevel1"/>
              <w:rPr>
                <w:b/>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5D97F1E0" w14:textId="77777777" w:rsidR="00A3434F" w:rsidRDefault="00A3434F" w:rsidP="00A3434F">
            <w:pPr>
              <w:rPr>
                <w:rFonts w:cs="Arial"/>
                <w:szCs w:val="20"/>
              </w:rPr>
            </w:pPr>
            <w:r>
              <w:rPr>
                <w:rFonts w:cs="Arial"/>
                <w:szCs w:val="20"/>
              </w:rPr>
              <w:t>3.5</w:t>
            </w:r>
          </w:p>
        </w:tc>
        <w:tc>
          <w:tcPr>
            <w:tcW w:w="1440" w:type="dxa"/>
            <w:tcBorders>
              <w:bottom w:val="single" w:sz="4" w:space="0" w:color="000000" w:themeColor="text1"/>
            </w:tcBorders>
          </w:tcPr>
          <w:p w14:paraId="292701BB" w14:textId="555A129B" w:rsidR="00A3434F" w:rsidRDefault="00A3434F" w:rsidP="00A3434F">
            <w:pPr>
              <w:tabs>
                <w:tab w:val="left" w:pos="0"/>
                <w:tab w:val="left" w:pos="3720"/>
              </w:tabs>
              <w:outlineLvl w:val="0"/>
            </w:pPr>
          </w:p>
        </w:tc>
      </w:tr>
      <w:tr w:rsidR="00A3434F" w:rsidRPr="007F339F" w14:paraId="364DC389" w14:textId="77777777" w:rsidTr="005F5CBE">
        <w:tc>
          <w:tcPr>
            <w:tcW w:w="10170" w:type="dxa"/>
            <w:tcBorders>
              <w:bottom w:val="single" w:sz="4" w:space="0" w:color="000000" w:themeColor="text1"/>
            </w:tcBorders>
            <w:tcMar>
              <w:top w:w="115" w:type="dxa"/>
              <w:left w:w="115" w:type="dxa"/>
              <w:bottom w:w="115" w:type="dxa"/>
              <w:right w:w="115" w:type="dxa"/>
            </w:tcMar>
          </w:tcPr>
          <w:p w14:paraId="36171C02" w14:textId="1522B3AE" w:rsidR="00A3434F" w:rsidRDefault="00A3434F" w:rsidP="00A3434F">
            <w:pPr>
              <w:pStyle w:val="AssignmentsLevel1"/>
              <w:rPr>
                <w:b/>
              </w:rPr>
            </w:pPr>
            <w:r>
              <w:rPr>
                <w:b/>
              </w:rPr>
              <w:lastRenderedPageBreak/>
              <w:t>Group Supervision: Week 3 Consultation and Peer Supervision</w:t>
            </w:r>
          </w:p>
          <w:p w14:paraId="2F9A3BCA" w14:textId="77777777" w:rsidR="00A3434F" w:rsidRDefault="00A3434F" w:rsidP="00A3434F">
            <w:pPr>
              <w:pStyle w:val="AssignmentsLevel1"/>
              <w:rPr>
                <w:b/>
              </w:rPr>
            </w:pPr>
          </w:p>
          <w:p w14:paraId="4AF47DAA" w14:textId="7AE9D4F3"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2085AEF6" w14:textId="77777777" w:rsidR="00A3434F" w:rsidRDefault="00A3434F" w:rsidP="00A3434F">
            <w:pPr>
              <w:pStyle w:val="AssignmentsLevel1"/>
              <w:rPr>
                <w:rFonts w:ascii="Times New Roman" w:hAnsi="Times New Roman" w:cs="Times New Roman"/>
              </w:rPr>
            </w:pPr>
          </w:p>
          <w:p w14:paraId="4395E2CB" w14:textId="77777777" w:rsidR="00A3434F" w:rsidRDefault="00A3434F" w:rsidP="00A3434F">
            <w:pPr>
              <w:pStyle w:val="APACitation"/>
            </w:pPr>
            <w:r>
              <w:rPr>
                <w:rStyle w:val="Strong"/>
              </w:rPr>
              <w:t>Attend</w:t>
            </w:r>
            <w:r>
              <w:t xml:space="preserve"> the hour and a half of group supervision as scheduled by your instructor.</w:t>
            </w:r>
          </w:p>
          <w:p w14:paraId="682A4DE6" w14:textId="77777777" w:rsidR="00A3434F" w:rsidRDefault="00A3434F" w:rsidP="00A3434F">
            <w:pPr>
              <w:pStyle w:val="APACitation"/>
            </w:pPr>
          </w:p>
          <w:p w14:paraId="7AC6C48F" w14:textId="39FB6DB0" w:rsidR="00A3434F" w:rsidRPr="006E436C" w:rsidRDefault="00A3434F" w:rsidP="00A3434F">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366FA05B" w14:textId="77777777" w:rsidR="00A3434F" w:rsidRPr="009F6FAF" w:rsidRDefault="00A3434F" w:rsidP="00A3434F">
            <w:pPr>
              <w:rPr>
                <w:rFonts w:cs="Arial"/>
                <w:szCs w:val="20"/>
              </w:rPr>
            </w:pPr>
            <w:r>
              <w:rPr>
                <w:rFonts w:cs="Arial"/>
                <w:szCs w:val="20"/>
              </w:rPr>
              <w:t>3.2</w:t>
            </w:r>
          </w:p>
        </w:tc>
        <w:tc>
          <w:tcPr>
            <w:tcW w:w="1440" w:type="dxa"/>
            <w:tcBorders>
              <w:bottom w:val="single" w:sz="4" w:space="0" w:color="000000" w:themeColor="text1"/>
            </w:tcBorders>
          </w:tcPr>
          <w:p w14:paraId="65B39AFD" w14:textId="468F8EF8" w:rsidR="00A3434F" w:rsidRPr="009F6FAF" w:rsidRDefault="00A3434F" w:rsidP="00A3434F">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A3434F" w:rsidRPr="00842155" w14:paraId="55911169" w14:textId="77777777" w:rsidTr="005F5CBE">
        <w:tc>
          <w:tcPr>
            <w:tcW w:w="10170" w:type="dxa"/>
            <w:tcBorders>
              <w:bottom w:val="single" w:sz="4" w:space="0" w:color="auto"/>
            </w:tcBorders>
            <w:tcMar>
              <w:top w:w="115" w:type="dxa"/>
              <w:left w:w="115" w:type="dxa"/>
              <w:bottom w:w="115" w:type="dxa"/>
              <w:right w:w="115" w:type="dxa"/>
            </w:tcMar>
          </w:tcPr>
          <w:p w14:paraId="7C9CC703" w14:textId="1F551941" w:rsidR="00A3434F" w:rsidRDefault="00A3434F" w:rsidP="00A3434F">
            <w:pPr>
              <w:tabs>
                <w:tab w:val="left" w:pos="2329"/>
              </w:tabs>
              <w:rPr>
                <w:b/>
              </w:rPr>
            </w:pPr>
            <w:r>
              <w:rPr>
                <w:b/>
              </w:rPr>
              <w:t>Week 3: Peer Support Learning Circle</w:t>
            </w:r>
          </w:p>
          <w:p w14:paraId="258BB8E6" w14:textId="77777777" w:rsidR="00A3434F" w:rsidRDefault="00A3434F" w:rsidP="00A3434F">
            <w:pPr>
              <w:tabs>
                <w:tab w:val="left" w:pos="2329"/>
              </w:tabs>
              <w:rPr>
                <w:b/>
              </w:rPr>
            </w:pPr>
          </w:p>
          <w:p w14:paraId="7C411E4D" w14:textId="48C756D8"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ircles</w:t>
            </w:r>
            <w:r>
              <w:rPr>
                <w:rFonts w:cs="Arial"/>
                <w:szCs w:val="20"/>
              </w:rPr>
              <w:t xml:space="preserve"> of three to four members </w:t>
            </w:r>
            <w:r w:rsidRPr="00EC267D">
              <w:t xml:space="preserve">as </w:t>
            </w:r>
            <w:r>
              <w:t>you complete the work at your internship site.</w:t>
            </w:r>
          </w:p>
          <w:p w14:paraId="69346C80" w14:textId="77777777" w:rsidR="00A3434F" w:rsidRDefault="00A3434F" w:rsidP="00A3434F"/>
          <w:p w14:paraId="1B336682" w14:textId="4D372F0A" w:rsidR="00A3434F" w:rsidRDefault="00A3434F" w:rsidP="00A3434F">
            <w:pPr>
              <w:tabs>
                <w:tab w:val="left" w:pos="2329"/>
              </w:tabs>
            </w:pPr>
            <w:r>
              <w:rPr>
                <w:b/>
              </w:rPr>
              <w:t xml:space="preserve">Discuss </w:t>
            </w:r>
            <w:r>
              <w:t>the following with</w:t>
            </w:r>
            <w:r>
              <w:rPr>
                <w:rFonts w:cs="Arial"/>
                <w:szCs w:val="20"/>
              </w:rPr>
              <w:t>in the group forum:</w:t>
            </w:r>
          </w:p>
          <w:p w14:paraId="1DF0544F" w14:textId="77777777" w:rsidR="00A3434F" w:rsidRDefault="00A3434F" w:rsidP="00A3434F">
            <w:pPr>
              <w:tabs>
                <w:tab w:val="left" w:pos="2329"/>
              </w:tabs>
            </w:pPr>
          </w:p>
          <w:p w14:paraId="27DF0E54" w14:textId="77777777" w:rsidR="00A3434F" w:rsidRDefault="00A3434F" w:rsidP="00A3434F">
            <w:pPr>
              <w:pStyle w:val="ListParagraph"/>
              <w:numPr>
                <w:ilvl w:val="0"/>
                <w:numId w:val="23"/>
              </w:numPr>
              <w:tabs>
                <w:tab w:val="left" w:pos="2329"/>
              </w:tabs>
              <w:ind w:left="395"/>
            </w:pPr>
            <w:r>
              <w:t>What is going on at your site?</w:t>
            </w:r>
          </w:p>
          <w:p w14:paraId="333565C3" w14:textId="52F1ABAE"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28DBAFD"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324B4AE3" w14:textId="77777777" w:rsidR="00A3434F" w:rsidRDefault="00A3434F" w:rsidP="00A3434F">
            <w:pPr>
              <w:tabs>
                <w:tab w:val="left" w:pos="2329"/>
              </w:tabs>
            </w:pPr>
          </w:p>
          <w:p w14:paraId="7CC980BA" w14:textId="0BFB45DC" w:rsidR="00A3434F" w:rsidRPr="00135F7B" w:rsidRDefault="00A3434F" w:rsidP="00A3434F">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595C5E59" w14:textId="1609250C" w:rsidR="00A3434F" w:rsidRPr="00842155" w:rsidRDefault="00A3434F" w:rsidP="00A3434F">
            <w:pPr>
              <w:tabs>
                <w:tab w:val="left" w:pos="2329"/>
              </w:tabs>
              <w:rPr>
                <w:rFonts w:cs="Arial"/>
                <w:szCs w:val="20"/>
              </w:rPr>
            </w:pPr>
            <w:r>
              <w:rPr>
                <w:rFonts w:cs="Arial"/>
                <w:szCs w:val="20"/>
              </w:rPr>
              <w:t>VARIES</w:t>
            </w:r>
          </w:p>
        </w:tc>
        <w:tc>
          <w:tcPr>
            <w:tcW w:w="1440" w:type="dxa"/>
            <w:tcBorders>
              <w:bottom w:val="single" w:sz="4" w:space="0" w:color="auto"/>
            </w:tcBorders>
          </w:tcPr>
          <w:p w14:paraId="479C630F" w14:textId="0DEA7144" w:rsidR="00A3434F" w:rsidRPr="00842155" w:rsidRDefault="00A3434F" w:rsidP="00A3434F">
            <w:pPr>
              <w:tabs>
                <w:tab w:val="left" w:pos="2329"/>
              </w:tabs>
              <w:rPr>
                <w:rFonts w:eastAsia="Arial" w:cs="Arial"/>
              </w:rPr>
            </w:pPr>
            <w:r>
              <w:t xml:space="preserve">Group Discussion = </w:t>
            </w:r>
            <w:r w:rsidRPr="4948C66D">
              <w:rPr>
                <w:b/>
                <w:bCs/>
              </w:rPr>
              <w:t>1 hour</w:t>
            </w:r>
          </w:p>
        </w:tc>
      </w:tr>
    </w:tbl>
    <w:p w14:paraId="55295528" w14:textId="77777777" w:rsidR="005344A9" w:rsidRDefault="005344A9" w:rsidP="0020635A">
      <w:pPr>
        <w:pStyle w:val="Heading1"/>
      </w:pPr>
    </w:p>
    <w:p w14:paraId="544AE7A3" w14:textId="77777777" w:rsidR="00EB2DC6" w:rsidRDefault="00EB2DC6" w:rsidP="00EB2DC6">
      <w:pPr>
        <w:pStyle w:val="Heading1"/>
      </w:pPr>
      <w:r>
        <w:t>Faculty Notes</w:t>
      </w:r>
    </w:p>
    <w:p w14:paraId="58A54862" w14:textId="77777777" w:rsidR="00EB2DC6" w:rsidRDefault="00EB2DC6" w:rsidP="00EB2DC6">
      <w:pPr>
        <w:pStyle w:val="AssignmentsLevel2"/>
        <w:numPr>
          <w:ilvl w:val="0"/>
          <w:numId w:val="0"/>
        </w:numPr>
        <w:rPr>
          <w:b/>
        </w:rPr>
      </w:pPr>
    </w:p>
    <w:p w14:paraId="199B7616" w14:textId="77777777" w:rsidR="00EB2DC6" w:rsidRDefault="00EB2DC6" w:rsidP="00EB2DC6">
      <w:pPr>
        <w:pStyle w:val="AssignmentsLevel1"/>
        <w:rPr>
          <w:b/>
        </w:rPr>
      </w:pPr>
      <w:r>
        <w:rPr>
          <w:b/>
        </w:rPr>
        <w:t>Assignment: Classroom Guidance</w:t>
      </w:r>
    </w:p>
    <w:p w14:paraId="57D6AE38" w14:textId="7C0DF9A3" w:rsidR="00EB2DC6" w:rsidRDefault="00EB2DC6" w:rsidP="00EB2DC6">
      <w:pPr>
        <w:pStyle w:val="AssignmentsLevel2"/>
        <w:numPr>
          <w:ilvl w:val="0"/>
          <w:numId w:val="0"/>
        </w:numPr>
        <w:rPr>
          <w:b/>
        </w:rPr>
      </w:pPr>
    </w:p>
    <w:p w14:paraId="3F2EE5A4" w14:textId="755D60C5" w:rsidR="00EB2DC6" w:rsidRPr="00EB2DC6" w:rsidRDefault="00EB2DC6" w:rsidP="00EB2DC6">
      <w:pPr>
        <w:pStyle w:val="AssignmentsLevel2"/>
        <w:numPr>
          <w:ilvl w:val="0"/>
          <w:numId w:val="0"/>
        </w:numPr>
      </w:pPr>
      <w:r>
        <w:t xml:space="preserve">Due to the requirements of </w:t>
      </w:r>
      <w:r w:rsidR="00227F35">
        <w:t>A</w:t>
      </w:r>
      <w:r>
        <w:t>ssignment</w:t>
      </w:r>
      <w:r w:rsidR="00227F35">
        <w:t>: Classroom Guidance</w:t>
      </w:r>
      <w:r>
        <w:t xml:space="preserve">, you must manually enter the required points in Blackboard following the Suggested Point Scale in this FIG. </w:t>
      </w:r>
      <w:r w:rsidR="00227F35">
        <w:t xml:space="preserve">Do this for all the assignment submissions related to the classroom guidance. </w:t>
      </w:r>
    </w:p>
    <w:p w14:paraId="61E67348" w14:textId="77777777" w:rsidR="00EB2DC6" w:rsidRDefault="00EB2DC6" w:rsidP="00EB2DC6">
      <w:pPr>
        <w:pStyle w:val="AssignmentsLevel2"/>
        <w:numPr>
          <w:ilvl w:val="0"/>
          <w:numId w:val="0"/>
        </w:numPr>
        <w:rPr>
          <w:b/>
        </w:rPr>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12175C1"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02386DB" w:rsidR="002C1641" w:rsidRPr="00842155" w:rsidRDefault="002C1641" w:rsidP="0020635A">
            <w:pPr>
              <w:pStyle w:val="WeeklyTopicHeading1"/>
            </w:pPr>
            <w:bookmarkStart w:id="13" w:name="weekfour"/>
            <w:bookmarkStart w:id="14" w:name="_Toc358980897"/>
            <w:bookmarkEnd w:id="13"/>
            <w:r w:rsidRPr="0068364F">
              <w:t xml:space="preserve">Week </w:t>
            </w:r>
            <w:r>
              <w:t>Four</w:t>
            </w:r>
            <w:r w:rsidRPr="0068364F">
              <w:t xml:space="preserve">: </w:t>
            </w:r>
            <w:r w:rsidR="00BF4D10">
              <w:t>ASCA Foundation</w:t>
            </w:r>
            <w:bookmarkEnd w:id="14"/>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F4D10" w:rsidRPr="00842155" w14:paraId="6A19E2FF" w14:textId="77777777" w:rsidTr="4948C66D">
        <w:trPr>
          <w:trHeight w:val="30"/>
        </w:trPr>
        <w:tc>
          <w:tcPr>
            <w:tcW w:w="10170" w:type="dxa"/>
            <w:tcBorders>
              <w:bottom w:val="nil"/>
              <w:right w:val="nil"/>
            </w:tcBorders>
            <w:tcMar>
              <w:top w:w="115" w:type="dxa"/>
              <w:left w:w="115" w:type="dxa"/>
              <w:bottom w:w="115" w:type="dxa"/>
              <w:right w:w="115" w:type="dxa"/>
            </w:tcMar>
          </w:tcPr>
          <w:p w14:paraId="765DA232" w14:textId="755F17B5" w:rsidR="00BF4D10" w:rsidRPr="00842155" w:rsidRDefault="00BF4D10" w:rsidP="008A3A6A">
            <w:pPr>
              <w:pStyle w:val="ObjectiveBullet"/>
              <w:numPr>
                <w:ilvl w:val="1"/>
                <w:numId w:val="11"/>
              </w:numPr>
              <w:tabs>
                <w:tab w:val="clear" w:pos="0"/>
              </w:tabs>
            </w:pPr>
            <w:r>
              <w:t>Explain the importance of providing services according to the ASCA Foundation.</w:t>
            </w:r>
          </w:p>
        </w:tc>
        <w:tc>
          <w:tcPr>
            <w:tcW w:w="2880" w:type="dxa"/>
            <w:gridSpan w:val="2"/>
            <w:tcBorders>
              <w:left w:val="nil"/>
              <w:bottom w:val="nil"/>
            </w:tcBorders>
          </w:tcPr>
          <w:p w14:paraId="01245692" w14:textId="5C1D709D" w:rsidR="00BF4D10" w:rsidRPr="00842155" w:rsidRDefault="00BF4D10" w:rsidP="00BF4D10">
            <w:pPr>
              <w:tabs>
                <w:tab w:val="left" w:pos="0"/>
                <w:tab w:val="left" w:pos="3720"/>
              </w:tabs>
              <w:outlineLvl w:val="0"/>
              <w:rPr>
                <w:rFonts w:cs="Arial"/>
                <w:szCs w:val="20"/>
              </w:rPr>
            </w:pPr>
            <w:r>
              <w:rPr>
                <w:rFonts w:cs="Arial"/>
                <w:szCs w:val="20"/>
              </w:rPr>
              <w:t>CLO1, CLO2</w:t>
            </w:r>
          </w:p>
        </w:tc>
      </w:tr>
      <w:tr w:rsidR="00BF4D10" w:rsidRPr="00842155" w14:paraId="1F3E312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26472C" w14:textId="6C8A9661" w:rsidR="00F205A5" w:rsidRPr="00F205A5" w:rsidRDefault="00BF4D10" w:rsidP="00F91018">
            <w:pPr>
              <w:pStyle w:val="ObjectiveBullet"/>
              <w:numPr>
                <w:ilvl w:val="1"/>
                <w:numId w:val="11"/>
              </w:numPr>
            </w:pPr>
            <w:r>
              <w:t>Identify the program focus elements of the ASCA Foundation.</w:t>
            </w:r>
          </w:p>
        </w:tc>
        <w:tc>
          <w:tcPr>
            <w:tcW w:w="2880" w:type="dxa"/>
            <w:gridSpan w:val="2"/>
            <w:tcBorders>
              <w:top w:val="nil"/>
              <w:left w:val="nil"/>
              <w:bottom w:val="nil"/>
            </w:tcBorders>
          </w:tcPr>
          <w:p w14:paraId="1D8555ED" w14:textId="0099C333" w:rsidR="00BF4D10" w:rsidRPr="00842155" w:rsidRDefault="00BF4D10" w:rsidP="00BF4D10">
            <w:pPr>
              <w:tabs>
                <w:tab w:val="left" w:pos="0"/>
                <w:tab w:val="left" w:pos="3720"/>
              </w:tabs>
              <w:outlineLvl w:val="0"/>
              <w:rPr>
                <w:rFonts w:cs="Arial"/>
                <w:szCs w:val="20"/>
              </w:rPr>
            </w:pPr>
            <w:r>
              <w:rPr>
                <w:rFonts w:cs="Arial"/>
                <w:szCs w:val="20"/>
              </w:rPr>
              <w:t>CLO1, CLO2</w:t>
            </w:r>
          </w:p>
        </w:tc>
      </w:tr>
      <w:tr w:rsidR="00F91018" w:rsidRPr="00842155" w14:paraId="70C8F0A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E325762" w14:textId="7F19316C" w:rsidR="00F91018" w:rsidRDefault="00F91018" w:rsidP="008A3A6A">
            <w:pPr>
              <w:pStyle w:val="ObjectiveBullet"/>
              <w:numPr>
                <w:ilvl w:val="1"/>
                <w:numId w:val="11"/>
              </w:numPr>
            </w:pPr>
            <w:r w:rsidRPr="00F205A5">
              <w:t>Assess proficiency in applying school counselor competencies.</w:t>
            </w:r>
          </w:p>
        </w:tc>
        <w:tc>
          <w:tcPr>
            <w:tcW w:w="2880" w:type="dxa"/>
            <w:gridSpan w:val="2"/>
            <w:tcBorders>
              <w:top w:val="nil"/>
              <w:left w:val="nil"/>
              <w:bottom w:val="nil"/>
            </w:tcBorders>
          </w:tcPr>
          <w:p w14:paraId="2C4F1442" w14:textId="7D70A13F" w:rsidR="00F91018" w:rsidRDefault="009519A5" w:rsidP="00BF4D10">
            <w:pPr>
              <w:tabs>
                <w:tab w:val="left" w:pos="0"/>
                <w:tab w:val="left" w:pos="3720"/>
              </w:tabs>
              <w:outlineLvl w:val="0"/>
              <w:rPr>
                <w:rFonts w:cs="Arial"/>
                <w:szCs w:val="20"/>
              </w:rPr>
            </w:pPr>
            <w:r>
              <w:rPr>
                <w:rFonts w:cs="Arial"/>
                <w:szCs w:val="20"/>
              </w:rPr>
              <w:t>CLO1, CLO2, CLO3</w:t>
            </w:r>
          </w:p>
        </w:tc>
      </w:tr>
      <w:tr w:rsidR="00F91018" w:rsidRPr="00842155" w14:paraId="004E08D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9E6D6DB" w14:textId="088D1CA8" w:rsidR="00F91018" w:rsidRPr="00F205A5" w:rsidRDefault="00F91018" w:rsidP="008A3A6A">
            <w:pPr>
              <w:pStyle w:val="ObjectiveBullet"/>
              <w:numPr>
                <w:ilvl w:val="1"/>
                <w:numId w:val="11"/>
              </w:numPr>
            </w:pPr>
            <w:r>
              <w:t>Design guidance and small group lessons that align to academic standards.</w:t>
            </w:r>
          </w:p>
        </w:tc>
        <w:tc>
          <w:tcPr>
            <w:tcW w:w="2880" w:type="dxa"/>
            <w:gridSpan w:val="2"/>
            <w:tcBorders>
              <w:top w:val="nil"/>
              <w:left w:val="nil"/>
              <w:bottom w:val="nil"/>
            </w:tcBorders>
          </w:tcPr>
          <w:p w14:paraId="57CD76A9" w14:textId="7EC860B2" w:rsidR="00F91018" w:rsidRDefault="00902648" w:rsidP="00BF4D10">
            <w:pPr>
              <w:tabs>
                <w:tab w:val="left" w:pos="0"/>
                <w:tab w:val="left" w:pos="3720"/>
              </w:tabs>
              <w:outlineLvl w:val="0"/>
              <w:rPr>
                <w:rFonts w:cs="Arial"/>
                <w:szCs w:val="20"/>
              </w:rPr>
            </w:pPr>
            <w:r>
              <w:rPr>
                <w:rFonts w:cs="Arial"/>
                <w:szCs w:val="20"/>
              </w:rPr>
              <w:t>CLO1, CLO3</w:t>
            </w:r>
          </w:p>
        </w:tc>
      </w:tr>
      <w:tr w:rsidR="00F91018" w:rsidRPr="00842155" w14:paraId="3D5A181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691404C" w14:textId="24FBAC2E" w:rsidR="00F91018" w:rsidRPr="00F205A5" w:rsidRDefault="00F91018" w:rsidP="008A3A6A">
            <w:pPr>
              <w:pStyle w:val="ObjectiveBullet"/>
              <w:numPr>
                <w:ilvl w:val="1"/>
                <w:numId w:val="11"/>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D5C69F7" w14:textId="53BB74B0" w:rsidR="00F91018" w:rsidRDefault="0002712A" w:rsidP="00BF4D10">
            <w:pPr>
              <w:tabs>
                <w:tab w:val="left" w:pos="0"/>
                <w:tab w:val="left" w:pos="3720"/>
              </w:tabs>
              <w:outlineLvl w:val="0"/>
              <w:rPr>
                <w:rFonts w:cs="Arial"/>
                <w:szCs w:val="20"/>
              </w:rPr>
            </w:pPr>
            <w:r>
              <w:rPr>
                <w:rFonts w:cs="Arial"/>
                <w:szCs w:val="20"/>
              </w:rPr>
              <w:t>CLO1, CLO3</w:t>
            </w:r>
          </w:p>
        </w:tc>
      </w:tr>
      <w:tr w:rsidR="00F5197D" w:rsidRPr="00842155" w14:paraId="5BD03F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2CCB138" w14:textId="62766D6F" w:rsidR="00F5197D" w:rsidRDefault="00F91018" w:rsidP="00F91018">
            <w:pPr>
              <w:pStyle w:val="ObjectiveBullet"/>
              <w:numPr>
                <w:ilvl w:val="1"/>
                <w:numId w:val="11"/>
              </w:numPr>
            </w:pPr>
            <w:r>
              <w:t>Identify direct and indirect student services.</w:t>
            </w:r>
          </w:p>
        </w:tc>
        <w:tc>
          <w:tcPr>
            <w:tcW w:w="2880" w:type="dxa"/>
            <w:gridSpan w:val="2"/>
            <w:tcBorders>
              <w:top w:val="nil"/>
              <w:left w:val="nil"/>
              <w:bottom w:val="nil"/>
            </w:tcBorders>
          </w:tcPr>
          <w:p w14:paraId="61B79B5E" w14:textId="6F548456" w:rsidR="00F5197D" w:rsidRDefault="009666F1" w:rsidP="00BF4D10">
            <w:pPr>
              <w:tabs>
                <w:tab w:val="left" w:pos="0"/>
                <w:tab w:val="left" w:pos="3720"/>
              </w:tabs>
              <w:outlineLvl w:val="0"/>
              <w:rPr>
                <w:rFonts w:cs="Arial"/>
                <w:szCs w:val="20"/>
              </w:rPr>
            </w:pPr>
            <w:r>
              <w:rPr>
                <w:rFonts w:cs="Arial"/>
                <w:szCs w:val="20"/>
              </w:rPr>
              <w:t>CLO1, CLO2 CLO3, CLO5</w:t>
            </w:r>
          </w:p>
        </w:tc>
      </w:tr>
      <w:tr w:rsidR="00BF4D10" w:rsidRPr="00842155" w14:paraId="003618E5"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A470F4"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AIE</w:t>
            </w:r>
          </w:p>
        </w:tc>
      </w:tr>
      <w:tr w:rsidR="00BF4D10" w:rsidRPr="00842155" w14:paraId="6410378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0EBA20B" w14:textId="77777777" w:rsidR="00BF4D10" w:rsidRDefault="00BF4D10" w:rsidP="00BF4D10">
            <w:pPr>
              <w:rPr>
                <w:rFonts w:cs="Arial"/>
                <w:b/>
                <w:szCs w:val="20"/>
              </w:rPr>
            </w:pPr>
            <w:r>
              <w:rPr>
                <w:rFonts w:cs="Arial"/>
                <w:b/>
                <w:szCs w:val="20"/>
              </w:rPr>
              <w:t>Field Placement</w:t>
            </w:r>
          </w:p>
          <w:p w14:paraId="5ABDED76" w14:textId="6BEAAE63" w:rsidR="00BF4D10" w:rsidRPr="00842155" w:rsidRDefault="00BF4D10" w:rsidP="00BF4D10">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FB0ACE">
              <w:t>4</w:t>
            </w:r>
            <w:r w:rsidRPr="00435723">
              <w:t xml:space="preserve"> hours.</w:t>
            </w:r>
          </w:p>
        </w:tc>
        <w:tc>
          <w:tcPr>
            <w:tcW w:w="1440" w:type="dxa"/>
            <w:tcBorders>
              <w:left w:val="single" w:sz="4" w:space="0" w:color="000000" w:themeColor="text1"/>
            </w:tcBorders>
            <w:shd w:val="clear" w:color="auto" w:fill="FFFFFF" w:themeFill="background1"/>
          </w:tcPr>
          <w:p w14:paraId="434BC0E0" w14:textId="2EBFD3C7" w:rsidR="00BF4D10" w:rsidRPr="009F6FAF" w:rsidRDefault="00BF4D10" w:rsidP="00BF4D10">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C3338A0" w14:textId="62DD71A6" w:rsidR="00BF4D10" w:rsidRPr="009F6FAF" w:rsidRDefault="00BF4D10" w:rsidP="00BF4D10">
            <w:pPr>
              <w:rPr>
                <w:rFonts w:cs="Arial"/>
                <w:szCs w:val="20"/>
              </w:rPr>
            </w:pPr>
          </w:p>
        </w:tc>
      </w:tr>
      <w:tr w:rsidR="00BF4D10" w:rsidRPr="00842155" w14:paraId="4AEE9B27"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1149A09" w14:textId="77777777" w:rsidR="00BF4D10" w:rsidRPr="00893E2B" w:rsidRDefault="00BF4D10" w:rsidP="00BF4D10">
            <w:pPr>
              <w:pStyle w:val="AssignmentsLevel1"/>
              <w:rPr>
                <w:b/>
              </w:rPr>
            </w:pPr>
            <w:r w:rsidRPr="00893E2B">
              <w:rPr>
                <w:b/>
              </w:rPr>
              <w:t>Field Experience Activities</w:t>
            </w:r>
          </w:p>
          <w:p w14:paraId="3E665211" w14:textId="77777777" w:rsidR="00BF4D10" w:rsidRPr="00893E2B" w:rsidRDefault="00BF4D10" w:rsidP="00BF4D10">
            <w:pPr>
              <w:pStyle w:val="AssignmentsLevel1"/>
            </w:pPr>
          </w:p>
          <w:p w14:paraId="39544EA7" w14:textId="4C27A691" w:rsidR="00BF4D10" w:rsidRPr="00842155" w:rsidRDefault="006F68A3" w:rsidP="00BF4D10">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725A232C" w14:textId="1488DBCC" w:rsidR="00BF4D10" w:rsidRPr="009F6FAF" w:rsidRDefault="00F5197D" w:rsidP="00BF4D10">
            <w:pPr>
              <w:rPr>
                <w:rFonts w:cs="Arial"/>
                <w:szCs w:val="20"/>
              </w:rPr>
            </w:pPr>
            <w:r>
              <w:rPr>
                <w:rFonts w:cs="Arial"/>
                <w:szCs w:val="20"/>
              </w:rPr>
              <w:t>4.4, 4.5</w:t>
            </w:r>
          </w:p>
        </w:tc>
        <w:tc>
          <w:tcPr>
            <w:tcW w:w="1440" w:type="dxa"/>
            <w:tcBorders>
              <w:left w:val="single" w:sz="4" w:space="0" w:color="000000" w:themeColor="text1"/>
            </w:tcBorders>
            <w:shd w:val="clear" w:color="auto" w:fill="FFFFFF" w:themeFill="background1"/>
          </w:tcPr>
          <w:p w14:paraId="07044C45" w14:textId="77777777" w:rsidR="00BF4D10" w:rsidRPr="009F6FAF" w:rsidRDefault="00BF4D10" w:rsidP="00BF4D10">
            <w:pPr>
              <w:rPr>
                <w:rFonts w:cs="Arial"/>
                <w:szCs w:val="20"/>
              </w:rPr>
            </w:pPr>
          </w:p>
        </w:tc>
      </w:tr>
      <w:tr w:rsidR="00184703" w:rsidRPr="00842155" w14:paraId="7A5B3F2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D123AD1" w14:textId="4C6E960E" w:rsidR="00184703" w:rsidRDefault="00184703" w:rsidP="00184703">
            <w:pPr>
              <w:ind w:left="360" w:hanging="360"/>
              <w:rPr>
                <w:rFonts w:cs="Arial"/>
                <w:b/>
                <w:szCs w:val="20"/>
              </w:rPr>
            </w:pPr>
            <w:r>
              <w:rPr>
                <w:rFonts w:cs="Arial"/>
                <w:b/>
                <w:szCs w:val="20"/>
              </w:rPr>
              <w:t>Week 4 Readings</w:t>
            </w:r>
          </w:p>
          <w:p w14:paraId="0F6711DC" w14:textId="77777777" w:rsidR="00184703" w:rsidRDefault="00184703" w:rsidP="00184703">
            <w:pPr>
              <w:ind w:left="360" w:hanging="360"/>
              <w:rPr>
                <w:rFonts w:cs="Arial"/>
                <w:b/>
                <w:szCs w:val="20"/>
              </w:rPr>
            </w:pPr>
          </w:p>
          <w:p w14:paraId="0024E5AA" w14:textId="77777777" w:rsidR="00184703" w:rsidRDefault="00184703" w:rsidP="00184703">
            <w:pPr>
              <w:ind w:left="360" w:hanging="360"/>
              <w:rPr>
                <w:rFonts w:cs="Arial"/>
                <w:szCs w:val="20"/>
              </w:rPr>
            </w:pPr>
            <w:r w:rsidRPr="00446623">
              <w:rPr>
                <w:rFonts w:cs="Arial"/>
                <w:b/>
                <w:szCs w:val="20"/>
              </w:rPr>
              <w:t>Read</w:t>
            </w:r>
            <w:r>
              <w:rPr>
                <w:rFonts w:cs="Arial"/>
                <w:szCs w:val="20"/>
              </w:rPr>
              <w:t xml:space="preserve"> each of the following:</w:t>
            </w:r>
          </w:p>
          <w:p w14:paraId="228B5BD7" w14:textId="77777777" w:rsidR="00184703" w:rsidRDefault="00184703" w:rsidP="00184703">
            <w:pPr>
              <w:ind w:left="360" w:hanging="360"/>
              <w:rPr>
                <w:rFonts w:cs="Arial"/>
                <w:szCs w:val="20"/>
              </w:rPr>
            </w:pPr>
          </w:p>
          <w:p w14:paraId="574EF99C" w14:textId="382A1717" w:rsidR="00184703" w:rsidRDefault="00184703" w:rsidP="00184703">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C49A75" w14:textId="77777777" w:rsidR="000E577F" w:rsidRPr="009F0DBF" w:rsidRDefault="000E577F" w:rsidP="00184703">
            <w:pPr>
              <w:ind w:left="360" w:right="-115" w:hanging="360"/>
              <w:rPr>
                <w:rFonts w:cs="Arial"/>
                <w:szCs w:val="20"/>
              </w:rPr>
            </w:pPr>
          </w:p>
          <w:p w14:paraId="0BCAA7DF" w14:textId="422858E6" w:rsidR="00184703" w:rsidRPr="006D6B25" w:rsidRDefault="00F94A46" w:rsidP="00184703">
            <w:pPr>
              <w:numPr>
                <w:ilvl w:val="0"/>
                <w:numId w:val="23"/>
              </w:numPr>
              <w:ind w:left="395" w:right="-115"/>
              <w:rPr>
                <w:rFonts w:cs="Arial"/>
                <w:szCs w:val="20"/>
              </w:rPr>
            </w:pPr>
            <w:r>
              <w:rPr>
                <w:rFonts w:cs="Arial"/>
                <w:szCs w:val="20"/>
              </w:rPr>
              <w:t>Ch.</w:t>
            </w:r>
            <w:r w:rsidR="00184703" w:rsidRPr="006D6B25">
              <w:rPr>
                <w:rFonts w:cs="Arial"/>
                <w:szCs w:val="20"/>
              </w:rPr>
              <w:t xml:space="preserve"> 3</w:t>
            </w:r>
            <w:r w:rsidR="00184703">
              <w:rPr>
                <w:rFonts w:cs="Arial"/>
                <w:szCs w:val="20"/>
              </w:rPr>
              <w:t>:</w:t>
            </w:r>
            <w:r w:rsidR="00184703" w:rsidRPr="006D6B25">
              <w:rPr>
                <w:rFonts w:cs="Arial"/>
                <w:szCs w:val="20"/>
              </w:rPr>
              <w:t xml:space="preserve"> Foundation</w:t>
            </w:r>
          </w:p>
          <w:p w14:paraId="7896D373" w14:textId="77777777" w:rsidR="00184703" w:rsidRPr="006D6B25" w:rsidRDefault="00184703" w:rsidP="00184703">
            <w:pPr>
              <w:ind w:left="360" w:right="-115" w:hanging="360"/>
              <w:rPr>
                <w:rFonts w:cs="Arial"/>
                <w:i/>
                <w:szCs w:val="20"/>
              </w:rPr>
            </w:pPr>
          </w:p>
          <w:p w14:paraId="4D3AE0E2" w14:textId="6A1457F7" w:rsidR="00184703" w:rsidRDefault="00184703" w:rsidP="00184703">
            <w:pPr>
              <w:ind w:left="360" w:right="-115" w:hanging="360"/>
              <w:rPr>
                <w:rFonts w:cs="Arial"/>
                <w:szCs w:val="20"/>
              </w:rPr>
            </w:pPr>
            <w:r w:rsidRPr="009F0DBF">
              <w:rPr>
                <w:rFonts w:cs="Arial"/>
                <w:i/>
                <w:szCs w:val="20"/>
              </w:rPr>
              <w:lastRenderedPageBreak/>
              <w:t>ASCA National Model</w:t>
            </w:r>
            <w:r w:rsidRPr="009F0DBF">
              <w:rPr>
                <w:rFonts w:cs="Arial"/>
                <w:szCs w:val="20"/>
              </w:rPr>
              <w:t xml:space="preserve"> </w:t>
            </w:r>
          </w:p>
          <w:p w14:paraId="297F9173" w14:textId="77777777" w:rsidR="00184703" w:rsidRPr="009F0DBF" w:rsidRDefault="00184703" w:rsidP="00184703">
            <w:pPr>
              <w:ind w:left="360" w:right="-115" w:hanging="360"/>
              <w:rPr>
                <w:rFonts w:cs="Arial"/>
                <w:szCs w:val="20"/>
              </w:rPr>
            </w:pPr>
          </w:p>
          <w:p w14:paraId="1B877FF7" w14:textId="66D20C8D" w:rsidR="00184703" w:rsidRPr="4948C66D" w:rsidRDefault="00184703" w:rsidP="00184703">
            <w:pPr>
              <w:pStyle w:val="AssignmentsLevel2"/>
              <w:rPr>
                <w:rFonts w:eastAsia="Arial"/>
                <w:b/>
                <w:bCs/>
              </w:rPr>
            </w:pPr>
            <w:r>
              <w:t xml:space="preserve">II. </w:t>
            </w:r>
            <w:r w:rsidRPr="006D6B25">
              <w:t>Foundation</w:t>
            </w:r>
          </w:p>
        </w:tc>
        <w:tc>
          <w:tcPr>
            <w:tcW w:w="1440" w:type="dxa"/>
            <w:tcBorders>
              <w:left w:val="single" w:sz="4" w:space="0" w:color="000000" w:themeColor="text1"/>
            </w:tcBorders>
            <w:shd w:val="clear" w:color="auto" w:fill="FFFFFF" w:themeFill="background1"/>
          </w:tcPr>
          <w:p w14:paraId="3844DA6F" w14:textId="23385DE2" w:rsidR="00184703" w:rsidRPr="009F6FAF" w:rsidRDefault="00184703" w:rsidP="00184703">
            <w:pPr>
              <w:rPr>
                <w:rFonts w:cs="Arial"/>
                <w:szCs w:val="20"/>
              </w:rPr>
            </w:pPr>
            <w:r>
              <w:rPr>
                <w:rFonts w:cs="Arial"/>
                <w:szCs w:val="20"/>
              </w:rPr>
              <w:lastRenderedPageBreak/>
              <w:t>WEEK4</w:t>
            </w:r>
          </w:p>
        </w:tc>
        <w:tc>
          <w:tcPr>
            <w:tcW w:w="1440" w:type="dxa"/>
            <w:tcBorders>
              <w:left w:val="single" w:sz="4" w:space="0" w:color="000000" w:themeColor="text1"/>
            </w:tcBorders>
            <w:shd w:val="clear" w:color="auto" w:fill="FFFFFF" w:themeFill="background1"/>
          </w:tcPr>
          <w:p w14:paraId="447C948A" w14:textId="77777777" w:rsidR="00184703" w:rsidRPr="009F6FAF" w:rsidRDefault="00184703" w:rsidP="00184703">
            <w:pPr>
              <w:rPr>
                <w:rFonts w:cs="Arial"/>
                <w:szCs w:val="20"/>
              </w:rPr>
            </w:pPr>
          </w:p>
        </w:tc>
      </w:tr>
      <w:tr w:rsidR="00184703" w:rsidRPr="00842155" w14:paraId="4128D92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47666B7" w14:textId="77777777" w:rsidR="00184703" w:rsidRDefault="00184703" w:rsidP="00184703">
            <w:pPr>
              <w:pStyle w:val="AssignmentsLevel1"/>
              <w:rPr>
                <w:b/>
              </w:rPr>
            </w:pPr>
            <w:r>
              <w:rPr>
                <w:b/>
              </w:rPr>
              <w:t>Videos</w:t>
            </w:r>
          </w:p>
          <w:p w14:paraId="0D4F5C7D" w14:textId="77777777" w:rsidR="00184703" w:rsidRDefault="00184703" w:rsidP="00184703">
            <w:pPr>
              <w:pStyle w:val="AssignmentsLevel1"/>
              <w:rPr>
                <w:b/>
              </w:rPr>
            </w:pPr>
          </w:p>
          <w:p w14:paraId="389BF15D" w14:textId="77777777" w:rsidR="00184703" w:rsidRDefault="00184703" w:rsidP="00184703">
            <w:pPr>
              <w:pStyle w:val="AssignmentsLevel1"/>
            </w:pPr>
            <w:r w:rsidRPr="00926B02">
              <w:rPr>
                <w:b/>
              </w:rPr>
              <w:t>Watch</w:t>
            </w:r>
            <w:r>
              <w:t xml:space="preserve"> the following:</w:t>
            </w:r>
          </w:p>
          <w:p w14:paraId="51876157" w14:textId="77777777" w:rsidR="00184703" w:rsidRDefault="00184703" w:rsidP="00184703">
            <w:pPr>
              <w:pStyle w:val="AssignmentsLevel1"/>
            </w:pPr>
          </w:p>
          <w:p w14:paraId="51AE174D" w14:textId="77777777" w:rsidR="00184703" w:rsidRPr="00A11B9F" w:rsidRDefault="00184703" w:rsidP="00184703">
            <w:pPr>
              <w:pStyle w:val="AssignmentsLevel2"/>
            </w:pPr>
            <w:r w:rsidRPr="00A11B9F">
              <w:t xml:space="preserve">“Webinar: </w:t>
            </w:r>
            <w:r w:rsidRPr="006D6B25">
              <w:rPr>
                <w:rStyle w:val="Strong"/>
                <w:b w:val="0"/>
              </w:rPr>
              <w:t>ASCA National Model: Unpacking the Components – Vision, Mission and Calendar</w:t>
            </w:r>
            <w:r w:rsidRPr="00A11B9F">
              <w:t xml:space="preserve">” </w:t>
            </w:r>
            <w:r>
              <w:t>[56:42]</w:t>
            </w:r>
            <w:r w:rsidRPr="00A11B9F">
              <w:t xml:space="preserve"> on the </w:t>
            </w:r>
            <w:r w:rsidRPr="00B33582">
              <w:rPr>
                <w:color w:val="000000"/>
              </w:rPr>
              <w:t>American School Counselor Association website</w:t>
            </w:r>
          </w:p>
          <w:p w14:paraId="1EC0D6DE" w14:textId="77777777" w:rsidR="00184703" w:rsidRPr="00A11B9F" w:rsidRDefault="00184703" w:rsidP="00184703">
            <w:pPr>
              <w:rPr>
                <w:rFonts w:cs="Arial"/>
                <w:b/>
              </w:rPr>
            </w:pPr>
          </w:p>
          <w:p w14:paraId="66FFB9B8" w14:textId="77777777" w:rsidR="00184703" w:rsidRDefault="00184703" w:rsidP="00184703">
            <w:pPr>
              <w:pStyle w:val="AssignmentsLevel3"/>
            </w:pPr>
            <w:r w:rsidRPr="00AB2B22">
              <w:t>Log</w:t>
            </w:r>
            <w:r>
              <w:t xml:space="preserve"> </w:t>
            </w:r>
            <w:r w:rsidRPr="00AB2B22">
              <w:t>in to the ASCA website (</w:t>
            </w:r>
            <w:hyperlink r:id="rId38" w:history="1">
              <w:r w:rsidRPr="002B31EF">
                <w:rPr>
                  <w:rStyle w:val="Hyperlink"/>
                </w:rPr>
                <w:t>www.schoolcounselor.org</w:t>
              </w:r>
            </w:hyperlink>
            <w:r w:rsidRPr="00AB2B22">
              <w:t>).</w:t>
            </w:r>
          </w:p>
          <w:p w14:paraId="7B84B516" w14:textId="77777777" w:rsidR="00184703" w:rsidRDefault="00184703" w:rsidP="00184703">
            <w:pPr>
              <w:pStyle w:val="AssignmentsLevel3"/>
              <w:tabs>
                <w:tab w:val="clear" w:pos="1440"/>
                <w:tab w:val="num" w:pos="695"/>
              </w:tabs>
            </w:pPr>
            <w:r>
              <w:t xml:space="preserve">Select </w:t>
            </w:r>
            <w:r w:rsidRPr="00D50294">
              <w:rPr>
                <w:b/>
              </w:rPr>
              <w:t>School Counselors &amp; Members</w:t>
            </w:r>
            <w:r>
              <w:t>.</w:t>
            </w:r>
          </w:p>
          <w:p w14:paraId="2D2406C1" w14:textId="77777777" w:rsidR="00184703" w:rsidRDefault="00184703" w:rsidP="00184703">
            <w:pPr>
              <w:pStyle w:val="AssignmentsLevel3"/>
              <w:tabs>
                <w:tab w:val="clear" w:pos="1440"/>
                <w:tab w:val="num" w:pos="695"/>
              </w:tabs>
            </w:pPr>
            <w:r>
              <w:t xml:space="preserve">Select </w:t>
            </w:r>
            <w:r w:rsidRPr="00D50294">
              <w:rPr>
                <w:b/>
              </w:rPr>
              <w:t>Professional Development</w:t>
            </w:r>
            <w:r>
              <w:t>.</w:t>
            </w:r>
          </w:p>
          <w:p w14:paraId="5A23D408" w14:textId="77777777" w:rsidR="00184703" w:rsidRDefault="00184703" w:rsidP="00184703">
            <w:pPr>
              <w:pStyle w:val="AssignmentsLevel3"/>
              <w:tabs>
                <w:tab w:val="clear" w:pos="1440"/>
                <w:tab w:val="num" w:pos="695"/>
              </w:tabs>
            </w:pPr>
            <w:r>
              <w:t xml:space="preserve">Select </w:t>
            </w:r>
            <w:r w:rsidRPr="00D50294">
              <w:rPr>
                <w:b/>
              </w:rPr>
              <w:t>Webinar Archive</w:t>
            </w:r>
            <w:r>
              <w:t>.</w:t>
            </w:r>
          </w:p>
          <w:p w14:paraId="7A9B7C13" w14:textId="42BEBA26" w:rsidR="00184703" w:rsidRPr="4948C66D" w:rsidRDefault="00184703" w:rsidP="00184703">
            <w:pPr>
              <w:pStyle w:val="AssignmentsLevel3"/>
              <w:rPr>
                <w:rFonts w:eastAsia="Arial"/>
                <w:b/>
              </w:rPr>
            </w:pPr>
            <w:r w:rsidRPr="00B95BAA">
              <w:rPr>
                <w:color w:val="000000"/>
              </w:rPr>
              <w:t xml:space="preserve">Click the </w:t>
            </w:r>
            <w:r w:rsidRPr="00B95BAA">
              <w:rPr>
                <w:b/>
                <w:color w:val="000000"/>
              </w:rPr>
              <w:t>download</w:t>
            </w:r>
            <w:r w:rsidRPr="00B95BAA">
              <w:rPr>
                <w:color w:val="000000"/>
              </w:rPr>
              <w:t xml:space="preserve"> link under the </w:t>
            </w:r>
            <w:r w:rsidR="001D516D">
              <w:rPr>
                <w:color w:val="000000"/>
              </w:rPr>
              <w:t>“</w:t>
            </w:r>
            <w:r w:rsidRPr="00B95BAA">
              <w:rPr>
                <w:rStyle w:val="Strong"/>
                <w:b w:val="0"/>
              </w:rPr>
              <w:t>ASCA National Model: Unpacking the Components – Vision, Mission and Calendar”</w:t>
            </w:r>
            <w:r>
              <w:rPr>
                <w:rStyle w:val="Strong"/>
                <w:b w:val="0"/>
              </w:rPr>
              <w:t xml:space="preserve"> section.</w:t>
            </w:r>
          </w:p>
        </w:tc>
        <w:tc>
          <w:tcPr>
            <w:tcW w:w="1440" w:type="dxa"/>
            <w:tcBorders>
              <w:left w:val="single" w:sz="4" w:space="0" w:color="000000" w:themeColor="text1"/>
            </w:tcBorders>
            <w:shd w:val="clear" w:color="auto" w:fill="FFFFFF" w:themeFill="background1"/>
          </w:tcPr>
          <w:p w14:paraId="39F3E16F" w14:textId="192AC922" w:rsidR="00184703" w:rsidRPr="009F6FAF" w:rsidRDefault="00123418" w:rsidP="00184703">
            <w:pPr>
              <w:rPr>
                <w:rFonts w:cs="Arial"/>
                <w:szCs w:val="20"/>
              </w:rPr>
            </w:pPr>
            <w:r>
              <w:rPr>
                <w:rFonts w:cs="Arial"/>
                <w:szCs w:val="20"/>
              </w:rPr>
              <w:t>WEEK</w:t>
            </w:r>
            <w:r w:rsidR="00184703">
              <w:rPr>
                <w:rFonts w:cs="Arial"/>
                <w:szCs w:val="20"/>
              </w:rPr>
              <w:t>4</w:t>
            </w:r>
          </w:p>
        </w:tc>
        <w:tc>
          <w:tcPr>
            <w:tcW w:w="1440" w:type="dxa"/>
            <w:tcBorders>
              <w:left w:val="single" w:sz="4" w:space="0" w:color="000000" w:themeColor="text1"/>
            </w:tcBorders>
            <w:shd w:val="clear" w:color="auto" w:fill="FFFFFF" w:themeFill="background1"/>
          </w:tcPr>
          <w:p w14:paraId="5C1C34F7" w14:textId="77777777" w:rsidR="00184703" w:rsidRPr="009F6FAF" w:rsidRDefault="00184703" w:rsidP="00184703">
            <w:pPr>
              <w:rPr>
                <w:rFonts w:cs="Arial"/>
                <w:szCs w:val="20"/>
              </w:rPr>
            </w:pPr>
          </w:p>
        </w:tc>
      </w:tr>
      <w:tr w:rsidR="00184703" w:rsidRPr="00842155" w14:paraId="2E82386D"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7D25EE10" w14:textId="77777777" w:rsidR="00184703" w:rsidRDefault="00184703" w:rsidP="00184703">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84703" w:rsidRPr="005B10FE" w:rsidRDefault="00184703" w:rsidP="0018470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84703" w:rsidRPr="005B10FE" w:rsidRDefault="00184703" w:rsidP="0018470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84703" w:rsidRPr="005B10FE" w:rsidRDefault="00184703" w:rsidP="00184703">
            <w:pPr>
              <w:rPr>
                <w:rFonts w:eastAsia="Arial" w:cs="Arial"/>
                <w:b/>
                <w:bCs/>
                <w:i/>
                <w:iCs/>
              </w:rPr>
            </w:pPr>
            <w:r w:rsidRPr="4948C66D">
              <w:rPr>
                <w:rFonts w:eastAsia="Arial" w:cs="Arial"/>
                <w:b/>
                <w:bCs/>
                <w:i/>
                <w:iCs/>
              </w:rPr>
              <w:t>AIE</w:t>
            </w:r>
          </w:p>
        </w:tc>
      </w:tr>
      <w:tr w:rsidR="00A3434F" w:rsidRPr="00103FC5" w14:paraId="56A8E178" w14:textId="77777777" w:rsidTr="4948C66D">
        <w:tc>
          <w:tcPr>
            <w:tcW w:w="10170" w:type="dxa"/>
            <w:tcMar>
              <w:top w:w="115" w:type="dxa"/>
              <w:left w:w="115" w:type="dxa"/>
              <w:bottom w:w="115" w:type="dxa"/>
              <w:right w:w="115" w:type="dxa"/>
            </w:tcMar>
          </w:tcPr>
          <w:p w14:paraId="31AB0ECC" w14:textId="77777777" w:rsidR="00A3434F" w:rsidRDefault="00A3434F" w:rsidP="00A3434F">
            <w:pPr>
              <w:pStyle w:val="AssignmentsLevel1"/>
            </w:pPr>
            <w:r>
              <w:rPr>
                <w:b/>
              </w:rPr>
              <w:t xml:space="preserve">Assignment: </w:t>
            </w:r>
            <w:r w:rsidRPr="00E00020">
              <w:rPr>
                <w:b/>
              </w:rPr>
              <w:t>Small Group Counseling Programs</w:t>
            </w:r>
          </w:p>
          <w:p w14:paraId="0A6373CA" w14:textId="77777777" w:rsidR="00A3434F" w:rsidRDefault="00A3434F" w:rsidP="00A3434F">
            <w:pPr>
              <w:pStyle w:val="AssignmentsLevel1"/>
            </w:pPr>
          </w:p>
          <w:p w14:paraId="245DD165" w14:textId="77777777" w:rsidR="00A3434F" w:rsidRPr="00E00020" w:rsidRDefault="00A3434F" w:rsidP="00A3434F">
            <w:pPr>
              <w:pStyle w:val="AssignmentsLevel1"/>
            </w:pPr>
            <w:r w:rsidRPr="00227F35">
              <w:rPr>
                <w:b/>
              </w:rPr>
              <w:t>Design</w:t>
            </w:r>
            <w:r w:rsidRPr="00E00020">
              <w:t xml:space="preserve"> </w:t>
            </w:r>
            <w:r>
              <w:t>a minimum of two</w:t>
            </w:r>
            <w:r w:rsidRPr="00DF1E87">
              <w:t xml:space="preserve"> </w:t>
            </w:r>
            <w:r w:rsidRPr="00E00020">
              <w:t xml:space="preserve">small group counseling programs one of which you will implement at your site.  </w:t>
            </w:r>
          </w:p>
          <w:p w14:paraId="3E36CE55" w14:textId="77777777" w:rsidR="00A3434F" w:rsidRPr="00E00020" w:rsidRDefault="00A3434F" w:rsidP="00A3434F">
            <w:pPr>
              <w:pStyle w:val="AssignmentsLevel1"/>
            </w:pPr>
          </w:p>
          <w:p w14:paraId="57966706" w14:textId="77777777" w:rsidR="00A3434F" w:rsidRPr="00E00020" w:rsidRDefault="00A3434F" w:rsidP="00A3434F">
            <w:pPr>
              <w:pStyle w:val="AssignmentsLevel1"/>
            </w:pPr>
            <w:r w:rsidRPr="00227F35">
              <w:rPr>
                <w:b/>
              </w:rPr>
              <w:t>Make</w:t>
            </w:r>
            <w:r w:rsidRPr="00E00020">
              <w:t xml:space="preserve"> sure these group programs address identified needs in the school. </w:t>
            </w:r>
          </w:p>
          <w:p w14:paraId="3FFB2A58" w14:textId="77777777" w:rsidR="00A3434F" w:rsidRPr="00E00020" w:rsidRDefault="00A3434F" w:rsidP="00A3434F">
            <w:pPr>
              <w:pStyle w:val="AssignmentsLevel1"/>
            </w:pPr>
          </w:p>
          <w:p w14:paraId="219451A8" w14:textId="77777777" w:rsidR="00A3434F" w:rsidRPr="00372C91" w:rsidRDefault="00A3434F" w:rsidP="00A3434F">
            <w:pPr>
              <w:pStyle w:val="AssignmentsLevel1"/>
            </w:pPr>
            <w:r w:rsidRPr="00E00020">
              <w:t xml:space="preserve">Make sure to follow the </w:t>
            </w:r>
            <w:r w:rsidRPr="00DF1E87">
              <w:t xml:space="preserve">instructions in the Field Experience Activities and Assignments document found on Blackboard for this activity as your </w:t>
            </w:r>
            <w:r w:rsidRPr="00E00020">
              <w:t xml:space="preserve">small group counseling program will be graded based on these instructions.  </w:t>
            </w:r>
          </w:p>
          <w:p w14:paraId="328DB3DA" w14:textId="520D4BC8" w:rsidR="00A3434F" w:rsidRPr="4948C66D" w:rsidRDefault="00A3434F" w:rsidP="00A3434F">
            <w:pPr>
              <w:tabs>
                <w:tab w:val="left" w:pos="2329"/>
              </w:tabs>
              <w:rPr>
                <w:rFonts w:eastAsia="Arial" w:cs="Arial"/>
                <w:b/>
                <w:bCs/>
              </w:rPr>
            </w:pPr>
            <w:r>
              <w:t>On</w:t>
            </w:r>
            <w:r w:rsidRPr="00372C91">
              <w:t xml:space="preserve">ce you have the small groups </w:t>
            </w:r>
            <w:r w:rsidRPr="00DF1E87">
              <w:t>counseling plans designed and approved please offer them at your site.  You must complete</w:t>
            </w:r>
            <w:r>
              <w:t>,</w:t>
            </w:r>
            <w:r w:rsidRPr="00DF1E87">
              <w:t xml:space="preserve"> at a minimum</w:t>
            </w:r>
            <w:r>
              <w:t>,</w:t>
            </w:r>
            <w:r w:rsidRPr="00DF1E87">
              <w:t xml:space="preserve"> </w:t>
            </w:r>
            <w:r>
              <w:t>2</w:t>
            </w:r>
            <w:r w:rsidRPr="00DF1E87">
              <w:t xml:space="preserve"> small group counseling </w:t>
            </w:r>
            <w:r>
              <w:t>groups</w:t>
            </w:r>
            <w:r w:rsidRPr="00DF1E87">
              <w:t xml:space="preserve"> during this course.  You should have at least</w:t>
            </w:r>
            <w:r>
              <w:t xml:space="preserve"> one</w:t>
            </w:r>
            <w:r w:rsidRPr="00DF1E87">
              <w:t xml:space="preserve"> of the </w:t>
            </w:r>
            <w:r>
              <w:t>groups</w:t>
            </w:r>
            <w:r w:rsidRPr="00DF1E87">
              <w:t xml:space="preserve"> complete by week 10 with the other</w:t>
            </w:r>
            <w:r>
              <w:t xml:space="preserve"> group</w:t>
            </w:r>
            <w:r w:rsidRPr="00DF1E87">
              <w:t xml:space="preserve"> complete (if you chose only to complete</w:t>
            </w:r>
            <w:r>
              <w:t xml:space="preserve"> two</w:t>
            </w:r>
            <w:r w:rsidRPr="00DF1E87">
              <w:t>) by week 15.</w:t>
            </w:r>
            <w:r w:rsidRPr="00DF1E87">
              <w:rPr>
                <w:b/>
              </w:rPr>
              <w:t xml:space="preserve">   </w:t>
            </w:r>
          </w:p>
        </w:tc>
        <w:tc>
          <w:tcPr>
            <w:tcW w:w="1440" w:type="dxa"/>
          </w:tcPr>
          <w:p w14:paraId="01398632" w14:textId="0A29DE76" w:rsidR="00A3434F" w:rsidRDefault="00A3434F" w:rsidP="00A3434F">
            <w:pPr>
              <w:tabs>
                <w:tab w:val="left" w:pos="2329"/>
              </w:tabs>
              <w:rPr>
                <w:rFonts w:cs="Arial"/>
                <w:szCs w:val="20"/>
              </w:rPr>
            </w:pPr>
            <w:r w:rsidRPr="00E00020">
              <w:rPr>
                <w:rFonts w:cs="Arial"/>
                <w:szCs w:val="20"/>
              </w:rPr>
              <w:t>4.1</w:t>
            </w:r>
          </w:p>
        </w:tc>
        <w:tc>
          <w:tcPr>
            <w:tcW w:w="1440" w:type="dxa"/>
          </w:tcPr>
          <w:p w14:paraId="16DDD108" w14:textId="77777777" w:rsidR="00A3434F" w:rsidRDefault="00A3434F" w:rsidP="00A3434F">
            <w:pPr>
              <w:tabs>
                <w:tab w:val="left" w:pos="2329"/>
              </w:tabs>
            </w:pPr>
          </w:p>
        </w:tc>
      </w:tr>
      <w:tr w:rsidR="00A3434F" w:rsidRPr="00103FC5" w14:paraId="20358F10" w14:textId="77777777" w:rsidTr="4948C66D">
        <w:tc>
          <w:tcPr>
            <w:tcW w:w="10170" w:type="dxa"/>
            <w:tcMar>
              <w:top w:w="115" w:type="dxa"/>
              <w:left w:w="115" w:type="dxa"/>
              <w:bottom w:w="115" w:type="dxa"/>
              <w:right w:w="115" w:type="dxa"/>
            </w:tcMar>
          </w:tcPr>
          <w:p w14:paraId="54BB887C" w14:textId="3ACE5AB8"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Mission &amp; Vision</w:t>
            </w:r>
          </w:p>
          <w:p w14:paraId="396FE38D" w14:textId="77777777" w:rsidR="00A3434F" w:rsidRPr="00103FC5" w:rsidRDefault="00A3434F" w:rsidP="00A3434F">
            <w:pPr>
              <w:pStyle w:val="AssignmentsLevel1"/>
            </w:pPr>
          </w:p>
          <w:p w14:paraId="0C02D195" w14:textId="4A939F24" w:rsidR="00A3434F" w:rsidRPr="00900BF4" w:rsidRDefault="00A3434F" w:rsidP="00A3434F">
            <w:pPr>
              <w:rPr>
                <w:szCs w:val="20"/>
              </w:rPr>
            </w:pPr>
            <w:r w:rsidRPr="00227F35">
              <w:rPr>
                <w:b/>
                <w:szCs w:val="20"/>
              </w:rPr>
              <w:t>Ask</w:t>
            </w:r>
            <w:r w:rsidRPr="00900BF4">
              <w:rPr>
                <w:szCs w:val="20"/>
              </w:rPr>
              <w:t xml:space="preserve"> your site supervisor to share the mission, belief statements</w:t>
            </w:r>
            <w:r>
              <w:rPr>
                <w:szCs w:val="20"/>
              </w:rPr>
              <w:t>,</w:t>
            </w:r>
            <w:r w:rsidRPr="00900BF4">
              <w:rPr>
                <w:szCs w:val="20"/>
              </w:rPr>
              <w:t xml:space="preserve"> and philosophy created for the school counseling program. If your site’s program has not developed these items, find another site program to review.</w:t>
            </w:r>
          </w:p>
          <w:p w14:paraId="632EFCFF" w14:textId="77777777" w:rsidR="00A3434F" w:rsidRPr="00900BF4" w:rsidRDefault="00A3434F" w:rsidP="00A3434F">
            <w:pPr>
              <w:rPr>
                <w:szCs w:val="20"/>
              </w:rPr>
            </w:pPr>
          </w:p>
          <w:p w14:paraId="1CACA180" w14:textId="4BF4AF85" w:rsidR="00A3434F" w:rsidRDefault="00A3434F" w:rsidP="00A3434F">
            <w:pPr>
              <w:tabs>
                <w:tab w:val="left" w:pos="2329"/>
              </w:tabs>
              <w:rPr>
                <w:rFonts w:ascii="Calibri" w:hAnsi="Calibri"/>
                <w:szCs w:val="20"/>
              </w:rPr>
            </w:pPr>
            <w:r>
              <w:rPr>
                <w:b/>
                <w:szCs w:val="20"/>
              </w:rPr>
              <w:lastRenderedPageBreak/>
              <w:t>Provide</w:t>
            </w:r>
            <w:r w:rsidRPr="00900BF4">
              <w:rPr>
                <w:szCs w:val="20"/>
              </w:rPr>
              <w:t xml:space="preserve"> a copy of the mission, belief statements</w:t>
            </w:r>
            <w:r>
              <w:rPr>
                <w:szCs w:val="20"/>
              </w:rPr>
              <w:t>,</w:t>
            </w:r>
            <w:r w:rsidRPr="00900BF4">
              <w:rPr>
                <w:szCs w:val="20"/>
              </w:rPr>
              <w:t xml:space="preserve"> and philosophy</w:t>
            </w:r>
            <w:r>
              <w:rPr>
                <w:szCs w:val="20"/>
              </w:rPr>
              <w:t xml:space="preserve">, and </w:t>
            </w:r>
            <w:r w:rsidRPr="00877455">
              <w:rPr>
                <w:b/>
                <w:szCs w:val="20"/>
              </w:rPr>
              <w:t>respond</w:t>
            </w:r>
            <w:r>
              <w:rPr>
                <w:szCs w:val="20"/>
              </w:rPr>
              <w:t xml:space="preserve"> to the following question in the </w:t>
            </w:r>
            <w:r w:rsidRPr="00900BF4">
              <w:rPr>
                <w:szCs w:val="20"/>
              </w:rPr>
              <w:t>Mission &amp; Vision</w:t>
            </w:r>
            <w:r>
              <w:rPr>
                <w:szCs w:val="20"/>
              </w:rPr>
              <w:t xml:space="preserve"> forum by Thursday:</w:t>
            </w:r>
          </w:p>
          <w:p w14:paraId="25BC5D54" w14:textId="77777777" w:rsidR="00A3434F" w:rsidRDefault="00A3434F" w:rsidP="00A3434F">
            <w:pPr>
              <w:rPr>
                <w:szCs w:val="20"/>
              </w:rPr>
            </w:pPr>
          </w:p>
          <w:p w14:paraId="46553156" w14:textId="77777777" w:rsidR="00A3434F" w:rsidRDefault="00A3434F" w:rsidP="00A3434F">
            <w:pPr>
              <w:pStyle w:val="AssignmentsLevel2"/>
              <w:widowControl/>
            </w:pPr>
            <w:r>
              <w:t> What are some themes that stand out in these documents?</w:t>
            </w:r>
          </w:p>
          <w:p w14:paraId="7A264061" w14:textId="77777777" w:rsidR="00A3434F" w:rsidRPr="00103FC5" w:rsidRDefault="00A3434F" w:rsidP="00A3434F">
            <w:pPr>
              <w:pStyle w:val="AssignmentsLevel1"/>
            </w:pPr>
          </w:p>
          <w:p w14:paraId="2880C459"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EF94E97" w14:textId="72F9F74F" w:rsidR="00A3434F" w:rsidRPr="00103FC5" w:rsidRDefault="00A3434F" w:rsidP="00A3434F">
            <w:pPr>
              <w:tabs>
                <w:tab w:val="left" w:pos="2329"/>
              </w:tabs>
              <w:rPr>
                <w:rFonts w:cs="Arial"/>
                <w:szCs w:val="20"/>
              </w:rPr>
            </w:pPr>
            <w:r>
              <w:rPr>
                <w:rFonts w:cs="Arial"/>
                <w:szCs w:val="20"/>
              </w:rPr>
              <w:lastRenderedPageBreak/>
              <w:t>4.1, 4.2</w:t>
            </w:r>
          </w:p>
        </w:tc>
        <w:tc>
          <w:tcPr>
            <w:tcW w:w="1440" w:type="dxa"/>
          </w:tcPr>
          <w:p w14:paraId="6D48E2E6" w14:textId="4EB6ED49"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9F6FAF" w14:paraId="570CDB94" w14:textId="77777777" w:rsidTr="00325D30">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353A649" w14:textId="77777777" w:rsidR="00A3434F" w:rsidRPr="005D76B2" w:rsidRDefault="00A3434F" w:rsidP="00A3434F">
            <w:pPr>
              <w:tabs>
                <w:tab w:val="left" w:pos="2329"/>
              </w:tabs>
              <w:rPr>
                <w:b/>
              </w:rPr>
            </w:pPr>
            <w:r>
              <w:rPr>
                <w:rFonts w:cs="Arial"/>
                <w:b/>
                <w:szCs w:val="20"/>
              </w:rPr>
              <w:t>Discussion: Case Study Presentation</w:t>
            </w:r>
          </w:p>
          <w:p w14:paraId="2B1F1729" w14:textId="77777777" w:rsidR="00A3434F" w:rsidRDefault="00A3434F" w:rsidP="00A3434F">
            <w:pPr>
              <w:tabs>
                <w:tab w:val="left" w:pos="2329"/>
              </w:tabs>
              <w:rPr>
                <w:rFonts w:cs="Arial"/>
                <w:b/>
                <w:szCs w:val="20"/>
              </w:rPr>
            </w:pPr>
          </w:p>
          <w:p w14:paraId="62C85529" w14:textId="3D480DF1" w:rsidR="00A3434F" w:rsidRPr="00292223" w:rsidRDefault="00A3434F" w:rsidP="00A3434F">
            <w:pPr>
              <w:tabs>
                <w:tab w:val="left" w:pos="0"/>
                <w:tab w:val="left" w:pos="3720"/>
              </w:tabs>
              <w:outlineLvl w:val="0"/>
              <w:rPr>
                <w:rFonts w:cs="Arial"/>
                <w:i/>
                <w:szCs w:val="20"/>
                <w:u w:val="single"/>
              </w:rPr>
            </w:pPr>
            <w:r w:rsidRPr="00292223">
              <w:rPr>
                <w:rFonts w:cs="Arial"/>
                <w:i/>
                <w:szCs w:val="20"/>
                <w:u w:val="single"/>
              </w:rPr>
              <w:t xml:space="preserve">If next week is your time to present: </w:t>
            </w:r>
          </w:p>
          <w:p w14:paraId="3A77FADC" w14:textId="77777777" w:rsidR="00A3434F" w:rsidRDefault="00A3434F" w:rsidP="00A3434F">
            <w:pPr>
              <w:tabs>
                <w:tab w:val="left" w:pos="0"/>
                <w:tab w:val="left" w:pos="3720"/>
              </w:tabs>
              <w:outlineLvl w:val="0"/>
              <w:rPr>
                <w:rFonts w:cs="Arial"/>
                <w:szCs w:val="20"/>
              </w:rPr>
            </w:pPr>
          </w:p>
          <w:p w14:paraId="27DF9228" w14:textId="77777777" w:rsidR="00A3434F" w:rsidRPr="008C1968" w:rsidRDefault="00A3434F" w:rsidP="00A3434F">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6F6BFE7" w14:textId="77777777" w:rsidR="00A3434F" w:rsidRPr="008C1968" w:rsidRDefault="00A3434F" w:rsidP="00A3434F">
            <w:pPr>
              <w:tabs>
                <w:tab w:val="left" w:pos="2329"/>
              </w:tabs>
              <w:rPr>
                <w:rFonts w:cs="Arial"/>
                <w:szCs w:val="20"/>
              </w:rPr>
            </w:pPr>
          </w:p>
          <w:p w14:paraId="032CE3AD" w14:textId="1A566360" w:rsidR="00A3434F" w:rsidRPr="008C1968" w:rsidRDefault="00A3434F" w:rsidP="00A3434F">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Pr>
                <w:rFonts w:cs="Arial"/>
                <w:szCs w:val="20"/>
              </w:rPr>
              <w:t xml:space="preserve"> </w:t>
            </w:r>
            <w:r>
              <w:t>Do not use actual student names in your assignment.</w:t>
            </w:r>
          </w:p>
          <w:p w14:paraId="6C2726C2" w14:textId="77777777" w:rsidR="00A3434F" w:rsidRPr="008C1968" w:rsidRDefault="00A3434F" w:rsidP="00A3434F">
            <w:pPr>
              <w:tabs>
                <w:tab w:val="left" w:pos="2329"/>
              </w:tabs>
              <w:rPr>
                <w:rFonts w:cs="Arial"/>
                <w:szCs w:val="20"/>
              </w:rPr>
            </w:pPr>
          </w:p>
          <w:p w14:paraId="3506C230" w14:textId="77777777" w:rsidR="00A3434F" w:rsidRPr="008C1968" w:rsidRDefault="00A3434F" w:rsidP="00A3434F">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5F547098" w14:textId="77777777" w:rsidR="00A3434F" w:rsidRPr="008C1968" w:rsidRDefault="00A3434F" w:rsidP="00A3434F">
            <w:pPr>
              <w:tabs>
                <w:tab w:val="left" w:pos="2329"/>
              </w:tabs>
              <w:rPr>
                <w:rFonts w:cs="Arial"/>
                <w:szCs w:val="20"/>
              </w:rPr>
            </w:pPr>
          </w:p>
          <w:p w14:paraId="45706A29" w14:textId="6289D225" w:rsidR="00A3434F" w:rsidRDefault="00A3434F" w:rsidP="00A3434F">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p>
          <w:p w14:paraId="04A572CD" w14:textId="77777777" w:rsidR="00A3434F" w:rsidRDefault="00A3434F" w:rsidP="00A3434F">
            <w:pPr>
              <w:tabs>
                <w:tab w:val="left" w:pos="2329"/>
              </w:tabs>
              <w:rPr>
                <w:rFonts w:cs="Arial"/>
                <w:szCs w:val="20"/>
              </w:rPr>
            </w:pPr>
          </w:p>
          <w:p w14:paraId="5A31D606" w14:textId="77777777" w:rsidR="00A3434F" w:rsidRPr="00134525" w:rsidRDefault="00A3434F" w:rsidP="00A3434F">
            <w:pPr>
              <w:tabs>
                <w:tab w:val="left" w:pos="2329"/>
              </w:tabs>
              <w:rPr>
                <w:rFonts w:cs="Arial"/>
                <w:i/>
                <w:szCs w:val="20"/>
                <w:u w:val="single"/>
              </w:rPr>
            </w:pPr>
            <w:r w:rsidRPr="00134525">
              <w:rPr>
                <w:rFonts w:cs="Arial"/>
                <w:i/>
                <w:szCs w:val="20"/>
                <w:u w:val="single"/>
              </w:rPr>
              <w:t xml:space="preserve">For all students: </w:t>
            </w:r>
          </w:p>
          <w:p w14:paraId="44EC7CD2" w14:textId="77777777" w:rsidR="00A3434F" w:rsidRDefault="00A3434F" w:rsidP="00A3434F">
            <w:pPr>
              <w:tabs>
                <w:tab w:val="left" w:pos="2329"/>
              </w:tabs>
              <w:rPr>
                <w:rFonts w:cs="Arial"/>
                <w:szCs w:val="20"/>
              </w:rPr>
            </w:pPr>
          </w:p>
          <w:p w14:paraId="2729DF92" w14:textId="5071AEA5" w:rsidR="00A3434F" w:rsidRDefault="00A3434F" w:rsidP="00A3434F">
            <w:pPr>
              <w:tabs>
                <w:tab w:val="left" w:pos="2329"/>
              </w:tabs>
              <w:rPr>
                <w:b/>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 the following week. </w:t>
            </w:r>
            <w:r w:rsidRPr="00695E6D">
              <w:rPr>
                <w:rFonts w:cs="Arial"/>
                <w:b/>
                <w:szCs w:val="20"/>
              </w:rPr>
              <w:t>Reflect</w:t>
            </w:r>
            <w:r w:rsidRPr="00467CD2">
              <w:rPr>
                <w:rFonts w:cs="Arial"/>
                <w:szCs w:val="20"/>
              </w:rPr>
              <w:t xml:space="preserve"> upon the presenter’s discussion question, and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Borders>
              <w:left w:val="single" w:sz="4" w:space="0" w:color="000000" w:themeColor="text1"/>
            </w:tcBorders>
            <w:shd w:val="clear" w:color="auto" w:fill="FFFFFF" w:themeFill="background1"/>
          </w:tcPr>
          <w:p w14:paraId="0C729A37" w14:textId="77777777" w:rsidR="00A3434F" w:rsidRDefault="00A3434F" w:rsidP="00A3434F">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2392EFF9" w14:textId="700DA10E" w:rsidR="00A3434F" w:rsidRPr="009F6FAF" w:rsidRDefault="00A3434F" w:rsidP="00A3434F">
            <w:pPr>
              <w:rPr>
                <w:rFonts w:cs="Arial"/>
                <w:szCs w:val="20"/>
              </w:rPr>
            </w:pPr>
            <w:r>
              <w:t xml:space="preserve">Case Study = </w:t>
            </w:r>
            <w:r>
              <w:rPr>
                <w:b/>
                <w:bCs/>
              </w:rPr>
              <w:t>.5</w:t>
            </w:r>
            <w:r w:rsidRPr="4948C66D">
              <w:rPr>
                <w:b/>
                <w:bCs/>
              </w:rPr>
              <w:t xml:space="preserve"> hour</w:t>
            </w:r>
          </w:p>
        </w:tc>
      </w:tr>
      <w:tr w:rsidR="00A3434F" w:rsidRPr="00132272" w14:paraId="41B09455" w14:textId="77777777" w:rsidTr="00E514E7">
        <w:tc>
          <w:tcPr>
            <w:tcW w:w="10170" w:type="dxa"/>
            <w:tcMar>
              <w:top w:w="115" w:type="dxa"/>
              <w:left w:w="115" w:type="dxa"/>
              <w:bottom w:w="115" w:type="dxa"/>
              <w:right w:w="115" w:type="dxa"/>
            </w:tcMar>
          </w:tcPr>
          <w:p w14:paraId="0C1D2860" w14:textId="77777777" w:rsidR="00A3434F" w:rsidRDefault="00A3434F" w:rsidP="00A3434F">
            <w:pPr>
              <w:tabs>
                <w:tab w:val="left" w:pos="2329"/>
              </w:tabs>
              <w:rPr>
                <w:rFonts w:cs="Arial"/>
                <w:b/>
                <w:szCs w:val="20"/>
              </w:rPr>
            </w:pPr>
            <w:r>
              <w:rPr>
                <w:rFonts w:cs="Arial"/>
                <w:b/>
                <w:szCs w:val="20"/>
              </w:rPr>
              <w:t xml:space="preserve">Time Log </w:t>
            </w:r>
          </w:p>
          <w:p w14:paraId="55A2998E" w14:textId="77777777" w:rsidR="00A3434F" w:rsidRDefault="00A3434F" w:rsidP="00A3434F">
            <w:pPr>
              <w:tabs>
                <w:tab w:val="left" w:pos="2329"/>
              </w:tabs>
              <w:rPr>
                <w:rFonts w:cs="Arial"/>
                <w:b/>
                <w:szCs w:val="20"/>
              </w:rPr>
            </w:pPr>
          </w:p>
          <w:p w14:paraId="59E9BCA5"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76F6DA88" w14:textId="77777777" w:rsidR="00A3434F" w:rsidRDefault="00A3434F" w:rsidP="00A3434F">
            <w:pPr>
              <w:tabs>
                <w:tab w:val="left" w:pos="2329"/>
              </w:tabs>
              <w:rPr>
                <w:rFonts w:cs="Arial"/>
                <w:b/>
                <w:szCs w:val="20"/>
              </w:rPr>
            </w:pPr>
          </w:p>
          <w:p w14:paraId="772A9661"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37D7F48F" w14:textId="77777777" w:rsidR="00A3434F" w:rsidRDefault="00A3434F" w:rsidP="00A3434F">
            <w:pPr>
              <w:rPr>
                <w:rFonts w:cs="Arial"/>
                <w:b/>
                <w:szCs w:val="20"/>
              </w:rPr>
            </w:pPr>
          </w:p>
          <w:p w14:paraId="4E91796B" w14:textId="3B0074EA" w:rsidR="00A3434F" w:rsidRPr="00132272" w:rsidRDefault="00A3434F" w:rsidP="00A3434F">
            <w:pPr>
              <w:pStyle w:val="AssignmentsLevel1"/>
              <w:rPr>
                <w:strike/>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Pr>
          <w:p w14:paraId="3DEBEF50" w14:textId="77777777" w:rsidR="00A3434F" w:rsidRPr="00132272" w:rsidRDefault="00A3434F" w:rsidP="00A3434F">
            <w:pPr>
              <w:tabs>
                <w:tab w:val="left" w:pos="2329"/>
              </w:tabs>
              <w:rPr>
                <w:rFonts w:cs="Arial"/>
                <w:strike/>
                <w:szCs w:val="20"/>
              </w:rPr>
            </w:pPr>
            <w:r>
              <w:rPr>
                <w:rFonts w:cs="Arial"/>
                <w:szCs w:val="20"/>
              </w:rPr>
              <w:t>4.6</w:t>
            </w:r>
          </w:p>
        </w:tc>
        <w:tc>
          <w:tcPr>
            <w:tcW w:w="1440" w:type="dxa"/>
          </w:tcPr>
          <w:p w14:paraId="1F48AA0E" w14:textId="30AA7F1E" w:rsidR="00A3434F" w:rsidRPr="00132272" w:rsidRDefault="00A3434F" w:rsidP="00A3434F">
            <w:pPr>
              <w:tabs>
                <w:tab w:val="left" w:pos="2329"/>
              </w:tabs>
              <w:rPr>
                <w:rFonts w:cs="Arial"/>
                <w:strike/>
                <w:szCs w:val="20"/>
              </w:rPr>
            </w:pPr>
          </w:p>
        </w:tc>
      </w:tr>
      <w:tr w:rsidR="00A3434F" w:rsidRPr="007F339F" w14:paraId="5A7BA6BA" w14:textId="77777777" w:rsidTr="00DD3E92">
        <w:tc>
          <w:tcPr>
            <w:tcW w:w="10170" w:type="dxa"/>
            <w:tcMar>
              <w:top w:w="115" w:type="dxa"/>
              <w:left w:w="115" w:type="dxa"/>
              <w:bottom w:w="115" w:type="dxa"/>
              <w:right w:w="115" w:type="dxa"/>
            </w:tcMar>
          </w:tcPr>
          <w:p w14:paraId="48FD2E8F" w14:textId="7CA710CA" w:rsidR="00A3434F" w:rsidRDefault="00A3434F" w:rsidP="00A3434F">
            <w:pPr>
              <w:pStyle w:val="AssignmentsLevel1"/>
              <w:rPr>
                <w:b/>
              </w:rPr>
            </w:pPr>
            <w:r>
              <w:rPr>
                <w:b/>
              </w:rPr>
              <w:lastRenderedPageBreak/>
              <w:t>Group Supervision: Week 4 Consultation and Peer Supervision</w:t>
            </w:r>
          </w:p>
          <w:p w14:paraId="33EFF074" w14:textId="77777777" w:rsidR="00A3434F" w:rsidRDefault="00A3434F" w:rsidP="00A3434F">
            <w:pPr>
              <w:pStyle w:val="AssignmentsLevel1"/>
              <w:rPr>
                <w:b/>
              </w:rPr>
            </w:pPr>
          </w:p>
          <w:p w14:paraId="16E85714" w14:textId="19DB9917"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6A6151EF" w14:textId="77777777" w:rsidR="00A3434F" w:rsidRDefault="00A3434F" w:rsidP="00A3434F">
            <w:pPr>
              <w:pStyle w:val="AssignmentsLevel1"/>
              <w:rPr>
                <w:rFonts w:ascii="Times New Roman" w:hAnsi="Times New Roman" w:cs="Times New Roman"/>
              </w:rPr>
            </w:pPr>
          </w:p>
          <w:p w14:paraId="32913C74" w14:textId="77777777" w:rsidR="00A3434F" w:rsidRDefault="00A3434F" w:rsidP="00A3434F">
            <w:pPr>
              <w:pStyle w:val="APACitation"/>
            </w:pPr>
            <w:r>
              <w:rPr>
                <w:rStyle w:val="Strong"/>
              </w:rPr>
              <w:t>Attend</w:t>
            </w:r>
            <w:r>
              <w:t xml:space="preserve"> the hour and a half of group supervision as scheduled by your instructor.</w:t>
            </w:r>
          </w:p>
          <w:p w14:paraId="08C906EF" w14:textId="77777777" w:rsidR="00A3434F" w:rsidRDefault="00A3434F" w:rsidP="00A3434F">
            <w:pPr>
              <w:pStyle w:val="APACitation"/>
            </w:pPr>
          </w:p>
          <w:p w14:paraId="7FB30AA8" w14:textId="231BBBAB" w:rsidR="00A3434F" w:rsidRPr="009F6FAF" w:rsidRDefault="00A3434F" w:rsidP="00A3434F">
            <w:pPr>
              <w:pStyle w:val="AssignmentsLevel1"/>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12ACC9D8" w14:textId="1E306F21" w:rsidR="00A3434F" w:rsidRPr="009F6FAF" w:rsidRDefault="00A3434F" w:rsidP="00A3434F">
            <w:pPr>
              <w:rPr>
                <w:rFonts w:cs="Arial"/>
                <w:szCs w:val="20"/>
              </w:rPr>
            </w:pPr>
            <w:r>
              <w:rPr>
                <w:rFonts w:cs="Arial"/>
                <w:szCs w:val="20"/>
              </w:rPr>
              <w:t>4.3</w:t>
            </w:r>
          </w:p>
        </w:tc>
        <w:tc>
          <w:tcPr>
            <w:tcW w:w="1440" w:type="dxa"/>
            <w:tcBorders>
              <w:bottom w:val="single" w:sz="4" w:space="0" w:color="000000" w:themeColor="text1"/>
            </w:tcBorders>
          </w:tcPr>
          <w:p w14:paraId="09C80BDC" w14:textId="175772E1" w:rsidR="00A3434F" w:rsidRPr="009F6FAF" w:rsidRDefault="00A3434F" w:rsidP="00A3434F">
            <w:pPr>
              <w:rPr>
                <w:rFonts w:cs="Arial"/>
                <w:szCs w:val="20"/>
              </w:rPr>
            </w:pPr>
            <w:r>
              <w:rPr>
                <w:rFonts w:cs="Arial"/>
                <w:szCs w:val="20"/>
              </w:rPr>
              <w:t xml:space="preserve">Group Session = </w:t>
            </w:r>
            <w:r w:rsidRPr="003F559E">
              <w:rPr>
                <w:rFonts w:cs="Arial"/>
                <w:b/>
                <w:szCs w:val="20"/>
              </w:rPr>
              <w:t>1.5 hour</w:t>
            </w:r>
          </w:p>
        </w:tc>
      </w:tr>
      <w:tr w:rsidR="00A3434F" w:rsidRPr="00132272" w14:paraId="05CEDA5F" w14:textId="77777777" w:rsidTr="00E514E7">
        <w:tc>
          <w:tcPr>
            <w:tcW w:w="10170" w:type="dxa"/>
            <w:tcMar>
              <w:top w:w="115" w:type="dxa"/>
              <w:left w:w="115" w:type="dxa"/>
              <w:bottom w:w="115" w:type="dxa"/>
              <w:right w:w="115" w:type="dxa"/>
            </w:tcMar>
          </w:tcPr>
          <w:p w14:paraId="28B7E2F9" w14:textId="4D20DD4C" w:rsidR="00A3434F" w:rsidRDefault="00A3434F" w:rsidP="00A3434F">
            <w:pPr>
              <w:tabs>
                <w:tab w:val="left" w:pos="2329"/>
              </w:tabs>
              <w:rPr>
                <w:b/>
              </w:rPr>
            </w:pPr>
            <w:r>
              <w:rPr>
                <w:b/>
              </w:rPr>
              <w:t>Week 4: Peer Support Learning Circle</w:t>
            </w:r>
          </w:p>
          <w:p w14:paraId="318B2DD2" w14:textId="77777777" w:rsidR="00A3434F" w:rsidRDefault="00A3434F" w:rsidP="00A3434F">
            <w:pPr>
              <w:tabs>
                <w:tab w:val="left" w:pos="2329"/>
              </w:tabs>
              <w:rPr>
                <w:b/>
              </w:rPr>
            </w:pPr>
          </w:p>
          <w:p w14:paraId="43699014" w14:textId="739AA0ED"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3C93159" w14:textId="77777777" w:rsidR="00A3434F" w:rsidRDefault="00A3434F" w:rsidP="00A3434F"/>
          <w:p w14:paraId="2685420C" w14:textId="36CA5B03" w:rsidR="00A3434F" w:rsidRDefault="00A3434F" w:rsidP="00A3434F">
            <w:pPr>
              <w:tabs>
                <w:tab w:val="left" w:pos="2329"/>
              </w:tabs>
              <w:rPr>
                <w:rFonts w:cs="Arial"/>
                <w:szCs w:val="20"/>
              </w:rPr>
            </w:pPr>
            <w:r>
              <w:rPr>
                <w:b/>
              </w:rPr>
              <w:t xml:space="preserve">Discuss </w:t>
            </w:r>
            <w:r>
              <w:t>the following with</w:t>
            </w:r>
            <w:r>
              <w:rPr>
                <w:rFonts w:cs="Arial"/>
                <w:szCs w:val="20"/>
              </w:rPr>
              <w:t>in the group forum:</w:t>
            </w:r>
          </w:p>
          <w:p w14:paraId="0C126333" w14:textId="77777777" w:rsidR="00A3434F" w:rsidRDefault="00A3434F" w:rsidP="00A3434F">
            <w:pPr>
              <w:tabs>
                <w:tab w:val="left" w:pos="2329"/>
              </w:tabs>
            </w:pPr>
          </w:p>
          <w:p w14:paraId="6143976E" w14:textId="77777777" w:rsidR="00A3434F" w:rsidRDefault="00A3434F" w:rsidP="00A3434F">
            <w:pPr>
              <w:pStyle w:val="ListParagraph"/>
              <w:numPr>
                <w:ilvl w:val="0"/>
                <w:numId w:val="23"/>
              </w:numPr>
              <w:tabs>
                <w:tab w:val="left" w:pos="2329"/>
              </w:tabs>
              <w:ind w:left="395"/>
            </w:pPr>
            <w:r>
              <w:t>What is going on at your site?</w:t>
            </w:r>
          </w:p>
          <w:p w14:paraId="79154554" w14:textId="06C77CE8"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01196B6"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7DCF8CDE" w14:textId="77777777" w:rsidR="00A3434F" w:rsidRDefault="00A3434F" w:rsidP="00A3434F">
            <w:pPr>
              <w:tabs>
                <w:tab w:val="left" w:pos="2329"/>
              </w:tabs>
            </w:pPr>
          </w:p>
          <w:p w14:paraId="1E5C2F2A" w14:textId="77777777" w:rsidR="00A3434F" w:rsidRPr="4948C66D" w:rsidRDefault="00A3434F" w:rsidP="00A3434F">
            <w:pPr>
              <w:tabs>
                <w:tab w:val="left" w:pos="2329"/>
              </w:tabs>
              <w:rPr>
                <w:rFonts w:eastAsia="Arial" w:cs="Arial"/>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18A2451" w14:textId="77777777" w:rsidR="00A3434F" w:rsidRPr="00C94727" w:rsidRDefault="00A3434F" w:rsidP="00A3434F">
            <w:pPr>
              <w:tabs>
                <w:tab w:val="left" w:pos="2329"/>
              </w:tabs>
              <w:rPr>
                <w:rFonts w:cs="Arial"/>
                <w:szCs w:val="20"/>
              </w:rPr>
            </w:pPr>
            <w:r w:rsidRPr="00C94727">
              <w:rPr>
                <w:rFonts w:cs="Arial"/>
                <w:szCs w:val="20"/>
              </w:rPr>
              <w:t>VARIES</w:t>
            </w:r>
          </w:p>
        </w:tc>
        <w:tc>
          <w:tcPr>
            <w:tcW w:w="1440" w:type="dxa"/>
          </w:tcPr>
          <w:p w14:paraId="3BA00AE6" w14:textId="3D7B4FB8" w:rsidR="00A3434F" w:rsidRPr="00132272" w:rsidRDefault="00A3434F" w:rsidP="00A3434F">
            <w:pPr>
              <w:tabs>
                <w:tab w:val="left" w:pos="2329"/>
              </w:tabs>
              <w:rPr>
                <w:rFonts w:cs="Arial"/>
                <w:strike/>
                <w:szCs w:val="20"/>
              </w:rPr>
            </w:pPr>
            <w:r>
              <w:t xml:space="preserve">Group Discussion = </w:t>
            </w:r>
            <w:r w:rsidRPr="4948C66D">
              <w:rPr>
                <w:b/>
                <w:bCs/>
              </w:rPr>
              <w:t>1 hour</w:t>
            </w:r>
          </w:p>
        </w:tc>
      </w:tr>
      <w:tr w:rsidR="00A3434F" w:rsidRPr="00132272" w14:paraId="20BDE7DA" w14:textId="77777777" w:rsidTr="4948C66D">
        <w:tc>
          <w:tcPr>
            <w:tcW w:w="10170" w:type="dxa"/>
            <w:tcMar>
              <w:top w:w="115" w:type="dxa"/>
              <w:left w:w="115" w:type="dxa"/>
              <w:bottom w:w="115" w:type="dxa"/>
              <w:right w:w="115" w:type="dxa"/>
            </w:tcMar>
          </w:tcPr>
          <w:p w14:paraId="412BEA75" w14:textId="65FAC346" w:rsidR="00A3434F" w:rsidRPr="00900BF4" w:rsidRDefault="00A3434F" w:rsidP="00A3434F">
            <w:pPr>
              <w:rPr>
                <w:b/>
                <w:szCs w:val="20"/>
              </w:rPr>
            </w:pPr>
            <w:r w:rsidRPr="00900BF4">
              <w:rPr>
                <w:b/>
                <w:szCs w:val="20"/>
              </w:rPr>
              <w:t>Assessment and Develop</w:t>
            </w:r>
            <w:r>
              <w:rPr>
                <w:b/>
                <w:szCs w:val="20"/>
              </w:rPr>
              <w:t>ment of</w:t>
            </w:r>
            <w:r w:rsidRPr="00900BF4">
              <w:rPr>
                <w:b/>
                <w:szCs w:val="20"/>
              </w:rPr>
              <w:t xml:space="preserve"> a School Profile</w:t>
            </w:r>
          </w:p>
          <w:p w14:paraId="4CCE6371" w14:textId="77777777" w:rsidR="00A3434F" w:rsidRPr="00900BF4" w:rsidRDefault="00A3434F" w:rsidP="00A3434F">
            <w:pPr>
              <w:rPr>
                <w:b/>
                <w:szCs w:val="20"/>
              </w:rPr>
            </w:pPr>
            <w:r w:rsidRPr="00900BF4">
              <w:rPr>
                <w:b/>
                <w:szCs w:val="20"/>
              </w:rPr>
              <w:t xml:space="preserve"> </w:t>
            </w:r>
          </w:p>
          <w:p w14:paraId="24C9D732" w14:textId="3FA8576E" w:rsidR="00A3434F" w:rsidRPr="00900BF4" w:rsidRDefault="00A3434F" w:rsidP="00A3434F">
            <w:pPr>
              <w:rPr>
                <w:szCs w:val="20"/>
              </w:rPr>
            </w:pPr>
            <w:r w:rsidRPr="00900BF4">
              <w:rPr>
                <w:szCs w:val="20"/>
              </w:rPr>
              <w:t>You can assess a school site to help understand the needs of</w:t>
            </w:r>
            <w:r>
              <w:rPr>
                <w:szCs w:val="20"/>
              </w:rPr>
              <w:t xml:space="preserve"> </w:t>
            </w:r>
            <w:r w:rsidRPr="00900BF4">
              <w:rPr>
                <w:szCs w:val="20"/>
              </w:rPr>
              <w:t xml:space="preserve">the individual students </w:t>
            </w:r>
            <w:r>
              <w:rPr>
                <w:szCs w:val="20"/>
              </w:rPr>
              <w:t>and</w:t>
            </w:r>
            <w:r w:rsidRPr="00900BF4">
              <w:rPr>
                <w:szCs w:val="20"/>
              </w:rPr>
              <w:t xml:space="preserve"> the student body. School profiles provide a backdrop of the school and are based on accessible, existing data. Information revealed from a school profile may include gaps in achievement, attainment, funding and opportunities, and certain student groups that may be isolated and not receiving the full range of services from the school. </w:t>
            </w:r>
            <w:r>
              <w:rPr>
                <w:szCs w:val="20"/>
              </w:rPr>
              <w:t>These</w:t>
            </w:r>
            <w:r w:rsidRPr="00900BF4">
              <w:rPr>
                <w:szCs w:val="20"/>
              </w:rPr>
              <w:t xml:space="preserve"> profiles provide the data for school counselors-in-training and school counselors to </w:t>
            </w:r>
            <w:r>
              <w:rPr>
                <w:szCs w:val="20"/>
              </w:rPr>
              <w:t>act</w:t>
            </w:r>
            <w:r w:rsidRPr="00900BF4">
              <w:rPr>
                <w:szCs w:val="20"/>
              </w:rPr>
              <w:t xml:space="preserve"> in terms of better defining their school counseling program and the services offered. </w:t>
            </w:r>
          </w:p>
          <w:p w14:paraId="6E515747" w14:textId="77777777" w:rsidR="00A3434F" w:rsidRPr="00900BF4" w:rsidRDefault="00A3434F" w:rsidP="00A3434F">
            <w:pPr>
              <w:rPr>
                <w:szCs w:val="20"/>
              </w:rPr>
            </w:pPr>
          </w:p>
          <w:p w14:paraId="418E2EE3" w14:textId="1E539345" w:rsidR="00A3434F" w:rsidRPr="00900BF4" w:rsidRDefault="00A3434F" w:rsidP="00A3434F">
            <w:pPr>
              <w:rPr>
                <w:szCs w:val="20"/>
              </w:rPr>
            </w:pPr>
            <w:r w:rsidRPr="00900BF4">
              <w:rPr>
                <w:szCs w:val="20"/>
              </w:rPr>
              <w:t xml:space="preserve">Some baseline data </w:t>
            </w:r>
            <w:r>
              <w:rPr>
                <w:szCs w:val="20"/>
              </w:rPr>
              <w:t>help</w:t>
            </w:r>
            <w:r w:rsidRPr="00900BF4">
              <w:rPr>
                <w:szCs w:val="20"/>
              </w:rPr>
              <w:t xml:space="preserve"> to determine potential areas of discrimination </w:t>
            </w:r>
            <w:r>
              <w:rPr>
                <w:szCs w:val="20"/>
              </w:rPr>
              <w:t xml:space="preserve">and could </w:t>
            </w:r>
            <w:r w:rsidRPr="00900BF4">
              <w:rPr>
                <w:szCs w:val="20"/>
              </w:rPr>
              <w:t>include:</w:t>
            </w:r>
            <w:r w:rsidRPr="00900BF4">
              <w:rPr>
                <w:szCs w:val="20"/>
              </w:rPr>
              <w:br/>
            </w:r>
          </w:p>
          <w:p w14:paraId="06A98A1E" w14:textId="77777777" w:rsidR="00A3434F" w:rsidRPr="00900BF4" w:rsidRDefault="00A3434F" w:rsidP="00A3434F">
            <w:pPr>
              <w:numPr>
                <w:ilvl w:val="0"/>
                <w:numId w:val="23"/>
              </w:numPr>
              <w:ind w:left="395"/>
              <w:rPr>
                <w:szCs w:val="20"/>
              </w:rPr>
            </w:pPr>
            <w:r w:rsidRPr="00900BF4">
              <w:rPr>
                <w:szCs w:val="20"/>
              </w:rPr>
              <w:t>Percent of students enrolled in the free or reduced lunch program</w:t>
            </w:r>
          </w:p>
          <w:p w14:paraId="31245799" w14:textId="77777777" w:rsidR="00A3434F" w:rsidRPr="00900BF4" w:rsidRDefault="00A3434F" w:rsidP="00A3434F">
            <w:pPr>
              <w:numPr>
                <w:ilvl w:val="0"/>
                <w:numId w:val="23"/>
              </w:numPr>
              <w:ind w:left="395"/>
              <w:rPr>
                <w:szCs w:val="20"/>
              </w:rPr>
            </w:pPr>
            <w:r w:rsidRPr="00900BF4">
              <w:rPr>
                <w:szCs w:val="20"/>
              </w:rPr>
              <w:t>Percent of students who have passed or failed state standardized tests</w:t>
            </w:r>
          </w:p>
          <w:p w14:paraId="5A4152FC" w14:textId="77777777" w:rsidR="00A3434F" w:rsidRPr="00900BF4" w:rsidRDefault="00A3434F" w:rsidP="00A3434F">
            <w:pPr>
              <w:numPr>
                <w:ilvl w:val="0"/>
                <w:numId w:val="23"/>
              </w:numPr>
              <w:ind w:left="395"/>
              <w:rPr>
                <w:szCs w:val="20"/>
              </w:rPr>
            </w:pPr>
            <w:r w:rsidRPr="00900BF4">
              <w:rPr>
                <w:szCs w:val="20"/>
              </w:rPr>
              <w:t>Percent of students who scored at or above the national averages on the ACT and SAT</w:t>
            </w:r>
          </w:p>
          <w:p w14:paraId="1719758D" w14:textId="77777777" w:rsidR="00A3434F" w:rsidRPr="00900BF4" w:rsidRDefault="00A3434F" w:rsidP="00A3434F">
            <w:pPr>
              <w:numPr>
                <w:ilvl w:val="0"/>
                <w:numId w:val="23"/>
              </w:numPr>
              <w:ind w:left="395"/>
              <w:rPr>
                <w:szCs w:val="20"/>
              </w:rPr>
            </w:pPr>
            <w:r w:rsidRPr="00900BF4">
              <w:rPr>
                <w:szCs w:val="20"/>
              </w:rPr>
              <w:lastRenderedPageBreak/>
              <w:t>Percent of students who are homeless</w:t>
            </w:r>
          </w:p>
          <w:p w14:paraId="46BF5A32" w14:textId="77777777" w:rsidR="00A3434F" w:rsidRPr="00900BF4" w:rsidRDefault="00A3434F" w:rsidP="00A3434F">
            <w:pPr>
              <w:numPr>
                <w:ilvl w:val="0"/>
                <w:numId w:val="23"/>
              </w:numPr>
              <w:ind w:left="395"/>
              <w:rPr>
                <w:szCs w:val="20"/>
              </w:rPr>
            </w:pPr>
            <w:r w:rsidRPr="00900BF4">
              <w:rPr>
                <w:szCs w:val="20"/>
              </w:rPr>
              <w:t>Percent of students enrolled in the special education program</w:t>
            </w:r>
          </w:p>
          <w:p w14:paraId="35F3FDF1" w14:textId="77777777" w:rsidR="00A3434F" w:rsidRPr="00900BF4" w:rsidRDefault="00A3434F" w:rsidP="00A3434F">
            <w:pPr>
              <w:numPr>
                <w:ilvl w:val="0"/>
                <w:numId w:val="23"/>
              </w:numPr>
              <w:ind w:left="395"/>
              <w:rPr>
                <w:szCs w:val="20"/>
              </w:rPr>
            </w:pPr>
            <w:r w:rsidRPr="00900BF4">
              <w:rPr>
                <w:szCs w:val="20"/>
              </w:rPr>
              <w:t>Percent of students enrolled in the gifted education program</w:t>
            </w:r>
          </w:p>
          <w:p w14:paraId="6C61CEDB" w14:textId="77777777" w:rsidR="00A3434F" w:rsidRPr="00900BF4" w:rsidRDefault="00A3434F" w:rsidP="00A3434F">
            <w:pPr>
              <w:numPr>
                <w:ilvl w:val="0"/>
                <w:numId w:val="23"/>
              </w:numPr>
              <w:ind w:left="395"/>
              <w:rPr>
                <w:szCs w:val="20"/>
              </w:rPr>
            </w:pPr>
            <w:r w:rsidRPr="00900BF4">
              <w:rPr>
                <w:szCs w:val="20"/>
              </w:rPr>
              <w:t>Percent of students who are bilingual and enrolled in the English for Speakers of Other Languages (ESOL) program</w:t>
            </w:r>
          </w:p>
          <w:p w14:paraId="7F498C42" w14:textId="77777777" w:rsidR="00A3434F" w:rsidRPr="00900BF4" w:rsidRDefault="00A3434F" w:rsidP="00A3434F">
            <w:pPr>
              <w:numPr>
                <w:ilvl w:val="0"/>
                <w:numId w:val="23"/>
              </w:numPr>
              <w:ind w:left="395"/>
              <w:rPr>
                <w:szCs w:val="20"/>
              </w:rPr>
            </w:pPr>
            <w:r w:rsidRPr="00900BF4">
              <w:rPr>
                <w:szCs w:val="20"/>
              </w:rPr>
              <w:t>School’s daily and weekly attendance rate</w:t>
            </w:r>
          </w:p>
          <w:p w14:paraId="4396C4F9" w14:textId="77777777" w:rsidR="00A3434F" w:rsidRPr="00900BF4" w:rsidRDefault="00A3434F" w:rsidP="00A3434F">
            <w:pPr>
              <w:numPr>
                <w:ilvl w:val="0"/>
                <w:numId w:val="23"/>
              </w:numPr>
              <w:ind w:left="395"/>
              <w:rPr>
                <w:szCs w:val="20"/>
              </w:rPr>
            </w:pPr>
            <w:r w:rsidRPr="00900BF4">
              <w:rPr>
                <w:szCs w:val="20"/>
              </w:rPr>
              <w:t>School’s daily and weekly suspension rate</w:t>
            </w:r>
          </w:p>
          <w:p w14:paraId="0A0F6E2F" w14:textId="77777777" w:rsidR="00A3434F" w:rsidRPr="00900BF4" w:rsidRDefault="00A3434F" w:rsidP="00A3434F">
            <w:pPr>
              <w:numPr>
                <w:ilvl w:val="0"/>
                <w:numId w:val="23"/>
              </w:numPr>
              <w:ind w:left="395"/>
              <w:rPr>
                <w:szCs w:val="20"/>
              </w:rPr>
            </w:pPr>
            <w:r w:rsidRPr="00900BF4">
              <w:rPr>
                <w:szCs w:val="20"/>
              </w:rPr>
              <w:t>School’s daily and weekly behavior referrals rate</w:t>
            </w:r>
          </w:p>
          <w:p w14:paraId="0D02BFDE" w14:textId="77777777" w:rsidR="00A3434F" w:rsidRPr="00900BF4" w:rsidRDefault="00A3434F" w:rsidP="00A3434F">
            <w:pPr>
              <w:rPr>
                <w:b/>
                <w:szCs w:val="20"/>
              </w:rPr>
            </w:pPr>
          </w:p>
          <w:p w14:paraId="3D87635E" w14:textId="77777777" w:rsidR="00A3434F" w:rsidRPr="00900BF4" w:rsidRDefault="00A3434F" w:rsidP="00A3434F">
            <w:pPr>
              <w:rPr>
                <w:szCs w:val="20"/>
              </w:rPr>
            </w:pPr>
            <w:r w:rsidRPr="00900BF4">
              <w:rPr>
                <w:b/>
                <w:szCs w:val="20"/>
              </w:rPr>
              <w:t xml:space="preserve">Use </w:t>
            </w:r>
            <w:r w:rsidRPr="00900BF4">
              <w:rPr>
                <w:szCs w:val="20"/>
              </w:rPr>
              <w:t xml:space="preserve">the template provided to construct a school profile of your field experience site, </w:t>
            </w:r>
            <w:r>
              <w:rPr>
                <w:szCs w:val="20"/>
              </w:rPr>
              <w:t>reviewing</w:t>
            </w:r>
            <w:r w:rsidRPr="00900BF4">
              <w:rPr>
                <w:szCs w:val="20"/>
              </w:rPr>
              <w:t xml:space="preserve"> school data including demographic information, mission statements, achievement data, attendance data, behavior referrals and interviews with </w:t>
            </w:r>
            <w:r>
              <w:rPr>
                <w:szCs w:val="20"/>
              </w:rPr>
              <w:t>an</w:t>
            </w:r>
            <w:r w:rsidRPr="00900BF4">
              <w:rPr>
                <w:szCs w:val="20"/>
              </w:rPr>
              <w:t xml:space="preserve"> administrator, </w:t>
            </w:r>
            <w:r>
              <w:rPr>
                <w:szCs w:val="20"/>
              </w:rPr>
              <w:t xml:space="preserve">a </w:t>
            </w:r>
            <w:r w:rsidRPr="00900BF4">
              <w:rPr>
                <w:szCs w:val="20"/>
              </w:rPr>
              <w:t xml:space="preserve">school counselor, </w:t>
            </w:r>
            <w:r>
              <w:rPr>
                <w:szCs w:val="20"/>
              </w:rPr>
              <w:t xml:space="preserve">a </w:t>
            </w:r>
            <w:r w:rsidRPr="00900BF4">
              <w:rPr>
                <w:szCs w:val="20"/>
              </w:rPr>
              <w:t xml:space="preserve">teacher, </w:t>
            </w:r>
            <w:r>
              <w:rPr>
                <w:szCs w:val="20"/>
              </w:rPr>
              <w:t xml:space="preserve">a </w:t>
            </w:r>
            <w:r w:rsidRPr="00900BF4">
              <w:rPr>
                <w:szCs w:val="20"/>
              </w:rPr>
              <w:t xml:space="preserve">parent, and </w:t>
            </w:r>
            <w:r>
              <w:rPr>
                <w:szCs w:val="20"/>
              </w:rPr>
              <w:t xml:space="preserve">a </w:t>
            </w:r>
            <w:r w:rsidRPr="00900BF4">
              <w:rPr>
                <w:szCs w:val="20"/>
              </w:rPr>
              <w:t>student.</w:t>
            </w:r>
          </w:p>
          <w:p w14:paraId="0DFBDE13" w14:textId="77777777" w:rsidR="00A3434F" w:rsidRPr="00900BF4" w:rsidRDefault="00A3434F" w:rsidP="00A3434F">
            <w:pPr>
              <w:rPr>
                <w:szCs w:val="20"/>
              </w:rPr>
            </w:pPr>
          </w:p>
          <w:p w14:paraId="128338FA" w14:textId="0A088534" w:rsidR="00A3434F" w:rsidRPr="0090666B" w:rsidRDefault="00A3434F" w:rsidP="00A3434F">
            <w:pPr>
              <w:rPr>
                <w:szCs w:val="20"/>
              </w:rPr>
            </w:pPr>
            <w:r w:rsidRPr="0090666B">
              <w:rPr>
                <w:b/>
                <w:szCs w:val="20"/>
              </w:rPr>
              <w:t>Write</w:t>
            </w:r>
            <w:r w:rsidRPr="0090666B">
              <w:rPr>
                <w:szCs w:val="20"/>
              </w:rPr>
              <w:t xml:space="preserve"> a narrative description of your site based on the school profile data.</w:t>
            </w:r>
          </w:p>
          <w:p w14:paraId="4F2D7987" w14:textId="77777777" w:rsidR="00A3434F" w:rsidRPr="0090666B" w:rsidRDefault="00A3434F" w:rsidP="00A3434F">
            <w:pPr>
              <w:rPr>
                <w:szCs w:val="20"/>
              </w:rPr>
            </w:pPr>
          </w:p>
          <w:p w14:paraId="661324AE" w14:textId="25CBDCF9" w:rsidR="00A3434F" w:rsidRDefault="00A3434F" w:rsidP="00A3434F">
            <w:pPr>
              <w:tabs>
                <w:tab w:val="left" w:pos="2329"/>
              </w:tabs>
              <w:rPr>
                <w:szCs w:val="20"/>
              </w:rPr>
            </w:pPr>
            <w:r>
              <w:rPr>
                <w:b/>
                <w:szCs w:val="20"/>
              </w:rPr>
              <w:t>Post</w:t>
            </w:r>
            <w:r w:rsidRPr="0090666B">
              <w:rPr>
                <w:b/>
                <w:szCs w:val="20"/>
              </w:rPr>
              <w:t xml:space="preserve"> </w:t>
            </w:r>
            <w:r w:rsidRPr="0090666B">
              <w:rPr>
                <w:szCs w:val="20"/>
              </w:rPr>
              <w:t>your assignment as an attachment to</w:t>
            </w:r>
            <w:r>
              <w:rPr>
                <w:szCs w:val="20"/>
              </w:rPr>
              <w:t xml:space="preserve"> the Assessment and Development of a School Profile discussion forum</w:t>
            </w:r>
            <w:r w:rsidRPr="0090666B">
              <w:rPr>
                <w:szCs w:val="20"/>
              </w:rPr>
              <w:t xml:space="preserve"> by </w:t>
            </w:r>
            <w:r w:rsidRPr="005F5CBE">
              <w:rPr>
                <w:b/>
                <w:szCs w:val="20"/>
              </w:rPr>
              <w:t>Thursday</w:t>
            </w:r>
            <w:r w:rsidRPr="0090666B">
              <w:rPr>
                <w:szCs w:val="20"/>
              </w:rPr>
              <w:t>.</w:t>
            </w:r>
          </w:p>
          <w:p w14:paraId="3882532C" w14:textId="77777777" w:rsidR="00A3434F" w:rsidRDefault="00A3434F" w:rsidP="00A3434F">
            <w:pPr>
              <w:tabs>
                <w:tab w:val="left" w:pos="2329"/>
              </w:tabs>
              <w:rPr>
                <w:szCs w:val="20"/>
              </w:rPr>
            </w:pPr>
          </w:p>
          <w:p w14:paraId="2D99CAAF" w14:textId="782B2AB1" w:rsidR="00A3434F" w:rsidRPr="4948C66D" w:rsidRDefault="00A3434F" w:rsidP="00A3434F">
            <w:pPr>
              <w:tabs>
                <w:tab w:val="left" w:pos="2329"/>
              </w:tabs>
              <w:rPr>
                <w:rFonts w:eastAsia="Arial" w:cs="Arial"/>
                <w:b/>
                <w:bCs/>
              </w:rPr>
            </w:pPr>
            <w:r>
              <w:rPr>
                <w:b/>
                <w:bCs/>
              </w:rPr>
              <w:t>Respond</w:t>
            </w:r>
            <w:r>
              <w:rPr>
                <w:bCs/>
              </w:rPr>
              <w:t xml:space="preserve"> with</w:t>
            </w:r>
            <w:r>
              <w:t xml:space="preserve"> constructive criticism, clarification, additional questions, or your own relevant thoughts to three of your classmates' posts by </w:t>
            </w:r>
            <w:r w:rsidRPr="005F5CBE">
              <w:rPr>
                <w:b/>
              </w:rPr>
              <w:t>Sunday</w:t>
            </w:r>
            <w:r>
              <w:t>.</w:t>
            </w:r>
          </w:p>
        </w:tc>
        <w:tc>
          <w:tcPr>
            <w:tcW w:w="1440" w:type="dxa"/>
          </w:tcPr>
          <w:p w14:paraId="00016F6C" w14:textId="66479156" w:rsidR="00A3434F" w:rsidRPr="00132272" w:rsidRDefault="00A3434F" w:rsidP="00A3434F">
            <w:pPr>
              <w:tabs>
                <w:tab w:val="left" w:pos="2329"/>
              </w:tabs>
              <w:rPr>
                <w:rFonts w:cs="Arial"/>
                <w:strike/>
                <w:szCs w:val="20"/>
              </w:rPr>
            </w:pPr>
            <w:r>
              <w:rPr>
                <w:rFonts w:cs="Arial"/>
                <w:szCs w:val="20"/>
              </w:rPr>
              <w:lastRenderedPageBreak/>
              <w:t>4.1, 4.2</w:t>
            </w:r>
          </w:p>
        </w:tc>
        <w:tc>
          <w:tcPr>
            <w:tcW w:w="1440" w:type="dxa"/>
          </w:tcPr>
          <w:p w14:paraId="521C3F86" w14:textId="538BB52F" w:rsidR="00A3434F" w:rsidRPr="00132272" w:rsidRDefault="00A3434F" w:rsidP="00A3434F">
            <w:pPr>
              <w:tabs>
                <w:tab w:val="left" w:pos="2329"/>
              </w:tabs>
              <w:rPr>
                <w:rFonts w:cs="Arial"/>
                <w:strike/>
                <w:szCs w:val="20"/>
              </w:rPr>
            </w:pPr>
            <w:r>
              <w:t xml:space="preserve">Discussion and Paper = </w:t>
            </w:r>
            <w:r w:rsidRPr="4948C66D">
              <w:rPr>
                <w:b/>
                <w:bCs/>
              </w:rPr>
              <w:t>1 hour</w:t>
            </w:r>
          </w:p>
        </w:tc>
      </w:tr>
    </w:tbl>
    <w:p w14:paraId="70F8F654" w14:textId="77777777" w:rsidR="005344A9" w:rsidRDefault="005344A9" w:rsidP="0020635A">
      <w:pPr>
        <w:pStyle w:val="Heading1"/>
      </w:pP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9FD06FB"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588D793E" w:rsidR="002C1641" w:rsidRPr="00842155" w:rsidRDefault="002C1641" w:rsidP="0020635A">
            <w:pPr>
              <w:pStyle w:val="WeeklyTopicHeading1"/>
            </w:pPr>
            <w:bookmarkStart w:id="15" w:name="weekfive"/>
            <w:bookmarkStart w:id="16" w:name="_Toc358980898"/>
            <w:bookmarkEnd w:id="15"/>
            <w:r w:rsidRPr="0068364F">
              <w:t xml:space="preserve">Week </w:t>
            </w:r>
            <w:r>
              <w:t>Five</w:t>
            </w:r>
            <w:r w:rsidRPr="0068364F">
              <w:t xml:space="preserve">: </w:t>
            </w:r>
            <w:r w:rsidR="006E436C">
              <w:t>Internship Experience</w:t>
            </w:r>
            <w:bookmarkEnd w:id="16"/>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E436C" w:rsidRPr="00842155" w14:paraId="020F9533" w14:textId="77777777" w:rsidTr="00877455">
        <w:trPr>
          <w:trHeight w:val="30"/>
        </w:trPr>
        <w:tc>
          <w:tcPr>
            <w:tcW w:w="10170" w:type="dxa"/>
            <w:tcBorders>
              <w:bottom w:val="nil"/>
              <w:right w:val="nil"/>
            </w:tcBorders>
            <w:tcMar>
              <w:top w:w="115" w:type="dxa"/>
              <w:left w:w="115" w:type="dxa"/>
              <w:bottom w:w="115" w:type="dxa"/>
              <w:right w:w="115" w:type="dxa"/>
            </w:tcMar>
          </w:tcPr>
          <w:p w14:paraId="58110615" w14:textId="4FCBE529" w:rsidR="006E436C" w:rsidRPr="00842155" w:rsidRDefault="006E436C" w:rsidP="006E436C">
            <w:pPr>
              <w:pStyle w:val="ObjectiveBullet"/>
              <w:numPr>
                <w:ilvl w:val="1"/>
                <w:numId w:val="12"/>
              </w:numPr>
              <w:tabs>
                <w:tab w:val="clear" w:pos="0"/>
              </w:tabs>
            </w:pPr>
            <w:r w:rsidRPr="002A7669">
              <w:t>Assess your proficiency in applying school counseling competencies.</w:t>
            </w:r>
          </w:p>
        </w:tc>
        <w:tc>
          <w:tcPr>
            <w:tcW w:w="2880" w:type="dxa"/>
            <w:gridSpan w:val="2"/>
            <w:tcBorders>
              <w:left w:val="nil"/>
              <w:bottom w:val="nil"/>
            </w:tcBorders>
          </w:tcPr>
          <w:p w14:paraId="2023375C" w14:textId="3636D25B" w:rsidR="006E436C" w:rsidRPr="00842155" w:rsidRDefault="009519A5" w:rsidP="006E436C">
            <w:pPr>
              <w:tabs>
                <w:tab w:val="left" w:pos="0"/>
                <w:tab w:val="left" w:pos="3720"/>
              </w:tabs>
              <w:outlineLvl w:val="0"/>
              <w:rPr>
                <w:rFonts w:cs="Arial"/>
                <w:szCs w:val="20"/>
              </w:rPr>
            </w:pPr>
            <w:r w:rsidRPr="009519A5">
              <w:rPr>
                <w:rFonts w:cs="Arial"/>
                <w:szCs w:val="20"/>
              </w:rPr>
              <w:t>CLO1, CLO2, CLO3</w:t>
            </w:r>
          </w:p>
        </w:tc>
      </w:tr>
      <w:tr w:rsidR="008B0922" w:rsidRPr="00842155" w14:paraId="715987A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095144E2" w14:textId="1FDED67E" w:rsidR="002A6118" w:rsidRPr="002A7669" w:rsidRDefault="008B0922" w:rsidP="00877455">
            <w:pPr>
              <w:pStyle w:val="ObjectiveBullet"/>
              <w:numPr>
                <w:ilvl w:val="1"/>
                <w:numId w:val="12"/>
              </w:numPr>
              <w:tabs>
                <w:tab w:val="clear" w:pos="0"/>
              </w:tabs>
            </w:pPr>
            <w:r>
              <w:t>Develop a philosophy of school counseling.</w:t>
            </w:r>
          </w:p>
        </w:tc>
        <w:tc>
          <w:tcPr>
            <w:tcW w:w="2880" w:type="dxa"/>
            <w:gridSpan w:val="2"/>
            <w:tcBorders>
              <w:top w:val="nil"/>
              <w:left w:val="nil"/>
              <w:bottom w:val="nil"/>
            </w:tcBorders>
          </w:tcPr>
          <w:p w14:paraId="0DCC4AAD" w14:textId="6B531323" w:rsidR="008B0922" w:rsidRDefault="009519A5" w:rsidP="006E436C">
            <w:pPr>
              <w:tabs>
                <w:tab w:val="left" w:pos="0"/>
                <w:tab w:val="left" w:pos="3720"/>
              </w:tabs>
              <w:outlineLvl w:val="0"/>
              <w:rPr>
                <w:rFonts w:cs="Arial"/>
                <w:szCs w:val="20"/>
              </w:rPr>
            </w:pPr>
            <w:r>
              <w:rPr>
                <w:rFonts w:cs="Arial"/>
                <w:szCs w:val="20"/>
              </w:rPr>
              <w:t xml:space="preserve">CLO1, </w:t>
            </w:r>
            <w:r w:rsidR="008B0922">
              <w:rPr>
                <w:rFonts w:cs="Arial"/>
                <w:szCs w:val="20"/>
              </w:rPr>
              <w:t xml:space="preserve">CLO2, </w:t>
            </w:r>
            <w:r w:rsidR="00360B88">
              <w:rPr>
                <w:rFonts w:cs="Arial"/>
                <w:szCs w:val="20"/>
              </w:rPr>
              <w:t>CLO</w:t>
            </w:r>
            <w:r w:rsidR="008B0922">
              <w:rPr>
                <w:rFonts w:cs="Arial"/>
                <w:szCs w:val="20"/>
              </w:rPr>
              <w:t>4</w:t>
            </w:r>
          </w:p>
        </w:tc>
      </w:tr>
      <w:tr w:rsidR="00877455" w:rsidRPr="00842155" w14:paraId="774659F2"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2A9B6026" w14:textId="3CCF6EC0" w:rsidR="00877455" w:rsidRDefault="00877455" w:rsidP="006E436C">
            <w:pPr>
              <w:pStyle w:val="ObjectiveBullet"/>
              <w:numPr>
                <w:ilvl w:val="1"/>
                <w:numId w:val="12"/>
              </w:numPr>
              <w:tabs>
                <w:tab w:val="clear" w:pos="0"/>
              </w:tabs>
            </w:pPr>
            <w:r>
              <w:t>Evaluate a case study to form a profile and treatment plan.</w:t>
            </w:r>
          </w:p>
        </w:tc>
        <w:tc>
          <w:tcPr>
            <w:tcW w:w="2880" w:type="dxa"/>
            <w:gridSpan w:val="2"/>
            <w:tcBorders>
              <w:top w:val="nil"/>
              <w:left w:val="nil"/>
              <w:bottom w:val="nil"/>
            </w:tcBorders>
          </w:tcPr>
          <w:p w14:paraId="25C45039" w14:textId="1EA55F6E" w:rsidR="00877455" w:rsidRDefault="00402E92" w:rsidP="006E436C">
            <w:pPr>
              <w:tabs>
                <w:tab w:val="left" w:pos="0"/>
                <w:tab w:val="left" w:pos="3720"/>
              </w:tabs>
              <w:outlineLvl w:val="0"/>
              <w:rPr>
                <w:rFonts w:cs="Arial"/>
                <w:szCs w:val="20"/>
              </w:rPr>
            </w:pPr>
            <w:r>
              <w:rPr>
                <w:rFonts w:cs="Arial"/>
                <w:szCs w:val="20"/>
              </w:rPr>
              <w:t>CLO1, CLO3</w:t>
            </w:r>
          </w:p>
        </w:tc>
      </w:tr>
      <w:tr w:rsidR="00B24AAE" w:rsidRPr="00842155" w14:paraId="0AE3BF61"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79F649CE" w14:textId="56054CE7" w:rsidR="00B24AAE" w:rsidRDefault="00B24AAE" w:rsidP="00B24AAE">
            <w:pPr>
              <w:pStyle w:val="ObjectiveBullet"/>
              <w:numPr>
                <w:ilvl w:val="1"/>
                <w:numId w:val="12"/>
              </w:numPr>
              <w:tabs>
                <w:tab w:val="clear" w:pos="0"/>
              </w:tabs>
            </w:pPr>
            <w:r>
              <w:t>Design guidance and small group lessons that align to academic standards.</w:t>
            </w:r>
          </w:p>
        </w:tc>
        <w:tc>
          <w:tcPr>
            <w:tcW w:w="2880" w:type="dxa"/>
            <w:gridSpan w:val="2"/>
            <w:tcBorders>
              <w:top w:val="nil"/>
              <w:left w:val="nil"/>
              <w:bottom w:val="nil"/>
            </w:tcBorders>
          </w:tcPr>
          <w:p w14:paraId="787A678F" w14:textId="3EE830FA"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0127596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58F892EF" w14:textId="77921BB1" w:rsidR="00B24AAE" w:rsidRDefault="00B24AAE" w:rsidP="00B24AAE">
            <w:pPr>
              <w:pStyle w:val="ObjectiveBullet"/>
              <w:numPr>
                <w:ilvl w:val="1"/>
                <w:numId w:val="12"/>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329AEE5" w14:textId="09E1E257"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38774735" w14:textId="77777777" w:rsidTr="008B0922">
        <w:trPr>
          <w:trHeight w:val="30"/>
        </w:trPr>
        <w:tc>
          <w:tcPr>
            <w:tcW w:w="10170" w:type="dxa"/>
            <w:tcBorders>
              <w:top w:val="nil"/>
              <w:bottom w:val="nil"/>
              <w:right w:val="nil"/>
            </w:tcBorders>
            <w:tcMar>
              <w:top w:w="115" w:type="dxa"/>
              <w:left w:w="115" w:type="dxa"/>
              <w:bottom w:w="115" w:type="dxa"/>
              <w:right w:w="115" w:type="dxa"/>
            </w:tcMar>
          </w:tcPr>
          <w:p w14:paraId="1CEE9C48" w14:textId="2DBA7437" w:rsidR="00B24AAE" w:rsidRDefault="00B24AAE" w:rsidP="00B24AAE">
            <w:pPr>
              <w:pStyle w:val="ObjectiveBullet"/>
              <w:numPr>
                <w:ilvl w:val="1"/>
                <w:numId w:val="12"/>
              </w:numPr>
              <w:tabs>
                <w:tab w:val="clear" w:pos="0"/>
              </w:tabs>
            </w:pPr>
            <w:r>
              <w:t>Identify direct and indirect student services.</w:t>
            </w:r>
          </w:p>
        </w:tc>
        <w:tc>
          <w:tcPr>
            <w:tcW w:w="2880" w:type="dxa"/>
            <w:gridSpan w:val="2"/>
            <w:tcBorders>
              <w:top w:val="nil"/>
              <w:left w:val="nil"/>
              <w:bottom w:val="nil"/>
            </w:tcBorders>
          </w:tcPr>
          <w:p w14:paraId="08EE491B" w14:textId="669F06F9" w:rsidR="00B24AAE" w:rsidRDefault="009666F1" w:rsidP="00B24AAE">
            <w:pPr>
              <w:tabs>
                <w:tab w:val="left" w:pos="0"/>
                <w:tab w:val="left" w:pos="3720"/>
              </w:tabs>
              <w:outlineLvl w:val="0"/>
              <w:rPr>
                <w:rFonts w:cs="Arial"/>
                <w:szCs w:val="20"/>
              </w:rPr>
            </w:pPr>
            <w:r>
              <w:rPr>
                <w:rFonts w:cs="Arial"/>
                <w:szCs w:val="20"/>
              </w:rPr>
              <w:t>CLO1, CLO2 CLO3, CLO4, CLO5</w:t>
            </w:r>
          </w:p>
        </w:tc>
      </w:tr>
      <w:tr w:rsidR="00B24AAE" w:rsidRPr="00842155" w14:paraId="48F586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22987E"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AIE</w:t>
            </w:r>
          </w:p>
        </w:tc>
      </w:tr>
      <w:tr w:rsidR="00B24AAE" w:rsidRPr="00842155" w14:paraId="1766B51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4424F88" w14:textId="77777777" w:rsidR="00B24AAE" w:rsidRDefault="00B24AAE" w:rsidP="00B24AAE">
            <w:pPr>
              <w:rPr>
                <w:rFonts w:cs="Arial"/>
                <w:b/>
                <w:szCs w:val="20"/>
              </w:rPr>
            </w:pPr>
            <w:r>
              <w:rPr>
                <w:rFonts w:cs="Arial"/>
                <w:b/>
                <w:szCs w:val="20"/>
              </w:rPr>
              <w:t>Field Placement</w:t>
            </w:r>
          </w:p>
          <w:p w14:paraId="6427E381" w14:textId="1ED81174" w:rsidR="00B24AAE" w:rsidRPr="00842155" w:rsidRDefault="00B24AAE" w:rsidP="00B24AAE">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t>4 hours.</w:t>
            </w:r>
          </w:p>
        </w:tc>
        <w:tc>
          <w:tcPr>
            <w:tcW w:w="1440" w:type="dxa"/>
            <w:tcBorders>
              <w:left w:val="single" w:sz="4" w:space="0" w:color="000000" w:themeColor="text1"/>
            </w:tcBorders>
            <w:shd w:val="clear" w:color="auto" w:fill="FFFFFF" w:themeFill="background1"/>
          </w:tcPr>
          <w:p w14:paraId="694FA9E5" w14:textId="1DDE4BA5" w:rsidR="00B24AAE" w:rsidRPr="009F6FAF" w:rsidRDefault="00B24AAE" w:rsidP="00B24AAE">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035B4D2" w14:textId="0672BA00" w:rsidR="00B24AAE" w:rsidRPr="009F6FAF" w:rsidRDefault="00B24AAE" w:rsidP="00B24AAE">
            <w:pPr>
              <w:rPr>
                <w:rFonts w:cs="Arial"/>
                <w:szCs w:val="20"/>
              </w:rPr>
            </w:pPr>
          </w:p>
        </w:tc>
      </w:tr>
      <w:tr w:rsidR="00B24AAE" w:rsidRPr="00842155" w14:paraId="18D81F4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E2D446C" w14:textId="77777777" w:rsidR="00B24AAE" w:rsidRPr="00893E2B" w:rsidRDefault="00B24AAE" w:rsidP="00B24AAE">
            <w:pPr>
              <w:pStyle w:val="AssignmentsLevel1"/>
              <w:rPr>
                <w:b/>
              </w:rPr>
            </w:pPr>
            <w:r w:rsidRPr="00893E2B">
              <w:rPr>
                <w:b/>
              </w:rPr>
              <w:t>Field Experience Activities</w:t>
            </w:r>
          </w:p>
          <w:p w14:paraId="49A69D3B" w14:textId="77777777" w:rsidR="00B24AAE" w:rsidRPr="00893E2B" w:rsidRDefault="00B24AAE" w:rsidP="00B24AAE">
            <w:pPr>
              <w:pStyle w:val="AssignmentsLevel1"/>
            </w:pPr>
          </w:p>
          <w:p w14:paraId="047F2F69" w14:textId="282DF732" w:rsidR="00B24AAE" w:rsidRPr="00842155" w:rsidRDefault="006F68A3" w:rsidP="00B24AAE">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E4A7F7A" w14:textId="4C1ED0ED" w:rsidR="00B24AAE" w:rsidRPr="009F6FAF" w:rsidRDefault="00B24AAE" w:rsidP="00B24AAE">
            <w:pPr>
              <w:rPr>
                <w:rFonts w:cs="Arial"/>
                <w:szCs w:val="20"/>
              </w:rPr>
            </w:pPr>
            <w:r>
              <w:rPr>
                <w:rFonts w:cs="Arial"/>
                <w:szCs w:val="20"/>
              </w:rPr>
              <w:t>5.</w:t>
            </w:r>
            <w:r w:rsidR="001E505F">
              <w:rPr>
                <w:rFonts w:cs="Arial"/>
                <w:szCs w:val="20"/>
              </w:rPr>
              <w:t>4</w:t>
            </w:r>
            <w:r>
              <w:rPr>
                <w:rFonts w:cs="Arial"/>
                <w:szCs w:val="20"/>
              </w:rPr>
              <w:t>, 5.</w:t>
            </w:r>
            <w:r w:rsidR="001E505F">
              <w:rPr>
                <w:rFonts w:cs="Arial"/>
                <w:szCs w:val="20"/>
              </w:rPr>
              <w:t>5</w:t>
            </w:r>
          </w:p>
        </w:tc>
        <w:tc>
          <w:tcPr>
            <w:tcW w:w="1440" w:type="dxa"/>
            <w:tcBorders>
              <w:left w:val="single" w:sz="4" w:space="0" w:color="000000" w:themeColor="text1"/>
            </w:tcBorders>
            <w:shd w:val="clear" w:color="auto" w:fill="FFFFFF" w:themeFill="background1"/>
          </w:tcPr>
          <w:p w14:paraId="2B0924DE" w14:textId="77777777" w:rsidR="00B24AAE" w:rsidRPr="009F6FAF" w:rsidRDefault="00B24AAE" w:rsidP="00B24AAE">
            <w:pPr>
              <w:rPr>
                <w:rFonts w:cs="Arial"/>
                <w:szCs w:val="20"/>
              </w:rPr>
            </w:pPr>
          </w:p>
        </w:tc>
      </w:tr>
      <w:tr w:rsidR="00B24AAE" w:rsidRPr="00842155" w14:paraId="6A0BD1E1"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D13C50D"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B24AAE" w:rsidRPr="005B10FE" w:rsidRDefault="00B24AAE" w:rsidP="00B24AAE">
            <w:pPr>
              <w:rPr>
                <w:rFonts w:eastAsia="Arial" w:cs="Arial"/>
                <w:b/>
                <w:bCs/>
                <w:i/>
                <w:iCs/>
              </w:rPr>
            </w:pPr>
            <w:r w:rsidRPr="4948C66D">
              <w:rPr>
                <w:rFonts w:eastAsia="Arial" w:cs="Arial"/>
                <w:b/>
                <w:bCs/>
                <w:i/>
                <w:iCs/>
              </w:rPr>
              <w:t>AIE</w:t>
            </w:r>
          </w:p>
        </w:tc>
      </w:tr>
      <w:tr w:rsidR="00B24AAE" w:rsidRPr="00103FC5" w14:paraId="7A86E4D2" w14:textId="77777777" w:rsidTr="4948C66D">
        <w:tc>
          <w:tcPr>
            <w:tcW w:w="10170" w:type="dxa"/>
            <w:tcMar>
              <w:top w:w="115" w:type="dxa"/>
              <w:left w:w="115" w:type="dxa"/>
              <w:bottom w:w="115" w:type="dxa"/>
              <w:right w:w="115" w:type="dxa"/>
            </w:tcMar>
          </w:tcPr>
          <w:p w14:paraId="627FA5FD" w14:textId="56DC7BBA" w:rsidR="00B24AAE" w:rsidRPr="00103FC5" w:rsidRDefault="00B24AAE" w:rsidP="00B24AAE">
            <w:pPr>
              <w:tabs>
                <w:tab w:val="left" w:pos="2329"/>
              </w:tabs>
              <w:rPr>
                <w:rFonts w:eastAsia="Arial" w:cs="Arial"/>
                <w:b/>
                <w:bCs/>
              </w:rPr>
            </w:pPr>
            <w:r w:rsidRPr="4948C66D">
              <w:rPr>
                <w:rFonts w:eastAsia="Arial" w:cs="Arial"/>
                <w:b/>
                <w:bCs/>
              </w:rPr>
              <w:t xml:space="preserve">Discussion: </w:t>
            </w:r>
            <w:r w:rsidRPr="00B60ADA">
              <w:rPr>
                <w:b/>
              </w:rPr>
              <w:t>Developing a Philosophy of School Counseling</w:t>
            </w:r>
            <w:r>
              <w:rPr>
                <w:b/>
              </w:rPr>
              <w:t xml:space="preserve"> </w:t>
            </w:r>
          </w:p>
          <w:p w14:paraId="560FC169" w14:textId="77777777" w:rsidR="00B24AAE" w:rsidRPr="00103FC5" w:rsidRDefault="00B24AAE" w:rsidP="00B24AAE">
            <w:pPr>
              <w:pStyle w:val="AssignmentsLevel1"/>
            </w:pPr>
          </w:p>
          <w:p w14:paraId="6B39747D" w14:textId="77777777" w:rsidR="00B24AAE" w:rsidRPr="002A7669" w:rsidRDefault="00B24AAE" w:rsidP="00B24AAE">
            <w:pPr>
              <w:rPr>
                <w:szCs w:val="20"/>
              </w:rPr>
            </w:pPr>
            <w:r w:rsidRPr="002A7669">
              <w:rPr>
                <w:b/>
                <w:szCs w:val="20"/>
              </w:rPr>
              <w:t>Develop</w:t>
            </w:r>
            <w:r w:rsidRPr="002A7669">
              <w:rPr>
                <w:szCs w:val="20"/>
              </w:rPr>
              <w:t xml:space="preserve"> your personal and professional philosophy of school counseling. </w:t>
            </w:r>
          </w:p>
          <w:p w14:paraId="4DBDEECA" w14:textId="77777777" w:rsidR="00B24AAE" w:rsidRPr="002A7669" w:rsidRDefault="00B24AAE" w:rsidP="00B24AAE">
            <w:pPr>
              <w:rPr>
                <w:szCs w:val="20"/>
              </w:rPr>
            </w:pPr>
            <w:r w:rsidRPr="002A7669">
              <w:rPr>
                <w:b/>
                <w:szCs w:val="20"/>
              </w:rPr>
              <w:t>Use</w:t>
            </w:r>
            <w:r w:rsidRPr="002A7669">
              <w:rPr>
                <w:szCs w:val="20"/>
              </w:rPr>
              <w:t xml:space="preserve"> the following questions to guide this activity. </w:t>
            </w:r>
          </w:p>
          <w:p w14:paraId="0A7EA556" w14:textId="77777777" w:rsidR="00B24AAE" w:rsidRPr="002A7669" w:rsidRDefault="00B24AAE" w:rsidP="00B24AAE">
            <w:pPr>
              <w:rPr>
                <w:szCs w:val="20"/>
              </w:rPr>
            </w:pPr>
          </w:p>
          <w:p w14:paraId="37998193" w14:textId="77777777" w:rsidR="00B24AAE" w:rsidRPr="002A7669" w:rsidRDefault="00B24AAE" w:rsidP="00B24AAE">
            <w:pPr>
              <w:numPr>
                <w:ilvl w:val="0"/>
                <w:numId w:val="23"/>
              </w:numPr>
              <w:ind w:left="335" w:hanging="335"/>
              <w:rPr>
                <w:szCs w:val="20"/>
              </w:rPr>
            </w:pPr>
            <w:r w:rsidRPr="002A7669">
              <w:rPr>
                <w:szCs w:val="20"/>
              </w:rPr>
              <w:lastRenderedPageBreak/>
              <w:t xml:space="preserve">What is the school counselor’s role in general and with regard to advocacy and collaboration? </w:t>
            </w:r>
          </w:p>
          <w:p w14:paraId="170CBA20" w14:textId="77777777" w:rsidR="00B24AAE" w:rsidRPr="002A7669" w:rsidRDefault="00B24AAE" w:rsidP="00B24AAE">
            <w:pPr>
              <w:numPr>
                <w:ilvl w:val="0"/>
                <w:numId w:val="23"/>
              </w:numPr>
              <w:ind w:left="335" w:hanging="335"/>
              <w:rPr>
                <w:szCs w:val="20"/>
              </w:rPr>
            </w:pPr>
            <w:r w:rsidRPr="002A7669">
              <w:rPr>
                <w:szCs w:val="20"/>
              </w:rPr>
              <w:t>Who are the stakeholders with whom the school counselor works?</w:t>
            </w:r>
          </w:p>
          <w:p w14:paraId="5E4D094F" w14:textId="77777777" w:rsidR="00B24AAE" w:rsidRPr="002A7669" w:rsidRDefault="00B24AAE" w:rsidP="00B24AAE">
            <w:pPr>
              <w:numPr>
                <w:ilvl w:val="0"/>
                <w:numId w:val="23"/>
              </w:numPr>
              <w:ind w:left="335" w:hanging="335"/>
              <w:rPr>
                <w:szCs w:val="20"/>
              </w:rPr>
            </w:pPr>
            <w:r w:rsidRPr="002A7669">
              <w:rPr>
                <w:szCs w:val="20"/>
              </w:rPr>
              <w:t>How does the school counselor contribute to data collection and assessment?</w:t>
            </w:r>
          </w:p>
          <w:p w14:paraId="4C6AF191" w14:textId="77777777" w:rsidR="00B24AAE" w:rsidRPr="002A7669" w:rsidRDefault="00B24AAE" w:rsidP="00B24AAE">
            <w:pPr>
              <w:numPr>
                <w:ilvl w:val="0"/>
                <w:numId w:val="23"/>
              </w:numPr>
              <w:ind w:left="335" w:hanging="335"/>
              <w:rPr>
                <w:szCs w:val="20"/>
              </w:rPr>
            </w:pPr>
            <w:r w:rsidRPr="002A7669">
              <w:rPr>
                <w:szCs w:val="20"/>
              </w:rPr>
              <w:t>How can the school counselor serve as a leader of the school counseling program with respect to administrators and teachers?</w:t>
            </w:r>
          </w:p>
          <w:p w14:paraId="3DC227A9" w14:textId="77777777" w:rsidR="00B24AAE" w:rsidRPr="002A7669" w:rsidRDefault="00B24AAE" w:rsidP="00B24AAE">
            <w:pPr>
              <w:numPr>
                <w:ilvl w:val="0"/>
                <w:numId w:val="23"/>
              </w:numPr>
              <w:ind w:left="335" w:hanging="335"/>
              <w:rPr>
                <w:szCs w:val="20"/>
              </w:rPr>
            </w:pPr>
            <w:r w:rsidRPr="002A7669">
              <w:rPr>
                <w:szCs w:val="20"/>
              </w:rPr>
              <w:t>How are students different as a result of school counseling?</w:t>
            </w:r>
          </w:p>
          <w:p w14:paraId="5C784C05" w14:textId="77777777" w:rsidR="00B24AAE" w:rsidRPr="002A7669" w:rsidRDefault="00B24AAE" w:rsidP="00B24AAE">
            <w:pPr>
              <w:rPr>
                <w:b/>
                <w:szCs w:val="20"/>
              </w:rPr>
            </w:pPr>
          </w:p>
          <w:p w14:paraId="2765AEE9" w14:textId="4D562087" w:rsidR="00B24AAE" w:rsidRDefault="00B24AAE" w:rsidP="00B24AAE">
            <w:pPr>
              <w:pStyle w:val="AssignmentsLevel1"/>
            </w:pPr>
            <w:r>
              <w:rPr>
                <w:b/>
              </w:rPr>
              <w:t>Post</w:t>
            </w:r>
            <w:r w:rsidRPr="002A7669">
              <w:t xml:space="preserve"> your </w:t>
            </w:r>
            <w:r>
              <w:t>p</w:t>
            </w:r>
            <w:r w:rsidRPr="002A7669">
              <w:t xml:space="preserve">hilosophy of </w:t>
            </w:r>
            <w:r>
              <w:t>s</w:t>
            </w:r>
            <w:r w:rsidRPr="002A7669">
              <w:t xml:space="preserve">chool </w:t>
            </w:r>
            <w:r>
              <w:t>c</w:t>
            </w:r>
            <w:r w:rsidRPr="002A7669">
              <w:t xml:space="preserve">ounseling to the </w:t>
            </w:r>
            <w:r>
              <w:t xml:space="preserve">Developing a </w:t>
            </w:r>
            <w:r w:rsidRPr="002A7669">
              <w:t>Philosophy of School Counseling</w:t>
            </w:r>
            <w:r>
              <w:t xml:space="preserve"> discussion</w:t>
            </w:r>
            <w:r w:rsidRPr="002A7669">
              <w:t xml:space="preserve"> </w:t>
            </w:r>
            <w:r>
              <w:t>forum by Thursday.</w:t>
            </w:r>
          </w:p>
          <w:p w14:paraId="7C2AB2C8" w14:textId="77777777" w:rsidR="00B24AAE" w:rsidRDefault="00B24AAE" w:rsidP="00B24AAE">
            <w:pPr>
              <w:pStyle w:val="AssignmentsLevel1"/>
            </w:pPr>
          </w:p>
          <w:p w14:paraId="78A575F1" w14:textId="429522BC" w:rsidR="00B24AAE" w:rsidRPr="00103FC5" w:rsidRDefault="00B24AAE" w:rsidP="00B24AAE">
            <w:pPr>
              <w:pStyle w:val="AssignmentsLevel1"/>
              <w:rPr>
                <w:b/>
                <w:bCs/>
              </w:rPr>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7EAA8918" w14:textId="6FD20317" w:rsidR="00B24AAE" w:rsidRPr="00103FC5" w:rsidRDefault="00B24AAE" w:rsidP="00B24AAE">
            <w:pPr>
              <w:tabs>
                <w:tab w:val="left" w:pos="2329"/>
              </w:tabs>
              <w:rPr>
                <w:rFonts w:cs="Arial"/>
                <w:szCs w:val="20"/>
              </w:rPr>
            </w:pPr>
            <w:r>
              <w:rPr>
                <w:rFonts w:cs="Arial"/>
                <w:szCs w:val="20"/>
              </w:rPr>
              <w:lastRenderedPageBreak/>
              <w:t>5.2</w:t>
            </w:r>
          </w:p>
        </w:tc>
        <w:tc>
          <w:tcPr>
            <w:tcW w:w="1440" w:type="dxa"/>
          </w:tcPr>
          <w:p w14:paraId="6F5A694F" w14:textId="74F30B8F" w:rsidR="00B24AAE" w:rsidRPr="00103FC5" w:rsidRDefault="003F559E" w:rsidP="00B24AAE">
            <w:pPr>
              <w:tabs>
                <w:tab w:val="left" w:pos="2329"/>
              </w:tabs>
              <w:rPr>
                <w:rFonts w:eastAsia="Arial" w:cs="Arial"/>
              </w:rPr>
            </w:pPr>
            <w:r>
              <w:t xml:space="preserve">Discussion = </w:t>
            </w:r>
            <w:r w:rsidRPr="4948C66D">
              <w:rPr>
                <w:b/>
                <w:bCs/>
              </w:rPr>
              <w:t>1 hour</w:t>
            </w:r>
          </w:p>
        </w:tc>
      </w:tr>
      <w:tr w:rsidR="00B24AAE" w14:paraId="03B1F613"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D8D4B41" w14:textId="77777777" w:rsidR="00B24AAE" w:rsidRPr="005D76B2" w:rsidRDefault="00B24AAE" w:rsidP="00B24AAE">
            <w:pPr>
              <w:tabs>
                <w:tab w:val="left" w:pos="2329"/>
              </w:tabs>
              <w:rPr>
                <w:b/>
              </w:rPr>
            </w:pPr>
            <w:r>
              <w:rPr>
                <w:rFonts w:cs="Arial"/>
                <w:b/>
                <w:szCs w:val="20"/>
              </w:rPr>
              <w:t>Discussion: Case Study Presentation</w:t>
            </w:r>
          </w:p>
          <w:p w14:paraId="208CB6AF" w14:textId="77777777" w:rsidR="00B24AAE" w:rsidRDefault="00B24AAE" w:rsidP="00B24AAE">
            <w:pPr>
              <w:tabs>
                <w:tab w:val="left" w:pos="2329"/>
              </w:tabs>
              <w:rPr>
                <w:rFonts w:cs="Arial"/>
                <w:b/>
                <w:szCs w:val="20"/>
              </w:rPr>
            </w:pPr>
          </w:p>
          <w:p w14:paraId="514928A5" w14:textId="7FE16FB1" w:rsidR="00B24AAE" w:rsidRDefault="00B24AAE" w:rsidP="00B24AAE">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A4593C" w14:textId="031F2CBC" w:rsidR="0042764C" w:rsidRDefault="0042764C" w:rsidP="00B24AAE">
            <w:pPr>
              <w:tabs>
                <w:tab w:val="left" w:pos="0"/>
                <w:tab w:val="left" w:pos="3720"/>
              </w:tabs>
              <w:outlineLvl w:val="0"/>
              <w:rPr>
                <w:rFonts w:cs="Arial"/>
                <w:szCs w:val="20"/>
              </w:rPr>
            </w:pPr>
          </w:p>
          <w:p w14:paraId="5E03E5D0" w14:textId="5E8B9188" w:rsidR="0042764C" w:rsidRPr="00292223" w:rsidRDefault="0042764C" w:rsidP="00B24AAE">
            <w:pPr>
              <w:tabs>
                <w:tab w:val="left" w:pos="0"/>
                <w:tab w:val="left" w:pos="3720"/>
              </w:tabs>
              <w:outlineLvl w:val="0"/>
              <w:rPr>
                <w:rFonts w:cs="Arial"/>
                <w:i/>
                <w:szCs w:val="20"/>
                <w:u w:val="single"/>
              </w:rPr>
            </w:pPr>
            <w:r w:rsidRPr="00292223">
              <w:rPr>
                <w:rFonts w:cs="Arial"/>
                <w:i/>
                <w:szCs w:val="20"/>
                <w:u w:val="single"/>
              </w:rPr>
              <w:t xml:space="preserve">If </w:t>
            </w:r>
            <w:r w:rsidR="00292223">
              <w:rPr>
                <w:rFonts w:cs="Arial"/>
                <w:i/>
                <w:szCs w:val="20"/>
                <w:u w:val="single"/>
              </w:rPr>
              <w:t>Y</w:t>
            </w:r>
            <w:r w:rsidRPr="00292223">
              <w:rPr>
                <w:rFonts w:cs="Arial"/>
                <w:i/>
                <w:szCs w:val="20"/>
                <w:u w:val="single"/>
              </w:rPr>
              <w:t xml:space="preserve">our </w:t>
            </w:r>
            <w:r w:rsidR="00292223">
              <w:rPr>
                <w:rFonts w:cs="Arial"/>
                <w:i/>
                <w:szCs w:val="20"/>
                <w:u w:val="single"/>
              </w:rPr>
              <w:t>W</w:t>
            </w:r>
            <w:r w:rsidRPr="00292223">
              <w:rPr>
                <w:rFonts w:cs="Arial"/>
                <w:i/>
                <w:szCs w:val="20"/>
                <w:u w:val="single"/>
              </w:rPr>
              <w:t xml:space="preserve">eek to </w:t>
            </w:r>
            <w:r w:rsidR="00292223">
              <w:rPr>
                <w:rFonts w:cs="Arial"/>
                <w:i/>
                <w:szCs w:val="20"/>
                <w:u w:val="single"/>
              </w:rPr>
              <w:t>Present:</w:t>
            </w:r>
          </w:p>
          <w:p w14:paraId="3FFDA6AD" w14:textId="7E8D7427" w:rsidR="0042764C" w:rsidRDefault="0042764C" w:rsidP="00B24AAE">
            <w:pPr>
              <w:tabs>
                <w:tab w:val="left" w:pos="0"/>
                <w:tab w:val="left" w:pos="3720"/>
              </w:tabs>
              <w:outlineLvl w:val="0"/>
              <w:rPr>
                <w:rFonts w:cs="Arial"/>
                <w:b/>
                <w:szCs w:val="20"/>
              </w:rPr>
            </w:pPr>
          </w:p>
          <w:p w14:paraId="13AE0584" w14:textId="3E3EE6C1" w:rsidR="0042764C" w:rsidRPr="0042764C" w:rsidRDefault="0042764C" w:rsidP="00B24AAE">
            <w:pPr>
              <w:tabs>
                <w:tab w:val="left" w:pos="0"/>
                <w:tab w:val="left" w:pos="3720"/>
              </w:tabs>
              <w:outlineLvl w:val="0"/>
              <w:rPr>
                <w:rFonts w:cs="Arial"/>
                <w:szCs w:val="20"/>
              </w:rPr>
            </w:pPr>
            <w:r>
              <w:rPr>
                <w:rFonts w:cs="Arial"/>
                <w:szCs w:val="20"/>
              </w:rPr>
              <w:t xml:space="preserve">The Case Study Presentation Form should already be posted to the Case Study </w:t>
            </w:r>
            <w:r w:rsidR="00292223">
              <w:rPr>
                <w:rFonts w:cs="Arial"/>
                <w:szCs w:val="20"/>
              </w:rPr>
              <w:t>Presentation discussion forum to give time for others to review the case study and prepare to participate in the discussion.</w:t>
            </w:r>
          </w:p>
          <w:p w14:paraId="17288043" w14:textId="77777777" w:rsidR="0042764C" w:rsidRDefault="0042764C" w:rsidP="00B24AAE">
            <w:pPr>
              <w:tabs>
                <w:tab w:val="left" w:pos="0"/>
                <w:tab w:val="left" w:pos="3720"/>
              </w:tabs>
              <w:outlineLvl w:val="0"/>
              <w:rPr>
                <w:rFonts w:cs="Arial"/>
                <w:b/>
                <w:szCs w:val="20"/>
              </w:rPr>
            </w:pPr>
          </w:p>
          <w:p w14:paraId="0BD4B61A" w14:textId="1FC55FB2" w:rsidR="0042764C" w:rsidRPr="0042764C" w:rsidRDefault="0042764C" w:rsidP="00B24AAE">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review of your client</w:t>
            </w:r>
            <w:r>
              <w:rPr>
                <w:rFonts w:cs="Arial"/>
                <w:szCs w:val="20"/>
              </w:rPr>
              <w:t>,</w:t>
            </w:r>
            <w:r w:rsidRPr="008C1968">
              <w:rPr>
                <w:rFonts w:cs="Arial"/>
                <w:szCs w:val="20"/>
              </w:rPr>
              <w:t xml:space="preserve"> and lead a discussion for the Group Supervision Session.</w:t>
            </w:r>
            <w:r w:rsidR="00A87DD5">
              <w:rPr>
                <w:rFonts w:cs="Arial"/>
                <w:szCs w:val="20"/>
              </w:rPr>
              <w:t xml:space="preserve"> </w:t>
            </w:r>
            <w:r w:rsidR="00A87DD5">
              <w:t>Do not use actual student names in your assignment.</w:t>
            </w:r>
          </w:p>
          <w:p w14:paraId="7EA9304F" w14:textId="77777777" w:rsidR="00B24AAE" w:rsidRDefault="00B24AAE" w:rsidP="00B24AAE">
            <w:pPr>
              <w:tabs>
                <w:tab w:val="left" w:pos="0"/>
                <w:tab w:val="left" w:pos="3720"/>
              </w:tabs>
              <w:outlineLvl w:val="0"/>
              <w:rPr>
                <w:rFonts w:cs="Arial"/>
                <w:szCs w:val="20"/>
              </w:rPr>
            </w:pPr>
          </w:p>
          <w:p w14:paraId="6FCFA0FD" w14:textId="45EA3189" w:rsidR="0042764C" w:rsidRPr="00292223" w:rsidRDefault="0042764C" w:rsidP="0042764C">
            <w:pPr>
              <w:tabs>
                <w:tab w:val="left" w:pos="0"/>
                <w:tab w:val="left" w:pos="3720"/>
              </w:tabs>
              <w:outlineLvl w:val="0"/>
              <w:rPr>
                <w:rFonts w:cs="Arial"/>
                <w:i/>
                <w:szCs w:val="20"/>
                <w:u w:val="single"/>
              </w:rPr>
            </w:pPr>
            <w:r w:rsidRPr="00292223">
              <w:rPr>
                <w:rFonts w:cs="Arial"/>
                <w:i/>
                <w:szCs w:val="20"/>
                <w:u w:val="single"/>
              </w:rPr>
              <w:t xml:space="preserve">If </w:t>
            </w:r>
            <w:r w:rsidR="00292223" w:rsidRPr="00292223">
              <w:rPr>
                <w:rFonts w:cs="Arial"/>
                <w:i/>
                <w:szCs w:val="20"/>
                <w:u w:val="single"/>
              </w:rPr>
              <w:t>N</w:t>
            </w:r>
            <w:r w:rsidRPr="00292223">
              <w:rPr>
                <w:rFonts w:cs="Arial"/>
                <w:i/>
                <w:szCs w:val="20"/>
                <w:u w:val="single"/>
              </w:rPr>
              <w:t xml:space="preserve">ext </w:t>
            </w:r>
            <w:r w:rsidR="00292223" w:rsidRPr="00292223">
              <w:rPr>
                <w:rFonts w:cs="Arial"/>
                <w:i/>
                <w:szCs w:val="20"/>
                <w:u w:val="single"/>
              </w:rPr>
              <w:t>W</w:t>
            </w:r>
            <w:r w:rsidRPr="00292223">
              <w:rPr>
                <w:rFonts w:cs="Arial"/>
                <w:i/>
                <w:szCs w:val="20"/>
                <w:u w:val="single"/>
              </w:rPr>
              <w:t xml:space="preserve">eek is </w:t>
            </w:r>
            <w:r w:rsidR="00292223" w:rsidRPr="00292223">
              <w:rPr>
                <w:rFonts w:cs="Arial"/>
                <w:i/>
                <w:szCs w:val="20"/>
                <w:u w:val="single"/>
              </w:rPr>
              <w:t>Y</w:t>
            </w:r>
            <w:r w:rsidRPr="00292223">
              <w:rPr>
                <w:rFonts w:cs="Arial"/>
                <w:i/>
                <w:szCs w:val="20"/>
                <w:u w:val="single"/>
              </w:rPr>
              <w:t xml:space="preserve">our </w:t>
            </w:r>
            <w:r w:rsidR="00292223" w:rsidRPr="00292223">
              <w:rPr>
                <w:rFonts w:cs="Arial"/>
                <w:i/>
                <w:szCs w:val="20"/>
                <w:u w:val="single"/>
              </w:rPr>
              <w:t>T</w:t>
            </w:r>
            <w:r w:rsidRPr="00292223">
              <w:rPr>
                <w:rFonts w:cs="Arial"/>
                <w:i/>
                <w:szCs w:val="20"/>
                <w:u w:val="single"/>
              </w:rPr>
              <w:t xml:space="preserve">ime to </w:t>
            </w:r>
            <w:r w:rsidR="00292223" w:rsidRPr="00292223">
              <w:rPr>
                <w:rFonts w:cs="Arial"/>
                <w:i/>
                <w:szCs w:val="20"/>
                <w:u w:val="single"/>
              </w:rPr>
              <w:t>P</w:t>
            </w:r>
            <w:r w:rsidR="00292223">
              <w:rPr>
                <w:rFonts w:cs="Arial"/>
                <w:i/>
                <w:szCs w:val="20"/>
                <w:u w:val="single"/>
              </w:rPr>
              <w:t>resent:</w:t>
            </w:r>
          </w:p>
          <w:p w14:paraId="0B600013" w14:textId="77777777" w:rsidR="0042764C" w:rsidRDefault="0042764C" w:rsidP="0042764C">
            <w:pPr>
              <w:tabs>
                <w:tab w:val="left" w:pos="0"/>
                <w:tab w:val="left" w:pos="3720"/>
              </w:tabs>
              <w:outlineLvl w:val="0"/>
              <w:rPr>
                <w:rFonts w:cs="Arial"/>
                <w:szCs w:val="20"/>
              </w:rPr>
            </w:pPr>
          </w:p>
          <w:p w14:paraId="7CEF9D9C" w14:textId="77777777" w:rsidR="0042764C" w:rsidRPr="008C1968" w:rsidRDefault="0042764C" w:rsidP="0042764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F7E592B" w14:textId="77777777" w:rsidR="0042764C" w:rsidRPr="008C1968" w:rsidRDefault="0042764C" w:rsidP="0042764C">
            <w:pPr>
              <w:tabs>
                <w:tab w:val="left" w:pos="2329"/>
              </w:tabs>
              <w:rPr>
                <w:rFonts w:cs="Arial"/>
                <w:szCs w:val="20"/>
              </w:rPr>
            </w:pPr>
          </w:p>
          <w:p w14:paraId="7D2F84E2" w14:textId="4D72357F" w:rsidR="0042764C" w:rsidRPr="008C1968" w:rsidRDefault="0042764C" w:rsidP="0042764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2309D022" w14:textId="77777777" w:rsidR="0042764C" w:rsidRPr="008C1968" w:rsidRDefault="0042764C" w:rsidP="0042764C">
            <w:pPr>
              <w:tabs>
                <w:tab w:val="left" w:pos="2329"/>
              </w:tabs>
              <w:rPr>
                <w:rFonts w:cs="Arial"/>
                <w:szCs w:val="20"/>
              </w:rPr>
            </w:pPr>
          </w:p>
          <w:p w14:paraId="4A826FE8" w14:textId="77777777" w:rsidR="0042764C" w:rsidRPr="008C1968" w:rsidRDefault="0042764C" w:rsidP="0042764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0C0308" w14:textId="77777777" w:rsidR="0042764C" w:rsidRPr="008C1968" w:rsidRDefault="0042764C" w:rsidP="0042764C">
            <w:pPr>
              <w:tabs>
                <w:tab w:val="left" w:pos="2329"/>
              </w:tabs>
              <w:rPr>
                <w:rFonts w:cs="Arial"/>
                <w:szCs w:val="20"/>
              </w:rPr>
            </w:pPr>
          </w:p>
          <w:p w14:paraId="2CDD0507" w14:textId="1BAF02EE" w:rsidR="0042764C" w:rsidRDefault="0042764C" w:rsidP="0042764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sidR="004505C0">
              <w:rPr>
                <w:rFonts w:cs="Arial"/>
                <w:szCs w:val="20"/>
              </w:rPr>
              <w:t xml:space="preserve">Within the subject line, state whether this is Case Study 1 or 2. </w:t>
            </w:r>
          </w:p>
          <w:p w14:paraId="36169D15" w14:textId="77777777" w:rsidR="0042764C" w:rsidRDefault="0042764C" w:rsidP="0042764C">
            <w:pPr>
              <w:tabs>
                <w:tab w:val="left" w:pos="2329"/>
              </w:tabs>
              <w:rPr>
                <w:rFonts w:cs="Arial"/>
                <w:szCs w:val="20"/>
              </w:rPr>
            </w:pPr>
          </w:p>
          <w:p w14:paraId="1C9509AB" w14:textId="32B5F9DA" w:rsidR="0042764C" w:rsidRPr="00292223" w:rsidRDefault="0042764C" w:rsidP="0042764C">
            <w:pPr>
              <w:tabs>
                <w:tab w:val="left" w:pos="2329"/>
              </w:tabs>
              <w:rPr>
                <w:rFonts w:cs="Arial"/>
                <w:i/>
                <w:szCs w:val="20"/>
                <w:u w:val="single"/>
              </w:rPr>
            </w:pPr>
            <w:r w:rsidRPr="00292223">
              <w:rPr>
                <w:rFonts w:cs="Arial"/>
                <w:i/>
                <w:szCs w:val="20"/>
                <w:u w:val="single"/>
              </w:rPr>
              <w:t xml:space="preserve">For </w:t>
            </w:r>
            <w:r w:rsidR="00292223">
              <w:rPr>
                <w:rFonts w:cs="Arial"/>
                <w:i/>
                <w:szCs w:val="20"/>
                <w:u w:val="single"/>
              </w:rPr>
              <w:t>A</w:t>
            </w:r>
            <w:r w:rsidRPr="00292223">
              <w:rPr>
                <w:rFonts w:cs="Arial"/>
                <w:i/>
                <w:szCs w:val="20"/>
                <w:u w:val="single"/>
              </w:rPr>
              <w:t xml:space="preserve">ll </w:t>
            </w:r>
            <w:r w:rsidR="00292223">
              <w:rPr>
                <w:rFonts w:cs="Arial"/>
                <w:i/>
                <w:szCs w:val="20"/>
                <w:u w:val="single"/>
              </w:rPr>
              <w:t>Students:</w:t>
            </w:r>
          </w:p>
          <w:p w14:paraId="1CA0B333" w14:textId="77777777" w:rsidR="0042764C" w:rsidRDefault="0042764C" w:rsidP="0042764C">
            <w:pPr>
              <w:tabs>
                <w:tab w:val="left" w:pos="2329"/>
              </w:tabs>
              <w:rPr>
                <w:rFonts w:cs="Arial"/>
                <w:szCs w:val="20"/>
              </w:rPr>
            </w:pPr>
          </w:p>
          <w:p w14:paraId="3961DFC3" w14:textId="363327F4" w:rsidR="00B24AAE" w:rsidRPr="001B01D0" w:rsidRDefault="0042764C" w:rsidP="0042764C">
            <w:pPr>
              <w:pStyle w:val="AssignmentsLevel1"/>
              <w:rPr>
                <w:b/>
              </w:rPr>
            </w:pPr>
            <w:r>
              <w:t xml:space="preserve">You do not have to post a response in this forum, however, </w:t>
            </w:r>
            <w:r w:rsidRPr="0042764C">
              <w:rPr>
                <w:b/>
              </w:rPr>
              <w:t>review</w:t>
            </w:r>
            <w:r>
              <w:t xml:space="preserve"> the case study to participate in the Group Supervision discussion.</w:t>
            </w:r>
            <w:r w:rsidR="00292223">
              <w:t xml:space="preserve"> </w:t>
            </w:r>
            <w:r w:rsidR="00292223" w:rsidRPr="00292223">
              <w:rPr>
                <w:b/>
              </w:rPr>
              <w:t>Reflect</w:t>
            </w:r>
            <w:r w:rsidR="00292223" w:rsidRPr="00467CD2">
              <w:t xml:space="preserve"> upon the presenter’s discussion question, and </w:t>
            </w:r>
            <w:r w:rsidR="00292223" w:rsidRPr="009F0DBF">
              <w:t>conduct</w:t>
            </w:r>
            <w:r w:rsidR="00292223" w:rsidRPr="00467CD2">
              <w:rPr>
                <w:b/>
              </w:rPr>
              <w:t xml:space="preserve"> </w:t>
            </w:r>
            <w:r w:rsidR="00292223" w:rsidRPr="00467CD2">
              <w:t xml:space="preserve">any needed research to better understand the </w:t>
            </w:r>
            <w:r w:rsidR="00292223">
              <w:t>presented</w:t>
            </w:r>
            <w:r w:rsidR="00292223" w:rsidRPr="00467CD2">
              <w:t xml:space="preserve"> issue.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206FD" w14:textId="61CFD205" w:rsidR="00B24AAE" w:rsidRDefault="00B24AAE" w:rsidP="00B24AAE">
            <w:pPr>
              <w:rPr>
                <w:rFonts w:cs="Arial"/>
                <w:szCs w:val="20"/>
              </w:rPr>
            </w:pPr>
            <w:r>
              <w:rPr>
                <w:rFonts w:cs="Arial"/>
                <w:szCs w:val="20"/>
              </w:rPr>
              <w:lastRenderedPageBreak/>
              <w:t>5.</w:t>
            </w:r>
            <w:r w:rsidR="001E505F">
              <w:rPr>
                <w:rFonts w:cs="Arial"/>
                <w:szCs w:val="20"/>
              </w:rPr>
              <w:t>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31F3B" w14:textId="692401AD" w:rsidR="00B24AAE" w:rsidRDefault="00B80A0E" w:rsidP="00B24AAE">
            <w:pPr>
              <w:tabs>
                <w:tab w:val="left" w:pos="0"/>
                <w:tab w:val="left" w:pos="3720"/>
              </w:tabs>
              <w:outlineLvl w:val="0"/>
            </w:pPr>
            <w:r>
              <w:t xml:space="preserve">Case Study = </w:t>
            </w:r>
            <w:r>
              <w:rPr>
                <w:b/>
                <w:bCs/>
              </w:rPr>
              <w:t>.5</w:t>
            </w:r>
            <w:r w:rsidRPr="4948C66D">
              <w:rPr>
                <w:b/>
                <w:bCs/>
              </w:rPr>
              <w:t xml:space="preserve"> hour</w:t>
            </w:r>
          </w:p>
        </w:tc>
      </w:tr>
      <w:tr w:rsidR="007C36EA" w14:paraId="247C4072" w14:textId="77777777" w:rsidTr="0085527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D223C72" w14:textId="77777777" w:rsidR="007B01D2" w:rsidRDefault="007B01D2" w:rsidP="007B01D2">
            <w:pPr>
              <w:tabs>
                <w:tab w:val="left" w:pos="2329"/>
              </w:tabs>
              <w:rPr>
                <w:rFonts w:cs="Arial"/>
                <w:b/>
                <w:szCs w:val="20"/>
              </w:rPr>
            </w:pPr>
            <w:r>
              <w:rPr>
                <w:rFonts w:cs="Arial"/>
                <w:b/>
                <w:szCs w:val="20"/>
              </w:rPr>
              <w:t xml:space="preserve">Time Log </w:t>
            </w:r>
          </w:p>
          <w:p w14:paraId="5575C272" w14:textId="77777777" w:rsidR="007B01D2" w:rsidRDefault="007B01D2" w:rsidP="007B01D2">
            <w:pPr>
              <w:tabs>
                <w:tab w:val="left" w:pos="2329"/>
              </w:tabs>
              <w:rPr>
                <w:rFonts w:cs="Arial"/>
                <w:b/>
                <w:szCs w:val="20"/>
              </w:rPr>
            </w:pPr>
          </w:p>
          <w:p w14:paraId="21B171F2"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F6D2549" w14:textId="77777777" w:rsidR="007B01D2" w:rsidRDefault="007B01D2" w:rsidP="007B01D2">
            <w:pPr>
              <w:tabs>
                <w:tab w:val="left" w:pos="2329"/>
              </w:tabs>
              <w:rPr>
                <w:rFonts w:cs="Arial"/>
                <w:b/>
                <w:szCs w:val="20"/>
              </w:rPr>
            </w:pPr>
          </w:p>
          <w:p w14:paraId="093C293B" w14:textId="317B34F6"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64066964" w14:textId="77777777" w:rsidR="007B01D2" w:rsidRDefault="007B01D2" w:rsidP="007B01D2">
            <w:pPr>
              <w:rPr>
                <w:rFonts w:cs="Arial"/>
                <w:b/>
                <w:szCs w:val="20"/>
              </w:rPr>
            </w:pPr>
          </w:p>
          <w:p w14:paraId="1724D895" w14:textId="6094C7E6" w:rsidR="007C36EA" w:rsidRDefault="007B01D2" w:rsidP="001C2A5E">
            <w:pPr>
              <w:pStyle w:val="AssignmentsLevel1"/>
              <w:rPr>
                <w:b/>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57BA1" w14:textId="77777777" w:rsidR="007C36EA" w:rsidRDefault="007C36EA" w:rsidP="0085527C">
            <w:pPr>
              <w:rPr>
                <w:rFonts w:cs="Arial"/>
                <w:szCs w:val="20"/>
              </w:rPr>
            </w:pPr>
            <w:r>
              <w:rPr>
                <w:rFonts w:cs="Arial"/>
                <w:szCs w:val="20"/>
              </w:rPr>
              <w:t>5.6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4D5D6" w14:textId="4E35E579" w:rsidR="007C36EA" w:rsidRDefault="007C36EA" w:rsidP="0085527C">
            <w:pPr>
              <w:tabs>
                <w:tab w:val="left" w:pos="0"/>
                <w:tab w:val="left" w:pos="3720"/>
              </w:tabs>
              <w:outlineLvl w:val="0"/>
            </w:pPr>
          </w:p>
        </w:tc>
      </w:tr>
      <w:tr w:rsidR="00B24AAE" w:rsidRPr="007F339F" w14:paraId="72CB76DC" w14:textId="77777777" w:rsidTr="00DD3E92">
        <w:tc>
          <w:tcPr>
            <w:tcW w:w="10170" w:type="dxa"/>
            <w:tcMar>
              <w:top w:w="115" w:type="dxa"/>
              <w:left w:w="115" w:type="dxa"/>
              <w:bottom w:w="115" w:type="dxa"/>
              <w:right w:w="115" w:type="dxa"/>
            </w:tcMar>
          </w:tcPr>
          <w:p w14:paraId="32AB184C" w14:textId="2B0CCD21" w:rsidR="00DB7464" w:rsidRDefault="00DB7464" w:rsidP="00DB7464">
            <w:pPr>
              <w:pStyle w:val="AssignmentsLevel1"/>
              <w:rPr>
                <w:b/>
              </w:rPr>
            </w:pPr>
            <w:r>
              <w:rPr>
                <w:b/>
              </w:rPr>
              <w:t>Group Supervision: Week 5 Consultation and Peer Supervision</w:t>
            </w:r>
          </w:p>
          <w:p w14:paraId="68CFF8BE" w14:textId="77777777" w:rsidR="00DB7464" w:rsidRDefault="00DB7464" w:rsidP="00DB7464">
            <w:pPr>
              <w:pStyle w:val="AssignmentsLevel1"/>
              <w:rPr>
                <w:b/>
              </w:rPr>
            </w:pPr>
          </w:p>
          <w:p w14:paraId="0D8688C3" w14:textId="61DD9C9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395E5A" w14:textId="77777777" w:rsidR="00DB7464" w:rsidRDefault="00DB7464" w:rsidP="00DB7464">
            <w:pPr>
              <w:pStyle w:val="AssignmentsLevel1"/>
              <w:rPr>
                <w:rFonts w:ascii="Times New Roman" w:hAnsi="Times New Roman" w:cs="Times New Roman"/>
              </w:rPr>
            </w:pPr>
          </w:p>
          <w:p w14:paraId="1CE5A7C5" w14:textId="77777777" w:rsidR="00DB7464" w:rsidRDefault="00DB7464" w:rsidP="00DB7464">
            <w:pPr>
              <w:pStyle w:val="APACitation"/>
            </w:pPr>
            <w:r>
              <w:rPr>
                <w:rStyle w:val="Strong"/>
              </w:rPr>
              <w:t>Attend</w:t>
            </w:r>
            <w:r>
              <w:t xml:space="preserve"> the hour and a half of group supervision as scheduled by your instructor.</w:t>
            </w:r>
          </w:p>
          <w:p w14:paraId="3161FAD2" w14:textId="77777777" w:rsidR="00DB7464" w:rsidRDefault="00DB7464" w:rsidP="00DB7464">
            <w:pPr>
              <w:pStyle w:val="APACitation"/>
            </w:pPr>
          </w:p>
          <w:p w14:paraId="611435BF" w14:textId="16E0245B" w:rsidR="00B24AAE" w:rsidRPr="005D76B2"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F5EC324" w14:textId="44943510" w:rsidR="00B24AAE" w:rsidRPr="009F6FAF" w:rsidRDefault="00B24AAE" w:rsidP="00B24AAE">
            <w:pPr>
              <w:rPr>
                <w:rFonts w:cs="Arial"/>
                <w:szCs w:val="20"/>
              </w:rPr>
            </w:pPr>
            <w:r>
              <w:rPr>
                <w:rFonts w:cs="Arial"/>
                <w:szCs w:val="20"/>
              </w:rPr>
              <w:t>5.1</w:t>
            </w:r>
          </w:p>
        </w:tc>
        <w:tc>
          <w:tcPr>
            <w:tcW w:w="1440" w:type="dxa"/>
            <w:tcBorders>
              <w:bottom w:val="single" w:sz="4" w:space="0" w:color="000000" w:themeColor="text1"/>
            </w:tcBorders>
          </w:tcPr>
          <w:p w14:paraId="7CB2CF66" w14:textId="4C2F8CE1" w:rsidR="00B24AAE" w:rsidRPr="009F6FAF" w:rsidRDefault="003F559E" w:rsidP="00B24AAE">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B24AAE" w:rsidRPr="00842155" w14:paraId="6C02D106" w14:textId="77777777" w:rsidTr="4948C66D">
        <w:tc>
          <w:tcPr>
            <w:tcW w:w="10170" w:type="dxa"/>
            <w:tcMar>
              <w:top w:w="115" w:type="dxa"/>
              <w:left w:w="115" w:type="dxa"/>
              <w:bottom w:w="115" w:type="dxa"/>
              <w:right w:w="115" w:type="dxa"/>
            </w:tcMar>
          </w:tcPr>
          <w:p w14:paraId="41E9C1A0" w14:textId="03F50103" w:rsidR="00B24AAE" w:rsidRDefault="00B24AAE" w:rsidP="00B24AAE">
            <w:pPr>
              <w:tabs>
                <w:tab w:val="left" w:pos="2329"/>
              </w:tabs>
              <w:rPr>
                <w:b/>
              </w:rPr>
            </w:pPr>
            <w:r>
              <w:rPr>
                <w:b/>
              </w:rPr>
              <w:t xml:space="preserve">Week 5: Peer Support Learning Circle </w:t>
            </w:r>
          </w:p>
          <w:p w14:paraId="3FB5FF93" w14:textId="77777777" w:rsidR="00B24AAE" w:rsidRDefault="00B24AAE" w:rsidP="00B24AAE">
            <w:pPr>
              <w:tabs>
                <w:tab w:val="left" w:pos="2329"/>
              </w:tabs>
              <w:rPr>
                <w:b/>
              </w:rPr>
            </w:pPr>
          </w:p>
          <w:p w14:paraId="441A8C2F" w14:textId="3B466994" w:rsidR="00B24AAE" w:rsidRDefault="00B24AAE" w:rsidP="00B24AA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980C27D" w14:textId="77777777" w:rsidR="00B24AAE" w:rsidRDefault="00B24AAE" w:rsidP="00B24AAE"/>
          <w:p w14:paraId="6BB1FFF6" w14:textId="64770865" w:rsidR="00B24AAE" w:rsidRDefault="00B24AAE" w:rsidP="00B24AAE">
            <w:pPr>
              <w:tabs>
                <w:tab w:val="left" w:pos="2329"/>
              </w:tabs>
            </w:pPr>
            <w:r>
              <w:rPr>
                <w:b/>
              </w:rPr>
              <w:t xml:space="preserve">Discuss </w:t>
            </w:r>
            <w:r>
              <w:t>the following with</w:t>
            </w:r>
            <w:r>
              <w:rPr>
                <w:rFonts w:cs="Arial"/>
                <w:szCs w:val="20"/>
              </w:rPr>
              <w:t>in the group forum:</w:t>
            </w:r>
          </w:p>
          <w:p w14:paraId="26B5764E" w14:textId="77777777" w:rsidR="00B24AAE" w:rsidRDefault="00B24AAE" w:rsidP="00B24AAE">
            <w:pPr>
              <w:tabs>
                <w:tab w:val="left" w:pos="2329"/>
              </w:tabs>
            </w:pPr>
          </w:p>
          <w:p w14:paraId="1A886495" w14:textId="77777777" w:rsidR="00B24AAE" w:rsidRDefault="00B24AAE" w:rsidP="00B24AAE">
            <w:pPr>
              <w:pStyle w:val="ListParagraph"/>
              <w:numPr>
                <w:ilvl w:val="0"/>
                <w:numId w:val="23"/>
              </w:numPr>
              <w:tabs>
                <w:tab w:val="left" w:pos="2329"/>
              </w:tabs>
              <w:ind w:left="395"/>
            </w:pPr>
            <w:r>
              <w:t>What is going on at your site?</w:t>
            </w:r>
          </w:p>
          <w:p w14:paraId="7D875E39" w14:textId="77777777" w:rsidR="00B24AAE" w:rsidRDefault="00B24AAE" w:rsidP="00B24AA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36B674" w14:textId="77777777" w:rsidR="00B24AAE" w:rsidRDefault="00B24AAE" w:rsidP="00B24AAE">
            <w:pPr>
              <w:pStyle w:val="ListParagraph"/>
              <w:numPr>
                <w:ilvl w:val="0"/>
                <w:numId w:val="23"/>
              </w:numPr>
              <w:tabs>
                <w:tab w:val="left" w:pos="2329"/>
              </w:tabs>
              <w:ind w:left="395"/>
            </w:pPr>
            <w:r>
              <w:t>Seek feedback from the group regarding challenging situations.</w:t>
            </w:r>
          </w:p>
          <w:p w14:paraId="470262D2" w14:textId="77777777" w:rsidR="00B24AAE" w:rsidRDefault="00B24AAE" w:rsidP="00B24AAE">
            <w:pPr>
              <w:tabs>
                <w:tab w:val="left" w:pos="2329"/>
              </w:tabs>
            </w:pPr>
          </w:p>
          <w:p w14:paraId="268C92A7" w14:textId="57D8A7F5" w:rsidR="00B24AAE" w:rsidRPr="00135F7B" w:rsidRDefault="00B24AAE" w:rsidP="00B24AAE">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Pr>
          <w:p w14:paraId="79E2DE37" w14:textId="4E29699F" w:rsidR="00B24AAE" w:rsidRPr="00842155" w:rsidRDefault="00B24AAE" w:rsidP="00B24AAE">
            <w:pPr>
              <w:tabs>
                <w:tab w:val="left" w:pos="2329"/>
              </w:tabs>
              <w:rPr>
                <w:rFonts w:cs="Arial"/>
                <w:szCs w:val="20"/>
              </w:rPr>
            </w:pPr>
            <w:r>
              <w:rPr>
                <w:rFonts w:cs="Arial"/>
                <w:szCs w:val="20"/>
              </w:rPr>
              <w:t>VARIES</w:t>
            </w:r>
          </w:p>
        </w:tc>
        <w:tc>
          <w:tcPr>
            <w:tcW w:w="1440" w:type="dxa"/>
          </w:tcPr>
          <w:p w14:paraId="0F73E41C" w14:textId="11792822" w:rsidR="00B24AAE" w:rsidRPr="00842155" w:rsidRDefault="00B80A0E" w:rsidP="00B24AAE">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E0053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D136BD1" w:rsidR="002C1641" w:rsidRPr="00842155" w:rsidRDefault="002C1641" w:rsidP="0020635A">
            <w:pPr>
              <w:pStyle w:val="WeeklyTopicHeading1"/>
            </w:pPr>
            <w:bookmarkStart w:id="17" w:name="weeksix"/>
            <w:bookmarkStart w:id="18" w:name="_Toc358980899"/>
            <w:bookmarkEnd w:id="17"/>
            <w:r w:rsidRPr="0068364F">
              <w:lastRenderedPageBreak/>
              <w:t xml:space="preserve">Week </w:t>
            </w:r>
            <w:r>
              <w:t>Six</w:t>
            </w:r>
            <w:r w:rsidRPr="0068364F">
              <w:t xml:space="preserve">: </w:t>
            </w:r>
            <w:r w:rsidR="00E850D7">
              <w:t>Managing Your School Counseling Program</w:t>
            </w:r>
            <w:bookmarkEnd w:id="18"/>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850D7" w:rsidRPr="00842155" w14:paraId="38AB19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B6C61C" w14:textId="4E0D572E" w:rsidR="002A6118" w:rsidRPr="00842155" w:rsidRDefault="00E850D7" w:rsidP="00E02041">
            <w:pPr>
              <w:pStyle w:val="ObjectiveBullet"/>
              <w:numPr>
                <w:ilvl w:val="1"/>
                <w:numId w:val="13"/>
              </w:numPr>
            </w:pPr>
            <w:r>
              <w:t>Identify the elements of the ASCA National Model Management System.</w:t>
            </w:r>
          </w:p>
        </w:tc>
        <w:tc>
          <w:tcPr>
            <w:tcW w:w="2880" w:type="dxa"/>
            <w:gridSpan w:val="2"/>
            <w:tcBorders>
              <w:top w:val="nil"/>
              <w:left w:val="nil"/>
              <w:bottom w:val="nil"/>
            </w:tcBorders>
          </w:tcPr>
          <w:p w14:paraId="10DAE5B5" w14:textId="0A052A64" w:rsidR="00E850D7" w:rsidRPr="00842155" w:rsidRDefault="00E850D7" w:rsidP="00E850D7">
            <w:pPr>
              <w:tabs>
                <w:tab w:val="left" w:pos="0"/>
                <w:tab w:val="left" w:pos="3720"/>
              </w:tabs>
              <w:outlineLvl w:val="0"/>
              <w:rPr>
                <w:rFonts w:cs="Arial"/>
                <w:szCs w:val="20"/>
              </w:rPr>
            </w:pPr>
            <w:r>
              <w:rPr>
                <w:rFonts w:cs="Arial"/>
                <w:szCs w:val="20"/>
              </w:rPr>
              <w:t>CLO1</w:t>
            </w:r>
          </w:p>
        </w:tc>
      </w:tr>
      <w:tr w:rsidR="00E02041" w:rsidRPr="00842155" w14:paraId="1A6B7E8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0E3F012" w14:textId="67C90CAB" w:rsidR="00E02041" w:rsidRDefault="00E02041" w:rsidP="00E850D7">
            <w:pPr>
              <w:pStyle w:val="ObjectiveBullet"/>
              <w:numPr>
                <w:ilvl w:val="1"/>
                <w:numId w:val="13"/>
              </w:numPr>
            </w:pPr>
            <w:r>
              <w:t>Assess proficiency in applying school counselor competencies.</w:t>
            </w:r>
          </w:p>
        </w:tc>
        <w:tc>
          <w:tcPr>
            <w:tcW w:w="2880" w:type="dxa"/>
            <w:gridSpan w:val="2"/>
            <w:tcBorders>
              <w:top w:val="nil"/>
              <w:left w:val="nil"/>
              <w:bottom w:val="nil"/>
            </w:tcBorders>
          </w:tcPr>
          <w:p w14:paraId="537DC13F" w14:textId="69DF932A" w:rsidR="00E02041" w:rsidRDefault="00402E92" w:rsidP="00E850D7">
            <w:pPr>
              <w:tabs>
                <w:tab w:val="left" w:pos="0"/>
                <w:tab w:val="left" w:pos="3720"/>
              </w:tabs>
              <w:outlineLvl w:val="0"/>
              <w:rPr>
                <w:rFonts w:cs="Arial"/>
                <w:szCs w:val="20"/>
              </w:rPr>
            </w:pPr>
            <w:r w:rsidRPr="009519A5">
              <w:rPr>
                <w:rFonts w:cs="Arial"/>
                <w:szCs w:val="20"/>
              </w:rPr>
              <w:t>CLO1, CLO2, CLO3</w:t>
            </w:r>
          </w:p>
        </w:tc>
      </w:tr>
      <w:tr w:rsidR="00E02041" w:rsidRPr="00842155" w14:paraId="2F61841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88374AA" w14:textId="3D93AF4D" w:rsidR="00E02041" w:rsidRDefault="00E02041" w:rsidP="00E850D7">
            <w:pPr>
              <w:pStyle w:val="ObjectiveBullet"/>
              <w:numPr>
                <w:ilvl w:val="1"/>
                <w:numId w:val="13"/>
              </w:numPr>
            </w:pPr>
            <w:r>
              <w:t>Explain the importance of an appropriate school counseling office location.</w:t>
            </w:r>
          </w:p>
        </w:tc>
        <w:tc>
          <w:tcPr>
            <w:tcW w:w="2880" w:type="dxa"/>
            <w:gridSpan w:val="2"/>
            <w:tcBorders>
              <w:top w:val="nil"/>
              <w:left w:val="nil"/>
              <w:bottom w:val="nil"/>
            </w:tcBorders>
          </w:tcPr>
          <w:p w14:paraId="761F71E6" w14:textId="30355E3C" w:rsidR="00E02041" w:rsidRDefault="00402E92" w:rsidP="00E850D7">
            <w:pPr>
              <w:tabs>
                <w:tab w:val="left" w:pos="0"/>
                <w:tab w:val="left" w:pos="3720"/>
              </w:tabs>
              <w:outlineLvl w:val="0"/>
              <w:rPr>
                <w:rFonts w:cs="Arial"/>
                <w:szCs w:val="20"/>
              </w:rPr>
            </w:pPr>
            <w:r>
              <w:rPr>
                <w:rFonts w:cs="Arial"/>
                <w:szCs w:val="20"/>
              </w:rPr>
              <w:t>CLO3</w:t>
            </w:r>
          </w:p>
        </w:tc>
      </w:tr>
      <w:tr w:rsidR="00E02041" w:rsidRPr="00842155" w14:paraId="5F8F318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C2CEDF5" w14:textId="768344BD" w:rsidR="00E02041" w:rsidRDefault="00E02041" w:rsidP="00E850D7">
            <w:pPr>
              <w:pStyle w:val="ObjectiveBullet"/>
              <w:numPr>
                <w:ilvl w:val="1"/>
                <w:numId w:val="13"/>
              </w:numPr>
            </w:pPr>
            <w:r>
              <w:t>Evaluate a case study to form a profile and treatment plan.</w:t>
            </w:r>
          </w:p>
        </w:tc>
        <w:tc>
          <w:tcPr>
            <w:tcW w:w="2880" w:type="dxa"/>
            <w:gridSpan w:val="2"/>
            <w:tcBorders>
              <w:top w:val="nil"/>
              <w:left w:val="nil"/>
              <w:bottom w:val="nil"/>
            </w:tcBorders>
          </w:tcPr>
          <w:p w14:paraId="32B186DA" w14:textId="154EC19F" w:rsidR="00E02041" w:rsidRDefault="00402E92" w:rsidP="00E850D7">
            <w:pPr>
              <w:tabs>
                <w:tab w:val="left" w:pos="0"/>
                <w:tab w:val="left" w:pos="3720"/>
              </w:tabs>
              <w:outlineLvl w:val="0"/>
              <w:rPr>
                <w:rFonts w:cs="Arial"/>
                <w:szCs w:val="20"/>
              </w:rPr>
            </w:pPr>
            <w:r>
              <w:rPr>
                <w:rFonts w:cs="Arial"/>
                <w:szCs w:val="20"/>
              </w:rPr>
              <w:t>CLO1, CLO3</w:t>
            </w:r>
          </w:p>
        </w:tc>
      </w:tr>
      <w:tr w:rsidR="00E02041" w:rsidRPr="00842155" w14:paraId="2B9B461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F97EF92" w14:textId="35230614" w:rsidR="00E02041" w:rsidRDefault="00E02041" w:rsidP="00E850D7">
            <w:pPr>
              <w:pStyle w:val="ObjectiveBullet"/>
              <w:numPr>
                <w:ilvl w:val="1"/>
                <w:numId w:val="13"/>
              </w:numPr>
            </w:pPr>
            <w:r>
              <w:t>Design guidance and small group lessons that align to academic standards.</w:t>
            </w:r>
          </w:p>
        </w:tc>
        <w:tc>
          <w:tcPr>
            <w:tcW w:w="2880" w:type="dxa"/>
            <w:gridSpan w:val="2"/>
            <w:tcBorders>
              <w:top w:val="nil"/>
              <w:left w:val="nil"/>
              <w:bottom w:val="nil"/>
            </w:tcBorders>
          </w:tcPr>
          <w:p w14:paraId="62CE9E49" w14:textId="3BB69331" w:rsidR="00E02041" w:rsidRDefault="0002712A" w:rsidP="00E850D7">
            <w:pPr>
              <w:tabs>
                <w:tab w:val="left" w:pos="0"/>
                <w:tab w:val="left" w:pos="3720"/>
              </w:tabs>
              <w:outlineLvl w:val="0"/>
              <w:rPr>
                <w:rFonts w:cs="Arial"/>
                <w:szCs w:val="20"/>
              </w:rPr>
            </w:pPr>
            <w:r>
              <w:rPr>
                <w:rFonts w:cs="Arial"/>
                <w:szCs w:val="20"/>
              </w:rPr>
              <w:t>CLO1, CLO3</w:t>
            </w:r>
          </w:p>
        </w:tc>
      </w:tr>
      <w:tr w:rsidR="00E02041" w:rsidRPr="00842155" w14:paraId="3E8D7E4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E3B7A24" w14:textId="329870DB" w:rsidR="00E02041" w:rsidRDefault="00E02041" w:rsidP="00E850D7">
            <w:pPr>
              <w:pStyle w:val="ObjectiveBullet"/>
              <w:numPr>
                <w:ilvl w:val="1"/>
                <w:numId w:val="13"/>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1AC97B57" w14:textId="763BD84F" w:rsidR="00E02041" w:rsidRDefault="0002712A" w:rsidP="00E850D7">
            <w:pPr>
              <w:tabs>
                <w:tab w:val="left" w:pos="0"/>
                <w:tab w:val="left" w:pos="3720"/>
              </w:tabs>
              <w:outlineLvl w:val="0"/>
              <w:rPr>
                <w:rFonts w:cs="Arial"/>
                <w:szCs w:val="20"/>
              </w:rPr>
            </w:pPr>
            <w:r>
              <w:rPr>
                <w:rFonts w:cs="Arial"/>
                <w:szCs w:val="20"/>
              </w:rPr>
              <w:t>CLO1, CLO3</w:t>
            </w:r>
          </w:p>
        </w:tc>
      </w:tr>
      <w:tr w:rsidR="00F152CC" w:rsidRPr="00842155" w14:paraId="0686281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5C8C5A" w14:textId="17117EB1" w:rsidR="00F152CC" w:rsidRDefault="00E02041" w:rsidP="00E02041">
            <w:pPr>
              <w:pStyle w:val="ObjectiveBullet"/>
              <w:numPr>
                <w:ilvl w:val="1"/>
                <w:numId w:val="13"/>
              </w:numPr>
            </w:pPr>
            <w:r>
              <w:t>Identify direct and indirect student services.</w:t>
            </w:r>
          </w:p>
        </w:tc>
        <w:tc>
          <w:tcPr>
            <w:tcW w:w="2880" w:type="dxa"/>
            <w:gridSpan w:val="2"/>
            <w:tcBorders>
              <w:top w:val="nil"/>
              <w:left w:val="nil"/>
              <w:bottom w:val="nil"/>
            </w:tcBorders>
          </w:tcPr>
          <w:p w14:paraId="19810AC0" w14:textId="647CE679" w:rsidR="00F152CC" w:rsidRDefault="009666F1" w:rsidP="00E850D7">
            <w:pPr>
              <w:tabs>
                <w:tab w:val="left" w:pos="0"/>
                <w:tab w:val="left" w:pos="3720"/>
              </w:tabs>
              <w:outlineLvl w:val="0"/>
              <w:rPr>
                <w:rFonts w:cs="Arial"/>
                <w:szCs w:val="20"/>
              </w:rPr>
            </w:pPr>
            <w:r>
              <w:rPr>
                <w:rFonts w:cs="Arial"/>
                <w:szCs w:val="20"/>
              </w:rPr>
              <w:t>CLO1, CLO2 CLO3, CLO4, CLO5</w:t>
            </w:r>
          </w:p>
        </w:tc>
      </w:tr>
      <w:tr w:rsidR="00557340" w:rsidRPr="00842155" w14:paraId="09D79B94"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3406FDD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7B2DF39" w14:textId="77777777" w:rsidR="00E850D7" w:rsidRDefault="00E850D7" w:rsidP="00E850D7">
            <w:pPr>
              <w:rPr>
                <w:rFonts w:cs="Arial"/>
                <w:b/>
                <w:szCs w:val="20"/>
              </w:rPr>
            </w:pPr>
            <w:r>
              <w:rPr>
                <w:rFonts w:cs="Arial"/>
                <w:b/>
                <w:szCs w:val="20"/>
              </w:rPr>
              <w:t>Field Placement</w:t>
            </w:r>
          </w:p>
          <w:p w14:paraId="0F1E35E6" w14:textId="2C3E5CD9"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382A88">
              <w:t>4</w:t>
            </w:r>
            <w:r w:rsidRPr="00435723">
              <w:t xml:space="preserve"> hours</w:t>
            </w:r>
            <w:r w:rsidR="00E02041">
              <w:t>.</w:t>
            </w:r>
            <w:r w:rsidRPr="00435723">
              <w:t xml:space="preserve"> </w:t>
            </w:r>
          </w:p>
        </w:tc>
        <w:tc>
          <w:tcPr>
            <w:tcW w:w="1440" w:type="dxa"/>
            <w:tcBorders>
              <w:left w:val="single" w:sz="4" w:space="0" w:color="000000" w:themeColor="text1"/>
            </w:tcBorders>
            <w:shd w:val="clear" w:color="auto" w:fill="FFFFFF" w:themeFill="background1"/>
          </w:tcPr>
          <w:p w14:paraId="1506710E" w14:textId="7B06C9B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32BD7EA" w14:textId="660F06F2" w:rsidR="00E850D7" w:rsidRPr="009F6FAF" w:rsidRDefault="00E850D7" w:rsidP="00E850D7">
            <w:pPr>
              <w:rPr>
                <w:rFonts w:cs="Arial"/>
                <w:szCs w:val="20"/>
              </w:rPr>
            </w:pPr>
          </w:p>
        </w:tc>
      </w:tr>
      <w:tr w:rsidR="00E850D7" w:rsidRPr="00842155" w14:paraId="795399E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56307B" w14:textId="77777777" w:rsidR="00E850D7" w:rsidRPr="00893E2B" w:rsidRDefault="00E850D7" w:rsidP="00E850D7">
            <w:pPr>
              <w:pStyle w:val="AssignmentsLevel1"/>
              <w:rPr>
                <w:b/>
              </w:rPr>
            </w:pPr>
            <w:r w:rsidRPr="00893E2B">
              <w:rPr>
                <w:b/>
              </w:rPr>
              <w:t>Field Experience Activities</w:t>
            </w:r>
          </w:p>
          <w:p w14:paraId="1C8E989B" w14:textId="77777777" w:rsidR="00E850D7" w:rsidRPr="00893E2B" w:rsidRDefault="00E850D7" w:rsidP="00E850D7">
            <w:pPr>
              <w:pStyle w:val="AssignmentsLevel1"/>
            </w:pPr>
          </w:p>
          <w:p w14:paraId="73D75B24" w14:textId="06710FEF"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27D05F61" w14:textId="7EBCB524" w:rsidR="00E850D7" w:rsidRPr="009F6FAF" w:rsidRDefault="00F152CC" w:rsidP="00E850D7">
            <w:pPr>
              <w:rPr>
                <w:rFonts w:cs="Arial"/>
                <w:szCs w:val="20"/>
              </w:rPr>
            </w:pPr>
            <w:r>
              <w:rPr>
                <w:rFonts w:cs="Arial"/>
                <w:szCs w:val="20"/>
              </w:rPr>
              <w:t>6.</w:t>
            </w:r>
            <w:r w:rsidR="00AF7A9C">
              <w:rPr>
                <w:rFonts w:cs="Arial"/>
                <w:szCs w:val="20"/>
              </w:rPr>
              <w:t>5</w:t>
            </w:r>
            <w:r>
              <w:rPr>
                <w:rFonts w:cs="Arial"/>
                <w:szCs w:val="20"/>
              </w:rPr>
              <w:t>, 6.</w:t>
            </w:r>
            <w:r w:rsidR="00AF7A9C">
              <w:rPr>
                <w:rFonts w:cs="Arial"/>
                <w:szCs w:val="20"/>
              </w:rPr>
              <w:t>6</w:t>
            </w:r>
          </w:p>
        </w:tc>
        <w:tc>
          <w:tcPr>
            <w:tcW w:w="1440" w:type="dxa"/>
            <w:tcBorders>
              <w:left w:val="single" w:sz="4" w:space="0" w:color="000000" w:themeColor="text1"/>
            </w:tcBorders>
            <w:shd w:val="clear" w:color="auto" w:fill="FFFFFF" w:themeFill="background1"/>
          </w:tcPr>
          <w:p w14:paraId="7FE7C3E8" w14:textId="77777777" w:rsidR="00E850D7" w:rsidRPr="009F6FAF" w:rsidRDefault="00E850D7" w:rsidP="00E850D7">
            <w:pPr>
              <w:rPr>
                <w:rFonts w:cs="Arial"/>
                <w:szCs w:val="20"/>
              </w:rPr>
            </w:pPr>
          </w:p>
        </w:tc>
      </w:tr>
      <w:tr w:rsidR="00E850D7" w:rsidRPr="00842155" w14:paraId="329F74B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E7DAEB" w14:textId="0A48AB3F" w:rsidR="00E850D7" w:rsidRDefault="00E850D7" w:rsidP="00E850D7">
            <w:pPr>
              <w:ind w:left="360" w:hanging="360"/>
              <w:rPr>
                <w:rFonts w:cs="Arial"/>
                <w:b/>
                <w:szCs w:val="20"/>
              </w:rPr>
            </w:pPr>
            <w:r>
              <w:rPr>
                <w:rFonts w:cs="Arial"/>
                <w:b/>
                <w:szCs w:val="20"/>
              </w:rPr>
              <w:t xml:space="preserve">Week </w:t>
            </w:r>
            <w:r w:rsidR="009263F7">
              <w:rPr>
                <w:rFonts w:cs="Arial"/>
                <w:b/>
                <w:szCs w:val="20"/>
              </w:rPr>
              <w:t>6</w:t>
            </w:r>
            <w:r>
              <w:rPr>
                <w:rFonts w:cs="Arial"/>
                <w:b/>
                <w:szCs w:val="20"/>
              </w:rPr>
              <w:t xml:space="preserve"> Readings</w:t>
            </w:r>
          </w:p>
          <w:p w14:paraId="40C62B88" w14:textId="77777777" w:rsidR="00E850D7" w:rsidRDefault="00E850D7" w:rsidP="00E850D7">
            <w:pPr>
              <w:ind w:left="360" w:hanging="360"/>
              <w:rPr>
                <w:rFonts w:cs="Arial"/>
                <w:b/>
                <w:szCs w:val="20"/>
              </w:rPr>
            </w:pPr>
          </w:p>
          <w:p w14:paraId="0D80E929" w14:textId="77777777" w:rsidR="00E850D7" w:rsidRDefault="00E850D7" w:rsidP="00E850D7">
            <w:pPr>
              <w:ind w:left="360" w:hanging="360"/>
              <w:rPr>
                <w:rFonts w:cs="Arial"/>
                <w:szCs w:val="20"/>
              </w:rPr>
            </w:pPr>
            <w:r w:rsidRPr="00446623">
              <w:rPr>
                <w:rFonts w:cs="Arial"/>
                <w:b/>
                <w:szCs w:val="20"/>
              </w:rPr>
              <w:t>Read</w:t>
            </w:r>
            <w:r>
              <w:rPr>
                <w:rFonts w:cs="Arial"/>
                <w:szCs w:val="20"/>
              </w:rPr>
              <w:t xml:space="preserve"> each of the following:</w:t>
            </w:r>
          </w:p>
          <w:p w14:paraId="257D7AD3" w14:textId="77777777" w:rsidR="00E850D7" w:rsidRDefault="00E850D7" w:rsidP="00E850D7">
            <w:pPr>
              <w:ind w:left="360" w:hanging="360"/>
              <w:rPr>
                <w:rFonts w:cs="Arial"/>
                <w:szCs w:val="20"/>
              </w:rPr>
            </w:pPr>
          </w:p>
          <w:p w14:paraId="59DDBB94" w14:textId="62E332AB" w:rsidR="00E850D7" w:rsidRDefault="00E850D7" w:rsidP="00E850D7">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1BA648" w14:textId="77777777" w:rsidR="00E02041" w:rsidRPr="009F0DBF" w:rsidRDefault="00E02041" w:rsidP="00E850D7">
            <w:pPr>
              <w:ind w:left="360" w:right="-115" w:hanging="360"/>
              <w:rPr>
                <w:rFonts w:cs="Arial"/>
                <w:szCs w:val="20"/>
              </w:rPr>
            </w:pPr>
          </w:p>
          <w:p w14:paraId="2A720F2F" w14:textId="4E771ED5" w:rsidR="00E850D7" w:rsidRPr="006D6B25" w:rsidRDefault="00E850D7" w:rsidP="00E850D7">
            <w:pPr>
              <w:numPr>
                <w:ilvl w:val="0"/>
                <w:numId w:val="23"/>
              </w:numPr>
              <w:ind w:left="395" w:right="-115"/>
              <w:rPr>
                <w:rFonts w:cs="Arial"/>
                <w:szCs w:val="20"/>
              </w:rPr>
            </w:pPr>
            <w:r w:rsidRPr="006D6B25">
              <w:rPr>
                <w:rFonts w:cs="Arial"/>
                <w:szCs w:val="20"/>
              </w:rPr>
              <w:lastRenderedPageBreak/>
              <w:t>Ch</w:t>
            </w:r>
            <w:r w:rsidR="00F94A46">
              <w:rPr>
                <w:rFonts w:cs="Arial"/>
                <w:szCs w:val="20"/>
              </w:rPr>
              <w:t>.</w:t>
            </w:r>
            <w:r w:rsidRPr="006D6B25">
              <w:rPr>
                <w:rFonts w:cs="Arial"/>
                <w:szCs w:val="20"/>
              </w:rPr>
              <w:t xml:space="preserve"> </w:t>
            </w:r>
            <w:r>
              <w:rPr>
                <w:rFonts w:cs="Arial"/>
                <w:szCs w:val="20"/>
              </w:rPr>
              <w:t>5:</w:t>
            </w:r>
            <w:r w:rsidRPr="006D6B25">
              <w:rPr>
                <w:rFonts w:cs="Arial"/>
                <w:szCs w:val="20"/>
              </w:rPr>
              <w:t xml:space="preserve"> </w:t>
            </w:r>
            <w:r>
              <w:rPr>
                <w:rFonts w:cs="Arial"/>
                <w:szCs w:val="20"/>
              </w:rPr>
              <w:t>The Management System</w:t>
            </w:r>
          </w:p>
          <w:p w14:paraId="74BD3F8F" w14:textId="77777777" w:rsidR="00E850D7" w:rsidRPr="006D6B25" w:rsidRDefault="00E850D7" w:rsidP="00E850D7">
            <w:pPr>
              <w:ind w:left="360" w:right="-115" w:hanging="360"/>
              <w:rPr>
                <w:rFonts w:cs="Arial"/>
                <w:i/>
                <w:szCs w:val="20"/>
              </w:rPr>
            </w:pPr>
          </w:p>
          <w:p w14:paraId="1B3C47B7" w14:textId="32B5EF72" w:rsidR="00E850D7" w:rsidRDefault="00E850D7" w:rsidP="00E850D7">
            <w:pPr>
              <w:ind w:left="360" w:right="-115" w:hanging="360"/>
              <w:rPr>
                <w:rFonts w:cs="Arial"/>
                <w:szCs w:val="20"/>
              </w:rPr>
            </w:pPr>
            <w:r w:rsidRPr="009F0DBF">
              <w:rPr>
                <w:rFonts w:cs="Arial"/>
                <w:i/>
                <w:szCs w:val="20"/>
              </w:rPr>
              <w:t>ASCA National Model</w:t>
            </w:r>
            <w:r w:rsidRPr="009F0DBF">
              <w:rPr>
                <w:rFonts w:cs="Arial"/>
                <w:szCs w:val="20"/>
              </w:rPr>
              <w:t xml:space="preserve"> </w:t>
            </w:r>
          </w:p>
          <w:p w14:paraId="08AFADA7" w14:textId="77777777" w:rsidR="00E02041" w:rsidRPr="009F0DBF" w:rsidRDefault="00E02041" w:rsidP="00E850D7">
            <w:pPr>
              <w:ind w:left="360" w:right="-115" w:hanging="360"/>
              <w:rPr>
                <w:rFonts w:cs="Arial"/>
                <w:szCs w:val="20"/>
              </w:rPr>
            </w:pPr>
          </w:p>
          <w:p w14:paraId="7CE2E288" w14:textId="7297E735" w:rsidR="00E850D7" w:rsidRPr="4948C66D" w:rsidRDefault="00E850D7" w:rsidP="00E02041">
            <w:pPr>
              <w:pStyle w:val="AssignmentsLevel2"/>
              <w:rPr>
                <w:rFonts w:eastAsia="Arial"/>
                <w:b/>
                <w:bCs/>
              </w:rPr>
            </w:pPr>
            <w:r>
              <w:t xml:space="preserve">III. </w:t>
            </w:r>
            <w:r w:rsidRPr="004F7D01">
              <w:t>The Management System</w:t>
            </w:r>
          </w:p>
        </w:tc>
        <w:tc>
          <w:tcPr>
            <w:tcW w:w="1440" w:type="dxa"/>
            <w:tcBorders>
              <w:left w:val="single" w:sz="4" w:space="0" w:color="000000" w:themeColor="text1"/>
            </w:tcBorders>
            <w:shd w:val="clear" w:color="auto" w:fill="FFFFFF" w:themeFill="background1"/>
          </w:tcPr>
          <w:p w14:paraId="27196AC0" w14:textId="488DD124" w:rsidR="00E850D7" w:rsidRPr="009F6FAF" w:rsidRDefault="00E850D7" w:rsidP="00E850D7">
            <w:pPr>
              <w:rPr>
                <w:rFonts w:cs="Arial"/>
                <w:szCs w:val="20"/>
              </w:rPr>
            </w:pPr>
            <w:r>
              <w:rPr>
                <w:rFonts w:cs="Arial"/>
                <w:szCs w:val="20"/>
              </w:rPr>
              <w:lastRenderedPageBreak/>
              <w:t>WEEK6</w:t>
            </w:r>
          </w:p>
        </w:tc>
        <w:tc>
          <w:tcPr>
            <w:tcW w:w="1440" w:type="dxa"/>
            <w:tcBorders>
              <w:left w:val="single" w:sz="4" w:space="0" w:color="000000" w:themeColor="text1"/>
            </w:tcBorders>
            <w:shd w:val="clear" w:color="auto" w:fill="FFFFFF" w:themeFill="background1"/>
          </w:tcPr>
          <w:p w14:paraId="15211E98" w14:textId="77777777" w:rsidR="00E850D7" w:rsidRPr="009F6FAF" w:rsidRDefault="00E850D7" w:rsidP="00E850D7">
            <w:pPr>
              <w:rPr>
                <w:rFonts w:cs="Arial"/>
                <w:szCs w:val="20"/>
              </w:rPr>
            </w:pPr>
          </w:p>
        </w:tc>
      </w:tr>
      <w:tr w:rsidR="00E850D7" w:rsidRPr="00842155" w14:paraId="619092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9D39B5" w14:textId="77777777" w:rsidR="00E850D7" w:rsidRDefault="00E850D7" w:rsidP="00E850D7">
            <w:pPr>
              <w:pStyle w:val="AssignmentsLevel1"/>
              <w:rPr>
                <w:b/>
              </w:rPr>
            </w:pPr>
            <w:r>
              <w:rPr>
                <w:b/>
              </w:rPr>
              <w:t>Videos</w:t>
            </w:r>
          </w:p>
          <w:p w14:paraId="41BB903F" w14:textId="77777777" w:rsidR="00E850D7" w:rsidRDefault="00E850D7" w:rsidP="00E850D7">
            <w:pPr>
              <w:pStyle w:val="AssignmentsLevel1"/>
              <w:rPr>
                <w:b/>
              </w:rPr>
            </w:pPr>
          </w:p>
          <w:p w14:paraId="5399A344" w14:textId="77777777" w:rsidR="00E850D7" w:rsidRDefault="00E850D7" w:rsidP="00E850D7">
            <w:pPr>
              <w:pStyle w:val="AssignmentsLevel1"/>
            </w:pPr>
            <w:r w:rsidRPr="00926B02">
              <w:rPr>
                <w:b/>
              </w:rPr>
              <w:t>Watch</w:t>
            </w:r>
            <w:r>
              <w:t xml:space="preserve"> the following:</w:t>
            </w:r>
          </w:p>
          <w:p w14:paraId="48195480" w14:textId="77777777" w:rsidR="00E850D7" w:rsidRDefault="00E850D7" w:rsidP="00E850D7">
            <w:pPr>
              <w:pStyle w:val="AssignmentsLevel1"/>
            </w:pPr>
          </w:p>
          <w:p w14:paraId="0ECB8274" w14:textId="77777777" w:rsidR="00E850D7" w:rsidRPr="00A11B9F" w:rsidRDefault="00E850D7" w:rsidP="00E850D7">
            <w:pPr>
              <w:pStyle w:val="AssignmentsLevel2"/>
            </w:pPr>
            <w:r w:rsidRPr="00A11B9F">
              <w:t xml:space="preserve">“Webinar: </w:t>
            </w:r>
            <w:r w:rsidRPr="004F7D01">
              <w:rPr>
                <w:rStyle w:val="Strong"/>
                <w:b w:val="0"/>
              </w:rPr>
              <w:t>ASCA National Model - Management</w:t>
            </w:r>
            <w:r w:rsidRPr="00A11B9F">
              <w:t xml:space="preserve">” </w:t>
            </w:r>
            <w:r>
              <w:t>[53:32]</w:t>
            </w:r>
            <w:r w:rsidRPr="00A11B9F">
              <w:t xml:space="preserve"> on the </w:t>
            </w:r>
            <w:r w:rsidRPr="00B33582">
              <w:rPr>
                <w:color w:val="000000"/>
              </w:rPr>
              <w:t>American School Counselor Association website</w:t>
            </w:r>
          </w:p>
          <w:p w14:paraId="30584859" w14:textId="77777777" w:rsidR="00E850D7" w:rsidRPr="00A11B9F" w:rsidRDefault="00E850D7" w:rsidP="00E850D7">
            <w:pPr>
              <w:rPr>
                <w:rFonts w:cs="Arial"/>
                <w:b/>
              </w:rPr>
            </w:pPr>
          </w:p>
          <w:p w14:paraId="45DC5E9D" w14:textId="6DE235AF" w:rsidR="00E850D7" w:rsidRDefault="00E850D7" w:rsidP="00E850D7">
            <w:pPr>
              <w:pStyle w:val="AssignmentsLevel3"/>
            </w:pPr>
            <w:r w:rsidRPr="00AB2B22">
              <w:t>Log</w:t>
            </w:r>
            <w:r>
              <w:t xml:space="preserve"> </w:t>
            </w:r>
            <w:r w:rsidRPr="00AB2B22">
              <w:t>in to the ASCA website</w:t>
            </w:r>
            <w:r w:rsidR="0085527C">
              <w:t xml:space="preserve"> at</w:t>
            </w:r>
            <w:r w:rsidRPr="00AB2B22">
              <w:t xml:space="preserve"> (</w:t>
            </w:r>
            <w:hyperlink r:id="rId39" w:history="1">
              <w:r w:rsidRPr="002B31EF">
                <w:rPr>
                  <w:rStyle w:val="Hyperlink"/>
                </w:rPr>
                <w:t>www.schoolcounselor.org</w:t>
              </w:r>
            </w:hyperlink>
            <w:r w:rsidRPr="00AB2B22">
              <w:t>).</w:t>
            </w:r>
          </w:p>
          <w:p w14:paraId="32269689" w14:textId="77777777" w:rsidR="00E850D7" w:rsidRDefault="00E850D7" w:rsidP="00E850D7">
            <w:pPr>
              <w:pStyle w:val="AssignmentsLevel3"/>
              <w:tabs>
                <w:tab w:val="clear" w:pos="1440"/>
                <w:tab w:val="num" w:pos="695"/>
              </w:tabs>
            </w:pPr>
            <w:r>
              <w:t xml:space="preserve">Select </w:t>
            </w:r>
            <w:r w:rsidRPr="001A5EA7">
              <w:rPr>
                <w:b/>
              </w:rPr>
              <w:t>School Counselors &amp; Members</w:t>
            </w:r>
            <w:r>
              <w:t>.</w:t>
            </w:r>
          </w:p>
          <w:p w14:paraId="0D69D605" w14:textId="77777777" w:rsidR="00E850D7" w:rsidRDefault="00E850D7" w:rsidP="00E850D7">
            <w:pPr>
              <w:pStyle w:val="AssignmentsLevel3"/>
              <w:tabs>
                <w:tab w:val="clear" w:pos="1440"/>
                <w:tab w:val="num" w:pos="695"/>
              </w:tabs>
            </w:pPr>
            <w:r>
              <w:t xml:space="preserve">Select </w:t>
            </w:r>
            <w:r w:rsidRPr="001A5EA7">
              <w:rPr>
                <w:b/>
              </w:rPr>
              <w:t>Professional Development</w:t>
            </w:r>
            <w:r>
              <w:t>.</w:t>
            </w:r>
          </w:p>
          <w:p w14:paraId="304445E6" w14:textId="77777777" w:rsidR="00E850D7" w:rsidRDefault="00E850D7" w:rsidP="00E850D7">
            <w:pPr>
              <w:pStyle w:val="AssignmentsLevel3"/>
              <w:tabs>
                <w:tab w:val="clear" w:pos="1440"/>
                <w:tab w:val="num" w:pos="695"/>
              </w:tabs>
            </w:pPr>
            <w:r>
              <w:t xml:space="preserve">Select </w:t>
            </w:r>
            <w:r w:rsidRPr="001A5EA7">
              <w:rPr>
                <w:b/>
              </w:rPr>
              <w:t>Webinar Archive</w:t>
            </w:r>
            <w:r>
              <w:t>.</w:t>
            </w:r>
          </w:p>
          <w:p w14:paraId="3CBE6B49" w14:textId="3417D094" w:rsidR="00E850D7" w:rsidRPr="4948C66D" w:rsidRDefault="00E850D7" w:rsidP="00E850D7">
            <w:pPr>
              <w:pStyle w:val="AssignmentsLevel3"/>
              <w:rPr>
                <w:rFonts w:eastAsia="Arial"/>
                <w:b/>
                <w:bCs/>
              </w:rPr>
            </w:pPr>
            <w:r w:rsidRPr="004F7D01">
              <w:t xml:space="preserve">Click the </w:t>
            </w:r>
            <w:r w:rsidR="0085527C">
              <w:rPr>
                <w:b/>
                <w:bCs/>
              </w:rPr>
              <w:t>D</w:t>
            </w:r>
            <w:r w:rsidRPr="004F7D01">
              <w:rPr>
                <w:b/>
                <w:bCs/>
              </w:rPr>
              <w:t>ownload</w:t>
            </w:r>
            <w:r w:rsidRPr="004F7D01">
              <w:t xml:space="preserve"> link under the “</w:t>
            </w:r>
            <w:r w:rsidRPr="00A11B9F">
              <w:t xml:space="preserve">Webinar: </w:t>
            </w:r>
            <w:r w:rsidRPr="004F7D01">
              <w:rPr>
                <w:rStyle w:val="Strong"/>
                <w:b w:val="0"/>
              </w:rPr>
              <w:t>ASCA National Model - Management</w:t>
            </w:r>
            <w:r w:rsidRPr="004F7D01">
              <w:t>” bullet.</w:t>
            </w:r>
          </w:p>
        </w:tc>
        <w:tc>
          <w:tcPr>
            <w:tcW w:w="1440" w:type="dxa"/>
            <w:tcBorders>
              <w:left w:val="single" w:sz="4" w:space="0" w:color="000000" w:themeColor="text1"/>
            </w:tcBorders>
            <w:shd w:val="clear" w:color="auto" w:fill="FFFFFF" w:themeFill="background1"/>
          </w:tcPr>
          <w:p w14:paraId="7026AE73" w14:textId="475C5FB1" w:rsidR="00E850D7" w:rsidRPr="009F6FAF" w:rsidRDefault="00E850D7" w:rsidP="00E850D7">
            <w:pPr>
              <w:rPr>
                <w:rFonts w:cs="Arial"/>
                <w:szCs w:val="20"/>
              </w:rPr>
            </w:pPr>
            <w:r>
              <w:rPr>
                <w:rFonts w:cs="Arial"/>
                <w:szCs w:val="20"/>
              </w:rPr>
              <w:t>WEEK6</w:t>
            </w:r>
          </w:p>
        </w:tc>
        <w:tc>
          <w:tcPr>
            <w:tcW w:w="1440" w:type="dxa"/>
            <w:tcBorders>
              <w:left w:val="single" w:sz="4" w:space="0" w:color="000000" w:themeColor="text1"/>
            </w:tcBorders>
            <w:shd w:val="clear" w:color="auto" w:fill="FFFFFF" w:themeFill="background1"/>
          </w:tcPr>
          <w:p w14:paraId="16FF774D" w14:textId="77777777" w:rsidR="00E850D7" w:rsidRPr="009F6FAF" w:rsidRDefault="00E850D7" w:rsidP="00E850D7">
            <w:pPr>
              <w:rPr>
                <w:rFonts w:cs="Arial"/>
                <w:szCs w:val="20"/>
              </w:rPr>
            </w:pPr>
          </w:p>
        </w:tc>
      </w:tr>
      <w:tr w:rsidR="00557340" w:rsidRPr="00842155" w14:paraId="702DA85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349F1186" w14:textId="77777777" w:rsidTr="4948C66D">
        <w:tc>
          <w:tcPr>
            <w:tcW w:w="10170" w:type="dxa"/>
            <w:tcMar>
              <w:top w:w="115" w:type="dxa"/>
              <w:left w:w="115" w:type="dxa"/>
              <w:bottom w:w="115" w:type="dxa"/>
              <w:right w:w="115" w:type="dxa"/>
            </w:tcMar>
          </w:tcPr>
          <w:p w14:paraId="22A0B095" w14:textId="137FD0E9"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E850D7" w:rsidRPr="004F7D01">
              <w:rPr>
                <w:rFonts w:cs="Arial"/>
                <w:b/>
                <w:szCs w:val="20"/>
              </w:rPr>
              <w:t xml:space="preserve">School Counseling Office Space </w:t>
            </w:r>
          </w:p>
          <w:p w14:paraId="07C98FCC" w14:textId="77777777" w:rsidR="00D060FE" w:rsidRDefault="00D060FE" w:rsidP="00E850D7">
            <w:pPr>
              <w:rPr>
                <w:rFonts w:cs="Arial"/>
                <w:szCs w:val="20"/>
              </w:rPr>
            </w:pPr>
          </w:p>
          <w:p w14:paraId="7BC3B3BE" w14:textId="15EB87E8" w:rsidR="00E850D7" w:rsidRPr="004F7D01" w:rsidRDefault="00E850D7" w:rsidP="00E850D7">
            <w:pPr>
              <w:rPr>
                <w:rFonts w:cs="Arial"/>
                <w:szCs w:val="20"/>
              </w:rPr>
            </w:pPr>
            <w:r w:rsidRPr="004F7D01">
              <w:rPr>
                <w:rFonts w:cs="Arial"/>
                <w:szCs w:val="20"/>
              </w:rPr>
              <w:t>Tour the school building to which you are assigned</w:t>
            </w:r>
            <w:r>
              <w:rPr>
                <w:rFonts w:cs="Arial"/>
                <w:szCs w:val="20"/>
              </w:rPr>
              <w:t>,</w:t>
            </w:r>
            <w:r w:rsidRPr="004F7D01">
              <w:rPr>
                <w:rFonts w:cs="Arial"/>
                <w:szCs w:val="20"/>
              </w:rPr>
              <w:t xml:space="preserve"> and pay attention to space arrangements such as the administrator’s office location in relation to the school counselors’ offices. </w:t>
            </w:r>
          </w:p>
          <w:p w14:paraId="1DD374EA" w14:textId="77777777" w:rsidR="00E850D7" w:rsidRPr="004F7D01" w:rsidRDefault="00E850D7" w:rsidP="00E850D7">
            <w:pPr>
              <w:rPr>
                <w:rFonts w:cs="Arial"/>
                <w:szCs w:val="20"/>
              </w:rPr>
            </w:pPr>
          </w:p>
          <w:p w14:paraId="5438F645" w14:textId="77777777" w:rsidR="00E850D7" w:rsidRPr="004F7D01" w:rsidRDefault="00E850D7" w:rsidP="00E850D7">
            <w:pPr>
              <w:rPr>
                <w:rFonts w:cs="Arial"/>
                <w:szCs w:val="20"/>
              </w:rPr>
            </w:pPr>
            <w:r w:rsidRPr="004F7D01">
              <w:rPr>
                <w:rFonts w:cs="Arial"/>
                <w:b/>
                <w:szCs w:val="20"/>
              </w:rPr>
              <w:t>Locate</w:t>
            </w:r>
            <w:r w:rsidRPr="004F7D01">
              <w:rPr>
                <w:rFonts w:cs="Arial"/>
                <w:szCs w:val="20"/>
              </w:rPr>
              <w:t xml:space="preserve"> a building map</w:t>
            </w:r>
            <w:r>
              <w:rPr>
                <w:rFonts w:cs="Arial"/>
                <w:szCs w:val="20"/>
              </w:rPr>
              <w:t>,</w:t>
            </w:r>
            <w:r w:rsidRPr="004F7D01">
              <w:rPr>
                <w:rFonts w:cs="Arial"/>
                <w:szCs w:val="20"/>
              </w:rPr>
              <w:t xml:space="preserve"> and indicate the location of the counselor’s office, main office, </w:t>
            </w:r>
            <w:r>
              <w:rPr>
                <w:rFonts w:cs="Arial"/>
                <w:szCs w:val="20"/>
              </w:rPr>
              <w:t xml:space="preserve">and </w:t>
            </w:r>
            <w:r w:rsidRPr="004F7D01">
              <w:rPr>
                <w:rFonts w:cs="Arial"/>
                <w:szCs w:val="20"/>
              </w:rPr>
              <w:t>administrator’s office.</w:t>
            </w:r>
          </w:p>
          <w:p w14:paraId="284C96ED" w14:textId="77777777" w:rsidR="00E850D7" w:rsidRPr="004F7D01" w:rsidRDefault="00E850D7" w:rsidP="00E850D7">
            <w:pPr>
              <w:rPr>
                <w:rFonts w:cs="Arial"/>
                <w:szCs w:val="20"/>
              </w:rPr>
            </w:pPr>
          </w:p>
          <w:p w14:paraId="1D46BE1E" w14:textId="77777777" w:rsidR="00E850D7" w:rsidRPr="004F7D01" w:rsidRDefault="00E850D7" w:rsidP="00E850D7">
            <w:pPr>
              <w:rPr>
                <w:rFonts w:cs="Arial"/>
                <w:szCs w:val="20"/>
              </w:rPr>
            </w:pPr>
            <w:r w:rsidRPr="004F7D01">
              <w:rPr>
                <w:rFonts w:cs="Arial"/>
                <w:b/>
                <w:szCs w:val="20"/>
              </w:rPr>
              <w:t>Sketch</w:t>
            </w:r>
            <w:r w:rsidRPr="004F7D01">
              <w:rPr>
                <w:rFonts w:cs="Arial"/>
                <w:szCs w:val="20"/>
              </w:rPr>
              <w:t xml:space="preserve"> a picture of the school counselor’s office, including the available office facilities and furniture location</w:t>
            </w:r>
            <w:r>
              <w:rPr>
                <w:rFonts w:cs="Arial"/>
                <w:szCs w:val="20"/>
              </w:rPr>
              <w:t>s</w:t>
            </w:r>
            <w:r w:rsidRPr="004F7D01">
              <w:rPr>
                <w:rFonts w:cs="Arial"/>
                <w:szCs w:val="20"/>
              </w:rPr>
              <w:t xml:space="preserve">. </w:t>
            </w:r>
          </w:p>
          <w:p w14:paraId="3DF84B55" w14:textId="77777777" w:rsidR="00E850D7" w:rsidRPr="004F7D01" w:rsidRDefault="00E850D7" w:rsidP="00E850D7">
            <w:pPr>
              <w:rPr>
                <w:rFonts w:cs="Arial"/>
                <w:szCs w:val="20"/>
              </w:rPr>
            </w:pPr>
          </w:p>
          <w:p w14:paraId="796ECBD3" w14:textId="77777777" w:rsidR="00E850D7" w:rsidRPr="004F7D01" w:rsidRDefault="00E850D7" w:rsidP="00E850D7">
            <w:pPr>
              <w:rPr>
                <w:rFonts w:cs="Arial"/>
                <w:szCs w:val="20"/>
              </w:rPr>
            </w:pPr>
            <w:r w:rsidRPr="004F7D01">
              <w:rPr>
                <w:rFonts w:cs="Arial"/>
                <w:b/>
                <w:szCs w:val="20"/>
              </w:rPr>
              <w:t>Write</w:t>
            </w:r>
            <w:r w:rsidRPr="004F7D01">
              <w:rPr>
                <w:rFonts w:cs="Arial"/>
                <w:szCs w:val="20"/>
              </w:rPr>
              <w:t xml:space="preserve"> a description of your first impression of the school counselor’s office and location. </w:t>
            </w:r>
            <w:r>
              <w:rPr>
                <w:rFonts w:cs="Arial"/>
                <w:szCs w:val="20"/>
              </w:rPr>
              <w:t>I</w:t>
            </w:r>
            <w:r w:rsidRPr="004F7D01">
              <w:rPr>
                <w:rFonts w:cs="Arial"/>
                <w:szCs w:val="20"/>
              </w:rPr>
              <w:t>nclude your assessment of how inviting the space is for students</w:t>
            </w:r>
            <w:r>
              <w:rPr>
                <w:rFonts w:cs="Arial"/>
                <w:szCs w:val="20"/>
              </w:rPr>
              <w:t>, and p</w:t>
            </w:r>
            <w:r w:rsidRPr="004F7D01">
              <w:rPr>
                <w:rFonts w:cs="Arial"/>
                <w:szCs w:val="20"/>
              </w:rPr>
              <w:t xml:space="preserve">rovide </w:t>
            </w:r>
            <w:r>
              <w:rPr>
                <w:rFonts w:cs="Arial"/>
                <w:szCs w:val="20"/>
              </w:rPr>
              <w:t xml:space="preserve">your </w:t>
            </w:r>
            <w:r w:rsidRPr="004F7D01">
              <w:rPr>
                <w:rFonts w:cs="Arial"/>
                <w:szCs w:val="20"/>
              </w:rPr>
              <w:t>rationale. Also include any suggestions for improvements would you make.</w:t>
            </w:r>
          </w:p>
          <w:p w14:paraId="2A8E5697" w14:textId="77777777" w:rsidR="00E850D7" w:rsidRPr="004F7D01" w:rsidRDefault="00E850D7" w:rsidP="00E850D7">
            <w:pPr>
              <w:rPr>
                <w:rFonts w:cs="Arial"/>
                <w:szCs w:val="20"/>
              </w:rPr>
            </w:pPr>
          </w:p>
          <w:p w14:paraId="319C98ED" w14:textId="77777777" w:rsidR="00E850D7" w:rsidRDefault="00E850D7" w:rsidP="00E850D7">
            <w:pPr>
              <w:rPr>
                <w:rFonts w:cs="Arial"/>
                <w:szCs w:val="20"/>
              </w:rPr>
            </w:pPr>
            <w:r w:rsidRPr="004F7D01">
              <w:rPr>
                <w:rFonts w:cs="Arial"/>
                <w:b/>
                <w:szCs w:val="20"/>
              </w:rPr>
              <w:t>Consider</w:t>
            </w:r>
            <w:r w:rsidRPr="004F7D01">
              <w:rPr>
                <w:rFonts w:cs="Arial"/>
                <w:szCs w:val="20"/>
              </w:rPr>
              <w:t xml:space="preserve"> the following questions: </w:t>
            </w:r>
          </w:p>
          <w:p w14:paraId="5FA38D2B" w14:textId="77777777" w:rsidR="00E850D7" w:rsidRPr="004F7D01" w:rsidRDefault="00E850D7" w:rsidP="00E850D7">
            <w:pPr>
              <w:rPr>
                <w:rFonts w:cs="Arial"/>
                <w:szCs w:val="20"/>
              </w:rPr>
            </w:pPr>
          </w:p>
          <w:p w14:paraId="206B98FE" w14:textId="0ACE492D" w:rsidR="00E850D7" w:rsidRPr="004F7D01" w:rsidRDefault="00E850D7" w:rsidP="00E850D7">
            <w:pPr>
              <w:numPr>
                <w:ilvl w:val="0"/>
                <w:numId w:val="23"/>
              </w:numPr>
              <w:ind w:left="335" w:hanging="335"/>
              <w:rPr>
                <w:rFonts w:cs="Arial"/>
                <w:szCs w:val="20"/>
              </w:rPr>
            </w:pPr>
            <w:r w:rsidRPr="004F7D01">
              <w:rPr>
                <w:rFonts w:cs="Arial"/>
                <w:szCs w:val="20"/>
              </w:rPr>
              <w:t xml:space="preserve">Are </w:t>
            </w:r>
            <w:r>
              <w:rPr>
                <w:rFonts w:cs="Arial"/>
                <w:szCs w:val="20"/>
              </w:rPr>
              <w:t>the offices</w:t>
            </w:r>
            <w:r w:rsidRPr="004F7D01">
              <w:rPr>
                <w:rFonts w:cs="Arial"/>
                <w:szCs w:val="20"/>
              </w:rPr>
              <w:t xml:space="preserve"> labeled </w:t>
            </w:r>
            <w:r>
              <w:rPr>
                <w:rFonts w:cs="Arial"/>
                <w:szCs w:val="20"/>
              </w:rPr>
              <w:t>“s</w:t>
            </w:r>
            <w:r w:rsidRPr="004F7D01">
              <w:rPr>
                <w:rFonts w:cs="Arial"/>
                <w:szCs w:val="20"/>
              </w:rPr>
              <w:t xml:space="preserve">chool </w:t>
            </w:r>
            <w:r>
              <w:rPr>
                <w:rFonts w:cs="Arial"/>
                <w:szCs w:val="20"/>
              </w:rPr>
              <w:t>c</w:t>
            </w:r>
            <w:r w:rsidRPr="004F7D01">
              <w:rPr>
                <w:rFonts w:cs="Arial"/>
                <w:szCs w:val="20"/>
              </w:rPr>
              <w:t>ounseling</w:t>
            </w:r>
            <w:r>
              <w:rPr>
                <w:rFonts w:cs="Arial"/>
                <w:szCs w:val="20"/>
              </w:rPr>
              <w:t>”</w:t>
            </w:r>
            <w:r w:rsidRPr="004F7D01">
              <w:rPr>
                <w:rFonts w:cs="Arial"/>
                <w:szCs w:val="20"/>
              </w:rPr>
              <w:t xml:space="preserve"> or something </w:t>
            </w:r>
            <w:r>
              <w:rPr>
                <w:rFonts w:cs="Arial"/>
                <w:szCs w:val="20"/>
              </w:rPr>
              <w:t>similar</w:t>
            </w:r>
            <w:r w:rsidRPr="004F7D01">
              <w:rPr>
                <w:rFonts w:cs="Arial"/>
                <w:szCs w:val="20"/>
              </w:rPr>
              <w:t xml:space="preserve">? </w:t>
            </w:r>
          </w:p>
          <w:p w14:paraId="5AD9111A"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enough room to conduct individual and group counseling? </w:t>
            </w:r>
          </w:p>
          <w:p w14:paraId="54720190" w14:textId="77777777" w:rsidR="00E850D7" w:rsidRPr="004F7D01" w:rsidRDefault="00E850D7" w:rsidP="00E850D7">
            <w:pPr>
              <w:numPr>
                <w:ilvl w:val="0"/>
                <w:numId w:val="23"/>
              </w:numPr>
              <w:ind w:left="335" w:hanging="335"/>
              <w:rPr>
                <w:rFonts w:cs="Arial"/>
                <w:szCs w:val="20"/>
              </w:rPr>
            </w:pPr>
            <w:r>
              <w:rPr>
                <w:rFonts w:cs="Arial"/>
                <w:szCs w:val="20"/>
              </w:rPr>
              <w:lastRenderedPageBreak/>
              <w:t>Are</w:t>
            </w:r>
            <w:r w:rsidRPr="004F7D01">
              <w:rPr>
                <w:rFonts w:cs="Arial"/>
                <w:szCs w:val="20"/>
              </w:rPr>
              <w:t xml:space="preserve"> the office decor and furniture arrangement inviting? </w:t>
            </w:r>
          </w:p>
          <w:p w14:paraId="34B2D97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office in a private place for counseling to occur? </w:t>
            </w:r>
          </w:p>
          <w:p w14:paraId="4C4D7023"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Do the walls and space allow for voices to be overheard? </w:t>
            </w:r>
          </w:p>
          <w:p w14:paraId="51D3DA9C"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an appropriate place for students and others to wait outside the office? </w:t>
            </w:r>
          </w:p>
          <w:p w14:paraId="4776821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Will students be greeted by someone at a front desk or a sign directing them to the location of a school counselor? </w:t>
            </w:r>
          </w:p>
          <w:p w14:paraId="28698A05"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clerical assistance available and accessible to the school counselors? </w:t>
            </w:r>
          </w:p>
          <w:p w14:paraId="73E0973D" w14:textId="439C656C" w:rsidR="00E850D7" w:rsidRPr="004F7D01" w:rsidRDefault="0085527C" w:rsidP="00E850D7">
            <w:pPr>
              <w:numPr>
                <w:ilvl w:val="0"/>
                <w:numId w:val="23"/>
              </w:numPr>
              <w:ind w:left="335" w:hanging="335"/>
              <w:rPr>
                <w:rFonts w:cs="Arial"/>
                <w:szCs w:val="20"/>
              </w:rPr>
            </w:pPr>
            <w:r>
              <w:rPr>
                <w:rFonts w:cs="Arial"/>
                <w:szCs w:val="20"/>
              </w:rPr>
              <w:t>Is</w:t>
            </w:r>
            <w:r w:rsidR="00E850D7" w:rsidRPr="004F7D01">
              <w:rPr>
                <w:rFonts w:cs="Arial"/>
                <w:szCs w:val="20"/>
              </w:rPr>
              <w:t xml:space="preserve"> there adequate space for books</w:t>
            </w:r>
            <w:r>
              <w:rPr>
                <w:rFonts w:cs="Arial"/>
                <w:szCs w:val="20"/>
              </w:rPr>
              <w:t>, electronic equipment,</w:t>
            </w:r>
            <w:r w:rsidR="00E850D7" w:rsidRPr="004F7D01">
              <w:rPr>
                <w:rFonts w:cs="Arial"/>
                <w:szCs w:val="20"/>
              </w:rPr>
              <w:t xml:space="preserve"> and other materials? </w:t>
            </w:r>
          </w:p>
          <w:p w14:paraId="2C7DE4EB"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computer space available that can be accessed privately? </w:t>
            </w:r>
          </w:p>
          <w:p w14:paraId="74C3E356" w14:textId="77777777" w:rsidR="00E850D7" w:rsidRPr="004F7D01" w:rsidRDefault="00E850D7" w:rsidP="00E850D7">
            <w:pPr>
              <w:numPr>
                <w:ilvl w:val="0"/>
                <w:numId w:val="23"/>
              </w:numPr>
              <w:ind w:left="335" w:hanging="335"/>
              <w:rPr>
                <w:rFonts w:cs="Arial"/>
                <w:szCs w:val="20"/>
              </w:rPr>
            </w:pPr>
            <w:r w:rsidRPr="004F7D01">
              <w:rPr>
                <w:rFonts w:cs="Arial"/>
                <w:szCs w:val="20"/>
              </w:rPr>
              <w:t>Is there a printer</w:t>
            </w:r>
            <w:r>
              <w:rPr>
                <w:rFonts w:cs="Arial"/>
                <w:szCs w:val="20"/>
              </w:rPr>
              <w:t xml:space="preserve"> or</w:t>
            </w:r>
            <w:r w:rsidRPr="004F7D01">
              <w:rPr>
                <w:rFonts w:cs="Arial"/>
                <w:szCs w:val="20"/>
              </w:rPr>
              <w:t xml:space="preserve"> fax located in an area where the printed material can remain confidential? Does the equipment need to be shared with other personnel? </w:t>
            </w:r>
          </w:p>
          <w:p w14:paraId="19F53D86"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 common area with bulletin board space available for advertising counseling events or college or career information? </w:t>
            </w:r>
          </w:p>
          <w:p w14:paraId="70460B14"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counselor’s desk situated in a position that serves as a barrier between the counselor and counselee? </w:t>
            </w:r>
          </w:p>
          <w:p w14:paraId="4A23F075" w14:textId="77777777" w:rsidR="00E850D7" w:rsidRPr="004F7D01" w:rsidRDefault="00E850D7" w:rsidP="00E850D7">
            <w:pPr>
              <w:rPr>
                <w:rFonts w:cs="Arial"/>
                <w:szCs w:val="20"/>
              </w:rPr>
            </w:pPr>
          </w:p>
          <w:p w14:paraId="39C6F8D3" w14:textId="37FFEAF0" w:rsidR="00557340" w:rsidRDefault="008A234E" w:rsidP="00E850D7">
            <w:pPr>
              <w:pStyle w:val="AssignmentsLevel1"/>
            </w:pPr>
            <w:r>
              <w:rPr>
                <w:b/>
              </w:rPr>
              <w:t>Post</w:t>
            </w:r>
            <w:r w:rsidR="00E850D7" w:rsidRPr="006A1E7C">
              <w:t xml:space="preserve"> the building map, the school </w:t>
            </w:r>
            <w:r w:rsidR="00E850D7">
              <w:t>counselor’s</w:t>
            </w:r>
            <w:r w:rsidR="00E850D7" w:rsidRPr="006A1E7C">
              <w:t xml:space="preserve"> office sketch</w:t>
            </w:r>
            <w:r w:rsidR="00E850D7">
              <w:t>,</w:t>
            </w:r>
            <w:r w:rsidR="00E850D7" w:rsidRPr="006A1E7C">
              <w:t xml:space="preserve"> and office description to the School Counseling Office Space </w:t>
            </w:r>
            <w:r>
              <w:t xml:space="preserve">discussion </w:t>
            </w:r>
            <w:r w:rsidR="00E850D7" w:rsidRPr="006A1E7C">
              <w:t xml:space="preserve">forum by </w:t>
            </w:r>
            <w:r w:rsidR="00382A88">
              <w:t>Thursday.</w:t>
            </w:r>
          </w:p>
          <w:p w14:paraId="0EB423E1" w14:textId="0420FBF4" w:rsidR="008343B4" w:rsidRDefault="008343B4" w:rsidP="00E850D7">
            <w:pPr>
              <w:pStyle w:val="AssignmentsLevel1"/>
            </w:pPr>
          </w:p>
          <w:p w14:paraId="2A070292" w14:textId="580182C0" w:rsidR="00382A88" w:rsidRPr="00103FC5" w:rsidRDefault="008343B4" w:rsidP="008343B4">
            <w:pPr>
              <w:pStyle w:val="AssignmentsLevel1"/>
              <w:rPr>
                <w:b/>
                <w:bCs/>
              </w:rPr>
            </w:pPr>
            <w:r w:rsidRPr="004F7D01">
              <w:rPr>
                <w:b/>
              </w:rPr>
              <w:t>Provide</w:t>
            </w:r>
            <w:r w:rsidRPr="004F7D01">
              <w:t xml:space="preserve"> feedback</w:t>
            </w:r>
            <w:r>
              <w:t>,</w:t>
            </w:r>
            <w:r w:rsidRPr="004F7D01">
              <w:t xml:space="preserve"> and compare your sketch and office description </w:t>
            </w:r>
            <w:r>
              <w:t xml:space="preserve">to </w:t>
            </w:r>
            <w:r w:rsidRPr="004F7D01">
              <w:t>your peers</w:t>
            </w:r>
            <w:r>
              <w:t>’.</w:t>
            </w:r>
            <w:r w:rsidRPr="004F7D01">
              <w:t xml:space="preserve"> </w:t>
            </w:r>
            <w:r>
              <w:t>D</w:t>
            </w:r>
            <w:r w:rsidRPr="004F7D01">
              <w:t xml:space="preserve">iscuss an ideal or alternate office arrangement with three of your classmates’ posts by </w:t>
            </w:r>
            <w:r w:rsidR="002C2B86">
              <w:t>Sunday</w:t>
            </w:r>
            <w:r>
              <w:t>.</w:t>
            </w:r>
          </w:p>
        </w:tc>
        <w:tc>
          <w:tcPr>
            <w:tcW w:w="1440" w:type="dxa"/>
          </w:tcPr>
          <w:p w14:paraId="69FA5CE6" w14:textId="1F303F77" w:rsidR="00557340" w:rsidRPr="00103FC5" w:rsidRDefault="00F152CC" w:rsidP="002522B3">
            <w:pPr>
              <w:tabs>
                <w:tab w:val="left" w:pos="2329"/>
              </w:tabs>
              <w:rPr>
                <w:rFonts w:cs="Arial"/>
                <w:szCs w:val="20"/>
              </w:rPr>
            </w:pPr>
            <w:r>
              <w:rPr>
                <w:rFonts w:cs="Arial"/>
                <w:szCs w:val="20"/>
              </w:rPr>
              <w:lastRenderedPageBreak/>
              <w:t>6.</w:t>
            </w:r>
            <w:r w:rsidR="002C2B86">
              <w:rPr>
                <w:rFonts w:cs="Arial"/>
                <w:szCs w:val="20"/>
              </w:rPr>
              <w:t>3</w:t>
            </w:r>
          </w:p>
        </w:tc>
        <w:tc>
          <w:tcPr>
            <w:tcW w:w="1440" w:type="dxa"/>
          </w:tcPr>
          <w:p w14:paraId="44CAD6CB" w14:textId="761EDEEA" w:rsidR="00557340" w:rsidRPr="00103FC5" w:rsidRDefault="003F559E" w:rsidP="4948C66D">
            <w:pPr>
              <w:tabs>
                <w:tab w:val="left" w:pos="2329"/>
              </w:tabs>
              <w:rPr>
                <w:rFonts w:eastAsia="Arial" w:cs="Arial"/>
              </w:rPr>
            </w:pPr>
            <w:r>
              <w:t xml:space="preserve">Discussion = </w:t>
            </w:r>
            <w:r w:rsidRPr="4948C66D">
              <w:rPr>
                <w:b/>
                <w:bCs/>
              </w:rPr>
              <w:t>1 hour</w:t>
            </w:r>
          </w:p>
        </w:tc>
      </w:tr>
      <w:tr w:rsidR="00A66E6E" w:rsidRPr="00103FC5" w14:paraId="6A212406" w14:textId="77777777" w:rsidTr="4948C66D">
        <w:tc>
          <w:tcPr>
            <w:tcW w:w="10170" w:type="dxa"/>
            <w:tcMar>
              <w:top w:w="115" w:type="dxa"/>
              <w:left w:w="115" w:type="dxa"/>
              <w:bottom w:w="115" w:type="dxa"/>
              <w:right w:w="115" w:type="dxa"/>
            </w:tcMar>
          </w:tcPr>
          <w:p w14:paraId="334EF67D" w14:textId="77777777" w:rsidR="00A66E6E" w:rsidRPr="005D76B2" w:rsidRDefault="00A66E6E" w:rsidP="00A66E6E">
            <w:pPr>
              <w:tabs>
                <w:tab w:val="left" w:pos="2329"/>
              </w:tabs>
              <w:rPr>
                <w:b/>
              </w:rPr>
            </w:pPr>
            <w:r>
              <w:rPr>
                <w:rFonts w:cs="Arial"/>
                <w:b/>
                <w:szCs w:val="20"/>
              </w:rPr>
              <w:t>Discussion: Case Study Presentation</w:t>
            </w:r>
          </w:p>
          <w:p w14:paraId="7752E2D6" w14:textId="77777777" w:rsidR="00A66E6E" w:rsidRDefault="00A66E6E" w:rsidP="00A66E6E">
            <w:pPr>
              <w:tabs>
                <w:tab w:val="left" w:pos="2329"/>
              </w:tabs>
              <w:rPr>
                <w:rFonts w:cs="Arial"/>
                <w:b/>
                <w:szCs w:val="20"/>
              </w:rPr>
            </w:pPr>
          </w:p>
          <w:p w14:paraId="54E8E30E" w14:textId="5475C528"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055B75B1" w14:textId="77777777" w:rsidR="004505C0" w:rsidRDefault="004505C0" w:rsidP="004505C0">
            <w:pPr>
              <w:tabs>
                <w:tab w:val="left" w:pos="0"/>
                <w:tab w:val="left" w:pos="3720"/>
              </w:tabs>
              <w:outlineLvl w:val="0"/>
              <w:rPr>
                <w:rFonts w:cs="Arial"/>
                <w:szCs w:val="20"/>
              </w:rPr>
            </w:pPr>
          </w:p>
          <w:p w14:paraId="20BEC678"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51D0A1CA" w14:textId="77777777" w:rsidR="004505C0" w:rsidRDefault="004505C0" w:rsidP="004505C0">
            <w:pPr>
              <w:tabs>
                <w:tab w:val="left" w:pos="0"/>
                <w:tab w:val="left" w:pos="3720"/>
              </w:tabs>
              <w:outlineLvl w:val="0"/>
              <w:rPr>
                <w:rFonts w:cs="Arial"/>
                <w:b/>
                <w:szCs w:val="20"/>
              </w:rPr>
            </w:pPr>
          </w:p>
          <w:p w14:paraId="4BDBA510"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458391E" w14:textId="77777777" w:rsidR="004505C0" w:rsidRDefault="004505C0" w:rsidP="004505C0">
            <w:pPr>
              <w:tabs>
                <w:tab w:val="left" w:pos="0"/>
                <w:tab w:val="left" w:pos="3720"/>
              </w:tabs>
              <w:outlineLvl w:val="0"/>
              <w:rPr>
                <w:rFonts w:cs="Arial"/>
                <w:b/>
                <w:szCs w:val="20"/>
              </w:rPr>
            </w:pPr>
          </w:p>
          <w:p w14:paraId="079419BB" w14:textId="725C7C6D"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r w:rsidR="00A87DD5">
              <w:rPr>
                <w:rFonts w:cs="Arial"/>
                <w:szCs w:val="20"/>
              </w:rPr>
              <w:t xml:space="preserve"> </w:t>
            </w:r>
            <w:r w:rsidR="00A87DD5">
              <w:t>Do not use actual student names in your assignment.</w:t>
            </w:r>
          </w:p>
          <w:p w14:paraId="57ABC8A4" w14:textId="77777777" w:rsidR="004505C0" w:rsidRDefault="004505C0" w:rsidP="004505C0">
            <w:pPr>
              <w:tabs>
                <w:tab w:val="left" w:pos="0"/>
                <w:tab w:val="left" w:pos="3720"/>
              </w:tabs>
              <w:outlineLvl w:val="0"/>
              <w:rPr>
                <w:rFonts w:cs="Arial"/>
                <w:szCs w:val="20"/>
              </w:rPr>
            </w:pPr>
          </w:p>
          <w:p w14:paraId="743D0DC6"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654648BB" w14:textId="77777777" w:rsidR="004505C0" w:rsidRDefault="004505C0" w:rsidP="004505C0">
            <w:pPr>
              <w:tabs>
                <w:tab w:val="left" w:pos="0"/>
                <w:tab w:val="left" w:pos="3720"/>
              </w:tabs>
              <w:outlineLvl w:val="0"/>
              <w:rPr>
                <w:rFonts w:cs="Arial"/>
                <w:szCs w:val="20"/>
              </w:rPr>
            </w:pPr>
          </w:p>
          <w:p w14:paraId="54612C09"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2EE34A02" w14:textId="77777777" w:rsidR="004505C0" w:rsidRPr="008C1968" w:rsidRDefault="004505C0" w:rsidP="004505C0">
            <w:pPr>
              <w:tabs>
                <w:tab w:val="left" w:pos="2329"/>
              </w:tabs>
              <w:rPr>
                <w:rFonts w:cs="Arial"/>
                <w:szCs w:val="20"/>
              </w:rPr>
            </w:pPr>
          </w:p>
          <w:p w14:paraId="609B086A" w14:textId="3738E415" w:rsidR="004505C0" w:rsidRPr="008C1968" w:rsidRDefault="004505C0" w:rsidP="004505C0">
            <w:pPr>
              <w:tabs>
                <w:tab w:val="left" w:pos="2329"/>
              </w:tabs>
              <w:rPr>
                <w:rFonts w:cs="Arial"/>
                <w:szCs w:val="20"/>
              </w:rPr>
            </w:pPr>
            <w:r w:rsidRPr="008C1968">
              <w:rPr>
                <w:rFonts w:cs="Arial"/>
                <w:b/>
                <w:szCs w:val="20"/>
              </w:rPr>
              <w:lastRenderedPageBreak/>
              <w:t>Create</w:t>
            </w:r>
            <w:r w:rsidRPr="008C1968">
              <w:rPr>
                <w:rFonts w:cs="Arial"/>
                <w:szCs w:val="20"/>
              </w:rPr>
              <w:t xml:space="preserve"> a case study on your client using the Case Study Presentation Form.</w:t>
            </w:r>
          </w:p>
          <w:p w14:paraId="369EB49B" w14:textId="77777777" w:rsidR="004505C0" w:rsidRPr="008C1968" w:rsidRDefault="004505C0" w:rsidP="004505C0">
            <w:pPr>
              <w:tabs>
                <w:tab w:val="left" w:pos="2329"/>
              </w:tabs>
              <w:rPr>
                <w:rFonts w:cs="Arial"/>
                <w:szCs w:val="20"/>
              </w:rPr>
            </w:pPr>
          </w:p>
          <w:p w14:paraId="01837FF2"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CD00E07" w14:textId="77777777" w:rsidR="004505C0" w:rsidRPr="008C1968" w:rsidRDefault="004505C0" w:rsidP="004505C0">
            <w:pPr>
              <w:tabs>
                <w:tab w:val="left" w:pos="2329"/>
              </w:tabs>
              <w:rPr>
                <w:rFonts w:cs="Arial"/>
                <w:szCs w:val="20"/>
              </w:rPr>
            </w:pPr>
          </w:p>
          <w:p w14:paraId="44B6F557"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39EEE4EF" w14:textId="77777777" w:rsidR="004505C0" w:rsidRDefault="004505C0" w:rsidP="004505C0">
            <w:pPr>
              <w:tabs>
                <w:tab w:val="left" w:pos="2329"/>
              </w:tabs>
              <w:rPr>
                <w:rFonts w:cs="Arial"/>
                <w:szCs w:val="20"/>
              </w:rPr>
            </w:pPr>
          </w:p>
          <w:p w14:paraId="1CD16A36"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28E454BD" w14:textId="77777777" w:rsidR="004505C0" w:rsidRDefault="004505C0" w:rsidP="004505C0">
            <w:pPr>
              <w:tabs>
                <w:tab w:val="left" w:pos="2329"/>
              </w:tabs>
              <w:rPr>
                <w:rFonts w:cs="Arial"/>
                <w:szCs w:val="20"/>
              </w:rPr>
            </w:pPr>
          </w:p>
          <w:p w14:paraId="5D442E89" w14:textId="5A939633" w:rsidR="00A66E6E" w:rsidRPr="4948C66D" w:rsidRDefault="004505C0" w:rsidP="004505C0">
            <w:pPr>
              <w:tabs>
                <w:tab w:val="left" w:pos="2329"/>
              </w:tabs>
              <w:rPr>
                <w:rFonts w:eastAsia="Arial" w:cs="Arial"/>
                <w:b/>
                <w:bCs/>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question, and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1BBA2F23" w14:textId="58805712" w:rsidR="00A66E6E" w:rsidRDefault="00B24AAE" w:rsidP="00A66E6E">
            <w:pPr>
              <w:tabs>
                <w:tab w:val="left" w:pos="2329"/>
              </w:tabs>
              <w:rPr>
                <w:rFonts w:cs="Arial"/>
                <w:szCs w:val="20"/>
              </w:rPr>
            </w:pPr>
            <w:r>
              <w:rPr>
                <w:rFonts w:cs="Arial"/>
                <w:szCs w:val="20"/>
              </w:rPr>
              <w:lastRenderedPageBreak/>
              <w:t>6.4</w:t>
            </w:r>
          </w:p>
        </w:tc>
        <w:tc>
          <w:tcPr>
            <w:tcW w:w="1440" w:type="dxa"/>
          </w:tcPr>
          <w:p w14:paraId="50AF24BC" w14:textId="0F477B1C" w:rsidR="00A66E6E" w:rsidRDefault="00B80A0E" w:rsidP="00A66E6E">
            <w:pPr>
              <w:tabs>
                <w:tab w:val="left" w:pos="2329"/>
              </w:tabs>
            </w:pPr>
            <w:r>
              <w:t xml:space="preserve">Case Study = </w:t>
            </w:r>
            <w:r>
              <w:rPr>
                <w:b/>
                <w:bCs/>
              </w:rPr>
              <w:t>.5</w:t>
            </w:r>
            <w:r w:rsidRPr="4948C66D">
              <w:rPr>
                <w:b/>
                <w:bCs/>
              </w:rPr>
              <w:t xml:space="preserve"> hour</w:t>
            </w:r>
          </w:p>
        </w:tc>
      </w:tr>
      <w:tr w:rsidR="007C36EA" w:rsidRPr="007F339F" w14:paraId="09062662" w14:textId="77777777" w:rsidTr="0085527C">
        <w:tc>
          <w:tcPr>
            <w:tcW w:w="10170" w:type="dxa"/>
            <w:tcMar>
              <w:top w:w="115" w:type="dxa"/>
              <w:left w:w="115" w:type="dxa"/>
              <w:bottom w:w="115" w:type="dxa"/>
              <w:right w:w="115" w:type="dxa"/>
            </w:tcMar>
          </w:tcPr>
          <w:p w14:paraId="67041A81" w14:textId="77777777" w:rsidR="007B01D2" w:rsidRDefault="007B01D2" w:rsidP="007B01D2">
            <w:pPr>
              <w:tabs>
                <w:tab w:val="left" w:pos="2329"/>
              </w:tabs>
              <w:rPr>
                <w:rFonts w:cs="Arial"/>
                <w:b/>
                <w:szCs w:val="20"/>
              </w:rPr>
            </w:pPr>
            <w:r>
              <w:rPr>
                <w:rFonts w:cs="Arial"/>
                <w:b/>
                <w:szCs w:val="20"/>
              </w:rPr>
              <w:t xml:space="preserve">Time Log </w:t>
            </w:r>
          </w:p>
          <w:p w14:paraId="2379C1AD" w14:textId="77777777" w:rsidR="007B01D2" w:rsidRDefault="007B01D2" w:rsidP="007B01D2">
            <w:pPr>
              <w:tabs>
                <w:tab w:val="left" w:pos="2329"/>
              </w:tabs>
              <w:rPr>
                <w:rFonts w:cs="Arial"/>
                <w:b/>
                <w:szCs w:val="20"/>
              </w:rPr>
            </w:pPr>
          </w:p>
          <w:p w14:paraId="1107C92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72BD1663" w14:textId="77777777" w:rsidR="007B01D2" w:rsidRDefault="007B01D2" w:rsidP="007B01D2">
            <w:pPr>
              <w:tabs>
                <w:tab w:val="left" w:pos="2329"/>
              </w:tabs>
              <w:rPr>
                <w:rFonts w:cs="Arial"/>
                <w:b/>
                <w:szCs w:val="20"/>
              </w:rPr>
            </w:pPr>
          </w:p>
          <w:p w14:paraId="5B10D4C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FBF4656" w14:textId="77777777" w:rsidR="007B01D2" w:rsidRDefault="007B01D2" w:rsidP="007B01D2">
            <w:pPr>
              <w:rPr>
                <w:rFonts w:cs="Arial"/>
                <w:b/>
                <w:szCs w:val="20"/>
              </w:rPr>
            </w:pPr>
          </w:p>
          <w:p w14:paraId="7D51F0C0" w14:textId="48660A8F" w:rsidR="007C36EA" w:rsidRPr="009F6FAF" w:rsidRDefault="007B01D2" w:rsidP="001C2A5E">
            <w:pPr>
              <w:pStyle w:val="AssignmentsLevel1"/>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4B8DEA43" w14:textId="77777777" w:rsidR="007C36EA" w:rsidRPr="009F6FAF" w:rsidRDefault="007C36EA" w:rsidP="0085527C">
            <w:pPr>
              <w:rPr>
                <w:rFonts w:cs="Arial"/>
                <w:szCs w:val="20"/>
              </w:rPr>
            </w:pPr>
            <w:r>
              <w:rPr>
                <w:rFonts w:cs="Arial"/>
                <w:szCs w:val="20"/>
              </w:rPr>
              <w:t>6.7</w:t>
            </w:r>
          </w:p>
        </w:tc>
        <w:tc>
          <w:tcPr>
            <w:tcW w:w="1440" w:type="dxa"/>
            <w:tcBorders>
              <w:bottom w:val="single" w:sz="4" w:space="0" w:color="000000" w:themeColor="text1"/>
            </w:tcBorders>
          </w:tcPr>
          <w:p w14:paraId="1E60F791" w14:textId="27223CF9" w:rsidR="007C36EA" w:rsidRPr="009F6FAF" w:rsidRDefault="007C36EA" w:rsidP="0085527C">
            <w:pPr>
              <w:rPr>
                <w:rFonts w:cs="Arial"/>
                <w:szCs w:val="20"/>
              </w:rPr>
            </w:pPr>
          </w:p>
        </w:tc>
      </w:tr>
      <w:tr w:rsidR="00A66E6E" w:rsidRPr="00842155" w14:paraId="76A4396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115512A" w14:textId="75FAA2C5" w:rsidR="00DB7464" w:rsidRDefault="00DB7464" w:rsidP="00DB7464">
            <w:pPr>
              <w:pStyle w:val="AssignmentsLevel1"/>
              <w:rPr>
                <w:b/>
              </w:rPr>
            </w:pPr>
            <w:r>
              <w:rPr>
                <w:b/>
              </w:rPr>
              <w:t>Group Supervision: Week 6 Consultation and Peer Supervision</w:t>
            </w:r>
          </w:p>
          <w:p w14:paraId="39D78E93" w14:textId="77777777" w:rsidR="00DB7464" w:rsidRDefault="00DB7464" w:rsidP="00DB7464">
            <w:pPr>
              <w:pStyle w:val="AssignmentsLevel1"/>
              <w:rPr>
                <w:b/>
              </w:rPr>
            </w:pPr>
          </w:p>
          <w:p w14:paraId="1D8580D6" w14:textId="236D691D"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5AC46A5" w14:textId="77777777" w:rsidR="00DB7464" w:rsidRDefault="00DB7464" w:rsidP="00DB7464">
            <w:pPr>
              <w:pStyle w:val="AssignmentsLevel1"/>
              <w:rPr>
                <w:rFonts w:ascii="Times New Roman" w:hAnsi="Times New Roman" w:cs="Times New Roman"/>
              </w:rPr>
            </w:pPr>
          </w:p>
          <w:p w14:paraId="5D1EE48F" w14:textId="77777777" w:rsidR="00DB7464" w:rsidRDefault="00DB7464" w:rsidP="00DB7464">
            <w:pPr>
              <w:pStyle w:val="APACitation"/>
            </w:pPr>
            <w:r>
              <w:rPr>
                <w:rStyle w:val="Strong"/>
              </w:rPr>
              <w:t>Attend</w:t>
            </w:r>
            <w:r>
              <w:t xml:space="preserve"> the hour and a half of group supervision as scheduled by your instructor.</w:t>
            </w:r>
          </w:p>
          <w:p w14:paraId="053319C5" w14:textId="77777777" w:rsidR="00DB7464" w:rsidRDefault="00DB7464" w:rsidP="00DB7464">
            <w:pPr>
              <w:pStyle w:val="APACitation"/>
            </w:pPr>
          </w:p>
          <w:p w14:paraId="0FDF70DF" w14:textId="1470498D" w:rsidR="00A66E6E" w:rsidRPr="00A66E6E" w:rsidRDefault="00DB7464" w:rsidP="00DB7464">
            <w:pPr>
              <w:tabs>
                <w:tab w:val="left" w:pos="2329"/>
              </w:tabs>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9F9E4D2" w14:textId="5CDA1D01" w:rsidR="00A66E6E" w:rsidRPr="009F6FAF" w:rsidRDefault="00A66E6E" w:rsidP="00A66E6E">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52CBFC8B" w14:textId="22F9F621" w:rsidR="00A66E6E" w:rsidRPr="009F6FAF" w:rsidRDefault="003F559E" w:rsidP="00A66E6E">
            <w:pPr>
              <w:rPr>
                <w:rFonts w:cs="Arial"/>
                <w:szCs w:val="20"/>
              </w:rPr>
            </w:pPr>
            <w:r>
              <w:rPr>
                <w:rFonts w:cs="Arial"/>
                <w:szCs w:val="20"/>
              </w:rPr>
              <w:t xml:space="preserve">Group Session = </w:t>
            </w:r>
            <w:r w:rsidRPr="003F559E">
              <w:rPr>
                <w:rFonts w:cs="Arial"/>
                <w:b/>
                <w:szCs w:val="20"/>
              </w:rPr>
              <w:t>1.5 hour</w:t>
            </w:r>
          </w:p>
        </w:tc>
      </w:tr>
      <w:tr w:rsidR="00A66E6E" w:rsidRPr="00132272" w14:paraId="0513DE45" w14:textId="77777777" w:rsidTr="4948C66D">
        <w:tc>
          <w:tcPr>
            <w:tcW w:w="10170" w:type="dxa"/>
            <w:tcMar>
              <w:top w:w="115" w:type="dxa"/>
              <w:left w:w="115" w:type="dxa"/>
              <w:bottom w:w="115" w:type="dxa"/>
              <w:right w:w="115" w:type="dxa"/>
            </w:tcMar>
          </w:tcPr>
          <w:p w14:paraId="7DC5E233" w14:textId="0312400B" w:rsidR="00A66E6E" w:rsidRDefault="00A66E6E" w:rsidP="00A66E6E">
            <w:pPr>
              <w:tabs>
                <w:tab w:val="left" w:pos="2329"/>
              </w:tabs>
              <w:rPr>
                <w:b/>
              </w:rPr>
            </w:pPr>
            <w:r>
              <w:rPr>
                <w:b/>
              </w:rPr>
              <w:t>Week 6: Peer Support Learning Circle</w:t>
            </w:r>
          </w:p>
          <w:p w14:paraId="2B83A807" w14:textId="77777777" w:rsidR="00A66E6E" w:rsidRDefault="00A66E6E" w:rsidP="00A66E6E">
            <w:pPr>
              <w:tabs>
                <w:tab w:val="left" w:pos="2329"/>
              </w:tabs>
              <w:rPr>
                <w:b/>
              </w:rPr>
            </w:pPr>
          </w:p>
          <w:p w14:paraId="74D1E4CA" w14:textId="42442535" w:rsidR="00A66E6E" w:rsidRDefault="00A66E6E" w:rsidP="00A66E6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85527C">
              <w:rPr>
                <w:rFonts w:cs="Arial"/>
                <w:szCs w:val="20"/>
              </w:rPr>
              <w:t>to</w:t>
            </w:r>
            <w:r>
              <w:rPr>
                <w:rFonts w:cs="Arial"/>
                <w:szCs w:val="20"/>
              </w:rPr>
              <w:t xml:space="preserve"> four members </w:t>
            </w:r>
            <w:r w:rsidRPr="00EC267D">
              <w:t xml:space="preserve">as </w:t>
            </w:r>
            <w:r>
              <w:t>you complete the work at your internship site.</w:t>
            </w:r>
          </w:p>
          <w:p w14:paraId="334307D4" w14:textId="77777777" w:rsidR="00A66E6E" w:rsidRDefault="00A66E6E" w:rsidP="00A66E6E"/>
          <w:p w14:paraId="2D901FF7" w14:textId="5817CE2A" w:rsidR="00A66E6E" w:rsidRDefault="00A66E6E" w:rsidP="00A66E6E">
            <w:pPr>
              <w:tabs>
                <w:tab w:val="left" w:pos="2329"/>
              </w:tabs>
            </w:pPr>
            <w:r>
              <w:rPr>
                <w:b/>
              </w:rPr>
              <w:t xml:space="preserve">Discuss </w:t>
            </w:r>
            <w:r>
              <w:t>the following with</w:t>
            </w:r>
            <w:r>
              <w:rPr>
                <w:rFonts w:cs="Arial"/>
                <w:szCs w:val="20"/>
              </w:rPr>
              <w:t>in the group forum:</w:t>
            </w:r>
          </w:p>
          <w:p w14:paraId="0D27194E" w14:textId="77777777" w:rsidR="00A66E6E" w:rsidRDefault="00A66E6E" w:rsidP="00A66E6E">
            <w:pPr>
              <w:tabs>
                <w:tab w:val="left" w:pos="2329"/>
              </w:tabs>
            </w:pPr>
          </w:p>
          <w:p w14:paraId="30027F42" w14:textId="77777777" w:rsidR="00A66E6E" w:rsidRDefault="00A66E6E" w:rsidP="00A66E6E">
            <w:pPr>
              <w:pStyle w:val="ListParagraph"/>
              <w:numPr>
                <w:ilvl w:val="0"/>
                <w:numId w:val="23"/>
              </w:numPr>
              <w:tabs>
                <w:tab w:val="left" w:pos="2329"/>
              </w:tabs>
              <w:ind w:left="395"/>
            </w:pPr>
            <w:r>
              <w:t>What is going on at your site?</w:t>
            </w:r>
          </w:p>
          <w:p w14:paraId="6AD8CA1C" w14:textId="77777777" w:rsidR="00A66E6E" w:rsidRDefault="00A66E6E" w:rsidP="00A66E6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9CE8AC9" w14:textId="77777777" w:rsidR="00A66E6E" w:rsidRDefault="00A66E6E" w:rsidP="00A66E6E">
            <w:pPr>
              <w:pStyle w:val="ListParagraph"/>
              <w:numPr>
                <w:ilvl w:val="0"/>
                <w:numId w:val="23"/>
              </w:numPr>
              <w:tabs>
                <w:tab w:val="left" w:pos="2329"/>
              </w:tabs>
              <w:ind w:left="395"/>
            </w:pPr>
            <w:r>
              <w:t>Seek feedback from the group regarding challenging situations.</w:t>
            </w:r>
          </w:p>
          <w:p w14:paraId="23AF092D" w14:textId="77777777" w:rsidR="00A66E6E" w:rsidRDefault="00A66E6E" w:rsidP="00A66E6E">
            <w:pPr>
              <w:tabs>
                <w:tab w:val="left" w:pos="2329"/>
              </w:tabs>
            </w:pPr>
          </w:p>
          <w:p w14:paraId="488E6EB7" w14:textId="57AD9331" w:rsidR="00A66E6E" w:rsidRPr="00132272" w:rsidRDefault="00A66E6E" w:rsidP="00A66E6E">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B3A4AB5" w14:textId="0705B61E" w:rsidR="00A66E6E" w:rsidRPr="00F152CC" w:rsidRDefault="00A66E6E" w:rsidP="00A66E6E">
            <w:pPr>
              <w:tabs>
                <w:tab w:val="left" w:pos="2329"/>
              </w:tabs>
              <w:rPr>
                <w:rFonts w:cs="Arial"/>
                <w:szCs w:val="20"/>
              </w:rPr>
            </w:pPr>
            <w:r w:rsidRPr="00F152CC">
              <w:rPr>
                <w:rFonts w:cs="Arial"/>
                <w:szCs w:val="20"/>
              </w:rPr>
              <w:lastRenderedPageBreak/>
              <w:t>VARIES</w:t>
            </w:r>
          </w:p>
        </w:tc>
        <w:tc>
          <w:tcPr>
            <w:tcW w:w="1440" w:type="dxa"/>
          </w:tcPr>
          <w:p w14:paraId="2650CEA2" w14:textId="429729DE" w:rsidR="00A66E6E" w:rsidRPr="00132272" w:rsidRDefault="00B80A0E" w:rsidP="00A66E6E">
            <w:pPr>
              <w:tabs>
                <w:tab w:val="left" w:pos="2329"/>
              </w:tabs>
              <w:rPr>
                <w:rFonts w:cs="Arial"/>
                <w:strike/>
                <w:szCs w:val="20"/>
              </w:rPr>
            </w:pPr>
            <w:r>
              <w:t xml:space="preserve">Group Discussion = </w:t>
            </w:r>
            <w:r w:rsidRPr="4948C66D">
              <w:rPr>
                <w:b/>
                <w:bCs/>
              </w:rPr>
              <w:t>1 hour</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54D1229"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54839B8F" w:rsidR="002C1641" w:rsidRPr="00842155" w:rsidRDefault="002C1641" w:rsidP="0020635A">
            <w:pPr>
              <w:pStyle w:val="WeeklyTopicHeading1"/>
            </w:pPr>
            <w:bookmarkStart w:id="19" w:name="weekseven"/>
            <w:bookmarkStart w:id="20" w:name="_Toc358980900"/>
            <w:bookmarkEnd w:id="19"/>
            <w:r w:rsidRPr="0068364F">
              <w:t xml:space="preserve">Week </w:t>
            </w:r>
            <w:r>
              <w:t>Seven</w:t>
            </w:r>
            <w:r w:rsidRPr="0068364F">
              <w:t xml:space="preserve">: </w:t>
            </w:r>
            <w:r w:rsidR="00131534">
              <w:t>Accountability</w:t>
            </w:r>
            <w:bookmarkEnd w:id="20"/>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50D7" w:rsidRPr="00842155" w14:paraId="45D41A78" w14:textId="77777777" w:rsidTr="008343B4">
        <w:trPr>
          <w:trHeight w:val="30"/>
        </w:trPr>
        <w:tc>
          <w:tcPr>
            <w:tcW w:w="10170" w:type="dxa"/>
            <w:tcBorders>
              <w:bottom w:val="nil"/>
              <w:right w:val="nil"/>
            </w:tcBorders>
            <w:tcMar>
              <w:top w:w="115" w:type="dxa"/>
              <w:left w:w="115" w:type="dxa"/>
              <w:bottom w:w="115" w:type="dxa"/>
              <w:right w:w="115" w:type="dxa"/>
            </w:tcMar>
          </w:tcPr>
          <w:p w14:paraId="3541B3E2" w14:textId="4FB9DAAC" w:rsidR="00E850D7" w:rsidRPr="00842155" w:rsidRDefault="00E850D7" w:rsidP="00E850D7">
            <w:pPr>
              <w:pStyle w:val="ObjectiveBullet"/>
              <w:numPr>
                <w:ilvl w:val="1"/>
                <w:numId w:val="14"/>
              </w:numPr>
              <w:tabs>
                <w:tab w:val="clear" w:pos="0"/>
              </w:tabs>
            </w:pPr>
            <w:r w:rsidRPr="006A1E7C">
              <w:t>Assess your proficiency in applying school counseling competencies.</w:t>
            </w:r>
          </w:p>
        </w:tc>
        <w:tc>
          <w:tcPr>
            <w:tcW w:w="2880" w:type="dxa"/>
            <w:gridSpan w:val="2"/>
            <w:tcBorders>
              <w:left w:val="nil"/>
              <w:bottom w:val="nil"/>
            </w:tcBorders>
          </w:tcPr>
          <w:p w14:paraId="349EA95D" w14:textId="448CD567" w:rsidR="00E850D7" w:rsidRPr="00842155" w:rsidRDefault="00E850D7" w:rsidP="00E850D7">
            <w:pPr>
              <w:tabs>
                <w:tab w:val="left" w:pos="0"/>
                <w:tab w:val="left" w:pos="3720"/>
              </w:tabs>
              <w:outlineLvl w:val="0"/>
              <w:rPr>
                <w:rFonts w:cs="Arial"/>
                <w:szCs w:val="20"/>
              </w:rPr>
            </w:pPr>
            <w:r>
              <w:rPr>
                <w:rFonts w:cs="Arial"/>
                <w:szCs w:val="20"/>
              </w:rPr>
              <w:t>CLO1</w:t>
            </w:r>
            <w:r w:rsidR="001A1402">
              <w:rPr>
                <w:rFonts w:cs="Arial"/>
                <w:szCs w:val="20"/>
              </w:rPr>
              <w:t>, CLO2, CLO3</w:t>
            </w:r>
          </w:p>
        </w:tc>
      </w:tr>
      <w:tr w:rsidR="008343B4" w:rsidRPr="00842155" w14:paraId="054ED1DD"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B262F92" w14:textId="707EE770" w:rsidR="008343B4" w:rsidRPr="006A1E7C" w:rsidRDefault="008343B4" w:rsidP="008343B4">
            <w:pPr>
              <w:pStyle w:val="ObjectiveBullet"/>
              <w:numPr>
                <w:ilvl w:val="1"/>
                <w:numId w:val="14"/>
              </w:numPr>
              <w:tabs>
                <w:tab w:val="clear" w:pos="0"/>
              </w:tabs>
            </w:pPr>
            <w:r>
              <w:t>Explain the importance of providing services according to the ASCA National Model Program Accountability.</w:t>
            </w:r>
          </w:p>
        </w:tc>
        <w:tc>
          <w:tcPr>
            <w:tcW w:w="2880" w:type="dxa"/>
            <w:gridSpan w:val="2"/>
            <w:tcBorders>
              <w:top w:val="nil"/>
              <w:left w:val="nil"/>
              <w:bottom w:val="nil"/>
            </w:tcBorders>
          </w:tcPr>
          <w:p w14:paraId="32FBEA0D" w14:textId="6A1AE9F2" w:rsidR="008343B4" w:rsidRDefault="008343B4" w:rsidP="008343B4">
            <w:pPr>
              <w:tabs>
                <w:tab w:val="left" w:pos="0"/>
                <w:tab w:val="left" w:pos="3720"/>
              </w:tabs>
              <w:outlineLvl w:val="0"/>
              <w:rPr>
                <w:rFonts w:cs="Arial"/>
                <w:szCs w:val="20"/>
              </w:rPr>
            </w:pPr>
            <w:r>
              <w:rPr>
                <w:rFonts w:cs="Arial"/>
                <w:szCs w:val="20"/>
              </w:rPr>
              <w:t>CLO1</w:t>
            </w:r>
          </w:p>
        </w:tc>
      </w:tr>
      <w:tr w:rsidR="008343B4" w:rsidRPr="00842155" w14:paraId="2326D357"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07365AC3" w14:textId="2829289E" w:rsidR="002A6118" w:rsidRPr="006A1E7C" w:rsidRDefault="008343B4" w:rsidP="003E4CEE">
            <w:pPr>
              <w:pStyle w:val="ObjectiveBullet"/>
              <w:numPr>
                <w:ilvl w:val="1"/>
                <w:numId w:val="14"/>
              </w:numPr>
              <w:tabs>
                <w:tab w:val="clear" w:pos="0"/>
              </w:tabs>
            </w:pPr>
            <w:r>
              <w:t>Identify the elements of the ASCA National Model Program Accountability.</w:t>
            </w:r>
          </w:p>
        </w:tc>
        <w:tc>
          <w:tcPr>
            <w:tcW w:w="2880" w:type="dxa"/>
            <w:gridSpan w:val="2"/>
            <w:tcBorders>
              <w:top w:val="nil"/>
              <w:left w:val="nil"/>
              <w:bottom w:val="nil"/>
            </w:tcBorders>
          </w:tcPr>
          <w:p w14:paraId="4B44A2D0" w14:textId="0AD35F02" w:rsidR="008343B4" w:rsidRDefault="008343B4" w:rsidP="008343B4">
            <w:pPr>
              <w:tabs>
                <w:tab w:val="left" w:pos="0"/>
                <w:tab w:val="left" w:pos="3720"/>
              </w:tabs>
              <w:outlineLvl w:val="0"/>
              <w:rPr>
                <w:rFonts w:cs="Arial"/>
                <w:szCs w:val="20"/>
              </w:rPr>
            </w:pPr>
            <w:r>
              <w:rPr>
                <w:rFonts w:cs="Arial"/>
                <w:szCs w:val="20"/>
              </w:rPr>
              <w:t>CLO1</w:t>
            </w:r>
          </w:p>
        </w:tc>
      </w:tr>
      <w:tr w:rsidR="003E4CEE" w:rsidRPr="00842155" w14:paraId="7A7D2085"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1A4328A1" w14:textId="5107C56E" w:rsidR="003E4CEE" w:rsidRDefault="003E4CEE" w:rsidP="008343B4">
            <w:pPr>
              <w:pStyle w:val="ObjectiveBullet"/>
              <w:numPr>
                <w:ilvl w:val="1"/>
                <w:numId w:val="14"/>
              </w:numPr>
              <w:tabs>
                <w:tab w:val="clear" w:pos="0"/>
              </w:tabs>
            </w:pPr>
            <w:r>
              <w:t>Evaluate a case study to form a profile and treatment plan.</w:t>
            </w:r>
          </w:p>
        </w:tc>
        <w:tc>
          <w:tcPr>
            <w:tcW w:w="2880" w:type="dxa"/>
            <w:gridSpan w:val="2"/>
            <w:tcBorders>
              <w:top w:val="nil"/>
              <w:left w:val="nil"/>
              <w:bottom w:val="nil"/>
            </w:tcBorders>
          </w:tcPr>
          <w:p w14:paraId="1D7A5E37" w14:textId="006961DD" w:rsidR="003E4CEE" w:rsidRDefault="00402E92" w:rsidP="008343B4">
            <w:pPr>
              <w:tabs>
                <w:tab w:val="left" w:pos="0"/>
                <w:tab w:val="left" w:pos="3720"/>
              </w:tabs>
              <w:outlineLvl w:val="0"/>
              <w:rPr>
                <w:rFonts w:cs="Arial"/>
                <w:szCs w:val="20"/>
              </w:rPr>
            </w:pPr>
            <w:r>
              <w:rPr>
                <w:rFonts w:cs="Arial"/>
                <w:szCs w:val="20"/>
              </w:rPr>
              <w:t>CLO1, CLO3</w:t>
            </w:r>
          </w:p>
        </w:tc>
      </w:tr>
      <w:tr w:rsidR="003E4CEE" w:rsidRPr="00842155" w14:paraId="0A4BFA82"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774F7FCB" w14:textId="3E0C202B" w:rsidR="003E4CEE" w:rsidRDefault="003E4CEE" w:rsidP="008343B4">
            <w:pPr>
              <w:pStyle w:val="ObjectiveBullet"/>
              <w:numPr>
                <w:ilvl w:val="1"/>
                <w:numId w:val="14"/>
              </w:numPr>
              <w:tabs>
                <w:tab w:val="clear" w:pos="0"/>
              </w:tabs>
            </w:pPr>
            <w:r>
              <w:t>Design guidance and small group lessons that align to academic standards.</w:t>
            </w:r>
          </w:p>
        </w:tc>
        <w:tc>
          <w:tcPr>
            <w:tcW w:w="2880" w:type="dxa"/>
            <w:gridSpan w:val="2"/>
            <w:tcBorders>
              <w:top w:val="nil"/>
              <w:left w:val="nil"/>
              <w:bottom w:val="nil"/>
            </w:tcBorders>
          </w:tcPr>
          <w:p w14:paraId="3FE68A14" w14:textId="6049B25F" w:rsidR="003E4CEE" w:rsidRDefault="0002712A" w:rsidP="008343B4">
            <w:pPr>
              <w:tabs>
                <w:tab w:val="left" w:pos="0"/>
                <w:tab w:val="left" w:pos="3720"/>
              </w:tabs>
              <w:outlineLvl w:val="0"/>
              <w:rPr>
                <w:rFonts w:cs="Arial"/>
                <w:szCs w:val="20"/>
              </w:rPr>
            </w:pPr>
            <w:r>
              <w:rPr>
                <w:rFonts w:cs="Arial"/>
                <w:szCs w:val="20"/>
              </w:rPr>
              <w:t>CLO1, CLO3</w:t>
            </w:r>
          </w:p>
        </w:tc>
      </w:tr>
      <w:tr w:rsidR="003E4CEE" w:rsidRPr="00842155" w14:paraId="5A8F2F38"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34041E5" w14:textId="62437816" w:rsidR="003E4CEE" w:rsidRDefault="009F495D" w:rsidP="008343B4">
            <w:pPr>
              <w:pStyle w:val="ObjectiveBullet"/>
              <w:numPr>
                <w:ilvl w:val="1"/>
                <w:numId w:val="14"/>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332CD90A" w14:textId="58618B4A" w:rsidR="003E4CEE" w:rsidRDefault="0002712A" w:rsidP="008343B4">
            <w:pPr>
              <w:tabs>
                <w:tab w:val="left" w:pos="0"/>
                <w:tab w:val="left" w:pos="3720"/>
              </w:tabs>
              <w:outlineLvl w:val="0"/>
              <w:rPr>
                <w:rFonts w:cs="Arial"/>
                <w:szCs w:val="20"/>
              </w:rPr>
            </w:pPr>
            <w:r>
              <w:rPr>
                <w:rFonts w:cs="Arial"/>
                <w:szCs w:val="20"/>
              </w:rPr>
              <w:t>CLO1, CLO3</w:t>
            </w:r>
          </w:p>
        </w:tc>
      </w:tr>
      <w:tr w:rsidR="00F152CC" w:rsidRPr="00842155" w14:paraId="0AFC9483"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3076B515" w14:textId="10808C0D" w:rsidR="00F152CC" w:rsidRDefault="00F152CC" w:rsidP="00F152CC">
            <w:pPr>
              <w:pStyle w:val="ObjectiveBullet"/>
              <w:numPr>
                <w:ilvl w:val="1"/>
                <w:numId w:val="14"/>
              </w:numPr>
              <w:tabs>
                <w:tab w:val="clear" w:pos="0"/>
              </w:tabs>
            </w:pPr>
            <w:r>
              <w:t>Identify direct and indirect student services.</w:t>
            </w:r>
          </w:p>
        </w:tc>
        <w:tc>
          <w:tcPr>
            <w:tcW w:w="2880" w:type="dxa"/>
            <w:gridSpan w:val="2"/>
            <w:tcBorders>
              <w:top w:val="nil"/>
              <w:left w:val="nil"/>
              <w:bottom w:val="nil"/>
            </w:tcBorders>
          </w:tcPr>
          <w:p w14:paraId="550DBC45" w14:textId="2DF93379" w:rsidR="00F152CC" w:rsidRDefault="009666F1" w:rsidP="008343B4">
            <w:pPr>
              <w:tabs>
                <w:tab w:val="left" w:pos="0"/>
                <w:tab w:val="left" w:pos="3720"/>
              </w:tabs>
              <w:outlineLvl w:val="0"/>
              <w:rPr>
                <w:rFonts w:cs="Arial"/>
                <w:szCs w:val="20"/>
              </w:rPr>
            </w:pPr>
            <w:r>
              <w:rPr>
                <w:rFonts w:cs="Arial"/>
                <w:szCs w:val="20"/>
              </w:rPr>
              <w:t>CLO1, CLO2</w:t>
            </w:r>
            <w:r w:rsidR="004C7E49">
              <w:rPr>
                <w:rFonts w:cs="Arial"/>
                <w:szCs w:val="20"/>
              </w:rPr>
              <w:t>,</w:t>
            </w:r>
            <w:r>
              <w:rPr>
                <w:rFonts w:cs="Arial"/>
                <w:szCs w:val="20"/>
              </w:rPr>
              <w:t xml:space="preserve"> CLO3, CLO4, CLO5</w:t>
            </w:r>
          </w:p>
        </w:tc>
      </w:tr>
      <w:tr w:rsidR="00E850D7" w:rsidRPr="00842155" w14:paraId="1F55D1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7C6F19" w14:textId="77777777" w:rsidR="00E850D7" w:rsidRDefault="00E850D7" w:rsidP="00E850D7">
            <w:pPr>
              <w:tabs>
                <w:tab w:val="left" w:pos="0"/>
                <w:tab w:val="left" w:pos="3720"/>
              </w:tabs>
              <w:outlineLvl w:val="0"/>
              <w:rPr>
                <w:rFonts w:eastAsia="Arial" w:cs="Arial"/>
                <w:i/>
                <w:iCs/>
              </w:rPr>
            </w:pPr>
            <w:bookmarkStart w:id="21" w:name="weekeight"/>
            <w:bookmarkStart w:id="22" w:name="weeknine"/>
            <w:bookmarkEnd w:id="21"/>
            <w:bookmarkEnd w:id="22"/>
            <w:r w:rsidRPr="4948C66D">
              <w:rPr>
                <w:rFonts w:eastAsia="Arial" w:cs="Arial"/>
                <w:b/>
                <w:bCs/>
                <w:i/>
                <w:iCs/>
                <w:sz w:val="22"/>
                <w:szCs w:val="22"/>
              </w:rPr>
              <w:t>Resources, Activities, and Preparation</w:t>
            </w:r>
          </w:p>
          <w:p w14:paraId="19BED838" w14:textId="28BA8ED4"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65C375B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AA6E112" w14:textId="77777777" w:rsidR="00E850D7" w:rsidRDefault="00E850D7" w:rsidP="00E850D7">
            <w:pPr>
              <w:rPr>
                <w:rFonts w:cs="Arial"/>
                <w:b/>
                <w:szCs w:val="20"/>
              </w:rPr>
            </w:pPr>
            <w:r>
              <w:rPr>
                <w:rFonts w:cs="Arial"/>
                <w:b/>
                <w:szCs w:val="20"/>
              </w:rPr>
              <w:t>Field Placement</w:t>
            </w:r>
          </w:p>
          <w:p w14:paraId="7E7269AB" w14:textId="0B5A158B"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771211">
              <w:t>4</w:t>
            </w:r>
            <w:r w:rsidRPr="00435723">
              <w:t xml:space="preserve"> hours</w:t>
            </w:r>
            <w:r w:rsidR="009F495D">
              <w:t>.</w:t>
            </w:r>
          </w:p>
        </w:tc>
        <w:tc>
          <w:tcPr>
            <w:tcW w:w="1440" w:type="dxa"/>
            <w:tcBorders>
              <w:left w:val="single" w:sz="4" w:space="0" w:color="000000" w:themeColor="text1"/>
            </w:tcBorders>
            <w:shd w:val="clear" w:color="auto" w:fill="FFFFFF" w:themeFill="background1"/>
          </w:tcPr>
          <w:p w14:paraId="064CB4FE" w14:textId="5B06A9F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7C82F18" w14:textId="3627F197" w:rsidR="00E850D7" w:rsidRPr="009F6FAF" w:rsidRDefault="00E850D7" w:rsidP="00E850D7">
            <w:pPr>
              <w:rPr>
                <w:rFonts w:cs="Arial"/>
                <w:szCs w:val="20"/>
              </w:rPr>
            </w:pPr>
          </w:p>
        </w:tc>
      </w:tr>
      <w:tr w:rsidR="00E850D7" w:rsidRPr="00842155" w14:paraId="5D9FE29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BA9D2F8" w14:textId="77777777" w:rsidR="00E850D7" w:rsidRPr="00893E2B" w:rsidRDefault="00E850D7" w:rsidP="00E850D7">
            <w:pPr>
              <w:pStyle w:val="AssignmentsLevel1"/>
              <w:rPr>
                <w:b/>
              </w:rPr>
            </w:pPr>
            <w:r w:rsidRPr="00893E2B">
              <w:rPr>
                <w:b/>
              </w:rPr>
              <w:t>Field Experience Activities</w:t>
            </w:r>
          </w:p>
          <w:p w14:paraId="2D0F2F37" w14:textId="77777777" w:rsidR="00E850D7" w:rsidRPr="00893E2B" w:rsidRDefault="00E850D7" w:rsidP="00E850D7">
            <w:pPr>
              <w:pStyle w:val="AssignmentsLevel1"/>
            </w:pPr>
          </w:p>
          <w:p w14:paraId="244D749D" w14:textId="3A7D0457"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4A7F5E96" w14:textId="7656D75D" w:rsidR="00E850D7" w:rsidRPr="009F6FAF" w:rsidRDefault="00F152CC" w:rsidP="00E850D7">
            <w:pPr>
              <w:rPr>
                <w:rFonts w:cs="Arial"/>
                <w:szCs w:val="20"/>
              </w:rPr>
            </w:pPr>
            <w:r>
              <w:rPr>
                <w:rFonts w:cs="Arial"/>
                <w:szCs w:val="20"/>
              </w:rPr>
              <w:t>7.5, 7.6</w:t>
            </w:r>
          </w:p>
        </w:tc>
        <w:tc>
          <w:tcPr>
            <w:tcW w:w="1440" w:type="dxa"/>
            <w:tcBorders>
              <w:left w:val="single" w:sz="4" w:space="0" w:color="000000" w:themeColor="text1"/>
            </w:tcBorders>
            <w:shd w:val="clear" w:color="auto" w:fill="FFFFFF" w:themeFill="background1"/>
          </w:tcPr>
          <w:p w14:paraId="135C7923" w14:textId="77777777" w:rsidR="00E850D7" w:rsidRPr="009F6FAF" w:rsidRDefault="00E850D7" w:rsidP="00E850D7">
            <w:pPr>
              <w:rPr>
                <w:rFonts w:cs="Arial"/>
                <w:szCs w:val="20"/>
              </w:rPr>
            </w:pPr>
          </w:p>
        </w:tc>
      </w:tr>
      <w:tr w:rsidR="008343B4" w:rsidRPr="00842155" w14:paraId="347A47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39936B" w14:textId="2DBD06D1" w:rsidR="008343B4" w:rsidRDefault="008343B4" w:rsidP="008343B4">
            <w:pPr>
              <w:pStyle w:val="AssignmentsLevel1"/>
              <w:rPr>
                <w:b/>
              </w:rPr>
            </w:pPr>
            <w:r w:rsidRPr="00D941D2">
              <w:rPr>
                <w:b/>
              </w:rPr>
              <w:t xml:space="preserve">Week </w:t>
            </w:r>
            <w:r w:rsidR="009263F7">
              <w:rPr>
                <w:b/>
              </w:rPr>
              <w:t>7</w:t>
            </w:r>
            <w:r w:rsidRPr="00D941D2">
              <w:rPr>
                <w:b/>
              </w:rPr>
              <w:t xml:space="preserve"> Readings</w:t>
            </w:r>
          </w:p>
          <w:p w14:paraId="70D94E0E" w14:textId="77777777" w:rsidR="008343B4" w:rsidRDefault="008343B4" w:rsidP="008343B4">
            <w:pPr>
              <w:pStyle w:val="AssignmentsLevel1"/>
              <w:rPr>
                <w:b/>
              </w:rPr>
            </w:pPr>
          </w:p>
          <w:p w14:paraId="5B945549" w14:textId="77777777" w:rsidR="008343B4" w:rsidRDefault="008343B4" w:rsidP="008343B4">
            <w:pPr>
              <w:pStyle w:val="AssignmentsLevel1"/>
              <w:rPr>
                <w:b/>
              </w:rPr>
            </w:pPr>
            <w:r>
              <w:rPr>
                <w:b/>
              </w:rPr>
              <w:t xml:space="preserve">Read </w:t>
            </w:r>
            <w:r w:rsidRPr="00AC6460">
              <w:t>the following:</w:t>
            </w:r>
          </w:p>
          <w:p w14:paraId="6498C86E" w14:textId="77777777" w:rsidR="008343B4" w:rsidRDefault="008343B4" w:rsidP="008343B4">
            <w:pPr>
              <w:pStyle w:val="AssignmentsLevel1"/>
              <w:rPr>
                <w:b/>
              </w:rPr>
            </w:pPr>
          </w:p>
          <w:p w14:paraId="544E07EA" w14:textId="078D2F9D" w:rsidR="008343B4" w:rsidRDefault="008343B4" w:rsidP="008343B4">
            <w:pPr>
              <w:pStyle w:val="AssignmentsLevel2"/>
              <w:numPr>
                <w:ilvl w:val="0"/>
                <w:numId w:val="0"/>
              </w:numPr>
              <w:ind w:left="360" w:hanging="360"/>
            </w:pPr>
            <w:r w:rsidRPr="009F0DBF">
              <w:rPr>
                <w:i/>
              </w:rPr>
              <w:t>The Pennsylvania Companion Guide to the ASCA National Model</w:t>
            </w:r>
            <w:r w:rsidRPr="003F01DD">
              <w:t xml:space="preserve"> </w:t>
            </w:r>
          </w:p>
          <w:p w14:paraId="4E684B30" w14:textId="77777777" w:rsidR="0085527C" w:rsidRPr="003F01DD" w:rsidRDefault="0085527C" w:rsidP="008343B4">
            <w:pPr>
              <w:pStyle w:val="AssignmentsLevel2"/>
              <w:numPr>
                <w:ilvl w:val="0"/>
                <w:numId w:val="0"/>
              </w:numPr>
              <w:ind w:left="360" w:hanging="360"/>
            </w:pPr>
          </w:p>
          <w:p w14:paraId="509281AF" w14:textId="311307A6" w:rsidR="008343B4" w:rsidRDefault="008343B4" w:rsidP="008343B4">
            <w:pPr>
              <w:pStyle w:val="AssignmentsLevel2"/>
            </w:pPr>
            <w:r w:rsidRPr="000D3B31">
              <w:lastRenderedPageBreak/>
              <w:t>Ch</w:t>
            </w:r>
            <w:r w:rsidR="00F94A46">
              <w:t>.</w:t>
            </w:r>
            <w:r>
              <w:t xml:space="preserve"> 6: Program Accountability</w:t>
            </w:r>
          </w:p>
          <w:p w14:paraId="1F860313" w14:textId="77777777" w:rsidR="008343B4" w:rsidRDefault="008343B4" w:rsidP="008343B4">
            <w:pPr>
              <w:pStyle w:val="AssignmentsLevel2"/>
              <w:numPr>
                <w:ilvl w:val="0"/>
                <w:numId w:val="0"/>
              </w:numPr>
              <w:ind w:left="360"/>
            </w:pPr>
          </w:p>
          <w:p w14:paraId="7330A3FA" w14:textId="5394F23F" w:rsidR="008343B4" w:rsidRDefault="008343B4" w:rsidP="008343B4">
            <w:pPr>
              <w:pStyle w:val="AssignmentsLevel2"/>
              <w:numPr>
                <w:ilvl w:val="0"/>
                <w:numId w:val="0"/>
              </w:numPr>
              <w:ind w:left="360" w:hanging="360"/>
            </w:pPr>
            <w:r w:rsidRPr="009F0DBF">
              <w:rPr>
                <w:i/>
              </w:rPr>
              <w:t>ASCA National Model</w:t>
            </w:r>
            <w:r w:rsidRPr="003F01DD">
              <w:t xml:space="preserve"> </w:t>
            </w:r>
          </w:p>
          <w:p w14:paraId="141E486F" w14:textId="77777777" w:rsidR="00AF7A9C" w:rsidRPr="007F4D0C" w:rsidRDefault="00AF7A9C" w:rsidP="008343B4">
            <w:pPr>
              <w:pStyle w:val="AssignmentsLevel2"/>
              <w:numPr>
                <w:ilvl w:val="0"/>
                <w:numId w:val="0"/>
              </w:numPr>
              <w:ind w:left="360" w:hanging="360"/>
            </w:pPr>
          </w:p>
          <w:p w14:paraId="1D4F59B8" w14:textId="2C0F90E1" w:rsidR="008343B4" w:rsidRPr="00893E2B" w:rsidRDefault="008343B4" w:rsidP="00AF7A9C">
            <w:pPr>
              <w:pStyle w:val="AssignmentsLevel2"/>
              <w:rPr>
                <w:b/>
              </w:rPr>
            </w:pPr>
            <w:r>
              <w:t>IV.  Accountability</w:t>
            </w:r>
          </w:p>
        </w:tc>
        <w:tc>
          <w:tcPr>
            <w:tcW w:w="1440" w:type="dxa"/>
            <w:tcBorders>
              <w:left w:val="single" w:sz="4" w:space="0" w:color="000000" w:themeColor="text1"/>
            </w:tcBorders>
            <w:shd w:val="clear" w:color="auto" w:fill="FFFFFF" w:themeFill="background1"/>
          </w:tcPr>
          <w:p w14:paraId="0831BC84" w14:textId="541ED7FF" w:rsidR="008343B4" w:rsidRDefault="008343B4" w:rsidP="008343B4">
            <w:pPr>
              <w:rPr>
                <w:rFonts w:cs="Arial"/>
                <w:szCs w:val="20"/>
              </w:rPr>
            </w:pPr>
            <w:r>
              <w:rPr>
                <w:rFonts w:cs="Arial"/>
                <w:szCs w:val="20"/>
              </w:rPr>
              <w:lastRenderedPageBreak/>
              <w:t>WEEK7</w:t>
            </w:r>
          </w:p>
        </w:tc>
        <w:tc>
          <w:tcPr>
            <w:tcW w:w="1440" w:type="dxa"/>
            <w:tcBorders>
              <w:left w:val="single" w:sz="4" w:space="0" w:color="000000" w:themeColor="text1"/>
            </w:tcBorders>
            <w:shd w:val="clear" w:color="auto" w:fill="FFFFFF" w:themeFill="background1"/>
          </w:tcPr>
          <w:p w14:paraId="7719D12B" w14:textId="77777777" w:rsidR="008343B4" w:rsidRPr="009F6FAF" w:rsidRDefault="008343B4" w:rsidP="008343B4">
            <w:pPr>
              <w:rPr>
                <w:rFonts w:cs="Arial"/>
                <w:szCs w:val="20"/>
              </w:rPr>
            </w:pPr>
          </w:p>
        </w:tc>
      </w:tr>
      <w:tr w:rsidR="008343B4" w:rsidRPr="00842155" w14:paraId="26C3EF9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BB2AD10" w14:textId="20C3B3CA" w:rsidR="008343B4" w:rsidRPr="004E1CF5" w:rsidRDefault="008343B4" w:rsidP="008343B4">
            <w:pPr>
              <w:pStyle w:val="AssignmentsLevel1"/>
              <w:rPr>
                <w:b/>
              </w:rPr>
            </w:pPr>
            <w:r w:rsidRPr="00A42408">
              <w:rPr>
                <w:b/>
              </w:rPr>
              <w:t xml:space="preserve">Webinar </w:t>
            </w:r>
            <w:r w:rsidR="0085527C">
              <w:rPr>
                <w:b/>
              </w:rPr>
              <w:t>Video</w:t>
            </w:r>
          </w:p>
          <w:p w14:paraId="30A612BC" w14:textId="77777777" w:rsidR="008343B4" w:rsidRDefault="008343B4" w:rsidP="008343B4">
            <w:pPr>
              <w:pStyle w:val="AssignmentsLevel1"/>
            </w:pPr>
          </w:p>
          <w:p w14:paraId="6E297A8E" w14:textId="77777777" w:rsidR="008343B4" w:rsidRPr="008E56CF" w:rsidRDefault="008343B4" w:rsidP="008343B4">
            <w:pPr>
              <w:pStyle w:val="AssignmentsLevel1"/>
            </w:pPr>
            <w:r w:rsidRPr="008E56CF">
              <w:rPr>
                <w:b/>
              </w:rPr>
              <w:t>Watch</w:t>
            </w:r>
            <w:r w:rsidRPr="008E56CF">
              <w:t xml:space="preserve"> the “Webinar: </w:t>
            </w:r>
            <w:r w:rsidRPr="008E56CF">
              <w:rPr>
                <w:b/>
                <w:bCs/>
                <w:sz w:val="19"/>
                <w:szCs w:val="19"/>
                <w:shd w:val="clear" w:color="auto" w:fill="FFFFFF"/>
              </w:rPr>
              <w:t>ASCA National Model - Accountability</w:t>
            </w:r>
            <w:r w:rsidRPr="008E56CF">
              <w:t>” [56:41] on the American School Counselor Association website.</w:t>
            </w:r>
          </w:p>
          <w:p w14:paraId="484F85A2" w14:textId="77777777" w:rsidR="008343B4" w:rsidRPr="00A11B9F" w:rsidRDefault="008343B4" w:rsidP="008343B4">
            <w:pPr>
              <w:rPr>
                <w:rFonts w:cs="Arial"/>
                <w:b/>
              </w:rPr>
            </w:pPr>
          </w:p>
          <w:p w14:paraId="2DC66EFF"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Log in to the ASCA website at </w:t>
            </w:r>
            <w:hyperlink r:id="rId40" w:history="1">
              <w:r w:rsidRPr="00507D91">
                <w:rPr>
                  <w:rStyle w:val="Hyperlink"/>
                </w:rPr>
                <w:t>http://www.schoolcounselor.org</w:t>
              </w:r>
            </w:hyperlink>
            <w:r>
              <w:t xml:space="preserve">. </w:t>
            </w:r>
          </w:p>
          <w:p w14:paraId="309CE9A1"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School Counselors &amp; Members</w:t>
            </w:r>
            <w:r>
              <w:t>.</w:t>
            </w:r>
          </w:p>
          <w:p w14:paraId="0EBB99C9"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Professional Development</w:t>
            </w:r>
            <w:r>
              <w:t>.</w:t>
            </w:r>
          </w:p>
          <w:p w14:paraId="4812FB98" w14:textId="77777777" w:rsidR="00AF7A9C" w:rsidRPr="00AF7A9C"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Webinar Archive</w:t>
            </w:r>
            <w:r>
              <w:t>.</w:t>
            </w:r>
          </w:p>
          <w:p w14:paraId="30B14AC5" w14:textId="7525D96C" w:rsidR="008343B4" w:rsidRPr="00AF7A9C" w:rsidRDefault="008343B4" w:rsidP="008343B4">
            <w:pPr>
              <w:pStyle w:val="AssignmentsLevel3"/>
              <w:numPr>
                <w:ilvl w:val="1"/>
                <w:numId w:val="30"/>
              </w:numPr>
              <w:ind w:left="395"/>
              <w:rPr>
                <w:rFonts w:eastAsiaTheme="majorEastAsia"/>
                <w:color w:val="404040" w:themeColor="text1" w:themeTint="BF"/>
              </w:rPr>
            </w:pPr>
            <w:r w:rsidRPr="00AF7A9C">
              <w:rPr>
                <w:color w:val="000000"/>
              </w:rPr>
              <w:t xml:space="preserve">Click the </w:t>
            </w:r>
            <w:r w:rsidRPr="00AF7A9C">
              <w:rPr>
                <w:b/>
                <w:bCs/>
                <w:color w:val="000000"/>
              </w:rPr>
              <w:t>download</w:t>
            </w:r>
            <w:r w:rsidRPr="00AF7A9C">
              <w:rPr>
                <w:color w:val="000000"/>
              </w:rPr>
              <w:t xml:space="preserve"> link </w:t>
            </w:r>
            <w:r w:rsidRPr="009F0DBF">
              <w:t xml:space="preserve">under the </w:t>
            </w:r>
            <w:r w:rsidRPr="00AF7A9C">
              <w:rPr>
                <w:b/>
                <w:bCs/>
                <w:sz w:val="19"/>
                <w:szCs w:val="19"/>
                <w:shd w:val="clear" w:color="auto" w:fill="FFFFFF"/>
              </w:rPr>
              <w:t xml:space="preserve">ASCA National Model - Accountability </w:t>
            </w:r>
            <w:r w:rsidRPr="00AF7A9C">
              <w:rPr>
                <w:bCs/>
                <w:sz w:val="19"/>
                <w:szCs w:val="19"/>
                <w:shd w:val="clear" w:color="auto" w:fill="FFFFFF"/>
              </w:rPr>
              <w:t>section.</w:t>
            </w:r>
          </w:p>
        </w:tc>
        <w:tc>
          <w:tcPr>
            <w:tcW w:w="1440" w:type="dxa"/>
            <w:tcBorders>
              <w:left w:val="single" w:sz="4" w:space="0" w:color="000000" w:themeColor="text1"/>
            </w:tcBorders>
            <w:shd w:val="clear" w:color="auto" w:fill="FFFFFF" w:themeFill="background1"/>
          </w:tcPr>
          <w:p w14:paraId="1C8E2CCD" w14:textId="5CE7ABC8" w:rsidR="008343B4" w:rsidRDefault="008343B4" w:rsidP="008343B4">
            <w:pPr>
              <w:rPr>
                <w:rFonts w:cs="Arial"/>
                <w:szCs w:val="20"/>
              </w:rPr>
            </w:pPr>
            <w:r>
              <w:rPr>
                <w:rFonts w:cs="Arial"/>
                <w:szCs w:val="20"/>
              </w:rPr>
              <w:t>WEEK7</w:t>
            </w:r>
          </w:p>
        </w:tc>
        <w:tc>
          <w:tcPr>
            <w:tcW w:w="1440" w:type="dxa"/>
            <w:tcBorders>
              <w:left w:val="single" w:sz="4" w:space="0" w:color="000000" w:themeColor="text1"/>
            </w:tcBorders>
            <w:shd w:val="clear" w:color="auto" w:fill="FFFFFF" w:themeFill="background1"/>
          </w:tcPr>
          <w:p w14:paraId="15598805" w14:textId="77777777" w:rsidR="008343B4" w:rsidRPr="009F6FAF" w:rsidRDefault="008343B4" w:rsidP="008343B4">
            <w:pPr>
              <w:rPr>
                <w:rFonts w:cs="Arial"/>
                <w:szCs w:val="20"/>
              </w:rPr>
            </w:pPr>
          </w:p>
        </w:tc>
      </w:tr>
      <w:tr w:rsidR="00A66E6E" w:rsidRPr="00842155" w14:paraId="06227BD2" w14:textId="77777777" w:rsidTr="00AB7090">
        <w:tc>
          <w:tcPr>
            <w:tcW w:w="10170" w:type="dxa"/>
            <w:tcBorders>
              <w:bottom w:val="single" w:sz="4" w:space="0" w:color="auto"/>
              <w:right w:val="single" w:sz="4" w:space="0" w:color="000000" w:themeColor="text1"/>
            </w:tcBorders>
            <w:shd w:val="clear" w:color="auto" w:fill="D8D9DA"/>
            <w:tcMar>
              <w:top w:w="115" w:type="dxa"/>
              <w:left w:w="115" w:type="dxa"/>
              <w:bottom w:w="115" w:type="dxa"/>
              <w:right w:w="115" w:type="dxa"/>
            </w:tcMar>
          </w:tcPr>
          <w:p w14:paraId="64B7C42B" w14:textId="77777777" w:rsidR="00A66E6E" w:rsidRDefault="00A66E6E" w:rsidP="00A66E6E">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A66E6E" w:rsidRPr="005B10FE" w:rsidRDefault="00A66E6E" w:rsidP="00A66E6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bottom w:val="single" w:sz="4" w:space="0" w:color="auto"/>
            </w:tcBorders>
            <w:shd w:val="clear" w:color="auto" w:fill="D8D9DA"/>
          </w:tcPr>
          <w:p w14:paraId="4A6AC199" w14:textId="77777777" w:rsidR="00A66E6E" w:rsidRPr="005B10FE" w:rsidRDefault="00A66E6E" w:rsidP="00A66E6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bottom w:val="single" w:sz="4" w:space="0" w:color="auto"/>
            </w:tcBorders>
            <w:shd w:val="clear" w:color="auto" w:fill="D8D9DA"/>
          </w:tcPr>
          <w:p w14:paraId="7C91F2F4" w14:textId="77777777" w:rsidR="00A66E6E" w:rsidRPr="005B10FE" w:rsidRDefault="00A66E6E" w:rsidP="00A66E6E">
            <w:pPr>
              <w:rPr>
                <w:rFonts w:eastAsia="Arial" w:cs="Arial"/>
                <w:b/>
                <w:bCs/>
                <w:i/>
                <w:iCs/>
              </w:rPr>
            </w:pPr>
            <w:r w:rsidRPr="4948C66D">
              <w:rPr>
                <w:rFonts w:eastAsia="Arial" w:cs="Arial"/>
                <w:b/>
                <w:bCs/>
                <w:i/>
                <w:iCs/>
              </w:rPr>
              <w:t>AIE</w:t>
            </w:r>
          </w:p>
        </w:tc>
      </w:tr>
      <w:tr w:rsidR="00A66E6E" w:rsidRPr="00842155" w14:paraId="6B6866B1" w14:textId="77777777" w:rsidTr="00AB7090">
        <w:tc>
          <w:tcPr>
            <w:tcW w:w="10170" w:type="dxa"/>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0A7B5EB5" w14:textId="77777777" w:rsidR="00A66E6E" w:rsidRPr="005D76B2" w:rsidRDefault="00A66E6E" w:rsidP="00A66E6E">
            <w:pPr>
              <w:tabs>
                <w:tab w:val="left" w:pos="2329"/>
              </w:tabs>
              <w:rPr>
                <w:b/>
              </w:rPr>
            </w:pPr>
            <w:r>
              <w:rPr>
                <w:rFonts w:cs="Arial"/>
                <w:b/>
                <w:szCs w:val="20"/>
              </w:rPr>
              <w:t>Discussion: Case Study Presentation</w:t>
            </w:r>
          </w:p>
          <w:p w14:paraId="39ED05F8" w14:textId="77777777" w:rsidR="00A66E6E" w:rsidRDefault="00A66E6E" w:rsidP="00A66E6E">
            <w:pPr>
              <w:tabs>
                <w:tab w:val="left" w:pos="2329"/>
              </w:tabs>
              <w:rPr>
                <w:rFonts w:cs="Arial"/>
                <w:b/>
                <w:szCs w:val="20"/>
              </w:rPr>
            </w:pPr>
          </w:p>
          <w:p w14:paraId="6BC4348D" w14:textId="77777777" w:rsidR="004505C0" w:rsidRDefault="004505C0" w:rsidP="004505C0">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120F457" w14:textId="77777777" w:rsidR="004505C0" w:rsidRDefault="004505C0" w:rsidP="004505C0">
            <w:pPr>
              <w:tabs>
                <w:tab w:val="left" w:pos="0"/>
                <w:tab w:val="left" w:pos="3720"/>
              </w:tabs>
              <w:outlineLvl w:val="0"/>
              <w:rPr>
                <w:rFonts w:cs="Arial"/>
                <w:szCs w:val="20"/>
              </w:rPr>
            </w:pPr>
          </w:p>
          <w:p w14:paraId="484A95D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7062D941" w14:textId="77777777" w:rsidR="004505C0" w:rsidRDefault="004505C0" w:rsidP="004505C0">
            <w:pPr>
              <w:tabs>
                <w:tab w:val="left" w:pos="0"/>
                <w:tab w:val="left" w:pos="3720"/>
              </w:tabs>
              <w:outlineLvl w:val="0"/>
              <w:rPr>
                <w:rFonts w:cs="Arial"/>
                <w:b/>
                <w:szCs w:val="20"/>
              </w:rPr>
            </w:pPr>
          </w:p>
          <w:p w14:paraId="1B357A64"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6DA517D5" w14:textId="77777777" w:rsidR="004505C0" w:rsidRDefault="004505C0" w:rsidP="004505C0">
            <w:pPr>
              <w:tabs>
                <w:tab w:val="left" w:pos="0"/>
                <w:tab w:val="left" w:pos="3720"/>
              </w:tabs>
              <w:outlineLvl w:val="0"/>
              <w:rPr>
                <w:rFonts w:cs="Arial"/>
                <w:b/>
                <w:szCs w:val="20"/>
              </w:rPr>
            </w:pPr>
          </w:p>
          <w:p w14:paraId="7190277C" w14:textId="3B1FFF68"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r w:rsidR="00A87DD5">
              <w:rPr>
                <w:rFonts w:cs="Arial"/>
                <w:szCs w:val="20"/>
              </w:rPr>
              <w:t xml:space="preserve"> </w:t>
            </w:r>
            <w:r w:rsidR="00A87DD5">
              <w:t>Do not use actual student names in your assignment.</w:t>
            </w:r>
          </w:p>
          <w:p w14:paraId="4247A979" w14:textId="77777777" w:rsidR="004505C0" w:rsidRDefault="004505C0" w:rsidP="004505C0">
            <w:pPr>
              <w:tabs>
                <w:tab w:val="left" w:pos="0"/>
                <w:tab w:val="left" w:pos="3720"/>
              </w:tabs>
              <w:outlineLvl w:val="0"/>
              <w:rPr>
                <w:rFonts w:cs="Arial"/>
                <w:szCs w:val="20"/>
              </w:rPr>
            </w:pPr>
          </w:p>
          <w:p w14:paraId="523D5050"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153EE03C" w14:textId="77777777" w:rsidR="004505C0" w:rsidRDefault="004505C0" w:rsidP="004505C0">
            <w:pPr>
              <w:tabs>
                <w:tab w:val="left" w:pos="0"/>
                <w:tab w:val="left" w:pos="3720"/>
              </w:tabs>
              <w:outlineLvl w:val="0"/>
              <w:rPr>
                <w:rFonts w:cs="Arial"/>
                <w:szCs w:val="20"/>
              </w:rPr>
            </w:pPr>
          </w:p>
          <w:p w14:paraId="282D291A"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678E92F9" w14:textId="77777777" w:rsidR="004505C0" w:rsidRPr="008C1968" w:rsidRDefault="004505C0" w:rsidP="004505C0">
            <w:pPr>
              <w:tabs>
                <w:tab w:val="left" w:pos="2329"/>
              </w:tabs>
              <w:rPr>
                <w:rFonts w:cs="Arial"/>
                <w:szCs w:val="20"/>
              </w:rPr>
            </w:pPr>
          </w:p>
          <w:p w14:paraId="63A95410" w14:textId="7E3BF513"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sidR="00B71A1B">
              <w:rPr>
                <w:rFonts w:cs="Arial"/>
                <w:szCs w:val="20"/>
              </w:rPr>
              <w:t>.</w:t>
            </w:r>
          </w:p>
          <w:p w14:paraId="720AE272" w14:textId="77777777" w:rsidR="004505C0" w:rsidRPr="008C1968" w:rsidRDefault="004505C0" w:rsidP="004505C0">
            <w:pPr>
              <w:tabs>
                <w:tab w:val="left" w:pos="2329"/>
              </w:tabs>
              <w:rPr>
                <w:rFonts w:cs="Arial"/>
                <w:szCs w:val="20"/>
              </w:rPr>
            </w:pPr>
          </w:p>
          <w:p w14:paraId="269E1A30"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1A5F7723" w14:textId="77777777" w:rsidR="004505C0" w:rsidRPr="008C1968" w:rsidRDefault="004505C0" w:rsidP="004505C0">
            <w:pPr>
              <w:tabs>
                <w:tab w:val="left" w:pos="2329"/>
              </w:tabs>
              <w:rPr>
                <w:rFonts w:cs="Arial"/>
                <w:szCs w:val="20"/>
              </w:rPr>
            </w:pPr>
          </w:p>
          <w:p w14:paraId="5B6A2911"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12B66997" w14:textId="77777777" w:rsidR="004505C0" w:rsidRDefault="004505C0" w:rsidP="004505C0">
            <w:pPr>
              <w:tabs>
                <w:tab w:val="left" w:pos="2329"/>
              </w:tabs>
              <w:rPr>
                <w:rFonts w:cs="Arial"/>
                <w:szCs w:val="20"/>
              </w:rPr>
            </w:pPr>
          </w:p>
          <w:p w14:paraId="7AFD755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88C2A67" w14:textId="77777777" w:rsidR="004505C0" w:rsidRDefault="004505C0" w:rsidP="004505C0">
            <w:pPr>
              <w:tabs>
                <w:tab w:val="left" w:pos="2329"/>
              </w:tabs>
              <w:rPr>
                <w:rFonts w:cs="Arial"/>
                <w:szCs w:val="20"/>
              </w:rPr>
            </w:pPr>
          </w:p>
          <w:p w14:paraId="0E12EDE1" w14:textId="6443A57B" w:rsidR="00A66E6E"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top w:val="single" w:sz="4" w:space="0" w:color="auto"/>
              <w:left w:val="single" w:sz="4" w:space="0" w:color="000000" w:themeColor="text1"/>
            </w:tcBorders>
            <w:shd w:val="clear" w:color="auto" w:fill="FFFFFF" w:themeFill="background1"/>
          </w:tcPr>
          <w:p w14:paraId="073C9A66" w14:textId="08E5FC54" w:rsidR="00A66E6E" w:rsidRPr="009F6FAF" w:rsidRDefault="00B24AAE" w:rsidP="00A66E6E">
            <w:pPr>
              <w:rPr>
                <w:rFonts w:cs="Arial"/>
                <w:szCs w:val="20"/>
              </w:rPr>
            </w:pPr>
            <w:r>
              <w:rPr>
                <w:rFonts w:cs="Arial"/>
                <w:szCs w:val="20"/>
              </w:rPr>
              <w:lastRenderedPageBreak/>
              <w:t>7.4</w:t>
            </w:r>
          </w:p>
        </w:tc>
        <w:tc>
          <w:tcPr>
            <w:tcW w:w="1440" w:type="dxa"/>
            <w:tcBorders>
              <w:top w:val="single" w:sz="4" w:space="0" w:color="auto"/>
              <w:left w:val="single" w:sz="4" w:space="0" w:color="000000" w:themeColor="text1"/>
            </w:tcBorders>
            <w:shd w:val="clear" w:color="auto" w:fill="FFFFFF" w:themeFill="background1"/>
          </w:tcPr>
          <w:p w14:paraId="3AFBDD5F" w14:textId="376A7CF4" w:rsidR="00A66E6E" w:rsidRPr="009F6FAF" w:rsidRDefault="00B80A0E" w:rsidP="00A66E6E">
            <w:pPr>
              <w:rPr>
                <w:rFonts w:cs="Arial"/>
                <w:szCs w:val="20"/>
              </w:rPr>
            </w:pPr>
            <w:r>
              <w:t xml:space="preserve">Case Study = </w:t>
            </w:r>
            <w:r>
              <w:rPr>
                <w:b/>
                <w:bCs/>
              </w:rPr>
              <w:t>.5</w:t>
            </w:r>
            <w:r w:rsidRPr="4948C66D">
              <w:rPr>
                <w:b/>
                <w:bCs/>
              </w:rPr>
              <w:t xml:space="preserve"> hour</w:t>
            </w:r>
          </w:p>
        </w:tc>
      </w:tr>
      <w:tr w:rsidR="007C36EA" w:rsidRPr="007F339F" w14:paraId="329A0B56" w14:textId="77777777" w:rsidTr="0085527C">
        <w:tc>
          <w:tcPr>
            <w:tcW w:w="10170" w:type="dxa"/>
            <w:tcBorders>
              <w:bottom w:val="single" w:sz="4" w:space="0" w:color="000000" w:themeColor="text1"/>
            </w:tcBorders>
            <w:tcMar>
              <w:top w:w="115" w:type="dxa"/>
              <w:left w:w="115" w:type="dxa"/>
              <w:bottom w:w="115" w:type="dxa"/>
              <w:right w:w="115" w:type="dxa"/>
            </w:tcMar>
          </w:tcPr>
          <w:p w14:paraId="270F441A" w14:textId="77777777" w:rsidR="007B01D2" w:rsidRDefault="007B01D2" w:rsidP="007B01D2">
            <w:pPr>
              <w:tabs>
                <w:tab w:val="left" w:pos="2329"/>
              </w:tabs>
              <w:rPr>
                <w:rFonts w:cs="Arial"/>
                <w:b/>
                <w:szCs w:val="20"/>
              </w:rPr>
            </w:pPr>
            <w:r>
              <w:rPr>
                <w:rFonts w:cs="Arial"/>
                <w:b/>
                <w:szCs w:val="20"/>
              </w:rPr>
              <w:t xml:space="preserve">Time Log </w:t>
            </w:r>
          </w:p>
          <w:p w14:paraId="0FB46BA5" w14:textId="77777777" w:rsidR="007B01D2" w:rsidRDefault="007B01D2" w:rsidP="007B01D2">
            <w:pPr>
              <w:tabs>
                <w:tab w:val="left" w:pos="2329"/>
              </w:tabs>
              <w:rPr>
                <w:rFonts w:cs="Arial"/>
                <w:b/>
                <w:szCs w:val="20"/>
              </w:rPr>
            </w:pPr>
          </w:p>
          <w:p w14:paraId="1792566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6408C557" w14:textId="77777777" w:rsidR="007B01D2" w:rsidRDefault="007B01D2" w:rsidP="007B01D2">
            <w:pPr>
              <w:tabs>
                <w:tab w:val="left" w:pos="2329"/>
              </w:tabs>
              <w:rPr>
                <w:rFonts w:cs="Arial"/>
                <w:b/>
                <w:szCs w:val="20"/>
              </w:rPr>
            </w:pPr>
          </w:p>
          <w:p w14:paraId="3F878F5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4E92FCA8" w14:textId="77777777" w:rsidR="007B01D2" w:rsidRDefault="007B01D2" w:rsidP="007B01D2">
            <w:pPr>
              <w:rPr>
                <w:rFonts w:cs="Arial"/>
                <w:b/>
                <w:szCs w:val="20"/>
              </w:rPr>
            </w:pPr>
          </w:p>
          <w:p w14:paraId="12192692" w14:textId="46AB2443" w:rsidR="007C36EA" w:rsidRPr="4948C66D" w:rsidRDefault="007B01D2" w:rsidP="001C2A5E">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69E97266" w14:textId="77777777" w:rsidR="007C36EA" w:rsidRPr="009F6FAF" w:rsidRDefault="007C36EA" w:rsidP="0085527C">
            <w:pPr>
              <w:rPr>
                <w:rFonts w:cs="Arial"/>
                <w:szCs w:val="20"/>
              </w:rPr>
            </w:pPr>
            <w:r>
              <w:rPr>
                <w:rFonts w:cs="Arial"/>
                <w:szCs w:val="20"/>
              </w:rPr>
              <w:t>7.7</w:t>
            </w:r>
          </w:p>
        </w:tc>
        <w:tc>
          <w:tcPr>
            <w:tcW w:w="1440" w:type="dxa"/>
            <w:tcBorders>
              <w:bottom w:val="single" w:sz="4" w:space="0" w:color="000000" w:themeColor="text1"/>
            </w:tcBorders>
          </w:tcPr>
          <w:p w14:paraId="3BD69835" w14:textId="4B445204" w:rsidR="007C36EA" w:rsidRPr="009F6FAF" w:rsidRDefault="007C36EA" w:rsidP="0085527C">
            <w:pPr>
              <w:rPr>
                <w:rFonts w:cs="Arial"/>
                <w:szCs w:val="20"/>
              </w:rPr>
            </w:pPr>
          </w:p>
        </w:tc>
      </w:tr>
      <w:tr w:rsidR="008D1676" w:rsidRPr="007F339F" w14:paraId="4EC02311"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6E1DE8C" w14:textId="0379AB8D" w:rsidR="00DB7464" w:rsidRDefault="00DB7464" w:rsidP="00DB7464">
            <w:pPr>
              <w:pStyle w:val="AssignmentsLevel1"/>
              <w:rPr>
                <w:b/>
              </w:rPr>
            </w:pPr>
            <w:r>
              <w:rPr>
                <w:b/>
              </w:rPr>
              <w:t>Group Supervision: Week 7 Consultation and Peer Supervision</w:t>
            </w:r>
          </w:p>
          <w:p w14:paraId="222342E1" w14:textId="77777777" w:rsidR="00DB7464" w:rsidRDefault="00DB7464" w:rsidP="00DB7464">
            <w:pPr>
              <w:pStyle w:val="AssignmentsLevel1"/>
              <w:rPr>
                <w:b/>
              </w:rPr>
            </w:pPr>
          </w:p>
          <w:p w14:paraId="3DC9770C" w14:textId="63E1FD4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E8E1DF" w14:textId="77777777" w:rsidR="00DB7464" w:rsidRDefault="00DB7464" w:rsidP="00DB7464">
            <w:pPr>
              <w:pStyle w:val="AssignmentsLevel1"/>
              <w:rPr>
                <w:rFonts w:ascii="Times New Roman" w:hAnsi="Times New Roman" w:cs="Times New Roman"/>
              </w:rPr>
            </w:pPr>
          </w:p>
          <w:p w14:paraId="252E120A" w14:textId="77777777" w:rsidR="00DB7464" w:rsidRDefault="00DB7464" w:rsidP="00DB7464">
            <w:pPr>
              <w:pStyle w:val="APACitation"/>
            </w:pPr>
            <w:r>
              <w:rPr>
                <w:rStyle w:val="Strong"/>
              </w:rPr>
              <w:t>Attend</w:t>
            </w:r>
            <w:r>
              <w:t xml:space="preserve"> the hour and a half of group supervision as scheduled by your instructor.</w:t>
            </w:r>
          </w:p>
          <w:p w14:paraId="7376BE01" w14:textId="77777777" w:rsidR="00DB7464" w:rsidRDefault="00DB7464" w:rsidP="00DB7464">
            <w:pPr>
              <w:pStyle w:val="APACitation"/>
            </w:pPr>
          </w:p>
          <w:p w14:paraId="1EAD6EDC" w14:textId="2D642B4B"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E82BED7" w14:textId="0D01D77D" w:rsidR="008D1676" w:rsidRDefault="008D1676" w:rsidP="008D1676">
            <w:pPr>
              <w:rPr>
                <w:rFonts w:cs="Arial"/>
                <w:szCs w:val="20"/>
              </w:rPr>
            </w:pPr>
            <w:r>
              <w:rPr>
                <w:rFonts w:cs="Arial"/>
                <w:szCs w:val="20"/>
              </w:rPr>
              <w:t>7.1</w:t>
            </w:r>
          </w:p>
        </w:tc>
        <w:tc>
          <w:tcPr>
            <w:tcW w:w="1440" w:type="dxa"/>
            <w:tcBorders>
              <w:bottom w:val="single" w:sz="4" w:space="0" w:color="000000" w:themeColor="text1"/>
            </w:tcBorders>
          </w:tcPr>
          <w:p w14:paraId="78E044E6" w14:textId="29362520" w:rsidR="008D1676" w:rsidRDefault="003F559E" w:rsidP="008D1676">
            <w:r>
              <w:rPr>
                <w:rFonts w:cs="Arial"/>
                <w:szCs w:val="20"/>
              </w:rPr>
              <w:t xml:space="preserve">Group Session = </w:t>
            </w:r>
            <w:r w:rsidRPr="003F559E">
              <w:rPr>
                <w:rFonts w:cs="Arial"/>
                <w:b/>
                <w:szCs w:val="20"/>
              </w:rPr>
              <w:t>1.5 hours</w:t>
            </w:r>
          </w:p>
        </w:tc>
      </w:tr>
      <w:tr w:rsidR="008D1676" w:rsidRPr="00842155" w14:paraId="4A7C649F" w14:textId="77777777" w:rsidTr="4948C66D">
        <w:tc>
          <w:tcPr>
            <w:tcW w:w="10170" w:type="dxa"/>
            <w:tcMar>
              <w:top w:w="115" w:type="dxa"/>
              <w:left w:w="115" w:type="dxa"/>
              <w:bottom w:w="115" w:type="dxa"/>
              <w:right w:w="115" w:type="dxa"/>
            </w:tcMar>
          </w:tcPr>
          <w:p w14:paraId="776F9000" w14:textId="6F1B5E36" w:rsidR="008D1676" w:rsidRDefault="008D1676" w:rsidP="008D1676">
            <w:pPr>
              <w:tabs>
                <w:tab w:val="left" w:pos="2329"/>
              </w:tabs>
              <w:rPr>
                <w:b/>
              </w:rPr>
            </w:pPr>
            <w:r>
              <w:rPr>
                <w:b/>
              </w:rPr>
              <w:t>Week 7: Peer Support Learning Circle</w:t>
            </w:r>
          </w:p>
          <w:p w14:paraId="0DF44D6F" w14:textId="77777777" w:rsidR="008D1676" w:rsidRDefault="008D1676" w:rsidP="008D1676">
            <w:pPr>
              <w:tabs>
                <w:tab w:val="left" w:pos="2329"/>
              </w:tabs>
              <w:rPr>
                <w:b/>
              </w:rPr>
            </w:pPr>
          </w:p>
          <w:p w14:paraId="704B517F" w14:textId="77777777" w:rsidR="008D1676" w:rsidRDefault="008D1676" w:rsidP="008D1676">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14825B7E" w14:textId="77777777" w:rsidR="008D1676" w:rsidRDefault="008D1676" w:rsidP="008D1676"/>
          <w:p w14:paraId="67FCA90B" w14:textId="4FD2E6FE" w:rsidR="008D1676" w:rsidRDefault="008D1676" w:rsidP="008D1676">
            <w:pPr>
              <w:tabs>
                <w:tab w:val="left" w:pos="2329"/>
              </w:tabs>
            </w:pPr>
            <w:r>
              <w:rPr>
                <w:b/>
              </w:rPr>
              <w:t xml:space="preserve">Discuss </w:t>
            </w:r>
            <w:r>
              <w:t>the following with</w:t>
            </w:r>
            <w:r>
              <w:rPr>
                <w:rFonts w:cs="Arial"/>
                <w:szCs w:val="20"/>
              </w:rPr>
              <w:t>in the group forum:</w:t>
            </w:r>
          </w:p>
          <w:p w14:paraId="62EDF4A5" w14:textId="77777777" w:rsidR="008D1676" w:rsidRDefault="008D1676" w:rsidP="008D1676">
            <w:pPr>
              <w:tabs>
                <w:tab w:val="left" w:pos="2329"/>
              </w:tabs>
            </w:pPr>
          </w:p>
          <w:p w14:paraId="5DCF3C20" w14:textId="77777777" w:rsidR="008D1676" w:rsidRDefault="008D1676" w:rsidP="008D1676">
            <w:pPr>
              <w:pStyle w:val="ListParagraph"/>
              <w:numPr>
                <w:ilvl w:val="0"/>
                <w:numId w:val="23"/>
              </w:numPr>
              <w:tabs>
                <w:tab w:val="left" w:pos="2329"/>
              </w:tabs>
              <w:ind w:left="395"/>
            </w:pPr>
            <w:r>
              <w:lastRenderedPageBreak/>
              <w:t>What is going on at your site?</w:t>
            </w:r>
          </w:p>
          <w:p w14:paraId="72427DD3" w14:textId="4179376F"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BE1FE8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27EFBE58" w14:textId="77777777" w:rsidR="008D1676" w:rsidRDefault="008D1676" w:rsidP="008D1676">
            <w:pPr>
              <w:tabs>
                <w:tab w:val="left" w:pos="2329"/>
              </w:tabs>
            </w:pPr>
          </w:p>
          <w:p w14:paraId="686B113E" w14:textId="45E0AB5A" w:rsidR="008D1676" w:rsidRPr="00135F7B" w:rsidRDefault="008D1676" w:rsidP="008D167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6E8166CA" w14:textId="18C1632C" w:rsidR="008D1676" w:rsidRPr="00842155" w:rsidRDefault="008D1676" w:rsidP="008D1676">
            <w:pPr>
              <w:tabs>
                <w:tab w:val="left" w:pos="2329"/>
              </w:tabs>
              <w:rPr>
                <w:rFonts w:cs="Arial"/>
                <w:szCs w:val="20"/>
              </w:rPr>
            </w:pPr>
            <w:r>
              <w:rPr>
                <w:rFonts w:cs="Arial"/>
                <w:szCs w:val="20"/>
              </w:rPr>
              <w:lastRenderedPageBreak/>
              <w:t>VARIES</w:t>
            </w:r>
          </w:p>
        </w:tc>
        <w:tc>
          <w:tcPr>
            <w:tcW w:w="1440" w:type="dxa"/>
          </w:tcPr>
          <w:p w14:paraId="75514978" w14:textId="51EECEF6" w:rsidR="008D1676" w:rsidRPr="00842155" w:rsidRDefault="00B80A0E" w:rsidP="008D1676">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r w:rsidR="008D1676" w:rsidRPr="00842155" w14:paraId="5DA34E8A" w14:textId="77777777" w:rsidTr="00DD3E92">
        <w:tc>
          <w:tcPr>
            <w:tcW w:w="10170" w:type="dxa"/>
            <w:tcMar>
              <w:top w:w="115" w:type="dxa"/>
              <w:left w:w="115" w:type="dxa"/>
              <w:bottom w:w="115" w:type="dxa"/>
              <w:right w:w="115" w:type="dxa"/>
            </w:tcMar>
          </w:tcPr>
          <w:p w14:paraId="099C475A" w14:textId="775AA2A4" w:rsidR="008D1676" w:rsidRPr="00872A4F" w:rsidRDefault="008D1676" w:rsidP="008D1676">
            <w:pPr>
              <w:tabs>
                <w:tab w:val="left" w:pos="2329"/>
              </w:tabs>
              <w:rPr>
                <w:rFonts w:cs="Arial"/>
                <w:b/>
                <w:szCs w:val="20"/>
              </w:rPr>
            </w:pPr>
            <w:r>
              <w:rPr>
                <w:rFonts w:cs="Arial"/>
                <w:b/>
                <w:szCs w:val="20"/>
              </w:rPr>
              <w:t xml:space="preserve">Public Relations </w:t>
            </w:r>
          </w:p>
          <w:p w14:paraId="4B69F2DB" w14:textId="77777777" w:rsidR="008D1676" w:rsidRDefault="008D1676" w:rsidP="008D1676">
            <w:pPr>
              <w:tabs>
                <w:tab w:val="left" w:pos="2329"/>
              </w:tabs>
              <w:rPr>
                <w:rFonts w:cs="Arial"/>
                <w:szCs w:val="20"/>
              </w:rPr>
            </w:pPr>
          </w:p>
          <w:p w14:paraId="3A968703" w14:textId="77777777" w:rsidR="008D1676" w:rsidRPr="00160638" w:rsidRDefault="008D1676" w:rsidP="008D1676">
            <w:pPr>
              <w:tabs>
                <w:tab w:val="left" w:pos="2329"/>
              </w:tabs>
              <w:rPr>
                <w:rFonts w:cs="Arial"/>
                <w:szCs w:val="20"/>
              </w:rPr>
            </w:pPr>
            <w:r w:rsidRPr="00467CD2">
              <w:rPr>
                <w:rFonts w:cs="Arial"/>
                <w:b/>
                <w:szCs w:val="20"/>
              </w:rPr>
              <w:t>Ask</w:t>
            </w:r>
            <w:r w:rsidRPr="00BE7311">
              <w:rPr>
                <w:rFonts w:cs="Arial"/>
                <w:szCs w:val="20"/>
              </w:rPr>
              <w:t xml:space="preserve"> your supervising counselor to share examples of public relations strategies that have been used at your school site. In collaboration with your site supervisor, </w:t>
            </w:r>
            <w:r>
              <w:rPr>
                <w:rFonts w:cs="Arial"/>
                <w:szCs w:val="20"/>
              </w:rPr>
              <w:t>review the services provided by the school counselor.</w:t>
            </w:r>
          </w:p>
          <w:p w14:paraId="3BC6548F" w14:textId="77777777" w:rsidR="008D1676" w:rsidRDefault="008D1676" w:rsidP="008D1676">
            <w:pPr>
              <w:tabs>
                <w:tab w:val="left" w:pos="2329"/>
              </w:tabs>
              <w:rPr>
                <w:rFonts w:cs="Arial"/>
                <w:szCs w:val="20"/>
              </w:rPr>
            </w:pPr>
          </w:p>
          <w:p w14:paraId="42A6BCF4" w14:textId="77777777" w:rsidR="008D1676" w:rsidRDefault="008D1676" w:rsidP="008D1676">
            <w:pPr>
              <w:tabs>
                <w:tab w:val="left" w:pos="2329"/>
              </w:tabs>
              <w:rPr>
                <w:rFonts w:cs="Arial"/>
                <w:szCs w:val="20"/>
              </w:rPr>
            </w:pPr>
            <w:r w:rsidRPr="00467CD2">
              <w:rPr>
                <w:rFonts w:cs="Arial"/>
                <w:b/>
                <w:szCs w:val="20"/>
              </w:rPr>
              <w:t xml:space="preserve">Create </w:t>
            </w:r>
            <w:r w:rsidRPr="007E0CB9">
              <w:rPr>
                <w:rFonts w:cs="Arial"/>
                <w:szCs w:val="20"/>
              </w:rPr>
              <w:t>a school counseling</w:t>
            </w:r>
            <w:r>
              <w:rPr>
                <w:rFonts w:cs="Arial"/>
                <w:szCs w:val="20"/>
              </w:rPr>
              <w:t xml:space="preserve"> bi-fold</w:t>
            </w:r>
            <w:r w:rsidRPr="007E0CB9">
              <w:rPr>
                <w:rFonts w:cs="Arial"/>
                <w:szCs w:val="20"/>
              </w:rPr>
              <w:t xml:space="preserve"> brochure</w:t>
            </w:r>
            <w:r>
              <w:rPr>
                <w:rFonts w:cs="Arial"/>
                <w:szCs w:val="20"/>
              </w:rPr>
              <w:t xml:space="preserve"> using Microsoft</w:t>
            </w:r>
            <w:r w:rsidRPr="00467CD2">
              <w:rPr>
                <w:rFonts w:cs="Arial"/>
                <w:szCs w:val="20"/>
                <w:vertAlign w:val="superscript"/>
              </w:rPr>
              <w:t>®</w:t>
            </w:r>
            <w:r>
              <w:rPr>
                <w:rFonts w:cs="Arial"/>
                <w:szCs w:val="20"/>
              </w:rPr>
              <w:t xml:space="preserve"> Word</w:t>
            </w:r>
            <w:r w:rsidRPr="00467CD2">
              <w:rPr>
                <w:rFonts w:cs="Arial"/>
                <w:szCs w:val="20"/>
                <w:vertAlign w:val="superscript"/>
              </w:rPr>
              <w:t>®</w:t>
            </w:r>
            <w:r>
              <w:rPr>
                <w:rFonts w:cs="Arial"/>
                <w:szCs w:val="20"/>
              </w:rPr>
              <w:t xml:space="preserve"> or any online tool of your choice that would allow you to print the brochure and share it with parents, teachers, and other stakeholders.</w:t>
            </w:r>
          </w:p>
          <w:p w14:paraId="11ABAFAA" w14:textId="77777777" w:rsidR="008D1676" w:rsidRDefault="008D1676" w:rsidP="008D1676">
            <w:pPr>
              <w:tabs>
                <w:tab w:val="left" w:pos="2329"/>
              </w:tabs>
              <w:rPr>
                <w:rFonts w:cs="Arial"/>
                <w:szCs w:val="20"/>
              </w:rPr>
            </w:pPr>
          </w:p>
          <w:p w14:paraId="51F34C5D" w14:textId="3A371FC4" w:rsidR="008D1676" w:rsidRDefault="008D1676" w:rsidP="008D1676">
            <w:pPr>
              <w:pStyle w:val="AssignmentsLevel1"/>
            </w:pPr>
            <w:r w:rsidRPr="00467CD2">
              <w:rPr>
                <w:b/>
              </w:rPr>
              <w:t>Share</w:t>
            </w:r>
            <w:r>
              <w:t xml:space="preserve"> your brochure on the Public Relations discussion forum by Thursday.</w:t>
            </w:r>
          </w:p>
          <w:p w14:paraId="5E196E63" w14:textId="77777777" w:rsidR="008D1676" w:rsidRDefault="008D1676" w:rsidP="008D1676">
            <w:pPr>
              <w:pStyle w:val="AssignmentsLevel1"/>
            </w:pPr>
          </w:p>
          <w:p w14:paraId="027ECA21" w14:textId="65EC6A03" w:rsidR="008D1676" w:rsidRPr="00135F7B" w:rsidRDefault="008D1676" w:rsidP="008D1676">
            <w:pPr>
              <w:pStyle w:val="AssignmentsLevel1"/>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551CFE66" w14:textId="4BC56715" w:rsidR="008D1676" w:rsidRPr="00842155" w:rsidRDefault="008D1676" w:rsidP="008D1676">
            <w:pPr>
              <w:tabs>
                <w:tab w:val="left" w:pos="2329"/>
              </w:tabs>
              <w:rPr>
                <w:rFonts w:cs="Arial"/>
                <w:szCs w:val="20"/>
              </w:rPr>
            </w:pPr>
            <w:r>
              <w:rPr>
                <w:rFonts w:cs="Arial"/>
                <w:szCs w:val="20"/>
              </w:rPr>
              <w:t>7.2, 7.3</w:t>
            </w:r>
          </w:p>
        </w:tc>
        <w:tc>
          <w:tcPr>
            <w:tcW w:w="1440" w:type="dxa"/>
          </w:tcPr>
          <w:p w14:paraId="5458618D" w14:textId="3C4EB96E" w:rsidR="008D1676" w:rsidRPr="00F14A7C" w:rsidRDefault="00F14A7C" w:rsidP="008D1676">
            <w:pPr>
              <w:tabs>
                <w:tab w:val="left" w:pos="2329"/>
              </w:tabs>
              <w:rPr>
                <w:rFonts w:eastAsia="Arial" w:cs="Arial"/>
                <w:b/>
              </w:rPr>
            </w:pPr>
            <w:r>
              <w:rPr>
                <w:rFonts w:eastAsia="Arial" w:cs="Arial"/>
              </w:rPr>
              <w:t xml:space="preserve">Discussion = </w:t>
            </w:r>
            <w:r>
              <w:rPr>
                <w:rFonts w:eastAsia="Arial" w:cs="Arial"/>
                <w:b/>
              </w:rPr>
              <w:t>1 hour</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4E3946C1"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5A3057E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66AB905" w14:textId="1F5B77F4" w:rsidR="00E850D7" w:rsidRPr="00842155" w:rsidRDefault="00E850D7" w:rsidP="00E850D7">
            <w:pPr>
              <w:pStyle w:val="WeeklyTopicHeading1"/>
            </w:pPr>
            <w:r w:rsidRPr="0068364F">
              <w:lastRenderedPageBreak/>
              <w:t xml:space="preserve">Week </w:t>
            </w:r>
            <w:r>
              <w:t>Eight</w:t>
            </w:r>
            <w:r w:rsidRPr="0068364F">
              <w:t xml:space="preserve">: </w:t>
            </w:r>
            <w:r w:rsidR="00131534">
              <w:t xml:space="preserve">Internship Experience </w:t>
            </w:r>
          </w:p>
        </w:tc>
        <w:tc>
          <w:tcPr>
            <w:tcW w:w="1440" w:type="dxa"/>
            <w:tcBorders>
              <w:left w:val="nil"/>
              <w:bottom w:val="single" w:sz="4" w:space="0" w:color="000000" w:themeColor="text1"/>
              <w:right w:val="nil"/>
            </w:tcBorders>
            <w:shd w:val="clear" w:color="auto" w:fill="BF2C37"/>
          </w:tcPr>
          <w:p w14:paraId="3748D4BA"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015AA3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C1CFA6C"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BA9E54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CED06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D584EDD" w14:textId="77777777" w:rsidTr="00E850D7">
        <w:trPr>
          <w:trHeight w:val="30"/>
        </w:trPr>
        <w:tc>
          <w:tcPr>
            <w:tcW w:w="10170" w:type="dxa"/>
            <w:tcBorders>
              <w:bottom w:val="nil"/>
              <w:right w:val="nil"/>
            </w:tcBorders>
            <w:tcMar>
              <w:top w:w="115" w:type="dxa"/>
              <w:left w:w="115" w:type="dxa"/>
              <w:bottom w:w="115" w:type="dxa"/>
              <w:right w:w="115" w:type="dxa"/>
            </w:tcMar>
          </w:tcPr>
          <w:p w14:paraId="4EBFCB43" w14:textId="19CFB798" w:rsidR="00E850D7" w:rsidRPr="00842155" w:rsidRDefault="005E02EB" w:rsidP="00E850D7">
            <w:pPr>
              <w:pStyle w:val="ObjectiveBullet"/>
              <w:numPr>
                <w:ilvl w:val="1"/>
                <w:numId w:val="29"/>
              </w:numPr>
              <w:tabs>
                <w:tab w:val="clear" w:pos="0"/>
              </w:tabs>
            </w:pPr>
            <w:r w:rsidRPr="006A1E7C">
              <w:t>Assess your proficiency in applying school counseling competencies</w:t>
            </w:r>
          </w:p>
        </w:tc>
        <w:tc>
          <w:tcPr>
            <w:tcW w:w="2880" w:type="dxa"/>
            <w:gridSpan w:val="2"/>
            <w:tcBorders>
              <w:left w:val="nil"/>
              <w:bottom w:val="nil"/>
            </w:tcBorders>
          </w:tcPr>
          <w:p w14:paraId="2EE5B4DD" w14:textId="1BCD2E27" w:rsidR="00E850D7" w:rsidRPr="00842155" w:rsidRDefault="005E02EB" w:rsidP="00E850D7">
            <w:pPr>
              <w:tabs>
                <w:tab w:val="left" w:pos="0"/>
                <w:tab w:val="left" w:pos="3720"/>
              </w:tabs>
              <w:outlineLvl w:val="0"/>
              <w:rPr>
                <w:rFonts w:cs="Arial"/>
                <w:szCs w:val="20"/>
              </w:rPr>
            </w:pPr>
            <w:r>
              <w:rPr>
                <w:rFonts w:cs="Arial"/>
                <w:sz w:val="22"/>
                <w:szCs w:val="20"/>
              </w:rPr>
              <w:t>CLO1, CLO2</w:t>
            </w:r>
            <w:r w:rsidR="00320B2A">
              <w:rPr>
                <w:rFonts w:cs="Arial"/>
                <w:sz w:val="22"/>
                <w:szCs w:val="20"/>
              </w:rPr>
              <w:t>, CLO3</w:t>
            </w:r>
          </w:p>
        </w:tc>
      </w:tr>
      <w:tr w:rsidR="00E850D7" w:rsidRPr="00842155" w14:paraId="6C66B3B1"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3EEB8F1A" w14:textId="1CDAEA8E" w:rsidR="00E850D7" w:rsidRPr="006A1E7C" w:rsidRDefault="005E02EB" w:rsidP="00E850D7">
            <w:pPr>
              <w:pStyle w:val="ObjectiveBullet"/>
              <w:numPr>
                <w:ilvl w:val="1"/>
                <w:numId w:val="29"/>
              </w:numPr>
              <w:tabs>
                <w:tab w:val="clear" w:pos="0"/>
              </w:tabs>
            </w:pPr>
            <w:r>
              <w:t>Evaluate a case study to form a profile and treatment plan.</w:t>
            </w:r>
          </w:p>
        </w:tc>
        <w:tc>
          <w:tcPr>
            <w:tcW w:w="2880" w:type="dxa"/>
            <w:gridSpan w:val="2"/>
            <w:tcBorders>
              <w:top w:val="nil"/>
              <w:left w:val="nil"/>
              <w:bottom w:val="nil"/>
            </w:tcBorders>
          </w:tcPr>
          <w:p w14:paraId="6DDDADF0" w14:textId="08F0B5F3" w:rsidR="00E850D7" w:rsidRDefault="00402E92" w:rsidP="00E850D7">
            <w:pPr>
              <w:tabs>
                <w:tab w:val="left" w:pos="0"/>
                <w:tab w:val="left" w:pos="3720"/>
              </w:tabs>
              <w:outlineLvl w:val="0"/>
              <w:rPr>
                <w:rFonts w:cs="Arial"/>
                <w:szCs w:val="20"/>
              </w:rPr>
            </w:pPr>
            <w:r>
              <w:rPr>
                <w:rFonts w:cs="Arial"/>
                <w:szCs w:val="20"/>
              </w:rPr>
              <w:t>CLO1, CLO3</w:t>
            </w:r>
          </w:p>
        </w:tc>
      </w:tr>
      <w:tr w:rsidR="00D45DFA" w:rsidRPr="00842155" w14:paraId="7B116545"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44D53549" w14:textId="7E47EDFD" w:rsidR="0047114A" w:rsidRPr="006A1E7C" w:rsidRDefault="005E02EB" w:rsidP="005E02EB">
            <w:pPr>
              <w:pStyle w:val="ObjectiveBullet"/>
              <w:numPr>
                <w:ilvl w:val="1"/>
                <w:numId w:val="29"/>
              </w:numPr>
              <w:tabs>
                <w:tab w:val="clear" w:pos="0"/>
              </w:tabs>
            </w:pPr>
            <w:r>
              <w:t>Design guidance and small group lessons that align to academic standards.</w:t>
            </w:r>
          </w:p>
        </w:tc>
        <w:tc>
          <w:tcPr>
            <w:tcW w:w="2880" w:type="dxa"/>
            <w:gridSpan w:val="2"/>
            <w:tcBorders>
              <w:top w:val="nil"/>
              <w:left w:val="nil"/>
              <w:bottom w:val="nil"/>
            </w:tcBorders>
          </w:tcPr>
          <w:p w14:paraId="426A176C" w14:textId="70425F1D" w:rsidR="00D45DFA" w:rsidRDefault="00320B2A" w:rsidP="00D45DFA">
            <w:pPr>
              <w:tabs>
                <w:tab w:val="left" w:pos="0"/>
                <w:tab w:val="left" w:pos="3720"/>
              </w:tabs>
              <w:outlineLvl w:val="0"/>
              <w:rPr>
                <w:rFonts w:cs="Arial"/>
                <w:szCs w:val="20"/>
              </w:rPr>
            </w:pPr>
            <w:r>
              <w:rPr>
                <w:rFonts w:cs="Arial"/>
                <w:szCs w:val="20"/>
              </w:rPr>
              <w:t>CLO1, CLO3</w:t>
            </w:r>
          </w:p>
        </w:tc>
      </w:tr>
      <w:tr w:rsidR="005E02EB" w:rsidRPr="00842155" w14:paraId="1E069059"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5A76B7B5" w14:textId="5622B88A" w:rsidR="005E02EB" w:rsidRPr="006A1E7C" w:rsidDel="00635975" w:rsidRDefault="005E02EB" w:rsidP="00D45DFA">
            <w:pPr>
              <w:pStyle w:val="ObjectiveBullet"/>
              <w:numPr>
                <w:ilvl w:val="1"/>
                <w:numId w:val="29"/>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7727BDD" w14:textId="295768DD" w:rsidR="005E02EB" w:rsidRDefault="00320B2A" w:rsidP="00D45DFA">
            <w:pPr>
              <w:tabs>
                <w:tab w:val="left" w:pos="0"/>
                <w:tab w:val="left" w:pos="3720"/>
              </w:tabs>
              <w:outlineLvl w:val="0"/>
              <w:rPr>
                <w:rFonts w:cs="Arial"/>
                <w:szCs w:val="20"/>
              </w:rPr>
            </w:pPr>
            <w:r>
              <w:rPr>
                <w:rFonts w:cs="Arial"/>
                <w:szCs w:val="20"/>
              </w:rPr>
              <w:t>CLO1, CLO3</w:t>
            </w:r>
          </w:p>
        </w:tc>
      </w:tr>
      <w:tr w:rsidR="00635975" w:rsidRPr="00842155" w14:paraId="4E859C2C"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71E57E1A" w14:textId="06B2BB40" w:rsidR="00635975" w:rsidRPr="006A1E7C" w:rsidRDefault="005E02EB" w:rsidP="005E02EB">
            <w:pPr>
              <w:pStyle w:val="ObjectiveBullet"/>
              <w:numPr>
                <w:ilvl w:val="1"/>
                <w:numId w:val="29"/>
              </w:numPr>
            </w:pPr>
            <w:r>
              <w:t>Identify direct and indirect student services.</w:t>
            </w:r>
          </w:p>
        </w:tc>
        <w:tc>
          <w:tcPr>
            <w:tcW w:w="2880" w:type="dxa"/>
            <w:gridSpan w:val="2"/>
            <w:tcBorders>
              <w:top w:val="nil"/>
              <w:left w:val="nil"/>
              <w:bottom w:val="nil"/>
            </w:tcBorders>
          </w:tcPr>
          <w:p w14:paraId="0C23A535" w14:textId="76131F31" w:rsidR="00635975" w:rsidRDefault="001A1402" w:rsidP="00D45DFA">
            <w:pPr>
              <w:tabs>
                <w:tab w:val="left" w:pos="0"/>
                <w:tab w:val="left" w:pos="3720"/>
              </w:tabs>
              <w:outlineLvl w:val="0"/>
              <w:rPr>
                <w:rFonts w:cs="Arial"/>
                <w:sz w:val="22"/>
                <w:szCs w:val="20"/>
              </w:rPr>
            </w:pPr>
            <w:r>
              <w:rPr>
                <w:rFonts w:cs="Arial"/>
                <w:szCs w:val="20"/>
              </w:rPr>
              <w:t>CLO1, CLO2 CLO3, CLO4, CLO5</w:t>
            </w:r>
          </w:p>
        </w:tc>
      </w:tr>
      <w:tr w:rsidR="00D45DFA" w:rsidRPr="00842155" w14:paraId="3ADC7C3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FD6402F"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9694B5A"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77C9456"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1537C83"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5DD8A99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FA9B500" w14:textId="77777777" w:rsidR="00D45DFA" w:rsidRDefault="00D45DFA" w:rsidP="00D45DFA">
            <w:pPr>
              <w:rPr>
                <w:rFonts w:cs="Arial"/>
                <w:b/>
                <w:szCs w:val="20"/>
              </w:rPr>
            </w:pPr>
            <w:r>
              <w:rPr>
                <w:rFonts w:cs="Arial"/>
                <w:b/>
                <w:szCs w:val="20"/>
              </w:rPr>
              <w:t>Field Placement</w:t>
            </w:r>
          </w:p>
          <w:p w14:paraId="70C70CA4" w14:textId="3F54C1DC"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5E02EB">
              <w:t>4 hours.</w:t>
            </w:r>
          </w:p>
        </w:tc>
        <w:tc>
          <w:tcPr>
            <w:tcW w:w="1440" w:type="dxa"/>
            <w:tcBorders>
              <w:left w:val="single" w:sz="4" w:space="0" w:color="000000" w:themeColor="text1"/>
            </w:tcBorders>
            <w:shd w:val="clear" w:color="auto" w:fill="FFFFFF" w:themeFill="background1"/>
          </w:tcPr>
          <w:p w14:paraId="1F3CD256" w14:textId="4CE39618"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B5DF04D" w14:textId="417727A6" w:rsidR="00D45DFA" w:rsidRPr="009F6FAF" w:rsidRDefault="00D45DFA" w:rsidP="00D45DFA">
            <w:pPr>
              <w:rPr>
                <w:rFonts w:cs="Arial"/>
                <w:szCs w:val="20"/>
              </w:rPr>
            </w:pPr>
          </w:p>
        </w:tc>
      </w:tr>
      <w:tr w:rsidR="00D45DFA" w:rsidRPr="00842155" w14:paraId="0B058AF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4BEEDB1" w14:textId="77777777" w:rsidR="00D45DFA" w:rsidRPr="00893E2B" w:rsidRDefault="00D45DFA" w:rsidP="00D45DFA">
            <w:pPr>
              <w:pStyle w:val="AssignmentsLevel1"/>
              <w:rPr>
                <w:b/>
              </w:rPr>
            </w:pPr>
            <w:r w:rsidRPr="00893E2B">
              <w:rPr>
                <w:b/>
              </w:rPr>
              <w:t>Field Experience Activities</w:t>
            </w:r>
          </w:p>
          <w:p w14:paraId="0BB185BB" w14:textId="77777777" w:rsidR="00D45DFA" w:rsidRPr="00893E2B" w:rsidRDefault="00D45DFA" w:rsidP="00D45DFA">
            <w:pPr>
              <w:pStyle w:val="AssignmentsLevel1"/>
            </w:pPr>
          </w:p>
          <w:p w14:paraId="6C494914" w14:textId="691C4024"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2856A51" w14:textId="760071D7" w:rsidR="00D45DFA" w:rsidRPr="009F6FAF" w:rsidRDefault="005E02EB" w:rsidP="00D45DFA">
            <w:pPr>
              <w:rPr>
                <w:rFonts w:cs="Arial"/>
                <w:szCs w:val="20"/>
              </w:rPr>
            </w:pPr>
            <w:r>
              <w:rPr>
                <w:rFonts w:cs="Arial"/>
                <w:szCs w:val="20"/>
              </w:rPr>
              <w:t>8.3, 8.4</w:t>
            </w:r>
          </w:p>
        </w:tc>
        <w:tc>
          <w:tcPr>
            <w:tcW w:w="1440" w:type="dxa"/>
            <w:tcBorders>
              <w:left w:val="single" w:sz="4" w:space="0" w:color="000000" w:themeColor="text1"/>
            </w:tcBorders>
            <w:shd w:val="clear" w:color="auto" w:fill="FFFFFF" w:themeFill="background1"/>
          </w:tcPr>
          <w:p w14:paraId="634C8E8C" w14:textId="77777777" w:rsidR="00D45DFA" w:rsidRPr="009F6FAF" w:rsidRDefault="00D45DFA" w:rsidP="00D45DFA">
            <w:pPr>
              <w:rPr>
                <w:rFonts w:cs="Arial"/>
                <w:szCs w:val="20"/>
              </w:rPr>
            </w:pPr>
          </w:p>
        </w:tc>
      </w:tr>
      <w:tr w:rsidR="00D45DFA" w:rsidRPr="00842155" w14:paraId="692B1B55"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7A0F002D"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Graded Assignments</w:t>
            </w:r>
          </w:p>
          <w:p w14:paraId="2C86C65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973EB85"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F1F2714" w14:textId="77777777" w:rsidR="00D45DFA" w:rsidRPr="005B10FE" w:rsidRDefault="00D45DFA" w:rsidP="00D45DFA">
            <w:pPr>
              <w:rPr>
                <w:rFonts w:eastAsia="Arial" w:cs="Arial"/>
                <w:b/>
                <w:bCs/>
                <w:i/>
                <w:iCs/>
              </w:rPr>
            </w:pPr>
            <w:r w:rsidRPr="4948C66D">
              <w:rPr>
                <w:rFonts w:eastAsia="Arial" w:cs="Arial"/>
                <w:b/>
                <w:bCs/>
                <w:i/>
                <w:iCs/>
              </w:rPr>
              <w:t>AIE</w:t>
            </w:r>
          </w:p>
        </w:tc>
      </w:tr>
      <w:tr w:rsidR="007D540D" w:rsidRPr="00103FC5" w14:paraId="49C67D8C" w14:textId="77777777" w:rsidTr="00E850D7">
        <w:tc>
          <w:tcPr>
            <w:tcW w:w="10170" w:type="dxa"/>
            <w:tcMar>
              <w:top w:w="115" w:type="dxa"/>
              <w:left w:w="115" w:type="dxa"/>
              <w:bottom w:w="115" w:type="dxa"/>
              <w:right w:w="115" w:type="dxa"/>
            </w:tcMar>
          </w:tcPr>
          <w:p w14:paraId="0FDD7F00" w14:textId="77777777" w:rsidR="007D540D" w:rsidRPr="005D76B2" w:rsidRDefault="007D540D" w:rsidP="007D540D">
            <w:pPr>
              <w:tabs>
                <w:tab w:val="left" w:pos="2329"/>
              </w:tabs>
              <w:rPr>
                <w:b/>
              </w:rPr>
            </w:pPr>
            <w:r>
              <w:rPr>
                <w:rFonts w:cs="Arial"/>
                <w:b/>
                <w:szCs w:val="20"/>
              </w:rPr>
              <w:t>Discussion: Case Study Presentation</w:t>
            </w:r>
          </w:p>
          <w:p w14:paraId="3F5DE78F" w14:textId="77777777" w:rsidR="007D540D" w:rsidRDefault="007D540D" w:rsidP="007D540D">
            <w:pPr>
              <w:tabs>
                <w:tab w:val="left" w:pos="2329"/>
              </w:tabs>
              <w:rPr>
                <w:rFonts w:cs="Arial"/>
                <w:b/>
                <w:szCs w:val="20"/>
              </w:rPr>
            </w:pPr>
          </w:p>
          <w:p w14:paraId="21D27FBB" w14:textId="3B132C9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237ADEBC" w14:textId="77777777" w:rsidR="004505C0" w:rsidRDefault="004505C0" w:rsidP="004505C0">
            <w:pPr>
              <w:tabs>
                <w:tab w:val="left" w:pos="0"/>
                <w:tab w:val="left" w:pos="3720"/>
              </w:tabs>
              <w:outlineLvl w:val="0"/>
              <w:rPr>
                <w:rFonts w:cs="Arial"/>
                <w:szCs w:val="20"/>
              </w:rPr>
            </w:pPr>
          </w:p>
          <w:p w14:paraId="3BBF95CF"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FE2F2ED" w14:textId="77777777" w:rsidR="004505C0" w:rsidRDefault="004505C0" w:rsidP="004505C0">
            <w:pPr>
              <w:tabs>
                <w:tab w:val="left" w:pos="0"/>
                <w:tab w:val="left" w:pos="3720"/>
              </w:tabs>
              <w:outlineLvl w:val="0"/>
              <w:rPr>
                <w:rFonts w:cs="Arial"/>
                <w:b/>
                <w:szCs w:val="20"/>
              </w:rPr>
            </w:pPr>
          </w:p>
          <w:p w14:paraId="008E47F1"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6D6A93DB" w14:textId="77777777" w:rsidR="004505C0" w:rsidRDefault="004505C0" w:rsidP="004505C0">
            <w:pPr>
              <w:tabs>
                <w:tab w:val="left" w:pos="0"/>
                <w:tab w:val="left" w:pos="3720"/>
              </w:tabs>
              <w:outlineLvl w:val="0"/>
              <w:rPr>
                <w:rFonts w:cs="Arial"/>
                <w:b/>
                <w:szCs w:val="20"/>
              </w:rPr>
            </w:pPr>
          </w:p>
          <w:p w14:paraId="2CB73850" w14:textId="244E5BB7"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r w:rsidR="00A87DD5">
              <w:rPr>
                <w:rFonts w:cs="Arial"/>
                <w:szCs w:val="20"/>
              </w:rPr>
              <w:t xml:space="preserve"> </w:t>
            </w:r>
            <w:r w:rsidR="00A87DD5">
              <w:t>Do not use actual student names in your assignment.</w:t>
            </w:r>
          </w:p>
          <w:p w14:paraId="0BF82EE8" w14:textId="77777777" w:rsidR="004505C0" w:rsidRDefault="004505C0" w:rsidP="004505C0">
            <w:pPr>
              <w:tabs>
                <w:tab w:val="left" w:pos="0"/>
                <w:tab w:val="left" w:pos="3720"/>
              </w:tabs>
              <w:outlineLvl w:val="0"/>
              <w:rPr>
                <w:rFonts w:cs="Arial"/>
                <w:szCs w:val="20"/>
              </w:rPr>
            </w:pPr>
          </w:p>
          <w:p w14:paraId="4B2C2597"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77AAEB3E" w14:textId="77777777" w:rsidR="004505C0" w:rsidRDefault="004505C0" w:rsidP="004505C0">
            <w:pPr>
              <w:tabs>
                <w:tab w:val="left" w:pos="0"/>
                <w:tab w:val="left" w:pos="3720"/>
              </w:tabs>
              <w:outlineLvl w:val="0"/>
              <w:rPr>
                <w:rFonts w:cs="Arial"/>
                <w:szCs w:val="20"/>
              </w:rPr>
            </w:pPr>
          </w:p>
          <w:p w14:paraId="730F9E1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39318A4A" w14:textId="77777777" w:rsidR="004505C0" w:rsidRPr="008C1968" w:rsidRDefault="004505C0" w:rsidP="004505C0">
            <w:pPr>
              <w:tabs>
                <w:tab w:val="left" w:pos="2329"/>
              </w:tabs>
              <w:rPr>
                <w:rFonts w:cs="Arial"/>
                <w:szCs w:val="20"/>
              </w:rPr>
            </w:pPr>
          </w:p>
          <w:p w14:paraId="3C9304F0" w14:textId="5CD9A069"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F312CAC" w14:textId="77777777" w:rsidR="004505C0" w:rsidRPr="008C1968" w:rsidRDefault="004505C0" w:rsidP="004505C0">
            <w:pPr>
              <w:tabs>
                <w:tab w:val="left" w:pos="2329"/>
              </w:tabs>
              <w:rPr>
                <w:rFonts w:cs="Arial"/>
                <w:szCs w:val="20"/>
              </w:rPr>
            </w:pPr>
          </w:p>
          <w:p w14:paraId="4C8BB93F"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74E7BFB" w14:textId="77777777" w:rsidR="004505C0" w:rsidRPr="008C1968" w:rsidRDefault="004505C0" w:rsidP="004505C0">
            <w:pPr>
              <w:tabs>
                <w:tab w:val="left" w:pos="2329"/>
              </w:tabs>
              <w:rPr>
                <w:rFonts w:cs="Arial"/>
                <w:szCs w:val="20"/>
              </w:rPr>
            </w:pPr>
          </w:p>
          <w:p w14:paraId="08F71AB6"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AC87962" w14:textId="77777777" w:rsidR="004505C0" w:rsidRDefault="004505C0" w:rsidP="004505C0">
            <w:pPr>
              <w:tabs>
                <w:tab w:val="left" w:pos="2329"/>
              </w:tabs>
              <w:rPr>
                <w:rFonts w:cs="Arial"/>
                <w:szCs w:val="20"/>
              </w:rPr>
            </w:pPr>
          </w:p>
          <w:p w14:paraId="47E56018"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45A45B19" w14:textId="77777777" w:rsidR="004505C0" w:rsidRDefault="004505C0" w:rsidP="004505C0">
            <w:pPr>
              <w:tabs>
                <w:tab w:val="left" w:pos="2329"/>
              </w:tabs>
              <w:rPr>
                <w:rFonts w:cs="Arial"/>
                <w:szCs w:val="20"/>
              </w:rPr>
            </w:pPr>
          </w:p>
          <w:p w14:paraId="2902725E" w14:textId="4D47BAE1" w:rsidR="007D540D" w:rsidRPr="00103FC5" w:rsidRDefault="004505C0" w:rsidP="004505C0">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5DEA51BE" w14:textId="56D8B446" w:rsidR="007D540D" w:rsidRPr="00103FC5" w:rsidRDefault="002868EA" w:rsidP="007D540D">
            <w:pPr>
              <w:tabs>
                <w:tab w:val="left" w:pos="2329"/>
              </w:tabs>
              <w:rPr>
                <w:rFonts w:cs="Arial"/>
                <w:szCs w:val="20"/>
              </w:rPr>
            </w:pPr>
            <w:r>
              <w:rPr>
                <w:rFonts w:cs="Arial"/>
                <w:szCs w:val="20"/>
              </w:rPr>
              <w:lastRenderedPageBreak/>
              <w:t>8.2</w:t>
            </w:r>
          </w:p>
        </w:tc>
        <w:tc>
          <w:tcPr>
            <w:tcW w:w="1440" w:type="dxa"/>
          </w:tcPr>
          <w:p w14:paraId="014EDED0" w14:textId="461C3140" w:rsidR="007D540D" w:rsidRPr="00103FC5" w:rsidRDefault="00B80A0E" w:rsidP="007D540D">
            <w:pPr>
              <w:tabs>
                <w:tab w:val="left" w:pos="2329"/>
              </w:tabs>
              <w:rPr>
                <w:rFonts w:eastAsia="Arial" w:cs="Arial"/>
              </w:rPr>
            </w:pPr>
            <w:r>
              <w:t xml:space="preserve">Case Study = </w:t>
            </w:r>
            <w:r>
              <w:rPr>
                <w:b/>
                <w:bCs/>
              </w:rPr>
              <w:t>.5</w:t>
            </w:r>
            <w:r w:rsidRPr="4948C66D">
              <w:rPr>
                <w:b/>
                <w:bCs/>
              </w:rPr>
              <w:t xml:space="preserve"> hour</w:t>
            </w:r>
          </w:p>
        </w:tc>
      </w:tr>
      <w:tr w:rsidR="007D540D" w:rsidRPr="00842155" w14:paraId="198E3F65" w14:textId="77777777" w:rsidTr="00EE5B4B">
        <w:tc>
          <w:tcPr>
            <w:tcW w:w="10170" w:type="dxa"/>
            <w:tcMar>
              <w:top w:w="115" w:type="dxa"/>
              <w:left w:w="115" w:type="dxa"/>
              <w:bottom w:w="115" w:type="dxa"/>
              <w:right w:w="115" w:type="dxa"/>
            </w:tcMar>
          </w:tcPr>
          <w:p w14:paraId="420EADC6" w14:textId="77777777" w:rsidR="007B01D2" w:rsidRDefault="007B01D2" w:rsidP="007B01D2">
            <w:pPr>
              <w:tabs>
                <w:tab w:val="left" w:pos="2329"/>
              </w:tabs>
              <w:rPr>
                <w:rFonts w:cs="Arial"/>
                <w:b/>
                <w:szCs w:val="20"/>
              </w:rPr>
            </w:pPr>
            <w:r>
              <w:rPr>
                <w:rFonts w:cs="Arial"/>
                <w:b/>
                <w:szCs w:val="20"/>
              </w:rPr>
              <w:t xml:space="preserve">Time Log </w:t>
            </w:r>
          </w:p>
          <w:p w14:paraId="482D6716" w14:textId="77777777" w:rsidR="007B01D2" w:rsidRDefault="007B01D2" w:rsidP="007B01D2">
            <w:pPr>
              <w:tabs>
                <w:tab w:val="left" w:pos="2329"/>
              </w:tabs>
              <w:rPr>
                <w:rFonts w:cs="Arial"/>
                <w:b/>
                <w:szCs w:val="20"/>
              </w:rPr>
            </w:pPr>
          </w:p>
          <w:p w14:paraId="10D88EE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EEE5069" w14:textId="77777777" w:rsidR="007B01D2" w:rsidRDefault="007B01D2" w:rsidP="007B01D2">
            <w:pPr>
              <w:tabs>
                <w:tab w:val="left" w:pos="2329"/>
              </w:tabs>
              <w:rPr>
                <w:rFonts w:cs="Arial"/>
                <w:b/>
                <w:szCs w:val="20"/>
              </w:rPr>
            </w:pPr>
          </w:p>
          <w:p w14:paraId="778FC3F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15D527D" w14:textId="77777777" w:rsidR="007B01D2" w:rsidRDefault="007B01D2" w:rsidP="007B01D2">
            <w:pPr>
              <w:rPr>
                <w:rFonts w:cs="Arial"/>
                <w:b/>
                <w:szCs w:val="20"/>
              </w:rPr>
            </w:pPr>
          </w:p>
          <w:p w14:paraId="4DE8ECAE" w14:textId="3BAC32FE" w:rsidR="007D540D" w:rsidRPr="00D03420" w:rsidRDefault="007B01D2" w:rsidP="00D03420">
            <w:pPr>
              <w:rPr>
                <w:rFonts w:cs="Arial"/>
                <w:b/>
                <w:szCs w:val="20"/>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r w:rsidR="00593986">
              <w:rPr>
                <w:rFonts w:cs="Arial"/>
                <w:b/>
                <w:szCs w:val="20"/>
              </w:rPr>
              <w:tab/>
            </w:r>
          </w:p>
        </w:tc>
        <w:tc>
          <w:tcPr>
            <w:tcW w:w="1440" w:type="dxa"/>
          </w:tcPr>
          <w:p w14:paraId="7BCCAE5E" w14:textId="77777777" w:rsidR="007D540D" w:rsidRPr="00842155" w:rsidRDefault="007D540D" w:rsidP="00EE5B4B">
            <w:pPr>
              <w:tabs>
                <w:tab w:val="left" w:pos="2329"/>
              </w:tabs>
              <w:rPr>
                <w:rFonts w:cs="Arial"/>
                <w:szCs w:val="20"/>
              </w:rPr>
            </w:pPr>
            <w:r>
              <w:rPr>
                <w:rFonts w:cs="Arial"/>
                <w:szCs w:val="20"/>
              </w:rPr>
              <w:t>8.5</w:t>
            </w:r>
          </w:p>
        </w:tc>
        <w:tc>
          <w:tcPr>
            <w:tcW w:w="1440" w:type="dxa"/>
          </w:tcPr>
          <w:p w14:paraId="764A4036" w14:textId="06DFF2E0" w:rsidR="007D540D" w:rsidRPr="00842155" w:rsidRDefault="007D540D" w:rsidP="00EE5B4B">
            <w:pPr>
              <w:tabs>
                <w:tab w:val="left" w:pos="2329"/>
              </w:tabs>
              <w:rPr>
                <w:rFonts w:eastAsia="Arial" w:cs="Arial"/>
              </w:rPr>
            </w:pPr>
          </w:p>
        </w:tc>
      </w:tr>
      <w:tr w:rsidR="00DD1F53" w:rsidRPr="00842155" w14:paraId="22CC3F43"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C145AF9" w14:textId="30B8A424" w:rsidR="00DB7464" w:rsidRDefault="00DB7464" w:rsidP="00DB7464">
            <w:pPr>
              <w:pStyle w:val="AssignmentsLevel1"/>
              <w:rPr>
                <w:b/>
              </w:rPr>
            </w:pPr>
            <w:r>
              <w:rPr>
                <w:b/>
              </w:rPr>
              <w:t>Group Supervision: Week 8 Consultation and Peer Supervision</w:t>
            </w:r>
          </w:p>
          <w:p w14:paraId="13F2D70E" w14:textId="77777777" w:rsidR="00DB7464" w:rsidRDefault="00DB7464" w:rsidP="00DB7464">
            <w:pPr>
              <w:pStyle w:val="AssignmentsLevel1"/>
              <w:rPr>
                <w:b/>
              </w:rPr>
            </w:pPr>
          </w:p>
          <w:p w14:paraId="6630EA55" w14:textId="748D1486"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9AAC32" w14:textId="77777777" w:rsidR="00DB7464" w:rsidRDefault="00DB7464" w:rsidP="00DB7464">
            <w:pPr>
              <w:pStyle w:val="AssignmentsLevel1"/>
              <w:rPr>
                <w:rFonts w:ascii="Times New Roman" w:hAnsi="Times New Roman" w:cs="Times New Roman"/>
              </w:rPr>
            </w:pPr>
          </w:p>
          <w:p w14:paraId="31CCFAE4"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FC1D911" w14:textId="77777777" w:rsidR="00DB7464" w:rsidRDefault="00DB7464" w:rsidP="00DB7464">
            <w:pPr>
              <w:pStyle w:val="APACitation"/>
            </w:pPr>
          </w:p>
          <w:p w14:paraId="6E25930B" w14:textId="6AB12BA7"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286FC57" w14:textId="07EA1C21" w:rsidR="00DD1F53" w:rsidRDefault="00635975" w:rsidP="00DD3E92">
            <w:pPr>
              <w:rPr>
                <w:rFonts w:cs="Arial"/>
                <w:szCs w:val="20"/>
              </w:rPr>
            </w:pPr>
            <w:r>
              <w:rPr>
                <w:rFonts w:cs="Arial"/>
                <w:szCs w:val="20"/>
              </w:rPr>
              <w:lastRenderedPageBreak/>
              <w:t>8.</w:t>
            </w:r>
            <w:r w:rsidR="005E02EB">
              <w:rPr>
                <w:rFonts w:cs="Arial"/>
                <w:szCs w:val="20"/>
              </w:rPr>
              <w:t>1</w:t>
            </w:r>
          </w:p>
        </w:tc>
        <w:tc>
          <w:tcPr>
            <w:tcW w:w="1440" w:type="dxa"/>
            <w:tcBorders>
              <w:left w:val="single" w:sz="4" w:space="0" w:color="000000" w:themeColor="text1"/>
            </w:tcBorders>
            <w:shd w:val="clear" w:color="auto" w:fill="FFFFFF" w:themeFill="background1"/>
          </w:tcPr>
          <w:p w14:paraId="7F8B6C72" w14:textId="6DE1C427" w:rsidR="00DD1F53" w:rsidRDefault="003F559E" w:rsidP="00DD3E92">
            <w:r>
              <w:rPr>
                <w:rFonts w:cs="Arial"/>
                <w:szCs w:val="20"/>
              </w:rPr>
              <w:t xml:space="preserve">Group Session = </w:t>
            </w:r>
            <w:r w:rsidRPr="003F559E">
              <w:rPr>
                <w:rFonts w:cs="Arial"/>
                <w:b/>
                <w:szCs w:val="20"/>
              </w:rPr>
              <w:t>1.5 hours</w:t>
            </w:r>
          </w:p>
        </w:tc>
      </w:tr>
      <w:tr w:rsidR="00D45DFA" w:rsidRPr="00132272" w14:paraId="107DF9CB" w14:textId="77777777" w:rsidTr="00E850D7">
        <w:tc>
          <w:tcPr>
            <w:tcW w:w="10170" w:type="dxa"/>
            <w:tcMar>
              <w:top w:w="115" w:type="dxa"/>
              <w:left w:w="115" w:type="dxa"/>
              <w:bottom w:w="115" w:type="dxa"/>
              <w:right w:w="115" w:type="dxa"/>
            </w:tcMar>
          </w:tcPr>
          <w:p w14:paraId="160CA065" w14:textId="5E4AFDDB" w:rsidR="00D45DFA" w:rsidRDefault="008D1676" w:rsidP="00D45DFA">
            <w:pPr>
              <w:tabs>
                <w:tab w:val="left" w:pos="2329"/>
              </w:tabs>
              <w:rPr>
                <w:b/>
              </w:rPr>
            </w:pPr>
            <w:r>
              <w:rPr>
                <w:b/>
              </w:rPr>
              <w:t>Week 8: Peer Support Learning Circle</w:t>
            </w:r>
          </w:p>
          <w:p w14:paraId="7D71ED79" w14:textId="77777777" w:rsidR="00D45DFA" w:rsidRDefault="00D45DFA" w:rsidP="00D45DFA">
            <w:pPr>
              <w:tabs>
                <w:tab w:val="left" w:pos="2329"/>
              </w:tabs>
              <w:rPr>
                <w:b/>
              </w:rPr>
            </w:pPr>
          </w:p>
          <w:p w14:paraId="16B0304C" w14:textId="4C43892D" w:rsidR="00D45DFA" w:rsidRDefault="00D45DFA" w:rsidP="00D45DFA">
            <w:pPr>
              <w:rPr>
                <w:rFonts w:cs="Arial"/>
                <w:szCs w:val="20"/>
              </w:rPr>
            </w:pPr>
            <w:r>
              <w:rPr>
                <w:rFonts w:cs="Arial"/>
                <w:szCs w:val="20"/>
              </w:rPr>
              <w:t>You will be assigned to</w:t>
            </w:r>
            <w:r w:rsidR="0085527C">
              <w:rPr>
                <w:rFonts w:cs="Arial"/>
                <w:szCs w:val="20"/>
              </w:rPr>
              <w:t xml:space="preserve"> a</w:t>
            </w:r>
            <w:r>
              <w:rPr>
                <w:rFonts w:cs="Arial"/>
                <w:szCs w:val="20"/>
              </w:rPr>
              <w:t xml:space="preserve">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0399879" w14:textId="77777777" w:rsidR="00D45DFA" w:rsidRDefault="00D45DFA" w:rsidP="00D45DFA"/>
          <w:p w14:paraId="135D654D" w14:textId="77777777" w:rsidR="008D1676" w:rsidRDefault="008D1676" w:rsidP="008D1676">
            <w:pPr>
              <w:tabs>
                <w:tab w:val="left" w:pos="2329"/>
              </w:tabs>
            </w:pPr>
            <w:r>
              <w:rPr>
                <w:b/>
              </w:rPr>
              <w:t xml:space="preserve">Discuss </w:t>
            </w:r>
            <w:r>
              <w:t>the following with</w:t>
            </w:r>
            <w:r>
              <w:rPr>
                <w:rFonts w:cs="Arial"/>
                <w:szCs w:val="20"/>
              </w:rPr>
              <w:t>in the group forum:</w:t>
            </w:r>
          </w:p>
          <w:p w14:paraId="22F4D1C9" w14:textId="77777777" w:rsidR="00D45DFA" w:rsidRDefault="00D45DFA" w:rsidP="00D45DFA">
            <w:pPr>
              <w:tabs>
                <w:tab w:val="left" w:pos="2329"/>
              </w:tabs>
            </w:pPr>
          </w:p>
          <w:p w14:paraId="2520CC76" w14:textId="77777777" w:rsidR="00D45DFA" w:rsidRDefault="00D45DFA" w:rsidP="00D45DFA">
            <w:pPr>
              <w:pStyle w:val="ListParagraph"/>
              <w:numPr>
                <w:ilvl w:val="0"/>
                <w:numId w:val="23"/>
              </w:numPr>
              <w:tabs>
                <w:tab w:val="left" w:pos="2329"/>
              </w:tabs>
              <w:ind w:left="395"/>
            </w:pPr>
            <w:r>
              <w:t>What is going on at your site?</w:t>
            </w:r>
          </w:p>
          <w:p w14:paraId="7650866F" w14:textId="77777777"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0A4239AD"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29AB6450" w14:textId="77777777" w:rsidR="00D45DFA" w:rsidRDefault="00D45DFA" w:rsidP="00D45DFA">
            <w:pPr>
              <w:tabs>
                <w:tab w:val="left" w:pos="2329"/>
              </w:tabs>
            </w:pPr>
          </w:p>
          <w:p w14:paraId="3F938CFA" w14:textId="201EB24E" w:rsidR="00D45DFA" w:rsidRPr="00132272" w:rsidRDefault="00D45DFA" w:rsidP="00D45DFA">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A943AE6" w14:textId="2A66B207" w:rsidR="00D45DFA" w:rsidRPr="005E02EB" w:rsidRDefault="00635975" w:rsidP="00D45DFA">
            <w:pPr>
              <w:tabs>
                <w:tab w:val="left" w:pos="2329"/>
              </w:tabs>
              <w:rPr>
                <w:rFonts w:cs="Arial"/>
                <w:szCs w:val="20"/>
              </w:rPr>
            </w:pPr>
            <w:r w:rsidRPr="005E02EB">
              <w:rPr>
                <w:rFonts w:cs="Arial"/>
                <w:szCs w:val="20"/>
              </w:rPr>
              <w:t>VARIES</w:t>
            </w:r>
          </w:p>
        </w:tc>
        <w:tc>
          <w:tcPr>
            <w:tcW w:w="1440" w:type="dxa"/>
          </w:tcPr>
          <w:p w14:paraId="43A4487F" w14:textId="46DDE644" w:rsidR="00D45DFA" w:rsidRPr="00132272" w:rsidRDefault="00B80A0E" w:rsidP="00D45DFA">
            <w:pPr>
              <w:tabs>
                <w:tab w:val="left" w:pos="2329"/>
              </w:tabs>
              <w:rPr>
                <w:rFonts w:cs="Arial"/>
                <w:strike/>
                <w:szCs w:val="20"/>
              </w:rPr>
            </w:pPr>
            <w:r>
              <w:t xml:space="preserve">Group Discussion = </w:t>
            </w:r>
            <w:r w:rsidRPr="4948C66D">
              <w:rPr>
                <w:b/>
                <w:bCs/>
              </w:rPr>
              <w:t>1 hour</w:t>
            </w:r>
          </w:p>
        </w:tc>
      </w:tr>
    </w:tbl>
    <w:p w14:paraId="770CEBF6" w14:textId="77777777" w:rsidR="00E850D7" w:rsidRDefault="00E850D7">
      <w:pPr>
        <w:rPr>
          <w:color w:val="BD313B"/>
        </w:rPr>
      </w:pPr>
    </w:p>
    <w:p w14:paraId="75FDBE60" w14:textId="77777777" w:rsidR="00E850D7" w:rsidRDefault="00E850D7">
      <w:pPr>
        <w:rPr>
          <w:color w:val="BD313B"/>
        </w:rPr>
      </w:pPr>
    </w:p>
    <w:p w14:paraId="7FDEB9F2" w14:textId="77777777" w:rsidR="00E850D7" w:rsidRDefault="00E850D7">
      <w:pPr>
        <w:rPr>
          <w:color w:val="BD313B"/>
        </w:rPr>
      </w:pPr>
    </w:p>
    <w:p w14:paraId="31AF8784" w14:textId="77777777" w:rsidR="00E850D7" w:rsidRDefault="00E850D7">
      <w:pPr>
        <w:rPr>
          <w:color w:val="BD313B"/>
        </w:rPr>
      </w:pPr>
    </w:p>
    <w:p w14:paraId="7296CC3F" w14:textId="77777777" w:rsidR="00E850D7" w:rsidRDefault="00E850D7">
      <w:pPr>
        <w:rPr>
          <w:color w:val="BD313B"/>
        </w:rPr>
      </w:pPr>
    </w:p>
    <w:p w14:paraId="16578D76" w14:textId="77777777" w:rsidR="00E850D7" w:rsidRDefault="00E850D7">
      <w:pPr>
        <w:rPr>
          <w:color w:val="BD313B"/>
        </w:rPr>
      </w:pPr>
    </w:p>
    <w:p w14:paraId="38101BBB"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31FEDEC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1C074F9" w14:textId="21AD10F6" w:rsidR="00E850D7" w:rsidRPr="00842155" w:rsidRDefault="00E850D7" w:rsidP="00E850D7">
            <w:pPr>
              <w:pStyle w:val="WeeklyTopicHeading1"/>
            </w:pPr>
            <w:r w:rsidRPr="0068364F">
              <w:lastRenderedPageBreak/>
              <w:t xml:space="preserve">Week </w:t>
            </w:r>
            <w:r w:rsidR="00D45DFA">
              <w:t>Nine</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7F54654C"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3BF03BA"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EC07C96"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9B604F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6EA1F5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5927D027" w14:textId="77777777" w:rsidTr="008D1676">
        <w:trPr>
          <w:trHeight w:val="30"/>
        </w:trPr>
        <w:tc>
          <w:tcPr>
            <w:tcW w:w="10170" w:type="dxa"/>
            <w:tcBorders>
              <w:bottom w:val="nil"/>
              <w:right w:val="nil"/>
            </w:tcBorders>
            <w:tcMar>
              <w:top w:w="115" w:type="dxa"/>
              <w:left w:w="115" w:type="dxa"/>
              <w:bottom w:w="115" w:type="dxa"/>
              <w:right w:w="115" w:type="dxa"/>
            </w:tcMar>
          </w:tcPr>
          <w:p w14:paraId="09783A45" w14:textId="62B75652" w:rsidR="002A6118" w:rsidRPr="00842155" w:rsidRDefault="00E850D7" w:rsidP="008D1676">
            <w:pPr>
              <w:pStyle w:val="ObjectiveBullet"/>
              <w:numPr>
                <w:ilvl w:val="1"/>
                <w:numId w:val="31"/>
              </w:numPr>
              <w:tabs>
                <w:tab w:val="clear" w:pos="0"/>
              </w:tabs>
            </w:pPr>
            <w:r w:rsidRPr="006A1E7C">
              <w:t>Assess your proficiency in applying school counseling competencies.</w:t>
            </w:r>
          </w:p>
        </w:tc>
        <w:tc>
          <w:tcPr>
            <w:tcW w:w="2880" w:type="dxa"/>
            <w:gridSpan w:val="2"/>
            <w:tcBorders>
              <w:left w:val="nil"/>
              <w:bottom w:val="nil"/>
            </w:tcBorders>
          </w:tcPr>
          <w:p w14:paraId="6460303F" w14:textId="17C6BCCF"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5038EA6D"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332A60DA" w14:textId="6A960F38" w:rsidR="008D1676" w:rsidRDefault="008D1676" w:rsidP="00635975">
            <w:pPr>
              <w:pStyle w:val="ObjectiveBullet"/>
              <w:numPr>
                <w:ilvl w:val="1"/>
                <w:numId w:val="31"/>
              </w:numPr>
            </w:pPr>
            <w:r>
              <w:t>Evaluate a case study to form a profile and treatment plan.</w:t>
            </w:r>
          </w:p>
        </w:tc>
        <w:tc>
          <w:tcPr>
            <w:tcW w:w="2880" w:type="dxa"/>
            <w:gridSpan w:val="2"/>
            <w:tcBorders>
              <w:top w:val="nil"/>
              <w:left w:val="nil"/>
              <w:bottom w:val="nil"/>
            </w:tcBorders>
          </w:tcPr>
          <w:p w14:paraId="7BD25CA4" w14:textId="4FEA21DD"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ED38AF7"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53FB0226" w14:textId="6C1B247A" w:rsidR="008D1676" w:rsidRDefault="008D1676" w:rsidP="00635975">
            <w:pPr>
              <w:pStyle w:val="ObjectiveBullet"/>
              <w:numPr>
                <w:ilvl w:val="1"/>
                <w:numId w:val="31"/>
              </w:numPr>
            </w:pPr>
            <w:r>
              <w:t>Design guidance and small group lessons that align to academic standards.</w:t>
            </w:r>
          </w:p>
        </w:tc>
        <w:tc>
          <w:tcPr>
            <w:tcW w:w="2880" w:type="dxa"/>
            <w:gridSpan w:val="2"/>
            <w:tcBorders>
              <w:top w:val="nil"/>
              <w:left w:val="nil"/>
              <w:bottom w:val="nil"/>
            </w:tcBorders>
          </w:tcPr>
          <w:p w14:paraId="5F8E3D53" w14:textId="217422C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9184A0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104D151A" w14:textId="3425C40F" w:rsidR="008D1676" w:rsidRDefault="008D1676" w:rsidP="00635975">
            <w:pPr>
              <w:pStyle w:val="ObjectiveBullet"/>
              <w:numPr>
                <w:ilvl w:val="1"/>
                <w:numId w:val="31"/>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782F4934" w14:textId="7E78F69B"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23B11479"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655AB48" w14:textId="0E162646" w:rsidR="00635975" w:rsidRPr="006A1E7C" w:rsidRDefault="00635975" w:rsidP="00635975">
            <w:pPr>
              <w:pStyle w:val="ObjectiveBullet"/>
              <w:numPr>
                <w:ilvl w:val="1"/>
                <w:numId w:val="31"/>
              </w:numPr>
              <w:tabs>
                <w:tab w:val="clear" w:pos="0"/>
              </w:tabs>
            </w:pPr>
            <w:r>
              <w:t>Identify direct and indirect student services.</w:t>
            </w:r>
          </w:p>
        </w:tc>
        <w:tc>
          <w:tcPr>
            <w:tcW w:w="2880" w:type="dxa"/>
            <w:gridSpan w:val="2"/>
            <w:tcBorders>
              <w:top w:val="nil"/>
              <w:left w:val="nil"/>
              <w:bottom w:val="nil"/>
            </w:tcBorders>
          </w:tcPr>
          <w:p w14:paraId="7F98CB02" w14:textId="0DB262D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1AEF2A85"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7695E41"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51C7A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C64CB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1D5321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301F929"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28EB855" w14:textId="77777777" w:rsidR="00D45DFA" w:rsidRDefault="00D45DFA" w:rsidP="00D45DFA">
            <w:pPr>
              <w:rPr>
                <w:rFonts w:cs="Arial"/>
                <w:b/>
                <w:szCs w:val="20"/>
              </w:rPr>
            </w:pPr>
            <w:r>
              <w:rPr>
                <w:rFonts w:cs="Arial"/>
                <w:b/>
                <w:szCs w:val="20"/>
              </w:rPr>
              <w:t>Field Placement</w:t>
            </w:r>
          </w:p>
          <w:p w14:paraId="5D9E5E6E" w14:textId="361082CE"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8D1676">
              <w:t>4</w:t>
            </w:r>
            <w:r w:rsidRPr="00435723">
              <w:t xml:space="preserve"> hours.</w:t>
            </w:r>
          </w:p>
        </w:tc>
        <w:tc>
          <w:tcPr>
            <w:tcW w:w="1440" w:type="dxa"/>
            <w:tcBorders>
              <w:left w:val="single" w:sz="4" w:space="0" w:color="000000" w:themeColor="text1"/>
            </w:tcBorders>
            <w:shd w:val="clear" w:color="auto" w:fill="FFFFFF" w:themeFill="background1"/>
          </w:tcPr>
          <w:p w14:paraId="1F9997AD" w14:textId="0E6FF17D"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625C8909" w14:textId="48723E7E" w:rsidR="00D45DFA" w:rsidRPr="009F6FAF" w:rsidRDefault="00D45DFA" w:rsidP="00D45DFA">
            <w:pPr>
              <w:rPr>
                <w:rFonts w:cs="Arial"/>
                <w:szCs w:val="20"/>
              </w:rPr>
            </w:pPr>
          </w:p>
        </w:tc>
      </w:tr>
      <w:tr w:rsidR="00D45DFA" w:rsidRPr="00842155" w14:paraId="066FFF35"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6D67E84" w14:textId="77777777" w:rsidR="00D45DFA" w:rsidRPr="00893E2B" w:rsidRDefault="00D45DFA" w:rsidP="00D45DFA">
            <w:pPr>
              <w:pStyle w:val="AssignmentsLevel1"/>
              <w:rPr>
                <w:b/>
              </w:rPr>
            </w:pPr>
            <w:r w:rsidRPr="00893E2B">
              <w:rPr>
                <w:b/>
              </w:rPr>
              <w:t>Field Experience Activities</w:t>
            </w:r>
          </w:p>
          <w:p w14:paraId="4DC07953" w14:textId="77777777" w:rsidR="00D45DFA" w:rsidRPr="00893E2B" w:rsidRDefault="00D45DFA" w:rsidP="00D45DFA">
            <w:pPr>
              <w:pStyle w:val="AssignmentsLevel1"/>
            </w:pPr>
          </w:p>
          <w:p w14:paraId="1D02DF9E" w14:textId="7BD58A4E"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2498525" w14:textId="5EC71A49" w:rsidR="00D45DFA" w:rsidRPr="009F6FAF" w:rsidRDefault="00635975" w:rsidP="00D45DFA">
            <w:pPr>
              <w:rPr>
                <w:rFonts w:cs="Arial"/>
                <w:szCs w:val="20"/>
              </w:rPr>
            </w:pPr>
            <w:r>
              <w:rPr>
                <w:rFonts w:cs="Arial"/>
                <w:szCs w:val="20"/>
              </w:rPr>
              <w:t>9.3, 9.4</w:t>
            </w:r>
          </w:p>
        </w:tc>
        <w:tc>
          <w:tcPr>
            <w:tcW w:w="1440" w:type="dxa"/>
            <w:tcBorders>
              <w:left w:val="single" w:sz="4" w:space="0" w:color="000000" w:themeColor="text1"/>
            </w:tcBorders>
            <w:shd w:val="clear" w:color="auto" w:fill="FFFFFF" w:themeFill="background1"/>
          </w:tcPr>
          <w:p w14:paraId="2985A0A1" w14:textId="77777777" w:rsidR="00D45DFA" w:rsidRPr="009F6FAF" w:rsidRDefault="00D45DFA" w:rsidP="00D45DFA">
            <w:pPr>
              <w:rPr>
                <w:rFonts w:cs="Arial"/>
                <w:szCs w:val="20"/>
              </w:rPr>
            </w:pPr>
          </w:p>
        </w:tc>
      </w:tr>
      <w:tr w:rsidR="008D1676" w:rsidRPr="00842155" w14:paraId="2B20B46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2CC2AA2" w14:textId="77777777" w:rsidR="008D1676" w:rsidRDefault="008D1676" w:rsidP="008D1676">
            <w:pPr>
              <w:tabs>
                <w:tab w:val="left" w:pos="0"/>
                <w:tab w:val="left" w:pos="3720"/>
              </w:tabs>
              <w:outlineLvl w:val="0"/>
              <w:rPr>
                <w:rFonts w:eastAsia="Arial" w:cs="Arial"/>
                <w:i/>
                <w:iCs/>
              </w:rPr>
            </w:pPr>
            <w:r w:rsidRPr="4948C66D">
              <w:rPr>
                <w:rFonts w:eastAsia="Arial" w:cs="Arial"/>
                <w:b/>
                <w:bCs/>
                <w:i/>
                <w:iCs/>
                <w:sz w:val="22"/>
                <w:szCs w:val="22"/>
              </w:rPr>
              <w:t>Graded Assignments</w:t>
            </w:r>
          </w:p>
          <w:p w14:paraId="5D8C5DF8"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CFDDA1E"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1A5A7BC" w14:textId="77777777" w:rsidR="008D1676" w:rsidRPr="005B10FE" w:rsidRDefault="008D1676" w:rsidP="008D1676">
            <w:pPr>
              <w:rPr>
                <w:rFonts w:eastAsia="Arial" w:cs="Arial"/>
                <w:b/>
                <w:bCs/>
                <w:i/>
                <w:iCs/>
              </w:rPr>
            </w:pPr>
            <w:r w:rsidRPr="4948C66D">
              <w:rPr>
                <w:rFonts w:eastAsia="Arial" w:cs="Arial"/>
                <w:b/>
                <w:bCs/>
                <w:i/>
                <w:iCs/>
              </w:rPr>
              <w:t>AIE</w:t>
            </w:r>
          </w:p>
        </w:tc>
      </w:tr>
      <w:tr w:rsidR="008D1676" w:rsidRPr="00842155" w14:paraId="39814A65"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B78F84C" w14:textId="77777777" w:rsidR="008D1676" w:rsidRPr="005D76B2" w:rsidRDefault="008D1676" w:rsidP="008D1676">
            <w:pPr>
              <w:tabs>
                <w:tab w:val="left" w:pos="2329"/>
              </w:tabs>
              <w:rPr>
                <w:b/>
              </w:rPr>
            </w:pPr>
            <w:r>
              <w:rPr>
                <w:rFonts w:cs="Arial"/>
                <w:b/>
                <w:szCs w:val="20"/>
              </w:rPr>
              <w:t>Discussion: Case Study Presentation</w:t>
            </w:r>
          </w:p>
          <w:p w14:paraId="6ADA8181" w14:textId="77777777" w:rsidR="008D1676" w:rsidRDefault="008D1676" w:rsidP="008D1676">
            <w:pPr>
              <w:tabs>
                <w:tab w:val="left" w:pos="2329"/>
              </w:tabs>
              <w:rPr>
                <w:rFonts w:cs="Arial"/>
                <w:b/>
                <w:szCs w:val="20"/>
              </w:rPr>
            </w:pPr>
          </w:p>
          <w:p w14:paraId="74F007AE" w14:textId="352C14D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7639546" w14:textId="77777777" w:rsidR="004505C0" w:rsidRDefault="004505C0" w:rsidP="004505C0">
            <w:pPr>
              <w:tabs>
                <w:tab w:val="left" w:pos="0"/>
                <w:tab w:val="left" w:pos="3720"/>
              </w:tabs>
              <w:outlineLvl w:val="0"/>
              <w:rPr>
                <w:rFonts w:cs="Arial"/>
                <w:szCs w:val="20"/>
              </w:rPr>
            </w:pPr>
          </w:p>
          <w:p w14:paraId="02626A09"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48A9950" w14:textId="77777777" w:rsidR="004505C0" w:rsidRDefault="004505C0" w:rsidP="004505C0">
            <w:pPr>
              <w:tabs>
                <w:tab w:val="left" w:pos="0"/>
                <w:tab w:val="left" w:pos="3720"/>
              </w:tabs>
              <w:outlineLvl w:val="0"/>
              <w:rPr>
                <w:rFonts w:cs="Arial"/>
                <w:b/>
                <w:szCs w:val="20"/>
              </w:rPr>
            </w:pPr>
          </w:p>
          <w:p w14:paraId="242854D4"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3A4B0D6D" w14:textId="77777777" w:rsidR="004505C0" w:rsidRDefault="004505C0" w:rsidP="004505C0">
            <w:pPr>
              <w:tabs>
                <w:tab w:val="left" w:pos="0"/>
                <w:tab w:val="left" w:pos="3720"/>
              </w:tabs>
              <w:outlineLvl w:val="0"/>
              <w:rPr>
                <w:rFonts w:cs="Arial"/>
                <w:b/>
                <w:szCs w:val="20"/>
              </w:rPr>
            </w:pPr>
          </w:p>
          <w:p w14:paraId="6C4EE237" w14:textId="47C32510"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r w:rsidR="00A87DD5">
              <w:rPr>
                <w:rFonts w:cs="Arial"/>
                <w:szCs w:val="20"/>
              </w:rPr>
              <w:t xml:space="preserve"> </w:t>
            </w:r>
            <w:r w:rsidR="00A87DD5">
              <w:t>Do not use actual student names in your assignment.</w:t>
            </w:r>
          </w:p>
          <w:p w14:paraId="29494D18" w14:textId="77777777" w:rsidR="004505C0" w:rsidRDefault="004505C0" w:rsidP="004505C0">
            <w:pPr>
              <w:tabs>
                <w:tab w:val="left" w:pos="0"/>
                <w:tab w:val="left" w:pos="3720"/>
              </w:tabs>
              <w:outlineLvl w:val="0"/>
              <w:rPr>
                <w:rFonts w:cs="Arial"/>
                <w:szCs w:val="20"/>
              </w:rPr>
            </w:pPr>
          </w:p>
          <w:p w14:paraId="7C1F67F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BE424D4" w14:textId="77777777" w:rsidR="004505C0" w:rsidRDefault="004505C0" w:rsidP="004505C0">
            <w:pPr>
              <w:tabs>
                <w:tab w:val="left" w:pos="0"/>
                <w:tab w:val="left" w:pos="3720"/>
              </w:tabs>
              <w:outlineLvl w:val="0"/>
              <w:rPr>
                <w:rFonts w:cs="Arial"/>
                <w:szCs w:val="20"/>
              </w:rPr>
            </w:pPr>
          </w:p>
          <w:p w14:paraId="5A65B88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B65C368" w14:textId="77777777" w:rsidR="004505C0" w:rsidRPr="008C1968" w:rsidRDefault="004505C0" w:rsidP="004505C0">
            <w:pPr>
              <w:tabs>
                <w:tab w:val="left" w:pos="2329"/>
              </w:tabs>
              <w:rPr>
                <w:rFonts w:cs="Arial"/>
                <w:szCs w:val="20"/>
              </w:rPr>
            </w:pPr>
          </w:p>
          <w:p w14:paraId="5A061983" w14:textId="77777777"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370DA14A" w14:textId="77777777" w:rsidR="004505C0" w:rsidRPr="008C1968" w:rsidRDefault="004505C0" w:rsidP="004505C0">
            <w:pPr>
              <w:tabs>
                <w:tab w:val="left" w:pos="2329"/>
              </w:tabs>
              <w:rPr>
                <w:rFonts w:cs="Arial"/>
                <w:szCs w:val="20"/>
              </w:rPr>
            </w:pPr>
          </w:p>
          <w:p w14:paraId="20F16089"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67113AA3" w14:textId="77777777" w:rsidR="004505C0" w:rsidRPr="008C1968" w:rsidRDefault="004505C0" w:rsidP="004505C0">
            <w:pPr>
              <w:tabs>
                <w:tab w:val="left" w:pos="2329"/>
              </w:tabs>
              <w:rPr>
                <w:rFonts w:cs="Arial"/>
                <w:szCs w:val="20"/>
              </w:rPr>
            </w:pPr>
          </w:p>
          <w:p w14:paraId="1B037B60"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FA0C486" w14:textId="77777777" w:rsidR="004505C0" w:rsidRDefault="004505C0" w:rsidP="004505C0">
            <w:pPr>
              <w:tabs>
                <w:tab w:val="left" w:pos="2329"/>
              </w:tabs>
              <w:rPr>
                <w:rFonts w:cs="Arial"/>
                <w:szCs w:val="20"/>
              </w:rPr>
            </w:pPr>
          </w:p>
          <w:p w14:paraId="05A040C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FE265D0" w14:textId="77777777" w:rsidR="004505C0" w:rsidRDefault="004505C0" w:rsidP="004505C0">
            <w:pPr>
              <w:tabs>
                <w:tab w:val="left" w:pos="2329"/>
              </w:tabs>
              <w:rPr>
                <w:rFonts w:cs="Arial"/>
                <w:szCs w:val="20"/>
              </w:rPr>
            </w:pPr>
          </w:p>
          <w:p w14:paraId="7EDC2346" w14:textId="5B68D3FF" w:rsidR="008D1676"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left w:val="single" w:sz="4" w:space="0" w:color="000000" w:themeColor="text1"/>
            </w:tcBorders>
            <w:shd w:val="clear" w:color="auto" w:fill="FFFFFF" w:themeFill="background1"/>
          </w:tcPr>
          <w:p w14:paraId="5E422AD1" w14:textId="49830714" w:rsidR="008D1676" w:rsidRPr="009F6FAF" w:rsidRDefault="002868EA" w:rsidP="008D1676">
            <w:pPr>
              <w:rPr>
                <w:rFonts w:cs="Arial"/>
                <w:szCs w:val="20"/>
              </w:rPr>
            </w:pPr>
            <w:r>
              <w:rPr>
                <w:rFonts w:cs="Arial"/>
                <w:szCs w:val="20"/>
              </w:rPr>
              <w:lastRenderedPageBreak/>
              <w:t>9.2</w:t>
            </w:r>
          </w:p>
        </w:tc>
        <w:tc>
          <w:tcPr>
            <w:tcW w:w="1440" w:type="dxa"/>
            <w:tcBorders>
              <w:left w:val="single" w:sz="4" w:space="0" w:color="000000" w:themeColor="text1"/>
            </w:tcBorders>
            <w:shd w:val="clear" w:color="auto" w:fill="FFFFFF" w:themeFill="background1"/>
          </w:tcPr>
          <w:p w14:paraId="2B716D77" w14:textId="23C46497" w:rsidR="008D1676" w:rsidRPr="009F6FAF" w:rsidRDefault="00B80A0E" w:rsidP="008D1676">
            <w:pPr>
              <w:rPr>
                <w:rFonts w:cs="Arial"/>
                <w:szCs w:val="20"/>
              </w:rPr>
            </w:pPr>
            <w:r>
              <w:t xml:space="preserve">Case Study = </w:t>
            </w:r>
            <w:r>
              <w:rPr>
                <w:b/>
                <w:bCs/>
              </w:rPr>
              <w:t>.5</w:t>
            </w:r>
            <w:r w:rsidRPr="4948C66D">
              <w:rPr>
                <w:b/>
                <w:bCs/>
              </w:rPr>
              <w:t xml:space="preserve"> hour</w:t>
            </w:r>
          </w:p>
        </w:tc>
      </w:tr>
      <w:tr w:rsidR="007C36EA" w:rsidRPr="007F339F" w14:paraId="33C979C2" w14:textId="77777777" w:rsidTr="0085527C">
        <w:tc>
          <w:tcPr>
            <w:tcW w:w="10170" w:type="dxa"/>
            <w:tcMar>
              <w:top w:w="115" w:type="dxa"/>
              <w:left w:w="115" w:type="dxa"/>
              <w:bottom w:w="115" w:type="dxa"/>
              <w:right w:w="115" w:type="dxa"/>
            </w:tcMar>
          </w:tcPr>
          <w:p w14:paraId="177196B7" w14:textId="77777777" w:rsidR="007B01D2" w:rsidRDefault="007B01D2" w:rsidP="007B01D2">
            <w:pPr>
              <w:tabs>
                <w:tab w:val="left" w:pos="2329"/>
              </w:tabs>
              <w:rPr>
                <w:rFonts w:cs="Arial"/>
                <w:b/>
                <w:szCs w:val="20"/>
              </w:rPr>
            </w:pPr>
            <w:r>
              <w:rPr>
                <w:rFonts w:cs="Arial"/>
                <w:b/>
                <w:szCs w:val="20"/>
              </w:rPr>
              <w:t xml:space="preserve">Time Log </w:t>
            </w:r>
          </w:p>
          <w:p w14:paraId="7BAF9CFB" w14:textId="77777777" w:rsidR="007B01D2" w:rsidRDefault="007B01D2" w:rsidP="007B01D2">
            <w:pPr>
              <w:tabs>
                <w:tab w:val="left" w:pos="2329"/>
              </w:tabs>
              <w:rPr>
                <w:rFonts w:cs="Arial"/>
                <w:b/>
                <w:szCs w:val="20"/>
              </w:rPr>
            </w:pPr>
          </w:p>
          <w:p w14:paraId="1B2641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5B441E2" w14:textId="77777777" w:rsidR="007B01D2" w:rsidRDefault="007B01D2" w:rsidP="007B01D2">
            <w:pPr>
              <w:tabs>
                <w:tab w:val="left" w:pos="2329"/>
              </w:tabs>
              <w:rPr>
                <w:rFonts w:cs="Arial"/>
                <w:b/>
                <w:szCs w:val="20"/>
              </w:rPr>
            </w:pPr>
          </w:p>
          <w:p w14:paraId="0F502F41"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2319447" w14:textId="77777777" w:rsidR="007B01D2" w:rsidRDefault="007B01D2" w:rsidP="007B01D2">
            <w:pPr>
              <w:rPr>
                <w:rFonts w:cs="Arial"/>
                <w:b/>
                <w:szCs w:val="20"/>
              </w:rPr>
            </w:pPr>
          </w:p>
          <w:p w14:paraId="1326D30C" w14:textId="65F123F0"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537B2A5B" w14:textId="77777777" w:rsidR="007C36EA" w:rsidRPr="009F6FAF" w:rsidRDefault="007C36EA" w:rsidP="0085527C">
            <w:pPr>
              <w:rPr>
                <w:rFonts w:cs="Arial"/>
                <w:szCs w:val="20"/>
              </w:rPr>
            </w:pPr>
            <w:r>
              <w:rPr>
                <w:rFonts w:cs="Arial"/>
                <w:szCs w:val="20"/>
              </w:rPr>
              <w:t>9.5</w:t>
            </w:r>
          </w:p>
        </w:tc>
        <w:tc>
          <w:tcPr>
            <w:tcW w:w="1440" w:type="dxa"/>
            <w:tcBorders>
              <w:bottom w:val="single" w:sz="4" w:space="0" w:color="000000" w:themeColor="text1"/>
            </w:tcBorders>
          </w:tcPr>
          <w:p w14:paraId="3714CB56" w14:textId="75E70992" w:rsidR="007C36EA" w:rsidRPr="009F6FAF" w:rsidRDefault="007C36EA" w:rsidP="0085527C">
            <w:pPr>
              <w:rPr>
                <w:rFonts w:cs="Arial"/>
                <w:szCs w:val="20"/>
              </w:rPr>
            </w:pPr>
          </w:p>
        </w:tc>
      </w:tr>
      <w:tr w:rsidR="008D1676" w:rsidRPr="007F339F" w14:paraId="111966C6"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3DA7ED7" w14:textId="23AD8917" w:rsidR="00DB7464" w:rsidRDefault="00DB7464" w:rsidP="00DB7464">
            <w:pPr>
              <w:pStyle w:val="AssignmentsLevel1"/>
              <w:rPr>
                <w:b/>
              </w:rPr>
            </w:pPr>
            <w:r>
              <w:rPr>
                <w:b/>
              </w:rPr>
              <w:t>Group Supervision: Week 9 Consultation and Peer Supervision</w:t>
            </w:r>
          </w:p>
          <w:p w14:paraId="2040E270" w14:textId="77777777" w:rsidR="00DB7464" w:rsidRDefault="00DB7464" w:rsidP="00DB7464">
            <w:pPr>
              <w:pStyle w:val="AssignmentsLevel1"/>
              <w:rPr>
                <w:b/>
              </w:rPr>
            </w:pPr>
          </w:p>
          <w:p w14:paraId="743B9E8D" w14:textId="59284CA1"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E3E8C72" w14:textId="77777777" w:rsidR="00DB7464" w:rsidRDefault="00DB7464" w:rsidP="00DB7464">
            <w:pPr>
              <w:pStyle w:val="AssignmentsLevel1"/>
              <w:rPr>
                <w:rFonts w:ascii="Times New Roman" w:hAnsi="Times New Roman" w:cs="Times New Roman"/>
              </w:rPr>
            </w:pPr>
          </w:p>
          <w:p w14:paraId="309EC9C1"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56AED0DF" w14:textId="77777777" w:rsidR="00DB7464" w:rsidRDefault="00DB7464" w:rsidP="00DB7464">
            <w:pPr>
              <w:pStyle w:val="APACitation"/>
            </w:pPr>
          </w:p>
          <w:p w14:paraId="03CD8C06" w14:textId="0B8FDA19"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F8168B0" w14:textId="143B2050" w:rsidR="008D1676" w:rsidRDefault="008D1676" w:rsidP="008D1676">
            <w:pPr>
              <w:rPr>
                <w:rFonts w:cs="Arial"/>
                <w:szCs w:val="20"/>
              </w:rPr>
            </w:pPr>
            <w:r>
              <w:rPr>
                <w:rFonts w:cs="Arial"/>
                <w:szCs w:val="20"/>
              </w:rPr>
              <w:lastRenderedPageBreak/>
              <w:t>9.1</w:t>
            </w:r>
          </w:p>
        </w:tc>
        <w:tc>
          <w:tcPr>
            <w:tcW w:w="1440" w:type="dxa"/>
            <w:tcBorders>
              <w:left w:val="single" w:sz="4" w:space="0" w:color="000000" w:themeColor="text1"/>
            </w:tcBorders>
            <w:shd w:val="clear" w:color="auto" w:fill="FFFFFF" w:themeFill="background1"/>
          </w:tcPr>
          <w:p w14:paraId="229A3614" w14:textId="2033178A" w:rsidR="008D1676" w:rsidRDefault="003F559E" w:rsidP="008D1676">
            <w:r>
              <w:rPr>
                <w:rFonts w:cs="Arial"/>
                <w:szCs w:val="20"/>
              </w:rPr>
              <w:t xml:space="preserve">Group Session = </w:t>
            </w:r>
            <w:r w:rsidRPr="003F559E">
              <w:rPr>
                <w:rFonts w:cs="Arial"/>
                <w:b/>
                <w:szCs w:val="20"/>
              </w:rPr>
              <w:t>1.5 hours</w:t>
            </w:r>
          </w:p>
        </w:tc>
      </w:tr>
      <w:tr w:rsidR="008D1676" w:rsidRPr="00103FC5" w14:paraId="287E82BF" w14:textId="77777777" w:rsidTr="00E850D7">
        <w:tc>
          <w:tcPr>
            <w:tcW w:w="10170" w:type="dxa"/>
            <w:tcMar>
              <w:top w:w="115" w:type="dxa"/>
              <w:left w:w="115" w:type="dxa"/>
              <w:bottom w:w="115" w:type="dxa"/>
              <w:right w:w="115" w:type="dxa"/>
            </w:tcMar>
          </w:tcPr>
          <w:p w14:paraId="2A55EA00" w14:textId="46048ABC" w:rsidR="008D1676" w:rsidRDefault="008D1676" w:rsidP="008D1676">
            <w:pPr>
              <w:tabs>
                <w:tab w:val="left" w:pos="2329"/>
              </w:tabs>
              <w:rPr>
                <w:b/>
              </w:rPr>
            </w:pPr>
            <w:r>
              <w:rPr>
                <w:b/>
              </w:rPr>
              <w:t>Week 9: Peer Support Learning Circle</w:t>
            </w:r>
          </w:p>
          <w:p w14:paraId="3CFECC41" w14:textId="77777777" w:rsidR="008D1676" w:rsidRDefault="008D1676" w:rsidP="008D1676">
            <w:pPr>
              <w:tabs>
                <w:tab w:val="left" w:pos="2329"/>
              </w:tabs>
              <w:rPr>
                <w:b/>
              </w:rPr>
            </w:pPr>
          </w:p>
          <w:p w14:paraId="15EEB3AE" w14:textId="5BB44459" w:rsidR="008D1676" w:rsidRDefault="008D1676" w:rsidP="008D1676">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16FDA6E" w14:textId="77777777" w:rsidR="008D1676" w:rsidRDefault="008D1676" w:rsidP="008D1676"/>
          <w:p w14:paraId="3B1B54A0" w14:textId="5CDE6038" w:rsidR="008D1676" w:rsidRDefault="008D1676" w:rsidP="008D1676">
            <w:pPr>
              <w:tabs>
                <w:tab w:val="left" w:pos="2329"/>
              </w:tabs>
            </w:pPr>
            <w:r>
              <w:rPr>
                <w:b/>
              </w:rPr>
              <w:t xml:space="preserve">Discuss </w:t>
            </w:r>
            <w:r>
              <w:t>the following with</w:t>
            </w:r>
            <w:r>
              <w:rPr>
                <w:rFonts w:cs="Arial"/>
                <w:szCs w:val="20"/>
              </w:rPr>
              <w:t>in the group forum:</w:t>
            </w:r>
          </w:p>
          <w:p w14:paraId="228A4D7A" w14:textId="77777777" w:rsidR="008D1676" w:rsidRDefault="008D1676" w:rsidP="008D1676">
            <w:pPr>
              <w:tabs>
                <w:tab w:val="left" w:pos="2329"/>
              </w:tabs>
            </w:pPr>
          </w:p>
          <w:p w14:paraId="2ECB0DF9" w14:textId="77777777" w:rsidR="008D1676" w:rsidRDefault="008D1676" w:rsidP="008D1676">
            <w:pPr>
              <w:pStyle w:val="ListParagraph"/>
              <w:numPr>
                <w:ilvl w:val="0"/>
                <w:numId w:val="23"/>
              </w:numPr>
              <w:tabs>
                <w:tab w:val="left" w:pos="2329"/>
              </w:tabs>
              <w:ind w:left="395"/>
            </w:pPr>
            <w:r>
              <w:t>What is going on at your site?</w:t>
            </w:r>
          </w:p>
          <w:p w14:paraId="3EE3DC54" w14:textId="77777777"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688584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77B0A7B6" w14:textId="77777777" w:rsidR="008D1676" w:rsidRDefault="008D1676" w:rsidP="008D1676">
            <w:pPr>
              <w:tabs>
                <w:tab w:val="left" w:pos="2329"/>
              </w:tabs>
            </w:pPr>
          </w:p>
          <w:p w14:paraId="0713265E" w14:textId="18741B4A" w:rsidR="008D1676" w:rsidRPr="00103FC5" w:rsidRDefault="008D1676" w:rsidP="008D167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4B3AB56" w14:textId="35A315BF" w:rsidR="008D1676" w:rsidRPr="00103FC5" w:rsidRDefault="008D1676" w:rsidP="008D1676">
            <w:pPr>
              <w:tabs>
                <w:tab w:val="left" w:pos="2329"/>
              </w:tabs>
              <w:rPr>
                <w:rFonts w:cs="Arial"/>
                <w:szCs w:val="20"/>
              </w:rPr>
            </w:pPr>
            <w:r>
              <w:rPr>
                <w:rFonts w:cs="Arial"/>
                <w:szCs w:val="20"/>
              </w:rPr>
              <w:t>VARIES</w:t>
            </w:r>
          </w:p>
        </w:tc>
        <w:tc>
          <w:tcPr>
            <w:tcW w:w="1440" w:type="dxa"/>
          </w:tcPr>
          <w:p w14:paraId="7BC0A4C8" w14:textId="4BFB9203" w:rsidR="008D1676" w:rsidRPr="00103FC5" w:rsidRDefault="00B80A0E" w:rsidP="008D1676">
            <w:pPr>
              <w:tabs>
                <w:tab w:val="left" w:pos="2329"/>
              </w:tabs>
              <w:rPr>
                <w:rFonts w:eastAsia="Arial" w:cs="Arial"/>
              </w:rPr>
            </w:pPr>
            <w:r>
              <w:t xml:space="preserve">Group Discussion = </w:t>
            </w:r>
            <w:r w:rsidRPr="4948C66D">
              <w:rPr>
                <w:b/>
                <w:bCs/>
              </w:rPr>
              <w:t>1 hour</w:t>
            </w:r>
            <w:r w:rsidRPr="00103FC5">
              <w:rPr>
                <w:rFonts w:eastAsia="Arial" w:cs="Arial"/>
              </w:rPr>
              <w:t xml:space="preserve"> </w:t>
            </w:r>
          </w:p>
        </w:tc>
      </w:tr>
    </w:tbl>
    <w:p w14:paraId="44DF7BE2" w14:textId="77777777" w:rsidR="00E850D7" w:rsidRDefault="00E850D7">
      <w:pPr>
        <w:rPr>
          <w:color w:val="BD313B"/>
        </w:rPr>
      </w:pPr>
    </w:p>
    <w:p w14:paraId="7227FE23" w14:textId="77777777" w:rsidR="004F566B" w:rsidRDefault="004F566B" w:rsidP="004F566B">
      <w:pPr>
        <w:pStyle w:val="Heading1"/>
      </w:pPr>
      <w:r>
        <w:t>Faculty Notes</w:t>
      </w:r>
    </w:p>
    <w:p w14:paraId="3D38CE3F" w14:textId="77777777" w:rsidR="00E850D7" w:rsidRDefault="00E850D7">
      <w:pPr>
        <w:rPr>
          <w:color w:val="BD313B"/>
        </w:rPr>
      </w:pPr>
    </w:p>
    <w:p w14:paraId="6C2D4D31" w14:textId="77777777" w:rsidR="004F566B" w:rsidRDefault="004F566B" w:rsidP="004F566B">
      <w:pPr>
        <w:pStyle w:val="AssignmentsLevel2"/>
        <w:numPr>
          <w:ilvl w:val="0"/>
          <w:numId w:val="0"/>
        </w:numPr>
        <w:ind w:left="360" w:hanging="360"/>
        <w:rPr>
          <w:b/>
        </w:rPr>
      </w:pPr>
      <w:r>
        <w:rPr>
          <w:b/>
        </w:rPr>
        <w:t>Field Experience</w:t>
      </w:r>
    </w:p>
    <w:p w14:paraId="20F740BF" w14:textId="77777777" w:rsidR="004F566B" w:rsidRDefault="004F566B" w:rsidP="004F566B">
      <w:pPr>
        <w:pStyle w:val="AssignmentsLevel2"/>
        <w:numPr>
          <w:ilvl w:val="0"/>
          <w:numId w:val="0"/>
        </w:numPr>
        <w:ind w:left="360" w:hanging="360"/>
        <w:rPr>
          <w:b/>
        </w:rPr>
      </w:pPr>
    </w:p>
    <w:p w14:paraId="375C426B" w14:textId="487BA140" w:rsidR="00E850D7" w:rsidRDefault="004F566B" w:rsidP="004F566B">
      <w:pPr>
        <w:rPr>
          <w:color w:val="BD313B"/>
        </w:rPr>
      </w:pPr>
      <w:r>
        <w:t>Remind students to ensure they complete each task listed in the Site Experience Checklist found in the Field Experience Activities folder in Blackboard.</w:t>
      </w:r>
    </w:p>
    <w:p w14:paraId="7ED6F65B" w14:textId="77777777" w:rsidR="00E850D7" w:rsidRDefault="00E850D7">
      <w:pPr>
        <w:rPr>
          <w:color w:val="BD313B"/>
        </w:rPr>
      </w:pPr>
    </w:p>
    <w:p w14:paraId="327DCFFB" w14:textId="77777777" w:rsidR="00E850D7" w:rsidRDefault="00E850D7">
      <w:pPr>
        <w:rPr>
          <w:color w:val="BD313B"/>
        </w:rPr>
      </w:pPr>
    </w:p>
    <w:p w14:paraId="4D6AB420" w14:textId="77777777" w:rsidR="00E850D7" w:rsidRDefault="00E850D7">
      <w:pPr>
        <w:rPr>
          <w:color w:val="BD313B"/>
        </w:rPr>
      </w:pPr>
    </w:p>
    <w:p w14:paraId="65C1C7E6" w14:textId="77777777" w:rsidR="00E850D7" w:rsidRDefault="00E850D7">
      <w:pPr>
        <w:rPr>
          <w:color w:val="BD313B"/>
        </w:rPr>
      </w:pPr>
    </w:p>
    <w:p w14:paraId="51C18A2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FC1EA5B"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971F3D4" w14:textId="502261B6" w:rsidR="00E850D7" w:rsidRPr="00842155" w:rsidRDefault="00D45DFA" w:rsidP="00E850D7">
            <w:pPr>
              <w:pStyle w:val="WeeklyTopicHeading1"/>
            </w:pPr>
            <w:r w:rsidRPr="0068364F">
              <w:lastRenderedPageBreak/>
              <w:t xml:space="preserve">Week </w:t>
            </w:r>
            <w:r>
              <w:t>Ten</w:t>
            </w:r>
            <w:r w:rsidRPr="0068364F">
              <w:t xml:space="preserve">: </w:t>
            </w:r>
            <w:r>
              <w:t>Evaluating Data and Determining Results</w:t>
            </w:r>
          </w:p>
        </w:tc>
        <w:tc>
          <w:tcPr>
            <w:tcW w:w="1440" w:type="dxa"/>
            <w:tcBorders>
              <w:left w:val="nil"/>
              <w:bottom w:val="single" w:sz="4" w:space="0" w:color="000000" w:themeColor="text1"/>
              <w:right w:val="nil"/>
            </w:tcBorders>
            <w:shd w:val="clear" w:color="auto" w:fill="BF2C37"/>
          </w:tcPr>
          <w:p w14:paraId="33A3E4CF"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18D960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6926EC22"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D486E0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EB24C54"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E69DA30" w14:textId="77777777" w:rsidTr="008D1676">
        <w:trPr>
          <w:trHeight w:val="30"/>
        </w:trPr>
        <w:tc>
          <w:tcPr>
            <w:tcW w:w="10170" w:type="dxa"/>
            <w:tcBorders>
              <w:bottom w:val="nil"/>
              <w:right w:val="nil"/>
            </w:tcBorders>
            <w:tcMar>
              <w:top w:w="115" w:type="dxa"/>
              <w:left w:w="115" w:type="dxa"/>
              <w:bottom w:w="115" w:type="dxa"/>
              <w:right w:w="115" w:type="dxa"/>
            </w:tcMar>
          </w:tcPr>
          <w:p w14:paraId="153DC858" w14:textId="3E13B031" w:rsidR="002A6118" w:rsidRPr="00842155" w:rsidRDefault="00E850D7" w:rsidP="008D1676">
            <w:pPr>
              <w:pStyle w:val="ObjectiveBullet"/>
              <w:numPr>
                <w:ilvl w:val="1"/>
                <w:numId w:val="32"/>
              </w:numPr>
              <w:tabs>
                <w:tab w:val="clear" w:pos="0"/>
              </w:tabs>
            </w:pPr>
            <w:r w:rsidRPr="006A1E7C">
              <w:t>Assess your proficiency in applying school counseling competencies.</w:t>
            </w:r>
          </w:p>
        </w:tc>
        <w:tc>
          <w:tcPr>
            <w:tcW w:w="2880" w:type="dxa"/>
            <w:gridSpan w:val="2"/>
            <w:tcBorders>
              <w:left w:val="nil"/>
              <w:bottom w:val="nil"/>
            </w:tcBorders>
          </w:tcPr>
          <w:p w14:paraId="7E3B9256" w14:textId="0B833105"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3385985F"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F677733" w14:textId="0FF4B6E4" w:rsidR="008D1676" w:rsidRPr="006A1E7C" w:rsidRDefault="008D1676" w:rsidP="00D45DFA">
            <w:pPr>
              <w:pStyle w:val="ObjectiveBullet"/>
              <w:numPr>
                <w:ilvl w:val="1"/>
                <w:numId w:val="32"/>
              </w:numPr>
              <w:tabs>
                <w:tab w:val="clear" w:pos="0"/>
              </w:tabs>
            </w:pPr>
            <w:r>
              <w:t>Evaluate a case study to form a profile and treatment plan.</w:t>
            </w:r>
          </w:p>
        </w:tc>
        <w:tc>
          <w:tcPr>
            <w:tcW w:w="2880" w:type="dxa"/>
            <w:gridSpan w:val="2"/>
            <w:tcBorders>
              <w:top w:val="nil"/>
              <w:left w:val="nil"/>
              <w:bottom w:val="nil"/>
            </w:tcBorders>
          </w:tcPr>
          <w:p w14:paraId="3F54CE92" w14:textId="437D9342"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6D11052"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77E4301" w14:textId="003793F3" w:rsidR="008D1676" w:rsidRDefault="008D1676" w:rsidP="00D45DFA">
            <w:pPr>
              <w:pStyle w:val="ObjectiveBullet"/>
              <w:numPr>
                <w:ilvl w:val="1"/>
                <w:numId w:val="32"/>
              </w:numPr>
              <w:tabs>
                <w:tab w:val="clear" w:pos="0"/>
              </w:tabs>
            </w:pPr>
            <w:r>
              <w:t>Design guidance and small group lessons that align to academic standards.</w:t>
            </w:r>
          </w:p>
        </w:tc>
        <w:tc>
          <w:tcPr>
            <w:tcW w:w="2880" w:type="dxa"/>
            <w:gridSpan w:val="2"/>
            <w:tcBorders>
              <w:top w:val="nil"/>
              <w:left w:val="nil"/>
              <w:bottom w:val="nil"/>
            </w:tcBorders>
          </w:tcPr>
          <w:p w14:paraId="41DD6DFB" w14:textId="3B421EB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6E8C661"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064F834" w14:textId="7EB09D98" w:rsidR="008D1676" w:rsidRDefault="008D1676" w:rsidP="00D45DFA">
            <w:pPr>
              <w:pStyle w:val="ObjectiveBullet"/>
              <w:numPr>
                <w:ilvl w:val="1"/>
                <w:numId w:val="32"/>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C92CDAA" w14:textId="61AEA4CF"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34B361C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4CE3E327" w14:textId="3AE6BEDF" w:rsidR="00635975" w:rsidRPr="006A1E7C" w:rsidRDefault="00635975" w:rsidP="00635975">
            <w:pPr>
              <w:pStyle w:val="ObjectiveBullet"/>
              <w:numPr>
                <w:ilvl w:val="1"/>
                <w:numId w:val="32"/>
              </w:numPr>
              <w:tabs>
                <w:tab w:val="clear" w:pos="0"/>
              </w:tabs>
            </w:pPr>
            <w:r>
              <w:t>Identify direct and indirect student services.</w:t>
            </w:r>
          </w:p>
        </w:tc>
        <w:tc>
          <w:tcPr>
            <w:tcW w:w="2880" w:type="dxa"/>
            <w:gridSpan w:val="2"/>
            <w:tcBorders>
              <w:top w:val="nil"/>
              <w:left w:val="nil"/>
              <w:bottom w:val="nil"/>
            </w:tcBorders>
          </w:tcPr>
          <w:p w14:paraId="5D8E3C7D" w14:textId="656C3D2E"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E10353"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DE4417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8B097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9A63E7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9B8715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7FECC35E"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A497680" w14:textId="77777777" w:rsidR="00E850D7" w:rsidRDefault="00E850D7" w:rsidP="00E850D7">
            <w:pPr>
              <w:rPr>
                <w:rFonts w:cs="Arial"/>
                <w:b/>
                <w:szCs w:val="20"/>
              </w:rPr>
            </w:pPr>
            <w:r>
              <w:rPr>
                <w:rFonts w:cs="Arial"/>
                <w:b/>
                <w:szCs w:val="20"/>
              </w:rPr>
              <w:t>Field Placement</w:t>
            </w:r>
          </w:p>
          <w:p w14:paraId="0F53BCFB" w14:textId="49AF868E"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D051CC">
              <w:t>4</w:t>
            </w:r>
            <w:r w:rsidRPr="00435723">
              <w:t xml:space="preserve"> hours</w:t>
            </w:r>
            <w:r w:rsidR="008D1676">
              <w:t>.</w:t>
            </w:r>
            <w:r w:rsidRPr="00435723">
              <w:t xml:space="preserve"> </w:t>
            </w:r>
          </w:p>
        </w:tc>
        <w:tc>
          <w:tcPr>
            <w:tcW w:w="1440" w:type="dxa"/>
            <w:tcBorders>
              <w:left w:val="single" w:sz="4" w:space="0" w:color="000000" w:themeColor="text1"/>
            </w:tcBorders>
            <w:shd w:val="clear" w:color="auto" w:fill="FFFFFF" w:themeFill="background1"/>
          </w:tcPr>
          <w:p w14:paraId="1A85B0AB"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15D74E8A" w14:textId="750B53A8" w:rsidR="00E850D7" w:rsidRPr="009F6FAF" w:rsidRDefault="00E850D7" w:rsidP="00E850D7">
            <w:pPr>
              <w:rPr>
                <w:rFonts w:cs="Arial"/>
                <w:szCs w:val="20"/>
              </w:rPr>
            </w:pPr>
          </w:p>
        </w:tc>
      </w:tr>
      <w:tr w:rsidR="00E850D7" w:rsidRPr="00842155" w14:paraId="456BDC26"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0FF90A" w14:textId="77777777" w:rsidR="00E850D7" w:rsidRPr="00893E2B" w:rsidRDefault="00E850D7" w:rsidP="00E850D7">
            <w:pPr>
              <w:pStyle w:val="AssignmentsLevel1"/>
              <w:rPr>
                <w:b/>
              </w:rPr>
            </w:pPr>
            <w:r w:rsidRPr="00893E2B">
              <w:rPr>
                <w:b/>
              </w:rPr>
              <w:t>Field Experience Activities</w:t>
            </w:r>
          </w:p>
          <w:p w14:paraId="34D1D345" w14:textId="77777777" w:rsidR="00E850D7" w:rsidRPr="00893E2B" w:rsidRDefault="00E850D7" w:rsidP="00E850D7">
            <w:pPr>
              <w:pStyle w:val="AssignmentsLevel1"/>
            </w:pPr>
          </w:p>
          <w:p w14:paraId="7463D903" w14:textId="6A42F778"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58945F8" w14:textId="0D1B9168" w:rsidR="00E850D7" w:rsidRPr="009F6FAF" w:rsidRDefault="00635975" w:rsidP="00E850D7">
            <w:pPr>
              <w:rPr>
                <w:rFonts w:cs="Arial"/>
                <w:szCs w:val="20"/>
              </w:rPr>
            </w:pPr>
            <w:r>
              <w:rPr>
                <w:rFonts w:cs="Arial"/>
                <w:szCs w:val="20"/>
              </w:rPr>
              <w:t>10.3, 10.4</w:t>
            </w:r>
          </w:p>
        </w:tc>
        <w:tc>
          <w:tcPr>
            <w:tcW w:w="1440" w:type="dxa"/>
            <w:tcBorders>
              <w:left w:val="single" w:sz="4" w:space="0" w:color="000000" w:themeColor="text1"/>
            </w:tcBorders>
            <w:shd w:val="clear" w:color="auto" w:fill="FFFFFF" w:themeFill="background1"/>
          </w:tcPr>
          <w:p w14:paraId="6E4E1AED" w14:textId="77777777" w:rsidR="00E850D7" w:rsidRPr="009F6FAF" w:rsidRDefault="00E850D7" w:rsidP="00E850D7">
            <w:pPr>
              <w:rPr>
                <w:rFonts w:cs="Arial"/>
                <w:szCs w:val="20"/>
              </w:rPr>
            </w:pPr>
          </w:p>
        </w:tc>
      </w:tr>
      <w:tr w:rsidR="00D45DFA" w:rsidRPr="00842155" w14:paraId="08A18CA0"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046453A" w14:textId="6221BD91" w:rsidR="00D45DFA" w:rsidRPr="00DB5640" w:rsidRDefault="00D45DFA" w:rsidP="00D45DFA">
            <w:pPr>
              <w:rPr>
                <w:b/>
              </w:rPr>
            </w:pPr>
            <w:r>
              <w:rPr>
                <w:b/>
              </w:rPr>
              <w:t xml:space="preserve">Week </w:t>
            </w:r>
            <w:r w:rsidR="001A3E07">
              <w:rPr>
                <w:b/>
              </w:rPr>
              <w:t>10</w:t>
            </w:r>
            <w:r w:rsidRPr="00DB5640">
              <w:rPr>
                <w:b/>
              </w:rPr>
              <w:t xml:space="preserve"> Readings</w:t>
            </w:r>
          </w:p>
          <w:p w14:paraId="52DAC797" w14:textId="77777777" w:rsidR="00D45DFA" w:rsidRDefault="00D45DFA" w:rsidP="00D45DFA"/>
          <w:p w14:paraId="2E27E012" w14:textId="77777777" w:rsidR="00D45DFA" w:rsidRDefault="00D45DFA" w:rsidP="00D45DFA">
            <w:r w:rsidRPr="00DB5640">
              <w:rPr>
                <w:b/>
              </w:rPr>
              <w:t>Read</w:t>
            </w:r>
            <w:r>
              <w:t xml:space="preserve"> the following:</w:t>
            </w:r>
          </w:p>
          <w:p w14:paraId="4ACBE1D0" w14:textId="77777777" w:rsidR="00D45DFA" w:rsidRDefault="00D45DFA" w:rsidP="00D45DFA"/>
          <w:p w14:paraId="0AA2C926" w14:textId="75A1A694" w:rsidR="00D45DFA" w:rsidRDefault="00DD1F53" w:rsidP="00882D40">
            <w:pPr>
              <w:pStyle w:val="ListParagraph"/>
              <w:numPr>
                <w:ilvl w:val="0"/>
                <w:numId w:val="33"/>
              </w:numPr>
              <w:ind w:right="-115"/>
            </w:pPr>
            <w:r w:rsidRPr="00DD1F53">
              <w:t>Analyzing Q</w:t>
            </w:r>
            <w:r w:rsidR="00D45DFA">
              <w:t xml:space="preserve">ualitative Data from </w:t>
            </w:r>
            <w:hyperlink r:id="rId41" w:history="1">
              <w:r w:rsidR="001A3E07" w:rsidRPr="00285E7D">
                <w:rPr>
                  <w:rStyle w:val="Hyperlink"/>
                </w:rPr>
                <w:t>https://atl.wsu.edu/documents/2015/03/qualitative-data-analysis.pdf</w:t>
              </w:r>
            </w:hyperlink>
            <w:r w:rsidR="001A3E07">
              <w:t xml:space="preserve"> </w:t>
            </w:r>
          </w:p>
          <w:p w14:paraId="220B6F74" w14:textId="7DF96AB9" w:rsidR="00D45DFA" w:rsidRDefault="00D45DFA" w:rsidP="00636E7A">
            <w:pPr>
              <w:pStyle w:val="ListParagraph"/>
              <w:numPr>
                <w:ilvl w:val="0"/>
                <w:numId w:val="33"/>
              </w:numPr>
              <w:ind w:right="-115"/>
            </w:pPr>
            <w:r>
              <w:t xml:space="preserve">Analyzing Quantitative Data from </w:t>
            </w:r>
            <w:hyperlink r:id="rId42" w:history="1">
              <w:r w:rsidR="001A3E07" w:rsidRPr="00285E7D">
                <w:rPr>
                  <w:rStyle w:val="Hyperlink"/>
                </w:rPr>
                <w:t>http://toolkit.pellinstitute.org/evaluation-guide/analyze/analyze-quantitative-data/</w:t>
              </w:r>
            </w:hyperlink>
            <w:r w:rsidR="001A3E07">
              <w:t xml:space="preserve"> </w:t>
            </w:r>
          </w:p>
          <w:p w14:paraId="2BBF74E8" w14:textId="77777777" w:rsidR="00D45DFA" w:rsidRDefault="00D45DFA" w:rsidP="00D45DFA">
            <w:pPr>
              <w:ind w:right="-115"/>
            </w:pPr>
          </w:p>
          <w:p w14:paraId="6AF4B1DC" w14:textId="3ED50B98" w:rsidR="00D45DFA" w:rsidRDefault="001A3E07" w:rsidP="00D45DFA">
            <w:pPr>
              <w:ind w:right="-115"/>
            </w:pPr>
            <w:r>
              <w:t>Additional r</w:t>
            </w:r>
            <w:r w:rsidR="00D45DFA">
              <w:t>esource when conducting results analysis</w:t>
            </w:r>
            <w:r>
              <w:t>:</w:t>
            </w:r>
          </w:p>
          <w:p w14:paraId="48582CFF" w14:textId="77777777" w:rsidR="00D45DFA" w:rsidRDefault="00D45DFA" w:rsidP="00D45DFA">
            <w:pPr>
              <w:ind w:right="-115"/>
            </w:pPr>
          </w:p>
          <w:p w14:paraId="3A60DE8D" w14:textId="79C31803" w:rsidR="00D45DFA" w:rsidRPr="00E850D7" w:rsidRDefault="00293E72" w:rsidP="00D45DFA">
            <w:pPr>
              <w:pStyle w:val="AssignmentsLevel2"/>
              <w:rPr>
                <w:b/>
              </w:rPr>
            </w:pPr>
            <w:hyperlink r:id="rId43" w:history="1">
              <w:r w:rsidR="00D45DFA" w:rsidRPr="007D6C50">
                <w:rPr>
                  <w:rStyle w:val="Hyperlink"/>
                </w:rPr>
                <w:t>http://www.ezanalyze.com/features.htm</w:t>
              </w:r>
            </w:hyperlink>
            <w:r w:rsidR="00D45DFA">
              <w:t xml:space="preserve"> </w:t>
            </w:r>
          </w:p>
        </w:tc>
        <w:tc>
          <w:tcPr>
            <w:tcW w:w="1440" w:type="dxa"/>
            <w:tcBorders>
              <w:left w:val="single" w:sz="4" w:space="0" w:color="000000" w:themeColor="text1"/>
            </w:tcBorders>
            <w:shd w:val="clear" w:color="auto" w:fill="FFFFFF" w:themeFill="background1"/>
          </w:tcPr>
          <w:p w14:paraId="31469F90" w14:textId="77911DD2" w:rsidR="00D45DFA" w:rsidRPr="009F6FAF" w:rsidRDefault="00D45DFA" w:rsidP="00D45DFA">
            <w:pPr>
              <w:rPr>
                <w:rFonts w:cs="Arial"/>
                <w:szCs w:val="20"/>
              </w:rPr>
            </w:pPr>
            <w:r>
              <w:rPr>
                <w:rFonts w:cs="Arial"/>
                <w:szCs w:val="20"/>
              </w:rPr>
              <w:lastRenderedPageBreak/>
              <w:t>WEEK10</w:t>
            </w:r>
          </w:p>
        </w:tc>
        <w:tc>
          <w:tcPr>
            <w:tcW w:w="1440" w:type="dxa"/>
            <w:tcBorders>
              <w:left w:val="single" w:sz="4" w:space="0" w:color="000000" w:themeColor="text1"/>
            </w:tcBorders>
            <w:shd w:val="clear" w:color="auto" w:fill="FFFFFF" w:themeFill="background1"/>
          </w:tcPr>
          <w:p w14:paraId="7D643711" w14:textId="15320936" w:rsidR="00D45DFA" w:rsidRPr="009F6FAF" w:rsidRDefault="00D45DFA" w:rsidP="00D45DFA">
            <w:pPr>
              <w:rPr>
                <w:rFonts w:cs="Arial"/>
                <w:szCs w:val="20"/>
              </w:rPr>
            </w:pPr>
          </w:p>
        </w:tc>
      </w:tr>
      <w:tr w:rsidR="00E850D7" w:rsidRPr="00842155" w14:paraId="485800B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2621906A"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70ADFA70"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D6D82E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D4417F5"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103FC5" w14:paraId="3DF412B3" w14:textId="77777777" w:rsidTr="00E850D7">
        <w:tc>
          <w:tcPr>
            <w:tcW w:w="10170" w:type="dxa"/>
            <w:tcMar>
              <w:top w:w="115" w:type="dxa"/>
              <w:left w:w="115" w:type="dxa"/>
              <w:bottom w:w="115" w:type="dxa"/>
              <w:right w:w="115" w:type="dxa"/>
            </w:tcMar>
          </w:tcPr>
          <w:p w14:paraId="7A53F539" w14:textId="77777777" w:rsidR="001A3E07" w:rsidRPr="005D76B2" w:rsidRDefault="001A3E07" w:rsidP="001A3E07">
            <w:pPr>
              <w:tabs>
                <w:tab w:val="left" w:pos="2329"/>
              </w:tabs>
              <w:rPr>
                <w:b/>
              </w:rPr>
            </w:pPr>
            <w:r>
              <w:rPr>
                <w:rFonts w:cs="Arial"/>
                <w:b/>
                <w:szCs w:val="20"/>
              </w:rPr>
              <w:t>Discussion: Case Study Presentation</w:t>
            </w:r>
          </w:p>
          <w:p w14:paraId="01F38BD7" w14:textId="77777777" w:rsidR="001A3E07" w:rsidRDefault="001A3E07" w:rsidP="001A3E07">
            <w:pPr>
              <w:tabs>
                <w:tab w:val="left" w:pos="2329"/>
              </w:tabs>
              <w:rPr>
                <w:rFonts w:cs="Arial"/>
                <w:b/>
                <w:szCs w:val="20"/>
              </w:rPr>
            </w:pPr>
          </w:p>
          <w:p w14:paraId="285732D0" w14:textId="5E2949E3"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4450DB9" w14:textId="77777777" w:rsidR="00AE4EAC" w:rsidRDefault="00AE4EAC" w:rsidP="00AE4EAC">
            <w:pPr>
              <w:tabs>
                <w:tab w:val="left" w:pos="0"/>
                <w:tab w:val="left" w:pos="3720"/>
              </w:tabs>
              <w:outlineLvl w:val="0"/>
              <w:rPr>
                <w:rFonts w:cs="Arial"/>
                <w:szCs w:val="20"/>
              </w:rPr>
            </w:pPr>
          </w:p>
          <w:p w14:paraId="582C3E3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45BE1E5" w14:textId="77777777" w:rsidR="00AE4EAC" w:rsidRDefault="00AE4EAC" w:rsidP="00AE4EAC">
            <w:pPr>
              <w:tabs>
                <w:tab w:val="left" w:pos="0"/>
                <w:tab w:val="left" w:pos="3720"/>
              </w:tabs>
              <w:outlineLvl w:val="0"/>
              <w:rPr>
                <w:rFonts w:cs="Arial"/>
                <w:b/>
                <w:szCs w:val="20"/>
              </w:rPr>
            </w:pPr>
          </w:p>
          <w:p w14:paraId="43F5CD6E"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7D6DA7D" w14:textId="77777777" w:rsidR="00AE4EAC" w:rsidRDefault="00AE4EAC" w:rsidP="00AE4EAC">
            <w:pPr>
              <w:tabs>
                <w:tab w:val="left" w:pos="0"/>
                <w:tab w:val="left" w:pos="3720"/>
              </w:tabs>
              <w:outlineLvl w:val="0"/>
              <w:rPr>
                <w:rFonts w:cs="Arial"/>
                <w:b/>
                <w:szCs w:val="20"/>
              </w:rPr>
            </w:pPr>
          </w:p>
          <w:p w14:paraId="1888CBF9" w14:textId="24B93389"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r w:rsidR="00A87DD5">
              <w:rPr>
                <w:rFonts w:cs="Arial"/>
                <w:szCs w:val="20"/>
              </w:rPr>
              <w:t xml:space="preserve"> </w:t>
            </w:r>
            <w:r w:rsidR="00A87DD5">
              <w:t>Do not use actual student names in your assignment.</w:t>
            </w:r>
          </w:p>
          <w:p w14:paraId="5305CBC6" w14:textId="77777777" w:rsidR="00AE4EAC" w:rsidRDefault="00AE4EAC" w:rsidP="00AE4EAC">
            <w:pPr>
              <w:tabs>
                <w:tab w:val="left" w:pos="0"/>
                <w:tab w:val="left" w:pos="3720"/>
              </w:tabs>
              <w:outlineLvl w:val="0"/>
              <w:rPr>
                <w:rFonts w:cs="Arial"/>
                <w:szCs w:val="20"/>
              </w:rPr>
            </w:pPr>
          </w:p>
          <w:p w14:paraId="20674D3D"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360ADCA0" w14:textId="77777777" w:rsidR="00AE4EAC" w:rsidRDefault="00AE4EAC" w:rsidP="00AE4EAC">
            <w:pPr>
              <w:tabs>
                <w:tab w:val="left" w:pos="0"/>
                <w:tab w:val="left" w:pos="3720"/>
              </w:tabs>
              <w:outlineLvl w:val="0"/>
              <w:rPr>
                <w:rFonts w:cs="Arial"/>
                <w:szCs w:val="20"/>
              </w:rPr>
            </w:pPr>
          </w:p>
          <w:p w14:paraId="59BEBA31"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4F9E25D" w14:textId="77777777" w:rsidR="00AE4EAC" w:rsidRPr="008C1968" w:rsidRDefault="00AE4EAC" w:rsidP="00AE4EAC">
            <w:pPr>
              <w:tabs>
                <w:tab w:val="left" w:pos="2329"/>
              </w:tabs>
              <w:rPr>
                <w:rFonts w:cs="Arial"/>
                <w:szCs w:val="20"/>
              </w:rPr>
            </w:pPr>
          </w:p>
          <w:p w14:paraId="016DC73B" w14:textId="582D09EC"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B80D3CF" w14:textId="77777777" w:rsidR="00AE4EAC" w:rsidRPr="008C1968" w:rsidRDefault="00AE4EAC" w:rsidP="00AE4EAC">
            <w:pPr>
              <w:tabs>
                <w:tab w:val="left" w:pos="2329"/>
              </w:tabs>
              <w:rPr>
                <w:rFonts w:cs="Arial"/>
                <w:szCs w:val="20"/>
              </w:rPr>
            </w:pPr>
          </w:p>
          <w:p w14:paraId="484AA0F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20CFC6A" w14:textId="77777777" w:rsidR="00AE4EAC" w:rsidRPr="008C1968" w:rsidRDefault="00AE4EAC" w:rsidP="00AE4EAC">
            <w:pPr>
              <w:tabs>
                <w:tab w:val="left" w:pos="2329"/>
              </w:tabs>
              <w:rPr>
                <w:rFonts w:cs="Arial"/>
                <w:szCs w:val="20"/>
              </w:rPr>
            </w:pPr>
          </w:p>
          <w:p w14:paraId="773C578E"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0F7D5E6" w14:textId="77777777" w:rsidR="00AE4EAC" w:rsidRDefault="00AE4EAC" w:rsidP="00AE4EAC">
            <w:pPr>
              <w:tabs>
                <w:tab w:val="left" w:pos="2329"/>
              </w:tabs>
              <w:rPr>
                <w:rFonts w:cs="Arial"/>
                <w:szCs w:val="20"/>
              </w:rPr>
            </w:pPr>
          </w:p>
          <w:p w14:paraId="1ED5C760"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0A4E7A28" w14:textId="77777777" w:rsidR="00AE4EAC" w:rsidRDefault="00AE4EAC" w:rsidP="00AE4EAC">
            <w:pPr>
              <w:tabs>
                <w:tab w:val="left" w:pos="2329"/>
              </w:tabs>
              <w:rPr>
                <w:rFonts w:cs="Arial"/>
                <w:szCs w:val="20"/>
              </w:rPr>
            </w:pPr>
          </w:p>
          <w:p w14:paraId="7436D6DE" w14:textId="7FB1008F" w:rsidR="001A3E07" w:rsidRPr="00103FC5" w:rsidRDefault="00AE4EAC" w:rsidP="00AE4EAC">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76DDFB81" w14:textId="0106B6F4" w:rsidR="001A3E07" w:rsidRPr="00103FC5" w:rsidRDefault="002868EA" w:rsidP="001A3E07">
            <w:pPr>
              <w:tabs>
                <w:tab w:val="left" w:pos="2329"/>
              </w:tabs>
              <w:rPr>
                <w:rFonts w:cs="Arial"/>
                <w:szCs w:val="20"/>
              </w:rPr>
            </w:pPr>
            <w:r>
              <w:rPr>
                <w:rFonts w:cs="Arial"/>
                <w:szCs w:val="20"/>
              </w:rPr>
              <w:t>10.2</w:t>
            </w:r>
          </w:p>
        </w:tc>
        <w:tc>
          <w:tcPr>
            <w:tcW w:w="1440" w:type="dxa"/>
          </w:tcPr>
          <w:p w14:paraId="3D06839E" w14:textId="7DB47A8A" w:rsidR="001A3E07" w:rsidRPr="00103FC5" w:rsidRDefault="00B80A0E" w:rsidP="001A3E07">
            <w:pPr>
              <w:tabs>
                <w:tab w:val="left" w:pos="2329"/>
              </w:tabs>
              <w:rPr>
                <w:rFonts w:eastAsia="Arial" w:cs="Arial"/>
              </w:rPr>
            </w:pPr>
            <w:r>
              <w:t xml:space="preserve">Case Study = </w:t>
            </w:r>
            <w:r>
              <w:rPr>
                <w:b/>
                <w:bCs/>
              </w:rPr>
              <w:t>.5</w:t>
            </w:r>
            <w:r w:rsidRPr="4948C66D">
              <w:rPr>
                <w:b/>
                <w:bCs/>
              </w:rPr>
              <w:t xml:space="preserve"> hour</w:t>
            </w:r>
          </w:p>
        </w:tc>
      </w:tr>
      <w:tr w:rsidR="007C36EA" w:rsidRPr="007F339F" w14:paraId="45C35380" w14:textId="77777777" w:rsidTr="0085527C">
        <w:tc>
          <w:tcPr>
            <w:tcW w:w="10170" w:type="dxa"/>
            <w:tcMar>
              <w:top w:w="115" w:type="dxa"/>
              <w:left w:w="115" w:type="dxa"/>
              <w:bottom w:w="115" w:type="dxa"/>
              <w:right w:w="115" w:type="dxa"/>
            </w:tcMar>
          </w:tcPr>
          <w:p w14:paraId="5C85A6A8" w14:textId="77777777" w:rsidR="00593986" w:rsidRDefault="00593986" w:rsidP="00593986">
            <w:pPr>
              <w:tabs>
                <w:tab w:val="left" w:pos="2329"/>
              </w:tabs>
              <w:rPr>
                <w:rFonts w:cs="Arial"/>
                <w:b/>
                <w:szCs w:val="20"/>
              </w:rPr>
            </w:pPr>
            <w:r>
              <w:rPr>
                <w:rFonts w:cs="Arial"/>
                <w:b/>
                <w:szCs w:val="20"/>
              </w:rPr>
              <w:t xml:space="preserve">Time Log </w:t>
            </w:r>
          </w:p>
          <w:p w14:paraId="0E576E46" w14:textId="77777777" w:rsidR="00593986" w:rsidRDefault="00593986" w:rsidP="00593986">
            <w:pPr>
              <w:tabs>
                <w:tab w:val="left" w:pos="2329"/>
              </w:tabs>
              <w:rPr>
                <w:rFonts w:cs="Arial"/>
                <w:b/>
                <w:szCs w:val="20"/>
              </w:rPr>
            </w:pPr>
          </w:p>
          <w:p w14:paraId="4B2E34D7" w14:textId="77777777" w:rsidR="00593986" w:rsidRDefault="00593986" w:rsidP="00593986">
            <w:pPr>
              <w:pStyle w:val="AssignmentsLevel1"/>
              <w:rPr>
                <w:b/>
              </w:rPr>
            </w:pPr>
            <w:r>
              <w:t>The time log can be found in the</w:t>
            </w:r>
            <w:r w:rsidRPr="007B61CB">
              <w:t xml:space="preserve"> Field Experience Activities folder</w:t>
            </w:r>
            <w:r>
              <w:t xml:space="preserve"> on Blackboard.</w:t>
            </w:r>
          </w:p>
          <w:p w14:paraId="46AE0BE6" w14:textId="77777777" w:rsidR="00593986" w:rsidRDefault="00593986" w:rsidP="00593986">
            <w:pPr>
              <w:tabs>
                <w:tab w:val="left" w:pos="2329"/>
              </w:tabs>
              <w:rPr>
                <w:rFonts w:cs="Arial"/>
                <w:b/>
                <w:szCs w:val="20"/>
              </w:rPr>
            </w:pPr>
          </w:p>
          <w:p w14:paraId="64FB5A6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9C8418B" w14:textId="77777777" w:rsidR="007B01D2" w:rsidRDefault="007B01D2" w:rsidP="007B01D2">
            <w:pPr>
              <w:rPr>
                <w:rFonts w:cs="Arial"/>
                <w:b/>
                <w:szCs w:val="20"/>
              </w:rPr>
            </w:pPr>
          </w:p>
          <w:p w14:paraId="08407B41" w14:textId="74C77F6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2CC529FB" w14:textId="77777777" w:rsidR="007C36EA" w:rsidRPr="009F6FAF" w:rsidRDefault="007C36EA" w:rsidP="0085527C">
            <w:pPr>
              <w:rPr>
                <w:rFonts w:cs="Arial"/>
                <w:szCs w:val="20"/>
              </w:rPr>
            </w:pPr>
            <w:r>
              <w:rPr>
                <w:rFonts w:cs="Arial"/>
                <w:szCs w:val="20"/>
              </w:rPr>
              <w:lastRenderedPageBreak/>
              <w:t>10.5</w:t>
            </w:r>
          </w:p>
        </w:tc>
        <w:tc>
          <w:tcPr>
            <w:tcW w:w="1440" w:type="dxa"/>
            <w:tcBorders>
              <w:bottom w:val="single" w:sz="4" w:space="0" w:color="000000" w:themeColor="text1"/>
            </w:tcBorders>
          </w:tcPr>
          <w:p w14:paraId="22E852F5" w14:textId="7547D12C" w:rsidR="007C36EA" w:rsidRPr="009F6FAF" w:rsidRDefault="007C36EA" w:rsidP="0085527C">
            <w:pPr>
              <w:rPr>
                <w:rFonts w:cs="Arial"/>
                <w:szCs w:val="20"/>
              </w:rPr>
            </w:pPr>
          </w:p>
        </w:tc>
      </w:tr>
      <w:tr w:rsidR="00DD1F53" w:rsidRPr="00842155" w14:paraId="1907BF36"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D448269" w14:textId="338589EA" w:rsidR="00DB7464" w:rsidRDefault="00DB7464" w:rsidP="00DB7464">
            <w:pPr>
              <w:pStyle w:val="AssignmentsLevel1"/>
              <w:rPr>
                <w:b/>
              </w:rPr>
            </w:pPr>
            <w:r>
              <w:rPr>
                <w:b/>
              </w:rPr>
              <w:t>Group Supervision: Week 10 Consultation and Peer Supervision</w:t>
            </w:r>
          </w:p>
          <w:p w14:paraId="784BE376" w14:textId="77777777" w:rsidR="00DB7464" w:rsidRDefault="00DB7464" w:rsidP="00DB7464">
            <w:pPr>
              <w:pStyle w:val="AssignmentsLevel1"/>
              <w:rPr>
                <w:b/>
              </w:rPr>
            </w:pPr>
          </w:p>
          <w:p w14:paraId="126226AC" w14:textId="793683C9"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5A725140" w14:textId="77777777" w:rsidR="00DB7464" w:rsidRDefault="00DB7464" w:rsidP="00DB7464">
            <w:pPr>
              <w:pStyle w:val="AssignmentsLevel1"/>
              <w:rPr>
                <w:rFonts w:ascii="Times New Roman" w:hAnsi="Times New Roman" w:cs="Times New Roman"/>
              </w:rPr>
            </w:pPr>
          </w:p>
          <w:p w14:paraId="6EA3EA00" w14:textId="77777777" w:rsidR="00DB7464" w:rsidRDefault="00DB7464" w:rsidP="00DB7464">
            <w:pPr>
              <w:pStyle w:val="APACitation"/>
            </w:pPr>
            <w:r>
              <w:rPr>
                <w:rStyle w:val="Strong"/>
              </w:rPr>
              <w:t>Attend</w:t>
            </w:r>
            <w:r>
              <w:t xml:space="preserve"> the hour and a half of group supervision as scheduled by your instructor.</w:t>
            </w:r>
          </w:p>
          <w:p w14:paraId="2154F577" w14:textId="77777777" w:rsidR="00DB7464" w:rsidRDefault="00DB7464" w:rsidP="00DB7464">
            <w:pPr>
              <w:pStyle w:val="APACitation"/>
            </w:pPr>
          </w:p>
          <w:p w14:paraId="067F861A" w14:textId="5359AC9F"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654835C3" w14:textId="195CA1F5" w:rsidR="00DD1F53" w:rsidRDefault="00635975" w:rsidP="00DD3E92">
            <w:pPr>
              <w:rPr>
                <w:rFonts w:cs="Arial"/>
                <w:szCs w:val="20"/>
              </w:rPr>
            </w:pPr>
            <w:r>
              <w:rPr>
                <w:rFonts w:cs="Arial"/>
                <w:szCs w:val="20"/>
              </w:rPr>
              <w:t>10.1</w:t>
            </w:r>
          </w:p>
        </w:tc>
        <w:tc>
          <w:tcPr>
            <w:tcW w:w="1440" w:type="dxa"/>
            <w:tcBorders>
              <w:left w:val="single" w:sz="4" w:space="0" w:color="000000" w:themeColor="text1"/>
            </w:tcBorders>
            <w:shd w:val="clear" w:color="auto" w:fill="FFFFFF" w:themeFill="background1"/>
          </w:tcPr>
          <w:p w14:paraId="1E435B06" w14:textId="1CE75771" w:rsidR="00DD1F53" w:rsidRDefault="003F559E" w:rsidP="00DD3E92">
            <w:r>
              <w:rPr>
                <w:rFonts w:cs="Arial"/>
                <w:szCs w:val="20"/>
              </w:rPr>
              <w:t xml:space="preserve">Group Session = </w:t>
            </w:r>
            <w:r w:rsidRPr="003F559E">
              <w:rPr>
                <w:rFonts w:cs="Arial"/>
                <w:b/>
                <w:szCs w:val="20"/>
              </w:rPr>
              <w:t>1.5 hours</w:t>
            </w:r>
          </w:p>
        </w:tc>
      </w:tr>
      <w:tr w:rsidR="00D45DFA" w:rsidRPr="00842155" w14:paraId="2D9A4A08" w14:textId="77777777" w:rsidTr="00E850D7">
        <w:tc>
          <w:tcPr>
            <w:tcW w:w="10170" w:type="dxa"/>
            <w:tcMar>
              <w:top w:w="115" w:type="dxa"/>
              <w:left w:w="115" w:type="dxa"/>
              <w:bottom w:w="115" w:type="dxa"/>
              <w:right w:w="115" w:type="dxa"/>
            </w:tcMar>
          </w:tcPr>
          <w:p w14:paraId="5005268E" w14:textId="60EAFE90" w:rsidR="00D45DFA" w:rsidRDefault="001A3E07" w:rsidP="00D45DFA">
            <w:pPr>
              <w:tabs>
                <w:tab w:val="left" w:pos="2329"/>
              </w:tabs>
              <w:rPr>
                <w:b/>
              </w:rPr>
            </w:pPr>
            <w:r>
              <w:rPr>
                <w:b/>
              </w:rPr>
              <w:t>Week 10: Peer Support Learning Circle</w:t>
            </w:r>
          </w:p>
          <w:p w14:paraId="70A4F112" w14:textId="77777777" w:rsidR="00D45DFA" w:rsidRDefault="00D45DFA" w:rsidP="00D45DFA">
            <w:pPr>
              <w:tabs>
                <w:tab w:val="left" w:pos="2329"/>
              </w:tabs>
              <w:rPr>
                <w:b/>
              </w:rPr>
            </w:pPr>
          </w:p>
          <w:p w14:paraId="02C1376E" w14:textId="77777777" w:rsidR="00D45DFA" w:rsidRDefault="00D45DFA" w:rsidP="00D45DFA">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49781C0D" w14:textId="77777777" w:rsidR="00D45DFA" w:rsidRDefault="00D45DFA" w:rsidP="00D45DFA"/>
          <w:p w14:paraId="1FD8F532" w14:textId="3FDE71FA" w:rsidR="00D45DFA" w:rsidRDefault="001A3E07" w:rsidP="00D45DFA">
            <w:pPr>
              <w:tabs>
                <w:tab w:val="left" w:pos="2329"/>
              </w:tabs>
            </w:pPr>
            <w:r>
              <w:rPr>
                <w:b/>
              </w:rPr>
              <w:t xml:space="preserve">Discuss </w:t>
            </w:r>
            <w:r>
              <w:t>the following with</w:t>
            </w:r>
            <w:r>
              <w:rPr>
                <w:rFonts w:cs="Arial"/>
                <w:szCs w:val="20"/>
              </w:rPr>
              <w:t>in the group forum:</w:t>
            </w:r>
          </w:p>
          <w:p w14:paraId="61433ACE" w14:textId="77777777" w:rsidR="00D45DFA" w:rsidRDefault="00D45DFA" w:rsidP="00D45DFA">
            <w:pPr>
              <w:tabs>
                <w:tab w:val="left" w:pos="2329"/>
              </w:tabs>
            </w:pPr>
          </w:p>
          <w:p w14:paraId="6B33E127" w14:textId="77777777" w:rsidR="00D45DFA" w:rsidRDefault="00D45DFA" w:rsidP="00D45DFA">
            <w:pPr>
              <w:pStyle w:val="ListParagraph"/>
              <w:numPr>
                <w:ilvl w:val="0"/>
                <w:numId w:val="23"/>
              </w:numPr>
              <w:tabs>
                <w:tab w:val="left" w:pos="2329"/>
              </w:tabs>
              <w:ind w:left="395"/>
            </w:pPr>
            <w:r>
              <w:t>What is going on at your site?</w:t>
            </w:r>
          </w:p>
          <w:p w14:paraId="405179B9" w14:textId="281D87DC"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0B77F0F"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6A92158C" w14:textId="77777777" w:rsidR="00D45DFA" w:rsidRDefault="00D45DFA" w:rsidP="00D45DFA">
            <w:pPr>
              <w:tabs>
                <w:tab w:val="left" w:pos="2329"/>
              </w:tabs>
            </w:pPr>
          </w:p>
          <w:p w14:paraId="50073CD8" w14:textId="6E29ED1E" w:rsidR="00D45DFA" w:rsidRPr="00135F7B" w:rsidRDefault="00D45DFA" w:rsidP="00D45DFA">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40B61C49" w14:textId="31002BE1" w:rsidR="00D45DFA" w:rsidRPr="00842155" w:rsidRDefault="00635975" w:rsidP="00D45DFA">
            <w:pPr>
              <w:tabs>
                <w:tab w:val="left" w:pos="2329"/>
              </w:tabs>
              <w:rPr>
                <w:rFonts w:cs="Arial"/>
                <w:szCs w:val="20"/>
              </w:rPr>
            </w:pPr>
            <w:r>
              <w:rPr>
                <w:rFonts w:cs="Arial"/>
                <w:szCs w:val="20"/>
              </w:rPr>
              <w:t>VARIES</w:t>
            </w:r>
          </w:p>
        </w:tc>
        <w:tc>
          <w:tcPr>
            <w:tcW w:w="1440" w:type="dxa"/>
          </w:tcPr>
          <w:p w14:paraId="1FE19EEA" w14:textId="62878CDC" w:rsidR="00D45DFA" w:rsidRPr="00842155" w:rsidRDefault="00B80A0E" w:rsidP="00D45DFA">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7F3DC0EA" w14:textId="77777777" w:rsidR="00E850D7" w:rsidRDefault="00E850D7">
      <w:pPr>
        <w:rPr>
          <w:color w:val="BD313B"/>
        </w:rPr>
      </w:pPr>
    </w:p>
    <w:p w14:paraId="42AFBD15" w14:textId="77777777" w:rsidR="00E850D7" w:rsidRDefault="00E850D7">
      <w:pPr>
        <w:rPr>
          <w:color w:val="BD313B"/>
        </w:rPr>
      </w:pPr>
    </w:p>
    <w:p w14:paraId="4196B1B9" w14:textId="77777777" w:rsidR="00E850D7" w:rsidRDefault="00E850D7">
      <w:pPr>
        <w:rPr>
          <w:color w:val="BD313B"/>
        </w:rPr>
      </w:pPr>
    </w:p>
    <w:p w14:paraId="1EAAC44C" w14:textId="77777777" w:rsidR="00E850D7" w:rsidRDefault="00E850D7">
      <w:pPr>
        <w:rPr>
          <w:color w:val="BD313B"/>
        </w:rPr>
      </w:pPr>
    </w:p>
    <w:p w14:paraId="583D49BE" w14:textId="77777777" w:rsidR="00E850D7" w:rsidRDefault="00E850D7">
      <w:pPr>
        <w:rPr>
          <w:color w:val="BD313B"/>
        </w:rPr>
      </w:pPr>
    </w:p>
    <w:p w14:paraId="5603F11E" w14:textId="77777777" w:rsidR="00E850D7" w:rsidRDefault="00E850D7">
      <w:pPr>
        <w:rPr>
          <w:color w:val="BD313B"/>
        </w:rPr>
      </w:pPr>
    </w:p>
    <w:p w14:paraId="486FE754"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66CA57C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77E7A1B" w14:textId="499F8839" w:rsidR="00E850D7" w:rsidRPr="00842155" w:rsidRDefault="00E850D7" w:rsidP="00E850D7">
            <w:pPr>
              <w:pStyle w:val="WeeklyTopicHeading1"/>
            </w:pPr>
            <w:r w:rsidRPr="0068364F">
              <w:lastRenderedPageBreak/>
              <w:t xml:space="preserve">Week </w:t>
            </w:r>
            <w:r w:rsidR="00D45DFA">
              <w:t>Eleven</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5A1F4B21"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D920B59"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2816BF40" w14:textId="77777777" w:rsidTr="001A3E0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B9676A2"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6522308"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6C167A2A" w14:textId="77777777" w:rsidTr="001A3E07">
        <w:trPr>
          <w:trHeight w:val="30"/>
        </w:trPr>
        <w:tc>
          <w:tcPr>
            <w:tcW w:w="10170" w:type="dxa"/>
            <w:tcBorders>
              <w:bottom w:val="nil"/>
              <w:right w:val="nil"/>
            </w:tcBorders>
            <w:tcMar>
              <w:top w:w="115" w:type="dxa"/>
              <w:left w:w="115" w:type="dxa"/>
              <w:bottom w:w="115" w:type="dxa"/>
              <w:right w:w="115" w:type="dxa"/>
            </w:tcMar>
          </w:tcPr>
          <w:p w14:paraId="0BB3CFD2" w14:textId="64756025" w:rsidR="002A6118" w:rsidRPr="00842155" w:rsidRDefault="00E850D7" w:rsidP="001A3E07">
            <w:pPr>
              <w:pStyle w:val="ObjectiveBullet"/>
              <w:numPr>
                <w:ilvl w:val="1"/>
                <w:numId w:val="34"/>
              </w:numPr>
              <w:tabs>
                <w:tab w:val="clear" w:pos="0"/>
              </w:tabs>
            </w:pPr>
            <w:r w:rsidRPr="006A1E7C">
              <w:t>Assess your proficiency in applying school counseling competencies.</w:t>
            </w:r>
          </w:p>
        </w:tc>
        <w:tc>
          <w:tcPr>
            <w:tcW w:w="2880" w:type="dxa"/>
            <w:gridSpan w:val="2"/>
            <w:tcBorders>
              <w:left w:val="nil"/>
              <w:bottom w:val="nil"/>
            </w:tcBorders>
          </w:tcPr>
          <w:p w14:paraId="0C386F67" w14:textId="7408BD3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1A3E07" w:rsidRPr="00842155" w14:paraId="64FA4A42"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24269265" w14:textId="25DC4A0D" w:rsidR="001A3E07" w:rsidRDefault="001A3E07" w:rsidP="00635975">
            <w:pPr>
              <w:pStyle w:val="ObjectiveBullet"/>
              <w:numPr>
                <w:ilvl w:val="1"/>
                <w:numId w:val="34"/>
              </w:numPr>
            </w:pPr>
            <w:r>
              <w:t>Evaluate a case study to form a profile and treatment plan.</w:t>
            </w:r>
          </w:p>
        </w:tc>
        <w:tc>
          <w:tcPr>
            <w:tcW w:w="2880" w:type="dxa"/>
            <w:gridSpan w:val="2"/>
            <w:tcBorders>
              <w:top w:val="nil"/>
              <w:left w:val="nil"/>
              <w:bottom w:val="nil"/>
            </w:tcBorders>
          </w:tcPr>
          <w:p w14:paraId="76CB0135" w14:textId="31A9656A" w:rsidR="001A3E07" w:rsidRDefault="00402E92" w:rsidP="00E850D7">
            <w:pPr>
              <w:tabs>
                <w:tab w:val="left" w:pos="0"/>
                <w:tab w:val="left" w:pos="3720"/>
              </w:tabs>
              <w:outlineLvl w:val="0"/>
              <w:rPr>
                <w:rFonts w:cs="Arial"/>
                <w:szCs w:val="20"/>
              </w:rPr>
            </w:pPr>
            <w:r>
              <w:rPr>
                <w:rFonts w:cs="Arial"/>
                <w:szCs w:val="20"/>
              </w:rPr>
              <w:t>CLO1, CLO3</w:t>
            </w:r>
          </w:p>
        </w:tc>
      </w:tr>
      <w:tr w:rsidR="001A3E07" w:rsidRPr="00842155" w14:paraId="258255CD"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18A9C697" w14:textId="30532311" w:rsidR="001A3E07" w:rsidRDefault="001A3E07" w:rsidP="00635975">
            <w:pPr>
              <w:pStyle w:val="ObjectiveBullet"/>
              <w:numPr>
                <w:ilvl w:val="1"/>
                <w:numId w:val="34"/>
              </w:numPr>
            </w:pPr>
            <w:r>
              <w:t>Design guidance and small group lessons that align to academic standards.</w:t>
            </w:r>
          </w:p>
        </w:tc>
        <w:tc>
          <w:tcPr>
            <w:tcW w:w="2880" w:type="dxa"/>
            <w:gridSpan w:val="2"/>
            <w:tcBorders>
              <w:top w:val="nil"/>
              <w:left w:val="nil"/>
              <w:bottom w:val="nil"/>
            </w:tcBorders>
          </w:tcPr>
          <w:p w14:paraId="44344D32" w14:textId="0413EAFB" w:rsidR="001A3E07" w:rsidRDefault="00320B2A" w:rsidP="00E850D7">
            <w:pPr>
              <w:tabs>
                <w:tab w:val="left" w:pos="0"/>
                <w:tab w:val="left" w:pos="3720"/>
              </w:tabs>
              <w:outlineLvl w:val="0"/>
              <w:rPr>
                <w:rFonts w:cs="Arial"/>
                <w:szCs w:val="20"/>
              </w:rPr>
            </w:pPr>
            <w:r>
              <w:rPr>
                <w:rFonts w:cs="Arial"/>
                <w:szCs w:val="20"/>
              </w:rPr>
              <w:t>CLO1, CLO3</w:t>
            </w:r>
          </w:p>
        </w:tc>
      </w:tr>
      <w:tr w:rsidR="001A3E07" w:rsidRPr="00842155" w14:paraId="2E13B896"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0DBFC159" w14:textId="3A31B9A8" w:rsidR="001A3E07" w:rsidRDefault="001A3E07" w:rsidP="00635975">
            <w:pPr>
              <w:pStyle w:val="ObjectiveBullet"/>
              <w:numPr>
                <w:ilvl w:val="1"/>
                <w:numId w:val="34"/>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0692DEE" w14:textId="29A6804B" w:rsidR="001A3E07" w:rsidRDefault="00320B2A" w:rsidP="00E850D7">
            <w:pPr>
              <w:tabs>
                <w:tab w:val="left" w:pos="0"/>
                <w:tab w:val="left" w:pos="3720"/>
              </w:tabs>
              <w:outlineLvl w:val="0"/>
              <w:rPr>
                <w:rFonts w:cs="Arial"/>
                <w:szCs w:val="20"/>
              </w:rPr>
            </w:pPr>
            <w:r>
              <w:rPr>
                <w:rFonts w:cs="Arial"/>
                <w:szCs w:val="20"/>
              </w:rPr>
              <w:t>CLO1, CLO3</w:t>
            </w:r>
          </w:p>
        </w:tc>
      </w:tr>
      <w:tr w:rsidR="00635975" w:rsidRPr="00842155" w14:paraId="29BE7C13"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76995A3B" w14:textId="1C9837C2" w:rsidR="00635975" w:rsidRPr="006A1E7C" w:rsidRDefault="00635975" w:rsidP="00635975">
            <w:pPr>
              <w:pStyle w:val="ObjectiveBullet"/>
              <w:numPr>
                <w:ilvl w:val="1"/>
                <w:numId w:val="34"/>
              </w:numPr>
              <w:tabs>
                <w:tab w:val="clear" w:pos="0"/>
              </w:tabs>
            </w:pPr>
            <w:r>
              <w:t>Identify direct and indirect student services.</w:t>
            </w:r>
          </w:p>
        </w:tc>
        <w:tc>
          <w:tcPr>
            <w:tcW w:w="2880" w:type="dxa"/>
            <w:gridSpan w:val="2"/>
            <w:tcBorders>
              <w:top w:val="nil"/>
              <w:left w:val="nil"/>
              <w:bottom w:val="nil"/>
            </w:tcBorders>
          </w:tcPr>
          <w:p w14:paraId="74277B9F" w14:textId="459DADA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5727BE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5597C7E"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509C28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2782C8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7500F9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0985BBEA"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4073BC9" w14:textId="77777777" w:rsidR="00E850D7" w:rsidRDefault="00E850D7" w:rsidP="00E850D7">
            <w:pPr>
              <w:rPr>
                <w:rFonts w:cs="Arial"/>
                <w:b/>
                <w:szCs w:val="20"/>
              </w:rPr>
            </w:pPr>
            <w:r>
              <w:rPr>
                <w:rFonts w:cs="Arial"/>
                <w:b/>
                <w:szCs w:val="20"/>
              </w:rPr>
              <w:t>Field Placement</w:t>
            </w:r>
          </w:p>
          <w:p w14:paraId="448D47B7" w14:textId="600E1058"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1A3E07">
              <w:t>4</w:t>
            </w:r>
            <w:r w:rsidRPr="00435723">
              <w:t xml:space="preserve"> hours.</w:t>
            </w:r>
          </w:p>
        </w:tc>
        <w:tc>
          <w:tcPr>
            <w:tcW w:w="1440" w:type="dxa"/>
            <w:tcBorders>
              <w:left w:val="single" w:sz="4" w:space="0" w:color="000000" w:themeColor="text1"/>
            </w:tcBorders>
            <w:shd w:val="clear" w:color="auto" w:fill="FFFFFF" w:themeFill="background1"/>
          </w:tcPr>
          <w:p w14:paraId="7B050C12"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BAD1184" w14:textId="131DC43C" w:rsidR="00E850D7" w:rsidRPr="009F6FAF" w:rsidRDefault="00E850D7" w:rsidP="00E850D7">
            <w:pPr>
              <w:rPr>
                <w:rFonts w:cs="Arial"/>
                <w:szCs w:val="20"/>
              </w:rPr>
            </w:pPr>
          </w:p>
        </w:tc>
      </w:tr>
      <w:tr w:rsidR="00E850D7" w:rsidRPr="00842155" w14:paraId="2C5AB8D3"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A86B401" w14:textId="77777777" w:rsidR="00E850D7" w:rsidRPr="00893E2B" w:rsidRDefault="00E850D7" w:rsidP="00E850D7">
            <w:pPr>
              <w:pStyle w:val="AssignmentsLevel1"/>
              <w:rPr>
                <w:b/>
              </w:rPr>
            </w:pPr>
            <w:r w:rsidRPr="00893E2B">
              <w:rPr>
                <w:b/>
              </w:rPr>
              <w:t>Field Experience Activities</w:t>
            </w:r>
          </w:p>
          <w:p w14:paraId="4CB48CD0" w14:textId="77777777" w:rsidR="00E850D7" w:rsidRPr="00893E2B" w:rsidRDefault="00E850D7" w:rsidP="00E850D7">
            <w:pPr>
              <w:pStyle w:val="AssignmentsLevel1"/>
            </w:pPr>
          </w:p>
          <w:p w14:paraId="46699E84" w14:textId="261CACE8" w:rsidR="00E850D7" w:rsidRPr="00842155" w:rsidRDefault="006F66F0"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CF3034C" w14:textId="7DC3EC3F" w:rsidR="00E850D7" w:rsidRPr="009F6FAF" w:rsidRDefault="00635975" w:rsidP="00E850D7">
            <w:pPr>
              <w:rPr>
                <w:rFonts w:cs="Arial"/>
                <w:szCs w:val="20"/>
              </w:rPr>
            </w:pPr>
            <w:r>
              <w:rPr>
                <w:rFonts w:cs="Arial"/>
                <w:szCs w:val="20"/>
              </w:rPr>
              <w:t>11.3, 11.4</w:t>
            </w:r>
          </w:p>
        </w:tc>
        <w:tc>
          <w:tcPr>
            <w:tcW w:w="1440" w:type="dxa"/>
            <w:tcBorders>
              <w:left w:val="single" w:sz="4" w:space="0" w:color="000000" w:themeColor="text1"/>
            </w:tcBorders>
            <w:shd w:val="clear" w:color="auto" w:fill="FFFFFF" w:themeFill="background1"/>
          </w:tcPr>
          <w:p w14:paraId="71D2502D" w14:textId="77777777" w:rsidR="00E850D7" w:rsidRPr="009F6FAF" w:rsidRDefault="00E850D7" w:rsidP="00E850D7">
            <w:pPr>
              <w:rPr>
                <w:rFonts w:cs="Arial"/>
                <w:szCs w:val="20"/>
              </w:rPr>
            </w:pPr>
          </w:p>
        </w:tc>
      </w:tr>
      <w:tr w:rsidR="00E850D7" w:rsidRPr="00842155" w14:paraId="7E18BEC3"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17F2F523"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5EB3091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56FCAB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C0736B"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842155" w14:paraId="61750BFA" w14:textId="77777777" w:rsidTr="00EE5B4B">
        <w:tc>
          <w:tcPr>
            <w:tcW w:w="10170" w:type="dxa"/>
            <w:tcMar>
              <w:top w:w="115" w:type="dxa"/>
              <w:left w:w="115" w:type="dxa"/>
              <w:bottom w:w="115" w:type="dxa"/>
              <w:right w:w="115" w:type="dxa"/>
            </w:tcMar>
          </w:tcPr>
          <w:p w14:paraId="4C912CE8" w14:textId="77777777" w:rsidR="001A3E07" w:rsidRPr="005D76B2" w:rsidRDefault="001A3E07" w:rsidP="001A3E07">
            <w:pPr>
              <w:tabs>
                <w:tab w:val="left" w:pos="2329"/>
              </w:tabs>
              <w:rPr>
                <w:b/>
              </w:rPr>
            </w:pPr>
            <w:r>
              <w:rPr>
                <w:rFonts w:cs="Arial"/>
                <w:b/>
                <w:szCs w:val="20"/>
              </w:rPr>
              <w:t>Discussion: Case Study Presentation</w:t>
            </w:r>
          </w:p>
          <w:p w14:paraId="7874976B" w14:textId="77777777" w:rsidR="001A3E07" w:rsidRDefault="001A3E07" w:rsidP="001A3E07">
            <w:pPr>
              <w:tabs>
                <w:tab w:val="left" w:pos="2329"/>
              </w:tabs>
              <w:rPr>
                <w:rFonts w:cs="Arial"/>
                <w:b/>
                <w:szCs w:val="20"/>
              </w:rPr>
            </w:pPr>
          </w:p>
          <w:p w14:paraId="5FEC9CAA" w14:textId="11046F08"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13430DB0" w14:textId="77777777" w:rsidR="00AE4EAC" w:rsidRDefault="00AE4EAC" w:rsidP="00AE4EAC">
            <w:pPr>
              <w:tabs>
                <w:tab w:val="left" w:pos="0"/>
                <w:tab w:val="left" w:pos="3720"/>
              </w:tabs>
              <w:outlineLvl w:val="0"/>
              <w:rPr>
                <w:rFonts w:cs="Arial"/>
                <w:szCs w:val="20"/>
              </w:rPr>
            </w:pPr>
          </w:p>
          <w:p w14:paraId="0E70C9F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7FFF473" w14:textId="77777777" w:rsidR="00AE4EAC" w:rsidRDefault="00AE4EAC" w:rsidP="00AE4EAC">
            <w:pPr>
              <w:tabs>
                <w:tab w:val="left" w:pos="0"/>
                <w:tab w:val="left" w:pos="3720"/>
              </w:tabs>
              <w:outlineLvl w:val="0"/>
              <w:rPr>
                <w:rFonts w:cs="Arial"/>
                <w:b/>
                <w:szCs w:val="20"/>
              </w:rPr>
            </w:pPr>
          </w:p>
          <w:p w14:paraId="5151A7B5" w14:textId="77777777" w:rsidR="00AE4EAC" w:rsidRPr="0042764C" w:rsidRDefault="00AE4EAC" w:rsidP="00AE4EAC">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449BB2FB" w14:textId="77777777" w:rsidR="00AE4EAC" w:rsidRDefault="00AE4EAC" w:rsidP="00AE4EAC">
            <w:pPr>
              <w:tabs>
                <w:tab w:val="left" w:pos="0"/>
                <w:tab w:val="left" w:pos="3720"/>
              </w:tabs>
              <w:outlineLvl w:val="0"/>
              <w:rPr>
                <w:rFonts w:cs="Arial"/>
                <w:b/>
                <w:szCs w:val="20"/>
              </w:rPr>
            </w:pPr>
          </w:p>
          <w:p w14:paraId="242E1410" w14:textId="1D899DB3"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r w:rsidR="00A87DD5">
              <w:rPr>
                <w:rFonts w:cs="Arial"/>
                <w:szCs w:val="20"/>
              </w:rPr>
              <w:t xml:space="preserve"> </w:t>
            </w:r>
            <w:r w:rsidR="00A87DD5">
              <w:t>Do not use actual student names in your assignment.</w:t>
            </w:r>
          </w:p>
          <w:p w14:paraId="16C46B3A" w14:textId="77777777" w:rsidR="00AE4EAC" w:rsidRDefault="00AE4EAC" w:rsidP="00AE4EAC">
            <w:pPr>
              <w:tabs>
                <w:tab w:val="left" w:pos="0"/>
                <w:tab w:val="left" w:pos="3720"/>
              </w:tabs>
              <w:outlineLvl w:val="0"/>
              <w:rPr>
                <w:rFonts w:cs="Arial"/>
                <w:szCs w:val="20"/>
              </w:rPr>
            </w:pPr>
          </w:p>
          <w:p w14:paraId="08525981"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A405DA3" w14:textId="77777777" w:rsidR="00AE4EAC" w:rsidRDefault="00AE4EAC" w:rsidP="00AE4EAC">
            <w:pPr>
              <w:tabs>
                <w:tab w:val="left" w:pos="0"/>
                <w:tab w:val="left" w:pos="3720"/>
              </w:tabs>
              <w:outlineLvl w:val="0"/>
              <w:rPr>
                <w:rFonts w:cs="Arial"/>
                <w:szCs w:val="20"/>
              </w:rPr>
            </w:pPr>
          </w:p>
          <w:p w14:paraId="725523C2"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749B8BF" w14:textId="77777777" w:rsidR="00AE4EAC" w:rsidRPr="008C1968" w:rsidRDefault="00AE4EAC" w:rsidP="00AE4EAC">
            <w:pPr>
              <w:tabs>
                <w:tab w:val="left" w:pos="2329"/>
              </w:tabs>
              <w:rPr>
                <w:rFonts w:cs="Arial"/>
                <w:szCs w:val="20"/>
              </w:rPr>
            </w:pPr>
          </w:p>
          <w:p w14:paraId="7241472F" w14:textId="64D3C254"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4D54C112" w14:textId="77777777" w:rsidR="00AE4EAC" w:rsidRPr="008C1968" w:rsidRDefault="00AE4EAC" w:rsidP="00AE4EAC">
            <w:pPr>
              <w:tabs>
                <w:tab w:val="left" w:pos="2329"/>
              </w:tabs>
              <w:rPr>
                <w:rFonts w:cs="Arial"/>
                <w:szCs w:val="20"/>
              </w:rPr>
            </w:pPr>
          </w:p>
          <w:p w14:paraId="477FB81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C52691" w14:textId="77777777" w:rsidR="00AE4EAC" w:rsidRPr="008C1968" w:rsidRDefault="00AE4EAC" w:rsidP="00AE4EAC">
            <w:pPr>
              <w:tabs>
                <w:tab w:val="left" w:pos="2329"/>
              </w:tabs>
              <w:rPr>
                <w:rFonts w:cs="Arial"/>
                <w:szCs w:val="20"/>
              </w:rPr>
            </w:pPr>
          </w:p>
          <w:p w14:paraId="6B65399A"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255FBA3D" w14:textId="77777777" w:rsidR="00AE4EAC" w:rsidRDefault="00AE4EAC" w:rsidP="00AE4EAC">
            <w:pPr>
              <w:tabs>
                <w:tab w:val="left" w:pos="2329"/>
              </w:tabs>
              <w:rPr>
                <w:rFonts w:cs="Arial"/>
                <w:szCs w:val="20"/>
              </w:rPr>
            </w:pPr>
          </w:p>
          <w:p w14:paraId="64788236"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E283977" w14:textId="77777777" w:rsidR="00AE4EAC" w:rsidRDefault="00AE4EAC" w:rsidP="00AE4EAC">
            <w:pPr>
              <w:tabs>
                <w:tab w:val="left" w:pos="2329"/>
              </w:tabs>
              <w:rPr>
                <w:rFonts w:cs="Arial"/>
                <w:szCs w:val="20"/>
              </w:rPr>
            </w:pPr>
          </w:p>
          <w:p w14:paraId="5A38361B" w14:textId="683180FD" w:rsidR="001A3E07" w:rsidRDefault="00AE4EAC" w:rsidP="00AE4EAC">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398087EB" w14:textId="7B68589D" w:rsidR="001A3E07" w:rsidRDefault="001A3E07" w:rsidP="001A3E07">
            <w:pPr>
              <w:rPr>
                <w:rFonts w:cs="Arial"/>
                <w:szCs w:val="20"/>
              </w:rPr>
            </w:pPr>
            <w:r>
              <w:rPr>
                <w:rFonts w:cs="Arial"/>
                <w:szCs w:val="20"/>
              </w:rPr>
              <w:lastRenderedPageBreak/>
              <w:t>11.2</w:t>
            </w:r>
          </w:p>
        </w:tc>
        <w:tc>
          <w:tcPr>
            <w:tcW w:w="1440" w:type="dxa"/>
            <w:tcBorders>
              <w:left w:val="single" w:sz="4" w:space="0" w:color="000000" w:themeColor="text1"/>
            </w:tcBorders>
            <w:shd w:val="clear" w:color="auto" w:fill="FFFFFF" w:themeFill="background1"/>
          </w:tcPr>
          <w:p w14:paraId="12EB219C" w14:textId="15BFC513" w:rsidR="001A3E07" w:rsidRDefault="00B80A0E" w:rsidP="001A3E07">
            <w:r>
              <w:t xml:space="preserve">Case Study = </w:t>
            </w:r>
            <w:r>
              <w:rPr>
                <w:b/>
                <w:bCs/>
              </w:rPr>
              <w:t>.5</w:t>
            </w:r>
            <w:r w:rsidRPr="4948C66D">
              <w:rPr>
                <w:b/>
                <w:bCs/>
              </w:rPr>
              <w:t xml:space="preserve"> hour</w:t>
            </w:r>
          </w:p>
        </w:tc>
      </w:tr>
      <w:tr w:rsidR="007C36EA" w:rsidRPr="007F339F" w14:paraId="4B45FE5D" w14:textId="77777777" w:rsidTr="0085527C">
        <w:tc>
          <w:tcPr>
            <w:tcW w:w="10170" w:type="dxa"/>
            <w:tcMar>
              <w:top w:w="115" w:type="dxa"/>
              <w:left w:w="115" w:type="dxa"/>
              <w:bottom w:w="115" w:type="dxa"/>
              <w:right w:w="115" w:type="dxa"/>
            </w:tcMar>
          </w:tcPr>
          <w:p w14:paraId="7C4B4F53" w14:textId="77777777" w:rsidR="007B01D2" w:rsidRDefault="007B01D2" w:rsidP="007B01D2">
            <w:pPr>
              <w:tabs>
                <w:tab w:val="left" w:pos="2329"/>
              </w:tabs>
              <w:rPr>
                <w:rFonts w:cs="Arial"/>
                <w:b/>
                <w:szCs w:val="20"/>
              </w:rPr>
            </w:pPr>
            <w:r>
              <w:rPr>
                <w:rFonts w:cs="Arial"/>
                <w:b/>
                <w:szCs w:val="20"/>
              </w:rPr>
              <w:t xml:space="preserve">Time Log </w:t>
            </w:r>
          </w:p>
          <w:p w14:paraId="702F1591" w14:textId="77777777" w:rsidR="007B01D2" w:rsidRDefault="007B01D2" w:rsidP="007B01D2">
            <w:pPr>
              <w:tabs>
                <w:tab w:val="left" w:pos="2329"/>
              </w:tabs>
              <w:rPr>
                <w:rFonts w:cs="Arial"/>
                <w:b/>
                <w:szCs w:val="20"/>
              </w:rPr>
            </w:pPr>
          </w:p>
          <w:p w14:paraId="595B439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D3D4264" w14:textId="77777777" w:rsidR="007B01D2" w:rsidRDefault="007B01D2" w:rsidP="007B01D2">
            <w:pPr>
              <w:tabs>
                <w:tab w:val="left" w:pos="2329"/>
              </w:tabs>
              <w:rPr>
                <w:rFonts w:cs="Arial"/>
                <w:b/>
                <w:szCs w:val="20"/>
              </w:rPr>
            </w:pPr>
          </w:p>
          <w:p w14:paraId="5228A8D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CE1B730" w14:textId="77777777" w:rsidR="007B01D2" w:rsidRDefault="007B01D2" w:rsidP="007B01D2">
            <w:pPr>
              <w:rPr>
                <w:rFonts w:cs="Arial"/>
                <w:b/>
                <w:szCs w:val="20"/>
              </w:rPr>
            </w:pPr>
          </w:p>
          <w:p w14:paraId="434BC034" w14:textId="005A0A0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4C195B5D" w14:textId="77777777" w:rsidR="007C36EA" w:rsidRPr="009F6FAF" w:rsidRDefault="007C36EA" w:rsidP="0085527C">
            <w:pPr>
              <w:rPr>
                <w:rFonts w:cs="Arial"/>
                <w:szCs w:val="20"/>
              </w:rPr>
            </w:pPr>
            <w:r>
              <w:rPr>
                <w:rFonts w:cs="Arial"/>
                <w:szCs w:val="20"/>
              </w:rPr>
              <w:t>11.5</w:t>
            </w:r>
          </w:p>
        </w:tc>
        <w:tc>
          <w:tcPr>
            <w:tcW w:w="1440" w:type="dxa"/>
            <w:tcBorders>
              <w:bottom w:val="single" w:sz="4" w:space="0" w:color="000000" w:themeColor="text1"/>
            </w:tcBorders>
          </w:tcPr>
          <w:p w14:paraId="03D2DBC6" w14:textId="2FE184B8" w:rsidR="007C36EA" w:rsidRPr="009F6FAF" w:rsidRDefault="007C36EA" w:rsidP="0085527C">
            <w:pPr>
              <w:rPr>
                <w:rFonts w:cs="Arial"/>
                <w:szCs w:val="20"/>
              </w:rPr>
            </w:pPr>
          </w:p>
        </w:tc>
      </w:tr>
      <w:tr w:rsidR="001A3E07" w:rsidRPr="00842155" w14:paraId="46EC7B3A"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D3C109" w14:textId="783D9366" w:rsidR="00DB7464" w:rsidRDefault="00DB7464" w:rsidP="00DB7464">
            <w:pPr>
              <w:pStyle w:val="AssignmentsLevel1"/>
              <w:rPr>
                <w:b/>
              </w:rPr>
            </w:pPr>
            <w:r>
              <w:rPr>
                <w:b/>
              </w:rPr>
              <w:t>Group Supervision: Week 11 Consultation and Peer Supervision</w:t>
            </w:r>
          </w:p>
          <w:p w14:paraId="40A17606" w14:textId="77777777" w:rsidR="00DB7464" w:rsidRDefault="00DB7464" w:rsidP="00DB7464">
            <w:pPr>
              <w:pStyle w:val="AssignmentsLevel1"/>
              <w:rPr>
                <w:b/>
              </w:rPr>
            </w:pPr>
          </w:p>
          <w:p w14:paraId="0D39927C" w14:textId="3AF459C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B54B67" w14:textId="77777777" w:rsidR="00DB7464" w:rsidRDefault="00DB7464" w:rsidP="00DB7464">
            <w:pPr>
              <w:pStyle w:val="AssignmentsLevel1"/>
              <w:rPr>
                <w:rFonts w:ascii="Times New Roman" w:hAnsi="Times New Roman" w:cs="Times New Roman"/>
              </w:rPr>
            </w:pPr>
          </w:p>
          <w:p w14:paraId="6A1A9CA3"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9F7FA8D" w14:textId="77777777" w:rsidR="00DB7464" w:rsidRDefault="00DB7464" w:rsidP="00DB7464">
            <w:pPr>
              <w:pStyle w:val="APACitation"/>
            </w:pPr>
          </w:p>
          <w:p w14:paraId="51654199" w14:textId="5953A4D3" w:rsidR="001A3E07"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492726F" w14:textId="77777777" w:rsidR="001A3E07" w:rsidRPr="009F6FAF" w:rsidRDefault="001A3E07" w:rsidP="001A3E07">
            <w:pPr>
              <w:rPr>
                <w:rFonts w:cs="Arial"/>
                <w:szCs w:val="20"/>
              </w:rPr>
            </w:pPr>
            <w:r>
              <w:rPr>
                <w:rFonts w:cs="Arial"/>
                <w:szCs w:val="20"/>
              </w:rPr>
              <w:lastRenderedPageBreak/>
              <w:t>11.1</w:t>
            </w:r>
          </w:p>
        </w:tc>
        <w:tc>
          <w:tcPr>
            <w:tcW w:w="1440" w:type="dxa"/>
            <w:tcBorders>
              <w:left w:val="single" w:sz="4" w:space="0" w:color="000000" w:themeColor="text1"/>
            </w:tcBorders>
            <w:shd w:val="clear" w:color="auto" w:fill="FFFFFF" w:themeFill="background1"/>
          </w:tcPr>
          <w:p w14:paraId="713CDCB8" w14:textId="78CA9B4C" w:rsidR="001A3E07" w:rsidRPr="009F6FAF" w:rsidRDefault="003F559E" w:rsidP="001A3E07">
            <w:pPr>
              <w:rPr>
                <w:rFonts w:cs="Arial"/>
                <w:szCs w:val="20"/>
              </w:rPr>
            </w:pPr>
            <w:r>
              <w:rPr>
                <w:rFonts w:cs="Arial"/>
                <w:szCs w:val="20"/>
              </w:rPr>
              <w:t xml:space="preserve">Group Session = </w:t>
            </w:r>
            <w:r w:rsidRPr="003F559E">
              <w:rPr>
                <w:rFonts w:cs="Arial"/>
                <w:b/>
                <w:szCs w:val="20"/>
              </w:rPr>
              <w:t>1.5 hours</w:t>
            </w:r>
          </w:p>
        </w:tc>
      </w:tr>
      <w:tr w:rsidR="001A3E07" w:rsidRPr="00103FC5" w14:paraId="4E120D3B" w14:textId="77777777" w:rsidTr="00E850D7">
        <w:tc>
          <w:tcPr>
            <w:tcW w:w="10170" w:type="dxa"/>
            <w:tcMar>
              <w:top w:w="115" w:type="dxa"/>
              <w:left w:w="115" w:type="dxa"/>
              <w:bottom w:w="115" w:type="dxa"/>
              <w:right w:w="115" w:type="dxa"/>
            </w:tcMar>
          </w:tcPr>
          <w:p w14:paraId="2A1F990B" w14:textId="7C2EFF90" w:rsidR="001A3E07" w:rsidRDefault="001A3E07" w:rsidP="001A3E07">
            <w:pPr>
              <w:tabs>
                <w:tab w:val="left" w:pos="2329"/>
              </w:tabs>
              <w:rPr>
                <w:b/>
              </w:rPr>
            </w:pPr>
            <w:r>
              <w:rPr>
                <w:b/>
              </w:rPr>
              <w:t>Week 11: Peer Support Learning Circle</w:t>
            </w:r>
          </w:p>
          <w:p w14:paraId="193F05C7" w14:textId="77777777" w:rsidR="001A3E07" w:rsidRDefault="001A3E07" w:rsidP="001A3E07">
            <w:pPr>
              <w:tabs>
                <w:tab w:val="left" w:pos="2329"/>
              </w:tabs>
              <w:rPr>
                <w:b/>
              </w:rPr>
            </w:pPr>
          </w:p>
          <w:p w14:paraId="21CD6169" w14:textId="77777777" w:rsidR="001A3E07" w:rsidRDefault="001A3E07" w:rsidP="001A3E07">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5F1EC2DF" w14:textId="77777777" w:rsidR="001A3E07" w:rsidRDefault="001A3E07" w:rsidP="001A3E07"/>
          <w:p w14:paraId="3A26DB06" w14:textId="00744008" w:rsidR="001A3E07" w:rsidRDefault="001A3E07" w:rsidP="001A3E07">
            <w:pPr>
              <w:tabs>
                <w:tab w:val="left" w:pos="2329"/>
              </w:tabs>
            </w:pPr>
            <w:r>
              <w:rPr>
                <w:b/>
              </w:rPr>
              <w:t xml:space="preserve">Discuss </w:t>
            </w:r>
            <w:r>
              <w:t>the following with</w:t>
            </w:r>
            <w:r>
              <w:rPr>
                <w:rFonts w:cs="Arial"/>
                <w:szCs w:val="20"/>
              </w:rPr>
              <w:t>in the group forum:</w:t>
            </w:r>
          </w:p>
          <w:p w14:paraId="7FAD523D" w14:textId="77777777" w:rsidR="001A3E07" w:rsidRDefault="001A3E07" w:rsidP="001A3E07">
            <w:pPr>
              <w:tabs>
                <w:tab w:val="left" w:pos="2329"/>
              </w:tabs>
            </w:pPr>
          </w:p>
          <w:p w14:paraId="3738DEEE" w14:textId="77777777" w:rsidR="001A3E07" w:rsidRDefault="001A3E07" w:rsidP="001A3E07">
            <w:pPr>
              <w:pStyle w:val="ListParagraph"/>
              <w:numPr>
                <w:ilvl w:val="0"/>
                <w:numId w:val="23"/>
              </w:numPr>
              <w:tabs>
                <w:tab w:val="left" w:pos="2329"/>
              </w:tabs>
              <w:ind w:left="395"/>
            </w:pPr>
            <w:r>
              <w:t>What is going on at your site?</w:t>
            </w:r>
          </w:p>
          <w:p w14:paraId="1BCD122D" w14:textId="14E6A427" w:rsidR="001A3E07" w:rsidRDefault="001A3E07" w:rsidP="001A3E07">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53F074A" w14:textId="77777777" w:rsidR="001A3E07" w:rsidRDefault="001A3E07" w:rsidP="001A3E07">
            <w:pPr>
              <w:pStyle w:val="ListParagraph"/>
              <w:numPr>
                <w:ilvl w:val="0"/>
                <w:numId w:val="23"/>
              </w:numPr>
              <w:tabs>
                <w:tab w:val="left" w:pos="2329"/>
              </w:tabs>
              <w:ind w:left="395"/>
            </w:pPr>
            <w:r>
              <w:t>Seek feedback from the group regarding challenging situations.</w:t>
            </w:r>
          </w:p>
          <w:p w14:paraId="7E076B89" w14:textId="77777777" w:rsidR="001A3E07" w:rsidRDefault="001A3E07" w:rsidP="001A3E07">
            <w:pPr>
              <w:tabs>
                <w:tab w:val="left" w:pos="2329"/>
              </w:tabs>
            </w:pPr>
          </w:p>
          <w:p w14:paraId="42127B69" w14:textId="043C0705" w:rsidR="001A3E07" w:rsidRPr="00103FC5" w:rsidRDefault="001A3E07" w:rsidP="001A3E07">
            <w:pPr>
              <w:tabs>
                <w:tab w:val="left" w:pos="2329"/>
              </w:tabs>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A153DCA" w14:textId="363BC024" w:rsidR="001A3E07" w:rsidRPr="00103FC5" w:rsidRDefault="001A3E07" w:rsidP="001A3E07">
            <w:pPr>
              <w:tabs>
                <w:tab w:val="left" w:pos="2329"/>
              </w:tabs>
              <w:rPr>
                <w:rFonts w:cs="Arial"/>
                <w:szCs w:val="20"/>
              </w:rPr>
            </w:pPr>
            <w:r>
              <w:rPr>
                <w:rFonts w:cs="Arial"/>
                <w:szCs w:val="20"/>
              </w:rPr>
              <w:t>VARIES</w:t>
            </w:r>
          </w:p>
        </w:tc>
        <w:tc>
          <w:tcPr>
            <w:tcW w:w="1440" w:type="dxa"/>
          </w:tcPr>
          <w:p w14:paraId="7BF055A1" w14:textId="49A6E5BC" w:rsidR="001A3E07" w:rsidRPr="00103FC5" w:rsidRDefault="00B80A0E" w:rsidP="001A3E07">
            <w:pPr>
              <w:tabs>
                <w:tab w:val="left" w:pos="2329"/>
              </w:tabs>
              <w:rPr>
                <w:rFonts w:eastAsia="Arial" w:cs="Arial"/>
              </w:rPr>
            </w:pPr>
            <w:r>
              <w:t xml:space="preserve">Group Discussion = </w:t>
            </w:r>
            <w:r w:rsidRPr="4948C66D">
              <w:rPr>
                <w:b/>
                <w:bCs/>
              </w:rPr>
              <w:t>1 hour</w:t>
            </w:r>
          </w:p>
        </w:tc>
      </w:tr>
    </w:tbl>
    <w:p w14:paraId="727D5CAB" w14:textId="77777777" w:rsidR="00E850D7" w:rsidRDefault="00E850D7">
      <w:pPr>
        <w:rPr>
          <w:color w:val="BD313B"/>
        </w:rPr>
      </w:pPr>
    </w:p>
    <w:p w14:paraId="0D8DF9B9" w14:textId="77777777" w:rsidR="00E850D7" w:rsidRDefault="00E850D7">
      <w:pPr>
        <w:rPr>
          <w:color w:val="BD313B"/>
        </w:rPr>
      </w:pPr>
    </w:p>
    <w:p w14:paraId="4E5A298C" w14:textId="77777777" w:rsidR="00E850D7" w:rsidRDefault="00E850D7">
      <w:pPr>
        <w:rPr>
          <w:color w:val="BD313B"/>
        </w:rPr>
      </w:pPr>
    </w:p>
    <w:p w14:paraId="3365D538" w14:textId="77777777" w:rsidR="00E850D7" w:rsidRDefault="00E850D7">
      <w:pPr>
        <w:rPr>
          <w:color w:val="BD313B"/>
        </w:rPr>
      </w:pPr>
    </w:p>
    <w:p w14:paraId="206DBB6C" w14:textId="77777777" w:rsidR="00E850D7" w:rsidRDefault="00E850D7">
      <w:pPr>
        <w:rPr>
          <w:color w:val="BD313B"/>
        </w:rPr>
      </w:pPr>
    </w:p>
    <w:p w14:paraId="40106C2C" w14:textId="77777777" w:rsidR="00E850D7" w:rsidRDefault="00E850D7">
      <w:pPr>
        <w:rPr>
          <w:color w:val="BD313B"/>
        </w:rPr>
      </w:pPr>
    </w:p>
    <w:p w14:paraId="3DFA6E7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45DFA" w:rsidRPr="0090566F" w14:paraId="092FD16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E6E5F57" w14:textId="35A083CA" w:rsidR="00D45DFA" w:rsidRPr="00842155" w:rsidRDefault="00D45DFA" w:rsidP="00D45DFA">
            <w:pPr>
              <w:pStyle w:val="WeeklyTopicHeading1"/>
            </w:pPr>
            <w:r w:rsidRPr="0068364F">
              <w:lastRenderedPageBreak/>
              <w:t xml:space="preserve">Week </w:t>
            </w:r>
            <w:r>
              <w:t>Twelve</w:t>
            </w:r>
            <w:r w:rsidRPr="0068364F">
              <w:t xml:space="preserve">: </w:t>
            </w:r>
            <w:r w:rsidR="0003170F">
              <w:t>Counselors as Leaders</w:t>
            </w:r>
          </w:p>
        </w:tc>
        <w:tc>
          <w:tcPr>
            <w:tcW w:w="1440" w:type="dxa"/>
            <w:tcBorders>
              <w:left w:val="nil"/>
              <w:bottom w:val="single" w:sz="4" w:space="0" w:color="000000" w:themeColor="text1"/>
              <w:right w:val="nil"/>
            </w:tcBorders>
            <w:shd w:val="clear" w:color="auto" w:fill="BF2C37"/>
          </w:tcPr>
          <w:p w14:paraId="4B4C70B6" w14:textId="77777777" w:rsidR="00D45DFA" w:rsidRPr="0090566F" w:rsidRDefault="00D45DFA" w:rsidP="00D45DF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8CC35E" w14:textId="77777777" w:rsidR="00D45DFA" w:rsidRPr="0090566F" w:rsidRDefault="00D45DFA" w:rsidP="00D45DFA">
            <w:pPr>
              <w:tabs>
                <w:tab w:val="left" w:pos="0"/>
                <w:tab w:val="left" w:pos="3720"/>
              </w:tabs>
              <w:outlineLvl w:val="0"/>
              <w:rPr>
                <w:rFonts w:cs="Arial"/>
                <w:color w:val="FFFFFF"/>
                <w:sz w:val="28"/>
                <w:szCs w:val="28"/>
              </w:rPr>
            </w:pPr>
          </w:p>
        </w:tc>
      </w:tr>
      <w:tr w:rsidR="00E850D7" w:rsidRPr="00842155" w14:paraId="008852BB"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A8137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A3F1153"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4E067ED" w14:textId="77777777" w:rsidTr="00D45DFA">
        <w:trPr>
          <w:trHeight w:val="30"/>
        </w:trPr>
        <w:tc>
          <w:tcPr>
            <w:tcW w:w="10170" w:type="dxa"/>
            <w:tcBorders>
              <w:bottom w:val="nil"/>
              <w:right w:val="nil"/>
            </w:tcBorders>
            <w:tcMar>
              <w:top w:w="115" w:type="dxa"/>
              <w:left w:w="115" w:type="dxa"/>
              <w:bottom w:w="115" w:type="dxa"/>
              <w:right w:w="115" w:type="dxa"/>
            </w:tcMar>
          </w:tcPr>
          <w:p w14:paraId="08DA7E8B" w14:textId="3DAB900C" w:rsidR="00E850D7" w:rsidRPr="00842155" w:rsidRDefault="00E850D7" w:rsidP="00D45DFA">
            <w:pPr>
              <w:pStyle w:val="ObjectiveBullet"/>
              <w:numPr>
                <w:ilvl w:val="1"/>
                <w:numId w:val="35"/>
              </w:numPr>
              <w:tabs>
                <w:tab w:val="clear" w:pos="0"/>
              </w:tabs>
            </w:pPr>
            <w:r w:rsidRPr="006A1E7C">
              <w:t>Assess your proficiency in applying school counseling competencies.</w:t>
            </w:r>
          </w:p>
        </w:tc>
        <w:tc>
          <w:tcPr>
            <w:tcW w:w="2880" w:type="dxa"/>
            <w:gridSpan w:val="2"/>
            <w:tcBorders>
              <w:left w:val="nil"/>
              <w:bottom w:val="nil"/>
            </w:tcBorders>
          </w:tcPr>
          <w:p w14:paraId="41354D39" w14:textId="5BBD498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D45DFA" w:rsidRPr="00842155" w14:paraId="5CF88BA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3926ED5" w14:textId="5C475E38" w:rsidR="002A6118" w:rsidRPr="006A1E7C" w:rsidRDefault="00D45DFA" w:rsidP="0003170F">
            <w:pPr>
              <w:pStyle w:val="ObjectiveBullet"/>
              <w:numPr>
                <w:ilvl w:val="1"/>
                <w:numId w:val="35"/>
              </w:numPr>
              <w:tabs>
                <w:tab w:val="clear" w:pos="0"/>
              </w:tabs>
            </w:pPr>
            <w:r>
              <w:t>Analyze the school counselor’s role as a leader, advocate, and change agent.</w:t>
            </w:r>
          </w:p>
        </w:tc>
        <w:tc>
          <w:tcPr>
            <w:tcW w:w="2880" w:type="dxa"/>
            <w:gridSpan w:val="2"/>
            <w:tcBorders>
              <w:top w:val="nil"/>
              <w:left w:val="nil"/>
              <w:bottom w:val="nil"/>
            </w:tcBorders>
          </w:tcPr>
          <w:p w14:paraId="63B2C9E7" w14:textId="13C5838A" w:rsidR="00D45DFA" w:rsidRDefault="0003170F" w:rsidP="00D45DFA">
            <w:pPr>
              <w:tabs>
                <w:tab w:val="left" w:pos="0"/>
                <w:tab w:val="left" w:pos="3720"/>
              </w:tabs>
              <w:outlineLvl w:val="0"/>
              <w:rPr>
                <w:rFonts w:cs="Arial"/>
                <w:szCs w:val="20"/>
              </w:rPr>
            </w:pPr>
            <w:r>
              <w:rPr>
                <w:rFonts w:cs="Arial"/>
                <w:szCs w:val="20"/>
              </w:rPr>
              <w:t>CLO</w:t>
            </w:r>
            <w:r w:rsidR="001A1402">
              <w:rPr>
                <w:rFonts w:cs="Arial"/>
                <w:szCs w:val="20"/>
              </w:rPr>
              <w:t>4</w:t>
            </w:r>
          </w:p>
        </w:tc>
      </w:tr>
      <w:tr w:rsidR="0003170F" w:rsidRPr="00842155" w14:paraId="2E949126"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6F169D0C" w14:textId="756C4C39" w:rsidR="0003170F" w:rsidRDefault="0003170F" w:rsidP="00D45DFA">
            <w:pPr>
              <w:pStyle w:val="ObjectiveBullet"/>
              <w:numPr>
                <w:ilvl w:val="1"/>
                <w:numId w:val="35"/>
              </w:numPr>
              <w:tabs>
                <w:tab w:val="clear" w:pos="0"/>
              </w:tabs>
            </w:pPr>
            <w:r>
              <w:t>Evaluate a case study to form a profile and treatment plan.</w:t>
            </w:r>
          </w:p>
        </w:tc>
        <w:tc>
          <w:tcPr>
            <w:tcW w:w="2880" w:type="dxa"/>
            <w:gridSpan w:val="2"/>
            <w:tcBorders>
              <w:top w:val="nil"/>
              <w:left w:val="nil"/>
              <w:bottom w:val="nil"/>
            </w:tcBorders>
          </w:tcPr>
          <w:p w14:paraId="5193CFB7" w14:textId="3EDDC8CA" w:rsidR="0003170F" w:rsidRDefault="00402E92" w:rsidP="00D45DFA">
            <w:pPr>
              <w:tabs>
                <w:tab w:val="left" w:pos="0"/>
                <w:tab w:val="left" w:pos="3720"/>
              </w:tabs>
              <w:outlineLvl w:val="0"/>
              <w:rPr>
                <w:rFonts w:cs="Arial"/>
                <w:szCs w:val="20"/>
              </w:rPr>
            </w:pPr>
            <w:r>
              <w:rPr>
                <w:rFonts w:cs="Arial"/>
                <w:szCs w:val="20"/>
              </w:rPr>
              <w:t>CLO1, CLO3</w:t>
            </w:r>
          </w:p>
        </w:tc>
      </w:tr>
      <w:tr w:rsidR="0003170F" w:rsidRPr="00842155" w14:paraId="1A2BEDED"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1FFA8AD3" w14:textId="6F820BCC" w:rsidR="0003170F" w:rsidRDefault="0003170F" w:rsidP="00D45DFA">
            <w:pPr>
              <w:pStyle w:val="ObjectiveBullet"/>
              <w:numPr>
                <w:ilvl w:val="1"/>
                <w:numId w:val="35"/>
              </w:numPr>
              <w:tabs>
                <w:tab w:val="clear" w:pos="0"/>
              </w:tabs>
            </w:pPr>
            <w:r>
              <w:t>Design guidance and small group lessons that align to academic standards.</w:t>
            </w:r>
          </w:p>
        </w:tc>
        <w:tc>
          <w:tcPr>
            <w:tcW w:w="2880" w:type="dxa"/>
            <w:gridSpan w:val="2"/>
            <w:tcBorders>
              <w:top w:val="nil"/>
              <w:left w:val="nil"/>
              <w:bottom w:val="nil"/>
            </w:tcBorders>
          </w:tcPr>
          <w:p w14:paraId="69AC8309" w14:textId="59C2F089" w:rsidR="0003170F" w:rsidRDefault="00320B2A" w:rsidP="00D45DFA">
            <w:pPr>
              <w:tabs>
                <w:tab w:val="left" w:pos="0"/>
                <w:tab w:val="left" w:pos="3720"/>
              </w:tabs>
              <w:outlineLvl w:val="0"/>
              <w:rPr>
                <w:rFonts w:cs="Arial"/>
                <w:szCs w:val="20"/>
              </w:rPr>
            </w:pPr>
            <w:r>
              <w:rPr>
                <w:rFonts w:cs="Arial"/>
                <w:szCs w:val="20"/>
              </w:rPr>
              <w:t>CLO1, CLO3</w:t>
            </w:r>
          </w:p>
        </w:tc>
      </w:tr>
      <w:tr w:rsidR="0003170F" w:rsidRPr="00842155" w14:paraId="2CA05CB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A1464B2" w14:textId="6B4B6BAF" w:rsidR="0003170F" w:rsidRDefault="0003170F" w:rsidP="00D45DFA">
            <w:pPr>
              <w:pStyle w:val="ObjectiveBullet"/>
              <w:numPr>
                <w:ilvl w:val="1"/>
                <w:numId w:val="35"/>
              </w:numPr>
              <w:tabs>
                <w:tab w:val="clear" w:pos="0"/>
              </w:tabs>
            </w:pPr>
            <w:r>
              <w:t>Implement</w:t>
            </w:r>
            <w:r w:rsidR="00320B2A">
              <w:t xml:space="preserve"> guidance and </w:t>
            </w:r>
            <w:r>
              <w:t>small group lessons that align to academic standards.</w:t>
            </w:r>
          </w:p>
        </w:tc>
        <w:tc>
          <w:tcPr>
            <w:tcW w:w="2880" w:type="dxa"/>
            <w:gridSpan w:val="2"/>
            <w:tcBorders>
              <w:top w:val="nil"/>
              <w:left w:val="nil"/>
              <w:bottom w:val="nil"/>
            </w:tcBorders>
          </w:tcPr>
          <w:p w14:paraId="0B67EA9E" w14:textId="2093B9C8" w:rsidR="0003170F" w:rsidRDefault="00320B2A" w:rsidP="00D45DFA">
            <w:pPr>
              <w:tabs>
                <w:tab w:val="left" w:pos="0"/>
                <w:tab w:val="left" w:pos="3720"/>
              </w:tabs>
              <w:outlineLvl w:val="0"/>
              <w:rPr>
                <w:rFonts w:cs="Arial"/>
                <w:szCs w:val="20"/>
              </w:rPr>
            </w:pPr>
            <w:r>
              <w:rPr>
                <w:rFonts w:cs="Arial"/>
                <w:szCs w:val="20"/>
              </w:rPr>
              <w:t>CLO1, CLO3</w:t>
            </w:r>
          </w:p>
        </w:tc>
      </w:tr>
      <w:tr w:rsidR="00635975" w:rsidRPr="00842155" w14:paraId="68B58727"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0499F0EB" w14:textId="6D956DF2" w:rsidR="00635975" w:rsidRDefault="0003170F" w:rsidP="0003170F">
            <w:pPr>
              <w:pStyle w:val="ObjectiveBullet"/>
              <w:numPr>
                <w:ilvl w:val="1"/>
                <w:numId w:val="35"/>
              </w:numPr>
            </w:pPr>
            <w:r>
              <w:t>Identify direct and indirect student services.</w:t>
            </w:r>
          </w:p>
        </w:tc>
        <w:tc>
          <w:tcPr>
            <w:tcW w:w="2880" w:type="dxa"/>
            <w:gridSpan w:val="2"/>
            <w:tcBorders>
              <w:top w:val="nil"/>
              <w:left w:val="nil"/>
              <w:bottom w:val="nil"/>
            </w:tcBorders>
          </w:tcPr>
          <w:p w14:paraId="20BC0917" w14:textId="3FCF5F5A" w:rsidR="00635975" w:rsidRDefault="001A1402" w:rsidP="00D45DFA">
            <w:pPr>
              <w:tabs>
                <w:tab w:val="left" w:pos="0"/>
                <w:tab w:val="left" w:pos="3720"/>
              </w:tabs>
              <w:outlineLvl w:val="0"/>
              <w:rPr>
                <w:rFonts w:cs="Arial"/>
                <w:szCs w:val="20"/>
              </w:rPr>
            </w:pPr>
            <w:r>
              <w:rPr>
                <w:rFonts w:cs="Arial"/>
                <w:szCs w:val="20"/>
              </w:rPr>
              <w:t>CLO1, CLO2 CLO3, CLO4, CLO5</w:t>
            </w:r>
          </w:p>
        </w:tc>
      </w:tr>
      <w:tr w:rsidR="00D45DFA" w:rsidRPr="00842155" w14:paraId="5EF02678"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FFFB396"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F9935B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AE9E79"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025E7F"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530FD1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E00BF02" w14:textId="77777777" w:rsidR="00D45DFA" w:rsidRDefault="00D45DFA" w:rsidP="00D45DFA">
            <w:pPr>
              <w:rPr>
                <w:rFonts w:cs="Arial"/>
                <w:b/>
                <w:szCs w:val="20"/>
              </w:rPr>
            </w:pPr>
            <w:r>
              <w:rPr>
                <w:rFonts w:cs="Arial"/>
                <w:b/>
                <w:szCs w:val="20"/>
              </w:rPr>
              <w:t>Field Placement</w:t>
            </w:r>
          </w:p>
          <w:p w14:paraId="3DAC7B68" w14:textId="39210014"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03170F">
              <w:t>4</w:t>
            </w:r>
            <w:r w:rsidRPr="00435723">
              <w:t xml:space="preserve"> hours.</w:t>
            </w:r>
          </w:p>
        </w:tc>
        <w:tc>
          <w:tcPr>
            <w:tcW w:w="1440" w:type="dxa"/>
            <w:tcBorders>
              <w:left w:val="single" w:sz="4" w:space="0" w:color="000000" w:themeColor="text1"/>
            </w:tcBorders>
            <w:shd w:val="clear" w:color="auto" w:fill="FFFFFF" w:themeFill="background1"/>
          </w:tcPr>
          <w:p w14:paraId="1D0709CB" w14:textId="77777777"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20F6F63" w14:textId="4C23B251" w:rsidR="00D45DFA" w:rsidRPr="009F6FAF" w:rsidRDefault="00D45DFA" w:rsidP="00D45DFA">
            <w:pPr>
              <w:rPr>
                <w:rFonts w:cs="Arial"/>
                <w:szCs w:val="20"/>
              </w:rPr>
            </w:pPr>
          </w:p>
        </w:tc>
      </w:tr>
      <w:tr w:rsidR="00D45DFA" w:rsidRPr="00842155" w14:paraId="4C451F5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6AF457" w14:textId="77777777" w:rsidR="00D45DFA" w:rsidRPr="00893E2B" w:rsidRDefault="00D45DFA" w:rsidP="00D45DFA">
            <w:pPr>
              <w:pStyle w:val="AssignmentsLevel1"/>
              <w:rPr>
                <w:b/>
              </w:rPr>
            </w:pPr>
            <w:r w:rsidRPr="00893E2B">
              <w:rPr>
                <w:b/>
              </w:rPr>
              <w:t>Field Experience Activities</w:t>
            </w:r>
          </w:p>
          <w:p w14:paraId="092C66EE" w14:textId="77777777" w:rsidR="00D45DFA" w:rsidRPr="00893E2B" w:rsidRDefault="00D45DFA" w:rsidP="00D45DFA">
            <w:pPr>
              <w:pStyle w:val="AssignmentsLevel1"/>
            </w:pPr>
          </w:p>
          <w:p w14:paraId="3172F8D4" w14:textId="3FE2928A" w:rsidR="00D45DFA" w:rsidRPr="00842155" w:rsidRDefault="006F66F0"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22C0A2A0" w14:textId="2F7E0701" w:rsidR="00D45DFA" w:rsidRPr="009F6FAF" w:rsidRDefault="00635975" w:rsidP="00D45DFA">
            <w:pPr>
              <w:rPr>
                <w:rFonts w:cs="Arial"/>
                <w:szCs w:val="20"/>
              </w:rPr>
            </w:pPr>
            <w:r>
              <w:rPr>
                <w:rFonts w:cs="Arial"/>
                <w:szCs w:val="20"/>
              </w:rPr>
              <w:t>12.4, 12.5</w:t>
            </w:r>
          </w:p>
        </w:tc>
        <w:tc>
          <w:tcPr>
            <w:tcW w:w="1440" w:type="dxa"/>
            <w:tcBorders>
              <w:left w:val="single" w:sz="4" w:space="0" w:color="000000" w:themeColor="text1"/>
            </w:tcBorders>
            <w:shd w:val="clear" w:color="auto" w:fill="FFFFFF" w:themeFill="background1"/>
          </w:tcPr>
          <w:p w14:paraId="532BA426" w14:textId="77777777" w:rsidR="00D45DFA" w:rsidRPr="009F6FAF" w:rsidRDefault="00D45DFA" w:rsidP="00D45DFA">
            <w:pPr>
              <w:rPr>
                <w:rFonts w:cs="Arial"/>
                <w:szCs w:val="20"/>
              </w:rPr>
            </w:pPr>
          </w:p>
        </w:tc>
      </w:tr>
      <w:tr w:rsidR="00580B8D" w:rsidRPr="00842155" w14:paraId="52206301"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A95F633" w14:textId="0A579416" w:rsidR="00580B8D" w:rsidRPr="0085791E" w:rsidRDefault="00580B8D" w:rsidP="00580B8D">
            <w:pPr>
              <w:rPr>
                <w:b/>
              </w:rPr>
            </w:pPr>
            <w:r>
              <w:rPr>
                <w:b/>
              </w:rPr>
              <w:t xml:space="preserve">Week </w:t>
            </w:r>
            <w:r w:rsidR="0003170F">
              <w:rPr>
                <w:b/>
              </w:rPr>
              <w:t>12</w:t>
            </w:r>
            <w:r>
              <w:rPr>
                <w:b/>
              </w:rPr>
              <w:t xml:space="preserve"> Readings</w:t>
            </w:r>
          </w:p>
          <w:p w14:paraId="6612F77D" w14:textId="77777777" w:rsidR="00580B8D" w:rsidRDefault="00580B8D" w:rsidP="00580B8D"/>
          <w:p w14:paraId="00AD6515" w14:textId="77777777" w:rsidR="00580B8D" w:rsidRDefault="00580B8D" w:rsidP="00580B8D">
            <w:r w:rsidRPr="00B37018">
              <w:rPr>
                <w:b/>
              </w:rPr>
              <w:t>Read</w:t>
            </w:r>
            <w:r>
              <w:t xml:space="preserve"> the following:</w:t>
            </w:r>
          </w:p>
          <w:p w14:paraId="170B94F9" w14:textId="77777777" w:rsidR="00580B8D" w:rsidRDefault="00580B8D" w:rsidP="00580B8D"/>
          <w:p w14:paraId="457FAFAD" w14:textId="0FBC49FE" w:rsidR="00580B8D" w:rsidRPr="002D3131" w:rsidRDefault="00AE2F5C" w:rsidP="001D22CD">
            <w:pPr>
              <w:pStyle w:val="AssignmentsLevel2"/>
            </w:pPr>
            <w:r>
              <w:t>“</w:t>
            </w:r>
            <w:r w:rsidR="001D22CD">
              <w:t>Building-Level Leadership</w:t>
            </w:r>
            <w:r>
              <w:t>”</w:t>
            </w:r>
            <w:r w:rsidR="001D22CD">
              <w:t xml:space="preserve"> </w:t>
            </w:r>
            <w:r w:rsidR="00580B8D" w:rsidRPr="002D3131">
              <w:t xml:space="preserve">at </w:t>
            </w:r>
            <w:hyperlink r:id="rId44" w:history="1">
              <w:r w:rsidR="0003170F" w:rsidRPr="00285E7D">
                <w:rPr>
                  <w:rStyle w:val="Hyperlink"/>
                </w:rPr>
                <w:t>https://www.schoolcounselor.org/asca/media/asca/LeadershipSpecialist/BuildingLevel.pdf</w:t>
              </w:r>
            </w:hyperlink>
            <w:r w:rsidR="0003170F">
              <w:t xml:space="preserve"> </w:t>
            </w:r>
          </w:p>
          <w:p w14:paraId="4E836693" w14:textId="77777777" w:rsidR="00580B8D" w:rsidRDefault="00580B8D" w:rsidP="00580B8D">
            <w:pPr>
              <w:pStyle w:val="AssignmentsLevel2"/>
              <w:numPr>
                <w:ilvl w:val="0"/>
                <w:numId w:val="0"/>
              </w:numPr>
            </w:pPr>
          </w:p>
          <w:p w14:paraId="343062D3" w14:textId="358D1D31" w:rsidR="00580B8D" w:rsidRPr="0003170F" w:rsidRDefault="00580B8D" w:rsidP="00580B8D">
            <w:pPr>
              <w:pStyle w:val="AssignmentsLevel2"/>
              <w:rPr>
                <w:b/>
              </w:rPr>
            </w:pPr>
            <w:r>
              <w:t xml:space="preserve">“Strategic Planning: The School Counselors’ Toolkit for Accountability” from </w:t>
            </w:r>
            <w:hyperlink r:id="rId45" w:history="1">
              <w:r w:rsidRPr="007D6C50">
                <w:rPr>
                  <w:rStyle w:val="Hyperlink"/>
                </w:rPr>
                <w:t>http://media.collegeboard.com/digitalServices/pdf/nosca/Strategic_Planning_The_School_Counselors_Tool_for_Accountability.pdf</w:t>
              </w:r>
            </w:hyperlink>
          </w:p>
          <w:p w14:paraId="546C41B5" w14:textId="77777777" w:rsidR="00E358F4" w:rsidRDefault="00E358F4" w:rsidP="0003170F">
            <w:pPr>
              <w:pStyle w:val="ListParagraph"/>
              <w:rPr>
                <w:b/>
              </w:rPr>
            </w:pPr>
          </w:p>
          <w:p w14:paraId="7FA4A09A" w14:textId="248C5EC1" w:rsidR="00E358F4" w:rsidRDefault="0003170F" w:rsidP="0003170F">
            <w:pPr>
              <w:pStyle w:val="AssignmentsLevel2"/>
              <w:rPr>
                <w:b/>
              </w:rPr>
            </w:pPr>
            <w:r w:rsidRPr="0003170F">
              <w:t xml:space="preserve">Odegard-Koester, M. m., &amp; Watkins, P. (2016). Collaborative </w:t>
            </w:r>
            <w:r w:rsidR="00AE2F5C" w:rsidRPr="0003170F">
              <w:t>relationships between principals and school counselor</w:t>
            </w:r>
            <w:r w:rsidRPr="0003170F">
              <w:t xml:space="preserve">s: Facilitating a </w:t>
            </w:r>
            <w:r w:rsidR="00AE2F5C" w:rsidRPr="0003170F">
              <w:t>model for developing a working alliance</w:t>
            </w:r>
            <w:r w:rsidRPr="0003170F">
              <w:t xml:space="preserve">. </w:t>
            </w:r>
            <w:r w:rsidRPr="0003170F">
              <w:rPr>
                <w:i/>
              </w:rPr>
              <w:t>Journal Of School Counseling</w:t>
            </w:r>
            <w:r w:rsidRPr="0003170F">
              <w:t>, 14(9), 1-38.</w:t>
            </w:r>
            <w:r w:rsidR="00E358F4">
              <w:t xml:space="preserve"> </w:t>
            </w:r>
            <w:r>
              <w:t>Retrieved from</w:t>
            </w:r>
            <w:r w:rsidR="00E358F4">
              <w:t xml:space="preserve"> </w:t>
            </w:r>
            <w:hyperlink r:id="rId46" w:history="1">
              <w:r w:rsidR="00E358F4" w:rsidRPr="00956295">
                <w:rPr>
                  <w:rStyle w:val="Hyperlink"/>
                </w:rPr>
                <w:t>http://eds.b.ebscohost.com/eds/pdfviewer/pdfviewer?vid=8&amp;sid=aca31651-09d5-4090-bd51-e99988638fa4%40sessionmgr104</w:t>
              </w:r>
            </w:hyperlink>
          </w:p>
          <w:p w14:paraId="6DB17F6C" w14:textId="77777777" w:rsidR="00E358F4" w:rsidRDefault="00E358F4" w:rsidP="0003170F">
            <w:pPr>
              <w:pStyle w:val="ListParagraph"/>
              <w:rPr>
                <w:b/>
              </w:rPr>
            </w:pPr>
          </w:p>
          <w:p w14:paraId="02246123" w14:textId="139B70AC" w:rsidR="00E358F4" w:rsidRPr="0003170F" w:rsidRDefault="0003170F" w:rsidP="0003170F">
            <w:pPr>
              <w:pStyle w:val="AssignmentsLevel2"/>
            </w:pPr>
            <w:r>
              <w:t>G</w:t>
            </w:r>
            <w:r w:rsidRPr="000F0328">
              <w:t>onzalez, M. (2017). Advocacy for and with LGBT Students: An Examination of High School Counselor Experiences. </w:t>
            </w:r>
            <w:r w:rsidRPr="000F0328">
              <w:rPr>
                <w:i/>
                <w:iCs/>
              </w:rPr>
              <w:t>Professional School Counseling</w:t>
            </w:r>
            <w:r w:rsidRPr="000F0328">
              <w:t>, </w:t>
            </w:r>
            <w:r w:rsidRPr="000F0328">
              <w:rPr>
                <w:i/>
                <w:iCs/>
              </w:rPr>
              <w:t>20</w:t>
            </w:r>
            <w:r w:rsidRPr="000F0328">
              <w:t>(1a), 38-46. doi:</w:t>
            </w:r>
            <w:r>
              <w:t xml:space="preserve"> </w:t>
            </w:r>
            <w:r w:rsidRPr="000F0328">
              <w:t>10.5330/1096-2409-20.1a.38</w:t>
            </w:r>
            <w:r w:rsidR="000F0328" w:rsidRPr="0003170F">
              <w:t xml:space="preserve"> </w:t>
            </w:r>
            <w:hyperlink r:id="rId47" w:history="1">
              <w:r w:rsidRPr="00285E7D">
                <w:rPr>
                  <w:rStyle w:val="Hyperlink"/>
                </w:rPr>
                <w:t>http://eds.b.ebscohost.com/eds/pdfviewer/pdfviewer?vid=12&amp;sid=aca31651-09d5-4090-bd51-e99988638fa4%40sessionmgr104</w:t>
              </w:r>
            </w:hyperlink>
            <w:r>
              <w:t xml:space="preserve">    </w:t>
            </w:r>
            <w:r w:rsidRPr="0003170F">
              <w:t xml:space="preserve"> </w:t>
            </w:r>
          </w:p>
        </w:tc>
        <w:tc>
          <w:tcPr>
            <w:tcW w:w="1440" w:type="dxa"/>
            <w:tcBorders>
              <w:left w:val="single" w:sz="4" w:space="0" w:color="000000" w:themeColor="text1"/>
            </w:tcBorders>
            <w:shd w:val="clear" w:color="auto" w:fill="FFFFFF" w:themeFill="background1"/>
          </w:tcPr>
          <w:p w14:paraId="48AF2EBE" w14:textId="60255EE9" w:rsidR="00580B8D" w:rsidRPr="009F6FAF" w:rsidRDefault="00580B8D" w:rsidP="00580B8D">
            <w:pPr>
              <w:rPr>
                <w:rFonts w:cs="Arial"/>
                <w:szCs w:val="20"/>
              </w:rPr>
            </w:pPr>
            <w:r>
              <w:rPr>
                <w:rFonts w:cs="Arial"/>
                <w:szCs w:val="20"/>
              </w:rPr>
              <w:lastRenderedPageBreak/>
              <w:t>WEEK12</w:t>
            </w:r>
          </w:p>
        </w:tc>
        <w:tc>
          <w:tcPr>
            <w:tcW w:w="1440" w:type="dxa"/>
            <w:tcBorders>
              <w:left w:val="single" w:sz="4" w:space="0" w:color="000000" w:themeColor="text1"/>
            </w:tcBorders>
            <w:shd w:val="clear" w:color="auto" w:fill="FFFFFF" w:themeFill="background1"/>
          </w:tcPr>
          <w:p w14:paraId="03A0FD41" w14:textId="696DE468" w:rsidR="00580B8D" w:rsidRPr="009F6FAF" w:rsidRDefault="00580B8D" w:rsidP="00580B8D">
            <w:pPr>
              <w:rPr>
                <w:rFonts w:cs="Arial"/>
                <w:szCs w:val="20"/>
              </w:rPr>
            </w:pPr>
          </w:p>
        </w:tc>
      </w:tr>
      <w:tr w:rsidR="0003170F" w:rsidRPr="00842155" w14:paraId="3832AA6E"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12E0C25" w14:textId="77777777" w:rsidR="0003170F" w:rsidRDefault="0003170F" w:rsidP="0003170F">
            <w:pPr>
              <w:tabs>
                <w:tab w:val="left" w:pos="0"/>
                <w:tab w:val="left" w:pos="3720"/>
              </w:tabs>
              <w:outlineLvl w:val="0"/>
              <w:rPr>
                <w:rFonts w:eastAsia="Arial" w:cs="Arial"/>
                <w:i/>
                <w:iCs/>
              </w:rPr>
            </w:pPr>
            <w:r w:rsidRPr="4948C66D">
              <w:rPr>
                <w:rFonts w:eastAsia="Arial" w:cs="Arial"/>
                <w:b/>
                <w:bCs/>
                <w:i/>
                <w:iCs/>
                <w:sz w:val="22"/>
                <w:szCs w:val="22"/>
              </w:rPr>
              <w:t>Graded Assignments</w:t>
            </w:r>
          </w:p>
          <w:p w14:paraId="4E94A6D5"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7D1067B"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8F27300" w14:textId="77777777" w:rsidR="0003170F" w:rsidRPr="005B10FE" w:rsidRDefault="0003170F" w:rsidP="0003170F">
            <w:pPr>
              <w:rPr>
                <w:rFonts w:eastAsia="Arial" w:cs="Arial"/>
                <w:b/>
                <w:bCs/>
                <w:i/>
                <w:iCs/>
              </w:rPr>
            </w:pPr>
            <w:r w:rsidRPr="4948C66D">
              <w:rPr>
                <w:rFonts w:eastAsia="Arial" w:cs="Arial"/>
                <w:b/>
                <w:bCs/>
                <w:i/>
                <w:iCs/>
              </w:rPr>
              <w:t>AIE</w:t>
            </w:r>
          </w:p>
        </w:tc>
      </w:tr>
      <w:tr w:rsidR="0003170F" w:rsidRPr="00103FC5" w14:paraId="1FC939C3" w14:textId="77777777" w:rsidTr="00E850D7">
        <w:tc>
          <w:tcPr>
            <w:tcW w:w="10170" w:type="dxa"/>
            <w:tcMar>
              <w:top w:w="115" w:type="dxa"/>
              <w:left w:w="115" w:type="dxa"/>
              <w:bottom w:w="115" w:type="dxa"/>
              <w:right w:w="115" w:type="dxa"/>
            </w:tcMar>
          </w:tcPr>
          <w:p w14:paraId="2ED2D5D4" w14:textId="7D8D5401" w:rsidR="0003170F" w:rsidRPr="00084CB4" w:rsidRDefault="0003170F" w:rsidP="0003170F">
            <w:pPr>
              <w:pStyle w:val="Heading1"/>
              <w:rPr>
                <w:color w:val="auto"/>
                <w:sz w:val="20"/>
                <w:szCs w:val="20"/>
              </w:rPr>
            </w:pPr>
            <w:r>
              <w:rPr>
                <w:color w:val="auto"/>
                <w:sz w:val="20"/>
                <w:szCs w:val="20"/>
              </w:rPr>
              <w:t xml:space="preserve">Discussion: </w:t>
            </w:r>
            <w:r w:rsidRPr="00084CB4">
              <w:rPr>
                <w:color w:val="auto"/>
                <w:sz w:val="20"/>
                <w:szCs w:val="20"/>
              </w:rPr>
              <w:t>School Counselors as Leade</w:t>
            </w:r>
            <w:r>
              <w:rPr>
                <w:color w:val="auto"/>
                <w:sz w:val="20"/>
                <w:szCs w:val="20"/>
              </w:rPr>
              <w:t>rs, Advocates and Change Agents</w:t>
            </w:r>
          </w:p>
          <w:p w14:paraId="69620433" w14:textId="77777777" w:rsidR="0003170F" w:rsidRPr="002D3131" w:rsidRDefault="0003170F" w:rsidP="0003170F">
            <w:pPr>
              <w:tabs>
                <w:tab w:val="left" w:pos="2329"/>
              </w:tabs>
              <w:rPr>
                <w:rFonts w:cs="Arial"/>
                <w:b/>
                <w:szCs w:val="20"/>
              </w:rPr>
            </w:pPr>
          </w:p>
          <w:p w14:paraId="7047FEBA" w14:textId="56A89086" w:rsidR="0003170F" w:rsidRDefault="0003170F" w:rsidP="0003170F">
            <w:pPr>
              <w:tabs>
                <w:tab w:val="left" w:pos="2329"/>
              </w:tabs>
              <w:rPr>
                <w:rFonts w:cs="Arial"/>
                <w:szCs w:val="20"/>
              </w:rPr>
            </w:pPr>
            <w:r w:rsidRPr="002D3131">
              <w:rPr>
                <w:rFonts w:cs="Arial"/>
                <w:b/>
                <w:szCs w:val="20"/>
              </w:rPr>
              <w:t xml:space="preserve">Respond </w:t>
            </w:r>
            <w:r w:rsidRPr="002D3131">
              <w:rPr>
                <w:rFonts w:cs="Arial"/>
                <w:szCs w:val="20"/>
              </w:rPr>
              <w:t xml:space="preserve">to the following </w:t>
            </w:r>
            <w:r>
              <w:rPr>
                <w:rFonts w:cs="Arial"/>
                <w:szCs w:val="20"/>
              </w:rPr>
              <w:t>in the School Counselors as Leaders, Advocates, and Change Agents discussion forum by Thursday</w:t>
            </w:r>
            <w:r w:rsidRPr="002D3131">
              <w:rPr>
                <w:rFonts w:cs="Arial"/>
                <w:szCs w:val="20"/>
              </w:rPr>
              <w:t>:</w:t>
            </w:r>
          </w:p>
          <w:p w14:paraId="15041C7C" w14:textId="77777777" w:rsidR="0003170F" w:rsidRPr="002D3131" w:rsidRDefault="0003170F" w:rsidP="0003170F">
            <w:pPr>
              <w:tabs>
                <w:tab w:val="left" w:pos="2329"/>
              </w:tabs>
              <w:rPr>
                <w:rFonts w:cs="Arial"/>
                <w:szCs w:val="20"/>
              </w:rPr>
            </w:pPr>
          </w:p>
          <w:p w14:paraId="59C57EB6" w14:textId="77777777" w:rsidR="0003170F" w:rsidRPr="00692C01" w:rsidRDefault="0003170F" w:rsidP="0003170F">
            <w:pPr>
              <w:pStyle w:val="ListParagraph"/>
              <w:numPr>
                <w:ilvl w:val="0"/>
                <w:numId w:val="36"/>
              </w:numPr>
              <w:tabs>
                <w:tab w:val="left" w:pos="2329"/>
              </w:tabs>
              <w:ind w:left="395"/>
              <w:rPr>
                <w:rFonts w:cs="Arial"/>
                <w:szCs w:val="20"/>
              </w:rPr>
            </w:pPr>
            <w:r w:rsidRPr="002D3131">
              <w:rPr>
                <w:rFonts w:cs="Arial"/>
                <w:szCs w:val="20"/>
              </w:rPr>
              <w:t xml:space="preserve">How can conducting action research enhance a school </w:t>
            </w:r>
            <w:r>
              <w:rPr>
                <w:rFonts w:cs="Arial"/>
                <w:szCs w:val="20"/>
              </w:rPr>
              <w:t>counselor’s</w:t>
            </w:r>
            <w:r w:rsidRPr="002D3131">
              <w:rPr>
                <w:rFonts w:cs="Arial"/>
                <w:szCs w:val="20"/>
              </w:rPr>
              <w:t xml:space="preserve"> ability to serve as an educational </w:t>
            </w:r>
            <w:r w:rsidRPr="002D3131">
              <w:rPr>
                <w:szCs w:val="20"/>
              </w:rPr>
              <w:t>leader, student advocate, and change agent?</w:t>
            </w:r>
          </w:p>
          <w:p w14:paraId="089AF8C4" w14:textId="77777777" w:rsidR="0003170F" w:rsidRDefault="0003170F" w:rsidP="0003170F">
            <w:pPr>
              <w:tabs>
                <w:tab w:val="left" w:pos="2329"/>
              </w:tabs>
              <w:ind w:left="35"/>
              <w:rPr>
                <w:rFonts w:cs="Arial"/>
                <w:szCs w:val="20"/>
              </w:rPr>
            </w:pPr>
          </w:p>
          <w:p w14:paraId="2E9C3413" w14:textId="14AADA43" w:rsidR="0003170F" w:rsidRPr="00103FC5" w:rsidRDefault="000A39BC" w:rsidP="0003170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9868103" w14:textId="0D110144" w:rsidR="0003170F" w:rsidRPr="00103FC5" w:rsidRDefault="0003170F" w:rsidP="0003170F">
            <w:pPr>
              <w:tabs>
                <w:tab w:val="left" w:pos="2329"/>
              </w:tabs>
              <w:rPr>
                <w:rFonts w:cs="Arial"/>
                <w:szCs w:val="20"/>
              </w:rPr>
            </w:pPr>
            <w:r>
              <w:rPr>
                <w:rFonts w:cs="Arial"/>
                <w:szCs w:val="20"/>
              </w:rPr>
              <w:t>12.2</w:t>
            </w:r>
          </w:p>
        </w:tc>
        <w:tc>
          <w:tcPr>
            <w:tcW w:w="1440" w:type="dxa"/>
          </w:tcPr>
          <w:p w14:paraId="78102E32" w14:textId="2D4B0DF5" w:rsidR="0003170F" w:rsidRPr="00103FC5" w:rsidRDefault="003F559E" w:rsidP="0003170F">
            <w:pPr>
              <w:tabs>
                <w:tab w:val="left" w:pos="2329"/>
              </w:tabs>
              <w:rPr>
                <w:rFonts w:eastAsia="Arial" w:cs="Arial"/>
              </w:rPr>
            </w:pPr>
            <w:r>
              <w:t xml:space="preserve">Discussion = </w:t>
            </w:r>
            <w:r w:rsidRPr="4948C66D">
              <w:rPr>
                <w:b/>
                <w:bCs/>
              </w:rPr>
              <w:t>1 hour</w:t>
            </w:r>
          </w:p>
        </w:tc>
      </w:tr>
      <w:tr w:rsidR="000A39BC" w:rsidRPr="00103FC5" w14:paraId="53AE90A7"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E7A6DA7" w14:textId="77777777" w:rsidR="000A39BC" w:rsidRPr="005D76B2" w:rsidRDefault="000A39BC" w:rsidP="000A39BC">
            <w:pPr>
              <w:tabs>
                <w:tab w:val="left" w:pos="2329"/>
              </w:tabs>
              <w:rPr>
                <w:b/>
              </w:rPr>
            </w:pPr>
            <w:r w:rsidRPr="00EE5B4B">
              <w:rPr>
                <w:rFonts w:cs="Arial"/>
                <w:b/>
                <w:szCs w:val="20"/>
              </w:rPr>
              <w:t>Discussion: Case Study Presentation</w:t>
            </w:r>
          </w:p>
          <w:p w14:paraId="29CD7829" w14:textId="77777777" w:rsidR="000A39BC" w:rsidRDefault="000A39BC" w:rsidP="000A39BC">
            <w:pPr>
              <w:tabs>
                <w:tab w:val="left" w:pos="2329"/>
              </w:tabs>
              <w:rPr>
                <w:rFonts w:cs="Arial"/>
                <w:b/>
                <w:szCs w:val="20"/>
              </w:rPr>
            </w:pPr>
          </w:p>
          <w:p w14:paraId="5053A50A" w14:textId="26D112B3" w:rsidR="00AE4EAC" w:rsidRPr="00AE4EAC" w:rsidRDefault="00AE4EAC" w:rsidP="00AE4EAC">
            <w:pPr>
              <w:tabs>
                <w:tab w:val="left" w:pos="0"/>
                <w:tab w:val="left" w:pos="3720"/>
              </w:tabs>
              <w:outlineLvl w:val="0"/>
              <w:rPr>
                <w:rFonts w:cs="Arial"/>
                <w:szCs w:val="20"/>
              </w:rPr>
            </w:pPr>
            <w:r w:rsidRPr="00AE4EAC">
              <w:rPr>
                <w:rFonts w:cs="Arial"/>
                <w:szCs w:val="20"/>
              </w:rPr>
              <w:t>Based on the week you signed up</w:t>
            </w:r>
            <w:r w:rsidR="00AE2F5C">
              <w:rPr>
                <w:rFonts w:cs="Arial"/>
                <w:szCs w:val="20"/>
              </w:rPr>
              <w:t xml:space="preserve"> for</w:t>
            </w:r>
            <w:r w:rsidRPr="00AE4EAC">
              <w:rPr>
                <w:rFonts w:cs="Arial"/>
                <w:szCs w:val="20"/>
              </w:rPr>
              <w:t xml:space="preserve">, you will present your case study during the weekly Group Supervision Sessions in </w:t>
            </w:r>
            <w:r w:rsidRPr="00AE4EAC">
              <w:rPr>
                <w:rFonts w:cs="Arial"/>
                <w:b/>
                <w:szCs w:val="20"/>
              </w:rPr>
              <w:t>Weeks 5 – 13</w:t>
            </w:r>
            <w:r w:rsidRPr="00AE4EAC">
              <w:rPr>
                <w:rFonts w:cs="Arial"/>
                <w:szCs w:val="20"/>
              </w:rPr>
              <w:t xml:space="preserve"> and </w:t>
            </w:r>
            <w:r w:rsidRPr="00AE4EAC">
              <w:rPr>
                <w:rFonts w:cs="Arial"/>
                <w:b/>
                <w:szCs w:val="20"/>
              </w:rPr>
              <w:t>Week 15</w:t>
            </w:r>
            <w:r w:rsidRPr="00AE4EAC">
              <w:rPr>
                <w:rFonts w:cs="Arial"/>
                <w:szCs w:val="20"/>
              </w:rPr>
              <w:t xml:space="preserve">. </w:t>
            </w:r>
          </w:p>
          <w:p w14:paraId="33EF4C45" w14:textId="77777777" w:rsidR="00AE4EAC" w:rsidRPr="00AE4EAC" w:rsidRDefault="00AE4EAC" w:rsidP="00AE4EAC">
            <w:pPr>
              <w:tabs>
                <w:tab w:val="left" w:pos="0"/>
                <w:tab w:val="left" w:pos="3720"/>
              </w:tabs>
              <w:outlineLvl w:val="0"/>
              <w:rPr>
                <w:rFonts w:cs="Arial"/>
                <w:szCs w:val="20"/>
              </w:rPr>
            </w:pPr>
          </w:p>
          <w:p w14:paraId="7E4DD286"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Your Week to Present:</w:t>
            </w:r>
          </w:p>
          <w:p w14:paraId="0A924842" w14:textId="77777777" w:rsidR="00AE4EAC" w:rsidRPr="00AE4EAC" w:rsidRDefault="00AE4EAC" w:rsidP="00AE4EAC">
            <w:pPr>
              <w:tabs>
                <w:tab w:val="left" w:pos="0"/>
                <w:tab w:val="left" w:pos="3720"/>
              </w:tabs>
              <w:outlineLvl w:val="0"/>
              <w:rPr>
                <w:rFonts w:cs="Arial"/>
                <w:b/>
                <w:szCs w:val="20"/>
              </w:rPr>
            </w:pPr>
          </w:p>
          <w:p w14:paraId="28EABCE8" w14:textId="77777777" w:rsidR="00AE4EAC" w:rsidRPr="00AE4EAC" w:rsidRDefault="00AE4EAC" w:rsidP="00AE4EAC">
            <w:pPr>
              <w:tabs>
                <w:tab w:val="left" w:pos="0"/>
                <w:tab w:val="left" w:pos="3720"/>
              </w:tabs>
              <w:outlineLvl w:val="0"/>
              <w:rPr>
                <w:rFonts w:cs="Arial"/>
                <w:szCs w:val="20"/>
              </w:rPr>
            </w:pPr>
            <w:r w:rsidRPr="00AE4EAC">
              <w:rPr>
                <w:rFonts w:cs="Arial"/>
                <w:szCs w:val="20"/>
              </w:rPr>
              <w:t>The Case Study Presentation Form should already be posted to the Case Study Presentation discussion forum to give time for others to review the case study and prepare to participate in the discussion.</w:t>
            </w:r>
          </w:p>
          <w:p w14:paraId="505DDB35" w14:textId="77777777" w:rsidR="00AE4EAC" w:rsidRPr="00AE4EAC" w:rsidRDefault="00AE4EAC" w:rsidP="00AE4EAC">
            <w:pPr>
              <w:tabs>
                <w:tab w:val="left" w:pos="0"/>
                <w:tab w:val="left" w:pos="3720"/>
              </w:tabs>
              <w:outlineLvl w:val="0"/>
              <w:rPr>
                <w:rFonts w:cs="Arial"/>
                <w:b/>
                <w:szCs w:val="20"/>
              </w:rPr>
            </w:pPr>
          </w:p>
          <w:p w14:paraId="3BAF72AC" w14:textId="51CF9C2A" w:rsidR="00AE4EAC" w:rsidRPr="00AE4EAC" w:rsidRDefault="00AE4EAC" w:rsidP="00AE4EAC">
            <w:pPr>
              <w:tabs>
                <w:tab w:val="left" w:pos="0"/>
                <w:tab w:val="left" w:pos="3720"/>
              </w:tabs>
              <w:outlineLvl w:val="0"/>
              <w:rPr>
                <w:rFonts w:cs="Arial"/>
                <w:b/>
                <w:szCs w:val="20"/>
              </w:rPr>
            </w:pPr>
            <w:r w:rsidRPr="00AE4EAC">
              <w:rPr>
                <w:rFonts w:cs="Arial"/>
                <w:b/>
                <w:szCs w:val="20"/>
              </w:rPr>
              <w:t>Prepare</w:t>
            </w:r>
            <w:r w:rsidRPr="00AE4EAC">
              <w:rPr>
                <w:rFonts w:cs="Arial"/>
                <w:szCs w:val="20"/>
              </w:rPr>
              <w:t xml:space="preserve"> a 15-minute review of your client, and lead a discussion for the Group Supervision Session.</w:t>
            </w:r>
            <w:r w:rsidR="00A87DD5">
              <w:rPr>
                <w:rFonts w:cs="Arial"/>
                <w:szCs w:val="20"/>
              </w:rPr>
              <w:t xml:space="preserve"> </w:t>
            </w:r>
            <w:r w:rsidR="00A87DD5">
              <w:t>Do not use actual student names in your assignment.</w:t>
            </w:r>
          </w:p>
          <w:p w14:paraId="54CEF1F9" w14:textId="77777777" w:rsidR="00AE4EAC" w:rsidRPr="00AE4EAC" w:rsidRDefault="00AE4EAC" w:rsidP="00AE4EAC">
            <w:pPr>
              <w:tabs>
                <w:tab w:val="left" w:pos="0"/>
                <w:tab w:val="left" w:pos="3720"/>
              </w:tabs>
              <w:outlineLvl w:val="0"/>
              <w:rPr>
                <w:rFonts w:cs="Arial"/>
                <w:szCs w:val="20"/>
              </w:rPr>
            </w:pPr>
          </w:p>
          <w:p w14:paraId="2225AD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Next Week is Your Time to Present:</w:t>
            </w:r>
          </w:p>
          <w:p w14:paraId="1A8B8094" w14:textId="77777777" w:rsidR="00AE4EAC" w:rsidRPr="00AE4EAC" w:rsidRDefault="00AE4EAC" w:rsidP="00AE4EAC">
            <w:pPr>
              <w:tabs>
                <w:tab w:val="left" w:pos="0"/>
                <w:tab w:val="left" w:pos="3720"/>
              </w:tabs>
              <w:outlineLvl w:val="0"/>
              <w:rPr>
                <w:rFonts w:cs="Arial"/>
                <w:szCs w:val="20"/>
              </w:rPr>
            </w:pPr>
          </w:p>
          <w:p w14:paraId="74D07552" w14:textId="77777777" w:rsidR="00AE4EAC" w:rsidRPr="00AE4EAC" w:rsidRDefault="00AE4EAC" w:rsidP="00AE4EAC">
            <w:pPr>
              <w:tabs>
                <w:tab w:val="left" w:pos="0"/>
                <w:tab w:val="left" w:pos="3720"/>
              </w:tabs>
              <w:outlineLvl w:val="0"/>
              <w:rPr>
                <w:rFonts w:cs="Arial"/>
                <w:szCs w:val="20"/>
              </w:rPr>
            </w:pPr>
            <w:r w:rsidRPr="00AE4EAC">
              <w:rPr>
                <w:rFonts w:cs="Arial"/>
                <w:b/>
                <w:szCs w:val="20"/>
              </w:rPr>
              <w:t>Select</w:t>
            </w:r>
            <w:r w:rsidRPr="00AE4EAC">
              <w:rPr>
                <w:rFonts w:cs="Arial"/>
                <w:szCs w:val="20"/>
              </w:rPr>
              <w:t xml:space="preserve"> a client you are working with during your field experience.</w:t>
            </w:r>
          </w:p>
          <w:p w14:paraId="7C31B688" w14:textId="77777777" w:rsidR="00AE4EAC" w:rsidRPr="00AE4EAC" w:rsidRDefault="00AE4EAC" w:rsidP="00AE4EAC">
            <w:pPr>
              <w:tabs>
                <w:tab w:val="left" w:pos="0"/>
                <w:tab w:val="left" w:pos="3720"/>
              </w:tabs>
              <w:outlineLvl w:val="0"/>
              <w:rPr>
                <w:rFonts w:cs="Arial"/>
                <w:szCs w:val="20"/>
              </w:rPr>
            </w:pPr>
          </w:p>
          <w:p w14:paraId="1A348767" w14:textId="77777777" w:rsidR="00AE4EAC" w:rsidRPr="00AE4EAC" w:rsidRDefault="00AE4EAC" w:rsidP="00AE4EAC">
            <w:pPr>
              <w:tabs>
                <w:tab w:val="left" w:pos="0"/>
                <w:tab w:val="left" w:pos="3720"/>
              </w:tabs>
              <w:outlineLvl w:val="0"/>
              <w:rPr>
                <w:rFonts w:cs="Arial"/>
                <w:szCs w:val="20"/>
              </w:rPr>
            </w:pPr>
            <w:r w:rsidRPr="00AE4EAC">
              <w:rPr>
                <w:rFonts w:cs="Arial"/>
                <w:b/>
                <w:szCs w:val="20"/>
              </w:rPr>
              <w:t>Create</w:t>
            </w:r>
            <w:r w:rsidRPr="00AE4EAC">
              <w:rPr>
                <w:rFonts w:cs="Arial"/>
                <w:szCs w:val="20"/>
              </w:rPr>
              <w:t xml:space="preserve"> a case study on your client using the Case Study Presentation Form located on Blackboard.</w:t>
            </w:r>
          </w:p>
          <w:p w14:paraId="6C3B47F7" w14:textId="77777777" w:rsidR="00AE4EAC" w:rsidRPr="00AE4EAC" w:rsidRDefault="00AE4EAC" w:rsidP="00AE4EAC">
            <w:pPr>
              <w:tabs>
                <w:tab w:val="left" w:pos="0"/>
                <w:tab w:val="left" w:pos="3720"/>
              </w:tabs>
              <w:outlineLvl w:val="0"/>
              <w:rPr>
                <w:rFonts w:cs="Arial"/>
                <w:szCs w:val="20"/>
              </w:rPr>
            </w:pPr>
          </w:p>
          <w:p w14:paraId="3944CEDC" w14:textId="77777777" w:rsidR="00AE4EAC" w:rsidRPr="00AE4EAC" w:rsidRDefault="00AE4EAC" w:rsidP="00AE4EAC">
            <w:pPr>
              <w:tabs>
                <w:tab w:val="left" w:pos="0"/>
                <w:tab w:val="left" w:pos="3720"/>
              </w:tabs>
              <w:outlineLvl w:val="0"/>
              <w:rPr>
                <w:rFonts w:cs="Arial"/>
                <w:szCs w:val="20"/>
              </w:rPr>
            </w:pPr>
            <w:r w:rsidRPr="00AE4EAC">
              <w:rPr>
                <w:rFonts w:cs="Arial"/>
                <w:b/>
                <w:szCs w:val="20"/>
              </w:rPr>
              <w:t>Note</w:t>
            </w:r>
            <w:r w:rsidRPr="00AE4EAC">
              <w:rPr>
                <w:rFonts w:cs="Arial"/>
                <w:b/>
                <w:i/>
                <w:szCs w:val="20"/>
              </w:rPr>
              <w:t>.</w:t>
            </w:r>
            <w:r w:rsidRPr="00AE4EAC">
              <w:rPr>
                <w:rFonts w:cs="Arial"/>
                <w:szCs w:val="20"/>
              </w:rPr>
              <w:t xml:space="preserve"> Do not include any information that could personally identify your chosen client. </w:t>
            </w:r>
          </w:p>
          <w:p w14:paraId="1FC098C7" w14:textId="77777777" w:rsidR="00AE4EAC" w:rsidRPr="00AE4EAC" w:rsidRDefault="00AE4EAC" w:rsidP="00AE4EAC">
            <w:pPr>
              <w:tabs>
                <w:tab w:val="left" w:pos="0"/>
                <w:tab w:val="left" w:pos="3720"/>
              </w:tabs>
              <w:outlineLvl w:val="0"/>
              <w:rPr>
                <w:rFonts w:cs="Arial"/>
                <w:szCs w:val="20"/>
              </w:rPr>
            </w:pPr>
          </w:p>
          <w:p w14:paraId="3AB1CF61" w14:textId="77777777" w:rsidR="00AE4EAC" w:rsidRPr="00AE4EAC" w:rsidRDefault="00AE4EAC" w:rsidP="00AE4EAC">
            <w:pPr>
              <w:tabs>
                <w:tab w:val="left" w:pos="0"/>
                <w:tab w:val="left" w:pos="3720"/>
              </w:tabs>
              <w:outlineLvl w:val="0"/>
              <w:rPr>
                <w:rFonts w:cs="Arial"/>
                <w:szCs w:val="20"/>
              </w:rPr>
            </w:pPr>
            <w:r w:rsidRPr="00AE4EAC">
              <w:rPr>
                <w:rFonts w:cs="Arial"/>
                <w:b/>
                <w:szCs w:val="20"/>
              </w:rPr>
              <w:t>Post</w:t>
            </w:r>
            <w:r w:rsidRPr="00AE4EAC">
              <w:rPr>
                <w:rFonts w:cs="Arial"/>
                <w:szCs w:val="20"/>
              </w:rPr>
              <w:t xml:space="preserve"> your completed Case Study Presentation Form within the Case Study Presentation discussion forum </w:t>
            </w:r>
            <w:r w:rsidRPr="00AE4EAC">
              <w:rPr>
                <w:rFonts w:cs="Arial"/>
                <w:i/>
                <w:szCs w:val="20"/>
              </w:rPr>
              <w:t>before</w:t>
            </w:r>
            <w:r w:rsidRPr="00AE4EAC">
              <w:rPr>
                <w:rFonts w:cs="Arial"/>
                <w:szCs w:val="20"/>
              </w:rPr>
              <w:t xml:space="preserve"> you are scheduled to present in the Group Supervision Session. Within the subject line, state whether this is Case Study 1 or 2. </w:t>
            </w:r>
          </w:p>
          <w:p w14:paraId="526D81D9" w14:textId="77777777" w:rsidR="00AE4EAC" w:rsidRPr="00AE4EAC" w:rsidRDefault="00AE4EAC" w:rsidP="00AE4EAC">
            <w:pPr>
              <w:tabs>
                <w:tab w:val="left" w:pos="0"/>
                <w:tab w:val="left" w:pos="3720"/>
              </w:tabs>
              <w:outlineLvl w:val="0"/>
              <w:rPr>
                <w:rFonts w:cs="Arial"/>
                <w:szCs w:val="20"/>
              </w:rPr>
            </w:pPr>
          </w:p>
          <w:p w14:paraId="4E1B31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For All Students:</w:t>
            </w:r>
          </w:p>
          <w:p w14:paraId="0454781A" w14:textId="77777777" w:rsidR="00AE4EAC" w:rsidRPr="00AE4EAC" w:rsidRDefault="00AE4EAC" w:rsidP="00AE4EAC">
            <w:pPr>
              <w:tabs>
                <w:tab w:val="left" w:pos="0"/>
                <w:tab w:val="left" w:pos="3720"/>
              </w:tabs>
              <w:outlineLvl w:val="0"/>
              <w:rPr>
                <w:rFonts w:cs="Arial"/>
                <w:szCs w:val="20"/>
              </w:rPr>
            </w:pPr>
          </w:p>
          <w:p w14:paraId="0B3BD79B" w14:textId="3790333F" w:rsidR="000A39BC" w:rsidRDefault="00AE4EAC" w:rsidP="00AE4EAC">
            <w:pPr>
              <w:pStyle w:val="Heading1"/>
              <w:rPr>
                <w:color w:val="auto"/>
                <w:sz w:val="20"/>
                <w:szCs w:val="20"/>
              </w:rPr>
            </w:pPr>
            <w:r w:rsidRPr="00AE4EAC">
              <w:rPr>
                <w:b w:val="0"/>
                <w:color w:val="auto"/>
                <w:sz w:val="20"/>
                <w:szCs w:val="20"/>
              </w:rPr>
              <w:t xml:space="preserve">You do not have to post a response in this forum, however, </w:t>
            </w:r>
            <w:r w:rsidRPr="00AE4EAC">
              <w:rPr>
                <w:color w:val="auto"/>
                <w:sz w:val="20"/>
                <w:szCs w:val="20"/>
              </w:rPr>
              <w:t>review</w:t>
            </w:r>
            <w:r w:rsidRPr="00AE4EAC">
              <w:rPr>
                <w:b w:val="0"/>
                <w:color w:val="auto"/>
                <w:sz w:val="20"/>
                <w:szCs w:val="20"/>
              </w:rPr>
              <w:t xml:space="preserve"> the case study to participate in the Group Supervision discussion. </w:t>
            </w:r>
            <w:r w:rsidRPr="00AE4EAC">
              <w:rPr>
                <w:color w:val="auto"/>
                <w:sz w:val="20"/>
                <w:szCs w:val="20"/>
              </w:rPr>
              <w:t>Reflect</w:t>
            </w:r>
            <w:r w:rsidRPr="00AE4EAC">
              <w:rPr>
                <w:b w:val="0"/>
                <w:color w:val="auto"/>
                <w:sz w:val="20"/>
                <w:szCs w:val="20"/>
              </w:rPr>
              <w:t xml:space="preserve"> upon the presenter’s discussion question, and conduct any needed research to better understand the presented issue.</w:t>
            </w:r>
          </w:p>
        </w:tc>
        <w:tc>
          <w:tcPr>
            <w:tcW w:w="1440" w:type="dxa"/>
          </w:tcPr>
          <w:p w14:paraId="11CB19F2" w14:textId="0D6A419D" w:rsidR="000A39BC" w:rsidRDefault="000A39BC" w:rsidP="000A39BC">
            <w:pPr>
              <w:tabs>
                <w:tab w:val="left" w:pos="2329"/>
              </w:tabs>
              <w:rPr>
                <w:rFonts w:cs="Arial"/>
                <w:szCs w:val="20"/>
              </w:rPr>
            </w:pPr>
            <w:r>
              <w:rPr>
                <w:rFonts w:cs="Arial"/>
                <w:szCs w:val="20"/>
              </w:rPr>
              <w:lastRenderedPageBreak/>
              <w:t>12.3</w:t>
            </w:r>
          </w:p>
        </w:tc>
        <w:tc>
          <w:tcPr>
            <w:tcW w:w="1440" w:type="dxa"/>
          </w:tcPr>
          <w:p w14:paraId="37AF1B14" w14:textId="659673B7" w:rsidR="000A39BC" w:rsidRPr="006F6835" w:rsidRDefault="00B80A0E" w:rsidP="000A39BC">
            <w:pPr>
              <w:tabs>
                <w:tab w:val="left" w:pos="2329"/>
              </w:tabs>
            </w:pPr>
            <w:r>
              <w:t xml:space="preserve">Case Study = </w:t>
            </w:r>
            <w:r>
              <w:rPr>
                <w:b/>
                <w:bCs/>
              </w:rPr>
              <w:t>.5</w:t>
            </w:r>
            <w:r w:rsidRPr="4948C66D">
              <w:rPr>
                <w:b/>
                <w:bCs/>
              </w:rPr>
              <w:t xml:space="preserve"> hour</w:t>
            </w:r>
          </w:p>
        </w:tc>
      </w:tr>
      <w:tr w:rsidR="000A39BC" w:rsidRPr="00842155" w14:paraId="4721AAE2" w14:textId="77777777" w:rsidTr="00EE5B4B">
        <w:tc>
          <w:tcPr>
            <w:tcW w:w="10170" w:type="dxa"/>
            <w:tcMar>
              <w:top w:w="115" w:type="dxa"/>
              <w:left w:w="115" w:type="dxa"/>
              <w:bottom w:w="115" w:type="dxa"/>
              <w:right w:w="115" w:type="dxa"/>
            </w:tcMar>
          </w:tcPr>
          <w:p w14:paraId="7059AC17" w14:textId="77777777" w:rsidR="007B01D2" w:rsidRDefault="007B01D2" w:rsidP="007B01D2">
            <w:pPr>
              <w:tabs>
                <w:tab w:val="left" w:pos="2329"/>
              </w:tabs>
              <w:rPr>
                <w:rFonts w:cs="Arial"/>
                <w:b/>
                <w:szCs w:val="20"/>
              </w:rPr>
            </w:pPr>
            <w:r>
              <w:rPr>
                <w:rFonts w:cs="Arial"/>
                <w:b/>
                <w:szCs w:val="20"/>
              </w:rPr>
              <w:t xml:space="preserve">Time Log </w:t>
            </w:r>
          </w:p>
          <w:p w14:paraId="3B2BEDE2" w14:textId="77777777" w:rsidR="007B01D2" w:rsidRDefault="007B01D2" w:rsidP="007B01D2">
            <w:pPr>
              <w:tabs>
                <w:tab w:val="left" w:pos="2329"/>
              </w:tabs>
              <w:rPr>
                <w:rFonts w:cs="Arial"/>
                <w:b/>
                <w:szCs w:val="20"/>
              </w:rPr>
            </w:pPr>
          </w:p>
          <w:p w14:paraId="1F51D6F0"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1AF74E1" w14:textId="77777777" w:rsidR="007B01D2" w:rsidRDefault="007B01D2" w:rsidP="007B01D2">
            <w:pPr>
              <w:tabs>
                <w:tab w:val="left" w:pos="2329"/>
              </w:tabs>
              <w:rPr>
                <w:rFonts w:cs="Arial"/>
                <w:b/>
                <w:szCs w:val="20"/>
              </w:rPr>
            </w:pPr>
          </w:p>
          <w:p w14:paraId="63239E59"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87EA887" w14:textId="77777777" w:rsidR="007B01D2" w:rsidRDefault="007B01D2" w:rsidP="007B01D2">
            <w:pPr>
              <w:rPr>
                <w:rFonts w:cs="Arial"/>
                <w:b/>
                <w:szCs w:val="20"/>
              </w:rPr>
            </w:pPr>
          </w:p>
          <w:p w14:paraId="0DC4D3BA" w14:textId="393F11C6" w:rsidR="000A39BC" w:rsidRDefault="007B01D2" w:rsidP="004D7352">
            <w:pPr>
              <w:tabs>
                <w:tab w:val="left" w:pos="2329"/>
              </w:tabs>
              <w:rPr>
                <w:b/>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Pr>
          <w:p w14:paraId="52FB2D4F" w14:textId="77777777" w:rsidR="000A39BC" w:rsidRDefault="000A39BC" w:rsidP="000A39BC">
            <w:pPr>
              <w:tabs>
                <w:tab w:val="left" w:pos="2329"/>
              </w:tabs>
              <w:rPr>
                <w:rFonts w:cs="Arial"/>
                <w:szCs w:val="20"/>
              </w:rPr>
            </w:pPr>
            <w:r>
              <w:rPr>
                <w:rFonts w:cs="Arial"/>
                <w:szCs w:val="20"/>
              </w:rPr>
              <w:t>12.6</w:t>
            </w:r>
          </w:p>
        </w:tc>
        <w:tc>
          <w:tcPr>
            <w:tcW w:w="1440" w:type="dxa"/>
          </w:tcPr>
          <w:p w14:paraId="09060605" w14:textId="084A6CDD" w:rsidR="000A39BC" w:rsidRPr="006F6835" w:rsidRDefault="000A39BC" w:rsidP="000A39BC">
            <w:pPr>
              <w:tabs>
                <w:tab w:val="left" w:pos="5911"/>
              </w:tabs>
            </w:pPr>
          </w:p>
        </w:tc>
      </w:tr>
      <w:tr w:rsidR="000A39BC" w:rsidRPr="007F339F" w14:paraId="089C2A93" w14:textId="77777777" w:rsidTr="00DD3E92">
        <w:tc>
          <w:tcPr>
            <w:tcW w:w="10170" w:type="dxa"/>
            <w:tcMar>
              <w:top w:w="115" w:type="dxa"/>
              <w:left w:w="115" w:type="dxa"/>
              <w:bottom w:w="115" w:type="dxa"/>
              <w:right w:w="115" w:type="dxa"/>
            </w:tcMar>
          </w:tcPr>
          <w:p w14:paraId="13279EE6" w14:textId="077F117D" w:rsidR="00DB7464" w:rsidRDefault="00DB7464" w:rsidP="00DB7464">
            <w:pPr>
              <w:pStyle w:val="AssignmentsLevel1"/>
              <w:rPr>
                <w:b/>
              </w:rPr>
            </w:pPr>
            <w:r>
              <w:rPr>
                <w:b/>
              </w:rPr>
              <w:t>Group Supervision: Week 12 Consultation and Peer Supervision</w:t>
            </w:r>
          </w:p>
          <w:p w14:paraId="7207A87B" w14:textId="77777777" w:rsidR="00DB7464" w:rsidRDefault="00DB7464" w:rsidP="00DB7464">
            <w:pPr>
              <w:pStyle w:val="AssignmentsLevel1"/>
              <w:rPr>
                <w:b/>
              </w:rPr>
            </w:pPr>
          </w:p>
          <w:p w14:paraId="2AD7691A" w14:textId="1E3D8395"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4E7CC02" w14:textId="77777777" w:rsidR="00DB7464" w:rsidRDefault="00DB7464" w:rsidP="00DB7464">
            <w:pPr>
              <w:pStyle w:val="AssignmentsLevel1"/>
              <w:rPr>
                <w:rFonts w:ascii="Times New Roman" w:hAnsi="Times New Roman" w:cs="Times New Roman"/>
              </w:rPr>
            </w:pPr>
          </w:p>
          <w:p w14:paraId="6B8A4017" w14:textId="77777777" w:rsidR="00DB7464" w:rsidRDefault="00DB7464" w:rsidP="00DB7464">
            <w:pPr>
              <w:pStyle w:val="APACitation"/>
            </w:pPr>
            <w:r>
              <w:rPr>
                <w:rStyle w:val="Strong"/>
              </w:rPr>
              <w:t>Attend</w:t>
            </w:r>
            <w:r>
              <w:t xml:space="preserve"> the hour and a half of group supervision as scheduled by your instructor.</w:t>
            </w:r>
          </w:p>
          <w:p w14:paraId="31C9AA9E" w14:textId="77777777" w:rsidR="00DB7464" w:rsidRDefault="00DB7464" w:rsidP="00DB7464">
            <w:pPr>
              <w:pStyle w:val="APACitation"/>
            </w:pPr>
          </w:p>
          <w:p w14:paraId="435CDA56" w14:textId="20A33768" w:rsidR="000A39BC"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C30F7D9" w14:textId="4116209A" w:rsidR="000A39BC" w:rsidRPr="009F6FAF" w:rsidRDefault="000A39BC" w:rsidP="000A39BC">
            <w:pPr>
              <w:rPr>
                <w:rFonts w:cs="Arial"/>
                <w:szCs w:val="20"/>
              </w:rPr>
            </w:pPr>
            <w:r>
              <w:rPr>
                <w:rFonts w:cs="Arial"/>
                <w:szCs w:val="20"/>
              </w:rPr>
              <w:t>12.1</w:t>
            </w:r>
          </w:p>
        </w:tc>
        <w:tc>
          <w:tcPr>
            <w:tcW w:w="1440" w:type="dxa"/>
            <w:tcBorders>
              <w:bottom w:val="single" w:sz="4" w:space="0" w:color="000000" w:themeColor="text1"/>
            </w:tcBorders>
          </w:tcPr>
          <w:p w14:paraId="5DA11B2B" w14:textId="46764435" w:rsidR="000A39BC" w:rsidRPr="009F6FAF" w:rsidRDefault="003F559E" w:rsidP="000A39BC">
            <w:pPr>
              <w:rPr>
                <w:rFonts w:cs="Arial"/>
                <w:szCs w:val="20"/>
              </w:rPr>
            </w:pPr>
            <w:r>
              <w:rPr>
                <w:rFonts w:cs="Arial"/>
                <w:szCs w:val="20"/>
              </w:rPr>
              <w:t xml:space="preserve">Group Session = </w:t>
            </w:r>
            <w:r w:rsidRPr="003F559E">
              <w:rPr>
                <w:rFonts w:cs="Arial"/>
                <w:b/>
                <w:szCs w:val="20"/>
              </w:rPr>
              <w:t>1.5 hours</w:t>
            </w:r>
          </w:p>
        </w:tc>
      </w:tr>
      <w:tr w:rsidR="000A39BC" w:rsidRPr="00842155" w14:paraId="256165FE" w14:textId="77777777" w:rsidTr="00EE5B4B">
        <w:tc>
          <w:tcPr>
            <w:tcW w:w="10170" w:type="dxa"/>
            <w:tcMar>
              <w:top w:w="115" w:type="dxa"/>
              <w:left w:w="115" w:type="dxa"/>
              <w:bottom w:w="115" w:type="dxa"/>
              <w:right w:w="115" w:type="dxa"/>
            </w:tcMar>
          </w:tcPr>
          <w:p w14:paraId="73373550" w14:textId="77777777" w:rsidR="000A39BC" w:rsidRDefault="000A39BC" w:rsidP="000A39BC">
            <w:pPr>
              <w:tabs>
                <w:tab w:val="left" w:pos="2329"/>
              </w:tabs>
              <w:rPr>
                <w:b/>
              </w:rPr>
            </w:pPr>
            <w:r>
              <w:rPr>
                <w:b/>
              </w:rPr>
              <w:lastRenderedPageBreak/>
              <w:t>Week 12: Peer Support Learning Circle</w:t>
            </w:r>
          </w:p>
          <w:p w14:paraId="280531D4" w14:textId="77777777" w:rsidR="000A39BC" w:rsidRDefault="000A39BC" w:rsidP="000A39BC">
            <w:pPr>
              <w:tabs>
                <w:tab w:val="left" w:pos="2329"/>
              </w:tabs>
              <w:rPr>
                <w:b/>
              </w:rPr>
            </w:pPr>
          </w:p>
          <w:p w14:paraId="6A555DEA" w14:textId="398342C7" w:rsidR="000A39BC" w:rsidRDefault="000A39BC" w:rsidP="000A39BC">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6800DA48" w14:textId="77777777" w:rsidR="000A39BC" w:rsidRDefault="000A39BC" w:rsidP="000A39BC"/>
          <w:p w14:paraId="03C2FB2A" w14:textId="77777777" w:rsidR="000A39BC" w:rsidRDefault="000A39BC" w:rsidP="000A39BC">
            <w:pPr>
              <w:tabs>
                <w:tab w:val="left" w:pos="2329"/>
              </w:tabs>
            </w:pPr>
            <w:r>
              <w:rPr>
                <w:b/>
              </w:rPr>
              <w:t xml:space="preserve">Discuss </w:t>
            </w:r>
            <w:r>
              <w:t>the following with</w:t>
            </w:r>
            <w:r>
              <w:rPr>
                <w:rFonts w:cs="Arial"/>
                <w:szCs w:val="20"/>
              </w:rPr>
              <w:t>in the group forum:</w:t>
            </w:r>
          </w:p>
          <w:p w14:paraId="6A2A2929" w14:textId="77777777" w:rsidR="000A39BC" w:rsidRDefault="000A39BC" w:rsidP="000A39BC">
            <w:pPr>
              <w:tabs>
                <w:tab w:val="left" w:pos="2329"/>
              </w:tabs>
            </w:pPr>
          </w:p>
          <w:p w14:paraId="6E79FEDB" w14:textId="77777777" w:rsidR="000A39BC" w:rsidRDefault="000A39BC" w:rsidP="000A39BC">
            <w:pPr>
              <w:pStyle w:val="ListParagraph"/>
              <w:numPr>
                <w:ilvl w:val="0"/>
                <w:numId w:val="23"/>
              </w:numPr>
              <w:tabs>
                <w:tab w:val="left" w:pos="2329"/>
              </w:tabs>
              <w:ind w:left="395"/>
            </w:pPr>
            <w:r>
              <w:t>What is going on at your site?</w:t>
            </w:r>
          </w:p>
          <w:p w14:paraId="59330627" w14:textId="4E996F74" w:rsidR="000A39BC" w:rsidRDefault="000A39BC" w:rsidP="000A39BC">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57FE3E8" w14:textId="77777777" w:rsidR="000A39BC" w:rsidRDefault="000A39BC" w:rsidP="000A39BC">
            <w:pPr>
              <w:pStyle w:val="ListParagraph"/>
              <w:numPr>
                <w:ilvl w:val="0"/>
                <w:numId w:val="23"/>
              </w:numPr>
              <w:tabs>
                <w:tab w:val="left" w:pos="2329"/>
              </w:tabs>
              <w:ind w:left="395"/>
            </w:pPr>
            <w:r>
              <w:t>Seek feedback from the group regarding challenging situations.</w:t>
            </w:r>
          </w:p>
          <w:p w14:paraId="6656F7AC" w14:textId="77777777" w:rsidR="000A39BC" w:rsidRDefault="000A39BC" w:rsidP="000A39BC">
            <w:pPr>
              <w:tabs>
                <w:tab w:val="left" w:pos="2329"/>
              </w:tabs>
            </w:pPr>
          </w:p>
          <w:p w14:paraId="31686AC3" w14:textId="77777777" w:rsidR="000A39BC" w:rsidRDefault="000A39BC" w:rsidP="000A39BC">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Pr>
          <w:p w14:paraId="0DD47630" w14:textId="77777777" w:rsidR="000A39BC" w:rsidRDefault="000A39BC" w:rsidP="000A39BC">
            <w:pPr>
              <w:tabs>
                <w:tab w:val="left" w:pos="2329"/>
              </w:tabs>
              <w:rPr>
                <w:rFonts w:cs="Arial"/>
                <w:szCs w:val="20"/>
              </w:rPr>
            </w:pPr>
            <w:r>
              <w:rPr>
                <w:rFonts w:cs="Arial"/>
                <w:szCs w:val="20"/>
              </w:rPr>
              <w:t>VARIES</w:t>
            </w:r>
          </w:p>
        </w:tc>
        <w:tc>
          <w:tcPr>
            <w:tcW w:w="1440" w:type="dxa"/>
          </w:tcPr>
          <w:p w14:paraId="2AC6BD85" w14:textId="0F8435FD" w:rsidR="000A39BC" w:rsidRPr="006F6835" w:rsidRDefault="00B80A0E" w:rsidP="000A39BC">
            <w:pPr>
              <w:tabs>
                <w:tab w:val="left" w:pos="5911"/>
              </w:tabs>
            </w:pPr>
            <w:r>
              <w:t xml:space="preserve">Group Discussion = </w:t>
            </w:r>
            <w:r w:rsidRPr="4948C66D">
              <w:rPr>
                <w:b/>
                <w:bCs/>
              </w:rPr>
              <w:t>1 hour</w:t>
            </w:r>
          </w:p>
        </w:tc>
      </w:tr>
    </w:tbl>
    <w:p w14:paraId="772914AB" w14:textId="77777777" w:rsidR="00E850D7" w:rsidRDefault="00E850D7">
      <w:pPr>
        <w:rPr>
          <w:color w:val="BD313B"/>
        </w:rPr>
      </w:pPr>
    </w:p>
    <w:p w14:paraId="6EC7E420" w14:textId="77777777" w:rsidR="00E850D7" w:rsidRDefault="00E850D7">
      <w:pPr>
        <w:rPr>
          <w:color w:val="BD313B"/>
        </w:rPr>
      </w:pPr>
    </w:p>
    <w:p w14:paraId="015E8510" w14:textId="77777777" w:rsidR="00E850D7" w:rsidRDefault="00E850D7">
      <w:pPr>
        <w:rPr>
          <w:color w:val="BD313B"/>
        </w:rPr>
      </w:pPr>
    </w:p>
    <w:p w14:paraId="77465E2B" w14:textId="77777777" w:rsidR="00E850D7" w:rsidRDefault="00E850D7">
      <w:pPr>
        <w:rPr>
          <w:color w:val="BD313B"/>
        </w:rPr>
      </w:pPr>
    </w:p>
    <w:p w14:paraId="22A8B799" w14:textId="77777777" w:rsidR="00E850D7" w:rsidRDefault="00E850D7">
      <w:pPr>
        <w:rPr>
          <w:color w:val="BD313B"/>
        </w:rPr>
      </w:pPr>
    </w:p>
    <w:p w14:paraId="3B866D9E"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A839E8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409B12A" w14:textId="5961A449" w:rsidR="00E850D7" w:rsidRPr="00842155" w:rsidRDefault="00E850D7" w:rsidP="00E850D7">
            <w:pPr>
              <w:pStyle w:val="WeeklyTopicHeading1"/>
            </w:pPr>
            <w:r w:rsidRPr="0068364F">
              <w:lastRenderedPageBreak/>
              <w:t xml:space="preserve">Week </w:t>
            </w:r>
            <w:r w:rsidR="00580B8D">
              <w:t>Thirteen</w:t>
            </w:r>
            <w:r w:rsidRPr="0068364F">
              <w:t xml:space="preserve">: </w:t>
            </w:r>
            <w:r w:rsidR="00D051CC">
              <w:t>Interviews</w:t>
            </w:r>
            <w:r w:rsidR="0034627F">
              <w:t xml:space="preserve"> and Job Search</w:t>
            </w:r>
          </w:p>
        </w:tc>
        <w:tc>
          <w:tcPr>
            <w:tcW w:w="1440" w:type="dxa"/>
            <w:tcBorders>
              <w:left w:val="nil"/>
              <w:bottom w:val="single" w:sz="4" w:space="0" w:color="000000" w:themeColor="text1"/>
              <w:right w:val="nil"/>
            </w:tcBorders>
            <w:shd w:val="clear" w:color="auto" w:fill="BF2C37"/>
          </w:tcPr>
          <w:p w14:paraId="22DE6510"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8D7D142"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3192786E"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6657AC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2521E7"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2EC26D53" w14:textId="77777777" w:rsidTr="00315AA3">
        <w:trPr>
          <w:trHeight w:val="30"/>
        </w:trPr>
        <w:tc>
          <w:tcPr>
            <w:tcW w:w="10170" w:type="dxa"/>
            <w:tcBorders>
              <w:bottom w:val="nil"/>
              <w:right w:val="nil"/>
            </w:tcBorders>
            <w:tcMar>
              <w:top w:w="115" w:type="dxa"/>
              <w:left w:w="115" w:type="dxa"/>
              <w:bottom w:w="115" w:type="dxa"/>
              <w:right w:w="115" w:type="dxa"/>
            </w:tcMar>
          </w:tcPr>
          <w:p w14:paraId="5B22E1CF" w14:textId="38931FA2" w:rsidR="002A6118" w:rsidRPr="00842155" w:rsidRDefault="00E850D7" w:rsidP="00315AA3">
            <w:pPr>
              <w:pStyle w:val="ObjectiveBullet"/>
              <w:numPr>
                <w:ilvl w:val="1"/>
                <w:numId w:val="37"/>
              </w:numPr>
              <w:tabs>
                <w:tab w:val="clear" w:pos="0"/>
              </w:tabs>
            </w:pPr>
            <w:r w:rsidRPr="006A1E7C">
              <w:t>Assess your proficiency in applying school counseling competencies.</w:t>
            </w:r>
          </w:p>
        </w:tc>
        <w:tc>
          <w:tcPr>
            <w:tcW w:w="2880" w:type="dxa"/>
            <w:gridSpan w:val="2"/>
            <w:tcBorders>
              <w:left w:val="nil"/>
              <w:bottom w:val="nil"/>
            </w:tcBorders>
          </w:tcPr>
          <w:p w14:paraId="643DB7D6" w14:textId="0B6BD6BD"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315AA3" w:rsidRPr="00842155" w14:paraId="2FC08BF4"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521DE008" w14:textId="16526EDC" w:rsidR="00315AA3" w:rsidRPr="006A1E7C" w:rsidRDefault="00315AA3" w:rsidP="00580B8D">
            <w:pPr>
              <w:pStyle w:val="ObjectiveBullet"/>
              <w:numPr>
                <w:ilvl w:val="1"/>
                <w:numId w:val="37"/>
              </w:numPr>
              <w:tabs>
                <w:tab w:val="clear" w:pos="0"/>
              </w:tabs>
            </w:pPr>
            <w:r>
              <w:t>Determine effective methods to obtain a counseling position.</w:t>
            </w:r>
          </w:p>
        </w:tc>
        <w:tc>
          <w:tcPr>
            <w:tcW w:w="2880" w:type="dxa"/>
            <w:gridSpan w:val="2"/>
            <w:tcBorders>
              <w:top w:val="nil"/>
              <w:left w:val="nil"/>
              <w:bottom w:val="nil"/>
            </w:tcBorders>
          </w:tcPr>
          <w:p w14:paraId="5F287FED" w14:textId="63C43B2F" w:rsidR="00315AA3" w:rsidRDefault="001A1402" w:rsidP="006E7BDE">
            <w:pPr>
              <w:tabs>
                <w:tab w:val="left" w:pos="0"/>
                <w:tab w:val="left" w:pos="3720"/>
              </w:tabs>
              <w:jc w:val="both"/>
              <w:outlineLvl w:val="0"/>
              <w:rPr>
                <w:rFonts w:cs="Arial"/>
                <w:szCs w:val="20"/>
              </w:rPr>
            </w:pPr>
            <w:r>
              <w:rPr>
                <w:rFonts w:cs="Arial"/>
                <w:szCs w:val="20"/>
              </w:rPr>
              <w:t>CLO5</w:t>
            </w:r>
          </w:p>
        </w:tc>
      </w:tr>
      <w:tr w:rsidR="00315AA3" w:rsidRPr="00842155" w14:paraId="4A2DBEF7"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4455A76E" w14:textId="0D703A06" w:rsidR="00315AA3" w:rsidRPr="006A1E7C" w:rsidRDefault="00315AA3" w:rsidP="00580B8D">
            <w:pPr>
              <w:pStyle w:val="ObjectiveBullet"/>
              <w:numPr>
                <w:ilvl w:val="1"/>
                <w:numId w:val="37"/>
              </w:numPr>
              <w:tabs>
                <w:tab w:val="clear" w:pos="0"/>
              </w:tabs>
            </w:pPr>
            <w:r>
              <w:t>Evaluate a case study to form a profile and treatment plan.</w:t>
            </w:r>
          </w:p>
        </w:tc>
        <w:tc>
          <w:tcPr>
            <w:tcW w:w="2880" w:type="dxa"/>
            <w:gridSpan w:val="2"/>
            <w:tcBorders>
              <w:top w:val="nil"/>
              <w:left w:val="nil"/>
              <w:bottom w:val="nil"/>
            </w:tcBorders>
          </w:tcPr>
          <w:p w14:paraId="2504F4BD" w14:textId="014FCD2D" w:rsidR="00315AA3" w:rsidRDefault="00402E92" w:rsidP="00E850D7">
            <w:pPr>
              <w:tabs>
                <w:tab w:val="left" w:pos="0"/>
                <w:tab w:val="left" w:pos="3720"/>
              </w:tabs>
              <w:outlineLvl w:val="0"/>
              <w:rPr>
                <w:rFonts w:cs="Arial"/>
                <w:szCs w:val="20"/>
              </w:rPr>
            </w:pPr>
            <w:r>
              <w:rPr>
                <w:rFonts w:cs="Arial"/>
                <w:szCs w:val="20"/>
              </w:rPr>
              <w:t>CLO1, CLO3</w:t>
            </w:r>
          </w:p>
        </w:tc>
      </w:tr>
      <w:tr w:rsidR="00315AA3" w:rsidRPr="00842155" w14:paraId="5E236A43"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16EA38AC" w14:textId="42FDD2B3" w:rsidR="00315AA3" w:rsidRPr="006A1E7C" w:rsidRDefault="00315AA3" w:rsidP="00580B8D">
            <w:pPr>
              <w:pStyle w:val="ObjectiveBullet"/>
              <w:numPr>
                <w:ilvl w:val="1"/>
                <w:numId w:val="37"/>
              </w:numPr>
              <w:tabs>
                <w:tab w:val="clear" w:pos="0"/>
              </w:tabs>
            </w:pPr>
            <w:r>
              <w:t>Design guidance and small group lessons that align to academic standards.</w:t>
            </w:r>
          </w:p>
        </w:tc>
        <w:tc>
          <w:tcPr>
            <w:tcW w:w="2880" w:type="dxa"/>
            <w:gridSpan w:val="2"/>
            <w:tcBorders>
              <w:top w:val="nil"/>
              <w:left w:val="nil"/>
              <w:bottom w:val="nil"/>
            </w:tcBorders>
          </w:tcPr>
          <w:p w14:paraId="328CC9B8" w14:textId="3CDEBF6C" w:rsidR="00315AA3" w:rsidRDefault="00320B2A" w:rsidP="00E850D7">
            <w:pPr>
              <w:tabs>
                <w:tab w:val="left" w:pos="0"/>
                <w:tab w:val="left" w:pos="3720"/>
              </w:tabs>
              <w:outlineLvl w:val="0"/>
              <w:rPr>
                <w:rFonts w:cs="Arial"/>
                <w:szCs w:val="20"/>
              </w:rPr>
            </w:pPr>
            <w:r>
              <w:rPr>
                <w:rFonts w:cs="Arial"/>
                <w:szCs w:val="20"/>
              </w:rPr>
              <w:t>CLO1, CLO3</w:t>
            </w:r>
          </w:p>
        </w:tc>
      </w:tr>
      <w:tr w:rsidR="00315AA3" w:rsidRPr="00842155" w14:paraId="5259A378"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6CF31CE1" w14:textId="7E5671C9" w:rsidR="00315AA3" w:rsidRPr="006A1E7C" w:rsidRDefault="00315AA3" w:rsidP="00580B8D">
            <w:pPr>
              <w:pStyle w:val="ObjectiveBullet"/>
              <w:numPr>
                <w:ilvl w:val="1"/>
                <w:numId w:val="37"/>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45A7D315" w14:textId="075A0395" w:rsidR="00315AA3" w:rsidRDefault="00320B2A" w:rsidP="00E850D7">
            <w:pPr>
              <w:tabs>
                <w:tab w:val="left" w:pos="0"/>
                <w:tab w:val="left" w:pos="3720"/>
              </w:tabs>
              <w:outlineLvl w:val="0"/>
              <w:rPr>
                <w:rFonts w:cs="Arial"/>
                <w:szCs w:val="20"/>
              </w:rPr>
            </w:pPr>
            <w:r>
              <w:rPr>
                <w:rFonts w:cs="Arial"/>
                <w:szCs w:val="20"/>
              </w:rPr>
              <w:t>CLO1, CLO3</w:t>
            </w:r>
          </w:p>
        </w:tc>
      </w:tr>
      <w:tr w:rsidR="00A255DB" w:rsidRPr="00842155" w14:paraId="03E95531"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38A97D66" w14:textId="7236D495" w:rsidR="00A255DB" w:rsidRPr="006A1E7C" w:rsidRDefault="00A255DB" w:rsidP="00A255DB">
            <w:pPr>
              <w:pStyle w:val="ObjectiveBullet"/>
              <w:numPr>
                <w:ilvl w:val="1"/>
                <w:numId w:val="37"/>
              </w:numPr>
              <w:tabs>
                <w:tab w:val="clear" w:pos="0"/>
              </w:tabs>
            </w:pPr>
            <w:r>
              <w:t>Identify direct and indirect student services.</w:t>
            </w:r>
          </w:p>
        </w:tc>
        <w:tc>
          <w:tcPr>
            <w:tcW w:w="2880" w:type="dxa"/>
            <w:gridSpan w:val="2"/>
            <w:tcBorders>
              <w:top w:val="nil"/>
              <w:left w:val="nil"/>
              <w:bottom w:val="nil"/>
            </w:tcBorders>
          </w:tcPr>
          <w:p w14:paraId="593C933C" w14:textId="520ED6BD"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B2A486A"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3E8E82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91F530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C0D6D5"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DFE986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191C82F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028FAFB" w14:textId="77777777" w:rsidR="00E850D7" w:rsidRDefault="00E850D7" w:rsidP="00E850D7">
            <w:pPr>
              <w:rPr>
                <w:rFonts w:cs="Arial"/>
                <w:b/>
                <w:szCs w:val="20"/>
              </w:rPr>
            </w:pPr>
            <w:r>
              <w:rPr>
                <w:rFonts w:cs="Arial"/>
                <w:b/>
                <w:szCs w:val="20"/>
              </w:rPr>
              <w:t>Field Placement</w:t>
            </w:r>
          </w:p>
          <w:p w14:paraId="3F3114F3" w14:textId="207B6356" w:rsidR="00E850D7" w:rsidRPr="00842155" w:rsidRDefault="00E850D7" w:rsidP="00E850D7">
            <w:pPr>
              <w:pStyle w:val="AssignmentsLevel1"/>
            </w:pPr>
            <w:r>
              <w:rPr>
                <w:b/>
              </w:rPr>
              <w:br/>
            </w:r>
            <w:r w:rsidRPr="00435723">
              <w:t xml:space="preserve">Each week, students should keep a log of their field placement hours. Although each week may have slight variations in the actual number of hours completed, a good average to keep in mind for each week is </w:t>
            </w:r>
            <w:r w:rsidR="00567C47">
              <w:t>14 hours</w:t>
            </w:r>
            <w:r w:rsidRPr="00435723">
              <w:t>.</w:t>
            </w:r>
          </w:p>
        </w:tc>
        <w:tc>
          <w:tcPr>
            <w:tcW w:w="1440" w:type="dxa"/>
            <w:tcBorders>
              <w:left w:val="single" w:sz="4" w:space="0" w:color="000000" w:themeColor="text1"/>
            </w:tcBorders>
            <w:shd w:val="clear" w:color="auto" w:fill="FFFFFF" w:themeFill="background1"/>
          </w:tcPr>
          <w:p w14:paraId="58FD76BC"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EC0E4F7" w14:textId="3338209F" w:rsidR="00E850D7" w:rsidRPr="009F6FAF" w:rsidRDefault="00E850D7" w:rsidP="00E850D7">
            <w:pPr>
              <w:rPr>
                <w:rFonts w:cs="Arial"/>
                <w:szCs w:val="20"/>
              </w:rPr>
            </w:pPr>
          </w:p>
        </w:tc>
      </w:tr>
      <w:tr w:rsidR="00E850D7" w:rsidRPr="00842155" w14:paraId="75F9EE1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5D91026" w14:textId="77777777" w:rsidR="00E850D7" w:rsidRPr="00893E2B" w:rsidRDefault="00E850D7" w:rsidP="00E850D7">
            <w:pPr>
              <w:pStyle w:val="AssignmentsLevel1"/>
              <w:rPr>
                <w:b/>
              </w:rPr>
            </w:pPr>
            <w:r w:rsidRPr="00893E2B">
              <w:rPr>
                <w:b/>
              </w:rPr>
              <w:t>Field Experience Activities</w:t>
            </w:r>
          </w:p>
          <w:p w14:paraId="234D7A84" w14:textId="77777777" w:rsidR="00E850D7" w:rsidRPr="00893E2B" w:rsidRDefault="00E850D7" w:rsidP="00E850D7">
            <w:pPr>
              <w:pStyle w:val="AssignmentsLevel1"/>
            </w:pPr>
          </w:p>
          <w:p w14:paraId="785F6B66" w14:textId="148BDF91" w:rsidR="00E850D7" w:rsidRPr="00842155" w:rsidRDefault="00593032"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7FA82F5F" w14:textId="3FC05FCE" w:rsidR="00E850D7" w:rsidRPr="009F6FAF" w:rsidRDefault="00A255DB" w:rsidP="00E850D7">
            <w:pPr>
              <w:rPr>
                <w:rFonts w:cs="Arial"/>
                <w:szCs w:val="20"/>
              </w:rPr>
            </w:pPr>
            <w:r>
              <w:rPr>
                <w:rFonts w:cs="Arial"/>
                <w:szCs w:val="20"/>
              </w:rPr>
              <w:t>13.</w:t>
            </w:r>
            <w:r w:rsidR="00431D6B">
              <w:rPr>
                <w:rFonts w:cs="Arial"/>
                <w:szCs w:val="20"/>
              </w:rPr>
              <w:t>4</w:t>
            </w:r>
            <w:r>
              <w:rPr>
                <w:rFonts w:cs="Arial"/>
                <w:szCs w:val="20"/>
              </w:rPr>
              <w:t>, 13.</w:t>
            </w:r>
            <w:r w:rsidR="00431D6B">
              <w:rPr>
                <w:rFonts w:cs="Arial"/>
                <w:szCs w:val="20"/>
              </w:rPr>
              <w:t>5</w:t>
            </w:r>
          </w:p>
        </w:tc>
        <w:tc>
          <w:tcPr>
            <w:tcW w:w="1440" w:type="dxa"/>
            <w:tcBorders>
              <w:left w:val="single" w:sz="4" w:space="0" w:color="000000" w:themeColor="text1"/>
            </w:tcBorders>
            <w:shd w:val="clear" w:color="auto" w:fill="FFFFFF" w:themeFill="background1"/>
          </w:tcPr>
          <w:p w14:paraId="722E5182" w14:textId="77777777" w:rsidR="00E850D7" w:rsidRPr="009F6FAF" w:rsidRDefault="00E850D7" w:rsidP="00E850D7">
            <w:pPr>
              <w:rPr>
                <w:rFonts w:cs="Arial"/>
                <w:szCs w:val="20"/>
              </w:rPr>
            </w:pPr>
          </w:p>
        </w:tc>
      </w:tr>
      <w:tr w:rsidR="00431D6B" w:rsidRPr="009F6FAF" w14:paraId="0C26DCB9"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8739892" w14:textId="77777777" w:rsidR="00431D6B" w:rsidRPr="00A40705" w:rsidRDefault="00431D6B" w:rsidP="00431D6B">
            <w:pPr>
              <w:pStyle w:val="AssignmentsLevel1"/>
              <w:rPr>
                <w:b/>
              </w:rPr>
            </w:pPr>
            <w:r>
              <w:rPr>
                <w:b/>
              </w:rPr>
              <w:t>The Certification Process</w:t>
            </w:r>
          </w:p>
          <w:p w14:paraId="45B0F487" w14:textId="77777777" w:rsidR="00431D6B" w:rsidRPr="00A40705" w:rsidRDefault="00431D6B" w:rsidP="00431D6B">
            <w:pPr>
              <w:pStyle w:val="AssignmentsLevel1"/>
              <w:rPr>
                <w:b/>
              </w:rPr>
            </w:pPr>
          </w:p>
          <w:p w14:paraId="30A1B091" w14:textId="436F823F" w:rsidR="00431D6B" w:rsidRDefault="00431D6B" w:rsidP="00431D6B">
            <w:pPr>
              <w:pStyle w:val="AssignmentsLevel1"/>
            </w:pPr>
            <w:r w:rsidRPr="00703BA1">
              <w:rPr>
                <w:b/>
              </w:rPr>
              <w:t>Review</w:t>
            </w:r>
            <w:r w:rsidRPr="00A40705">
              <w:rPr>
                <w:b/>
              </w:rPr>
              <w:t xml:space="preserve"> </w:t>
            </w:r>
            <w:r w:rsidRPr="00A40705">
              <w:t>the steps necessary to ap</w:t>
            </w:r>
            <w:r w:rsidR="00AE2F5C">
              <w:t xml:space="preserve">ply for certification from PDE </w:t>
            </w:r>
            <w:r w:rsidRPr="00A40705">
              <w:t>at</w:t>
            </w:r>
            <w:r w:rsidRPr="00A40705">
              <w:rPr>
                <w:b/>
              </w:rPr>
              <w:t xml:space="preserve"> </w:t>
            </w:r>
          </w:p>
          <w:p w14:paraId="45FF7621" w14:textId="32992AB8" w:rsidR="00431D6B" w:rsidRPr="00A40705" w:rsidRDefault="00293E72" w:rsidP="00431D6B">
            <w:pPr>
              <w:pStyle w:val="AssignmentsLevel1"/>
              <w:rPr>
                <w:b/>
              </w:rPr>
            </w:pPr>
            <w:hyperlink r:id="rId48" w:anchor="tab-1" w:history="1">
              <w:r w:rsidR="00431D6B" w:rsidRPr="002012C3">
                <w:rPr>
                  <w:rStyle w:val="Hyperlink"/>
                </w:rPr>
                <w:t>http://www.education.pa.gov/teachers%20-%20administrators/certifications/pages/default.aspx#tab-1</w:t>
              </w:r>
            </w:hyperlink>
            <w:r w:rsidR="00431D6B">
              <w:t>.</w:t>
            </w:r>
          </w:p>
          <w:p w14:paraId="081C27CD" w14:textId="77777777" w:rsidR="00431D6B" w:rsidRDefault="00431D6B" w:rsidP="00431D6B">
            <w:pPr>
              <w:pStyle w:val="AssignmentsLevel1"/>
              <w:rPr>
                <w:b/>
              </w:rPr>
            </w:pPr>
          </w:p>
          <w:p w14:paraId="7463A674" w14:textId="2D85FBDD" w:rsidR="00431D6B" w:rsidRPr="00A40705" w:rsidRDefault="00431D6B" w:rsidP="00431D6B">
            <w:pPr>
              <w:pStyle w:val="AssignmentsLevel1"/>
            </w:pPr>
            <w:r w:rsidRPr="00703BA1">
              <w:rPr>
                <w:b/>
              </w:rPr>
              <w:t>Explore</w:t>
            </w:r>
            <w:r w:rsidRPr="00A40705">
              <w:rPr>
                <w:b/>
              </w:rPr>
              <w:t xml:space="preserve"> </w:t>
            </w:r>
            <w:r w:rsidRPr="00A40705">
              <w:t>the following topics:</w:t>
            </w:r>
          </w:p>
          <w:p w14:paraId="2DF5A182" w14:textId="77777777" w:rsidR="00431D6B" w:rsidRPr="00A40705" w:rsidRDefault="00431D6B" w:rsidP="00431D6B">
            <w:pPr>
              <w:pStyle w:val="AssignmentsLevel1"/>
            </w:pPr>
          </w:p>
          <w:p w14:paraId="4341CB52"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requirements </w:t>
            </w:r>
          </w:p>
          <w:p w14:paraId="4E21F37D"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testing </w:t>
            </w:r>
          </w:p>
          <w:p w14:paraId="0786CF11" w14:textId="77777777" w:rsidR="00431D6B" w:rsidRPr="00A40705" w:rsidRDefault="00431D6B" w:rsidP="00431D6B">
            <w:pPr>
              <w:pStyle w:val="ListParagraph"/>
              <w:numPr>
                <w:ilvl w:val="0"/>
                <w:numId w:val="40"/>
              </w:numPr>
              <w:rPr>
                <w:rFonts w:cs="Arial"/>
                <w:szCs w:val="20"/>
              </w:rPr>
            </w:pPr>
            <w:r w:rsidRPr="00A40705">
              <w:rPr>
                <w:rFonts w:cs="Arial"/>
                <w:szCs w:val="20"/>
              </w:rPr>
              <w:lastRenderedPageBreak/>
              <w:t>Application for a certificate</w:t>
            </w:r>
          </w:p>
          <w:p w14:paraId="59C26BAF" w14:textId="77777777" w:rsidR="00431D6B" w:rsidRPr="00A40705" w:rsidRDefault="00431D6B" w:rsidP="00431D6B">
            <w:pPr>
              <w:pStyle w:val="ListParagraph"/>
              <w:numPr>
                <w:ilvl w:val="0"/>
                <w:numId w:val="40"/>
              </w:numPr>
              <w:rPr>
                <w:rFonts w:cs="Arial"/>
                <w:szCs w:val="20"/>
              </w:rPr>
            </w:pPr>
            <w:r w:rsidRPr="00A40705">
              <w:rPr>
                <w:rFonts w:cs="Arial"/>
                <w:szCs w:val="20"/>
              </w:rPr>
              <w:t>Teacher Information Management System (TIMS) public website</w:t>
            </w:r>
          </w:p>
          <w:p w14:paraId="12A9EE5F" w14:textId="01B8D8CD" w:rsidR="00431D6B" w:rsidRPr="00A40705" w:rsidRDefault="00431D6B" w:rsidP="00431D6B">
            <w:pPr>
              <w:pStyle w:val="AssignmentsLevel2"/>
              <w:rPr>
                <w:b/>
              </w:rPr>
            </w:pPr>
            <w:r w:rsidRPr="00A40705">
              <w:t xml:space="preserve">Getting Started with TIMS at </w:t>
            </w:r>
            <w:hyperlink r:id="rId49" w:history="1">
              <w:r w:rsidRPr="002012C3">
                <w:rPr>
                  <w:rStyle w:val="Hyperlink"/>
                </w:rPr>
                <w: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2A652A" w14:textId="44BED68F" w:rsidR="00431D6B" w:rsidRPr="009F6FAF" w:rsidRDefault="00431D6B" w:rsidP="00431D6B">
            <w:pPr>
              <w:rPr>
                <w:rFonts w:cs="Arial"/>
                <w:szCs w:val="20"/>
              </w:rPr>
            </w:pPr>
            <w:r>
              <w:rPr>
                <w:rFonts w:cs="Arial"/>
                <w:szCs w:val="20"/>
              </w:rPr>
              <w:lastRenderedPageBreak/>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7CE02" w14:textId="77777777" w:rsidR="00431D6B" w:rsidRPr="009F6FAF" w:rsidRDefault="00431D6B" w:rsidP="00431D6B">
            <w:pPr>
              <w:rPr>
                <w:rFonts w:cs="Arial"/>
                <w:szCs w:val="20"/>
              </w:rPr>
            </w:pPr>
          </w:p>
        </w:tc>
      </w:tr>
      <w:tr w:rsidR="00431D6B" w:rsidRPr="009F6FAF" w14:paraId="72413C13"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F715B28" w14:textId="77777777" w:rsidR="00431D6B" w:rsidRPr="00A40705" w:rsidRDefault="00431D6B" w:rsidP="00431D6B">
            <w:pPr>
              <w:pStyle w:val="AssignmentsLevel1"/>
              <w:rPr>
                <w:b/>
              </w:rPr>
            </w:pPr>
            <w:r>
              <w:rPr>
                <w:b/>
              </w:rPr>
              <w:t>Responding to Interview Questions</w:t>
            </w:r>
          </w:p>
          <w:p w14:paraId="7AC2D413" w14:textId="77777777" w:rsidR="00431D6B" w:rsidRPr="00A40705" w:rsidRDefault="00431D6B" w:rsidP="00431D6B">
            <w:pPr>
              <w:pStyle w:val="AssignmentsLevel1"/>
              <w:rPr>
                <w:b/>
              </w:rPr>
            </w:pPr>
          </w:p>
          <w:p w14:paraId="1F4ECA73" w14:textId="77777777" w:rsidR="00431D6B" w:rsidRPr="00A40705" w:rsidRDefault="00431D6B" w:rsidP="00431D6B">
            <w:pPr>
              <w:pStyle w:val="AssignmentsLevel1"/>
              <w:rPr>
                <w:b/>
              </w:rPr>
            </w:pPr>
            <w:r w:rsidRPr="00B67A13">
              <w:rPr>
                <w:b/>
              </w:rPr>
              <w:t>Read</w:t>
            </w:r>
            <w:r w:rsidRPr="00A40705">
              <w:rPr>
                <w:b/>
              </w:rPr>
              <w:t xml:space="preserve"> </w:t>
            </w:r>
            <w:r w:rsidRPr="00A40705">
              <w:t xml:space="preserve">“School Counselor Interview Tips” at </w:t>
            </w:r>
            <w:hyperlink r:id="rId50" w:history="1">
              <w:r w:rsidRPr="00A40705">
                <w:rPr>
                  <w:rStyle w:val="Hyperlink"/>
                </w:rPr>
                <w:t>http://www.schcounselor.com/2010/12/school-counselor-interview-tips.html</w:t>
              </w:r>
            </w:hyperlink>
            <w:r w:rsidRPr="00572448">
              <w:rPr>
                <w:rStyle w:val="Hyperlink"/>
                <w:color w:val="auto"/>
                <w:u w:val="none"/>
              </w:rPr>
              <w:t>.</w:t>
            </w:r>
            <w:r w:rsidRPr="00572448">
              <w:t xml:space="preserve"> </w:t>
            </w:r>
          </w:p>
          <w:p w14:paraId="2CB966D5" w14:textId="77777777" w:rsidR="00431D6B" w:rsidRPr="00A40705" w:rsidRDefault="00431D6B" w:rsidP="00431D6B">
            <w:pPr>
              <w:pStyle w:val="AssignmentsLevel1"/>
              <w:rPr>
                <w:b/>
              </w:rPr>
            </w:pPr>
          </w:p>
          <w:p w14:paraId="5FAAD70A" w14:textId="77777777" w:rsidR="00431D6B" w:rsidRPr="00A40705" w:rsidRDefault="00431D6B" w:rsidP="00431D6B">
            <w:pPr>
              <w:pStyle w:val="AssignmentsLevel1"/>
            </w:pPr>
            <w:r w:rsidRPr="00A40705">
              <w:rPr>
                <w:b/>
              </w:rPr>
              <w:t xml:space="preserve">Read </w:t>
            </w:r>
            <w:r w:rsidRPr="00A40705">
              <w:t>“10 Tips for Landing a School Counseling Job” at</w:t>
            </w:r>
          </w:p>
          <w:p w14:paraId="3808766C" w14:textId="77777777" w:rsidR="00431D6B" w:rsidRPr="00A40705" w:rsidRDefault="00293E72" w:rsidP="00431D6B">
            <w:pPr>
              <w:pStyle w:val="AssignmentsLevel1"/>
              <w:rPr>
                <w:b/>
              </w:rPr>
            </w:pPr>
            <w:hyperlink r:id="rId51" w:history="1">
              <w:r w:rsidR="00431D6B" w:rsidRPr="00A40705">
                <w:rPr>
                  <w:rStyle w:val="Hyperlink"/>
                </w:rPr>
                <w:t>http://www.thehelpfulcounselor.com/10-tips-for-landing-a-school-counseling-job/</w:t>
              </w:r>
            </w:hyperlink>
            <w:r w:rsidR="00431D6B" w:rsidRPr="00572448">
              <w:rPr>
                <w:rStyle w:val="Hyperlink"/>
                <w:color w:val="auto"/>
                <w:u w:val="none"/>
              </w:rPr>
              <w:t>.</w:t>
            </w:r>
            <w:r w:rsidR="00431D6B" w:rsidRPr="00572448">
              <w:t xml:space="preserve"> </w:t>
            </w:r>
          </w:p>
          <w:p w14:paraId="37B3D444" w14:textId="77777777" w:rsidR="00431D6B" w:rsidRPr="00A40705" w:rsidRDefault="00431D6B" w:rsidP="00431D6B">
            <w:pPr>
              <w:pStyle w:val="AssignmentsLevel1"/>
              <w:rPr>
                <w:b/>
              </w:rPr>
            </w:pPr>
          </w:p>
          <w:p w14:paraId="08E3160A" w14:textId="77777777" w:rsidR="00431D6B" w:rsidRPr="00A40705" w:rsidRDefault="00431D6B" w:rsidP="00431D6B">
            <w:pPr>
              <w:pStyle w:val="AssignmentsLevel1"/>
            </w:pPr>
            <w:r>
              <w:rPr>
                <w:b/>
              </w:rPr>
              <w:t>Review</w:t>
            </w:r>
            <w:r w:rsidRPr="00A40705">
              <w:rPr>
                <w:b/>
              </w:rPr>
              <w:t xml:space="preserve"> </w:t>
            </w:r>
            <w:r w:rsidRPr="00A40705">
              <w:t>“Possible Interview Questions for School Counselors” at</w:t>
            </w:r>
          </w:p>
          <w:p w14:paraId="0AD12F3D" w14:textId="77777777" w:rsidR="00431D6B" w:rsidRPr="007A508C" w:rsidRDefault="00293E72" w:rsidP="00431D6B">
            <w:pPr>
              <w:pStyle w:val="AssignmentsLevel1"/>
              <w:rPr>
                <w:b/>
              </w:rPr>
            </w:pPr>
            <w:hyperlink r:id="rId52" w:history="1">
              <w:r w:rsidR="00431D6B" w:rsidRPr="00A40705">
                <w:rPr>
                  <w:rStyle w:val="Hyperlink"/>
                </w:rPr>
                <w:t>https://www.schoolcounselor.org/administrators/interviewing-school-counselors</w:t>
              </w:r>
            </w:hyperlink>
            <w:r w:rsidR="00431D6B" w:rsidRPr="00572448">
              <w:rPr>
                <w:rStyle w:val="Hyperlink"/>
                <w:color w:val="auto"/>
                <w:u w:val="none"/>
              </w:rPr>
              <w:t>.</w:t>
            </w:r>
            <w:r w:rsidR="00431D6B" w:rsidRPr="00572448">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0DF414" w14:textId="1E329686" w:rsidR="00431D6B"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97098" w14:textId="77777777" w:rsidR="00431D6B" w:rsidRPr="009F6FAF" w:rsidRDefault="00431D6B" w:rsidP="00431D6B">
            <w:pPr>
              <w:rPr>
                <w:rFonts w:cs="Arial"/>
                <w:szCs w:val="20"/>
              </w:rPr>
            </w:pPr>
          </w:p>
        </w:tc>
      </w:tr>
      <w:tr w:rsidR="00431D6B" w:rsidRPr="009F6FAF" w14:paraId="41F78572"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BB8F492" w14:textId="77777777" w:rsidR="00431D6B" w:rsidRPr="00572448" w:rsidRDefault="00431D6B" w:rsidP="00431D6B">
            <w:pPr>
              <w:pStyle w:val="AssignmentsLevel1"/>
              <w:rPr>
                <w:b/>
              </w:rPr>
            </w:pPr>
            <w:r w:rsidRPr="00572448">
              <w:rPr>
                <w:b/>
              </w:rPr>
              <w:t>Finding a School Counseling Job</w:t>
            </w:r>
          </w:p>
          <w:p w14:paraId="79ED80C4" w14:textId="77777777" w:rsidR="00431D6B" w:rsidRDefault="00431D6B" w:rsidP="00431D6B">
            <w:pPr>
              <w:pStyle w:val="AssignmentsLevel1"/>
            </w:pPr>
          </w:p>
          <w:p w14:paraId="00B28FDD" w14:textId="046E82B0" w:rsidR="00431D6B" w:rsidRPr="00E850D7" w:rsidRDefault="00431D6B" w:rsidP="00431D6B">
            <w:pPr>
              <w:pStyle w:val="AssignmentsLevel1"/>
              <w:rPr>
                <w:b/>
              </w:rPr>
            </w:pPr>
            <w:r w:rsidRPr="00572448">
              <w:rPr>
                <w:b/>
              </w:rPr>
              <w:t>Review</w:t>
            </w:r>
            <w:r>
              <w:t xml:space="preserve"> “Finding a School Counseling Job” at </w:t>
            </w:r>
            <w:hyperlink r:id="rId53" w:history="1">
              <w:r w:rsidRPr="002012C3">
                <w:rPr>
                  <w:rStyle w:val="Hyperlink"/>
                </w:rPr>
                <w:t>http://www.schoolcounselingbyheart.com/2012/02/22/finding-a-school-counseling-job/</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5C98E" w14:textId="59857219" w:rsidR="00431D6B" w:rsidRPr="009F6FAF"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52363C" w14:textId="77777777" w:rsidR="00431D6B" w:rsidRPr="009F6FAF" w:rsidRDefault="00431D6B" w:rsidP="00431D6B">
            <w:pPr>
              <w:rPr>
                <w:rFonts w:cs="Arial"/>
                <w:szCs w:val="20"/>
              </w:rPr>
            </w:pPr>
          </w:p>
        </w:tc>
      </w:tr>
      <w:tr w:rsidR="00431D6B" w:rsidRPr="00842155" w14:paraId="1556DAF2"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50BAD7EE" w14:textId="77777777" w:rsidR="00431D6B" w:rsidRDefault="00431D6B" w:rsidP="00431D6B">
            <w:pPr>
              <w:tabs>
                <w:tab w:val="left" w:pos="0"/>
                <w:tab w:val="left" w:pos="3720"/>
              </w:tabs>
              <w:outlineLvl w:val="0"/>
              <w:rPr>
                <w:rFonts w:eastAsia="Arial" w:cs="Arial"/>
                <w:i/>
                <w:iCs/>
              </w:rPr>
            </w:pPr>
            <w:r w:rsidRPr="4948C66D">
              <w:rPr>
                <w:rFonts w:eastAsia="Arial" w:cs="Arial"/>
                <w:b/>
                <w:bCs/>
                <w:i/>
                <w:iCs/>
                <w:sz w:val="22"/>
                <w:szCs w:val="22"/>
              </w:rPr>
              <w:t>Graded Assignments</w:t>
            </w:r>
          </w:p>
          <w:p w14:paraId="2AFAA931"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D398D92"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3F912E6" w14:textId="77777777" w:rsidR="00431D6B" w:rsidRPr="005B10FE" w:rsidRDefault="00431D6B" w:rsidP="00431D6B">
            <w:pPr>
              <w:rPr>
                <w:rFonts w:eastAsia="Arial" w:cs="Arial"/>
                <w:b/>
                <w:bCs/>
                <w:i/>
                <w:iCs/>
              </w:rPr>
            </w:pPr>
            <w:r w:rsidRPr="4948C66D">
              <w:rPr>
                <w:rFonts w:eastAsia="Arial" w:cs="Arial"/>
                <w:b/>
                <w:bCs/>
                <w:i/>
                <w:iCs/>
              </w:rPr>
              <w:t>AIE</w:t>
            </w:r>
          </w:p>
        </w:tc>
      </w:tr>
      <w:tr w:rsidR="00431D6B" w:rsidRPr="00103FC5" w14:paraId="27B68671" w14:textId="77777777" w:rsidTr="00DD3E92">
        <w:tc>
          <w:tcPr>
            <w:tcW w:w="10170" w:type="dxa"/>
            <w:tcMar>
              <w:top w:w="115" w:type="dxa"/>
              <w:left w:w="115" w:type="dxa"/>
              <w:bottom w:w="115" w:type="dxa"/>
              <w:right w:w="115" w:type="dxa"/>
            </w:tcMar>
          </w:tcPr>
          <w:p w14:paraId="07A93A11" w14:textId="4ABA6E42" w:rsidR="00431D6B" w:rsidRPr="00572448" w:rsidRDefault="00431D6B" w:rsidP="00431D6B">
            <w:pPr>
              <w:tabs>
                <w:tab w:val="left" w:pos="2329"/>
              </w:tabs>
              <w:rPr>
                <w:rFonts w:cs="Arial"/>
                <w:b/>
                <w:szCs w:val="20"/>
              </w:rPr>
            </w:pPr>
            <w:r>
              <w:rPr>
                <w:rFonts w:cs="Arial"/>
                <w:b/>
                <w:szCs w:val="20"/>
              </w:rPr>
              <w:t xml:space="preserve">Discussion: </w:t>
            </w:r>
            <w:r w:rsidRPr="00572448">
              <w:rPr>
                <w:rFonts w:cs="Arial"/>
                <w:b/>
                <w:szCs w:val="20"/>
              </w:rPr>
              <w:t>Finding a School Counseling Job</w:t>
            </w:r>
          </w:p>
          <w:p w14:paraId="56ACCEDD" w14:textId="77777777" w:rsidR="00431D6B" w:rsidRDefault="00431D6B" w:rsidP="00431D6B">
            <w:pPr>
              <w:tabs>
                <w:tab w:val="left" w:pos="2329"/>
              </w:tabs>
              <w:rPr>
                <w:rFonts w:cs="Arial"/>
                <w:szCs w:val="20"/>
              </w:rPr>
            </w:pPr>
          </w:p>
          <w:p w14:paraId="02255075" w14:textId="7FD1D3F8" w:rsidR="00431D6B" w:rsidRDefault="00431D6B" w:rsidP="00431D6B">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in the Finding a School Counseling Job discussion forum by Thursday: </w:t>
            </w:r>
          </w:p>
          <w:p w14:paraId="6C8C4768" w14:textId="77777777" w:rsidR="00431D6B" w:rsidRDefault="00431D6B" w:rsidP="00431D6B">
            <w:pPr>
              <w:tabs>
                <w:tab w:val="left" w:pos="2329"/>
              </w:tabs>
              <w:rPr>
                <w:rFonts w:cs="Arial"/>
                <w:szCs w:val="20"/>
              </w:rPr>
            </w:pPr>
          </w:p>
          <w:p w14:paraId="5C9C55BF" w14:textId="77777777" w:rsidR="00431D6B" w:rsidRDefault="00431D6B" w:rsidP="00431D6B">
            <w:pPr>
              <w:pStyle w:val="ListParagraph"/>
              <w:numPr>
                <w:ilvl w:val="0"/>
                <w:numId w:val="41"/>
              </w:numPr>
              <w:tabs>
                <w:tab w:val="left" w:pos="2329"/>
              </w:tabs>
              <w:rPr>
                <w:rFonts w:cs="Arial"/>
                <w:szCs w:val="20"/>
              </w:rPr>
            </w:pPr>
            <w:r w:rsidRPr="00B4581E">
              <w:rPr>
                <w:rFonts w:cs="Arial"/>
                <w:szCs w:val="20"/>
              </w:rPr>
              <w:t>How will you proceed with the search for a</w:t>
            </w:r>
            <w:r>
              <w:rPr>
                <w:rFonts w:cs="Arial"/>
                <w:szCs w:val="20"/>
              </w:rPr>
              <w:t xml:space="preserve"> school counseling</w:t>
            </w:r>
            <w:r w:rsidRPr="00B4581E">
              <w:rPr>
                <w:rFonts w:cs="Arial"/>
                <w:szCs w:val="20"/>
              </w:rPr>
              <w:t xml:space="preserve"> position</w:t>
            </w:r>
            <w:r w:rsidRPr="00016959">
              <w:rPr>
                <w:rFonts w:cs="Arial"/>
                <w:szCs w:val="20"/>
              </w:rPr>
              <w:t xml:space="preserve">? </w:t>
            </w:r>
          </w:p>
          <w:p w14:paraId="74925F9E" w14:textId="77777777" w:rsidR="00431D6B" w:rsidRDefault="00431D6B" w:rsidP="00431D6B">
            <w:pPr>
              <w:pStyle w:val="ListParagraph"/>
              <w:numPr>
                <w:ilvl w:val="0"/>
                <w:numId w:val="41"/>
              </w:numPr>
              <w:tabs>
                <w:tab w:val="left" w:pos="2329"/>
              </w:tabs>
              <w:rPr>
                <w:rFonts w:cs="Arial"/>
                <w:szCs w:val="20"/>
              </w:rPr>
            </w:pPr>
            <w:r>
              <w:rPr>
                <w:rFonts w:cs="Arial"/>
                <w:szCs w:val="20"/>
              </w:rPr>
              <w:t>What are the most challenging aspects of the search process for you</w:t>
            </w:r>
            <w:r w:rsidRPr="00016959">
              <w:rPr>
                <w:rFonts w:cs="Arial"/>
                <w:szCs w:val="20"/>
              </w:rPr>
              <w:t>?</w:t>
            </w:r>
          </w:p>
          <w:p w14:paraId="2E6B2B6F" w14:textId="77777777" w:rsidR="00431D6B" w:rsidRDefault="00431D6B" w:rsidP="00431D6B">
            <w:pPr>
              <w:pStyle w:val="ListParagraph"/>
              <w:numPr>
                <w:ilvl w:val="0"/>
                <w:numId w:val="41"/>
              </w:numPr>
              <w:tabs>
                <w:tab w:val="left" w:pos="2329"/>
              </w:tabs>
              <w:rPr>
                <w:rFonts w:cs="Arial"/>
                <w:szCs w:val="20"/>
              </w:rPr>
            </w:pPr>
            <w:r>
              <w:rPr>
                <w:rFonts w:cs="Arial"/>
                <w:szCs w:val="20"/>
              </w:rPr>
              <w:t>What supports will you use to assist you through the process?</w:t>
            </w:r>
          </w:p>
          <w:p w14:paraId="606DFEB0" w14:textId="77777777" w:rsidR="00431D6B" w:rsidRPr="008F584B" w:rsidRDefault="00431D6B" w:rsidP="00431D6B">
            <w:pPr>
              <w:pStyle w:val="ListParagraph"/>
              <w:numPr>
                <w:ilvl w:val="0"/>
                <w:numId w:val="41"/>
              </w:numPr>
              <w:tabs>
                <w:tab w:val="left" w:pos="2329"/>
              </w:tabs>
              <w:rPr>
                <w:rFonts w:cs="Arial"/>
                <w:szCs w:val="20"/>
              </w:rPr>
            </w:pPr>
            <w:r>
              <w:rPr>
                <w:rFonts w:cs="Arial"/>
                <w:szCs w:val="20"/>
              </w:rPr>
              <w:t>What steps will you take to apply for certification?</w:t>
            </w:r>
          </w:p>
          <w:p w14:paraId="76D09D12" w14:textId="77777777" w:rsidR="00431D6B" w:rsidRDefault="00431D6B" w:rsidP="00431D6B">
            <w:pPr>
              <w:tabs>
                <w:tab w:val="left" w:pos="2329"/>
              </w:tabs>
              <w:rPr>
                <w:rFonts w:cs="Arial"/>
                <w:szCs w:val="20"/>
              </w:rPr>
            </w:pPr>
          </w:p>
          <w:p w14:paraId="3AA991A4" w14:textId="43197A3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w:t>
            </w:r>
            <w:r>
              <w:lastRenderedPageBreak/>
              <w:t>classmates' posts by Sunday.</w:t>
            </w:r>
          </w:p>
        </w:tc>
        <w:tc>
          <w:tcPr>
            <w:tcW w:w="1440" w:type="dxa"/>
          </w:tcPr>
          <w:p w14:paraId="16450C55" w14:textId="40AC506A" w:rsidR="00431D6B" w:rsidRPr="00103FC5" w:rsidRDefault="00431D6B" w:rsidP="00431D6B">
            <w:pPr>
              <w:tabs>
                <w:tab w:val="left" w:pos="2329"/>
              </w:tabs>
              <w:rPr>
                <w:rFonts w:cs="Arial"/>
                <w:szCs w:val="20"/>
              </w:rPr>
            </w:pPr>
            <w:r>
              <w:rPr>
                <w:rFonts w:cs="Arial"/>
                <w:szCs w:val="20"/>
              </w:rPr>
              <w:lastRenderedPageBreak/>
              <w:t>13.2</w:t>
            </w:r>
          </w:p>
        </w:tc>
        <w:tc>
          <w:tcPr>
            <w:tcW w:w="1440" w:type="dxa"/>
          </w:tcPr>
          <w:p w14:paraId="71F6E4DA" w14:textId="734ACABD" w:rsidR="00431D6B" w:rsidRPr="00103FC5" w:rsidRDefault="003F559E" w:rsidP="00431D6B">
            <w:pPr>
              <w:tabs>
                <w:tab w:val="left" w:pos="2329"/>
              </w:tabs>
              <w:rPr>
                <w:rFonts w:eastAsia="Arial" w:cs="Arial"/>
              </w:rPr>
            </w:pPr>
            <w:r>
              <w:t xml:space="preserve">Discussion = </w:t>
            </w:r>
            <w:r w:rsidRPr="4948C66D">
              <w:rPr>
                <w:b/>
                <w:bCs/>
              </w:rPr>
              <w:t>1 hour</w:t>
            </w:r>
          </w:p>
        </w:tc>
      </w:tr>
      <w:tr w:rsidR="00431D6B" w:rsidRPr="006F6835" w14:paraId="30193525"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761DF3C" w14:textId="1C0B3E53" w:rsidR="00431D6B" w:rsidRDefault="00431D6B" w:rsidP="00431D6B">
            <w:pPr>
              <w:tabs>
                <w:tab w:val="left" w:pos="2329"/>
              </w:tabs>
              <w:rPr>
                <w:rFonts w:cs="Arial"/>
                <w:b/>
                <w:szCs w:val="20"/>
              </w:rPr>
            </w:pPr>
            <w:r>
              <w:rPr>
                <w:rFonts w:cs="Arial"/>
                <w:b/>
                <w:szCs w:val="20"/>
              </w:rPr>
              <w:t>Discussion: Interview Questions</w:t>
            </w:r>
          </w:p>
          <w:p w14:paraId="30BDF370" w14:textId="77777777" w:rsidR="00431D6B" w:rsidRPr="00A40705" w:rsidRDefault="00431D6B" w:rsidP="00431D6B">
            <w:pPr>
              <w:tabs>
                <w:tab w:val="left" w:pos="2329"/>
              </w:tabs>
              <w:rPr>
                <w:rFonts w:cs="Arial"/>
                <w:b/>
                <w:szCs w:val="20"/>
              </w:rPr>
            </w:pPr>
          </w:p>
          <w:p w14:paraId="0230E615" w14:textId="66D284B7" w:rsidR="00431D6B" w:rsidRPr="00A40705" w:rsidRDefault="00431D6B" w:rsidP="00431D6B">
            <w:pPr>
              <w:tabs>
                <w:tab w:val="left" w:pos="2329"/>
              </w:tabs>
              <w:rPr>
                <w:rFonts w:cs="Arial"/>
                <w:szCs w:val="20"/>
              </w:rPr>
            </w:pPr>
            <w:r>
              <w:rPr>
                <w:rFonts w:cs="Arial"/>
                <w:b/>
                <w:szCs w:val="20"/>
              </w:rPr>
              <w:t>Respond</w:t>
            </w:r>
            <w:r w:rsidRPr="00A40705">
              <w:rPr>
                <w:rFonts w:cs="Arial"/>
                <w:b/>
                <w:szCs w:val="20"/>
              </w:rPr>
              <w:t xml:space="preserve"> </w:t>
            </w:r>
            <w:r w:rsidRPr="00A40705">
              <w:rPr>
                <w:rFonts w:cs="Arial"/>
                <w:szCs w:val="20"/>
              </w:rPr>
              <w:t xml:space="preserve">to the </w:t>
            </w:r>
            <w:r w:rsidR="00AE2F5C">
              <w:rPr>
                <w:rFonts w:cs="Arial"/>
                <w:szCs w:val="20"/>
              </w:rPr>
              <w:t xml:space="preserve">following questions </w:t>
            </w:r>
            <w:r w:rsidRPr="00A40705">
              <w:rPr>
                <w:rFonts w:cs="Arial"/>
                <w:szCs w:val="20"/>
              </w:rPr>
              <w:t>as though you were participating in</w:t>
            </w:r>
            <w:r>
              <w:rPr>
                <w:rFonts w:cs="Arial"/>
                <w:szCs w:val="20"/>
              </w:rPr>
              <w:t xml:space="preserve"> a school counseling interview</w:t>
            </w:r>
          </w:p>
          <w:p w14:paraId="28F777AA" w14:textId="77777777" w:rsidR="00431D6B" w:rsidRPr="00A40705" w:rsidRDefault="00431D6B" w:rsidP="00431D6B">
            <w:pPr>
              <w:tabs>
                <w:tab w:val="left" w:pos="2329"/>
              </w:tabs>
              <w:rPr>
                <w:rFonts w:cs="Arial"/>
                <w:szCs w:val="20"/>
              </w:rPr>
            </w:pPr>
          </w:p>
          <w:p w14:paraId="38B68BE7" w14:textId="45EC881A"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 xml:space="preserve">What type of school counseling activities would you institute to help close the </w:t>
            </w:r>
            <w:r>
              <w:rPr>
                <w:rFonts w:cs="Arial"/>
                <w:szCs w:val="20"/>
              </w:rPr>
              <w:t>achievement gap at our school?</w:t>
            </w:r>
          </w:p>
          <w:p w14:paraId="4E21F0E9"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would you use data in a school counseling program?</w:t>
            </w:r>
          </w:p>
          <w:p w14:paraId="07240C3D"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do you see the word "leader" fitting in to your role as a school counselor?</w:t>
            </w:r>
          </w:p>
          <w:p w14:paraId="0CF641BA" w14:textId="28DD41DD" w:rsidR="00431D6B" w:rsidRDefault="00431D6B" w:rsidP="00431D6B">
            <w:pPr>
              <w:pStyle w:val="ListParagraph"/>
              <w:numPr>
                <w:ilvl w:val="0"/>
                <w:numId w:val="43"/>
              </w:numPr>
              <w:tabs>
                <w:tab w:val="left" w:pos="2329"/>
              </w:tabs>
              <w:ind w:left="335"/>
              <w:rPr>
                <w:rFonts w:cs="Arial"/>
                <w:szCs w:val="20"/>
              </w:rPr>
            </w:pPr>
            <w:r w:rsidRPr="00A40705">
              <w:rPr>
                <w:rFonts w:cs="Arial"/>
                <w:szCs w:val="20"/>
              </w:rPr>
              <w:t>How do school counselors advocate for students diffe</w:t>
            </w:r>
            <w:r w:rsidR="00AE2F5C">
              <w:rPr>
                <w:rFonts w:cs="Arial"/>
                <w:szCs w:val="20"/>
              </w:rPr>
              <w:t>rently than other school staff?</w:t>
            </w:r>
          </w:p>
          <w:p w14:paraId="4B34773A" w14:textId="3538D69C" w:rsidR="00AE2F5C" w:rsidRDefault="00AE2F5C" w:rsidP="00AE2F5C">
            <w:pPr>
              <w:tabs>
                <w:tab w:val="left" w:pos="2329"/>
              </w:tabs>
              <w:rPr>
                <w:rFonts w:cs="Arial"/>
                <w:szCs w:val="20"/>
              </w:rPr>
            </w:pPr>
          </w:p>
          <w:p w14:paraId="608DDE0F" w14:textId="5D167F74" w:rsidR="00AE2F5C" w:rsidRDefault="00AE2F5C" w:rsidP="00AE2F5C">
            <w:pPr>
              <w:tabs>
                <w:tab w:val="left" w:pos="2329"/>
              </w:tabs>
              <w:rPr>
                <w:rFonts w:cs="Arial"/>
                <w:szCs w:val="20"/>
              </w:rPr>
            </w:pPr>
            <w:r w:rsidRPr="00A94A0B">
              <w:rPr>
                <w:rFonts w:cs="Arial"/>
                <w:b/>
                <w:szCs w:val="20"/>
              </w:rPr>
              <w:t>Post</w:t>
            </w:r>
            <w:r>
              <w:rPr>
                <w:rFonts w:cs="Arial"/>
                <w:szCs w:val="20"/>
              </w:rPr>
              <w:t xml:space="preserve"> your response in the Interview Questions discussion forum </w:t>
            </w:r>
            <w:r w:rsidRPr="00A40705">
              <w:rPr>
                <w:rFonts w:cs="Arial"/>
                <w:szCs w:val="20"/>
              </w:rPr>
              <w:t>by Thursday</w:t>
            </w:r>
            <w:r>
              <w:rPr>
                <w:rFonts w:cs="Arial"/>
                <w:szCs w:val="20"/>
              </w:rPr>
              <w:t>.</w:t>
            </w:r>
          </w:p>
          <w:p w14:paraId="1AB3C0B0" w14:textId="77777777" w:rsidR="00AE2F5C" w:rsidRPr="00AE2F5C" w:rsidRDefault="00AE2F5C" w:rsidP="00AE2F5C">
            <w:pPr>
              <w:tabs>
                <w:tab w:val="left" w:pos="2329"/>
              </w:tabs>
              <w:rPr>
                <w:rFonts w:cs="Arial"/>
                <w:szCs w:val="20"/>
              </w:rPr>
            </w:pPr>
          </w:p>
          <w:p w14:paraId="5E442D92" w14:textId="77777777" w:rsidR="00431D6B" w:rsidRPr="00A40705" w:rsidRDefault="00431D6B" w:rsidP="00431D6B">
            <w:pPr>
              <w:tabs>
                <w:tab w:val="left" w:pos="2329"/>
              </w:tabs>
              <w:rPr>
                <w:rFonts w:cs="Arial"/>
                <w:b/>
                <w:szCs w:val="20"/>
              </w:rPr>
            </w:pPr>
            <w:r w:rsidRPr="00A40705">
              <w:rPr>
                <w:rFonts w:cs="Arial"/>
                <w:b/>
                <w:szCs w:val="20"/>
              </w:rPr>
              <w:t>Post</w:t>
            </w:r>
            <w:r w:rsidRPr="00A40705">
              <w:rPr>
                <w:rFonts w:cs="Arial"/>
                <w:szCs w:val="20"/>
              </w:rPr>
              <w:t xml:space="preserve"> constructive criticism, clarification, additional questions, or your own relevant thoughts to three of your classmates' posts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5324C" w14:textId="7BB0753E" w:rsidR="00431D6B" w:rsidRDefault="00431D6B" w:rsidP="00431D6B">
            <w:pPr>
              <w:tabs>
                <w:tab w:val="left" w:pos="2329"/>
              </w:tabs>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7BE8" w14:textId="178F23CE" w:rsidR="00431D6B" w:rsidRPr="006F6835" w:rsidRDefault="003F559E" w:rsidP="00431D6B">
            <w:pPr>
              <w:tabs>
                <w:tab w:val="left" w:pos="2329"/>
              </w:tabs>
            </w:pPr>
            <w:r>
              <w:t xml:space="preserve">Discussion = </w:t>
            </w:r>
            <w:r w:rsidRPr="4948C66D">
              <w:rPr>
                <w:b/>
                <w:bCs/>
              </w:rPr>
              <w:t>1 hour</w:t>
            </w:r>
          </w:p>
        </w:tc>
      </w:tr>
      <w:tr w:rsidR="00431D6B" w:rsidRPr="006F6835" w14:paraId="05E13E7C"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AEF150C" w14:textId="77777777" w:rsidR="00431D6B" w:rsidRPr="005D76B2" w:rsidRDefault="00431D6B" w:rsidP="00431D6B">
            <w:pPr>
              <w:tabs>
                <w:tab w:val="left" w:pos="2329"/>
              </w:tabs>
              <w:rPr>
                <w:b/>
              </w:rPr>
            </w:pPr>
            <w:r w:rsidRPr="00EE5B4B">
              <w:rPr>
                <w:rFonts w:cs="Arial"/>
                <w:b/>
                <w:szCs w:val="20"/>
              </w:rPr>
              <w:t>Discussion: Case Study Presentation</w:t>
            </w:r>
          </w:p>
          <w:p w14:paraId="71076012" w14:textId="77777777" w:rsidR="00431D6B" w:rsidRDefault="00431D6B" w:rsidP="00431D6B">
            <w:pPr>
              <w:tabs>
                <w:tab w:val="left" w:pos="2329"/>
              </w:tabs>
              <w:rPr>
                <w:rFonts w:cs="Arial"/>
                <w:b/>
                <w:szCs w:val="20"/>
              </w:rPr>
            </w:pPr>
          </w:p>
          <w:p w14:paraId="05983F43" w14:textId="74A8D586" w:rsidR="00AE4EAC" w:rsidRDefault="00AE4EAC" w:rsidP="00AE4EAC">
            <w:pPr>
              <w:tabs>
                <w:tab w:val="left" w:pos="0"/>
                <w:tab w:val="left" w:pos="3720"/>
              </w:tabs>
              <w:outlineLvl w:val="0"/>
              <w:rPr>
                <w:rFonts w:cs="Arial"/>
                <w:szCs w:val="20"/>
              </w:rPr>
            </w:pPr>
            <w:r>
              <w:rPr>
                <w:rFonts w:cs="Arial"/>
                <w:szCs w:val="20"/>
              </w:rPr>
              <w:t>Based on the week you signed up</w:t>
            </w:r>
            <w:r w:rsidR="00AE2F5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BFAF6D" w14:textId="77777777" w:rsidR="00AE4EAC" w:rsidRDefault="00AE4EAC" w:rsidP="00AE4EAC">
            <w:pPr>
              <w:tabs>
                <w:tab w:val="left" w:pos="0"/>
                <w:tab w:val="left" w:pos="3720"/>
              </w:tabs>
              <w:outlineLvl w:val="0"/>
              <w:rPr>
                <w:rFonts w:cs="Arial"/>
                <w:szCs w:val="20"/>
              </w:rPr>
            </w:pPr>
          </w:p>
          <w:p w14:paraId="20B9CA6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295C6A7" w14:textId="77777777" w:rsidR="00AE4EAC" w:rsidRDefault="00AE4EAC" w:rsidP="00AE4EAC">
            <w:pPr>
              <w:tabs>
                <w:tab w:val="left" w:pos="0"/>
                <w:tab w:val="left" w:pos="3720"/>
              </w:tabs>
              <w:outlineLvl w:val="0"/>
              <w:rPr>
                <w:rFonts w:cs="Arial"/>
                <w:b/>
                <w:szCs w:val="20"/>
              </w:rPr>
            </w:pPr>
          </w:p>
          <w:p w14:paraId="16F2BF39"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799EBD47" w14:textId="77777777" w:rsidR="00AE4EAC" w:rsidRDefault="00AE4EAC" w:rsidP="00AE4EAC">
            <w:pPr>
              <w:tabs>
                <w:tab w:val="left" w:pos="0"/>
                <w:tab w:val="left" w:pos="3720"/>
              </w:tabs>
              <w:outlineLvl w:val="0"/>
              <w:rPr>
                <w:rFonts w:cs="Arial"/>
                <w:b/>
                <w:szCs w:val="20"/>
              </w:rPr>
            </w:pPr>
          </w:p>
          <w:p w14:paraId="59D0493F" w14:textId="19DF3DA4"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r w:rsidR="00A87DD5">
              <w:rPr>
                <w:rFonts w:cs="Arial"/>
                <w:szCs w:val="20"/>
              </w:rPr>
              <w:t xml:space="preserve"> </w:t>
            </w:r>
            <w:r w:rsidR="00A87DD5">
              <w:t>Do not use actual student names in your assignment.</w:t>
            </w:r>
          </w:p>
          <w:p w14:paraId="2696EADA" w14:textId="77777777" w:rsidR="00AE4EAC" w:rsidRDefault="00AE4EAC" w:rsidP="00AE4EAC">
            <w:pPr>
              <w:tabs>
                <w:tab w:val="left" w:pos="0"/>
                <w:tab w:val="left" w:pos="3720"/>
              </w:tabs>
              <w:outlineLvl w:val="0"/>
              <w:rPr>
                <w:rFonts w:cs="Arial"/>
                <w:szCs w:val="20"/>
              </w:rPr>
            </w:pPr>
          </w:p>
          <w:p w14:paraId="06BC756E"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06F1B456" w14:textId="77777777" w:rsidR="00AE4EAC" w:rsidRDefault="00AE4EAC" w:rsidP="00AE4EAC">
            <w:pPr>
              <w:tabs>
                <w:tab w:val="left" w:pos="0"/>
                <w:tab w:val="left" w:pos="3720"/>
              </w:tabs>
              <w:outlineLvl w:val="0"/>
              <w:rPr>
                <w:rFonts w:cs="Arial"/>
                <w:szCs w:val="20"/>
              </w:rPr>
            </w:pPr>
          </w:p>
          <w:p w14:paraId="01A003A3"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72B8471F" w14:textId="77777777" w:rsidR="00AE4EAC" w:rsidRPr="008C1968" w:rsidRDefault="00AE4EAC" w:rsidP="00AE4EAC">
            <w:pPr>
              <w:tabs>
                <w:tab w:val="left" w:pos="2329"/>
              </w:tabs>
              <w:rPr>
                <w:rFonts w:cs="Arial"/>
                <w:szCs w:val="20"/>
              </w:rPr>
            </w:pPr>
          </w:p>
          <w:p w14:paraId="228D7856" w14:textId="77777777"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284E34DD" w14:textId="77777777" w:rsidR="00AE4EAC" w:rsidRPr="008C1968" w:rsidRDefault="00AE4EAC" w:rsidP="00AE4EAC">
            <w:pPr>
              <w:tabs>
                <w:tab w:val="left" w:pos="2329"/>
              </w:tabs>
              <w:rPr>
                <w:rFonts w:cs="Arial"/>
                <w:szCs w:val="20"/>
              </w:rPr>
            </w:pPr>
          </w:p>
          <w:p w14:paraId="5B4ECFE9"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98AFE60" w14:textId="77777777" w:rsidR="00AE4EAC" w:rsidRPr="008C1968" w:rsidRDefault="00AE4EAC" w:rsidP="00AE4EAC">
            <w:pPr>
              <w:tabs>
                <w:tab w:val="left" w:pos="2329"/>
              </w:tabs>
              <w:rPr>
                <w:rFonts w:cs="Arial"/>
                <w:szCs w:val="20"/>
              </w:rPr>
            </w:pPr>
          </w:p>
          <w:p w14:paraId="644D95D2" w14:textId="77777777" w:rsidR="00AE4EAC" w:rsidRDefault="00AE4EAC" w:rsidP="00AE4EAC">
            <w:pPr>
              <w:tabs>
                <w:tab w:val="left" w:pos="2329"/>
              </w:tabs>
              <w:rPr>
                <w:rFonts w:cs="Arial"/>
                <w:szCs w:val="20"/>
              </w:rPr>
            </w:pPr>
            <w:r w:rsidRPr="005D76B2">
              <w:rPr>
                <w:rFonts w:cs="Arial"/>
                <w:b/>
                <w:szCs w:val="20"/>
              </w:rPr>
              <w:lastRenderedPageBreak/>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F797754" w14:textId="77777777" w:rsidR="00AE4EAC" w:rsidRDefault="00AE4EAC" w:rsidP="00AE4EAC">
            <w:pPr>
              <w:tabs>
                <w:tab w:val="left" w:pos="2329"/>
              </w:tabs>
              <w:rPr>
                <w:rFonts w:cs="Arial"/>
                <w:szCs w:val="20"/>
              </w:rPr>
            </w:pPr>
          </w:p>
          <w:p w14:paraId="41E3836B"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503578A9" w14:textId="77777777" w:rsidR="00AE4EAC" w:rsidRDefault="00AE4EAC" w:rsidP="00AE4EAC">
            <w:pPr>
              <w:tabs>
                <w:tab w:val="left" w:pos="2329"/>
              </w:tabs>
              <w:rPr>
                <w:rFonts w:cs="Arial"/>
                <w:szCs w:val="20"/>
              </w:rPr>
            </w:pPr>
          </w:p>
          <w:p w14:paraId="2E7457E1" w14:textId="2E62CE9A" w:rsidR="00431D6B" w:rsidRDefault="00AE4EAC" w:rsidP="00AE4EAC">
            <w:pPr>
              <w:tabs>
                <w:tab w:val="left" w:pos="2329"/>
              </w:tabs>
              <w:rPr>
                <w:rFonts w:cs="Arial"/>
                <w:b/>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question, and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405C2622" w14:textId="7F82C0DB" w:rsidR="00431D6B" w:rsidRDefault="00431D6B" w:rsidP="00431D6B">
            <w:pPr>
              <w:tabs>
                <w:tab w:val="left" w:pos="2329"/>
              </w:tabs>
              <w:rPr>
                <w:rFonts w:cs="Arial"/>
                <w:szCs w:val="20"/>
              </w:rPr>
            </w:pPr>
            <w:r>
              <w:rPr>
                <w:rFonts w:cs="Arial"/>
                <w:szCs w:val="20"/>
              </w:rPr>
              <w:lastRenderedPageBreak/>
              <w:t>13.3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FC690" w14:textId="504DD2BF" w:rsidR="00431D6B" w:rsidRPr="006F6835" w:rsidRDefault="00B80A0E" w:rsidP="00431D6B">
            <w:pPr>
              <w:tabs>
                <w:tab w:val="left" w:pos="2329"/>
              </w:tabs>
            </w:pPr>
            <w:r>
              <w:t xml:space="preserve">Case Study = </w:t>
            </w:r>
            <w:r>
              <w:rPr>
                <w:b/>
                <w:bCs/>
              </w:rPr>
              <w:t>.5</w:t>
            </w:r>
            <w:r w:rsidRPr="4948C66D">
              <w:rPr>
                <w:b/>
                <w:bCs/>
              </w:rPr>
              <w:t xml:space="preserve"> hour</w:t>
            </w:r>
          </w:p>
        </w:tc>
      </w:tr>
      <w:tr w:rsidR="00250721" w:rsidRPr="007F339F" w14:paraId="3020DAC8" w14:textId="77777777" w:rsidTr="0085527C">
        <w:tc>
          <w:tcPr>
            <w:tcW w:w="10170" w:type="dxa"/>
            <w:tcMar>
              <w:top w:w="115" w:type="dxa"/>
              <w:left w:w="115" w:type="dxa"/>
              <w:bottom w:w="115" w:type="dxa"/>
              <w:right w:w="115" w:type="dxa"/>
            </w:tcMar>
          </w:tcPr>
          <w:p w14:paraId="5943D3FF" w14:textId="77777777" w:rsidR="007B01D2" w:rsidRDefault="007B01D2" w:rsidP="007B01D2">
            <w:pPr>
              <w:tabs>
                <w:tab w:val="left" w:pos="2329"/>
              </w:tabs>
              <w:rPr>
                <w:rFonts w:cs="Arial"/>
                <w:b/>
                <w:szCs w:val="20"/>
              </w:rPr>
            </w:pPr>
            <w:r>
              <w:rPr>
                <w:rFonts w:cs="Arial"/>
                <w:b/>
                <w:szCs w:val="20"/>
              </w:rPr>
              <w:t xml:space="preserve">Time Log </w:t>
            </w:r>
          </w:p>
          <w:p w14:paraId="1A28CFAE" w14:textId="77777777" w:rsidR="007B01D2" w:rsidRDefault="007B01D2" w:rsidP="007B01D2">
            <w:pPr>
              <w:tabs>
                <w:tab w:val="left" w:pos="2329"/>
              </w:tabs>
              <w:rPr>
                <w:rFonts w:cs="Arial"/>
                <w:b/>
                <w:szCs w:val="20"/>
              </w:rPr>
            </w:pPr>
          </w:p>
          <w:p w14:paraId="2AB40B3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81F4859" w14:textId="77777777" w:rsidR="007B01D2" w:rsidRDefault="007B01D2" w:rsidP="007B01D2">
            <w:pPr>
              <w:tabs>
                <w:tab w:val="left" w:pos="2329"/>
              </w:tabs>
              <w:rPr>
                <w:rFonts w:cs="Arial"/>
                <w:b/>
                <w:szCs w:val="20"/>
              </w:rPr>
            </w:pPr>
          </w:p>
          <w:p w14:paraId="4327527A"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693EB7C" w14:textId="77777777" w:rsidR="007B01D2" w:rsidRDefault="007B01D2" w:rsidP="007B01D2">
            <w:pPr>
              <w:rPr>
                <w:rFonts w:cs="Arial"/>
                <w:b/>
                <w:szCs w:val="20"/>
              </w:rPr>
            </w:pPr>
          </w:p>
          <w:p w14:paraId="3E37D861" w14:textId="56F495F6"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7F74C5CB" w14:textId="77777777" w:rsidR="00250721" w:rsidRPr="009F6FAF" w:rsidRDefault="00250721" w:rsidP="0085527C">
            <w:pPr>
              <w:rPr>
                <w:rFonts w:cs="Arial"/>
                <w:szCs w:val="20"/>
              </w:rPr>
            </w:pPr>
            <w:r>
              <w:rPr>
                <w:rFonts w:cs="Arial"/>
                <w:szCs w:val="20"/>
              </w:rPr>
              <w:t>13.6</w:t>
            </w:r>
          </w:p>
        </w:tc>
        <w:tc>
          <w:tcPr>
            <w:tcW w:w="1440" w:type="dxa"/>
            <w:tcBorders>
              <w:bottom w:val="single" w:sz="4" w:space="0" w:color="000000" w:themeColor="text1"/>
            </w:tcBorders>
          </w:tcPr>
          <w:p w14:paraId="3DD504AB" w14:textId="7BADE76C" w:rsidR="00250721" w:rsidRPr="009F6FAF" w:rsidRDefault="00250721" w:rsidP="0085527C">
            <w:pPr>
              <w:rPr>
                <w:rFonts w:cs="Arial"/>
                <w:szCs w:val="20"/>
              </w:rPr>
            </w:pPr>
          </w:p>
        </w:tc>
      </w:tr>
      <w:tr w:rsidR="00431D6B" w:rsidRPr="00842155" w14:paraId="187F461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902534D" w14:textId="33AAE0B5" w:rsidR="00DB7464" w:rsidRDefault="00DB7464" w:rsidP="00DB7464">
            <w:pPr>
              <w:pStyle w:val="AssignmentsLevel1"/>
              <w:rPr>
                <w:b/>
              </w:rPr>
            </w:pPr>
            <w:r>
              <w:rPr>
                <w:b/>
              </w:rPr>
              <w:t>Group Supervision: Week 13 Consultation and Peer Supervision</w:t>
            </w:r>
          </w:p>
          <w:p w14:paraId="1942A8B6" w14:textId="77777777" w:rsidR="00DB7464" w:rsidRDefault="00DB7464" w:rsidP="00DB7464">
            <w:pPr>
              <w:pStyle w:val="AssignmentsLevel1"/>
              <w:rPr>
                <w:b/>
              </w:rPr>
            </w:pPr>
          </w:p>
          <w:p w14:paraId="2D4F0BA3" w14:textId="479D9754"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4C7E248F" w14:textId="77777777" w:rsidR="00DB7464" w:rsidRDefault="00DB7464" w:rsidP="00DB7464">
            <w:pPr>
              <w:pStyle w:val="AssignmentsLevel1"/>
              <w:rPr>
                <w:rFonts w:ascii="Times New Roman" w:hAnsi="Times New Roman" w:cs="Times New Roman"/>
              </w:rPr>
            </w:pPr>
          </w:p>
          <w:p w14:paraId="1E4D7292" w14:textId="77777777" w:rsidR="00DB7464" w:rsidRDefault="00DB7464" w:rsidP="00DB7464">
            <w:pPr>
              <w:pStyle w:val="APACitation"/>
            </w:pPr>
            <w:r>
              <w:rPr>
                <w:rStyle w:val="Strong"/>
              </w:rPr>
              <w:t>Attend</w:t>
            </w:r>
            <w:r>
              <w:t xml:space="preserve"> the hour and a half of group supervision as scheduled by your instructor.</w:t>
            </w:r>
          </w:p>
          <w:p w14:paraId="1C30FEBE" w14:textId="77777777" w:rsidR="00DB7464" w:rsidRDefault="00DB7464" w:rsidP="00DB7464">
            <w:pPr>
              <w:pStyle w:val="APACitation"/>
            </w:pPr>
          </w:p>
          <w:p w14:paraId="47331F39" w14:textId="1EA97F3D" w:rsidR="00431D6B"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F419DBC" w14:textId="69C283CC" w:rsidR="00431D6B" w:rsidRPr="009F6FAF" w:rsidRDefault="00431D6B" w:rsidP="00431D6B">
            <w:pPr>
              <w:rPr>
                <w:rFonts w:cs="Arial"/>
                <w:szCs w:val="20"/>
              </w:rPr>
            </w:pPr>
            <w:r>
              <w:rPr>
                <w:rFonts w:cs="Arial"/>
                <w:szCs w:val="20"/>
              </w:rPr>
              <w:t>13.1</w:t>
            </w:r>
          </w:p>
        </w:tc>
        <w:tc>
          <w:tcPr>
            <w:tcW w:w="1440" w:type="dxa"/>
            <w:tcBorders>
              <w:left w:val="single" w:sz="4" w:space="0" w:color="000000" w:themeColor="text1"/>
            </w:tcBorders>
            <w:shd w:val="clear" w:color="auto" w:fill="FFFFFF" w:themeFill="background1"/>
          </w:tcPr>
          <w:p w14:paraId="634CE879" w14:textId="127BBE5C" w:rsidR="00431D6B" w:rsidRPr="009F6FAF" w:rsidRDefault="003F559E" w:rsidP="00431D6B">
            <w:pPr>
              <w:rPr>
                <w:rFonts w:cs="Arial"/>
                <w:szCs w:val="20"/>
              </w:rPr>
            </w:pPr>
            <w:r>
              <w:rPr>
                <w:rFonts w:cs="Arial"/>
                <w:szCs w:val="20"/>
              </w:rPr>
              <w:t xml:space="preserve">Group Session = </w:t>
            </w:r>
            <w:r w:rsidRPr="003F559E">
              <w:rPr>
                <w:rFonts w:cs="Arial"/>
                <w:b/>
                <w:szCs w:val="20"/>
              </w:rPr>
              <w:t>1.5 hours</w:t>
            </w:r>
          </w:p>
        </w:tc>
      </w:tr>
      <w:tr w:rsidR="00431D6B" w:rsidRPr="00103FC5" w14:paraId="56969352" w14:textId="77777777" w:rsidTr="003F295C">
        <w:tc>
          <w:tcPr>
            <w:tcW w:w="10170" w:type="dxa"/>
            <w:tcMar>
              <w:top w:w="115" w:type="dxa"/>
              <w:left w:w="115" w:type="dxa"/>
              <w:bottom w:w="115" w:type="dxa"/>
              <w:right w:w="115" w:type="dxa"/>
            </w:tcMar>
          </w:tcPr>
          <w:p w14:paraId="0E48924A" w14:textId="77777777" w:rsidR="00431D6B" w:rsidRDefault="00431D6B" w:rsidP="00431D6B">
            <w:pPr>
              <w:tabs>
                <w:tab w:val="left" w:pos="2329"/>
              </w:tabs>
              <w:rPr>
                <w:b/>
              </w:rPr>
            </w:pPr>
            <w:r>
              <w:rPr>
                <w:b/>
              </w:rPr>
              <w:t>Week 13: Peer Support Learning</w:t>
            </w:r>
          </w:p>
          <w:p w14:paraId="1120E2AC" w14:textId="77777777" w:rsidR="00431D6B" w:rsidRDefault="00431D6B" w:rsidP="00431D6B">
            <w:pPr>
              <w:tabs>
                <w:tab w:val="left" w:pos="2329"/>
              </w:tabs>
              <w:rPr>
                <w:b/>
              </w:rPr>
            </w:pPr>
          </w:p>
          <w:p w14:paraId="35A4A665" w14:textId="50204893" w:rsidR="00431D6B" w:rsidRDefault="00431D6B" w:rsidP="00431D6B">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890363B" w14:textId="77777777" w:rsidR="00431D6B" w:rsidRDefault="00431D6B" w:rsidP="00431D6B"/>
          <w:p w14:paraId="1F7D1821" w14:textId="77777777" w:rsidR="00431D6B" w:rsidRDefault="00431D6B" w:rsidP="00431D6B">
            <w:pPr>
              <w:tabs>
                <w:tab w:val="left" w:pos="2329"/>
              </w:tabs>
            </w:pPr>
            <w:r>
              <w:rPr>
                <w:b/>
              </w:rPr>
              <w:t xml:space="preserve">Discuss </w:t>
            </w:r>
            <w:r>
              <w:t>the following with</w:t>
            </w:r>
            <w:r>
              <w:rPr>
                <w:rFonts w:cs="Arial"/>
                <w:szCs w:val="20"/>
              </w:rPr>
              <w:t>in the group forum:</w:t>
            </w:r>
          </w:p>
          <w:p w14:paraId="1D13614A" w14:textId="77777777" w:rsidR="00431D6B" w:rsidRDefault="00431D6B" w:rsidP="00431D6B">
            <w:pPr>
              <w:tabs>
                <w:tab w:val="left" w:pos="2329"/>
              </w:tabs>
            </w:pPr>
          </w:p>
          <w:p w14:paraId="0B88094F" w14:textId="77777777" w:rsidR="00431D6B" w:rsidRDefault="00431D6B" w:rsidP="00431D6B">
            <w:pPr>
              <w:pStyle w:val="ListParagraph"/>
              <w:numPr>
                <w:ilvl w:val="0"/>
                <w:numId w:val="23"/>
              </w:numPr>
              <w:tabs>
                <w:tab w:val="left" w:pos="2329"/>
              </w:tabs>
              <w:ind w:left="395"/>
            </w:pPr>
            <w:r>
              <w:t>What is going on at your site?</w:t>
            </w:r>
          </w:p>
          <w:p w14:paraId="7CD9E2BA" w14:textId="457681A2" w:rsidR="00431D6B" w:rsidRDefault="00431D6B" w:rsidP="00431D6B">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DC0144" w14:textId="77777777" w:rsidR="00431D6B" w:rsidRDefault="00431D6B" w:rsidP="00431D6B">
            <w:pPr>
              <w:pStyle w:val="ListParagraph"/>
              <w:numPr>
                <w:ilvl w:val="0"/>
                <w:numId w:val="23"/>
              </w:numPr>
              <w:tabs>
                <w:tab w:val="left" w:pos="2329"/>
              </w:tabs>
              <w:ind w:left="395"/>
            </w:pPr>
            <w:r>
              <w:lastRenderedPageBreak/>
              <w:t>Seek feedback from the group regarding challenging situations.</w:t>
            </w:r>
          </w:p>
          <w:p w14:paraId="0C2965BF" w14:textId="77777777" w:rsidR="00431D6B" w:rsidRDefault="00431D6B" w:rsidP="00431D6B">
            <w:pPr>
              <w:tabs>
                <w:tab w:val="left" w:pos="2329"/>
              </w:tabs>
            </w:pPr>
          </w:p>
          <w:p w14:paraId="2B311446" w14:textId="7777777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4E38AA3" w14:textId="77777777" w:rsidR="00431D6B" w:rsidRPr="00103FC5" w:rsidRDefault="00431D6B" w:rsidP="00431D6B">
            <w:pPr>
              <w:tabs>
                <w:tab w:val="left" w:pos="2329"/>
              </w:tabs>
              <w:rPr>
                <w:rFonts w:cs="Arial"/>
                <w:szCs w:val="20"/>
              </w:rPr>
            </w:pPr>
            <w:r>
              <w:rPr>
                <w:rFonts w:cs="Arial"/>
                <w:szCs w:val="20"/>
              </w:rPr>
              <w:lastRenderedPageBreak/>
              <w:t>VARIES</w:t>
            </w:r>
          </w:p>
        </w:tc>
        <w:tc>
          <w:tcPr>
            <w:tcW w:w="1440" w:type="dxa"/>
          </w:tcPr>
          <w:p w14:paraId="784A5472" w14:textId="6998C729" w:rsidR="00431D6B" w:rsidRPr="00103FC5" w:rsidRDefault="00B80A0E" w:rsidP="00431D6B">
            <w:pPr>
              <w:tabs>
                <w:tab w:val="left" w:pos="2329"/>
              </w:tabs>
              <w:rPr>
                <w:rFonts w:eastAsia="Arial" w:cs="Arial"/>
              </w:rPr>
            </w:pPr>
            <w:r>
              <w:t xml:space="preserve">Group Discussion = </w:t>
            </w:r>
            <w:r w:rsidRPr="4948C66D">
              <w:rPr>
                <w:b/>
                <w:bCs/>
              </w:rPr>
              <w:t>1 hour</w:t>
            </w:r>
          </w:p>
        </w:tc>
      </w:tr>
    </w:tbl>
    <w:p w14:paraId="11FD7C05" w14:textId="77777777" w:rsidR="00E850D7" w:rsidRDefault="00E850D7">
      <w:pPr>
        <w:rPr>
          <w:color w:val="BD313B"/>
        </w:rPr>
      </w:pPr>
    </w:p>
    <w:p w14:paraId="5987BF8A" w14:textId="77777777" w:rsidR="00E850D7" w:rsidRDefault="00E850D7">
      <w:pPr>
        <w:rPr>
          <w:color w:val="BD313B"/>
        </w:rPr>
      </w:pPr>
    </w:p>
    <w:p w14:paraId="42B59402" w14:textId="77777777" w:rsidR="00E850D7" w:rsidRDefault="00E850D7">
      <w:pPr>
        <w:rPr>
          <w:color w:val="BD313B"/>
        </w:rPr>
      </w:pPr>
    </w:p>
    <w:p w14:paraId="7C751F8D" w14:textId="77777777" w:rsidR="00E850D7" w:rsidRDefault="00E850D7">
      <w:pPr>
        <w:rPr>
          <w:color w:val="BD313B"/>
        </w:rPr>
      </w:pPr>
    </w:p>
    <w:p w14:paraId="0091B126" w14:textId="77777777" w:rsidR="00E850D7" w:rsidRDefault="00E850D7">
      <w:pPr>
        <w:rPr>
          <w:color w:val="BD313B"/>
        </w:rPr>
      </w:pPr>
    </w:p>
    <w:p w14:paraId="023ADB9D"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4E54FF7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5843869" w14:textId="52E8398C" w:rsidR="00580B8D" w:rsidRPr="00242E23" w:rsidRDefault="00580B8D" w:rsidP="00580B8D">
            <w:pPr>
              <w:pStyle w:val="WeeklyTopicHeading1"/>
            </w:pPr>
            <w:r w:rsidRPr="00242E23">
              <w:lastRenderedPageBreak/>
              <w:t xml:space="preserve">Week Fourteen: </w:t>
            </w:r>
            <w:r w:rsidR="00D051CC" w:rsidRPr="00242E23">
              <w:t xml:space="preserve"> Resumes</w:t>
            </w:r>
            <w:r w:rsidR="0034627F" w:rsidRPr="00242E23">
              <w:t xml:space="preserve"> and Applications</w:t>
            </w:r>
          </w:p>
        </w:tc>
        <w:tc>
          <w:tcPr>
            <w:tcW w:w="1440" w:type="dxa"/>
            <w:tcBorders>
              <w:left w:val="nil"/>
              <w:bottom w:val="single" w:sz="4" w:space="0" w:color="000000" w:themeColor="text1"/>
              <w:right w:val="nil"/>
            </w:tcBorders>
            <w:shd w:val="clear" w:color="auto" w:fill="BF2C37"/>
          </w:tcPr>
          <w:p w14:paraId="3C74D003"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85CE1F2" w14:textId="77777777" w:rsidR="00580B8D" w:rsidRPr="0090566F" w:rsidRDefault="00580B8D" w:rsidP="00580B8D">
            <w:pPr>
              <w:tabs>
                <w:tab w:val="left" w:pos="0"/>
                <w:tab w:val="left" w:pos="3720"/>
              </w:tabs>
              <w:outlineLvl w:val="0"/>
              <w:rPr>
                <w:rFonts w:cs="Arial"/>
                <w:color w:val="FFFFFF"/>
                <w:sz w:val="28"/>
                <w:szCs w:val="28"/>
              </w:rPr>
            </w:pPr>
          </w:p>
        </w:tc>
      </w:tr>
      <w:tr w:rsidR="00E850D7" w:rsidRPr="00842155" w14:paraId="51E0CCB9" w14:textId="77777777" w:rsidTr="00061D5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DD97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9BA79D6"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BD600C7" w14:textId="77777777" w:rsidTr="00061D56">
        <w:trPr>
          <w:trHeight w:val="30"/>
        </w:trPr>
        <w:tc>
          <w:tcPr>
            <w:tcW w:w="10170" w:type="dxa"/>
            <w:tcBorders>
              <w:bottom w:val="nil"/>
              <w:right w:val="nil"/>
            </w:tcBorders>
            <w:tcMar>
              <w:top w:w="115" w:type="dxa"/>
              <w:left w:w="115" w:type="dxa"/>
              <w:bottom w:w="115" w:type="dxa"/>
              <w:right w:w="115" w:type="dxa"/>
            </w:tcMar>
          </w:tcPr>
          <w:p w14:paraId="381AC813" w14:textId="0A400359" w:rsidR="00D051CC" w:rsidRPr="00842155" w:rsidRDefault="00E850D7" w:rsidP="00061D56">
            <w:pPr>
              <w:pStyle w:val="ObjectiveBullet"/>
              <w:numPr>
                <w:ilvl w:val="1"/>
                <w:numId w:val="38"/>
              </w:numPr>
              <w:tabs>
                <w:tab w:val="clear" w:pos="0"/>
              </w:tabs>
            </w:pPr>
            <w:r w:rsidRPr="006A1E7C">
              <w:t>Assess your proficiency in applying school counseling competencies.</w:t>
            </w:r>
          </w:p>
        </w:tc>
        <w:tc>
          <w:tcPr>
            <w:tcW w:w="2880" w:type="dxa"/>
            <w:gridSpan w:val="2"/>
            <w:tcBorders>
              <w:left w:val="nil"/>
              <w:bottom w:val="nil"/>
            </w:tcBorders>
          </w:tcPr>
          <w:p w14:paraId="767A45D5" w14:textId="2EE20C7E"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061D56" w:rsidRPr="00842155" w14:paraId="40C748EE"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73D87726" w14:textId="15936FB4" w:rsidR="00061D56" w:rsidRDefault="00061D56" w:rsidP="00580B8D">
            <w:pPr>
              <w:pStyle w:val="ObjectiveBullet"/>
              <w:numPr>
                <w:ilvl w:val="1"/>
                <w:numId w:val="38"/>
              </w:numPr>
              <w:tabs>
                <w:tab w:val="clear" w:pos="0"/>
              </w:tabs>
            </w:pPr>
            <w:r>
              <w:t>Determine the required materials to apply for school counseling positions.</w:t>
            </w:r>
          </w:p>
        </w:tc>
        <w:tc>
          <w:tcPr>
            <w:tcW w:w="2880" w:type="dxa"/>
            <w:gridSpan w:val="2"/>
            <w:tcBorders>
              <w:top w:val="nil"/>
              <w:left w:val="nil"/>
              <w:bottom w:val="nil"/>
            </w:tcBorders>
          </w:tcPr>
          <w:p w14:paraId="525FD04F" w14:textId="2E79F4FE" w:rsidR="00061D56" w:rsidRDefault="00D41522" w:rsidP="00E850D7">
            <w:pPr>
              <w:tabs>
                <w:tab w:val="left" w:pos="0"/>
                <w:tab w:val="left" w:pos="3720"/>
              </w:tabs>
              <w:outlineLvl w:val="0"/>
              <w:rPr>
                <w:rFonts w:cs="Arial"/>
                <w:szCs w:val="20"/>
              </w:rPr>
            </w:pPr>
            <w:r>
              <w:rPr>
                <w:rFonts w:cs="Arial"/>
                <w:szCs w:val="20"/>
              </w:rPr>
              <w:t>CLO5</w:t>
            </w:r>
          </w:p>
        </w:tc>
      </w:tr>
      <w:tr w:rsidR="00A255DB" w:rsidRPr="00842155" w14:paraId="07DC2DBF"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54AC1AD3" w14:textId="44304160" w:rsidR="00A255DB" w:rsidRPr="006A1E7C" w:rsidRDefault="00A255DB" w:rsidP="00580B8D">
            <w:pPr>
              <w:pStyle w:val="ObjectiveBullet"/>
              <w:numPr>
                <w:ilvl w:val="1"/>
                <w:numId w:val="38"/>
              </w:numPr>
              <w:tabs>
                <w:tab w:val="clear" w:pos="0"/>
              </w:tabs>
            </w:pPr>
            <w:r>
              <w:t>Identify direct and indirect student services.</w:t>
            </w:r>
          </w:p>
        </w:tc>
        <w:tc>
          <w:tcPr>
            <w:tcW w:w="2880" w:type="dxa"/>
            <w:gridSpan w:val="2"/>
            <w:tcBorders>
              <w:top w:val="nil"/>
              <w:left w:val="nil"/>
              <w:bottom w:val="nil"/>
            </w:tcBorders>
          </w:tcPr>
          <w:p w14:paraId="698E017E" w14:textId="221F485C"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C684DB"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BE8AAA2"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7E6E8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07687E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E48A3F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F477DF" w:rsidRPr="00842155" w14:paraId="6861288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7B64671" w14:textId="77777777" w:rsidR="00F477DF" w:rsidRPr="00C758B4" w:rsidRDefault="00F477DF" w:rsidP="00DD3E92">
            <w:pPr>
              <w:rPr>
                <w:rFonts w:cs="Arial"/>
                <w:b/>
                <w:szCs w:val="20"/>
              </w:rPr>
            </w:pPr>
            <w:r w:rsidRPr="00C758B4">
              <w:rPr>
                <w:rFonts w:cs="Arial"/>
                <w:b/>
                <w:szCs w:val="20"/>
              </w:rPr>
              <w:t>P</w:t>
            </w:r>
            <w:r>
              <w:rPr>
                <w:rFonts w:cs="Arial"/>
                <w:b/>
                <w:szCs w:val="20"/>
              </w:rPr>
              <w:t>ennsylvania (PA)</w:t>
            </w:r>
            <w:r w:rsidRPr="00C758B4">
              <w:rPr>
                <w:rFonts w:cs="Arial"/>
                <w:b/>
                <w:szCs w:val="20"/>
              </w:rPr>
              <w:t xml:space="preserve"> Standard Application</w:t>
            </w:r>
          </w:p>
          <w:p w14:paraId="46B92488" w14:textId="77777777" w:rsidR="00F477DF" w:rsidRDefault="00F477DF" w:rsidP="00DD3E92">
            <w:pPr>
              <w:rPr>
                <w:rFonts w:cs="Arial"/>
                <w:szCs w:val="20"/>
              </w:rPr>
            </w:pPr>
          </w:p>
          <w:p w14:paraId="47BB5A2F" w14:textId="77777777" w:rsidR="00F477DF" w:rsidRDefault="00F477DF" w:rsidP="00DD3E92">
            <w:pPr>
              <w:rPr>
                <w:rFonts w:cs="Arial"/>
                <w:szCs w:val="20"/>
              </w:rPr>
            </w:pPr>
            <w:r w:rsidRPr="00C758B4">
              <w:rPr>
                <w:rFonts w:cs="Arial"/>
                <w:szCs w:val="20"/>
              </w:rPr>
              <w:t xml:space="preserve">Many districts require submission of the PA Standard Application </w:t>
            </w:r>
            <w:r>
              <w:rPr>
                <w:rFonts w:cs="Arial"/>
                <w:szCs w:val="20"/>
              </w:rPr>
              <w:t>f</w:t>
            </w:r>
            <w:r w:rsidRPr="00C758B4">
              <w:rPr>
                <w:rFonts w:cs="Arial"/>
                <w:szCs w:val="20"/>
              </w:rPr>
              <w:t>or Teaching as part of the application process</w:t>
            </w:r>
            <w:r>
              <w:rPr>
                <w:rFonts w:cs="Arial"/>
                <w:szCs w:val="20"/>
              </w:rPr>
              <w:t>.</w:t>
            </w:r>
          </w:p>
          <w:p w14:paraId="797FA2AC" w14:textId="77777777" w:rsidR="00F477DF" w:rsidRDefault="00F477DF" w:rsidP="00DD3E92">
            <w:pPr>
              <w:rPr>
                <w:rFonts w:cs="Arial"/>
                <w:szCs w:val="20"/>
              </w:rPr>
            </w:pPr>
          </w:p>
          <w:p w14:paraId="6BE7D03B" w14:textId="4CEEE270" w:rsidR="0034627F" w:rsidRPr="00061D56" w:rsidRDefault="00F477DF" w:rsidP="00DD3E92">
            <w:pPr>
              <w:rPr>
                <w:rFonts w:cs="Arial"/>
                <w:szCs w:val="20"/>
              </w:rPr>
            </w:pPr>
            <w:r w:rsidRPr="00C758B4">
              <w:rPr>
                <w:rFonts w:cs="Arial"/>
                <w:b/>
                <w:szCs w:val="20"/>
              </w:rPr>
              <w:t>Read</w:t>
            </w:r>
            <w:r>
              <w:rPr>
                <w:rFonts w:cs="Arial"/>
                <w:szCs w:val="20"/>
              </w:rPr>
              <w:t xml:space="preserve"> the PA Standard Application Frequently Asked</w:t>
            </w:r>
            <w:r w:rsidR="00061D56">
              <w:rPr>
                <w:rFonts w:cs="Arial"/>
                <w:szCs w:val="20"/>
              </w:rPr>
              <w:t xml:space="preserve"> Questions document, located at </w:t>
            </w:r>
            <w:hyperlink r:id="rId54" w:anchor="tab-1" w:history="1">
              <w:r w:rsidR="0034627F" w:rsidRPr="0034627F">
                <w:rPr>
                  <w:rStyle w:val="Hyperlink"/>
                </w:rPr>
                <w:t>http://www.education.pa.gov/Teachers%20-%20Administrators/Pages/Finding-a-Teach-Position.aspx#tab-</w:t>
              </w:r>
              <w:r w:rsidR="0034627F" w:rsidRPr="00956295">
                <w:rPr>
                  <w:rStyle w:val="Hyperlink"/>
                </w:rPr>
                <w:t>1</w:t>
              </w:r>
            </w:hyperlink>
          </w:p>
          <w:p w14:paraId="6D300381" w14:textId="77777777" w:rsidR="00AE2F5C" w:rsidRDefault="00AE2F5C" w:rsidP="00DD3E92">
            <w:pPr>
              <w:rPr>
                <w:b/>
              </w:rPr>
            </w:pPr>
          </w:p>
          <w:p w14:paraId="3090AC60" w14:textId="02C225C7" w:rsidR="0034627F" w:rsidRPr="00061D56" w:rsidRDefault="0034627F" w:rsidP="00DD3E92">
            <w:r>
              <w:rPr>
                <w:b/>
              </w:rPr>
              <w:t xml:space="preserve">Scroll </w:t>
            </w:r>
            <w:r w:rsidRPr="00061D56">
              <w:t xml:space="preserve">down to read the </w:t>
            </w:r>
            <w:r w:rsidR="00061D56">
              <w:t>commonly</w:t>
            </w:r>
            <w:r w:rsidRPr="00061D56">
              <w:t xml:space="preserve"> asked questions.</w:t>
            </w:r>
          </w:p>
        </w:tc>
        <w:tc>
          <w:tcPr>
            <w:tcW w:w="1440" w:type="dxa"/>
            <w:tcBorders>
              <w:left w:val="single" w:sz="4" w:space="0" w:color="000000" w:themeColor="text1"/>
            </w:tcBorders>
            <w:shd w:val="clear" w:color="auto" w:fill="FFFFFF" w:themeFill="background1"/>
          </w:tcPr>
          <w:p w14:paraId="3931BD83" w14:textId="7E573C9B"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44400DE0" w14:textId="77777777" w:rsidR="00F477DF" w:rsidRPr="009F6FAF" w:rsidRDefault="00F477DF" w:rsidP="00DD3E92">
            <w:pPr>
              <w:rPr>
                <w:rFonts w:cs="Arial"/>
                <w:szCs w:val="20"/>
              </w:rPr>
            </w:pPr>
          </w:p>
        </w:tc>
      </w:tr>
      <w:tr w:rsidR="00F477DF" w:rsidRPr="00842155" w14:paraId="7101B77C"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5DDC26" w14:textId="77777777" w:rsidR="00F477DF" w:rsidRPr="000B0519" w:rsidRDefault="00F477DF" w:rsidP="00DD3E92">
            <w:pPr>
              <w:tabs>
                <w:tab w:val="left" w:pos="0"/>
                <w:tab w:val="left" w:pos="3720"/>
              </w:tabs>
              <w:outlineLvl w:val="0"/>
              <w:rPr>
                <w:rFonts w:cs="Arial"/>
                <w:b/>
                <w:szCs w:val="20"/>
              </w:rPr>
            </w:pPr>
            <w:r w:rsidRPr="000B0519">
              <w:rPr>
                <w:rFonts w:cs="Arial"/>
                <w:b/>
                <w:szCs w:val="20"/>
              </w:rPr>
              <w:t xml:space="preserve">Pennsylvania </w:t>
            </w:r>
            <w:r w:rsidRPr="000B0519">
              <w:rPr>
                <w:b/>
              </w:rPr>
              <w:t>Regional Education Applicant Placement (PA REAP)</w:t>
            </w:r>
            <w:r w:rsidRPr="000B0519">
              <w:rPr>
                <w:rFonts w:cs="Arial"/>
                <w:b/>
                <w:szCs w:val="20"/>
              </w:rPr>
              <w:t xml:space="preserve"> Application</w:t>
            </w:r>
          </w:p>
          <w:p w14:paraId="15D394B8" w14:textId="77777777" w:rsidR="00F477DF" w:rsidRDefault="00F477DF" w:rsidP="00DD3E92">
            <w:pPr>
              <w:tabs>
                <w:tab w:val="left" w:pos="0"/>
                <w:tab w:val="left" w:pos="3720"/>
              </w:tabs>
              <w:outlineLvl w:val="0"/>
              <w:rPr>
                <w:rFonts w:cs="Arial"/>
                <w:szCs w:val="20"/>
              </w:rPr>
            </w:pPr>
          </w:p>
          <w:p w14:paraId="70FD1482" w14:textId="77777777" w:rsidR="00F477DF" w:rsidRDefault="00F477DF" w:rsidP="00DD3E92">
            <w:pPr>
              <w:tabs>
                <w:tab w:val="left" w:pos="0"/>
                <w:tab w:val="left" w:pos="3720"/>
              </w:tabs>
              <w:outlineLvl w:val="0"/>
              <w:rPr>
                <w:rFonts w:cs="Arial"/>
                <w:szCs w:val="20"/>
              </w:rPr>
            </w:pPr>
            <w:r>
              <w:rPr>
                <w:rFonts w:cs="Arial"/>
                <w:szCs w:val="20"/>
              </w:rPr>
              <w:t xml:space="preserve">The PA REAP application is a free service designed to help people find employment in schools and districts and to help employers search for qualified educators, administrators, and staff. </w:t>
            </w:r>
          </w:p>
          <w:p w14:paraId="3808ABE0" w14:textId="77777777" w:rsidR="00F477DF" w:rsidRDefault="00F477DF" w:rsidP="00DD3E92">
            <w:pPr>
              <w:tabs>
                <w:tab w:val="left" w:pos="0"/>
                <w:tab w:val="left" w:pos="3720"/>
              </w:tabs>
              <w:outlineLvl w:val="0"/>
              <w:rPr>
                <w:rFonts w:cs="Arial"/>
                <w:szCs w:val="20"/>
              </w:rPr>
            </w:pPr>
          </w:p>
          <w:p w14:paraId="3FB67289" w14:textId="77777777" w:rsidR="00F477DF" w:rsidRDefault="00F477DF" w:rsidP="00DD3E92">
            <w:pPr>
              <w:tabs>
                <w:tab w:val="left" w:pos="0"/>
                <w:tab w:val="left" w:pos="3720"/>
              </w:tabs>
              <w:outlineLvl w:val="0"/>
              <w:rPr>
                <w:rFonts w:cs="Arial"/>
                <w:szCs w:val="20"/>
              </w:rPr>
            </w:pPr>
            <w:r w:rsidRPr="00043298">
              <w:rPr>
                <w:rFonts w:cs="Arial"/>
                <w:b/>
                <w:szCs w:val="20"/>
              </w:rPr>
              <w:t>Consider</w:t>
            </w:r>
            <w:r>
              <w:rPr>
                <w:rFonts w:cs="Arial"/>
                <w:szCs w:val="20"/>
              </w:rPr>
              <w:t xml:space="preserve"> completing a PA REAP application if you are applying for a school counseling position in Pennsylvania. </w:t>
            </w:r>
          </w:p>
          <w:p w14:paraId="5554DA85" w14:textId="77777777" w:rsidR="00F477DF" w:rsidRDefault="00F477DF" w:rsidP="00DD3E92">
            <w:pPr>
              <w:tabs>
                <w:tab w:val="left" w:pos="0"/>
                <w:tab w:val="left" w:pos="3720"/>
              </w:tabs>
              <w:outlineLvl w:val="0"/>
              <w:rPr>
                <w:rFonts w:cs="Arial"/>
                <w:szCs w:val="20"/>
              </w:rPr>
            </w:pPr>
          </w:p>
          <w:p w14:paraId="334FF79C" w14:textId="4D582D8F" w:rsidR="00593032" w:rsidRPr="00593032" w:rsidRDefault="00F477DF" w:rsidP="00DD3E92">
            <w:pPr>
              <w:rPr>
                <w:b/>
              </w:rPr>
            </w:pPr>
            <w:r w:rsidRPr="00043298">
              <w:rPr>
                <w:rFonts w:cs="Arial"/>
                <w:b/>
                <w:szCs w:val="20"/>
              </w:rPr>
              <w:t>Locate</w:t>
            </w:r>
            <w:r>
              <w:rPr>
                <w:rFonts w:cs="Arial"/>
                <w:szCs w:val="20"/>
              </w:rPr>
              <w:t xml:space="preserve"> the application at </w:t>
            </w:r>
            <w:hyperlink r:id="rId55" w:history="1">
              <w:r w:rsidRPr="0020076E">
                <w:rPr>
                  <w:rStyle w:val="Hyperlink"/>
                  <w:rFonts w:cs="Arial"/>
                  <w:szCs w:val="20"/>
                </w:rPr>
                <w:t>https://www.pareap.net/index.php</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1DDAE69A" w14:textId="11186A91"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71CD6DFF" w14:textId="77777777" w:rsidR="00F477DF" w:rsidRPr="009F6FAF" w:rsidRDefault="00F477DF" w:rsidP="00DD3E92">
            <w:pPr>
              <w:rPr>
                <w:rFonts w:cs="Arial"/>
                <w:szCs w:val="20"/>
              </w:rPr>
            </w:pPr>
          </w:p>
        </w:tc>
      </w:tr>
      <w:tr w:rsidR="00593032" w:rsidRPr="00842155" w14:paraId="7A127B79"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2C71FCB" w14:textId="77777777" w:rsidR="00593032" w:rsidRPr="00893E2B" w:rsidRDefault="00593032" w:rsidP="00593032">
            <w:pPr>
              <w:pStyle w:val="AssignmentsLevel1"/>
              <w:rPr>
                <w:b/>
              </w:rPr>
            </w:pPr>
            <w:r w:rsidRPr="00893E2B">
              <w:rPr>
                <w:b/>
              </w:rPr>
              <w:t>Field Experience Activities</w:t>
            </w:r>
          </w:p>
          <w:p w14:paraId="7C1B78D9" w14:textId="77777777" w:rsidR="00593032" w:rsidRPr="00893E2B" w:rsidRDefault="00593032" w:rsidP="00593032">
            <w:pPr>
              <w:pStyle w:val="AssignmentsLevel1"/>
            </w:pPr>
          </w:p>
          <w:p w14:paraId="3569B5B7" w14:textId="32CBFD5C" w:rsidR="00593032" w:rsidRPr="000B0519" w:rsidRDefault="00593032" w:rsidP="00DD3E92">
            <w:pPr>
              <w:tabs>
                <w:tab w:val="left" w:pos="0"/>
                <w:tab w:val="left" w:pos="3720"/>
              </w:tabs>
              <w:outlineLvl w:val="0"/>
              <w:rPr>
                <w:rFonts w:cs="Arial"/>
                <w:b/>
                <w:szCs w:val="20"/>
              </w:rPr>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36D0BF7" w14:textId="77777777" w:rsidR="00593032" w:rsidRDefault="00593032" w:rsidP="00DD3E92">
            <w:pPr>
              <w:rPr>
                <w:rFonts w:cs="Arial"/>
                <w:szCs w:val="20"/>
              </w:rPr>
            </w:pPr>
          </w:p>
        </w:tc>
        <w:tc>
          <w:tcPr>
            <w:tcW w:w="1440" w:type="dxa"/>
            <w:tcBorders>
              <w:left w:val="single" w:sz="4" w:space="0" w:color="000000" w:themeColor="text1"/>
            </w:tcBorders>
            <w:shd w:val="clear" w:color="auto" w:fill="FFFFFF" w:themeFill="background1"/>
          </w:tcPr>
          <w:p w14:paraId="7970DE71" w14:textId="77777777" w:rsidR="00593032" w:rsidRPr="009F6FAF" w:rsidRDefault="00593032" w:rsidP="00DD3E92">
            <w:pPr>
              <w:rPr>
                <w:rFonts w:cs="Arial"/>
                <w:szCs w:val="20"/>
              </w:rPr>
            </w:pPr>
          </w:p>
        </w:tc>
      </w:tr>
      <w:tr w:rsidR="00E850D7" w:rsidRPr="00842155" w14:paraId="642790B8"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46A4FD8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429F4A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3FE1457"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55F4D5B" w14:textId="77777777" w:rsidR="00E850D7" w:rsidRPr="005B10FE" w:rsidRDefault="00E850D7" w:rsidP="00E850D7">
            <w:pPr>
              <w:rPr>
                <w:rFonts w:eastAsia="Arial" w:cs="Arial"/>
                <w:b/>
                <w:bCs/>
                <w:i/>
                <w:iCs/>
              </w:rPr>
            </w:pPr>
            <w:r w:rsidRPr="4948C66D">
              <w:rPr>
                <w:rFonts w:eastAsia="Arial" w:cs="Arial"/>
                <w:b/>
                <w:bCs/>
                <w:i/>
                <w:iCs/>
              </w:rPr>
              <w:t>AIE</w:t>
            </w:r>
          </w:p>
        </w:tc>
      </w:tr>
      <w:tr w:rsidR="00250721" w:rsidRPr="007F339F" w14:paraId="126D74D8" w14:textId="77777777" w:rsidTr="0085527C">
        <w:tc>
          <w:tcPr>
            <w:tcW w:w="10170" w:type="dxa"/>
            <w:tcMar>
              <w:top w:w="115" w:type="dxa"/>
              <w:left w:w="115" w:type="dxa"/>
              <w:bottom w:w="115" w:type="dxa"/>
              <w:right w:w="115" w:type="dxa"/>
            </w:tcMar>
          </w:tcPr>
          <w:p w14:paraId="51751B93" w14:textId="77777777" w:rsidR="007B01D2" w:rsidRDefault="007B01D2" w:rsidP="007B01D2">
            <w:pPr>
              <w:tabs>
                <w:tab w:val="left" w:pos="2329"/>
              </w:tabs>
              <w:rPr>
                <w:rFonts w:cs="Arial"/>
                <w:b/>
                <w:szCs w:val="20"/>
              </w:rPr>
            </w:pPr>
            <w:r>
              <w:rPr>
                <w:rFonts w:cs="Arial"/>
                <w:b/>
                <w:szCs w:val="20"/>
              </w:rPr>
              <w:t xml:space="preserve">Time Log </w:t>
            </w:r>
          </w:p>
          <w:p w14:paraId="14AFC30D" w14:textId="77777777" w:rsidR="007B01D2" w:rsidRDefault="007B01D2" w:rsidP="007B01D2">
            <w:pPr>
              <w:tabs>
                <w:tab w:val="left" w:pos="2329"/>
              </w:tabs>
              <w:rPr>
                <w:rFonts w:cs="Arial"/>
                <w:b/>
                <w:szCs w:val="20"/>
              </w:rPr>
            </w:pPr>
          </w:p>
          <w:p w14:paraId="35DA8BBC"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C2F861D" w14:textId="77777777" w:rsidR="007B01D2" w:rsidRDefault="007B01D2" w:rsidP="007B01D2">
            <w:pPr>
              <w:tabs>
                <w:tab w:val="left" w:pos="2329"/>
              </w:tabs>
              <w:rPr>
                <w:rFonts w:cs="Arial"/>
                <w:b/>
                <w:szCs w:val="20"/>
              </w:rPr>
            </w:pPr>
          </w:p>
          <w:p w14:paraId="6638BFB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A1F4CEF" w14:textId="77777777" w:rsidR="007B01D2" w:rsidRDefault="007B01D2" w:rsidP="007B01D2">
            <w:pPr>
              <w:rPr>
                <w:rFonts w:cs="Arial"/>
                <w:b/>
                <w:szCs w:val="20"/>
              </w:rPr>
            </w:pPr>
          </w:p>
          <w:p w14:paraId="6EA854ED" w14:textId="68DBD5E3"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4ACEFCFC" w14:textId="77777777" w:rsidR="00250721" w:rsidRPr="009F6FAF" w:rsidRDefault="00250721" w:rsidP="0085527C">
            <w:pPr>
              <w:rPr>
                <w:rFonts w:cs="Arial"/>
                <w:szCs w:val="20"/>
              </w:rPr>
            </w:pPr>
            <w:r>
              <w:rPr>
                <w:rFonts w:cs="Arial"/>
                <w:szCs w:val="20"/>
              </w:rPr>
              <w:t>14.3</w:t>
            </w:r>
          </w:p>
        </w:tc>
        <w:tc>
          <w:tcPr>
            <w:tcW w:w="1440" w:type="dxa"/>
            <w:tcBorders>
              <w:bottom w:val="single" w:sz="4" w:space="0" w:color="000000" w:themeColor="text1"/>
            </w:tcBorders>
          </w:tcPr>
          <w:p w14:paraId="01CC372D" w14:textId="5E76FD57" w:rsidR="00250721" w:rsidRPr="009F6FAF" w:rsidRDefault="00250721" w:rsidP="0085527C">
            <w:pPr>
              <w:rPr>
                <w:rFonts w:cs="Arial"/>
                <w:szCs w:val="20"/>
              </w:rPr>
            </w:pPr>
          </w:p>
        </w:tc>
      </w:tr>
      <w:tr w:rsidR="00FF73C1" w:rsidRPr="00842155" w14:paraId="65F6FC66" w14:textId="77777777" w:rsidTr="0074249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8E0E98D" w14:textId="77777777" w:rsidR="00FF73C1" w:rsidRPr="00776595" w:rsidRDefault="00FF73C1" w:rsidP="00742498">
            <w:pPr>
              <w:pStyle w:val="AssignmentsLevel1"/>
              <w:rPr>
                <w:b/>
              </w:rPr>
            </w:pPr>
            <w:r>
              <w:rPr>
                <w:b/>
              </w:rPr>
              <w:t>Individual</w:t>
            </w:r>
            <w:r w:rsidRPr="00776595">
              <w:rPr>
                <w:b/>
              </w:rPr>
              <w:t xml:space="preserve"> Supervision Session</w:t>
            </w:r>
          </w:p>
          <w:p w14:paraId="376C8A09" w14:textId="77777777" w:rsidR="00FF73C1" w:rsidRPr="00776595" w:rsidRDefault="00FF73C1" w:rsidP="00742498">
            <w:pPr>
              <w:pStyle w:val="AssignmentsLevel1"/>
            </w:pPr>
          </w:p>
          <w:p w14:paraId="59F83D81" w14:textId="77777777" w:rsidR="00FF73C1" w:rsidRPr="00776595" w:rsidRDefault="00FF73C1" w:rsidP="00742498">
            <w:pPr>
              <w:pStyle w:val="AssignmentsLevel1"/>
            </w:pPr>
            <w:r w:rsidRPr="00E63962">
              <w:rPr>
                <w:b/>
              </w:rPr>
              <w:t>Attend</w:t>
            </w:r>
            <w:r>
              <w:t xml:space="preserve"> the individual</w:t>
            </w:r>
            <w:r w:rsidRPr="00776595">
              <w:t xml:space="preserve"> supervision or seminar session</w:t>
            </w:r>
            <w:r>
              <w:t>,</w:t>
            </w:r>
            <w:r w:rsidRPr="00776595">
              <w:t xml:space="preserve"> as scheduled by your university supervisor.</w:t>
            </w:r>
          </w:p>
          <w:p w14:paraId="235C6D95" w14:textId="77777777" w:rsidR="00FF73C1" w:rsidRPr="00776595" w:rsidRDefault="00FF73C1" w:rsidP="00742498">
            <w:pPr>
              <w:pStyle w:val="AssignmentsLevel1"/>
            </w:pPr>
          </w:p>
          <w:p w14:paraId="2BE4C04D" w14:textId="77777777" w:rsidR="00FF73C1" w:rsidRPr="00E850D7" w:rsidRDefault="00FF73C1" w:rsidP="00742498">
            <w:pPr>
              <w:pStyle w:val="AssignmentsLevel1"/>
              <w:rPr>
                <w:b/>
              </w:rPr>
            </w:pPr>
            <w:r>
              <w:rPr>
                <w:b/>
              </w:rPr>
              <w:t>Prepare</w:t>
            </w:r>
            <w:r w:rsidRPr="00776595">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1B21548" w14:textId="77777777" w:rsidR="00FF73C1" w:rsidRPr="009F6FAF" w:rsidRDefault="00FF73C1" w:rsidP="00742498">
            <w:pPr>
              <w:rPr>
                <w:rFonts w:cs="Arial"/>
                <w:szCs w:val="20"/>
              </w:rPr>
            </w:pPr>
            <w:r>
              <w:rPr>
                <w:rFonts w:cs="Arial"/>
                <w:szCs w:val="20"/>
              </w:rPr>
              <w:t>14.1</w:t>
            </w:r>
          </w:p>
        </w:tc>
        <w:tc>
          <w:tcPr>
            <w:tcW w:w="1440" w:type="dxa"/>
            <w:tcBorders>
              <w:left w:val="single" w:sz="4" w:space="0" w:color="000000" w:themeColor="text1"/>
            </w:tcBorders>
            <w:shd w:val="clear" w:color="auto" w:fill="FFFFFF" w:themeFill="background1"/>
          </w:tcPr>
          <w:p w14:paraId="27E70D53" w14:textId="16CE95C1" w:rsidR="00FF73C1" w:rsidRPr="009F6FAF" w:rsidRDefault="00457F27" w:rsidP="00742498">
            <w:pPr>
              <w:rPr>
                <w:rFonts w:cs="Arial"/>
                <w:szCs w:val="20"/>
              </w:rPr>
            </w:pPr>
            <w:r>
              <w:t xml:space="preserve">Individual Session = </w:t>
            </w:r>
            <w:r w:rsidR="00FF73C1" w:rsidRPr="00457F27">
              <w:rPr>
                <w:b/>
              </w:rPr>
              <w:t>.5 hour</w:t>
            </w:r>
          </w:p>
        </w:tc>
      </w:tr>
      <w:tr w:rsidR="00F477DF" w:rsidRPr="00103FC5" w14:paraId="3F847318" w14:textId="77777777" w:rsidTr="00DD3E92">
        <w:tc>
          <w:tcPr>
            <w:tcW w:w="10170" w:type="dxa"/>
            <w:tcMar>
              <w:top w:w="115" w:type="dxa"/>
              <w:left w:w="115" w:type="dxa"/>
              <w:bottom w:w="115" w:type="dxa"/>
              <w:right w:w="115" w:type="dxa"/>
            </w:tcMar>
          </w:tcPr>
          <w:p w14:paraId="420A7492" w14:textId="7B287014" w:rsidR="00F477DF" w:rsidRDefault="00061D56" w:rsidP="00DD3E92">
            <w:pPr>
              <w:tabs>
                <w:tab w:val="left" w:pos="2329"/>
              </w:tabs>
              <w:rPr>
                <w:b/>
              </w:rPr>
            </w:pPr>
            <w:r>
              <w:rPr>
                <w:b/>
              </w:rPr>
              <w:t xml:space="preserve">Week 14: </w:t>
            </w:r>
            <w:r w:rsidR="00F477DF">
              <w:rPr>
                <w:b/>
              </w:rPr>
              <w:t>Peer Support Learning</w:t>
            </w:r>
          </w:p>
          <w:p w14:paraId="2626D31E" w14:textId="77777777" w:rsidR="00F477DF" w:rsidRDefault="00F477DF" w:rsidP="00DD3E92">
            <w:pPr>
              <w:tabs>
                <w:tab w:val="left" w:pos="2329"/>
              </w:tabs>
              <w:rPr>
                <w:b/>
              </w:rPr>
            </w:pPr>
          </w:p>
          <w:p w14:paraId="3A7DE3B7" w14:textId="47752552" w:rsidR="00F477DF" w:rsidRDefault="00F477DF" w:rsidP="00DD3E92">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A95B7B4" w14:textId="77777777" w:rsidR="00F477DF" w:rsidRDefault="00F477DF" w:rsidP="00DD3E92"/>
          <w:p w14:paraId="2CB52E29" w14:textId="594010F0" w:rsidR="00F477DF" w:rsidRDefault="00061D56" w:rsidP="00DD3E92">
            <w:pPr>
              <w:tabs>
                <w:tab w:val="left" w:pos="2329"/>
              </w:tabs>
            </w:pPr>
            <w:r>
              <w:rPr>
                <w:b/>
              </w:rPr>
              <w:t xml:space="preserve">Discuss </w:t>
            </w:r>
            <w:r>
              <w:t>the following with</w:t>
            </w:r>
            <w:r>
              <w:rPr>
                <w:rFonts w:cs="Arial"/>
                <w:szCs w:val="20"/>
              </w:rPr>
              <w:t>in the group forum:</w:t>
            </w:r>
          </w:p>
          <w:p w14:paraId="3DB8B675" w14:textId="77777777" w:rsidR="00F477DF" w:rsidRDefault="00F477DF" w:rsidP="00DD3E92">
            <w:pPr>
              <w:tabs>
                <w:tab w:val="left" w:pos="2329"/>
              </w:tabs>
            </w:pPr>
          </w:p>
          <w:p w14:paraId="723C7EFE" w14:textId="77777777" w:rsidR="00F477DF" w:rsidRDefault="00F477DF" w:rsidP="00DD3E92">
            <w:pPr>
              <w:pStyle w:val="ListParagraph"/>
              <w:numPr>
                <w:ilvl w:val="0"/>
                <w:numId w:val="23"/>
              </w:numPr>
              <w:tabs>
                <w:tab w:val="left" w:pos="2329"/>
              </w:tabs>
              <w:ind w:left="395"/>
            </w:pPr>
            <w:r>
              <w:t>What is going on at your site?</w:t>
            </w:r>
          </w:p>
          <w:p w14:paraId="15E0C3F9" w14:textId="77777777" w:rsidR="00F477DF" w:rsidRDefault="00F477DF" w:rsidP="00DD3E92">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6ACAD7EF" w14:textId="77777777" w:rsidR="00F477DF" w:rsidRDefault="00F477DF" w:rsidP="00DD3E92">
            <w:pPr>
              <w:pStyle w:val="ListParagraph"/>
              <w:numPr>
                <w:ilvl w:val="0"/>
                <w:numId w:val="23"/>
              </w:numPr>
              <w:tabs>
                <w:tab w:val="left" w:pos="2329"/>
              </w:tabs>
              <w:ind w:left="395"/>
            </w:pPr>
            <w:r>
              <w:t>Seek feedback from the group regarding challenging situations.</w:t>
            </w:r>
          </w:p>
          <w:p w14:paraId="02CAD9AC" w14:textId="77777777" w:rsidR="00F477DF" w:rsidRDefault="00F477DF" w:rsidP="00DD3E92">
            <w:pPr>
              <w:tabs>
                <w:tab w:val="left" w:pos="2329"/>
              </w:tabs>
            </w:pPr>
          </w:p>
          <w:p w14:paraId="7ED278D7" w14:textId="2DA6D82A" w:rsidR="00F477DF" w:rsidRPr="00103FC5" w:rsidRDefault="00061D56" w:rsidP="00DD3E9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B72CCB5" w14:textId="10E6B180" w:rsidR="00F477DF" w:rsidRPr="00103FC5" w:rsidRDefault="00A255DB" w:rsidP="00DD3E92">
            <w:pPr>
              <w:tabs>
                <w:tab w:val="left" w:pos="2329"/>
              </w:tabs>
              <w:rPr>
                <w:rFonts w:cs="Arial"/>
                <w:szCs w:val="20"/>
              </w:rPr>
            </w:pPr>
            <w:r>
              <w:rPr>
                <w:rFonts w:cs="Arial"/>
                <w:szCs w:val="20"/>
              </w:rPr>
              <w:t>VARIES</w:t>
            </w:r>
          </w:p>
        </w:tc>
        <w:tc>
          <w:tcPr>
            <w:tcW w:w="1440" w:type="dxa"/>
          </w:tcPr>
          <w:p w14:paraId="2E243EA8" w14:textId="5224244F" w:rsidR="00F477DF" w:rsidRPr="00103FC5" w:rsidRDefault="00B80A0E" w:rsidP="00DD3E92">
            <w:pPr>
              <w:tabs>
                <w:tab w:val="left" w:pos="2329"/>
              </w:tabs>
              <w:rPr>
                <w:rFonts w:eastAsia="Arial" w:cs="Arial"/>
              </w:rPr>
            </w:pPr>
            <w:r>
              <w:t xml:space="preserve">Group Discussion = </w:t>
            </w:r>
            <w:r w:rsidRPr="4948C66D">
              <w:rPr>
                <w:b/>
                <w:bCs/>
              </w:rPr>
              <w:t>1 hour</w:t>
            </w:r>
          </w:p>
        </w:tc>
      </w:tr>
      <w:tr w:rsidR="00F477DF" w:rsidRPr="00103FC5" w14:paraId="1DDC16D5" w14:textId="77777777" w:rsidTr="00DD3E92">
        <w:tc>
          <w:tcPr>
            <w:tcW w:w="10170" w:type="dxa"/>
            <w:tcMar>
              <w:top w:w="115" w:type="dxa"/>
              <w:left w:w="115" w:type="dxa"/>
              <w:bottom w:w="115" w:type="dxa"/>
              <w:right w:w="115" w:type="dxa"/>
            </w:tcMar>
          </w:tcPr>
          <w:p w14:paraId="5A41CD3C" w14:textId="77777777" w:rsidR="00F477DF" w:rsidRDefault="00F477DF" w:rsidP="00DD3E92">
            <w:pPr>
              <w:tabs>
                <w:tab w:val="left" w:pos="2329"/>
              </w:tabs>
              <w:rPr>
                <w:rFonts w:cs="Arial"/>
                <w:b/>
                <w:szCs w:val="20"/>
              </w:rPr>
            </w:pPr>
            <w:r>
              <w:rPr>
                <w:rFonts w:cs="Arial"/>
                <w:b/>
                <w:szCs w:val="20"/>
              </w:rPr>
              <w:t>Essential Parts of a Resume</w:t>
            </w:r>
          </w:p>
          <w:p w14:paraId="296B5E20" w14:textId="77777777" w:rsidR="00F477DF" w:rsidRDefault="00F477DF" w:rsidP="00DD3E92">
            <w:pPr>
              <w:tabs>
                <w:tab w:val="left" w:pos="2329"/>
              </w:tabs>
              <w:rPr>
                <w:rFonts w:cs="Arial"/>
                <w:b/>
                <w:szCs w:val="20"/>
              </w:rPr>
            </w:pPr>
          </w:p>
          <w:p w14:paraId="1706B79C" w14:textId="77777777" w:rsidR="00F477DF" w:rsidRDefault="00F477DF" w:rsidP="00DD3E92">
            <w:pPr>
              <w:rPr>
                <w:rFonts w:cs="Arial"/>
                <w:szCs w:val="20"/>
              </w:rPr>
            </w:pPr>
            <w:r>
              <w:rPr>
                <w:rFonts w:cs="Arial"/>
                <w:b/>
                <w:szCs w:val="20"/>
              </w:rPr>
              <w:t>Review</w:t>
            </w:r>
            <w:r>
              <w:rPr>
                <w:rFonts w:cs="Arial"/>
                <w:szCs w:val="20"/>
              </w:rPr>
              <w:t xml:space="preserve"> Gywnedd Mercy’s career development resume, cover letter, references, and portfolio resources at </w:t>
            </w:r>
            <w:hyperlink r:id="rId56" w:history="1">
              <w:r w:rsidRPr="0020076E">
                <w:rPr>
                  <w:rStyle w:val="Hyperlink"/>
                  <w:rFonts w:cs="Arial"/>
                  <w:szCs w:val="20"/>
                </w:rPr>
                <w:t>https://www.gmercyu.edu/student-life/campus-resources/career-development/students-alumni</w:t>
              </w:r>
            </w:hyperlink>
            <w:r>
              <w:rPr>
                <w:rFonts w:cs="Arial"/>
                <w:szCs w:val="20"/>
              </w:rPr>
              <w:t xml:space="preserve">. </w:t>
            </w:r>
          </w:p>
          <w:p w14:paraId="77BEA82C" w14:textId="77777777" w:rsidR="00F477DF" w:rsidRDefault="00F477DF" w:rsidP="00DD3E92">
            <w:pPr>
              <w:rPr>
                <w:rFonts w:cs="Arial"/>
                <w:szCs w:val="20"/>
              </w:rPr>
            </w:pPr>
          </w:p>
          <w:p w14:paraId="68468B48" w14:textId="77777777" w:rsidR="00F477DF" w:rsidRPr="00C758B4" w:rsidRDefault="00F477DF" w:rsidP="00DD3E92">
            <w:pPr>
              <w:pStyle w:val="ListParagraph"/>
              <w:numPr>
                <w:ilvl w:val="0"/>
                <w:numId w:val="42"/>
              </w:numPr>
              <w:rPr>
                <w:rFonts w:cs="Arial"/>
                <w:szCs w:val="20"/>
              </w:rPr>
            </w:pPr>
            <w:r w:rsidRPr="00C758B4">
              <w:rPr>
                <w:rFonts w:cs="Arial"/>
                <w:szCs w:val="20"/>
              </w:rPr>
              <w:t xml:space="preserve">Scroll to </w:t>
            </w:r>
            <w:r w:rsidRPr="009F0DBF">
              <w:rPr>
                <w:rFonts w:cs="Arial"/>
                <w:szCs w:val="20"/>
              </w:rPr>
              <w:t>Documents</w:t>
            </w:r>
            <w:r>
              <w:rPr>
                <w:rFonts w:cs="Arial"/>
                <w:szCs w:val="20"/>
              </w:rPr>
              <w:t>.</w:t>
            </w:r>
          </w:p>
          <w:p w14:paraId="755A2730" w14:textId="77777777" w:rsidR="00F477DF" w:rsidRPr="00C758B4" w:rsidRDefault="00F477DF" w:rsidP="00DD3E92">
            <w:pPr>
              <w:pStyle w:val="ListParagraph"/>
              <w:numPr>
                <w:ilvl w:val="0"/>
                <w:numId w:val="42"/>
              </w:numPr>
              <w:rPr>
                <w:rFonts w:cs="Arial"/>
                <w:szCs w:val="20"/>
              </w:rPr>
            </w:pPr>
            <w:r w:rsidRPr="00C758B4">
              <w:rPr>
                <w:rFonts w:cs="Arial"/>
                <w:szCs w:val="20"/>
              </w:rPr>
              <w:lastRenderedPageBreak/>
              <w:t xml:space="preserve">Click </w:t>
            </w:r>
            <w:r>
              <w:rPr>
                <w:rFonts w:cs="Arial"/>
                <w:b/>
                <w:szCs w:val="20"/>
              </w:rPr>
              <w:t xml:space="preserve">Resume and </w:t>
            </w:r>
            <w:r w:rsidRPr="00C758B4">
              <w:rPr>
                <w:rFonts w:cs="Arial"/>
                <w:b/>
                <w:szCs w:val="20"/>
              </w:rPr>
              <w:t>Cover Letter, Reference</w:t>
            </w:r>
            <w:r>
              <w:rPr>
                <w:rFonts w:cs="Arial"/>
                <w:b/>
                <w:szCs w:val="20"/>
              </w:rPr>
              <w:t xml:space="preserve"> Sheet</w:t>
            </w:r>
            <w:r>
              <w:rPr>
                <w:rFonts w:cs="Arial"/>
                <w:szCs w:val="20"/>
              </w:rPr>
              <w:t>.</w:t>
            </w:r>
          </w:p>
          <w:p w14:paraId="1E9E5B12" w14:textId="77777777" w:rsidR="00F477DF" w:rsidRDefault="00F477DF" w:rsidP="00DD3E92">
            <w:pPr>
              <w:ind w:left="360" w:hanging="360"/>
              <w:rPr>
                <w:rFonts w:cs="Arial"/>
                <w:szCs w:val="20"/>
              </w:rPr>
            </w:pPr>
          </w:p>
          <w:p w14:paraId="3C18741E" w14:textId="77777777" w:rsidR="00F477DF" w:rsidRDefault="00F477DF" w:rsidP="00DD3E92">
            <w:pPr>
              <w:rPr>
                <w:rFonts w:cs="Arial"/>
                <w:szCs w:val="20"/>
              </w:rPr>
            </w:pPr>
            <w:r>
              <w:rPr>
                <w:rFonts w:cs="Arial"/>
                <w:b/>
                <w:szCs w:val="20"/>
              </w:rPr>
              <w:t xml:space="preserve">Review </w:t>
            </w:r>
            <w:r w:rsidRPr="009F0DBF">
              <w:rPr>
                <w:rFonts w:cs="Arial"/>
                <w:szCs w:val="20"/>
              </w:rPr>
              <w:t>and update</w:t>
            </w:r>
            <w:r>
              <w:rPr>
                <w:rFonts w:cs="Arial"/>
                <w:szCs w:val="20"/>
              </w:rPr>
              <w:t xml:space="preserve"> your resume, and have a colleague, friend, mentor, or family member review your resume to provide feedback.</w:t>
            </w:r>
          </w:p>
          <w:p w14:paraId="112B6DAE" w14:textId="77777777" w:rsidR="00F477DF" w:rsidRDefault="00F477DF" w:rsidP="00DD3E92">
            <w:pPr>
              <w:rPr>
                <w:rFonts w:cs="Arial"/>
                <w:szCs w:val="20"/>
              </w:rPr>
            </w:pPr>
          </w:p>
          <w:p w14:paraId="4A1B6A54" w14:textId="77777777" w:rsidR="00F477DF" w:rsidRDefault="00F477DF" w:rsidP="00DD3E92">
            <w:pPr>
              <w:tabs>
                <w:tab w:val="left" w:pos="2329"/>
              </w:tabs>
              <w:rPr>
                <w:b/>
              </w:rPr>
            </w:pPr>
            <w:r w:rsidRPr="008E69EA">
              <w:rPr>
                <w:rFonts w:cs="Arial"/>
                <w:b/>
                <w:szCs w:val="20"/>
              </w:rPr>
              <w:t>Post</w:t>
            </w:r>
            <w:r>
              <w:rPr>
                <w:rFonts w:cs="Arial"/>
                <w:szCs w:val="20"/>
              </w:rPr>
              <w:t xml:space="preserve"> your updated resume to your electronic portfolio.</w:t>
            </w:r>
          </w:p>
        </w:tc>
        <w:tc>
          <w:tcPr>
            <w:tcW w:w="1440" w:type="dxa"/>
          </w:tcPr>
          <w:p w14:paraId="18CAE23F" w14:textId="5C033162" w:rsidR="00F477DF" w:rsidRDefault="00A255DB" w:rsidP="00DD3E92">
            <w:pPr>
              <w:tabs>
                <w:tab w:val="left" w:pos="2329"/>
              </w:tabs>
              <w:rPr>
                <w:rFonts w:cs="Arial"/>
                <w:szCs w:val="20"/>
              </w:rPr>
            </w:pPr>
            <w:r>
              <w:rPr>
                <w:rFonts w:cs="Arial"/>
                <w:szCs w:val="20"/>
              </w:rPr>
              <w:lastRenderedPageBreak/>
              <w:t>14</w:t>
            </w:r>
            <w:r w:rsidR="00F477DF">
              <w:rPr>
                <w:rFonts w:cs="Arial"/>
                <w:szCs w:val="20"/>
              </w:rPr>
              <w:t>.2</w:t>
            </w:r>
          </w:p>
        </w:tc>
        <w:tc>
          <w:tcPr>
            <w:tcW w:w="1440" w:type="dxa"/>
          </w:tcPr>
          <w:p w14:paraId="3A565A89" w14:textId="33725CBB" w:rsidR="00F477DF" w:rsidRPr="00457F27" w:rsidRDefault="00457F27" w:rsidP="00DD3E92">
            <w:pPr>
              <w:tabs>
                <w:tab w:val="left" w:pos="2329"/>
              </w:tabs>
              <w:rPr>
                <w:b/>
              </w:rPr>
            </w:pPr>
            <w:r>
              <w:t xml:space="preserve">Paper = </w:t>
            </w:r>
            <w:r>
              <w:rPr>
                <w:b/>
              </w:rPr>
              <w:t>1 hour</w:t>
            </w:r>
          </w:p>
        </w:tc>
      </w:tr>
    </w:tbl>
    <w:p w14:paraId="77E3AA5D" w14:textId="77777777" w:rsidR="00580B8D" w:rsidRDefault="00580B8D">
      <w:pPr>
        <w:rPr>
          <w:color w:val="BD313B"/>
        </w:rPr>
      </w:pPr>
    </w:p>
    <w:p w14:paraId="5385C6C7" w14:textId="77777777" w:rsidR="004F566B" w:rsidRDefault="004F566B" w:rsidP="004F566B">
      <w:pPr>
        <w:pStyle w:val="Heading1"/>
      </w:pPr>
      <w:r>
        <w:t>Faculty Notes</w:t>
      </w:r>
    </w:p>
    <w:p w14:paraId="4E27A239" w14:textId="77777777" w:rsidR="004F566B" w:rsidRDefault="004F566B" w:rsidP="004F566B">
      <w:pPr>
        <w:rPr>
          <w:color w:val="BD313B"/>
        </w:rPr>
      </w:pPr>
    </w:p>
    <w:p w14:paraId="61874E0E" w14:textId="77777777" w:rsidR="004F566B" w:rsidRDefault="004F566B" w:rsidP="004F566B">
      <w:pPr>
        <w:pStyle w:val="AssignmentsLevel2"/>
        <w:numPr>
          <w:ilvl w:val="0"/>
          <w:numId w:val="0"/>
        </w:numPr>
        <w:ind w:left="360" w:hanging="360"/>
        <w:rPr>
          <w:b/>
        </w:rPr>
      </w:pPr>
      <w:r>
        <w:rPr>
          <w:b/>
        </w:rPr>
        <w:t>Field Experience</w:t>
      </w:r>
    </w:p>
    <w:p w14:paraId="1ECA57C3" w14:textId="77777777" w:rsidR="004F566B" w:rsidRDefault="004F566B" w:rsidP="004F566B">
      <w:pPr>
        <w:pStyle w:val="AssignmentsLevel2"/>
        <w:numPr>
          <w:ilvl w:val="0"/>
          <w:numId w:val="0"/>
        </w:numPr>
        <w:ind w:left="360" w:hanging="360"/>
        <w:rPr>
          <w:b/>
        </w:rPr>
      </w:pPr>
    </w:p>
    <w:p w14:paraId="3091C61E" w14:textId="5395A429" w:rsidR="00580B8D" w:rsidRDefault="004F566B" w:rsidP="004F566B">
      <w:pPr>
        <w:rPr>
          <w:color w:val="BD313B"/>
        </w:rPr>
      </w:pPr>
      <w:r>
        <w:t>Remind students to ensure they complete each task listed in the Site Experience Checklist found in the Field Experience Activities folder in Blackboard.</w:t>
      </w:r>
    </w:p>
    <w:p w14:paraId="11D6B467" w14:textId="77777777" w:rsidR="00580B8D" w:rsidRDefault="00580B8D">
      <w:pPr>
        <w:rPr>
          <w:color w:val="BD313B"/>
        </w:rPr>
      </w:pPr>
    </w:p>
    <w:p w14:paraId="5EF83360" w14:textId="77777777" w:rsidR="00580B8D" w:rsidRDefault="00580B8D">
      <w:pPr>
        <w:rPr>
          <w:color w:val="BD313B"/>
        </w:rPr>
      </w:pPr>
    </w:p>
    <w:p w14:paraId="50DF151B" w14:textId="77777777" w:rsidR="00580B8D" w:rsidRDefault="00580B8D">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70071783" w14:textId="77777777" w:rsidTr="002217BC">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6EF214C8" w14:textId="7B0E411F" w:rsidR="00580B8D" w:rsidRPr="00842155" w:rsidRDefault="00580B8D" w:rsidP="00580B8D">
            <w:pPr>
              <w:pStyle w:val="WeeklyTopicHeading1"/>
            </w:pPr>
            <w:r w:rsidRPr="0068364F">
              <w:lastRenderedPageBreak/>
              <w:t xml:space="preserve">Week </w:t>
            </w:r>
            <w:r>
              <w:t>Fifteen</w:t>
            </w:r>
            <w:r w:rsidRPr="0068364F">
              <w:t xml:space="preserve">: </w:t>
            </w:r>
            <w:r w:rsidR="00D051CC">
              <w:t>School Counseling Internship Reflection</w:t>
            </w:r>
          </w:p>
        </w:tc>
        <w:tc>
          <w:tcPr>
            <w:tcW w:w="1440" w:type="dxa"/>
            <w:tcBorders>
              <w:left w:val="nil"/>
              <w:bottom w:val="single" w:sz="4" w:space="0" w:color="000000" w:themeColor="text1"/>
              <w:right w:val="nil"/>
            </w:tcBorders>
            <w:shd w:val="clear" w:color="auto" w:fill="BF2C37"/>
          </w:tcPr>
          <w:p w14:paraId="58142C4C"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8F45254" w14:textId="77777777" w:rsidR="00580B8D" w:rsidRPr="0090566F" w:rsidRDefault="00580B8D" w:rsidP="00580B8D">
            <w:pPr>
              <w:tabs>
                <w:tab w:val="left" w:pos="0"/>
                <w:tab w:val="left" w:pos="3720"/>
              </w:tabs>
              <w:outlineLvl w:val="0"/>
              <w:rPr>
                <w:rFonts w:cs="Arial"/>
                <w:color w:val="FFFFFF"/>
                <w:sz w:val="28"/>
                <w:szCs w:val="28"/>
              </w:rPr>
            </w:pPr>
          </w:p>
        </w:tc>
      </w:tr>
      <w:tr w:rsidR="00580B8D" w:rsidRPr="00842155" w14:paraId="0B4EA8F7" w14:textId="77777777" w:rsidTr="002217BC">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1DE2DE" w14:textId="77777777" w:rsidR="00580B8D" w:rsidRPr="005B10FE" w:rsidRDefault="00580B8D" w:rsidP="002217BC">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495363E" w14:textId="77777777" w:rsidR="00580B8D" w:rsidRPr="00842155" w:rsidRDefault="00580B8D" w:rsidP="002217BC">
            <w:pPr>
              <w:tabs>
                <w:tab w:val="left" w:pos="0"/>
                <w:tab w:val="left" w:pos="3720"/>
              </w:tabs>
              <w:outlineLvl w:val="0"/>
              <w:rPr>
                <w:rFonts w:eastAsia="Arial" w:cs="Arial"/>
              </w:rPr>
            </w:pPr>
            <w:r w:rsidRPr="4948C66D">
              <w:rPr>
                <w:rFonts w:eastAsia="Arial" w:cs="Arial"/>
                <w:b/>
                <w:bCs/>
                <w:i/>
                <w:iCs/>
              </w:rPr>
              <w:t>Alignment</w:t>
            </w:r>
          </w:p>
        </w:tc>
      </w:tr>
      <w:tr w:rsidR="00F477DF" w:rsidRPr="00842155" w14:paraId="48132AE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8BEBE86" w14:textId="7CB86304" w:rsidR="002A6118" w:rsidRPr="006A1E7C" w:rsidRDefault="00F477DF" w:rsidP="00523B04">
            <w:pPr>
              <w:pStyle w:val="ObjectiveBullet"/>
              <w:numPr>
                <w:ilvl w:val="1"/>
                <w:numId w:val="39"/>
              </w:numPr>
              <w:tabs>
                <w:tab w:val="clear" w:pos="0"/>
              </w:tabs>
            </w:pPr>
            <w:r>
              <w:t>Assess your proficiency in applying school counseling proficiencies.</w:t>
            </w:r>
          </w:p>
        </w:tc>
        <w:tc>
          <w:tcPr>
            <w:tcW w:w="2880" w:type="dxa"/>
            <w:gridSpan w:val="2"/>
            <w:tcBorders>
              <w:top w:val="nil"/>
              <w:left w:val="nil"/>
              <w:bottom w:val="nil"/>
            </w:tcBorders>
          </w:tcPr>
          <w:p w14:paraId="189FDDF8" w14:textId="19BD5355" w:rsidR="00F477DF" w:rsidRDefault="00F477DF" w:rsidP="00F477DF">
            <w:pPr>
              <w:tabs>
                <w:tab w:val="left" w:pos="0"/>
                <w:tab w:val="left" w:pos="3720"/>
              </w:tabs>
              <w:outlineLvl w:val="0"/>
              <w:rPr>
                <w:rFonts w:cs="Arial"/>
                <w:szCs w:val="20"/>
              </w:rPr>
            </w:pPr>
            <w:r>
              <w:rPr>
                <w:rFonts w:cs="Arial"/>
                <w:szCs w:val="20"/>
              </w:rPr>
              <w:t>CLO1</w:t>
            </w:r>
            <w:r w:rsidR="00320B2A">
              <w:rPr>
                <w:rFonts w:cs="Arial"/>
                <w:szCs w:val="20"/>
              </w:rPr>
              <w:t>, CLO2, CLO3</w:t>
            </w:r>
          </w:p>
        </w:tc>
      </w:tr>
      <w:tr w:rsidR="00523B04" w:rsidRPr="00842155" w14:paraId="34C0829C"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6BFEA04C" w14:textId="6B85785F" w:rsidR="00523B04" w:rsidRDefault="00523B04" w:rsidP="00F477DF">
            <w:pPr>
              <w:pStyle w:val="ObjectiveBullet"/>
              <w:numPr>
                <w:ilvl w:val="1"/>
                <w:numId w:val="39"/>
              </w:numPr>
              <w:tabs>
                <w:tab w:val="clear" w:pos="0"/>
              </w:tabs>
            </w:pPr>
            <w:r>
              <w:t>Evaluate the completion of your internship goals for meeting ASCA competencies.</w:t>
            </w:r>
          </w:p>
        </w:tc>
        <w:tc>
          <w:tcPr>
            <w:tcW w:w="2880" w:type="dxa"/>
            <w:gridSpan w:val="2"/>
            <w:tcBorders>
              <w:top w:val="nil"/>
              <w:left w:val="nil"/>
              <w:bottom w:val="nil"/>
            </w:tcBorders>
          </w:tcPr>
          <w:p w14:paraId="225868FD" w14:textId="6B1F4A11" w:rsidR="00523B04" w:rsidRDefault="00D41522" w:rsidP="00F477DF">
            <w:pPr>
              <w:tabs>
                <w:tab w:val="left" w:pos="0"/>
                <w:tab w:val="left" w:pos="3720"/>
              </w:tabs>
              <w:outlineLvl w:val="0"/>
              <w:rPr>
                <w:rFonts w:cs="Arial"/>
                <w:szCs w:val="20"/>
              </w:rPr>
            </w:pPr>
            <w:r>
              <w:rPr>
                <w:rFonts w:cs="Arial"/>
                <w:szCs w:val="20"/>
              </w:rPr>
              <w:t>CLO1</w:t>
            </w:r>
          </w:p>
        </w:tc>
      </w:tr>
      <w:tr w:rsidR="00523B04" w:rsidRPr="00842155" w14:paraId="785F378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333EBC51" w14:textId="2A61BFA4" w:rsidR="00523B04" w:rsidRDefault="00523B04" w:rsidP="00F477DF">
            <w:pPr>
              <w:pStyle w:val="ObjectiveBullet"/>
              <w:numPr>
                <w:ilvl w:val="1"/>
                <w:numId w:val="39"/>
              </w:numPr>
              <w:tabs>
                <w:tab w:val="clear" w:pos="0"/>
              </w:tabs>
            </w:pPr>
            <w:r>
              <w:t>Evaluate your school counseling internship experience.</w:t>
            </w:r>
          </w:p>
        </w:tc>
        <w:tc>
          <w:tcPr>
            <w:tcW w:w="2880" w:type="dxa"/>
            <w:gridSpan w:val="2"/>
            <w:tcBorders>
              <w:top w:val="nil"/>
              <w:left w:val="nil"/>
              <w:bottom w:val="nil"/>
            </w:tcBorders>
          </w:tcPr>
          <w:p w14:paraId="08CB3FE7" w14:textId="039357E5" w:rsidR="00523B04" w:rsidRDefault="00D41522" w:rsidP="00F477DF">
            <w:pPr>
              <w:tabs>
                <w:tab w:val="left" w:pos="0"/>
                <w:tab w:val="left" w:pos="3720"/>
              </w:tabs>
              <w:outlineLvl w:val="0"/>
              <w:rPr>
                <w:rFonts w:cs="Arial"/>
                <w:szCs w:val="20"/>
              </w:rPr>
            </w:pPr>
            <w:r>
              <w:rPr>
                <w:rFonts w:cs="Arial"/>
                <w:szCs w:val="20"/>
              </w:rPr>
              <w:t>CLO2</w:t>
            </w:r>
          </w:p>
        </w:tc>
      </w:tr>
      <w:tr w:rsidR="00523B04" w:rsidRPr="00842155" w14:paraId="3FE557F1"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7B41F9A2" w14:textId="69B35CD0" w:rsidR="00523B04" w:rsidRDefault="00523B04" w:rsidP="00F477DF">
            <w:pPr>
              <w:pStyle w:val="ObjectiveBullet"/>
              <w:numPr>
                <w:ilvl w:val="1"/>
                <w:numId w:val="39"/>
              </w:numPr>
              <w:tabs>
                <w:tab w:val="clear" w:pos="0"/>
              </w:tabs>
            </w:pPr>
            <w:r>
              <w:t>Evaluate a case study to form a profile and treatment plan.</w:t>
            </w:r>
          </w:p>
        </w:tc>
        <w:tc>
          <w:tcPr>
            <w:tcW w:w="2880" w:type="dxa"/>
            <w:gridSpan w:val="2"/>
            <w:tcBorders>
              <w:top w:val="nil"/>
              <w:left w:val="nil"/>
              <w:bottom w:val="nil"/>
            </w:tcBorders>
          </w:tcPr>
          <w:p w14:paraId="2D12A8E0" w14:textId="65C93294" w:rsidR="00523B04" w:rsidRDefault="00402E92" w:rsidP="00F477DF">
            <w:pPr>
              <w:tabs>
                <w:tab w:val="left" w:pos="0"/>
                <w:tab w:val="left" w:pos="3720"/>
              </w:tabs>
              <w:outlineLvl w:val="0"/>
              <w:rPr>
                <w:rFonts w:cs="Arial"/>
                <w:szCs w:val="20"/>
              </w:rPr>
            </w:pPr>
            <w:r>
              <w:rPr>
                <w:rFonts w:cs="Arial"/>
                <w:szCs w:val="20"/>
              </w:rPr>
              <w:t>CLO1, CLO3</w:t>
            </w:r>
          </w:p>
        </w:tc>
      </w:tr>
      <w:tr w:rsidR="002748E5" w:rsidRPr="00842155" w14:paraId="50EF2D6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66E70D8" w14:textId="0D2F4ED5" w:rsidR="002748E5" w:rsidRDefault="002748E5" w:rsidP="00F477DF">
            <w:pPr>
              <w:pStyle w:val="ObjectiveBullet"/>
              <w:numPr>
                <w:ilvl w:val="1"/>
                <w:numId w:val="39"/>
              </w:numPr>
              <w:tabs>
                <w:tab w:val="clear" w:pos="0"/>
              </w:tabs>
            </w:pPr>
            <w:r>
              <w:t>Identify direct and indirect student services.</w:t>
            </w:r>
          </w:p>
        </w:tc>
        <w:tc>
          <w:tcPr>
            <w:tcW w:w="2880" w:type="dxa"/>
            <w:gridSpan w:val="2"/>
            <w:tcBorders>
              <w:top w:val="nil"/>
              <w:left w:val="nil"/>
              <w:bottom w:val="nil"/>
            </w:tcBorders>
          </w:tcPr>
          <w:p w14:paraId="55EBC4F1" w14:textId="07765109" w:rsidR="002748E5" w:rsidRDefault="001A1402" w:rsidP="00F477DF">
            <w:pPr>
              <w:tabs>
                <w:tab w:val="left" w:pos="0"/>
                <w:tab w:val="left" w:pos="3720"/>
              </w:tabs>
              <w:outlineLvl w:val="0"/>
              <w:rPr>
                <w:rFonts w:cs="Arial"/>
                <w:szCs w:val="20"/>
              </w:rPr>
            </w:pPr>
            <w:r>
              <w:rPr>
                <w:rFonts w:cs="Arial"/>
                <w:szCs w:val="20"/>
              </w:rPr>
              <w:t>CLO1, CLO2 CLO3, CLO4, CLO5</w:t>
            </w:r>
          </w:p>
        </w:tc>
      </w:tr>
      <w:tr w:rsidR="006034D6" w:rsidRPr="00842155" w14:paraId="0A63BA7F" w14:textId="77777777" w:rsidTr="002217BC">
        <w:tc>
          <w:tcPr>
            <w:tcW w:w="10170" w:type="dxa"/>
            <w:tcBorders>
              <w:right w:val="single" w:sz="4" w:space="0" w:color="000000" w:themeColor="text1"/>
            </w:tcBorders>
            <w:shd w:val="clear" w:color="auto" w:fill="D8D9DA"/>
            <w:tcMar>
              <w:top w:w="115" w:type="dxa"/>
              <w:left w:w="115" w:type="dxa"/>
              <w:bottom w:w="115" w:type="dxa"/>
              <w:right w:w="115" w:type="dxa"/>
            </w:tcMar>
          </w:tcPr>
          <w:p w14:paraId="5B449D27" w14:textId="77777777" w:rsidR="006034D6" w:rsidRDefault="006034D6" w:rsidP="006034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24DBE00"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7F083A"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36B6738" w14:textId="77777777" w:rsidR="006034D6" w:rsidRPr="005B10FE" w:rsidRDefault="006034D6" w:rsidP="006034D6">
            <w:pPr>
              <w:rPr>
                <w:rFonts w:eastAsia="Arial" w:cs="Arial"/>
                <w:b/>
                <w:bCs/>
                <w:i/>
                <w:iCs/>
              </w:rPr>
            </w:pPr>
            <w:r w:rsidRPr="4948C66D">
              <w:rPr>
                <w:rFonts w:eastAsia="Arial" w:cs="Arial"/>
                <w:b/>
                <w:bCs/>
                <w:i/>
                <w:iCs/>
              </w:rPr>
              <w:t>AIE</w:t>
            </w:r>
          </w:p>
        </w:tc>
      </w:tr>
      <w:tr w:rsidR="00A01DA9" w:rsidRPr="00E00020" w14:paraId="3B02DA8D" w14:textId="77777777" w:rsidTr="00FB75FF">
        <w:tc>
          <w:tcPr>
            <w:tcW w:w="10170" w:type="dxa"/>
            <w:tcBorders>
              <w:right w:val="single" w:sz="4" w:space="0" w:color="000000" w:themeColor="text1"/>
            </w:tcBorders>
            <w:shd w:val="clear" w:color="auto" w:fill="auto"/>
            <w:tcMar>
              <w:top w:w="115" w:type="dxa"/>
              <w:left w:w="115" w:type="dxa"/>
              <w:bottom w:w="115" w:type="dxa"/>
              <w:right w:w="115" w:type="dxa"/>
            </w:tcMar>
          </w:tcPr>
          <w:p w14:paraId="246CDE83" w14:textId="77777777" w:rsidR="00A01DA9" w:rsidRPr="004E50D7" w:rsidRDefault="00A01DA9" w:rsidP="00FB75FF">
            <w:pPr>
              <w:rPr>
                <w:b/>
              </w:rPr>
            </w:pPr>
            <w:r>
              <w:rPr>
                <w:b/>
              </w:rPr>
              <w:t xml:space="preserve">Important Note About the </w:t>
            </w:r>
            <w:r w:rsidRPr="004E50D7">
              <w:rPr>
                <w:b/>
              </w:rPr>
              <w:t>Evaluations</w:t>
            </w:r>
          </w:p>
          <w:p w14:paraId="7FA11836" w14:textId="77777777" w:rsidR="00A01DA9" w:rsidRPr="004E50D7" w:rsidRDefault="00A01DA9" w:rsidP="00FB75FF">
            <w:pPr>
              <w:rPr>
                <w:b/>
              </w:rPr>
            </w:pPr>
          </w:p>
          <w:p w14:paraId="622ABA8A" w14:textId="77777777" w:rsidR="00A01DA9" w:rsidRDefault="00A01DA9" w:rsidP="00FB75FF">
            <w:pPr>
              <w:pStyle w:val="AssignmentsLevel2"/>
            </w:pPr>
            <w:r w:rsidRPr="009B286A">
              <w:rPr>
                <w:b/>
              </w:rPr>
              <w:t>Site Supervisor Evaluation</w:t>
            </w:r>
            <w:r w:rsidRPr="004E50D7">
              <w:t xml:space="preserve"> - You are not responsible for collecting your site supervisor evaluation at the end of the course.  The University supervisor will communicate and collect evaluations from your site. The University supervisor is not the same as your course instructor.  Your instructor will let you know the name of the University Supervisor.</w:t>
            </w:r>
          </w:p>
          <w:p w14:paraId="1C4321C4" w14:textId="070610EC" w:rsidR="00A01DA9" w:rsidRPr="006B0C81" w:rsidRDefault="00A01DA9" w:rsidP="00FB75FF">
            <w:pPr>
              <w:pStyle w:val="AssignmentsLevel2"/>
              <w:rPr>
                <w:b/>
              </w:rPr>
            </w:pPr>
            <w:r w:rsidRPr="009B286A">
              <w:rPr>
                <w:b/>
              </w:rPr>
              <w:t>Student Evaluation of Internship Site</w:t>
            </w:r>
            <w:r w:rsidRPr="004E50D7">
              <w:t xml:space="preserve"> – Complete the evaluation of your site located in the internship handbook</w:t>
            </w:r>
            <w:r w:rsidR="00821846">
              <w:t xml:space="preserve"> or the student portal</w:t>
            </w:r>
            <w:r w:rsidRPr="004E50D7">
              <w:t>.</w:t>
            </w:r>
          </w:p>
        </w:tc>
        <w:tc>
          <w:tcPr>
            <w:tcW w:w="1440" w:type="dxa"/>
            <w:tcBorders>
              <w:left w:val="single" w:sz="4" w:space="0" w:color="000000" w:themeColor="text1"/>
            </w:tcBorders>
            <w:shd w:val="clear" w:color="auto" w:fill="auto"/>
          </w:tcPr>
          <w:p w14:paraId="567329AE" w14:textId="77777777" w:rsidR="00A01DA9" w:rsidRDefault="00A01DA9" w:rsidP="00FB75FF">
            <w:pPr>
              <w:tabs>
                <w:tab w:val="left" w:pos="0"/>
                <w:tab w:val="left" w:pos="3720"/>
              </w:tabs>
              <w:outlineLvl w:val="0"/>
              <w:rPr>
                <w:rFonts w:cs="Arial"/>
                <w:szCs w:val="20"/>
              </w:rPr>
            </w:pPr>
          </w:p>
        </w:tc>
        <w:tc>
          <w:tcPr>
            <w:tcW w:w="1440" w:type="dxa"/>
            <w:tcBorders>
              <w:left w:val="single" w:sz="4" w:space="0" w:color="000000" w:themeColor="text1"/>
            </w:tcBorders>
            <w:shd w:val="clear" w:color="auto" w:fill="auto"/>
          </w:tcPr>
          <w:p w14:paraId="1B12CB02" w14:textId="77777777" w:rsidR="00A01DA9" w:rsidRPr="00E00020" w:rsidRDefault="00A01DA9" w:rsidP="00FB75FF">
            <w:pPr>
              <w:rPr>
                <w:rFonts w:cs="Arial"/>
                <w:b/>
                <w:i/>
                <w:szCs w:val="20"/>
              </w:rPr>
            </w:pPr>
          </w:p>
        </w:tc>
      </w:tr>
      <w:tr w:rsidR="006034D6" w:rsidRPr="00842155" w14:paraId="2602E178"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A3978AF" w14:textId="77777777" w:rsidR="006034D6" w:rsidRPr="005D76B2" w:rsidRDefault="006034D6" w:rsidP="006034D6">
            <w:pPr>
              <w:tabs>
                <w:tab w:val="left" w:pos="2329"/>
              </w:tabs>
              <w:rPr>
                <w:b/>
              </w:rPr>
            </w:pPr>
            <w:r>
              <w:rPr>
                <w:rFonts w:cs="Arial"/>
                <w:b/>
                <w:szCs w:val="20"/>
              </w:rPr>
              <w:t>Discussion: Case Study Presentation</w:t>
            </w:r>
          </w:p>
          <w:p w14:paraId="29D782BB" w14:textId="77777777" w:rsidR="006034D6" w:rsidRDefault="006034D6" w:rsidP="006034D6">
            <w:pPr>
              <w:tabs>
                <w:tab w:val="left" w:pos="2329"/>
              </w:tabs>
              <w:rPr>
                <w:rFonts w:cs="Arial"/>
                <w:b/>
                <w:szCs w:val="20"/>
              </w:rPr>
            </w:pPr>
          </w:p>
          <w:p w14:paraId="177111EC" w14:textId="77777777" w:rsidR="00AE4EAC" w:rsidRDefault="00AE4EAC" w:rsidP="00AE4EAC">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7C95A88" w14:textId="77777777" w:rsidR="00AE4EAC" w:rsidRDefault="00AE4EAC" w:rsidP="00AE4EAC">
            <w:pPr>
              <w:tabs>
                <w:tab w:val="left" w:pos="0"/>
                <w:tab w:val="left" w:pos="3720"/>
              </w:tabs>
              <w:outlineLvl w:val="0"/>
              <w:rPr>
                <w:rFonts w:cs="Arial"/>
                <w:szCs w:val="20"/>
              </w:rPr>
            </w:pPr>
          </w:p>
          <w:p w14:paraId="32A2FE6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2069DF2" w14:textId="77777777" w:rsidR="00AE4EAC" w:rsidRDefault="00AE4EAC" w:rsidP="00AE4EAC">
            <w:pPr>
              <w:tabs>
                <w:tab w:val="left" w:pos="0"/>
                <w:tab w:val="left" w:pos="3720"/>
              </w:tabs>
              <w:outlineLvl w:val="0"/>
              <w:rPr>
                <w:rFonts w:cs="Arial"/>
                <w:b/>
                <w:szCs w:val="20"/>
              </w:rPr>
            </w:pPr>
          </w:p>
          <w:p w14:paraId="42E60F4D"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0EE5D444" w14:textId="77777777" w:rsidR="00AE4EAC" w:rsidRDefault="00AE4EAC" w:rsidP="00AE4EAC">
            <w:pPr>
              <w:tabs>
                <w:tab w:val="left" w:pos="0"/>
                <w:tab w:val="left" w:pos="3720"/>
              </w:tabs>
              <w:outlineLvl w:val="0"/>
              <w:rPr>
                <w:rFonts w:cs="Arial"/>
                <w:b/>
                <w:szCs w:val="20"/>
              </w:rPr>
            </w:pPr>
          </w:p>
          <w:p w14:paraId="220CFFA2" w14:textId="0F96D590" w:rsidR="00AE4EAC" w:rsidRPr="0042764C" w:rsidRDefault="00AE4EAC" w:rsidP="00AE4EAC">
            <w:pPr>
              <w:tabs>
                <w:tab w:val="left" w:pos="0"/>
                <w:tab w:val="left" w:pos="3720"/>
              </w:tabs>
              <w:outlineLvl w:val="0"/>
              <w:rPr>
                <w:rFonts w:cs="Arial"/>
                <w:b/>
                <w:szCs w:val="20"/>
              </w:rPr>
            </w:pPr>
            <w:r w:rsidRPr="008C1968">
              <w:rPr>
                <w:rFonts w:cs="Arial"/>
                <w:b/>
                <w:szCs w:val="20"/>
              </w:rPr>
              <w:lastRenderedPageBreak/>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r w:rsidR="00A87DD5">
              <w:rPr>
                <w:rFonts w:cs="Arial"/>
                <w:szCs w:val="20"/>
              </w:rPr>
              <w:t xml:space="preserve"> </w:t>
            </w:r>
            <w:r w:rsidR="00A87DD5">
              <w:t>Do not use actual student names in your assignment.</w:t>
            </w:r>
          </w:p>
          <w:p w14:paraId="67B7B5E7" w14:textId="77777777" w:rsidR="00AE4EAC" w:rsidRDefault="00AE4EAC" w:rsidP="00AE4EAC">
            <w:pPr>
              <w:tabs>
                <w:tab w:val="left" w:pos="0"/>
                <w:tab w:val="left" w:pos="3720"/>
              </w:tabs>
              <w:outlineLvl w:val="0"/>
              <w:rPr>
                <w:rFonts w:cs="Arial"/>
                <w:szCs w:val="20"/>
              </w:rPr>
            </w:pPr>
          </w:p>
          <w:p w14:paraId="7C26BC8D"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51C73B7" w14:textId="77777777" w:rsidR="00AE4EAC" w:rsidRDefault="00AE4EAC" w:rsidP="00AE4EAC">
            <w:pPr>
              <w:tabs>
                <w:tab w:val="left" w:pos="2329"/>
              </w:tabs>
              <w:rPr>
                <w:rFonts w:cs="Arial"/>
                <w:szCs w:val="20"/>
              </w:rPr>
            </w:pPr>
          </w:p>
          <w:p w14:paraId="4C8591C6" w14:textId="5F90357B" w:rsidR="006034D6" w:rsidRPr="00EB6CD9" w:rsidRDefault="00AE4EAC" w:rsidP="00AE4EAC">
            <w:pPr>
              <w:tabs>
                <w:tab w:val="left" w:pos="2329"/>
              </w:tabs>
              <w:rPr>
                <w:rFonts w:cs="Arial"/>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question, and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r w:rsidR="00EB6CD9">
              <w:rPr>
                <w:rFonts w:cs="Arial"/>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646B3" w14:textId="10C3A03D" w:rsidR="006034D6" w:rsidRDefault="00276D03" w:rsidP="006034D6">
            <w:pPr>
              <w:rPr>
                <w:rFonts w:cs="Arial"/>
                <w:szCs w:val="20"/>
              </w:rPr>
            </w:pPr>
            <w:r>
              <w:rPr>
                <w:rFonts w:cs="Arial"/>
                <w:szCs w:val="20"/>
              </w:rPr>
              <w:lastRenderedPageBreak/>
              <w:t>15.4</w:t>
            </w:r>
          </w:p>
        </w:tc>
        <w:tc>
          <w:tcPr>
            <w:tcW w:w="1440" w:type="dxa"/>
            <w:tcBorders>
              <w:left w:val="single" w:sz="4" w:space="0" w:color="000000" w:themeColor="text1"/>
            </w:tcBorders>
            <w:shd w:val="clear" w:color="auto" w:fill="FFFFFF" w:themeFill="background1"/>
          </w:tcPr>
          <w:p w14:paraId="2C431ED7" w14:textId="0B7319B7" w:rsidR="006034D6" w:rsidRDefault="00B80A0E" w:rsidP="006034D6">
            <w:r>
              <w:t xml:space="preserve">Case Study = </w:t>
            </w:r>
            <w:r>
              <w:rPr>
                <w:b/>
                <w:bCs/>
              </w:rPr>
              <w:t>.5</w:t>
            </w:r>
            <w:r w:rsidRPr="4948C66D">
              <w:rPr>
                <w:b/>
                <w:bCs/>
              </w:rPr>
              <w:t xml:space="preserve"> hour</w:t>
            </w:r>
          </w:p>
        </w:tc>
      </w:tr>
      <w:tr w:rsidR="006034D6" w:rsidRPr="007F339F" w14:paraId="549F4418" w14:textId="77777777" w:rsidTr="003F295C">
        <w:tc>
          <w:tcPr>
            <w:tcW w:w="10170" w:type="dxa"/>
            <w:tcMar>
              <w:top w:w="115" w:type="dxa"/>
              <w:left w:w="115" w:type="dxa"/>
              <w:bottom w:w="115" w:type="dxa"/>
              <w:right w:w="115" w:type="dxa"/>
            </w:tcMar>
          </w:tcPr>
          <w:p w14:paraId="78E99627" w14:textId="77777777" w:rsidR="007B01D2" w:rsidRDefault="007B01D2" w:rsidP="007B01D2">
            <w:pPr>
              <w:tabs>
                <w:tab w:val="left" w:pos="2329"/>
              </w:tabs>
              <w:rPr>
                <w:rFonts w:cs="Arial"/>
                <w:b/>
                <w:szCs w:val="20"/>
              </w:rPr>
            </w:pPr>
            <w:r>
              <w:rPr>
                <w:rFonts w:cs="Arial"/>
                <w:b/>
                <w:szCs w:val="20"/>
              </w:rPr>
              <w:t xml:space="preserve">Time Log </w:t>
            </w:r>
          </w:p>
          <w:p w14:paraId="343249DC" w14:textId="77777777" w:rsidR="007B01D2" w:rsidRDefault="007B01D2" w:rsidP="007B01D2">
            <w:pPr>
              <w:tabs>
                <w:tab w:val="left" w:pos="2329"/>
              </w:tabs>
              <w:rPr>
                <w:rFonts w:cs="Arial"/>
                <w:b/>
                <w:szCs w:val="20"/>
              </w:rPr>
            </w:pPr>
          </w:p>
          <w:p w14:paraId="084841C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7106CB9" w14:textId="77777777" w:rsidR="007B01D2" w:rsidRDefault="007B01D2" w:rsidP="007B01D2">
            <w:pPr>
              <w:tabs>
                <w:tab w:val="left" w:pos="2329"/>
              </w:tabs>
              <w:rPr>
                <w:rFonts w:cs="Arial"/>
                <w:b/>
                <w:szCs w:val="20"/>
              </w:rPr>
            </w:pPr>
          </w:p>
          <w:p w14:paraId="2C27D1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0EA08CA3" w14:textId="77777777" w:rsidR="007B01D2" w:rsidRDefault="007B01D2" w:rsidP="007B01D2">
            <w:pPr>
              <w:rPr>
                <w:rFonts w:cs="Arial"/>
                <w:b/>
                <w:szCs w:val="20"/>
              </w:rPr>
            </w:pPr>
          </w:p>
          <w:p w14:paraId="7B22FC76" w14:textId="6434A92E" w:rsidR="006034D6" w:rsidRPr="4948C66D" w:rsidRDefault="007B01D2" w:rsidP="00FF73C1">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083C3AEC" w14:textId="60CC23E0" w:rsidR="006034D6" w:rsidRPr="009F6FAF" w:rsidRDefault="006034D6" w:rsidP="003F295C">
            <w:pPr>
              <w:rPr>
                <w:rFonts w:cs="Arial"/>
                <w:szCs w:val="20"/>
              </w:rPr>
            </w:pPr>
            <w:r>
              <w:rPr>
                <w:rFonts w:cs="Arial"/>
                <w:szCs w:val="20"/>
              </w:rPr>
              <w:t>15.</w:t>
            </w:r>
            <w:r w:rsidR="00276D03">
              <w:rPr>
                <w:rFonts w:cs="Arial"/>
                <w:szCs w:val="20"/>
              </w:rPr>
              <w:t>5</w:t>
            </w:r>
          </w:p>
        </w:tc>
        <w:tc>
          <w:tcPr>
            <w:tcW w:w="1440" w:type="dxa"/>
            <w:tcBorders>
              <w:bottom w:val="single" w:sz="4" w:space="0" w:color="000000" w:themeColor="text1"/>
            </w:tcBorders>
          </w:tcPr>
          <w:p w14:paraId="09AD338C" w14:textId="41DBA63A" w:rsidR="006034D6" w:rsidRPr="009F6FAF" w:rsidRDefault="006034D6" w:rsidP="003F295C">
            <w:pPr>
              <w:rPr>
                <w:rFonts w:cs="Arial"/>
                <w:szCs w:val="20"/>
              </w:rPr>
            </w:pPr>
          </w:p>
        </w:tc>
      </w:tr>
      <w:tr w:rsidR="006034D6" w:rsidRPr="00842155" w14:paraId="66BC6224"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6DA3E1D" w14:textId="224E617A" w:rsidR="00DB7464" w:rsidRDefault="00DB7464" w:rsidP="00DB7464">
            <w:pPr>
              <w:pStyle w:val="AssignmentsLevel1"/>
              <w:rPr>
                <w:b/>
              </w:rPr>
            </w:pPr>
            <w:r>
              <w:rPr>
                <w:b/>
              </w:rPr>
              <w:t>Group Supervision: Week 15 Consultation and Peer Supervision</w:t>
            </w:r>
          </w:p>
          <w:p w14:paraId="4D8D9D66" w14:textId="77777777" w:rsidR="00DB7464" w:rsidRDefault="00DB7464" w:rsidP="00DB7464">
            <w:pPr>
              <w:pStyle w:val="AssignmentsLevel1"/>
              <w:rPr>
                <w:b/>
              </w:rPr>
            </w:pPr>
          </w:p>
          <w:p w14:paraId="4CDC3B1B" w14:textId="1517FE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37D4479C" w14:textId="77777777" w:rsidR="00DB7464" w:rsidRDefault="00DB7464" w:rsidP="00DB7464">
            <w:pPr>
              <w:pStyle w:val="AssignmentsLevel1"/>
              <w:rPr>
                <w:rFonts w:ascii="Times New Roman" w:hAnsi="Times New Roman" w:cs="Times New Roman"/>
              </w:rPr>
            </w:pPr>
          </w:p>
          <w:p w14:paraId="65CC0C7A" w14:textId="77777777" w:rsidR="00DB7464" w:rsidRDefault="00DB7464" w:rsidP="00DB7464">
            <w:pPr>
              <w:pStyle w:val="APACitation"/>
            </w:pPr>
            <w:r>
              <w:rPr>
                <w:rStyle w:val="Strong"/>
              </w:rPr>
              <w:t>Attend</w:t>
            </w:r>
            <w:r>
              <w:t xml:space="preserve"> the hour and a half of group supervision as scheduled by your instructor.</w:t>
            </w:r>
          </w:p>
          <w:p w14:paraId="6007983C" w14:textId="77777777" w:rsidR="00DB7464" w:rsidRDefault="00DB7464" w:rsidP="00DB7464">
            <w:pPr>
              <w:pStyle w:val="APACitation"/>
            </w:pPr>
          </w:p>
          <w:p w14:paraId="279859F3" w14:textId="0F62A414" w:rsidR="006034D6" w:rsidRPr="00580B8D" w:rsidRDefault="00DB7464" w:rsidP="00DB7464">
            <w:pPr>
              <w:pStyle w:val="AssignmentsLevel1"/>
              <w:rPr>
                <w:b/>
              </w:rPr>
            </w:pPr>
            <w:r>
              <w:rPr>
                <w:rStyle w:val="Strong"/>
              </w:rPr>
              <w:t>Prepare</w:t>
            </w:r>
            <w:r>
              <w:t xml:space="preserve"> to assess your proficiency in applying school counseling competencies during your field experience.</w:t>
            </w:r>
            <w:r w:rsidR="00A87DD5">
              <w:t xml:space="preserve"> </w:t>
            </w:r>
          </w:p>
        </w:tc>
        <w:tc>
          <w:tcPr>
            <w:tcW w:w="1440" w:type="dxa"/>
            <w:tcBorders>
              <w:left w:val="single" w:sz="4" w:space="0" w:color="000000" w:themeColor="text1"/>
              <w:bottom w:val="single" w:sz="4" w:space="0" w:color="000000" w:themeColor="text1"/>
            </w:tcBorders>
            <w:shd w:val="clear" w:color="auto" w:fill="FFFFFF" w:themeFill="background1"/>
          </w:tcPr>
          <w:p w14:paraId="1ABF91C7" w14:textId="1FA0F0F3" w:rsidR="006034D6" w:rsidRPr="009F6FAF" w:rsidRDefault="006034D6" w:rsidP="006034D6">
            <w:pPr>
              <w:rPr>
                <w:rFonts w:cs="Arial"/>
                <w:szCs w:val="20"/>
              </w:rPr>
            </w:pPr>
            <w:r>
              <w:rPr>
                <w:rFonts w:cs="Arial"/>
                <w:szCs w:val="20"/>
              </w:rPr>
              <w:t>15.</w:t>
            </w:r>
            <w:r w:rsidR="00276D03">
              <w:rPr>
                <w:rFonts w:cs="Arial"/>
                <w:szCs w:val="20"/>
              </w:rPr>
              <w:t>1</w:t>
            </w:r>
          </w:p>
        </w:tc>
        <w:tc>
          <w:tcPr>
            <w:tcW w:w="1440" w:type="dxa"/>
            <w:tcBorders>
              <w:left w:val="single" w:sz="4" w:space="0" w:color="000000" w:themeColor="text1"/>
              <w:bottom w:val="single" w:sz="4" w:space="0" w:color="000000" w:themeColor="text1"/>
            </w:tcBorders>
            <w:shd w:val="clear" w:color="auto" w:fill="FFFFFF" w:themeFill="background1"/>
          </w:tcPr>
          <w:p w14:paraId="4248323F" w14:textId="79E90990" w:rsidR="006034D6" w:rsidRPr="009F6FAF" w:rsidRDefault="003F559E" w:rsidP="006034D6">
            <w:pPr>
              <w:rPr>
                <w:rFonts w:cs="Arial"/>
                <w:szCs w:val="20"/>
              </w:rPr>
            </w:pPr>
            <w:r>
              <w:rPr>
                <w:rFonts w:cs="Arial"/>
                <w:szCs w:val="20"/>
              </w:rPr>
              <w:t xml:space="preserve">Group Session = </w:t>
            </w:r>
            <w:r w:rsidRPr="003F559E">
              <w:rPr>
                <w:rFonts w:cs="Arial"/>
                <w:b/>
                <w:szCs w:val="20"/>
              </w:rPr>
              <w:t>1.5 hours</w:t>
            </w:r>
          </w:p>
        </w:tc>
      </w:tr>
      <w:tr w:rsidR="00593032" w:rsidRPr="00842155" w14:paraId="529F4120"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EDCEDED" w14:textId="77777777" w:rsidR="00593032" w:rsidRPr="00893E2B" w:rsidRDefault="00593032" w:rsidP="00593032">
            <w:pPr>
              <w:pStyle w:val="AssignmentsLevel1"/>
              <w:rPr>
                <w:b/>
              </w:rPr>
            </w:pPr>
            <w:r w:rsidRPr="00893E2B">
              <w:rPr>
                <w:b/>
              </w:rPr>
              <w:t>Field Experience Activities</w:t>
            </w:r>
          </w:p>
          <w:p w14:paraId="63248C7B" w14:textId="77777777" w:rsidR="00593032" w:rsidRDefault="00593032" w:rsidP="00593032">
            <w:pPr>
              <w:pStyle w:val="AssignmentsLevel1"/>
            </w:pPr>
          </w:p>
          <w:p w14:paraId="4634B4C8" w14:textId="37F381F3" w:rsidR="00593032" w:rsidRDefault="00593032" w:rsidP="00DB7464">
            <w:pPr>
              <w:pStyle w:val="AssignmentsLevel1"/>
              <w:rPr>
                <w:b/>
              </w:rPr>
            </w:pPr>
            <w:r w:rsidRPr="00893E2B">
              <w:rPr>
                <w:b/>
              </w:rPr>
              <w:t>Submit</w:t>
            </w:r>
            <w:r w:rsidRPr="00893E2B">
              <w:t xml:space="preserve"> the required deliverable for ea</w:t>
            </w:r>
            <w:r>
              <w:t xml:space="preserve">ch activity required in the </w:t>
            </w:r>
            <w:r w:rsidRPr="009F0DBF">
              <w:rPr>
                <w:b/>
              </w:rPr>
              <w:t>Field Experience</w:t>
            </w:r>
            <w:r>
              <w:t>.</w:t>
            </w:r>
          </w:p>
        </w:tc>
        <w:tc>
          <w:tcPr>
            <w:tcW w:w="1440" w:type="dxa"/>
            <w:tcBorders>
              <w:left w:val="single" w:sz="4" w:space="0" w:color="000000" w:themeColor="text1"/>
              <w:bottom w:val="single" w:sz="4" w:space="0" w:color="000000" w:themeColor="text1"/>
            </w:tcBorders>
            <w:shd w:val="clear" w:color="auto" w:fill="FFFFFF" w:themeFill="background1"/>
          </w:tcPr>
          <w:p w14:paraId="6F083F09" w14:textId="77777777" w:rsidR="00593032" w:rsidRDefault="00593032" w:rsidP="006034D6">
            <w:pPr>
              <w:rPr>
                <w:rFonts w:cs="Arial"/>
                <w:szCs w:val="20"/>
              </w:rPr>
            </w:pPr>
          </w:p>
        </w:tc>
        <w:tc>
          <w:tcPr>
            <w:tcW w:w="1440" w:type="dxa"/>
            <w:tcBorders>
              <w:left w:val="single" w:sz="4" w:space="0" w:color="000000" w:themeColor="text1"/>
              <w:bottom w:val="single" w:sz="4" w:space="0" w:color="000000" w:themeColor="text1"/>
            </w:tcBorders>
            <w:shd w:val="clear" w:color="auto" w:fill="FFFFFF" w:themeFill="background1"/>
          </w:tcPr>
          <w:p w14:paraId="2A672911" w14:textId="77777777" w:rsidR="00593032" w:rsidRDefault="00593032" w:rsidP="006034D6">
            <w:pPr>
              <w:rPr>
                <w:rFonts w:cs="Arial"/>
                <w:szCs w:val="20"/>
              </w:rPr>
            </w:pPr>
          </w:p>
        </w:tc>
      </w:tr>
      <w:tr w:rsidR="006034D6" w:rsidRPr="00103FC5" w14:paraId="6CCEA5BC" w14:textId="77777777" w:rsidTr="00242E23">
        <w:tc>
          <w:tcPr>
            <w:tcW w:w="10170" w:type="dxa"/>
            <w:tcBorders>
              <w:bottom w:val="single" w:sz="4" w:space="0" w:color="auto"/>
            </w:tcBorders>
            <w:tcMar>
              <w:top w:w="115" w:type="dxa"/>
              <w:left w:w="115" w:type="dxa"/>
              <w:bottom w:w="115" w:type="dxa"/>
              <w:right w:w="115" w:type="dxa"/>
            </w:tcMar>
          </w:tcPr>
          <w:p w14:paraId="7DDBA29F" w14:textId="6F34021F" w:rsidR="006034D6" w:rsidRDefault="00724AEC" w:rsidP="006034D6">
            <w:pPr>
              <w:tabs>
                <w:tab w:val="left" w:pos="2329"/>
              </w:tabs>
              <w:rPr>
                <w:b/>
              </w:rPr>
            </w:pPr>
            <w:r>
              <w:rPr>
                <w:b/>
              </w:rPr>
              <w:t>Week 15: Peer Support Learning Circle</w:t>
            </w:r>
          </w:p>
          <w:p w14:paraId="6DFAB9BA" w14:textId="77777777" w:rsidR="006034D6" w:rsidRDefault="006034D6" w:rsidP="006034D6">
            <w:pPr>
              <w:tabs>
                <w:tab w:val="left" w:pos="2329"/>
              </w:tabs>
              <w:rPr>
                <w:b/>
              </w:rPr>
            </w:pPr>
          </w:p>
          <w:p w14:paraId="46B3FA19" w14:textId="274E9A0F" w:rsidR="006034D6" w:rsidRDefault="006034D6" w:rsidP="006034D6">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18E6FB8" w14:textId="77777777" w:rsidR="006034D6" w:rsidRDefault="006034D6" w:rsidP="006034D6"/>
          <w:p w14:paraId="1BE7B2F2" w14:textId="77777777" w:rsidR="00724AEC" w:rsidRDefault="00724AEC" w:rsidP="00724AEC">
            <w:pPr>
              <w:tabs>
                <w:tab w:val="left" w:pos="2329"/>
              </w:tabs>
              <w:rPr>
                <w:rFonts w:cs="Arial"/>
                <w:szCs w:val="20"/>
              </w:rPr>
            </w:pPr>
            <w:r>
              <w:rPr>
                <w:b/>
              </w:rPr>
              <w:t xml:space="preserve">Discuss </w:t>
            </w:r>
            <w:r>
              <w:t>the following with</w:t>
            </w:r>
            <w:r>
              <w:rPr>
                <w:rFonts w:cs="Arial"/>
                <w:szCs w:val="20"/>
              </w:rPr>
              <w:t>in the group forum:</w:t>
            </w:r>
          </w:p>
          <w:p w14:paraId="2745352D" w14:textId="77777777" w:rsidR="006034D6" w:rsidRDefault="006034D6" w:rsidP="006034D6">
            <w:pPr>
              <w:tabs>
                <w:tab w:val="left" w:pos="2329"/>
              </w:tabs>
            </w:pPr>
          </w:p>
          <w:p w14:paraId="2515CAA7" w14:textId="77777777" w:rsidR="006034D6" w:rsidRDefault="006034D6" w:rsidP="006034D6">
            <w:pPr>
              <w:pStyle w:val="ListParagraph"/>
              <w:numPr>
                <w:ilvl w:val="0"/>
                <w:numId w:val="23"/>
              </w:numPr>
              <w:tabs>
                <w:tab w:val="left" w:pos="2329"/>
              </w:tabs>
              <w:ind w:left="395"/>
            </w:pPr>
            <w:r>
              <w:lastRenderedPageBreak/>
              <w:t>What is going on at your site?</w:t>
            </w:r>
          </w:p>
          <w:p w14:paraId="500C3133" w14:textId="77777777" w:rsidR="006034D6" w:rsidRDefault="006034D6" w:rsidP="006034D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EC844C5" w14:textId="77777777" w:rsidR="006034D6" w:rsidRDefault="006034D6" w:rsidP="006034D6">
            <w:pPr>
              <w:pStyle w:val="ListParagraph"/>
              <w:numPr>
                <w:ilvl w:val="0"/>
                <w:numId w:val="23"/>
              </w:numPr>
              <w:tabs>
                <w:tab w:val="left" w:pos="2329"/>
              </w:tabs>
              <w:ind w:left="395"/>
            </w:pPr>
            <w:r>
              <w:t>Seek feedback from the group regarding challenging situations.</w:t>
            </w:r>
          </w:p>
          <w:p w14:paraId="64033233" w14:textId="77777777" w:rsidR="006034D6" w:rsidRDefault="006034D6" w:rsidP="006034D6">
            <w:pPr>
              <w:tabs>
                <w:tab w:val="left" w:pos="2329"/>
              </w:tabs>
            </w:pPr>
          </w:p>
          <w:p w14:paraId="2C429DE2" w14:textId="7A4745A8" w:rsidR="006034D6" w:rsidRDefault="006034D6" w:rsidP="006034D6">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12AFA3B9" w14:textId="74FE08AF" w:rsidR="006034D6" w:rsidRDefault="006034D6" w:rsidP="006034D6">
            <w:pPr>
              <w:tabs>
                <w:tab w:val="left" w:pos="2329"/>
              </w:tabs>
              <w:rPr>
                <w:rFonts w:cs="Arial"/>
                <w:szCs w:val="20"/>
              </w:rPr>
            </w:pPr>
            <w:r>
              <w:rPr>
                <w:rFonts w:cs="Arial"/>
                <w:szCs w:val="20"/>
              </w:rPr>
              <w:lastRenderedPageBreak/>
              <w:t>VARIES</w:t>
            </w:r>
          </w:p>
        </w:tc>
        <w:tc>
          <w:tcPr>
            <w:tcW w:w="1440" w:type="dxa"/>
            <w:tcBorders>
              <w:bottom w:val="single" w:sz="4" w:space="0" w:color="auto"/>
            </w:tcBorders>
          </w:tcPr>
          <w:p w14:paraId="7728A1A8" w14:textId="1786F591" w:rsidR="006034D6" w:rsidRPr="006F6835" w:rsidRDefault="00B80A0E" w:rsidP="006034D6">
            <w:pPr>
              <w:tabs>
                <w:tab w:val="left" w:pos="2329"/>
              </w:tabs>
            </w:pPr>
            <w:r>
              <w:t xml:space="preserve">Group Discussion = </w:t>
            </w:r>
            <w:r w:rsidRPr="4948C66D">
              <w:rPr>
                <w:b/>
                <w:bCs/>
              </w:rPr>
              <w:t>1 hour</w:t>
            </w:r>
          </w:p>
        </w:tc>
      </w:tr>
      <w:tr w:rsidR="006034D6" w14:paraId="159143C4"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bottom w:val="single" w:sz="4" w:space="0" w:color="auto"/>
            </w:tcBorders>
            <w:tcMar>
              <w:top w:w="115" w:type="dxa"/>
              <w:left w:w="115" w:type="dxa"/>
              <w:bottom w:w="115" w:type="dxa"/>
              <w:right w:w="115" w:type="dxa"/>
            </w:tcMar>
          </w:tcPr>
          <w:p w14:paraId="63F88429" w14:textId="77777777" w:rsidR="006034D6" w:rsidRDefault="006034D6" w:rsidP="006034D6">
            <w:pPr>
              <w:tabs>
                <w:tab w:val="left" w:pos="2329"/>
              </w:tabs>
              <w:rPr>
                <w:rFonts w:cs="Arial"/>
                <w:b/>
                <w:szCs w:val="20"/>
              </w:rPr>
            </w:pPr>
            <w:r>
              <w:rPr>
                <w:rFonts w:cs="Arial"/>
                <w:b/>
                <w:szCs w:val="20"/>
              </w:rPr>
              <w:t>S</w:t>
            </w:r>
            <w:r w:rsidRPr="009B2ACD">
              <w:rPr>
                <w:rFonts w:cs="Arial"/>
                <w:b/>
                <w:szCs w:val="20"/>
              </w:rPr>
              <w:t xml:space="preserve">chool </w:t>
            </w:r>
            <w:r>
              <w:rPr>
                <w:rFonts w:cs="Arial"/>
                <w:b/>
                <w:szCs w:val="20"/>
              </w:rPr>
              <w:t>C</w:t>
            </w:r>
            <w:r w:rsidRPr="009B2ACD">
              <w:rPr>
                <w:rFonts w:cs="Arial"/>
                <w:b/>
                <w:szCs w:val="20"/>
              </w:rPr>
              <w:t xml:space="preserve">ounseling </w:t>
            </w:r>
            <w:r>
              <w:rPr>
                <w:rFonts w:cs="Arial"/>
                <w:b/>
                <w:szCs w:val="20"/>
              </w:rPr>
              <w:t>I</w:t>
            </w:r>
            <w:r w:rsidRPr="009B2ACD">
              <w:rPr>
                <w:rFonts w:cs="Arial"/>
                <w:b/>
                <w:szCs w:val="20"/>
              </w:rPr>
              <w:t xml:space="preserve">nternship </w:t>
            </w:r>
            <w:r>
              <w:rPr>
                <w:rFonts w:cs="Arial"/>
                <w:b/>
                <w:szCs w:val="20"/>
              </w:rPr>
              <w:t>Experience Reflection</w:t>
            </w:r>
          </w:p>
          <w:p w14:paraId="4FF30C22" w14:textId="77777777" w:rsidR="006034D6" w:rsidRDefault="006034D6" w:rsidP="006034D6">
            <w:pPr>
              <w:tabs>
                <w:tab w:val="left" w:pos="2329"/>
              </w:tabs>
              <w:rPr>
                <w:rFonts w:cs="Arial"/>
                <w:szCs w:val="20"/>
              </w:rPr>
            </w:pPr>
          </w:p>
          <w:p w14:paraId="3A255C21" w14:textId="536A67DA" w:rsidR="006034D6" w:rsidRDefault="006034D6" w:rsidP="006034D6">
            <w:pPr>
              <w:pStyle w:val="AssignmentsLevel1"/>
            </w:pPr>
            <w:r>
              <w:rPr>
                <w:b/>
              </w:rPr>
              <w:t xml:space="preserve">Reflect </w:t>
            </w:r>
            <w:r>
              <w:t xml:space="preserve">on </w:t>
            </w:r>
            <w:r w:rsidRPr="00E13B9C">
              <w:rPr>
                <w:rStyle w:val="AssignmentsLevel1Char"/>
              </w:rPr>
              <w:t xml:space="preserve">the </w:t>
            </w:r>
            <w:r>
              <w:rPr>
                <w:rStyle w:val="AssignmentsLevel1Char"/>
              </w:rPr>
              <w:t xml:space="preserve">internship learning </w:t>
            </w:r>
            <w:r w:rsidRPr="00E13B9C">
              <w:rPr>
                <w:rStyle w:val="AssignmentsLevel1Char"/>
              </w:rPr>
              <w:t xml:space="preserve">goals you set in Week </w:t>
            </w:r>
            <w:r w:rsidR="00276D03">
              <w:rPr>
                <w:rStyle w:val="AssignmentsLevel1Char"/>
              </w:rPr>
              <w:t>2</w:t>
            </w:r>
            <w:r>
              <w:t>.</w:t>
            </w:r>
          </w:p>
          <w:p w14:paraId="464C276B" w14:textId="77777777" w:rsidR="006034D6" w:rsidRDefault="006034D6" w:rsidP="006034D6">
            <w:pPr>
              <w:pStyle w:val="AssignmentsLevel1"/>
            </w:pPr>
          </w:p>
          <w:p w14:paraId="72910E02" w14:textId="6B064FE6" w:rsidR="006034D6" w:rsidRPr="00084CB4" w:rsidRDefault="006034D6" w:rsidP="006034D6">
            <w:pPr>
              <w:tabs>
                <w:tab w:val="left" w:pos="2329"/>
              </w:tabs>
              <w:rPr>
                <w:rFonts w:cs="Arial"/>
                <w:i/>
                <w:szCs w:val="20"/>
              </w:rPr>
            </w:pPr>
            <w:r>
              <w:rPr>
                <w:rFonts w:cs="Arial"/>
                <w:b/>
                <w:szCs w:val="20"/>
              </w:rPr>
              <w:t xml:space="preserve">Review </w:t>
            </w:r>
            <w:r>
              <w:rPr>
                <w:rFonts w:cs="Arial"/>
                <w:szCs w:val="20"/>
              </w:rPr>
              <w:t xml:space="preserve">the PDE School Counselor Competencies located on p.11–18 and Appendix A of </w:t>
            </w:r>
            <w:r w:rsidRPr="00084CB4">
              <w:rPr>
                <w:rFonts w:cs="Arial"/>
                <w:bCs/>
                <w:i/>
                <w:szCs w:val="20"/>
              </w:rPr>
              <w:t>The Framework for Elementary and</w:t>
            </w:r>
            <w:r>
              <w:rPr>
                <w:rFonts w:cs="Arial"/>
                <w:i/>
                <w:szCs w:val="20"/>
              </w:rPr>
              <w:t xml:space="preserve"> </w:t>
            </w:r>
            <w:r w:rsidRPr="00084CB4">
              <w:rPr>
                <w:rFonts w:cs="Arial"/>
                <w:bCs/>
                <w:i/>
                <w:szCs w:val="20"/>
              </w:rPr>
              <w:t>Secondary School Counselor</w:t>
            </w:r>
            <w:r>
              <w:rPr>
                <w:rFonts w:cs="Arial"/>
                <w:i/>
                <w:szCs w:val="20"/>
              </w:rPr>
              <w:t xml:space="preserve"> </w:t>
            </w:r>
            <w:r w:rsidRPr="00084CB4">
              <w:rPr>
                <w:rFonts w:cs="Arial"/>
                <w:bCs/>
                <w:i/>
                <w:szCs w:val="20"/>
              </w:rPr>
              <w:t>Preparation Program Guidelines</w:t>
            </w:r>
            <w:r>
              <w:rPr>
                <w:rFonts w:cs="Arial"/>
                <w:bCs/>
                <w:szCs w:val="20"/>
              </w:rPr>
              <w:t>,</w:t>
            </w:r>
            <w:r>
              <w:rPr>
                <w:rFonts w:cs="Arial"/>
                <w:bCs/>
                <w:i/>
                <w:szCs w:val="20"/>
              </w:rPr>
              <w:t xml:space="preserve"> </w:t>
            </w:r>
            <w:r w:rsidRPr="009F0DBF">
              <w:rPr>
                <w:rFonts w:cs="Arial"/>
                <w:bCs/>
                <w:szCs w:val="20"/>
              </w:rPr>
              <w:t>located at</w:t>
            </w:r>
          </w:p>
          <w:p w14:paraId="41D35046" w14:textId="7D2E43F7" w:rsidR="006034D6" w:rsidRPr="004D0643" w:rsidRDefault="00293E72" w:rsidP="006034D6">
            <w:pPr>
              <w:tabs>
                <w:tab w:val="left" w:pos="2329"/>
              </w:tabs>
              <w:rPr>
                <w:rFonts w:cs="Arial"/>
                <w:szCs w:val="20"/>
              </w:rPr>
            </w:pPr>
            <w:hyperlink r:id="rId57" w:history="1">
              <w:r w:rsidR="006034D6">
                <w:rPr>
                  <w:rStyle w:val="Hyperlink"/>
                  <w:rFonts w:cs="Arial"/>
                  <w:szCs w:val="20"/>
                </w:rPr>
                <w:t>http://coe.lehigh.edu/sites/coe.lehigh.edu/files/Elementary%20and%20Secondary%20School%20Counselor%20(Pre%20K-12)%20Guidelines(1).pdf</w:t>
              </w:r>
            </w:hyperlink>
            <w:r w:rsidR="006034D6" w:rsidRPr="00B53A0C">
              <w:rPr>
                <w:rFonts w:cs="Arial"/>
                <w:szCs w:val="20"/>
              </w:rPr>
              <w:t>.</w:t>
            </w:r>
          </w:p>
          <w:p w14:paraId="62BB567C" w14:textId="77777777" w:rsidR="006034D6" w:rsidRDefault="006034D6" w:rsidP="006034D6">
            <w:pPr>
              <w:tabs>
                <w:tab w:val="left" w:pos="2329"/>
              </w:tabs>
              <w:rPr>
                <w:rFonts w:cs="Arial"/>
                <w:b/>
                <w:szCs w:val="20"/>
              </w:rPr>
            </w:pPr>
          </w:p>
          <w:p w14:paraId="47F1B0B5" w14:textId="7A2194BA" w:rsidR="006034D6" w:rsidRDefault="006034D6" w:rsidP="006034D6">
            <w:pPr>
              <w:tabs>
                <w:tab w:val="left" w:pos="2329"/>
              </w:tabs>
              <w:rPr>
                <w:rFonts w:cs="Arial"/>
                <w:szCs w:val="20"/>
              </w:rPr>
            </w:pPr>
            <w:r w:rsidRPr="00EE46CE">
              <w:rPr>
                <w:b/>
              </w:rPr>
              <w:t>Write</w:t>
            </w:r>
            <w:r>
              <w:rPr>
                <w:rFonts w:cs="Arial"/>
                <w:szCs w:val="20"/>
              </w:rPr>
              <w:t xml:space="preserve"> a 350- to 500-word </w:t>
            </w:r>
            <w:r w:rsidR="00724AEC">
              <w:rPr>
                <w:rFonts w:cs="Arial"/>
                <w:szCs w:val="20"/>
              </w:rPr>
              <w:t xml:space="preserve">journal </w:t>
            </w:r>
            <w:r>
              <w:rPr>
                <w:rFonts w:cs="Arial"/>
                <w:szCs w:val="20"/>
              </w:rPr>
              <w:t>entry in the School Counseling Internship Expe</w:t>
            </w:r>
            <w:r w:rsidR="00724AEC">
              <w:rPr>
                <w:rFonts w:cs="Arial"/>
                <w:szCs w:val="20"/>
              </w:rPr>
              <w:t xml:space="preserve">rience Reflection journal that </w:t>
            </w:r>
            <w:r>
              <w:rPr>
                <w:rFonts w:cs="Arial"/>
                <w:szCs w:val="20"/>
              </w:rPr>
              <w:t xml:space="preserve">answers the following: </w:t>
            </w:r>
          </w:p>
          <w:p w14:paraId="1E14EB8B" w14:textId="77777777" w:rsidR="006034D6" w:rsidRDefault="006034D6" w:rsidP="006034D6">
            <w:pPr>
              <w:tabs>
                <w:tab w:val="left" w:pos="2329"/>
              </w:tabs>
              <w:rPr>
                <w:rFonts w:cs="Arial"/>
                <w:szCs w:val="20"/>
              </w:rPr>
            </w:pPr>
          </w:p>
          <w:p w14:paraId="239CFA88" w14:textId="77777777" w:rsidR="006034D6" w:rsidRDefault="006034D6" w:rsidP="006034D6">
            <w:pPr>
              <w:pStyle w:val="AssignmentsLevel2"/>
              <w:numPr>
                <w:ilvl w:val="0"/>
                <w:numId w:val="41"/>
              </w:numPr>
            </w:pPr>
            <w:r>
              <w:t xml:space="preserve">Which learning goals did you achieve? Which ones do you still need to work on? Why? </w:t>
            </w:r>
          </w:p>
          <w:p w14:paraId="5843EE60" w14:textId="77777777" w:rsidR="006034D6" w:rsidRDefault="006034D6" w:rsidP="006034D6">
            <w:pPr>
              <w:pStyle w:val="ListParagraph"/>
              <w:numPr>
                <w:ilvl w:val="0"/>
                <w:numId w:val="41"/>
              </w:numPr>
              <w:tabs>
                <w:tab w:val="left" w:pos="2329"/>
              </w:tabs>
              <w:rPr>
                <w:rFonts w:cs="Arial"/>
                <w:szCs w:val="20"/>
              </w:rPr>
            </w:pPr>
            <w:r>
              <w:rPr>
                <w:rFonts w:cs="Arial"/>
                <w:szCs w:val="20"/>
              </w:rPr>
              <w:t>Which school counseling competencies were strong for you?</w:t>
            </w:r>
            <w:r w:rsidRPr="00016959">
              <w:rPr>
                <w:rFonts w:cs="Arial"/>
                <w:szCs w:val="20"/>
              </w:rPr>
              <w:t xml:space="preserve"> </w:t>
            </w:r>
          </w:p>
          <w:p w14:paraId="1E76D298" w14:textId="77777777" w:rsidR="006034D6" w:rsidRDefault="006034D6" w:rsidP="006034D6">
            <w:pPr>
              <w:pStyle w:val="ListParagraph"/>
              <w:numPr>
                <w:ilvl w:val="0"/>
                <w:numId w:val="41"/>
              </w:numPr>
              <w:tabs>
                <w:tab w:val="left" w:pos="2329"/>
              </w:tabs>
              <w:rPr>
                <w:rFonts w:cs="Arial"/>
                <w:szCs w:val="20"/>
              </w:rPr>
            </w:pPr>
            <w:r>
              <w:rPr>
                <w:rFonts w:cs="Arial"/>
                <w:szCs w:val="20"/>
              </w:rPr>
              <w:t>What areas presented challenges?</w:t>
            </w:r>
          </w:p>
          <w:p w14:paraId="04B90B64" w14:textId="4682AEC0" w:rsidR="006034D6" w:rsidRPr="00F477DF" w:rsidRDefault="006034D6" w:rsidP="006034D6">
            <w:pPr>
              <w:pStyle w:val="ListParagraph"/>
              <w:numPr>
                <w:ilvl w:val="0"/>
                <w:numId w:val="41"/>
              </w:numPr>
              <w:tabs>
                <w:tab w:val="left" w:pos="2329"/>
              </w:tabs>
              <w:rPr>
                <w:rFonts w:cs="Arial"/>
                <w:szCs w:val="20"/>
              </w:rPr>
            </w:pPr>
            <w:r w:rsidRPr="00F477DF">
              <w:rPr>
                <w:rFonts w:cs="Arial"/>
                <w:szCs w:val="20"/>
              </w:rPr>
              <w:t>How will you address your unmet learning goals and the identified challenge areas?</w:t>
            </w:r>
          </w:p>
        </w:tc>
        <w:tc>
          <w:tcPr>
            <w:tcW w:w="1440" w:type="dxa"/>
            <w:tcBorders>
              <w:top w:val="single" w:sz="4" w:space="0" w:color="auto"/>
              <w:bottom w:val="single" w:sz="4" w:space="0" w:color="auto"/>
            </w:tcBorders>
          </w:tcPr>
          <w:p w14:paraId="49F6A24A" w14:textId="7F1B598A" w:rsidR="006034D6" w:rsidRDefault="006034D6" w:rsidP="006034D6">
            <w:pPr>
              <w:rPr>
                <w:rFonts w:cs="Arial"/>
                <w:szCs w:val="20"/>
              </w:rPr>
            </w:pPr>
            <w:r>
              <w:rPr>
                <w:rFonts w:cs="Arial"/>
                <w:szCs w:val="20"/>
              </w:rPr>
              <w:t>15.2</w:t>
            </w:r>
          </w:p>
        </w:tc>
        <w:tc>
          <w:tcPr>
            <w:tcW w:w="1440" w:type="dxa"/>
            <w:tcBorders>
              <w:top w:val="single" w:sz="4" w:space="0" w:color="auto"/>
              <w:bottom w:val="single" w:sz="4" w:space="0" w:color="auto"/>
            </w:tcBorders>
          </w:tcPr>
          <w:p w14:paraId="15BCDC1C" w14:textId="3466B00E" w:rsidR="006034D6" w:rsidRDefault="006034D6" w:rsidP="006034D6">
            <w:r>
              <w:t xml:space="preserve">Journal = </w:t>
            </w:r>
            <w:r w:rsidRPr="004C1926">
              <w:rPr>
                <w:b/>
              </w:rPr>
              <w:t>.5 hours</w:t>
            </w:r>
          </w:p>
          <w:p w14:paraId="0954CEE1" w14:textId="77777777" w:rsidR="006034D6" w:rsidRDefault="006034D6" w:rsidP="006034D6"/>
        </w:tc>
      </w:tr>
      <w:tr w:rsidR="006034D6" w14:paraId="4AC77EC5"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tcBorders>
            <w:tcMar>
              <w:top w:w="115" w:type="dxa"/>
              <w:left w:w="115" w:type="dxa"/>
              <w:bottom w:w="115" w:type="dxa"/>
              <w:right w:w="115" w:type="dxa"/>
            </w:tcMar>
          </w:tcPr>
          <w:p w14:paraId="00E16842" w14:textId="77777777" w:rsidR="006034D6" w:rsidRDefault="006034D6" w:rsidP="006034D6">
            <w:pPr>
              <w:tabs>
                <w:tab w:val="left" w:pos="2329"/>
              </w:tabs>
              <w:rPr>
                <w:rFonts w:cs="Arial"/>
                <w:b/>
                <w:szCs w:val="20"/>
              </w:rPr>
            </w:pPr>
            <w:r>
              <w:rPr>
                <w:rFonts w:cs="Arial"/>
                <w:b/>
                <w:szCs w:val="20"/>
              </w:rPr>
              <w:t>School Counselor Self-Evaluation</w:t>
            </w:r>
          </w:p>
          <w:p w14:paraId="62696C57" w14:textId="77777777" w:rsidR="006034D6" w:rsidRDefault="006034D6" w:rsidP="006034D6">
            <w:pPr>
              <w:tabs>
                <w:tab w:val="left" w:pos="2329"/>
              </w:tabs>
              <w:rPr>
                <w:rFonts w:cs="Arial"/>
                <w:b/>
                <w:szCs w:val="20"/>
              </w:rPr>
            </w:pPr>
          </w:p>
          <w:p w14:paraId="016E2093" w14:textId="60D3637F" w:rsidR="006034D6" w:rsidRDefault="006034D6" w:rsidP="006034D6">
            <w:pPr>
              <w:tabs>
                <w:tab w:val="left" w:pos="2329"/>
              </w:tabs>
              <w:rPr>
                <w:rFonts w:cs="Arial"/>
                <w:szCs w:val="20"/>
              </w:rPr>
            </w:pPr>
            <w:r>
              <w:rPr>
                <w:rFonts w:cs="Arial"/>
                <w:b/>
                <w:szCs w:val="20"/>
              </w:rPr>
              <w:t xml:space="preserve">Reflect </w:t>
            </w:r>
            <w:r w:rsidRPr="00FB3E9E">
              <w:rPr>
                <w:rFonts w:cs="Arial"/>
                <w:szCs w:val="20"/>
              </w:rPr>
              <w:t>on your experiences in Practicum, Internship I</w:t>
            </w:r>
            <w:r>
              <w:rPr>
                <w:rFonts w:cs="Arial"/>
                <w:szCs w:val="20"/>
              </w:rPr>
              <w:t>,</w:t>
            </w:r>
            <w:r w:rsidRPr="00FB3E9E">
              <w:rPr>
                <w:rFonts w:cs="Arial"/>
                <w:szCs w:val="20"/>
              </w:rPr>
              <w:t xml:space="preserve"> and Internship II.</w:t>
            </w:r>
          </w:p>
          <w:p w14:paraId="78E4539B" w14:textId="77777777" w:rsidR="006034D6" w:rsidRDefault="006034D6" w:rsidP="006034D6">
            <w:pPr>
              <w:tabs>
                <w:tab w:val="left" w:pos="2329"/>
              </w:tabs>
              <w:rPr>
                <w:rFonts w:cs="Arial"/>
                <w:szCs w:val="20"/>
              </w:rPr>
            </w:pPr>
          </w:p>
          <w:p w14:paraId="6A6867F4" w14:textId="77777777" w:rsidR="006034D6" w:rsidRDefault="006034D6" w:rsidP="006034D6">
            <w:pPr>
              <w:tabs>
                <w:tab w:val="left" w:pos="2329"/>
              </w:tabs>
              <w:rPr>
                <w:rFonts w:cs="Arial"/>
                <w:szCs w:val="20"/>
              </w:rPr>
            </w:pPr>
            <w:r w:rsidRPr="00EF7534">
              <w:rPr>
                <w:rFonts w:cs="Arial"/>
                <w:b/>
                <w:szCs w:val="20"/>
              </w:rPr>
              <w:t xml:space="preserve">Review </w:t>
            </w:r>
            <w:r w:rsidRPr="009F0DBF">
              <w:rPr>
                <w:rFonts w:cs="Arial"/>
                <w:szCs w:val="20"/>
              </w:rPr>
              <w:t>and complete</w:t>
            </w:r>
            <w:r>
              <w:rPr>
                <w:rFonts w:cs="Arial"/>
                <w:szCs w:val="20"/>
              </w:rPr>
              <w:t xml:space="preserve"> the PDE </w:t>
            </w:r>
            <w:r w:rsidRPr="008C5F00">
              <w:rPr>
                <w:rFonts w:cs="Arial"/>
                <w:szCs w:val="20"/>
              </w:rPr>
              <w:t>School Counselor Evaluation Rubric</w:t>
            </w:r>
            <w:r>
              <w:rPr>
                <w:rFonts w:cs="Arial"/>
                <w:szCs w:val="20"/>
              </w:rPr>
              <w:t xml:space="preserve"> by highlighting the appropriate rating box for each domain and competency. </w:t>
            </w:r>
          </w:p>
          <w:p w14:paraId="4268F0C1" w14:textId="77777777" w:rsidR="006034D6" w:rsidRDefault="006034D6" w:rsidP="006034D6">
            <w:pPr>
              <w:tabs>
                <w:tab w:val="left" w:pos="2329"/>
              </w:tabs>
              <w:rPr>
                <w:rFonts w:cs="Arial"/>
                <w:b/>
                <w:szCs w:val="20"/>
              </w:rPr>
            </w:pPr>
          </w:p>
          <w:p w14:paraId="4EE8F248" w14:textId="4C409613" w:rsidR="006034D6" w:rsidRDefault="006034D6" w:rsidP="006034D6">
            <w:pPr>
              <w:tabs>
                <w:tab w:val="left" w:pos="2329"/>
              </w:tabs>
              <w:rPr>
                <w:rFonts w:cs="Arial"/>
                <w:szCs w:val="20"/>
              </w:rPr>
            </w:pPr>
            <w:r>
              <w:rPr>
                <w:rFonts w:cs="Arial"/>
                <w:b/>
                <w:szCs w:val="20"/>
              </w:rPr>
              <w:t xml:space="preserve">Write </w:t>
            </w:r>
            <w:r w:rsidRPr="00FB3E9E">
              <w:rPr>
                <w:rFonts w:cs="Arial"/>
                <w:szCs w:val="20"/>
              </w:rPr>
              <w:t>a</w:t>
            </w:r>
            <w:r>
              <w:rPr>
                <w:rFonts w:cs="Arial"/>
                <w:szCs w:val="20"/>
              </w:rPr>
              <w:t xml:space="preserve"> 75</w:t>
            </w:r>
            <w:r w:rsidRPr="004A3B5C">
              <w:rPr>
                <w:rFonts w:cs="Arial"/>
                <w:szCs w:val="20"/>
              </w:rPr>
              <w:t>0-</w:t>
            </w:r>
            <w:r>
              <w:rPr>
                <w:rFonts w:cs="Arial"/>
                <w:szCs w:val="20"/>
              </w:rPr>
              <w:t xml:space="preserve"> to </w:t>
            </w:r>
            <w:r w:rsidRPr="004A3B5C">
              <w:rPr>
                <w:rFonts w:cs="Arial"/>
                <w:szCs w:val="20"/>
              </w:rPr>
              <w:t>1</w:t>
            </w:r>
            <w:r>
              <w:rPr>
                <w:rFonts w:cs="Arial"/>
                <w:szCs w:val="20"/>
              </w:rPr>
              <w:t>,</w:t>
            </w:r>
            <w:r w:rsidRPr="004A3B5C">
              <w:rPr>
                <w:rFonts w:cs="Arial"/>
                <w:szCs w:val="20"/>
              </w:rPr>
              <w:t>000</w:t>
            </w:r>
            <w:r>
              <w:rPr>
                <w:rFonts w:cs="Arial"/>
                <w:szCs w:val="20"/>
              </w:rPr>
              <w:t>-</w:t>
            </w:r>
            <w:r w:rsidRPr="004A3B5C">
              <w:rPr>
                <w:rFonts w:cs="Arial"/>
                <w:szCs w:val="20"/>
              </w:rPr>
              <w:t xml:space="preserve">word essay </w:t>
            </w:r>
            <w:r>
              <w:rPr>
                <w:rFonts w:cs="Arial"/>
                <w:szCs w:val="20"/>
              </w:rPr>
              <w:t xml:space="preserve">in which you assess your abilities based on the PDE </w:t>
            </w:r>
            <w:r w:rsidRPr="00FB3E9E">
              <w:rPr>
                <w:rFonts w:cs="Arial"/>
                <w:szCs w:val="20"/>
              </w:rPr>
              <w:t>School Counselor Evaluation Rubric</w:t>
            </w:r>
            <w:r>
              <w:rPr>
                <w:rFonts w:cs="Arial"/>
                <w:szCs w:val="20"/>
              </w:rPr>
              <w:t xml:space="preserve"> results. Provide specific evidence to support your self-rating.</w:t>
            </w:r>
          </w:p>
          <w:p w14:paraId="59A389A6" w14:textId="77777777" w:rsidR="006034D6" w:rsidRDefault="006034D6" w:rsidP="006034D6">
            <w:pPr>
              <w:tabs>
                <w:tab w:val="left" w:pos="2329"/>
              </w:tabs>
              <w:rPr>
                <w:rFonts w:cs="Arial"/>
                <w:b/>
                <w:szCs w:val="20"/>
              </w:rPr>
            </w:pPr>
          </w:p>
          <w:p w14:paraId="71E488CF" w14:textId="77777777" w:rsidR="006034D6" w:rsidRDefault="006034D6" w:rsidP="006034D6">
            <w:pPr>
              <w:rPr>
                <w:rFonts w:cs="Arial"/>
                <w:szCs w:val="20"/>
              </w:rPr>
            </w:pPr>
            <w:r w:rsidRPr="008F60A3">
              <w:rPr>
                <w:rFonts w:cs="Arial"/>
                <w:b/>
                <w:szCs w:val="20"/>
              </w:rPr>
              <w:t>Identify</w:t>
            </w:r>
            <w:r>
              <w:rPr>
                <w:rFonts w:cs="Arial"/>
                <w:szCs w:val="20"/>
              </w:rPr>
              <w:t xml:space="preserve"> three to four areas that you will focus on for skill development.</w:t>
            </w:r>
          </w:p>
          <w:p w14:paraId="67614F6E" w14:textId="77777777" w:rsidR="006034D6" w:rsidRDefault="006034D6" w:rsidP="006034D6">
            <w:pPr>
              <w:rPr>
                <w:rFonts w:cs="Arial"/>
                <w:szCs w:val="20"/>
              </w:rPr>
            </w:pPr>
          </w:p>
          <w:p w14:paraId="1B310DE6" w14:textId="77777777" w:rsidR="006034D6" w:rsidRDefault="006034D6" w:rsidP="006034D6">
            <w:pPr>
              <w:tabs>
                <w:tab w:val="left" w:pos="2329"/>
              </w:tabs>
              <w:rPr>
                <w:rFonts w:cs="Arial"/>
                <w:szCs w:val="20"/>
              </w:rPr>
            </w:pPr>
            <w:r w:rsidRPr="008F60A3">
              <w:rPr>
                <w:rFonts w:cs="Arial"/>
                <w:b/>
                <w:szCs w:val="20"/>
              </w:rPr>
              <w:t>Create</w:t>
            </w:r>
            <w:r>
              <w:rPr>
                <w:rFonts w:cs="Arial"/>
                <w:szCs w:val="20"/>
              </w:rPr>
              <w:t xml:space="preserve"> a personal professional development plan to address those areas.</w:t>
            </w:r>
          </w:p>
          <w:p w14:paraId="43EEE95A" w14:textId="77777777" w:rsidR="006034D6" w:rsidRDefault="006034D6" w:rsidP="006034D6">
            <w:pPr>
              <w:tabs>
                <w:tab w:val="left" w:pos="2329"/>
              </w:tabs>
              <w:rPr>
                <w:rFonts w:cs="Arial"/>
                <w:szCs w:val="20"/>
              </w:rPr>
            </w:pPr>
          </w:p>
          <w:p w14:paraId="3F7AEF65" w14:textId="77777777" w:rsidR="006034D6" w:rsidRDefault="006034D6" w:rsidP="006034D6">
            <w:pPr>
              <w:ind w:left="360" w:hanging="360"/>
              <w:rPr>
                <w:rFonts w:cs="Arial"/>
                <w:b/>
                <w:szCs w:val="20"/>
              </w:rPr>
            </w:pPr>
            <w:r>
              <w:rPr>
                <w:rFonts w:cs="Arial"/>
                <w:b/>
                <w:szCs w:val="20"/>
              </w:rPr>
              <w:lastRenderedPageBreak/>
              <w:t xml:space="preserve">Submit </w:t>
            </w:r>
            <w:r>
              <w:rPr>
                <w:rFonts w:cs="Arial"/>
                <w:szCs w:val="20"/>
              </w:rPr>
              <w:t>your self-evaluation</w:t>
            </w:r>
            <w:r w:rsidRPr="0098047D">
              <w:rPr>
                <w:rFonts w:cs="Arial"/>
                <w:szCs w:val="20"/>
              </w:rPr>
              <w:t xml:space="preserve"> to Blackboard by Sunday.</w:t>
            </w:r>
          </w:p>
        </w:tc>
        <w:tc>
          <w:tcPr>
            <w:tcW w:w="1440" w:type="dxa"/>
            <w:tcBorders>
              <w:top w:val="single" w:sz="4" w:space="0" w:color="auto"/>
            </w:tcBorders>
          </w:tcPr>
          <w:p w14:paraId="6A3EDD64" w14:textId="11C3E1F9" w:rsidR="006034D6" w:rsidRDefault="006034D6" w:rsidP="006034D6">
            <w:pPr>
              <w:rPr>
                <w:rFonts w:cs="Arial"/>
                <w:szCs w:val="20"/>
              </w:rPr>
            </w:pPr>
            <w:r>
              <w:rPr>
                <w:rFonts w:cs="Arial"/>
                <w:szCs w:val="20"/>
              </w:rPr>
              <w:lastRenderedPageBreak/>
              <w:t>15.3</w:t>
            </w:r>
          </w:p>
        </w:tc>
        <w:tc>
          <w:tcPr>
            <w:tcW w:w="1440" w:type="dxa"/>
            <w:tcBorders>
              <w:top w:val="single" w:sz="4" w:space="0" w:color="auto"/>
            </w:tcBorders>
          </w:tcPr>
          <w:p w14:paraId="08C02E28" w14:textId="7A1D7FD0" w:rsidR="006034D6" w:rsidRDefault="006034D6" w:rsidP="006034D6">
            <w:r>
              <w:t xml:space="preserve">Paper = </w:t>
            </w:r>
            <w:r w:rsidRPr="004C1926">
              <w:rPr>
                <w:b/>
              </w:rPr>
              <w:t>.5 hours</w:t>
            </w:r>
          </w:p>
          <w:p w14:paraId="4FB76C6D" w14:textId="77777777" w:rsidR="006034D6" w:rsidRDefault="006034D6" w:rsidP="006034D6"/>
        </w:tc>
      </w:tr>
    </w:tbl>
    <w:p w14:paraId="757379D9" w14:textId="77777777" w:rsidR="004F566B" w:rsidRDefault="004F566B">
      <w:pPr>
        <w:rPr>
          <w:color w:val="BD313B"/>
        </w:rPr>
      </w:pPr>
    </w:p>
    <w:p w14:paraId="4C2C7E3E" w14:textId="77777777" w:rsidR="004F566B" w:rsidRDefault="004F566B" w:rsidP="004F566B">
      <w:pPr>
        <w:pStyle w:val="Heading1"/>
      </w:pPr>
      <w:r>
        <w:t>Faculty Notes</w:t>
      </w:r>
    </w:p>
    <w:p w14:paraId="61F3EBDC" w14:textId="77777777" w:rsidR="004F566B" w:rsidRDefault="004F566B" w:rsidP="004F566B">
      <w:pPr>
        <w:rPr>
          <w:color w:val="BD313B"/>
        </w:rPr>
      </w:pPr>
    </w:p>
    <w:p w14:paraId="65AC40DE" w14:textId="77777777" w:rsidR="004F566B" w:rsidRDefault="004F566B" w:rsidP="004F566B">
      <w:pPr>
        <w:pStyle w:val="AssignmentsLevel2"/>
        <w:numPr>
          <w:ilvl w:val="0"/>
          <w:numId w:val="0"/>
        </w:numPr>
        <w:ind w:left="360" w:hanging="360"/>
        <w:rPr>
          <w:b/>
        </w:rPr>
      </w:pPr>
      <w:r>
        <w:rPr>
          <w:b/>
        </w:rPr>
        <w:t>Field Experience</w:t>
      </w:r>
    </w:p>
    <w:p w14:paraId="1C417EB6" w14:textId="77777777" w:rsidR="004F566B" w:rsidRDefault="004F566B" w:rsidP="004F566B">
      <w:pPr>
        <w:pStyle w:val="AssignmentsLevel2"/>
        <w:numPr>
          <w:ilvl w:val="0"/>
          <w:numId w:val="0"/>
        </w:numPr>
        <w:ind w:left="360" w:hanging="360"/>
        <w:rPr>
          <w:b/>
        </w:rPr>
      </w:pPr>
    </w:p>
    <w:p w14:paraId="4824D891" w14:textId="17A6BB7A" w:rsidR="005344A9" w:rsidRDefault="004F566B" w:rsidP="004F566B">
      <w:pPr>
        <w:rPr>
          <w:rFonts w:cs="Arial"/>
          <w:b/>
          <w:color w:val="BD313B"/>
          <w:sz w:val="22"/>
          <w:szCs w:val="22"/>
        </w:rPr>
      </w:pPr>
      <w:r>
        <w:t>Remind students to ensure they complete each task listed in the Site Experience Checklist found in the Field Experience Activities folder in Blackboard.</w:t>
      </w:r>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C94EEA">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C94EEA">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59B28A8B" w:rsidR="00DB4448" w:rsidRPr="007C23CA" w:rsidRDefault="00C94EEA" w:rsidP="00C94EEA">
            <w:pPr>
              <w:jc w:val="center"/>
              <w:rPr>
                <w:szCs w:val="20"/>
              </w:rPr>
            </w:pPr>
            <w:r>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62E31290" w:rsidR="00DB4448" w:rsidRPr="007C23CA" w:rsidRDefault="00C94EEA" w:rsidP="00C94EEA">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C94EEA">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39B5423E" w:rsidR="00DB4448" w:rsidRPr="007C23CA" w:rsidRDefault="00C94EEA" w:rsidP="00C94EEA">
            <w:pPr>
              <w:jc w:val="center"/>
              <w:rPr>
                <w:szCs w:val="20"/>
              </w:rPr>
            </w:pPr>
            <w:r>
              <w:rPr>
                <w:szCs w:val="20"/>
              </w:rPr>
              <w:t>3.5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C94EEA">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C94EEA">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4275B2B2" w:rsidR="00DB4448" w:rsidRPr="007C23CA" w:rsidRDefault="00C94EEA" w:rsidP="00C94EEA">
            <w:pPr>
              <w:jc w:val="center"/>
              <w:rPr>
                <w:szCs w:val="20"/>
              </w:rPr>
            </w:pPr>
            <w:r>
              <w:rPr>
                <w:szCs w:val="20"/>
              </w:rPr>
              <w:t>3.5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C94EEA">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C94EEA">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695F74D1" w:rsidR="00DB4448" w:rsidRPr="007C23CA" w:rsidRDefault="00C94EEA" w:rsidP="00C94EEA">
            <w:pPr>
              <w:jc w:val="center"/>
              <w:rPr>
                <w:szCs w:val="20"/>
              </w:rPr>
            </w:pPr>
            <w:r>
              <w:rPr>
                <w:szCs w:val="20"/>
              </w:rPr>
              <w:t>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C94EEA">
            <w:pPr>
              <w:jc w:val="center"/>
              <w:rPr>
                <w:szCs w:val="20"/>
              </w:rPr>
            </w:pPr>
          </w:p>
        </w:tc>
      </w:tr>
      <w:tr w:rsidR="00DB4448" w:rsidRPr="007C23CA" w14:paraId="4C77A1C0" w14:textId="77777777" w:rsidTr="4948C66D">
        <w:tc>
          <w:tcPr>
            <w:tcW w:w="8275" w:type="dxa"/>
            <w:shd w:val="clear" w:color="auto" w:fill="D8D9DA"/>
            <w:vAlign w:val="center"/>
          </w:tcPr>
          <w:p w14:paraId="7B6C1535" w14:textId="53EA3E4C" w:rsidR="00DB4448" w:rsidRPr="007C23CA" w:rsidRDefault="4948C66D" w:rsidP="4948C66D">
            <w:pPr>
              <w:rPr>
                <w:b/>
                <w:bCs/>
              </w:rPr>
            </w:pPr>
            <w:r w:rsidRPr="4948C66D">
              <w:rPr>
                <w:b/>
                <w:bCs/>
              </w:rPr>
              <w:t>Week</w:t>
            </w:r>
            <w:r w:rsidR="00C94EEA">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C94EEA">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E6E9ED8" w:rsidR="00DB4448" w:rsidRPr="007C23CA" w:rsidRDefault="00C94EEA" w:rsidP="00C94EEA">
            <w:pPr>
              <w:jc w:val="center"/>
              <w:rPr>
                <w:szCs w:val="20"/>
              </w:rPr>
            </w:pPr>
            <w:r>
              <w:rPr>
                <w:szCs w:val="20"/>
              </w:rPr>
              <w:t>4</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C94EEA">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C94EEA">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2A0770B" w:rsidR="00DB4448" w:rsidRPr="007C23CA" w:rsidRDefault="00C94EEA" w:rsidP="00C94EEA">
            <w:pPr>
              <w:jc w:val="cente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C94EEA">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C94EEA">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7DAF9BCA" w:rsidR="00DB4448" w:rsidRPr="007C23CA" w:rsidRDefault="00C94EEA" w:rsidP="00C94EEA">
            <w:pPr>
              <w:jc w:val="center"/>
              <w:rPr>
                <w:szCs w:val="20"/>
              </w:rPr>
            </w:pPr>
            <w:r>
              <w:rPr>
                <w:szCs w:val="20"/>
              </w:rPr>
              <w:t>4</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C94EEA">
            <w:pPr>
              <w:jc w:val="center"/>
              <w:rPr>
                <w:szCs w:val="20"/>
              </w:rPr>
            </w:pPr>
          </w:p>
        </w:tc>
      </w:tr>
      <w:tr w:rsidR="00B2215F" w:rsidRPr="007C23CA" w14:paraId="15AACF34" w14:textId="77777777" w:rsidTr="00B2215F">
        <w:tc>
          <w:tcPr>
            <w:tcW w:w="8275" w:type="dxa"/>
            <w:shd w:val="clear" w:color="auto" w:fill="D8D9DA"/>
            <w:vAlign w:val="center"/>
          </w:tcPr>
          <w:p w14:paraId="032DED9E" w14:textId="5BE631BC" w:rsidR="00B2215F" w:rsidRPr="007C23CA" w:rsidRDefault="00B2215F" w:rsidP="00B2215F">
            <w:pPr>
              <w:rPr>
                <w:b/>
                <w:bCs/>
              </w:rPr>
            </w:pPr>
            <w:r w:rsidRPr="4948C66D">
              <w:rPr>
                <w:b/>
                <w:bCs/>
              </w:rPr>
              <w:t xml:space="preserve">Week </w:t>
            </w:r>
            <w:r w:rsidR="00C94EEA">
              <w:rPr>
                <w:b/>
                <w:bCs/>
              </w:rPr>
              <w:t>8</w:t>
            </w:r>
          </w:p>
        </w:tc>
        <w:tc>
          <w:tcPr>
            <w:tcW w:w="1800" w:type="dxa"/>
            <w:tcBorders>
              <w:top w:val="nil"/>
              <w:left w:val="single" w:sz="4" w:space="0" w:color="auto"/>
              <w:bottom w:val="nil"/>
            </w:tcBorders>
            <w:shd w:val="clear" w:color="auto" w:fill="D8D9DA"/>
            <w:vAlign w:val="center"/>
          </w:tcPr>
          <w:p w14:paraId="14016C77" w14:textId="77777777" w:rsidR="00B2215F" w:rsidRPr="007C23CA" w:rsidRDefault="00B2215F" w:rsidP="00C94EEA">
            <w:pPr>
              <w:jc w:val="center"/>
              <w:rPr>
                <w:szCs w:val="20"/>
              </w:rPr>
            </w:pPr>
          </w:p>
        </w:tc>
      </w:tr>
      <w:tr w:rsidR="00B2215F" w:rsidRPr="007C23CA" w14:paraId="558C53F5" w14:textId="77777777" w:rsidTr="00B2215F">
        <w:tc>
          <w:tcPr>
            <w:tcW w:w="8275" w:type="dxa"/>
            <w:vAlign w:val="center"/>
          </w:tcPr>
          <w:p w14:paraId="54DBAA52"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A2200FB" w14:textId="0E457EDB" w:rsidR="00B2215F" w:rsidRPr="007C23CA" w:rsidRDefault="00C94EEA" w:rsidP="00C94EEA">
            <w:pPr>
              <w:jc w:val="center"/>
              <w:rPr>
                <w:szCs w:val="20"/>
              </w:rPr>
            </w:pPr>
            <w:r>
              <w:rPr>
                <w:szCs w:val="20"/>
              </w:rPr>
              <w:t>3</w:t>
            </w:r>
          </w:p>
        </w:tc>
      </w:tr>
      <w:tr w:rsidR="00B2215F" w:rsidRPr="007C23CA" w14:paraId="19579FD3" w14:textId="77777777" w:rsidTr="00B2215F">
        <w:tc>
          <w:tcPr>
            <w:tcW w:w="8275" w:type="dxa"/>
            <w:vAlign w:val="center"/>
          </w:tcPr>
          <w:p w14:paraId="037DAF61"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07BDD9C2" w14:textId="77777777" w:rsidR="00B2215F" w:rsidRPr="007C23CA" w:rsidRDefault="00B2215F" w:rsidP="00C94EEA">
            <w:pPr>
              <w:jc w:val="center"/>
              <w:rPr>
                <w:szCs w:val="20"/>
              </w:rPr>
            </w:pPr>
          </w:p>
        </w:tc>
      </w:tr>
      <w:tr w:rsidR="00B2215F" w:rsidRPr="007C23CA" w14:paraId="23DFA0F9" w14:textId="77777777" w:rsidTr="00B2215F">
        <w:tc>
          <w:tcPr>
            <w:tcW w:w="8275" w:type="dxa"/>
            <w:shd w:val="clear" w:color="auto" w:fill="D8D9DA"/>
            <w:vAlign w:val="center"/>
          </w:tcPr>
          <w:p w14:paraId="313F85DF" w14:textId="328847D7" w:rsidR="00B2215F" w:rsidRPr="007C23CA" w:rsidRDefault="00B2215F" w:rsidP="00B2215F">
            <w:pPr>
              <w:rPr>
                <w:b/>
                <w:bCs/>
              </w:rPr>
            </w:pPr>
            <w:r w:rsidRPr="4948C66D">
              <w:rPr>
                <w:b/>
                <w:bCs/>
              </w:rPr>
              <w:t xml:space="preserve">Week </w:t>
            </w:r>
            <w:r w:rsidR="00C94EEA">
              <w:rPr>
                <w:b/>
                <w:bCs/>
              </w:rPr>
              <w:t>9</w:t>
            </w:r>
          </w:p>
        </w:tc>
        <w:tc>
          <w:tcPr>
            <w:tcW w:w="1800" w:type="dxa"/>
            <w:tcBorders>
              <w:top w:val="nil"/>
              <w:left w:val="single" w:sz="4" w:space="0" w:color="auto"/>
              <w:bottom w:val="nil"/>
            </w:tcBorders>
            <w:shd w:val="clear" w:color="auto" w:fill="D8D9DA"/>
            <w:vAlign w:val="center"/>
          </w:tcPr>
          <w:p w14:paraId="6CFF940D" w14:textId="77777777" w:rsidR="00B2215F" w:rsidRPr="007C23CA" w:rsidRDefault="00B2215F" w:rsidP="00C94EEA">
            <w:pPr>
              <w:jc w:val="center"/>
              <w:rPr>
                <w:szCs w:val="20"/>
              </w:rPr>
            </w:pPr>
          </w:p>
        </w:tc>
      </w:tr>
      <w:tr w:rsidR="00B2215F" w:rsidRPr="007C23CA" w14:paraId="4800FE9A" w14:textId="77777777" w:rsidTr="00B2215F">
        <w:tc>
          <w:tcPr>
            <w:tcW w:w="8275" w:type="dxa"/>
            <w:vAlign w:val="center"/>
          </w:tcPr>
          <w:p w14:paraId="552F39D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FC9B3BC" w14:textId="4A6D949E" w:rsidR="00B2215F" w:rsidRPr="007C23CA" w:rsidRDefault="00C94EEA" w:rsidP="00C94EEA">
            <w:pPr>
              <w:jc w:val="center"/>
              <w:rPr>
                <w:szCs w:val="20"/>
              </w:rPr>
            </w:pPr>
            <w:r>
              <w:rPr>
                <w:szCs w:val="20"/>
              </w:rPr>
              <w:t>3</w:t>
            </w:r>
          </w:p>
        </w:tc>
      </w:tr>
      <w:tr w:rsidR="00B2215F" w:rsidRPr="007C23CA" w14:paraId="087A0DF3" w14:textId="77777777" w:rsidTr="00B2215F">
        <w:tc>
          <w:tcPr>
            <w:tcW w:w="8275" w:type="dxa"/>
            <w:vAlign w:val="center"/>
          </w:tcPr>
          <w:p w14:paraId="6934227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101B7592" w14:textId="77777777" w:rsidR="00B2215F" w:rsidRPr="007C23CA" w:rsidRDefault="00B2215F" w:rsidP="00C94EEA">
            <w:pPr>
              <w:jc w:val="center"/>
              <w:rPr>
                <w:szCs w:val="20"/>
              </w:rPr>
            </w:pPr>
          </w:p>
        </w:tc>
      </w:tr>
      <w:tr w:rsidR="00B2215F" w:rsidRPr="007C23CA" w14:paraId="4200A91C" w14:textId="77777777" w:rsidTr="00B2215F">
        <w:tc>
          <w:tcPr>
            <w:tcW w:w="8275" w:type="dxa"/>
            <w:shd w:val="clear" w:color="auto" w:fill="D8D9DA"/>
            <w:vAlign w:val="center"/>
          </w:tcPr>
          <w:p w14:paraId="75233AE5" w14:textId="6CE66389" w:rsidR="00B2215F" w:rsidRPr="007C23CA" w:rsidRDefault="00B2215F" w:rsidP="00B2215F">
            <w:pPr>
              <w:rPr>
                <w:b/>
                <w:bCs/>
              </w:rPr>
            </w:pPr>
            <w:r w:rsidRPr="4948C66D">
              <w:rPr>
                <w:b/>
                <w:bCs/>
              </w:rPr>
              <w:t xml:space="preserve">Week </w:t>
            </w:r>
            <w:r w:rsidR="00C94EEA">
              <w:rPr>
                <w:b/>
                <w:bCs/>
              </w:rPr>
              <w:t>10</w:t>
            </w:r>
          </w:p>
        </w:tc>
        <w:tc>
          <w:tcPr>
            <w:tcW w:w="1800" w:type="dxa"/>
            <w:tcBorders>
              <w:top w:val="nil"/>
              <w:left w:val="single" w:sz="4" w:space="0" w:color="auto"/>
              <w:bottom w:val="nil"/>
            </w:tcBorders>
            <w:shd w:val="clear" w:color="auto" w:fill="D8D9DA"/>
            <w:vAlign w:val="center"/>
          </w:tcPr>
          <w:p w14:paraId="639764BE" w14:textId="77777777" w:rsidR="00B2215F" w:rsidRPr="007C23CA" w:rsidRDefault="00B2215F" w:rsidP="00C94EEA">
            <w:pPr>
              <w:jc w:val="center"/>
              <w:rPr>
                <w:szCs w:val="20"/>
              </w:rPr>
            </w:pPr>
          </w:p>
        </w:tc>
      </w:tr>
      <w:tr w:rsidR="00B2215F" w:rsidRPr="007C23CA" w14:paraId="69A58BFF" w14:textId="77777777" w:rsidTr="00B2215F">
        <w:tc>
          <w:tcPr>
            <w:tcW w:w="8275" w:type="dxa"/>
            <w:vAlign w:val="center"/>
          </w:tcPr>
          <w:p w14:paraId="2E647A14"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5FAC221D" w14:textId="26C9AA86" w:rsidR="00B2215F" w:rsidRPr="007C23CA" w:rsidRDefault="00457F27" w:rsidP="00C94EEA">
            <w:pPr>
              <w:jc w:val="center"/>
              <w:rPr>
                <w:szCs w:val="20"/>
              </w:rPr>
            </w:pPr>
            <w:r>
              <w:rPr>
                <w:szCs w:val="20"/>
              </w:rPr>
              <w:t>3</w:t>
            </w:r>
          </w:p>
        </w:tc>
      </w:tr>
      <w:tr w:rsidR="00B2215F" w:rsidRPr="007C23CA" w14:paraId="5EB66876" w14:textId="77777777" w:rsidTr="00B2215F">
        <w:tc>
          <w:tcPr>
            <w:tcW w:w="8275" w:type="dxa"/>
            <w:vAlign w:val="center"/>
          </w:tcPr>
          <w:p w14:paraId="0EF8B132"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5B292CB" w14:textId="77777777" w:rsidR="00B2215F" w:rsidRPr="007C23CA" w:rsidRDefault="00B2215F" w:rsidP="00C94EEA">
            <w:pPr>
              <w:jc w:val="center"/>
              <w:rPr>
                <w:szCs w:val="20"/>
              </w:rPr>
            </w:pPr>
          </w:p>
        </w:tc>
      </w:tr>
      <w:tr w:rsidR="00B2215F" w:rsidRPr="007C23CA" w14:paraId="5C801C3D" w14:textId="77777777" w:rsidTr="00B2215F">
        <w:tc>
          <w:tcPr>
            <w:tcW w:w="8275" w:type="dxa"/>
            <w:shd w:val="clear" w:color="auto" w:fill="D8D9DA"/>
            <w:vAlign w:val="center"/>
          </w:tcPr>
          <w:p w14:paraId="7407623C" w14:textId="17045ACE" w:rsidR="00B2215F" w:rsidRPr="007C23CA" w:rsidRDefault="00B2215F" w:rsidP="00B2215F">
            <w:pPr>
              <w:rPr>
                <w:b/>
                <w:bCs/>
              </w:rPr>
            </w:pPr>
            <w:r w:rsidRPr="4948C66D">
              <w:rPr>
                <w:b/>
                <w:bCs/>
              </w:rPr>
              <w:t xml:space="preserve">Week </w:t>
            </w:r>
            <w:r w:rsidR="00C94EEA">
              <w:rPr>
                <w:b/>
                <w:bCs/>
              </w:rPr>
              <w:t>11</w:t>
            </w:r>
          </w:p>
        </w:tc>
        <w:tc>
          <w:tcPr>
            <w:tcW w:w="1800" w:type="dxa"/>
            <w:tcBorders>
              <w:top w:val="nil"/>
              <w:left w:val="single" w:sz="4" w:space="0" w:color="auto"/>
              <w:bottom w:val="nil"/>
            </w:tcBorders>
            <w:shd w:val="clear" w:color="auto" w:fill="D8D9DA"/>
            <w:vAlign w:val="center"/>
          </w:tcPr>
          <w:p w14:paraId="5A507AB3" w14:textId="77777777" w:rsidR="00B2215F" w:rsidRPr="007C23CA" w:rsidRDefault="00B2215F" w:rsidP="00C94EEA">
            <w:pPr>
              <w:jc w:val="center"/>
              <w:rPr>
                <w:szCs w:val="20"/>
              </w:rPr>
            </w:pPr>
          </w:p>
        </w:tc>
      </w:tr>
      <w:tr w:rsidR="00B2215F" w:rsidRPr="007C23CA" w14:paraId="299F756C" w14:textId="77777777" w:rsidTr="00B2215F">
        <w:tc>
          <w:tcPr>
            <w:tcW w:w="8275" w:type="dxa"/>
            <w:vAlign w:val="center"/>
          </w:tcPr>
          <w:p w14:paraId="39C829A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4EF1B451" w14:textId="61AB8F0E" w:rsidR="00B2215F" w:rsidRPr="007C23CA" w:rsidRDefault="00457F27" w:rsidP="00C94EEA">
            <w:pPr>
              <w:jc w:val="center"/>
              <w:rPr>
                <w:szCs w:val="20"/>
              </w:rPr>
            </w:pPr>
            <w:r>
              <w:rPr>
                <w:szCs w:val="20"/>
              </w:rPr>
              <w:t>3</w:t>
            </w:r>
          </w:p>
        </w:tc>
      </w:tr>
      <w:tr w:rsidR="00B2215F" w:rsidRPr="007C23CA" w14:paraId="7C838878" w14:textId="77777777" w:rsidTr="00B2215F">
        <w:tc>
          <w:tcPr>
            <w:tcW w:w="8275" w:type="dxa"/>
            <w:vAlign w:val="center"/>
          </w:tcPr>
          <w:p w14:paraId="65687C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48063DA" w14:textId="77777777" w:rsidR="00B2215F" w:rsidRPr="007C23CA" w:rsidRDefault="00B2215F" w:rsidP="00C94EEA">
            <w:pPr>
              <w:jc w:val="center"/>
              <w:rPr>
                <w:szCs w:val="20"/>
              </w:rPr>
            </w:pPr>
          </w:p>
        </w:tc>
      </w:tr>
      <w:tr w:rsidR="00B2215F" w:rsidRPr="007C23CA" w14:paraId="713DA092" w14:textId="77777777" w:rsidTr="00B2215F">
        <w:tc>
          <w:tcPr>
            <w:tcW w:w="8275" w:type="dxa"/>
            <w:shd w:val="clear" w:color="auto" w:fill="D8D9DA"/>
            <w:vAlign w:val="center"/>
          </w:tcPr>
          <w:p w14:paraId="5FF2FB8A" w14:textId="30A33D70" w:rsidR="00B2215F" w:rsidRPr="007C23CA" w:rsidRDefault="00B2215F" w:rsidP="00B2215F">
            <w:pPr>
              <w:rPr>
                <w:b/>
                <w:bCs/>
              </w:rPr>
            </w:pPr>
            <w:r w:rsidRPr="4948C66D">
              <w:rPr>
                <w:b/>
                <w:bCs/>
              </w:rPr>
              <w:t xml:space="preserve">Week </w:t>
            </w:r>
            <w:r w:rsidR="00C94EEA">
              <w:rPr>
                <w:b/>
                <w:bCs/>
              </w:rPr>
              <w:t>12</w:t>
            </w:r>
          </w:p>
        </w:tc>
        <w:tc>
          <w:tcPr>
            <w:tcW w:w="1800" w:type="dxa"/>
            <w:tcBorders>
              <w:top w:val="nil"/>
              <w:left w:val="single" w:sz="4" w:space="0" w:color="auto"/>
              <w:bottom w:val="nil"/>
            </w:tcBorders>
            <w:shd w:val="clear" w:color="auto" w:fill="D8D9DA"/>
            <w:vAlign w:val="center"/>
          </w:tcPr>
          <w:p w14:paraId="07A8C942" w14:textId="77777777" w:rsidR="00B2215F" w:rsidRPr="007C23CA" w:rsidRDefault="00B2215F" w:rsidP="00C94EEA">
            <w:pPr>
              <w:jc w:val="center"/>
              <w:rPr>
                <w:szCs w:val="20"/>
              </w:rPr>
            </w:pPr>
          </w:p>
        </w:tc>
      </w:tr>
      <w:tr w:rsidR="00B2215F" w:rsidRPr="007C23CA" w14:paraId="47A004E3" w14:textId="77777777" w:rsidTr="00B2215F">
        <w:tc>
          <w:tcPr>
            <w:tcW w:w="8275" w:type="dxa"/>
            <w:vAlign w:val="center"/>
          </w:tcPr>
          <w:p w14:paraId="6445F8B3"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6B62C803" w14:textId="2F19DF1D" w:rsidR="00B2215F" w:rsidRPr="007C23CA" w:rsidRDefault="00457F27" w:rsidP="00C94EEA">
            <w:pPr>
              <w:jc w:val="center"/>
              <w:rPr>
                <w:szCs w:val="20"/>
              </w:rPr>
            </w:pPr>
            <w:r>
              <w:rPr>
                <w:szCs w:val="20"/>
              </w:rPr>
              <w:t>4</w:t>
            </w:r>
          </w:p>
        </w:tc>
      </w:tr>
      <w:tr w:rsidR="00B2215F" w:rsidRPr="007C23CA" w14:paraId="7A4FAF6F" w14:textId="77777777" w:rsidTr="0034623E">
        <w:tc>
          <w:tcPr>
            <w:tcW w:w="8275" w:type="dxa"/>
            <w:vAlign w:val="center"/>
          </w:tcPr>
          <w:p w14:paraId="60E864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4E67AC74" w14:textId="77777777" w:rsidR="00B2215F" w:rsidRPr="007C23CA" w:rsidRDefault="00B2215F" w:rsidP="00C94EEA">
            <w:pPr>
              <w:jc w:val="center"/>
              <w:rPr>
                <w:szCs w:val="20"/>
              </w:rPr>
            </w:pPr>
          </w:p>
        </w:tc>
      </w:tr>
      <w:tr w:rsidR="00B2215F" w:rsidRPr="007C23CA" w14:paraId="0855D92D" w14:textId="77777777" w:rsidTr="0034623E">
        <w:tc>
          <w:tcPr>
            <w:tcW w:w="8275" w:type="dxa"/>
            <w:shd w:val="clear" w:color="auto" w:fill="D8D9DA"/>
            <w:vAlign w:val="center"/>
          </w:tcPr>
          <w:p w14:paraId="49386641" w14:textId="7972F2A0" w:rsidR="00B2215F" w:rsidRPr="007C23CA" w:rsidRDefault="00B2215F" w:rsidP="00B2215F">
            <w:pPr>
              <w:rPr>
                <w:b/>
                <w:bCs/>
              </w:rPr>
            </w:pPr>
            <w:r w:rsidRPr="4948C66D">
              <w:rPr>
                <w:b/>
                <w:bCs/>
              </w:rPr>
              <w:t xml:space="preserve">Week </w:t>
            </w:r>
            <w:r w:rsidR="00C94EEA">
              <w:rPr>
                <w:b/>
                <w:bCs/>
              </w:rPr>
              <w:t>13</w:t>
            </w:r>
          </w:p>
        </w:tc>
        <w:tc>
          <w:tcPr>
            <w:tcW w:w="1800" w:type="dxa"/>
            <w:tcBorders>
              <w:top w:val="nil"/>
              <w:left w:val="single" w:sz="4" w:space="0" w:color="auto"/>
              <w:bottom w:val="single" w:sz="4" w:space="0" w:color="auto"/>
            </w:tcBorders>
            <w:shd w:val="clear" w:color="auto" w:fill="D8D9DA"/>
            <w:vAlign w:val="center"/>
          </w:tcPr>
          <w:p w14:paraId="13B7AC33" w14:textId="77777777" w:rsidR="00B2215F" w:rsidRPr="007C23CA" w:rsidRDefault="00B2215F" w:rsidP="00C94EEA">
            <w:pPr>
              <w:jc w:val="center"/>
              <w:rPr>
                <w:szCs w:val="20"/>
              </w:rPr>
            </w:pPr>
          </w:p>
        </w:tc>
      </w:tr>
      <w:tr w:rsidR="00B2215F" w:rsidRPr="007C23CA" w14:paraId="39DFC59C" w14:textId="77777777" w:rsidTr="0034623E">
        <w:tc>
          <w:tcPr>
            <w:tcW w:w="8275" w:type="dxa"/>
            <w:vAlign w:val="center"/>
          </w:tcPr>
          <w:p w14:paraId="6079531C" w14:textId="77777777" w:rsidR="00B2215F" w:rsidRPr="00637663" w:rsidRDefault="00B2215F" w:rsidP="00B2215F">
            <w:pPr>
              <w:rPr>
                <w:szCs w:val="20"/>
              </w:rPr>
            </w:pPr>
            <w:r>
              <w:lastRenderedPageBreak/>
              <w:t>Required</w:t>
            </w:r>
          </w:p>
        </w:tc>
        <w:tc>
          <w:tcPr>
            <w:tcW w:w="1800" w:type="dxa"/>
            <w:tcBorders>
              <w:top w:val="single" w:sz="4" w:space="0" w:color="auto"/>
              <w:left w:val="single" w:sz="4" w:space="0" w:color="auto"/>
              <w:bottom w:val="nil"/>
            </w:tcBorders>
            <w:vAlign w:val="center"/>
          </w:tcPr>
          <w:p w14:paraId="2976491E" w14:textId="13E51CB8" w:rsidR="00B2215F" w:rsidRPr="007C23CA" w:rsidRDefault="00457F27" w:rsidP="00C94EEA">
            <w:pPr>
              <w:jc w:val="center"/>
              <w:rPr>
                <w:szCs w:val="20"/>
              </w:rPr>
            </w:pPr>
            <w:r>
              <w:rPr>
                <w:szCs w:val="20"/>
              </w:rPr>
              <w:t>5</w:t>
            </w:r>
          </w:p>
        </w:tc>
      </w:tr>
      <w:tr w:rsidR="00B2215F" w:rsidRPr="007C23CA" w14:paraId="55925700" w14:textId="77777777" w:rsidTr="00B2215F">
        <w:tc>
          <w:tcPr>
            <w:tcW w:w="8275" w:type="dxa"/>
            <w:vAlign w:val="center"/>
          </w:tcPr>
          <w:p w14:paraId="58ACD6F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9BFFE79" w14:textId="77777777" w:rsidR="00B2215F" w:rsidRPr="007C23CA" w:rsidRDefault="00B2215F" w:rsidP="00C94EEA">
            <w:pPr>
              <w:jc w:val="center"/>
              <w:rPr>
                <w:szCs w:val="20"/>
              </w:rPr>
            </w:pPr>
          </w:p>
        </w:tc>
      </w:tr>
      <w:tr w:rsidR="00B2215F" w:rsidRPr="007C23CA" w14:paraId="4C502E3C" w14:textId="77777777" w:rsidTr="00B2215F">
        <w:tc>
          <w:tcPr>
            <w:tcW w:w="8275" w:type="dxa"/>
            <w:shd w:val="clear" w:color="auto" w:fill="D8D9DA"/>
            <w:vAlign w:val="center"/>
          </w:tcPr>
          <w:p w14:paraId="1423754B" w14:textId="21FFB898" w:rsidR="00B2215F" w:rsidRPr="007C23CA" w:rsidRDefault="00B2215F" w:rsidP="00B2215F">
            <w:pPr>
              <w:rPr>
                <w:b/>
                <w:bCs/>
              </w:rPr>
            </w:pPr>
            <w:r w:rsidRPr="4948C66D">
              <w:rPr>
                <w:b/>
                <w:bCs/>
              </w:rPr>
              <w:t xml:space="preserve">Week </w:t>
            </w:r>
            <w:r w:rsidR="00C94EEA">
              <w:rPr>
                <w:b/>
                <w:bCs/>
              </w:rPr>
              <w:t>14</w:t>
            </w:r>
          </w:p>
        </w:tc>
        <w:tc>
          <w:tcPr>
            <w:tcW w:w="1800" w:type="dxa"/>
            <w:tcBorders>
              <w:top w:val="nil"/>
              <w:left w:val="single" w:sz="4" w:space="0" w:color="auto"/>
              <w:bottom w:val="nil"/>
            </w:tcBorders>
            <w:shd w:val="clear" w:color="auto" w:fill="D8D9DA"/>
            <w:vAlign w:val="center"/>
          </w:tcPr>
          <w:p w14:paraId="2F5789DA" w14:textId="77777777" w:rsidR="00B2215F" w:rsidRPr="007C23CA" w:rsidRDefault="00B2215F" w:rsidP="00C94EEA">
            <w:pPr>
              <w:jc w:val="center"/>
              <w:rPr>
                <w:szCs w:val="20"/>
              </w:rPr>
            </w:pPr>
          </w:p>
        </w:tc>
      </w:tr>
      <w:tr w:rsidR="00B2215F" w:rsidRPr="007C23CA" w14:paraId="37687A8D" w14:textId="77777777" w:rsidTr="00B2215F">
        <w:tc>
          <w:tcPr>
            <w:tcW w:w="8275" w:type="dxa"/>
            <w:vAlign w:val="center"/>
          </w:tcPr>
          <w:p w14:paraId="3B0A9CEC"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2132DD82" w14:textId="066400DF" w:rsidR="00B2215F" w:rsidRPr="007C23CA" w:rsidRDefault="00457F27" w:rsidP="00C94EEA">
            <w:pPr>
              <w:jc w:val="center"/>
              <w:rPr>
                <w:szCs w:val="20"/>
              </w:rPr>
            </w:pPr>
            <w:r>
              <w:rPr>
                <w:szCs w:val="20"/>
              </w:rPr>
              <w:t>2.5</w:t>
            </w:r>
          </w:p>
        </w:tc>
      </w:tr>
      <w:tr w:rsidR="00B2215F" w:rsidRPr="007C23CA" w14:paraId="1F6C19D3" w14:textId="77777777" w:rsidTr="00B2215F">
        <w:tc>
          <w:tcPr>
            <w:tcW w:w="8275" w:type="dxa"/>
            <w:vAlign w:val="center"/>
          </w:tcPr>
          <w:p w14:paraId="3E32412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28FA250D" w14:textId="77777777" w:rsidR="00B2215F" w:rsidRPr="007C23CA" w:rsidRDefault="00B2215F" w:rsidP="00C94EEA">
            <w:pPr>
              <w:jc w:val="center"/>
              <w:rPr>
                <w:szCs w:val="20"/>
              </w:rPr>
            </w:pPr>
          </w:p>
        </w:tc>
      </w:tr>
      <w:tr w:rsidR="00C94EEA" w:rsidRPr="007C23CA" w14:paraId="6C422F1E" w14:textId="77777777" w:rsidTr="00EB51A7">
        <w:tc>
          <w:tcPr>
            <w:tcW w:w="8275" w:type="dxa"/>
            <w:shd w:val="clear" w:color="auto" w:fill="D8D9DA"/>
            <w:vAlign w:val="center"/>
          </w:tcPr>
          <w:p w14:paraId="7ACC0DA9" w14:textId="5DF797A6" w:rsidR="00C94EEA" w:rsidRPr="007C23CA" w:rsidRDefault="00C94EEA" w:rsidP="00EB51A7">
            <w:pPr>
              <w:rPr>
                <w:b/>
                <w:bCs/>
              </w:rPr>
            </w:pPr>
            <w:r w:rsidRPr="4948C66D">
              <w:rPr>
                <w:b/>
                <w:bCs/>
              </w:rPr>
              <w:t xml:space="preserve">Week </w:t>
            </w:r>
            <w:r>
              <w:rPr>
                <w:b/>
                <w:bCs/>
              </w:rPr>
              <w:t>15</w:t>
            </w:r>
          </w:p>
        </w:tc>
        <w:tc>
          <w:tcPr>
            <w:tcW w:w="1800" w:type="dxa"/>
            <w:tcBorders>
              <w:top w:val="nil"/>
              <w:left w:val="single" w:sz="4" w:space="0" w:color="auto"/>
              <w:bottom w:val="nil"/>
            </w:tcBorders>
            <w:shd w:val="clear" w:color="auto" w:fill="D8D9DA"/>
            <w:vAlign w:val="center"/>
          </w:tcPr>
          <w:p w14:paraId="013513B8" w14:textId="77777777" w:rsidR="00C94EEA" w:rsidRPr="007C23CA" w:rsidRDefault="00C94EEA" w:rsidP="00C94EEA">
            <w:pPr>
              <w:jc w:val="center"/>
              <w:rPr>
                <w:szCs w:val="20"/>
              </w:rPr>
            </w:pPr>
          </w:p>
        </w:tc>
      </w:tr>
      <w:tr w:rsidR="00C94EEA" w:rsidRPr="007C23CA" w14:paraId="2A585F27" w14:textId="77777777" w:rsidTr="00EB51A7">
        <w:tc>
          <w:tcPr>
            <w:tcW w:w="8275" w:type="dxa"/>
            <w:vAlign w:val="center"/>
          </w:tcPr>
          <w:p w14:paraId="4216715C" w14:textId="77777777" w:rsidR="00C94EEA" w:rsidRPr="00637663" w:rsidRDefault="00C94EEA" w:rsidP="00EB51A7">
            <w:pPr>
              <w:rPr>
                <w:szCs w:val="20"/>
              </w:rPr>
            </w:pPr>
            <w:r>
              <w:t>Required</w:t>
            </w:r>
          </w:p>
        </w:tc>
        <w:tc>
          <w:tcPr>
            <w:tcW w:w="1800" w:type="dxa"/>
            <w:tcBorders>
              <w:top w:val="nil"/>
              <w:left w:val="single" w:sz="4" w:space="0" w:color="auto"/>
              <w:bottom w:val="nil"/>
            </w:tcBorders>
            <w:vAlign w:val="center"/>
          </w:tcPr>
          <w:p w14:paraId="7207A52B" w14:textId="6CB09F05" w:rsidR="00C94EEA" w:rsidRPr="007C23CA" w:rsidRDefault="00457F27" w:rsidP="00C94EEA">
            <w:pPr>
              <w:jc w:val="center"/>
              <w:rPr>
                <w:szCs w:val="20"/>
              </w:rPr>
            </w:pPr>
            <w:r>
              <w:rPr>
                <w:szCs w:val="20"/>
              </w:rPr>
              <w:t>4</w:t>
            </w:r>
          </w:p>
        </w:tc>
      </w:tr>
      <w:tr w:rsidR="00C94EEA" w:rsidRPr="007C23CA" w14:paraId="49F67B91" w14:textId="77777777" w:rsidTr="00EB51A7">
        <w:tc>
          <w:tcPr>
            <w:tcW w:w="8275" w:type="dxa"/>
            <w:vAlign w:val="center"/>
          </w:tcPr>
          <w:p w14:paraId="1B4730D0" w14:textId="77777777" w:rsidR="00C94EEA" w:rsidRPr="00637663" w:rsidRDefault="00C94EEA" w:rsidP="00EB51A7">
            <w:pPr>
              <w:rPr>
                <w:szCs w:val="20"/>
              </w:rPr>
            </w:pPr>
            <w:r>
              <w:t>Supplemental</w:t>
            </w:r>
          </w:p>
        </w:tc>
        <w:tc>
          <w:tcPr>
            <w:tcW w:w="1800" w:type="dxa"/>
            <w:tcBorders>
              <w:top w:val="nil"/>
              <w:left w:val="single" w:sz="4" w:space="0" w:color="auto"/>
              <w:bottom w:val="nil"/>
            </w:tcBorders>
            <w:vAlign w:val="center"/>
          </w:tcPr>
          <w:p w14:paraId="152866A5" w14:textId="77777777" w:rsidR="00C94EEA" w:rsidRPr="007C23CA" w:rsidRDefault="00C94EEA" w:rsidP="00C94EEA">
            <w:pPr>
              <w:jc w:val="cente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C94EEA">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3DF686CF" w:rsidR="00DB4448" w:rsidRDefault="00457F27" w:rsidP="00C94EEA">
            <w:pPr>
              <w:jc w:val="center"/>
              <w:rPr>
                <w:szCs w:val="20"/>
              </w:rPr>
            </w:pPr>
            <w:r>
              <w:rPr>
                <w:szCs w:val="20"/>
              </w:rPr>
              <w:t>56.5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3BA013A1" w:rsidR="00DB4448" w:rsidRDefault="00457F27" w:rsidP="00C94EEA">
            <w:pPr>
              <w:jc w:val="cente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5EB11800" w:rsidR="00DB4448" w:rsidRDefault="00457F27" w:rsidP="00C94EEA">
            <w:pPr>
              <w:jc w:val="center"/>
              <w:rPr>
                <w:szCs w:val="20"/>
              </w:rPr>
            </w:pPr>
            <w:r>
              <w:rPr>
                <w:szCs w:val="20"/>
              </w:rPr>
              <w:t>57.5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417B2" w14:textId="77777777" w:rsidR="00293E72" w:rsidRDefault="00293E72">
      <w:r>
        <w:separator/>
      </w:r>
    </w:p>
  </w:endnote>
  <w:endnote w:type="continuationSeparator" w:id="0">
    <w:p w14:paraId="5D121C9B" w14:textId="77777777" w:rsidR="00293E72" w:rsidRDefault="0029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6F91984" w:rsidR="009237B3" w:rsidRPr="00EB2955" w:rsidRDefault="009237B3" w:rsidP="4948C66D">
    <w:pPr>
      <w:pStyle w:val="Footer"/>
      <w:jc w:val="right"/>
      <w:rPr>
        <w:rFonts w:eastAsia="Arial" w:cs="Arial"/>
      </w:rPr>
    </w:pPr>
    <w:r>
      <w:rPr>
        <w:rFonts w:eastAsia="Arial" w:cs="Arial"/>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4F95193F" w:rsidR="009237B3" w:rsidRPr="00EB2955" w:rsidRDefault="009237B3" w:rsidP="4948C66D">
    <w:pPr>
      <w:pStyle w:val="Footer"/>
      <w:jc w:val="right"/>
      <w:rPr>
        <w:rFonts w:eastAsia="Arial" w:cs="Arial"/>
      </w:rPr>
    </w:pPr>
    <w:r>
      <w:rPr>
        <w:rFonts w:eastAsia="Arial" w:cs="Arial"/>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14DE0" w14:textId="77777777" w:rsidR="00293E72" w:rsidRDefault="00293E72">
      <w:r>
        <w:separator/>
      </w:r>
    </w:p>
  </w:footnote>
  <w:footnote w:type="continuationSeparator" w:id="0">
    <w:p w14:paraId="653A2FDD" w14:textId="77777777" w:rsidR="00293E72" w:rsidRDefault="00293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70257777" w:rsidR="009237B3" w:rsidRPr="006324AB" w:rsidRDefault="009237B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59</w:t>
        </w:r>
        <w:r w:rsidRPr="006324AB">
          <w:rPr>
            <w:rFonts w:cs="Arial"/>
            <w:noProof/>
            <w:szCs w:val="20"/>
          </w:rPr>
          <w:fldChar w:fldCharType="end"/>
        </w:r>
      </w:p>
    </w:sdtContent>
  </w:sdt>
  <w:p w14:paraId="77B48190" w14:textId="20400D72" w:rsidR="009237B3" w:rsidRDefault="009237B3" w:rsidP="4948C66D">
    <w:pPr>
      <w:pStyle w:val="Header"/>
      <w:rPr>
        <w:rFonts w:eastAsia="Arial" w:cs="Arial"/>
      </w:rPr>
    </w:pPr>
    <w:r>
      <w:rPr>
        <w:rFonts w:eastAsia="Arial" w:cs="Arial"/>
      </w:rPr>
      <w:t>CNS609</w:t>
    </w:r>
    <w:r w:rsidRPr="4948C66D">
      <w:rPr>
        <w:rFonts w:eastAsia="Arial" w:cs="Arial"/>
      </w:rPr>
      <w:t xml:space="preserve">: </w:t>
    </w:r>
    <w:r>
      <w:rPr>
        <w:rFonts w:cs="Arial"/>
        <w:szCs w:val="20"/>
      </w:rPr>
      <w:t>School Counseling Internship II and Supervision Seminar</w:t>
    </w:r>
  </w:p>
  <w:p w14:paraId="62DB648D" w14:textId="77777777" w:rsidR="009237B3" w:rsidRPr="00EB2955" w:rsidRDefault="009237B3">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9237B3" w:rsidRPr="00B21089" w:rsidRDefault="009237B3"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9237B3" w:rsidRPr="00D07152" w:rsidRDefault="009237B3" w:rsidP="0020635A">
    <w:pPr>
      <w:pStyle w:val="Heading1"/>
      <w:jc w:val="right"/>
    </w:pPr>
    <w:r>
      <w:t>Faculty Instructional Guide</w:t>
    </w:r>
  </w:p>
  <w:p w14:paraId="508CBDB7" w14:textId="79AB49D7" w:rsidR="009237B3" w:rsidRPr="00825CE5" w:rsidRDefault="009237B3" w:rsidP="0020635A">
    <w:pPr>
      <w:pStyle w:val="Heading1"/>
      <w:jc w:val="right"/>
    </w:pPr>
    <w:r>
      <w:t xml:space="preserve">CNS609: </w:t>
    </w:r>
    <w:r w:rsidRPr="005B35CC">
      <w:t>School Counseling Internship II and Supervision Seminar</w:t>
    </w:r>
  </w:p>
  <w:p w14:paraId="42570127" w14:textId="77777777" w:rsidR="009237B3" w:rsidRDefault="009237B3"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9237B3" w:rsidRPr="006324AB" w:rsidRDefault="009237B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9237B3" w:rsidRDefault="009237B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6B6B33"/>
    <w:multiLevelType w:val="hybridMultilevel"/>
    <w:tmpl w:val="8FD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075"/>
    <w:multiLevelType w:val="multilevel"/>
    <w:tmpl w:val="B0506D4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97574A5"/>
    <w:multiLevelType w:val="hybridMultilevel"/>
    <w:tmpl w:val="522A703C"/>
    <w:lvl w:ilvl="0" w:tplc="3ECC9A8C">
      <w:start w:val="1"/>
      <w:numFmt w:val="decimal"/>
      <w:lvlText w:val="%1."/>
      <w:lvlJc w:val="left"/>
      <w:pPr>
        <w:ind w:left="360" w:hanging="360"/>
      </w:pPr>
      <w:rPr>
        <w:b w:val="0"/>
        <w:i w:val="0"/>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D36A0C"/>
    <w:multiLevelType w:val="hybridMultilevel"/>
    <w:tmpl w:val="3DA66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D573EC0"/>
    <w:multiLevelType w:val="hybridMultilevel"/>
    <w:tmpl w:val="1D16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32B18"/>
    <w:multiLevelType w:val="multilevel"/>
    <w:tmpl w:val="15C2382E"/>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07C7BB8"/>
    <w:multiLevelType w:val="hybridMultilevel"/>
    <w:tmpl w:val="3F8C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7167A5"/>
    <w:multiLevelType w:val="hybridMultilevel"/>
    <w:tmpl w:val="CECCFD7E"/>
    <w:lvl w:ilvl="0" w:tplc="EC6A1F8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2A5D3E"/>
    <w:multiLevelType w:val="hybridMultilevel"/>
    <w:tmpl w:val="CEE4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C439D"/>
    <w:multiLevelType w:val="hybridMultilevel"/>
    <w:tmpl w:val="1D90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0ED5"/>
    <w:multiLevelType w:val="hybridMultilevel"/>
    <w:tmpl w:val="70DACAAE"/>
    <w:lvl w:ilvl="0" w:tplc="EC6A1F8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034CEA"/>
    <w:multiLevelType w:val="hybridMultilevel"/>
    <w:tmpl w:val="00B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297B20"/>
    <w:multiLevelType w:val="multilevel"/>
    <w:tmpl w:val="C9EE59BA"/>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C406B38"/>
    <w:multiLevelType w:val="hybridMultilevel"/>
    <w:tmpl w:val="BDEA4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546762"/>
    <w:multiLevelType w:val="hybridMultilevel"/>
    <w:tmpl w:val="F5AC5BE0"/>
    <w:lvl w:ilvl="0" w:tplc="5B66D1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8E7CFA"/>
    <w:multiLevelType w:val="multilevel"/>
    <w:tmpl w:val="CE66CE90"/>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2E44811"/>
    <w:multiLevelType w:val="hybridMultilevel"/>
    <w:tmpl w:val="F6B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67E9F"/>
    <w:multiLevelType w:val="hybridMultilevel"/>
    <w:tmpl w:val="C20C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54945"/>
    <w:multiLevelType w:val="hybridMultilevel"/>
    <w:tmpl w:val="C8CE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25656"/>
    <w:multiLevelType w:val="multilevel"/>
    <w:tmpl w:val="FC9C7E44"/>
    <w:lvl w:ilvl="0">
      <w:start w:val="1"/>
      <w:numFmt w:val="decimal"/>
      <w:lvlText w:val="%1"/>
      <w:lvlJc w:val="left"/>
      <w:pPr>
        <w:ind w:left="360" w:hanging="360"/>
      </w:pPr>
      <w:rPr>
        <w:rFonts w:hint="default"/>
        <w:b/>
      </w:rPr>
    </w:lvl>
    <w:lvl w:ilvl="1">
      <w:start w:val="1"/>
      <w:numFmt w:val="decimal"/>
      <w:lvlText w:val="1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4D756E7"/>
    <w:multiLevelType w:val="hybridMultilevel"/>
    <w:tmpl w:val="57C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E8478D"/>
    <w:multiLevelType w:val="hybridMultilevel"/>
    <w:tmpl w:val="4DF65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12072F"/>
    <w:multiLevelType w:val="hybridMultilevel"/>
    <w:tmpl w:val="73B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40D6DB7"/>
    <w:multiLevelType w:val="multilevel"/>
    <w:tmpl w:val="33F6CD8E"/>
    <w:lvl w:ilvl="0">
      <w:start w:val="1"/>
      <w:numFmt w:val="decimal"/>
      <w:lvlText w:val="%1"/>
      <w:lvlJc w:val="left"/>
      <w:pPr>
        <w:ind w:left="360" w:hanging="360"/>
      </w:pPr>
      <w:rPr>
        <w:rFonts w:hint="default"/>
        <w:b/>
      </w:rPr>
    </w:lvl>
    <w:lvl w:ilvl="1">
      <w:start w:val="1"/>
      <w:numFmt w:val="decimal"/>
      <w:lvlText w:val="1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48A3596"/>
    <w:multiLevelType w:val="hybridMultilevel"/>
    <w:tmpl w:val="D074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31EA1"/>
    <w:multiLevelType w:val="multilevel"/>
    <w:tmpl w:val="C6CAAD58"/>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9CE2D26"/>
    <w:multiLevelType w:val="multilevel"/>
    <w:tmpl w:val="A83E0346"/>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C970B94"/>
    <w:multiLevelType w:val="multilevel"/>
    <w:tmpl w:val="D3945A06"/>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D625FDB"/>
    <w:multiLevelType w:val="hybridMultilevel"/>
    <w:tmpl w:val="4834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F680131"/>
    <w:multiLevelType w:val="multilevel"/>
    <w:tmpl w:val="14B83CBC"/>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7"/>
  </w:num>
  <w:num w:numId="2">
    <w:abstractNumId w:val="15"/>
  </w:num>
  <w:num w:numId="3">
    <w:abstractNumId w:val="33"/>
  </w:num>
  <w:num w:numId="4">
    <w:abstractNumId w:val="16"/>
  </w:num>
  <w:num w:numId="5">
    <w:abstractNumId w:val="40"/>
  </w:num>
  <w:num w:numId="6">
    <w:abstractNumId w:val="43"/>
  </w:num>
  <w:num w:numId="7">
    <w:abstractNumId w:val="28"/>
  </w:num>
  <w:num w:numId="8">
    <w:abstractNumId w:val="38"/>
  </w:num>
  <w:num w:numId="9">
    <w:abstractNumId w:val="0"/>
  </w:num>
  <w:num w:numId="10">
    <w:abstractNumId w:val="32"/>
  </w:num>
  <w:num w:numId="11">
    <w:abstractNumId w:val="5"/>
  </w:num>
  <w:num w:numId="12">
    <w:abstractNumId w:val="6"/>
  </w:num>
  <w:num w:numId="13">
    <w:abstractNumId w:val="7"/>
  </w:num>
  <w:num w:numId="14">
    <w:abstractNumId w:val="22"/>
  </w:num>
  <w:num w:numId="15">
    <w:abstractNumId w:val="17"/>
  </w:num>
  <w:num w:numId="16">
    <w:abstractNumId w:val="8"/>
  </w:num>
  <w:num w:numId="17">
    <w:abstractNumId w:val="42"/>
  </w:num>
  <w:num w:numId="18">
    <w:abstractNumId w:val="18"/>
  </w:num>
  <w:num w:numId="19">
    <w:abstractNumId w:val="1"/>
  </w:num>
  <w:num w:numId="20">
    <w:abstractNumId w:val="24"/>
  </w:num>
  <w:num w:numId="21">
    <w:abstractNumId w:val="10"/>
  </w:num>
  <w:num w:numId="22">
    <w:abstractNumId w:val="31"/>
  </w:num>
  <w:num w:numId="23">
    <w:abstractNumId w:val="30"/>
  </w:num>
  <w:num w:numId="24">
    <w:abstractNumId w:val="27"/>
  </w:num>
  <w:num w:numId="25">
    <w:abstractNumId w:val="35"/>
  </w:num>
  <w:num w:numId="26">
    <w:abstractNumId w:val="25"/>
  </w:num>
  <w:num w:numId="27">
    <w:abstractNumId w:val="12"/>
  </w:num>
  <w:num w:numId="28">
    <w:abstractNumId w:val="13"/>
  </w:num>
  <w:num w:numId="29">
    <w:abstractNumId w:val="2"/>
  </w:num>
  <w:num w:numId="30">
    <w:abstractNumId w:val="21"/>
  </w:num>
  <w:num w:numId="31">
    <w:abstractNumId w:val="41"/>
  </w:num>
  <w:num w:numId="32">
    <w:abstractNumId w:val="39"/>
  </w:num>
  <w:num w:numId="33">
    <w:abstractNumId w:val="11"/>
  </w:num>
  <w:num w:numId="34">
    <w:abstractNumId w:val="36"/>
  </w:num>
  <w:num w:numId="35">
    <w:abstractNumId w:val="19"/>
  </w:num>
  <w:num w:numId="36">
    <w:abstractNumId w:val="14"/>
  </w:num>
  <w:num w:numId="37">
    <w:abstractNumId w:val="34"/>
  </w:num>
  <w:num w:numId="38">
    <w:abstractNumId w:val="44"/>
  </w:num>
  <w:num w:numId="39">
    <w:abstractNumId w:val="26"/>
  </w:num>
  <w:num w:numId="40">
    <w:abstractNumId w:val="29"/>
  </w:num>
  <w:num w:numId="41">
    <w:abstractNumId w:val="20"/>
  </w:num>
  <w:num w:numId="42">
    <w:abstractNumId w:val="4"/>
  </w:num>
  <w:num w:numId="43">
    <w:abstractNumId w:val="23"/>
  </w:num>
  <w:num w:numId="44">
    <w:abstractNumId w:val="9"/>
  </w:num>
  <w:num w:numId="45">
    <w:abstractNumId w:val="43"/>
  </w:num>
  <w:num w:numId="46">
    <w:abstractNumId w:val="43"/>
  </w:num>
  <w:num w:numId="47">
    <w:abstractNumId w:val="3"/>
  </w:num>
  <w:num w:numId="48">
    <w:abstractNumId w:val="43"/>
  </w:num>
  <w:num w:numId="49">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D76"/>
    <w:rsid w:val="000040B6"/>
    <w:rsid w:val="0000486B"/>
    <w:rsid w:val="00010893"/>
    <w:rsid w:val="0001110D"/>
    <w:rsid w:val="00011261"/>
    <w:rsid w:val="00014F73"/>
    <w:rsid w:val="0001644E"/>
    <w:rsid w:val="0002170C"/>
    <w:rsid w:val="00026A82"/>
    <w:rsid w:val="0002712A"/>
    <w:rsid w:val="00030F93"/>
    <w:rsid w:val="0003170F"/>
    <w:rsid w:val="000335A4"/>
    <w:rsid w:val="00033AB1"/>
    <w:rsid w:val="0003453B"/>
    <w:rsid w:val="000345E4"/>
    <w:rsid w:val="000352F0"/>
    <w:rsid w:val="00035EB6"/>
    <w:rsid w:val="00036AF9"/>
    <w:rsid w:val="000409C4"/>
    <w:rsid w:val="000413F2"/>
    <w:rsid w:val="00041B46"/>
    <w:rsid w:val="00042BC2"/>
    <w:rsid w:val="00042F2D"/>
    <w:rsid w:val="00044A71"/>
    <w:rsid w:val="000467AE"/>
    <w:rsid w:val="0005011B"/>
    <w:rsid w:val="000525ED"/>
    <w:rsid w:val="00052809"/>
    <w:rsid w:val="00054B0E"/>
    <w:rsid w:val="00057434"/>
    <w:rsid w:val="00057F8C"/>
    <w:rsid w:val="0006055B"/>
    <w:rsid w:val="00060B70"/>
    <w:rsid w:val="00061D56"/>
    <w:rsid w:val="00064494"/>
    <w:rsid w:val="00064DA9"/>
    <w:rsid w:val="000657A0"/>
    <w:rsid w:val="00065AB6"/>
    <w:rsid w:val="0006700A"/>
    <w:rsid w:val="00067159"/>
    <w:rsid w:val="000671BB"/>
    <w:rsid w:val="000676EC"/>
    <w:rsid w:val="00070A28"/>
    <w:rsid w:val="00070E70"/>
    <w:rsid w:val="00072525"/>
    <w:rsid w:val="00073135"/>
    <w:rsid w:val="00074499"/>
    <w:rsid w:val="00074D33"/>
    <w:rsid w:val="00075B61"/>
    <w:rsid w:val="00080F0C"/>
    <w:rsid w:val="0008110B"/>
    <w:rsid w:val="00081531"/>
    <w:rsid w:val="000824B6"/>
    <w:rsid w:val="0008292E"/>
    <w:rsid w:val="00082EF6"/>
    <w:rsid w:val="00085D23"/>
    <w:rsid w:val="000868D1"/>
    <w:rsid w:val="000915C5"/>
    <w:rsid w:val="00093058"/>
    <w:rsid w:val="00093883"/>
    <w:rsid w:val="0009418F"/>
    <w:rsid w:val="00094646"/>
    <w:rsid w:val="00094C59"/>
    <w:rsid w:val="0009705D"/>
    <w:rsid w:val="000A3848"/>
    <w:rsid w:val="000A39BC"/>
    <w:rsid w:val="000A3E70"/>
    <w:rsid w:val="000A5265"/>
    <w:rsid w:val="000A5B26"/>
    <w:rsid w:val="000A684C"/>
    <w:rsid w:val="000A6C46"/>
    <w:rsid w:val="000B1174"/>
    <w:rsid w:val="000B2909"/>
    <w:rsid w:val="000B3249"/>
    <w:rsid w:val="000B415C"/>
    <w:rsid w:val="000B63DE"/>
    <w:rsid w:val="000C1433"/>
    <w:rsid w:val="000C1DB9"/>
    <w:rsid w:val="000C67BF"/>
    <w:rsid w:val="000C6C78"/>
    <w:rsid w:val="000C6F81"/>
    <w:rsid w:val="000C78CF"/>
    <w:rsid w:val="000D0639"/>
    <w:rsid w:val="000D0717"/>
    <w:rsid w:val="000D1E00"/>
    <w:rsid w:val="000D534F"/>
    <w:rsid w:val="000D69E1"/>
    <w:rsid w:val="000E0328"/>
    <w:rsid w:val="000E05AD"/>
    <w:rsid w:val="000E0ECB"/>
    <w:rsid w:val="000E1EE3"/>
    <w:rsid w:val="000E295A"/>
    <w:rsid w:val="000E31C2"/>
    <w:rsid w:val="000E577F"/>
    <w:rsid w:val="000E5FD9"/>
    <w:rsid w:val="000E7452"/>
    <w:rsid w:val="000E7930"/>
    <w:rsid w:val="000F0328"/>
    <w:rsid w:val="000F18E7"/>
    <w:rsid w:val="000F2C70"/>
    <w:rsid w:val="000F3069"/>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721"/>
    <w:rsid w:val="00121E8D"/>
    <w:rsid w:val="00123418"/>
    <w:rsid w:val="0012539B"/>
    <w:rsid w:val="00125A9F"/>
    <w:rsid w:val="00125CB8"/>
    <w:rsid w:val="00126FF3"/>
    <w:rsid w:val="001279C2"/>
    <w:rsid w:val="00130C2A"/>
    <w:rsid w:val="00131534"/>
    <w:rsid w:val="00132272"/>
    <w:rsid w:val="00132A2A"/>
    <w:rsid w:val="00132B64"/>
    <w:rsid w:val="00133376"/>
    <w:rsid w:val="00134525"/>
    <w:rsid w:val="0013537D"/>
    <w:rsid w:val="001358CF"/>
    <w:rsid w:val="00135F7B"/>
    <w:rsid w:val="0013631E"/>
    <w:rsid w:val="00136E30"/>
    <w:rsid w:val="00137B89"/>
    <w:rsid w:val="00141674"/>
    <w:rsid w:val="00141D54"/>
    <w:rsid w:val="0014491E"/>
    <w:rsid w:val="00144E2A"/>
    <w:rsid w:val="00145DB0"/>
    <w:rsid w:val="00145EBE"/>
    <w:rsid w:val="00147E92"/>
    <w:rsid w:val="00151A77"/>
    <w:rsid w:val="001523FE"/>
    <w:rsid w:val="00160EA4"/>
    <w:rsid w:val="001611D6"/>
    <w:rsid w:val="00163D1F"/>
    <w:rsid w:val="00165F06"/>
    <w:rsid w:val="00166288"/>
    <w:rsid w:val="00170565"/>
    <w:rsid w:val="00170605"/>
    <w:rsid w:val="00171ED6"/>
    <w:rsid w:val="00172B74"/>
    <w:rsid w:val="001738E8"/>
    <w:rsid w:val="00173D93"/>
    <w:rsid w:val="001740A9"/>
    <w:rsid w:val="001745B2"/>
    <w:rsid w:val="00174E61"/>
    <w:rsid w:val="001756E5"/>
    <w:rsid w:val="001757C6"/>
    <w:rsid w:val="00176EFB"/>
    <w:rsid w:val="001815CC"/>
    <w:rsid w:val="00181BE5"/>
    <w:rsid w:val="00182D8A"/>
    <w:rsid w:val="00184703"/>
    <w:rsid w:val="00184AFF"/>
    <w:rsid w:val="0018763F"/>
    <w:rsid w:val="00190399"/>
    <w:rsid w:val="0019167D"/>
    <w:rsid w:val="00192C7F"/>
    <w:rsid w:val="00194EF2"/>
    <w:rsid w:val="0019514A"/>
    <w:rsid w:val="0019541D"/>
    <w:rsid w:val="00197C4E"/>
    <w:rsid w:val="001A1402"/>
    <w:rsid w:val="001A31F3"/>
    <w:rsid w:val="001A3350"/>
    <w:rsid w:val="001A392A"/>
    <w:rsid w:val="001A3E07"/>
    <w:rsid w:val="001A5196"/>
    <w:rsid w:val="001A61AE"/>
    <w:rsid w:val="001A6671"/>
    <w:rsid w:val="001A6CFD"/>
    <w:rsid w:val="001B01D0"/>
    <w:rsid w:val="001B3816"/>
    <w:rsid w:val="001B4CDF"/>
    <w:rsid w:val="001B616D"/>
    <w:rsid w:val="001B6E8B"/>
    <w:rsid w:val="001B7817"/>
    <w:rsid w:val="001C0616"/>
    <w:rsid w:val="001C0DAF"/>
    <w:rsid w:val="001C0E18"/>
    <w:rsid w:val="001C2A5E"/>
    <w:rsid w:val="001C5785"/>
    <w:rsid w:val="001C7C2E"/>
    <w:rsid w:val="001C7F45"/>
    <w:rsid w:val="001C7FFC"/>
    <w:rsid w:val="001D13E2"/>
    <w:rsid w:val="001D22CD"/>
    <w:rsid w:val="001D2F4C"/>
    <w:rsid w:val="001D516D"/>
    <w:rsid w:val="001D7999"/>
    <w:rsid w:val="001E1A11"/>
    <w:rsid w:val="001E1E4F"/>
    <w:rsid w:val="001E384E"/>
    <w:rsid w:val="001E505F"/>
    <w:rsid w:val="001E5275"/>
    <w:rsid w:val="001E643C"/>
    <w:rsid w:val="001E6E8A"/>
    <w:rsid w:val="001E7BBA"/>
    <w:rsid w:val="001F007B"/>
    <w:rsid w:val="001F5025"/>
    <w:rsid w:val="00200422"/>
    <w:rsid w:val="002038EB"/>
    <w:rsid w:val="00204755"/>
    <w:rsid w:val="00204D6C"/>
    <w:rsid w:val="00204F02"/>
    <w:rsid w:val="0020548D"/>
    <w:rsid w:val="0020635A"/>
    <w:rsid w:val="00206CF4"/>
    <w:rsid w:val="00207465"/>
    <w:rsid w:val="00211008"/>
    <w:rsid w:val="0021285A"/>
    <w:rsid w:val="0022041B"/>
    <w:rsid w:val="002204C0"/>
    <w:rsid w:val="002217BC"/>
    <w:rsid w:val="00221D8C"/>
    <w:rsid w:val="002220A9"/>
    <w:rsid w:val="002224DA"/>
    <w:rsid w:val="00223327"/>
    <w:rsid w:val="00223559"/>
    <w:rsid w:val="00224A60"/>
    <w:rsid w:val="00225662"/>
    <w:rsid w:val="00225ABC"/>
    <w:rsid w:val="002268F1"/>
    <w:rsid w:val="00227305"/>
    <w:rsid w:val="00227745"/>
    <w:rsid w:val="00227F35"/>
    <w:rsid w:val="00230DAF"/>
    <w:rsid w:val="002328D3"/>
    <w:rsid w:val="0023411A"/>
    <w:rsid w:val="00234888"/>
    <w:rsid w:val="00234E65"/>
    <w:rsid w:val="002375BA"/>
    <w:rsid w:val="00241FC8"/>
    <w:rsid w:val="002423C5"/>
    <w:rsid w:val="00242E23"/>
    <w:rsid w:val="002443FF"/>
    <w:rsid w:val="002444E7"/>
    <w:rsid w:val="00245045"/>
    <w:rsid w:val="00245F45"/>
    <w:rsid w:val="002468DF"/>
    <w:rsid w:val="00247F20"/>
    <w:rsid w:val="00250721"/>
    <w:rsid w:val="00250E1B"/>
    <w:rsid w:val="002522B3"/>
    <w:rsid w:val="00254182"/>
    <w:rsid w:val="002559E7"/>
    <w:rsid w:val="002569A5"/>
    <w:rsid w:val="0025775F"/>
    <w:rsid w:val="00260385"/>
    <w:rsid w:val="00260DA0"/>
    <w:rsid w:val="00262256"/>
    <w:rsid w:val="0026345D"/>
    <w:rsid w:val="002650B8"/>
    <w:rsid w:val="002661BB"/>
    <w:rsid w:val="00266656"/>
    <w:rsid w:val="002712F0"/>
    <w:rsid w:val="002743AD"/>
    <w:rsid w:val="002748E5"/>
    <w:rsid w:val="00274B8A"/>
    <w:rsid w:val="00274BFA"/>
    <w:rsid w:val="00275C68"/>
    <w:rsid w:val="00276D03"/>
    <w:rsid w:val="002829B9"/>
    <w:rsid w:val="00283727"/>
    <w:rsid w:val="002846C1"/>
    <w:rsid w:val="00284A6C"/>
    <w:rsid w:val="00284BE5"/>
    <w:rsid w:val="002865E3"/>
    <w:rsid w:val="002868EA"/>
    <w:rsid w:val="00292223"/>
    <w:rsid w:val="002931B9"/>
    <w:rsid w:val="00293E72"/>
    <w:rsid w:val="002945CA"/>
    <w:rsid w:val="00294878"/>
    <w:rsid w:val="002959F9"/>
    <w:rsid w:val="002976B9"/>
    <w:rsid w:val="00297837"/>
    <w:rsid w:val="00297CEC"/>
    <w:rsid w:val="002A0874"/>
    <w:rsid w:val="002A24B8"/>
    <w:rsid w:val="002A3C32"/>
    <w:rsid w:val="002A4422"/>
    <w:rsid w:val="002A6118"/>
    <w:rsid w:val="002A63FD"/>
    <w:rsid w:val="002A6BFF"/>
    <w:rsid w:val="002A7873"/>
    <w:rsid w:val="002B13C9"/>
    <w:rsid w:val="002B60AE"/>
    <w:rsid w:val="002C1641"/>
    <w:rsid w:val="002C18BC"/>
    <w:rsid w:val="002C26DD"/>
    <w:rsid w:val="002C2B86"/>
    <w:rsid w:val="002C491D"/>
    <w:rsid w:val="002C59B3"/>
    <w:rsid w:val="002C64CE"/>
    <w:rsid w:val="002D343F"/>
    <w:rsid w:val="002D4219"/>
    <w:rsid w:val="002D4285"/>
    <w:rsid w:val="002D44E9"/>
    <w:rsid w:val="002D6021"/>
    <w:rsid w:val="002D6548"/>
    <w:rsid w:val="002D699B"/>
    <w:rsid w:val="002E1232"/>
    <w:rsid w:val="002E3BE0"/>
    <w:rsid w:val="002E51F3"/>
    <w:rsid w:val="002E57A4"/>
    <w:rsid w:val="002E5FF1"/>
    <w:rsid w:val="002E6C4E"/>
    <w:rsid w:val="002F08B7"/>
    <w:rsid w:val="002F0D95"/>
    <w:rsid w:val="002F1A27"/>
    <w:rsid w:val="002F21AF"/>
    <w:rsid w:val="002F22CD"/>
    <w:rsid w:val="002F2A28"/>
    <w:rsid w:val="002F355E"/>
    <w:rsid w:val="002F39CF"/>
    <w:rsid w:val="002F3C05"/>
    <w:rsid w:val="002F53E9"/>
    <w:rsid w:val="002F673B"/>
    <w:rsid w:val="002F6F2D"/>
    <w:rsid w:val="00300E72"/>
    <w:rsid w:val="00301041"/>
    <w:rsid w:val="00301E1A"/>
    <w:rsid w:val="00302978"/>
    <w:rsid w:val="003047EE"/>
    <w:rsid w:val="00304898"/>
    <w:rsid w:val="0030503C"/>
    <w:rsid w:val="00305EC7"/>
    <w:rsid w:val="003122C2"/>
    <w:rsid w:val="0031393B"/>
    <w:rsid w:val="0031522C"/>
    <w:rsid w:val="00315AA3"/>
    <w:rsid w:val="00320937"/>
    <w:rsid w:val="00320A54"/>
    <w:rsid w:val="00320B11"/>
    <w:rsid w:val="00320B2A"/>
    <w:rsid w:val="0032143C"/>
    <w:rsid w:val="003219F5"/>
    <w:rsid w:val="0032571E"/>
    <w:rsid w:val="00325D30"/>
    <w:rsid w:val="00331F3D"/>
    <w:rsid w:val="003348A4"/>
    <w:rsid w:val="0033509B"/>
    <w:rsid w:val="00335197"/>
    <w:rsid w:val="00335961"/>
    <w:rsid w:val="00343010"/>
    <w:rsid w:val="003436A3"/>
    <w:rsid w:val="003448C0"/>
    <w:rsid w:val="00344BEA"/>
    <w:rsid w:val="0034526A"/>
    <w:rsid w:val="0034561D"/>
    <w:rsid w:val="0034623E"/>
    <w:rsid w:val="0034627F"/>
    <w:rsid w:val="00351A4F"/>
    <w:rsid w:val="00351F22"/>
    <w:rsid w:val="003523E1"/>
    <w:rsid w:val="00353695"/>
    <w:rsid w:val="00353E92"/>
    <w:rsid w:val="00354FDB"/>
    <w:rsid w:val="00355BB3"/>
    <w:rsid w:val="00357F06"/>
    <w:rsid w:val="003608C9"/>
    <w:rsid w:val="00360B88"/>
    <w:rsid w:val="00360FB5"/>
    <w:rsid w:val="00361ADD"/>
    <w:rsid w:val="00361B0B"/>
    <w:rsid w:val="00362893"/>
    <w:rsid w:val="00362ACD"/>
    <w:rsid w:val="0037032B"/>
    <w:rsid w:val="00372658"/>
    <w:rsid w:val="003744DE"/>
    <w:rsid w:val="00376D27"/>
    <w:rsid w:val="003773D7"/>
    <w:rsid w:val="00380405"/>
    <w:rsid w:val="0038232D"/>
    <w:rsid w:val="00382A88"/>
    <w:rsid w:val="00384A8F"/>
    <w:rsid w:val="00385FCB"/>
    <w:rsid w:val="003907E9"/>
    <w:rsid w:val="003934AF"/>
    <w:rsid w:val="003937D7"/>
    <w:rsid w:val="00396246"/>
    <w:rsid w:val="003A113F"/>
    <w:rsid w:val="003A1FA4"/>
    <w:rsid w:val="003A347D"/>
    <w:rsid w:val="003A369D"/>
    <w:rsid w:val="003A3E88"/>
    <w:rsid w:val="003A66C2"/>
    <w:rsid w:val="003A7392"/>
    <w:rsid w:val="003B11AF"/>
    <w:rsid w:val="003B3045"/>
    <w:rsid w:val="003B5A4A"/>
    <w:rsid w:val="003C190D"/>
    <w:rsid w:val="003C2125"/>
    <w:rsid w:val="003C53FC"/>
    <w:rsid w:val="003C5536"/>
    <w:rsid w:val="003C6F92"/>
    <w:rsid w:val="003D1B21"/>
    <w:rsid w:val="003D644E"/>
    <w:rsid w:val="003D7C90"/>
    <w:rsid w:val="003E31A7"/>
    <w:rsid w:val="003E4CEE"/>
    <w:rsid w:val="003E5C7D"/>
    <w:rsid w:val="003E5D81"/>
    <w:rsid w:val="003E7816"/>
    <w:rsid w:val="003F295C"/>
    <w:rsid w:val="003F4008"/>
    <w:rsid w:val="003F4859"/>
    <w:rsid w:val="003F559E"/>
    <w:rsid w:val="003F5642"/>
    <w:rsid w:val="003F7651"/>
    <w:rsid w:val="00401196"/>
    <w:rsid w:val="00401E44"/>
    <w:rsid w:val="00402E92"/>
    <w:rsid w:val="004031BB"/>
    <w:rsid w:val="004034A3"/>
    <w:rsid w:val="004045AD"/>
    <w:rsid w:val="00404FAD"/>
    <w:rsid w:val="00405788"/>
    <w:rsid w:val="00407A90"/>
    <w:rsid w:val="004109FE"/>
    <w:rsid w:val="0041322F"/>
    <w:rsid w:val="004143CB"/>
    <w:rsid w:val="00417C60"/>
    <w:rsid w:val="00417F14"/>
    <w:rsid w:val="0042358F"/>
    <w:rsid w:val="00423F5C"/>
    <w:rsid w:val="00425090"/>
    <w:rsid w:val="004251B3"/>
    <w:rsid w:val="004259F9"/>
    <w:rsid w:val="00427237"/>
    <w:rsid w:val="0042764C"/>
    <w:rsid w:val="00430291"/>
    <w:rsid w:val="00430518"/>
    <w:rsid w:val="00431D6B"/>
    <w:rsid w:val="00432341"/>
    <w:rsid w:val="00433025"/>
    <w:rsid w:val="00434E1A"/>
    <w:rsid w:val="00436985"/>
    <w:rsid w:val="004421FA"/>
    <w:rsid w:val="00445F59"/>
    <w:rsid w:val="00446446"/>
    <w:rsid w:val="00446623"/>
    <w:rsid w:val="004505C0"/>
    <w:rsid w:val="00451471"/>
    <w:rsid w:val="00451ADA"/>
    <w:rsid w:val="00453404"/>
    <w:rsid w:val="00453F30"/>
    <w:rsid w:val="004541B2"/>
    <w:rsid w:val="00454C1A"/>
    <w:rsid w:val="00455B8B"/>
    <w:rsid w:val="00455ECA"/>
    <w:rsid w:val="00455F9B"/>
    <w:rsid w:val="004577F1"/>
    <w:rsid w:val="00457F27"/>
    <w:rsid w:val="004614A2"/>
    <w:rsid w:val="00461CA1"/>
    <w:rsid w:val="0046404A"/>
    <w:rsid w:val="00465134"/>
    <w:rsid w:val="00467E51"/>
    <w:rsid w:val="0047114A"/>
    <w:rsid w:val="004713D1"/>
    <w:rsid w:val="0047555E"/>
    <w:rsid w:val="00475D8F"/>
    <w:rsid w:val="00477926"/>
    <w:rsid w:val="00477EE5"/>
    <w:rsid w:val="00481257"/>
    <w:rsid w:val="00487079"/>
    <w:rsid w:val="004909EE"/>
    <w:rsid w:val="0049398D"/>
    <w:rsid w:val="004A04F7"/>
    <w:rsid w:val="004A1A43"/>
    <w:rsid w:val="004A2780"/>
    <w:rsid w:val="004A439F"/>
    <w:rsid w:val="004A4863"/>
    <w:rsid w:val="004A4C18"/>
    <w:rsid w:val="004A4D5E"/>
    <w:rsid w:val="004A7A87"/>
    <w:rsid w:val="004B35AB"/>
    <w:rsid w:val="004B3BB2"/>
    <w:rsid w:val="004B6155"/>
    <w:rsid w:val="004B69CB"/>
    <w:rsid w:val="004B6F24"/>
    <w:rsid w:val="004B75AD"/>
    <w:rsid w:val="004B75D5"/>
    <w:rsid w:val="004C410E"/>
    <w:rsid w:val="004C7E49"/>
    <w:rsid w:val="004D09EA"/>
    <w:rsid w:val="004D13AE"/>
    <w:rsid w:val="004D1923"/>
    <w:rsid w:val="004D4553"/>
    <w:rsid w:val="004D7352"/>
    <w:rsid w:val="004D772E"/>
    <w:rsid w:val="004E635B"/>
    <w:rsid w:val="004E68AB"/>
    <w:rsid w:val="004F138A"/>
    <w:rsid w:val="004F2F3F"/>
    <w:rsid w:val="004F3079"/>
    <w:rsid w:val="004F3E41"/>
    <w:rsid w:val="004F41B8"/>
    <w:rsid w:val="004F458E"/>
    <w:rsid w:val="004F487F"/>
    <w:rsid w:val="004F566B"/>
    <w:rsid w:val="004F609C"/>
    <w:rsid w:val="005048F3"/>
    <w:rsid w:val="00507984"/>
    <w:rsid w:val="00510A87"/>
    <w:rsid w:val="00510E21"/>
    <w:rsid w:val="0051737B"/>
    <w:rsid w:val="00521FD4"/>
    <w:rsid w:val="00522C9B"/>
    <w:rsid w:val="00523045"/>
    <w:rsid w:val="0052311A"/>
    <w:rsid w:val="0052340A"/>
    <w:rsid w:val="00523B04"/>
    <w:rsid w:val="00524459"/>
    <w:rsid w:val="00524CD5"/>
    <w:rsid w:val="0052500E"/>
    <w:rsid w:val="005250B2"/>
    <w:rsid w:val="00526E56"/>
    <w:rsid w:val="00530D83"/>
    <w:rsid w:val="005319CA"/>
    <w:rsid w:val="00533416"/>
    <w:rsid w:val="0053438B"/>
    <w:rsid w:val="005344A9"/>
    <w:rsid w:val="005353F9"/>
    <w:rsid w:val="005357D9"/>
    <w:rsid w:val="00535A82"/>
    <w:rsid w:val="00535D64"/>
    <w:rsid w:val="00536B43"/>
    <w:rsid w:val="00537446"/>
    <w:rsid w:val="005379B4"/>
    <w:rsid w:val="00540010"/>
    <w:rsid w:val="00540F6A"/>
    <w:rsid w:val="005415F6"/>
    <w:rsid w:val="00541A8C"/>
    <w:rsid w:val="00541CFA"/>
    <w:rsid w:val="005449BB"/>
    <w:rsid w:val="005472C3"/>
    <w:rsid w:val="005472D7"/>
    <w:rsid w:val="0055365D"/>
    <w:rsid w:val="005546E1"/>
    <w:rsid w:val="0055524B"/>
    <w:rsid w:val="00557340"/>
    <w:rsid w:val="005602F0"/>
    <w:rsid w:val="00562CC9"/>
    <w:rsid w:val="00564B88"/>
    <w:rsid w:val="0056515E"/>
    <w:rsid w:val="00566B5B"/>
    <w:rsid w:val="00566EA0"/>
    <w:rsid w:val="00567294"/>
    <w:rsid w:val="00567C47"/>
    <w:rsid w:val="00572448"/>
    <w:rsid w:val="00572DA6"/>
    <w:rsid w:val="00573E59"/>
    <w:rsid w:val="005756C5"/>
    <w:rsid w:val="00576580"/>
    <w:rsid w:val="0057681B"/>
    <w:rsid w:val="00580B8D"/>
    <w:rsid w:val="00581849"/>
    <w:rsid w:val="00581922"/>
    <w:rsid w:val="0058684B"/>
    <w:rsid w:val="005900D0"/>
    <w:rsid w:val="00590E94"/>
    <w:rsid w:val="005918C4"/>
    <w:rsid w:val="0059251D"/>
    <w:rsid w:val="00593032"/>
    <w:rsid w:val="00593986"/>
    <w:rsid w:val="00593A25"/>
    <w:rsid w:val="005942B9"/>
    <w:rsid w:val="005958BB"/>
    <w:rsid w:val="00596E8F"/>
    <w:rsid w:val="00597ABC"/>
    <w:rsid w:val="005A1AFC"/>
    <w:rsid w:val="005A2175"/>
    <w:rsid w:val="005B037C"/>
    <w:rsid w:val="005B10FE"/>
    <w:rsid w:val="005B3281"/>
    <w:rsid w:val="005B35CC"/>
    <w:rsid w:val="005B452A"/>
    <w:rsid w:val="005B56E9"/>
    <w:rsid w:val="005C0742"/>
    <w:rsid w:val="005C1120"/>
    <w:rsid w:val="005C14C4"/>
    <w:rsid w:val="005C232C"/>
    <w:rsid w:val="005C3371"/>
    <w:rsid w:val="005C5AB1"/>
    <w:rsid w:val="005C61BD"/>
    <w:rsid w:val="005C6FB6"/>
    <w:rsid w:val="005D02FB"/>
    <w:rsid w:val="005D1CEF"/>
    <w:rsid w:val="005D2181"/>
    <w:rsid w:val="005D2E3B"/>
    <w:rsid w:val="005D393B"/>
    <w:rsid w:val="005D5772"/>
    <w:rsid w:val="005D5DE7"/>
    <w:rsid w:val="005D6AEC"/>
    <w:rsid w:val="005D6E0B"/>
    <w:rsid w:val="005D76B2"/>
    <w:rsid w:val="005E02EB"/>
    <w:rsid w:val="005E1A89"/>
    <w:rsid w:val="005E4364"/>
    <w:rsid w:val="005E6C6E"/>
    <w:rsid w:val="005E79E6"/>
    <w:rsid w:val="005E7B71"/>
    <w:rsid w:val="005F034D"/>
    <w:rsid w:val="005F0FCB"/>
    <w:rsid w:val="005F1C24"/>
    <w:rsid w:val="005F3692"/>
    <w:rsid w:val="005F4C9A"/>
    <w:rsid w:val="005F5CBE"/>
    <w:rsid w:val="005F60B8"/>
    <w:rsid w:val="00601751"/>
    <w:rsid w:val="00603058"/>
    <w:rsid w:val="006034D6"/>
    <w:rsid w:val="006039D3"/>
    <w:rsid w:val="00605A9B"/>
    <w:rsid w:val="0060674E"/>
    <w:rsid w:val="006073E7"/>
    <w:rsid w:val="00607B71"/>
    <w:rsid w:val="00612094"/>
    <w:rsid w:val="00612354"/>
    <w:rsid w:val="00613131"/>
    <w:rsid w:val="00614DE6"/>
    <w:rsid w:val="00614FF2"/>
    <w:rsid w:val="006160E8"/>
    <w:rsid w:val="006178F4"/>
    <w:rsid w:val="0062061A"/>
    <w:rsid w:val="00621423"/>
    <w:rsid w:val="00625318"/>
    <w:rsid w:val="00625B51"/>
    <w:rsid w:val="00625CA4"/>
    <w:rsid w:val="0062607A"/>
    <w:rsid w:val="006304EF"/>
    <w:rsid w:val="00631354"/>
    <w:rsid w:val="006324AB"/>
    <w:rsid w:val="0063301B"/>
    <w:rsid w:val="00633A1A"/>
    <w:rsid w:val="00633DC0"/>
    <w:rsid w:val="00635975"/>
    <w:rsid w:val="00636E7A"/>
    <w:rsid w:val="006400FA"/>
    <w:rsid w:val="006403DF"/>
    <w:rsid w:val="00642791"/>
    <w:rsid w:val="00646C8C"/>
    <w:rsid w:val="00646E01"/>
    <w:rsid w:val="00647A9C"/>
    <w:rsid w:val="006502B1"/>
    <w:rsid w:val="00650EDD"/>
    <w:rsid w:val="00651450"/>
    <w:rsid w:val="00651990"/>
    <w:rsid w:val="0065451B"/>
    <w:rsid w:val="0066251D"/>
    <w:rsid w:val="00665158"/>
    <w:rsid w:val="006666C3"/>
    <w:rsid w:val="00666DA8"/>
    <w:rsid w:val="00666F5F"/>
    <w:rsid w:val="00667D21"/>
    <w:rsid w:val="006707E8"/>
    <w:rsid w:val="00673175"/>
    <w:rsid w:val="00674F96"/>
    <w:rsid w:val="006766ED"/>
    <w:rsid w:val="00680204"/>
    <w:rsid w:val="00680CF5"/>
    <w:rsid w:val="006821B7"/>
    <w:rsid w:val="0068364F"/>
    <w:rsid w:val="006843CA"/>
    <w:rsid w:val="00684EE8"/>
    <w:rsid w:val="00686E7F"/>
    <w:rsid w:val="00687202"/>
    <w:rsid w:val="006914F8"/>
    <w:rsid w:val="00692820"/>
    <w:rsid w:val="00695A17"/>
    <w:rsid w:val="00695E6D"/>
    <w:rsid w:val="00697547"/>
    <w:rsid w:val="00697736"/>
    <w:rsid w:val="006A21F1"/>
    <w:rsid w:val="006A65FD"/>
    <w:rsid w:val="006A7A6A"/>
    <w:rsid w:val="006B074B"/>
    <w:rsid w:val="006B2C75"/>
    <w:rsid w:val="006B3629"/>
    <w:rsid w:val="006B3B68"/>
    <w:rsid w:val="006B4D77"/>
    <w:rsid w:val="006B7AF1"/>
    <w:rsid w:val="006C16E1"/>
    <w:rsid w:val="006C3591"/>
    <w:rsid w:val="006C5401"/>
    <w:rsid w:val="006C5CAA"/>
    <w:rsid w:val="006C6F8C"/>
    <w:rsid w:val="006C7888"/>
    <w:rsid w:val="006D5C39"/>
    <w:rsid w:val="006D673D"/>
    <w:rsid w:val="006D68FF"/>
    <w:rsid w:val="006D6909"/>
    <w:rsid w:val="006E436C"/>
    <w:rsid w:val="006E53BD"/>
    <w:rsid w:val="006E55E6"/>
    <w:rsid w:val="006E56BD"/>
    <w:rsid w:val="006E6A23"/>
    <w:rsid w:val="006E7BDE"/>
    <w:rsid w:val="006F0681"/>
    <w:rsid w:val="006F1898"/>
    <w:rsid w:val="006F1CED"/>
    <w:rsid w:val="006F2018"/>
    <w:rsid w:val="006F2153"/>
    <w:rsid w:val="006F2279"/>
    <w:rsid w:val="006F26A1"/>
    <w:rsid w:val="006F2767"/>
    <w:rsid w:val="006F3F07"/>
    <w:rsid w:val="006F458D"/>
    <w:rsid w:val="006F4CEA"/>
    <w:rsid w:val="006F66F0"/>
    <w:rsid w:val="006F68A3"/>
    <w:rsid w:val="006F6A37"/>
    <w:rsid w:val="006F769D"/>
    <w:rsid w:val="00701114"/>
    <w:rsid w:val="00704919"/>
    <w:rsid w:val="00704A05"/>
    <w:rsid w:val="00705C34"/>
    <w:rsid w:val="00711560"/>
    <w:rsid w:val="00714559"/>
    <w:rsid w:val="00714AC0"/>
    <w:rsid w:val="00714B85"/>
    <w:rsid w:val="0072086B"/>
    <w:rsid w:val="00721FDA"/>
    <w:rsid w:val="007235A8"/>
    <w:rsid w:val="007237AA"/>
    <w:rsid w:val="00723F8B"/>
    <w:rsid w:val="00724AEC"/>
    <w:rsid w:val="00725B7A"/>
    <w:rsid w:val="0072617A"/>
    <w:rsid w:val="00726A88"/>
    <w:rsid w:val="00732486"/>
    <w:rsid w:val="007325E1"/>
    <w:rsid w:val="00732A3B"/>
    <w:rsid w:val="00732AAB"/>
    <w:rsid w:val="00732C1E"/>
    <w:rsid w:val="00732CB5"/>
    <w:rsid w:val="007332F6"/>
    <w:rsid w:val="00734140"/>
    <w:rsid w:val="00734622"/>
    <w:rsid w:val="007360DF"/>
    <w:rsid w:val="00736EC7"/>
    <w:rsid w:val="0073715F"/>
    <w:rsid w:val="00741CAF"/>
    <w:rsid w:val="00742498"/>
    <w:rsid w:val="00742678"/>
    <w:rsid w:val="00742AB6"/>
    <w:rsid w:val="00747069"/>
    <w:rsid w:val="00755991"/>
    <w:rsid w:val="00757D42"/>
    <w:rsid w:val="007603E4"/>
    <w:rsid w:val="007633A3"/>
    <w:rsid w:val="007673A2"/>
    <w:rsid w:val="00767616"/>
    <w:rsid w:val="00767A4B"/>
    <w:rsid w:val="0077111C"/>
    <w:rsid w:val="00771211"/>
    <w:rsid w:val="00771A94"/>
    <w:rsid w:val="007754EE"/>
    <w:rsid w:val="00777B0C"/>
    <w:rsid w:val="00777DC1"/>
    <w:rsid w:val="00782F97"/>
    <w:rsid w:val="00787545"/>
    <w:rsid w:val="00787BBD"/>
    <w:rsid w:val="0079112D"/>
    <w:rsid w:val="007916AE"/>
    <w:rsid w:val="00796DD9"/>
    <w:rsid w:val="00797266"/>
    <w:rsid w:val="007A3D2B"/>
    <w:rsid w:val="007A492E"/>
    <w:rsid w:val="007A7E22"/>
    <w:rsid w:val="007B01D2"/>
    <w:rsid w:val="007B239A"/>
    <w:rsid w:val="007B2DF1"/>
    <w:rsid w:val="007B2F52"/>
    <w:rsid w:val="007B45ED"/>
    <w:rsid w:val="007B4629"/>
    <w:rsid w:val="007B4667"/>
    <w:rsid w:val="007B61CB"/>
    <w:rsid w:val="007B709E"/>
    <w:rsid w:val="007C0983"/>
    <w:rsid w:val="007C13C8"/>
    <w:rsid w:val="007C17D8"/>
    <w:rsid w:val="007C2326"/>
    <w:rsid w:val="007C36EA"/>
    <w:rsid w:val="007C6105"/>
    <w:rsid w:val="007C6373"/>
    <w:rsid w:val="007C65A1"/>
    <w:rsid w:val="007D00C2"/>
    <w:rsid w:val="007D0912"/>
    <w:rsid w:val="007D3841"/>
    <w:rsid w:val="007D5346"/>
    <w:rsid w:val="007D540D"/>
    <w:rsid w:val="007D6398"/>
    <w:rsid w:val="007E153F"/>
    <w:rsid w:val="007E32FD"/>
    <w:rsid w:val="007E38CC"/>
    <w:rsid w:val="007E58EB"/>
    <w:rsid w:val="007E6AA2"/>
    <w:rsid w:val="007E6D42"/>
    <w:rsid w:val="007E7C6D"/>
    <w:rsid w:val="007F1477"/>
    <w:rsid w:val="007F1B4D"/>
    <w:rsid w:val="007F339F"/>
    <w:rsid w:val="007F5105"/>
    <w:rsid w:val="007F777E"/>
    <w:rsid w:val="008007C9"/>
    <w:rsid w:val="0080103D"/>
    <w:rsid w:val="0080197B"/>
    <w:rsid w:val="00802ED7"/>
    <w:rsid w:val="0080573F"/>
    <w:rsid w:val="00806243"/>
    <w:rsid w:val="00812F57"/>
    <w:rsid w:val="00820F58"/>
    <w:rsid w:val="00821846"/>
    <w:rsid w:val="0082264A"/>
    <w:rsid w:val="00824D94"/>
    <w:rsid w:val="00825564"/>
    <w:rsid w:val="00825CE5"/>
    <w:rsid w:val="00826E4D"/>
    <w:rsid w:val="00832562"/>
    <w:rsid w:val="0083277D"/>
    <w:rsid w:val="008333A9"/>
    <w:rsid w:val="008338CF"/>
    <w:rsid w:val="00833C78"/>
    <w:rsid w:val="008343B4"/>
    <w:rsid w:val="00834904"/>
    <w:rsid w:val="0083526B"/>
    <w:rsid w:val="008356C5"/>
    <w:rsid w:val="00842155"/>
    <w:rsid w:val="008421A9"/>
    <w:rsid w:val="008426FD"/>
    <w:rsid w:val="00842C6F"/>
    <w:rsid w:val="0084625A"/>
    <w:rsid w:val="00850DBC"/>
    <w:rsid w:val="0085527C"/>
    <w:rsid w:val="008568EC"/>
    <w:rsid w:val="00860D9F"/>
    <w:rsid w:val="00861D9D"/>
    <w:rsid w:val="00861E50"/>
    <w:rsid w:val="008627AC"/>
    <w:rsid w:val="00863353"/>
    <w:rsid w:val="00863929"/>
    <w:rsid w:val="00867C90"/>
    <w:rsid w:val="00870F68"/>
    <w:rsid w:val="00872142"/>
    <w:rsid w:val="00874867"/>
    <w:rsid w:val="00875E1C"/>
    <w:rsid w:val="00876B5F"/>
    <w:rsid w:val="0087718F"/>
    <w:rsid w:val="00877455"/>
    <w:rsid w:val="00881922"/>
    <w:rsid w:val="00882D40"/>
    <w:rsid w:val="008845CF"/>
    <w:rsid w:val="008848D8"/>
    <w:rsid w:val="00885B56"/>
    <w:rsid w:val="008867EB"/>
    <w:rsid w:val="0089388C"/>
    <w:rsid w:val="00893B06"/>
    <w:rsid w:val="008941DB"/>
    <w:rsid w:val="008A1701"/>
    <w:rsid w:val="008A20D3"/>
    <w:rsid w:val="008A234E"/>
    <w:rsid w:val="008A3A6A"/>
    <w:rsid w:val="008A4301"/>
    <w:rsid w:val="008B0922"/>
    <w:rsid w:val="008B1818"/>
    <w:rsid w:val="008B28C7"/>
    <w:rsid w:val="008B2960"/>
    <w:rsid w:val="008B3250"/>
    <w:rsid w:val="008B37CC"/>
    <w:rsid w:val="008B3D4C"/>
    <w:rsid w:val="008B58E3"/>
    <w:rsid w:val="008C1122"/>
    <w:rsid w:val="008C24A4"/>
    <w:rsid w:val="008C2C06"/>
    <w:rsid w:val="008C46B0"/>
    <w:rsid w:val="008C4F02"/>
    <w:rsid w:val="008C4FA2"/>
    <w:rsid w:val="008D1676"/>
    <w:rsid w:val="008D1753"/>
    <w:rsid w:val="008D31C4"/>
    <w:rsid w:val="008D5CF9"/>
    <w:rsid w:val="008E06E0"/>
    <w:rsid w:val="008E122B"/>
    <w:rsid w:val="008E3F64"/>
    <w:rsid w:val="008E5B75"/>
    <w:rsid w:val="008E7A74"/>
    <w:rsid w:val="008F09AD"/>
    <w:rsid w:val="008F436F"/>
    <w:rsid w:val="008F455A"/>
    <w:rsid w:val="00902648"/>
    <w:rsid w:val="00902A75"/>
    <w:rsid w:val="0090392C"/>
    <w:rsid w:val="00904533"/>
    <w:rsid w:val="0090566F"/>
    <w:rsid w:val="0090581A"/>
    <w:rsid w:val="0090666B"/>
    <w:rsid w:val="00906722"/>
    <w:rsid w:val="00910A74"/>
    <w:rsid w:val="009110EC"/>
    <w:rsid w:val="00912D11"/>
    <w:rsid w:val="00915155"/>
    <w:rsid w:val="0091789A"/>
    <w:rsid w:val="0092196D"/>
    <w:rsid w:val="00923383"/>
    <w:rsid w:val="009237B3"/>
    <w:rsid w:val="009263F7"/>
    <w:rsid w:val="00927461"/>
    <w:rsid w:val="00936F32"/>
    <w:rsid w:val="0094017A"/>
    <w:rsid w:val="009405D3"/>
    <w:rsid w:val="00940824"/>
    <w:rsid w:val="00940C98"/>
    <w:rsid w:val="00941577"/>
    <w:rsid w:val="00945212"/>
    <w:rsid w:val="00946217"/>
    <w:rsid w:val="00946AF4"/>
    <w:rsid w:val="00947426"/>
    <w:rsid w:val="00947D50"/>
    <w:rsid w:val="009502A7"/>
    <w:rsid w:val="00951887"/>
    <w:rsid w:val="009519A5"/>
    <w:rsid w:val="00951A8C"/>
    <w:rsid w:val="009522CC"/>
    <w:rsid w:val="00955E05"/>
    <w:rsid w:val="00956309"/>
    <w:rsid w:val="0096041D"/>
    <w:rsid w:val="00961533"/>
    <w:rsid w:val="0096389B"/>
    <w:rsid w:val="00965354"/>
    <w:rsid w:val="00965563"/>
    <w:rsid w:val="00965787"/>
    <w:rsid w:val="00966587"/>
    <w:rsid w:val="009666F1"/>
    <w:rsid w:val="00967565"/>
    <w:rsid w:val="00971078"/>
    <w:rsid w:val="00974932"/>
    <w:rsid w:val="0098039F"/>
    <w:rsid w:val="00981117"/>
    <w:rsid w:val="00981B09"/>
    <w:rsid w:val="00983040"/>
    <w:rsid w:val="00983853"/>
    <w:rsid w:val="00985876"/>
    <w:rsid w:val="00986A16"/>
    <w:rsid w:val="00987869"/>
    <w:rsid w:val="00987C97"/>
    <w:rsid w:val="009909A9"/>
    <w:rsid w:val="0099302E"/>
    <w:rsid w:val="00996B52"/>
    <w:rsid w:val="00996E59"/>
    <w:rsid w:val="009A07C1"/>
    <w:rsid w:val="009A0C65"/>
    <w:rsid w:val="009A11C6"/>
    <w:rsid w:val="009A14BD"/>
    <w:rsid w:val="009A2210"/>
    <w:rsid w:val="009A25D9"/>
    <w:rsid w:val="009B0602"/>
    <w:rsid w:val="009B108C"/>
    <w:rsid w:val="009B10E1"/>
    <w:rsid w:val="009B1849"/>
    <w:rsid w:val="009B4E12"/>
    <w:rsid w:val="009C03DF"/>
    <w:rsid w:val="009C1989"/>
    <w:rsid w:val="009C26B8"/>
    <w:rsid w:val="009C38B3"/>
    <w:rsid w:val="009C47CC"/>
    <w:rsid w:val="009C49CA"/>
    <w:rsid w:val="009C59F0"/>
    <w:rsid w:val="009C62F3"/>
    <w:rsid w:val="009D067C"/>
    <w:rsid w:val="009D06EC"/>
    <w:rsid w:val="009D107E"/>
    <w:rsid w:val="009D136B"/>
    <w:rsid w:val="009D1D06"/>
    <w:rsid w:val="009D64C4"/>
    <w:rsid w:val="009E0470"/>
    <w:rsid w:val="009E4167"/>
    <w:rsid w:val="009E4DD1"/>
    <w:rsid w:val="009E549C"/>
    <w:rsid w:val="009E605D"/>
    <w:rsid w:val="009E75FE"/>
    <w:rsid w:val="009F489D"/>
    <w:rsid w:val="009F495D"/>
    <w:rsid w:val="009F63C1"/>
    <w:rsid w:val="009F6FAF"/>
    <w:rsid w:val="009F734E"/>
    <w:rsid w:val="00A003D3"/>
    <w:rsid w:val="00A01DA9"/>
    <w:rsid w:val="00A02910"/>
    <w:rsid w:val="00A03F14"/>
    <w:rsid w:val="00A0489E"/>
    <w:rsid w:val="00A113B5"/>
    <w:rsid w:val="00A13AC3"/>
    <w:rsid w:val="00A16AF5"/>
    <w:rsid w:val="00A25446"/>
    <w:rsid w:val="00A255DB"/>
    <w:rsid w:val="00A26E97"/>
    <w:rsid w:val="00A27AF0"/>
    <w:rsid w:val="00A3078A"/>
    <w:rsid w:val="00A33E9A"/>
    <w:rsid w:val="00A3434F"/>
    <w:rsid w:val="00A347F5"/>
    <w:rsid w:val="00A34CBE"/>
    <w:rsid w:val="00A35613"/>
    <w:rsid w:val="00A35DFD"/>
    <w:rsid w:val="00A370F7"/>
    <w:rsid w:val="00A37E71"/>
    <w:rsid w:val="00A404A5"/>
    <w:rsid w:val="00A40705"/>
    <w:rsid w:val="00A407E7"/>
    <w:rsid w:val="00A41D92"/>
    <w:rsid w:val="00A420E7"/>
    <w:rsid w:val="00A448F7"/>
    <w:rsid w:val="00A45D0A"/>
    <w:rsid w:val="00A4786A"/>
    <w:rsid w:val="00A5031D"/>
    <w:rsid w:val="00A51574"/>
    <w:rsid w:val="00A517B3"/>
    <w:rsid w:val="00A52093"/>
    <w:rsid w:val="00A534FA"/>
    <w:rsid w:val="00A54959"/>
    <w:rsid w:val="00A54BA2"/>
    <w:rsid w:val="00A559A0"/>
    <w:rsid w:val="00A567CC"/>
    <w:rsid w:val="00A56E51"/>
    <w:rsid w:val="00A61E49"/>
    <w:rsid w:val="00A620F5"/>
    <w:rsid w:val="00A6282C"/>
    <w:rsid w:val="00A6306D"/>
    <w:rsid w:val="00A6325C"/>
    <w:rsid w:val="00A6375A"/>
    <w:rsid w:val="00A63C20"/>
    <w:rsid w:val="00A6405F"/>
    <w:rsid w:val="00A65EB2"/>
    <w:rsid w:val="00A663B5"/>
    <w:rsid w:val="00A6651B"/>
    <w:rsid w:val="00A66E6E"/>
    <w:rsid w:val="00A70297"/>
    <w:rsid w:val="00A7218C"/>
    <w:rsid w:val="00A73257"/>
    <w:rsid w:val="00A73C2D"/>
    <w:rsid w:val="00A74794"/>
    <w:rsid w:val="00A750A8"/>
    <w:rsid w:val="00A751D9"/>
    <w:rsid w:val="00A75BF7"/>
    <w:rsid w:val="00A763FB"/>
    <w:rsid w:val="00A77560"/>
    <w:rsid w:val="00A804E9"/>
    <w:rsid w:val="00A823E3"/>
    <w:rsid w:val="00A85453"/>
    <w:rsid w:val="00A8566B"/>
    <w:rsid w:val="00A8569D"/>
    <w:rsid w:val="00A860B6"/>
    <w:rsid w:val="00A86514"/>
    <w:rsid w:val="00A86ABA"/>
    <w:rsid w:val="00A871E2"/>
    <w:rsid w:val="00A87DD5"/>
    <w:rsid w:val="00A87F2B"/>
    <w:rsid w:val="00A90E4A"/>
    <w:rsid w:val="00A94A0B"/>
    <w:rsid w:val="00A975E7"/>
    <w:rsid w:val="00A97605"/>
    <w:rsid w:val="00AA0531"/>
    <w:rsid w:val="00AA351B"/>
    <w:rsid w:val="00AA3606"/>
    <w:rsid w:val="00AA7448"/>
    <w:rsid w:val="00AB01FF"/>
    <w:rsid w:val="00AB0F83"/>
    <w:rsid w:val="00AB3BDE"/>
    <w:rsid w:val="00AB3BF8"/>
    <w:rsid w:val="00AB5ED5"/>
    <w:rsid w:val="00AB5F23"/>
    <w:rsid w:val="00AB63F4"/>
    <w:rsid w:val="00AB64BD"/>
    <w:rsid w:val="00AB7090"/>
    <w:rsid w:val="00AB710D"/>
    <w:rsid w:val="00AB711B"/>
    <w:rsid w:val="00AB7909"/>
    <w:rsid w:val="00AC0ECA"/>
    <w:rsid w:val="00AC14C7"/>
    <w:rsid w:val="00AC165E"/>
    <w:rsid w:val="00AC2BBF"/>
    <w:rsid w:val="00AD0E85"/>
    <w:rsid w:val="00AD1885"/>
    <w:rsid w:val="00AD2282"/>
    <w:rsid w:val="00AD235E"/>
    <w:rsid w:val="00AD3675"/>
    <w:rsid w:val="00AD6EAA"/>
    <w:rsid w:val="00AE2F5C"/>
    <w:rsid w:val="00AE4EAC"/>
    <w:rsid w:val="00AE5F25"/>
    <w:rsid w:val="00AE6264"/>
    <w:rsid w:val="00AF35D0"/>
    <w:rsid w:val="00AF4E18"/>
    <w:rsid w:val="00AF6B58"/>
    <w:rsid w:val="00AF6E51"/>
    <w:rsid w:val="00AF7451"/>
    <w:rsid w:val="00AF7475"/>
    <w:rsid w:val="00AF7A9C"/>
    <w:rsid w:val="00B00FB2"/>
    <w:rsid w:val="00B03F08"/>
    <w:rsid w:val="00B0408C"/>
    <w:rsid w:val="00B07325"/>
    <w:rsid w:val="00B076FD"/>
    <w:rsid w:val="00B13C84"/>
    <w:rsid w:val="00B14512"/>
    <w:rsid w:val="00B145FF"/>
    <w:rsid w:val="00B15B97"/>
    <w:rsid w:val="00B200C3"/>
    <w:rsid w:val="00B20358"/>
    <w:rsid w:val="00B21D4E"/>
    <w:rsid w:val="00B2215F"/>
    <w:rsid w:val="00B2284F"/>
    <w:rsid w:val="00B2437E"/>
    <w:rsid w:val="00B245AA"/>
    <w:rsid w:val="00B247F1"/>
    <w:rsid w:val="00B24AAE"/>
    <w:rsid w:val="00B2621F"/>
    <w:rsid w:val="00B26CD5"/>
    <w:rsid w:val="00B311F3"/>
    <w:rsid w:val="00B34C3F"/>
    <w:rsid w:val="00B35B59"/>
    <w:rsid w:val="00B36CD1"/>
    <w:rsid w:val="00B47775"/>
    <w:rsid w:val="00B52106"/>
    <w:rsid w:val="00B53274"/>
    <w:rsid w:val="00B542E9"/>
    <w:rsid w:val="00B57648"/>
    <w:rsid w:val="00B61390"/>
    <w:rsid w:val="00B61CC7"/>
    <w:rsid w:val="00B631A2"/>
    <w:rsid w:val="00B665F6"/>
    <w:rsid w:val="00B672FD"/>
    <w:rsid w:val="00B71672"/>
    <w:rsid w:val="00B71A1B"/>
    <w:rsid w:val="00B72B82"/>
    <w:rsid w:val="00B72D9E"/>
    <w:rsid w:val="00B7455D"/>
    <w:rsid w:val="00B749D8"/>
    <w:rsid w:val="00B75122"/>
    <w:rsid w:val="00B75748"/>
    <w:rsid w:val="00B7695F"/>
    <w:rsid w:val="00B77BF1"/>
    <w:rsid w:val="00B80A0E"/>
    <w:rsid w:val="00B80EE9"/>
    <w:rsid w:val="00B81347"/>
    <w:rsid w:val="00B81C62"/>
    <w:rsid w:val="00B831F5"/>
    <w:rsid w:val="00B84639"/>
    <w:rsid w:val="00B84A7B"/>
    <w:rsid w:val="00B853C5"/>
    <w:rsid w:val="00B85F49"/>
    <w:rsid w:val="00B87C89"/>
    <w:rsid w:val="00B90F2A"/>
    <w:rsid w:val="00B91303"/>
    <w:rsid w:val="00B91345"/>
    <w:rsid w:val="00B926F4"/>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15DA"/>
    <w:rsid w:val="00BB23A0"/>
    <w:rsid w:val="00BB3309"/>
    <w:rsid w:val="00BB38C9"/>
    <w:rsid w:val="00BB48FB"/>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0E2B"/>
    <w:rsid w:val="00BF2932"/>
    <w:rsid w:val="00BF2F22"/>
    <w:rsid w:val="00BF4280"/>
    <w:rsid w:val="00BF4D10"/>
    <w:rsid w:val="00BF64A5"/>
    <w:rsid w:val="00C00AAB"/>
    <w:rsid w:val="00C02CF0"/>
    <w:rsid w:val="00C036FD"/>
    <w:rsid w:val="00C03857"/>
    <w:rsid w:val="00C04139"/>
    <w:rsid w:val="00C0441F"/>
    <w:rsid w:val="00C0677C"/>
    <w:rsid w:val="00C11A5E"/>
    <w:rsid w:val="00C2279E"/>
    <w:rsid w:val="00C25266"/>
    <w:rsid w:val="00C26CDE"/>
    <w:rsid w:val="00C30B08"/>
    <w:rsid w:val="00C31108"/>
    <w:rsid w:val="00C316CA"/>
    <w:rsid w:val="00C343AE"/>
    <w:rsid w:val="00C34C46"/>
    <w:rsid w:val="00C3597A"/>
    <w:rsid w:val="00C436A4"/>
    <w:rsid w:val="00C44BDA"/>
    <w:rsid w:val="00C47DF4"/>
    <w:rsid w:val="00C50BF7"/>
    <w:rsid w:val="00C51B86"/>
    <w:rsid w:val="00C5223D"/>
    <w:rsid w:val="00C52CEC"/>
    <w:rsid w:val="00C542F7"/>
    <w:rsid w:val="00C55479"/>
    <w:rsid w:val="00C56D63"/>
    <w:rsid w:val="00C578A0"/>
    <w:rsid w:val="00C57C02"/>
    <w:rsid w:val="00C61653"/>
    <w:rsid w:val="00C616F4"/>
    <w:rsid w:val="00C63181"/>
    <w:rsid w:val="00C6480B"/>
    <w:rsid w:val="00C65E35"/>
    <w:rsid w:val="00C65F1F"/>
    <w:rsid w:val="00C661D1"/>
    <w:rsid w:val="00C66957"/>
    <w:rsid w:val="00C66D24"/>
    <w:rsid w:val="00C66F91"/>
    <w:rsid w:val="00C675E5"/>
    <w:rsid w:val="00C67F0F"/>
    <w:rsid w:val="00C70E1D"/>
    <w:rsid w:val="00C73E94"/>
    <w:rsid w:val="00C76E8A"/>
    <w:rsid w:val="00C82FE2"/>
    <w:rsid w:val="00C832F7"/>
    <w:rsid w:val="00C83B41"/>
    <w:rsid w:val="00C858D8"/>
    <w:rsid w:val="00C869BD"/>
    <w:rsid w:val="00C86C04"/>
    <w:rsid w:val="00C86C3C"/>
    <w:rsid w:val="00C87E72"/>
    <w:rsid w:val="00C90D3F"/>
    <w:rsid w:val="00C92DBF"/>
    <w:rsid w:val="00C9409E"/>
    <w:rsid w:val="00C94727"/>
    <w:rsid w:val="00C94EEA"/>
    <w:rsid w:val="00C96957"/>
    <w:rsid w:val="00CA0C97"/>
    <w:rsid w:val="00CA154D"/>
    <w:rsid w:val="00CA1A34"/>
    <w:rsid w:val="00CA2AA7"/>
    <w:rsid w:val="00CA48F6"/>
    <w:rsid w:val="00CA5C1B"/>
    <w:rsid w:val="00CB295E"/>
    <w:rsid w:val="00CB51EE"/>
    <w:rsid w:val="00CC0717"/>
    <w:rsid w:val="00CC20D5"/>
    <w:rsid w:val="00CC322F"/>
    <w:rsid w:val="00CC63E5"/>
    <w:rsid w:val="00CD1249"/>
    <w:rsid w:val="00CD4F80"/>
    <w:rsid w:val="00CD6537"/>
    <w:rsid w:val="00CD6B32"/>
    <w:rsid w:val="00CD6C5E"/>
    <w:rsid w:val="00CE4223"/>
    <w:rsid w:val="00CE514D"/>
    <w:rsid w:val="00CE5AFC"/>
    <w:rsid w:val="00CE64E7"/>
    <w:rsid w:val="00CE72CE"/>
    <w:rsid w:val="00CE74BB"/>
    <w:rsid w:val="00CF0796"/>
    <w:rsid w:val="00CF1D9E"/>
    <w:rsid w:val="00CF2FDE"/>
    <w:rsid w:val="00CF3246"/>
    <w:rsid w:val="00CF3AA9"/>
    <w:rsid w:val="00CF4355"/>
    <w:rsid w:val="00CF43C0"/>
    <w:rsid w:val="00CF4E74"/>
    <w:rsid w:val="00D01C39"/>
    <w:rsid w:val="00D03420"/>
    <w:rsid w:val="00D0378C"/>
    <w:rsid w:val="00D03D8D"/>
    <w:rsid w:val="00D04037"/>
    <w:rsid w:val="00D0449D"/>
    <w:rsid w:val="00D051CC"/>
    <w:rsid w:val="00D05DA9"/>
    <w:rsid w:val="00D060FE"/>
    <w:rsid w:val="00D06477"/>
    <w:rsid w:val="00D07152"/>
    <w:rsid w:val="00D07B61"/>
    <w:rsid w:val="00D07F94"/>
    <w:rsid w:val="00D1067E"/>
    <w:rsid w:val="00D1219E"/>
    <w:rsid w:val="00D13230"/>
    <w:rsid w:val="00D15A2E"/>
    <w:rsid w:val="00D16688"/>
    <w:rsid w:val="00D209F4"/>
    <w:rsid w:val="00D2235C"/>
    <w:rsid w:val="00D22655"/>
    <w:rsid w:val="00D2268E"/>
    <w:rsid w:val="00D25415"/>
    <w:rsid w:val="00D25D92"/>
    <w:rsid w:val="00D26687"/>
    <w:rsid w:val="00D26AD6"/>
    <w:rsid w:val="00D27249"/>
    <w:rsid w:val="00D307BA"/>
    <w:rsid w:val="00D31740"/>
    <w:rsid w:val="00D3223B"/>
    <w:rsid w:val="00D33273"/>
    <w:rsid w:val="00D33889"/>
    <w:rsid w:val="00D35A0B"/>
    <w:rsid w:val="00D3638A"/>
    <w:rsid w:val="00D37F3C"/>
    <w:rsid w:val="00D41522"/>
    <w:rsid w:val="00D44E14"/>
    <w:rsid w:val="00D45496"/>
    <w:rsid w:val="00D45DFA"/>
    <w:rsid w:val="00D46EEA"/>
    <w:rsid w:val="00D5337F"/>
    <w:rsid w:val="00D579F6"/>
    <w:rsid w:val="00D6251D"/>
    <w:rsid w:val="00D62979"/>
    <w:rsid w:val="00D629B9"/>
    <w:rsid w:val="00D62CCC"/>
    <w:rsid w:val="00D63227"/>
    <w:rsid w:val="00D6401E"/>
    <w:rsid w:val="00D65CF8"/>
    <w:rsid w:val="00D72B43"/>
    <w:rsid w:val="00D73F81"/>
    <w:rsid w:val="00D73FAC"/>
    <w:rsid w:val="00D764CD"/>
    <w:rsid w:val="00D810CB"/>
    <w:rsid w:val="00D8194E"/>
    <w:rsid w:val="00D82F98"/>
    <w:rsid w:val="00D849DA"/>
    <w:rsid w:val="00D84C5C"/>
    <w:rsid w:val="00D854C1"/>
    <w:rsid w:val="00D86A9A"/>
    <w:rsid w:val="00D90D34"/>
    <w:rsid w:val="00D929A2"/>
    <w:rsid w:val="00D9427C"/>
    <w:rsid w:val="00D95001"/>
    <w:rsid w:val="00D96BDD"/>
    <w:rsid w:val="00DA033B"/>
    <w:rsid w:val="00DA1207"/>
    <w:rsid w:val="00DA2A99"/>
    <w:rsid w:val="00DA3709"/>
    <w:rsid w:val="00DA45E4"/>
    <w:rsid w:val="00DA49C4"/>
    <w:rsid w:val="00DA4D48"/>
    <w:rsid w:val="00DA7102"/>
    <w:rsid w:val="00DB41AC"/>
    <w:rsid w:val="00DB4448"/>
    <w:rsid w:val="00DB5A48"/>
    <w:rsid w:val="00DB7464"/>
    <w:rsid w:val="00DC1E48"/>
    <w:rsid w:val="00DC3920"/>
    <w:rsid w:val="00DC3AEC"/>
    <w:rsid w:val="00DC3BAA"/>
    <w:rsid w:val="00DC7472"/>
    <w:rsid w:val="00DC7D4C"/>
    <w:rsid w:val="00DD1173"/>
    <w:rsid w:val="00DD1F53"/>
    <w:rsid w:val="00DD3E92"/>
    <w:rsid w:val="00DD40D1"/>
    <w:rsid w:val="00DD4819"/>
    <w:rsid w:val="00DD4FB2"/>
    <w:rsid w:val="00DD6296"/>
    <w:rsid w:val="00DD631B"/>
    <w:rsid w:val="00DD65BD"/>
    <w:rsid w:val="00DD686A"/>
    <w:rsid w:val="00DE5C3E"/>
    <w:rsid w:val="00DF25F2"/>
    <w:rsid w:val="00DF2764"/>
    <w:rsid w:val="00DF33C1"/>
    <w:rsid w:val="00DF3DB6"/>
    <w:rsid w:val="00DF5BE9"/>
    <w:rsid w:val="00E00215"/>
    <w:rsid w:val="00E00C86"/>
    <w:rsid w:val="00E01865"/>
    <w:rsid w:val="00E01AE0"/>
    <w:rsid w:val="00E02041"/>
    <w:rsid w:val="00E0682A"/>
    <w:rsid w:val="00E10278"/>
    <w:rsid w:val="00E10519"/>
    <w:rsid w:val="00E12001"/>
    <w:rsid w:val="00E127B5"/>
    <w:rsid w:val="00E1317F"/>
    <w:rsid w:val="00E137F4"/>
    <w:rsid w:val="00E15C6B"/>
    <w:rsid w:val="00E17229"/>
    <w:rsid w:val="00E241D0"/>
    <w:rsid w:val="00E24F09"/>
    <w:rsid w:val="00E3055C"/>
    <w:rsid w:val="00E32ACA"/>
    <w:rsid w:val="00E33D22"/>
    <w:rsid w:val="00E3415C"/>
    <w:rsid w:val="00E34279"/>
    <w:rsid w:val="00E3447E"/>
    <w:rsid w:val="00E358F4"/>
    <w:rsid w:val="00E45F2B"/>
    <w:rsid w:val="00E46397"/>
    <w:rsid w:val="00E463D8"/>
    <w:rsid w:val="00E46DD1"/>
    <w:rsid w:val="00E474EE"/>
    <w:rsid w:val="00E4783A"/>
    <w:rsid w:val="00E502A0"/>
    <w:rsid w:val="00E50A02"/>
    <w:rsid w:val="00E50E55"/>
    <w:rsid w:val="00E50E9A"/>
    <w:rsid w:val="00E514E7"/>
    <w:rsid w:val="00E52E13"/>
    <w:rsid w:val="00E535E2"/>
    <w:rsid w:val="00E538EF"/>
    <w:rsid w:val="00E55AB0"/>
    <w:rsid w:val="00E578A7"/>
    <w:rsid w:val="00E609F7"/>
    <w:rsid w:val="00E60DE0"/>
    <w:rsid w:val="00E61BA8"/>
    <w:rsid w:val="00E676CE"/>
    <w:rsid w:val="00E70B01"/>
    <w:rsid w:val="00E70D29"/>
    <w:rsid w:val="00E718FE"/>
    <w:rsid w:val="00E72B8B"/>
    <w:rsid w:val="00E72F5E"/>
    <w:rsid w:val="00E74579"/>
    <w:rsid w:val="00E75D87"/>
    <w:rsid w:val="00E76D5B"/>
    <w:rsid w:val="00E81115"/>
    <w:rsid w:val="00E823F6"/>
    <w:rsid w:val="00E84576"/>
    <w:rsid w:val="00E850D7"/>
    <w:rsid w:val="00E86DC9"/>
    <w:rsid w:val="00E8790E"/>
    <w:rsid w:val="00E87EB9"/>
    <w:rsid w:val="00E9067D"/>
    <w:rsid w:val="00E925EB"/>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2DC6"/>
    <w:rsid w:val="00EB431B"/>
    <w:rsid w:val="00EB4C0D"/>
    <w:rsid w:val="00EB51A7"/>
    <w:rsid w:val="00EB6CD9"/>
    <w:rsid w:val="00EB76D1"/>
    <w:rsid w:val="00EC2BAE"/>
    <w:rsid w:val="00EC3945"/>
    <w:rsid w:val="00EC433B"/>
    <w:rsid w:val="00EC4CE0"/>
    <w:rsid w:val="00EC4E49"/>
    <w:rsid w:val="00EC5E69"/>
    <w:rsid w:val="00EC7351"/>
    <w:rsid w:val="00ED07D0"/>
    <w:rsid w:val="00ED21A4"/>
    <w:rsid w:val="00ED2C18"/>
    <w:rsid w:val="00ED448A"/>
    <w:rsid w:val="00ED6FA8"/>
    <w:rsid w:val="00ED7BE1"/>
    <w:rsid w:val="00EE0760"/>
    <w:rsid w:val="00EE0C54"/>
    <w:rsid w:val="00EE3029"/>
    <w:rsid w:val="00EE3116"/>
    <w:rsid w:val="00EE485F"/>
    <w:rsid w:val="00EE5B4B"/>
    <w:rsid w:val="00EE62CD"/>
    <w:rsid w:val="00EE6AA2"/>
    <w:rsid w:val="00EE72BE"/>
    <w:rsid w:val="00EF2FE9"/>
    <w:rsid w:val="00EF4C64"/>
    <w:rsid w:val="00EF51FF"/>
    <w:rsid w:val="00EF5A2B"/>
    <w:rsid w:val="00EF6226"/>
    <w:rsid w:val="00EF680F"/>
    <w:rsid w:val="00EF6EE4"/>
    <w:rsid w:val="00F013BE"/>
    <w:rsid w:val="00F03212"/>
    <w:rsid w:val="00F0456D"/>
    <w:rsid w:val="00F048D7"/>
    <w:rsid w:val="00F04B23"/>
    <w:rsid w:val="00F0682B"/>
    <w:rsid w:val="00F10420"/>
    <w:rsid w:val="00F12485"/>
    <w:rsid w:val="00F12BBE"/>
    <w:rsid w:val="00F14A7C"/>
    <w:rsid w:val="00F15201"/>
    <w:rsid w:val="00F152CC"/>
    <w:rsid w:val="00F153CC"/>
    <w:rsid w:val="00F15E39"/>
    <w:rsid w:val="00F20546"/>
    <w:rsid w:val="00F205A5"/>
    <w:rsid w:val="00F2062C"/>
    <w:rsid w:val="00F24119"/>
    <w:rsid w:val="00F245C6"/>
    <w:rsid w:val="00F260C9"/>
    <w:rsid w:val="00F3101D"/>
    <w:rsid w:val="00F321D4"/>
    <w:rsid w:val="00F3267F"/>
    <w:rsid w:val="00F3542B"/>
    <w:rsid w:val="00F41A7E"/>
    <w:rsid w:val="00F42512"/>
    <w:rsid w:val="00F42B5B"/>
    <w:rsid w:val="00F42C9D"/>
    <w:rsid w:val="00F42FCF"/>
    <w:rsid w:val="00F4394D"/>
    <w:rsid w:val="00F45B7C"/>
    <w:rsid w:val="00F477DF"/>
    <w:rsid w:val="00F5197D"/>
    <w:rsid w:val="00F52CA0"/>
    <w:rsid w:val="00F53638"/>
    <w:rsid w:val="00F5410A"/>
    <w:rsid w:val="00F541B8"/>
    <w:rsid w:val="00F5619A"/>
    <w:rsid w:val="00F57032"/>
    <w:rsid w:val="00F5724B"/>
    <w:rsid w:val="00F61FB0"/>
    <w:rsid w:val="00F6789C"/>
    <w:rsid w:val="00F6795B"/>
    <w:rsid w:val="00F70546"/>
    <w:rsid w:val="00F707CA"/>
    <w:rsid w:val="00F70C4B"/>
    <w:rsid w:val="00F725EC"/>
    <w:rsid w:val="00F72A9F"/>
    <w:rsid w:val="00F743E5"/>
    <w:rsid w:val="00F74955"/>
    <w:rsid w:val="00F75EE3"/>
    <w:rsid w:val="00F76446"/>
    <w:rsid w:val="00F764D3"/>
    <w:rsid w:val="00F77EDB"/>
    <w:rsid w:val="00F810BE"/>
    <w:rsid w:val="00F85071"/>
    <w:rsid w:val="00F851E2"/>
    <w:rsid w:val="00F91018"/>
    <w:rsid w:val="00F91696"/>
    <w:rsid w:val="00F93C0D"/>
    <w:rsid w:val="00F94A46"/>
    <w:rsid w:val="00F96D7B"/>
    <w:rsid w:val="00F96FF0"/>
    <w:rsid w:val="00F9727E"/>
    <w:rsid w:val="00FA1212"/>
    <w:rsid w:val="00FA2F68"/>
    <w:rsid w:val="00FA33CA"/>
    <w:rsid w:val="00FA423E"/>
    <w:rsid w:val="00FA4F68"/>
    <w:rsid w:val="00FA7BB5"/>
    <w:rsid w:val="00FB0ACE"/>
    <w:rsid w:val="00FB0EE9"/>
    <w:rsid w:val="00FB12B8"/>
    <w:rsid w:val="00FB75FF"/>
    <w:rsid w:val="00FC0FBA"/>
    <w:rsid w:val="00FC17D3"/>
    <w:rsid w:val="00FC1C8B"/>
    <w:rsid w:val="00FC32CF"/>
    <w:rsid w:val="00FC3822"/>
    <w:rsid w:val="00FC66F8"/>
    <w:rsid w:val="00FC7194"/>
    <w:rsid w:val="00FC7877"/>
    <w:rsid w:val="00FD0F0C"/>
    <w:rsid w:val="00FD2F4E"/>
    <w:rsid w:val="00FD4825"/>
    <w:rsid w:val="00FD5474"/>
    <w:rsid w:val="00FD769C"/>
    <w:rsid w:val="00FE072C"/>
    <w:rsid w:val="00FE09F6"/>
    <w:rsid w:val="00FE0C63"/>
    <w:rsid w:val="00FE137E"/>
    <w:rsid w:val="00FE1685"/>
    <w:rsid w:val="00FE3032"/>
    <w:rsid w:val="00FE323E"/>
    <w:rsid w:val="00FE32DF"/>
    <w:rsid w:val="00FE54A2"/>
    <w:rsid w:val="00FF469E"/>
    <w:rsid w:val="00FF65E1"/>
    <w:rsid w:val="00FF73C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918F4CAA-DBE5-4908-AB2A-3F378B5C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Strong">
    <w:name w:val="Strong"/>
    <w:uiPriority w:val="22"/>
    <w:qFormat/>
    <w:rsid w:val="00BF4D10"/>
    <w:rPr>
      <w:b/>
      <w:bCs/>
    </w:rPr>
  </w:style>
  <w:style w:type="character" w:customStyle="1" w:styleId="UnresolvedMention1">
    <w:name w:val="Unresolved Mention1"/>
    <w:basedOn w:val="DefaultParagraphFont"/>
    <w:uiPriority w:val="99"/>
    <w:semiHidden/>
    <w:unhideWhenUsed/>
    <w:rsid w:val="00E358F4"/>
    <w:rPr>
      <w:color w:val="808080"/>
      <w:shd w:val="clear" w:color="auto" w:fill="E6E6E6"/>
    </w:rPr>
  </w:style>
  <w:style w:type="character" w:styleId="Mention">
    <w:name w:val="Mention"/>
    <w:basedOn w:val="DefaultParagraphFont"/>
    <w:uiPriority w:val="99"/>
    <w:semiHidden/>
    <w:unhideWhenUsed/>
    <w:rsid w:val="005E1A89"/>
    <w:rPr>
      <w:color w:val="2B579A"/>
      <w:shd w:val="clear" w:color="auto" w:fill="E6E6E6"/>
    </w:rPr>
  </w:style>
  <w:style w:type="character" w:styleId="Emphasis">
    <w:name w:val="Emphasis"/>
    <w:basedOn w:val="DefaultParagraphFont"/>
    <w:uiPriority w:val="20"/>
    <w:qFormat/>
    <w:rsid w:val="00DB7464"/>
    <w:rPr>
      <w:i/>
      <w:iCs/>
    </w:rPr>
  </w:style>
  <w:style w:type="character" w:customStyle="1" w:styleId="mceitemhidden">
    <w:name w:val="mceitemhidden"/>
    <w:basedOn w:val="DefaultParagraphFont"/>
    <w:rsid w:val="00E609F7"/>
  </w:style>
  <w:style w:type="character" w:customStyle="1" w:styleId="mceitemhiddenspellword">
    <w:name w:val="mceitemhiddenspellword"/>
    <w:basedOn w:val="DefaultParagraphFont"/>
    <w:rsid w:val="00E609F7"/>
  </w:style>
  <w:style w:type="character" w:styleId="UnresolvedMention">
    <w:name w:val="Unresolved Mention"/>
    <w:basedOn w:val="DefaultParagraphFont"/>
    <w:uiPriority w:val="99"/>
    <w:semiHidden/>
    <w:unhideWhenUsed/>
    <w:rsid w:val="00E811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5800450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6900485">
      <w:bodyDiv w:val="1"/>
      <w:marLeft w:val="0"/>
      <w:marRight w:val="0"/>
      <w:marTop w:val="0"/>
      <w:marBottom w:val="0"/>
      <w:divBdr>
        <w:top w:val="none" w:sz="0" w:space="0" w:color="auto"/>
        <w:left w:val="none" w:sz="0" w:space="0" w:color="auto"/>
        <w:bottom w:val="none" w:sz="0" w:space="0" w:color="auto"/>
        <w:right w:val="none" w:sz="0" w:space="0" w:color="auto"/>
      </w:divBdr>
    </w:div>
    <w:div w:id="903836728">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34290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5921536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schoolcounselor.org/asca/media/asca/Resource%20Center/Legal%20and%20Ethical%20Issues/Sample%20Documents/EthicalStandards2010.pdf" TargetMode="External"/><Relationship Id="rId26" Type="http://schemas.openxmlformats.org/officeDocument/2006/relationships/hyperlink" Target="http://libproxy.gmercyu.edu:2078/eds/pdfviewer/pdfviewer?vid=16&amp;sid=713f6b36-2d9b-4cea-b6f3-4a294e4bf737%40sessionmgr4007" TargetMode="External"/><Relationship Id="rId39" Type="http://schemas.openxmlformats.org/officeDocument/2006/relationships/hyperlink" Target="http://www.schoolcounselor.org" TargetMode="External"/><Relationship Id="rId21" Type="http://schemas.openxmlformats.org/officeDocument/2006/relationships/hyperlink" Target="http://www.schoolcounselor.org/asca/media/asca/Other%20Media/Bodenhorn.pdf" TargetMode="External"/><Relationship Id="rId34" Type="http://schemas.openxmlformats.org/officeDocument/2006/relationships/hyperlink" Target="http://coe.lehigh.edu/sites/coe.lehigh.edu/files/Elementary%20and%20Secondary%20School%20Counselor%20(Pre%20K-12)%20Guidelines(1).pdf" TargetMode="External"/><Relationship Id="rId42" Type="http://schemas.openxmlformats.org/officeDocument/2006/relationships/hyperlink" Target="http://toolkit.pellinstitute.org/evaluation-guide/analyze/analyze-quantitative-data/" TargetMode="External"/><Relationship Id="rId47" Type="http://schemas.openxmlformats.org/officeDocument/2006/relationships/hyperlink" Target="http://eds.b.ebscohost.com/eds/pdfviewer/pdfviewer?vid=12&amp;sid=aca31651-09d5-4090-bd51-e99988638fa4%40sessionmgr104" TargetMode="External"/><Relationship Id="rId50" Type="http://schemas.openxmlformats.org/officeDocument/2006/relationships/hyperlink" Target="http://www.schcounselor.com/2010/12/school-counselor-interview-tips.html" TargetMode="External"/><Relationship Id="rId55" Type="http://schemas.openxmlformats.org/officeDocument/2006/relationships/hyperlink" Target="https://www.pareap.net/index.php"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schoolcounselor.org/asca/media/asca/Other%20Media/2012-Legl-Ethic-webinar-participants-copy.pdf" TargetMode="External"/><Relationship Id="rId11" Type="http://schemas.openxmlformats.org/officeDocument/2006/relationships/footnotes" Target="footnotes.xml"/><Relationship Id="rId24" Type="http://schemas.openxmlformats.org/officeDocument/2006/relationships/hyperlink" Target="http://www.schoolcounselor.org/asca/media/asca/Other%20Media/Lazovsky.pdf" TargetMode="External"/><Relationship Id="rId32" Type="http://schemas.openxmlformats.org/officeDocument/2006/relationships/hyperlink" Target="http://www.pacode.com/secure/data/022/chapter339/chap339toc.html" TargetMode="External"/><Relationship Id="rId37" Type="http://schemas.openxmlformats.org/officeDocument/2006/relationships/hyperlink" Target="http://www.pdesas.org/" TargetMode="External"/><Relationship Id="rId40" Type="http://schemas.openxmlformats.org/officeDocument/2006/relationships/hyperlink" Target="http://www.schoolcounselor.org" TargetMode="External"/><Relationship Id="rId45" Type="http://schemas.openxmlformats.org/officeDocument/2006/relationships/hyperlink" Target="http://media.collegeboard.com/digitalServices/pdf/nosca/Strategic_Planning_The_School_Counselors_Tool_for_Accountability.pdf" TargetMode="External"/><Relationship Id="rId53" Type="http://schemas.openxmlformats.org/officeDocument/2006/relationships/hyperlink" Target="http://www.schoolcounselingbyheart.com/2012/02/22/finding-a-school-counseling-job/" TargetMode="External"/><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hyperlink" Target="http://www.schoolcounselor.org/asca/media/asca/Other%20Media/MoyerSullivan.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choolcounselor.org/asca/media/asca/Other%20Media/Kress.pdf" TargetMode="External"/><Relationship Id="rId27" Type="http://schemas.openxmlformats.org/officeDocument/2006/relationships/hyperlink" Target="http://libproxy.gmercyu.edu:2078/eds/pdfviewer/pdfviewer?vid=27&amp;sid=713f6b36-2d9b-4cea-b6f3-4a294e4bf737%40sessionmgr4007" TargetMode="External"/><Relationship Id="rId30" Type="http://schemas.openxmlformats.org/officeDocument/2006/relationships/hyperlink" Target="mailto:etlen.c@gmercyu.edu" TargetMode="External"/><Relationship Id="rId35" Type="http://schemas.openxmlformats.org/officeDocument/2006/relationships/hyperlink" Target="https://www.mindtools.com/page6.html?route=article/page6.htm" TargetMode="External"/><Relationship Id="rId43" Type="http://schemas.openxmlformats.org/officeDocument/2006/relationships/hyperlink" Target="http://www.ezanalyze.com/features.htm" TargetMode="External"/><Relationship Id="rId48" Type="http://schemas.openxmlformats.org/officeDocument/2006/relationships/hyperlink" Target="http://www.education.pa.gov/teachers%20-%20administrators/certifications/pages/default.aspx" TargetMode="External"/><Relationship Id="rId56" Type="http://schemas.openxmlformats.org/officeDocument/2006/relationships/hyperlink" Target="https://www.gmercyu.edu/student-life/campus-resources/career-development/students-alumni" TargetMode="External"/><Relationship Id="rId8" Type="http://schemas.openxmlformats.org/officeDocument/2006/relationships/styles" Target="styles.xml"/><Relationship Id="rId51" Type="http://schemas.openxmlformats.org/officeDocument/2006/relationships/hyperlink" Target="http://www.thehelpfulcounselor.com/10-tips-for-landing-a-school-counseling-job/"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libproxy.gmercyu.edu:2078/eds/pdfviewer/pdfviewer?vid=5&amp;sid=713f6b36-2d9b-4cea-b6f3-4a294e4bf737@sessionmgr4007" TargetMode="External"/><Relationship Id="rId33" Type="http://schemas.openxmlformats.org/officeDocument/2006/relationships/hyperlink" Target="http://www.stateboard.education.pa.gov/Documents/Research%20Reports%20and%20Studies/GovComm.pdf" TargetMode="External"/><Relationship Id="rId38" Type="http://schemas.openxmlformats.org/officeDocument/2006/relationships/hyperlink" Target="http://www.schoolcounselor.org" TargetMode="External"/><Relationship Id="rId46" Type="http://schemas.openxmlformats.org/officeDocument/2006/relationships/hyperlink" Target="http://eds.b.ebscohost.com/eds/pdfviewer/pdfviewer?vid=8&amp;sid=aca31651-09d5-4090-bd51-e99988638fa4%40sessionmgr104" TargetMode="External"/><Relationship Id="rId59" Type="http://schemas.openxmlformats.org/officeDocument/2006/relationships/theme" Target="theme/theme1.xml"/><Relationship Id="rId20" Type="http://schemas.openxmlformats.org/officeDocument/2006/relationships/hyperlink" Target="http://www.schoolcounselor.org/asca/media/asca/Other%20Media/Moyer.pdf" TargetMode="External"/><Relationship Id="rId41" Type="http://schemas.openxmlformats.org/officeDocument/2006/relationships/hyperlink" Target="https://atl.wsu.edu/documents/2015/03/qualitative-data-analysis.pdf" TargetMode="External"/><Relationship Id="rId54" Type="http://schemas.openxmlformats.org/officeDocument/2006/relationships/hyperlink" Target="http://www.education.pa.gov/Teachers%20-%20Administrators/Pages/Finding-a-Teach-Position.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schoolcounselor.org/asca/media/asca/Other%20Media/StonePSC.pdf" TargetMode="External"/><Relationship Id="rId28" Type="http://schemas.openxmlformats.org/officeDocument/2006/relationships/hyperlink" Target="https://youtu.be/SzdJuHIfA6A" TargetMode="External"/><Relationship Id="rId36" Type="http://schemas.openxmlformats.org/officeDocument/2006/relationships/hyperlink" Target="https://www.mindtools.com/pages/article/newHTE_04.htm" TargetMode="External"/><Relationship Id="rId49" Type="http://schemas.openxmlformats.org/officeDocument/2006/relationships/hyperlink" Targe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 TargetMode="External"/><Relationship Id="rId57" Type="http://schemas.openxmlformats.org/officeDocument/2006/relationships/hyperlink" Target="http://coe.lehigh.edu/sites/coe.lehigh.edu/files/Elementary%20and%20Secondary%20School%20Counselor%20(Pre%20K-12)%20Guidelines(1).pdf" TargetMode="External"/><Relationship Id="rId10" Type="http://schemas.openxmlformats.org/officeDocument/2006/relationships/webSettings" Target="webSettings.xml"/><Relationship Id="rId31" Type="http://schemas.openxmlformats.org/officeDocument/2006/relationships/hyperlink" Target="http://www.pacode.com/secure/data/022/chapter12/chap12toc.html" TargetMode="External"/><Relationship Id="rId44" Type="http://schemas.openxmlformats.org/officeDocument/2006/relationships/hyperlink" Target="https://www.schoolcounselor.org/asca/media/asca/LeadershipSpecialist/BuildingLevel.pdf" TargetMode="External"/><Relationship Id="rId52" Type="http://schemas.openxmlformats.org/officeDocument/2006/relationships/hyperlink" Target="https://www.schoolcounselor.org/administrators/interviewing-school-counselor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E9B0BE88-DD6A-4D4F-8FC5-57AF05A5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747</TotalTime>
  <Pages>67</Pages>
  <Words>14473</Words>
  <Characters>82499</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96779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26</cp:revision>
  <cp:lastPrinted>2009-04-23T17:02:00Z</cp:lastPrinted>
  <dcterms:created xsi:type="dcterms:W3CDTF">2018-06-25T23:30:00Z</dcterms:created>
  <dcterms:modified xsi:type="dcterms:W3CDTF">2019-03-05T20:41:00Z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