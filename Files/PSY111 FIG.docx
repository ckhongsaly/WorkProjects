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77777777" w:rsidR="005C1120" w:rsidRPr="0020635A" w:rsidRDefault="4948C66D" w:rsidP="0020635A">
      <w:pPr>
        <w:pStyle w:val="Heading1"/>
      </w:pPr>
      <w:r>
        <w:t xml:space="preserve">Course Description </w:t>
      </w:r>
    </w:p>
    <w:p w14:paraId="18CB3D27" w14:textId="77777777" w:rsidR="00121460" w:rsidRDefault="00121460" w:rsidP="00DC3920"/>
    <w:p w14:paraId="47F5AFC6" w14:textId="43C376C2" w:rsidR="00121460" w:rsidRPr="0090566F" w:rsidRDefault="00544087" w:rsidP="002522B3">
      <w:pPr>
        <w:pStyle w:val="AssignmentsLevel1"/>
      </w:pPr>
      <w:r>
        <w:t>Introduction to descriptive and inferential statistics with applications to educational and psychological research: frequency distributions, probability, binomial and normal distributions, graphic comparisons, correlation, chi square, analysis of variance, and distribution.</w:t>
      </w:r>
    </w:p>
    <w:p w14:paraId="37651805" w14:textId="77777777" w:rsidR="00E676CE" w:rsidRPr="0090566F" w:rsidRDefault="00E676CE" w:rsidP="00DC3920"/>
    <w:p w14:paraId="3C575088" w14:textId="77777777" w:rsidR="00121460" w:rsidRDefault="4948C66D" w:rsidP="4948C66D">
      <w:pPr>
        <w:pStyle w:val="Heading1"/>
        <w:rPr>
          <w:color w:val="9C2C2A" w:themeColor="accent1"/>
        </w:rPr>
      </w:pPr>
      <w:r>
        <w:t>University Learning Outcomes (ULO)</w:t>
      </w:r>
    </w:p>
    <w:p w14:paraId="7CB94DA4" w14:textId="77777777" w:rsidR="00121460" w:rsidRPr="004F138A" w:rsidRDefault="00121460" w:rsidP="00121460">
      <w:pPr>
        <w:tabs>
          <w:tab w:val="left" w:pos="0"/>
        </w:tabs>
        <w:rPr>
          <w:rFonts w:cs="Arial"/>
          <w:szCs w:val="22"/>
        </w:rPr>
      </w:pPr>
    </w:p>
    <w:p w14:paraId="12D381FA" w14:textId="3CAFBC88" w:rsidR="00BE54C1" w:rsidRPr="00BE54C1" w:rsidRDefault="00BE54C1" w:rsidP="00BE54C1">
      <w:pPr>
        <w:pStyle w:val="AssignmentsLevel2"/>
        <w:rPr>
          <w:b/>
          <w:bCs/>
        </w:rPr>
      </w:pPr>
      <w:r w:rsidRPr="00BE54C1">
        <w:rPr>
          <w:b/>
          <w:bCs/>
        </w:rPr>
        <w:t>ULO1:</w:t>
      </w:r>
      <w:r w:rsidR="00DA2E0A">
        <w:rPr>
          <w:b/>
          <w:bCs/>
        </w:rPr>
        <w:t xml:space="preserve"> </w:t>
      </w:r>
      <w:r w:rsidRPr="00BE54C1">
        <w:rPr>
          <w:bCs/>
        </w:rPr>
        <w:t>Knowledge of Human Cultures and the Physical and Natural World</w:t>
      </w:r>
    </w:p>
    <w:p w14:paraId="572DFEFA" w14:textId="3CE06EE5" w:rsidR="00BE54C1" w:rsidRPr="00BE54C1" w:rsidRDefault="00BE54C1" w:rsidP="00BE54C1">
      <w:pPr>
        <w:pStyle w:val="AssignmentsLevel2"/>
        <w:rPr>
          <w:b/>
          <w:bCs/>
        </w:rPr>
      </w:pPr>
      <w:r w:rsidRPr="00BE54C1">
        <w:rPr>
          <w:b/>
          <w:bCs/>
        </w:rPr>
        <w:t>ULO2:</w:t>
      </w:r>
      <w:r w:rsidR="00DA2E0A">
        <w:rPr>
          <w:b/>
          <w:bCs/>
        </w:rPr>
        <w:t xml:space="preserve"> </w:t>
      </w:r>
      <w:r w:rsidRPr="00BE54C1">
        <w:rPr>
          <w:bCs/>
        </w:rPr>
        <w:t>Intellectual and Practical Skills</w:t>
      </w:r>
    </w:p>
    <w:p w14:paraId="1A9BAEA4" w14:textId="090B1798" w:rsidR="00BE54C1" w:rsidRPr="00BE54C1" w:rsidRDefault="00BE54C1" w:rsidP="00BE54C1">
      <w:pPr>
        <w:pStyle w:val="AssignmentsLevel2"/>
        <w:rPr>
          <w:b/>
          <w:bCs/>
        </w:rPr>
      </w:pPr>
      <w:r w:rsidRPr="00BE54C1">
        <w:rPr>
          <w:b/>
          <w:bCs/>
        </w:rPr>
        <w:t>ULO3:</w:t>
      </w:r>
      <w:r w:rsidR="00DA2E0A">
        <w:rPr>
          <w:b/>
          <w:bCs/>
        </w:rPr>
        <w:t xml:space="preserve"> </w:t>
      </w:r>
      <w:r w:rsidRPr="00BE54C1">
        <w:rPr>
          <w:bCs/>
        </w:rPr>
        <w:t>Personal and Social Responsibility</w:t>
      </w:r>
    </w:p>
    <w:p w14:paraId="35CEAE03" w14:textId="0994D1E0" w:rsidR="00BE54C1" w:rsidRDefault="00BE54C1" w:rsidP="00BE54C1">
      <w:pPr>
        <w:pStyle w:val="AssignmentsLevel2"/>
        <w:rPr>
          <w:b/>
          <w:bCs/>
        </w:rPr>
      </w:pPr>
      <w:r w:rsidRPr="00BE54C1">
        <w:rPr>
          <w:b/>
          <w:bCs/>
        </w:rPr>
        <w:t>ULO4:</w:t>
      </w:r>
      <w:r w:rsidR="00DA2E0A">
        <w:rPr>
          <w:b/>
          <w:bCs/>
        </w:rPr>
        <w:t xml:space="preserve"> </w:t>
      </w:r>
      <w:r w:rsidRPr="00BE54C1">
        <w:rPr>
          <w:bCs/>
        </w:rPr>
        <w:t>Integrative and Applied Learning</w:t>
      </w:r>
      <w:r w:rsidRPr="00BE54C1">
        <w:rPr>
          <w:bCs/>
        </w:rPr>
        <w:softHyphen/>
      </w:r>
    </w:p>
    <w:p w14:paraId="65B62440" w14:textId="2D4445EF" w:rsidR="00BE54C1" w:rsidRPr="00BE54C1" w:rsidRDefault="00BE54C1" w:rsidP="00BE54C1">
      <w:pPr>
        <w:pStyle w:val="AssignmentsLevel2"/>
        <w:rPr>
          <w:b/>
          <w:bCs/>
        </w:rPr>
      </w:pPr>
      <w:r w:rsidRPr="00BE54C1">
        <w:rPr>
          <w:b/>
          <w:bCs/>
        </w:rPr>
        <w:t>ULO5:</w:t>
      </w:r>
      <w:r w:rsidR="00DA2E0A">
        <w:rPr>
          <w:b/>
          <w:bCs/>
        </w:rPr>
        <w:t xml:space="preserve"> </w:t>
      </w:r>
      <w:r w:rsidRPr="00BE54C1">
        <w:rPr>
          <w:bCs/>
        </w:rPr>
        <w:t>Immersed in the Critical Concerns of the Sisters of Mercy of the Americas</w:t>
      </w:r>
    </w:p>
    <w:p w14:paraId="50BC5C32" w14:textId="1E79AC26" w:rsidR="00825564" w:rsidRPr="0090566F" w:rsidRDefault="00825564" w:rsidP="00825564"/>
    <w:p w14:paraId="6529D263" w14:textId="77777777" w:rsidR="00132272" w:rsidRDefault="4948C66D" w:rsidP="0020635A">
      <w:pPr>
        <w:pStyle w:val="Heading1"/>
      </w:pPr>
      <w:r>
        <w:t xml:space="preserve">Program Learning Outcomes (PLO) </w:t>
      </w:r>
    </w:p>
    <w:p w14:paraId="7A8B0D50" w14:textId="4C182A0B" w:rsidR="00B0408C" w:rsidRDefault="00B0408C" w:rsidP="00B0408C">
      <w:pPr>
        <w:rPr>
          <w:highlight w:val="yellow"/>
        </w:rPr>
      </w:pPr>
    </w:p>
    <w:p w14:paraId="1D364B7D" w14:textId="42067B33" w:rsidR="00F24F30" w:rsidRPr="00493BCE" w:rsidRDefault="00F24F30" w:rsidP="00F24F30">
      <w:pPr>
        <w:pStyle w:val="AssignmentsLevel2"/>
      </w:pPr>
      <w:r w:rsidRPr="00493BCE">
        <w:rPr>
          <w:b/>
          <w:bCs/>
        </w:rPr>
        <w:t>PLO1</w:t>
      </w:r>
      <w:r w:rsidRPr="00493BCE">
        <w:t>: Express an appreciation and understanding of a variety of aesthetic, literary, cultural and ideological traditions.</w:t>
      </w:r>
      <w:r w:rsidRPr="00493BCE">
        <w:rPr>
          <w:rFonts w:eastAsiaTheme="minorHAnsi"/>
          <w:i/>
          <w:iCs/>
        </w:rPr>
        <w:t xml:space="preserve"> </w:t>
      </w:r>
      <w:r w:rsidRPr="00493BCE">
        <w:rPr>
          <w:iCs/>
        </w:rPr>
        <w:t>(ULO 2, 3)</w:t>
      </w:r>
    </w:p>
    <w:p w14:paraId="46FAB23B" w14:textId="1E8A7DBD" w:rsidR="00F24F30" w:rsidRPr="00493BCE" w:rsidRDefault="00F24F30" w:rsidP="00F24F30">
      <w:pPr>
        <w:pStyle w:val="AssignmentsLevel2"/>
      </w:pPr>
      <w:r w:rsidRPr="00493BCE">
        <w:rPr>
          <w:b/>
          <w:bCs/>
        </w:rPr>
        <w:t>PLO2</w:t>
      </w:r>
      <w:r w:rsidRPr="00493BCE">
        <w:t>: Engage meaningfully in a community of scholarship through inquiry, research and the communication of ideas.</w:t>
      </w:r>
      <w:r w:rsidRPr="00493BCE">
        <w:rPr>
          <w:iCs/>
        </w:rPr>
        <w:t xml:space="preserve"> (ULO 2, 4)</w:t>
      </w:r>
    </w:p>
    <w:p w14:paraId="1A9467A3" w14:textId="0DB12E92" w:rsidR="00F24F30" w:rsidRPr="00493BCE" w:rsidRDefault="00F24F30" w:rsidP="00F24F30">
      <w:pPr>
        <w:pStyle w:val="AssignmentsLevel2"/>
      </w:pPr>
      <w:r w:rsidRPr="00493BCE">
        <w:rPr>
          <w:b/>
          <w:bCs/>
        </w:rPr>
        <w:t>PLO3</w:t>
      </w:r>
      <w:r w:rsidRPr="00493BCE">
        <w:t>: Evaluate historical, political, economic and scientific data while recognizing the interrelatedness of events and processes.</w:t>
      </w:r>
      <w:r w:rsidR="00DA2E0A">
        <w:t xml:space="preserve"> </w:t>
      </w:r>
      <w:r w:rsidRPr="00493BCE">
        <w:rPr>
          <w:iCs/>
        </w:rPr>
        <w:t>(ULO 1, 2, 3, 4)</w:t>
      </w:r>
    </w:p>
    <w:p w14:paraId="4A58A8C3" w14:textId="61543EC0" w:rsidR="00F24F30" w:rsidRPr="00493BCE" w:rsidRDefault="00F24F30" w:rsidP="00F24F30">
      <w:pPr>
        <w:pStyle w:val="AssignmentsLevel2"/>
      </w:pPr>
      <w:r w:rsidRPr="00493BCE">
        <w:rPr>
          <w:b/>
          <w:bCs/>
        </w:rPr>
        <w:t>PLO5</w:t>
      </w:r>
      <w:r w:rsidRPr="00493BCE">
        <w:t>: Reflect upon the relationship of the Divine to the human experience.</w:t>
      </w:r>
      <w:r w:rsidR="00DA2E0A">
        <w:t xml:space="preserve"> </w:t>
      </w:r>
      <w:r w:rsidRPr="00493BCE">
        <w:rPr>
          <w:iCs/>
        </w:rPr>
        <w:t>(ULO 2, 3, 4)</w:t>
      </w:r>
    </w:p>
    <w:p w14:paraId="464F24CB" w14:textId="77777777" w:rsidR="00F24F30" w:rsidRPr="00493BCE" w:rsidRDefault="00F24F30" w:rsidP="00F24F30">
      <w:pPr>
        <w:pStyle w:val="AssignmentsLevel2"/>
      </w:pPr>
      <w:r w:rsidRPr="00493BCE">
        <w:rPr>
          <w:b/>
          <w:bCs/>
        </w:rPr>
        <w:t>PLO6</w:t>
      </w:r>
      <w:r w:rsidRPr="00493BCE">
        <w:t xml:space="preserve">: Examine and understand the dynamics of individual and group behavior. </w:t>
      </w:r>
      <w:r w:rsidRPr="00493BCE">
        <w:rPr>
          <w:iCs/>
        </w:rPr>
        <w:t>(ULO 2, 4)</w:t>
      </w:r>
    </w:p>
    <w:p w14:paraId="700D5A54" w14:textId="77777777" w:rsidR="00F24F30" w:rsidRPr="00F24F30" w:rsidRDefault="00F24F30" w:rsidP="00F24F30">
      <w:pPr>
        <w:pStyle w:val="AssignmentsLevel2"/>
      </w:pPr>
      <w:r w:rsidRPr="00493BCE">
        <w:rPr>
          <w:b/>
          <w:bCs/>
        </w:rPr>
        <w:t>PLO7</w:t>
      </w:r>
      <w:r w:rsidRPr="00493BCE">
        <w:t>: Demonstrate an understanding of quantitative reasoning.</w:t>
      </w:r>
      <w:r w:rsidRPr="00493BCE">
        <w:rPr>
          <w:iCs/>
        </w:rPr>
        <w:t xml:space="preserve"> (ULO 1, 2, 4)</w:t>
      </w:r>
    </w:p>
    <w:p w14:paraId="5611B505" w14:textId="2ECC5609" w:rsidR="00F24F30" w:rsidRPr="00F24F30" w:rsidRDefault="00F24F30" w:rsidP="00F24F30">
      <w:pPr>
        <w:pStyle w:val="AssignmentsLevel2"/>
      </w:pPr>
      <w:r w:rsidRPr="00F24F30">
        <w:rPr>
          <w:b/>
          <w:bCs/>
        </w:rPr>
        <w:t>PLO8</w:t>
      </w:r>
      <w:r w:rsidRPr="00493BCE">
        <w:t xml:space="preserve">: Engage in constructive activities of service to the community in light of the Gospel tradition as experienced through the Mercy charism that shapes the College. </w:t>
      </w:r>
      <w:r w:rsidRPr="00F24F30">
        <w:rPr>
          <w:iCs/>
        </w:rPr>
        <w:t>(ULO 2, 3, 4)</w:t>
      </w:r>
    </w:p>
    <w:p w14:paraId="29820098" w14:textId="77777777" w:rsidR="00F24F30" w:rsidRDefault="00F24F30" w:rsidP="00B0408C">
      <w:pPr>
        <w:rPr>
          <w:highlight w:val="yellow"/>
        </w:rPr>
      </w:pPr>
    </w:p>
    <w:p w14:paraId="468F9AAD" w14:textId="77777777" w:rsidR="00EE72BE" w:rsidRPr="00121460" w:rsidRDefault="4948C66D" w:rsidP="0020635A">
      <w:pPr>
        <w:pStyle w:val="Heading1"/>
      </w:pPr>
      <w:r>
        <w:t xml:space="preserve">Course Learning Outcomes (CLO) </w:t>
      </w:r>
    </w:p>
    <w:p w14:paraId="0E2DAB34" w14:textId="77777777" w:rsidR="00254182" w:rsidRPr="0090566F" w:rsidRDefault="00254182" w:rsidP="00E127B5">
      <w:pPr>
        <w:tabs>
          <w:tab w:val="left" w:pos="0"/>
        </w:tabs>
        <w:rPr>
          <w:rFonts w:cs="Arial"/>
          <w:szCs w:val="20"/>
        </w:rPr>
      </w:pPr>
    </w:p>
    <w:p w14:paraId="452DEB5C" w14:textId="77777777" w:rsidR="00A7138A" w:rsidRDefault="00A7138A" w:rsidP="00A7138A">
      <w:pPr>
        <w:pStyle w:val="AssignmentsLevel2"/>
      </w:pPr>
      <w:r>
        <w:rPr>
          <w:b/>
        </w:rPr>
        <w:t>CLO1</w:t>
      </w:r>
      <w:r>
        <w:t>: Describe the basic concepts of statistics.</w:t>
      </w:r>
    </w:p>
    <w:p w14:paraId="0DAAF873" w14:textId="77777777" w:rsidR="00A7138A" w:rsidRDefault="00A7138A" w:rsidP="00A7138A">
      <w:pPr>
        <w:pStyle w:val="AssignmentsLevel2"/>
      </w:pPr>
      <w:r>
        <w:rPr>
          <w:b/>
        </w:rPr>
        <w:t>CLO2</w:t>
      </w:r>
      <w:r>
        <w:t>: Differentiate between types of statistical methods and data.</w:t>
      </w:r>
    </w:p>
    <w:p w14:paraId="730A06F3" w14:textId="77777777" w:rsidR="00A7138A" w:rsidRDefault="00A7138A" w:rsidP="00A7138A">
      <w:pPr>
        <w:pStyle w:val="AssignmentsLevel2"/>
      </w:pPr>
      <w:r>
        <w:rPr>
          <w:b/>
        </w:rPr>
        <w:t xml:space="preserve">CLO3: </w:t>
      </w:r>
      <w:r>
        <w:t>Work with a variety of statistical methods to interpret data.</w:t>
      </w:r>
    </w:p>
    <w:p w14:paraId="62B99ACD" w14:textId="77777777" w:rsidR="00A7138A" w:rsidRDefault="00A7138A" w:rsidP="00A7138A">
      <w:pPr>
        <w:pStyle w:val="AssignmentsLevel2"/>
      </w:pPr>
      <w:r>
        <w:rPr>
          <w:b/>
        </w:rPr>
        <w:t>CLO4</w:t>
      </w:r>
      <w:r>
        <w:t>: Analyze statistical data in real-life and medical environments.</w:t>
      </w:r>
    </w:p>
    <w:p w14:paraId="7CC2F289" w14:textId="05749480" w:rsidR="0080103D" w:rsidRPr="00DA1207" w:rsidRDefault="00A7138A" w:rsidP="00A7138A">
      <w:pPr>
        <w:pStyle w:val="AssignmentsLevel2"/>
        <w:rPr>
          <w:b/>
          <w:bCs/>
        </w:rPr>
      </w:pPr>
      <w:r>
        <w:rPr>
          <w:b/>
        </w:rPr>
        <w:t>CLO5</w:t>
      </w:r>
      <w:r>
        <w:t>: Perform statistical tests and analyses in nursing contexts.</w:t>
      </w:r>
      <w:r w:rsidR="4948C66D">
        <w:t xml:space="preserve"> </w:t>
      </w:r>
    </w:p>
    <w:p w14:paraId="5DDF77F7" w14:textId="77777777" w:rsidR="004F138A" w:rsidRPr="00DA0FEA" w:rsidRDefault="004F138A" w:rsidP="004F138A">
      <w:pPr>
        <w:tabs>
          <w:tab w:val="left" w:pos="0"/>
        </w:tabs>
        <w:rPr>
          <w:rFonts w:cs="Arial"/>
          <w:szCs w:val="20"/>
        </w:rPr>
      </w:pPr>
    </w:p>
    <w:p w14:paraId="610A24DB" w14:textId="77777777" w:rsidR="004F138A" w:rsidRDefault="4948C66D" w:rsidP="4948C66D">
      <w:pPr>
        <w:pStyle w:val="Heading1"/>
        <w:rPr>
          <w:color w:val="9C2C2A" w:themeColor="accent1"/>
        </w:rPr>
      </w:pPr>
      <w:r>
        <w:t>Student Expectations</w:t>
      </w:r>
    </w:p>
    <w:p w14:paraId="5D34D580" w14:textId="77777777" w:rsidR="004F138A" w:rsidRPr="005E7245" w:rsidRDefault="004F138A" w:rsidP="004F138A">
      <w:pPr>
        <w:tabs>
          <w:tab w:val="left" w:pos="0"/>
        </w:tabs>
        <w:rPr>
          <w:rFonts w:cs="Arial"/>
          <w:b/>
          <w:color w:val="9C2C2A"/>
          <w:sz w:val="22"/>
          <w:szCs w:val="22"/>
        </w:rPr>
      </w:pPr>
    </w:p>
    <w:p w14:paraId="4EEF7793" w14:textId="77777777" w:rsidR="004F138A" w:rsidRDefault="4948C66D" w:rsidP="002522B3">
      <w:pPr>
        <w:pStyle w:val="AssignmentsLevel1"/>
      </w:pPr>
      <w:r>
        <w:t>Students are expected to:</w:t>
      </w:r>
    </w:p>
    <w:p w14:paraId="53CB27B4" w14:textId="77777777" w:rsidR="00D07152" w:rsidRDefault="00D07152" w:rsidP="002522B3">
      <w:pPr>
        <w:pStyle w:val="AssignmentsLevel1"/>
      </w:pPr>
    </w:p>
    <w:p w14:paraId="33BF1469" w14:textId="77777777" w:rsidR="004F138A" w:rsidRPr="00B10A1D" w:rsidRDefault="4948C66D" w:rsidP="002522B3">
      <w:pPr>
        <w:pStyle w:val="AssignmentsLevel2"/>
      </w:pPr>
      <w:r>
        <w:t>Ask probing and insightful questions related to course content.</w:t>
      </w:r>
    </w:p>
    <w:p w14:paraId="447EC8D3" w14:textId="77777777" w:rsidR="004F138A" w:rsidRPr="00B10A1D" w:rsidRDefault="4948C66D" w:rsidP="002522B3">
      <w:pPr>
        <w:pStyle w:val="AssignmentsLevel2"/>
      </w:pPr>
      <w:r>
        <w:t>Make meaningful and relevant connections and application to their own learning process.</w:t>
      </w:r>
    </w:p>
    <w:p w14:paraId="4EEB27D5" w14:textId="77777777" w:rsidR="004F138A" w:rsidRPr="00B10A1D" w:rsidRDefault="4948C66D" w:rsidP="002522B3">
      <w:pPr>
        <w:pStyle w:val="AssignmentsLevel2"/>
      </w:pPr>
      <w:r>
        <w:t>Be productive and contributing members of class discussions.</w:t>
      </w:r>
    </w:p>
    <w:p w14:paraId="2E6406C6" w14:textId="77777777" w:rsidR="004F138A" w:rsidRPr="00D9427C" w:rsidRDefault="004F138A" w:rsidP="00E127B5">
      <w:pPr>
        <w:tabs>
          <w:tab w:val="left" w:pos="0"/>
        </w:tabs>
        <w:rPr>
          <w:rFonts w:cs="Arial"/>
          <w:szCs w:val="20"/>
        </w:rPr>
      </w:pPr>
    </w:p>
    <w:p w14:paraId="4E649F17" w14:textId="77777777" w:rsidR="000E5FD9" w:rsidRPr="00D9427C" w:rsidRDefault="4948C66D" w:rsidP="00D9427C">
      <w:pPr>
        <w:pStyle w:val="Heading1"/>
        <w:rPr>
          <w:rFonts w:eastAsia="Calibri"/>
        </w:rPr>
      </w:pPr>
      <w:r w:rsidRPr="00D9427C">
        <w:rPr>
          <w:rFonts w:eastAsia="Calibri"/>
        </w:rPr>
        <w:t>Academic Integrity</w:t>
      </w:r>
    </w:p>
    <w:p w14:paraId="053801F0" w14:textId="77777777" w:rsidR="000E5FD9" w:rsidRPr="00D9427C" w:rsidRDefault="000E5FD9" w:rsidP="00D9427C">
      <w:pPr>
        <w:pStyle w:val="AssignmentsLevel1"/>
        <w:rPr>
          <w:rFonts w:eastAsia="Calibri"/>
        </w:rPr>
      </w:pPr>
    </w:p>
    <w:p w14:paraId="50AEF9BA" w14:textId="77777777" w:rsidR="000E5FD9" w:rsidRPr="00D9427C" w:rsidRDefault="4948C66D" w:rsidP="00D9427C">
      <w:pPr>
        <w:pStyle w:val="AssignmentsLevel1"/>
        <w:rPr>
          <w:rFonts w:eastAsia="Calibri"/>
        </w:rPr>
      </w:pPr>
      <w:r w:rsidRPr="00D9427C">
        <w:rPr>
          <w:rFonts w:eastAsia="Calibri"/>
        </w:rPr>
        <w:t>Academic integrity is fundamental to the activities and principles of a university. All members of the academic community must be confident that each person’s work has been reasonably and honorably acquired, developed, and presented. Any effort to gain an advantage not given to all students is dishonest, whether or not the effort is successful. The academic community regards breaches of the academic integrity rules as extremely serious matters. Sanctions for such a breach may include academic sanctions from the instructor, including failing the course for any violation, disciplinary sanctions ranging from probation to expulsion. When in doubt about plagiarism, paraphrasing, quoting, collaboration, or any other form of cheating, consult the course instructor.</w:t>
      </w:r>
    </w:p>
    <w:p w14:paraId="63AF2E7B" w14:textId="77777777" w:rsidR="000E5FD9" w:rsidRDefault="000E5FD9" w:rsidP="00D9427C">
      <w:pPr>
        <w:pStyle w:val="AssignmentsLevel1"/>
      </w:pPr>
    </w:p>
    <w:p w14:paraId="529723B0" w14:textId="77777777" w:rsidR="00721FDA" w:rsidRPr="00100350" w:rsidRDefault="4948C66D" w:rsidP="0020635A">
      <w:pPr>
        <w:pStyle w:val="Heading1"/>
      </w:pPr>
      <w:r>
        <w:t>Required Course Materials</w:t>
      </w:r>
    </w:p>
    <w:p w14:paraId="0B40EC36" w14:textId="77777777" w:rsidR="0049398D" w:rsidRPr="0090566F" w:rsidRDefault="0049398D" w:rsidP="00E127B5">
      <w:pPr>
        <w:pStyle w:val="APACitation"/>
      </w:pPr>
    </w:p>
    <w:p w14:paraId="0AFD38AF" w14:textId="046246CF" w:rsidR="006C2901" w:rsidRDefault="006C2901" w:rsidP="006C2901">
      <w:pPr>
        <w:widowControl w:val="0"/>
        <w:pBdr>
          <w:top w:val="nil"/>
          <w:left w:val="nil"/>
          <w:bottom w:val="nil"/>
          <w:right w:val="nil"/>
          <w:between w:val="nil"/>
        </w:pBdr>
        <w:rPr>
          <w:color w:val="000000"/>
          <w:sz w:val="24"/>
        </w:rPr>
      </w:pPr>
      <w:r>
        <w:rPr>
          <w:color w:val="000000"/>
        </w:rPr>
        <w:t xml:space="preserve">Gravetter, F. </w:t>
      </w:r>
      <w:r w:rsidR="005D6C4D">
        <w:rPr>
          <w:color w:val="000000"/>
        </w:rPr>
        <w:t>J</w:t>
      </w:r>
      <w:r>
        <w:rPr>
          <w:color w:val="000000"/>
        </w:rPr>
        <w:t>.</w:t>
      </w:r>
      <w:r w:rsidR="00DA2E0A">
        <w:rPr>
          <w:color w:val="000000"/>
        </w:rPr>
        <w:t>, &amp;</w:t>
      </w:r>
      <w:r>
        <w:rPr>
          <w:color w:val="000000"/>
        </w:rPr>
        <w:t xml:space="preserve"> </w:t>
      </w:r>
      <w:proofErr w:type="spellStart"/>
      <w:r>
        <w:rPr>
          <w:color w:val="000000"/>
        </w:rPr>
        <w:t>Wallnau</w:t>
      </w:r>
      <w:proofErr w:type="spellEnd"/>
      <w:r>
        <w:rPr>
          <w:color w:val="000000"/>
        </w:rPr>
        <w:t xml:space="preserve"> L. B. (2013). </w:t>
      </w:r>
      <w:r>
        <w:rPr>
          <w:i/>
          <w:color w:val="000000"/>
        </w:rPr>
        <w:t xml:space="preserve">Statistics for the </w:t>
      </w:r>
      <w:r w:rsidR="00DA2E0A">
        <w:rPr>
          <w:i/>
          <w:color w:val="000000"/>
        </w:rPr>
        <w:t>b</w:t>
      </w:r>
      <w:r>
        <w:rPr>
          <w:i/>
          <w:color w:val="000000"/>
        </w:rPr>
        <w:t xml:space="preserve">ehavioral </w:t>
      </w:r>
      <w:r w:rsidR="00DA2E0A">
        <w:rPr>
          <w:i/>
          <w:color w:val="000000"/>
        </w:rPr>
        <w:t>s</w:t>
      </w:r>
      <w:r>
        <w:rPr>
          <w:i/>
          <w:color w:val="000000"/>
        </w:rPr>
        <w:t xml:space="preserve">ciences </w:t>
      </w:r>
      <w:r w:rsidRPr="00EB7A77">
        <w:rPr>
          <w:color w:val="000000"/>
        </w:rPr>
        <w:t>(</w:t>
      </w:r>
      <w:r w:rsidR="008E44AA">
        <w:rPr>
          <w:color w:val="000000"/>
        </w:rPr>
        <w:t>9</w:t>
      </w:r>
      <w:r w:rsidRPr="00EB7A77">
        <w:rPr>
          <w:color w:val="000000"/>
        </w:rPr>
        <w:t>th</w:t>
      </w:r>
      <w:r w:rsidR="005D6C4D">
        <w:rPr>
          <w:color w:val="000000"/>
        </w:rPr>
        <w:t xml:space="preserve"> e</w:t>
      </w:r>
      <w:r w:rsidRPr="00EB7A77">
        <w:rPr>
          <w:color w:val="000000"/>
        </w:rPr>
        <w:t>d.)</w:t>
      </w:r>
      <w:r>
        <w:rPr>
          <w:color w:val="000000"/>
        </w:rPr>
        <w:t xml:space="preserve">. </w:t>
      </w:r>
      <w:r w:rsidR="005D6C4D">
        <w:rPr>
          <w:color w:val="000000"/>
        </w:rPr>
        <w:t xml:space="preserve">Boston, MA: </w:t>
      </w:r>
      <w:r>
        <w:rPr>
          <w:color w:val="000000"/>
        </w:rPr>
        <w:t xml:space="preserve">Cengage Learning. </w:t>
      </w:r>
    </w:p>
    <w:p w14:paraId="5E4648CA" w14:textId="047DD2BA" w:rsidR="00D9427C" w:rsidRPr="006C2901" w:rsidRDefault="006C2901" w:rsidP="006C2901">
      <w:pPr>
        <w:pStyle w:val="APACitation"/>
      </w:pPr>
      <w:r>
        <w:t>ISBN: 978-1-111-83099-1.</w:t>
      </w:r>
    </w:p>
    <w:p w14:paraId="49634B1E" w14:textId="77777777" w:rsidR="003A7392" w:rsidRDefault="003A7392" w:rsidP="003A7392">
      <w:pPr>
        <w:tabs>
          <w:tab w:val="left" w:pos="0"/>
        </w:tabs>
        <w:rPr>
          <w:rFonts w:cs="Arial"/>
          <w:szCs w:val="20"/>
        </w:rPr>
      </w:pPr>
    </w:p>
    <w:p w14:paraId="0145A0A8" w14:textId="77777777" w:rsidR="003A7392" w:rsidRDefault="4948C66D" w:rsidP="0020635A">
      <w:pPr>
        <w:pStyle w:val="Heading1"/>
      </w:pPr>
      <w:r>
        <w:t>Student Accessibility Services</w:t>
      </w:r>
      <w:bookmarkStart w:id="0" w:name="_GoBack"/>
      <w:bookmarkEnd w:id="0"/>
    </w:p>
    <w:p w14:paraId="67310FF1" w14:textId="418391FA" w:rsidR="00AA7448" w:rsidRPr="007A5A17" w:rsidRDefault="4948C66D" w:rsidP="4948C66D">
      <w:pPr>
        <w:spacing w:before="100" w:beforeAutospacing="1" w:after="100" w:afterAutospacing="1"/>
        <w:rPr>
          <w:rFonts w:ascii="Times New Roman" w:hAnsi="Times New Roman"/>
        </w:rPr>
      </w:pPr>
      <w:r>
        <w:t xml:space="preserve">Gwynedd Mercy University is committed to providing reasonable accommodations for all persons with disabilities.  If you have a disability-related need for modifications or reasonable accommodations in this course, please contact the office of Student Accessibility Services located in Counseling Services, The Griffin Complex; call </w:t>
      </w:r>
      <w:hyperlink r:id="rId13">
        <w:r w:rsidRPr="4948C66D">
          <w:rPr>
            <w:rStyle w:val="Hyperlink"/>
          </w:rPr>
          <w:t>215-646-7300</w:t>
        </w:r>
      </w:hyperlink>
      <w:r>
        <w:t>ext. 427, or visit the Student Accessibility Services web page </w:t>
      </w:r>
      <w:hyperlink r:id="rId14">
        <w:r w:rsidRPr="4948C66D">
          <w:rPr>
            <w:rStyle w:val="Hyperlink"/>
          </w:rPr>
          <w:t>www.gmercyu.edu/student-life/campus-resources/student-accessibility-services</w:t>
        </w:r>
      </w:hyperlink>
      <w:r>
        <w:t> .  If the documentation supports your request for reasonable accommodations, the Student Accessibility services office will provide you with an accommodation letter. Please share this letter with me as early in the course as possible so that we may discuss the accommodations. </w:t>
      </w:r>
    </w:p>
    <w:p w14:paraId="603D7242" w14:textId="77777777" w:rsidR="00472CF6" w:rsidRDefault="4948C66D" w:rsidP="4948C66D">
      <w:pPr>
        <w:spacing w:before="100" w:beforeAutospacing="1" w:after="100" w:afterAutospacing="1"/>
      </w:pPr>
      <w:r>
        <w:t>If you have emergency medical information to share with me, or if you need special arrangements in case the building must be evacuated, please inform me immediately.</w:t>
      </w:r>
    </w:p>
    <w:p w14:paraId="30552DE3" w14:textId="77777777" w:rsidR="00861D9D" w:rsidRDefault="4948C66D" w:rsidP="0020635A">
      <w:pPr>
        <w:pStyle w:val="Heading1"/>
      </w:pPr>
      <w:r>
        <w:t>Suggested Point Values</w:t>
      </w:r>
    </w:p>
    <w:p w14:paraId="4ECE241F" w14:textId="77777777" w:rsidR="00861D9D" w:rsidRPr="00861D9D"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4F138A" w14:paraId="2ED878EA" w14:textId="77777777" w:rsidTr="000A7393">
        <w:tc>
          <w:tcPr>
            <w:tcW w:w="3588" w:type="pct"/>
            <w:tcBorders>
              <w:bottom w:val="single" w:sz="4" w:space="0" w:color="auto"/>
              <w:right w:val="nil"/>
            </w:tcBorders>
            <w:shd w:val="clear" w:color="auto" w:fill="BF2C37"/>
            <w:vAlign w:val="center"/>
          </w:tcPr>
          <w:p w14:paraId="554C9E1D"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4EE9E070" w14:textId="77777777" w:rsidTr="000A7393">
        <w:tc>
          <w:tcPr>
            <w:tcW w:w="3588" w:type="pct"/>
            <w:tcBorders>
              <w:right w:val="nil"/>
            </w:tcBorders>
            <w:shd w:val="clear" w:color="auto" w:fill="D8D9DA"/>
            <w:vAlign w:val="center"/>
          </w:tcPr>
          <w:p w14:paraId="41A3883E" w14:textId="77777777" w:rsidR="00861D9D" w:rsidRPr="0090566F" w:rsidRDefault="4948C66D" w:rsidP="00132272">
            <w:pPr>
              <w:ind w:left="859" w:hanging="859"/>
              <w:rPr>
                <w:szCs w:val="20"/>
              </w:rPr>
            </w:pPr>
            <w:r w:rsidRPr="4948C66D">
              <w:rPr>
                <w:b/>
                <w:bCs/>
              </w:rPr>
              <w:t xml:space="preserve">Week 1 </w:t>
            </w:r>
          </w:p>
        </w:tc>
        <w:tc>
          <w:tcPr>
            <w:tcW w:w="641" w:type="pct"/>
            <w:tcBorders>
              <w:left w:val="nil"/>
              <w:right w:val="nil"/>
            </w:tcBorders>
            <w:shd w:val="clear" w:color="auto" w:fill="D8D9DA"/>
            <w:vAlign w:val="center"/>
          </w:tcPr>
          <w:p w14:paraId="39AE8731"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90566F" w:rsidRDefault="00861D9D" w:rsidP="00132272">
            <w:pPr>
              <w:ind w:left="859" w:hanging="859"/>
              <w:jc w:val="center"/>
              <w:rPr>
                <w:szCs w:val="20"/>
              </w:rPr>
            </w:pPr>
          </w:p>
        </w:tc>
      </w:tr>
      <w:tr w:rsidR="006F09F9" w:rsidRPr="0090566F" w14:paraId="7BA94268" w14:textId="77777777" w:rsidTr="000A7393">
        <w:tc>
          <w:tcPr>
            <w:tcW w:w="3588" w:type="pct"/>
            <w:vAlign w:val="center"/>
          </w:tcPr>
          <w:p w14:paraId="7D54036C" w14:textId="4CB9B106" w:rsidR="006F09F9" w:rsidRPr="00132272" w:rsidRDefault="006F09F9" w:rsidP="006F09F9">
            <w:pPr>
              <w:ind w:left="859" w:hanging="859"/>
              <w:rPr>
                <w:strike/>
              </w:rPr>
            </w:pPr>
            <w:bookmarkStart w:id="1" w:name="_Hlk521526933"/>
            <w:r>
              <w:lastRenderedPageBreak/>
              <w:t>Discussion: General Knowledge</w:t>
            </w:r>
          </w:p>
        </w:tc>
        <w:tc>
          <w:tcPr>
            <w:tcW w:w="641" w:type="pct"/>
            <w:vAlign w:val="center"/>
          </w:tcPr>
          <w:p w14:paraId="1B14452A" w14:textId="71C1692A" w:rsidR="006F09F9" w:rsidRPr="0090566F" w:rsidRDefault="006F09F9" w:rsidP="006F09F9">
            <w:pPr>
              <w:ind w:left="859" w:hanging="859"/>
              <w:jc w:val="center"/>
              <w:rPr>
                <w:szCs w:val="20"/>
              </w:rPr>
            </w:pPr>
            <w:r>
              <w:rPr>
                <w:szCs w:val="20"/>
              </w:rPr>
              <w:t>20</w:t>
            </w:r>
          </w:p>
        </w:tc>
        <w:tc>
          <w:tcPr>
            <w:tcW w:w="771" w:type="pct"/>
            <w:vAlign w:val="center"/>
          </w:tcPr>
          <w:p w14:paraId="73AE2AB4" w14:textId="77777777" w:rsidR="006F09F9" w:rsidRPr="00132272" w:rsidRDefault="006F09F9" w:rsidP="006F09F9">
            <w:pPr>
              <w:ind w:left="859" w:hanging="859"/>
              <w:jc w:val="center"/>
              <w:rPr>
                <w:strike/>
                <w:szCs w:val="20"/>
              </w:rPr>
            </w:pPr>
          </w:p>
        </w:tc>
      </w:tr>
      <w:tr w:rsidR="006F09F9" w:rsidRPr="0090566F" w14:paraId="2355FD23" w14:textId="77777777" w:rsidTr="000A7393">
        <w:tc>
          <w:tcPr>
            <w:tcW w:w="3588" w:type="pct"/>
            <w:vAlign w:val="center"/>
          </w:tcPr>
          <w:p w14:paraId="084E71B2" w14:textId="519CFD15" w:rsidR="006F09F9" w:rsidRDefault="000D3A64" w:rsidP="006F09F9">
            <w:pPr>
              <w:ind w:left="859" w:hanging="859"/>
            </w:pPr>
            <w:r>
              <w:t xml:space="preserve">Case Study: </w:t>
            </w:r>
            <w:r w:rsidR="006F09F9">
              <w:t>A Case for Each</w:t>
            </w:r>
          </w:p>
        </w:tc>
        <w:tc>
          <w:tcPr>
            <w:tcW w:w="641" w:type="pct"/>
            <w:vAlign w:val="center"/>
          </w:tcPr>
          <w:p w14:paraId="446C7FA6" w14:textId="4144295F" w:rsidR="006F09F9" w:rsidRPr="0090566F" w:rsidRDefault="006F09F9" w:rsidP="006F09F9">
            <w:pPr>
              <w:ind w:left="859" w:hanging="859"/>
              <w:jc w:val="center"/>
              <w:rPr>
                <w:szCs w:val="20"/>
              </w:rPr>
            </w:pPr>
            <w:r>
              <w:rPr>
                <w:szCs w:val="20"/>
              </w:rPr>
              <w:t>20</w:t>
            </w:r>
          </w:p>
        </w:tc>
        <w:tc>
          <w:tcPr>
            <w:tcW w:w="771" w:type="pct"/>
            <w:vAlign w:val="center"/>
          </w:tcPr>
          <w:p w14:paraId="1169CFCF" w14:textId="77777777" w:rsidR="006F09F9" w:rsidRPr="00132272" w:rsidRDefault="006F09F9" w:rsidP="006F09F9">
            <w:pPr>
              <w:ind w:left="859" w:hanging="859"/>
              <w:jc w:val="center"/>
              <w:rPr>
                <w:strike/>
                <w:szCs w:val="20"/>
              </w:rPr>
            </w:pPr>
          </w:p>
        </w:tc>
      </w:tr>
      <w:tr w:rsidR="006F09F9" w:rsidRPr="0090566F" w14:paraId="23EDC0FB" w14:textId="77777777" w:rsidTr="000A7393">
        <w:tc>
          <w:tcPr>
            <w:tcW w:w="3588" w:type="pct"/>
            <w:vAlign w:val="center"/>
          </w:tcPr>
          <w:p w14:paraId="17D056EA" w14:textId="6A3F3623" w:rsidR="006F09F9" w:rsidRDefault="000D3A64">
            <w:pPr>
              <w:ind w:left="859" w:hanging="859"/>
            </w:pPr>
            <w:r>
              <w:t xml:space="preserve">Case Study: </w:t>
            </w:r>
            <w:r w:rsidR="006F09F9">
              <w:t xml:space="preserve">Symmetry </w:t>
            </w:r>
            <w:r w:rsidR="0098657D">
              <w:t xml:space="preserve">Versus </w:t>
            </w:r>
            <w:r w:rsidR="006F09F9">
              <w:t>Skewed: A Mini Experiment</w:t>
            </w:r>
          </w:p>
        </w:tc>
        <w:tc>
          <w:tcPr>
            <w:tcW w:w="641" w:type="pct"/>
            <w:vAlign w:val="center"/>
          </w:tcPr>
          <w:p w14:paraId="2EA3155F" w14:textId="21E19327" w:rsidR="006F09F9" w:rsidRPr="0090566F" w:rsidRDefault="006F09F9" w:rsidP="006F09F9">
            <w:pPr>
              <w:ind w:left="859" w:hanging="859"/>
              <w:jc w:val="center"/>
              <w:rPr>
                <w:szCs w:val="20"/>
              </w:rPr>
            </w:pPr>
            <w:r>
              <w:rPr>
                <w:szCs w:val="20"/>
              </w:rPr>
              <w:t>40</w:t>
            </w:r>
          </w:p>
        </w:tc>
        <w:tc>
          <w:tcPr>
            <w:tcW w:w="771" w:type="pct"/>
            <w:vAlign w:val="center"/>
          </w:tcPr>
          <w:p w14:paraId="41779722" w14:textId="77777777" w:rsidR="006F09F9" w:rsidRPr="00132272" w:rsidRDefault="006F09F9" w:rsidP="006F09F9">
            <w:pPr>
              <w:ind w:left="859" w:hanging="859"/>
              <w:jc w:val="center"/>
              <w:rPr>
                <w:strike/>
                <w:szCs w:val="20"/>
              </w:rPr>
            </w:pPr>
          </w:p>
        </w:tc>
      </w:tr>
      <w:tr w:rsidR="006F09F9" w:rsidRPr="0090566F" w14:paraId="7B83B6AA" w14:textId="77777777" w:rsidTr="000A7393">
        <w:tc>
          <w:tcPr>
            <w:tcW w:w="3588" w:type="pct"/>
            <w:vAlign w:val="center"/>
          </w:tcPr>
          <w:p w14:paraId="27659C46" w14:textId="160CCD09" w:rsidR="006F09F9" w:rsidRPr="0090566F" w:rsidRDefault="006F09F9" w:rsidP="006F09F9">
            <w:pPr>
              <w:ind w:left="859" w:hanging="859"/>
              <w:rPr>
                <w:szCs w:val="20"/>
              </w:rPr>
            </w:pPr>
            <w:r>
              <w:t>An Introduction to Statistics</w:t>
            </w:r>
          </w:p>
        </w:tc>
        <w:tc>
          <w:tcPr>
            <w:tcW w:w="641" w:type="pct"/>
            <w:vAlign w:val="center"/>
          </w:tcPr>
          <w:p w14:paraId="0028F317" w14:textId="050D1440" w:rsidR="006F09F9" w:rsidRPr="0090566F" w:rsidRDefault="006F09F9" w:rsidP="006F09F9">
            <w:pPr>
              <w:ind w:left="859" w:hanging="859"/>
              <w:jc w:val="center"/>
              <w:rPr>
                <w:szCs w:val="20"/>
              </w:rPr>
            </w:pPr>
            <w:r>
              <w:rPr>
                <w:szCs w:val="20"/>
              </w:rPr>
              <w:t>60</w:t>
            </w:r>
          </w:p>
        </w:tc>
        <w:tc>
          <w:tcPr>
            <w:tcW w:w="771" w:type="pct"/>
            <w:vAlign w:val="center"/>
          </w:tcPr>
          <w:p w14:paraId="3E025BAC" w14:textId="77777777" w:rsidR="006F09F9" w:rsidRPr="00132272" w:rsidRDefault="006F09F9" w:rsidP="006F09F9">
            <w:pPr>
              <w:ind w:left="859" w:hanging="859"/>
              <w:jc w:val="center"/>
              <w:rPr>
                <w:strike/>
                <w:szCs w:val="20"/>
              </w:rPr>
            </w:pPr>
          </w:p>
        </w:tc>
      </w:tr>
      <w:tr w:rsidR="006F09F9" w:rsidRPr="0090566F" w14:paraId="15C64001" w14:textId="77777777" w:rsidTr="000A7393">
        <w:tc>
          <w:tcPr>
            <w:tcW w:w="3588" w:type="pct"/>
            <w:vAlign w:val="center"/>
          </w:tcPr>
          <w:p w14:paraId="524AC027" w14:textId="04229077" w:rsidR="006F09F9" w:rsidRDefault="006F09F9" w:rsidP="006F09F9">
            <w:pPr>
              <w:ind w:left="859" w:hanging="859"/>
            </w:pPr>
            <w:r>
              <w:t>Frequency Distributions</w:t>
            </w:r>
          </w:p>
        </w:tc>
        <w:tc>
          <w:tcPr>
            <w:tcW w:w="641" w:type="pct"/>
            <w:vAlign w:val="center"/>
          </w:tcPr>
          <w:p w14:paraId="18BA68B8" w14:textId="47C1319F" w:rsidR="006F09F9" w:rsidRPr="0090566F" w:rsidRDefault="006F09F9" w:rsidP="006F09F9">
            <w:pPr>
              <w:ind w:left="859" w:hanging="859"/>
              <w:jc w:val="center"/>
              <w:rPr>
                <w:szCs w:val="20"/>
              </w:rPr>
            </w:pPr>
            <w:r>
              <w:rPr>
                <w:szCs w:val="20"/>
              </w:rPr>
              <w:t>60</w:t>
            </w:r>
          </w:p>
        </w:tc>
        <w:tc>
          <w:tcPr>
            <w:tcW w:w="771" w:type="pct"/>
            <w:vAlign w:val="center"/>
          </w:tcPr>
          <w:p w14:paraId="4250186F" w14:textId="77777777" w:rsidR="006F09F9" w:rsidRPr="00132272" w:rsidRDefault="006F09F9" w:rsidP="006F09F9">
            <w:pPr>
              <w:ind w:left="859" w:hanging="859"/>
              <w:jc w:val="center"/>
              <w:rPr>
                <w:strike/>
                <w:szCs w:val="20"/>
              </w:rPr>
            </w:pPr>
          </w:p>
        </w:tc>
      </w:tr>
      <w:tr w:rsidR="006F09F9" w:rsidRPr="0090566F" w14:paraId="510F6F8D" w14:textId="77777777" w:rsidTr="000A7393">
        <w:tc>
          <w:tcPr>
            <w:tcW w:w="3588" w:type="pct"/>
            <w:tcBorders>
              <w:right w:val="nil"/>
            </w:tcBorders>
            <w:shd w:val="clear" w:color="auto" w:fill="D8D9DA"/>
            <w:vAlign w:val="center"/>
          </w:tcPr>
          <w:p w14:paraId="0703968A" w14:textId="559C70DB" w:rsidR="006F09F9" w:rsidRPr="0090566F" w:rsidRDefault="006F09F9" w:rsidP="006F09F9">
            <w:pPr>
              <w:ind w:left="859" w:hanging="859"/>
              <w:rPr>
                <w:szCs w:val="20"/>
              </w:rPr>
            </w:pPr>
            <w:r w:rsidRPr="4948C66D">
              <w:rPr>
                <w:b/>
                <w:bCs/>
              </w:rPr>
              <w:t xml:space="preserve">Week 2 </w:t>
            </w:r>
          </w:p>
        </w:tc>
        <w:tc>
          <w:tcPr>
            <w:tcW w:w="641" w:type="pct"/>
            <w:tcBorders>
              <w:left w:val="nil"/>
              <w:right w:val="nil"/>
            </w:tcBorders>
            <w:shd w:val="clear" w:color="auto" w:fill="D8D9DA"/>
            <w:vAlign w:val="center"/>
          </w:tcPr>
          <w:p w14:paraId="2FB2EC7F" w14:textId="77777777" w:rsidR="006F09F9" w:rsidRPr="0090566F" w:rsidRDefault="006F09F9" w:rsidP="006F09F9">
            <w:pPr>
              <w:ind w:left="859" w:hanging="859"/>
              <w:jc w:val="center"/>
              <w:rPr>
                <w:szCs w:val="20"/>
              </w:rPr>
            </w:pPr>
          </w:p>
        </w:tc>
        <w:tc>
          <w:tcPr>
            <w:tcW w:w="771" w:type="pct"/>
            <w:tcBorders>
              <w:left w:val="nil"/>
            </w:tcBorders>
            <w:shd w:val="clear" w:color="auto" w:fill="D8D9DA"/>
            <w:vAlign w:val="center"/>
          </w:tcPr>
          <w:p w14:paraId="7E279F19" w14:textId="77777777" w:rsidR="006F09F9" w:rsidRPr="00132272" w:rsidRDefault="006F09F9" w:rsidP="006F09F9">
            <w:pPr>
              <w:ind w:left="859" w:hanging="859"/>
              <w:jc w:val="center"/>
              <w:rPr>
                <w:strike/>
                <w:szCs w:val="20"/>
              </w:rPr>
            </w:pPr>
          </w:p>
        </w:tc>
      </w:tr>
      <w:tr w:rsidR="006F09F9" w:rsidRPr="0090566F" w14:paraId="5B43093F" w14:textId="77777777" w:rsidTr="000A7393">
        <w:tc>
          <w:tcPr>
            <w:tcW w:w="3588" w:type="pct"/>
            <w:vAlign w:val="center"/>
          </w:tcPr>
          <w:p w14:paraId="58375C99" w14:textId="0AAA11EF" w:rsidR="006F09F9" w:rsidRPr="00132272" w:rsidRDefault="006F09F9" w:rsidP="006F09F9">
            <w:pPr>
              <w:ind w:left="859" w:hanging="859"/>
              <w:rPr>
                <w:strike/>
              </w:rPr>
            </w:pPr>
            <w:r>
              <w:t>Blog: Standard Deviation Video Critique</w:t>
            </w:r>
          </w:p>
        </w:tc>
        <w:tc>
          <w:tcPr>
            <w:tcW w:w="641" w:type="pct"/>
            <w:vAlign w:val="center"/>
          </w:tcPr>
          <w:p w14:paraId="5EE83465" w14:textId="659C90D4" w:rsidR="006F09F9" w:rsidRPr="0090566F" w:rsidRDefault="006F09F9" w:rsidP="006F09F9">
            <w:pPr>
              <w:ind w:left="859" w:hanging="859"/>
              <w:jc w:val="center"/>
              <w:rPr>
                <w:szCs w:val="20"/>
              </w:rPr>
            </w:pPr>
            <w:r>
              <w:rPr>
                <w:szCs w:val="20"/>
              </w:rPr>
              <w:t>20</w:t>
            </w:r>
          </w:p>
        </w:tc>
        <w:tc>
          <w:tcPr>
            <w:tcW w:w="771" w:type="pct"/>
            <w:vAlign w:val="center"/>
          </w:tcPr>
          <w:p w14:paraId="0D2EE63A" w14:textId="77777777" w:rsidR="006F09F9" w:rsidRPr="00132272" w:rsidRDefault="006F09F9" w:rsidP="006F09F9">
            <w:pPr>
              <w:ind w:left="859" w:hanging="859"/>
              <w:jc w:val="center"/>
              <w:rPr>
                <w:strike/>
                <w:szCs w:val="20"/>
              </w:rPr>
            </w:pPr>
          </w:p>
        </w:tc>
      </w:tr>
      <w:tr w:rsidR="006F09F9" w:rsidRPr="0090566F" w14:paraId="21718FCD" w14:textId="77777777" w:rsidTr="000A7393">
        <w:tc>
          <w:tcPr>
            <w:tcW w:w="3588" w:type="pct"/>
            <w:vAlign w:val="center"/>
          </w:tcPr>
          <w:p w14:paraId="35C6AF59" w14:textId="4DB219A4" w:rsidR="006F09F9" w:rsidRPr="0090566F" w:rsidRDefault="006F09F9" w:rsidP="006F09F9">
            <w:pPr>
              <w:ind w:left="859" w:hanging="859"/>
              <w:rPr>
                <w:szCs w:val="20"/>
              </w:rPr>
            </w:pPr>
            <w:r>
              <w:t xml:space="preserve">Blog: Standard Deviation and </w:t>
            </w:r>
            <w:r w:rsidRPr="00EB7A77">
              <w:rPr>
                <w:i/>
              </w:rPr>
              <w:t>Z</w:t>
            </w:r>
            <w:r>
              <w:t>-Scores</w:t>
            </w:r>
          </w:p>
        </w:tc>
        <w:tc>
          <w:tcPr>
            <w:tcW w:w="641" w:type="pct"/>
            <w:vAlign w:val="center"/>
          </w:tcPr>
          <w:p w14:paraId="2241ADAB" w14:textId="69D764ED" w:rsidR="006F09F9" w:rsidRPr="0090566F" w:rsidRDefault="006F09F9" w:rsidP="006F09F9">
            <w:pPr>
              <w:ind w:left="859" w:hanging="859"/>
              <w:jc w:val="center"/>
              <w:rPr>
                <w:szCs w:val="20"/>
              </w:rPr>
            </w:pPr>
            <w:r>
              <w:rPr>
                <w:szCs w:val="20"/>
              </w:rPr>
              <w:t>20</w:t>
            </w:r>
          </w:p>
        </w:tc>
        <w:tc>
          <w:tcPr>
            <w:tcW w:w="771" w:type="pct"/>
            <w:vAlign w:val="center"/>
          </w:tcPr>
          <w:p w14:paraId="4CB045C6" w14:textId="77777777" w:rsidR="006F09F9" w:rsidRPr="00132272" w:rsidRDefault="006F09F9" w:rsidP="006F09F9">
            <w:pPr>
              <w:ind w:left="859" w:hanging="859"/>
              <w:jc w:val="center"/>
              <w:rPr>
                <w:strike/>
                <w:szCs w:val="20"/>
              </w:rPr>
            </w:pPr>
          </w:p>
        </w:tc>
      </w:tr>
      <w:tr w:rsidR="006F09F9" w:rsidRPr="0090566F" w14:paraId="24096220" w14:textId="77777777" w:rsidTr="000A7393">
        <w:tc>
          <w:tcPr>
            <w:tcW w:w="3588" w:type="pct"/>
            <w:vAlign w:val="center"/>
          </w:tcPr>
          <w:p w14:paraId="0B8A56B4" w14:textId="3D0CCF91" w:rsidR="006F09F9" w:rsidRDefault="006F09F9" w:rsidP="006F09F9">
            <w:pPr>
              <w:ind w:left="859" w:hanging="859"/>
            </w:pPr>
            <w:r>
              <w:t>The Basics of Statistics</w:t>
            </w:r>
          </w:p>
        </w:tc>
        <w:tc>
          <w:tcPr>
            <w:tcW w:w="641" w:type="pct"/>
            <w:vAlign w:val="center"/>
          </w:tcPr>
          <w:p w14:paraId="552CF68E" w14:textId="65372DB6" w:rsidR="006F09F9" w:rsidRPr="0090566F" w:rsidRDefault="006F09F9" w:rsidP="006F09F9">
            <w:pPr>
              <w:ind w:left="859" w:hanging="859"/>
              <w:jc w:val="center"/>
              <w:rPr>
                <w:szCs w:val="20"/>
              </w:rPr>
            </w:pPr>
            <w:r>
              <w:rPr>
                <w:szCs w:val="20"/>
              </w:rPr>
              <w:t>60</w:t>
            </w:r>
          </w:p>
        </w:tc>
        <w:tc>
          <w:tcPr>
            <w:tcW w:w="771" w:type="pct"/>
            <w:vAlign w:val="center"/>
          </w:tcPr>
          <w:p w14:paraId="38FB8425" w14:textId="77777777" w:rsidR="006F09F9" w:rsidRPr="00132272" w:rsidRDefault="006F09F9" w:rsidP="006F09F9">
            <w:pPr>
              <w:ind w:left="859" w:hanging="859"/>
              <w:jc w:val="center"/>
              <w:rPr>
                <w:strike/>
                <w:szCs w:val="20"/>
              </w:rPr>
            </w:pPr>
          </w:p>
        </w:tc>
      </w:tr>
      <w:tr w:rsidR="006F09F9" w:rsidRPr="0090566F" w14:paraId="6A057005" w14:textId="77777777" w:rsidTr="000A7393">
        <w:tc>
          <w:tcPr>
            <w:tcW w:w="3588" w:type="pct"/>
            <w:vAlign w:val="center"/>
          </w:tcPr>
          <w:p w14:paraId="17062192" w14:textId="2F83B934" w:rsidR="006F09F9" w:rsidRDefault="006F09F9" w:rsidP="006F09F9">
            <w:pPr>
              <w:ind w:left="859" w:hanging="859"/>
            </w:pPr>
            <w:r>
              <w:t xml:space="preserve">Standard Deviation and </w:t>
            </w:r>
            <w:r w:rsidRPr="00EB7A77">
              <w:rPr>
                <w:i/>
              </w:rPr>
              <w:t>Z</w:t>
            </w:r>
            <w:r>
              <w:t>-Scores</w:t>
            </w:r>
          </w:p>
        </w:tc>
        <w:tc>
          <w:tcPr>
            <w:tcW w:w="641" w:type="pct"/>
            <w:vAlign w:val="center"/>
          </w:tcPr>
          <w:p w14:paraId="61429D80" w14:textId="362EF210" w:rsidR="006F09F9" w:rsidRPr="0090566F" w:rsidRDefault="006F09F9" w:rsidP="006F09F9">
            <w:pPr>
              <w:ind w:left="859" w:hanging="859"/>
              <w:jc w:val="center"/>
              <w:rPr>
                <w:szCs w:val="20"/>
              </w:rPr>
            </w:pPr>
            <w:r>
              <w:rPr>
                <w:szCs w:val="20"/>
              </w:rPr>
              <w:t>60</w:t>
            </w:r>
          </w:p>
        </w:tc>
        <w:tc>
          <w:tcPr>
            <w:tcW w:w="771" w:type="pct"/>
            <w:vAlign w:val="center"/>
          </w:tcPr>
          <w:p w14:paraId="53A131EF" w14:textId="77777777" w:rsidR="006F09F9" w:rsidRPr="00132272" w:rsidRDefault="006F09F9" w:rsidP="006F09F9">
            <w:pPr>
              <w:ind w:left="859" w:hanging="859"/>
              <w:jc w:val="center"/>
              <w:rPr>
                <w:strike/>
                <w:szCs w:val="20"/>
              </w:rPr>
            </w:pPr>
          </w:p>
        </w:tc>
      </w:tr>
      <w:tr w:rsidR="006F09F9" w:rsidRPr="0090566F" w14:paraId="5B16E286" w14:textId="77777777" w:rsidTr="000A7393">
        <w:tc>
          <w:tcPr>
            <w:tcW w:w="3588" w:type="pct"/>
            <w:vAlign w:val="center"/>
          </w:tcPr>
          <w:p w14:paraId="26CCAF61" w14:textId="6983F8EE" w:rsidR="006F09F9" w:rsidRDefault="006F09F9" w:rsidP="006F09F9">
            <w:pPr>
              <w:ind w:left="859" w:hanging="859"/>
            </w:pPr>
            <w:r w:rsidRPr="006F09F9">
              <w:t>Final Project Preparation: Research Question and Dataset</w:t>
            </w:r>
          </w:p>
        </w:tc>
        <w:tc>
          <w:tcPr>
            <w:tcW w:w="641" w:type="pct"/>
            <w:vAlign w:val="center"/>
          </w:tcPr>
          <w:p w14:paraId="1570EF43" w14:textId="153DE006" w:rsidR="006F09F9" w:rsidRDefault="00D31B7C" w:rsidP="006F09F9">
            <w:pPr>
              <w:ind w:left="859" w:hanging="859"/>
              <w:jc w:val="center"/>
              <w:rPr>
                <w:szCs w:val="20"/>
              </w:rPr>
            </w:pPr>
            <w:r>
              <w:rPr>
                <w:szCs w:val="20"/>
              </w:rPr>
              <w:t>20</w:t>
            </w:r>
          </w:p>
        </w:tc>
        <w:tc>
          <w:tcPr>
            <w:tcW w:w="771" w:type="pct"/>
            <w:vAlign w:val="center"/>
          </w:tcPr>
          <w:p w14:paraId="28979AB5" w14:textId="77777777" w:rsidR="006F09F9" w:rsidRPr="00132272" w:rsidRDefault="006F09F9" w:rsidP="006F09F9">
            <w:pPr>
              <w:ind w:left="859" w:hanging="859"/>
              <w:jc w:val="center"/>
              <w:rPr>
                <w:strike/>
                <w:szCs w:val="20"/>
              </w:rPr>
            </w:pPr>
          </w:p>
        </w:tc>
      </w:tr>
      <w:tr w:rsidR="006F09F9" w:rsidRPr="0090566F" w14:paraId="6C6B6B36" w14:textId="77777777" w:rsidTr="000A7393">
        <w:tc>
          <w:tcPr>
            <w:tcW w:w="3588" w:type="pct"/>
            <w:tcBorders>
              <w:right w:val="nil"/>
            </w:tcBorders>
            <w:shd w:val="clear" w:color="auto" w:fill="D8D9DA"/>
            <w:vAlign w:val="center"/>
          </w:tcPr>
          <w:p w14:paraId="1CA68145" w14:textId="28A5D6E1" w:rsidR="006F09F9" w:rsidRPr="0090566F" w:rsidRDefault="006F09F9" w:rsidP="006F09F9">
            <w:pPr>
              <w:ind w:left="859" w:hanging="859"/>
              <w:rPr>
                <w:szCs w:val="20"/>
              </w:rPr>
            </w:pPr>
            <w:r w:rsidRPr="4948C66D">
              <w:rPr>
                <w:b/>
                <w:bCs/>
              </w:rPr>
              <w:t>Week 3</w:t>
            </w:r>
          </w:p>
        </w:tc>
        <w:tc>
          <w:tcPr>
            <w:tcW w:w="641" w:type="pct"/>
            <w:tcBorders>
              <w:left w:val="nil"/>
              <w:right w:val="nil"/>
            </w:tcBorders>
            <w:shd w:val="clear" w:color="auto" w:fill="D8D9DA"/>
            <w:vAlign w:val="center"/>
          </w:tcPr>
          <w:p w14:paraId="3AB9E6B8" w14:textId="77777777" w:rsidR="006F09F9" w:rsidRPr="0090566F" w:rsidRDefault="006F09F9" w:rsidP="006F09F9">
            <w:pPr>
              <w:ind w:left="859" w:hanging="859"/>
              <w:jc w:val="center"/>
              <w:rPr>
                <w:szCs w:val="20"/>
              </w:rPr>
            </w:pPr>
          </w:p>
        </w:tc>
        <w:tc>
          <w:tcPr>
            <w:tcW w:w="771" w:type="pct"/>
            <w:tcBorders>
              <w:left w:val="nil"/>
            </w:tcBorders>
            <w:shd w:val="clear" w:color="auto" w:fill="D8D9DA"/>
            <w:vAlign w:val="center"/>
          </w:tcPr>
          <w:p w14:paraId="08D4F298" w14:textId="77777777" w:rsidR="006F09F9" w:rsidRPr="00132272" w:rsidRDefault="006F09F9" w:rsidP="006F09F9">
            <w:pPr>
              <w:ind w:left="859" w:hanging="859"/>
              <w:jc w:val="center"/>
              <w:rPr>
                <w:strike/>
                <w:szCs w:val="20"/>
              </w:rPr>
            </w:pPr>
          </w:p>
        </w:tc>
      </w:tr>
      <w:tr w:rsidR="006F09F9" w:rsidRPr="0090566F" w14:paraId="27B79CE2" w14:textId="77777777" w:rsidTr="000A7393">
        <w:tc>
          <w:tcPr>
            <w:tcW w:w="3588" w:type="pct"/>
            <w:vAlign w:val="center"/>
          </w:tcPr>
          <w:p w14:paraId="6FFCE715" w14:textId="7B92D7E6" w:rsidR="006F09F9" w:rsidRPr="00132272" w:rsidRDefault="00C70ECE" w:rsidP="006F09F9">
            <w:pPr>
              <w:ind w:left="859" w:hanging="859"/>
              <w:rPr>
                <w:strike/>
              </w:rPr>
            </w:pPr>
            <w:r>
              <w:t>Wiki</w:t>
            </w:r>
            <w:r w:rsidR="006F09F9" w:rsidRPr="00D0731A">
              <w:t xml:space="preserve">: </w:t>
            </w:r>
            <w:r>
              <w:t xml:space="preserve">M&amp;M </w:t>
            </w:r>
            <w:r w:rsidR="006F09F9" w:rsidRPr="00D0731A">
              <w:t>Probability and the Central Limit Theorem</w:t>
            </w:r>
          </w:p>
        </w:tc>
        <w:tc>
          <w:tcPr>
            <w:tcW w:w="641" w:type="pct"/>
            <w:vAlign w:val="center"/>
          </w:tcPr>
          <w:p w14:paraId="543A0332" w14:textId="6F0565D2" w:rsidR="006F09F9" w:rsidRPr="0090566F" w:rsidRDefault="00D31B7C" w:rsidP="006F09F9">
            <w:pPr>
              <w:ind w:left="859" w:hanging="859"/>
              <w:jc w:val="center"/>
              <w:rPr>
                <w:szCs w:val="20"/>
              </w:rPr>
            </w:pPr>
            <w:r>
              <w:rPr>
                <w:szCs w:val="20"/>
              </w:rPr>
              <w:t>6</w:t>
            </w:r>
            <w:r w:rsidR="006F09F9">
              <w:rPr>
                <w:szCs w:val="20"/>
              </w:rPr>
              <w:t>0</w:t>
            </w:r>
          </w:p>
        </w:tc>
        <w:tc>
          <w:tcPr>
            <w:tcW w:w="771" w:type="pct"/>
            <w:vAlign w:val="center"/>
          </w:tcPr>
          <w:p w14:paraId="509964AA" w14:textId="77777777" w:rsidR="006F09F9" w:rsidRPr="00132272" w:rsidRDefault="006F09F9" w:rsidP="006F09F9">
            <w:pPr>
              <w:ind w:left="859" w:hanging="859"/>
              <w:jc w:val="center"/>
              <w:rPr>
                <w:strike/>
                <w:szCs w:val="20"/>
              </w:rPr>
            </w:pPr>
          </w:p>
        </w:tc>
      </w:tr>
      <w:tr w:rsidR="006F09F9" w:rsidRPr="0090566F" w14:paraId="557A63D7" w14:textId="77777777" w:rsidTr="000A7393">
        <w:tc>
          <w:tcPr>
            <w:tcW w:w="3588" w:type="pct"/>
            <w:vAlign w:val="center"/>
          </w:tcPr>
          <w:p w14:paraId="4A0A5CBF" w14:textId="6B64DD53" w:rsidR="006F09F9" w:rsidRPr="0090566F" w:rsidRDefault="006F09F9" w:rsidP="006F09F9">
            <w:pPr>
              <w:ind w:left="859" w:hanging="859"/>
              <w:rPr>
                <w:szCs w:val="20"/>
              </w:rPr>
            </w:pPr>
            <w:r>
              <w:t>Probability and Hypothesis Tests</w:t>
            </w:r>
          </w:p>
        </w:tc>
        <w:tc>
          <w:tcPr>
            <w:tcW w:w="641" w:type="pct"/>
            <w:vAlign w:val="center"/>
          </w:tcPr>
          <w:p w14:paraId="0A94F2A4" w14:textId="18A4BEA9" w:rsidR="006F09F9" w:rsidRPr="0090566F" w:rsidRDefault="006F09F9" w:rsidP="006F09F9">
            <w:pPr>
              <w:ind w:left="859" w:hanging="859"/>
              <w:jc w:val="center"/>
              <w:rPr>
                <w:szCs w:val="20"/>
              </w:rPr>
            </w:pPr>
            <w:r>
              <w:rPr>
                <w:szCs w:val="20"/>
              </w:rPr>
              <w:t>90</w:t>
            </w:r>
          </w:p>
        </w:tc>
        <w:tc>
          <w:tcPr>
            <w:tcW w:w="771" w:type="pct"/>
            <w:vAlign w:val="center"/>
          </w:tcPr>
          <w:p w14:paraId="0F2D3C99" w14:textId="77777777" w:rsidR="006F09F9" w:rsidRPr="00132272" w:rsidRDefault="006F09F9" w:rsidP="006F09F9">
            <w:pPr>
              <w:ind w:left="859" w:hanging="859"/>
              <w:jc w:val="center"/>
              <w:rPr>
                <w:strike/>
                <w:szCs w:val="20"/>
              </w:rPr>
            </w:pPr>
          </w:p>
        </w:tc>
      </w:tr>
      <w:tr w:rsidR="006F09F9" w:rsidRPr="0090566F" w14:paraId="431ABD7A" w14:textId="77777777" w:rsidTr="000A7393">
        <w:tc>
          <w:tcPr>
            <w:tcW w:w="3588" w:type="pct"/>
            <w:vAlign w:val="center"/>
          </w:tcPr>
          <w:p w14:paraId="7396643F" w14:textId="192B348B" w:rsidR="006F09F9" w:rsidRDefault="006F09F9" w:rsidP="006F09F9">
            <w:pPr>
              <w:ind w:left="859" w:hanging="859"/>
            </w:pPr>
            <w:r>
              <w:t>Final Project Preparation: Statistical Analysis</w:t>
            </w:r>
          </w:p>
        </w:tc>
        <w:tc>
          <w:tcPr>
            <w:tcW w:w="641" w:type="pct"/>
            <w:vAlign w:val="center"/>
          </w:tcPr>
          <w:p w14:paraId="6B90B99F" w14:textId="5CCBA748" w:rsidR="006F09F9" w:rsidRPr="0090566F" w:rsidRDefault="006F09F9" w:rsidP="006F09F9">
            <w:pPr>
              <w:ind w:left="859" w:hanging="859"/>
              <w:jc w:val="center"/>
              <w:rPr>
                <w:szCs w:val="20"/>
              </w:rPr>
            </w:pPr>
            <w:r>
              <w:rPr>
                <w:szCs w:val="20"/>
              </w:rPr>
              <w:t>10</w:t>
            </w:r>
          </w:p>
        </w:tc>
        <w:tc>
          <w:tcPr>
            <w:tcW w:w="771" w:type="pct"/>
            <w:vAlign w:val="center"/>
          </w:tcPr>
          <w:p w14:paraId="2A2E08F7" w14:textId="77777777" w:rsidR="006F09F9" w:rsidRPr="00132272" w:rsidRDefault="006F09F9" w:rsidP="006F09F9">
            <w:pPr>
              <w:ind w:left="859" w:hanging="859"/>
              <w:jc w:val="center"/>
              <w:rPr>
                <w:strike/>
                <w:szCs w:val="20"/>
              </w:rPr>
            </w:pPr>
          </w:p>
        </w:tc>
      </w:tr>
      <w:tr w:rsidR="006F09F9" w:rsidRPr="0090566F" w14:paraId="0D40E690" w14:textId="77777777" w:rsidTr="000A7393">
        <w:tc>
          <w:tcPr>
            <w:tcW w:w="3588" w:type="pct"/>
            <w:tcBorders>
              <w:right w:val="nil"/>
            </w:tcBorders>
            <w:shd w:val="clear" w:color="auto" w:fill="D8D9DA"/>
            <w:vAlign w:val="center"/>
          </w:tcPr>
          <w:p w14:paraId="53551A07" w14:textId="6475043B" w:rsidR="006F09F9" w:rsidRPr="0090566F" w:rsidRDefault="006F09F9" w:rsidP="006F09F9">
            <w:pPr>
              <w:ind w:left="859" w:hanging="859"/>
              <w:rPr>
                <w:szCs w:val="20"/>
              </w:rPr>
            </w:pPr>
            <w:r w:rsidRPr="4948C66D">
              <w:rPr>
                <w:b/>
                <w:bCs/>
              </w:rPr>
              <w:t xml:space="preserve">Week 4 </w:t>
            </w:r>
          </w:p>
        </w:tc>
        <w:tc>
          <w:tcPr>
            <w:tcW w:w="641" w:type="pct"/>
            <w:tcBorders>
              <w:left w:val="nil"/>
              <w:right w:val="nil"/>
            </w:tcBorders>
            <w:shd w:val="clear" w:color="auto" w:fill="D8D9DA"/>
            <w:vAlign w:val="center"/>
          </w:tcPr>
          <w:p w14:paraId="02D4601B" w14:textId="77777777" w:rsidR="006F09F9" w:rsidRPr="0090566F" w:rsidRDefault="006F09F9" w:rsidP="006F09F9">
            <w:pPr>
              <w:ind w:left="859" w:hanging="859"/>
              <w:jc w:val="center"/>
              <w:rPr>
                <w:szCs w:val="20"/>
              </w:rPr>
            </w:pPr>
          </w:p>
        </w:tc>
        <w:tc>
          <w:tcPr>
            <w:tcW w:w="771" w:type="pct"/>
            <w:tcBorders>
              <w:left w:val="nil"/>
            </w:tcBorders>
            <w:shd w:val="clear" w:color="auto" w:fill="D8D9DA"/>
            <w:vAlign w:val="center"/>
          </w:tcPr>
          <w:p w14:paraId="28778BF4" w14:textId="77777777" w:rsidR="006F09F9" w:rsidRPr="00132272" w:rsidRDefault="006F09F9" w:rsidP="006F09F9">
            <w:pPr>
              <w:ind w:left="859" w:hanging="859"/>
              <w:jc w:val="center"/>
              <w:rPr>
                <w:strike/>
                <w:szCs w:val="20"/>
              </w:rPr>
            </w:pPr>
          </w:p>
        </w:tc>
      </w:tr>
      <w:tr w:rsidR="006F09F9" w:rsidRPr="0090566F" w14:paraId="7726C7F9" w14:textId="77777777" w:rsidTr="000A7393">
        <w:tc>
          <w:tcPr>
            <w:tcW w:w="3588" w:type="pct"/>
            <w:vAlign w:val="center"/>
          </w:tcPr>
          <w:p w14:paraId="0DD9E168" w14:textId="47853E4D" w:rsidR="006F09F9" w:rsidRPr="00132272" w:rsidRDefault="00C70ECE" w:rsidP="006F09F9">
            <w:pPr>
              <w:ind w:left="859" w:hanging="859"/>
              <w:rPr>
                <w:strike/>
              </w:rPr>
            </w:pPr>
            <w:r>
              <w:t xml:space="preserve">Wiki: </w:t>
            </w:r>
            <w:r w:rsidR="006F09F9">
              <w:t>Hypothesis Testing: M&amp;M Experiment</w:t>
            </w:r>
          </w:p>
        </w:tc>
        <w:tc>
          <w:tcPr>
            <w:tcW w:w="641" w:type="pct"/>
            <w:vAlign w:val="center"/>
          </w:tcPr>
          <w:p w14:paraId="7AA90402" w14:textId="11B818BE" w:rsidR="006F09F9" w:rsidRPr="0090566F" w:rsidRDefault="006F09F9" w:rsidP="006F09F9">
            <w:pPr>
              <w:ind w:left="859" w:hanging="859"/>
              <w:jc w:val="center"/>
              <w:rPr>
                <w:szCs w:val="20"/>
              </w:rPr>
            </w:pPr>
            <w:r>
              <w:rPr>
                <w:szCs w:val="20"/>
              </w:rPr>
              <w:t>20</w:t>
            </w:r>
          </w:p>
        </w:tc>
        <w:tc>
          <w:tcPr>
            <w:tcW w:w="771" w:type="pct"/>
            <w:vAlign w:val="center"/>
          </w:tcPr>
          <w:p w14:paraId="410BA787" w14:textId="77777777" w:rsidR="006F09F9" w:rsidRPr="00132272" w:rsidRDefault="006F09F9" w:rsidP="006F09F9">
            <w:pPr>
              <w:ind w:left="859" w:hanging="859"/>
              <w:jc w:val="center"/>
              <w:rPr>
                <w:strike/>
                <w:szCs w:val="20"/>
              </w:rPr>
            </w:pPr>
          </w:p>
        </w:tc>
      </w:tr>
      <w:tr w:rsidR="006F09F9" w:rsidRPr="0090566F" w14:paraId="43D293D7" w14:textId="77777777" w:rsidTr="000A7393">
        <w:tc>
          <w:tcPr>
            <w:tcW w:w="3588" w:type="pct"/>
            <w:vAlign w:val="center"/>
          </w:tcPr>
          <w:p w14:paraId="25D284CF" w14:textId="178BA667" w:rsidR="006F09F9" w:rsidRPr="0090566F" w:rsidRDefault="006F09F9">
            <w:pPr>
              <w:ind w:left="859" w:hanging="859"/>
              <w:rPr>
                <w:szCs w:val="20"/>
              </w:rPr>
            </w:pPr>
            <w:r>
              <w:t xml:space="preserve">Hypothesis Tests </w:t>
            </w:r>
            <w:proofErr w:type="gramStart"/>
            <w:r w:rsidR="006D50E0">
              <w:t>W</w:t>
            </w:r>
            <w:r>
              <w:t>ith</w:t>
            </w:r>
            <w:proofErr w:type="gramEnd"/>
            <w:r>
              <w:t xml:space="preserve"> Multiple Samples and Estimation</w:t>
            </w:r>
          </w:p>
        </w:tc>
        <w:tc>
          <w:tcPr>
            <w:tcW w:w="641" w:type="pct"/>
            <w:vAlign w:val="center"/>
          </w:tcPr>
          <w:p w14:paraId="183DBBAA" w14:textId="52416444" w:rsidR="006F09F9" w:rsidRPr="0090566F" w:rsidRDefault="006F09F9" w:rsidP="006F09F9">
            <w:pPr>
              <w:ind w:left="859" w:hanging="859"/>
              <w:jc w:val="center"/>
              <w:rPr>
                <w:szCs w:val="20"/>
              </w:rPr>
            </w:pPr>
            <w:r>
              <w:rPr>
                <w:szCs w:val="20"/>
              </w:rPr>
              <w:t>90</w:t>
            </w:r>
          </w:p>
        </w:tc>
        <w:tc>
          <w:tcPr>
            <w:tcW w:w="771" w:type="pct"/>
            <w:vAlign w:val="center"/>
          </w:tcPr>
          <w:p w14:paraId="135520A8" w14:textId="77777777" w:rsidR="006F09F9" w:rsidRPr="00132272" w:rsidRDefault="006F09F9" w:rsidP="006F09F9">
            <w:pPr>
              <w:ind w:left="859" w:hanging="859"/>
              <w:jc w:val="center"/>
              <w:rPr>
                <w:strike/>
                <w:szCs w:val="20"/>
              </w:rPr>
            </w:pPr>
          </w:p>
        </w:tc>
      </w:tr>
      <w:tr w:rsidR="006F09F9" w:rsidRPr="0090566F" w14:paraId="2BCFE789" w14:textId="77777777" w:rsidTr="000A7393">
        <w:tc>
          <w:tcPr>
            <w:tcW w:w="3588" w:type="pct"/>
            <w:vAlign w:val="center"/>
          </w:tcPr>
          <w:p w14:paraId="76AD7625" w14:textId="637B6A99" w:rsidR="006F09F9" w:rsidRDefault="006F09F9" w:rsidP="006F09F9">
            <w:pPr>
              <w:ind w:left="859" w:hanging="859"/>
            </w:pPr>
            <w:r>
              <w:t>Correlation and Regression</w:t>
            </w:r>
          </w:p>
        </w:tc>
        <w:tc>
          <w:tcPr>
            <w:tcW w:w="641" w:type="pct"/>
            <w:vAlign w:val="center"/>
          </w:tcPr>
          <w:p w14:paraId="779A6346" w14:textId="54DD3B0A" w:rsidR="006F09F9" w:rsidRPr="0090566F" w:rsidRDefault="006F09F9" w:rsidP="006F09F9">
            <w:pPr>
              <w:ind w:left="859" w:hanging="859"/>
              <w:jc w:val="center"/>
              <w:rPr>
                <w:szCs w:val="20"/>
              </w:rPr>
            </w:pPr>
            <w:r>
              <w:rPr>
                <w:szCs w:val="20"/>
              </w:rPr>
              <w:t>80</w:t>
            </w:r>
          </w:p>
        </w:tc>
        <w:tc>
          <w:tcPr>
            <w:tcW w:w="771" w:type="pct"/>
            <w:vAlign w:val="center"/>
          </w:tcPr>
          <w:p w14:paraId="78DF5BC1" w14:textId="77777777" w:rsidR="006F09F9" w:rsidRPr="00132272" w:rsidRDefault="006F09F9" w:rsidP="006F09F9">
            <w:pPr>
              <w:ind w:left="859" w:hanging="859"/>
              <w:jc w:val="center"/>
              <w:rPr>
                <w:strike/>
                <w:szCs w:val="20"/>
              </w:rPr>
            </w:pPr>
          </w:p>
        </w:tc>
      </w:tr>
      <w:tr w:rsidR="006F09F9" w:rsidRPr="0090566F" w14:paraId="6B4C499D" w14:textId="77777777" w:rsidTr="000A7393">
        <w:tc>
          <w:tcPr>
            <w:tcW w:w="3588" w:type="pct"/>
            <w:vAlign w:val="center"/>
          </w:tcPr>
          <w:p w14:paraId="61F24650" w14:textId="78C97116" w:rsidR="006F09F9" w:rsidRDefault="006F09F9" w:rsidP="006F09F9">
            <w:pPr>
              <w:ind w:left="859" w:hanging="859"/>
            </w:pPr>
            <w:r>
              <w:t>Final Project Preparation: Graphical Analysis</w:t>
            </w:r>
          </w:p>
        </w:tc>
        <w:tc>
          <w:tcPr>
            <w:tcW w:w="641" w:type="pct"/>
            <w:vAlign w:val="center"/>
          </w:tcPr>
          <w:p w14:paraId="26805935" w14:textId="0DC4A500" w:rsidR="006F09F9" w:rsidRPr="0090566F" w:rsidRDefault="006F09F9" w:rsidP="006F09F9">
            <w:pPr>
              <w:ind w:left="859" w:hanging="859"/>
              <w:jc w:val="center"/>
              <w:rPr>
                <w:szCs w:val="20"/>
              </w:rPr>
            </w:pPr>
            <w:r>
              <w:rPr>
                <w:szCs w:val="20"/>
              </w:rPr>
              <w:t>20</w:t>
            </w:r>
          </w:p>
        </w:tc>
        <w:tc>
          <w:tcPr>
            <w:tcW w:w="771" w:type="pct"/>
            <w:vAlign w:val="center"/>
          </w:tcPr>
          <w:p w14:paraId="24EB208B" w14:textId="77777777" w:rsidR="006F09F9" w:rsidRPr="00132272" w:rsidRDefault="006F09F9" w:rsidP="006F09F9">
            <w:pPr>
              <w:ind w:left="859" w:hanging="859"/>
              <w:jc w:val="center"/>
              <w:rPr>
                <w:strike/>
                <w:szCs w:val="20"/>
              </w:rPr>
            </w:pPr>
          </w:p>
        </w:tc>
      </w:tr>
      <w:tr w:rsidR="006F09F9" w:rsidRPr="0090566F" w14:paraId="603C9F88" w14:textId="77777777" w:rsidTr="000A7393">
        <w:tc>
          <w:tcPr>
            <w:tcW w:w="3588" w:type="pct"/>
            <w:tcBorders>
              <w:right w:val="nil"/>
            </w:tcBorders>
            <w:shd w:val="clear" w:color="auto" w:fill="D8D9DA"/>
            <w:vAlign w:val="center"/>
          </w:tcPr>
          <w:p w14:paraId="007E6B89" w14:textId="35A2CA28" w:rsidR="006F09F9" w:rsidRPr="0090566F" w:rsidRDefault="006F09F9" w:rsidP="006F09F9">
            <w:pPr>
              <w:ind w:left="859" w:hanging="859"/>
              <w:rPr>
                <w:szCs w:val="20"/>
              </w:rPr>
            </w:pPr>
            <w:r w:rsidRPr="4948C66D">
              <w:rPr>
                <w:b/>
                <w:bCs/>
              </w:rPr>
              <w:t xml:space="preserve">Week 5 </w:t>
            </w:r>
          </w:p>
        </w:tc>
        <w:tc>
          <w:tcPr>
            <w:tcW w:w="641" w:type="pct"/>
            <w:tcBorders>
              <w:left w:val="nil"/>
              <w:right w:val="nil"/>
            </w:tcBorders>
            <w:shd w:val="clear" w:color="auto" w:fill="D8D9DA"/>
            <w:vAlign w:val="center"/>
          </w:tcPr>
          <w:p w14:paraId="0CF024BD" w14:textId="77777777" w:rsidR="006F09F9" w:rsidRPr="0090566F" w:rsidRDefault="006F09F9" w:rsidP="006F09F9">
            <w:pPr>
              <w:ind w:left="859" w:hanging="859"/>
              <w:jc w:val="center"/>
              <w:rPr>
                <w:szCs w:val="20"/>
              </w:rPr>
            </w:pPr>
          </w:p>
        </w:tc>
        <w:tc>
          <w:tcPr>
            <w:tcW w:w="771" w:type="pct"/>
            <w:tcBorders>
              <w:left w:val="nil"/>
            </w:tcBorders>
            <w:shd w:val="clear" w:color="auto" w:fill="D8D9DA"/>
            <w:vAlign w:val="center"/>
          </w:tcPr>
          <w:p w14:paraId="73BE2274" w14:textId="77777777" w:rsidR="006F09F9" w:rsidRPr="00132272" w:rsidRDefault="006F09F9" w:rsidP="006F09F9">
            <w:pPr>
              <w:ind w:left="859" w:hanging="859"/>
              <w:jc w:val="center"/>
              <w:rPr>
                <w:strike/>
                <w:szCs w:val="20"/>
              </w:rPr>
            </w:pPr>
          </w:p>
        </w:tc>
      </w:tr>
      <w:tr w:rsidR="006F09F9" w:rsidRPr="0090566F" w14:paraId="69107977" w14:textId="77777777" w:rsidTr="000A7393">
        <w:tc>
          <w:tcPr>
            <w:tcW w:w="3588" w:type="pct"/>
            <w:vAlign w:val="center"/>
          </w:tcPr>
          <w:p w14:paraId="10C10F7B" w14:textId="7CEC93E5" w:rsidR="006F09F9" w:rsidRPr="00132272" w:rsidRDefault="00C70ECE" w:rsidP="006F09F9">
            <w:pPr>
              <w:ind w:left="859" w:hanging="859"/>
              <w:rPr>
                <w:strike/>
              </w:rPr>
            </w:pPr>
            <w:r>
              <w:t xml:space="preserve">Wiki: </w:t>
            </w:r>
            <w:r w:rsidR="006F09F9" w:rsidRPr="00D0731A">
              <w:t>Chi-Square Analysis: M&amp;M Experiment</w:t>
            </w:r>
          </w:p>
        </w:tc>
        <w:tc>
          <w:tcPr>
            <w:tcW w:w="641" w:type="pct"/>
            <w:vAlign w:val="center"/>
          </w:tcPr>
          <w:p w14:paraId="597BAAD0" w14:textId="65E7A1D7" w:rsidR="006F09F9" w:rsidRPr="0090566F" w:rsidRDefault="006F09F9" w:rsidP="006F09F9">
            <w:pPr>
              <w:ind w:left="859" w:hanging="859"/>
              <w:jc w:val="center"/>
              <w:rPr>
                <w:szCs w:val="20"/>
              </w:rPr>
            </w:pPr>
            <w:r>
              <w:rPr>
                <w:szCs w:val="20"/>
              </w:rPr>
              <w:t>40</w:t>
            </w:r>
          </w:p>
        </w:tc>
        <w:tc>
          <w:tcPr>
            <w:tcW w:w="771" w:type="pct"/>
            <w:vAlign w:val="center"/>
          </w:tcPr>
          <w:p w14:paraId="7854D230" w14:textId="77777777" w:rsidR="006F09F9" w:rsidRPr="00132272" w:rsidRDefault="006F09F9" w:rsidP="006F09F9">
            <w:pPr>
              <w:ind w:left="859" w:hanging="859"/>
              <w:jc w:val="center"/>
              <w:rPr>
                <w:strike/>
                <w:szCs w:val="20"/>
              </w:rPr>
            </w:pPr>
          </w:p>
        </w:tc>
      </w:tr>
      <w:tr w:rsidR="006F09F9" w:rsidRPr="0090566F" w14:paraId="7568765D" w14:textId="77777777" w:rsidTr="000A7393">
        <w:tc>
          <w:tcPr>
            <w:tcW w:w="3588" w:type="pct"/>
            <w:vAlign w:val="center"/>
          </w:tcPr>
          <w:p w14:paraId="3810B827" w14:textId="10B55DBB" w:rsidR="006F09F9" w:rsidRPr="0090566F" w:rsidRDefault="006F09F9" w:rsidP="006F09F9">
            <w:pPr>
              <w:ind w:left="859" w:hanging="859"/>
              <w:rPr>
                <w:szCs w:val="20"/>
              </w:rPr>
            </w:pPr>
            <w:r>
              <w:t>ANOVA, Chi-Square</w:t>
            </w:r>
            <w:r w:rsidR="0098657D">
              <w:t>,</w:t>
            </w:r>
            <w:r>
              <w:t xml:space="preserve"> and Binomial Tests</w:t>
            </w:r>
          </w:p>
        </w:tc>
        <w:tc>
          <w:tcPr>
            <w:tcW w:w="641" w:type="pct"/>
            <w:vAlign w:val="center"/>
          </w:tcPr>
          <w:p w14:paraId="7475758C" w14:textId="52B33ED7" w:rsidR="006F09F9" w:rsidRPr="0090566F" w:rsidRDefault="006F09F9" w:rsidP="006F09F9">
            <w:pPr>
              <w:ind w:left="859" w:hanging="859"/>
              <w:jc w:val="center"/>
              <w:rPr>
                <w:szCs w:val="20"/>
              </w:rPr>
            </w:pPr>
            <w:r>
              <w:rPr>
                <w:szCs w:val="20"/>
              </w:rPr>
              <w:t>90</w:t>
            </w:r>
          </w:p>
        </w:tc>
        <w:tc>
          <w:tcPr>
            <w:tcW w:w="771" w:type="pct"/>
            <w:vAlign w:val="center"/>
          </w:tcPr>
          <w:p w14:paraId="592B83B4" w14:textId="77777777" w:rsidR="006F09F9" w:rsidRPr="00132272" w:rsidRDefault="006F09F9" w:rsidP="006F09F9">
            <w:pPr>
              <w:ind w:left="859" w:hanging="859"/>
              <w:jc w:val="center"/>
              <w:rPr>
                <w:strike/>
                <w:szCs w:val="20"/>
              </w:rPr>
            </w:pPr>
          </w:p>
        </w:tc>
      </w:tr>
      <w:tr w:rsidR="006F09F9" w:rsidRPr="0090566F" w14:paraId="0B2F0725" w14:textId="77777777" w:rsidTr="000A7393">
        <w:tc>
          <w:tcPr>
            <w:tcW w:w="3588" w:type="pct"/>
            <w:vAlign w:val="center"/>
          </w:tcPr>
          <w:p w14:paraId="2B0A25A7" w14:textId="754422CE" w:rsidR="006F09F9" w:rsidRDefault="006F09F9" w:rsidP="006F09F9">
            <w:pPr>
              <w:ind w:left="859" w:hanging="859"/>
            </w:pPr>
            <w:r>
              <w:t>Blog: Final Project Synopsis</w:t>
            </w:r>
          </w:p>
        </w:tc>
        <w:tc>
          <w:tcPr>
            <w:tcW w:w="641" w:type="pct"/>
            <w:vAlign w:val="center"/>
          </w:tcPr>
          <w:p w14:paraId="3F534718" w14:textId="2F8F937D" w:rsidR="006F09F9" w:rsidRPr="0090566F" w:rsidRDefault="006F09F9" w:rsidP="006F09F9">
            <w:pPr>
              <w:ind w:left="859" w:hanging="859"/>
              <w:jc w:val="center"/>
              <w:rPr>
                <w:szCs w:val="20"/>
              </w:rPr>
            </w:pPr>
            <w:r>
              <w:rPr>
                <w:szCs w:val="20"/>
              </w:rPr>
              <w:t>20</w:t>
            </w:r>
          </w:p>
        </w:tc>
        <w:tc>
          <w:tcPr>
            <w:tcW w:w="771" w:type="pct"/>
            <w:vAlign w:val="center"/>
          </w:tcPr>
          <w:p w14:paraId="78DB2BDF" w14:textId="77777777" w:rsidR="006F09F9" w:rsidRPr="00132272" w:rsidRDefault="006F09F9" w:rsidP="006F09F9">
            <w:pPr>
              <w:ind w:left="859" w:hanging="859"/>
              <w:jc w:val="center"/>
              <w:rPr>
                <w:strike/>
                <w:szCs w:val="20"/>
              </w:rPr>
            </w:pPr>
          </w:p>
        </w:tc>
      </w:tr>
      <w:tr w:rsidR="006F09F9" w:rsidRPr="0090566F" w14:paraId="300DE8E1" w14:textId="77777777" w:rsidTr="000A7393">
        <w:tc>
          <w:tcPr>
            <w:tcW w:w="3588" w:type="pct"/>
            <w:vAlign w:val="center"/>
          </w:tcPr>
          <w:p w14:paraId="2631D71B" w14:textId="4A470265" w:rsidR="006F09F9" w:rsidRDefault="006F09F9" w:rsidP="006F09F9">
            <w:pPr>
              <w:ind w:left="859" w:hanging="859"/>
            </w:pPr>
            <w:r>
              <w:t>Final Project</w:t>
            </w:r>
          </w:p>
        </w:tc>
        <w:tc>
          <w:tcPr>
            <w:tcW w:w="641" w:type="pct"/>
            <w:vAlign w:val="center"/>
          </w:tcPr>
          <w:p w14:paraId="6115F748" w14:textId="41C78192" w:rsidR="006F09F9" w:rsidRPr="0090566F" w:rsidRDefault="006F09F9" w:rsidP="006F09F9">
            <w:pPr>
              <w:ind w:left="859" w:hanging="859"/>
              <w:jc w:val="center"/>
              <w:rPr>
                <w:szCs w:val="20"/>
              </w:rPr>
            </w:pPr>
            <w:r>
              <w:rPr>
                <w:szCs w:val="20"/>
              </w:rPr>
              <w:t>100</w:t>
            </w:r>
          </w:p>
        </w:tc>
        <w:tc>
          <w:tcPr>
            <w:tcW w:w="771" w:type="pct"/>
            <w:vAlign w:val="center"/>
          </w:tcPr>
          <w:p w14:paraId="22BC6225" w14:textId="77777777" w:rsidR="006F09F9" w:rsidRPr="00132272" w:rsidRDefault="006F09F9" w:rsidP="006F09F9">
            <w:pPr>
              <w:ind w:left="859" w:hanging="859"/>
              <w:jc w:val="center"/>
              <w:rPr>
                <w:strike/>
                <w:szCs w:val="20"/>
              </w:rPr>
            </w:pPr>
          </w:p>
        </w:tc>
      </w:tr>
      <w:bookmarkEnd w:id="1"/>
      <w:tr w:rsidR="000A7393" w:rsidRPr="004F138A" w14:paraId="3258B5FE" w14:textId="77777777" w:rsidTr="000A7393">
        <w:tc>
          <w:tcPr>
            <w:tcW w:w="3588" w:type="pct"/>
            <w:shd w:val="clear" w:color="auto" w:fill="BF2C37"/>
            <w:vAlign w:val="center"/>
          </w:tcPr>
          <w:p w14:paraId="7AF05F03" w14:textId="0D427524" w:rsidR="000A7393" w:rsidRPr="004F138A" w:rsidRDefault="000A7393" w:rsidP="000A7393">
            <w:pPr>
              <w:ind w:left="859" w:hanging="859"/>
              <w:rPr>
                <w:color w:val="FFFFFF" w:themeColor="background1"/>
              </w:rPr>
            </w:pPr>
          </w:p>
        </w:tc>
        <w:tc>
          <w:tcPr>
            <w:tcW w:w="641" w:type="pct"/>
            <w:shd w:val="clear" w:color="auto" w:fill="BF2C37"/>
            <w:vAlign w:val="center"/>
          </w:tcPr>
          <w:p w14:paraId="7279FDA2" w14:textId="77777777" w:rsidR="000A7393" w:rsidRPr="00704919" w:rsidRDefault="000A7393" w:rsidP="000A7393">
            <w:pPr>
              <w:ind w:left="859" w:hanging="859"/>
              <w:jc w:val="center"/>
              <w:rPr>
                <w:b/>
                <w:bCs/>
                <w:color w:val="FFFFFF" w:themeColor="background1"/>
              </w:rPr>
            </w:pPr>
            <w:r w:rsidRPr="4948C66D">
              <w:rPr>
                <w:b/>
                <w:bCs/>
                <w:color w:val="FFFFFF" w:themeColor="background1"/>
              </w:rPr>
              <w:t>1000</w:t>
            </w:r>
          </w:p>
        </w:tc>
        <w:tc>
          <w:tcPr>
            <w:tcW w:w="771" w:type="pct"/>
            <w:shd w:val="clear" w:color="auto" w:fill="BF2C37"/>
            <w:vAlign w:val="center"/>
          </w:tcPr>
          <w:p w14:paraId="4D042052" w14:textId="77777777" w:rsidR="000A7393" w:rsidRPr="004F138A" w:rsidRDefault="000A7393" w:rsidP="000A7393">
            <w:pPr>
              <w:ind w:left="859" w:hanging="859"/>
              <w:jc w:val="center"/>
              <w:rPr>
                <w:b/>
                <w:color w:val="FFFFFF" w:themeColor="background1"/>
                <w:szCs w:val="20"/>
              </w:rPr>
            </w:pPr>
          </w:p>
        </w:tc>
      </w:tr>
    </w:tbl>
    <w:p w14:paraId="104AA0B3" w14:textId="77777777" w:rsidR="00B87C25" w:rsidRDefault="00B87C25" w:rsidP="00B87C25">
      <w:pPr>
        <w:pStyle w:val="APACitation"/>
        <w:ind w:left="0" w:firstLine="0"/>
        <w:rPr>
          <w:b/>
          <w:color w:val="BD313B"/>
          <w:sz w:val="22"/>
          <w:szCs w:val="22"/>
        </w:rPr>
      </w:pPr>
    </w:p>
    <w:p w14:paraId="1A03BB30" w14:textId="77777777" w:rsidR="00B87C25" w:rsidRPr="00464801" w:rsidRDefault="00B87C25" w:rsidP="00B87C25">
      <w:pPr>
        <w:pStyle w:val="APACitation"/>
        <w:ind w:left="0" w:firstLine="0"/>
        <w:rPr>
          <w:color w:val="BD313B"/>
          <w:sz w:val="22"/>
          <w:szCs w:val="22"/>
        </w:rPr>
      </w:pPr>
      <w:r w:rsidRPr="00464801">
        <w:rPr>
          <w:b/>
          <w:color w:val="BD313B"/>
          <w:sz w:val="22"/>
          <w:szCs w:val="22"/>
        </w:rPr>
        <w:t>Grading Scale</w:t>
      </w:r>
    </w:p>
    <w:p w14:paraId="1C30D0D8"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464801" w:rsidRDefault="00B87C25" w:rsidP="009A4BC1">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464801" w:rsidRDefault="00B87C25" w:rsidP="009A4BC1">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93-100</w:t>
            </w:r>
          </w:p>
        </w:tc>
      </w:tr>
      <w:tr w:rsidR="00B87C25" w:rsidRPr="00464801"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90-92</w:t>
            </w:r>
          </w:p>
        </w:tc>
      </w:tr>
      <w:tr w:rsidR="00B87C25" w:rsidRPr="00464801"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87-89</w:t>
            </w:r>
          </w:p>
        </w:tc>
      </w:tr>
      <w:tr w:rsidR="00B87C25" w:rsidRPr="00464801"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83-86</w:t>
            </w:r>
          </w:p>
        </w:tc>
      </w:tr>
      <w:tr w:rsidR="00B87C25" w:rsidRPr="00464801"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82-80</w:t>
            </w:r>
          </w:p>
        </w:tc>
      </w:tr>
      <w:tr w:rsidR="00B87C25" w:rsidRPr="00464801"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77-79</w:t>
            </w:r>
          </w:p>
        </w:tc>
      </w:tr>
      <w:tr w:rsidR="00B87C25" w:rsidRPr="00464801"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73-76</w:t>
            </w:r>
          </w:p>
        </w:tc>
      </w:tr>
      <w:tr w:rsidR="00B87C25" w:rsidRPr="00464801"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70-72</w:t>
            </w:r>
          </w:p>
        </w:tc>
      </w:tr>
      <w:tr w:rsidR="00B87C25" w:rsidRPr="00464801"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lastRenderedPageBreak/>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67-69</w:t>
            </w:r>
          </w:p>
        </w:tc>
      </w:tr>
      <w:tr w:rsidR="00B87C25" w:rsidRPr="00464801"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63-66</w:t>
            </w:r>
          </w:p>
        </w:tc>
      </w:tr>
      <w:tr w:rsidR="00B87C25" w:rsidRPr="00464801"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60-62</w:t>
            </w:r>
          </w:p>
        </w:tc>
      </w:tr>
      <w:tr w:rsidR="00B87C25" w:rsidRPr="00464801"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59</w:t>
            </w:r>
          </w:p>
        </w:tc>
      </w:tr>
    </w:tbl>
    <w:p w14:paraId="72E57BD0" w14:textId="77777777" w:rsidR="00B87C25" w:rsidRDefault="00B87C25" w:rsidP="00B87C25">
      <w:pPr>
        <w:pStyle w:val="APACitation"/>
        <w:ind w:left="0" w:firstLine="0"/>
      </w:pPr>
    </w:p>
    <w:p w14:paraId="68CBBEF7" w14:textId="77777777" w:rsidR="00B87C25" w:rsidRDefault="00B87C25" w:rsidP="002522B3">
      <w:pPr>
        <w:pStyle w:val="Heading1"/>
      </w:pPr>
    </w:p>
    <w:p w14:paraId="6B69F2DA" w14:textId="77777777" w:rsidR="00B87C25" w:rsidRDefault="00B87C25" w:rsidP="002522B3">
      <w:pPr>
        <w:pStyle w:val="Heading1"/>
      </w:pPr>
    </w:p>
    <w:p w14:paraId="7C4F49F2" w14:textId="77777777" w:rsidR="00472CF6" w:rsidRDefault="00472CF6" w:rsidP="002522B3">
      <w:pPr>
        <w:pStyle w:val="Heading1"/>
      </w:pPr>
    </w:p>
    <w:p w14:paraId="2026037E" w14:textId="77777777" w:rsidR="00F24F30" w:rsidRDefault="00F24F30" w:rsidP="002522B3">
      <w:pPr>
        <w:pStyle w:val="Heading1"/>
      </w:pPr>
    </w:p>
    <w:p w14:paraId="38A74CF6" w14:textId="675FF025" w:rsidR="002522B3" w:rsidRPr="00061DB0" w:rsidRDefault="002522B3" w:rsidP="002522B3">
      <w:pPr>
        <w:rPr>
          <w:rFonts w:eastAsiaTheme="minorHAnsi" w:cs="Arial"/>
          <w:sz w:val="22"/>
          <w:szCs w:val="22"/>
        </w:rPr>
      </w:pPr>
    </w:p>
    <w:p w14:paraId="054042F3" w14:textId="77777777" w:rsidR="002522B3" w:rsidRDefault="002522B3">
      <w:r>
        <w:br w:type="page"/>
      </w:r>
    </w:p>
    <w:p w14:paraId="0D5525FE" w14:textId="77777777" w:rsidR="002522B3" w:rsidRDefault="4948C66D" w:rsidP="002522B3">
      <w:pPr>
        <w:pStyle w:val="Heading1"/>
      </w:pPr>
      <w:r>
        <w:lastRenderedPageBreak/>
        <w:t>Course Schedule</w:t>
      </w:r>
    </w:p>
    <w:p w14:paraId="169F4037"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4AE16A6" w14:textId="77777777" w:rsidTr="4948C66D">
        <w:tc>
          <w:tcPr>
            <w:tcW w:w="1086" w:type="pct"/>
            <w:shd w:val="clear" w:color="auto" w:fill="BF2C37"/>
            <w:vAlign w:val="center"/>
          </w:tcPr>
          <w:p w14:paraId="766F47A2"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61C00E6"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1B5B3287"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33BECE0E" w14:textId="77777777" w:rsidTr="4948C66D">
        <w:tc>
          <w:tcPr>
            <w:tcW w:w="1086" w:type="pct"/>
            <w:vAlign w:val="center"/>
          </w:tcPr>
          <w:p w14:paraId="75A79B3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39FAA70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5FE6C92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1462F720" w14:textId="77777777" w:rsidTr="4948C66D">
        <w:tc>
          <w:tcPr>
            <w:tcW w:w="1086" w:type="pct"/>
            <w:shd w:val="clear" w:color="auto" w:fill="D8D9DA"/>
            <w:vAlign w:val="center"/>
          </w:tcPr>
          <w:p w14:paraId="39F3CB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58D1B95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8BE417C" w14:textId="77777777" w:rsidTr="4948C66D">
        <w:tc>
          <w:tcPr>
            <w:tcW w:w="1086" w:type="pct"/>
            <w:vAlign w:val="center"/>
          </w:tcPr>
          <w:p w14:paraId="33AF4DBC"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745F2B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B9FDE0E" w14:textId="77777777" w:rsidTr="4948C66D">
        <w:tc>
          <w:tcPr>
            <w:tcW w:w="1086" w:type="pct"/>
            <w:shd w:val="clear" w:color="auto" w:fill="D8D9DA"/>
            <w:vAlign w:val="center"/>
          </w:tcPr>
          <w:p w14:paraId="15E325A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4628B41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2928FB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F354913" w14:textId="77777777" w:rsidTr="4948C66D">
        <w:tc>
          <w:tcPr>
            <w:tcW w:w="1086" w:type="pct"/>
            <w:vAlign w:val="center"/>
          </w:tcPr>
          <w:p w14:paraId="6F16ADF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541D496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96D35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687EA94" w14:textId="77777777" w:rsidTr="4948C66D">
        <w:tc>
          <w:tcPr>
            <w:tcW w:w="1086" w:type="pct"/>
            <w:shd w:val="clear" w:color="auto" w:fill="D8D9DA"/>
            <w:vAlign w:val="center"/>
          </w:tcPr>
          <w:p w14:paraId="6A4153C4"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67376C5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443C27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14672CD" w14:textId="77777777" w:rsidTr="4948C66D">
        <w:tc>
          <w:tcPr>
            <w:tcW w:w="1086" w:type="pct"/>
            <w:vAlign w:val="center"/>
          </w:tcPr>
          <w:p w14:paraId="673F151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7A181D3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A24CFD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2522B3" w:rsidRDefault="00704919" w:rsidP="002522B3">
      <w:pPr>
        <w:sectPr w:rsidR="00704919" w:rsidRPr="002522B3" w:rsidSect="00E63573">
          <w:headerReference w:type="default" r:id="rId15"/>
          <w:footerReference w:type="default" r:id="rId16"/>
          <w:headerReference w:type="first" r:id="rId17"/>
          <w:footerReference w:type="first" r:id="rId18"/>
          <w:pgSz w:w="15840" w:h="12240" w:orient="landscape" w:code="1"/>
          <w:pgMar w:top="1440" w:right="1440" w:bottom="1440" w:left="1440" w:header="720" w:footer="720" w:gutter="0"/>
          <w:cols w:space="720"/>
          <w:titlePg/>
          <w:docGrid w:linePitch="360"/>
        </w:sectPr>
      </w:pPr>
    </w:p>
    <w:p w14:paraId="41CA7DF8" w14:textId="77777777" w:rsidR="00625B51" w:rsidRPr="00D15A2E" w:rsidRDefault="4948C66D" w:rsidP="4948C66D">
      <w:pPr>
        <w:pStyle w:val="Heading1"/>
        <w:rPr>
          <w:color w:val="9C2C2A" w:themeColor="accent1"/>
        </w:rPr>
      </w:pPr>
      <w:r>
        <w:lastRenderedPageBreak/>
        <w:t>Weekly Learning Modules</w:t>
      </w:r>
    </w:p>
    <w:p w14:paraId="104F606C"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90566F" w14:paraId="48FF73C9" w14:textId="77777777" w:rsidTr="4B881031">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5032D418" w14:textId="62738F2A"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2" w:name="weekone"/>
            <w:bookmarkStart w:id="3" w:name="_Toc358980894"/>
            <w:bookmarkEnd w:id="2"/>
            <w:r w:rsidRPr="4948C66D">
              <w:rPr>
                <w:b/>
                <w:bCs/>
                <w:color w:val="FFFFFF" w:themeColor="background1"/>
                <w:sz w:val="22"/>
                <w:szCs w:val="22"/>
              </w:rPr>
              <w:t xml:space="preserve">Week One: </w:t>
            </w:r>
            <w:r w:rsidR="00342B32" w:rsidRPr="00342B32">
              <w:rPr>
                <w:b/>
                <w:bCs/>
                <w:color w:val="FFFFFF" w:themeColor="background1"/>
                <w:sz w:val="22"/>
                <w:szCs w:val="22"/>
              </w:rPr>
              <w:t>Introduction to Statistics</w:t>
            </w:r>
            <w:bookmarkEnd w:id="3"/>
          </w:p>
        </w:tc>
      </w:tr>
      <w:tr w:rsidR="00A534FA" w:rsidRPr="00842155" w14:paraId="499FACE4" w14:textId="77777777" w:rsidTr="4B881031">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81425" w:rsidRPr="00842155" w14:paraId="1F65067F" w14:textId="77777777" w:rsidTr="4B881031">
        <w:trPr>
          <w:trHeight w:val="30"/>
        </w:trPr>
        <w:tc>
          <w:tcPr>
            <w:tcW w:w="10170"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DB881CB" w14:textId="368F2409" w:rsidR="00F81425" w:rsidRPr="00842155" w:rsidRDefault="00F81425" w:rsidP="00F81425">
            <w:pPr>
              <w:pStyle w:val="ObjectiveBullet"/>
              <w:numPr>
                <w:ilvl w:val="1"/>
                <w:numId w:val="5"/>
              </w:numPr>
              <w:tabs>
                <w:tab w:val="clear" w:pos="0"/>
              </w:tabs>
            </w:pPr>
            <w:r>
              <w:rPr>
                <w:color w:val="000000"/>
              </w:rPr>
              <w:t>Recall basic mathematics practices and terminology.</w:t>
            </w:r>
          </w:p>
        </w:tc>
        <w:tc>
          <w:tcPr>
            <w:tcW w:w="2880" w:type="dxa"/>
            <w:gridSpan w:val="2"/>
            <w:tcBorders>
              <w:top w:val="single" w:sz="4" w:space="0" w:color="auto"/>
              <w:left w:val="single" w:sz="4" w:space="0" w:color="auto"/>
              <w:bottom w:val="single" w:sz="4" w:space="0" w:color="auto"/>
              <w:right w:val="single" w:sz="4" w:space="0" w:color="auto"/>
            </w:tcBorders>
          </w:tcPr>
          <w:p w14:paraId="7A580FDA" w14:textId="38EA89D2" w:rsidR="00F81425" w:rsidRPr="00842155" w:rsidRDefault="00F81425" w:rsidP="00F81425">
            <w:pPr>
              <w:tabs>
                <w:tab w:val="left" w:pos="0"/>
                <w:tab w:val="left" w:pos="3720"/>
              </w:tabs>
              <w:outlineLvl w:val="0"/>
              <w:rPr>
                <w:rFonts w:cs="Arial"/>
                <w:szCs w:val="20"/>
              </w:rPr>
            </w:pPr>
            <w:r>
              <w:t>CLO1</w:t>
            </w:r>
          </w:p>
        </w:tc>
      </w:tr>
      <w:tr w:rsidR="00F81425" w:rsidRPr="00842155" w14:paraId="2CE092EA" w14:textId="77777777" w:rsidTr="4B881031">
        <w:trPr>
          <w:trHeight w:val="38"/>
        </w:trPr>
        <w:tc>
          <w:tcPr>
            <w:tcW w:w="10170"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1B709FC" w14:textId="2C664B02" w:rsidR="00F81425" w:rsidRPr="00842155" w:rsidRDefault="00F81425" w:rsidP="00F81425">
            <w:pPr>
              <w:pStyle w:val="ObjectiveBullet"/>
              <w:numPr>
                <w:ilvl w:val="1"/>
                <w:numId w:val="5"/>
              </w:numPr>
            </w:pPr>
            <w:r>
              <w:rPr>
                <w:color w:val="000000"/>
              </w:rPr>
              <w:t>Describe typical statistical jargon and notation.</w:t>
            </w:r>
          </w:p>
        </w:tc>
        <w:tc>
          <w:tcPr>
            <w:tcW w:w="2880" w:type="dxa"/>
            <w:gridSpan w:val="2"/>
            <w:tcBorders>
              <w:top w:val="single" w:sz="4" w:space="0" w:color="auto"/>
              <w:left w:val="single" w:sz="4" w:space="0" w:color="auto"/>
              <w:bottom w:val="single" w:sz="4" w:space="0" w:color="auto"/>
              <w:right w:val="single" w:sz="4" w:space="0" w:color="auto"/>
            </w:tcBorders>
          </w:tcPr>
          <w:p w14:paraId="6606C5D6" w14:textId="18B5FF3B" w:rsidR="00F81425" w:rsidRPr="00842155" w:rsidRDefault="00F81425" w:rsidP="00F81425">
            <w:pPr>
              <w:tabs>
                <w:tab w:val="left" w:pos="0"/>
                <w:tab w:val="left" w:pos="3720"/>
              </w:tabs>
              <w:outlineLvl w:val="0"/>
              <w:rPr>
                <w:rFonts w:cs="Arial"/>
                <w:szCs w:val="20"/>
              </w:rPr>
            </w:pPr>
            <w:r>
              <w:t>CLO1</w:t>
            </w:r>
          </w:p>
        </w:tc>
      </w:tr>
      <w:tr w:rsidR="00F81425" w:rsidRPr="00842155" w14:paraId="57F96B5E" w14:textId="77777777" w:rsidTr="4B881031">
        <w:trPr>
          <w:trHeight w:val="128"/>
        </w:trPr>
        <w:tc>
          <w:tcPr>
            <w:tcW w:w="10170"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E70E244" w14:textId="6B58481E" w:rsidR="00F81425" w:rsidRPr="00842155" w:rsidRDefault="00F81425" w:rsidP="00F81425">
            <w:pPr>
              <w:pStyle w:val="ObjectiveBullet"/>
              <w:numPr>
                <w:ilvl w:val="1"/>
                <w:numId w:val="5"/>
              </w:numPr>
            </w:pPr>
            <w:r>
              <w:rPr>
                <w:color w:val="000000"/>
              </w:rPr>
              <w:t>Utilize rudimentary statistical equations.</w:t>
            </w:r>
          </w:p>
        </w:tc>
        <w:tc>
          <w:tcPr>
            <w:tcW w:w="2880" w:type="dxa"/>
            <w:gridSpan w:val="2"/>
            <w:tcBorders>
              <w:top w:val="single" w:sz="4" w:space="0" w:color="auto"/>
              <w:left w:val="single" w:sz="4" w:space="0" w:color="auto"/>
              <w:bottom w:val="single" w:sz="4" w:space="0" w:color="auto"/>
              <w:right w:val="single" w:sz="4" w:space="0" w:color="auto"/>
            </w:tcBorders>
          </w:tcPr>
          <w:p w14:paraId="0BA51A95" w14:textId="190D27EB" w:rsidR="00F81425" w:rsidRPr="00842155" w:rsidRDefault="00F81425" w:rsidP="00F81425">
            <w:pPr>
              <w:tabs>
                <w:tab w:val="left" w:pos="0"/>
                <w:tab w:val="left" w:pos="3720"/>
              </w:tabs>
              <w:outlineLvl w:val="0"/>
              <w:rPr>
                <w:rFonts w:cs="Arial"/>
                <w:szCs w:val="20"/>
              </w:rPr>
            </w:pPr>
            <w:r>
              <w:t>CLO1, CLO2, CLO3</w:t>
            </w:r>
          </w:p>
        </w:tc>
      </w:tr>
      <w:tr w:rsidR="00F81425" w:rsidRPr="00842155" w14:paraId="116D08F4" w14:textId="77777777" w:rsidTr="4B881031">
        <w:trPr>
          <w:trHeight w:val="128"/>
        </w:trPr>
        <w:tc>
          <w:tcPr>
            <w:tcW w:w="10170"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6861173F" w14:textId="34D3902C" w:rsidR="00F81425" w:rsidRPr="00842155" w:rsidRDefault="00F81425" w:rsidP="00F81425">
            <w:pPr>
              <w:pStyle w:val="ObjectiveBullet"/>
              <w:numPr>
                <w:ilvl w:val="1"/>
                <w:numId w:val="5"/>
              </w:numPr>
            </w:pPr>
            <w:r>
              <w:rPr>
                <w:color w:val="000000"/>
              </w:rPr>
              <w:t>Evaluate simple frequency distributions.</w:t>
            </w:r>
          </w:p>
        </w:tc>
        <w:tc>
          <w:tcPr>
            <w:tcW w:w="2880" w:type="dxa"/>
            <w:gridSpan w:val="2"/>
            <w:tcBorders>
              <w:top w:val="single" w:sz="4" w:space="0" w:color="auto"/>
              <w:left w:val="single" w:sz="4" w:space="0" w:color="auto"/>
              <w:bottom w:val="single" w:sz="4" w:space="0" w:color="auto"/>
              <w:right w:val="single" w:sz="4" w:space="0" w:color="auto"/>
            </w:tcBorders>
          </w:tcPr>
          <w:p w14:paraId="6FC5C6EB" w14:textId="28C11FAA" w:rsidR="00F81425" w:rsidRPr="00842155" w:rsidRDefault="00F81425" w:rsidP="00F81425">
            <w:pPr>
              <w:tabs>
                <w:tab w:val="left" w:pos="0"/>
                <w:tab w:val="left" w:pos="3720"/>
              </w:tabs>
              <w:outlineLvl w:val="0"/>
              <w:rPr>
                <w:rFonts w:cs="Arial"/>
                <w:szCs w:val="20"/>
              </w:rPr>
            </w:pPr>
            <w:r>
              <w:t>CLO1, CLO3</w:t>
            </w:r>
          </w:p>
        </w:tc>
      </w:tr>
      <w:tr w:rsidR="00F81425" w:rsidRPr="00842155" w14:paraId="51398BE8" w14:textId="77777777" w:rsidTr="4B881031">
        <w:trPr>
          <w:trHeight w:val="128"/>
        </w:trPr>
        <w:tc>
          <w:tcPr>
            <w:tcW w:w="10170"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1EFD3B8E" w14:textId="334EC9C4" w:rsidR="00F81425" w:rsidRPr="00842155" w:rsidRDefault="00F81425" w:rsidP="00F81425">
            <w:pPr>
              <w:pStyle w:val="ObjectiveBullet"/>
              <w:numPr>
                <w:ilvl w:val="1"/>
                <w:numId w:val="5"/>
              </w:numPr>
            </w:pPr>
            <w:r>
              <w:rPr>
                <w:color w:val="000000"/>
              </w:rPr>
              <w:t>Create a frequency distribution in Excel or a similar program.</w:t>
            </w:r>
          </w:p>
        </w:tc>
        <w:tc>
          <w:tcPr>
            <w:tcW w:w="2880" w:type="dxa"/>
            <w:gridSpan w:val="2"/>
            <w:tcBorders>
              <w:top w:val="single" w:sz="4" w:space="0" w:color="auto"/>
              <w:left w:val="single" w:sz="4" w:space="0" w:color="auto"/>
              <w:bottom w:val="single" w:sz="4" w:space="0" w:color="auto"/>
              <w:right w:val="single" w:sz="4" w:space="0" w:color="auto"/>
            </w:tcBorders>
          </w:tcPr>
          <w:p w14:paraId="73E271ED" w14:textId="13E88691" w:rsidR="00F81425" w:rsidRPr="00842155" w:rsidRDefault="00F81425" w:rsidP="00F81425">
            <w:pPr>
              <w:tabs>
                <w:tab w:val="left" w:pos="0"/>
                <w:tab w:val="left" w:pos="3720"/>
              </w:tabs>
              <w:outlineLvl w:val="0"/>
              <w:rPr>
                <w:rFonts w:cs="Arial"/>
                <w:szCs w:val="20"/>
              </w:rPr>
            </w:pPr>
            <w:r>
              <w:t>CLO3, CLO5</w:t>
            </w:r>
          </w:p>
        </w:tc>
      </w:tr>
      <w:tr w:rsidR="00F81425" w:rsidRPr="00842155" w14:paraId="45181565" w14:textId="77777777" w:rsidTr="4B881031">
        <w:trPr>
          <w:trHeight w:val="128"/>
        </w:trPr>
        <w:tc>
          <w:tcPr>
            <w:tcW w:w="10170"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27B91208" w14:textId="709F3F9D" w:rsidR="00F81425" w:rsidRPr="00842155" w:rsidRDefault="00F81425" w:rsidP="00F81425">
            <w:pPr>
              <w:pStyle w:val="ObjectiveBullet"/>
              <w:numPr>
                <w:ilvl w:val="1"/>
                <w:numId w:val="5"/>
              </w:numPr>
            </w:pPr>
            <w:r>
              <w:rPr>
                <w:color w:val="000000"/>
              </w:rPr>
              <w:t>Describe central tendency.</w:t>
            </w:r>
          </w:p>
        </w:tc>
        <w:tc>
          <w:tcPr>
            <w:tcW w:w="2880" w:type="dxa"/>
            <w:gridSpan w:val="2"/>
            <w:tcBorders>
              <w:top w:val="single" w:sz="4" w:space="0" w:color="auto"/>
              <w:left w:val="single" w:sz="4" w:space="0" w:color="auto"/>
              <w:bottom w:val="single" w:sz="4" w:space="0" w:color="auto"/>
              <w:right w:val="single" w:sz="4" w:space="0" w:color="auto"/>
            </w:tcBorders>
          </w:tcPr>
          <w:p w14:paraId="01F59314" w14:textId="5A7F18EE" w:rsidR="00F81425" w:rsidRPr="00842155" w:rsidRDefault="00F81425" w:rsidP="00F81425">
            <w:pPr>
              <w:tabs>
                <w:tab w:val="left" w:pos="0"/>
                <w:tab w:val="left" w:pos="3720"/>
              </w:tabs>
              <w:outlineLvl w:val="0"/>
              <w:rPr>
                <w:rFonts w:cs="Arial"/>
                <w:szCs w:val="20"/>
              </w:rPr>
            </w:pPr>
            <w:r>
              <w:t>CLO1, CLO2</w:t>
            </w:r>
          </w:p>
        </w:tc>
      </w:tr>
      <w:tr w:rsidR="005B10FE" w:rsidRPr="00842155" w14:paraId="4B13C0C7" w14:textId="77777777" w:rsidTr="4B881031">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0DEDF5A" w14:textId="77777777"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2272" w:rsidRPr="007F339F" w14:paraId="3016880E" w14:textId="77777777" w:rsidTr="4B881031">
        <w:tc>
          <w:tcPr>
            <w:tcW w:w="10170" w:type="dxa"/>
            <w:tcMar>
              <w:top w:w="115" w:type="dxa"/>
              <w:left w:w="115" w:type="dxa"/>
              <w:bottom w:w="115" w:type="dxa"/>
              <w:right w:w="115" w:type="dxa"/>
            </w:tcMar>
          </w:tcPr>
          <w:p w14:paraId="4FD7604B" w14:textId="77777777" w:rsidR="00132272" w:rsidRPr="003A1E96" w:rsidRDefault="4948C66D" w:rsidP="4948C66D">
            <w:pPr>
              <w:rPr>
                <w:rFonts w:eastAsia="Arial" w:cs="Arial"/>
                <w:b/>
                <w:bCs/>
              </w:rPr>
            </w:pPr>
            <w:r w:rsidRPr="4948C66D">
              <w:rPr>
                <w:rFonts w:eastAsia="Arial" w:cs="Arial"/>
                <w:b/>
                <w:bCs/>
              </w:rPr>
              <w:t>Tutorials</w:t>
            </w:r>
          </w:p>
          <w:p w14:paraId="1495FA76" w14:textId="77777777" w:rsidR="00132272" w:rsidRPr="003A1E96" w:rsidRDefault="00132272" w:rsidP="002522B3">
            <w:pPr>
              <w:pStyle w:val="AssignmentsLevel1"/>
            </w:pPr>
          </w:p>
          <w:p w14:paraId="58B632D8" w14:textId="34E5841C" w:rsidR="00132272" w:rsidRPr="003A1E96" w:rsidRDefault="4948C66D" w:rsidP="002522B3">
            <w:pPr>
              <w:pStyle w:val="AssignmentsLevel1"/>
            </w:pPr>
            <w:r>
              <w:t>During this course</w:t>
            </w:r>
            <w:r w:rsidR="0098657D">
              <w:t>,</w:t>
            </w:r>
            <w:r>
              <w:t xml:space="preserve"> you will be asked to use and participate in various technologies to complete activities and assignments. </w:t>
            </w:r>
          </w:p>
          <w:p w14:paraId="60C9683A" w14:textId="77777777" w:rsidR="00132272" w:rsidRDefault="00132272" w:rsidP="002522B3">
            <w:pPr>
              <w:pStyle w:val="AssignmentsLevel1"/>
            </w:pPr>
          </w:p>
          <w:p w14:paraId="29B05828" w14:textId="77777777" w:rsidR="00132272" w:rsidRDefault="4948C66D" w:rsidP="002522B3">
            <w:pPr>
              <w:pStyle w:val="AssignmentsLevel1"/>
            </w:pPr>
            <w:r w:rsidRPr="4948C66D">
              <w:rPr>
                <w:b/>
                <w:bCs/>
              </w:rPr>
              <w:t>Review</w:t>
            </w:r>
            <w:r>
              <w:t xml:space="preserve"> the tutorials available on Blackboard as needed.</w:t>
            </w:r>
          </w:p>
          <w:p w14:paraId="6D32BD43" w14:textId="77777777" w:rsidR="00132272" w:rsidRDefault="00132272" w:rsidP="002522B3">
            <w:pPr>
              <w:pStyle w:val="AssignmentsLevel1"/>
            </w:pPr>
          </w:p>
          <w:p w14:paraId="4E939F29" w14:textId="77777777" w:rsidR="00132272" w:rsidRPr="00F0041D" w:rsidRDefault="4948C66D" w:rsidP="002522B3">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104DD06C" w14:textId="77777777" w:rsidR="00132272" w:rsidRPr="009F6FAF" w:rsidRDefault="4948C66D" w:rsidP="4948C66D">
            <w:pPr>
              <w:rPr>
                <w:rFonts w:eastAsia="Arial" w:cs="Arial"/>
              </w:rPr>
            </w:pPr>
            <w:r w:rsidRPr="4948C66D">
              <w:rPr>
                <w:rFonts w:eastAsia="Arial" w:cs="Arial"/>
              </w:rPr>
              <w:t>N/A</w:t>
            </w:r>
          </w:p>
        </w:tc>
        <w:tc>
          <w:tcPr>
            <w:tcW w:w="1440" w:type="dxa"/>
            <w:tcBorders>
              <w:bottom w:val="single" w:sz="4" w:space="0" w:color="000000" w:themeColor="text1"/>
            </w:tcBorders>
          </w:tcPr>
          <w:p w14:paraId="144181A0" w14:textId="77777777" w:rsidR="00132272" w:rsidRPr="009F6FAF" w:rsidRDefault="4948C66D" w:rsidP="4948C66D">
            <w:pPr>
              <w:rPr>
                <w:rFonts w:eastAsia="Arial" w:cs="Arial"/>
              </w:rPr>
            </w:pPr>
            <w:r w:rsidRPr="4948C66D">
              <w:rPr>
                <w:rFonts w:eastAsia="Arial" w:cs="Arial"/>
              </w:rPr>
              <w:t>N/A</w:t>
            </w:r>
          </w:p>
        </w:tc>
      </w:tr>
      <w:tr w:rsidR="00E035EE" w:rsidRPr="007F339F" w14:paraId="0B5F8C15" w14:textId="77777777" w:rsidTr="4B881031">
        <w:tc>
          <w:tcPr>
            <w:tcW w:w="10170" w:type="dxa"/>
            <w:tcMar>
              <w:top w:w="115" w:type="dxa"/>
              <w:left w:w="115" w:type="dxa"/>
              <w:bottom w:w="115" w:type="dxa"/>
              <w:right w:w="115" w:type="dxa"/>
            </w:tcMar>
          </w:tcPr>
          <w:p w14:paraId="6B6E4C03" w14:textId="77777777" w:rsidR="00E035EE" w:rsidRPr="003A1E96" w:rsidRDefault="00E035EE" w:rsidP="00E035EE">
            <w:pPr>
              <w:rPr>
                <w:rFonts w:eastAsia="Arial" w:cs="Arial"/>
              </w:rPr>
            </w:pPr>
            <w:r w:rsidRPr="4948C66D">
              <w:rPr>
                <w:rFonts w:eastAsia="Arial" w:cs="Arial"/>
                <w:b/>
                <w:bCs/>
              </w:rPr>
              <w:t>Weekly Participation and Discussion</w:t>
            </w:r>
          </w:p>
          <w:p w14:paraId="01670182" w14:textId="77777777" w:rsidR="00E035EE" w:rsidRDefault="00E035EE" w:rsidP="00E035EE">
            <w:pPr>
              <w:pStyle w:val="AssignmentsLevel1"/>
            </w:pPr>
          </w:p>
          <w:p w14:paraId="67B199C9" w14:textId="2F1F1D0F" w:rsidR="00E035EE" w:rsidRDefault="00E035EE" w:rsidP="00E035EE">
            <w:pPr>
              <w:pStyle w:val="AssignmentsLevel1"/>
            </w:pPr>
            <w:r>
              <w:t>The purpose of the weekly discussions is to provide you with a way to synthesize the concepts presented in this course. Each week, you will respond to the discussion questions with a substantive post of 200</w:t>
            </w:r>
            <w:r w:rsidR="0098657D">
              <w:t xml:space="preserve"> </w:t>
            </w:r>
            <w:r>
              <w:t>to 250</w:t>
            </w:r>
            <w:r w:rsidR="0098657D">
              <w:t xml:space="preserve"> </w:t>
            </w:r>
            <w:r>
              <w:t>words that addresses all the prompts for the question by 11:59 p.m. EST of the listed due date. By the conclusion of each week, Sunday at 11:59 p.m. EST, you will make at least one substantive comment of 100</w:t>
            </w:r>
            <w:r w:rsidR="0098657D">
              <w:t xml:space="preserve"> </w:t>
            </w:r>
            <w:r>
              <w:t>to 150</w:t>
            </w:r>
            <w:r w:rsidR="0098657D">
              <w:t xml:space="preserve"> </w:t>
            </w:r>
            <w:r>
              <w:t xml:space="preserve">words to three of your classmates’ posts for each assigned discussion question. Your comments must further the discussion by following the RISE Model for meaningful feedback. It is recommended that you check in </w:t>
            </w:r>
            <w:r>
              <w:lastRenderedPageBreak/>
              <w:t>periodically throughout the week to ensure that you are meeting the participation requirement.</w:t>
            </w:r>
          </w:p>
          <w:p w14:paraId="2365B1C1" w14:textId="77777777" w:rsidR="00E035EE" w:rsidRDefault="00E035EE" w:rsidP="00E035EE">
            <w:pPr>
              <w:pStyle w:val="AssignmentsLevel1"/>
            </w:pPr>
          </w:p>
          <w:p w14:paraId="0F60F01D" w14:textId="55CACBA1" w:rsidR="00E035EE" w:rsidRPr="00C675E5" w:rsidRDefault="00E035EE" w:rsidP="00E035EE">
            <w:pPr>
              <w:rPr>
                <w:rFonts w:eastAsia="Arial" w:cs="Arial"/>
              </w:rPr>
            </w:pPr>
            <w:r w:rsidRPr="4B881031">
              <w:rPr>
                <w:b/>
                <w:bCs/>
              </w:rPr>
              <w:t>Review</w:t>
            </w:r>
            <w:r>
              <w:t xml:space="preserve"> the RISE Model for Peer Feedback</w:t>
            </w:r>
            <w:r w:rsidRPr="4B881031">
              <w:rPr>
                <w:rFonts w:eastAsia="Arial" w:cs="Arial"/>
              </w:rPr>
              <w:t>, located on Blackboard.</w:t>
            </w:r>
          </w:p>
        </w:tc>
        <w:tc>
          <w:tcPr>
            <w:tcW w:w="1440" w:type="dxa"/>
            <w:tcBorders>
              <w:bottom w:val="single" w:sz="4" w:space="0" w:color="000000" w:themeColor="text1"/>
            </w:tcBorders>
          </w:tcPr>
          <w:p w14:paraId="14E84874" w14:textId="035AD88D" w:rsidR="00E035EE" w:rsidRPr="009F6FAF" w:rsidRDefault="00E035EE" w:rsidP="00E035EE">
            <w:pPr>
              <w:rPr>
                <w:rFonts w:cs="Arial"/>
                <w:szCs w:val="20"/>
              </w:rPr>
            </w:pPr>
            <w:r w:rsidRPr="4948C66D">
              <w:rPr>
                <w:rFonts w:eastAsia="Arial" w:cs="Arial"/>
              </w:rPr>
              <w:lastRenderedPageBreak/>
              <w:t>N/A</w:t>
            </w:r>
          </w:p>
        </w:tc>
        <w:tc>
          <w:tcPr>
            <w:tcW w:w="1440" w:type="dxa"/>
            <w:tcBorders>
              <w:bottom w:val="single" w:sz="4" w:space="0" w:color="000000" w:themeColor="text1"/>
            </w:tcBorders>
          </w:tcPr>
          <w:p w14:paraId="2E303B4C" w14:textId="4F3252B1" w:rsidR="00E035EE" w:rsidRPr="009F6FAF" w:rsidRDefault="00E035EE" w:rsidP="00E035EE">
            <w:pPr>
              <w:rPr>
                <w:rFonts w:cs="Arial"/>
                <w:szCs w:val="20"/>
              </w:rPr>
            </w:pPr>
            <w:r w:rsidRPr="4948C66D">
              <w:rPr>
                <w:rFonts w:eastAsia="Arial" w:cs="Arial"/>
              </w:rPr>
              <w:t>N/A</w:t>
            </w:r>
          </w:p>
        </w:tc>
      </w:tr>
    </w:tbl>
    <w:p w14:paraId="036AE46C" w14:textId="0B76D078" w:rsidR="009A4BC1" w:rsidRDefault="009A4BC1"/>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1B5870" w:rsidRPr="007F339F" w14:paraId="27CAA472" w14:textId="77777777" w:rsidTr="4948C66D">
        <w:tc>
          <w:tcPr>
            <w:tcW w:w="10170" w:type="dxa"/>
            <w:gridSpan w:val="2"/>
            <w:tcMar>
              <w:top w:w="115" w:type="dxa"/>
              <w:left w:w="115" w:type="dxa"/>
              <w:bottom w:w="115" w:type="dxa"/>
              <w:right w:w="115" w:type="dxa"/>
            </w:tcMar>
          </w:tcPr>
          <w:p w14:paraId="434A5971" w14:textId="2AAF4CBA" w:rsidR="004D7878" w:rsidRDefault="004D7878" w:rsidP="004D7878">
            <w:pPr>
              <w:rPr>
                <w:b/>
                <w:color w:val="000000"/>
              </w:rPr>
            </w:pPr>
            <w:r>
              <w:rPr>
                <w:b/>
                <w:color w:val="000000"/>
              </w:rPr>
              <w:t>Final Project Overview</w:t>
            </w:r>
          </w:p>
          <w:p w14:paraId="221F459A" w14:textId="24BDEA1B" w:rsidR="00A47DDD" w:rsidRDefault="00A47DDD" w:rsidP="004D7878">
            <w:pPr>
              <w:rPr>
                <w:b/>
                <w:color w:val="000000"/>
              </w:rPr>
            </w:pPr>
          </w:p>
          <w:p w14:paraId="24CADA63" w14:textId="201A8D33" w:rsidR="00A47DDD" w:rsidRDefault="00A47DDD" w:rsidP="004D7878">
            <w:pPr>
              <w:rPr>
                <w:b/>
                <w:color w:val="000000"/>
              </w:rPr>
            </w:pPr>
            <w:r>
              <w:rPr>
                <w:b/>
                <w:color w:val="000000"/>
              </w:rPr>
              <w:t xml:space="preserve">Resource: </w:t>
            </w:r>
          </w:p>
          <w:p w14:paraId="35A7926D" w14:textId="5B3FC2E2" w:rsidR="00A47DDD" w:rsidRPr="00A47DDD" w:rsidRDefault="00A47DDD" w:rsidP="00A47DDD">
            <w:pPr>
              <w:pStyle w:val="ListParagraph"/>
              <w:numPr>
                <w:ilvl w:val="0"/>
                <w:numId w:val="46"/>
              </w:numPr>
              <w:rPr>
                <w:b/>
                <w:color w:val="000000"/>
              </w:rPr>
            </w:pPr>
            <w:r>
              <w:rPr>
                <w:color w:val="000000"/>
              </w:rPr>
              <w:t>Final Project Overview PowerPoint</w:t>
            </w:r>
          </w:p>
          <w:p w14:paraId="38243730" w14:textId="0771653A" w:rsidR="00A47DDD" w:rsidRPr="00A47DDD" w:rsidRDefault="00A47DDD" w:rsidP="00A47DDD">
            <w:pPr>
              <w:pStyle w:val="ListParagraph"/>
              <w:numPr>
                <w:ilvl w:val="0"/>
                <w:numId w:val="46"/>
              </w:numPr>
              <w:rPr>
                <w:b/>
                <w:color w:val="000000"/>
              </w:rPr>
            </w:pPr>
            <w:r>
              <w:rPr>
                <w:color w:val="000000"/>
              </w:rPr>
              <w:t>Final Project Rubric</w:t>
            </w:r>
          </w:p>
          <w:p w14:paraId="16562BD4" w14:textId="77777777" w:rsidR="004D7878" w:rsidRDefault="004D7878" w:rsidP="004D7878">
            <w:pPr>
              <w:rPr>
                <w:b/>
                <w:color w:val="000000"/>
              </w:rPr>
            </w:pPr>
          </w:p>
          <w:p w14:paraId="02DC2D73" w14:textId="06771FA9" w:rsidR="004D7878" w:rsidRDefault="004D7878" w:rsidP="004D7878">
            <w:pPr>
              <w:rPr>
                <w:color w:val="000000"/>
              </w:rPr>
            </w:pPr>
            <w:r>
              <w:rPr>
                <w:b/>
                <w:color w:val="000000"/>
              </w:rPr>
              <w:t>Watch</w:t>
            </w:r>
            <w:r>
              <w:rPr>
                <w:color w:val="000000"/>
              </w:rPr>
              <w:t xml:space="preserve"> </w:t>
            </w:r>
            <w:hyperlink r:id="rId19" w:history="1">
              <w:r w:rsidRPr="001E3727">
                <w:rPr>
                  <w:rStyle w:val="Hyperlink"/>
                </w:rPr>
                <w:t>PSY 111: Final Project</w:t>
              </w:r>
            </w:hyperlink>
            <w:r>
              <w:rPr>
                <w:color w:val="000000"/>
              </w:rPr>
              <w:t xml:space="preserve"> (</w:t>
            </w:r>
            <w:r w:rsidRPr="001D4A4D">
              <w:rPr>
                <w:color w:val="000000"/>
              </w:rPr>
              <w:t>3:</w:t>
            </w:r>
            <w:r w:rsidR="001D4A4D" w:rsidRPr="001D4A4D">
              <w:rPr>
                <w:color w:val="000000"/>
              </w:rPr>
              <w:t>48</w:t>
            </w:r>
            <w:r w:rsidRPr="001D4A4D">
              <w:rPr>
                <w:color w:val="000000"/>
              </w:rPr>
              <w:t>)</w:t>
            </w:r>
            <w:r w:rsidR="00120F4A">
              <w:rPr>
                <w:color w:val="000000"/>
              </w:rPr>
              <w:t xml:space="preserve"> and </w:t>
            </w:r>
            <w:r w:rsidR="00120F4A" w:rsidRPr="00120F4A">
              <w:rPr>
                <w:b/>
                <w:color w:val="000000"/>
              </w:rPr>
              <w:t>review</w:t>
            </w:r>
            <w:r w:rsidR="00120F4A">
              <w:rPr>
                <w:color w:val="000000"/>
              </w:rPr>
              <w:t xml:space="preserve"> the Final Project Overview PowerPoint.</w:t>
            </w:r>
          </w:p>
          <w:p w14:paraId="53C8488D" w14:textId="77777777" w:rsidR="004D7878" w:rsidRDefault="004D7878" w:rsidP="004D7878">
            <w:pPr>
              <w:rPr>
                <w:color w:val="000000"/>
              </w:rPr>
            </w:pPr>
          </w:p>
          <w:p w14:paraId="5C96839B" w14:textId="51603085" w:rsidR="001B5870" w:rsidRPr="009F6FAF" w:rsidRDefault="00E035EE" w:rsidP="004D7878">
            <w:pPr>
              <w:pStyle w:val="AssignmentsLevel1"/>
            </w:pPr>
            <w:r>
              <w:t xml:space="preserve">Feel free to post </w:t>
            </w:r>
            <w:r w:rsidRPr="00406E19">
              <w:t>questions, comments, or observations to share with the class in the General Q &amp; A discussion forum.</w:t>
            </w:r>
          </w:p>
        </w:tc>
        <w:tc>
          <w:tcPr>
            <w:tcW w:w="1440" w:type="dxa"/>
            <w:tcBorders>
              <w:bottom w:val="single" w:sz="4" w:space="0" w:color="000000" w:themeColor="text1"/>
            </w:tcBorders>
          </w:tcPr>
          <w:p w14:paraId="1543A947" w14:textId="135113A0" w:rsidR="001B5870" w:rsidRPr="009F6FAF" w:rsidRDefault="001B5870" w:rsidP="001B5870">
            <w:pPr>
              <w:rPr>
                <w:rFonts w:cs="Arial"/>
                <w:szCs w:val="20"/>
              </w:rPr>
            </w:pPr>
            <w:r>
              <w:t>5.7</w:t>
            </w:r>
          </w:p>
        </w:tc>
        <w:tc>
          <w:tcPr>
            <w:tcW w:w="1440" w:type="dxa"/>
            <w:tcBorders>
              <w:bottom w:val="single" w:sz="4" w:space="0" w:color="000000" w:themeColor="text1"/>
            </w:tcBorders>
          </w:tcPr>
          <w:p w14:paraId="5FC1C5B5" w14:textId="1A0E84F9" w:rsidR="001B5870" w:rsidRPr="009F6FAF" w:rsidRDefault="00475B2B" w:rsidP="001B5870">
            <w:pPr>
              <w:rPr>
                <w:rFonts w:cs="Arial"/>
                <w:szCs w:val="20"/>
              </w:rPr>
            </w:pPr>
            <w:r>
              <w:t>Reviews project overview &amp; posts response = 1 hour</w:t>
            </w:r>
          </w:p>
        </w:tc>
      </w:tr>
      <w:tr w:rsidR="001B5870" w:rsidRPr="007F339F" w14:paraId="61EB282C" w14:textId="77777777" w:rsidTr="4948C66D">
        <w:tc>
          <w:tcPr>
            <w:tcW w:w="10170" w:type="dxa"/>
            <w:gridSpan w:val="2"/>
            <w:tcMar>
              <w:top w:w="115" w:type="dxa"/>
              <w:left w:w="115" w:type="dxa"/>
              <w:bottom w:w="115" w:type="dxa"/>
              <w:right w:w="115" w:type="dxa"/>
            </w:tcMar>
          </w:tcPr>
          <w:p w14:paraId="6793EB2E" w14:textId="00392484" w:rsidR="004D7878" w:rsidRDefault="00665BCD" w:rsidP="004D7878">
            <w:pPr>
              <w:rPr>
                <w:b/>
                <w:color w:val="000000"/>
              </w:rPr>
            </w:pPr>
            <w:r>
              <w:rPr>
                <w:b/>
                <w:color w:val="000000"/>
              </w:rPr>
              <w:t>Required Readings</w:t>
            </w:r>
          </w:p>
          <w:p w14:paraId="30B2287E" w14:textId="77777777" w:rsidR="004D7878" w:rsidRDefault="004D7878" w:rsidP="004D7878">
            <w:pPr>
              <w:ind w:firstLine="720"/>
              <w:rPr>
                <w:b/>
                <w:color w:val="000000"/>
              </w:rPr>
            </w:pPr>
          </w:p>
          <w:p w14:paraId="45FFD621" w14:textId="184B9D0A" w:rsidR="00665BCD" w:rsidRDefault="00665BCD" w:rsidP="004D7878">
            <w:pPr>
              <w:ind w:left="360" w:hanging="360"/>
            </w:pPr>
            <w:r>
              <w:rPr>
                <w:b/>
              </w:rPr>
              <w:t xml:space="preserve">Read </w:t>
            </w:r>
            <w:r>
              <w:t xml:space="preserve">the following in </w:t>
            </w:r>
            <w:r>
              <w:rPr>
                <w:i/>
              </w:rPr>
              <w:t>Statistics for the Behavioral Sciences</w:t>
            </w:r>
            <w:r>
              <w:t>:</w:t>
            </w:r>
          </w:p>
          <w:p w14:paraId="27D4506B" w14:textId="77777777" w:rsidR="00665BCD" w:rsidRDefault="00665BCD" w:rsidP="004D7878">
            <w:pPr>
              <w:ind w:left="360" w:hanging="360"/>
              <w:rPr>
                <w:b/>
                <w:color w:val="000000"/>
              </w:rPr>
            </w:pPr>
          </w:p>
          <w:p w14:paraId="4D48BD92" w14:textId="44B11365" w:rsidR="00665BCD" w:rsidRPr="0098657D" w:rsidRDefault="001E5611" w:rsidP="00A620EE">
            <w:pPr>
              <w:pStyle w:val="ListParagraph"/>
              <w:numPr>
                <w:ilvl w:val="0"/>
                <w:numId w:val="36"/>
              </w:numPr>
              <w:ind w:left="395"/>
              <w:rPr>
                <w:b/>
                <w:color w:val="000000"/>
              </w:rPr>
            </w:pPr>
            <w:r w:rsidRPr="00665BCD">
              <w:rPr>
                <w:color w:val="000000"/>
              </w:rPr>
              <w:t>Ch. 2</w:t>
            </w:r>
            <w:r>
              <w:rPr>
                <w:color w:val="000000"/>
              </w:rPr>
              <w:t xml:space="preserve"> </w:t>
            </w:r>
            <w:r w:rsidRPr="0098657D">
              <w:rPr>
                <w:color w:val="000000"/>
              </w:rPr>
              <w:t>“</w:t>
            </w:r>
            <w:r w:rsidRPr="00EB7A77">
              <w:rPr>
                <w:color w:val="000000"/>
              </w:rPr>
              <w:t>Frequency Distributions</w:t>
            </w:r>
            <w:r w:rsidRPr="0098657D">
              <w:rPr>
                <w:color w:val="000000"/>
              </w:rPr>
              <w:t>” s</w:t>
            </w:r>
            <w:r w:rsidR="004D7878" w:rsidRPr="0098657D">
              <w:rPr>
                <w:color w:val="000000"/>
              </w:rPr>
              <w:t>ections 2.1</w:t>
            </w:r>
            <w:r w:rsidR="00CA45EA" w:rsidRPr="0098657D">
              <w:rPr>
                <w:color w:val="000000"/>
              </w:rPr>
              <w:t xml:space="preserve"> to </w:t>
            </w:r>
            <w:r w:rsidR="004D7878" w:rsidRPr="0098657D">
              <w:rPr>
                <w:color w:val="000000"/>
              </w:rPr>
              <w:t>2.4</w:t>
            </w:r>
          </w:p>
          <w:p w14:paraId="56182EF9" w14:textId="2494ED2E" w:rsidR="00665BCD" w:rsidRPr="0098657D" w:rsidRDefault="00A74865" w:rsidP="00A620EE">
            <w:pPr>
              <w:pStyle w:val="ListParagraph"/>
              <w:numPr>
                <w:ilvl w:val="0"/>
                <w:numId w:val="36"/>
              </w:numPr>
              <w:ind w:left="395"/>
              <w:rPr>
                <w:rStyle w:val="Hyperlink"/>
                <w:b/>
                <w:color w:val="000000"/>
                <w:u w:val="none"/>
              </w:rPr>
            </w:pPr>
            <w:r w:rsidRPr="00EB7A77">
              <w:rPr>
                <w:color w:val="000000"/>
              </w:rPr>
              <w:t>Ch</w:t>
            </w:r>
            <w:r w:rsidR="00E518CB" w:rsidRPr="0098657D">
              <w:rPr>
                <w:color w:val="000000"/>
              </w:rPr>
              <w:t>.</w:t>
            </w:r>
            <w:r w:rsidRPr="0098657D">
              <w:rPr>
                <w:color w:val="000000"/>
              </w:rPr>
              <w:t xml:space="preserve"> 3 </w:t>
            </w:r>
            <w:r w:rsidR="00E518CB" w:rsidRPr="0098657D">
              <w:rPr>
                <w:color w:val="000000"/>
              </w:rPr>
              <w:t>“</w:t>
            </w:r>
            <w:r w:rsidR="00E518CB" w:rsidRPr="00EB7A77">
              <w:rPr>
                <w:color w:val="000000"/>
              </w:rPr>
              <w:t>Central Tendency</w:t>
            </w:r>
            <w:r w:rsidR="00E518CB" w:rsidRPr="0098657D">
              <w:rPr>
                <w:color w:val="000000"/>
              </w:rPr>
              <w:t>”</w:t>
            </w:r>
            <w:r w:rsidR="00665BCD" w:rsidRPr="0098657D">
              <w:rPr>
                <w:b/>
                <w:color w:val="000000"/>
              </w:rPr>
              <w:t xml:space="preserve"> </w:t>
            </w:r>
          </w:p>
          <w:p w14:paraId="4F463DB5" w14:textId="5138AB67" w:rsidR="00A74865" w:rsidRPr="0098657D" w:rsidRDefault="00A74865" w:rsidP="00A74865">
            <w:pPr>
              <w:widowControl w:val="0"/>
              <w:pBdr>
                <w:top w:val="nil"/>
                <w:left w:val="nil"/>
                <w:bottom w:val="nil"/>
                <w:right w:val="nil"/>
                <w:between w:val="nil"/>
              </w:pBdr>
            </w:pPr>
          </w:p>
          <w:p w14:paraId="013D1D5B" w14:textId="6828376D" w:rsidR="00665BCD" w:rsidRDefault="00665BCD" w:rsidP="001B5870">
            <w:pPr>
              <w:widowControl w:val="0"/>
              <w:pBdr>
                <w:top w:val="nil"/>
                <w:left w:val="nil"/>
                <w:bottom w:val="nil"/>
                <w:right w:val="nil"/>
                <w:between w:val="nil"/>
              </w:pBdr>
            </w:pPr>
            <w:r w:rsidRPr="00665BCD">
              <w:rPr>
                <w:b/>
                <w:color w:val="000000"/>
              </w:rPr>
              <w:t>Watch</w:t>
            </w:r>
            <w:r w:rsidRPr="00665BCD">
              <w:rPr>
                <w:color w:val="000000"/>
              </w:rPr>
              <w:t xml:space="preserve"> </w:t>
            </w:r>
            <w:r w:rsidR="0098657D">
              <w:rPr>
                <w:color w:val="000000"/>
              </w:rPr>
              <w:t>“</w:t>
            </w:r>
            <w:hyperlink r:id="rId20" w:history="1">
              <w:r w:rsidRPr="00DC3FE5">
                <w:rPr>
                  <w:rStyle w:val="Hyperlink"/>
                </w:rPr>
                <w:t>Distribution and Skewness</w:t>
              </w:r>
            </w:hyperlink>
            <w:r w:rsidR="0098657D" w:rsidRPr="00EB7A77">
              <w:t>”</w:t>
            </w:r>
            <w:r w:rsidR="007945CF">
              <w:rPr>
                <w:rStyle w:val="Hyperlink"/>
                <w:sz w:val="16"/>
                <w:szCs w:val="16"/>
              </w:rPr>
              <w:t xml:space="preserve"> </w:t>
            </w:r>
            <w:r w:rsidR="007945CF">
              <w:t>(1</w:t>
            </w:r>
            <w:r w:rsidR="0098657D">
              <w:t>:</w:t>
            </w:r>
            <w:r w:rsidR="007945CF">
              <w:t>28)</w:t>
            </w:r>
          </w:p>
          <w:p w14:paraId="0D899635" w14:textId="77777777" w:rsidR="007945CF" w:rsidRPr="00EB7A77" w:rsidRDefault="007945CF" w:rsidP="00EB7A77">
            <w:pPr>
              <w:pBdr>
                <w:top w:val="nil"/>
                <w:left w:val="nil"/>
                <w:bottom w:val="nil"/>
                <w:right w:val="nil"/>
                <w:between w:val="nil"/>
              </w:pBdr>
              <w:ind w:left="360" w:hanging="360"/>
              <w:rPr>
                <w:b/>
                <w:color w:val="000000"/>
              </w:rPr>
            </w:pPr>
          </w:p>
          <w:p w14:paraId="509130F9" w14:textId="1CA1C2EB" w:rsidR="001B5870" w:rsidRPr="4948C66D" w:rsidRDefault="00665BCD" w:rsidP="00EB7A77">
            <w:pPr>
              <w:pBdr>
                <w:top w:val="nil"/>
                <w:left w:val="nil"/>
                <w:bottom w:val="nil"/>
                <w:right w:val="nil"/>
                <w:between w:val="nil"/>
              </w:pBdr>
              <w:rPr>
                <w:rFonts w:eastAsia="Arial" w:cs="Arial"/>
                <w:b/>
                <w:bCs/>
              </w:rPr>
            </w:pPr>
            <w:r w:rsidRPr="00EB7A77">
              <w:rPr>
                <w:b/>
                <w:color w:val="000000"/>
              </w:rPr>
              <w:t>Fee</w:t>
            </w:r>
            <w:r>
              <w:t xml:space="preserve">l free to post </w:t>
            </w:r>
            <w:r w:rsidRPr="00406E19">
              <w:t>questions, comments, or observations to share with the class in the General Q &amp; A discussion forum.</w:t>
            </w:r>
          </w:p>
        </w:tc>
        <w:tc>
          <w:tcPr>
            <w:tcW w:w="1440" w:type="dxa"/>
            <w:tcBorders>
              <w:bottom w:val="single" w:sz="4" w:space="0" w:color="000000" w:themeColor="text1"/>
            </w:tcBorders>
          </w:tcPr>
          <w:p w14:paraId="4EFA8B53" w14:textId="3B097278" w:rsidR="001B5870" w:rsidRDefault="001B5870" w:rsidP="001B5870">
            <w:r>
              <w:t>1.2, 1.3, 1.4</w:t>
            </w:r>
            <w:r w:rsidR="00665BCD">
              <w:t>, 1.6</w:t>
            </w:r>
          </w:p>
          <w:p w14:paraId="65C21C1B" w14:textId="77777777" w:rsidR="00A74865" w:rsidRDefault="00A74865" w:rsidP="001B5870">
            <w:pPr>
              <w:rPr>
                <w:rFonts w:cs="Arial"/>
                <w:szCs w:val="20"/>
              </w:rPr>
            </w:pPr>
          </w:p>
          <w:p w14:paraId="6D10A84E" w14:textId="74792FB2" w:rsidR="00A74865" w:rsidRPr="009F6FAF" w:rsidRDefault="00A74865" w:rsidP="001B5870">
            <w:pPr>
              <w:rPr>
                <w:rFonts w:cs="Arial"/>
                <w:szCs w:val="20"/>
              </w:rPr>
            </w:pPr>
          </w:p>
        </w:tc>
        <w:tc>
          <w:tcPr>
            <w:tcW w:w="1440" w:type="dxa"/>
            <w:tcBorders>
              <w:bottom w:val="single" w:sz="4" w:space="0" w:color="000000" w:themeColor="text1"/>
            </w:tcBorders>
          </w:tcPr>
          <w:p w14:paraId="3315AF19" w14:textId="65990531" w:rsidR="001B5870" w:rsidRPr="009F6FAF" w:rsidRDefault="00475B2B" w:rsidP="001B5870">
            <w:pPr>
              <w:rPr>
                <w:rFonts w:cs="Arial"/>
                <w:szCs w:val="20"/>
              </w:rPr>
            </w:pPr>
            <w:r>
              <w:rPr>
                <w:rFonts w:cs="Arial"/>
                <w:szCs w:val="20"/>
              </w:rPr>
              <w:t>Video = 0.25 hours</w:t>
            </w:r>
          </w:p>
        </w:tc>
      </w:tr>
      <w:tr w:rsidR="00E6745D" w:rsidRPr="007F339F" w14:paraId="32DE1F7C" w14:textId="77777777" w:rsidTr="4948C66D">
        <w:tc>
          <w:tcPr>
            <w:tcW w:w="10170" w:type="dxa"/>
            <w:gridSpan w:val="2"/>
            <w:tcMar>
              <w:top w:w="115" w:type="dxa"/>
              <w:left w:w="115" w:type="dxa"/>
              <w:bottom w:w="115" w:type="dxa"/>
              <w:right w:w="115" w:type="dxa"/>
            </w:tcMar>
          </w:tcPr>
          <w:p w14:paraId="1B426AE7" w14:textId="77777777" w:rsidR="00E6745D" w:rsidRDefault="00E6745D" w:rsidP="00E6745D">
            <w:pPr>
              <w:tabs>
                <w:tab w:val="left" w:pos="2329"/>
              </w:tabs>
              <w:rPr>
                <w:b/>
              </w:rPr>
            </w:pPr>
            <w:r>
              <w:rPr>
                <w:b/>
              </w:rPr>
              <w:t>Assignment Preparation</w:t>
            </w:r>
          </w:p>
          <w:p w14:paraId="5E0BD4F7" w14:textId="7A547C14" w:rsidR="00E6745D" w:rsidRDefault="00E6745D" w:rsidP="00E6745D">
            <w:pPr>
              <w:tabs>
                <w:tab w:val="left" w:pos="2329"/>
              </w:tabs>
              <w:rPr>
                <w:b/>
              </w:rPr>
            </w:pPr>
          </w:p>
          <w:p w14:paraId="162900E8" w14:textId="14CCB1CC" w:rsidR="00A47DDD" w:rsidRPr="00A47DDD" w:rsidRDefault="00A47DDD" w:rsidP="00E6745D">
            <w:pPr>
              <w:tabs>
                <w:tab w:val="left" w:pos="2329"/>
              </w:tabs>
            </w:pPr>
            <w:r>
              <w:rPr>
                <w:b/>
              </w:rPr>
              <w:t xml:space="preserve">Resource: </w:t>
            </w:r>
            <w:r>
              <w:t>Week 1 Practice Homework Worksheet</w:t>
            </w:r>
          </w:p>
          <w:p w14:paraId="53DDAD76" w14:textId="77777777" w:rsidR="00A47DDD" w:rsidRDefault="00A47DDD" w:rsidP="00E6745D">
            <w:pPr>
              <w:tabs>
                <w:tab w:val="left" w:pos="2329"/>
              </w:tabs>
              <w:rPr>
                <w:b/>
              </w:rPr>
            </w:pPr>
          </w:p>
          <w:p w14:paraId="06F5F8A7" w14:textId="49EC8BF8" w:rsidR="00E6745D" w:rsidRPr="00774D94" w:rsidRDefault="00E6745D" w:rsidP="00E6745D">
            <w:pPr>
              <w:tabs>
                <w:tab w:val="left" w:pos="2329"/>
              </w:tabs>
            </w:pPr>
            <w:r w:rsidRPr="00DC3FE5">
              <w:t>In preparation for this week’s assignments</w:t>
            </w:r>
            <w:r w:rsidR="00DC3FE5" w:rsidRPr="00DC3FE5">
              <w:t>,</w:t>
            </w:r>
            <w:r w:rsidRPr="00EB7A77">
              <w:t xml:space="preserve"> </w:t>
            </w:r>
            <w:r>
              <w:t xml:space="preserve">you will complete homework problems about </w:t>
            </w:r>
            <w:r w:rsidR="00D31B7C">
              <w:t xml:space="preserve">measures of central tendency and </w:t>
            </w:r>
            <w:r w:rsidRPr="00D31B7C">
              <w:t>frequency distribution.</w:t>
            </w:r>
            <w:r>
              <w:t xml:space="preserve"> This activity will help you practice the concepts covered in your homework assignment.</w:t>
            </w:r>
          </w:p>
          <w:p w14:paraId="2550C7E1" w14:textId="77777777" w:rsidR="00E6745D" w:rsidRDefault="00E6745D" w:rsidP="00E6745D">
            <w:pPr>
              <w:tabs>
                <w:tab w:val="left" w:pos="2329"/>
              </w:tabs>
              <w:rPr>
                <w:b/>
              </w:rPr>
            </w:pPr>
          </w:p>
          <w:p w14:paraId="2710D8D5" w14:textId="4372EB07" w:rsidR="00E6745D" w:rsidRDefault="00E6745D" w:rsidP="00E6745D">
            <w:pPr>
              <w:tabs>
                <w:tab w:val="left" w:pos="2329"/>
              </w:tabs>
            </w:pPr>
            <w:r>
              <w:rPr>
                <w:b/>
              </w:rPr>
              <w:t xml:space="preserve">Complete </w:t>
            </w:r>
            <w:r>
              <w:t xml:space="preserve">the </w:t>
            </w:r>
            <w:r w:rsidR="00A47DDD">
              <w:t>Week 1 Practice Homework W</w:t>
            </w:r>
            <w:r>
              <w:t>orksheet.</w:t>
            </w:r>
            <w:r>
              <w:rPr>
                <w:b/>
              </w:rPr>
              <w:t xml:space="preserve"> </w:t>
            </w:r>
          </w:p>
          <w:p w14:paraId="4C5B31E7" w14:textId="77777777" w:rsidR="00E6745D" w:rsidRDefault="00E6745D" w:rsidP="00E6745D">
            <w:pPr>
              <w:tabs>
                <w:tab w:val="left" w:pos="2329"/>
              </w:tabs>
              <w:rPr>
                <w:b/>
              </w:rPr>
            </w:pPr>
          </w:p>
          <w:p w14:paraId="131C15AB" w14:textId="64FA74D8" w:rsidR="00E6745D" w:rsidRPr="00910BB9" w:rsidRDefault="005F72C1" w:rsidP="00E518CB">
            <w:pPr>
              <w:tabs>
                <w:tab w:val="left" w:pos="2329"/>
              </w:tabs>
              <w:rPr>
                <w:sz w:val="16"/>
                <w:szCs w:val="16"/>
              </w:rPr>
            </w:pPr>
            <w:r>
              <w:rPr>
                <w:b/>
              </w:rPr>
              <w:t xml:space="preserve">Attend </w:t>
            </w:r>
            <w:r>
              <w:t>the Adobe Connect Live Session to review the problems and ask questions.</w:t>
            </w:r>
          </w:p>
        </w:tc>
        <w:tc>
          <w:tcPr>
            <w:tcW w:w="1440" w:type="dxa"/>
            <w:tcBorders>
              <w:bottom w:val="single" w:sz="4" w:space="0" w:color="000000" w:themeColor="text1"/>
            </w:tcBorders>
          </w:tcPr>
          <w:p w14:paraId="3777ECBB" w14:textId="7C245638" w:rsidR="00E6745D" w:rsidRDefault="00837770" w:rsidP="00E6745D">
            <w:r>
              <w:t>1.1, 1.2, 1.3, 1.4, 1.6</w:t>
            </w:r>
          </w:p>
        </w:tc>
        <w:tc>
          <w:tcPr>
            <w:tcW w:w="1440" w:type="dxa"/>
            <w:tcBorders>
              <w:bottom w:val="single" w:sz="4" w:space="0" w:color="000000" w:themeColor="text1"/>
            </w:tcBorders>
          </w:tcPr>
          <w:p w14:paraId="0EC190D6" w14:textId="15A12936" w:rsidR="004E458C" w:rsidRDefault="004E458C" w:rsidP="00E6745D">
            <w:r>
              <w:t>Compute Math problems = 1 hours</w:t>
            </w:r>
          </w:p>
        </w:tc>
      </w:tr>
      <w:tr w:rsidR="00E6745D" w:rsidRPr="00842155" w14:paraId="33A979E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E6745D" w:rsidRDefault="00E6745D" w:rsidP="00E6745D">
            <w:pPr>
              <w:tabs>
                <w:tab w:val="left" w:pos="0"/>
                <w:tab w:val="left" w:pos="3720"/>
              </w:tabs>
              <w:outlineLvl w:val="0"/>
              <w:rPr>
                <w:rFonts w:eastAsia="Arial" w:cs="Arial"/>
                <w:i/>
                <w:iCs/>
              </w:rPr>
            </w:pPr>
            <w:r w:rsidRPr="4948C66D">
              <w:rPr>
                <w:rFonts w:eastAsia="Arial" w:cs="Arial"/>
                <w:b/>
                <w:bCs/>
                <w:i/>
                <w:iCs/>
                <w:sz w:val="22"/>
                <w:szCs w:val="22"/>
              </w:rPr>
              <w:lastRenderedPageBreak/>
              <w:t>Supplemental Resources and Activities</w:t>
            </w:r>
          </w:p>
          <w:p w14:paraId="4565DE45" w14:textId="77777777" w:rsidR="00E6745D" w:rsidRPr="005B10FE" w:rsidRDefault="00E6745D" w:rsidP="00E6745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E6745D" w:rsidRPr="005B10FE" w:rsidRDefault="00E6745D" w:rsidP="00E6745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E6745D" w:rsidRPr="005B10FE" w:rsidRDefault="00E6745D" w:rsidP="00E6745D">
            <w:pPr>
              <w:tabs>
                <w:tab w:val="left" w:pos="0"/>
                <w:tab w:val="left" w:pos="3720"/>
              </w:tabs>
              <w:outlineLvl w:val="0"/>
              <w:rPr>
                <w:rFonts w:eastAsia="Arial" w:cs="Arial"/>
                <w:b/>
                <w:bCs/>
                <w:i/>
                <w:iCs/>
              </w:rPr>
            </w:pPr>
            <w:r w:rsidRPr="4948C66D">
              <w:rPr>
                <w:rFonts w:eastAsia="Arial" w:cs="Arial"/>
                <w:b/>
                <w:bCs/>
                <w:i/>
                <w:iCs/>
              </w:rPr>
              <w:t>AIE</w:t>
            </w:r>
          </w:p>
        </w:tc>
      </w:tr>
      <w:tr w:rsidR="00E6745D" w:rsidRPr="007F339F" w14:paraId="11DF91B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B75DA8" w14:textId="77777777" w:rsidR="00E6745D" w:rsidRDefault="00E6745D" w:rsidP="00E6745D">
            <w:pPr>
              <w:rPr>
                <w:rFonts w:eastAsia="Arial" w:cs="Arial"/>
                <w:b/>
                <w:bCs/>
              </w:rPr>
            </w:pPr>
            <w:r w:rsidRPr="4948C66D">
              <w:rPr>
                <w:rFonts w:eastAsia="Arial" w:cs="Arial"/>
                <w:b/>
                <w:bCs/>
              </w:rPr>
              <w:t xml:space="preserve">Adobe Connect Live Discussion </w:t>
            </w:r>
          </w:p>
          <w:p w14:paraId="2090A05E" w14:textId="77777777" w:rsidR="00E6745D" w:rsidRDefault="00E6745D" w:rsidP="00E6745D">
            <w:pPr>
              <w:pStyle w:val="AssignmentsLevel1"/>
            </w:pPr>
          </w:p>
          <w:p w14:paraId="676501AD" w14:textId="77777777" w:rsidR="00E6745D" w:rsidRPr="00AA1459" w:rsidRDefault="00E6745D" w:rsidP="00E6745D">
            <w:pPr>
              <w:pStyle w:val="AssignmentsLevel1"/>
            </w:pPr>
            <w:r w:rsidRPr="4948C66D">
              <w:rPr>
                <w:b/>
                <w:bCs/>
              </w:rPr>
              <w:t>Review</w:t>
            </w:r>
            <w:r>
              <w:t xml:space="preserve"> </w:t>
            </w:r>
            <w:hyperlink r:id="rId21">
              <w:r w:rsidRPr="4948C66D">
                <w:rPr>
                  <w:rStyle w:val="Hyperlink"/>
                </w:rPr>
                <w:t>Adobe Connect Resources</w:t>
              </w:r>
            </w:hyperlink>
            <w:r>
              <w:t xml:space="preserve">.  </w:t>
            </w:r>
          </w:p>
          <w:p w14:paraId="28FE2749" w14:textId="77777777" w:rsidR="00E6745D" w:rsidRPr="00730048" w:rsidRDefault="00E6745D" w:rsidP="00E6745D">
            <w:pPr>
              <w:pStyle w:val="AssignmentsLevel1"/>
            </w:pPr>
          </w:p>
          <w:p w14:paraId="3935E267" w14:textId="77777777" w:rsidR="00E6745D" w:rsidRPr="00730048" w:rsidRDefault="00E6745D" w:rsidP="00E6745D">
            <w:pPr>
              <w:pStyle w:val="AssignmentsLevel1"/>
            </w:pPr>
            <w:r w:rsidRPr="4948C66D">
              <w:rPr>
                <w:b/>
                <w:bCs/>
              </w:rPr>
              <w:t>Participate</w:t>
            </w:r>
            <w:r>
              <w:t xml:space="preserve"> in the scheduled live session with the course instructor. This session will provide an overview of the class and discuss the major assignments in the course.</w:t>
            </w:r>
          </w:p>
          <w:p w14:paraId="633B5CD0" w14:textId="77777777" w:rsidR="00E6745D" w:rsidRPr="00730048" w:rsidRDefault="00E6745D" w:rsidP="00E6745D">
            <w:pPr>
              <w:pStyle w:val="AssignmentsLevel1"/>
            </w:pPr>
          </w:p>
          <w:p w14:paraId="776477C4" w14:textId="77777777" w:rsidR="00E6745D" w:rsidRPr="00730048" w:rsidRDefault="00E6745D" w:rsidP="00E6745D">
            <w:pPr>
              <w:pStyle w:val="AssignmentsLevel1"/>
            </w:pPr>
            <w:r w:rsidRPr="4948C66D">
              <w:rPr>
                <w:b/>
                <w:bCs/>
              </w:rPr>
              <w:t>Prepare</w:t>
            </w:r>
            <w:r>
              <w:t xml:space="preserve"> to ask questions concerning the content of the week and the course as a whole.</w:t>
            </w:r>
          </w:p>
          <w:p w14:paraId="5C56B2DF" w14:textId="69E33466" w:rsidR="00A952A7" w:rsidRDefault="00A952A7" w:rsidP="00E6745D">
            <w:pPr>
              <w:pStyle w:val="AssignmentsLevel1"/>
            </w:pPr>
          </w:p>
          <w:p w14:paraId="6453A318" w14:textId="05190E40" w:rsidR="00E6745D" w:rsidRPr="007F339F" w:rsidRDefault="00E6745D" w:rsidP="00E6745D">
            <w:pPr>
              <w:pStyle w:val="AssignmentsLevel1"/>
              <w:rPr>
                <w:b/>
                <w:bCs/>
              </w:rPr>
            </w:pPr>
            <w:r w:rsidRPr="00EB7A77">
              <w:rPr>
                <w:i/>
              </w:rPr>
              <w:t>Note:</w:t>
            </w:r>
            <w:r>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7A4CA86" w14:textId="77777777" w:rsidR="00E6745D" w:rsidRPr="009F6FAF" w:rsidRDefault="00E6745D" w:rsidP="00E6745D">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07FA6BB9" w14:textId="77777777" w:rsidR="00E6745D" w:rsidRDefault="00E6745D" w:rsidP="00E6745D">
            <w:pPr>
              <w:tabs>
                <w:tab w:val="left" w:pos="0"/>
                <w:tab w:val="left" w:pos="3720"/>
              </w:tabs>
              <w:outlineLvl w:val="0"/>
              <w:rPr>
                <w:rFonts w:eastAsia="Arial" w:cs="Arial"/>
              </w:rPr>
            </w:pPr>
            <w:r w:rsidRPr="4948C66D">
              <w:rPr>
                <w:rFonts w:eastAsia="Arial" w:cs="Arial"/>
              </w:rPr>
              <w:t xml:space="preserve">Live Discussion: lecture and discussion = </w:t>
            </w:r>
            <w:r w:rsidRPr="00E035EE">
              <w:rPr>
                <w:rFonts w:eastAsia="Arial" w:cs="Arial"/>
                <w:bCs/>
              </w:rPr>
              <w:t>1 hour</w:t>
            </w:r>
          </w:p>
          <w:p w14:paraId="2D034132" w14:textId="77777777" w:rsidR="00E6745D" w:rsidRPr="00384A8F" w:rsidRDefault="00E6745D" w:rsidP="00E6745D">
            <w:pPr>
              <w:rPr>
                <w:rFonts w:cs="Arial"/>
                <w:szCs w:val="20"/>
              </w:rPr>
            </w:pPr>
          </w:p>
          <w:p w14:paraId="70E8DC59" w14:textId="77777777" w:rsidR="00E6745D" w:rsidRDefault="00E6745D" w:rsidP="00E6745D">
            <w:pPr>
              <w:rPr>
                <w:rFonts w:cs="Arial"/>
                <w:szCs w:val="20"/>
              </w:rPr>
            </w:pPr>
          </w:p>
          <w:p w14:paraId="305A4396" w14:textId="77777777" w:rsidR="00E6745D" w:rsidRPr="00384A8F" w:rsidRDefault="00E6745D" w:rsidP="00E6745D">
            <w:pPr>
              <w:jc w:val="center"/>
              <w:rPr>
                <w:rFonts w:cs="Arial"/>
                <w:szCs w:val="20"/>
              </w:rPr>
            </w:pPr>
          </w:p>
        </w:tc>
      </w:tr>
      <w:tr w:rsidR="00E6745D" w:rsidRPr="00842155" w14:paraId="0365684B"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0FBBE23" w14:textId="3D0D0345" w:rsidR="00E6745D" w:rsidRDefault="00E6745D" w:rsidP="00E6745D">
            <w:pPr>
              <w:rPr>
                <w:b/>
              </w:rPr>
            </w:pPr>
            <w:r>
              <w:rPr>
                <w:b/>
                <w:color w:val="000000"/>
              </w:rPr>
              <w:t xml:space="preserve">Introduction to Statistics </w:t>
            </w:r>
            <w:r>
              <w:rPr>
                <w:b/>
              </w:rPr>
              <w:t>Supplemental Resources</w:t>
            </w:r>
          </w:p>
          <w:p w14:paraId="374355B2" w14:textId="2D3B549F" w:rsidR="008F37DC" w:rsidRDefault="008F37DC" w:rsidP="00E6745D">
            <w:pPr>
              <w:rPr>
                <w:b/>
                <w:color w:val="000000"/>
              </w:rPr>
            </w:pPr>
          </w:p>
          <w:p w14:paraId="00C09D6E" w14:textId="2DDB9B3D" w:rsidR="008F37DC" w:rsidRDefault="008F37DC" w:rsidP="00E6745D">
            <w:r>
              <w:rPr>
                <w:b/>
              </w:rPr>
              <w:t xml:space="preserve">Read </w:t>
            </w:r>
            <w:r>
              <w:t xml:space="preserve">the following in </w:t>
            </w:r>
            <w:r>
              <w:rPr>
                <w:i/>
              </w:rPr>
              <w:t>Statistics for the Behavioral Sciences</w:t>
            </w:r>
            <w:r>
              <w:t>:</w:t>
            </w:r>
          </w:p>
          <w:p w14:paraId="2D445CAE" w14:textId="77777777" w:rsidR="00A952A7" w:rsidRPr="008F37DC" w:rsidRDefault="00A952A7" w:rsidP="00E6745D"/>
          <w:p w14:paraId="14BA17AA" w14:textId="554055AD" w:rsidR="00E6745D" w:rsidRPr="008F37DC" w:rsidRDefault="008F37DC" w:rsidP="00A620EE">
            <w:pPr>
              <w:pStyle w:val="ListParagraph"/>
              <w:numPr>
                <w:ilvl w:val="0"/>
                <w:numId w:val="40"/>
              </w:numPr>
              <w:ind w:left="395"/>
              <w:rPr>
                <w:b/>
                <w:color w:val="000000"/>
              </w:rPr>
            </w:pPr>
            <w:r w:rsidRPr="008F37DC">
              <w:rPr>
                <w:color w:val="000000"/>
              </w:rPr>
              <w:t>Appendix A</w:t>
            </w:r>
          </w:p>
          <w:p w14:paraId="422A8B28" w14:textId="4C5E2B29" w:rsidR="00E6745D" w:rsidRPr="008F37DC" w:rsidRDefault="008F37DC" w:rsidP="00A620EE">
            <w:pPr>
              <w:pStyle w:val="ListParagraph"/>
              <w:numPr>
                <w:ilvl w:val="0"/>
                <w:numId w:val="40"/>
              </w:numPr>
              <w:tabs>
                <w:tab w:val="left" w:pos="0"/>
                <w:tab w:val="left" w:pos="3720"/>
              </w:tabs>
              <w:ind w:left="395"/>
              <w:rPr>
                <w:color w:val="000000"/>
              </w:rPr>
            </w:pPr>
            <w:r w:rsidRPr="00A952A7">
              <w:rPr>
                <w:color w:val="000000"/>
              </w:rPr>
              <w:t>Ch. 1 “</w:t>
            </w:r>
            <w:r w:rsidRPr="00EB7A77">
              <w:rPr>
                <w:color w:val="000000"/>
              </w:rPr>
              <w:t>Introduction to Statistics”</w:t>
            </w:r>
            <w:r w:rsidRPr="00A952A7">
              <w:rPr>
                <w:color w:val="000000"/>
              </w:rPr>
              <w:t xml:space="preserve"> </w:t>
            </w:r>
            <w:r w:rsidR="00A952A7">
              <w:rPr>
                <w:color w:val="000000"/>
              </w:rPr>
              <w:t>S</w:t>
            </w:r>
            <w:r w:rsidR="00E6745D" w:rsidRPr="00A952A7">
              <w:rPr>
                <w:color w:val="000000"/>
              </w:rPr>
              <w:t>ections</w:t>
            </w:r>
            <w:r w:rsidR="00E6745D" w:rsidRPr="008F37DC">
              <w:rPr>
                <w:color w:val="000000"/>
              </w:rPr>
              <w:t xml:space="preserve"> 1.3</w:t>
            </w:r>
            <w:r>
              <w:rPr>
                <w:color w:val="000000"/>
              </w:rPr>
              <w:t xml:space="preserve"> and </w:t>
            </w:r>
            <w:r w:rsidR="00E6745D" w:rsidRPr="008F37DC">
              <w:rPr>
                <w:color w:val="000000"/>
              </w:rPr>
              <w:t>1.4</w:t>
            </w:r>
          </w:p>
          <w:p w14:paraId="7584FCAD" w14:textId="77777777" w:rsidR="00E6745D" w:rsidRDefault="00E6745D" w:rsidP="00E6745D">
            <w:pPr>
              <w:tabs>
                <w:tab w:val="left" w:pos="0"/>
                <w:tab w:val="left" w:pos="3720"/>
              </w:tabs>
              <w:rPr>
                <w:b/>
                <w:color w:val="000000"/>
              </w:rPr>
            </w:pPr>
          </w:p>
          <w:p w14:paraId="09DE7B14" w14:textId="7C1708D0" w:rsidR="00E6745D" w:rsidRDefault="00E6745D" w:rsidP="00E6745D">
            <w:pPr>
              <w:tabs>
                <w:tab w:val="left" w:pos="0"/>
                <w:tab w:val="left" w:pos="3720"/>
              </w:tabs>
              <w:rPr>
                <w:color w:val="0000FF"/>
                <w:u w:val="single"/>
              </w:rPr>
            </w:pPr>
            <w:r>
              <w:rPr>
                <w:b/>
                <w:color w:val="000000"/>
              </w:rPr>
              <w:t xml:space="preserve">Watch </w:t>
            </w:r>
            <w:r w:rsidR="00A952A7" w:rsidRPr="00EB7A77">
              <w:rPr>
                <w:color w:val="000000"/>
              </w:rPr>
              <w:t>“</w:t>
            </w:r>
            <w:hyperlink r:id="rId22" w:history="1">
              <w:r w:rsidRPr="00BB7207">
                <w:rPr>
                  <w:rStyle w:val="Hyperlink"/>
                </w:rPr>
                <w:t>Statistics intro: Mean, median, &amp; mode</w:t>
              </w:r>
            </w:hyperlink>
            <w:r w:rsidR="00A952A7" w:rsidRPr="00EB7A77">
              <w:t>”</w:t>
            </w:r>
            <w:r>
              <w:rPr>
                <w:color w:val="000000"/>
              </w:rPr>
              <w:t xml:space="preserve"> </w:t>
            </w:r>
            <w:r w:rsidR="008F37DC">
              <w:rPr>
                <w:color w:val="000000"/>
              </w:rPr>
              <w:t xml:space="preserve">from </w:t>
            </w:r>
            <w:r>
              <w:rPr>
                <w:color w:val="000000"/>
              </w:rPr>
              <w:t>Khan Academy</w:t>
            </w:r>
            <w:r w:rsidR="008F37DC">
              <w:rPr>
                <w:color w:val="000000"/>
              </w:rPr>
              <w:t>.</w:t>
            </w:r>
            <w:r>
              <w:rPr>
                <w:color w:val="000000"/>
              </w:rPr>
              <w:t xml:space="preserve"> (26:06) </w:t>
            </w:r>
          </w:p>
          <w:p w14:paraId="3724560E" w14:textId="77777777" w:rsidR="00E6745D" w:rsidRDefault="00E6745D" w:rsidP="00E6745D">
            <w:pPr>
              <w:tabs>
                <w:tab w:val="left" w:pos="0"/>
                <w:tab w:val="left" w:pos="3720"/>
              </w:tabs>
              <w:rPr>
                <w:color w:val="0000FF"/>
                <w:u w:val="single"/>
              </w:rPr>
            </w:pPr>
          </w:p>
          <w:p w14:paraId="6CEC611C" w14:textId="56F58E8B" w:rsidR="00E6745D" w:rsidRPr="4948C66D" w:rsidRDefault="000D3A64" w:rsidP="00E6745D">
            <w:pPr>
              <w:tabs>
                <w:tab w:val="left" w:pos="2329"/>
              </w:tabs>
              <w:rPr>
                <w:rFonts w:eastAsia="Arial" w:cs="Arial"/>
                <w:b/>
                <w:bCs/>
              </w:rPr>
            </w:pPr>
            <w:r>
              <w:t xml:space="preserve">Feel free to post </w:t>
            </w:r>
            <w:r w:rsidRPr="00406E19">
              <w:t>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43567299" w14:textId="3F921370" w:rsidR="00E6745D" w:rsidRPr="009F6FAF" w:rsidRDefault="008F37DC" w:rsidP="00E6745D">
            <w:pPr>
              <w:rPr>
                <w:rFonts w:cs="Arial"/>
                <w:szCs w:val="20"/>
              </w:rPr>
            </w:pPr>
            <w:r>
              <w:t xml:space="preserve">1.1, </w:t>
            </w:r>
            <w:r w:rsidR="00E6745D">
              <w:t>1.2, 1.3, 1.4</w:t>
            </w:r>
          </w:p>
        </w:tc>
        <w:tc>
          <w:tcPr>
            <w:tcW w:w="1440" w:type="dxa"/>
            <w:tcBorders>
              <w:left w:val="single" w:sz="4" w:space="0" w:color="000000" w:themeColor="text1"/>
            </w:tcBorders>
            <w:shd w:val="clear" w:color="auto" w:fill="FFFFFF" w:themeFill="background1"/>
          </w:tcPr>
          <w:p w14:paraId="66772222" w14:textId="669B4881" w:rsidR="00E6745D" w:rsidRPr="009F6FAF" w:rsidRDefault="007945CF" w:rsidP="00E6745D">
            <w:pPr>
              <w:rPr>
                <w:rFonts w:cs="Arial"/>
                <w:szCs w:val="20"/>
              </w:rPr>
            </w:pPr>
            <w:r>
              <w:rPr>
                <w:rFonts w:cs="Arial"/>
                <w:szCs w:val="20"/>
              </w:rPr>
              <w:t xml:space="preserve">Video = </w:t>
            </w:r>
            <w:r w:rsidR="000D3A64">
              <w:rPr>
                <w:rFonts w:cs="Arial"/>
                <w:szCs w:val="20"/>
              </w:rPr>
              <w:t>1</w:t>
            </w:r>
            <w:r>
              <w:rPr>
                <w:rFonts w:cs="Arial"/>
                <w:szCs w:val="20"/>
              </w:rPr>
              <w:t xml:space="preserve"> hour</w:t>
            </w:r>
          </w:p>
        </w:tc>
      </w:tr>
      <w:tr w:rsidR="00E6745D" w:rsidRPr="00842155" w14:paraId="2CD79AB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B772C0" w14:textId="77777777" w:rsidR="00E6745D" w:rsidRDefault="00E6745D" w:rsidP="00E6745D">
            <w:pPr>
              <w:tabs>
                <w:tab w:val="left" w:pos="0"/>
                <w:tab w:val="left" w:pos="3720"/>
              </w:tabs>
              <w:outlineLvl w:val="0"/>
              <w:rPr>
                <w:rFonts w:eastAsia="Arial" w:cs="Arial"/>
                <w:i/>
                <w:iCs/>
              </w:rPr>
            </w:pPr>
            <w:r w:rsidRPr="4948C66D">
              <w:rPr>
                <w:rFonts w:eastAsia="Arial" w:cs="Arial"/>
                <w:b/>
                <w:bCs/>
                <w:i/>
                <w:iCs/>
                <w:sz w:val="22"/>
                <w:szCs w:val="22"/>
              </w:rPr>
              <w:t>Graded Assignments</w:t>
            </w:r>
          </w:p>
          <w:p w14:paraId="33BA1DF8" w14:textId="77777777" w:rsidR="00E6745D" w:rsidRPr="005B10FE" w:rsidRDefault="00E6745D" w:rsidP="00E6745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E6745D" w:rsidRPr="005B10FE" w:rsidRDefault="00E6745D" w:rsidP="00E6745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E6745D" w:rsidRPr="005B10FE" w:rsidRDefault="00E6745D" w:rsidP="00E6745D">
            <w:pPr>
              <w:rPr>
                <w:rFonts w:eastAsia="Arial" w:cs="Arial"/>
                <w:b/>
                <w:bCs/>
                <w:i/>
                <w:iCs/>
              </w:rPr>
            </w:pPr>
            <w:r w:rsidRPr="4948C66D">
              <w:rPr>
                <w:rFonts w:eastAsia="Arial" w:cs="Arial"/>
                <w:b/>
                <w:bCs/>
                <w:i/>
                <w:iCs/>
              </w:rPr>
              <w:t>AIE</w:t>
            </w:r>
          </w:p>
        </w:tc>
      </w:tr>
      <w:tr w:rsidR="00E6745D" w:rsidRPr="00842155" w14:paraId="3EFDA4EB" w14:textId="77777777" w:rsidTr="4948C66D">
        <w:tc>
          <w:tcPr>
            <w:tcW w:w="10170" w:type="dxa"/>
            <w:gridSpan w:val="2"/>
            <w:tcMar>
              <w:top w:w="115" w:type="dxa"/>
              <w:left w:w="115" w:type="dxa"/>
              <w:bottom w:w="115" w:type="dxa"/>
              <w:right w:w="115" w:type="dxa"/>
            </w:tcMar>
          </w:tcPr>
          <w:p w14:paraId="36D2F4C2" w14:textId="77777777" w:rsidR="00E6745D" w:rsidRDefault="00E6745D" w:rsidP="00E6745D">
            <w:r w:rsidRPr="4948C66D">
              <w:rPr>
                <w:b/>
                <w:bCs/>
              </w:rPr>
              <w:t xml:space="preserve">Discussion: </w:t>
            </w:r>
            <w:r>
              <w:rPr>
                <w:b/>
              </w:rPr>
              <w:t>Math Experience</w:t>
            </w:r>
            <w:r>
              <w:t xml:space="preserve"> </w:t>
            </w:r>
          </w:p>
          <w:p w14:paraId="56047D0F" w14:textId="77777777" w:rsidR="00E6745D" w:rsidRDefault="00E6745D" w:rsidP="00E6745D"/>
          <w:p w14:paraId="141360B4" w14:textId="1E9E104B" w:rsidR="00B845FD" w:rsidRPr="00A1500B" w:rsidRDefault="00B845FD" w:rsidP="00B845FD">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p>
          <w:p w14:paraId="46719B8D" w14:textId="77777777" w:rsidR="00B845FD" w:rsidRPr="00A1500B" w:rsidRDefault="00B845FD" w:rsidP="00B845FD">
            <w:pPr>
              <w:tabs>
                <w:tab w:val="left" w:pos="2329"/>
              </w:tabs>
              <w:rPr>
                <w:rFonts w:eastAsia="Arial" w:cs="Arial"/>
                <w:b/>
                <w:bCs/>
              </w:rPr>
            </w:pPr>
            <w:r w:rsidRPr="00A1500B">
              <w:rPr>
                <w:rFonts w:eastAsia="Arial" w:cs="Arial"/>
                <w:b/>
                <w:bCs/>
              </w:rPr>
              <w:t xml:space="preserve"> </w:t>
            </w:r>
          </w:p>
          <w:p w14:paraId="4F5AC73A" w14:textId="4E2CE6C8" w:rsidR="00B845FD" w:rsidRDefault="00B845FD" w:rsidP="00B845FD">
            <w:pPr>
              <w:pStyle w:val="ListParagraph"/>
              <w:numPr>
                <w:ilvl w:val="0"/>
                <w:numId w:val="34"/>
              </w:numPr>
            </w:pPr>
            <w:r w:rsidRPr="008D505C">
              <w:t>Welcome to P</w:t>
            </w:r>
            <w:r>
              <w:t>SY</w:t>
            </w:r>
            <w:r w:rsidRPr="008D505C">
              <w:t>/111!</w:t>
            </w:r>
            <w:r>
              <w:t xml:space="preserve"> </w:t>
            </w:r>
            <w:r w:rsidRPr="00B845FD">
              <w:t>Write</w:t>
            </w:r>
            <w:r>
              <w:rPr>
                <w:b/>
              </w:rPr>
              <w:t xml:space="preserve"> </w:t>
            </w:r>
            <w:r>
              <w:t xml:space="preserve">a short paragraph about your experience in mathematics. Consider the following: </w:t>
            </w:r>
          </w:p>
          <w:p w14:paraId="2B9E6BE3" w14:textId="77777777" w:rsidR="00B845FD" w:rsidRDefault="00B845FD" w:rsidP="00B845FD">
            <w:pPr>
              <w:pStyle w:val="ListParagraph"/>
              <w:ind w:left="360"/>
            </w:pPr>
          </w:p>
          <w:p w14:paraId="6044284C" w14:textId="7ABD6864" w:rsidR="00B845FD" w:rsidRDefault="00B845FD" w:rsidP="00B845FD">
            <w:pPr>
              <w:pStyle w:val="AssignmentsLevel3"/>
            </w:pPr>
            <w:r>
              <w:t>When was the last time you took a math course?</w:t>
            </w:r>
          </w:p>
          <w:p w14:paraId="31CACEE4" w14:textId="77777777" w:rsidR="00B845FD" w:rsidRDefault="00B845FD" w:rsidP="00B845FD">
            <w:pPr>
              <w:pStyle w:val="AssignmentsLevel3"/>
            </w:pPr>
            <w:r>
              <w:t>What was the highest-level math class you completed?</w:t>
            </w:r>
          </w:p>
          <w:p w14:paraId="4C6FCE27" w14:textId="77777777" w:rsidR="00B845FD" w:rsidRDefault="00B845FD" w:rsidP="00B845FD">
            <w:pPr>
              <w:pStyle w:val="AssignmentsLevel3"/>
            </w:pPr>
            <w:r>
              <w:lastRenderedPageBreak/>
              <w:t>What role does math play in your personal life?</w:t>
            </w:r>
          </w:p>
          <w:p w14:paraId="30E3D986" w14:textId="78449963" w:rsidR="00B845FD" w:rsidRPr="008D505C" w:rsidRDefault="00B845FD" w:rsidP="00B845FD">
            <w:pPr>
              <w:pStyle w:val="AssignmentsLevel3"/>
            </w:pPr>
            <w:r>
              <w:t>What reservations or anxieties do you have about math?</w:t>
            </w:r>
          </w:p>
          <w:p w14:paraId="57871FBF" w14:textId="77777777" w:rsidR="00B845FD" w:rsidRPr="00A1500B" w:rsidRDefault="00B845FD" w:rsidP="00B845FD">
            <w:pPr>
              <w:tabs>
                <w:tab w:val="left" w:pos="2329"/>
              </w:tabs>
              <w:rPr>
                <w:rFonts w:eastAsia="Arial" w:cs="Arial"/>
                <w:b/>
                <w:bCs/>
              </w:rPr>
            </w:pPr>
            <w:r w:rsidRPr="00A1500B">
              <w:rPr>
                <w:rFonts w:eastAsia="Arial" w:cs="Arial"/>
                <w:b/>
                <w:bCs/>
              </w:rPr>
              <w:t xml:space="preserve"> </w:t>
            </w:r>
          </w:p>
          <w:p w14:paraId="1D111383" w14:textId="53AA9245" w:rsidR="00E6745D" w:rsidRPr="00B845FD" w:rsidRDefault="00B845FD">
            <w:r w:rsidRPr="00A1500B">
              <w:rPr>
                <w:rFonts w:eastAsia="Arial"/>
                <w:b/>
                <w:bCs/>
              </w:rPr>
              <w:t xml:space="preserve">Post </w:t>
            </w:r>
            <w:r w:rsidRPr="00A1500B">
              <w:rPr>
                <w:rFonts w:eastAsia="Arial"/>
                <w:bCs/>
              </w:rPr>
              <w:t xml:space="preserve">constructive criticism, clarification, additional questions, or your own relevant thoughts to </w:t>
            </w:r>
            <w:r w:rsidR="00A952A7">
              <w:rPr>
                <w:rFonts w:eastAsia="Arial"/>
                <w:bCs/>
              </w:rPr>
              <w:t>three</w:t>
            </w:r>
            <w:r w:rsidRPr="00A1500B">
              <w:rPr>
                <w:rFonts w:eastAsia="Arial"/>
                <w:bCs/>
              </w:rPr>
              <w:t xml:space="preserve"> of your classmates' posts by Sunday 11:59 p.m. (EST) on Sunday</w:t>
            </w:r>
            <w:r>
              <w:rPr>
                <w:rFonts w:eastAsia="Arial"/>
                <w:bCs/>
              </w:rPr>
              <w:t>.</w:t>
            </w:r>
          </w:p>
        </w:tc>
        <w:tc>
          <w:tcPr>
            <w:tcW w:w="1440" w:type="dxa"/>
          </w:tcPr>
          <w:p w14:paraId="33264B5A" w14:textId="6226BB0A" w:rsidR="00E6745D" w:rsidRPr="00842155" w:rsidRDefault="00E6745D" w:rsidP="00E6745D">
            <w:pPr>
              <w:tabs>
                <w:tab w:val="left" w:pos="2329"/>
              </w:tabs>
              <w:rPr>
                <w:rFonts w:cs="Arial"/>
                <w:szCs w:val="20"/>
              </w:rPr>
            </w:pPr>
            <w:r>
              <w:rPr>
                <w:rFonts w:cs="Arial"/>
                <w:szCs w:val="20"/>
              </w:rPr>
              <w:lastRenderedPageBreak/>
              <w:t>1.1</w:t>
            </w:r>
          </w:p>
        </w:tc>
        <w:tc>
          <w:tcPr>
            <w:tcW w:w="1440" w:type="dxa"/>
          </w:tcPr>
          <w:p w14:paraId="5F258F77" w14:textId="65AAB76C" w:rsidR="00E6745D" w:rsidRDefault="00AD2EB1" w:rsidP="00E6745D">
            <w:pPr>
              <w:tabs>
                <w:tab w:val="left" w:pos="2329"/>
              </w:tabs>
            </w:pPr>
            <w:r w:rsidRPr="00AD2EB1">
              <w:t>Discussion: one post and replies to three other posts = 1</w:t>
            </w:r>
            <w:r w:rsidR="007945CF">
              <w:t xml:space="preserve"> </w:t>
            </w:r>
            <w:r w:rsidRPr="00AD2EB1">
              <w:t>hour</w:t>
            </w:r>
          </w:p>
        </w:tc>
      </w:tr>
      <w:tr w:rsidR="00E6745D" w:rsidRPr="00842155" w14:paraId="10D877B1" w14:textId="77777777" w:rsidTr="4948C66D">
        <w:tc>
          <w:tcPr>
            <w:tcW w:w="10170" w:type="dxa"/>
            <w:gridSpan w:val="2"/>
            <w:tcMar>
              <w:top w:w="115" w:type="dxa"/>
              <w:left w:w="115" w:type="dxa"/>
              <w:bottom w:w="115" w:type="dxa"/>
              <w:right w:w="115" w:type="dxa"/>
            </w:tcMar>
          </w:tcPr>
          <w:p w14:paraId="18E52925" w14:textId="31475533" w:rsidR="00E6745D" w:rsidRDefault="000D3A64" w:rsidP="00E6745D">
            <w:pPr>
              <w:tabs>
                <w:tab w:val="left" w:pos="2329"/>
              </w:tabs>
              <w:rPr>
                <w:b/>
              </w:rPr>
            </w:pPr>
            <w:r>
              <w:rPr>
                <w:b/>
              </w:rPr>
              <w:t xml:space="preserve">Case Study: </w:t>
            </w:r>
            <w:r w:rsidR="00E6745D">
              <w:rPr>
                <w:b/>
              </w:rPr>
              <w:t>A Case for Each</w:t>
            </w:r>
          </w:p>
          <w:p w14:paraId="2A683A3F" w14:textId="77777777" w:rsidR="00E6745D" w:rsidRDefault="00E6745D" w:rsidP="00E6745D">
            <w:pPr>
              <w:tabs>
                <w:tab w:val="left" w:pos="2329"/>
              </w:tabs>
              <w:rPr>
                <w:b/>
              </w:rPr>
            </w:pPr>
          </w:p>
          <w:p w14:paraId="7B8F5980" w14:textId="51BA3AC1" w:rsidR="00E6745D" w:rsidRDefault="00E6745D" w:rsidP="00E6745D">
            <w:pPr>
              <w:tabs>
                <w:tab w:val="left" w:pos="2329"/>
              </w:tabs>
            </w:pPr>
            <w:r>
              <w:rPr>
                <w:b/>
              </w:rPr>
              <w:t xml:space="preserve">Explore </w:t>
            </w:r>
            <w:r w:rsidRPr="002C56B0">
              <w:t xml:space="preserve">the </w:t>
            </w:r>
            <w:r w:rsidR="00A952A7">
              <w:t>I</w:t>
            </w:r>
            <w:r w:rsidRPr="002C56B0">
              <w:t>nternet or create your own example</w:t>
            </w:r>
            <w:r>
              <w:t>s</w:t>
            </w:r>
            <w:r w:rsidRPr="002C56B0">
              <w:t xml:space="preserve"> for each </w:t>
            </w:r>
            <w:r>
              <w:t>central tendency below:</w:t>
            </w:r>
          </w:p>
          <w:p w14:paraId="288001C7" w14:textId="77777777" w:rsidR="00B845FD" w:rsidRDefault="00B845FD" w:rsidP="00E6745D">
            <w:pPr>
              <w:tabs>
                <w:tab w:val="left" w:pos="2329"/>
              </w:tabs>
              <w:rPr>
                <w:b/>
              </w:rPr>
            </w:pPr>
          </w:p>
          <w:p w14:paraId="456982CE" w14:textId="1D154140" w:rsidR="00E6745D" w:rsidRDefault="00E6745D" w:rsidP="00A620EE">
            <w:pPr>
              <w:pStyle w:val="ListParagraph"/>
              <w:numPr>
                <w:ilvl w:val="0"/>
                <w:numId w:val="27"/>
              </w:numPr>
              <w:tabs>
                <w:tab w:val="left" w:pos="2329"/>
              </w:tabs>
              <w:ind w:left="395"/>
              <w:contextualSpacing/>
            </w:pPr>
            <w:r>
              <w:t xml:space="preserve">An example when the </w:t>
            </w:r>
            <w:r w:rsidR="00A952A7">
              <w:t>m</w:t>
            </w:r>
            <w:r>
              <w:t>ean is the most appropriate</w:t>
            </w:r>
          </w:p>
          <w:p w14:paraId="7BCBE3B0" w14:textId="4AD2EF3D" w:rsidR="00E6745D" w:rsidRDefault="00E6745D" w:rsidP="00A620EE">
            <w:pPr>
              <w:pStyle w:val="ListParagraph"/>
              <w:numPr>
                <w:ilvl w:val="0"/>
                <w:numId w:val="27"/>
              </w:numPr>
              <w:tabs>
                <w:tab w:val="left" w:pos="2329"/>
              </w:tabs>
              <w:ind w:left="395"/>
              <w:contextualSpacing/>
            </w:pPr>
            <w:r>
              <w:t xml:space="preserve">An example when the </w:t>
            </w:r>
            <w:r w:rsidR="00A952A7">
              <w:t>m</w:t>
            </w:r>
            <w:r>
              <w:t>edian is the most appropriate</w:t>
            </w:r>
          </w:p>
          <w:p w14:paraId="57EAC262" w14:textId="7E8A18CB" w:rsidR="00E6745D" w:rsidRDefault="00E6745D" w:rsidP="00A620EE">
            <w:pPr>
              <w:pStyle w:val="ListParagraph"/>
              <w:numPr>
                <w:ilvl w:val="0"/>
                <w:numId w:val="27"/>
              </w:numPr>
              <w:tabs>
                <w:tab w:val="left" w:pos="2329"/>
              </w:tabs>
              <w:ind w:left="395"/>
              <w:contextualSpacing/>
            </w:pPr>
            <w:r>
              <w:t xml:space="preserve">An example when the </w:t>
            </w:r>
            <w:r w:rsidR="00A952A7">
              <w:t>m</w:t>
            </w:r>
            <w:r>
              <w:t>ode is the most appropriate</w:t>
            </w:r>
          </w:p>
          <w:p w14:paraId="643015B9" w14:textId="77777777" w:rsidR="00E6745D" w:rsidRDefault="00E6745D" w:rsidP="00E6745D">
            <w:pPr>
              <w:tabs>
                <w:tab w:val="left" w:pos="2329"/>
              </w:tabs>
            </w:pPr>
          </w:p>
          <w:p w14:paraId="23BE382B" w14:textId="6EF51F7E" w:rsidR="00E6745D" w:rsidRDefault="00E6745D" w:rsidP="00E6745D">
            <w:pPr>
              <w:tabs>
                <w:tab w:val="left" w:pos="2329"/>
              </w:tabs>
              <w:rPr>
                <w:b/>
              </w:rPr>
            </w:pPr>
            <w:r>
              <w:rPr>
                <w:b/>
              </w:rPr>
              <w:t xml:space="preserve">Create </w:t>
            </w:r>
            <w:r w:rsidRPr="002C56B0">
              <w:t>a presentation using Microsoft</w:t>
            </w:r>
            <w:r w:rsidRPr="00EB7A77">
              <w:rPr>
                <w:vertAlign w:val="superscript"/>
              </w:rPr>
              <w:t>®</w:t>
            </w:r>
            <w:r w:rsidRPr="002C56B0">
              <w:t xml:space="preserve"> PowerPoint</w:t>
            </w:r>
            <w:r w:rsidRPr="00EB7A77">
              <w:rPr>
                <w:vertAlign w:val="superscript"/>
              </w:rPr>
              <w:t>®</w:t>
            </w:r>
            <w:r w:rsidRPr="002C56B0">
              <w:t xml:space="preserve">, Google Slides, or a similar technology </w:t>
            </w:r>
            <w:r>
              <w:t>that address</w:t>
            </w:r>
            <w:r w:rsidR="00F24E62">
              <w:t>es</w:t>
            </w:r>
            <w:r>
              <w:t xml:space="preserve"> the appropriate use of central tendency.</w:t>
            </w:r>
            <w:r>
              <w:rPr>
                <w:b/>
              </w:rPr>
              <w:t xml:space="preserve"> </w:t>
            </w:r>
          </w:p>
          <w:p w14:paraId="797F7750" w14:textId="77777777" w:rsidR="00A952A7" w:rsidRDefault="00A952A7" w:rsidP="00E6745D">
            <w:pPr>
              <w:tabs>
                <w:tab w:val="left" w:pos="2329"/>
              </w:tabs>
              <w:rPr>
                <w:b/>
              </w:rPr>
            </w:pPr>
          </w:p>
          <w:p w14:paraId="65E49905" w14:textId="77777777" w:rsidR="007945CF" w:rsidRDefault="00E6745D" w:rsidP="00A620EE">
            <w:pPr>
              <w:pStyle w:val="ListParagraph"/>
              <w:numPr>
                <w:ilvl w:val="0"/>
                <w:numId w:val="28"/>
              </w:numPr>
              <w:tabs>
                <w:tab w:val="left" w:pos="2329"/>
              </w:tabs>
              <w:ind w:left="395"/>
              <w:contextualSpacing/>
            </w:pPr>
            <w:r>
              <w:t xml:space="preserve">In each of the examples you provided, why is the measure of central tendency used the most appropriate? </w:t>
            </w:r>
          </w:p>
          <w:p w14:paraId="14AD0649" w14:textId="203207B8" w:rsidR="00E6745D" w:rsidRDefault="00E6745D" w:rsidP="00A620EE">
            <w:pPr>
              <w:pStyle w:val="ListParagraph"/>
              <w:numPr>
                <w:ilvl w:val="0"/>
                <w:numId w:val="28"/>
              </w:numPr>
              <w:tabs>
                <w:tab w:val="left" w:pos="2329"/>
              </w:tabs>
              <w:ind w:left="395"/>
              <w:contextualSpacing/>
            </w:pPr>
            <w:r>
              <w:t xml:space="preserve">Why would the other two measures </w:t>
            </w:r>
            <w:r w:rsidR="00A952A7">
              <w:t xml:space="preserve">not </w:t>
            </w:r>
            <w:r>
              <w:t>be appropriate to use?</w:t>
            </w:r>
          </w:p>
          <w:p w14:paraId="251D32AD" w14:textId="3031F3F5" w:rsidR="004A488D" w:rsidRDefault="004A488D" w:rsidP="00A620EE">
            <w:pPr>
              <w:pStyle w:val="ListParagraph"/>
              <w:numPr>
                <w:ilvl w:val="0"/>
                <w:numId w:val="28"/>
              </w:numPr>
              <w:tabs>
                <w:tab w:val="left" w:pos="2329"/>
              </w:tabs>
              <w:ind w:left="395"/>
              <w:contextualSpacing/>
            </w:pPr>
            <w:r>
              <w:t>Include any sources used to find examples of central tendencies or content used in your presentation.</w:t>
            </w:r>
          </w:p>
          <w:p w14:paraId="4CD6DAFC" w14:textId="77777777" w:rsidR="00E6745D" w:rsidRDefault="00E6745D" w:rsidP="00E6745D">
            <w:pPr>
              <w:tabs>
                <w:tab w:val="left" w:pos="2329"/>
              </w:tabs>
            </w:pPr>
          </w:p>
          <w:p w14:paraId="559433FE" w14:textId="0768CCD5" w:rsidR="00E6745D" w:rsidRPr="4948C66D" w:rsidRDefault="00E6745D" w:rsidP="00E6745D">
            <w:pPr>
              <w:rPr>
                <w:b/>
                <w:bCs/>
              </w:rPr>
            </w:pPr>
            <w:r>
              <w:rPr>
                <w:b/>
              </w:rPr>
              <w:t xml:space="preserve">Post </w:t>
            </w:r>
            <w:r>
              <w:t xml:space="preserve">your presentation in the discussion forum </w:t>
            </w:r>
            <w:r w:rsidR="004A488D">
              <w:t>by 11:59 p.m. (Eastern time) on Thursday</w:t>
            </w:r>
            <w:r>
              <w:t xml:space="preserve">. </w:t>
            </w:r>
          </w:p>
        </w:tc>
        <w:tc>
          <w:tcPr>
            <w:tcW w:w="1440" w:type="dxa"/>
          </w:tcPr>
          <w:p w14:paraId="319B6E57" w14:textId="34596B9B" w:rsidR="00E6745D" w:rsidRDefault="00E035EE" w:rsidP="00E6745D">
            <w:pPr>
              <w:tabs>
                <w:tab w:val="left" w:pos="2329"/>
              </w:tabs>
              <w:rPr>
                <w:rFonts w:cs="Arial"/>
                <w:szCs w:val="20"/>
              </w:rPr>
            </w:pPr>
            <w:r>
              <w:t>1.1, 1.6</w:t>
            </w:r>
          </w:p>
        </w:tc>
        <w:tc>
          <w:tcPr>
            <w:tcW w:w="1440" w:type="dxa"/>
          </w:tcPr>
          <w:p w14:paraId="7C54E994" w14:textId="4E20A6E7" w:rsidR="007945CF" w:rsidRDefault="000D3A64" w:rsidP="007945CF">
            <w:pPr>
              <w:tabs>
                <w:tab w:val="left" w:pos="2329"/>
              </w:tabs>
            </w:pPr>
            <w:r>
              <w:t>C</w:t>
            </w:r>
            <w:r w:rsidR="007945CF">
              <w:t xml:space="preserve">ase study analysis &amp; </w:t>
            </w:r>
            <w:r w:rsidR="00E035EE">
              <w:t>response</w:t>
            </w:r>
            <w:r w:rsidR="007945CF">
              <w:t xml:space="preserve"> = </w:t>
            </w:r>
            <w:r>
              <w:t xml:space="preserve">3 </w:t>
            </w:r>
            <w:r w:rsidR="007945CF">
              <w:t>hours</w:t>
            </w:r>
          </w:p>
          <w:p w14:paraId="32E4DBFE" w14:textId="7EC8E254" w:rsidR="00E6745D" w:rsidRDefault="007945CF" w:rsidP="007945CF">
            <w:pPr>
              <w:tabs>
                <w:tab w:val="left" w:pos="2329"/>
              </w:tabs>
            </w:pPr>
            <w:r>
              <w:t>instruction</w:t>
            </w:r>
          </w:p>
        </w:tc>
      </w:tr>
      <w:tr w:rsidR="00E6745D" w:rsidRPr="00842155" w14:paraId="5309E604" w14:textId="77777777" w:rsidTr="4948C66D">
        <w:tc>
          <w:tcPr>
            <w:tcW w:w="10170" w:type="dxa"/>
            <w:gridSpan w:val="2"/>
            <w:tcMar>
              <w:top w:w="115" w:type="dxa"/>
              <w:left w:w="115" w:type="dxa"/>
              <w:bottom w:w="115" w:type="dxa"/>
              <w:right w:w="115" w:type="dxa"/>
            </w:tcMar>
          </w:tcPr>
          <w:p w14:paraId="2959FE95" w14:textId="2450E2FC" w:rsidR="0060372F" w:rsidRDefault="000D3A64" w:rsidP="0060372F">
            <w:pPr>
              <w:tabs>
                <w:tab w:val="left" w:pos="2329"/>
              </w:tabs>
            </w:pPr>
            <w:r>
              <w:rPr>
                <w:b/>
              </w:rPr>
              <w:t xml:space="preserve">Case Study: </w:t>
            </w:r>
            <w:r w:rsidR="0060372F">
              <w:rPr>
                <w:b/>
              </w:rPr>
              <w:t xml:space="preserve">Symmetry </w:t>
            </w:r>
            <w:r w:rsidR="00A952A7">
              <w:rPr>
                <w:b/>
              </w:rPr>
              <w:t>Versus</w:t>
            </w:r>
            <w:r w:rsidR="0060372F">
              <w:rPr>
                <w:b/>
              </w:rPr>
              <w:t xml:space="preserve"> Skewness: A Mini Experiment</w:t>
            </w:r>
          </w:p>
          <w:p w14:paraId="7C886D5F" w14:textId="77777777" w:rsidR="0060372F" w:rsidRDefault="0060372F" w:rsidP="0060372F">
            <w:pPr>
              <w:tabs>
                <w:tab w:val="left" w:pos="1676"/>
              </w:tabs>
            </w:pPr>
          </w:p>
          <w:p w14:paraId="18D8CE26" w14:textId="4554223F" w:rsidR="0060372F" w:rsidRPr="00EC4A1F" w:rsidRDefault="0060372F" w:rsidP="0060372F">
            <w:pPr>
              <w:tabs>
                <w:tab w:val="left" w:pos="1676"/>
              </w:tabs>
            </w:pPr>
            <w:r w:rsidRPr="00EC4A1F">
              <w:rPr>
                <w:b/>
              </w:rPr>
              <w:t>Develop</w:t>
            </w:r>
            <w:r>
              <w:rPr>
                <w:b/>
              </w:rPr>
              <w:t xml:space="preserve"> </w:t>
            </w:r>
            <w:r>
              <w:t>a health-related question you are comfortable asking participa</w:t>
            </w:r>
            <w:r w:rsidR="00A952A7">
              <w:t>n</w:t>
            </w:r>
            <w:r>
              <w:t>ts in your family, circle of friends, or at work. You</w:t>
            </w:r>
            <w:r w:rsidR="00A952A7">
              <w:t>r</w:t>
            </w:r>
            <w:r>
              <w:t xml:space="preserve"> question needs to include choices that are easily scored on a scale of 1 to 10.</w:t>
            </w:r>
          </w:p>
          <w:p w14:paraId="50694C5D" w14:textId="77777777" w:rsidR="0060372F" w:rsidRDefault="0060372F" w:rsidP="0060372F">
            <w:pPr>
              <w:tabs>
                <w:tab w:val="left" w:pos="1676"/>
              </w:tabs>
            </w:pPr>
          </w:p>
          <w:p w14:paraId="72A36D57" w14:textId="77777777" w:rsidR="0060372F" w:rsidRDefault="0060372F" w:rsidP="0060372F">
            <w:pPr>
              <w:widowControl w:val="0"/>
              <w:pBdr>
                <w:top w:val="nil"/>
                <w:left w:val="nil"/>
                <w:bottom w:val="nil"/>
                <w:right w:val="nil"/>
                <w:between w:val="nil"/>
              </w:pBdr>
              <w:ind w:left="360" w:hanging="360"/>
              <w:rPr>
                <w:color w:val="000000"/>
              </w:rPr>
            </w:pPr>
            <w:r>
              <w:rPr>
                <w:b/>
              </w:rPr>
              <w:t xml:space="preserve">Ask </w:t>
            </w:r>
            <w:r>
              <w:t>20 participants the health-related question.</w:t>
            </w:r>
          </w:p>
          <w:p w14:paraId="02A68F7B" w14:textId="47B2B74F" w:rsidR="0060372F" w:rsidRDefault="0060372F" w:rsidP="0060372F">
            <w:pPr>
              <w:tabs>
                <w:tab w:val="left" w:pos="1676"/>
              </w:tabs>
            </w:pPr>
          </w:p>
          <w:p w14:paraId="4ADB1250" w14:textId="77777777" w:rsidR="0060372F" w:rsidRDefault="0060372F" w:rsidP="0060372F">
            <w:pPr>
              <w:tabs>
                <w:tab w:val="left" w:pos="2329"/>
              </w:tabs>
            </w:pPr>
            <w:r>
              <w:rPr>
                <w:b/>
              </w:rPr>
              <w:t xml:space="preserve">Record </w:t>
            </w:r>
            <w:r>
              <w:t>the answers from your participants in an Excel table.</w:t>
            </w:r>
          </w:p>
          <w:p w14:paraId="515A5C7B" w14:textId="77777777" w:rsidR="0060372F" w:rsidRDefault="0060372F" w:rsidP="0060372F">
            <w:pPr>
              <w:tabs>
                <w:tab w:val="left" w:pos="2329"/>
              </w:tabs>
            </w:pPr>
          </w:p>
          <w:p w14:paraId="129ACE3A" w14:textId="2E55B3F6" w:rsidR="0060372F" w:rsidRDefault="0060372F" w:rsidP="0060372F">
            <w:pPr>
              <w:tabs>
                <w:tab w:val="left" w:pos="2329"/>
              </w:tabs>
              <w:rPr>
                <w:color w:val="000000"/>
              </w:rPr>
            </w:pPr>
            <w:r w:rsidRPr="0032134A">
              <w:rPr>
                <w:b/>
              </w:rPr>
              <w:t>Create</w:t>
            </w:r>
            <w:r>
              <w:t xml:space="preserve"> a frequency chart of the answers from your participants using Excel.</w:t>
            </w:r>
            <w:r w:rsidR="000E5708">
              <w:t xml:space="preserve"> </w:t>
            </w:r>
            <w:r w:rsidR="000E5708" w:rsidRPr="000E5708">
              <w:rPr>
                <w:b/>
              </w:rPr>
              <w:t>Watch</w:t>
            </w:r>
            <w:r w:rsidR="000E5708">
              <w:t xml:space="preserve"> the Excel Frequency Chart: Mini Experiment </w:t>
            </w:r>
            <w:r w:rsidR="00C704FF">
              <w:t>tutorial</w:t>
            </w:r>
            <w:r w:rsidR="000E5708">
              <w:t>.</w:t>
            </w:r>
          </w:p>
          <w:p w14:paraId="57E63DFE" w14:textId="77777777" w:rsidR="0060372F" w:rsidRDefault="0060372F" w:rsidP="0060372F">
            <w:pPr>
              <w:tabs>
                <w:tab w:val="left" w:pos="2329"/>
              </w:tabs>
            </w:pPr>
          </w:p>
          <w:p w14:paraId="36E51895" w14:textId="2E2F252C" w:rsidR="0060372F" w:rsidRDefault="0060372F" w:rsidP="0060372F">
            <w:pPr>
              <w:tabs>
                <w:tab w:val="left" w:pos="2329"/>
              </w:tabs>
            </w:pPr>
            <w:r>
              <w:rPr>
                <w:b/>
              </w:rPr>
              <w:t>Write</w:t>
            </w:r>
            <w:r>
              <w:t xml:space="preserve"> a 350-word response that includes the following:</w:t>
            </w:r>
          </w:p>
          <w:p w14:paraId="60DA3682" w14:textId="77777777" w:rsidR="00B845FD" w:rsidRDefault="00B845FD" w:rsidP="0060372F">
            <w:pPr>
              <w:tabs>
                <w:tab w:val="left" w:pos="2329"/>
              </w:tabs>
            </w:pPr>
          </w:p>
          <w:p w14:paraId="0DECE7C5" w14:textId="4CC61CE2" w:rsidR="0060372F" w:rsidRDefault="0060372F" w:rsidP="00A620EE">
            <w:pPr>
              <w:pStyle w:val="ListParagraph"/>
              <w:numPr>
                <w:ilvl w:val="0"/>
                <w:numId w:val="26"/>
              </w:numPr>
              <w:tabs>
                <w:tab w:val="left" w:pos="2329"/>
              </w:tabs>
              <w:ind w:left="395"/>
              <w:contextualSpacing/>
            </w:pPr>
            <w:r>
              <w:t>Explain the type of distribution your data has and how you know.</w:t>
            </w:r>
          </w:p>
          <w:p w14:paraId="548429A9" w14:textId="77777777" w:rsidR="0060372F" w:rsidRDefault="0060372F" w:rsidP="00A620EE">
            <w:pPr>
              <w:pStyle w:val="ListParagraph"/>
              <w:numPr>
                <w:ilvl w:val="0"/>
                <w:numId w:val="26"/>
              </w:numPr>
              <w:tabs>
                <w:tab w:val="left" w:pos="2329"/>
              </w:tabs>
              <w:ind w:left="395"/>
              <w:contextualSpacing/>
            </w:pPr>
            <w:r>
              <w:t xml:space="preserve">Explain in detail how changes to a few responses could affect your distribution. </w:t>
            </w:r>
          </w:p>
          <w:p w14:paraId="6D3F21F7" w14:textId="77777777" w:rsidR="0060372F" w:rsidRDefault="0060372F" w:rsidP="0060372F">
            <w:pPr>
              <w:pStyle w:val="ListParagraph"/>
              <w:tabs>
                <w:tab w:val="left" w:pos="2329"/>
              </w:tabs>
            </w:pPr>
          </w:p>
          <w:p w14:paraId="38998A18" w14:textId="2A06FE50" w:rsidR="00E6745D" w:rsidRPr="4948C66D" w:rsidRDefault="0060372F" w:rsidP="0060372F">
            <w:pPr>
              <w:tabs>
                <w:tab w:val="left" w:pos="2329"/>
              </w:tabs>
              <w:rPr>
                <w:b/>
                <w:bCs/>
              </w:rPr>
            </w:pPr>
            <w:r w:rsidRPr="00F75D22">
              <w:rPr>
                <w:b/>
              </w:rPr>
              <w:t xml:space="preserve">Submit </w:t>
            </w:r>
            <w:r w:rsidRPr="00B551F3">
              <w:t>your summary with the attached article or a link to the article by 11:59 p.m. (Eastern time) on Sunday.</w:t>
            </w:r>
            <w:r w:rsidR="00E6745D">
              <w:t xml:space="preserve"> </w:t>
            </w:r>
          </w:p>
        </w:tc>
        <w:tc>
          <w:tcPr>
            <w:tcW w:w="1440" w:type="dxa"/>
          </w:tcPr>
          <w:p w14:paraId="755386FE" w14:textId="2A65767D" w:rsidR="00E6745D" w:rsidRPr="00842155" w:rsidRDefault="00E6745D" w:rsidP="00E6745D">
            <w:pPr>
              <w:tabs>
                <w:tab w:val="left" w:pos="2329"/>
              </w:tabs>
              <w:rPr>
                <w:rFonts w:cs="Arial"/>
                <w:szCs w:val="20"/>
              </w:rPr>
            </w:pPr>
            <w:r>
              <w:lastRenderedPageBreak/>
              <w:t>1.1, 1.2, 1.3, 1.6</w:t>
            </w:r>
          </w:p>
        </w:tc>
        <w:tc>
          <w:tcPr>
            <w:tcW w:w="1440" w:type="dxa"/>
          </w:tcPr>
          <w:p w14:paraId="206EBB08" w14:textId="130B81DC" w:rsidR="00E6745D" w:rsidRDefault="007945CF" w:rsidP="00E6745D">
            <w:pPr>
              <w:tabs>
                <w:tab w:val="left" w:pos="2329"/>
              </w:tabs>
            </w:pPr>
            <w:r>
              <w:t>Case study</w:t>
            </w:r>
            <w:r w:rsidR="00770E01">
              <w:t>:</w:t>
            </w:r>
            <w:r>
              <w:t xml:space="preserve"> creation, analysis &amp; posting = </w:t>
            </w:r>
            <w:r w:rsidR="00B0390C">
              <w:t xml:space="preserve">3 </w:t>
            </w:r>
            <w:r>
              <w:t>hours</w:t>
            </w:r>
          </w:p>
        </w:tc>
      </w:tr>
      <w:tr w:rsidR="00E6745D" w:rsidRPr="00842155" w14:paraId="2CF0B5A0" w14:textId="77777777" w:rsidTr="4948C66D">
        <w:tc>
          <w:tcPr>
            <w:tcW w:w="10170" w:type="dxa"/>
            <w:gridSpan w:val="2"/>
            <w:tcMar>
              <w:top w:w="115" w:type="dxa"/>
              <w:left w:w="115" w:type="dxa"/>
              <w:bottom w:w="115" w:type="dxa"/>
              <w:right w:w="115" w:type="dxa"/>
            </w:tcMar>
          </w:tcPr>
          <w:p w14:paraId="1EA5A85E" w14:textId="244512B3" w:rsidR="00E6745D" w:rsidRDefault="00E6745D" w:rsidP="00E6745D">
            <w:pPr>
              <w:tabs>
                <w:tab w:val="left" w:pos="2329"/>
              </w:tabs>
              <w:rPr>
                <w:b/>
              </w:rPr>
            </w:pPr>
            <w:r>
              <w:rPr>
                <w:b/>
              </w:rPr>
              <w:t>An Introduction to Statistics</w:t>
            </w:r>
          </w:p>
          <w:p w14:paraId="240641FA" w14:textId="32ED7AD0" w:rsidR="00A47DDD" w:rsidRDefault="00A47DDD" w:rsidP="00E6745D">
            <w:pPr>
              <w:tabs>
                <w:tab w:val="left" w:pos="2329"/>
              </w:tabs>
              <w:rPr>
                <w:b/>
              </w:rPr>
            </w:pPr>
          </w:p>
          <w:p w14:paraId="5B8D5527" w14:textId="2E551B38" w:rsidR="00A47DDD" w:rsidRPr="00A47DDD" w:rsidRDefault="00A47DDD" w:rsidP="00E6745D">
            <w:pPr>
              <w:tabs>
                <w:tab w:val="left" w:pos="2329"/>
              </w:tabs>
            </w:pPr>
            <w:r>
              <w:rPr>
                <w:b/>
              </w:rPr>
              <w:t xml:space="preserve">Resource: </w:t>
            </w:r>
            <w:r>
              <w:t>Introduction to Statistics Worksheet</w:t>
            </w:r>
          </w:p>
          <w:p w14:paraId="5438E93A" w14:textId="77777777" w:rsidR="00E6745D" w:rsidRDefault="00E6745D" w:rsidP="00E6745D">
            <w:pPr>
              <w:tabs>
                <w:tab w:val="left" w:pos="2329"/>
              </w:tabs>
            </w:pPr>
          </w:p>
          <w:p w14:paraId="26583010" w14:textId="77777777" w:rsidR="00E6745D" w:rsidRDefault="00E6745D" w:rsidP="00E6745D">
            <w:pPr>
              <w:tabs>
                <w:tab w:val="left" w:pos="2329"/>
              </w:tabs>
            </w:pPr>
            <w:r>
              <w:rPr>
                <w:b/>
              </w:rPr>
              <w:t>Complete</w:t>
            </w:r>
            <w:r>
              <w:t xml:space="preserve"> the Introduction to Statistics Worksheet.</w:t>
            </w:r>
          </w:p>
          <w:p w14:paraId="20388F0F" w14:textId="77777777" w:rsidR="00E6745D" w:rsidRDefault="00E6745D" w:rsidP="00E6745D">
            <w:pPr>
              <w:tabs>
                <w:tab w:val="left" w:pos="2329"/>
              </w:tabs>
            </w:pPr>
          </w:p>
          <w:p w14:paraId="3DCA0590" w14:textId="34D50399" w:rsidR="00E6745D" w:rsidRPr="4948C66D" w:rsidRDefault="00E6745D" w:rsidP="00E6745D">
            <w:pPr>
              <w:tabs>
                <w:tab w:val="left" w:pos="2329"/>
              </w:tabs>
              <w:rPr>
                <w:b/>
                <w:bCs/>
              </w:rPr>
            </w:pPr>
            <w:r>
              <w:rPr>
                <w:b/>
              </w:rPr>
              <w:t>Submit</w:t>
            </w:r>
            <w:r>
              <w:t xml:space="preserve"> your worksheet </w:t>
            </w:r>
            <w:r w:rsidRPr="006F7280">
              <w:t>by 11:59 p.m. (Eastern time) on Sunday.</w:t>
            </w:r>
          </w:p>
        </w:tc>
        <w:tc>
          <w:tcPr>
            <w:tcW w:w="1440" w:type="dxa"/>
          </w:tcPr>
          <w:p w14:paraId="0A44448D" w14:textId="6A59F199" w:rsidR="00E6745D" w:rsidRPr="00842155" w:rsidRDefault="00E6745D" w:rsidP="00E6745D">
            <w:pPr>
              <w:tabs>
                <w:tab w:val="left" w:pos="2329"/>
              </w:tabs>
              <w:rPr>
                <w:rFonts w:cs="Arial"/>
                <w:szCs w:val="20"/>
              </w:rPr>
            </w:pPr>
            <w:r>
              <w:t>1.1, 1.2, 1.3, 1.4, 1.6</w:t>
            </w:r>
          </w:p>
        </w:tc>
        <w:tc>
          <w:tcPr>
            <w:tcW w:w="1440" w:type="dxa"/>
          </w:tcPr>
          <w:p w14:paraId="78068386" w14:textId="3BFEC918" w:rsidR="00E6745D" w:rsidRDefault="007945CF" w:rsidP="00E6745D">
            <w:pPr>
              <w:tabs>
                <w:tab w:val="left" w:pos="2329"/>
              </w:tabs>
            </w:pPr>
            <w:r>
              <w:t>Compute mathematical problem sets = 1 hour</w:t>
            </w:r>
          </w:p>
        </w:tc>
      </w:tr>
      <w:tr w:rsidR="00E6745D" w:rsidRPr="00132272" w14:paraId="0A7F601C" w14:textId="77777777" w:rsidTr="4948C66D">
        <w:tc>
          <w:tcPr>
            <w:tcW w:w="10170" w:type="dxa"/>
            <w:gridSpan w:val="2"/>
            <w:tcMar>
              <w:top w:w="115" w:type="dxa"/>
              <w:left w:w="115" w:type="dxa"/>
              <w:bottom w:w="115" w:type="dxa"/>
              <w:right w:w="115" w:type="dxa"/>
            </w:tcMar>
          </w:tcPr>
          <w:p w14:paraId="70BB81EA" w14:textId="71544578" w:rsidR="00E6745D" w:rsidRDefault="00E6745D" w:rsidP="00E6745D">
            <w:pPr>
              <w:tabs>
                <w:tab w:val="left" w:pos="2329"/>
              </w:tabs>
              <w:rPr>
                <w:b/>
              </w:rPr>
            </w:pPr>
            <w:r>
              <w:rPr>
                <w:b/>
              </w:rPr>
              <w:t>Frequency Distributions</w:t>
            </w:r>
          </w:p>
          <w:p w14:paraId="743F100E" w14:textId="296FE2E3" w:rsidR="00A47DDD" w:rsidRDefault="00A47DDD" w:rsidP="00E6745D">
            <w:pPr>
              <w:tabs>
                <w:tab w:val="left" w:pos="2329"/>
              </w:tabs>
            </w:pPr>
          </w:p>
          <w:p w14:paraId="445FE1E7" w14:textId="7293657D" w:rsidR="00A47DDD" w:rsidRPr="00A47DDD" w:rsidRDefault="00A47DDD" w:rsidP="00E6745D">
            <w:pPr>
              <w:tabs>
                <w:tab w:val="left" w:pos="2329"/>
              </w:tabs>
            </w:pPr>
            <w:r>
              <w:rPr>
                <w:b/>
              </w:rPr>
              <w:t xml:space="preserve">Resource: </w:t>
            </w:r>
            <w:r>
              <w:t>Frequency Distributions Excel worksheet</w:t>
            </w:r>
          </w:p>
          <w:p w14:paraId="6D5EFE83" w14:textId="77777777" w:rsidR="00A47DDD" w:rsidRDefault="00A47DDD" w:rsidP="00E6745D">
            <w:pPr>
              <w:tabs>
                <w:tab w:val="left" w:pos="2329"/>
              </w:tabs>
            </w:pPr>
          </w:p>
          <w:p w14:paraId="372CC736" w14:textId="333EDFA0" w:rsidR="008F37DC" w:rsidRDefault="008F37DC" w:rsidP="00E6745D">
            <w:pPr>
              <w:tabs>
                <w:tab w:val="left" w:pos="2329"/>
              </w:tabs>
            </w:pPr>
            <w:r w:rsidRPr="008F37DC">
              <w:rPr>
                <w:b/>
              </w:rPr>
              <w:t>Watch</w:t>
            </w:r>
            <w:r>
              <w:t xml:space="preserve"> </w:t>
            </w:r>
            <w:r w:rsidR="00A952A7">
              <w:t>“</w:t>
            </w:r>
            <w:r>
              <w:t>Frequency Distribution</w:t>
            </w:r>
            <w:r w:rsidR="00A952A7">
              <w:t>”</w:t>
            </w:r>
            <w:r>
              <w:t xml:space="preserve"> prior to completing your assignment.</w:t>
            </w:r>
          </w:p>
          <w:p w14:paraId="63D31FC1" w14:textId="77777777" w:rsidR="008F37DC" w:rsidRDefault="008F37DC" w:rsidP="00E6745D">
            <w:pPr>
              <w:tabs>
                <w:tab w:val="left" w:pos="2329"/>
              </w:tabs>
            </w:pPr>
          </w:p>
          <w:p w14:paraId="4A2831BF" w14:textId="77777777" w:rsidR="00E6745D" w:rsidRDefault="00E6745D" w:rsidP="00E6745D">
            <w:pPr>
              <w:tabs>
                <w:tab w:val="left" w:pos="2329"/>
              </w:tabs>
            </w:pPr>
            <w:r>
              <w:rPr>
                <w:b/>
              </w:rPr>
              <w:t>Complete</w:t>
            </w:r>
            <w:r>
              <w:t xml:space="preserve"> the Frequency Distributions Excel worksheet.</w:t>
            </w:r>
          </w:p>
          <w:p w14:paraId="03094B8D" w14:textId="77777777" w:rsidR="00E6745D" w:rsidRDefault="00E6745D" w:rsidP="00E6745D">
            <w:pPr>
              <w:tabs>
                <w:tab w:val="left" w:pos="2329"/>
              </w:tabs>
            </w:pPr>
          </w:p>
          <w:p w14:paraId="33AE3ACA" w14:textId="730AFFAE" w:rsidR="00E6745D" w:rsidRPr="00132272" w:rsidRDefault="00E6745D" w:rsidP="00E6745D">
            <w:pPr>
              <w:pStyle w:val="AssignmentsLevel1"/>
              <w:rPr>
                <w:strike/>
              </w:rPr>
            </w:pPr>
            <w:bookmarkStart w:id="4" w:name="_Hlk523254705"/>
            <w:r>
              <w:rPr>
                <w:b/>
              </w:rPr>
              <w:t>Submit</w:t>
            </w:r>
            <w:r>
              <w:t xml:space="preserve"> your </w:t>
            </w:r>
            <w:r w:rsidR="00992393">
              <w:t xml:space="preserve">Excel file and </w:t>
            </w:r>
            <w:r>
              <w:t xml:space="preserve">worksheet </w:t>
            </w:r>
            <w:r w:rsidRPr="006F7280">
              <w:t>by 11:59 p.m. (Eastern time) on Sunday.</w:t>
            </w:r>
            <w:bookmarkEnd w:id="4"/>
          </w:p>
        </w:tc>
        <w:tc>
          <w:tcPr>
            <w:tcW w:w="1440" w:type="dxa"/>
          </w:tcPr>
          <w:p w14:paraId="3E12248F" w14:textId="04762D8D" w:rsidR="00E6745D" w:rsidRPr="00132272" w:rsidRDefault="00E6745D" w:rsidP="00E6745D">
            <w:pPr>
              <w:tabs>
                <w:tab w:val="left" w:pos="2329"/>
              </w:tabs>
              <w:rPr>
                <w:rFonts w:cs="Arial"/>
                <w:strike/>
                <w:szCs w:val="20"/>
              </w:rPr>
            </w:pPr>
            <w:r>
              <w:t>1.1, 1.4, 1.5</w:t>
            </w:r>
          </w:p>
        </w:tc>
        <w:tc>
          <w:tcPr>
            <w:tcW w:w="1440" w:type="dxa"/>
          </w:tcPr>
          <w:p w14:paraId="59115F3C" w14:textId="16A9D8E2" w:rsidR="00E6745D" w:rsidRPr="00132272" w:rsidRDefault="007945CF" w:rsidP="00E6745D">
            <w:pPr>
              <w:tabs>
                <w:tab w:val="left" w:pos="2329"/>
              </w:tabs>
              <w:rPr>
                <w:rFonts w:cs="Arial"/>
                <w:strike/>
                <w:szCs w:val="20"/>
              </w:rPr>
            </w:pPr>
            <w:r>
              <w:t>Compute mathematical problem sets = 1 hour</w:t>
            </w:r>
          </w:p>
        </w:tc>
      </w:tr>
      <w:tr w:rsidR="00E6745D" w:rsidRPr="00842155" w14:paraId="3EC5A61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6C772" w14:textId="77777777" w:rsidR="00E6745D" w:rsidRPr="00842155" w:rsidRDefault="00E6745D" w:rsidP="00E6745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6E3FDF" w14:textId="77777777" w:rsidR="00E6745D" w:rsidRPr="00842155" w:rsidRDefault="00E6745D" w:rsidP="00E6745D">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2953796" w14:textId="77777777" w:rsidR="00E6745D" w:rsidRPr="00842155" w:rsidRDefault="00E6745D" w:rsidP="00E6745D">
            <w:pPr>
              <w:tabs>
                <w:tab w:val="left" w:pos="2329"/>
              </w:tabs>
              <w:rPr>
                <w:rFonts w:cs="Arial"/>
                <w:b/>
                <w:szCs w:val="20"/>
              </w:rPr>
            </w:pPr>
          </w:p>
        </w:tc>
        <w:tc>
          <w:tcPr>
            <w:tcW w:w="1440" w:type="dxa"/>
            <w:tcBorders>
              <w:bottom w:val="single" w:sz="4" w:space="0" w:color="000000" w:themeColor="text1"/>
            </w:tcBorders>
            <w:shd w:val="clear" w:color="auto" w:fill="E6E6E6"/>
          </w:tcPr>
          <w:p w14:paraId="41824CB5" w14:textId="736CC844" w:rsidR="00E6745D" w:rsidRPr="00842155" w:rsidRDefault="00826FFB" w:rsidP="00E6745D">
            <w:pPr>
              <w:tabs>
                <w:tab w:val="left" w:pos="2329"/>
              </w:tabs>
              <w:rPr>
                <w:rFonts w:cs="Arial"/>
                <w:b/>
                <w:szCs w:val="20"/>
              </w:rPr>
            </w:pPr>
            <w:r>
              <w:rPr>
                <w:rFonts w:cs="Arial"/>
                <w:b/>
                <w:szCs w:val="20"/>
              </w:rPr>
              <w:t>13.25</w:t>
            </w:r>
          </w:p>
        </w:tc>
      </w:tr>
    </w:tbl>
    <w:p w14:paraId="3F811D70" w14:textId="77777777" w:rsidR="006324AB" w:rsidRDefault="006324AB" w:rsidP="00100350">
      <w:pPr>
        <w:tabs>
          <w:tab w:val="left" w:pos="360"/>
        </w:tabs>
        <w:spacing w:before="60" w:after="60"/>
        <w:rPr>
          <w:rFonts w:cs="Arial"/>
          <w:szCs w:val="20"/>
        </w:rPr>
      </w:pPr>
    </w:p>
    <w:p w14:paraId="5753392A" w14:textId="2B6A8CDE" w:rsidR="008867EB" w:rsidRDefault="002650B8" w:rsidP="0020635A">
      <w:pPr>
        <w:pStyle w:val="Heading1"/>
      </w:pPr>
      <w:r>
        <w:t>Faculty Note</w:t>
      </w:r>
      <w:r w:rsidR="005344A9">
        <w:t>s</w:t>
      </w:r>
      <w:bookmarkStart w:id="5" w:name="weektwo"/>
      <w:bookmarkEnd w:id="5"/>
    </w:p>
    <w:p w14:paraId="3B069A31" w14:textId="77777777" w:rsidR="001B5870" w:rsidRDefault="001B5870" w:rsidP="001B5870">
      <w:pPr>
        <w:rPr>
          <w:color w:val="000000"/>
        </w:rPr>
      </w:pPr>
    </w:p>
    <w:p w14:paraId="31AAE390" w14:textId="32C2D13C" w:rsidR="001B5870" w:rsidRPr="001B5870" w:rsidRDefault="00561D67" w:rsidP="001B5870">
      <w:r>
        <w:t>The Discussion: Math Experience should be used to understand what skills and limitations students are bringing to this course. Some students will have long periods of time since they last have taken a math course and others will have severe anxiety over the challenging material. Please utilize this information to work with students and to monitor their work more effectively. If students provide concerning information, let them know of the resources the school has to offer them to help them complete the course.</w:t>
      </w:r>
    </w:p>
    <w:p w14:paraId="2EC4D42E" w14:textId="77777777" w:rsidR="00E75D87" w:rsidRDefault="00E75D87" w:rsidP="002522B3">
      <w:pPr>
        <w:pStyle w:val="AssignmentsLevel1"/>
        <w:rPr>
          <w:b/>
        </w:rPr>
      </w:pPr>
    </w:p>
    <w:p w14:paraId="05ACD6B0" w14:textId="1C80455B" w:rsidR="00CA341D" w:rsidRDefault="00CA341D" w:rsidP="002522B3">
      <w:pPr>
        <w:pStyle w:val="AssignmentsLevel1"/>
        <w:rPr>
          <w:b/>
          <w:bCs/>
          <w:u w:val="single"/>
        </w:rPr>
      </w:pPr>
      <w:r w:rsidRPr="00CA341D">
        <w:rPr>
          <w:b/>
          <w:bCs/>
          <w:u w:val="single"/>
        </w:rPr>
        <w:t>Course Setup</w:t>
      </w:r>
    </w:p>
    <w:p w14:paraId="7FF175D8" w14:textId="26A4FFF4" w:rsidR="00CA341D" w:rsidRDefault="00CA341D" w:rsidP="002522B3">
      <w:pPr>
        <w:pStyle w:val="AssignmentsLevel1"/>
        <w:rPr>
          <w:b/>
          <w:bCs/>
          <w:u w:val="single"/>
        </w:rPr>
      </w:pPr>
    </w:p>
    <w:p w14:paraId="22FBEDC9" w14:textId="23122860" w:rsidR="00CA341D" w:rsidRPr="00F24E62" w:rsidRDefault="00F235B7" w:rsidP="002522B3">
      <w:pPr>
        <w:pStyle w:val="AssignmentsLevel1"/>
      </w:pPr>
      <w:r>
        <w:rPr>
          <w:b/>
        </w:rPr>
        <w:t xml:space="preserve">General Questions and Discussion Forum: </w:t>
      </w:r>
      <w:r>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3A9C3A23" w14:textId="77777777" w:rsidR="00CA341D" w:rsidRDefault="00CA341D" w:rsidP="002522B3">
      <w:pPr>
        <w:pStyle w:val="AssignmentsLevel1"/>
        <w:rPr>
          <w:b/>
          <w:bCs/>
        </w:rPr>
      </w:pPr>
    </w:p>
    <w:p w14:paraId="500CACF8" w14:textId="4233DE13" w:rsidR="00C11A5E" w:rsidRDefault="4948C66D" w:rsidP="002522B3">
      <w:pPr>
        <w:pStyle w:val="AssignmentsLevel1"/>
      </w:pPr>
      <w:r w:rsidRPr="4948C66D">
        <w:rPr>
          <w:b/>
          <w:bCs/>
        </w:rPr>
        <w:t xml:space="preserve">Adobe </w:t>
      </w:r>
      <w:r w:rsidRPr="000F2AAD">
        <w:rPr>
          <w:b/>
          <w:bCs/>
        </w:rPr>
        <w:t>Connect:</w:t>
      </w:r>
      <w:r w:rsidRPr="000F2AAD">
        <w:t xml:space="preserve"> </w:t>
      </w:r>
      <w:r w:rsidR="000F2AAD" w:rsidRPr="000F2AAD">
        <w:t xml:space="preserve">Consider posting an announcement asking students to submit any questions or topics they'd like addressed ahead of time. </w:t>
      </w:r>
      <w:r w:rsidRPr="000F2AAD">
        <w:t xml:space="preserve">The </w:t>
      </w:r>
      <w:r w:rsidRPr="000F2AAD">
        <w:lastRenderedPageBreak/>
        <w:t>instructor can then utilize those questions that come up in the first part of the week to tailor the live Adobe Connect class session that would be scheduled toward the later part of the week. That 1-hour synchronous session will allow students the opportunity to go over any</w:t>
      </w:r>
      <w:r>
        <w:t xml:space="preserve">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11549225" w14:textId="77777777" w:rsidR="000F2AAD" w:rsidRDefault="000F2AAD" w:rsidP="002522B3">
      <w:pPr>
        <w:pStyle w:val="AssignmentsLevel1"/>
      </w:pPr>
    </w:p>
    <w:p w14:paraId="1EC7F5F6" w14:textId="5ADB4496" w:rsidR="00AB01FF" w:rsidRDefault="4948C66D" w:rsidP="00EB7A77">
      <w:pPr>
        <w:pStyle w:val="AssignmentsLevel1"/>
      </w:pPr>
      <w:r w:rsidRPr="4948C66D">
        <w:rPr>
          <w:i/>
          <w:iCs/>
        </w:rPr>
        <w:t>Note:</w:t>
      </w:r>
      <w:r>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r w:rsidR="0015764E">
        <w:t xml:space="preserve"> </w:t>
      </w:r>
      <w:r w:rsidR="00AB01FF">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44E8DBE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12DDE7D2" w:rsidR="005B10FE" w:rsidRPr="00842155" w:rsidRDefault="005B10FE" w:rsidP="0020635A">
            <w:pPr>
              <w:pStyle w:val="WeeklyTopicHeading1"/>
            </w:pPr>
            <w:bookmarkStart w:id="6" w:name="_Toc358980895"/>
            <w:r w:rsidRPr="0068364F">
              <w:lastRenderedPageBreak/>
              <w:t xml:space="preserve">Week </w:t>
            </w:r>
            <w:r>
              <w:t>Two</w:t>
            </w:r>
            <w:r w:rsidRPr="0068364F">
              <w:t xml:space="preserve">: </w:t>
            </w:r>
            <w:r w:rsidR="00C87927">
              <w:rPr>
                <w:color w:val="FFFFFF"/>
                <w:szCs w:val="24"/>
              </w:rPr>
              <w:t>Basics of Statistics</w:t>
            </w:r>
            <w:bookmarkEnd w:id="6"/>
          </w:p>
        </w:tc>
        <w:tc>
          <w:tcPr>
            <w:tcW w:w="1440" w:type="dxa"/>
            <w:tcBorders>
              <w:left w:val="nil"/>
              <w:bottom w:val="single" w:sz="4" w:space="0" w:color="000000" w:themeColor="text1"/>
              <w:right w:val="nil"/>
            </w:tcBorders>
            <w:shd w:val="clear" w:color="auto" w:fill="BF2C37"/>
          </w:tcPr>
          <w:p w14:paraId="6DD6587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140CCAD8" w14:textId="77777777" w:rsidTr="0060372F">
        <w:tc>
          <w:tcPr>
            <w:tcW w:w="10170" w:type="dxa"/>
            <w:gridSpan w:val="2"/>
            <w:tcBorders>
              <w:bottom w:val="single" w:sz="4" w:space="0" w:color="auto"/>
              <w:right w:val="nil"/>
            </w:tcBorders>
            <w:shd w:val="clear" w:color="auto" w:fill="D8D9DA"/>
            <w:tcMar>
              <w:top w:w="115" w:type="dxa"/>
              <w:left w:w="115" w:type="dxa"/>
              <w:bottom w:w="115" w:type="dxa"/>
              <w:right w:w="115" w:type="dxa"/>
            </w:tcMar>
          </w:tcPr>
          <w:p w14:paraId="344A44F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auto"/>
            </w:tcBorders>
            <w:shd w:val="clear" w:color="auto" w:fill="D8D9DA"/>
          </w:tcPr>
          <w:p w14:paraId="20450CE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60372F" w:rsidRPr="00842155" w14:paraId="5849A642" w14:textId="77777777" w:rsidTr="0060372F">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49CE7A8A" w14:textId="62C10BE1" w:rsidR="0060372F" w:rsidRPr="00842155" w:rsidRDefault="0060372F" w:rsidP="0060372F">
            <w:pPr>
              <w:pStyle w:val="ObjectiveBullet"/>
              <w:numPr>
                <w:ilvl w:val="1"/>
                <w:numId w:val="8"/>
              </w:numPr>
              <w:tabs>
                <w:tab w:val="clear" w:pos="0"/>
              </w:tabs>
            </w:pPr>
            <w:r>
              <w:rPr>
                <w:color w:val="000000"/>
              </w:rPr>
              <w:t>Calculate variance and standard deviation</w:t>
            </w:r>
            <w:r>
              <w:rPr>
                <w:color w:val="000000"/>
                <w:sz w:val="22"/>
                <w:szCs w:val="22"/>
              </w:rPr>
              <w:t>.</w:t>
            </w:r>
          </w:p>
        </w:tc>
        <w:tc>
          <w:tcPr>
            <w:tcW w:w="2880" w:type="dxa"/>
            <w:gridSpan w:val="2"/>
            <w:tcBorders>
              <w:top w:val="single" w:sz="4" w:space="0" w:color="auto"/>
              <w:left w:val="single" w:sz="4" w:space="0" w:color="auto"/>
              <w:bottom w:val="single" w:sz="4" w:space="0" w:color="auto"/>
              <w:right w:val="single" w:sz="4" w:space="0" w:color="auto"/>
            </w:tcBorders>
          </w:tcPr>
          <w:p w14:paraId="113FD135" w14:textId="6DCDC413" w:rsidR="0060372F" w:rsidRPr="00842155" w:rsidRDefault="0060372F" w:rsidP="0060372F">
            <w:pPr>
              <w:tabs>
                <w:tab w:val="left" w:pos="0"/>
                <w:tab w:val="left" w:pos="3720"/>
              </w:tabs>
              <w:outlineLvl w:val="0"/>
              <w:rPr>
                <w:rFonts w:cs="Arial"/>
                <w:szCs w:val="20"/>
              </w:rPr>
            </w:pPr>
            <w:r>
              <w:t>CLO1, CLO3, CLO5</w:t>
            </w:r>
          </w:p>
        </w:tc>
      </w:tr>
      <w:tr w:rsidR="0060372F" w:rsidRPr="00842155" w14:paraId="724603CF" w14:textId="77777777" w:rsidTr="0060372F">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1C7C212C" w14:textId="22F198AC" w:rsidR="0060372F" w:rsidRPr="00842155" w:rsidRDefault="0060372F" w:rsidP="0060372F">
            <w:pPr>
              <w:pStyle w:val="ObjectiveBullet"/>
              <w:numPr>
                <w:ilvl w:val="1"/>
                <w:numId w:val="8"/>
              </w:numPr>
            </w:pPr>
            <w:r>
              <w:rPr>
                <w:color w:val="000000"/>
              </w:rPr>
              <w:t xml:space="preserve">Calculate </w:t>
            </w:r>
            <w:r w:rsidRPr="00EB7A77">
              <w:rPr>
                <w:i/>
                <w:color w:val="000000"/>
              </w:rPr>
              <w:t>z</w:t>
            </w:r>
            <w:r>
              <w:rPr>
                <w:color w:val="000000"/>
              </w:rPr>
              <w:t>-scores and standardize a distribution</w:t>
            </w:r>
            <w:r>
              <w:rPr>
                <w:color w:val="000000"/>
                <w:sz w:val="22"/>
                <w:szCs w:val="22"/>
              </w:rPr>
              <w:t>.</w:t>
            </w:r>
          </w:p>
        </w:tc>
        <w:tc>
          <w:tcPr>
            <w:tcW w:w="2880" w:type="dxa"/>
            <w:gridSpan w:val="2"/>
            <w:tcBorders>
              <w:top w:val="single" w:sz="4" w:space="0" w:color="auto"/>
              <w:left w:val="single" w:sz="4" w:space="0" w:color="auto"/>
              <w:bottom w:val="single" w:sz="4" w:space="0" w:color="auto"/>
              <w:right w:val="single" w:sz="4" w:space="0" w:color="auto"/>
            </w:tcBorders>
          </w:tcPr>
          <w:p w14:paraId="61115DBD" w14:textId="09E8037B" w:rsidR="0060372F" w:rsidRPr="00842155" w:rsidRDefault="0060372F" w:rsidP="0060372F">
            <w:pPr>
              <w:tabs>
                <w:tab w:val="left" w:pos="0"/>
                <w:tab w:val="left" w:pos="3720"/>
              </w:tabs>
              <w:outlineLvl w:val="0"/>
              <w:rPr>
                <w:rFonts w:cs="Arial"/>
                <w:szCs w:val="20"/>
              </w:rPr>
            </w:pPr>
            <w:r>
              <w:t>CLO1, CLO3, CLO5</w:t>
            </w:r>
          </w:p>
        </w:tc>
      </w:tr>
      <w:tr w:rsidR="0060372F" w:rsidRPr="00842155" w14:paraId="07C9BDB5" w14:textId="77777777" w:rsidTr="0060372F">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30D087A" w14:textId="297AC179" w:rsidR="0060372F" w:rsidRPr="00842155" w:rsidRDefault="0060372F" w:rsidP="0060372F">
            <w:pPr>
              <w:pStyle w:val="ObjectiveBullet"/>
              <w:numPr>
                <w:ilvl w:val="1"/>
                <w:numId w:val="8"/>
              </w:numPr>
            </w:pPr>
            <w:r>
              <w:rPr>
                <w:color w:val="000000"/>
              </w:rPr>
              <w:t xml:space="preserve">Calculate data points from a standard distribution using </w:t>
            </w:r>
            <w:r w:rsidRPr="00EB7A77">
              <w:rPr>
                <w:i/>
                <w:color w:val="000000"/>
              </w:rPr>
              <w:t>z</w:t>
            </w:r>
            <w:r>
              <w:rPr>
                <w:color w:val="000000"/>
              </w:rPr>
              <w:t>-scores</w:t>
            </w:r>
            <w:r>
              <w:rPr>
                <w:color w:val="000000"/>
                <w:sz w:val="22"/>
                <w:szCs w:val="22"/>
              </w:rPr>
              <w:t>.</w:t>
            </w:r>
          </w:p>
        </w:tc>
        <w:tc>
          <w:tcPr>
            <w:tcW w:w="2880" w:type="dxa"/>
            <w:gridSpan w:val="2"/>
            <w:tcBorders>
              <w:top w:val="single" w:sz="4" w:space="0" w:color="auto"/>
              <w:left w:val="single" w:sz="4" w:space="0" w:color="auto"/>
              <w:bottom w:val="single" w:sz="4" w:space="0" w:color="auto"/>
              <w:right w:val="single" w:sz="4" w:space="0" w:color="auto"/>
            </w:tcBorders>
          </w:tcPr>
          <w:p w14:paraId="260ACF91" w14:textId="24DA3737" w:rsidR="0060372F" w:rsidRPr="00842155" w:rsidRDefault="0060372F" w:rsidP="0060372F">
            <w:pPr>
              <w:tabs>
                <w:tab w:val="left" w:pos="0"/>
                <w:tab w:val="left" w:pos="3720"/>
              </w:tabs>
              <w:outlineLvl w:val="0"/>
              <w:rPr>
                <w:rFonts w:cs="Arial"/>
                <w:szCs w:val="20"/>
              </w:rPr>
            </w:pPr>
            <w:r>
              <w:t>CLO1, CLO3, CLO5</w:t>
            </w:r>
          </w:p>
        </w:tc>
      </w:tr>
      <w:tr w:rsidR="0060372F" w:rsidRPr="00842155" w14:paraId="302438A8" w14:textId="77777777" w:rsidTr="0060372F">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47638025" w14:textId="28E3057C" w:rsidR="0060372F" w:rsidRPr="00842155" w:rsidRDefault="0060372F">
            <w:pPr>
              <w:pStyle w:val="ObjectiveBullet"/>
              <w:numPr>
                <w:ilvl w:val="1"/>
                <w:numId w:val="8"/>
              </w:numPr>
            </w:pPr>
            <w:r>
              <w:rPr>
                <w:color w:val="000000"/>
              </w:rPr>
              <w:t xml:space="preserve">Evaluate data using statistical concepts like variance, standard deviation, </w:t>
            </w:r>
            <w:r w:rsidRPr="00EB7A77">
              <w:rPr>
                <w:i/>
                <w:color w:val="000000"/>
              </w:rPr>
              <w:t>z</w:t>
            </w:r>
            <w:r>
              <w:rPr>
                <w:color w:val="000000"/>
              </w:rPr>
              <w:t>-scores, and central tendency</w:t>
            </w:r>
            <w:r>
              <w:rPr>
                <w:rFonts w:ascii="Times New Roman" w:hAnsi="Times New Roman" w:cs="Times New Roman"/>
                <w:color w:val="000000"/>
                <w:sz w:val="24"/>
                <w:szCs w:val="24"/>
              </w:rPr>
              <w:t>.</w:t>
            </w:r>
          </w:p>
        </w:tc>
        <w:tc>
          <w:tcPr>
            <w:tcW w:w="2880" w:type="dxa"/>
            <w:gridSpan w:val="2"/>
            <w:tcBorders>
              <w:top w:val="single" w:sz="4" w:space="0" w:color="auto"/>
              <w:left w:val="single" w:sz="4" w:space="0" w:color="auto"/>
              <w:bottom w:val="single" w:sz="4" w:space="0" w:color="auto"/>
              <w:right w:val="single" w:sz="4" w:space="0" w:color="auto"/>
            </w:tcBorders>
          </w:tcPr>
          <w:p w14:paraId="4F37F0F8" w14:textId="6284EEED" w:rsidR="0060372F" w:rsidRPr="00842155" w:rsidRDefault="0060372F" w:rsidP="0060372F">
            <w:pPr>
              <w:tabs>
                <w:tab w:val="left" w:pos="0"/>
                <w:tab w:val="left" w:pos="3720"/>
              </w:tabs>
              <w:outlineLvl w:val="0"/>
              <w:rPr>
                <w:rFonts w:cs="Arial"/>
                <w:szCs w:val="20"/>
              </w:rPr>
            </w:pPr>
            <w:r>
              <w:t>CLO3, CLO4, CLO5</w:t>
            </w:r>
          </w:p>
        </w:tc>
      </w:tr>
      <w:tr w:rsidR="0060372F" w:rsidRPr="00842155" w14:paraId="51A0045F" w14:textId="77777777" w:rsidTr="0060372F">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6139B40A" w14:textId="3C068464" w:rsidR="0060372F" w:rsidRPr="00842155" w:rsidRDefault="0060372F" w:rsidP="0060372F">
            <w:pPr>
              <w:pStyle w:val="ObjectiveBullet"/>
              <w:numPr>
                <w:ilvl w:val="1"/>
                <w:numId w:val="8"/>
              </w:numPr>
            </w:pPr>
            <w:r>
              <w:rPr>
                <w:color w:val="000000"/>
              </w:rPr>
              <w:t>Design a statistical research question that uses medical data</w:t>
            </w:r>
            <w:r>
              <w:rPr>
                <w:rFonts w:ascii="Times New Roman" w:hAnsi="Times New Roman" w:cs="Times New Roman"/>
                <w:color w:val="000000"/>
                <w:sz w:val="24"/>
                <w:szCs w:val="24"/>
              </w:rPr>
              <w:t>.</w:t>
            </w:r>
          </w:p>
        </w:tc>
        <w:tc>
          <w:tcPr>
            <w:tcW w:w="2880" w:type="dxa"/>
            <w:gridSpan w:val="2"/>
            <w:tcBorders>
              <w:top w:val="single" w:sz="4" w:space="0" w:color="auto"/>
              <w:left w:val="single" w:sz="4" w:space="0" w:color="auto"/>
              <w:bottom w:val="single" w:sz="4" w:space="0" w:color="auto"/>
              <w:right w:val="single" w:sz="4" w:space="0" w:color="auto"/>
            </w:tcBorders>
          </w:tcPr>
          <w:p w14:paraId="7DBCDE10" w14:textId="20CEF1E9" w:rsidR="0060372F" w:rsidRPr="00842155" w:rsidRDefault="0060372F" w:rsidP="0060372F">
            <w:pPr>
              <w:tabs>
                <w:tab w:val="left" w:pos="0"/>
                <w:tab w:val="left" w:pos="3720"/>
              </w:tabs>
              <w:outlineLvl w:val="0"/>
              <w:rPr>
                <w:rFonts w:cs="Arial"/>
                <w:szCs w:val="20"/>
              </w:rPr>
            </w:pPr>
            <w:r>
              <w:t>CLO1, CLO2</w:t>
            </w:r>
          </w:p>
        </w:tc>
      </w:tr>
      <w:tr w:rsidR="00AB01FF" w:rsidRPr="00842155" w14:paraId="47F4A3BF" w14:textId="77777777" w:rsidTr="0060372F">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617F6C91"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074F022"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512D330C"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4E0C4660"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EB3C8D" w:rsidRPr="00842155" w14:paraId="4BFB557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4BE0FF9" w14:textId="77777777" w:rsidR="00342B32" w:rsidRDefault="00342B32" w:rsidP="00342B32">
            <w:pPr>
              <w:rPr>
                <w:b/>
                <w:color w:val="000000"/>
              </w:rPr>
            </w:pPr>
            <w:r>
              <w:rPr>
                <w:b/>
                <w:color w:val="000000"/>
              </w:rPr>
              <w:t>Required Readings</w:t>
            </w:r>
          </w:p>
          <w:p w14:paraId="0A7769F9" w14:textId="77777777" w:rsidR="00342B32" w:rsidRDefault="00342B32" w:rsidP="00342B32">
            <w:pPr>
              <w:ind w:firstLine="720"/>
              <w:rPr>
                <w:b/>
                <w:color w:val="000000"/>
              </w:rPr>
            </w:pPr>
          </w:p>
          <w:p w14:paraId="222936DF" w14:textId="77777777" w:rsidR="00342B32" w:rsidRDefault="00342B32" w:rsidP="00342B32">
            <w:pPr>
              <w:ind w:left="360" w:hanging="360"/>
            </w:pPr>
            <w:r>
              <w:rPr>
                <w:b/>
              </w:rPr>
              <w:t xml:space="preserve">Read </w:t>
            </w:r>
            <w:r>
              <w:t xml:space="preserve">the following in </w:t>
            </w:r>
            <w:r>
              <w:rPr>
                <w:i/>
              </w:rPr>
              <w:t>Statistics for the Behavioral Sciences</w:t>
            </w:r>
            <w:r>
              <w:t>:</w:t>
            </w:r>
          </w:p>
          <w:p w14:paraId="222AD272" w14:textId="77777777" w:rsidR="00342B32" w:rsidRPr="00965DC3" w:rsidRDefault="00342B32" w:rsidP="00342B32">
            <w:pPr>
              <w:ind w:left="360" w:hanging="360"/>
              <w:rPr>
                <w:color w:val="000000"/>
              </w:rPr>
            </w:pPr>
          </w:p>
          <w:p w14:paraId="227A605F" w14:textId="28563B78" w:rsidR="00965DC3" w:rsidRPr="0015764E" w:rsidRDefault="00EB00C8" w:rsidP="00A620EE">
            <w:pPr>
              <w:pStyle w:val="ListParagraph"/>
              <w:numPr>
                <w:ilvl w:val="0"/>
                <w:numId w:val="36"/>
              </w:numPr>
              <w:ind w:left="395"/>
              <w:rPr>
                <w:color w:val="000000"/>
              </w:rPr>
            </w:pPr>
            <w:r w:rsidRPr="00965DC3">
              <w:rPr>
                <w:color w:val="000000"/>
              </w:rPr>
              <w:t>Ch. 1</w:t>
            </w:r>
            <w:r>
              <w:rPr>
                <w:color w:val="000000"/>
              </w:rPr>
              <w:t xml:space="preserve"> </w:t>
            </w:r>
            <w:r w:rsidRPr="0015764E">
              <w:rPr>
                <w:color w:val="000000"/>
              </w:rPr>
              <w:t>“</w:t>
            </w:r>
            <w:r w:rsidRPr="00EB7A77">
              <w:rPr>
                <w:color w:val="000000"/>
              </w:rPr>
              <w:t>Introduction to Statistics</w:t>
            </w:r>
            <w:r w:rsidRPr="0015764E">
              <w:rPr>
                <w:color w:val="000000"/>
              </w:rPr>
              <w:t xml:space="preserve">” </w:t>
            </w:r>
            <w:r w:rsidR="0015764E">
              <w:rPr>
                <w:color w:val="000000"/>
              </w:rPr>
              <w:t>S</w:t>
            </w:r>
            <w:r w:rsidR="00965DC3" w:rsidRPr="0015764E">
              <w:rPr>
                <w:color w:val="000000"/>
              </w:rPr>
              <w:t xml:space="preserve">ection 1.3 </w:t>
            </w:r>
          </w:p>
          <w:p w14:paraId="5FD81330" w14:textId="3A3BEC31" w:rsidR="00342B32" w:rsidRPr="0015764E" w:rsidRDefault="00342B32" w:rsidP="00A620EE">
            <w:pPr>
              <w:pStyle w:val="ListParagraph"/>
              <w:numPr>
                <w:ilvl w:val="0"/>
                <w:numId w:val="36"/>
              </w:numPr>
              <w:ind w:left="395"/>
              <w:rPr>
                <w:b/>
                <w:color w:val="000000"/>
              </w:rPr>
            </w:pPr>
            <w:r w:rsidRPr="0015764E">
              <w:rPr>
                <w:color w:val="000000"/>
              </w:rPr>
              <w:t xml:space="preserve">Ch. </w:t>
            </w:r>
            <w:r w:rsidR="00965DC3" w:rsidRPr="0015764E">
              <w:rPr>
                <w:color w:val="000000"/>
              </w:rPr>
              <w:t>4 “</w:t>
            </w:r>
            <w:r w:rsidR="00965DC3" w:rsidRPr="00EB7A77">
              <w:rPr>
                <w:color w:val="000000"/>
              </w:rPr>
              <w:t>Variability</w:t>
            </w:r>
            <w:r w:rsidR="00965DC3" w:rsidRPr="0015764E">
              <w:rPr>
                <w:color w:val="000000"/>
              </w:rPr>
              <w:t>”</w:t>
            </w:r>
          </w:p>
          <w:p w14:paraId="7F6505FB" w14:textId="6F6D1D20" w:rsidR="00342B32" w:rsidRPr="0015764E" w:rsidRDefault="00342B32" w:rsidP="00A620EE">
            <w:pPr>
              <w:pStyle w:val="ListParagraph"/>
              <w:numPr>
                <w:ilvl w:val="0"/>
                <w:numId w:val="36"/>
              </w:numPr>
              <w:ind w:left="395"/>
              <w:rPr>
                <w:b/>
                <w:color w:val="000000"/>
              </w:rPr>
            </w:pPr>
            <w:r w:rsidRPr="0015764E">
              <w:rPr>
                <w:color w:val="000000"/>
              </w:rPr>
              <w:t>Ch. 5</w:t>
            </w:r>
            <w:r w:rsidRPr="0015764E">
              <w:rPr>
                <w:b/>
                <w:color w:val="000000"/>
              </w:rPr>
              <w:t xml:space="preserve"> </w:t>
            </w:r>
            <w:r w:rsidR="00965DC3" w:rsidRPr="0015764E">
              <w:rPr>
                <w:color w:val="000000"/>
              </w:rPr>
              <w:t>“</w:t>
            </w:r>
            <w:r w:rsidR="00965DC3" w:rsidRPr="0015764E">
              <w:rPr>
                <w:i/>
                <w:color w:val="000000"/>
              </w:rPr>
              <w:t>z</w:t>
            </w:r>
            <w:r w:rsidR="00965DC3" w:rsidRPr="00EB7A77">
              <w:rPr>
                <w:color w:val="000000"/>
              </w:rPr>
              <w:t>-Scores: Location of Scores and Standardized Distributions</w:t>
            </w:r>
            <w:r w:rsidR="00965DC3" w:rsidRPr="0015764E">
              <w:rPr>
                <w:color w:val="000000"/>
              </w:rPr>
              <w:t>”</w:t>
            </w:r>
          </w:p>
          <w:p w14:paraId="39E6F3BA" w14:textId="0F3420C5" w:rsidR="00965DC3" w:rsidRPr="0015764E" w:rsidRDefault="00EB00C8" w:rsidP="00A620EE">
            <w:pPr>
              <w:pStyle w:val="ListParagraph"/>
              <w:numPr>
                <w:ilvl w:val="0"/>
                <w:numId w:val="36"/>
              </w:numPr>
              <w:ind w:left="395"/>
              <w:rPr>
                <w:b/>
                <w:color w:val="000000"/>
              </w:rPr>
            </w:pPr>
            <w:r w:rsidRPr="0015764E">
              <w:rPr>
                <w:color w:val="000000"/>
              </w:rPr>
              <w:t>Ch. 6 “</w:t>
            </w:r>
            <w:r w:rsidRPr="00EB7A77">
              <w:rPr>
                <w:color w:val="000000"/>
              </w:rPr>
              <w:t>Probability</w:t>
            </w:r>
            <w:r w:rsidRPr="0015764E">
              <w:rPr>
                <w:color w:val="000000"/>
              </w:rPr>
              <w:t xml:space="preserve">” </w:t>
            </w:r>
            <w:r w:rsidR="0015764E">
              <w:rPr>
                <w:color w:val="000000"/>
              </w:rPr>
              <w:t>S</w:t>
            </w:r>
            <w:r w:rsidR="00965DC3" w:rsidRPr="0015764E">
              <w:rPr>
                <w:color w:val="000000"/>
              </w:rPr>
              <w:t xml:space="preserve">ection 6.2 </w:t>
            </w:r>
          </w:p>
          <w:p w14:paraId="6C20F71E" w14:textId="77777777" w:rsidR="00965DC3" w:rsidRPr="0015764E" w:rsidRDefault="00965DC3" w:rsidP="00965DC3">
            <w:pPr>
              <w:rPr>
                <w:color w:val="000000"/>
              </w:rPr>
            </w:pPr>
          </w:p>
          <w:p w14:paraId="47B51DDA" w14:textId="11068611" w:rsidR="00965DC3" w:rsidRDefault="00965DC3" w:rsidP="00965DC3">
            <w:pPr>
              <w:rPr>
                <w:color w:val="000000"/>
              </w:rPr>
            </w:pPr>
            <w:r>
              <w:rPr>
                <w:b/>
                <w:color w:val="000000"/>
              </w:rPr>
              <w:t xml:space="preserve">Read </w:t>
            </w:r>
            <w:r>
              <w:rPr>
                <w:color w:val="000000"/>
              </w:rPr>
              <w:t>“</w:t>
            </w:r>
            <w:hyperlink r:id="rId23" w:history="1">
              <w:r w:rsidRPr="008D67F6">
                <w:rPr>
                  <w:rStyle w:val="Hyperlink"/>
                </w:rPr>
                <w:t>Research Study Design</w:t>
              </w:r>
            </w:hyperlink>
            <w:r>
              <w:rPr>
                <w:color w:val="000000"/>
              </w:rPr>
              <w:t xml:space="preserve">” from Psychological Statistics at University of Wisconsin. </w:t>
            </w:r>
          </w:p>
          <w:p w14:paraId="0A471A07" w14:textId="77777777" w:rsidR="00965DC3" w:rsidRDefault="00965DC3" w:rsidP="00965DC3">
            <w:pPr>
              <w:rPr>
                <w:b/>
                <w:color w:val="000000"/>
              </w:rPr>
            </w:pPr>
          </w:p>
          <w:p w14:paraId="7AD3CA9D" w14:textId="0BC901C5" w:rsidR="008F37DC" w:rsidRDefault="00965DC3" w:rsidP="008F37DC">
            <w:pPr>
              <w:rPr>
                <w:color w:val="000000"/>
              </w:rPr>
            </w:pPr>
            <w:r>
              <w:rPr>
                <w:b/>
                <w:color w:val="000000"/>
              </w:rPr>
              <w:t xml:space="preserve">Review </w:t>
            </w:r>
            <w:r>
              <w:rPr>
                <w:color w:val="000000"/>
              </w:rPr>
              <w:t>the “</w:t>
            </w:r>
            <w:hyperlink r:id="rId24" w:history="1">
              <w:r w:rsidRPr="008D67F6">
                <w:rPr>
                  <w:rStyle w:val="Hyperlink"/>
                </w:rPr>
                <w:t>Understanding Statistics: Statistical Language</w:t>
              </w:r>
            </w:hyperlink>
            <w:r>
              <w:rPr>
                <w:color w:val="000000"/>
              </w:rPr>
              <w:t xml:space="preserve">” concept articles from the Australian Bureau of Statistics. </w:t>
            </w:r>
          </w:p>
          <w:p w14:paraId="39559405" w14:textId="77777777" w:rsidR="00E1293B" w:rsidRDefault="00E1293B" w:rsidP="008F37DC"/>
          <w:p w14:paraId="796F6650" w14:textId="5CDF3A7E" w:rsidR="00EB3C8D" w:rsidRPr="00965DC3" w:rsidRDefault="00342B32" w:rsidP="00E1293B">
            <w:pPr>
              <w:rPr>
                <w:color w:val="000000"/>
              </w:rPr>
            </w:pPr>
            <w:r>
              <w:t xml:space="preserve">Feel free to post </w:t>
            </w:r>
            <w:r w:rsidRPr="00406E19">
              <w:t>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41B511C9" w14:textId="08565FBD" w:rsidR="00EB3C8D" w:rsidRPr="009F6FAF" w:rsidRDefault="00EB3C8D" w:rsidP="00EB3C8D">
            <w:pPr>
              <w:rPr>
                <w:rFonts w:cs="Arial"/>
                <w:szCs w:val="20"/>
              </w:rPr>
            </w:pPr>
            <w:r>
              <w:t xml:space="preserve">2.1, 2.2, </w:t>
            </w:r>
            <w:r w:rsidR="00342B32">
              <w:t xml:space="preserve">2.3, 2.4, </w:t>
            </w:r>
            <w:r>
              <w:t>2.5</w:t>
            </w:r>
          </w:p>
        </w:tc>
        <w:tc>
          <w:tcPr>
            <w:tcW w:w="1440" w:type="dxa"/>
            <w:tcBorders>
              <w:left w:val="single" w:sz="4" w:space="0" w:color="000000" w:themeColor="text1"/>
            </w:tcBorders>
            <w:shd w:val="clear" w:color="auto" w:fill="FFFFFF" w:themeFill="background1"/>
          </w:tcPr>
          <w:p w14:paraId="5A781646" w14:textId="2069D814" w:rsidR="00EB3C8D" w:rsidRPr="009F6FAF" w:rsidRDefault="00EB3C8D" w:rsidP="00EB3C8D">
            <w:pPr>
              <w:rPr>
                <w:rFonts w:cs="Arial"/>
                <w:szCs w:val="20"/>
              </w:rPr>
            </w:pPr>
          </w:p>
        </w:tc>
      </w:tr>
      <w:tr w:rsidR="00EB3C8D" w:rsidRPr="00842155" w14:paraId="146F5DB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D9DD008" w14:textId="77777777" w:rsidR="00EB3C8D" w:rsidRDefault="00EB3C8D" w:rsidP="00EB3C8D">
            <w:pPr>
              <w:tabs>
                <w:tab w:val="left" w:pos="2329"/>
              </w:tabs>
              <w:rPr>
                <w:b/>
              </w:rPr>
            </w:pPr>
            <w:r>
              <w:rPr>
                <w:b/>
              </w:rPr>
              <w:t>Assignment Preparation</w:t>
            </w:r>
          </w:p>
          <w:p w14:paraId="0A42BCE5" w14:textId="1BA96C51" w:rsidR="00EB3C8D" w:rsidRDefault="00EB3C8D">
            <w:pPr>
              <w:tabs>
                <w:tab w:val="left" w:pos="2329"/>
              </w:tabs>
              <w:rPr>
                <w:b/>
              </w:rPr>
            </w:pPr>
          </w:p>
          <w:p w14:paraId="371A2979" w14:textId="77777777" w:rsidR="00A47DDD" w:rsidRDefault="00A47DDD" w:rsidP="00EB3C8D">
            <w:pPr>
              <w:tabs>
                <w:tab w:val="left" w:pos="2329"/>
              </w:tabs>
            </w:pPr>
            <w:r w:rsidRPr="00A47DDD">
              <w:rPr>
                <w:b/>
              </w:rPr>
              <w:t xml:space="preserve">Resource: </w:t>
            </w:r>
            <w:r w:rsidRPr="00A47DDD">
              <w:t>Week 2 Practice Homework Worksheet</w:t>
            </w:r>
          </w:p>
          <w:p w14:paraId="3D554594" w14:textId="583CFF47" w:rsidR="00EB3C8D" w:rsidRPr="00774D94" w:rsidRDefault="00EB3C8D" w:rsidP="00EB3C8D">
            <w:pPr>
              <w:tabs>
                <w:tab w:val="left" w:pos="2329"/>
              </w:tabs>
            </w:pPr>
            <w:r w:rsidRPr="00F24E62">
              <w:lastRenderedPageBreak/>
              <w:t>In preparation for this week’s assignments</w:t>
            </w:r>
            <w:r w:rsidR="00F24E62" w:rsidRPr="00F24E62">
              <w:t xml:space="preserve">, </w:t>
            </w:r>
            <w:r>
              <w:t xml:space="preserve">you will complete homework problems about </w:t>
            </w:r>
            <w:r w:rsidR="008D67F6" w:rsidRPr="00E01BB2">
              <w:t>basic statistical concepts</w:t>
            </w:r>
            <w:r>
              <w:t>. This activity will help you practice the concepts covered in your homework assignment.</w:t>
            </w:r>
          </w:p>
          <w:p w14:paraId="0B5B14F0" w14:textId="77777777" w:rsidR="00EB3C8D" w:rsidRDefault="00EB3C8D" w:rsidP="00EB3C8D">
            <w:pPr>
              <w:tabs>
                <w:tab w:val="left" w:pos="2329"/>
              </w:tabs>
              <w:rPr>
                <w:b/>
              </w:rPr>
            </w:pPr>
          </w:p>
          <w:p w14:paraId="403EEA51" w14:textId="4334723D" w:rsidR="00EB3C8D" w:rsidRDefault="00EB3C8D" w:rsidP="00EB3C8D">
            <w:pPr>
              <w:tabs>
                <w:tab w:val="left" w:pos="2329"/>
              </w:tabs>
            </w:pPr>
            <w:r>
              <w:rPr>
                <w:b/>
              </w:rPr>
              <w:t xml:space="preserve">Complete </w:t>
            </w:r>
            <w:r>
              <w:t xml:space="preserve">the </w:t>
            </w:r>
            <w:r w:rsidR="00A47DDD" w:rsidRPr="00A47DDD">
              <w:t xml:space="preserve">Week 2 Practice Homework </w:t>
            </w:r>
            <w:r w:rsidR="00A47DDD">
              <w:t>W</w:t>
            </w:r>
            <w:r>
              <w:t>orksheet.</w:t>
            </w:r>
            <w:r>
              <w:rPr>
                <w:b/>
              </w:rPr>
              <w:t xml:space="preserve"> </w:t>
            </w:r>
          </w:p>
          <w:p w14:paraId="48B008EE" w14:textId="77777777" w:rsidR="00EB3C8D" w:rsidRDefault="00EB3C8D" w:rsidP="00EB3C8D">
            <w:pPr>
              <w:tabs>
                <w:tab w:val="left" w:pos="2329"/>
              </w:tabs>
              <w:rPr>
                <w:b/>
              </w:rPr>
            </w:pPr>
          </w:p>
          <w:p w14:paraId="641306FD" w14:textId="6F4CBB47" w:rsidR="00EB3C8D" w:rsidRPr="00910BB9" w:rsidRDefault="005F72C1" w:rsidP="00EB3C8D">
            <w:pPr>
              <w:tabs>
                <w:tab w:val="left" w:pos="2329"/>
              </w:tabs>
            </w:pPr>
            <w:r>
              <w:rPr>
                <w:b/>
              </w:rPr>
              <w:t xml:space="preserve">Attend </w:t>
            </w:r>
            <w:r>
              <w:t>the Adobe Connect Live Session to review the problems and ask questions.</w:t>
            </w:r>
          </w:p>
        </w:tc>
        <w:tc>
          <w:tcPr>
            <w:tcW w:w="1440" w:type="dxa"/>
            <w:tcBorders>
              <w:left w:val="single" w:sz="4" w:space="0" w:color="000000" w:themeColor="text1"/>
            </w:tcBorders>
            <w:shd w:val="clear" w:color="auto" w:fill="FFFFFF" w:themeFill="background1"/>
          </w:tcPr>
          <w:p w14:paraId="49000C6C" w14:textId="2F02743E" w:rsidR="00EB3C8D" w:rsidRPr="009F6FAF" w:rsidRDefault="00EB3C8D" w:rsidP="00EB3C8D">
            <w:pPr>
              <w:rPr>
                <w:rFonts w:cs="Arial"/>
                <w:szCs w:val="20"/>
              </w:rPr>
            </w:pPr>
            <w:r>
              <w:lastRenderedPageBreak/>
              <w:t>2.1, 2.2, 2.3, 2.4, 2.5</w:t>
            </w:r>
          </w:p>
        </w:tc>
        <w:tc>
          <w:tcPr>
            <w:tcW w:w="1440" w:type="dxa"/>
            <w:tcBorders>
              <w:left w:val="single" w:sz="4" w:space="0" w:color="000000" w:themeColor="text1"/>
            </w:tcBorders>
            <w:shd w:val="clear" w:color="auto" w:fill="FFFFFF" w:themeFill="background1"/>
          </w:tcPr>
          <w:p w14:paraId="7A880989" w14:textId="77777777" w:rsidR="004E458C" w:rsidRDefault="004E458C" w:rsidP="004E458C">
            <w:r w:rsidRPr="00837770">
              <w:t xml:space="preserve">Live Discussion: lecture and </w:t>
            </w:r>
            <w:r w:rsidRPr="00837770">
              <w:lastRenderedPageBreak/>
              <w:t>discussion = 1 hour</w:t>
            </w:r>
          </w:p>
          <w:p w14:paraId="21E97662" w14:textId="77777777" w:rsidR="00EB3C8D" w:rsidRPr="009F6FAF" w:rsidRDefault="00EB3C8D" w:rsidP="00EB3C8D">
            <w:pPr>
              <w:rPr>
                <w:rFonts w:cs="Arial"/>
                <w:szCs w:val="20"/>
              </w:rPr>
            </w:pPr>
          </w:p>
        </w:tc>
      </w:tr>
      <w:tr w:rsidR="00AB01FF" w:rsidRPr="00842155" w14:paraId="22AB7B61"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EA68EE8"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lastRenderedPageBreak/>
              <w:t>Supplemental Resources and Activities</w:t>
            </w:r>
          </w:p>
          <w:p w14:paraId="26C505F7"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6F82AA99"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2D78F92"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7A2ACE" w:rsidRPr="00842155" w14:paraId="1403316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BCE6A11" w14:textId="77777777" w:rsidR="007A2ACE" w:rsidRDefault="007A2ACE" w:rsidP="007A2ACE">
            <w:pPr>
              <w:rPr>
                <w:b/>
                <w:color w:val="000000"/>
              </w:rPr>
            </w:pPr>
            <w:r>
              <w:rPr>
                <w:b/>
                <w:color w:val="000000"/>
              </w:rPr>
              <w:t xml:space="preserve">Variability </w:t>
            </w:r>
            <w:r>
              <w:rPr>
                <w:b/>
              </w:rPr>
              <w:t>Supplemental Resources</w:t>
            </w:r>
          </w:p>
          <w:p w14:paraId="18C7EF5C" w14:textId="77777777" w:rsidR="007A2ACE" w:rsidRDefault="007A2ACE" w:rsidP="007A2ACE">
            <w:pPr>
              <w:rPr>
                <w:color w:val="000000"/>
              </w:rPr>
            </w:pPr>
          </w:p>
          <w:p w14:paraId="2DDA978D" w14:textId="04EEB3F1" w:rsidR="007A2ACE" w:rsidRDefault="007A2ACE" w:rsidP="007A2ACE">
            <w:pPr>
              <w:tabs>
                <w:tab w:val="left" w:pos="0"/>
                <w:tab w:val="left" w:pos="3720"/>
              </w:tabs>
              <w:rPr>
                <w:color w:val="000000"/>
              </w:rPr>
            </w:pPr>
            <w:r>
              <w:rPr>
                <w:b/>
                <w:color w:val="000000"/>
              </w:rPr>
              <w:t>Read</w:t>
            </w:r>
            <w:r w:rsidR="001F64CB">
              <w:rPr>
                <w:b/>
                <w:color w:val="000000"/>
              </w:rPr>
              <w:t xml:space="preserve"> </w:t>
            </w:r>
            <w:r w:rsidR="0015764E" w:rsidRPr="00EB7A77">
              <w:rPr>
                <w:color w:val="000000"/>
              </w:rPr>
              <w:t>“</w:t>
            </w:r>
            <w:hyperlink r:id="rId25" w:history="1">
              <w:r w:rsidR="001F64CB" w:rsidRPr="001F64CB">
                <w:rPr>
                  <w:rStyle w:val="Hyperlink"/>
                </w:rPr>
                <w:t>Calculating Standard Deviation Step by Step</w:t>
              </w:r>
            </w:hyperlink>
            <w:r w:rsidR="0015764E" w:rsidRPr="00EB7A77">
              <w:t>”</w:t>
            </w:r>
            <w:r>
              <w:rPr>
                <w:color w:val="000000"/>
              </w:rPr>
              <w:t xml:space="preserve"> </w:t>
            </w:r>
            <w:r w:rsidR="001F64CB">
              <w:rPr>
                <w:color w:val="000000"/>
              </w:rPr>
              <w:t>from Khan Academy.</w:t>
            </w:r>
          </w:p>
          <w:p w14:paraId="7BCEAF4F" w14:textId="77777777" w:rsidR="001F64CB" w:rsidRPr="001F64CB" w:rsidRDefault="001F64CB" w:rsidP="007A2ACE">
            <w:pPr>
              <w:tabs>
                <w:tab w:val="left" w:pos="0"/>
                <w:tab w:val="left" w:pos="3720"/>
              </w:tabs>
              <w:rPr>
                <w:color w:val="000000"/>
              </w:rPr>
            </w:pPr>
          </w:p>
          <w:p w14:paraId="4E7A73FC" w14:textId="77777777" w:rsidR="008240D4" w:rsidRDefault="007A2ACE" w:rsidP="007A2ACE">
            <w:r>
              <w:rPr>
                <w:b/>
              </w:rPr>
              <w:t>Watch</w:t>
            </w:r>
            <w:r w:rsidR="008240D4">
              <w:rPr>
                <w:b/>
              </w:rPr>
              <w:t xml:space="preserve"> </w:t>
            </w:r>
            <w:r w:rsidR="008240D4">
              <w:t>the following videos from the Khan Academy:</w:t>
            </w:r>
          </w:p>
          <w:p w14:paraId="52539613" w14:textId="77777777" w:rsidR="008240D4" w:rsidRDefault="008240D4" w:rsidP="007A2ACE"/>
          <w:p w14:paraId="67BFD0E3" w14:textId="15AE2E2C" w:rsidR="008240D4" w:rsidRPr="00464FFD" w:rsidRDefault="0015764E" w:rsidP="00342B32">
            <w:pPr>
              <w:pStyle w:val="ListParagraph"/>
              <w:numPr>
                <w:ilvl w:val="0"/>
                <w:numId w:val="35"/>
              </w:numPr>
              <w:rPr>
                <w:color w:val="000000"/>
              </w:rPr>
            </w:pPr>
            <w:r>
              <w:t>“</w:t>
            </w:r>
            <w:hyperlink r:id="rId26" w:history="1">
              <w:r w:rsidR="007A2ACE" w:rsidRPr="007E05F3">
                <w:rPr>
                  <w:rStyle w:val="Hyperlink"/>
                </w:rPr>
                <w:t>Variance of a population</w:t>
              </w:r>
            </w:hyperlink>
            <w:r w:rsidRPr="00EB7A77">
              <w:t>”</w:t>
            </w:r>
            <w:r w:rsidR="008240D4" w:rsidRPr="00464FFD">
              <w:rPr>
                <w:color w:val="000000"/>
              </w:rPr>
              <w:t xml:space="preserve"> </w:t>
            </w:r>
            <w:r w:rsidR="007A2ACE" w:rsidRPr="000C5364">
              <w:rPr>
                <w:color w:val="000000"/>
              </w:rPr>
              <w:t>(8:05)</w:t>
            </w:r>
          </w:p>
          <w:p w14:paraId="2892061C" w14:textId="2E48022D" w:rsidR="008240D4" w:rsidRDefault="0015764E" w:rsidP="00342B32">
            <w:pPr>
              <w:pStyle w:val="ListParagraph"/>
              <w:numPr>
                <w:ilvl w:val="0"/>
                <w:numId w:val="35"/>
              </w:numPr>
              <w:rPr>
                <w:color w:val="000000"/>
              </w:rPr>
            </w:pPr>
            <w:r>
              <w:t>“</w:t>
            </w:r>
            <w:hyperlink r:id="rId27" w:history="1">
              <w:r w:rsidR="007A2ACE" w:rsidRPr="007E05F3">
                <w:rPr>
                  <w:rStyle w:val="Hyperlink"/>
                </w:rPr>
                <w:t>Sample variance</w:t>
              </w:r>
            </w:hyperlink>
            <w:r w:rsidRPr="00EB7A77">
              <w:t>”</w:t>
            </w:r>
            <w:r w:rsidR="008240D4">
              <w:rPr>
                <w:color w:val="000000"/>
              </w:rPr>
              <w:t xml:space="preserve"> </w:t>
            </w:r>
            <w:r w:rsidR="007A2ACE">
              <w:rPr>
                <w:color w:val="000000"/>
              </w:rPr>
              <w:t>(10:38)</w:t>
            </w:r>
          </w:p>
          <w:p w14:paraId="5459B8A0" w14:textId="3E258C6F" w:rsidR="007A2ACE" w:rsidRPr="00842155" w:rsidRDefault="0015764E" w:rsidP="00342B32">
            <w:pPr>
              <w:pStyle w:val="ListParagraph"/>
              <w:numPr>
                <w:ilvl w:val="0"/>
                <w:numId w:val="35"/>
              </w:numPr>
            </w:pPr>
            <w:r>
              <w:t>“</w:t>
            </w:r>
            <w:hyperlink r:id="rId28" w:history="1">
              <w:r w:rsidR="007A2ACE" w:rsidRPr="007E05F3">
                <w:rPr>
                  <w:rStyle w:val="Hyperlink"/>
                </w:rPr>
                <w:t>Review and intuition why we divide by n-1 for the unbiased sample variance</w:t>
              </w:r>
            </w:hyperlink>
            <w:r w:rsidRPr="00EB7A77">
              <w:t>”</w:t>
            </w:r>
            <w:r w:rsidR="008240D4">
              <w:rPr>
                <w:color w:val="000000"/>
              </w:rPr>
              <w:t xml:space="preserve"> </w:t>
            </w:r>
            <w:r w:rsidR="007A2ACE">
              <w:rPr>
                <w:color w:val="000000"/>
              </w:rPr>
              <w:t>(9:44)</w:t>
            </w:r>
          </w:p>
        </w:tc>
        <w:tc>
          <w:tcPr>
            <w:tcW w:w="1440" w:type="dxa"/>
            <w:tcBorders>
              <w:left w:val="single" w:sz="4" w:space="0" w:color="000000" w:themeColor="text1"/>
            </w:tcBorders>
            <w:shd w:val="clear" w:color="auto" w:fill="FFFFFF" w:themeFill="background1"/>
          </w:tcPr>
          <w:p w14:paraId="110CC01F" w14:textId="51F772E9" w:rsidR="007A2ACE" w:rsidRPr="009F6FAF" w:rsidRDefault="007A2ACE" w:rsidP="007A2ACE">
            <w:pPr>
              <w:rPr>
                <w:rFonts w:cs="Arial"/>
                <w:szCs w:val="20"/>
              </w:rPr>
            </w:pPr>
            <w:r>
              <w:t>2.1</w:t>
            </w:r>
          </w:p>
        </w:tc>
        <w:tc>
          <w:tcPr>
            <w:tcW w:w="1440" w:type="dxa"/>
            <w:tcBorders>
              <w:left w:val="single" w:sz="4" w:space="0" w:color="000000" w:themeColor="text1"/>
            </w:tcBorders>
            <w:shd w:val="clear" w:color="auto" w:fill="FFFFFF" w:themeFill="background1"/>
          </w:tcPr>
          <w:p w14:paraId="3133319D" w14:textId="070072E4" w:rsidR="007A2ACE" w:rsidRPr="009F6FAF" w:rsidRDefault="007945CF" w:rsidP="007A2ACE">
            <w:pPr>
              <w:rPr>
                <w:rFonts w:cs="Arial"/>
                <w:szCs w:val="20"/>
              </w:rPr>
            </w:pPr>
            <w:r>
              <w:rPr>
                <w:rFonts w:cs="Arial"/>
                <w:szCs w:val="20"/>
              </w:rPr>
              <w:t>Videos = 0.5 hours</w:t>
            </w:r>
          </w:p>
        </w:tc>
      </w:tr>
      <w:tr w:rsidR="007A2ACE" w:rsidRPr="00842155" w14:paraId="2397CA6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D62A16F" w14:textId="77777777" w:rsidR="007A2ACE" w:rsidRDefault="007A2ACE" w:rsidP="007A2ACE">
            <w:pPr>
              <w:rPr>
                <w:color w:val="000000"/>
              </w:rPr>
            </w:pPr>
            <w:r>
              <w:rPr>
                <w:b/>
                <w:color w:val="000000"/>
              </w:rPr>
              <w:t xml:space="preserve">Normal Distribution </w:t>
            </w:r>
            <w:r>
              <w:rPr>
                <w:b/>
              </w:rPr>
              <w:t>Supplemental Resources</w:t>
            </w:r>
          </w:p>
          <w:p w14:paraId="3BD7DF2A" w14:textId="77777777" w:rsidR="007A2ACE" w:rsidRDefault="007A2ACE" w:rsidP="007A2ACE">
            <w:pPr>
              <w:tabs>
                <w:tab w:val="left" w:pos="0"/>
                <w:tab w:val="left" w:pos="2663"/>
              </w:tabs>
              <w:rPr>
                <w:color w:val="000000"/>
              </w:rPr>
            </w:pPr>
            <w:r>
              <w:rPr>
                <w:color w:val="000000"/>
              </w:rPr>
              <w:tab/>
            </w:r>
          </w:p>
          <w:p w14:paraId="63991ECE" w14:textId="2CD2F7A2" w:rsidR="007A2ACE" w:rsidRDefault="007A2ACE" w:rsidP="007A2ACE">
            <w:pPr>
              <w:tabs>
                <w:tab w:val="left" w:pos="0"/>
                <w:tab w:val="left" w:pos="3720"/>
              </w:tabs>
              <w:rPr>
                <w:color w:val="0000FF"/>
                <w:u w:val="single"/>
              </w:rPr>
            </w:pPr>
            <w:r>
              <w:rPr>
                <w:b/>
                <w:color w:val="000000"/>
              </w:rPr>
              <w:t xml:space="preserve">Watch </w:t>
            </w:r>
            <w:r w:rsidR="0015764E" w:rsidRPr="00EB7A77">
              <w:rPr>
                <w:color w:val="000000"/>
              </w:rPr>
              <w:t>“</w:t>
            </w:r>
            <w:hyperlink r:id="rId29" w:history="1">
              <w:r w:rsidRPr="007E05F3">
                <w:rPr>
                  <w:rStyle w:val="Hyperlink"/>
                </w:rPr>
                <w:t>Normal Distribution</w:t>
              </w:r>
            </w:hyperlink>
            <w:r w:rsidR="0015764E" w:rsidRPr="00EB7A77">
              <w:t>”</w:t>
            </w:r>
            <w:r>
              <w:rPr>
                <w:color w:val="000000"/>
              </w:rPr>
              <w:t xml:space="preserve"> </w:t>
            </w:r>
            <w:r w:rsidR="007E05F3">
              <w:rPr>
                <w:color w:val="000000"/>
              </w:rPr>
              <w:t>from</w:t>
            </w:r>
            <w:r>
              <w:rPr>
                <w:color w:val="000000"/>
              </w:rPr>
              <w:t xml:space="preserve"> Khan Academy</w:t>
            </w:r>
            <w:r w:rsidR="007E05F3">
              <w:rPr>
                <w:color w:val="000000"/>
              </w:rPr>
              <w:t>.</w:t>
            </w:r>
            <w:r>
              <w:rPr>
                <w:color w:val="000000"/>
              </w:rPr>
              <w:t xml:space="preserve"> (95:47) </w:t>
            </w:r>
          </w:p>
          <w:p w14:paraId="043FA8CB" w14:textId="77777777" w:rsidR="007A2ACE" w:rsidRDefault="007A2ACE" w:rsidP="007A2ACE">
            <w:pPr>
              <w:tabs>
                <w:tab w:val="left" w:pos="0"/>
                <w:tab w:val="left" w:pos="3720"/>
              </w:tabs>
              <w:rPr>
                <w:color w:val="0000FF"/>
                <w:u w:val="single"/>
              </w:rPr>
            </w:pPr>
          </w:p>
          <w:p w14:paraId="20B6DA82" w14:textId="193B3310" w:rsidR="007A2ACE" w:rsidRPr="00842155" w:rsidRDefault="007A2ACE" w:rsidP="007A2ACE">
            <w:pPr>
              <w:pStyle w:val="AssignmentsLevel1"/>
            </w:pPr>
            <w:r>
              <w:rPr>
                <w:rFonts w:eastAsia="Arial"/>
                <w:b/>
                <w:color w:val="000000"/>
              </w:rPr>
              <w:t>Complete</w:t>
            </w:r>
            <w:r>
              <w:rPr>
                <w:rFonts w:eastAsia="Arial"/>
                <w:color w:val="000000"/>
              </w:rPr>
              <w:t xml:space="preserve"> all activities in the Khan Academy module.</w:t>
            </w:r>
          </w:p>
        </w:tc>
        <w:tc>
          <w:tcPr>
            <w:tcW w:w="1440" w:type="dxa"/>
            <w:tcBorders>
              <w:left w:val="single" w:sz="4" w:space="0" w:color="000000" w:themeColor="text1"/>
            </w:tcBorders>
            <w:shd w:val="clear" w:color="auto" w:fill="FFFFFF" w:themeFill="background1"/>
          </w:tcPr>
          <w:p w14:paraId="21E96CEB" w14:textId="0F22B2F3" w:rsidR="007A2ACE" w:rsidRPr="009F6FAF" w:rsidRDefault="007A2ACE" w:rsidP="007A2ACE">
            <w:pPr>
              <w:rPr>
                <w:rFonts w:cs="Arial"/>
                <w:szCs w:val="20"/>
              </w:rPr>
            </w:pPr>
            <w:r>
              <w:t>2.3, 2.4</w:t>
            </w:r>
          </w:p>
        </w:tc>
        <w:tc>
          <w:tcPr>
            <w:tcW w:w="1440" w:type="dxa"/>
            <w:tcBorders>
              <w:left w:val="single" w:sz="4" w:space="0" w:color="000000" w:themeColor="text1"/>
            </w:tcBorders>
            <w:shd w:val="clear" w:color="auto" w:fill="FFFFFF" w:themeFill="background1"/>
          </w:tcPr>
          <w:p w14:paraId="130435FC" w14:textId="12FAC011" w:rsidR="007A2ACE" w:rsidRPr="009F6FAF" w:rsidRDefault="007945CF" w:rsidP="007A2ACE">
            <w:pPr>
              <w:rPr>
                <w:rFonts w:cs="Arial"/>
                <w:szCs w:val="20"/>
              </w:rPr>
            </w:pPr>
            <w:r>
              <w:rPr>
                <w:rFonts w:cs="Arial"/>
                <w:szCs w:val="20"/>
              </w:rPr>
              <w:t>Video = 1</w:t>
            </w:r>
            <w:r w:rsidR="00770E01">
              <w:rPr>
                <w:rFonts w:cs="Arial"/>
                <w:szCs w:val="20"/>
              </w:rPr>
              <w:t>.5</w:t>
            </w:r>
            <w:r>
              <w:rPr>
                <w:rFonts w:cs="Arial"/>
                <w:szCs w:val="20"/>
              </w:rPr>
              <w:t xml:space="preserve"> hour</w:t>
            </w:r>
            <w:r w:rsidR="00770E01">
              <w:rPr>
                <w:rFonts w:cs="Arial"/>
                <w:szCs w:val="20"/>
              </w:rPr>
              <w:t>s</w:t>
            </w:r>
          </w:p>
        </w:tc>
      </w:tr>
      <w:tr w:rsidR="007A2ACE" w:rsidRPr="00842155" w14:paraId="55BF0B6D"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137C85A" w14:textId="77777777" w:rsidR="007A2ACE" w:rsidRDefault="007A2ACE" w:rsidP="007A2ACE">
            <w:pPr>
              <w:rPr>
                <w:color w:val="000000"/>
              </w:rPr>
            </w:pPr>
            <w:r>
              <w:rPr>
                <w:b/>
                <w:color w:val="000000"/>
              </w:rPr>
              <w:t xml:space="preserve">Research Study Design </w:t>
            </w:r>
            <w:r>
              <w:rPr>
                <w:b/>
              </w:rPr>
              <w:t>Supplemental Resources</w:t>
            </w:r>
          </w:p>
          <w:p w14:paraId="140E07C1" w14:textId="16A93E57" w:rsidR="007A2ACE" w:rsidRDefault="007A2ACE" w:rsidP="007A2ACE">
            <w:pPr>
              <w:rPr>
                <w:color w:val="000000"/>
              </w:rPr>
            </w:pPr>
          </w:p>
          <w:p w14:paraId="75C94780" w14:textId="4E344DB3" w:rsidR="008240D4" w:rsidRPr="00464FFD" w:rsidRDefault="008240D4" w:rsidP="007A2ACE">
            <w:pPr>
              <w:rPr>
                <w:color w:val="000000"/>
              </w:rPr>
            </w:pPr>
            <w:r>
              <w:rPr>
                <w:b/>
                <w:color w:val="000000"/>
              </w:rPr>
              <w:t>Read</w:t>
            </w:r>
            <w:r>
              <w:rPr>
                <w:color w:val="000000"/>
              </w:rPr>
              <w:t xml:space="preserve"> the following sections in </w:t>
            </w:r>
            <w:r>
              <w:rPr>
                <w:i/>
                <w:color w:val="000000"/>
              </w:rPr>
              <w:t>Statistics for the Behavioral Sciences.</w:t>
            </w:r>
          </w:p>
          <w:p w14:paraId="6392ED5F" w14:textId="77777777" w:rsidR="008240D4" w:rsidRDefault="008240D4" w:rsidP="007A2ACE">
            <w:pPr>
              <w:rPr>
                <w:color w:val="000000"/>
              </w:rPr>
            </w:pPr>
          </w:p>
          <w:p w14:paraId="79948130" w14:textId="5DD9E58E" w:rsidR="008240D4" w:rsidRPr="0015764E" w:rsidRDefault="00CA45EA" w:rsidP="00342B32">
            <w:pPr>
              <w:pStyle w:val="AssignmentsLevel2"/>
            </w:pPr>
            <w:r w:rsidRPr="0015764E">
              <w:t>Ch. 3 “</w:t>
            </w:r>
            <w:r w:rsidRPr="00EB7A77">
              <w:t>Central Tendency</w:t>
            </w:r>
            <w:r w:rsidRPr="0015764E">
              <w:t xml:space="preserve">” </w:t>
            </w:r>
            <w:r w:rsidR="0015764E">
              <w:t>S</w:t>
            </w:r>
            <w:r w:rsidR="007A2ACE" w:rsidRPr="0015764E">
              <w:t>ection 3.5</w:t>
            </w:r>
          </w:p>
          <w:p w14:paraId="2EB91292" w14:textId="0B485713" w:rsidR="007A2ACE" w:rsidRPr="4948C66D" w:rsidRDefault="00CA45EA">
            <w:pPr>
              <w:pStyle w:val="AssignmentsLevel2"/>
              <w:rPr>
                <w:rFonts w:eastAsia="Arial"/>
                <w:b/>
                <w:bCs/>
              </w:rPr>
            </w:pPr>
            <w:r w:rsidRPr="0015764E">
              <w:t>Ch. 4 “</w:t>
            </w:r>
            <w:r w:rsidRPr="00EB7A77">
              <w:t>Variability</w:t>
            </w:r>
            <w:r w:rsidRPr="0015764E">
              <w:t xml:space="preserve">” </w:t>
            </w:r>
            <w:r w:rsidR="0015764E">
              <w:t>S</w:t>
            </w:r>
            <w:r w:rsidR="007A2ACE" w:rsidRPr="0015764E">
              <w:t>ection 4.5</w:t>
            </w:r>
            <w:r w:rsidR="007A2ACE">
              <w:t xml:space="preserve"> </w:t>
            </w:r>
          </w:p>
        </w:tc>
        <w:tc>
          <w:tcPr>
            <w:tcW w:w="1440" w:type="dxa"/>
            <w:tcBorders>
              <w:left w:val="single" w:sz="4" w:space="0" w:color="000000" w:themeColor="text1"/>
            </w:tcBorders>
            <w:shd w:val="clear" w:color="auto" w:fill="FFFFFF" w:themeFill="background1"/>
          </w:tcPr>
          <w:p w14:paraId="0D0A28DC" w14:textId="3E11B602" w:rsidR="007A2ACE" w:rsidRPr="009F6FAF" w:rsidRDefault="007A2ACE" w:rsidP="007A2ACE">
            <w:pPr>
              <w:rPr>
                <w:rFonts w:cs="Arial"/>
                <w:szCs w:val="20"/>
              </w:rPr>
            </w:pPr>
            <w:r>
              <w:t>2.6</w:t>
            </w:r>
          </w:p>
        </w:tc>
        <w:tc>
          <w:tcPr>
            <w:tcW w:w="1440" w:type="dxa"/>
            <w:tcBorders>
              <w:left w:val="single" w:sz="4" w:space="0" w:color="000000" w:themeColor="text1"/>
            </w:tcBorders>
            <w:shd w:val="clear" w:color="auto" w:fill="FFFFFF" w:themeFill="background1"/>
          </w:tcPr>
          <w:p w14:paraId="59CE2DC7" w14:textId="77777777" w:rsidR="007A2ACE" w:rsidRPr="009F6FAF" w:rsidRDefault="007A2ACE" w:rsidP="007A2ACE">
            <w:pPr>
              <w:rPr>
                <w:rFonts w:cs="Arial"/>
                <w:szCs w:val="20"/>
              </w:rPr>
            </w:pPr>
          </w:p>
        </w:tc>
      </w:tr>
      <w:tr w:rsidR="00AB01FF" w:rsidRPr="00842155" w14:paraId="1FE7C2A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EADCECC"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5EA1301" w14:textId="77777777" w:rsidR="00AB01FF" w:rsidRPr="005B10FE" w:rsidRDefault="4948C66D" w:rsidP="4948C66D">
            <w:pPr>
              <w:rPr>
                <w:rFonts w:eastAsia="Arial" w:cs="Arial"/>
                <w:b/>
                <w:bCs/>
                <w:i/>
                <w:iCs/>
              </w:rPr>
            </w:pPr>
            <w:r w:rsidRPr="4948C66D">
              <w:rPr>
                <w:rFonts w:eastAsia="Arial" w:cs="Arial"/>
                <w:b/>
                <w:bCs/>
                <w:i/>
                <w:iCs/>
              </w:rPr>
              <w:t>AIE</w:t>
            </w:r>
          </w:p>
        </w:tc>
      </w:tr>
      <w:tr w:rsidR="007E05F3" w:rsidRPr="00103FC5" w14:paraId="4C35D02B" w14:textId="77777777" w:rsidTr="4948C66D">
        <w:tc>
          <w:tcPr>
            <w:tcW w:w="10170" w:type="dxa"/>
            <w:gridSpan w:val="2"/>
            <w:tcMar>
              <w:top w:w="115" w:type="dxa"/>
              <w:left w:w="115" w:type="dxa"/>
              <w:bottom w:w="115" w:type="dxa"/>
              <w:right w:w="115" w:type="dxa"/>
            </w:tcMar>
          </w:tcPr>
          <w:p w14:paraId="1139E2C1" w14:textId="480642DE" w:rsidR="007E05F3" w:rsidRDefault="007E05F3" w:rsidP="007E05F3">
            <w:pPr>
              <w:tabs>
                <w:tab w:val="left" w:pos="2329"/>
              </w:tabs>
              <w:rPr>
                <w:b/>
              </w:rPr>
            </w:pPr>
            <w:r w:rsidRPr="00826FFB">
              <w:rPr>
                <w:b/>
              </w:rPr>
              <w:t>Blog:</w:t>
            </w:r>
            <w:r>
              <w:rPr>
                <w:b/>
              </w:rPr>
              <w:t xml:space="preserve"> </w:t>
            </w:r>
            <w:r w:rsidR="008D67F6">
              <w:rPr>
                <w:b/>
              </w:rPr>
              <w:t xml:space="preserve">Standard Deviation </w:t>
            </w:r>
            <w:r>
              <w:rPr>
                <w:b/>
              </w:rPr>
              <w:t>Video Critique</w:t>
            </w:r>
          </w:p>
          <w:p w14:paraId="74BCD323" w14:textId="77777777" w:rsidR="007E05F3" w:rsidRDefault="007E05F3" w:rsidP="007E05F3">
            <w:pPr>
              <w:tabs>
                <w:tab w:val="left" w:pos="2329"/>
              </w:tabs>
              <w:rPr>
                <w:b/>
              </w:rPr>
            </w:pPr>
          </w:p>
          <w:p w14:paraId="27EC1B9A" w14:textId="71412940" w:rsidR="00EB576B" w:rsidRDefault="008D67F6" w:rsidP="007E05F3">
            <w:pPr>
              <w:tabs>
                <w:tab w:val="left" w:pos="2329"/>
              </w:tabs>
            </w:pPr>
            <w:r>
              <w:rPr>
                <w:b/>
              </w:rPr>
              <w:lastRenderedPageBreak/>
              <w:t xml:space="preserve">Research </w:t>
            </w:r>
            <w:r w:rsidRPr="008D67F6">
              <w:t>and</w:t>
            </w:r>
            <w:r>
              <w:rPr>
                <w:b/>
              </w:rPr>
              <w:t xml:space="preserve"> </w:t>
            </w:r>
            <w:r w:rsidRPr="00B86BCF">
              <w:t>select</w:t>
            </w:r>
            <w:r w:rsidR="007E05F3" w:rsidRPr="00B86BCF">
              <w:t xml:space="preserve"> </w:t>
            </w:r>
            <w:r w:rsidR="0015764E">
              <w:t>three</w:t>
            </w:r>
            <w:r w:rsidR="0015764E" w:rsidRPr="008D67F6">
              <w:t xml:space="preserve"> </w:t>
            </w:r>
            <w:r w:rsidRPr="008D67F6">
              <w:t>v</w:t>
            </w:r>
            <w:r w:rsidR="007E05F3" w:rsidRPr="008D67F6">
              <w:t>ideos</w:t>
            </w:r>
            <w:r w:rsidRPr="008D67F6">
              <w:t xml:space="preserve"> that explain</w:t>
            </w:r>
            <w:r w:rsidR="007E05F3" w:rsidRPr="008D67F6">
              <w:t xml:space="preserve"> how to calculate standard deviation</w:t>
            </w:r>
            <w:r>
              <w:t>.</w:t>
            </w:r>
            <w:r w:rsidR="00EB576B">
              <w:t xml:space="preserve"> Consider the following as you select your videos.</w:t>
            </w:r>
          </w:p>
          <w:p w14:paraId="55D1E73F" w14:textId="77777777" w:rsidR="008240D4" w:rsidRDefault="008240D4" w:rsidP="007E05F3">
            <w:pPr>
              <w:tabs>
                <w:tab w:val="left" w:pos="2329"/>
              </w:tabs>
            </w:pPr>
          </w:p>
          <w:p w14:paraId="076B367A" w14:textId="46A07D82" w:rsidR="00EB576B" w:rsidRPr="00EB576B" w:rsidRDefault="008D67F6" w:rsidP="00A620EE">
            <w:pPr>
              <w:pStyle w:val="ListParagraph"/>
              <w:numPr>
                <w:ilvl w:val="0"/>
                <w:numId w:val="31"/>
              </w:numPr>
              <w:tabs>
                <w:tab w:val="left" w:pos="2329"/>
              </w:tabs>
              <w:ind w:left="395"/>
              <w:rPr>
                <w:b/>
              </w:rPr>
            </w:pPr>
            <w:r>
              <w:t xml:space="preserve">The explanation </w:t>
            </w:r>
            <w:r w:rsidR="00EB576B">
              <w:t xml:space="preserve">is either </w:t>
            </w:r>
            <w:r>
              <w:t xml:space="preserve">hand computation or </w:t>
            </w:r>
            <w:r w:rsidR="007E05F3" w:rsidRPr="008D67F6">
              <w:t>computer program (Excel, Google Sheets).</w:t>
            </w:r>
            <w:r w:rsidR="00EB576B">
              <w:t xml:space="preserve"> Make sure that all </w:t>
            </w:r>
            <w:r w:rsidR="0015764E">
              <w:t xml:space="preserve">three </w:t>
            </w:r>
            <w:r w:rsidR="00EB576B">
              <w:t xml:space="preserve">videos </w:t>
            </w:r>
            <w:r w:rsidR="0062473B">
              <w:t>use one of the two methods above (i.e.</w:t>
            </w:r>
            <w:r w:rsidR="0015764E">
              <w:t>,</w:t>
            </w:r>
            <w:r w:rsidR="0062473B">
              <w:t xml:space="preserve"> all </w:t>
            </w:r>
            <w:r w:rsidR="0015764E">
              <w:t xml:space="preserve">three </w:t>
            </w:r>
            <w:r w:rsidR="0062473B">
              <w:t xml:space="preserve">videos use a computer program or all </w:t>
            </w:r>
            <w:r w:rsidR="0015764E">
              <w:t xml:space="preserve">three </w:t>
            </w:r>
            <w:r w:rsidR="0062473B">
              <w:t>videos use hand computation).</w:t>
            </w:r>
            <w:r w:rsidR="00EB576B">
              <w:t xml:space="preserve"> </w:t>
            </w:r>
          </w:p>
          <w:p w14:paraId="0AFCDB6E" w14:textId="3715A0C4" w:rsidR="007E05F3" w:rsidRPr="00EB576B" w:rsidRDefault="00EB576B" w:rsidP="00A620EE">
            <w:pPr>
              <w:pStyle w:val="ListParagraph"/>
              <w:numPr>
                <w:ilvl w:val="0"/>
                <w:numId w:val="31"/>
              </w:numPr>
              <w:tabs>
                <w:tab w:val="left" w:pos="2329"/>
              </w:tabs>
              <w:ind w:left="395"/>
              <w:rPr>
                <w:b/>
              </w:rPr>
            </w:pPr>
            <w:r>
              <w:t>You may select videos using YouTube or other video sites.</w:t>
            </w:r>
          </w:p>
          <w:p w14:paraId="7EF9888F" w14:textId="15FBCDE1" w:rsidR="007E05F3" w:rsidRPr="00EB576B" w:rsidRDefault="0015764E" w:rsidP="00A620EE">
            <w:pPr>
              <w:pStyle w:val="ListParagraph"/>
              <w:numPr>
                <w:ilvl w:val="0"/>
                <w:numId w:val="31"/>
              </w:numPr>
              <w:tabs>
                <w:tab w:val="left" w:pos="2329"/>
              </w:tabs>
              <w:ind w:left="395"/>
              <w:rPr>
                <w:b/>
              </w:rPr>
            </w:pPr>
            <w:r>
              <w:t>The v</w:t>
            </w:r>
            <w:r w:rsidR="00EB576B">
              <w:t>ideos need to be under 7 minutes in duration.</w:t>
            </w:r>
          </w:p>
          <w:p w14:paraId="45F8DEB1" w14:textId="77777777" w:rsidR="007E05F3" w:rsidRDefault="007E05F3" w:rsidP="007E05F3">
            <w:pPr>
              <w:tabs>
                <w:tab w:val="left" w:pos="2329"/>
              </w:tabs>
              <w:rPr>
                <w:b/>
              </w:rPr>
            </w:pPr>
          </w:p>
          <w:p w14:paraId="344A81C8" w14:textId="77777777" w:rsidR="00EB576B" w:rsidRDefault="00EB576B" w:rsidP="007E05F3">
            <w:pPr>
              <w:pStyle w:val="AssignmentsLevel1"/>
            </w:pPr>
            <w:r>
              <w:rPr>
                <w:b/>
              </w:rPr>
              <w:t xml:space="preserve">Watch </w:t>
            </w:r>
            <w:r>
              <w:t xml:space="preserve">and </w:t>
            </w:r>
            <w:r w:rsidRPr="00B86BCF">
              <w:t>c</w:t>
            </w:r>
            <w:r w:rsidR="007E05F3" w:rsidRPr="00B86BCF">
              <w:t>ritique</w:t>
            </w:r>
            <w:r>
              <w:rPr>
                <w:b/>
              </w:rPr>
              <w:t xml:space="preserve"> </w:t>
            </w:r>
            <w:r>
              <w:t xml:space="preserve">each </w:t>
            </w:r>
            <w:r w:rsidR="007E05F3">
              <w:t xml:space="preserve">video. </w:t>
            </w:r>
          </w:p>
          <w:p w14:paraId="214EE710" w14:textId="77777777" w:rsidR="00EB576B" w:rsidRDefault="00EB576B" w:rsidP="007E05F3">
            <w:pPr>
              <w:pStyle w:val="AssignmentsLevel1"/>
            </w:pPr>
          </w:p>
          <w:p w14:paraId="4FF41FF6" w14:textId="70A1430F" w:rsidR="00EB576B" w:rsidRDefault="007E05F3" w:rsidP="007E05F3">
            <w:pPr>
              <w:pStyle w:val="AssignmentsLevel1"/>
            </w:pPr>
            <w:r w:rsidRPr="00EB576B">
              <w:rPr>
                <w:b/>
              </w:rPr>
              <w:t>Write</w:t>
            </w:r>
            <w:r>
              <w:t xml:space="preserve"> </w:t>
            </w:r>
            <w:r w:rsidR="00EB576B">
              <w:t xml:space="preserve">a short </w:t>
            </w:r>
            <w:r w:rsidR="008772D2">
              <w:t>critique</w:t>
            </w:r>
            <w:r w:rsidR="00EB576B">
              <w:t xml:space="preserve"> of your video</w:t>
            </w:r>
            <w:r w:rsidR="008772D2">
              <w:t>s</w:t>
            </w:r>
            <w:r w:rsidR="00EB576B">
              <w:t>. Include the following:</w:t>
            </w:r>
          </w:p>
          <w:p w14:paraId="75969B38" w14:textId="77777777" w:rsidR="008240D4" w:rsidRDefault="008240D4" w:rsidP="007E05F3">
            <w:pPr>
              <w:pStyle w:val="AssignmentsLevel1"/>
            </w:pPr>
          </w:p>
          <w:p w14:paraId="606555CD" w14:textId="1C7E54B8" w:rsidR="00EB576B" w:rsidRPr="00EB576B" w:rsidRDefault="00EB576B" w:rsidP="00A620EE">
            <w:pPr>
              <w:pStyle w:val="AssignmentsLevel1"/>
              <w:numPr>
                <w:ilvl w:val="0"/>
                <w:numId w:val="32"/>
              </w:numPr>
              <w:ind w:left="395"/>
              <w:rPr>
                <w:b/>
                <w:bCs/>
              </w:rPr>
            </w:pPr>
            <w:r>
              <w:t>Discuss which video you liked</w:t>
            </w:r>
            <w:r w:rsidR="007E05F3">
              <w:t xml:space="preserve"> the best and why</w:t>
            </w:r>
            <w:r>
              <w:t>. W</w:t>
            </w:r>
            <w:r w:rsidR="007E05F3">
              <w:t xml:space="preserve">hich video </w:t>
            </w:r>
            <w:r w:rsidR="0015764E">
              <w:t xml:space="preserve">did </w:t>
            </w:r>
            <w:r w:rsidR="007E05F3">
              <w:t>you like the least</w:t>
            </w:r>
            <w:r w:rsidR="0015764E">
              <w:t>? W</w:t>
            </w:r>
            <w:r w:rsidR="007E05F3">
              <w:t>hy</w:t>
            </w:r>
            <w:r w:rsidR="0015764E">
              <w:t>?</w:t>
            </w:r>
            <w:r w:rsidR="007E05F3">
              <w:t xml:space="preserve"> </w:t>
            </w:r>
          </w:p>
          <w:p w14:paraId="148BD5F3" w14:textId="77777777" w:rsidR="00EB576B" w:rsidRDefault="00EB576B" w:rsidP="00A620EE">
            <w:pPr>
              <w:pStyle w:val="AssignmentsLevel1"/>
              <w:numPr>
                <w:ilvl w:val="0"/>
                <w:numId w:val="32"/>
              </w:numPr>
              <w:ind w:left="395"/>
              <w:rPr>
                <w:b/>
                <w:bCs/>
              </w:rPr>
            </w:pPr>
            <w:r>
              <w:t>Discuss whether or not you think the person in the is</w:t>
            </w:r>
            <w:r w:rsidR="007E05F3">
              <w:t xml:space="preserve"> knowledgeable about statistics</w:t>
            </w:r>
            <w:r>
              <w:t>.</w:t>
            </w:r>
          </w:p>
          <w:p w14:paraId="65A39533" w14:textId="3DCDBB7D" w:rsidR="007E05F3" w:rsidRPr="008772D2" w:rsidRDefault="00EB576B" w:rsidP="00A620EE">
            <w:pPr>
              <w:pStyle w:val="AssignmentsLevel1"/>
              <w:numPr>
                <w:ilvl w:val="0"/>
                <w:numId w:val="32"/>
              </w:numPr>
              <w:ind w:left="395"/>
              <w:rPr>
                <w:b/>
                <w:bCs/>
              </w:rPr>
            </w:pPr>
            <w:r>
              <w:t>Provide a l</w:t>
            </w:r>
            <w:r w:rsidR="007E05F3">
              <w:t>ink</w:t>
            </w:r>
            <w:r>
              <w:t xml:space="preserve"> to</w:t>
            </w:r>
            <w:r w:rsidR="007E05F3">
              <w:t xml:space="preserve"> all three videos.</w:t>
            </w:r>
          </w:p>
          <w:p w14:paraId="4E66B86B" w14:textId="77777777" w:rsidR="008772D2" w:rsidRDefault="008772D2" w:rsidP="008772D2">
            <w:pPr>
              <w:pStyle w:val="AssignmentsLevel1"/>
              <w:rPr>
                <w:b/>
              </w:rPr>
            </w:pPr>
          </w:p>
          <w:p w14:paraId="606D8E32" w14:textId="61CE67C4" w:rsidR="008772D2" w:rsidRPr="00EB576B" w:rsidRDefault="008772D2" w:rsidP="008772D2">
            <w:pPr>
              <w:pStyle w:val="AssignmentsLevel1"/>
              <w:rPr>
                <w:b/>
                <w:bCs/>
              </w:rPr>
            </w:pPr>
            <w:r w:rsidRPr="00F75D22">
              <w:rPr>
                <w:b/>
              </w:rPr>
              <w:t xml:space="preserve">Submit </w:t>
            </w:r>
            <w:r w:rsidRPr="00B551F3">
              <w:t xml:space="preserve">your </w:t>
            </w:r>
            <w:r>
              <w:t>critique</w:t>
            </w:r>
            <w:r w:rsidRPr="00B551F3">
              <w:t xml:space="preserve"> with </w:t>
            </w:r>
            <w:r>
              <w:t xml:space="preserve">the video </w:t>
            </w:r>
            <w:r w:rsidRPr="00B551F3">
              <w:t>link</w:t>
            </w:r>
            <w:r>
              <w:t xml:space="preserve">s </w:t>
            </w:r>
            <w:r w:rsidRPr="00B551F3">
              <w:t>by 11:59 p.m. (Eastern time) on Sunday.</w:t>
            </w:r>
          </w:p>
        </w:tc>
        <w:tc>
          <w:tcPr>
            <w:tcW w:w="1440" w:type="dxa"/>
          </w:tcPr>
          <w:p w14:paraId="65F4FEC9" w14:textId="21C683E7" w:rsidR="007E05F3" w:rsidRPr="00103FC5" w:rsidRDefault="007E05F3" w:rsidP="007E05F3">
            <w:pPr>
              <w:tabs>
                <w:tab w:val="left" w:pos="2329"/>
              </w:tabs>
              <w:rPr>
                <w:rFonts w:cs="Arial"/>
                <w:szCs w:val="20"/>
              </w:rPr>
            </w:pPr>
            <w:r>
              <w:lastRenderedPageBreak/>
              <w:t>2.1</w:t>
            </w:r>
          </w:p>
        </w:tc>
        <w:tc>
          <w:tcPr>
            <w:tcW w:w="1440" w:type="dxa"/>
          </w:tcPr>
          <w:p w14:paraId="02DF5112" w14:textId="79307E27" w:rsidR="007E05F3" w:rsidRPr="00103FC5" w:rsidRDefault="00475B2B" w:rsidP="007E05F3">
            <w:pPr>
              <w:tabs>
                <w:tab w:val="left" w:pos="2329"/>
              </w:tabs>
              <w:rPr>
                <w:rFonts w:eastAsia="Arial" w:cs="Arial"/>
              </w:rPr>
            </w:pPr>
            <w:r>
              <w:t xml:space="preserve">Reviews 3 videos &amp; </w:t>
            </w:r>
            <w:r>
              <w:lastRenderedPageBreak/>
              <w:t>posts response = 1</w:t>
            </w:r>
            <w:r w:rsidR="007945CF">
              <w:t xml:space="preserve"> </w:t>
            </w:r>
            <w:r>
              <w:t>hour</w:t>
            </w:r>
          </w:p>
        </w:tc>
      </w:tr>
      <w:tr w:rsidR="007E05F3" w:rsidRPr="00842155" w14:paraId="02F43806" w14:textId="77777777" w:rsidTr="4948C66D">
        <w:tc>
          <w:tcPr>
            <w:tcW w:w="10170" w:type="dxa"/>
            <w:gridSpan w:val="2"/>
            <w:tcMar>
              <w:top w:w="115" w:type="dxa"/>
              <w:left w:w="115" w:type="dxa"/>
              <w:bottom w:w="115" w:type="dxa"/>
              <w:right w:w="115" w:type="dxa"/>
            </w:tcMar>
          </w:tcPr>
          <w:p w14:paraId="1D067692" w14:textId="4E0F66BA" w:rsidR="007E05F3" w:rsidRDefault="007E05F3" w:rsidP="007E05F3">
            <w:pPr>
              <w:tabs>
                <w:tab w:val="left" w:pos="2329"/>
              </w:tabs>
              <w:rPr>
                <w:b/>
              </w:rPr>
            </w:pPr>
            <w:r w:rsidRPr="00826FFB">
              <w:rPr>
                <w:b/>
              </w:rPr>
              <w:lastRenderedPageBreak/>
              <w:t>Blog:</w:t>
            </w:r>
            <w:r>
              <w:rPr>
                <w:b/>
              </w:rPr>
              <w:t xml:space="preserve"> Standard Deviation and </w:t>
            </w:r>
            <w:r w:rsidR="0015764E" w:rsidRPr="0015764E">
              <w:rPr>
                <w:b/>
                <w:i/>
              </w:rPr>
              <w:t>Z</w:t>
            </w:r>
            <w:r w:rsidR="0015764E">
              <w:rPr>
                <w:b/>
              </w:rPr>
              <w:t>-S</w:t>
            </w:r>
            <w:r>
              <w:rPr>
                <w:b/>
              </w:rPr>
              <w:t>cores</w:t>
            </w:r>
          </w:p>
          <w:p w14:paraId="3FE4BBDF" w14:textId="45082CBC" w:rsidR="00A47DDD" w:rsidRDefault="00A47DDD" w:rsidP="007E05F3">
            <w:pPr>
              <w:tabs>
                <w:tab w:val="left" w:pos="2329"/>
              </w:tabs>
              <w:rPr>
                <w:b/>
              </w:rPr>
            </w:pPr>
          </w:p>
          <w:p w14:paraId="65A8F027" w14:textId="7A222816" w:rsidR="00A47DDD" w:rsidRPr="00A47DDD" w:rsidRDefault="00A47DDD" w:rsidP="007E05F3">
            <w:pPr>
              <w:tabs>
                <w:tab w:val="left" w:pos="2329"/>
              </w:tabs>
            </w:pPr>
            <w:r>
              <w:rPr>
                <w:b/>
              </w:rPr>
              <w:t xml:space="preserve">Resource: </w:t>
            </w:r>
            <w:r>
              <w:t>“Who Performed Better?”</w:t>
            </w:r>
          </w:p>
          <w:p w14:paraId="1BFF88FF" w14:textId="77777777" w:rsidR="007E05F3" w:rsidRDefault="007E05F3" w:rsidP="007E05F3">
            <w:pPr>
              <w:tabs>
                <w:tab w:val="left" w:pos="2329"/>
              </w:tabs>
              <w:rPr>
                <w:b/>
              </w:rPr>
            </w:pPr>
          </w:p>
          <w:p w14:paraId="35375CD4" w14:textId="1D387C78" w:rsidR="007E05F3" w:rsidRDefault="007E05F3" w:rsidP="007E05F3">
            <w:pPr>
              <w:tabs>
                <w:tab w:val="left" w:pos="2329"/>
              </w:tabs>
            </w:pPr>
            <w:r>
              <w:rPr>
                <w:b/>
              </w:rPr>
              <w:t>Read</w:t>
            </w:r>
            <w:r w:rsidR="008772D2">
              <w:rPr>
                <w:b/>
              </w:rPr>
              <w:t xml:space="preserve"> </w:t>
            </w:r>
            <w:r>
              <w:t>the scenario</w:t>
            </w:r>
            <w:r w:rsidR="008772D2">
              <w:t xml:space="preserve"> </w:t>
            </w:r>
            <w:r>
              <w:t>“Who Performed Better?”</w:t>
            </w:r>
          </w:p>
          <w:p w14:paraId="27F101B7" w14:textId="77777777" w:rsidR="007E05F3" w:rsidRDefault="007E05F3" w:rsidP="007E05F3">
            <w:pPr>
              <w:tabs>
                <w:tab w:val="left" w:pos="2329"/>
              </w:tabs>
            </w:pPr>
          </w:p>
          <w:p w14:paraId="63DB9502" w14:textId="2DCDAE74" w:rsidR="007E05F3" w:rsidRDefault="007E05F3" w:rsidP="007E05F3">
            <w:pPr>
              <w:tabs>
                <w:tab w:val="left" w:pos="2329"/>
              </w:tabs>
            </w:pPr>
            <w:r>
              <w:rPr>
                <w:b/>
              </w:rPr>
              <w:t>Write</w:t>
            </w:r>
            <w:r w:rsidR="008772D2">
              <w:rPr>
                <w:b/>
              </w:rPr>
              <w:t xml:space="preserve"> </w:t>
            </w:r>
            <w:r w:rsidR="008772D2">
              <w:t xml:space="preserve">a short response to each of the </w:t>
            </w:r>
            <w:r>
              <w:t>following</w:t>
            </w:r>
            <w:r w:rsidR="008772D2">
              <w:t xml:space="preserve"> prompts</w:t>
            </w:r>
            <w:r>
              <w:t>:</w:t>
            </w:r>
          </w:p>
          <w:p w14:paraId="46AA5C66" w14:textId="77777777" w:rsidR="008240D4" w:rsidRDefault="008240D4" w:rsidP="007E05F3">
            <w:pPr>
              <w:tabs>
                <w:tab w:val="left" w:pos="2329"/>
              </w:tabs>
            </w:pPr>
          </w:p>
          <w:p w14:paraId="79F04B29" w14:textId="0E130250" w:rsidR="007E05F3" w:rsidRDefault="007E05F3" w:rsidP="000C79F4">
            <w:pPr>
              <w:pStyle w:val="AssignmentsLevel1"/>
              <w:numPr>
                <w:ilvl w:val="0"/>
                <w:numId w:val="32"/>
              </w:numPr>
              <w:ind w:left="395"/>
            </w:pPr>
            <w:r>
              <w:t>Perform the calculation requested</w:t>
            </w:r>
            <w:r w:rsidR="008772D2">
              <w:t xml:space="preserve"> in the scenario</w:t>
            </w:r>
            <w:r>
              <w:t xml:space="preserve">. </w:t>
            </w:r>
          </w:p>
          <w:p w14:paraId="12805125" w14:textId="07966789" w:rsidR="007E05F3" w:rsidRDefault="007E05F3" w:rsidP="000C79F4">
            <w:pPr>
              <w:pStyle w:val="AssignmentsLevel1"/>
              <w:numPr>
                <w:ilvl w:val="0"/>
                <w:numId w:val="32"/>
              </w:numPr>
              <w:ind w:left="395"/>
            </w:pPr>
            <w:r>
              <w:t>Determine who performed better</w:t>
            </w:r>
            <w:r w:rsidR="008772D2">
              <w:t xml:space="preserve"> in the scenario</w:t>
            </w:r>
            <w:r>
              <w:t>.</w:t>
            </w:r>
          </w:p>
          <w:p w14:paraId="5FB5A59F" w14:textId="77777777" w:rsidR="007E05F3" w:rsidRDefault="007E05F3" w:rsidP="000C79F4">
            <w:pPr>
              <w:pStyle w:val="AssignmentsLevel1"/>
              <w:numPr>
                <w:ilvl w:val="0"/>
                <w:numId w:val="32"/>
              </w:numPr>
              <w:ind w:left="395"/>
            </w:pPr>
            <w:r>
              <w:t>Look at how the standard deviation can affect the results.</w:t>
            </w:r>
          </w:p>
          <w:p w14:paraId="569FB2E8" w14:textId="67D6E3D3" w:rsidR="007E05F3" w:rsidRDefault="008772D2" w:rsidP="000C79F4">
            <w:pPr>
              <w:pStyle w:val="AssignmentsLevel1"/>
              <w:numPr>
                <w:ilvl w:val="0"/>
                <w:numId w:val="32"/>
              </w:numPr>
              <w:ind w:left="395"/>
            </w:pPr>
            <w:r>
              <w:t>Provide an additional</w:t>
            </w:r>
            <w:r w:rsidR="007E05F3">
              <w:t xml:space="preserve"> example of how to </w:t>
            </w:r>
            <w:r w:rsidR="0015764E">
              <w:t xml:space="preserve">use </w:t>
            </w:r>
            <w:r w:rsidR="007E05F3">
              <w:t xml:space="preserve">this information in medicine/nursing. </w:t>
            </w:r>
          </w:p>
          <w:p w14:paraId="479F4892" w14:textId="77777777" w:rsidR="007E05F3" w:rsidRDefault="007E05F3" w:rsidP="007E05F3">
            <w:pPr>
              <w:tabs>
                <w:tab w:val="left" w:pos="2329"/>
              </w:tabs>
              <w:rPr>
                <w:b/>
              </w:rPr>
            </w:pPr>
          </w:p>
          <w:p w14:paraId="74EDA459" w14:textId="18FEB08C" w:rsidR="007E05F3" w:rsidRPr="00135F7B" w:rsidRDefault="008772D2" w:rsidP="007E05F3">
            <w:pPr>
              <w:pStyle w:val="AssignmentsLevel1"/>
            </w:pPr>
            <w:r w:rsidRPr="00F75D22">
              <w:rPr>
                <w:b/>
              </w:rPr>
              <w:t xml:space="preserve">Submit </w:t>
            </w:r>
            <w:r w:rsidRPr="00B551F3">
              <w:t xml:space="preserve">your </w:t>
            </w:r>
            <w:r>
              <w:t>response</w:t>
            </w:r>
            <w:r w:rsidRPr="00B551F3">
              <w:t xml:space="preserve"> by 11:59 p.m. (Eastern time) on Sunday.</w:t>
            </w:r>
          </w:p>
        </w:tc>
        <w:tc>
          <w:tcPr>
            <w:tcW w:w="1440" w:type="dxa"/>
          </w:tcPr>
          <w:p w14:paraId="5BC6EB82" w14:textId="44AFDE28" w:rsidR="007E05F3" w:rsidRPr="00842155" w:rsidRDefault="007E05F3" w:rsidP="007E05F3">
            <w:pPr>
              <w:tabs>
                <w:tab w:val="left" w:pos="2329"/>
              </w:tabs>
              <w:rPr>
                <w:rFonts w:cs="Arial"/>
                <w:szCs w:val="20"/>
              </w:rPr>
            </w:pPr>
            <w:r>
              <w:t>2.1, 2.5</w:t>
            </w:r>
          </w:p>
        </w:tc>
        <w:tc>
          <w:tcPr>
            <w:tcW w:w="1440" w:type="dxa"/>
          </w:tcPr>
          <w:p w14:paraId="7945B9C2" w14:textId="0F6FA032" w:rsidR="007E05F3" w:rsidRPr="00842155" w:rsidRDefault="00826FFB" w:rsidP="007E05F3">
            <w:pPr>
              <w:tabs>
                <w:tab w:val="left" w:pos="2329"/>
              </w:tabs>
              <w:rPr>
                <w:rFonts w:eastAsia="Arial" w:cs="Arial"/>
              </w:rPr>
            </w:pPr>
            <w:r>
              <w:t>C</w:t>
            </w:r>
            <w:r w:rsidR="007945CF">
              <w:t>ase study analysis</w:t>
            </w:r>
            <w:r w:rsidR="00770E01">
              <w:t xml:space="preserve"> and response</w:t>
            </w:r>
            <w:r w:rsidR="007945CF">
              <w:t xml:space="preserve"> = 1 hour</w:t>
            </w:r>
          </w:p>
        </w:tc>
      </w:tr>
      <w:tr w:rsidR="007E05F3" w:rsidRPr="00842155" w14:paraId="5140580C" w14:textId="77777777" w:rsidTr="4948C66D">
        <w:tc>
          <w:tcPr>
            <w:tcW w:w="10170" w:type="dxa"/>
            <w:gridSpan w:val="2"/>
            <w:tcMar>
              <w:top w:w="115" w:type="dxa"/>
              <w:left w:w="115" w:type="dxa"/>
              <w:bottom w:w="115" w:type="dxa"/>
              <w:right w:w="115" w:type="dxa"/>
            </w:tcMar>
          </w:tcPr>
          <w:p w14:paraId="5287B538" w14:textId="0B68D133" w:rsidR="007E05F3" w:rsidRDefault="007E05F3" w:rsidP="007E05F3">
            <w:pPr>
              <w:tabs>
                <w:tab w:val="left" w:pos="2329"/>
              </w:tabs>
              <w:rPr>
                <w:b/>
              </w:rPr>
            </w:pPr>
            <w:r>
              <w:rPr>
                <w:b/>
              </w:rPr>
              <w:t>The Basics of Statistics</w:t>
            </w:r>
          </w:p>
          <w:p w14:paraId="4F2E5915" w14:textId="401C6660" w:rsidR="00A47DDD" w:rsidRDefault="00A47DDD" w:rsidP="007E05F3">
            <w:pPr>
              <w:tabs>
                <w:tab w:val="left" w:pos="2329"/>
              </w:tabs>
              <w:rPr>
                <w:b/>
              </w:rPr>
            </w:pPr>
          </w:p>
          <w:p w14:paraId="1C90525C" w14:textId="4BF1B324" w:rsidR="00A47DDD" w:rsidRPr="00A47DDD" w:rsidRDefault="00A47DDD" w:rsidP="007E05F3">
            <w:pPr>
              <w:tabs>
                <w:tab w:val="left" w:pos="2329"/>
              </w:tabs>
            </w:pPr>
            <w:r>
              <w:rPr>
                <w:b/>
              </w:rPr>
              <w:t>Resource:</w:t>
            </w:r>
            <w:r>
              <w:t xml:space="preserve"> Basics of Statistics Worksheet</w:t>
            </w:r>
          </w:p>
          <w:p w14:paraId="3B400F25" w14:textId="77777777" w:rsidR="007E05F3" w:rsidRDefault="007E05F3" w:rsidP="007E05F3">
            <w:pPr>
              <w:tabs>
                <w:tab w:val="left" w:pos="2329"/>
              </w:tabs>
            </w:pPr>
          </w:p>
          <w:p w14:paraId="2391C434" w14:textId="77777777" w:rsidR="007E05F3" w:rsidRDefault="007E05F3" w:rsidP="007E05F3">
            <w:pPr>
              <w:tabs>
                <w:tab w:val="left" w:pos="2329"/>
              </w:tabs>
            </w:pPr>
            <w:r>
              <w:rPr>
                <w:b/>
              </w:rPr>
              <w:lastRenderedPageBreak/>
              <w:t>Complete</w:t>
            </w:r>
            <w:r>
              <w:t xml:space="preserve"> the Basics of Statistics Worksheet.</w:t>
            </w:r>
          </w:p>
          <w:p w14:paraId="2A20B67D" w14:textId="77777777" w:rsidR="007E05F3" w:rsidRDefault="007E05F3" w:rsidP="007E05F3">
            <w:pPr>
              <w:tabs>
                <w:tab w:val="left" w:pos="2329"/>
              </w:tabs>
            </w:pPr>
          </w:p>
          <w:p w14:paraId="6B1241BA" w14:textId="40830230" w:rsidR="007E05F3" w:rsidRPr="4948C66D" w:rsidRDefault="007E05F3" w:rsidP="007E05F3">
            <w:pPr>
              <w:tabs>
                <w:tab w:val="left" w:pos="2329"/>
              </w:tabs>
              <w:rPr>
                <w:b/>
                <w:bCs/>
              </w:rPr>
            </w:pPr>
            <w:r>
              <w:rPr>
                <w:b/>
              </w:rPr>
              <w:t>Submit</w:t>
            </w:r>
            <w:r>
              <w:t xml:space="preserve"> your worksheet </w:t>
            </w:r>
            <w:r w:rsidRPr="006F7280">
              <w:t>by 11:59 p.m. (Eastern time) on Sunday.</w:t>
            </w:r>
          </w:p>
        </w:tc>
        <w:tc>
          <w:tcPr>
            <w:tcW w:w="1440" w:type="dxa"/>
          </w:tcPr>
          <w:p w14:paraId="36707608" w14:textId="2872BEAB" w:rsidR="007E05F3" w:rsidRPr="00842155" w:rsidRDefault="007E05F3" w:rsidP="007E05F3">
            <w:pPr>
              <w:tabs>
                <w:tab w:val="left" w:pos="2329"/>
              </w:tabs>
              <w:rPr>
                <w:rFonts w:cs="Arial"/>
                <w:szCs w:val="20"/>
              </w:rPr>
            </w:pPr>
            <w:r>
              <w:lastRenderedPageBreak/>
              <w:t>2.1, 2.2, 2.3, 2.4, 2.5</w:t>
            </w:r>
          </w:p>
        </w:tc>
        <w:tc>
          <w:tcPr>
            <w:tcW w:w="1440" w:type="dxa"/>
          </w:tcPr>
          <w:p w14:paraId="136CD552" w14:textId="278D6187" w:rsidR="007E05F3" w:rsidRDefault="007945CF" w:rsidP="007E05F3">
            <w:pPr>
              <w:tabs>
                <w:tab w:val="left" w:pos="2329"/>
              </w:tabs>
            </w:pPr>
            <w:r>
              <w:t>Compute mathematical problem sets = 1 hour</w:t>
            </w:r>
          </w:p>
        </w:tc>
      </w:tr>
      <w:tr w:rsidR="007E05F3" w:rsidRPr="00132272" w14:paraId="53D5A631" w14:textId="77777777" w:rsidTr="00BE54C1">
        <w:tc>
          <w:tcPr>
            <w:tcW w:w="10170" w:type="dxa"/>
            <w:gridSpan w:val="2"/>
            <w:tcMar>
              <w:top w:w="115" w:type="dxa"/>
              <w:left w:w="115" w:type="dxa"/>
              <w:bottom w:w="115" w:type="dxa"/>
              <w:right w:w="115" w:type="dxa"/>
            </w:tcMar>
          </w:tcPr>
          <w:p w14:paraId="087A7DE3" w14:textId="12724ED6" w:rsidR="007E05F3" w:rsidRDefault="007E05F3" w:rsidP="007E05F3">
            <w:pPr>
              <w:tabs>
                <w:tab w:val="left" w:pos="2329"/>
              </w:tabs>
              <w:rPr>
                <w:b/>
              </w:rPr>
            </w:pPr>
            <w:r>
              <w:rPr>
                <w:b/>
              </w:rPr>
              <w:t xml:space="preserve">Standard Deviation and </w:t>
            </w:r>
            <w:r w:rsidRPr="000C79F4">
              <w:rPr>
                <w:b/>
                <w:i/>
              </w:rPr>
              <w:t>Z</w:t>
            </w:r>
            <w:r>
              <w:rPr>
                <w:b/>
              </w:rPr>
              <w:t>-Scores</w:t>
            </w:r>
          </w:p>
          <w:p w14:paraId="46472AA7" w14:textId="333C2A60" w:rsidR="00A47DDD" w:rsidRDefault="00A47DDD" w:rsidP="007E05F3">
            <w:pPr>
              <w:tabs>
                <w:tab w:val="left" w:pos="2329"/>
              </w:tabs>
              <w:rPr>
                <w:b/>
              </w:rPr>
            </w:pPr>
          </w:p>
          <w:p w14:paraId="26327952" w14:textId="37F29087" w:rsidR="00A47DDD" w:rsidRDefault="00A47DDD" w:rsidP="007E05F3">
            <w:pPr>
              <w:tabs>
                <w:tab w:val="left" w:pos="2329"/>
              </w:tabs>
            </w:pPr>
            <w:r>
              <w:rPr>
                <w:b/>
              </w:rPr>
              <w:t xml:space="preserve">Resource: </w:t>
            </w:r>
          </w:p>
          <w:p w14:paraId="6F9F5598" w14:textId="1FC987CF" w:rsidR="00A47DDD" w:rsidRDefault="00A47DDD" w:rsidP="00A47DDD">
            <w:pPr>
              <w:pStyle w:val="ListParagraph"/>
              <w:numPr>
                <w:ilvl w:val="0"/>
                <w:numId w:val="47"/>
              </w:numPr>
              <w:tabs>
                <w:tab w:val="left" w:pos="2329"/>
              </w:tabs>
            </w:pPr>
            <w:r>
              <w:t>Example Excel Data</w:t>
            </w:r>
          </w:p>
          <w:p w14:paraId="116BC3AE" w14:textId="44035BA8" w:rsidR="00A47DDD" w:rsidRPr="00A47DDD" w:rsidRDefault="00A47DDD" w:rsidP="00A47DDD">
            <w:pPr>
              <w:pStyle w:val="ListParagraph"/>
              <w:numPr>
                <w:ilvl w:val="0"/>
                <w:numId w:val="47"/>
              </w:numPr>
              <w:tabs>
                <w:tab w:val="left" w:pos="2329"/>
              </w:tabs>
            </w:pPr>
            <w:r>
              <w:t>Standard Deviation and Z-Scores Excel Worksheet</w:t>
            </w:r>
          </w:p>
          <w:p w14:paraId="63105AAA" w14:textId="05731F4D" w:rsidR="008F37DC" w:rsidRDefault="008F37DC" w:rsidP="007E05F3">
            <w:pPr>
              <w:tabs>
                <w:tab w:val="left" w:pos="2329"/>
              </w:tabs>
              <w:rPr>
                <w:b/>
              </w:rPr>
            </w:pPr>
          </w:p>
          <w:p w14:paraId="2C8483E6" w14:textId="59518B51" w:rsidR="008F37DC" w:rsidRPr="008F37DC" w:rsidRDefault="008F37DC" w:rsidP="007E05F3">
            <w:pPr>
              <w:tabs>
                <w:tab w:val="left" w:pos="2329"/>
              </w:tabs>
            </w:pPr>
            <w:r>
              <w:rPr>
                <w:b/>
              </w:rPr>
              <w:t>Watch</w:t>
            </w:r>
            <w:r>
              <w:t xml:space="preserve"> </w:t>
            </w:r>
            <w:r w:rsidR="0015764E">
              <w:t>“</w:t>
            </w:r>
            <w:r>
              <w:t xml:space="preserve">Standard Deviation and </w:t>
            </w:r>
            <w:r w:rsidRPr="000C79F4">
              <w:rPr>
                <w:i/>
              </w:rPr>
              <w:t>Z</w:t>
            </w:r>
            <w:r>
              <w:t>-Scores</w:t>
            </w:r>
            <w:r w:rsidR="0015764E">
              <w:t>”</w:t>
            </w:r>
            <w:r>
              <w:t xml:space="preserve"> </w:t>
            </w:r>
            <w:r w:rsidR="0018236F">
              <w:t xml:space="preserve">and </w:t>
            </w:r>
            <w:r w:rsidR="00770A03">
              <w:t xml:space="preserve">review </w:t>
            </w:r>
            <w:r w:rsidR="0018236F">
              <w:t xml:space="preserve">the accompanying Excel </w:t>
            </w:r>
            <w:r w:rsidR="00B81521">
              <w:t>data</w:t>
            </w:r>
            <w:r w:rsidR="0018236F">
              <w:t xml:space="preserve"> </w:t>
            </w:r>
            <w:r>
              <w:t>prior to completing your worksheet.</w:t>
            </w:r>
          </w:p>
          <w:p w14:paraId="5E3C1BEB" w14:textId="77777777" w:rsidR="007E05F3" w:rsidRDefault="007E05F3" w:rsidP="007E05F3">
            <w:pPr>
              <w:tabs>
                <w:tab w:val="left" w:pos="2329"/>
              </w:tabs>
            </w:pPr>
          </w:p>
          <w:p w14:paraId="4307F7E3" w14:textId="77777777" w:rsidR="007E05F3" w:rsidRDefault="007E05F3" w:rsidP="007E05F3">
            <w:pPr>
              <w:tabs>
                <w:tab w:val="left" w:pos="2329"/>
              </w:tabs>
            </w:pPr>
            <w:r>
              <w:rPr>
                <w:b/>
              </w:rPr>
              <w:t>Complete</w:t>
            </w:r>
            <w:r>
              <w:t xml:space="preserve"> the Standard Deviation and Z-Scores Excel Worksheet.</w:t>
            </w:r>
          </w:p>
          <w:p w14:paraId="23BDA06D" w14:textId="77777777" w:rsidR="007E05F3" w:rsidRDefault="007E05F3" w:rsidP="007E05F3">
            <w:pPr>
              <w:tabs>
                <w:tab w:val="left" w:pos="2329"/>
              </w:tabs>
            </w:pPr>
          </w:p>
          <w:p w14:paraId="2E0716E7" w14:textId="70D30F40" w:rsidR="007E05F3" w:rsidRPr="00132272" w:rsidRDefault="007E05F3" w:rsidP="007E05F3">
            <w:pPr>
              <w:pStyle w:val="AssignmentsLevel1"/>
              <w:rPr>
                <w:strike/>
              </w:rPr>
            </w:pPr>
            <w:bookmarkStart w:id="7" w:name="_Hlk523254455"/>
            <w:r>
              <w:rPr>
                <w:b/>
              </w:rPr>
              <w:t>Submit</w:t>
            </w:r>
            <w:r>
              <w:t xml:space="preserve"> your </w:t>
            </w:r>
            <w:r w:rsidR="00992393">
              <w:t xml:space="preserve">Excel file and </w:t>
            </w:r>
            <w:r>
              <w:t xml:space="preserve">worksheet </w:t>
            </w:r>
            <w:r w:rsidRPr="006F7280">
              <w:t>by 11:59 p.m. (Eastern time) on Sunday.</w:t>
            </w:r>
            <w:bookmarkEnd w:id="7"/>
          </w:p>
        </w:tc>
        <w:tc>
          <w:tcPr>
            <w:tcW w:w="1440" w:type="dxa"/>
          </w:tcPr>
          <w:p w14:paraId="610654DD" w14:textId="3333CCBB" w:rsidR="007E05F3" w:rsidRPr="00132272" w:rsidRDefault="007E05F3" w:rsidP="007E05F3">
            <w:pPr>
              <w:tabs>
                <w:tab w:val="left" w:pos="2329"/>
              </w:tabs>
              <w:rPr>
                <w:rFonts w:cs="Arial"/>
                <w:strike/>
                <w:szCs w:val="20"/>
              </w:rPr>
            </w:pPr>
            <w:r>
              <w:t>2.1, 2.3, 2.5</w:t>
            </w:r>
          </w:p>
        </w:tc>
        <w:tc>
          <w:tcPr>
            <w:tcW w:w="1440" w:type="dxa"/>
          </w:tcPr>
          <w:p w14:paraId="4AF27DEC" w14:textId="1C429A70" w:rsidR="007E05F3" w:rsidRPr="00132272" w:rsidRDefault="007945CF" w:rsidP="007E05F3">
            <w:pPr>
              <w:tabs>
                <w:tab w:val="left" w:pos="2329"/>
              </w:tabs>
              <w:rPr>
                <w:rFonts w:cs="Arial"/>
                <w:strike/>
                <w:szCs w:val="20"/>
              </w:rPr>
            </w:pPr>
            <w:r>
              <w:t>Compute mathematical problem sets = 1 hour</w:t>
            </w:r>
          </w:p>
        </w:tc>
      </w:tr>
      <w:tr w:rsidR="007E05F3" w:rsidRPr="007F339F" w14:paraId="3848F996" w14:textId="77777777" w:rsidTr="009A4BC1">
        <w:tc>
          <w:tcPr>
            <w:tcW w:w="10170" w:type="dxa"/>
            <w:gridSpan w:val="2"/>
            <w:tcMar>
              <w:top w:w="115" w:type="dxa"/>
              <w:left w:w="115" w:type="dxa"/>
              <w:bottom w:w="115" w:type="dxa"/>
              <w:right w:w="115" w:type="dxa"/>
            </w:tcMar>
          </w:tcPr>
          <w:p w14:paraId="0F6EFE55" w14:textId="4FE01D23" w:rsidR="007E05F3" w:rsidRDefault="007E05F3" w:rsidP="007E05F3">
            <w:pPr>
              <w:pBdr>
                <w:top w:val="nil"/>
                <w:left w:val="nil"/>
                <w:bottom w:val="nil"/>
                <w:right w:val="nil"/>
                <w:between w:val="nil"/>
              </w:pBdr>
              <w:ind w:left="360" w:hanging="360"/>
              <w:rPr>
                <w:rFonts w:eastAsia="Arial" w:cs="Arial"/>
                <w:b/>
                <w:color w:val="000000"/>
                <w:szCs w:val="20"/>
              </w:rPr>
            </w:pPr>
            <w:r>
              <w:rPr>
                <w:rFonts w:eastAsia="Arial" w:cs="Arial"/>
                <w:b/>
                <w:color w:val="000000"/>
                <w:szCs w:val="20"/>
              </w:rPr>
              <w:t>Final Project</w:t>
            </w:r>
            <w:r w:rsidR="00235DAA">
              <w:rPr>
                <w:rFonts w:eastAsia="Arial" w:cs="Arial"/>
                <w:b/>
                <w:color w:val="000000"/>
                <w:szCs w:val="20"/>
              </w:rPr>
              <w:t xml:space="preserve"> Preparation</w:t>
            </w:r>
            <w:r>
              <w:rPr>
                <w:rFonts w:eastAsia="Arial" w:cs="Arial"/>
                <w:b/>
                <w:color w:val="000000"/>
                <w:szCs w:val="20"/>
              </w:rPr>
              <w:t>: Research Question and Dataset</w:t>
            </w:r>
          </w:p>
          <w:p w14:paraId="63CAB123" w14:textId="71FA7B5B" w:rsidR="00A47DDD" w:rsidRDefault="00A47DDD" w:rsidP="007E05F3">
            <w:pPr>
              <w:pBdr>
                <w:top w:val="nil"/>
                <w:left w:val="nil"/>
                <w:bottom w:val="nil"/>
                <w:right w:val="nil"/>
                <w:between w:val="nil"/>
              </w:pBdr>
              <w:ind w:left="360" w:hanging="360"/>
              <w:rPr>
                <w:b/>
                <w:color w:val="000000"/>
              </w:rPr>
            </w:pPr>
          </w:p>
          <w:p w14:paraId="315B44A0" w14:textId="553A20A7" w:rsidR="00A47DDD" w:rsidRPr="00A47DDD" w:rsidRDefault="00A47DDD" w:rsidP="007E05F3">
            <w:pPr>
              <w:pBdr>
                <w:top w:val="nil"/>
                <w:left w:val="nil"/>
                <w:bottom w:val="nil"/>
                <w:right w:val="nil"/>
                <w:between w:val="nil"/>
              </w:pBdr>
              <w:ind w:left="360" w:hanging="360"/>
              <w:rPr>
                <w:color w:val="000000"/>
              </w:rPr>
            </w:pPr>
            <w:r>
              <w:rPr>
                <w:b/>
                <w:color w:val="000000"/>
              </w:rPr>
              <w:t xml:space="preserve">Resource: </w:t>
            </w:r>
            <w:r>
              <w:rPr>
                <w:color w:val="000000"/>
              </w:rPr>
              <w:t>Final Project Rubric</w:t>
            </w:r>
          </w:p>
          <w:p w14:paraId="301FAF8A" w14:textId="77777777" w:rsidR="007E05F3" w:rsidRDefault="007E05F3" w:rsidP="007E05F3">
            <w:pPr>
              <w:pBdr>
                <w:top w:val="nil"/>
                <w:left w:val="nil"/>
                <w:bottom w:val="nil"/>
                <w:right w:val="nil"/>
                <w:between w:val="nil"/>
              </w:pBdr>
              <w:ind w:left="360" w:hanging="360"/>
              <w:rPr>
                <w:color w:val="000000"/>
              </w:rPr>
            </w:pPr>
          </w:p>
          <w:p w14:paraId="0147A41B" w14:textId="77777777" w:rsidR="00F261F3" w:rsidRPr="00F261F3" w:rsidRDefault="00F261F3" w:rsidP="00F261F3">
            <w:pPr>
              <w:pBdr>
                <w:top w:val="nil"/>
                <w:left w:val="nil"/>
                <w:bottom w:val="nil"/>
                <w:right w:val="nil"/>
                <w:between w:val="nil"/>
              </w:pBdr>
              <w:ind w:left="360" w:hanging="360"/>
              <w:rPr>
                <w:rFonts w:eastAsia="Arial" w:cs="Arial"/>
                <w:szCs w:val="20"/>
              </w:rPr>
            </w:pPr>
            <w:r w:rsidRPr="00F261F3">
              <w:rPr>
                <w:rFonts w:eastAsia="Arial" w:cs="Arial"/>
                <w:b/>
                <w:szCs w:val="20"/>
              </w:rPr>
              <w:t>Select</w:t>
            </w:r>
            <w:r w:rsidRPr="00F261F3">
              <w:rPr>
                <w:rFonts w:eastAsia="Arial" w:cs="Arial"/>
                <w:szCs w:val="20"/>
              </w:rPr>
              <w:t xml:space="preserve"> a research question from the following choices:</w:t>
            </w:r>
          </w:p>
          <w:p w14:paraId="346F58E8" w14:textId="77777777" w:rsidR="00F261F3" w:rsidRPr="00F261F3" w:rsidRDefault="00F261F3" w:rsidP="00F261F3">
            <w:pPr>
              <w:pBdr>
                <w:top w:val="nil"/>
                <w:left w:val="nil"/>
                <w:bottom w:val="nil"/>
                <w:right w:val="nil"/>
                <w:between w:val="nil"/>
              </w:pBdr>
              <w:ind w:left="360" w:hanging="360"/>
            </w:pPr>
          </w:p>
          <w:p w14:paraId="2EB27F7F" w14:textId="39EF0645" w:rsidR="00F261F3" w:rsidRPr="00F261F3" w:rsidRDefault="00F261F3" w:rsidP="000C79F4">
            <w:pPr>
              <w:pStyle w:val="AssignmentsLevel1"/>
              <w:numPr>
                <w:ilvl w:val="0"/>
                <w:numId w:val="32"/>
              </w:numPr>
              <w:pBdr>
                <w:top w:val="nil"/>
                <w:left w:val="nil"/>
                <w:bottom w:val="nil"/>
                <w:right w:val="nil"/>
                <w:between w:val="nil"/>
              </w:pBdr>
              <w:ind w:left="395"/>
            </w:pPr>
            <w:r w:rsidRPr="000C79F4">
              <w:t>A correlation between a medical condition and the percentage of poverty in each state</w:t>
            </w:r>
          </w:p>
          <w:p w14:paraId="10D1E77F" w14:textId="21D05F22" w:rsidR="00F261F3" w:rsidRPr="00F261F3" w:rsidRDefault="00F261F3" w:rsidP="000C79F4">
            <w:pPr>
              <w:pStyle w:val="AssignmentsLevel1"/>
              <w:numPr>
                <w:ilvl w:val="0"/>
                <w:numId w:val="32"/>
              </w:numPr>
              <w:pBdr>
                <w:top w:val="nil"/>
                <w:left w:val="nil"/>
                <w:bottom w:val="nil"/>
                <w:right w:val="nil"/>
                <w:between w:val="nil"/>
              </w:pBdr>
              <w:ind w:left="395"/>
            </w:pPr>
            <w:r w:rsidRPr="000C79F4">
              <w:t>A t-test of paired differences (repeated measures) with before and after data</w:t>
            </w:r>
          </w:p>
          <w:p w14:paraId="5FAA9F61" w14:textId="51DE5B90" w:rsidR="00F261F3" w:rsidRPr="00F261F3" w:rsidRDefault="00F261F3" w:rsidP="000C79F4">
            <w:pPr>
              <w:pStyle w:val="AssignmentsLevel1"/>
              <w:numPr>
                <w:ilvl w:val="0"/>
                <w:numId w:val="32"/>
              </w:numPr>
              <w:pBdr>
                <w:top w:val="nil"/>
                <w:left w:val="nil"/>
                <w:bottom w:val="nil"/>
                <w:right w:val="nil"/>
                <w:between w:val="nil"/>
              </w:pBdr>
              <w:ind w:left="395"/>
            </w:pPr>
            <w:r w:rsidRPr="000C79F4">
              <w:t>A binomial test to determine if a certain procedure, medication, or rehabilitation has improved the patient</w:t>
            </w:r>
          </w:p>
          <w:p w14:paraId="0522D2C5" w14:textId="5A6B96B3" w:rsidR="007E05F3" w:rsidRPr="00F261F3" w:rsidRDefault="00F261F3" w:rsidP="000C79F4">
            <w:pPr>
              <w:pStyle w:val="AssignmentsLevel1"/>
              <w:numPr>
                <w:ilvl w:val="0"/>
                <w:numId w:val="32"/>
              </w:numPr>
              <w:pBdr>
                <w:top w:val="nil"/>
                <w:left w:val="nil"/>
                <w:bottom w:val="nil"/>
                <w:right w:val="nil"/>
                <w:between w:val="nil"/>
              </w:pBdr>
              <w:ind w:left="395"/>
            </w:pPr>
            <w:r w:rsidRPr="000C79F4">
              <w:t>Another</w:t>
            </w:r>
            <w:r w:rsidRPr="00F261F3">
              <w:rPr>
                <w:rFonts w:eastAsia="Arial"/>
              </w:rPr>
              <w:t xml:space="preserve"> type of analysis as approved by the instructor</w:t>
            </w:r>
          </w:p>
          <w:p w14:paraId="23FC7914" w14:textId="77777777" w:rsidR="007E05F3" w:rsidRDefault="007E05F3" w:rsidP="007E05F3">
            <w:pPr>
              <w:tabs>
                <w:tab w:val="left" w:pos="2329"/>
              </w:tabs>
            </w:pPr>
          </w:p>
          <w:p w14:paraId="27BDBFDF" w14:textId="6094531B" w:rsidR="007E05F3" w:rsidRDefault="007E05F3" w:rsidP="007E05F3">
            <w:r>
              <w:rPr>
                <w:b/>
              </w:rPr>
              <w:t>Select</w:t>
            </w:r>
            <w:r>
              <w:t xml:space="preserve"> a dataset that meets the following conditions:</w:t>
            </w:r>
          </w:p>
          <w:p w14:paraId="35450F59" w14:textId="77777777" w:rsidR="008240D4" w:rsidRDefault="008240D4" w:rsidP="007E05F3"/>
          <w:p w14:paraId="35768C0E" w14:textId="77777777" w:rsidR="007E05F3" w:rsidRDefault="007E05F3" w:rsidP="000C79F4">
            <w:pPr>
              <w:pStyle w:val="AssignmentsLevel1"/>
              <w:numPr>
                <w:ilvl w:val="0"/>
                <w:numId w:val="32"/>
              </w:numPr>
              <w:pBdr>
                <w:top w:val="nil"/>
                <w:left w:val="nil"/>
                <w:bottom w:val="nil"/>
                <w:right w:val="nil"/>
                <w:between w:val="nil"/>
              </w:pBdr>
              <w:ind w:left="395"/>
            </w:pPr>
            <w:r w:rsidRPr="000C79F4">
              <w:t>The dataset must be raw, meaning little to no analysis of the data has been conducted.</w:t>
            </w:r>
          </w:p>
          <w:p w14:paraId="1FE7B7D9" w14:textId="77777777" w:rsidR="007E05F3" w:rsidRDefault="007E05F3" w:rsidP="000C79F4">
            <w:pPr>
              <w:pStyle w:val="AssignmentsLevel1"/>
              <w:numPr>
                <w:ilvl w:val="0"/>
                <w:numId w:val="32"/>
              </w:numPr>
              <w:pBdr>
                <w:top w:val="nil"/>
                <w:left w:val="nil"/>
                <w:bottom w:val="nil"/>
                <w:right w:val="nil"/>
                <w:between w:val="nil"/>
              </w:pBdr>
              <w:ind w:left="395"/>
            </w:pPr>
            <w:r w:rsidRPr="000C79F4">
              <w:t>The</w:t>
            </w:r>
            <w:r>
              <w:rPr>
                <w:rFonts w:eastAsia="Arial"/>
                <w:color w:val="000000"/>
              </w:rPr>
              <w:t xml:space="preserve"> dataset should have between 50 to 200 data points.</w:t>
            </w:r>
          </w:p>
          <w:p w14:paraId="1784D39B" w14:textId="77777777" w:rsidR="007E05F3" w:rsidRDefault="007E05F3" w:rsidP="007E05F3">
            <w:pPr>
              <w:pBdr>
                <w:top w:val="nil"/>
                <w:left w:val="nil"/>
                <w:bottom w:val="nil"/>
                <w:right w:val="nil"/>
                <w:between w:val="nil"/>
              </w:pBdr>
              <w:ind w:left="360" w:hanging="360"/>
              <w:rPr>
                <w:color w:val="000000"/>
              </w:rPr>
            </w:pPr>
          </w:p>
          <w:p w14:paraId="5DB697A1" w14:textId="6614CD1B" w:rsidR="007E05F3" w:rsidRDefault="007E05F3" w:rsidP="007E05F3">
            <w:pPr>
              <w:widowControl w:val="0"/>
              <w:pBdr>
                <w:top w:val="nil"/>
                <w:left w:val="nil"/>
                <w:bottom w:val="nil"/>
                <w:right w:val="nil"/>
                <w:between w:val="nil"/>
              </w:pBdr>
              <w:rPr>
                <w:color w:val="000000"/>
              </w:rPr>
            </w:pPr>
            <w:r>
              <w:rPr>
                <w:rFonts w:eastAsia="Arial" w:cs="Arial"/>
                <w:i/>
                <w:color w:val="000000"/>
                <w:szCs w:val="20"/>
              </w:rPr>
              <w:t>Note</w:t>
            </w:r>
            <w:r w:rsidR="00B74D12">
              <w:rPr>
                <w:rFonts w:eastAsia="Arial" w:cs="Arial"/>
                <w:color w:val="000000"/>
                <w:szCs w:val="20"/>
              </w:rPr>
              <w:t>:</w:t>
            </w:r>
            <w:r>
              <w:rPr>
                <w:rFonts w:eastAsia="Arial" w:cs="Arial"/>
                <w:color w:val="000000"/>
                <w:szCs w:val="20"/>
              </w:rPr>
              <w:t xml:space="preserve"> </w:t>
            </w:r>
            <w:r w:rsidR="007D1C14">
              <w:rPr>
                <w:rFonts w:eastAsia="Arial" w:cs="Arial"/>
                <w:color w:val="000000"/>
                <w:szCs w:val="20"/>
              </w:rPr>
              <w:t>You</w:t>
            </w:r>
            <w:r>
              <w:rPr>
                <w:rFonts w:eastAsia="Arial" w:cs="Arial"/>
                <w:color w:val="000000"/>
                <w:szCs w:val="20"/>
              </w:rPr>
              <w:t xml:space="preserve"> may select any academically appropriate dataset. Although </w:t>
            </w:r>
            <w:r w:rsidR="007D1C14">
              <w:rPr>
                <w:rFonts w:eastAsia="Arial" w:cs="Arial"/>
                <w:color w:val="000000"/>
                <w:szCs w:val="20"/>
              </w:rPr>
              <w:t>you</w:t>
            </w:r>
            <w:r>
              <w:rPr>
                <w:rFonts w:eastAsia="Arial" w:cs="Arial"/>
                <w:color w:val="000000"/>
                <w:szCs w:val="20"/>
              </w:rPr>
              <w:t xml:space="preserve"> are not restricted to the Internet to find </w:t>
            </w:r>
            <w:r w:rsidR="007D1C14">
              <w:rPr>
                <w:rFonts w:eastAsia="Arial" w:cs="Arial"/>
                <w:color w:val="000000"/>
                <w:szCs w:val="20"/>
              </w:rPr>
              <w:t>your</w:t>
            </w:r>
            <w:r>
              <w:rPr>
                <w:rFonts w:eastAsia="Arial" w:cs="Arial"/>
                <w:color w:val="000000"/>
                <w:szCs w:val="20"/>
              </w:rPr>
              <w:t xml:space="preserve"> dataset, the Internet is the easiest place to find this sort of information. Two websites that could be helpful are </w:t>
            </w:r>
            <w:r w:rsidR="007D1C14">
              <w:rPr>
                <w:rFonts w:eastAsia="Arial" w:cs="Arial"/>
                <w:color w:val="000000"/>
                <w:szCs w:val="20"/>
              </w:rPr>
              <w:t xml:space="preserve">the </w:t>
            </w:r>
            <w:hyperlink r:id="rId30" w:history="1">
              <w:r w:rsidR="007D1C14" w:rsidRPr="007D1C14">
                <w:rPr>
                  <w:rStyle w:val="Hyperlink"/>
                  <w:rFonts w:eastAsia="Arial" w:cs="Arial"/>
                  <w:szCs w:val="20"/>
                </w:rPr>
                <w:t>Centers for Disease Control and Prevention</w:t>
              </w:r>
            </w:hyperlink>
            <w:r w:rsidR="007D1C14">
              <w:rPr>
                <w:rFonts w:eastAsia="Arial" w:cs="Arial"/>
                <w:color w:val="000000"/>
                <w:szCs w:val="20"/>
              </w:rPr>
              <w:t xml:space="preserve"> </w:t>
            </w:r>
            <w:r>
              <w:rPr>
                <w:rFonts w:eastAsia="Arial" w:cs="Arial"/>
                <w:color w:val="000000"/>
                <w:szCs w:val="20"/>
              </w:rPr>
              <w:t>an</w:t>
            </w:r>
            <w:r w:rsidR="007D1C14">
              <w:rPr>
                <w:rFonts w:eastAsia="Arial" w:cs="Arial"/>
                <w:color w:val="000000"/>
                <w:szCs w:val="20"/>
              </w:rPr>
              <w:t xml:space="preserve">d </w:t>
            </w:r>
            <w:hyperlink r:id="rId31" w:history="1">
              <w:r w:rsidR="007D1C14" w:rsidRPr="007D1C14">
                <w:rPr>
                  <w:rStyle w:val="Hyperlink"/>
                  <w:rFonts w:eastAsia="Arial" w:cs="Arial"/>
                  <w:szCs w:val="20"/>
                </w:rPr>
                <w:t>U.S. National Library of Medicine</w:t>
              </w:r>
            </w:hyperlink>
            <w:r>
              <w:rPr>
                <w:rFonts w:eastAsia="Arial" w:cs="Arial"/>
                <w:color w:val="000000"/>
                <w:szCs w:val="20"/>
              </w:rPr>
              <w:t>.</w:t>
            </w:r>
          </w:p>
          <w:p w14:paraId="40E3EFC7" w14:textId="77777777" w:rsidR="007E05F3" w:rsidRDefault="007E05F3" w:rsidP="007E05F3">
            <w:pPr>
              <w:tabs>
                <w:tab w:val="left" w:pos="2329"/>
              </w:tabs>
            </w:pPr>
          </w:p>
          <w:p w14:paraId="447B3262" w14:textId="28820868" w:rsidR="007E05F3" w:rsidRPr="004B4F8D" w:rsidRDefault="007E05F3" w:rsidP="007E05F3">
            <w:pPr>
              <w:pStyle w:val="AssignmentsLevel1"/>
            </w:pPr>
            <w:r>
              <w:rPr>
                <w:b/>
              </w:rPr>
              <w:t>Submit</w:t>
            </w:r>
            <w:r>
              <w:t xml:space="preserve"> your research question and selected dataset to your instructor </w:t>
            </w:r>
            <w:r w:rsidR="007D1C14" w:rsidRPr="006F7280">
              <w:t>by 11:59 p.m. (Eastern time)</w:t>
            </w:r>
            <w:r w:rsidR="007D1C14">
              <w:t xml:space="preserve"> </w:t>
            </w:r>
            <w:r>
              <w:t>on Thursday.</w:t>
            </w:r>
          </w:p>
        </w:tc>
        <w:tc>
          <w:tcPr>
            <w:tcW w:w="1440" w:type="dxa"/>
            <w:tcBorders>
              <w:bottom w:val="single" w:sz="4" w:space="0" w:color="000000" w:themeColor="text1"/>
            </w:tcBorders>
          </w:tcPr>
          <w:p w14:paraId="4548A042" w14:textId="59FA133B" w:rsidR="007E05F3" w:rsidRPr="009F6FAF" w:rsidRDefault="007E05F3" w:rsidP="007E05F3">
            <w:pPr>
              <w:rPr>
                <w:rFonts w:cs="Arial"/>
                <w:szCs w:val="20"/>
              </w:rPr>
            </w:pPr>
            <w:r>
              <w:t>2.6</w:t>
            </w:r>
          </w:p>
        </w:tc>
        <w:tc>
          <w:tcPr>
            <w:tcW w:w="1440" w:type="dxa"/>
            <w:tcBorders>
              <w:bottom w:val="single" w:sz="4" w:space="0" w:color="000000" w:themeColor="text1"/>
            </w:tcBorders>
          </w:tcPr>
          <w:p w14:paraId="69C09DD1" w14:textId="7AD090F2" w:rsidR="007E05F3" w:rsidRDefault="007E05F3" w:rsidP="007E05F3">
            <w:pPr>
              <w:tabs>
                <w:tab w:val="left" w:pos="2329"/>
              </w:tabs>
            </w:pPr>
            <w:r>
              <w:t xml:space="preserve">Guided </w:t>
            </w:r>
            <w:r w:rsidR="00770E01">
              <w:t>project, research, question creation, and dataset selec</w:t>
            </w:r>
            <w:r>
              <w:t>t</w:t>
            </w:r>
            <w:r w:rsidR="00770E01">
              <w:t>ion</w:t>
            </w:r>
            <w:r>
              <w:t>=</w:t>
            </w:r>
          </w:p>
          <w:p w14:paraId="0E38E8D5" w14:textId="27A7655A" w:rsidR="007E05F3" w:rsidRPr="00770E01" w:rsidRDefault="007E05F3" w:rsidP="007E05F3">
            <w:pPr>
              <w:rPr>
                <w:rFonts w:cs="Arial"/>
                <w:szCs w:val="20"/>
              </w:rPr>
            </w:pPr>
            <w:r w:rsidRPr="00770E01">
              <w:t>1</w:t>
            </w:r>
            <w:r w:rsidR="00770E01" w:rsidRPr="00770E01">
              <w:t>.5</w:t>
            </w:r>
            <w:r w:rsidRPr="00770E01">
              <w:t xml:space="preserve"> hour</w:t>
            </w:r>
            <w:r w:rsidR="00770E01" w:rsidRPr="00770E01">
              <w:t>s</w:t>
            </w:r>
          </w:p>
        </w:tc>
      </w:tr>
      <w:tr w:rsidR="00AB01FF" w:rsidRPr="00842155" w14:paraId="3667F02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AB01FF" w:rsidRPr="00842155" w:rsidRDefault="4948C66D" w:rsidP="4948C66D">
            <w:pPr>
              <w:tabs>
                <w:tab w:val="left" w:pos="2329"/>
              </w:tabs>
              <w:rPr>
                <w:rFonts w:eastAsia="Arial" w:cs="Arial"/>
                <w:b/>
                <w:bCs/>
              </w:rPr>
            </w:pPr>
            <w:r w:rsidRPr="4948C66D">
              <w:rPr>
                <w:rFonts w:eastAsia="Arial" w:cs="Arial"/>
                <w:b/>
                <w:bCs/>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AB01FF" w:rsidRPr="00842155" w:rsidRDefault="00AB01FF"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77777777" w:rsidR="00AB01FF" w:rsidRPr="00842155" w:rsidRDefault="00AB01FF"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12E4EDF0" w:rsidR="00AB01FF" w:rsidRPr="00842155" w:rsidRDefault="0057431C" w:rsidP="002522B3">
            <w:pPr>
              <w:tabs>
                <w:tab w:val="left" w:pos="2329"/>
              </w:tabs>
              <w:rPr>
                <w:rFonts w:cs="Arial"/>
                <w:b/>
                <w:szCs w:val="20"/>
              </w:rPr>
            </w:pPr>
            <w:r>
              <w:rPr>
                <w:rFonts w:cs="Arial"/>
                <w:b/>
                <w:szCs w:val="20"/>
              </w:rPr>
              <w:t>8.5 hours</w:t>
            </w:r>
          </w:p>
        </w:tc>
      </w:tr>
    </w:tbl>
    <w:p w14:paraId="28AA5017" w14:textId="08B69EA4" w:rsidR="00B25EE9" w:rsidRDefault="00B25EE9">
      <w:pPr>
        <w:rPr>
          <w:rFonts w:cs="Arial"/>
          <w:b/>
          <w:color w:val="BF2C37"/>
          <w:sz w:val="22"/>
          <w:szCs w:val="22"/>
        </w:rPr>
      </w:pPr>
    </w:p>
    <w:p w14:paraId="67EDB39C" w14:textId="0D0656BF" w:rsidR="00104F2B" w:rsidRDefault="4948C66D" w:rsidP="0020635A">
      <w:pPr>
        <w:pStyle w:val="Heading1"/>
      </w:pPr>
      <w:r>
        <w:t>Faculty Notes</w:t>
      </w:r>
    </w:p>
    <w:p w14:paraId="473A9881" w14:textId="77777777" w:rsidR="00F80ADB" w:rsidRPr="00F80ADB" w:rsidRDefault="00F80ADB" w:rsidP="00E1293B"/>
    <w:p w14:paraId="444D8680" w14:textId="77777777" w:rsidR="000C79F4" w:rsidRDefault="00114B43">
      <w:r>
        <w:t>The first blog is designed to help students seek out additional resources for help understanding material. They should also begin to learn about themselves and what methods best help them understand concepts. The second blog is for them to take a deeper look into how we use analysis to make decisions</w:t>
      </w:r>
      <w:r w:rsidR="00B74D12">
        <w:t>:</w:t>
      </w:r>
      <w:r>
        <w:t xml:space="preserve"> a concept that will be revisited throughout the course. Professors are encouraged to really look at the topic that students are choosing for the Final Project. A poorly thought out project will have significant impact later on in this course. Understanding of their knowledge level and their topic choice will help reduce these issues. Please distributed the Rubric and directions for the Project so that students know what they will be graded on.</w:t>
      </w:r>
      <w:r w:rsidR="000C79F4">
        <w:t xml:space="preserve"> </w:t>
      </w:r>
    </w:p>
    <w:p w14:paraId="7FE11FE4" w14:textId="0FA4832A" w:rsidR="00104F2B" w:rsidRDefault="00104F2B"/>
    <w:p w14:paraId="3548AD90" w14:textId="77777777" w:rsidR="000C79F4" w:rsidRDefault="000C79F4"/>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B3DD80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737705D0" w:rsidR="002C1641" w:rsidRPr="00842155" w:rsidRDefault="002C1641" w:rsidP="0020635A">
            <w:pPr>
              <w:pStyle w:val="WeeklyTopicHeading1"/>
            </w:pPr>
            <w:bookmarkStart w:id="8" w:name="weekthree"/>
            <w:bookmarkStart w:id="9" w:name="_Toc358980896"/>
            <w:bookmarkEnd w:id="8"/>
            <w:r w:rsidRPr="0068364F">
              <w:t xml:space="preserve">Week </w:t>
            </w:r>
            <w:r>
              <w:t>Three</w:t>
            </w:r>
            <w:r w:rsidRPr="0068364F">
              <w:t xml:space="preserve">: </w:t>
            </w:r>
            <w:r w:rsidR="00C87927">
              <w:rPr>
                <w:color w:val="FFFFFF"/>
                <w:szCs w:val="24"/>
              </w:rPr>
              <w:t>Probability and Hypothesis Tests</w:t>
            </w:r>
            <w:bookmarkEnd w:id="9"/>
          </w:p>
        </w:tc>
        <w:tc>
          <w:tcPr>
            <w:tcW w:w="1440" w:type="dxa"/>
            <w:tcBorders>
              <w:left w:val="nil"/>
              <w:bottom w:val="single" w:sz="4" w:space="0" w:color="000000" w:themeColor="text1"/>
              <w:right w:val="nil"/>
            </w:tcBorders>
            <w:shd w:val="clear" w:color="auto" w:fill="BF2C37"/>
          </w:tcPr>
          <w:p w14:paraId="3723071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ED45279" w14:textId="77777777" w:rsidTr="00C87927">
        <w:tc>
          <w:tcPr>
            <w:tcW w:w="10170" w:type="dxa"/>
            <w:gridSpan w:val="2"/>
            <w:tcBorders>
              <w:bottom w:val="single" w:sz="4" w:space="0" w:color="auto"/>
              <w:right w:val="nil"/>
            </w:tcBorders>
            <w:shd w:val="clear" w:color="auto" w:fill="D8D9DA"/>
            <w:tcMar>
              <w:top w:w="115" w:type="dxa"/>
              <w:left w:w="115" w:type="dxa"/>
              <w:bottom w:w="115" w:type="dxa"/>
              <w:right w:w="115" w:type="dxa"/>
            </w:tcMar>
          </w:tcPr>
          <w:p w14:paraId="2E9651E6"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auto"/>
            </w:tcBorders>
            <w:shd w:val="clear" w:color="auto" w:fill="D8D9DA"/>
          </w:tcPr>
          <w:p w14:paraId="57D0C2F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C87927" w:rsidRPr="00842155" w14:paraId="59D37367" w14:textId="77777777" w:rsidTr="00C87927">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26CD682" w14:textId="07670219" w:rsidR="00C87927" w:rsidRPr="00842155" w:rsidRDefault="00C87927" w:rsidP="00C87927">
            <w:pPr>
              <w:pStyle w:val="ObjectiveBullet"/>
              <w:numPr>
                <w:ilvl w:val="1"/>
                <w:numId w:val="9"/>
              </w:numPr>
              <w:tabs>
                <w:tab w:val="clear" w:pos="0"/>
              </w:tabs>
            </w:pPr>
            <w:r>
              <w:rPr>
                <w:color w:val="000000"/>
              </w:rPr>
              <w:t>Describe the Central Limit Theorem.</w:t>
            </w:r>
          </w:p>
        </w:tc>
        <w:tc>
          <w:tcPr>
            <w:tcW w:w="2880" w:type="dxa"/>
            <w:gridSpan w:val="2"/>
            <w:tcBorders>
              <w:top w:val="single" w:sz="4" w:space="0" w:color="auto"/>
              <w:left w:val="single" w:sz="4" w:space="0" w:color="auto"/>
              <w:bottom w:val="single" w:sz="4" w:space="0" w:color="auto"/>
              <w:right w:val="single" w:sz="4" w:space="0" w:color="auto"/>
            </w:tcBorders>
          </w:tcPr>
          <w:p w14:paraId="146DF818" w14:textId="6593CEB8" w:rsidR="00C87927" w:rsidRPr="00842155" w:rsidRDefault="00C87927" w:rsidP="00C87927">
            <w:pPr>
              <w:tabs>
                <w:tab w:val="left" w:pos="0"/>
                <w:tab w:val="left" w:pos="3720"/>
              </w:tabs>
              <w:outlineLvl w:val="0"/>
              <w:rPr>
                <w:rFonts w:cs="Arial"/>
                <w:szCs w:val="20"/>
              </w:rPr>
            </w:pPr>
            <w:r>
              <w:t>CLO1</w:t>
            </w:r>
          </w:p>
        </w:tc>
      </w:tr>
      <w:tr w:rsidR="00C87927" w:rsidRPr="00842155" w14:paraId="484ED9BD" w14:textId="77777777" w:rsidTr="00C87927">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1FFF2996" w14:textId="15C829CA" w:rsidR="00C87927" w:rsidRPr="00842155" w:rsidRDefault="00C87927" w:rsidP="00C87927">
            <w:pPr>
              <w:pStyle w:val="ObjectiveBullet"/>
              <w:numPr>
                <w:ilvl w:val="1"/>
                <w:numId w:val="9"/>
              </w:numPr>
            </w:pPr>
            <w:r>
              <w:rPr>
                <w:color w:val="000000"/>
              </w:rPr>
              <w:t>Calculate probabilities.</w:t>
            </w:r>
          </w:p>
        </w:tc>
        <w:tc>
          <w:tcPr>
            <w:tcW w:w="2880" w:type="dxa"/>
            <w:gridSpan w:val="2"/>
            <w:tcBorders>
              <w:top w:val="single" w:sz="4" w:space="0" w:color="auto"/>
              <w:left w:val="single" w:sz="4" w:space="0" w:color="auto"/>
              <w:bottom w:val="single" w:sz="4" w:space="0" w:color="auto"/>
              <w:right w:val="single" w:sz="4" w:space="0" w:color="auto"/>
            </w:tcBorders>
          </w:tcPr>
          <w:p w14:paraId="1AEB19F0" w14:textId="726E48C0" w:rsidR="00C87927" w:rsidRPr="00842155" w:rsidRDefault="00C87927" w:rsidP="00C87927">
            <w:pPr>
              <w:tabs>
                <w:tab w:val="left" w:pos="0"/>
                <w:tab w:val="left" w:pos="3720"/>
              </w:tabs>
              <w:outlineLvl w:val="0"/>
              <w:rPr>
                <w:rFonts w:cs="Arial"/>
                <w:szCs w:val="20"/>
              </w:rPr>
            </w:pPr>
            <w:r>
              <w:t>CLO1, CLO3, CLO4</w:t>
            </w:r>
          </w:p>
        </w:tc>
      </w:tr>
      <w:tr w:rsidR="00C87927" w:rsidRPr="00842155" w14:paraId="324ED07C" w14:textId="77777777" w:rsidTr="00C87927">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1404016D" w14:textId="3AF7E068" w:rsidR="00C87927" w:rsidRPr="00842155" w:rsidRDefault="00C87927" w:rsidP="00C87927">
            <w:pPr>
              <w:pStyle w:val="ObjectiveBullet"/>
              <w:numPr>
                <w:ilvl w:val="1"/>
                <w:numId w:val="9"/>
              </w:numPr>
            </w:pPr>
            <w:r>
              <w:rPr>
                <w:color w:val="000000"/>
              </w:rPr>
              <w:t>Calculate the standard error of a population.</w:t>
            </w:r>
          </w:p>
        </w:tc>
        <w:tc>
          <w:tcPr>
            <w:tcW w:w="2880" w:type="dxa"/>
            <w:gridSpan w:val="2"/>
            <w:tcBorders>
              <w:top w:val="single" w:sz="4" w:space="0" w:color="auto"/>
              <w:left w:val="single" w:sz="4" w:space="0" w:color="auto"/>
              <w:bottom w:val="single" w:sz="4" w:space="0" w:color="auto"/>
              <w:right w:val="single" w:sz="4" w:space="0" w:color="auto"/>
            </w:tcBorders>
          </w:tcPr>
          <w:p w14:paraId="78B77D4C" w14:textId="0BE9DAC6" w:rsidR="00C87927" w:rsidRPr="00842155" w:rsidRDefault="00C87927" w:rsidP="00C87927">
            <w:pPr>
              <w:tabs>
                <w:tab w:val="left" w:pos="0"/>
                <w:tab w:val="left" w:pos="3720"/>
              </w:tabs>
              <w:outlineLvl w:val="0"/>
              <w:rPr>
                <w:rFonts w:cs="Arial"/>
                <w:szCs w:val="20"/>
              </w:rPr>
            </w:pPr>
            <w:r>
              <w:t xml:space="preserve">CLO1, CLO3, CLO5 </w:t>
            </w:r>
          </w:p>
        </w:tc>
      </w:tr>
      <w:tr w:rsidR="00C87927" w:rsidRPr="00842155" w14:paraId="3478EE27" w14:textId="77777777" w:rsidTr="00C87927">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6C15DABB" w14:textId="5268CE32" w:rsidR="00C87927" w:rsidRPr="00842155" w:rsidRDefault="00C87927" w:rsidP="00C87927">
            <w:pPr>
              <w:pStyle w:val="ObjectiveBullet"/>
              <w:numPr>
                <w:ilvl w:val="1"/>
                <w:numId w:val="9"/>
              </w:numPr>
            </w:pPr>
            <w:r>
              <w:rPr>
                <w:color w:val="000000"/>
              </w:rPr>
              <w:t>Determine the null hypothesis and alternative hypothesis for a hypothesis test.</w:t>
            </w:r>
          </w:p>
        </w:tc>
        <w:tc>
          <w:tcPr>
            <w:tcW w:w="2880" w:type="dxa"/>
            <w:gridSpan w:val="2"/>
            <w:tcBorders>
              <w:top w:val="single" w:sz="4" w:space="0" w:color="auto"/>
              <w:left w:val="single" w:sz="4" w:space="0" w:color="auto"/>
              <w:bottom w:val="single" w:sz="4" w:space="0" w:color="auto"/>
              <w:right w:val="single" w:sz="4" w:space="0" w:color="auto"/>
            </w:tcBorders>
          </w:tcPr>
          <w:p w14:paraId="1D7534D7" w14:textId="257A9C7F" w:rsidR="00C87927" w:rsidRPr="00842155" w:rsidRDefault="00C87927" w:rsidP="00C87927">
            <w:pPr>
              <w:tabs>
                <w:tab w:val="left" w:pos="0"/>
                <w:tab w:val="left" w:pos="3720"/>
              </w:tabs>
              <w:outlineLvl w:val="0"/>
              <w:rPr>
                <w:rFonts w:cs="Arial"/>
                <w:szCs w:val="20"/>
              </w:rPr>
            </w:pPr>
            <w:r>
              <w:t>CLO1, CLO3</w:t>
            </w:r>
          </w:p>
        </w:tc>
      </w:tr>
      <w:tr w:rsidR="00C87927" w:rsidRPr="00842155" w14:paraId="1424843E" w14:textId="77777777" w:rsidTr="00C87927">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1E55240A" w14:textId="19BB3AE5" w:rsidR="00C87927" w:rsidRPr="00842155" w:rsidRDefault="00C87927" w:rsidP="00C87927">
            <w:pPr>
              <w:pStyle w:val="ObjectiveBullet"/>
              <w:numPr>
                <w:ilvl w:val="1"/>
                <w:numId w:val="9"/>
              </w:numPr>
            </w:pPr>
            <w:r>
              <w:rPr>
                <w:color w:val="000000"/>
              </w:rPr>
              <w:t>Perform a hypothesis test to evaluate a dataset.</w:t>
            </w:r>
          </w:p>
        </w:tc>
        <w:tc>
          <w:tcPr>
            <w:tcW w:w="2880" w:type="dxa"/>
            <w:gridSpan w:val="2"/>
            <w:tcBorders>
              <w:top w:val="single" w:sz="4" w:space="0" w:color="auto"/>
              <w:left w:val="single" w:sz="4" w:space="0" w:color="auto"/>
              <w:bottom w:val="single" w:sz="4" w:space="0" w:color="auto"/>
              <w:right w:val="single" w:sz="4" w:space="0" w:color="auto"/>
            </w:tcBorders>
          </w:tcPr>
          <w:p w14:paraId="43544D41" w14:textId="6BD2814F" w:rsidR="00C87927" w:rsidRPr="00842155" w:rsidRDefault="00C87927" w:rsidP="00C87927">
            <w:pPr>
              <w:tabs>
                <w:tab w:val="left" w:pos="0"/>
                <w:tab w:val="left" w:pos="3720"/>
              </w:tabs>
              <w:outlineLvl w:val="0"/>
              <w:rPr>
                <w:rFonts w:cs="Arial"/>
                <w:szCs w:val="20"/>
              </w:rPr>
            </w:pPr>
            <w:r>
              <w:t>CLO1, CLO3, CLO4, CLO5</w:t>
            </w:r>
          </w:p>
        </w:tc>
      </w:tr>
      <w:tr w:rsidR="00C87927" w:rsidRPr="00842155" w14:paraId="31C39CD1" w14:textId="77777777" w:rsidTr="00C87927">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57F1F8E4" w14:textId="3ECF17CB" w:rsidR="00C87927" w:rsidRPr="00842155" w:rsidRDefault="00C87927" w:rsidP="00C87927">
            <w:pPr>
              <w:pStyle w:val="ObjectiveBullet"/>
              <w:numPr>
                <w:ilvl w:val="1"/>
                <w:numId w:val="9"/>
              </w:numPr>
            </w:pPr>
            <w:r>
              <w:rPr>
                <w:color w:val="000000"/>
              </w:rPr>
              <w:t xml:space="preserve">Calculate a </w:t>
            </w:r>
            <w:r w:rsidRPr="000C79F4">
              <w:rPr>
                <w:i/>
                <w:color w:val="000000"/>
              </w:rPr>
              <w:t>t</w:t>
            </w:r>
            <w:r>
              <w:rPr>
                <w:color w:val="000000"/>
              </w:rPr>
              <w:t>-statistic.</w:t>
            </w:r>
          </w:p>
        </w:tc>
        <w:tc>
          <w:tcPr>
            <w:tcW w:w="2880" w:type="dxa"/>
            <w:gridSpan w:val="2"/>
            <w:tcBorders>
              <w:top w:val="single" w:sz="4" w:space="0" w:color="auto"/>
              <w:left w:val="single" w:sz="4" w:space="0" w:color="auto"/>
              <w:bottom w:val="single" w:sz="4" w:space="0" w:color="auto"/>
              <w:right w:val="single" w:sz="4" w:space="0" w:color="auto"/>
            </w:tcBorders>
          </w:tcPr>
          <w:p w14:paraId="78E62FC5" w14:textId="05B7B75A" w:rsidR="00C87927" w:rsidRPr="00842155" w:rsidRDefault="00C87927" w:rsidP="00C87927">
            <w:pPr>
              <w:tabs>
                <w:tab w:val="left" w:pos="0"/>
                <w:tab w:val="left" w:pos="3720"/>
              </w:tabs>
              <w:outlineLvl w:val="0"/>
              <w:rPr>
                <w:rFonts w:cs="Arial"/>
                <w:szCs w:val="20"/>
              </w:rPr>
            </w:pPr>
            <w:r>
              <w:t>CLO1, CLO3</w:t>
            </w:r>
          </w:p>
        </w:tc>
      </w:tr>
      <w:tr w:rsidR="00C87927" w:rsidRPr="00842155" w14:paraId="3ABA03B3" w14:textId="77777777" w:rsidTr="00C87927">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65177449" w14:textId="29D08DDB" w:rsidR="00C87927" w:rsidRPr="00842155" w:rsidRDefault="00C87927" w:rsidP="00C87927">
            <w:pPr>
              <w:pStyle w:val="ObjectiveBullet"/>
              <w:numPr>
                <w:ilvl w:val="1"/>
                <w:numId w:val="9"/>
              </w:numPr>
            </w:pPr>
            <w:r>
              <w:rPr>
                <w:color w:val="000000"/>
              </w:rPr>
              <w:t xml:space="preserve">Describe the importance of sample size in a </w:t>
            </w:r>
            <w:r w:rsidRPr="000C79F4">
              <w:rPr>
                <w:i/>
                <w:color w:val="000000"/>
              </w:rPr>
              <w:t>t</w:t>
            </w:r>
            <w:r>
              <w:rPr>
                <w:color w:val="000000"/>
              </w:rPr>
              <w:t>-distribution.</w:t>
            </w:r>
          </w:p>
        </w:tc>
        <w:tc>
          <w:tcPr>
            <w:tcW w:w="2880" w:type="dxa"/>
            <w:gridSpan w:val="2"/>
            <w:tcBorders>
              <w:top w:val="single" w:sz="4" w:space="0" w:color="auto"/>
              <w:left w:val="single" w:sz="4" w:space="0" w:color="auto"/>
              <w:bottom w:val="single" w:sz="4" w:space="0" w:color="auto"/>
              <w:right w:val="single" w:sz="4" w:space="0" w:color="auto"/>
            </w:tcBorders>
          </w:tcPr>
          <w:p w14:paraId="4FD508A8" w14:textId="7401B0B7" w:rsidR="00C87927" w:rsidRPr="00842155" w:rsidRDefault="00C87927" w:rsidP="00C87927">
            <w:pPr>
              <w:tabs>
                <w:tab w:val="left" w:pos="0"/>
                <w:tab w:val="left" w:pos="3720"/>
              </w:tabs>
              <w:outlineLvl w:val="0"/>
              <w:rPr>
                <w:rFonts w:cs="Arial"/>
                <w:szCs w:val="20"/>
              </w:rPr>
            </w:pPr>
            <w:r>
              <w:t>CLO1, CLO3, CLO4, CLO5</w:t>
            </w:r>
          </w:p>
        </w:tc>
      </w:tr>
      <w:tr w:rsidR="00135F7B" w:rsidRPr="00842155" w14:paraId="2FADFFDB" w14:textId="77777777" w:rsidTr="00C87927">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4A0F2E6"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D9330D3"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12C5159A"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2DDA6DAB"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C87927" w:rsidRPr="00842155" w14:paraId="0B5D5A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D8A0C19" w14:textId="78785A5F" w:rsidR="00C87927" w:rsidRDefault="00235DAA" w:rsidP="00C87927">
            <w:pPr>
              <w:rPr>
                <w:color w:val="000000"/>
              </w:rPr>
            </w:pPr>
            <w:r>
              <w:rPr>
                <w:b/>
                <w:color w:val="000000"/>
              </w:rPr>
              <w:t>Required Readings</w:t>
            </w:r>
          </w:p>
          <w:p w14:paraId="33FF130B" w14:textId="77777777" w:rsidR="00C87927" w:rsidRDefault="00C87927" w:rsidP="00C87927">
            <w:pPr>
              <w:rPr>
                <w:b/>
                <w:color w:val="000000"/>
              </w:rPr>
            </w:pPr>
          </w:p>
          <w:p w14:paraId="1AF41928" w14:textId="77777777" w:rsidR="00235DAA" w:rsidRDefault="00C87927" w:rsidP="00C87927">
            <w:pPr>
              <w:rPr>
                <w:color w:val="000000"/>
              </w:rPr>
            </w:pPr>
            <w:r>
              <w:rPr>
                <w:b/>
                <w:color w:val="000000"/>
              </w:rPr>
              <w:t>Read</w:t>
            </w:r>
            <w:r w:rsidR="00235DAA">
              <w:rPr>
                <w:b/>
                <w:color w:val="000000"/>
              </w:rPr>
              <w:t xml:space="preserve"> </w:t>
            </w:r>
            <w:r w:rsidR="00235DAA">
              <w:rPr>
                <w:color w:val="000000"/>
              </w:rPr>
              <w:t xml:space="preserve">the following in </w:t>
            </w:r>
            <w:r w:rsidR="00235DAA" w:rsidRPr="0039777D">
              <w:rPr>
                <w:i/>
                <w:color w:val="000000"/>
              </w:rPr>
              <w:t>Statistics for the Behavioral Sciences</w:t>
            </w:r>
            <w:r w:rsidR="00235DAA">
              <w:rPr>
                <w:color w:val="000000"/>
              </w:rPr>
              <w:t>:</w:t>
            </w:r>
          </w:p>
          <w:p w14:paraId="159E7C88" w14:textId="77777777" w:rsidR="00B74D12" w:rsidRDefault="00B74D12" w:rsidP="00C87927">
            <w:pPr>
              <w:rPr>
                <w:color w:val="000000"/>
              </w:rPr>
            </w:pPr>
          </w:p>
          <w:p w14:paraId="667E3E16" w14:textId="688745DE" w:rsidR="00C87927" w:rsidRPr="000C79F4" w:rsidRDefault="00EB00C8" w:rsidP="000C79F4">
            <w:pPr>
              <w:pStyle w:val="AssignmentsLevel1"/>
              <w:numPr>
                <w:ilvl w:val="0"/>
                <w:numId w:val="32"/>
              </w:numPr>
              <w:ind w:left="395"/>
            </w:pPr>
            <w:r w:rsidRPr="000C79F4">
              <w:lastRenderedPageBreak/>
              <w:t xml:space="preserve">Ch. 6 “Probability” </w:t>
            </w:r>
            <w:r w:rsidR="00B74D12" w:rsidRPr="000C79F4">
              <w:t>S</w:t>
            </w:r>
            <w:r w:rsidR="00C87927" w:rsidRPr="000C79F4">
              <w:t>ections 6.1</w:t>
            </w:r>
            <w:r w:rsidR="00CA45EA" w:rsidRPr="000C79F4">
              <w:t xml:space="preserve"> to </w:t>
            </w:r>
            <w:r w:rsidR="00C87927" w:rsidRPr="000C79F4">
              <w:t>6.2</w:t>
            </w:r>
          </w:p>
          <w:p w14:paraId="72D21903" w14:textId="776E6E4D" w:rsidR="00235DAA" w:rsidRPr="000C79F4" w:rsidRDefault="00C87927" w:rsidP="000C79F4">
            <w:pPr>
              <w:pStyle w:val="AssignmentsLevel1"/>
              <w:numPr>
                <w:ilvl w:val="0"/>
                <w:numId w:val="32"/>
              </w:numPr>
              <w:ind w:left="395"/>
            </w:pPr>
            <w:r w:rsidRPr="000C79F4">
              <w:t>Ch</w:t>
            </w:r>
            <w:r w:rsidR="00235DAA" w:rsidRPr="000C79F4">
              <w:t xml:space="preserve">. </w:t>
            </w:r>
            <w:r w:rsidRPr="000C79F4">
              <w:t xml:space="preserve">7 </w:t>
            </w:r>
            <w:r w:rsidR="00235DAA" w:rsidRPr="000C79F4">
              <w:t>“Probability and Samples: The Distribution of Sample Means”</w:t>
            </w:r>
          </w:p>
          <w:p w14:paraId="1D8FFADA" w14:textId="702BF86B" w:rsidR="00235DAA" w:rsidRPr="000C79F4" w:rsidRDefault="00235DAA" w:rsidP="000C79F4">
            <w:pPr>
              <w:pStyle w:val="AssignmentsLevel1"/>
              <w:numPr>
                <w:ilvl w:val="0"/>
                <w:numId w:val="32"/>
              </w:numPr>
              <w:ind w:left="395"/>
            </w:pPr>
            <w:r w:rsidRPr="000C79F4">
              <w:t>Ch. 8 “Introduction to Hypothesis Testing”</w:t>
            </w:r>
          </w:p>
          <w:p w14:paraId="61E6268B" w14:textId="289053E8" w:rsidR="00342B32" w:rsidRPr="00EB7A77" w:rsidRDefault="00EB00C8" w:rsidP="000C79F4">
            <w:pPr>
              <w:pStyle w:val="AssignmentsLevel1"/>
              <w:numPr>
                <w:ilvl w:val="0"/>
                <w:numId w:val="32"/>
              </w:numPr>
              <w:ind w:left="395"/>
              <w:rPr>
                <w:color w:val="000000"/>
              </w:rPr>
            </w:pPr>
            <w:r w:rsidRPr="000C79F4">
              <w:t>Ch.</w:t>
            </w:r>
            <w:r w:rsidRPr="00EB7A77">
              <w:rPr>
                <w:color w:val="000000"/>
              </w:rPr>
              <w:t xml:space="preserve"> 9 “</w:t>
            </w:r>
            <w:r w:rsidRPr="000C79F4">
              <w:rPr>
                <w:color w:val="000000"/>
              </w:rPr>
              <w:t xml:space="preserve">Introduction to the </w:t>
            </w:r>
            <w:r w:rsidRPr="00EB7A77">
              <w:rPr>
                <w:i/>
                <w:color w:val="000000"/>
              </w:rPr>
              <w:t>t</w:t>
            </w:r>
            <w:r w:rsidRPr="000C79F4">
              <w:rPr>
                <w:color w:val="000000"/>
              </w:rPr>
              <w:t xml:space="preserve"> Statistic</w:t>
            </w:r>
            <w:r w:rsidRPr="00EB7A77">
              <w:rPr>
                <w:color w:val="000000"/>
              </w:rPr>
              <w:t xml:space="preserve">” </w:t>
            </w:r>
            <w:r w:rsidR="00B74D12">
              <w:rPr>
                <w:color w:val="000000"/>
              </w:rPr>
              <w:t>S</w:t>
            </w:r>
            <w:r w:rsidR="00342B32" w:rsidRPr="00EB7A77">
              <w:rPr>
                <w:color w:val="000000"/>
              </w:rPr>
              <w:t>ections 9.1</w:t>
            </w:r>
            <w:r w:rsidR="00CA45EA" w:rsidRPr="00EB7A77">
              <w:rPr>
                <w:color w:val="000000"/>
              </w:rPr>
              <w:t xml:space="preserve"> to </w:t>
            </w:r>
            <w:r w:rsidR="00342B32" w:rsidRPr="00EB7A77">
              <w:rPr>
                <w:color w:val="000000"/>
              </w:rPr>
              <w:t xml:space="preserve">9.2 </w:t>
            </w:r>
          </w:p>
          <w:p w14:paraId="5871B740" w14:textId="77777777" w:rsidR="00235DAA" w:rsidRPr="00B74D12" w:rsidRDefault="00235DAA" w:rsidP="00C87927">
            <w:pPr>
              <w:rPr>
                <w:color w:val="000000"/>
              </w:rPr>
            </w:pPr>
          </w:p>
          <w:p w14:paraId="2321E6B4" w14:textId="52F32DB2" w:rsidR="00C87927" w:rsidRPr="00842155" w:rsidRDefault="00033BD9" w:rsidP="00C87927">
            <w:pPr>
              <w:pStyle w:val="AssignmentsLevel1"/>
            </w:pPr>
            <w:r>
              <w:t xml:space="preserve">Feel free to post </w:t>
            </w:r>
            <w:r w:rsidRPr="00406E19">
              <w:t>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669C3C70" w14:textId="16E1D0D8" w:rsidR="00C87927" w:rsidRPr="009F6FAF" w:rsidRDefault="00C87927" w:rsidP="00C87927">
            <w:pPr>
              <w:rPr>
                <w:rFonts w:cs="Arial"/>
                <w:szCs w:val="20"/>
              </w:rPr>
            </w:pPr>
            <w:r>
              <w:lastRenderedPageBreak/>
              <w:t>3.1, 3.2, 3.3</w:t>
            </w:r>
            <w:r w:rsidR="00033BD9">
              <w:t>, 3.4, 3.5</w:t>
            </w:r>
            <w:r w:rsidR="00342B32">
              <w:t>, 3.6, 3.7</w:t>
            </w:r>
          </w:p>
        </w:tc>
        <w:tc>
          <w:tcPr>
            <w:tcW w:w="1440" w:type="dxa"/>
            <w:tcBorders>
              <w:left w:val="single" w:sz="4" w:space="0" w:color="000000" w:themeColor="text1"/>
            </w:tcBorders>
            <w:shd w:val="clear" w:color="auto" w:fill="FFFFFF" w:themeFill="background1"/>
          </w:tcPr>
          <w:p w14:paraId="12C7859C" w14:textId="3C38C53B" w:rsidR="00C87927" w:rsidRPr="009F6FAF" w:rsidRDefault="00C87927" w:rsidP="00C87927">
            <w:pPr>
              <w:rPr>
                <w:rFonts w:cs="Arial"/>
                <w:szCs w:val="20"/>
              </w:rPr>
            </w:pPr>
          </w:p>
        </w:tc>
      </w:tr>
      <w:tr w:rsidR="00C87927" w:rsidRPr="007F339F" w14:paraId="4CD79465" w14:textId="77777777" w:rsidTr="4948C66D">
        <w:tc>
          <w:tcPr>
            <w:tcW w:w="10170" w:type="dxa"/>
            <w:gridSpan w:val="2"/>
            <w:tcMar>
              <w:top w:w="115" w:type="dxa"/>
              <w:left w:w="115" w:type="dxa"/>
              <w:bottom w:w="115" w:type="dxa"/>
              <w:right w:w="115" w:type="dxa"/>
            </w:tcMar>
          </w:tcPr>
          <w:p w14:paraId="4C7A5BFD" w14:textId="77777777" w:rsidR="00BE4852" w:rsidRDefault="00BE4852" w:rsidP="00BE4852">
            <w:pPr>
              <w:tabs>
                <w:tab w:val="left" w:pos="2329"/>
              </w:tabs>
              <w:rPr>
                <w:b/>
              </w:rPr>
            </w:pPr>
            <w:r>
              <w:rPr>
                <w:b/>
              </w:rPr>
              <w:t>Assignment Preparation</w:t>
            </w:r>
          </w:p>
          <w:p w14:paraId="0D27D7D9" w14:textId="71A85BD0" w:rsidR="00BE4852" w:rsidRDefault="00BE4852" w:rsidP="00BE4852">
            <w:pPr>
              <w:tabs>
                <w:tab w:val="left" w:pos="2329"/>
              </w:tabs>
              <w:rPr>
                <w:b/>
              </w:rPr>
            </w:pPr>
          </w:p>
          <w:p w14:paraId="62D73F55" w14:textId="7AE1A0C2" w:rsidR="005B469B" w:rsidRPr="005B469B" w:rsidRDefault="005B469B" w:rsidP="00BE4852">
            <w:pPr>
              <w:tabs>
                <w:tab w:val="left" w:pos="2329"/>
              </w:tabs>
            </w:pPr>
            <w:r>
              <w:rPr>
                <w:b/>
              </w:rPr>
              <w:t xml:space="preserve">Resource: </w:t>
            </w:r>
            <w:r>
              <w:t>Week 3 Practice Homework Worksheet</w:t>
            </w:r>
          </w:p>
          <w:p w14:paraId="4A37A018" w14:textId="77777777" w:rsidR="005B469B" w:rsidRDefault="005B469B" w:rsidP="00BE4852">
            <w:pPr>
              <w:tabs>
                <w:tab w:val="left" w:pos="2329"/>
              </w:tabs>
              <w:rPr>
                <w:b/>
              </w:rPr>
            </w:pPr>
          </w:p>
          <w:p w14:paraId="4C9058A1" w14:textId="1AC3E02A" w:rsidR="00BE4852" w:rsidRPr="00774D94" w:rsidRDefault="00BE4852" w:rsidP="00BE4852">
            <w:pPr>
              <w:tabs>
                <w:tab w:val="left" w:pos="2329"/>
              </w:tabs>
            </w:pPr>
            <w:r w:rsidRPr="00E57052">
              <w:t>In preparation for this week’s assignment</w:t>
            </w:r>
            <w:r w:rsidR="00E57052">
              <w:t>,</w:t>
            </w:r>
            <w:r>
              <w:t xml:space="preserve"> you will complete homework problems about </w:t>
            </w:r>
            <w:r w:rsidR="00B17059" w:rsidRPr="005F6D6E">
              <w:t>probability and hypothesis testing</w:t>
            </w:r>
            <w:r>
              <w:t>. This activity will help you practice the concepts covered in your homework assignment.</w:t>
            </w:r>
          </w:p>
          <w:p w14:paraId="58A4E630" w14:textId="77777777" w:rsidR="00BE4852" w:rsidRDefault="00BE4852" w:rsidP="00BE4852">
            <w:pPr>
              <w:tabs>
                <w:tab w:val="left" w:pos="2329"/>
              </w:tabs>
              <w:rPr>
                <w:b/>
              </w:rPr>
            </w:pPr>
          </w:p>
          <w:p w14:paraId="491FA723" w14:textId="15E13C36" w:rsidR="00BE4852" w:rsidRDefault="00BE4852" w:rsidP="00BE4852">
            <w:pPr>
              <w:tabs>
                <w:tab w:val="left" w:pos="2329"/>
              </w:tabs>
            </w:pPr>
            <w:r>
              <w:rPr>
                <w:b/>
              </w:rPr>
              <w:t xml:space="preserve">Complete </w:t>
            </w:r>
            <w:r>
              <w:t xml:space="preserve">the </w:t>
            </w:r>
            <w:r w:rsidR="005B469B">
              <w:t>Week 3 Practice Homework W</w:t>
            </w:r>
            <w:r>
              <w:t>orksheet.</w:t>
            </w:r>
            <w:r>
              <w:rPr>
                <w:b/>
              </w:rPr>
              <w:t xml:space="preserve"> </w:t>
            </w:r>
          </w:p>
          <w:p w14:paraId="5E5BD28A" w14:textId="77777777" w:rsidR="00BE4852" w:rsidRDefault="00BE4852" w:rsidP="00BE4852">
            <w:pPr>
              <w:tabs>
                <w:tab w:val="left" w:pos="2329"/>
              </w:tabs>
              <w:rPr>
                <w:b/>
              </w:rPr>
            </w:pPr>
          </w:p>
          <w:p w14:paraId="2948DB1A" w14:textId="0423888F" w:rsidR="00C87927" w:rsidRPr="009F6FAF" w:rsidRDefault="005F72C1" w:rsidP="00910BB9">
            <w:pPr>
              <w:tabs>
                <w:tab w:val="left" w:pos="2329"/>
              </w:tabs>
            </w:pPr>
            <w:r>
              <w:rPr>
                <w:b/>
              </w:rPr>
              <w:t xml:space="preserve">Attend </w:t>
            </w:r>
            <w:r>
              <w:t>the Adobe Connect Live Session to review the problems and ask questions.</w:t>
            </w:r>
          </w:p>
        </w:tc>
        <w:tc>
          <w:tcPr>
            <w:tcW w:w="1440" w:type="dxa"/>
            <w:tcBorders>
              <w:bottom w:val="single" w:sz="4" w:space="0" w:color="000000" w:themeColor="text1"/>
            </w:tcBorders>
          </w:tcPr>
          <w:p w14:paraId="6B0A3794" w14:textId="25E9FF6A" w:rsidR="00C87927" w:rsidRPr="009F6FAF" w:rsidRDefault="00C87927" w:rsidP="00C87927">
            <w:pPr>
              <w:rPr>
                <w:rFonts w:cs="Arial"/>
                <w:szCs w:val="20"/>
              </w:rPr>
            </w:pPr>
            <w:r>
              <w:t>3.3, 3.4, 3.5, 3.6</w:t>
            </w:r>
          </w:p>
        </w:tc>
        <w:tc>
          <w:tcPr>
            <w:tcW w:w="1440" w:type="dxa"/>
            <w:tcBorders>
              <w:bottom w:val="single" w:sz="4" w:space="0" w:color="000000" w:themeColor="text1"/>
            </w:tcBorders>
          </w:tcPr>
          <w:p w14:paraId="4FE2D8F6" w14:textId="77777777" w:rsidR="004E458C" w:rsidRDefault="004E458C" w:rsidP="004E458C">
            <w:r w:rsidRPr="00837770">
              <w:t>Live Discussion: lecture and discussion = 1 hour</w:t>
            </w:r>
          </w:p>
          <w:p w14:paraId="02031F62" w14:textId="569E7079" w:rsidR="00C87927" w:rsidRPr="009F6FAF" w:rsidRDefault="00C87927" w:rsidP="00C87927">
            <w:pPr>
              <w:rPr>
                <w:rFonts w:cs="Arial"/>
                <w:szCs w:val="20"/>
              </w:rPr>
            </w:pPr>
          </w:p>
        </w:tc>
      </w:tr>
      <w:tr w:rsidR="00135F7B" w:rsidRPr="00842155" w14:paraId="0ACDE5DA"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564BD77"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04C52F63"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B7A270"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6EDF6260"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212E51" w:rsidRPr="00842155" w14:paraId="404051F7" w14:textId="77777777" w:rsidTr="002C4CF4">
        <w:tc>
          <w:tcPr>
            <w:tcW w:w="10170" w:type="dxa"/>
            <w:gridSpan w:val="2"/>
            <w:tcBorders>
              <w:right w:val="single" w:sz="4" w:space="0" w:color="000000" w:themeColor="text1"/>
            </w:tcBorders>
            <w:shd w:val="clear" w:color="auto" w:fill="auto"/>
            <w:tcMar>
              <w:top w:w="115" w:type="dxa"/>
              <w:left w:w="115" w:type="dxa"/>
              <w:bottom w:w="115" w:type="dxa"/>
              <w:right w:w="115" w:type="dxa"/>
            </w:tcMar>
          </w:tcPr>
          <w:p w14:paraId="695957EA" w14:textId="12124ABF" w:rsidR="00212E51" w:rsidRDefault="00212E51" w:rsidP="00212E51">
            <w:pPr>
              <w:rPr>
                <w:color w:val="000000"/>
              </w:rPr>
            </w:pPr>
            <w:r>
              <w:rPr>
                <w:b/>
                <w:color w:val="000000"/>
              </w:rPr>
              <w:t xml:space="preserve">Probability </w:t>
            </w:r>
            <w:r>
              <w:rPr>
                <w:b/>
              </w:rPr>
              <w:t>Supplemental Resources</w:t>
            </w:r>
          </w:p>
          <w:p w14:paraId="28FB377E" w14:textId="77777777" w:rsidR="00212E51" w:rsidRDefault="00212E51" w:rsidP="00212E51">
            <w:pPr>
              <w:rPr>
                <w:b/>
                <w:color w:val="000000"/>
              </w:rPr>
            </w:pPr>
          </w:p>
          <w:p w14:paraId="7DC5386B" w14:textId="77777777" w:rsidR="00B74D12" w:rsidRDefault="001F64CB" w:rsidP="00212E51">
            <w:pPr>
              <w:rPr>
                <w:color w:val="000000"/>
              </w:rPr>
            </w:pPr>
            <w:r>
              <w:rPr>
                <w:b/>
                <w:color w:val="000000"/>
              </w:rPr>
              <w:t>Watch</w:t>
            </w:r>
            <w:r w:rsidR="002C4CF4">
              <w:rPr>
                <w:b/>
                <w:color w:val="000000"/>
              </w:rPr>
              <w:t xml:space="preserve"> </w:t>
            </w:r>
            <w:r w:rsidR="002C4CF4">
              <w:rPr>
                <w:color w:val="000000"/>
              </w:rPr>
              <w:t>the following from Khan Academy</w:t>
            </w:r>
            <w:r w:rsidR="00B74D12">
              <w:rPr>
                <w:color w:val="000000"/>
              </w:rPr>
              <w:t>:</w:t>
            </w:r>
          </w:p>
          <w:p w14:paraId="1299B361" w14:textId="6FADEE49" w:rsidR="002C4CF4" w:rsidRDefault="002C4CF4" w:rsidP="00212E51">
            <w:pPr>
              <w:rPr>
                <w:color w:val="000000"/>
              </w:rPr>
            </w:pPr>
          </w:p>
          <w:p w14:paraId="55C59F0E" w14:textId="182AA2C5" w:rsidR="00212E51" w:rsidRPr="002C4CF4" w:rsidRDefault="00B74D12" w:rsidP="00A620EE">
            <w:pPr>
              <w:pStyle w:val="ListParagraph"/>
              <w:numPr>
                <w:ilvl w:val="0"/>
                <w:numId w:val="41"/>
              </w:numPr>
              <w:ind w:left="395"/>
              <w:rPr>
                <w:color w:val="000000"/>
              </w:rPr>
            </w:pPr>
            <w:r>
              <w:t>“</w:t>
            </w:r>
            <w:hyperlink r:id="rId32" w:history="1">
              <w:r w:rsidR="00212E51" w:rsidRPr="001F64CB">
                <w:rPr>
                  <w:rStyle w:val="Hyperlink"/>
                </w:rPr>
                <w:t>Sampl</w:t>
              </w:r>
              <w:r w:rsidR="001F64CB" w:rsidRPr="001F64CB">
                <w:rPr>
                  <w:rStyle w:val="Hyperlink"/>
                </w:rPr>
                <w:t>e</w:t>
              </w:r>
              <w:r w:rsidR="00212E51" w:rsidRPr="001F64CB">
                <w:rPr>
                  <w:rStyle w:val="Hyperlink"/>
                </w:rPr>
                <w:t xml:space="preserve"> Variance</w:t>
              </w:r>
            </w:hyperlink>
            <w:r w:rsidRPr="000C79F4">
              <w:t>”</w:t>
            </w:r>
            <w:r w:rsidR="001F64CB" w:rsidRPr="002C4CF4">
              <w:rPr>
                <w:color w:val="000000"/>
              </w:rPr>
              <w:t xml:space="preserve"> </w:t>
            </w:r>
            <w:r w:rsidR="001F64CB">
              <w:t>(10:37)</w:t>
            </w:r>
          </w:p>
          <w:p w14:paraId="3EC814BF" w14:textId="28047ED7" w:rsidR="00212E51" w:rsidRPr="002C4CF4" w:rsidRDefault="00B74D12" w:rsidP="00A620EE">
            <w:pPr>
              <w:pStyle w:val="ListParagraph"/>
              <w:numPr>
                <w:ilvl w:val="0"/>
                <w:numId w:val="41"/>
              </w:numPr>
              <w:ind w:left="395"/>
              <w:rPr>
                <w:color w:val="000000"/>
              </w:rPr>
            </w:pPr>
            <w:r>
              <w:t>“</w:t>
            </w:r>
            <w:hyperlink r:id="rId33" w:history="1">
              <w:r w:rsidR="002C4CF4" w:rsidRPr="002C4CF4">
                <w:rPr>
                  <w:rStyle w:val="Hyperlink"/>
                </w:rPr>
                <w:t>Basic Theoretical Probability</w:t>
              </w:r>
            </w:hyperlink>
            <w:r w:rsidRPr="000C79F4">
              <w:t>”</w:t>
            </w:r>
            <w:r w:rsidR="002C4CF4" w:rsidRPr="002C4CF4">
              <w:rPr>
                <w:b/>
                <w:color w:val="000000"/>
              </w:rPr>
              <w:t xml:space="preserve"> </w:t>
            </w:r>
            <w:r w:rsidR="00212E51" w:rsidRPr="002C4CF4">
              <w:rPr>
                <w:color w:val="000000"/>
              </w:rPr>
              <w:t>(87:26)</w:t>
            </w:r>
          </w:p>
          <w:p w14:paraId="10373D64" w14:textId="7433E362" w:rsidR="00212E51" w:rsidRPr="002C4CF4" w:rsidRDefault="00B74D12" w:rsidP="00A620EE">
            <w:pPr>
              <w:pStyle w:val="ListParagraph"/>
              <w:numPr>
                <w:ilvl w:val="0"/>
                <w:numId w:val="41"/>
              </w:numPr>
              <w:ind w:left="395"/>
              <w:rPr>
                <w:color w:val="0000FF"/>
                <w:u w:val="single"/>
              </w:rPr>
            </w:pPr>
            <w:r>
              <w:t>“</w:t>
            </w:r>
            <w:hyperlink r:id="rId34" w:history="1">
              <w:r w:rsidR="00212E51" w:rsidRPr="002255CA">
                <w:rPr>
                  <w:rStyle w:val="Hyperlink"/>
                </w:rPr>
                <w:t>Sampling Distribution</w:t>
              </w:r>
            </w:hyperlink>
            <w:r w:rsidRPr="000C79F4">
              <w:t>”</w:t>
            </w:r>
            <w:r w:rsidR="00212E51" w:rsidRPr="002C4CF4">
              <w:rPr>
                <w:color w:val="000000"/>
              </w:rPr>
              <w:t xml:space="preserve"> (63:44) </w:t>
            </w:r>
          </w:p>
          <w:p w14:paraId="75EC0961" w14:textId="77777777" w:rsidR="002255CA" w:rsidRDefault="002255CA" w:rsidP="00212E51">
            <w:pPr>
              <w:rPr>
                <w:color w:val="0000FF"/>
                <w:u w:val="single"/>
              </w:rPr>
            </w:pPr>
          </w:p>
          <w:p w14:paraId="323ADB47" w14:textId="7E9B5BC7" w:rsidR="00212E51" w:rsidRDefault="002C4CF4" w:rsidP="00212E51">
            <w:r>
              <w:rPr>
                <w:b/>
              </w:rPr>
              <w:t xml:space="preserve">Watch </w:t>
            </w:r>
            <w:r>
              <w:t xml:space="preserve">and </w:t>
            </w:r>
            <w:r>
              <w:rPr>
                <w:b/>
              </w:rPr>
              <w:t>c</w:t>
            </w:r>
            <w:r w:rsidR="00212E51">
              <w:rPr>
                <w:b/>
              </w:rPr>
              <w:t>omplete</w:t>
            </w:r>
            <w:r w:rsidR="00212E51">
              <w:t xml:space="preserve"> all activities </w:t>
            </w:r>
            <w:r>
              <w:t>from the following</w:t>
            </w:r>
            <w:r w:rsidR="00212E51">
              <w:t xml:space="preserve"> Khan Academy module</w:t>
            </w:r>
            <w:r>
              <w:t>s</w:t>
            </w:r>
            <w:r w:rsidR="00B74D12">
              <w:t>:</w:t>
            </w:r>
          </w:p>
          <w:p w14:paraId="16FB043E" w14:textId="77777777" w:rsidR="00212E51" w:rsidRDefault="00212E51" w:rsidP="00212E51">
            <w:pPr>
              <w:rPr>
                <w:b/>
                <w:color w:val="000000"/>
              </w:rPr>
            </w:pPr>
          </w:p>
          <w:p w14:paraId="144093A2" w14:textId="2605067A" w:rsidR="00212E51" w:rsidRPr="002C4CF4" w:rsidRDefault="00B74D12" w:rsidP="00A620EE">
            <w:pPr>
              <w:pStyle w:val="ListParagraph"/>
              <w:numPr>
                <w:ilvl w:val="0"/>
                <w:numId w:val="42"/>
              </w:numPr>
              <w:ind w:left="395"/>
              <w:rPr>
                <w:color w:val="0000FF"/>
                <w:u w:val="single"/>
              </w:rPr>
            </w:pPr>
            <w:r>
              <w:t>“</w:t>
            </w:r>
            <w:hyperlink r:id="rId35" w:history="1">
              <w:r w:rsidR="00212E51" w:rsidRPr="002255CA">
                <w:rPr>
                  <w:rStyle w:val="Hyperlink"/>
                </w:rPr>
                <w:t>Compound Probability of Independent Events</w:t>
              </w:r>
            </w:hyperlink>
            <w:r w:rsidRPr="000C79F4">
              <w:t>”</w:t>
            </w:r>
            <w:r w:rsidR="00212E51" w:rsidRPr="002C4CF4">
              <w:rPr>
                <w:color w:val="000000"/>
              </w:rPr>
              <w:t xml:space="preserve"> (51:46)</w:t>
            </w:r>
          </w:p>
          <w:p w14:paraId="71441805" w14:textId="1002C918" w:rsidR="00212E51" w:rsidRPr="002C4CF4" w:rsidRDefault="00B74D12" w:rsidP="00A620EE">
            <w:pPr>
              <w:pStyle w:val="ListParagraph"/>
              <w:numPr>
                <w:ilvl w:val="0"/>
                <w:numId w:val="42"/>
              </w:numPr>
              <w:ind w:left="395"/>
              <w:rPr>
                <w:color w:val="0000FF"/>
                <w:u w:val="single"/>
              </w:rPr>
            </w:pPr>
            <w:r>
              <w:t>“</w:t>
            </w:r>
            <w:hyperlink r:id="rId36" w:history="1">
              <w:r w:rsidR="002255CA" w:rsidRPr="002255CA">
                <w:rPr>
                  <w:rStyle w:val="Hyperlink"/>
                </w:rPr>
                <w:t>Random Variables</w:t>
              </w:r>
            </w:hyperlink>
            <w:r w:rsidRPr="000C79F4">
              <w:t>”</w:t>
            </w:r>
            <w:r w:rsidR="002255CA" w:rsidRPr="002C4CF4">
              <w:rPr>
                <w:color w:val="000000"/>
              </w:rPr>
              <w:t xml:space="preserve"> </w:t>
            </w:r>
            <w:r w:rsidR="00212E51" w:rsidRPr="002C4CF4">
              <w:rPr>
                <w:color w:val="000000"/>
              </w:rPr>
              <w:t xml:space="preserve">(62:34) </w:t>
            </w:r>
          </w:p>
        </w:tc>
        <w:tc>
          <w:tcPr>
            <w:tcW w:w="1440" w:type="dxa"/>
            <w:tcBorders>
              <w:left w:val="single" w:sz="4" w:space="0" w:color="000000" w:themeColor="text1"/>
            </w:tcBorders>
            <w:shd w:val="clear" w:color="auto" w:fill="FFFFFF" w:themeFill="background1"/>
          </w:tcPr>
          <w:p w14:paraId="5C5A7BD7" w14:textId="11902D28" w:rsidR="00212E51" w:rsidRPr="009F6FAF" w:rsidRDefault="00212E51" w:rsidP="00212E51">
            <w:pPr>
              <w:rPr>
                <w:rFonts w:cs="Arial"/>
                <w:szCs w:val="20"/>
              </w:rPr>
            </w:pPr>
            <w:r>
              <w:t>3.1, 3.2</w:t>
            </w:r>
          </w:p>
        </w:tc>
        <w:tc>
          <w:tcPr>
            <w:tcW w:w="1440" w:type="dxa"/>
            <w:tcBorders>
              <w:left w:val="single" w:sz="4" w:space="0" w:color="000000" w:themeColor="text1"/>
            </w:tcBorders>
            <w:shd w:val="clear" w:color="auto" w:fill="FFFFFF" w:themeFill="background1"/>
          </w:tcPr>
          <w:p w14:paraId="164DC30C" w14:textId="06C9DBBC" w:rsidR="00212E51" w:rsidRPr="009F6FAF" w:rsidRDefault="00770E01" w:rsidP="00212E51">
            <w:pPr>
              <w:rPr>
                <w:rFonts w:cs="Arial"/>
                <w:szCs w:val="20"/>
              </w:rPr>
            </w:pPr>
            <w:r>
              <w:rPr>
                <w:rFonts w:cs="Arial"/>
                <w:szCs w:val="20"/>
              </w:rPr>
              <w:t>Video = 3.5 hours</w:t>
            </w:r>
          </w:p>
        </w:tc>
      </w:tr>
      <w:tr w:rsidR="00135F7B" w:rsidRPr="00842155" w14:paraId="1A55FCA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0A959828"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135F7B" w:rsidRPr="005B10FE" w:rsidRDefault="4948C66D" w:rsidP="4948C66D">
            <w:pPr>
              <w:rPr>
                <w:rFonts w:eastAsia="Arial" w:cs="Arial"/>
                <w:b/>
                <w:bCs/>
                <w:i/>
                <w:iCs/>
              </w:rPr>
            </w:pPr>
            <w:r w:rsidRPr="4948C66D">
              <w:rPr>
                <w:rFonts w:eastAsia="Arial" w:cs="Arial"/>
                <w:b/>
                <w:bCs/>
                <w:i/>
                <w:iCs/>
              </w:rPr>
              <w:t>AIE</w:t>
            </w:r>
          </w:p>
        </w:tc>
      </w:tr>
      <w:tr w:rsidR="00333537" w:rsidRPr="00103FC5" w14:paraId="2129181B" w14:textId="77777777" w:rsidTr="4948C66D">
        <w:tc>
          <w:tcPr>
            <w:tcW w:w="10170" w:type="dxa"/>
            <w:gridSpan w:val="2"/>
            <w:tcMar>
              <w:top w:w="115" w:type="dxa"/>
              <w:left w:w="115" w:type="dxa"/>
              <w:bottom w:w="115" w:type="dxa"/>
              <w:right w:w="115" w:type="dxa"/>
            </w:tcMar>
          </w:tcPr>
          <w:p w14:paraId="13ABFC84" w14:textId="41DBD14A" w:rsidR="00B86BCF" w:rsidRDefault="005F6D6E" w:rsidP="00B86BCF">
            <w:pPr>
              <w:tabs>
                <w:tab w:val="left" w:pos="2329"/>
              </w:tabs>
              <w:rPr>
                <w:b/>
              </w:rPr>
            </w:pPr>
            <w:r>
              <w:rPr>
                <w:rFonts w:eastAsia="Arial" w:cs="Arial"/>
                <w:b/>
                <w:bCs/>
              </w:rPr>
              <w:lastRenderedPageBreak/>
              <w:t>Wiki</w:t>
            </w:r>
            <w:r w:rsidR="00B86BCF" w:rsidRPr="00A1500B">
              <w:rPr>
                <w:rFonts w:eastAsia="Arial" w:cs="Arial"/>
                <w:b/>
                <w:bCs/>
              </w:rPr>
              <w:t xml:space="preserve">: </w:t>
            </w:r>
            <w:r>
              <w:rPr>
                <w:rFonts w:eastAsia="Arial" w:cs="Arial"/>
                <w:b/>
                <w:bCs/>
              </w:rPr>
              <w:t xml:space="preserve">M&amp;M </w:t>
            </w:r>
            <w:r w:rsidR="00B86BCF">
              <w:rPr>
                <w:b/>
              </w:rPr>
              <w:t>Probability and the Central Limit Theorem</w:t>
            </w:r>
          </w:p>
          <w:p w14:paraId="28F8D8EE" w14:textId="6DA6DC27" w:rsidR="005B469B" w:rsidRDefault="005B469B" w:rsidP="00B86BCF">
            <w:pPr>
              <w:tabs>
                <w:tab w:val="left" w:pos="2329"/>
              </w:tabs>
              <w:rPr>
                <w:b/>
              </w:rPr>
            </w:pPr>
          </w:p>
          <w:p w14:paraId="7959891F" w14:textId="77777777" w:rsidR="005B469B" w:rsidRPr="005B469B" w:rsidRDefault="005B469B" w:rsidP="005B469B">
            <w:pPr>
              <w:tabs>
                <w:tab w:val="left" w:pos="2329"/>
              </w:tabs>
              <w:rPr>
                <w:b/>
              </w:rPr>
            </w:pPr>
            <w:r w:rsidRPr="005B469B">
              <w:rPr>
                <w:b/>
              </w:rPr>
              <w:t>Resource:</w:t>
            </w:r>
          </w:p>
          <w:p w14:paraId="24AE490D" w14:textId="46685626" w:rsidR="005B469B" w:rsidRPr="005B469B" w:rsidRDefault="005B469B" w:rsidP="005B469B">
            <w:pPr>
              <w:pStyle w:val="ListParagraph"/>
              <w:numPr>
                <w:ilvl w:val="0"/>
                <w:numId w:val="48"/>
              </w:numPr>
              <w:tabs>
                <w:tab w:val="left" w:pos="2329"/>
              </w:tabs>
            </w:pPr>
            <w:r w:rsidRPr="005B469B">
              <w:t>M&amp;M Activity worksheet</w:t>
            </w:r>
          </w:p>
          <w:p w14:paraId="3558BF20" w14:textId="4D354A5E" w:rsidR="005B469B" w:rsidRPr="005B469B" w:rsidRDefault="005B469B" w:rsidP="005B469B">
            <w:pPr>
              <w:pStyle w:val="ListParagraph"/>
              <w:numPr>
                <w:ilvl w:val="0"/>
                <w:numId w:val="48"/>
              </w:numPr>
              <w:tabs>
                <w:tab w:val="left" w:pos="2329"/>
              </w:tabs>
            </w:pPr>
            <w:r w:rsidRPr="005B469B">
              <w:t>M&amp;M Excel Spreadsheet</w:t>
            </w:r>
          </w:p>
          <w:p w14:paraId="1680C4C1" w14:textId="6508DA68" w:rsidR="00235DAA" w:rsidRDefault="00235DAA" w:rsidP="00B86BCF">
            <w:pPr>
              <w:tabs>
                <w:tab w:val="left" w:pos="2329"/>
              </w:tabs>
              <w:rPr>
                <w:rFonts w:eastAsia="Arial" w:cs="Arial"/>
                <w:b/>
                <w:bCs/>
              </w:rPr>
            </w:pPr>
          </w:p>
          <w:p w14:paraId="1FAFADC3" w14:textId="59847A34" w:rsidR="00235DAA" w:rsidRPr="00A1500B" w:rsidRDefault="00235DAA" w:rsidP="00B86BCF">
            <w:pPr>
              <w:tabs>
                <w:tab w:val="left" w:pos="2329"/>
              </w:tabs>
              <w:rPr>
                <w:rFonts w:eastAsia="Arial" w:cs="Arial"/>
                <w:b/>
                <w:bCs/>
              </w:rPr>
            </w:pPr>
            <w:r>
              <w:rPr>
                <w:b/>
              </w:rPr>
              <w:t>Complete</w:t>
            </w:r>
            <w:r>
              <w:t xml:space="preserve"> the M&amp;M </w:t>
            </w:r>
            <w:r w:rsidR="0039777D">
              <w:t>Activity</w:t>
            </w:r>
            <w:r>
              <w:t xml:space="preserve"> worksheet</w:t>
            </w:r>
            <w:r w:rsidR="00BE3471">
              <w:t xml:space="preserve"> and M&amp;M </w:t>
            </w:r>
            <w:r w:rsidR="000E5708">
              <w:t>Excel Spreadsheet</w:t>
            </w:r>
            <w:r>
              <w:t>.</w:t>
            </w:r>
          </w:p>
          <w:p w14:paraId="4803152E" w14:textId="77777777" w:rsidR="00B86BCF" w:rsidRPr="00A1500B" w:rsidRDefault="00B86BCF" w:rsidP="00B86BCF">
            <w:pPr>
              <w:tabs>
                <w:tab w:val="left" w:pos="2329"/>
              </w:tabs>
              <w:rPr>
                <w:rFonts w:eastAsia="Arial" w:cs="Arial"/>
                <w:b/>
                <w:bCs/>
              </w:rPr>
            </w:pPr>
            <w:r w:rsidRPr="00A1500B">
              <w:rPr>
                <w:rFonts w:eastAsia="Arial" w:cs="Arial"/>
                <w:b/>
                <w:bCs/>
              </w:rPr>
              <w:t xml:space="preserve"> </w:t>
            </w:r>
          </w:p>
          <w:p w14:paraId="395050E7" w14:textId="77777777" w:rsidR="00B86BCF" w:rsidRPr="00A1500B" w:rsidRDefault="00B86BCF" w:rsidP="00B86BCF">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p>
          <w:p w14:paraId="593C7F24" w14:textId="77777777" w:rsidR="00B86BCF" w:rsidRPr="00A1500B" w:rsidRDefault="00B86BCF" w:rsidP="00B86BCF">
            <w:pPr>
              <w:tabs>
                <w:tab w:val="left" w:pos="2329"/>
              </w:tabs>
              <w:rPr>
                <w:rFonts w:eastAsia="Arial" w:cs="Arial"/>
                <w:b/>
                <w:bCs/>
              </w:rPr>
            </w:pPr>
            <w:r w:rsidRPr="00A1500B">
              <w:rPr>
                <w:rFonts w:eastAsia="Arial" w:cs="Arial"/>
                <w:b/>
                <w:bCs/>
              </w:rPr>
              <w:t xml:space="preserve"> </w:t>
            </w:r>
          </w:p>
          <w:p w14:paraId="48631807" w14:textId="77777777" w:rsidR="00235DAA" w:rsidRDefault="00235DAA" w:rsidP="00235DAA">
            <w:pPr>
              <w:pStyle w:val="AssignmentsLevel2"/>
            </w:pPr>
            <w:r>
              <w:t>In a simplified and concise manner, explain what the Central Limit Theorem is.</w:t>
            </w:r>
          </w:p>
          <w:p w14:paraId="1C9DA1C2" w14:textId="77777777" w:rsidR="00235DAA" w:rsidRDefault="00235DAA" w:rsidP="00235DAA">
            <w:pPr>
              <w:pStyle w:val="AssignmentsLevel2"/>
            </w:pPr>
            <w:r>
              <w:t>Provide an illustration of an example distribution.</w:t>
            </w:r>
          </w:p>
          <w:p w14:paraId="55E9511E" w14:textId="77777777" w:rsidR="00B74D12" w:rsidRDefault="00B74D12" w:rsidP="000C79F4">
            <w:pPr>
              <w:pStyle w:val="AssignmentsLevel2"/>
              <w:numPr>
                <w:ilvl w:val="0"/>
                <w:numId w:val="0"/>
              </w:numPr>
              <w:ind w:left="360"/>
            </w:pPr>
          </w:p>
          <w:p w14:paraId="66534174" w14:textId="6B788757" w:rsidR="00235DAA" w:rsidRDefault="00235DAA" w:rsidP="00235DAA">
            <w:pPr>
              <w:pStyle w:val="AssignmentsLevel3"/>
            </w:pPr>
            <w:r>
              <w:t xml:space="preserve">Vary the sample size values in the M&amp;M </w:t>
            </w:r>
            <w:r w:rsidR="0039777D">
              <w:t>Activity</w:t>
            </w:r>
            <w:r>
              <w:t xml:space="preserve"> worksheet to demonstrate the Central Limit Theorem.</w:t>
            </w:r>
          </w:p>
          <w:p w14:paraId="72D9DCF6" w14:textId="77777777" w:rsidR="00B74D12" w:rsidRDefault="00B74D12" w:rsidP="000C79F4">
            <w:pPr>
              <w:pStyle w:val="AssignmentsLevel3"/>
              <w:numPr>
                <w:ilvl w:val="0"/>
                <w:numId w:val="0"/>
              </w:numPr>
              <w:ind w:left="720"/>
            </w:pPr>
          </w:p>
          <w:p w14:paraId="2302DEE7" w14:textId="77777777" w:rsidR="00235DAA" w:rsidRDefault="00235DAA" w:rsidP="00235DAA">
            <w:pPr>
              <w:pStyle w:val="AssignmentsLevel2"/>
            </w:pPr>
            <w:r>
              <w:t xml:space="preserve">What is the most confusing part of the Central Limit Theorem for you? </w:t>
            </w:r>
          </w:p>
          <w:p w14:paraId="2AFECD3E" w14:textId="77777777" w:rsidR="00B74D12" w:rsidRPr="00111819" w:rsidRDefault="00B74D12" w:rsidP="000C79F4">
            <w:pPr>
              <w:pStyle w:val="AssignmentsLevel2"/>
              <w:numPr>
                <w:ilvl w:val="0"/>
                <w:numId w:val="0"/>
              </w:numPr>
              <w:ind w:left="360"/>
            </w:pPr>
          </w:p>
          <w:p w14:paraId="00E65E06" w14:textId="291CEBD6" w:rsidR="00B86BCF" w:rsidRPr="00235DAA" w:rsidRDefault="00235DAA" w:rsidP="00235DAA">
            <w:pPr>
              <w:pStyle w:val="AssignmentsLevel3"/>
            </w:pPr>
            <w:r>
              <w:t>After this exercise</w:t>
            </w:r>
            <w:r w:rsidR="00B74D12">
              <w:t>,</w:t>
            </w:r>
            <w:r>
              <w:t xml:space="preserve"> </w:t>
            </w:r>
            <w:r w:rsidR="00B74D12">
              <w:t>i</w:t>
            </w:r>
            <w:r>
              <w:t>s there any part of it that you still do not understand? If so, what is it and what about it is difficult for you?</w:t>
            </w:r>
          </w:p>
          <w:p w14:paraId="20B1CCC5" w14:textId="77777777" w:rsidR="00B86BCF" w:rsidRPr="00A1500B" w:rsidRDefault="00B86BCF" w:rsidP="00B86BCF">
            <w:pPr>
              <w:tabs>
                <w:tab w:val="left" w:pos="2329"/>
              </w:tabs>
              <w:rPr>
                <w:rFonts w:eastAsia="Arial" w:cs="Arial"/>
                <w:b/>
                <w:bCs/>
              </w:rPr>
            </w:pPr>
            <w:r w:rsidRPr="00A1500B">
              <w:rPr>
                <w:rFonts w:eastAsia="Arial" w:cs="Arial"/>
                <w:b/>
                <w:bCs/>
              </w:rPr>
              <w:t xml:space="preserve"> </w:t>
            </w:r>
          </w:p>
          <w:p w14:paraId="012CC939" w14:textId="1AB55160" w:rsidR="00333537" w:rsidRPr="00235DAA" w:rsidRDefault="00B86BCF">
            <w:pPr>
              <w:tabs>
                <w:tab w:val="left" w:pos="2329"/>
              </w:tabs>
              <w:rPr>
                <w:b/>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sidR="00B74D12">
              <w:rPr>
                <w:rFonts w:eastAsia="Arial"/>
                <w:bCs/>
              </w:rPr>
              <w:t>three</w:t>
            </w:r>
            <w:r w:rsidR="00B74D12" w:rsidRPr="00A1500B">
              <w:rPr>
                <w:rFonts w:eastAsia="Arial"/>
                <w:bCs/>
              </w:rPr>
              <w:t xml:space="preserve"> </w:t>
            </w:r>
            <w:r w:rsidRPr="00A1500B">
              <w:rPr>
                <w:rFonts w:eastAsia="Arial"/>
                <w:bCs/>
              </w:rPr>
              <w:t>of your classmates' posts by Sunday 11:59 p.m. (EST) on Sunday.</w:t>
            </w:r>
          </w:p>
        </w:tc>
        <w:tc>
          <w:tcPr>
            <w:tcW w:w="1440" w:type="dxa"/>
          </w:tcPr>
          <w:p w14:paraId="2E303BC4" w14:textId="3DB3AA84" w:rsidR="00333537" w:rsidRPr="00103FC5" w:rsidRDefault="00333537" w:rsidP="00333537">
            <w:pPr>
              <w:tabs>
                <w:tab w:val="left" w:pos="2329"/>
              </w:tabs>
              <w:rPr>
                <w:rFonts w:cs="Arial"/>
                <w:szCs w:val="20"/>
              </w:rPr>
            </w:pPr>
            <w:r>
              <w:t>3.1, 3.7</w:t>
            </w:r>
          </w:p>
        </w:tc>
        <w:tc>
          <w:tcPr>
            <w:tcW w:w="1440" w:type="dxa"/>
          </w:tcPr>
          <w:p w14:paraId="3BC5E5AD" w14:textId="77777777" w:rsidR="00333537" w:rsidRDefault="00333537" w:rsidP="00333537">
            <w:pPr>
              <w:tabs>
                <w:tab w:val="left" w:pos="2329"/>
              </w:tabs>
            </w:pPr>
            <w:r>
              <w:t>Discussion-one post and reply to three other posts =</w:t>
            </w:r>
          </w:p>
          <w:p w14:paraId="0B71A08E" w14:textId="3208EDCC" w:rsidR="00333537" w:rsidRPr="00770E01" w:rsidRDefault="00333537" w:rsidP="00333537">
            <w:pPr>
              <w:tabs>
                <w:tab w:val="left" w:pos="2329"/>
              </w:tabs>
              <w:rPr>
                <w:rFonts w:eastAsia="Arial" w:cs="Arial"/>
              </w:rPr>
            </w:pPr>
            <w:r w:rsidRPr="00770E01">
              <w:t>1 hour</w:t>
            </w:r>
          </w:p>
        </w:tc>
      </w:tr>
      <w:tr w:rsidR="00333537" w:rsidRPr="00842155" w14:paraId="382572AE" w14:textId="77777777" w:rsidTr="4948C66D">
        <w:tc>
          <w:tcPr>
            <w:tcW w:w="10170" w:type="dxa"/>
            <w:gridSpan w:val="2"/>
            <w:tcMar>
              <w:top w:w="115" w:type="dxa"/>
              <w:left w:w="115" w:type="dxa"/>
              <w:bottom w:w="115" w:type="dxa"/>
              <w:right w:w="115" w:type="dxa"/>
            </w:tcMar>
          </w:tcPr>
          <w:p w14:paraId="1DBD5C7F" w14:textId="70A35B2D" w:rsidR="00333537" w:rsidRDefault="00333537" w:rsidP="00333537">
            <w:pPr>
              <w:tabs>
                <w:tab w:val="left" w:pos="2329"/>
              </w:tabs>
              <w:rPr>
                <w:b/>
              </w:rPr>
            </w:pPr>
            <w:r>
              <w:rPr>
                <w:b/>
              </w:rPr>
              <w:t>Probability and Hypothesis Tests</w:t>
            </w:r>
          </w:p>
          <w:p w14:paraId="04923747" w14:textId="77777777" w:rsidR="00333537" w:rsidRDefault="00333537" w:rsidP="00333537">
            <w:pPr>
              <w:tabs>
                <w:tab w:val="left" w:pos="2329"/>
              </w:tabs>
            </w:pPr>
          </w:p>
          <w:p w14:paraId="785F48AD" w14:textId="67F4A40B" w:rsidR="00333537" w:rsidRDefault="00333537" w:rsidP="00333537">
            <w:pPr>
              <w:tabs>
                <w:tab w:val="left" w:pos="2329"/>
              </w:tabs>
            </w:pPr>
            <w:r>
              <w:rPr>
                <w:b/>
              </w:rPr>
              <w:t>Complete</w:t>
            </w:r>
            <w:r>
              <w:t xml:space="preserve"> the </w:t>
            </w:r>
            <w:r w:rsidRPr="00BE3255">
              <w:rPr>
                <w:rStyle w:val="Hyperlink"/>
                <w:color w:val="auto"/>
                <w:u w:val="none"/>
              </w:rPr>
              <w:t>Probability and Hypothesis Tests Worksheet</w:t>
            </w:r>
            <w:r>
              <w:t>.</w:t>
            </w:r>
          </w:p>
          <w:p w14:paraId="7A74034A" w14:textId="77777777" w:rsidR="00333537" w:rsidRDefault="00333537" w:rsidP="00333537">
            <w:pPr>
              <w:tabs>
                <w:tab w:val="left" w:pos="2329"/>
              </w:tabs>
            </w:pPr>
          </w:p>
          <w:p w14:paraId="46FD9EA2" w14:textId="67FA1446" w:rsidR="00333537" w:rsidRPr="00135F7B" w:rsidRDefault="00C92FC1" w:rsidP="00333537">
            <w:pPr>
              <w:pStyle w:val="AssignmentsLevel1"/>
            </w:pPr>
            <w:r>
              <w:rPr>
                <w:b/>
              </w:rPr>
              <w:t>Submit</w:t>
            </w:r>
            <w:r>
              <w:t xml:space="preserve"> your worksheet </w:t>
            </w:r>
            <w:r w:rsidRPr="006F7280">
              <w:t>by 11:59 p.m. (Eastern time) on Sunday.</w:t>
            </w:r>
          </w:p>
        </w:tc>
        <w:tc>
          <w:tcPr>
            <w:tcW w:w="1440" w:type="dxa"/>
          </w:tcPr>
          <w:p w14:paraId="0ABB8DAA" w14:textId="0D0C64D0" w:rsidR="00333537" w:rsidRPr="00842155" w:rsidRDefault="00333537" w:rsidP="00333537">
            <w:pPr>
              <w:tabs>
                <w:tab w:val="left" w:pos="2329"/>
              </w:tabs>
              <w:rPr>
                <w:rFonts w:cs="Arial"/>
                <w:szCs w:val="20"/>
              </w:rPr>
            </w:pPr>
            <w:r>
              <w:t>3.2, 3.3, 3.4, 3.5, 3.6</w:t>
            </w:r>
          </w:p>
        </w:tc>
        <w:tc>
          <w:tcPr>
            <w:tcW w:w="1440" w:type="dxa"/>
          </w:tcPr>
          <w:p w14:paraId="583659F2" w14:textId="0CA3C432" w:rsidR="00333537" w:rsidRPr="00842155" w:rsidRDefault="007945CF" w:rsidP="00333537">
            <w:pPr>
              <w:tabs>
                <w:tab w:val="left" w:pos="2329"/>
              </w:tabs>
              <w:rPr>
                <w:rFonts w:eastAsia="Arial" w:cs="Arial"/>
              </w:rPr>
            </w:pPr>
            <w:r>
              <w:t>Compute mathematical problem sets = 1 hour</w:t>
            </w:r>
          </w:p>
        </w:tc>
      </w:tr>
      <w:tr w:rsidR="00333537" w:rsidRPr="00132272" w14:paraId="03E84CF1" w14:textId="77777777" w:rsidTr="4948C66D">
        <w:tc>
          <w:tcPr>
            <w:tcW w:w="10170" w:type="dxa"/>
            <w:gridSpan w:val="2"/>
            <w:tcMar>
              <w:top w:w="115" w:type="dxa"/>
              <w:left w:w="115" w:type="dxa"/>
              <w:bottom w:w="115" w:type="dxa"/>
              <w:right w:w="115" w:type="dxa"/>
            </w:tcMar>
          </w:tcPr>
          <w:p w14:paraId="633C1F17" w14:textId="603A0B5E" w:rsidR="00333537" w:rsidRDefault="00333537" w:rsidP="00333537">
            <w:pPr>
              <w:tabs>
                <w:tab w:val="left" w:pos="2329"/>
              </w:tabs>
              <w:rPr>
                <w:b/>
              </w:rPr>
            </w:pPr>
            <w:r>
              <w:rPr>
                <w:b/>
              </w:rPr>
              <w:t xml:space="preserve">Final Project </w:t>
            </w:r>
            <w:r w:rsidR="00235DAA">
              <w:rPr>
                <w:b/>
              </w:rPr>
              <w:t>Preparation</w:t>
            </w:r>
            <w:r>
              <w:rPr>
                <w:b/>
              </w:rPr>
              <w:t>: Statistical Analysis</w:t>
            </w:r>
          </w:p>
          <w:p w14:paraId="2DD30997" w14:textId="1423A3AD" w:rsidR="00B440AD" w:rsidRDefault="00B440AD" w:rsidP="00333537">
            <w:pPr>
              <w:tabs>
                <w:tab w:val="left" w:pos="2329"/>
              </w:tabs>
              <w:rPr>
                <w:b/>
              </w:rPr>
            </w:pPr>
          </w:p>
          <w:p w14:paraId="364AD1B4" w14:textId="6EA13C6A" w:rsidR="00B440AD" w:rsidRDefault="00B440AD" w:rsidP="00333537">
            <w:pPr>
              <w:tabs>
                <w:tab w:val="left" w:pos="2329"/>
              </w:tabs>
              <w:rPr>
                <w:b/>
              </w:rPr>
            </w:pPr>
            <w:r w:rsidRPr="00B440AD">
              <w:rPr>
                <w:b/>
              </w:rPr>
              <w:t xml:space="preserve">Resource: </w:t>
            </w:r>
            <w:r w:rsidRPr="00B440AD">
              <w:t>Probability and Hypothesis Tests Worksheet</w:t>
            </w:r>
          </w:p>
          <w:p w14:paraId="148196EA" w14:textId="77777777" w:rsidR="00333537" w:rsidRDefault="00333537" w:rsidP="00333537">
            <w:pPr>
              <w:tabs>
                <w:tab w:val="left" w:pos="2329"/>
              </w:tabs>
              <w:rPr>
                <w:b/>
              </w:rPr>
            </w:pPr>
          </w:p>
          <w:p w14:paraId="4A875584" w14:textId="3D02E982" w:rsidR="00333537" w:rsidRDefault="00333537" w:rsidP="00333537">
            <w:r>
              <w:rPr>
                <w:b/>
              </w:rPr>
              <w:t>Select</w:t>
            </w:r>
            <w:r>
              <w:t xml:space="preserve"> one or more methods of statistical analysis appropriate to</w:t>
            </w:r>
            <w:r w:rsidR="00A73CB9">
              <w:t xml:space="preserve"> the</w:t>
            </w:r>
            <w:r>
              <w:t xml:space="preserve"> dataset</w:t>
            </w:r>
            <w:r w:rsidR="00A73CB9">
              <w:t xml:space="preserve"> you selected in Week </w:t>
            </w:r>
            <w:r w:rsidR="00D720CC">
              <w:t xml:space="preserve">2 </w:t>
            </w:r>
            <w:r>
              <w:t>that fit</w:t>
            </w:r>
            <w:r w:rsidR="00A73CB9">
              <w:t>s</w:t>
            </w:r>
            <w:r>
              <w:t xml:space="preserve"> the following criteria:</w:t>
            </w:r>
          </w:p>
          <w:p w14:paraId="1DA8824C" w14:textId="77777777" w:rsidR="00F80ADB" w:rsidRDefault="00F80ADB" w:rsidP="00333537"/>
          <w:p w14:paraId="44E87FDF" w14:textId="2A569AE0" w:rsidR="00333537" w:rsidRPr="00EB7A77" w:rsidRDefault="00333537" w:rsidP="000C79F4">
            <w:pPr>
              <w:pStyle w:val="AssignmentsLevel2"/>
              <w:pBdr>
                <w:top w:val="nil"/>
                <w:left w:val="nil"/>
                <w:bottom w:val="nil"/>
                <w:right w:val="nil"/>
                <w:between w:val="nil"/>
              </w:pBdr>
              <w:ind w:left="360"/>
            </w:pPr>
            <w:r w:rsidRPr="000C79F4">
              <w:t xml:space="preserve">Your selected method of statistical analysis must be discussed in the </w:t>
            </w:r>
            <w:r w:rsidR="00121A76" w:rsidRPr="000C79F4">
              <w:t xml:space="preserve">content within the </w:t>
            </w:r>
            <w:r w:rsidRPr="000C79F4">
              <w:t>course.</w:t>
            </w:r>
          </w:p>
          <w:p w14:paraId="267E5C77" w14:textId="77777777" w:rsidR="00333537" w:rsidRPr="00EB7A77" w:rsidRDefault="00333537" w:rsidP="000C79F4">
            <w:pPr>
              <w:pStyle w:val="AssignmentsLevel2"/>
              <w:pBdr>
                <w:top w:val="nil"/>
                <w:left w:val="nil"/>
                <w:bottom w:val="nil"/>
                <w:right w:val="nil"/>
                <w:between w:val="nil"/>
              </w:pBdr>
              <w:ind w:left="360"/>
            </w:pPr>
            <w:r w:rsidRPr="000C79F4">
              <w:t>The method of statistical analysis must help you answer your research question.</w:t>
            </w:r>
          </w:p>
          <w:p w14:paraId="58ADFB86" w14:textId="33C4E40A" w:rsidR="00333537" w:rsidRPr="000C79F4" w:rsidRDefault="00333537" w:rsidP="000C79F4">
            <w:pPr>
              <w:pStyle w:val="AssignmentsLevel2"/>
              <w:pBdr>
                <w:top w:val="nil"/>
                <w:left w:val="nil"/>
                <w:bottom w:val="nil"/>
                <w:right w:val="nil"/>
                <w:between w:val="nil"/>
              </w:pBdr>
              <w:ind w:left="360"/>
            </w:pPr>
            <w:r w:rsidRPr="000C79F4">
              <w:lastRenderedPageBreak/>
              <w:t>If the method you would like to use has not yet been covered in the course, e-mail your professor for permission</w:t>
            </w:r>
            <w:r>
              <w:rPr>
                <w:color w:val="000000"/>
              </w:rPr>
              <w:t xml:space="preserve"> </w:t>
            </w:r>
            <w:r w:rsidR="006F103B" w:rsidRPr="006F7280">
              <w:t xml:space="preserve">by 11:59 p.m. (Eastern </w:t>
            </w:r>
            <w:r w:rsidR="00B74D12" w:rsidRPr="006F7280">
              <w:t>Time</w:t>
            </w:r>
            <w:r w:rsidR="006F103B" w:rsidRPr="006F7280">
              <w:t>) on</w:t>
            </w:r>
            <w:r w:rsidR="006F103B">
              <w:t xml:space="preserve"> </w:t>
            </w:r>
            <w:r>
              <w:rPr>
                <w:color w:val="000000"/>
              </w:rPr>
              <w:t xml:space="preserve">Thursday. </w:t>
            </w:r>
          </w:p>
          <w:p w14:paraId="081C7E5E" w14:textId="77777777" w:rsidR="00B74D12" w:rsidRDefault="00B74D12" w:rsidP="000C79F4">
            <w:pPr>
              <w:widowControl w:val="0"/>
              <w:pBdr>
                <w:top w:val="nil"/>
                <w:left w:val="nil"/>
                <w:bottom w:val="nil"/>
                <w:right w:val="nil"/>
                <w:between w:val="nil"/>
              </w:pBdr>
              <w:ind w:left="720"/>
            </w:pPr>
          </w:p>
          <w:p w14:paraId="259729A9" w14:textId="203488A8" w:rsidR="00333537" w:rsidRDefault="00333537" w:rsidP="00A620EE">
            <w:pPr>
              <w:widowControl w:val="0"/>
              <w:numPr>
                <w:ilvl w:val="1"/>
                <w:numId w:val="30"/>
              </w:numPr>
              <w:pBdr>
                <w:top w:val="nil"/>
                <w:left w:val="nil"/>
                <w:bottom w:val="nil"/>
                <w:right w:val="nil"/>
                <w:between w:val="nil"/>
              </w:pBdr>
              <w:ind w:left="755"/>
            </w:pPr>
            <w:r>
              <w:rPr>
                <w:color w:val="000000"/>
              </w:rPr>
              <w:t>If the request is approved, you may perform your analysis after that method has been addressed in the course</w:t>
            </w:r>
            <w:r w:rsidR="005F6D6E">
              <w:rPr>
                <w:color w:val="000000"/>
              </w:rPr>
              <w:t xml:space="preserve"> to ensure you understand how to use this analysis properly</w:t>
            </w:r>
            <w:r>
              <w:rPr>
                <w:color w:val="000000"/>
              </w:rPr>
              <w:t>.</w:t>
            </w:r>
          </w:p>
          <w:p w14:paraId="3325F40A" w14:textId="77777777" w:rsidR="00333537" w:rsidRDefault="00333537" w:rsidP="00333537"/>
          <w:p w14:paraId="520FED96" w14:textId="77777777" w:rsidR="00333537" w:rsidRDefault="00333537" w:rsidP="00333537">
            <w:r>
              <w:rPr>
                <w:b/>
              </w:rPr>
              <w:t>Perform</w:t>
            </w:r>
            <w:r>
              <w:t xml:space="preserve"> a statistical analysis of your selected dataset.</w:t>
            </w:r>
          </w:p>
          <w:p w14:paraId="37BE90EE" w14:textId="77777777" w:rsidR="00F80ADB" w:rsidRDefault="00F80ADB" w:rsidP="00BE3255">
            <w:pPr>
              <w:widowControl w:val="0"/>
              <w:pBdr>
                <w:top w:val="nil"/>
                <w:left w:val="nil"/>
                <w:bottom w:val="nil"/>
                <w:right w:val="nil"/>
                <w:between w:val="nil"/>
              </w:pBdr>
              <w:rPr>
                <w:b/>
                <w:color w:val="000000"/>
              </w:rPr>
            </w:pPr>
          </w:p>
          <w:p w14:paraId="481A780C" w14:textId="7AAE09EB" w:rsidR="00333537" w:rsidRDefault="00333537" w:rsidP="00BE3255">
            <w:pPr>
              <w:widowControl w:val="0"/>
              <w:pBdr>
                <w:top w:val="nil"/>
                <w:left w:val="nil"/>
                <w:bottom w:val="nil"/>
                <w:right w:val="nil"/>
                <w:between w:val="nil"/>
              </w:pBdr>
            </w:pPr>
            <w:r>
              <w:rPr>
                <w:b/>
                <w:color w:val="000000"/>
              </w:rPr>
              <w:t>Record</w:t>
            </w:r>
            <w:r>
              <w:rPr>
                <w:color w:val="000000"/>
              </w:rPr>
              <w:t xml:space="preserve"> all calculations and work performed during this analysis</w:t>
            </w:r>
            <w:r w:rsidR="005F6D6E">
              <w:rPr>
                <w:color w:val="000000"/>
              </w:rPr>
              <w:t xml:space="preserve"> using Excel </w:t>
            </w:r>
            <w:r w:rsidR="00AD0E86">
              <w:rPr>
                <w:color w:val="000000"/>
              </w:rPr>
              <w:t>or similar program</w:t>
            </w:r>
            <w:r>
              <w:rPr>
                <w:color w:val="000000"/>
              </w:rPr>
              <w:t>.</w:t>
            </w:r>
          </w:p>
          <w:p w14:paraId="3A7C350F" w14:textId="77777777" w:rsidR="00333537" w:rsidRDefault="00333537" w:rsidP="00333537">
            <w:pPr>
              <w:tabs>
                <w:tab w:val="left" w:pos="2329"/>
              </w:tabs>
            </w:pPr>
          </w:p>
          <w:p w14:paraId="4E55F12B" w14:textId="4E5DB2C9" w:rsidR="00333537" w:rsidRPr="00132272" w:rsidRDefault="00333537" w:rsidP="00333537">
            <w:pPr>
              <w:pStyle w:val="AssignmentsLevel1"/>
              <w:rPr>
                <w:strike/>
              </w:rPr>
            </w:pPr>
            <w:r>
              <w:rPr>
                <w:b/>
              </w:rPr>
              <w:t>Submit</w:t>
            </w:r>
            <w:r>
              <w:t xml:space="preserve"> your method and statistical analysis </w:t>
            </w:r>
            <w:r w:rsidR="00CC3CDC" w:rsidRPr="006F7280">
              <w:t>by 11:59 p.m. (Eastern time) on Sunday.</w:t>
            </w:r>
          </w:p>
        </w:tc>
        <w:tc>
          <w:tcPr>
            <w:tcW w:w="1440" w:type="dxa"/>
          </w:tcPr>
          <w:p w14:paraId="5211CDE5" w14:textId="54CB9341" w:rsidR="00333537" w:rsidRPr="00132272" w:rsidRDefault="00333537" w:rsidP="00333537">
            <w:pPr>
              <w:tabs>
                <w:tab w:val="left" w:pos="2329"/>
              </w:tabs>
              <w:rPr>
                <w:rFonts w:cs="Arial"/>
                <w:strike/>
                <w:szCs w:val="20"/>
              </w:rPr>
            </w:pPr>
            <w:r>
              <w:lastRenderedPageBreak/>
              <w:t>5.7</w:t>
            </w:r>
          </w:p>
        </w:tc>
        <w:tc>
          <w:tcPr>
            <w:tcW w:w="1440" w:type="dxa"/>
          </w:tcPr>
          <w:p w14:paraId="20DD11DC" w14:textId="57539048" w:rsidR="00333537" w:rsidRDefault="00333537" w:rsidP="00333537">
            <w:pPr>
              <w:tabs>
                <w:tab w:val="left" w:pos="2329"/>
              </w:tabs>
            </w:pPr>
            <w:r>
              <w:t>Guided project</w:t>
            </w:r>
            <w:r w:rsidR="00770E01">
              <w:t>, method and analysis</w:t>
            </w:r>
            <w:r>
              <w:t>=</w:t>
            </w:r>
          </w:p>
          <w:p w14:paraId="1014AAC7" w14:textId="5C02F851" w:rsidR="00333537" w:rsidRPr="00770E01" w:rsidRDefault="00333537" w:rsidP="00333537">
            <w:pPr>
              <w:tabs>
                <w:tab w:val="left" w:pos="2329"/>
              </w:tabs>
              <w:rPr>
                <w:rFonts w:cs="Arial"/>
                <w:strike/>
                <w:szCs w:val="20"/>
              </w:rPr>
            </w:pPr>
            <w:r w:rsidRPr="00770E01">
              <w:t>1 hour</w:t>
            </w:r>
          </w:p>
        </w:tc>
      </w:tr>
      <w:tr w:rsidR="00135F7B" w:rsidRPr="00842155" w14:paraId="6403653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135F7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B92871"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0B9C3528" w:rsidR="00135F7B" w:rsidRPr="00842155" w:rsidRDefault="0057431C" w:rsidP="002522B3">
            <w:pPr>
              <w:tabs>
                <w:tab w:val="left" w:pos="2329"/>
              </w:tabs>
              <w:rPr>
                <w:rFonts w:cs="Arial"/>
                <w:b/>
                <w:szCs w:val="20"/>
              </w:rPr>
            </w:pPr>
            <w:r>
              <w:rPr>
                <w:rFonts w:cs="Arial"/>
                <w:b/>
                <w:szCs w:val="20"/>
              </w:rPr>
              <w:t>7.5 hours</w:t>
            </w:r>
          </w:p>
        </w:tc>
      </w:tr>
    </w:tbl>
    <w:p w14:paraId="714EF0FA" w14:textId="77777777" w:rsidR="005344A9" w:rsidRDefault="005344A9" w:rsidP="0020635A">
      <w:pPr>
        <w:pStyle w:val="Heading1"/>
      </w:pPr>
    </w:p>
    <w:p w14:paraId="7C7FACA4" w14:textId="24CAC564" w:rsidR="005344A9" w:rsidRDefault="4948C66D" w:rsidP="0020635A">
      <w:pPr>
        <w:pStyle w:val="Heading1"/>
      </w:pPr>
      <w:r>
        <w:t>Faculty Notes</w:t>
      </w:r>
    </w:p>
    <w:p w14:paraId="12035962" w14:textId="77777777" w:rsidR="00F80ADB" w:rsidRPr="00F80ADB" w:rsidRDefault="00F80ADB" w:rsidP="00E1293B"/>
    <w:p w14:paraId="490EF94D" w14:textId="6AA9F717" w:rsidR="005344A9" w:rsidRDefault="00114B43" w:rsidP="005344A9">
      <w:pPr>
        <w:tabs>
          <w:tab w:val="left" w:pos="1065"/>
        </w:tabs>
      </w:pPr>
      <w:r>
        <w:t xml:space="preserve">The </w:t>
      </w:r>
      <w:r w:rsidR="006D50E0">
        <w:t>w</w:t>
      </w:r>
      <w:r>
        <w:t>iki is designed to allow students of all levels to participate in a discussion of the Central Limit Theorem. The questions allow for students to show the</w:t>
      </w:r>
      <w:r w:rsidR="006D50E0">
        <w:t>ir</w:t>
      </w:r>
      <w:r>
        <w:t xml:space="preserve"> level of understanding and which students will need additional help as the course progresses. At this point, students need to have a very clear understanding of the work they will be completing on their Final Project. Students who are behind should be alerted to the level of difficulty that the final </w:t>
      </w:r>
      <w:r w:rsidR="006D50E0">
        <w:t xml:space="preserve">2 </w:t>
      </w:r>
      <w:r>
        <w:t>weeks possess and the time challenges that will arise if they fall further behind.</w:t>
      </w:r>
    </w:p>
    <w:p w14:paraId="689F41F0" w14:textId="40B17C0A" w:rsidR="00033BD9" w:rsidRDefault="00033BD9" w:rsidP="005344A9">
      <w:pPr>
        <w:tabs>
          <w:tab w:val="left" w:pos="1065"/>
        </w:tabs>
      </w:pPr>
    </w:p>
    <w:p w14:paraId="061504EB" w14:textId="050FA586" w:rsidR="00AD0E86" w:rsidRPr="00AD0E86" w:rsidRDefault="00AD0E86" w:rsidP="00AD0E86">
      <w:pPr>
        <w:tabs>
          <w:tab w:val="left" w:pos="2329"/>
        </w:tabs>
        <w:rPr>
          <w:b/>
        </w:rPr>
      </w:pPr>
      <w:r>
        <w:rPr>
          <w:rFonts w:eastAsia="Arial" w:cs="Arial"/>
          <w:b/>
          <w:bCs/>
        </w:rPr>
        <w:t>Wiki</w:t>
      </w:r>
      <w:r w:rsidRPr="00A1500B">
        <w:rPr>
          <w:rFonts w:eastAsia="Arial" w:cs="Arial"/>
          <w:b/>
          <w:bCs/>
        </w:rPr>
        <w:t xml:space="preserve">: </w:t>
      </w:r>
      <w:r>
        <w:rPr>
          <w:rFonts w:eastAsia="Arial" w:cs="Arial"/>
          <w:b/>
          <w:bCs/>
        </w:rPr>
        <w:t xml:space="preserve">M&amp;M </w:t>
      </w:r>
      <w:r>
        <w:rPr>
          <w:b/>
        </w:rPr>
        <w:t>Probability and the Central Limit Theorem</w:t>
      </w:r>
    </w:p>
    <w:p w14:paraId="1E3F091B" w14:textId="77777777" w:rsidR="000C79F4" w:rsidRDefault="00AD0E86" w:rsidP="000C79F4">
      <w:pPr>
        <w:tabs>
          <w:tab w:val="left" w:pos="1065"/>
        </w:tabs>
      </w:pPr>
      <w:r>
        <w:t>This week</w:t>
      </w:r>
      <w:r w:rsidR="006D50E0">
        <w:t>,</w:t>
      </w:r>
      <w:r>
        <w:t xml:space="preserve"> students </w:t>
      </w:r>
      <w:r w:rsidR="002C4CF4">
        <w:t>are required to</w:t>
      </w:r>
      <w:r>
        <w:t xml:space="preserve"> complete the class data sheet for the Wiki: M&amp;M Probability and Central Limit Theorem. Please ensure all students have </w:t>
      </w:r>
      <w:r w:rsidR="002C4CF4">
        <w:t xml:space="preserve">added their </w:t>
      </w:r>
      <w:r>
        <w:t xml:space="preserve">data </w:t>
      </w:r>
      <w:r w:rsidR="002C4CF4">
        <w:t xml:space="preserve">to the Excel </w:t>
      </w:r>
      <w:r>
        <w:t xml:space="preserve">sheet </w:t>
      </w:r>
      <w:r w:rsidRPr="00A1500B">
        <w:rPr>
          <w:rFonts w:eastAsia="Arial" w:cs="Arial"/>
          <w:bCs/>
        </w:rPr>
        <w:t xml:space="preserve">by Thursday </w:t>
      </w:r>
      <w:bookmarkStart w:id="10" w:name="_Hlk521992440"/>
      <w:r w:rsidRPr="00A1500B">
        <w:rPr>
          <w:rFonts w:eastAsia="Arial" w:cs="Arial"/>
          <w:bCs/>
        </w:rPr>
        <w:t>11:59 p.m. (EST)</w:t>
      </w:r>
      <w:r>
        <w:rPr>
          <w:rFonts w:eastAsia="Arial" w:cs="Arial"/>
          <w:bCs/>
        </w:rPr>
        <w:t xml:space="preserve"> </w:t>
      </w:r>
      <w:bookmarkEnd w:id="10"/>
      <w:r>
        <w:rPr>
          <w:rFonts w:eastAsia="Arial" w:cs="Arial"/>
          <w:bCs/>
        </w:rPr>
        <w:t>t</w:t>
      </w:r>
      <w:r w:rsidR="002C4CF4">
        <w:rPr>
          <w:rFonts w:eastAsia="Arial" w:cs="Arial"/>
          <w:bCs/>
        </w:rPr>
        <w:t xml:space="preserve">o ensure all classmates will have enough time to use the data to complete the assignment by Sunday </w:t>
      </w:r>
      <w:r w:rsidR="002C4CF4" w:rsidRPr="00A1500B">
        <w:rPr>
          <w:rFonts w:eastAsia="Arial" w:cs="Arial"/>
          <w:bCs/>
        </w:rPr>
        <w:t>11:59 p.m. (EST)</w:t>
      </w:r>
      <w:r w:rsidR="002C4CF4">
        <w:rPr>
          <w:rFonts w:eastAsia="Arial" w:cs="Arial"/>
          <w:bCs/>
        </w:rPr>
        <w:t>.</w:t>
      </w:r>
    </w:p>
    <w:p w14:paraId="4D9D23F1" w14:textId="1AF51EC7" w:rsidR="000C79F4" w:rsidRDefault="000C79F4" w:rsidP="000C79F4">
      <w:pPr>
        <w:tabs>
          <w:tab w:val="left" w:pos="1065"/>
        </w:tabs>
      </w:pPr>
    </w:p>
    <w:p w14:paraId="48AA7C54" w14:textId="77777777" w:rsidR="000C79F4" w:rsidRDefault="000C79F4" w:rsidP="000C79F4">
      <w:pPr>
        <w:tabs>
          <w:tab w:val="left" w:pos="1065"/>
        </w:tabs>
      </w:pPr>
    </w:p>
    <w:p w14:paraId="53EBDFCA" w14:textId="77777777" w:rsidR="000C79F4" w:rsidRDefault="000C79F4" w:rsidP="000C79F4">
      <w:pPr>
        <w:tabs>
          <w:tab w:val="left" w:pos="1065"/>
        </w:tabs>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EC14C08"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5141CD4E" w:rsidR="002C1641" w:rsidRPr="00842155" w:rsidRDefault="002C1641" w:rsidP="0020635A">
            <w:pPr>
              <w:pStyle w:val="WeeklyTopicHeading1"/>
            </w:pPr>
            <w:bookmarkStart w:id="11" w:name="weekfour"/>
            <w:bookmarkStart w:id="12" w:name="_Toc358980897"/>
            <w:bookmarkEnd w:id="11"/>
            <w:r w:rsidRPr="0068364F">
              <w:t xml:space="preserve">Week </w:t>
            </w:r>
            <w:r>
              <w:t>Four</w:t>
            </w:r>
            <w:r w:rsidRPr="0068364F">
              <w:t xml:space="preserve">: </w:t>
            </w:r>
            <w:r w:rsidR="00DE4340">
              <w:rPr>
                <w:color w:val="FFFFFF"/>
                <w:szCs w:val="24"/>
              </w:rPr>
              <w:t>Hypothesis Tests, Correlation</w:t>
            </w:r>
            <w:r w:rsidR="006D50E0">
              <w:rPr>
                <w:color w:val="FFFFFF"/>
                <w:szCs w:val="24"/>
              </w:rPr>
              <w:t>,</w:t>
            </w:r>
            <w:r w:rsidR="00DE4340">
              <w:rPr>
                <w:color w:val="FFFFFF"/>
                <w:szCs w:val="24"/>
              </w:rPr>
              <w:t xml:space="preserve"> and Regression</w:t>
            </w:r>
            <w:bookmarkEnd w:id="12"/>
          </w:p>
        </w:tc>
        <w:tc>
          <w:tcPr>
            <w:tcW w:w="1440" w:type="dxa"/>
            <w:tcBorders>
              <w:left w:val="nil"/>
              <w:bottom w:val="single" w:sz="4" w:space="0" w:color="000000" w:themeColor="text1"/>
              <w:right w:val="nil"/>
            </w:tcBorders>
            <w:shd w:val="clear" w:color="auto" w:fill="BF2C37"/>
          </w:tcPr>
          <w:p w14:paraId="409EE09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2A3B1A81" w14:textId="77777777" w:rsidTr="00DE4340">
        <w:tc>
          <w:tcPr>
            <w:tcW w:w="10170" w:type="dxa"/>
            <w:gridSpan w:val="2"/>
            <w:tcBorders>
              <w:bottom w:val="single" w:sz="4" w:space="0" w:color="auto"/>
              <w:right w:val="nil"/>
            </w:tcBorders>
            <w:shd w:val="clear" w:color="auto" w:fill="D8D9DA"/>
            <w:tcMar>
              <w:top w:w="115" w:type="dxa"/>
              <w:left w:w="115" w:type="dxa"/>
              <w:bottom w:w="115" w:type="dxa"/>
              <w:right w:w="115" w:type="dxa"/>
            </w:tcMar>
          </w:tcPr>
          <w:p w14:paraId="088ED2C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auto"/>
            </w:tcBorders>
            <w:shd w:val="clear" w:color="auto" w:fill="D8D9DA"/>
          </w:tcPr>
          <w:p w14:paraId="6A391081"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DE4340" w:rsidRPr="00842155" w14:paraId="66451057" w14:textId="77777777" w:rsidTr="00DE4340">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8748115" w14:textId="157CFD25" w:rsidR="00DE4340" w:rsidRPr="00842155" w:rsidRDefault="00DE4340" w:rsidP="00DE4340">
            <w:pPr>
              <w:pStyle w:val="ObjectiveBullet"/>
              <w:numPr>
                <w:ilvl w:val="1"/>
                <w:numId w:val="10"/>
              </w:numPr>
              <w:tabs>
                <w:tab w:val="clear" w:pos="0"/>
              </w:tabs>
            </w:pPr>
            <w:r>
              <w:rPr>
                <w:color w:val="000000"/>
              </w:rPr>
              <w:t>Perform a hypothesis test for two independent samples.</w:t>
            </w:r>
          </w:p>
        </w:tc>
        <w:tc>
          <w:tcPr>
            <w:tcW w:w="2880" w:type="dxa"/>
            <w:gridSpan w:val="2"/>
            <w:tcBorders>
              <w:top w:val="single" w:sz="4" w:space="0" w:color="auto"/>
              <w:left w:val="single" w:sz="4" w:space="0" w:color="auto"/>
              <w:bottom w:val="single" w:sz="4" w:space="0" w:color="auto"/>
              <w:right w:val="single" w:sz="4" w:space="0" w:color="auto"/>
            </w:tcBorders>
          </w:tcPr>
          <w:p w14:paraId="6888E1A3" w14:textId="418E85B5" w:rsidR="00DE4340" w:rsidRPr="00842155" w:rsidRDefault="00DE4340" w:rsidP="00DE4340">
            <w:pPr>
              <w:tabs>
                <w:tab w:val="left" w:pos="0"/>
                <w:tab w:val="left" w:pos="3720"/>
              </w:tabs>
              <w:outlineLvl w:val="0"/>
              <w:rPr>
                <w:rFonts w:cs="Arial"/>
                <w:szCs w:val="20"/>
              </w:rPr>
            </w:pPr>
            <w:r>
              <w:t>CLO1, CLO3, CLO4, CLO5</w:t>
            </w:r>
          </w:p>
        </w:tc>
      </w:tr>
      <w:tr w:rsidR="00DE4340" w:rsidRPr="00842155" w14:paraId="5D1EA121" w14:textId="77777777" w:rsidTr="00DE4340">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290C98D" w14:textId="77082B70" w:rsidR="00DE4340" w:rsidRPr="00842155" w:rsidRDefault="00DE4340" w:rsidP="00DE4340">
            <w:pPr>
              <w:pStyle w:val="ObjectiveBullet"/>
              <w:numPr>
                <w:ilvl w:val="1"/>
                <w:numId w:val="10"/>
              </w:numPr>
            </w:pPr>
            <w:r>
              <w:rPr>
                <w:color w:val="000000"/>
              </w:rPr>
              <w:t xml:space="preserve">Determine the </w:t>
            </w:r>
            <w:r w:rsidRPr="000C79F4">
              <w:rPr>
                <w:i/>
                <w:color w:val="000000"/>
              </w:rPr>
              <w:t>t</w:t>
            </w:r>
            <w:r>
              <w:rPr>
                <w:color w:val="000000"/>
              </w:rPr>
              <w:t>-statistic for related samples.</w:t>
            </w:r>
          </w:p>
        </w:tc>
        <w:tc>
          <w:tcPr>
            <w:tcW w:w="2880" w:type="dxa"/>
            <w:gridSpan w:val="2"/>
            <w:tcBorders>
              <w:top w:val="single" w:sz="4" w:space="0" w:color="auto"/>
              <w:left w:val="single" w:sz="4" w:space="0" w:color="auto"/>
              <w:bottom w:val="single" w:sz="4" w:space="0" w:color="auto"/>
              <w:right w:val="single" w:sz="4" w:space="0" w:color="auto"/>
            </w:tcBorders>
          </w:tcPr>
          <w:p w14:paraId="0790E7F0" w14:textId="13AC426E" w:rsidR="00DE4340" w:rsidRPr="00842155" w:rsidRDefault="00DE4340" w:rsidP="00DE4340">
            <w:pPr>
              <w:tabs>
                <w:tab w:val="left" w:pos="0"/>
                <w:tab w:val="left" w:pos="3720"/>
              </w:tabs>
              <w:outlineLvl w:val="0"/>
              <w:rPr>
                <w:rFonts w:cs="Arial"/>
                <w:szCs w:val="20"/>
              </w:rPr>
            </w:pPr>
            <w:r>
              <w:t>CLO1, CLO3</w:t>
            </w:r>
          </w:p>
        </w:tc>
      </w:tr>
      <w:tr w:rsidR="00DE4340" w:rsidRPr="00842155" w14:paraId="09140245" w14:textId="77777777" w:rsidTr="00DE4340">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7B184FA2" w14:textId="0F774DF8" w:rsidR="00DE4340" w:rsidRPr="00842155" w:rsidRDefault="00DE4340" w:rsidP="00DE4340">
            <w:pPr>
              <w:pStyle w:val="ObjectiveBullet"/>
              <w:numPr>
                <w:ilvl w:val="1"/>
                <w:numId w:val="10"/>
              </w:numPr>
            </w:pPr>
            <w:r>
              <w:rPr>
                <w:color w:val="000000"/>
              </w:rPr>
              <w:t xml:space="preserve">Perform a repeated-measures </w:t>
            </w:r>
            <w:r w:rsidRPr="000C79F4">
              <w:rPr>
                <w:i/>
                <w:color w:val="000000"/>
              </w:rPr>
              <w:t>t</w:t>
            </w:r>
            <w:r>
              <w:rPr>
                <w:color w:val="000000"/>
              </w:rPr>
              <w:t>-test for a dataset.</w:t>
            </w:r>
          </w:p>
        </w:tc>
        <w:tc>
          <w:tcPr>
            <w:tcW w:w="2880" w:type="dxa"/>
            <w:gridSpan w:val="2"/>
            <w:tcBorders>
              <w:top w:val="single" w:sz="4" w:space="0" w:color="auto"/>
              <w:left w:val="single" w:sz="4" w:space="0" w:color="auto"/>
              <w:bottom w:val="single" w:sz="4" w:space="0" w:color="auto"/>
              <w:right w:val="single" w:sz="4" w:space="0" w:color="auto"/>
            </w:tcBorders>
          </w:tcPr>
          <w:p w14:paraId="6EB3F6E8" w14:textId="527D28FC" w:rsidR="00DE4340" w:rsidRPr="00842155" w:rsidRDefault="00DE4340" w:rsidP="00DE4340">
            <w:pPr>
              <w:tabs>
                <w:tab w:val="left" w:pos="0"/>
                <w:tab w:val="left" w:pos="3720"/>
              </w:tabs>
              <w:outlineLvl w:val="0"/>
              <w:rPr>
                <w:rFonts w:cs="Arial"/>
                <w:szCs w:val="20"/>
              </w:rPr>
            </w:pPr>
            <w:r>
              <w:t>CLO1, CLO3, CLO4, CLO5</w:t>
            </w:r>
          </w:p>
        </w:tc>
      </w:tr>
      <w:tr w:rsidR="00DE4340" w:rsidRPr="00842155" w14:paraId="7C12B1EA" w14:textId="77777777" w:rsidTr="00DE4340">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5B12347" w14:textId="6EF6D452" w:rsidR="00DE4340" w:rsidRPr="00842155" w:rsidRDefault="00DE4340" w:rsidP="00DE4340">
            <w:pPr>
              <w:pStyle w:val="ObjectiveBullet"/>
              <w:numPr>
                <w:ilvl w:val="1"/>
                <w:numId w:val="10"/>
              </w:numPr>
            </w:pPr>
            <w:r>
              <w:rPr>
                <w:color w:val="000000"/>
              </w:rPr>
              <w:lastRenderedPageBreak/>
              <w:t>Evaluate data using estimation with varying confidence intervals.</w:t>
            </w:r>
          </w:p>
        </w:tc>
        <w:tc>
          <w:tcPr>
            <w:tcW w:w="2880" w:type="dxa"/>
            <w:gridSpan w:val="2"/>
            <w:tcBorders>
              <w:top w:val="single" w:sz="4" w:space="0" w:color="auto"/>
              <w:left w:val="single" w:sz="4" w:space="0" w:color="auto"/>
              <w:bottom w:val="single" w:sz="4" w:space="0" w:color="auto"/>
              <w:right w:val="single" w:sz="4" w:space="0" w:color="auto"/>
            </w:tcBorders>
          </w:tcPr>
          <w:p w14:paraId="67A33AC6" w14:textId="269A4023" w:rsidR="00DE4340" w:rsidRPr="00842155" w:rsidRDefault="00DE4340" w:rsidP="00DE4340">
            <w:pPr>
              <w:tabs>
                <w:tab w:val="left" w:pos="0"/>
                <w:tab w:val="left" w:pos="3720"/>
              </w:tabs>
              <w:outlineLvl w:val="0"/>
              <w:rPr>
                <w:rFonts w:cs="Arial"/>
                <w:szCs w:val="20"/>
              </w:rPr>
            </w:pPr>
            <w:r>
              <w:t>CLO1, CLO3, CLO4, CLO5</w:t>
            </w:r>
          </w:p>
        </w:tc>
      </w:tr>
      <w:tr w:rsidR="00DE4340" w:rsidRPr="00842155" w14:paraId="1B875129" w14:textId="77777777" w:rsidTr="00DE4340">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7440651A" w14:textId="0E3C3498" w:rsidR="00DE4340" w:rsidRPr="00842155" w:rsidRDefault="00DE4340" w:rsidP="00DE4340">
            <w:pPr>
              <w:pStyle w:val="ObjectiveBullet"/>
              <w:numPr>
                <w:ilvl w:val="1"/>
                <w:numId w:val="10"/>
              </w:numPr>
            </w:pPr>
            <w:r>
              <w:rPr>
                <w:color w:val="000000"/>
              </w:rPr>
              <w:t>Describe the importance of the confidence interval chosen on the results of a study.</w:t>
            </w:r>
          </w:p>
        </w:tc>
        <w:tc>
          <w:tcPr>
            <w:tcW w:w="2880" w:type="dxa"/>
            <w:gridSpan w:val="2"/>
            <w:tcBorders>
              <w:top w:val="single" w:sz="4" w:space="0" w:color="auto"/>
              <w:left w:val="single" w:sz="4" w:space="0" w:color="auto"/>
              <w:bottom w:val="single" w:sz="4" w:space="0" w:color="auto"/>
              <w:right w:val="single" w:sz="4" w:space="0" w:color="auto"/>
            </w:tcBorders>
          </w:tcPr>
          <w:p w14:paraId="65738377" w14:textId="069B4A79" w:rsidR="00DE4340" w:rsidRPr="00842155" w:rsidRDefault="00DE4340" w:rsidP="00DE4340">
            <w:pPr>
              <w:tabs>
                <w:tab w:val="left" w:pos="0"/>
                <w:tab w:val="left" w:pos="3720"/>
              </w:tabs>
              <w:outlineLvl w:val="0"/>
              <w:rPr>
                <w:rFonts w:cs="Arial"/>
                <w:szCs w:val="20"/>
              </w:rPr>
            </w:pPr>
            <w:r>
              <w:t>CLO1, CLO4</w:t>
            </w:r>
          </w:p>
        </w:tc>
      </w:tr>
      <w:tr w:rsidR="00DE4340" w:rsidRPr="00842155" w14:paraId="0F8407F7" w14:textId="77777777" w:rsidTr="00DE4340">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1415F12" w14:textId="36BA66CA" w:rsidR="00DE4340" w:rsidRPr="00842155" w:rsidRDefault="00DE4340" w:rsidP="00DE4340">
            <w:pPr>
              <w:pStyle w:val="ObjectiveBullet"/>
              <w:numPr>
                <w:ilvl w:val="1"/>
                <w:numId w:val="10"/>
              </w:numPr>
            </w:pPr>
            <w:r>
              <w:rPr>
                <w:color w:val="000000"/>
              </w:rPr>
              <w:t>Determine a Pearson correlation.</w:t>
            </w:r>
          </w:p>
        </w:tc>
        <w:tc>
          <w:tcPr>
            <w:tcW w:w="2880" w:type="dxa"/>
            <w:gridSpan w:val="2"/>
            <w:tcBorders>
              <w:top w:val="single" w:sz="4" w:space="0" w:color="auto"/>
              <w:left w:val="single" w:sz="4" w:space="0" w:color="auto"/>
              <w:bottom w:val="single" w:sz="4" w:space="0" w:color="auto"/>
              <w:right w:val="single" w:sz="4" w:space="0" w:color="auto"/>
            </w:tcBorders>
          </w:tcPr>
          <w:p w14:paraId="33E912D3" w14:textId="0E84A993" w:rsidR="00DE4340" w:rsidRPr="00842155" w:rsidRDefault="00DE4340" w:rsidP="00DE4340">
            <w:pPr>
              <w:tabs>
                <w:tab w:val="left" w:pos="0"/>
                <w:tab w:val="left" w:pos="3720"/>
              </w:tabs>
              <w:outlineLvl w:val="0"/>
              <w:rPr>
                <w:rFonts w:cs="Arial"/>
                <w:szCs w:val="20"/>
              </w:rPr>
            </w:pPr>
            <w:r>
              <w:t>CLO1, CLO3, CLO4</w:t>
            </w:r>
          </w:p>
        </w:tc>
      </w:tr>
      <w:tr w:rsidR="00DE4340" w:rsidRPr="00842155" w14:paraId="2AAF953D" w14:textId="77777777" w:rsidTr="00DE4340">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24763860" w14:textId="2806165F" w:rsidR="00DE4340" w:rsidRPr="00842155" w:rsidRDefault="00DE4340" w:rsidP="00DE4340">
            <w:pPr>
              <w:pStyle w:val="ObjectiveBullet"/>
              <w:numPr>
                <w:ilvl w:val="1"/>
                <w:numId w:val="10"/>
              </w:numPr>
            </w:pPr>
            <w:r>
              <w:rPr>
                <w:color w:val="000000"/>
              </w:rPr>
              <w:t>Analyze a scatterplot and evaluate the correlation of the data.</w:t>
            </w:r>
          </w:p>
        </w:tc>
        <w:tc>
          <w:tcPr>
            <w:tcW w:w="2880" w:type="dxa"/>
            <w:gridSpan w:val="2"/>
            <w:tcBorders>
              <w:top w:val="single" w:sz="4" w:space="0" w:color="auto"/>
              <w:left w:val="single" w:sz="4" w:space="0" w:color="auto"/>
              <w:bottom w:val="single" w:sz="4" w:space="0" w:color="auto"/>
              <w:right w:val="single" w:sz="4" w:space="0" w:color="auto"/>
            </w:tcBorders>
          </w:tcPr>
          <w:p w14:paraId="665D771E" w14:textId="126A26ED" w:rsidR="00DE4340" w:rsidRPr="00842155" w:rsidRDefault="00DE4340" w:rsidP="00DE4340">
            <w:pPr>
              <w:tabs>
                <w:tab w:val="left" w:pos="0"/>
                <w:tab w:val="left" w:pos="3720"/>
              </w:tabs>
              <w:outlineLvl w:val="0"/>
              <w:rPr>
                <w:rFonts w:cs="Arial"/>
                <w:szCs w:val="20"/>
              </w:rPr>
            </w:pPr>
            <w:r>
              <w:t>CLO3, CLO4, CLO5</w:t>
            </w:r>
          </w:p>
        </w:tc>
      </w:tr>
      <w:tr w:rsidR="00DE4340" w:rsidRPr="00842155" w14:paraId="0133DFD4" w14:textId="77777777" w:rsidTr="00DE4340">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2C5096DD" w14:textId="0C94FCD4" w:rsidR="00DE4340" w:rsidRPr="00842155" w:rsidRDefault="00DE4340" w:rsidP="00DE4340">
            <w:pPr>
              <w:pStyle w:val="ObjectiveBullet"/>
              <w:numPr>
                <w:ilvl w:val="1"/>
                <w:numId w:val="10"/>
              </w:numPr>
            </w:pPr>
            <w:r>
              <w:rPr>
                <w:color w:val="000000"/>
              </w:rPr>
              <w:t>Use a regression to evaluate and make predictions for a dataset.</w:t>
            </w:r>
          </w:p>
        </w:tc>
        <w:tc>
          <w:tcPr>
            <w:tcW w:w="2880" w:type="dxa"/>
            <w:gridSpan w:val="2"/>
            <w:tcBorders>
              <w:top w:val="single" w:sz="4" w:space="0" w:color="auto"/>
              <w:left w:val="single" w:sz="4" w:space="0" w:color="auto"/>
              <w:bottom w:val="single" w:sz="4" w:space="0" w:color="auto"/>
              <w:right w:val="single" w:sz="4" w:space="0" w:color="auto"/>
            </w:tcBorders>
          </w:tcPr>
          <w:p w14:paraId="2AB87381" w14:textId="0D640042" w:rsidR="00DE4340" w:rsidRPr="00842155" w:rsidRDefault="00DE4340" w:rsidP="00DE4340">
            <w:pPr>
              <w:tabs>
                <w:tab w:val="left" w:pos="0"/>
                <w:tab w:val="left" w:pos="3720"/>
              </w:tabs>
              <w:outlineLvl w:val="0"/>
              <w:rPr>
                <w:rFonts w:cs="Arial"/>
                <w:szCs w:val="20"/>
              </w:rPr>
            </w:pPr>
            <w:r>
              <w:t>CLO1, CLO3, CLO4</w:t>
            </w:r>
          </w:p>
        </w:tc>
      </w:tr>
      <w:tr w:rsidR="00135F7B" w:rsidRPr="00842155" w14:paraId="65776766" w14:textId="77777777" w:rsidTr="00DE4340">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5FA7B867"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5A2F1E"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5ECE7AB9"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3246E978"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DE4340" w:rsidRPr="00842155" w14:paraId="190C915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76C67DF" w14:textId="77777777" w:rsidR="00033BD9" w:rsidRDefault="00033BD9" w:rsidP="00033BD9">
            <w:pPr>
              <w:pStyle w:val="CommentText"/>
              <w:rPr>
                <w:b/>
              </w:rPr>
            </w:pPr>
            <w:r>
              <w:rPr>
                <w:b/>
              </w:rPr>
              <w:t>Required Readings</w:t>
            </w:r>
          </w:p>
          <w:p w14:paraId="64D97EB2" w14:textId="77777777" w:rsidR="00033BD9" w:rsidRDefault="00033BD9" w:rsidP="00033BD9">
            <w:pPr>
              <w:pStyle w:val="CommentText"/>
              <w:rPr>
                <w:b/>
              </w:rPr>
            </w:pPr>
          </w:p>
          <w:p w14:paraId="06DE64B5" w14:textId="77777777" w:rsidR="00033BD9" w:rsidRDefault="00033BD9" w:rsidP="00033BD9">
            <w:pPr>
              <w:pStyle w:val="CommentText"/>
            </w:pPr>
            <w:r>
              <w:rPr>
                <w:b/>
              </w:rPr>
              <w:t xml:space="preserve">Read </w:t>
            </w:r>
            <w:r>
              <w:t xml:space="preserve">the following in </w:t>
            </w:r>
            <w:r>
              <w:rPr>
                <w:i/>
              </w:rPr>
              <w:t>Statistics for the Behavioral Sciences</w:t>
            </w:r>
            <w:r>
              <w:t>:</w:t>
            </w:r>
          </w:p>
          <w:p w14:paraId="1CCA38C4" w14:textId="77777777" w:rsidR="00033BD9" w:rsidRDefault="00033BD9" w:rsidP="00033BD9">
            <w:pPr>
              <w:pStyle w:val="CommentText"/>
            </w:pPr>
          </w:p>
          <w:p w14:paraId="62281A47" w14:textId="5A42D287" w:rsidR="00033BD9" w:rsidRPr="006D50E0" w:rsidRDefault="00033BD9" w:rsidP="00A620EE">
            <w:pPr>
              <w:pStyle w:val="CommentText"/>
              <w:numPr>
                <w:ilvl w:val="0"/>
                <w:numId w:val="19"/>
              </w:numPr>
              <w:ind w:left="395"/>
            </w:pPr>
            <w:r>
              <w:rPr>
                <w:color w:val="000000"/>
              </w:rPr>
              <w:t xml:space="preserve">Ch. 10 </w:t>
            </w:r>
            <w:r w:rsidRPr="006D50E0">
              <w:rPr>
                <w:color w:val="000000"/>
              </w:rPr>
              <w:t>“</w:t>
            </w:r>
            <w:r w:rsidRPr="000C79F4">
              <w:rPr>
                <w:color w:val="000000"/>
              </w:rPr>
              <w:t xml:space="preserve">The </w:t>
            </w:r>
            <w:r w:rsidRPr="006D50E0">
              <w:rPr>
                <w:i/>
                <w:color w:val="000000"/>
              </w:rPr>
              <w:t>t</w:t>
            </w:r>
            <w:r w:rsidRPr="000C79F4">
              <w:rPr>
                <w:color w:val="000000"/>
              </w:rPr>
              <w:t xml:space="preserve"> Test for Two Independent Samples</w:t>
            </w:r>
            <w:r w:rsidRPr="006D50E0">
              <w:rPr>
                <w:color w:val="000000"/>
              </w:rPr>
              <w:t>”</w:t>
            </w:r>
          </w:p>
          <w:p w14:paraId="14F075D9" w14:textId="2EF48BE1" w:rsidR="00033BD9" w:rsidRPr="006D50E0" w:rsidRDefault="00033BD9" w:rsidP="00A620EE">
            <w:pPr>
              <w:pStyle w:val="CommentText"/>
              <w:numPr>
                <w:ilvl w:val="0"/>
                <w:numId w:val="19"/>
              </w:numPr>
              <w:ind w:left="395"/>
            </w:pPr>
            <w:r w:rsidRPr="006D50E0">
              <w:rPr>
                <w:color w:val="000000"/>
              </w:rPr>
              <w:t>Ch. 11 “</w:t>
            </w:r>
            <w:r w:rsidRPr="000C79F4">
              <w:rPr>
                <w:color w:val="000000"/>
              </w:rPr>
              <w:t xml:space="preserve">The </w:t>
            </w:r>
            <w:r w:rsidRPr="006D50E0">
              <w:rPr>
                <w:i/>
                <w:color w:val="000000"/>
              </w:rPr>
              <w:t>t</w:t>
            </w:r>
            <w:r w:rsidRPr="000C79F4">
              <w:rPr>
                <w:color w:val="000000"/>
              </w:rPr>
              <w:t xml:space="preserve"> Test for Two Related Samples</w:t>
            </w:r>
            <w:r w:rsidRPr="006D50E0">
              <w:rPr>
                <w:color w:val="000000"/>
              </w:rPr>
              <w:t>”</w:t>
            </w:r>
          </w:p>
          <w:p w14:paraId="13A85D20" w14:textId="15791C41" w:rsidR="00033BD9" w:rsidRPr="006D50E0" w:rsidRDefault="00EB00C8" w:rsidP="00A620EE">
            <w:pPr>
              <w:pStyle w:val="ListParagraph"/>
              <w:numPr>
                <w:ilvl w:val="0"/>
                <w:numId w:val="19"/>
              </w:numPr>
              <w:ind w:left="395"/>
              <w:rPr>
                <w:color w:val="000000"/>
              </w:rPr>
            </w:pPr>
            <w:r w:rsidRPr="006D50E0">
              <w:rPr>
                <w:color w:val="000000"/>
              </w:rPr>
              <w:t>Ch. 15 “</w:t>
            </w:r>
            <w:r w:rsidRPr="000C79F4">
              <w:rPr>
                <w:color w:val="000000"/>
              </w:rPr>
              <w:t>Correlation</w:t>
            </w:r>
            <w:r w:rsidRPr="006D50E0">
              <w:rPr>
                <w:color w:val="000000"/>
              </w:rPr>
              <w:t xml:space="preserve">” </w:t>
            </w:r>
            <w:r w:rsidR="006D50E0">
              <w:rPr>
                <w:color w:val="000000"/>
              </w:rPr>
              <w:t>S</w:t>
            </w:r>
            <w:r w:rsidR="00033BD9" w:rsidRPr="006D50E0">
              <w:rPr>
                <w:color w:val="000000"/>
              </w:rPr>
              <w:t xml:space="preserve">ections 15.1, 15.2, &amp; 15.3 </w:t>
            </w:r>
          </w:p>
          <w:p w14:paraId="72286732" w14:textId="623D967E" w:rsidR="00033BD9" w:rsidRPr="006D50E0" w:rsidRDefault="00EB00C8" w:rsidP="00A620EE">
            <w:pPr>
              <w:pStyle w:val="CommentText"/>
              <w:numPr>
                <w:ilvl w:val="0"/>
                <w:numId w:val="19"/>
              </w:numPr>
              <w:ind w:left="395"/>
            </w:pPr>
            <w:r w:rsidRPr="006D50E0">
              <w:rPr>
                <w:color w:val="000000"/>
              </w:rPr>
              <w:t>Ch. 16 “</w:t>
            </w:r>
            <w:r w:rsidRPr="000C79F4">
              <w:rPr>
                <w:color w:val="000000"/>
              </w:rPr>
              <w:t>Introduction to Regression</w:t>
            </w:r>
            <w:r w:rsidRPr="006D50E0">
              <w:rPr>
                <w:color w:val="000000"/>
              </w:rPr>
              <w:t xml:space="preserve">” </w:t>
            </w:r>
            <w:r w:rsidR="006D50E0">
              <w:rPr>
                <w:color w:val="000000"/>
              </w:rPr>
              <w:t>S</w:t>
            </w:r>
            <w:r w:rsidR="00033BD9" w:rsidRPr="006D50E0">
              <w:rPr>
                <w:color w:val="000000"/>
              </w:rPr>
              <w:t xml:space="preserve">ections 16.1 &amp; 16.2 </w:t>
            </w:r>
          </w:p>
          <w:p w14:paraId="310A9958" w14:textId="77777777" w:rsidR="00033BD9" w:rsidRDefault="00033BD9" w:rsidP="00033BD9">
            <w:pPr>
              <w:pStyle w:val="CommentText"/>
            </w:pPr>
          </w:p>
          <w:p w14:paraId="00EEC445" w14:textId="16543811" w:rsidR="00DE4340" w:rsidRPr="00842155" w:rsidRDefault="00033BD9" w:rsidP="00E1293B">
            <w:pPr>
              <w:pStyle w:val="CommentText"/>
            </w:pPr>
            <w:r>
              <w:t xml:space="preserve">Feel free to post </w:t>
            </w:r>
            <w:r w:rsidRPr="00406E19">
              <w:t>questions, comments, or observations to share with the class in the General Q &amp; A discussion forum.</w:t>
            </w:r>
          </w:p>
        </w:tc>
        <w:tc>
          <w:tcPr>
            <w:tcW w:w="1440" w:type="dxa"/>
            <w:tcBorders>
              <w:left w:val="single" w:sz="4" w:space="0" w:color="000000" w:themeColor="text1"/>
            </w:tcBorders>
            <w:shd w:val="clear" w:color="auto" w:fill="FFFFFF" w:themeFill="background1"/>
          </w:tcPr>
          <w:p w14:paraId="62EC3C98" w14:textId="3C2D0201" w:rsidR="00DE4340" w:rsidRPr="009F6FAF" w:rsidRDefault="00DE4340" w:rsidP="00DE4340">
            <w:pPr>
              <w:rPr>
                <w:rFonts w:cs="Arial"/>
                <w:szCs w:val="20"/>
              </w:rPr>
            </w:pPr>
            <w:r>
              <w:t>4.1, 4.2, 4.3</w:t>
            </w:r>
            <w:r w:rsidR="00033BD9">
              <w:t>, 4.6, 4.7, 4.8</w:t>
            </w:r>
          </w:p>
        </w:tc>
        <w:tc>
          <w:tcPr>
            <w:tcW w:w="1440" w:type="dxa"/>
            <w:tcBorders>
              <w:left w:val="single" w:sz="4" w:space="0" w:color="000000" w:themeColor="text1"/>
            </w:tcBorders>
            <w:shd w:val="clear" w:color="auto" w:fill="FFFFFF" w:themeFill="background1"/>
          </w:tcPr>
          <w:p w14:paraId="1BDD6F89" w14:textId="3DFD9428" w:rsidR="00DE4340" w:rsidRPr="009F6FAF" w:rsidRDefault="00DE4340" w:rsidP="00DE4340">
            <w:pPr>
              <w:rPr>
                <w:rFonts w:cs="Arial"/>
                <w:szCs w:val="20"/>
              </w:rPr>
            </w:pPr>
          </w:p>
        </w:tc>
      </w:tr>
      <w:tr w:rsidR="00DE4340" w:rsidRPr="007F339F" w14:paraId="2D98F947" w14:textId="77777777" w:rsidTr="4948C66D">
        <w:tc>
          <w:tcPr>
            <w:tcW w:w="10170" w:type="dxa"/>
            <w:gridSpan w:val="2"/>
            <w:tcMar>
              <w:top w:w="115" w:type="dxa"/>
              <w:left w:w="115" w:type="dxa"/>
              <w:bottom w:w="115" w:type="dxa"/>
              <w:right w:w="115" w:type="dxa"/>
            </w:tcMar>
          </w:tcPr>
          <w:p w14:paraId="263D0069" w14:textId="3A978E6B" w:rsidR="009729CA" w:rsidRDefault="009729CA" w:rsidP="009729CA">
            <w:pPr>
              <w:tabs>
                <w:tab w:val="left" w:pos="2329"/>
              </w:tabs>
              <w:rPr>
                <w:b/>
              </w:rPr>
            </w:pPr>
            <w:r>
              <w:rPr>
                <w:b/>
              </w:rPr>
              <w:t>Assignment Preparation</w:t>
            </w:r>
          </w:p>
          <w:p w14:paraId="633F6587" w14:textId="166A9340" w:rsidR="00B440AD" w:rsidRDefault="00B440AD" w:rsidP="009729CA">
            <w:pPr>
              <w:tabs>
                <w:tab w:val="left" w:pos="2329"/>
              </w:tabs>
              <w:rPr>
                <w:b/>
              </w:rPr>
            </w:pPr>
          </w:p>
          <w:p w14:paraId="119FB6D3" w14:textId="7C4B1D89" w:rsidR="00B440AD" w:rsidRPr="00B440AD" w:rsidRDefault="00B440AD" w:rsidP="009729CA">
            <w:pPr>
              <w:tabs>
                <w:tab w:val="left" w:pos="2329"/>
              </w:tabs>
            </w:pPr>
            <w:r>
              <w:rPr>
                <w:b/>
              </w:rPr>
              <w:t xml:space="preserve">Resource: </w:t>
            </w:r>
            <w:r>
              <w:t>Week 4 Practice Homework Worksheet</w:t>
            </w:r>
          </w:p>
          <w:p w14:paraId="7628CDC2" w14:textId="77777777" w:rsidR="00B440AD" w:rsidRDefault="00B440AD" w:rsidP="009729CA">
            <w:pPr>
              <w:tabs>
                <w:tab w:val="left" w:pos="2329"/>
              </w:tabs>
              <w:rPr>
                <w:b/>
              </w:rPr>
            </w:pPr>
          </w:p>
          <w:p w14:paraId="7F494226" w14:textId="6FCFB5DE" w:rsidR="008A1ABD" w:rsidRPr="00774D94" w:rsidRDefault="009729CA" w:rsidP="009729CA">
            <w:pPr>
              <w:tabs>
                <w:tab w:val="left" w:pos="2329"/>
              </w:tabs>
            </w:pPr>
            <w:r w:rsidRPr="00E57052">
              <w:t>In preparation for this week’s assignment</w:t>
            </w:r>
            <w:r>
              <w:t>, you will complete homework problems</w:t>
            </w:r>
            <w:r w:rsidR="008A1ABD">
              <w:t xml:space="preserve"> about </w:t>
            </w:r>
            <w:r w:rsidR="008A1ABD" w:rsidRPr="00AD0E86">
              <w:t>hypothesis tests with multiple samples and estimation.</w:t>
            </w:r>
            <w:r w:rsidR="008A1ABD">
              <w:t xml:space="preserve"> This activity will help you practice the concepts covered in your homework assignment.</w:t>
            </w:r>
          </w:p>
          <w:p w14:paraId="387BB466" w14:textId="77777777" w:rsidR="008A1ABD" w:rsidRDefault="008A1ABD" w:rsidP="008A1ABD">
            <w:pPr>
              <w:tabs>
                <w:tab w:val="left" w:pos="2329"/>
              </w:tabs>
              <w:rPr>
                <w:b/>
              </w:rPr>
            </w:pPr>
          </w:p>
          <w:p w14:paraId="7CC48BFC" w14:textId="26F2CA33" w:rsidR="008A1ABD" w:rsidRDefault="008A1ABD" w:rsidP="008A1ABD">
            <w:pPr>
              <w:tabs>
                <w:tab w:val="left" w:pos="2329"/>
              </w:tabs>
            </w:pPr>
            <w:r>
              <w:rPr>
                <w:b/>
              </w:rPr>
              <w:t xml:space="preserve">Complete </w:t>
            </w:r>
            <w:r>
              <w:t>the</w:t>
            </w:r>
            <w:r w:rsidR="00B440AD">
              <w:t xml:space="preserve"> Week 4 Practice Homework W</w:t>
            </w:r>
            <w:r>
              <w:t>orksheet.</w:t>
            </w:r>
            <w:r>
              <w:rPr>
                <w:b/>
              </w:rPr>
              <w:t xml:space="preserve"> </w:t>
            </w:r>
          </w:p>
          <w:p w14:paraId="1B3B4812" w14:textId="77777777" w:rsidR="008A1ABD" w:rsidRDefault="008A1ABD" w:rsidP="008A1ABD">
            <w:pPr>
              <w:tabs>
                <w:tab w:val="left" w:pos="2329"/>
              </w:tabs>
              <w:rPr>
                <w:b/>
              </w:rPr>
            </w:pPr>
          </w:p>
          <w:p w14:paraId="722A4121" w14:textId="7AC26BC0" w:rsidR="00DE4340" w:rsidRPr="009F6FAF" w:rsidRDefault="005F72C1" w:rsidP="00910BB9">
            <w:pPr>
              <w:tabs>
                <w:tab w:val="left" w:pos="2329"/>
              </w:tabs>
            </w:pPr>
            <w:r>
              <w:rPr>
                <w:b/>
              </w:rPr>
              <w:t xml:space="preserve">Attend </w:t>
            </w:r>
            <w:r>
              <w:t>the Adobe Connect Live Session to review the problems and ask questions.</w:t>
            </w:r>
          </w:p>
        </w:tc>
        <w:tc>
          <w:tcPr>
            <w:tcW w:w="1440" w:type="dxa"/>
            <w:tcBorders>
              <w:bottom w:val="single" w:sz="4" w:space="0" w:color="000000" w:themeColor="text1"/>
            </w:tcBorders>
          </w:tcPr>
          <w:p w14:paraId="5A11884C" w14:textId="1037B92B" w:rsidR="00DE4340" w:rsidRPr="009F6FAF" w:rsidRDefault="008A1ABD" w:rsidP="00DE4340">
            <w:pPr>
              <w:rPr>
                <w:rFonts w:cs="Arial"/>
                <w:szCs w:val="20"/>
              </w:rPr>
            </w:pPr>
            <w:r>
              <w:t>4.1, 4.2, 4.3, 4.4, 4.5</w:t>
            </w:r>
          </w:p>
        </w:tc>
        <w:tc>
          <w:tcPr>
            <w:tcW w:w="1440" w:type="dxa"/>
            <w:tcBorders>
              <w:bottom w:val="single" w:sz="4" w:space="0" w:color="000000" w:themeColor="text1"/>
            </w:tcBorders>
          </w:tcPr>
          <w:p w14:paraId="4CAA2983" w14:textId="77777777" w:rsidR="004E458C" w:rsidRDefault="004E458C" w:rsidP="004E458C">
            <w:r w:rsidRPr="00837770">
              <w:t>Live Discussion: lecture and discussion = 1 hour</w:t>
            </w:r>
          </w:p>
          <w:p w14:paraId="6DA6A871" w14:textId="77777777" w:rsidR="00DE4340" w:rsidRPr="009F6FAF" w:rsidRDefault="00DE4340" w:rsidP="00DE4340">
            <w:pPr>
              <w:rPr>
                <w:rFonts w:cs="Arial"/>
                <w:szCs w:val="20"/>
              </w:rPr>
            </w:pPr>
          </w:p>
        </w:tc>
      </w:tr>
      <w:tr w:rsidR="00135F7B" w:rsidRPr="00842155" w14:paraId="28C83544"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09FE6F1"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716B96B2"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lastRenderedPageBreak/>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47812120"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lastRenderedPageBreak/>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FE0A935"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5A0BF5" w:rsidRPr="00842155" w14:paraId="1783054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E65479E" w14:textId="6FC35868" w:rsidR="005A0BF5" w:rsidRDefault="005A0BF5" w:rsidP="005A0BF5">
            <w:pPr>
              <w:rPr>
                <w:color w:val="000000"/>
              </w:rPr>
            </w:pPr>
            <w:r>
              <w:rPr>
                <w:b/>
                <w:color w:val="000000"/>
              </w:rPr>
              <w:t xml:space="preserve">Hypothesis Tests </w:t>
            </w:r>
            <w:proofErr w:type="gramStart"/>
            <w:r w:rsidR="006D50E0">
              <w:rPr>
                <w:b/>
                <w:color w:val="000000"/>
              </w:rPr>
              <w:t>W</w:t>
            </w:r>
            <w:r>
              <w:rPr>
                <w:b/>
                <w:color w:val="000000"/>
              </w:rPr>
              <w:t>ith</w:t>
            </w:r>
            <w:proofErr w:type="gramEnd"/>
            <w:r>
              <w:rPr>
                <w:b/>
                <w:color w:val="000000"/>
              </w:rPr>
              <w:t xml:space="preserve"> Two Samples </w:t>
            </w:r>
            <w:r>
              <w:rPr>
                <w:b/>
              </w:rPr>
              <w:t>Supplemental Resources</w:t>
            </w:r>
          </w:p>
          <w:p w14:paraId="6E7973A7" w14:textId="77777777" w:rsidR="005A0BF5" w:rsidRDefault="005A0BF5" w:rsidP="005A0BF5">
            <w:pPr>
              <w:rPr>
                <w:color w:val="000000"/>
              </w:rPr>
            </w:pPr>
          </w:p>
          <w:p w14:paraId="0A2361E5" w14:textId="760A77D3" w:rsidR="006579FD" w:rsidRDefault="00E035EE" w:rsidP="005A0BF5">
            <w:pPr>
              <w:rPr>
                <w:color w:val="000000"/>
              </w:rPr>
            </w:pPr>
            <w:r>
              <w:rPr>
                <w:b/>
                <w:color w:val="000000"/>
              </w:rPr>
              <w:t xml:space="preserve">Explore </w:t>
            </w:r>
            <w:r>
              <w:rPr>
                <w:color w:val="000000"/>
              </w:rPr>
              <w:t xml:space="preserve">the resources from </w:t>
            </w:r>
            <w:r w:rsidR="006579FD">
              <w:rPr>
                <w:color w:val="000000"/>
              </w:rPr>
              <w:t>Khan Academy</w:t>
            </w:r>
            <w:r>
              <w:rPr>
                <w:color w:val="000000"/>
              </w:rPr>
              <w:t>:</w:t>
            </w:r>
          </w:p>
          <w:p w14:paraId="758EBAD1" w14:textId="77777777" w:rsidR="006D50E0" w:rsidRDefault="006D50E0" w:rsidP="005A0BF5">
            <w:pPr>
              <w:rPr>
                <w:color w:val="000000"/>
              </w:rPr>
            </w:pPr>
          </w:p>
          <w:p w14:paraId="54431C05" w14:textId="744232FB" w:rsidR="00E035EE" w:rsidRDefault="006D50E0" w:rsidP="00A620EE">
            <w:pPr>
              <w:pStyle w:val="ListParagraph"/>
              <w:numPr>
                <w:ilvl w:val="0"/>
                <w:numId w:val="43"/>
              </w:numPr>
              <w:ind w:left="395"/>
              <w:rPr>
                <w:color w:val="000000"/>
              </w:rPr>
            </w:pPr>
            <w:r>
              <w:t>“</w:t>
            </w:r>
            <w:hyperlink r:id="rId37" w:history="1">
              <w:r w:rsidR="00E035EE" w:rsidRPr="00E035EE">
                <w:rPr>
                  <w:rStyle w:val="Hyperlink"/>
                </w:rPr>
                <w:t xml:space="preserve">Two Sample </w:t>
              </w:r>
              <w:r w:rsidR="00E035EE" w:rsidRPr="000C79F4">
                <w:rPr>
                  <w:rStyle w:val="Hyperlink"/>
                  <w:i/>
                </w:rPr>
                <w:t>t</w:t>
              </w:r>
              <w:r w:rsidR="00E035EE" w:rsidRPr="00E035EE">
                <w:rPr>
                  <w:rStyle w:val="Hyperlink"/>
                </w:rPr>
                <w:t>-Test</w:t>
              </w:r>
            </w:hyperlink>
            <w:r w:rsidRPr="000C79F4">
              <w:t>”</w:t>
            </w:r>
          </w:p>
          <w:p w14:paraId="2F028A10" w14:textId="3CA47491" w:rsidR="005A0BF5" w:rsidRPr="00E035EE" w:rsidRDefault="006D50E0" w:rsidP="00A620EE">
            <w:pPr>
              <w:pStyle w:val="ListParagraph"/>
              <w:numPr>
                <w:ilvl w:val="0"/>
                <w:numId w:val="43"/>
              </w:numPr>
              <w:ind w:left="395"/>
              <w:rPr>
                <w:color w:val="000000"/>
              </w:rPr>
            </w:pPr>
            <w:r>
              <w:t>“</w:t>
            </w:r>
            <w:hyperlink r:id="rId38" w:history="1">
              <w:r w:rsidR="00E035EE" w:rsidRPr="00E035EE">
                <w:rPr>
                  <w:rStyle w:val="Hyperlink"/>
                </w:rPr>
                <w:t>Confidence Intervals</w:t>
              </w:r>
            </w:hyperlink>
            <w:r w:rsidRPr="000C79F4">
              <w:t>”</w:t>
            </w:r>
          </w:p>
        </w:tc>
        <w:tc>
          <w:tcPr>
            <w:tcW w:w="1440" w:type="dxa"/>
            <w:tcBorders>
              <w:left w:val="single" w:sz="4" w:space="0" w:color="000000" w:themeColor="text1"/>
            </w:tcBorders>
            <w:shd w:val="clear" w:color="auto" w:fill="FFFFFF" w:themeFill="background1"/>
          </w:tcPr>
          <w:p w14:paraId="0F7746C1" w14:textId="4BCE3412" w:rsidR="005A0BF5" w:rsidRPr="009F6FAF" w:rsidRDefault="005A0BF5" w:rsidP="005A0BF5">
            <w:pPr>
              <w:rPr>
                <w:rFonts w:cs="Arial"/>
                <w:szCs w:val="20"/>
              </w:rPr>
            </w:pPr>
            <w:r>
              <w:t>4.1, 4.2, 4.3</w:t>
            </w:r>
          </w:p>
        </w:tc>
        <w:tc>
          <w:tcPr>
            <w:tcW w:w="1440" w:type="dxa"/>
            <w:tcBorders>
              <w:left w:val="single" w:sz="4" w:space="0" w:color="000000" w:themeColor="text1"/>
            </w:tcBorders>
            <w:shd w:val="clear" w:color="auto" w:fill="FFFFFF" w:themeFill="background1"/>
          </w:tcPr>
          <w:p w14:paraId="6DE223C4" w14:textId="77777777" w:rsidR="005A0BF5" w:rsidRPr="009F6FAF" w:rsidRDefault="005A0BF5" w:rsidP="005A0BF5">
            <w:pPr>
              <w:rPr>
                <w:rFonts w:cs="Arial"/>
                <w:szCs w:val="20"/>
              </w:rPr>
            </w:pPr>
          </w:p>
        </w:tc>
      </w:tr>
      <w:tr w:rsidR="005A0BF5" w:rsidRPr="00842155" w14:paraId="75195AD7"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C556517" w14:textId="77777777" w:rsidR="005A0BF5" w:rsidRDefault="005A0BF5" w:rsidP="005A0BF5">
            <w:pPr>
              <w:rPr>
                <w:b/>
                <w:color w:val="000000"/>
              </w:rPr>
            </w:pPr>
            <w:r>
              <w:rPr>
                <w:b/>
                <w:color w:val="000000"/>
              </w:rPr>
              <w:t xml:space="preserve">Correlation and Regression </w:t>
            </w:r>
            <w:r>
              <w:rPr>
                <w:b/>
              </w:rPr>
              <w:t>Supplemental Resources</w:t>
            </w:r>
          </w:p>
          <w:p w14:paraId="0314031E" w14:textId="77777777" w:rsidR="005A0BF5" w:rsidRDefault="005A0BF5" w:rsidP="005A0BF5">
            <w:pPr>
              <w:tabs>
                <w:tab w:val="left" w:pos="0"/>
                <w:tab w:val="left" w:pos="3720"/>
              </w:tabs>
              <w:rPr>
                <w:color w:val="000000"/>
              </w:rPr>
            </w:pPr>
          </w:p>
          <w:p w14:paraId="763F00FA" w14:textId="6A4DF191" w:rsidR="005A0BF5" w:rsidRPr="00E035EE" w:rsidRDefault="005A0BF5" w:rsidP="00E1293B">
            <w:pPr>
              <w:tabs>
                <w:tab w:val="left" w:pos="0"/>
                <w:tab w:val="left" w:pos="3720"/>
              </w:tabs>
              <w:rPr>
                <w:color w:val="000000"/>
              </w:rPr>
            </w:pPr>
            <w:r>
              <w:rPr>
                <w:b/>
                <w:color w:val="000000"/>
              </w:rPr>
              <w:t xml:space="preserve">Read </w:t>
            </w:r>
            <w:r w:rsidR="006D50E0" w:rsidRPr="000C79F4">
              <w:rPr>
                <w:color w:val="000000"/>
              </w:rPr>
              <w:t>“</w:t>
            </w:r>
            <w:hyperlink r:id="rId39" w:history="1">
              <w:r w:rsidRPr="00AF701A">
                <w:rPr>
                  <w:rStyle w:val="Hyperlink"/>
                </w:rPr>
                <w:t>Correlation and Regression</w:t>
              </w:r>
            </w:hyperlink>
            <w:r w:rsidR="006D50E0" w:rsidRPr="000C79F4">
              <w:t>”</w:t>
            </w:r>
            <w:r>
              <w:rPr>
                <w:color w:val="000000"/>
              </w:rPr>
              <w:t xml:space="preserve"> </w:t>
            </w:r>
            <w:r w:rsidR="00AF701A">
              <w:rPr>
                <w:color w:val="000000"/>
              </w:rPr>
              <w:t>from</w:t>
            </w:r>
            <w:r>
              <w:rPr>
                <w:color w:val="000000"/>
              </w:rPr>
              <w:t xml:space="preserve"> the British Medical Journal</w:t>
            </w:r>
            <w:r w:rsidR="00AF701A">
              <w:rPr>
                <w:color w:val="000000"/>
              </w:rPr>
              <w:t>.</w:t>
            </w:r>
          </w:p>
        </w:tc>
        <w:tc>
          <w:tcPr>
            <w:tcW w:w="1440" w:type="dxa"/>
            <w:tcBorders>
              <w:left w:val="single" w:sz="4" w:space="0" w:color="000000" w:themeColor="text1"/>
            </w:tcBorders>
            <w:shd w:val="clear" w:color="auto" w:fill="FFFFFF" w:themeFill="background1"/>
          </w:tcPr>
          <w:p w14:paraId="6A156A82" w14:textId="1023149A" w:rsidR="005A0BF5" w:rsidRPr="009F6FAF" w:rsidRDefault="005A0BF5" w:rsidP="005A0BF5">
            <w:pPr>
              <w:rPr>
                <w:rFonts w:cs="Arial"/>
                <w:szCs w:val="20"/>
              </w:rPr>
            </w:pPr>
            <w:r>
              <w:t>4.6, 4.7, 4.8</w:t>
            </w:r>
          </w:p>
        </w:tc>
        <w:tc>
          <w:tcPr>
            <w:tcW w:w="1440" w:type="dxa"/>
            <w:tcBorders>
              <w:left w:val="single" w:sz="4" w:space="0" w:color="000000" w:themeColor="text1"/>
            </w:tcBorders>
            <w:shd w:val="clear" w:color="auto" w:fill="FFFFFF" w:themeFill="background1"/>
          </w:tcPr>
          <w:p w14:paraId="52A3E873" w14:textId="77777777" w:rsidR="005A0BF5" w:rsidRPr="009F6FAF" w:rsidRDefault="005A0BF5" w:rsidP="005A0BF5">
            <w:pPr>
              <w:rPr>
                <w:rFonts w:cs="Arial"/>
                <w:szCs w:val="20"/>
              </w:rPr>
            </w:pPr>
          </w:p>
        </w:tc>
      </w:tr>
      <w:tr w:rsidR="00135F7B" w:rsidRPr="00842155" w14:paraId="32804CF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BEECDA"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F91660C"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A7B97EE" w14:textId="77777777" w:rsidR="00135F7B" w:rsidRPr="005B10FE" w:rsidRDefault="4948C66D" w:rsidP="4948C66D">
            <w:pPr>
              <w:rPr>
                <w:rFonts w:eastAsia="Arial" w:cs="Arial"/>
                <w:b/>
                <w:bCs/>
                <w:i/>
                <w:iCs/>
              </w:rPr>
            </w:pPr>
            <w:r w:rsidRPr="4948C66D">
              <w:rPr>
                <w:rFonts w:eastAsia="Arial" w:cs="Arial"/>
                <w:b/>
                <w:bCs/>
                <w:i/>
                <w:iCs/>
              </w:rPr>
              <w:t>AIE</w:t>
            </w:r>
          </w:p>
        </w:tc>
      </w:tr>
      <w:tr w:rsidR="005A0BF5" w:rsidRPr="00103FC5" w14:paraId="0287DB61" w14:textId="77777777" w:rsidTr="4948C66D">
        <w:tc>
          <w:tcPr>
            <w:tcW w:w="10170" w:type="dxa"/>
            <w:gridSpan w:val="2"/>
            <w:tcMar>
              <w:top w:w="115" w:type="dxa"/>
              <w:left w:w="115" w:type="dxa"/>
              <w:bottom w:w="115" w:type="dxa"/>
              <w:right w:w="115" w:type="dxa"/>
            </w:tcMar>
          </w:tcPr>
          <w:p w14:paraId="77D5B1D7" w14:textId="7C152457" w:rsidR="005A0BF5" w:rsidRPr="00C46B54" w:rsidRDefault="00AD0E86" w:rsidP="005A0BF5">
            <w:pPr>
              <w:tabs>
                <w:tab w:val="left" w:pos="2329"/>
              </w:tabs>
              <w:rPr>
                <w:b/>
              </w:rPr>
            </w:pPr>
            <w:r>
              <w:rPr>
                <w:b/>
              </w:rPr>
              <w:t xml:space="preserve">Wiki: </w:t>
            </w:r>
            <w:r w:rsidR="005A0BF5" w:rsidRPr="00C46B54">
              <w:rPr>
                <w:b/>
              </w:rPr>
              <w:t>Hypothesis Testing: M &amp; M Experiment</w:t>
            </w:r>
          </w:p>
          <w:p w14:paraId="5C148023" w14:textId="77777777" w:rsidR="005A0BF5" w:rsidRPr="00C46B54" w:rsidRDefault="005A0BF5" w:rsidP="005A0BF5">
            <w:pPr>
              <w:tabs>
                <w:tab w:val="left" w:pos="2329"/>
              </w:tabs>
              <w:rPr>
                <w:b/>
              </w:rPr>
            </w:pPr>
          </w:p>
          <w:p w14:paraId="1984A272" w14:textId="0E0E4D8D" w:rsidR="005A0BF5" w:rsidRPr="00C46B54" w:rsidRDefault="00AF701A" w:rsidP="005A0BF5">
            <w:pPr>
              <w:tabs>
                <w:tab w:val="left" w:pos="2329"/>
              </w:tabs>
            </w:pPr>
            <w:r w:rsidRPr="00C46B54">
              <w:rPr>
                <w:b/>
              </w:rPr>
              <w:t xml:space="preserve">Use </w:t>
            </w:r>
            <w:r w:rsidRPr="00C46B54">
              <w:t xml:space="preserve">the </w:t>
            </w:r>
            <w:r w:rsidR="003C0DAC" w:rsidRPr="00C46B54">
              <w:t>c</w:t>
            </w:r>
            <w:r w:rsidR="005A0BF5" w:rsidRPr="00C46B54">
              <w:t>lass data</w:t>
            </w:r>
            <w:r w:rsidR="003C0DAC" w:rsidRPr="00C46B54">
              <w:t xml:space="preserve"> posted by your instructor</w:t>
            </w:r>
            <w:r w:rsidR="005A0BF5" w:rsidRPr="00C46B54">
              <w:t xml:space="preserve"> from the M&amp;M </w:t>
            </w:r>
            <w:r w:rsidR="0039777D">
              <w:t xml:space="preserve">Excel </w:t>
            </w:r>
            <w:r w:rsidR="005A0BF5" w:rsidRPr="00C46B54">
              <w:t xml:space="preserve">worksheet </w:t>
            </w:r>
            <w:r w:rsidR="003C0DAC" w:rsidRPr="00C46B54">
              <w:t>completed in</w:t>
            </w:r>
            <w:r w:rsidR="005A0BF5" w:rsidRPr="00C46B54">
              <w:t xml:space="preserve"> </w:t>
            </w:r>
            <w:r w:rsidR="003C0DAC" w:rsidRPr="00C46B54">
              <w:t>Week 3</w:t>
            </w:r>
            <w:r w:rsidR="005A0BF5" w:rsidRPr="00C46B54">
              <w:t xml:space="preserve"> (Brown M&amp;Ms) </w:t>
            </w:r>
            <w:r w:rsidR="00AD0E86">
              <w:t>to complete this assig</w:t>
            </w:r>
            <w:r w:rsidR="006579FD">
              <w:t>n</w:t>
            </w:r>
            <w:r w:rsidR="00AD0E86">
              <w:t>ment</w:t>
            </w:r>
            <w:r w:rsidR="005A0BF5" w:rsidRPr="00C46B54">
              <w:t xml:space="preserve">. </w:t>
            </w:r>
          </w:p>
          <w:p w14:paraId="1058C031" w14:textId="77777777" w:rsidR="005A0BF5" w:rsidRPr="00C46B54" w:rsidRDefault="005A0BF5" w:rsidP="005A0BF5">
            <w:pPr>
              <w:tabs>
                <w:tab w:val="left" w:pos="2329"/>
              </w:tabs>
            </w:pPr>
          </w:p>
          <w:p w14:paraId="37D1C3EF" w14:textId="3784B16C" w:rsidR="005A0BF5" w:rsidRPr="00C46B54" w:rsidRDefault="005A0BF5" w:rsidP="005A0BF5">
            <w:pPr>
              <w:tabs>
                <w:tab w:val="left" w:pos="2329"/>
              </w:tabs>
            </w:pPr>
            <w:r w:rsidRPr="00C46B54">
              <w:rPr>
                <w:b/>
              </w:rPr>
              <w:t>Write</w:t>
            </w:r>
            <w:r w:rsidR="003C0DAC" w:rsidRPr="00C46B54">
              <w:rPr>
                <w:b/>
              </w:rPr>
              <w:t xml:space="preserve"> </w:t>
            </w:r>
            <w:r w:rsidR="003C0DAC" w:rsidRPr="00C1420D">
              <w:t>a</w:t>
            </w:r>
            <w:r w:rsidR="003C0DAC" w:rsidRPr="00C46B54">
              <w:rPr>
                <w:b/>
              </w:rPr>
              <w:t xml:space="preserve"> </w:t>
            </w:r>
            <w:r w:rsidR="003C0DAC" w:rsidRPr="00C46B54">
              <w:t>paragraph</w:t>
            </w:r>
            <w:r w:rsidRPr="00C46B54">
              <w:t xml:space="preserve"> or two </w:t>
            </w:r>
            <w:r w:rsidR="003C0DAC" w:rsidRPr="00C46B54">
              <w:t>that discusses</w:t>
            </w:r>
            <w:r w:rsidRPr="00C46B54">
              <w:t xml:space="preserve"> whether you believe the company has correctly estimated the percentage of brown M&amp;Ms in a bag of candy.</w:t>
            </w:r>
          </w:p>
          <w:p w14:paraId="05568125" w14:textId="77777777" w:rsidR="005A0BF5" w:rsidRPr="00C46B54" w:rsidRDefault="005A0BF5" w:rsidP="005A0BF5">
            <w:pPr>
              <w:tabs>
                <w:tab w:val="left" w:pos="2329"/>
              </w:tabs>
            </w:pPr>
          </w:p>
          <w:p w14:paraId="62A50955" w14:textId="378EEEB2" w:rsidR="005A0BF5" w:rsidRPr="00C46B54" w:rsidRDefault="005A0BF5" w:rsidP="005A0BF5">
            <w:pPr>
              <w:tabs>
                <w:tab w:val="left" w:pos="2329"/>
              </w:tabs>
            </w:pPr>
            <w:r w:rsidRPr="00C46B54">
              <w:rPr>
                <w:b/>
              </w:rPr>
              <w:t>Calculate</w:t>
            </w:r>
            <w:r w:rsidR="003C0DAC" w:rsidRPr="00C46B54">
              <w:rPr>
                <w:b/>
              </w:rPr>
              <w:t xml:space="preserve"> </w:t>
            </w:r>
            <w:r w:rsidR="003C0DAC" w:rsidRPr="00C1420D">
              <w:t>th</w:t>
            </w:r>
            <w:r w:rsidRPr="00C1420D">
              <w:t>e</w:t>
            </w:r>
            <w:r w:rsidRPr="00C46B54">
              <w:t xml:space="preserve"> value of the hypothesis test </w:t>
            </w:r>
            <w:r w:rsidR="003C0DAC" w:rsidRPr="00C46B54">
              <w:t xml:space="preserve">for the brown M&amp;Ms and include all </w:t>
            </w:r>
            <w:r w:rsidRPr="00C46B54">
              <w:t xml:space="preserve">appropriate </w:t>
            </w:r>
            <w:r w:rsidR="003C0DAC" w:rsidRPr="00C46B54">
              <w:t>calculations and work</w:t>
            </w:r>
            <w:r w:rsidRPr="00C46B54">
              <w:t>.</w:t>
            </w:r>
          </w:p>
          <w:p w14:paraId="7063F81D" w14:textId="77777777" w:rsidR="005A0BF5" w:rsidRPr="00C46B54" w:rsidRDefault="005A0BF5" w:rsidP="005A0BF5">
            <w:pPr>
              <w:tabs>
                <w:tab w:val="left" w:pos="2329"/>
              </w:tabs>
            </w:pPr>
          </w:p>
          <w:p w14:paraId="334ACB8D" w14:textId="31E07E59" w:rsidR="00C1420D" w:rsidRDefault="00C1420D" w:rsidP="005A0BF5">
            <w:pPr>
              <w:pStyle w:val="AssignmentsLevel1"/>
            </w:pPr>
            <w:r>
              <w:rPr>
                <w:b/>
              </w:rPr>
              <w:t xml:space="preserve">Write </w:t>
            </w:r>
            <w:r>
              <w:t>a brief conclusion.</w:t>
            </w:r>
          </w:p>
          <w:p w14:paraId="0C5BEBC2" w14:textId="77777777" w:rsidR="00F80ADB" w:rsidRDefault="00F80ADB" w:rsidP="005A0BF5">
            <w:pPr>
              <w:pStyle w:val="AssignmentsLevel1"/>
            </w:pPr>
          </w:p>
          <w:p w14:paraId="267C3D4C" w14:textId="77777777" w:rsidR="00C1420D" w:rsidRDefault="005A0BF5" w:rsidP="00A620EE">
            <w:pPr>
              <w:pStyle w:val="AssignmentsLevel1"/>
              <w:numPr>
                <w:ilvl w:val="0"/>
                <w:numId w:val="33"/>
              </w:numPr>
              <w:ind w:left="395"/>
            </w:pPr>
            <w:r w:rsidRPr="00C46B54">
              <w:t xml:space="preserve">Does the conclusion of your statistical analysis agree or disagree with your original belief? Why or why not? </w:t>
            </w:r>
          </w:p>
          <w:p w14:paraId="7D8F82C5" w14:textId="624C5C42" w:rsidR="005A0BF5" w:rsidRPr="00C46B54" w:rsidRDefault="005A0BF5" w:rsidP="00A620EE">
            <w:pPr>
              <w:pStyle w:val="AssignmentsLevel1"/>
              <w:numPr>
                <w:ilvl w:val="0"/>
                <w:numId w:val="33"/>
              </w:numPr>
              <w:ind w:left="395"/>
            </w:pPr>
            <w:r w:rsidRPr="00C46B54">
              <w:t>Do you think increasing the sample size (</w:t>
            </w:r>
            <w:r w:rsidRPr="000C79F4">
              <w:rPr>
                <w:i/>
              </w:rPr>
              <w:t>n</w:t>
            </w:r>
            <w:r w:rsidRPr="00C46B54">
              <w:t xml:space="preserve">) would help validate your belief? </w:t>
            </w:r>
          </w:p>
          <w:p w14:paraId="518B8885" w14:textId="77777777" w:rsidR="00F47656" w:rsidRDefault="00F47656" w:rsidP="005A0BF5">
            <w:pPr>
              <w:pStyle w:val="AssignmentsLevel1"/>
              <w:rPr>
                <w:b/>
                <w:bCs/>
              </w:rPr>
            </w:pPr>
          </w:p>
          <w:p w14:paraId="41632382" w14:textId="41CFCB29" w:rsidR="00F47656" w:rsidRPr="00103FC5" w:rsidRDefault="00F47656" w:rsidP="005A0BF5">
            <w:pPr>
              <w:pStyle w:val="AssignmentsLevel1"/>
              <w:rPr>
                <w:b/>
                <w:bCs/>
              </w:rPr>
            </w:pPr>
            <w:r>
              <w:rPr>
                <w:b/>
              </w:rPr>
              <w:t>Submit</w:t>
            </w:r>
            <w:r w:rsidR="007A1980">
              <w:t xml:space="preserve">, within a single document, </w:t>
            </w:r>
            <w:r>
              <w:t xml:space="preserve">your </w:t>
            </w:r>
            <w:r w:rsidR="00C1420D">
              <w:t xml:space="preserve">initial </w:t>
            </w:r>
            <w:r w:rsidR="007A1980">
              <w:t>response</w:t>
            </w:r>
            <w:r>
              <w:t xml:space="preserve">, calculation, and conclusion </w:t>
            </w:r>
            <w:r w:rsidRPr="006F7280">
              <w:t>by 11:59 p.m. (Eastern time) on Sunday.</w:t>
            </w:r>
          </w:p>
        </w:tc>
        <w:tc>
          <w:tcPr>
            <w:tcW w:w="1440" w:type="dxa"/>
          </w:tcPr>
          <w:p w14:paraId="13560939" w14:textId="15F9ACFB" w:rsidR="005A0BF5" w:rsidRPr="00103FC5" w:rsidRDefault="005A0BF5" w:rsidP="005A0BF5">
            <w:pPr>
              <w:tabs>
                <w:tab w:val="left" w:pos="2329"/>
              </w:tabs>
              <w:rPr>
                <w:rFonts w:cs="Arial"/>
                <w:szCs w:val="20"/>
              </w:rPr>
            </w:pPr>
            <w:r>
              <w:t>4.1, 4.3</w:t>
            </w:r>
          </w:p>
        </w:tc>
        <w:tc>
          <w:tcPr>
            <w:tcW w:w="1440" w:type="dxa"/>
          </w:tcPr>
          <w:p w14:paraId="60A6FAA8" w14:textId="68F0C5D1" w:rsidR="005A0BF5" w:rsidRDefault="00770E01" w:rsidP="005A0BF5">
            <w:pPr>
              <w:tabs>
                <w:tab w:val="left" w:pos="2329"/>
              </w:tabs>
            </w:pPr>
            <w:r>
              <w:t>Guided project</w:t>
            </w:r>
            <w:r w:rsidR="005A0BF5">
              <w:t>-</w:t>
            </w:r>
            <w:r>
              <w:t>calculations and conclusion</w:t>
            </w:r>
            <w:r w:rsidR="005A0BF5">
              <w:t xml:space="preserve"> =</w:t>
            </w:r>
          </w:p>
          <w:p w14:paraId="66AC7EC3" w14:textId="00EADC19" w:rsidR="005A0BF5" w:rsidRPr="00770E01" w:rsidRDefault="005A0BF5" w:rsidP="005A0BF5">
            <w:pPr>
              <w:tabs>
                <w:tab w:val="left" w:pos="2329"/>
              </w:tabs>
              <w:rPr>
                <w:rFonts w:eastAsia="Arial" w:cs="Arial"/>
              </w:rPr>
            </w:pPr>
            <w:r w:rsidRPr="00770E01">
              <w:t>1 hour</w:t>
            </w:r>
          </w:p>
        </w:tc>
      </w:tr>
      <w:tr w:rsidR="005A0BF5" w:rsidRPr="00842155" w14:paraId="1F0C6BBD" w14:textId="77777777" w:rsidTr="4948C66D">
        <w:tc>
          <w:tcPr>
            <w:tcW w:w="10170" w:type="dxa"/>
            <w:gridSpan w:val="2"/>
            <w:tcMar>
              <w:top w:w="115" w:type="dxa"/>
              <w:left w:w="115" w:type="dxa"/>
              <w:bottom w:w="115" w:type="dxa"/>
              <w:right w:w="115" w:type="dxa"/>
            </w:tcMar>
          </w:tcPr>
          <w:p w14:paraId="1F8A4044" w14:textId="034E86FE" w:rsidR="005A0BF5" w:rsidRDefault="005A0BF5" w:rsidP="005A0BF5">
            <w:pPr>
              <w:tabs>
                <w:tab w:val="left" w:pos="2329"/>
              </w:tabs>
              <w:rPr>
                <w:b/>
              </w:rPr>
            </w:pPr>
            <w:r>
              <w:rPr>
                <w:b/>
              </w:rPr>
              <w:t xml:space="preserve">Hypothesis Tests </w:t>
            </w:r>
            <w:proofErr w:type="gramStart"/>
            <w:r w:rsidR="006D50E0">
              <w:rPr>
                <w:b/>
              </w:rPr>
              <w:t>W</w:t>
            </w:r>
            <w:r>
              <w:rPr>
                <w:b/>
              </w:rPr>
              <w:t>ith</w:t>
            </w:r>
            <w:proofErr w:type="gramEnd"/>
            <w:r>
              <w:rPr>
                <w:b/>
              </w:rPr>
              <w:t xml:space="preserve"> Multiple Samples and Estimation</w:t>
            </w:r>
          </w:p>
          <w:p w14:paraId="769D6D07" w14:textId="106C8C93" w:rsidR="00B440AD" w:rsidRDefault="00B440AD" w:rsidP="005A0BF5">
            <w:pPr>
              <w:tabs>
                <w:tab w:val="left" w:pos="2329"/>
              </w:tabs>
              <w:rPr>
                <w:b/>
              </w:rPr>
            </w:pPr>
          </w:p>
          <w:p w14:paraId="2F59A484" w14:textId="79EDCF2F" w:rsidR="00B440AD" w:rsidRPr="00B440AD" w:rsidRDefault="00B440AD" w:rsidP="005A0BF5">
            <w:pPr>
              <w:tabs>
                <w:tab w:val="left" w:pos="2329"/>
              </w:tabs>
            </w:pPr>
            <w:r w:rsidRPr="00B440AD">
              <w:rPr>
                <w:b/>
              </w:rPr>
              <w:t xml:space="preserve">Resource: </w:t>
            </w:r>
            <w:r w:rsidRPr="00B440AD">
              <w:t xml:space="preserve">Hypothesis Tests </w:t>
            </w:r>
            <w:proofErr w:type="gramStart"/>
            <w:r w:rsidRPr="00B440AD">
              <w:t>With</w:t>
            </w:r>
            <w:proofErr w:type="gramEnd"/>
            <w:r w:rsidRPr="00B440AD">
              <w:t xml:space="preserve"> Multiple Samples and Estimation</w:t>
            </w:r>
          </w:p>
          <w:p w14:paraId="15D03424" w14:textId="77777777" w:rsidR="005A0BF5" w:rsidRDefault="005A0BF5" w:rsidP="005A0BF5">
            <w:pPr>
              <w:tabs>
                <w:tab w:val="left" w:pos="2329"/>
              </w:tabs>
            </w:pPr>
          </w:p>
          <w:p w14:paraId="6F6D0ED5" w14:textId="60358F6D" w:rsidR="005A0BF5" w:rsidRDefault="005A0BF5" w:rsidP="005A0BF5">
            <w:pPr>
              <w:tabs>
                <w:tab w:val="left" w:pos="2329"/>
              </w:tabs>
            </w:pPr>
            <w:r>
              <w:rPr>
                <w:b/>
              </w:rPr>
              <w:lastRenderedPageBreak/>
              <w:t>Complete</w:t>
            </w:r>
            <w:r>
              <w:t xml:space="preserve"> the Hypothesis Tests </w:t>
            </w:r>
            <w:proofErr w:type="gramStart"/>
            <w:r w:rsidR="006D50E0">
              <w:t>W</w:t>
            </w:r>
            <w:r>
              <w:t>ith</w:t>
            </w:r>
            <w:proofErr w:type="gramEnd"/>
            <w:r>
              <w:t xml:space="preserve"> Multiple Samples and Estimation homework assignment.</w:t>
            </w:r>
          </w:p>
          <w:p w14:paraId="79915521" w14:textId="77777777" w:rsidR="00AF701A" w:rsidRDefault="00AF701A" w:rsidP="005A0BF5">
            <w:pPr>
              <w:tabs>
                <w:tab w:val="left" w:pos="2329"/>
              </w:tabs>
            </w:pPr>
          </w:p>
          <w:p w14:paraId="47DFA22B" w14:textId="764470A3" w:rsidR="005A0BF5" w:rsidRPr="00135F7B" w:rsidRDefault="00AF701A" w:rsidP="005A0BF5">
            <w:pPr>
              <w:pStyle w:val="AssignmentsLevel1"/>
            </w:pPr>
            <w:r>
              <w:rPr>
                <w:b/>
              </w:rPr>
              <w:t>Submit</w:t>
            </w:r>
            <w:r>
              <w:t xml:space="preserve"> your worksheet </w:t>
            </w:r>
            <w:r w:rsidRPr="006F7280">
              <w:t>by 11:59 p.m. (Eastern time) on Sunday</w:t>
            </w:r>
            <w:r w:rsidR="005A0BF5">
              <w:t>.</w:t>
            </w:r>
          </w:p>
        </w:tc>
        <w:tc>
          <w:tcPr>
            <w:tcW w:w="1440" w:type="dxa"/>
          </w:tcPr>
          <w:p w14:paraId="695D37D1" w14:textId="1E694B98" w:rsidR="005A0BF5" w:rsidRPr="00842155" w:rsidRDefault="005A0BF5" w:rsidP="005A0BF5">
            <w:pPr>
              <w:tabs>
                <w:tab w:val="left" w:pos="2329"/>
              </w:tabs>
              <w:rPr>
                <w:rFonts w:cs="Arial"/>
                <w:szCs w:val="20"/>
              </w:rPr>
            </w:pPr>
            <w:r>
              <w:lastRenderedPageBreak/>
              <w:t>4.1, 4.2, 4.3, 4.4, 4.5</w:t>
            </w:r>
          </w:p>
        </w:tc>
        <w:tc>
          <w:tcPr>
            <w:tcW w:w="1440" w:type="dxa"/>
          </w:tcPr>
          <w:p w14:paraId="383331DB" w14:textId="01AA633F" w:rsidR="005A0BF5" w:rsidRPr="00842155" w:rsidRDefault="007945CF" w:rsidP="005A0BF5">
            <w:pPr>
              <w:tabs>
                <w:tab w:val="left" w:pos="2329"/>
              </w:tabs>
              <w:rPr>
                <w:rFonts w:eastAsia="Arial" w:cs="Arial"/>
              </w:rPr>
            </w:pPr>
            <w:r>
              <w:t>Compute mathematical problem sets = 1 hour</w:t>
            </w:r>
          </w:p>
        </w:tc>
      </w:tr>
      <w:tr w:rsidR="005A0BF5" w:rsidRPr="00132272" w14:paraId="586F3A25" w14:textId="77777777" w:rsidTr="4948C66D">
        <w:tc>
          <w:tcPr>
            <w:tcW w:w="10170" w:type="dxa"/>
            <w:gridSpan w:val="2"/>
            <w:tcMar>
              <w:top w:w="115" w:type="dxa"/>
              <w:left w:w="115" w:type="dxa"/>
              <w:bottom w:w="115" w:type="dxa"/>
              <w:right w:w="115" w:type="dxa"/>
            </w:tcMar>
          </w:tcPr>
          <w:p w14:paraId="408E0E1B" w14:textId="333233CA" w:rsidR="005A0BF5" w:rsidRDefault="005A0BF5" w:rsidP="005A0BF5">
            <w:pPr>
              <w:tabs>
                <w:tab w:val="left" w:pos="2329"/>
              </w:tabs>
              <w:rPr>
                <w:b/>
              </w:rPr>
            </w:pPr>
            <w:r>
              <w:rPr>
                <w:b/>
              </w:rPr>
              <w:t>Correlation and Regression</w:t>
            </w:r>
          </w:p>
          <w:p w14:paraId="27F98DA6" w14:textId="2BBBD4CD" w:rsidR="00B440AD" w:rsidRDefault="00B440AD" w:rsidP="005A0BF5">
            <w:pPr>
              <w:tabs>
                <w:tab w:val="left" w:pos="2329"/>
              </w:tabs>
              <w:rPr>
                <w:b/>
              </w:rPr>
            </w:pPr>
          </w:p>
          <w:p w14:paraId="5FDF787D" w14:textId="56A1683C" w:rsidR="00B440AD" w:rsidRDefault="00B440AD" w:rsidP="005A0BF5">
            <w:pPr>
              <w:tabs>
                <w:tab w:val="left" w:pos="2329"/>
              </w:tabs>
              <w:rPr>
                <w:b/>
              </w:rPr>
            </w:pPr>
            <w:r w:rsidRPr="00B440AD">
              <w:rPr>
                <w:b/>
              </w:rPr>
              <w:t xml:space="preserve">Resource: </w:t>
            </w:r>
            <w:r w:rsidRPr="00B440AD">
              <w:t>Correlation and Regression Excel Worksheet</w:t>
            </w:r>
          </w:p>
          <w:p w14:paraId="6C89DD89" w14:textId="0004CD14" w:rsidR="002C4CF4" w:rsidRDefault="002C4CF4" w:rsidP="005A0BF5">
            <w:pPr>
              <w:tabs>
                <w:tab w:val="left" w:pos="2329"/>
              </w:tabs>
              <w:rPr>
                <w:b/>
              </w:rPr>
            </w:pPr>
          </w:p>
          <w:p w14:paraId="533C38EE" w14:textId="28A531C8" w:rsidR="002C4CF4" w:rsidRPr="002C4CF4" w:rsidRDefault="000C79F4" w:rsidP="005A0BF5">
            <w:pPr>
              <w:tabs>
                <w:tab w:val="left" w:pos="2329"/>
              </w:tabs>
            </w:pPr>
            <w:r w:rsidRPr="000C79F4">
              <w:rPr>
                <w:b/>
              </w:rPr>
              <w:t xml:space="preserve">Watch </w:t>
            </w:r>
            <w:hyperlink r:id="rId40" w:history="1">
              <w:r w:rsidRPr="000C79F4">
                <w:rPr>
                  <w:rStyle w:val="Hyperlink"/>
                </w:rPr>
                <w:t>Excel: Scatterplot and Correlation</w:t>
              </w:r>
            </w:hyperlink>
            <w:r w:rsidRPr="000C79F4">
              <w:t xml:space="preserve"> from YouTube prior to completing</w:t>
            </w:r>
            <w:r>
              <w:t xml:space="preserve"> </w:t>
            </w:r>
            <w:r w:rsidR="002C4CF4">
              <w:t>your Excel worksheet.</w:t>
            </w:r>
          </w:p>
          <w:p w14:paraId="24BFF0B6" w14:textId="77777777" w:rsidR="005A0BF5" w:rsidRDefault="005A0BF5" w:rsidP="005A0BF5">
            <w:pPr>
              <w:tabs>
                <w:tab w:val="left" w:pos="2329"/>
              </w:tabs>
            </w:pPr>
          </w:p>
          <w:p w14:paraId="728233DB" w14:textId="77777777" w:rsidR="005A0BF5" w:rsidRDefault="005A0BF5" w:rsidP="005A0BF5">
            <w:pPr>
              <w:tabs>
                <w:tab w:val="left" w:pos="2329"/>
              </w:tabs>
            </w:pPr>
            <w:r>
              <w:rPr>
                <w:b/>
              </w:rPr>
              <w:t>Complete</w:t>
            </w:r>
            <w:r>
              <w:t xml:space="preserve"> the Correlation and Regression Excel Worksheet.</w:t>
            </w:r>
          </w:p>
          <w:p w14:paraId="080C4C2D" w14:textId="77777777" w:rsidR="005A0BF5" w:rsidRDefault="005A0BF5" w:rsidP="005A0BF5">
            <w:pPr>
              <w:tabs>
                <w:tab w:val="left" w:pos="2329"/>
              </w:tabs>
            </w:pPr>
          </w:p>
          <w:p w14:paraId="062C5354" w14:textId="452DE771" w:rsidR="005A0BF5" w:rsidRPr="00132272" w:rsidRDefault="00AF701A" w:rsidP="005A0BF5">
            <w:pPr>
              <w:pStyle w:val="AssignmentsLevel1"/>
              <w:rPr>
                <w:strike/>
              </w:rPr>
            </w:pPr>
            <w:r>
              <w:rPr>
                <w:b/>
              </w:rPr>
              <w:t>Submit</w:t>
            </w:r>
            <w:r>
              <w:t xml:space="preserve"> your worksheet </w:t>
            </w:r>
            <w:r w:rsidRPr="006F7280">
              <w:t>by 11:59 p.m. (Eastern time) on Sunday.</w:t>
            </w:r>
          </w:p>
        </w:tc>
        <w:tc>
          <w:tcPr>
            <w:tcW w:w="1440" w:type="dxa"/>
          </w:tcPr>
          <w:p w14:paraId="6D8576AF" w14:textId="6F589737" w:rsidR="005A0BF5" w:rsidRPr="00132272" w:rsidRDefault="005A0BF5" w:rsidP="005A0BF5">
            <w:pPr>
              <w:tabs>
                <w:tab w:val="left" w:pos="2329"/>
              </w:tabs>
              <w:rPr>
                <w:rFonts w:cs="Arial"/>
                <w:strike/>
                <w:szCs w:val="20"/>
              </w:rPr>
            </w:pPr>
            <w:r>
              <w:t>4.6, 4.7, 4.8</w:t>
            </w:r>
          </w:p>
        </w:tc>
        <w:tc>
          <w:tcPr>
            <w:tcW w:w="1440" w:type="dxa"/>
          </w:tcPr>
          <w:p w14:paraId="3427081E" w14:textId="00AE1A65" w:rsidR="005A0BF5" w:rsidRPr="00132272" w:rsidRDefault="007945CF" w:rsidP="005A0BF5">
            <w:pPr>
              <w:tabs>
                <w:tab w:val="left" w:pos="2329"/>
              </w:tabs>
              <w:rPr>
                <w:rFonts w:cs="Arial"/>
                <w:strike/>
                <w:szCs w:val="20"/>
              </w:rPr>
            </w:pPr>
            <w:r>
              <w:t>Compute mathematical problem sets = 1 hour</w:t>
            </w:r>
          </w:p>
        </w:tc>
      </w:tr>
      <w:tr w:rsidR="005A0BF5" w:rsidRPr="00132272" w14:paraId="3FAAF188" w14:textId="77777777" w:rsidTr="4948C66D">
        <w:tc>
          <w:tcPr>
            <w:tcW w:w="10170" w:type="dxa"/>
            <w:gridSpan w:val="2"/>
            <w:tcMar>
              <w:top w:w="115" w:type="dxa"/>
              <w:left w:w="115" w:type="dxa"/>
              <w:bottom w:w="115" w:type="dxa"/>
              <w:right w:w="115" w:type="dxa"/>
            </w:tcMar>
          </w:tcPr>
          <w:p w14:paraId="15BE3530" w14:textId="717EC063" w:rsidR="005A0BF5" w:rsidRDefault="005A0BF5" w:rsidP="005A0BF5">
            <w:pPr>
              <w:tabs>
                <w:tab w:val="left" w:pos="2329"/>
              </w:tabs>
              <w:rPr>
                <w:b/>
              </w:rPr>
            </w:pPr>
            <w:r>
              <w:rPr>
                <w:b/>
              </w:rPr>
              <w:t xml:space="preserve">Final Project </w:t>
            </w:r>
            <w:r w:rsidR="00342B32">
              <w:rPr>
                <w:b/>
              </w:rPr>
              <w:t>Preparation</w:t>
            </w:r>
            <w:r>
              <w:rPr>
                <w:b/>
              </w:rPr>
              <w:t>: Graphical Analysis</w:t>
            </w:r>
          </w:p>
          <w:p w14:paraId="3D0B247D" w14:textId="77777777" w:rsidR="005A0BF5" w:rsidRDefault="005A0BF5" w:rsidP="005A0BF5">
            <w:pPr>
              <w:tabs>
                <w:tab w:val="left" w:pos="2329"/>
              </w:tabs>
            </w:pPr>
          </w:p>
          <w:p w14:paraId="6F83B622" w14:textId="4E61221A" w:rsidR="005A0BF5" w:rsidRDefault="005A0BF5" w:rsidP="005A0BF5">
            <w:r>
              <w:rPr>
                <w:b/>
              </w:rPr>
              <w:t>Perform</w:t>
            </w:r>
            <w:r>
              <w:t xml:space="preserve"> a graphical analysis of </w:t>
            </w:r>
            <w:r w:rsidR="00AF701A">
              <w:t xml:space="preserve">the </w:t>
            </w:r>
            <w:r>
              <w:t>dataset</w:t>
            </w:r>
            <w:r w:rsidR="00AF701A">
              <w:t xml:space="preserve"> you selected in Week </w:t>
            </w:r>
            <w:r w:rsidR="00FF4309">
              <w:t>2</w:t>
            </w:r>
            <w:r w:rsidR="00AF701A">
              <w:t xml:space="preserve"> using</w:t>
            </w:r>
            <w:r>
              <w:t xml:space="preserve"> Microsoft</w:t>
            </w:r>
            <w:r w:rsidR="00AF701A" w:rsidRPr="000C79F4">
              <w:rPr>
                <w:vertAlign w:val="superscript"/>
              </w:rPr>
              <w:t>®</w:t>
            </w:r>
            <w:r>
              <w:t xml:space="preserve"> Excel</w:t>
            </w:r>
            <w:r w:rsidR="00AF701A">
              <w:t>. Make sure to use</w:t>
            </w:r>
            <w:r>
              <w:t xml:space="preserve"> the information from your statistical analysis of the dataset</w:t>
            </w:r>
            <w:r w:rsidR="00AF701A">
              <w:t xml:space="preserve"> you preformed in Week </w:t>
            </w:r>
            <w:r w:rsidR="00FF4309">
              <w:t>3</w:t>
            </w:r>
            <w:r>
              <w:t>.</w:t>
            </w:r>
          </w:p>
          <w:p w14:paraId="2AEF37AE" w14:textId="77777777" w:rsidR="005A0BF5" w:rsidRDefault="005A0BF5" w:rsidP="005A0BF5">
            <w:pPr>
              <w:widowControl w:val="0"/>
              <w:pBdr>
                <w:top w:val="nil"/>
                <w:left w:val="nil"/>
                <w:bottom w:val="nil"/>
                <w:right w:val="nil"/>
                <w:between w:val="nil"/>
              </w:pBdr>
              <w:rPr>
                <w:b/>
                <w:color w:val="000000"/>
              </w:rPr>
            </w:pPr>
          </w:p>
          <w:p w14:paraId="3637D578" w14:textId="593D9221" w:rsidR="005A0BF5" w:rsidRDefault="005A0BF5" w:rsidP="005A0BF5">
            <w:pPr>
              <w:widowControl w:val="0"/>
              <w:pBdr>
                <w:top w:val="nil"/>
                <w:left w:val="nil"/>
                <w:bottom w:val="nil"/>
                <w:right w:val="nil"/>
                <w:between w:val="nil"/>
              </w:pBdr>
              <w:rPr>
                <w:color w:val="000000"/>
              </w:rPr>
            </w:pPr>
            <w:r>
              <w:rPr>
                <w:b/>
                <w:color w:val="000000"/>
              </w:rPr>
              <w:t>Create</w:t>
            </w:r>
            <w:r>
              <w:rPr>
                <w:color w:val="000000"/>
              </w:rPr>
              <w:t xml:space="preserve"> a</w:t>
            </w:r>
            <w:r w:rsidR="00AF701A">
              <w:rPr>
                <w:color w:val="000000"/>
              </w:rPr>
              <w:t>t</w:t>
            </w:r>
            <w:r>
              <w:rPr>
                <w:color w:val="000000"/>
              </w:rPr>
              <w:t xml:space="preserve"> minimum </w:t>
            </w:r>
            <w:r w:rsidR="00F261F3">
              <w:rPr>
                <w:color w:val="000000"/>
              </w:rPr>
              <w:t>one</w:t>
            </w:r>
            <w:r>
              <w:rPr>
                <w:color w:val="000000"/>
              </w:rPr>
              <w:t xml:space="preserve"> graph during </w:t>
            </w:r>
            <w:r w:rsidR="00AF701A">
              <w:rPr>
                <w:color w:val="000000"/>
              </w:rPr>
              <w:t>your</w:t>
            </w:r>
            <w:r>
              <w:rPr>
                <w:color w:val="000000"/>
              </w:rPr>
              <w:t xml:space="preserve"> graphical analysis.</w:t>
            </w:r>
          </w:p>
          <w:p w14:paraId="7746D9EA" w14:textId="77777777" w:rsidR="00F80ADB" w:rsidRPr="00236728" w:rsidRDefault="00F80ADB" w:rsidP="000C79F4">
            <w:pPr>
              <w:widowControl w:val="0"/>
              <w:pBdr>
                <w:top w:val="nil"/>
                <w:left w:val="nil"/>
                <w:bottom w:val="nil"/>
                <w:right w:val="nil"/>
                <w:between w:val="nil"/>
              </w:pBdr>
              <w:ind w:left="720"/>
            </w:pPr>
          </w:p>
          <w:p w14:paraId="17052C78" w14:textId="7DA3281D" w:rsidR="005A0BF5" w:rsidRDefault="005A0BF5" w:rsidP="00A620EE">
            <w:pPr>
              <w:widowControl w:val="0"/>
              <w:numPr>
                <w:ilvl w:val="0"/>
                <w:numId w:val="30"/>
              </w:numPr>
              <w:pBdr>
                <w:top w:val="nil"/>
                <w:left w:val="nil"/>
                <w:bottom w:val="nil"/>
                <w:right w:val="nil"/>
                <w:between w:val="nil"/>
              </w:pBdr>
              <w:ind w:left="395"/>
            </w:pPr>
            <w:r w:rsidRPr="000C79F4">
              <w:t>Label all axes and provide</w:t>
            </w:r>
            <w:r>
              <w:rPr>
                <w:color w:val="000000"/>
              </w:rPr>
              <w:t xml:space="preserve"> values for each axis.</w:t>
            </w:r>
          </w:p>
          <w:p w14:paraId="3C87C332" w14:textId="77777777" w:rsidR="005A0BF5" w:rsidRDefault="005A0BF5" w:rsidP="005A0BF5">
            <w:pPr>
              <w:widowControl w:val="0"/>
              <w:pBdr>
                <w:top w:val="nil"/>
                <w:left w:val="nil"/>
                <w:bottom w:val="nil"/>
                <w:right w:val="nil"/>
                <w:between w:val="nil"/>
              </w:pBdr>
              <w:ind w:left="360" w:hanging="360"/>
              <w:rPr>
                <w:color w:val="000000"/>
              </w:rPr>
            </w:pPr>
          </w:p>
          <w:p w14:paraId="3F583991" w14:textId="13400719" w:rsidR="005A0BF5" w:rsidRDefault="005A0BF5" w:rsidP="00A620EE">
            <w:pPr>
              <w:widowControl w:val="0"/>
              <w:pBdr>
                <w:top w:val="nil"/>
                <w:left w:val="nil"/>
                <w:bottom w:val="nil"/>
                <w:right w:val="nil"/>
                <w:between w:val="nil"/>
              </w:pBdr>
              <w:rPr>
                <w:color w:val="000000"/>
              </w:rPr>
            </w:pPr>
            <w:r>
              <w:rPr>
                <w:i/>
                <w:color w:val="000000"/>
              </w:rPr>
              <w:t>Note</w:t>
            </w:r>
            <w:r w:rsidR="00D720CC">
              <w:rPr>
                <w:color w:val="000000"/>
              </w:rPr>
              <w:t>:</w:t>
            </w:r>
            <w:r>
              <w:rPr>
                <w:color w:val="000000"/>
              </w:rPr>
              <w:t xml:space="preserve"> The graphical analysis should produce graphs </w:t>
            </w:r>
            <w:r w:rsidR="00D720CC">
              <w:rPr>
                <w:color w:val="000000"/>
              </w:rPr>
              <w:t xml:space="preserve">that </w:t>
            </w:r>
            <w:r>
              <w:rPr>
                <w:color w:val="000000"/>
              </w:rPr>
              <w:t>can be used to make conclusions and help answer the research question.</w:t>
            </w:r>
          </w:p>
          <w:p w14:paraId="36A558CD" w14:textId="77777777" w:rsidR="005A0BF5" w:rsidRDefault="005A0BF5" w:rsidP="005A0BF5">
            <w:pPr>
              <w:widowControl w:val="0"/>
              <w:pBdr>
                <w:top w:val="nil"/>
                <w:left w:val="nil"/>
                <w:bottom w:val="nil"/>
                <w:right w:val="nil"/>
                <w:between w:val="nil"/>
              </w:pBdr>
              <w:ind w:left="360" w:hanging="360"/>
              <w:rPr>
                <w:color w:val="000000"/>
              </w:rPr>
            </w:pPr>
          </w:p>
          <w:p w14:paraId="004C843F" w14:textId="4A344D83" w:rsidR="005A0BF5" w:rsidRDefault="005A0BF5" w:rsidP="005A0BF5">
            <w:pPr>
              <w:widowControl w:val="0"/>
              <w:pBdr>
                <w:top w:val="nil"/>
                <w:left w:val="nil"/>
                <w:bottom w:val="nil"/>
                <w:right w:val="nil"/>
                <w:between w:val="nil"/>
              </w:pBdr>
              <w:rPr>
                <w:color w:val="000000"/>
              </w:rPr>
            </w:pPr>
            <w:r>
              <w:rPr>
                <w:b/>
                <w:color w:val="000000"/>
              </w:rPr>
              <w:t>Record</w:t>
            </w:r>
            <w:r>
              <w:rPr>
                <w:color w:val="000000"/>
              </w:rPr>
              <w:t xml:space="preserve"> all calculations and work performed</w:t>
            </w:r>
            <w:r w:rsidR="00AF701A">
              <w:rPr>
                <w:color w:val="000000"/>
              </w:rPr>
              <w:t xml:space="preserve"> including any</w:t>
            </w:r>
            <w:r>
              <w:rPr>
                <w:color w:val="000000"/>
              </w:rPr>
              <w:t xml:space="preserve"> conclusions and results derived during this</w:t>
            </w:r>
            <w:r w:rsidR="00AF701A">
              <w:rPr>
                <w:color w:val="000000"/>
              </w:rPr>
              <w:t xml:space="preserve"> graphical</w:t>
            </w:r>
            <w:r>
              <w:rPr>
                <w:color w:val="000000"/>
              </w:rPr>
              <w:t xml:space="preserve"> analysis.</w:t>
            </w:r>
          </w:p>
          <w:p w14:paraId="127A1B36" w14:textId="77777777" w:rsidR="005A0BF5" w:rsidRDefault="005A0BF5" w:rsidP="005A0BF5">
            <w:pPr>
              <w:pBdr>
                <w:top w:val="nil"/>
                <w:left w:val="nil"/>
                <w:bottom w:val="nil"/>
                <w:right w:val="nil"/>
                <w:between w:val="nil"/>
              </w:pBdr>
              <w:ind w:left="720" w:hanging="720"/>
              <w:jc w:val="right"/>
              <w:rPr>
                <w:color w:val="000000"/>
              </w:rPr>
            </w:pPr>
          </w:p>
          <w:p w14:paraId="0407A420" w14:textId="6EFC92A0" w:rsidR="005A0BF5" w:rsidRPr="4948C66D" w:rsidRDefault="005A0BF5" w:rsidP="005A0BF5">
            <w:pPr>
              <w:tabs>
                <w:tab w:val="left" w:pos="2329"/>
              </w:tabs>
              <w:rPr>
                <w:rFonts w:eastAsia="Arial" w:cs="Arial"/>
                <w:b/>
                <w:bCs/>
              </w:rPr>
            </w:pPr>
            <w:r>
              <w:rPr>
                <w:b/>
              </w:rPr>
              <w:t>Submit</w:t>
            </w:r>
            <w:r>
              <w:t xml:space="preserve"> your graphical analysis and any calculations, work conclusions, and results found during the analysis </w:t>
            </w:r>
            <w:r w:rsidR="00AF701A" w:rsidRPr="006F7280">
              <w:t>by 11:59 p.m. (Eastern time) on Sunday.</w:t>
            </w:r>
          </w:p>
        </w:tc>
        <w:tc>
          <w:tcPr>
            <w:tcW w:w="1440" w:type="dxa"/>
          </w:tcPr>
          <w:p w14:paraId="343005EA" w14:textId="58851D1B" w:rsidR="005A0BF5" w:rsidRPr="00132272" w:rsidRDefault="005A0BF5" w:rsidP="005A0BF5">
            <w:pPr>
              <w:tabs>
                <w:tab w:val="left" w:pos="2329"/>
              </w:tabs>
              <w:rPr>
                <w:rFonts w:cs="Arial"/>
                <w:strike/>
                <w:szCs w:val="20"/>
              </w:rPr>
            </w:pPr>
            <w:r>
              <w:t>5.7</w:t>
            </w:r>
          </w:p>
        </w:tc>
        <w:tc>
          <w:tcPr>
            <w:tcW w:w="1440" w:type="dxa"/>
          </w:tcPr>
          <w:p w14:paraId="05BA7459" w14:textId="34A7B6FA" w:rsidR="005A0BF5" w:rsidRDefault="005A0BF5" w:rsidP="005A0BF5">
            <w:pPr>
              <w:tabs>
                <w:tab w:val="left" w:pos="2329"/>
              </w:tabs>
            </w:pPr>
            <w:r>
              <w:t>Guided project</w:t>
            </w:r>
            <w:r w:rsidR="00062592">
              <w:t>, calculations and conclusions</w:t>
            </w:r>
            <w:r>
              <w:t>=</w:t>
            </w:r>
          </w:p>
          <w:p w14:paraId="315FB4E1" w14:textId="5D0E1E25" w:rsidR="005A0BF5" w:rsidRPr="00770E01" w:rsidRDefault="005A0BF5" w:rsidP="005A0BF5">
            <w:pPr>
              <w:tabs>
                <w:tab w:val="left" w:pos="2329"/>
              </w:tabs>
              <w:rPr>
                <w:rFonts w:cs="Arial"/>
                <w:strike/>
                <w:szCs w:val="20"/>
              </w:rPr>
            </w:pPr>
            <w:r w:rsidRPr="00770E01">
              <w:t>1 hour</w:t>
            </w:r>
          </w:p>
        </w:tc>
      </w:tr>
      <w:tr w:rsidR="00135F7B" w:rsidRPr="00842155" w14:paraId="0A34B03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166FB7" w14:textId="77777777" w:rsidR="00135F7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C883E3"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0789574"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7D0A2B86" w14:textId="3FC3513A" w:rsidR="00135F7B" w:rsidRPr="00842155" w:rsidRDefault="0057431C" w:rsidP="002522B3">
            <w:pPr>
              <w:tabs>
                <w:tab w:val="left" w:pos="2329"/>
              </w:tabs>
              <w:rPr>
                <w:rFonts w:cs="Arial"/>
                <w:b/>
                <w:szCs w:val="20"/>
              </w:rPr>
            </w:pPr>
            <w:r>
              <w:rPr>
                <w:rFonts w:cs="Arial"/>
                <w:b/>
                <w:szCs w:val="20"/>
              </w:rPr>
              <w:t>5 hours</w:t>
            </w:r>
          </w:p>
        </w:tc>
      </w:tr>
    </w:tbl>
    <w:p w14:paraId="2258DD43" w14:textId="77777777" w:rsidR="005344A9" w:rsidRDefault="005344A9" w:rsidP="0020635A">
      <w:pPr>
        <w:pStyle w:val="Heading1"/>
      </w:pPr>
    </w:p>
    <w:p w14:paraId="462D1E6B" w14:textId="77777777" w:rsidR="005344A9" w:rsidRDefault="4948C66D" w:rsidP="0020635A">
      <w:pPr>
        <w:pStyle w:val="Heading1"/>
      </w:pPr>
      <w:r>
        <w:t>Faculty Notes</w:t>
      </w:r>
    </w:p>
    <w:p w14:paraId="724D957A" w14:textId="77777777" w:rsidR="00A620EE" w:rsidRDefault="00A620EE"/>
    <w:p w14:paraId="4BF4C8DC" w14:textId="53306794" w:rsidR="00DB4448" w:rsidRDefault="00114B43">
      <w:r>
        <w:t xml:space="preserve">The </w:t>
      </w:r>
      <w:r w:rsidR="000C79F4">
        <w:t>w</w:t>
      </w:r>
      <w:r>
        <w:t>iki for this week will have different answers for each class</w:t>
      </w:r>
      <w:r w:rsidR="00D720CC">
        <w:t>,</w:t>
      </w:r>
      <w:r>
        <w:t xml:space="preserve"> depending upon their individual data set. Professors should make sure that they have all of the information necessary to complete the questions and that the equations embedded into the cells are working correctly. Students </w:t>
      </w:r>
      <w:r>
        <w:lastRenderedPageBreak/>
        <w:t>may or may not have enough information to complete the statistical analysis for their Final Project. If they do not, give them the additional time to complete before turning in. Those who do have the required information should be encouraged to have the project almost completed.</w:t>
      </w:r>
      <w:r w:rsidR="00DB4448">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EEF140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05A25099" w:rsidR="002C1641" w:rsidRPr="00842155" w:rsidRDefault="002C1641" w:rsidP="0020635A">
            <w:pPr>
              <w:pStyle w:val="WeeklyTopicHeading1"/>
            </w:pPr>
            <w:bookmarkStart w:id="13" w:name="weekfive"/>
            <w:bookmarkStart w:id="14" w:name="_Toc358980898"/>
            <w:bookmarkEnd w:id="13"/>
            <w:r w:rsidRPr="0068364F">
              <w:lastRenderedPageBreak/>
              <w:t xml:space="preserve">Week </w:t>
            </w:r>
            <w:r>
              <w:t>Five</w:t>
            </w:r>
            <w:r w:rsidRPr="0068364F">
              <w:t xml:space="preserve">: </w:t>
            </w:r>
            <w:r w:rsidR="00FE4458" w:rsidRPr="00FE4458">
              <w:t>Advanced Statistical Analyses</w:t>
            </w:r>
            <w:bookmarkEnd w:id="14"/>
          </w:p>
        </w:tc>
        <w:tc>
          <w:tcPr>
            <w:tcW w:w="1440" w:type="dxa"/>
            <w:tcBorders>
              <w:left w:val="nil"/>
              <w:bottom w:val="single" w:sz="4" w:space="0" w:color="000000" w:themeColor="text1"/>
              <w:right w:val="nil"/>
            </w:tcBorders>
            <w:shd w:val="clear" w:color="auto" w:fill="BF2C37"/>
          </w:tcPr>
          <w:p w14:paraId="5B8B558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614282F" w14:textId="77777777" w:rsidTr="00B5719F">
        <w:tc>
          <w:tcPr>
            <w:tcW w:w="10170" w:type="dxa"/>
            <w:gridSpan w:val="2"/>
            <w:tcBorders>
              <w:bottom w:val="single" w:sz="4" w:space="0" w:color="auto"/>
              <w:right w:val="nil"/>
            </w:tcBorders>
            <w:shd w:val="clear" w:color="auto" w:fill="D8D9DA"/>
            <w:tcMar>
              <w:top w:w="115" w:type="dxa"/>
              <w:left w:w="115" w:type="dxa"/>
              <w:bottom w:w="115" w:type="dxa"/>
              <w:right w:w="115" w:type="dxa"/>
            </w:tcMar>
          </w:tcPr>
          <w:p w14:paraId="24DFF350"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auto"/>
            </w:tcBorders>
            <w:shd w:val="clear" w:color="auto" w:fill="D8D9DA"/>
          </w:tcPr>
          <w:p w14:paraId="3E860254"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5719F" w:rsidRPr="00842155" w14:paraId="7305117F" w14:textId="77777777" w:rsidTr="00B5719F">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E565A7B" w14:textId="3987979D" w:rsidR="00B5719F" w:rsidRPr="00842155" w:rsidRDefault="00B5719F" w:rsidP="00B5719F">
            <w:pPr>
              <w:pStyle w:val="ObjectiveBullet"/>
              <w:numPr>
                <w:ilvl w:val="1"/>
                <w:numId w:val="11"/>
              </w:numPr>
              <w:tabs>
                <w:tab w:val="clear" w:pos="0"/>
              </w:tabs>
            </w:pPr>
            <w:r>
              <w:rPr>
                <w:color w:val="000000"/>
              </w:rPr>
              <w:t>Evaluate the variance of a dataset using ANOVA.</w:t>
            </w:r>
          </w:p>
        </w:tc>
        <w:tc>
          <w:tcPr>
            <w:tcW w:w="2880" w:type="dxa"/>
            <w:gridSpan w:val="2"/>
            <w:tcBorders>
              <w:top w:val="single" w:sz="4" w:space="0" w:color="auto"/>
              <w:left w:val="single" w:sz="4" w:space="0" w:color="auto"/>
              <w:bottom w:val="single" w:sz="4" w:space="0" w:color="auto"/>
              <w:right w:val="single" w:sz="4" w:space="0" w:color="auto"/>
            </w:tcBorders>
          </w:tcPr>
          <w:p w14:paraId="11D9FE7F" w14:textId="5C45EA27" w:rsidR="00B5719F" w:rsidRPr="00842155" w:rsidRDefault="00B5719F" w:rsidP="00B5719F">
            <w:pPr>
              <w:tabs>
                <w:tab w:val="left" w:pos="0"/>
                <w:tab w:val="left" w:pos="3720"/>
              </w:tabs>
              <w:outlineLvl w:val="0"/>
              <w:rPr>
                <w:rFonts w:cs="Arial"/>
                <w:szCs w:val="20"/>
              </w:rPr>
            </w:pPr>
            <w:r>
              <w:t>CLO3, CLO4, CLO5</w:t>
            </w:r>
          </w:p>
        </w:tc>
      </w:tr>
      <w:tr w:rsidR="00B5719F" w:rsidRPr="00842155" w14:paraId="6A281664" w14:textId="77777777" w:rsidTr="00B5719F">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247D1A4B" w14:textId="21D03941" w:rsidR="00B5719F" w:rsidRPr="00842155" w:rsidRDefault="00B5719F" w:rsidP="00B5719F">
            <w:pPr>
              <w:pStyle w:val="ObjectiveBullet"/>
              <w:numPr>
                <w:ilvl w:val="1"/>
                <w:numId w:val="11"/>
              </w:numPr>
            </w:pPr>
            <w:r>
              <w:rPr>
                <w:color w:val="000000"/>
              </w:rPr>
              <w:t xml:space="preserve">Perform </w:t>
            </w:r>
            <w:r w:rsidRPr="000C79F4">
              <w:rPr>
                <w:i/>
                <w:color w:val="000000"/>
              </w:rPr>
              <w:t>F</w:t>
            </w:r>
            <w:r>
              <w:rPr>
                <w:color w:val="000000"/>
              </w:rPr>
              <w:t>-ratio and sum of squares calculations.</w:t>
            </w:r>
          </w:p>
        </w:tc>
        <w:tc>
          <w:tcPr>
            <w:tcW w:w="2880" w:type="dxa"/>
            <w:gridSpan w:val="2"/>
            <w:tcBorders>
              <w:top w:val="single" w:sz="4" w:space="0" w:color="auto"/>
              <w:left w:val="single" w:sz="4" w:space="0" w:color="auto"/>
              <w:bottom w:val="single" w:sz="4" w:space="0" w:color="auto"/>
              <w:right w:val="single" w:sz="4" w:space="0" w:color="auto"/>
            </w:tcBorders>
          </w:tcPr>
          <w:p w14:paraId="6E666B1C" w14:textId="0134B06A" w:rsidR="00B5719F" w:rsidRPr="00842155" w:rsidRDefault="00B5719F" w:rsidP="00B5719F">
            <w:pPr>
              <w:tabs>
                <w:tab w:val="left" w:pos="0"/>
                <w:tab w:val="left" w:pos="3720"/>
              </w:tabs>
              <w:outlineLvl w:val="0"/>
              <w:rPr>
                <w:rFonts w:cs="Arial"/>
                <w:szCs w:val="20"/>
              </w:rPr>
            </w:pPr>
            <w:r>
              <w:t>CLO3, CLO4, CLO5</w:t>
            </w:r>
          </w:p>
        </w:tc>
      </w:tr>
      <w:tr w:rsidR="00B5719F" w:rsidRPr="00842155" w14:paraId="422E63D8" w14:textId="77777777" w:rsidTr="00B5719F">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1EEFF909" w14:textId="4C313693" w:rsidR="00B5719F" w:rsidRPr="00842155" w:rsidRDefault="00B5719F" w:rsidP="00B5719F">
            <w:pPr>
              <w:pStyle w:val="ObjectiveBullet"/>
              <w:numPr>
                <w:ilvl w:val="1"/>
                <w:numId w:val="11"/>
              </w:numPr>
            </w:pPr>
            <w:r>
              <w:rPr>
                <w:color w:val="000000"/>
              </w:rPr>
              <w:t xml:space="preserve">Evaluate data using the </w:t>
            </w:r>
            <w:r w:rsidRPr="000C79F4">
              <w:rPr>
                <w:i/>
                <w:color w:val="000000"/>
              </w:rPr>
              <w:t>F</w:t>
            </w:r>
            <w:r>
              <w:rPr>
                <w:color w:val="000000"/>
              </w:rPr>
              <w:t xml:space="preserve"> distribution.</w:t>
            </w:r>
          </w:p>
        </w:tc>
        <w:tc>
          <w:tcPr>
            <w:tcW w:w="2880" w:type="dxa"/>
            <w:gridSpan w:val="2"/>
            <w:tcBorders>
              <w:top w:val="single" w:sz="4" w:space="0" w:color="auto"/>
              <w:left w:val="single" w:sz="4" w:space="0" w:color="auto"/>
              <w:bottom w:val="single" w:sz="4" w:space="0" w:color="auto"/>
              <w:right w:val="single" w:sz="4" w:space="0" w:color="auto"/>
            </w:tcBorders>
          </w:tcPr>
          <w:p w14:paraId="773187A9" w14:textId="5D60889B" w:rsidR="00B5719F" w:rsidRPr="00842155" w:rsidRDefault="00B5719F" w:rsidP="00B5719F">
            <w:pPr>
              <w:tabs>
                <w:tab w:val="left" w:pos="0"/>
                <w:tab w:val="left" w:pos="3720"/>
              </w:tabs>
              <w:outlineLvl w:val="0"/>
              <w:rPr>
                <w:rFonts w:cs="Arial"/>
                <w:szCs w:val="20"/>
              </w:rPr>
            </w:pPr>
            <w:r>
              <w:t>CLO1, CLO3, CLO4</w:t>
            </w:r>
          </w:p>
        </w:tc>
      </w:tr>
      <w:tr w:rsidR="00B5719F" w:rsidRPr="00842155" w14:paraId="526F71E1" w14:textId="77777777" w:rsidTr="00B5719F">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5225EC55" w14:textId="17077594" w:rsidR="00B5719F" w:rsidRPr="00842155" w:rsidRDefault="00B5719F" w:rsidP="00B5719F">
            <w:pPr>
              <w:pStyle w:val="ObjectiveBullet"/>
              <w:numPr>
                <w:ilvl w:val="1"/>
                <w:numId w:val="11"/>
              </w:numPr>
            </w:pPr>
            <w:r>
              <w:rPr>
                <w:color w:val="000000"/>
              </w:rPr>
              <w:t>Describe the difference between interactions and dependence of variables.</w:t>
            </w:r>
          </w:p>
        </w:tc>
        <w:tc>
          <w:tcPr>
            <w:tcW w:w="2880" w:type="dxa"/>
            <w:gridSpan w:val="2"/>
            <w:tcBorders>
              <w:top w:val="single" w:sz="4" w:space="0" w:color="auto"/>
              <w:left w:val="single" w:sz="4" w:space="0" w:color="auto"/>
              <w:bottom w:val="single" w:sz="4" w:space="0" w:color="auto"/>
              <w:right w:val="single" w:sz="4" w:space="0" w:color="auto"/>
            </w:tcBorders>
          </w:tcPr>
          <w:p w14:paraId="13E850C6" w14:textId="5B6581B1" w:rsidR="00B5719F" w:rsidRPr="00842155" w:rsidRDefault="00B5719F" w:rsidP="00B5719F">
            <w:pPr>
              <w:tabs>
                <w:tab w:val="left" w:pos="0"/>
                <w:tab w:val="left" w:pos="3720"/>
              </w:tabs>
              <w:outlineLvl w:val="0"/>
              <w:rPr>
                <w:rFonts w:cs="Arial"/>
                <w:szCs w:val="20"/>
              </w:rPr>
            </w:pPr>
            <w:r>
              <w:t>CLO1, CLO3</w:t>
            </w:r>
          </w:p>
        </w:tc>
      </w:tr>
      <w:tr w:rsidR="00B5719F" w:rsidRPr="00842155" w14:paraId="20F1FF53" w14:textId="77777777" w:rsidTr="00B5719F">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18709630" w14:textId="14366FE2" w:rsidR="00B5719F" w:rsidRPr="00842155" w:rsidRDefault="00B5719F" w:rsidP="00B5719F">
            <w:pPr>
              <w:pStyle w:val="ObjectiveBullet"/>
              <w:numPr>
                <w:ilvl w:val="1"/>
                <w:numId w:val="11"/>
              </w:numPr>
            </w:pPr>
            <w:r>
              <w:rPr>
                <w:color w:val="000000"/>
              </w:rPr>
              <w:t>Perform a chi-square analysis.</w:t>
            </w:r>
          </w:p>
        </w:tc>
        <w:tc>
          <w:tcPr>
            <w:tcW w:w="2880" w:type="dxa"/>
            <w:gridSpan w:val="2"/>
            <w:tcBorders>
              <w:top w:val="single" w:sz="4" w:space="0" w:color="auto"/>
              <w:left w:val="single" w:sz="4" w:space="0" w:color="auto"/>
              <w:bottom w:val="single" w:sz="4" w:space="0" w:color="auto"/>
              <w:right w:val="single" w:sz="4" w:space="0" w:color="auto"/>
            </w:tcBorders>
          </w:tcPr>
          <w:p w14:paraId="323E73EC" w14:textId="602D515E" w:rsidR="00B5719F" w:rsidRPr="00842155" w:rsidRDefault="00B5719F" w:rsidP="00B5719F">
            <w:pPr>
              <w:tabs>
                <w:tab w:val="left" w:pos="0"/>
                <w:tab w:val="left" w:pos="3720"/>
              </w:tabs>
              <w:outlineLvl w:val="0"/>
              <w:rPr>
                <w:rFonts w:cs="Arial"/>
                <w:szCs w:val="20"/>
              </w:rPr>
            </w:pPr>
            <w:r>
              <w:t>CLO3, CLO4, CLO5</w:t>
            </w:r>
          </w:p>
        </w:tc>
      </w:tr>
      <w:tr w:rsidR="00B5719F" w:rsidRPr="00842155" w14:paraId="61EE2E92" w14:textId="77777777" w:rsidTr="00B5719F">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7EDCDDC7" w14:textId="076EDEA9" w:rsidR="00B5719F" w:rsidRPr="00842155" w:rsidRDefault="00B5719F" w:rsidP="00B5719F">
            <w:pPr>
              <w:pStyle w:val="ObjectiveBullet"/>
              <w:numPr>
                <w:ilvl w:val="1"/>
                <w:numId w:val="11"/>
              </w:numPr>
            </w:pPr>
            <w:r>
              <w:rPr>
                <w:color w:val="000000"/>
              </w:rPr>
              <w:t>Perform a binomial test.</w:t>
            </w:r>
          </w:p>
        </w:tc>
        <w:tc>
          <w:tcPr>
            <w:tcW w:w="2880" w:type="dxa"/>
            <w:gridSpan w:val="2"/>
            <w:tcBorders>
              <w:top w:val="single" w:sz="4" w:space="0" w:color="auto"/>
              <w:left w:val="single" w:sz="4" w:space="0" w:color="auto"/>
              <w:bottom w:val="single" w:sz="4" w:space="0" w:color="auto"/>
              <w:right w:val="single" w:sz="4" w:space="0" w:color="auto"/>
            </w:tcBorders>
          </w:tcPr>
          <w:p w14:paraId="7A351832" w14:textId="45977CD5" w:rsidR="00B5719F" w:rsidRPr="00842155" w:rsidRDefault="00B5719F" w:rsidP="00B5719F">
            <w:pPr>
              <w:tabs>
                <w:tab w:val="left" w:pos="0"/>
                <w:tab w:val="left" w:pos="3720"/>
              </w:tabs>
              <w:outlineLvl w:val="0"/>
              <w:rPr>
                <w:rFonts w:cs="Arial"/>
                <w:szCs w:val="20"/>
              </w:rPr>
            </w:pPr>
            <w:r>
              <w:t>CLO3, CLO4, CLO5</w:t>
            </w:r>
          </w:p>
        </w:tc>
      </w:tr>
      <w:tr w:rsidR="00B5719F" w:rsidRPr="00842155" w14:paraId="65CAFB20" w14:textId="77777777" w:rsidTr="00B5719F">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290D903E" w14:textId="4360BDA8" w:rsidR="00B5719F" w:rsidRPr="00842155" w:rsidRDefault="00B5719F" w:rsidP="00B5719F">
            <w:pPr>
              <w:pStyle w:val="ObjectiveBullet"/>
              <w:numPr>
                <w:ilvl w:val="1"/>
                <w:numId w:val="11"/>
              </w:numPr>
            </w:pPr>
            <w:r>
              <w:rPr>
                <w:color w:val="000000"/>
              </w:rPr>
              <w:t>Evaluate which statistical test should be used based on the dataset and objectives of real-world research studies.</w:t>
            </w:r>
          </w:p>
        </w:tc>
        <w:tc>
          <w:tcPr>
            <w:tcW w:w="2880" w:type="dxa"/>
            <w:gridSpan w:val="2"/>
            <w:tcBorders>
              <w:top w:val="single" w:sz="4" w:space="0" w:color="auto"/>
              <w:left w:val="single" w:sz="4" w:space="0" w:color="auto"/>
              <w:bottom w:val="single" w:sz="4" w:space="0" w:color="auto"/>
              <w:right w:val="single" w:sz="4" w:space="0" w:color="auto"/>
            </w:tcBorders>
          </w:tcPr>
          <w:p w14:paraId="08635545" w14:textId="5F9CD09E" w:rsidR="00B5719F" w:rsidRPr="00842155" w:rsidRDefault="00B5719F" w:rsidP="00B5719F">
            <w:pPr>
              <w:tabs>
                <w:tab w:val="left" w:pos="0"/>
                <w:tab w:val="left" w:pos="3720"/>
              </w:tabs>
              <w:outlineLvl w:val="0"/>
              <w:rPr>
                <w:rFonts w:cs="Arial"/>
                <w:szCs w:val="20"/>
              </w:rPr>
            </w:pPr>
            <w:r>
              <w:t>CLO1, CLO2, CLO3, CLO4, CLO5</w:t>
            </w:r>
          </w:p>
        </w:tc>
      </w:tr>
      <w:tr w:rsidR="00557340" w:rsidRPr="00842155" w14:paraId="27570779" w14:textId="77777777" w:rsidTr="00B5719F">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08B91C48"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7E9C3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543BF4AC"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1B264CA5"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B5719F" w:rsidRPr="00842155" w14:paraId="63755FA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58E69C5" w14:textId="4B3CC666" w:rsidR="00B5719F" w:rsidRDefault="00FE4458" w:rsidP="00B5719F">
            <w:pPr>
              <w:rPr>
                <w:color w:val="000000"/>
              </w:rPr>
            </w:pPr>
            <w:r>
              <w:rPr>
                <w:b/>
                <w:color w:val="000000"/>
              </w:rPr>
              <w:t>Required Readings</w:t>
            </w:r>
          </w:p>
          <w:p w14:paraId="7B61E64A" w14:textId="77777777" w:rsidR="00F80ADB" w:rsidRDefault="00F80ADB" w:rsidP="00B5719F">
            <w:pPr>
              <w:rPr>
                <w:b/>
                <w:color w:val="000000"/>
              </w:rPr>
            </w:pPr>
          </w:p>
          <w:p w14:paraId="337C7426" w14:textId="1D8D79C0" w:rsidR="00B5719F" w:rsidRDefault="00B5719F" w:rsidP="00B5719F">
            <w:pPr>
              <w:rPr>
                <w:color w:val="000000"/>
              </w:rPr>
            </w:pPr>
            <w:r>
              <w:rPr>
                <w:b/>
                <w:color w:val="000000"/>
              </w:rPr>
              <w:t>Read</w:t>
            </w:r>
            <w:r>
              <w:rPr>
                <w:color w:val="000000"/>
              </w:rPr>
              <w:t xml:space="preserve"> the following </w:t>
            </w:r>
            <w:r w:rsidR="00FE4458">
              <w:rPr>
                <w:color w:val="000000"/>
              </w:rPr>
              <w:t xml:space="preserve">sections and </w:t>
            </w:r>
            <w:r>
              <w:rPr>
                <w:color w:val="000000"/>
              </w:rPr>
              <w:t xml:space="preserve">chapters of </w:t>
            </w:r>
            <w:r>
              <w:rPr>
                <w:i/>
                <w:color w:val="000000"/>
              </w:rPr>
              <w:t>Statistics for the Behavioral Sciences</w:t>
            </w:r>
            <w:r>
              <w:rPr>
                <w:color w:val="000000"/>
              </w:rPr>
              <w:t>:</w:t>
            </w:r>
          </w:p>
          <w:p w14:paraId="46DA8F42" w14:textId="77777777" w:rsidR="00F80ADB" w:rsidRDefault="00F80ADB" w:rsidP="00B5719F">
            <w:pPr>
              <w:rPr>
                <w:color w:val="000000"/>
              </w:rPr>
            </w:pPr>
          </w:p>
          <w:p w14:paraId="48809784" w14:textId="03028C62" w:rsidR="00B5719F" w:rsidRPr="00EB7A77" w:rsidRDefault="00EB00C8" w:rsidP="000C79F4">
            <w:pPr>
              <w:pStyle w:val="AssignmentsLevel1"/>
              <w:numPr>
                <w:ilvl w:val="0"/>
                <w:numId w:val="33"/>
              </w:numPr>
              <w:pBdr>
                <w:top w:val="nil"/>
                <w:left w:val="nil"/>
                <w:bottom w:val="nil"/>
                <w:right w:val="nil"/>
                <w:between w:val="nil"/>
              </w:pBdr>
              <w:ind w:left="395"/>
            </w:pPr>
            <w:r w:rsidRPr="000C79F4">
              <w:t xml:space="preserve">Ch. 12 “Introduction to Analysis of Variance” </w:t>
            </w:r>
            <w:r w:rsidR="00D720CC" w:rsidRPr="000C79F4">
              <w:t>S</w:t>
            </w:r>
            <w:r w:rsidR="00B5719F" w:rsidRPr="000C79F4">
              <w:t>ections 12.1</w:t>
            </w:r>
            <w:r w:rsidRPr="000C79F4">
              <w:t xml:space="preserve"> to </w:t>
            </w:r>
            <w:r w:rsidR="00B5719F" w:rsidRPr="000C79F4">
              <w:t xml:space="preserve">12.5 &amp; 12.7 </w:t>
            </w:r>
          </w:p>
          <w:p w14:paraId="08418843" w14:textId="467996C3" w:rsidR="00B5719F" w:rsidRPr="00EB7A77" w:rsidRDefault="00B5719F" w:rsidP="000C79F4">
            <w:pPr>
              <w:pStyle w:val="AssignmentsLevel1"/>
              <w:numPr>
                <w:ilvl w:val="0"/>
                <w:numId w:val="33"/>
              </w:numPr>
              <w:pBdr>
                <w:top w:val="nil"/>
                <w:left w:val="nil"/>
                <w:bottom w:val="nil"/>
                <w:right w:val="nil"/>
                <w:between w:val="nil"/>
              </w:pBdr>
              <w:ind w:left="395"/>
            </w:pPr>
            <w:r w:rsidRPr="000C79F4">
              <w:t xml:space="preserve">Ch. 13 </w:t>
            </w:r>
            <w:r w:rsidR="00FE4458" w:rsidRPr="000C79F4">
              <w:t>“Repeated-Measures Analysis of Variance (ANOVA)”</w:t>
            </w:r>
          </w:p>
          <w:p w14:paraId="0BE9B73C" w14:textId="77777777" w:rsidR="00FE4458" w:rsidRPr="00EB7A77" w:rsidRDefault="00B5719F" w:rsidP="000C79F4">
            <w:pPr>
              <w:pStyle w:val="AssignmentsLevel1"/>
              <w:numPr>
                <w:ilvl w:val="0"/>
                <w:numId w:val="33"/>
              </w:numPr>
              <w:pBdr>
                <w:top w:val="nil"/>
                <w:left w:val="nil"/>
                <w:bottom w:val="nil"/>
                <w:right w:val="nil"/>
                <w:between w:val="nil"/>
              </w:pBdr>
              <w:ind w:left="395"/>
            </w:pPr>
            <w:r w:rsidRPr="000C79F4">
              <w:t xml:space="preserve">Ch. 14 </w:t>
            </w:r>
            <w:r w:rsidR="00FE4458" w:rsidRPr="000C79F4">
              <w:t>“Two-Factor Analysis of Variance (Independent Measures)”</w:t>
            </w:r>
          </w:p>
          <w:p w14:paraId="7AD310D6" w14:textId="13D0497F" w:rsidR="00FE4458" w:rsidRPr="00EB7A77" w:rsidRDefault="00EB00C8" w:rsidP="000C79F4">
            <w:pPr>
              <w:pStyle w:val="AssignmentsLevel1"/>
              <w:numPr>
                <w:ilvl w:val="0"/>
                <w:numId w:val="33"/>
              </w:numPr>
              <w:pBdr>
                <w:top w:val="nil"/>
                <w:left w:val="nil"/>
                <w:bottom w:val="nil"/>
                <w:right w:val="nil"/>
                <w:between w:val="nil"/>
              </w:pBdr>
              <w:ind w:left="395"/>
            </w:pPr>
            <w:r w:rsidRPr="000C79F4">
              <w:t xml:space="preserve">Ch. 17 </w:t>
            </w:r>
            <w:r w:rsidRPr="00EB7A77">
              <w:t>“</w:t>
            </w:r>
            <w:r w:rsidRPr="000C79F4">
              <w:t>The Chi-Square Statistic: Tests for Goodness of Fit and Independence</w:t>
            </w:r>
            <w:r w:rsidRPr="00EB7A77">
              <w:t>”</w:t>
            </w:r>
            <w:r w:rsidRPr="000C79F4">
              <w:t xml:space="preserve"> </w:t>
            </w:r>
            <w:r w:rsidR="00D720CC" w:rsidRPr="000C79F4">
              <w:t>S</w:t>
            </w:r>
            <w:r w:rsidR="00FE4458" w:rsidRPr="000C79F4">
              <w:t>ections 17.2</w:t>
            </w:r>
            <w:r w:rsidRPr="000C79F4">
              <w:t xml:space="preserve"> to </w:t>
            </w:r>
            <w:r w:rsidR="00FE4458" w:rsidRPr="000C79F4">
              <w:t xml:space="preserve">17.5 </w:t>
            </w:r>
          </w:p>
          <w:p w14:paraId="22E540EB" w14:textId="38A041F7" w:rsidR="00FE4458" w:rsidRDefault="00EB00C8" w:rsidP="000C79F4">
            <w:pPr>
              <w:pStyle w:val="AssignmentsLevel1"/>
              <w:numPr>
                <w:ilvl w:val="0"/>
                <w:numId w:val="33"/>
              </w:numPr>
              <w:pBdr>
                <w:top w:val="nil"/>
                <w:left w:val="nil"/>
                <w:bottom w:val="nil"/>
                <w:right w:val="nil"/>
                <w:between w:val="nil"/>
              </w:pBdr>
              <w:ind w:left="395"/>
            </w:pPr>
            <w:r w:rsidRPr="000C79F4">
              <w:t>Ch. 18 “The</w:t>
            </w:r>
            <w:r w:rsidRPr="000C79F4">
              <w:rPr>
                <w:color w:val="000000"/>
              </w:rPr>
              <w:t xml:space="preserve"> Binomial Test</w:t>
            </w:r>
            <w:r w:rsidRPr="00EB7A77">
              <w:rPr>
                <w:color w:val="000000"/>
              </w:rPr>
              <w:t xml:space="preserve">” </w:t>
            </w:r>
            <w:r w:rsidR="00D720CC">
              <w:rPr>
                <w:color w:val="000000"/>
              </w:rPr>
              <w:t>S</w:t>
            </w:r>
            <w:r w:rsidR="00FE4458" w:rsidRPr="00EB7A77">
              <w:rPr>
                <w:color w:val="000000"/>
              </w:rPr>
              <w:t>ections 18.1, 18.2</w:t>
            </w:r>
            <w:r w:rsidR="00FE4458">
              <w:rPr>
                <w:color w:val="000000"/>
              </w:rPr>
              <w:t xml:space="preserve"> &amp; 18.4</w:t>
            </w:r>
          </w:p>
          <w:p w14:paraId="5A4DD8BC" w14:textId="77777777" w:rsidR="00FE4458" w:rsidRDefault="00FE4458" w:rsidP="00FE4458">
            <w:pPr>
              <w:widowControl w:val="0"/>
              <w:pBdr>
                <w:top w:val="nil"/>
                <w:left w:val="nil"/>
                <w:bottom w:val="nil"/>
                <w:right w:val="nil"/>
                <w:between w:val="nil"/>
              </w:pBdr>
            </w:pPr>
          </w:p>
          <w:p w14:paraId="639AE3F2" w14:textId="77777777" w:rsidR="00FE4458" w:rsidRDefault="00FE4458" w:rsidP="00FE4458">
            <w:pPr>
              <w:rPr>
                <w:color w:val="000000"/>
              </w:rPr>
            </w:pPr>
            <w:r>
              <w:rPr>
                <w:b/>
                <w:color w:val="000000"/>
              </w:rPr>
              <w:t xml:space="preserve">Read </w:t>
            </w:r>
            <w:r>
              <w:rPr>
                <w:color w:val="000000"/>
              </w:rPr>
              <w:t>the following from Richland Community College:</w:t>
            </w:r>
          </w:p>
          <w:p w14:paraId="2E45E84D" w14:textId="77777777" w:rsidR="00D720CC" w:rsidRDefault="00D720CC" w:rsidP="00FE4458">
            <w:pPr>
              <w:rPr>
                <w:color w:val="000000"/>
              </w:rPr>
            </w:pPr>
          </w:p>
          <w:p w14:paraId="32E3DE78" w14:textId="4B19DF7A" w:rsidR="00FE4458" w:rsidRDefault="00FE4458" w:rsidP="00A620EE">
            <w:pPr>
              <w:pStyle w:val="ListParagraph"/>
              <w:numPr>
                <w:ilvl w:val="0"/>
                <w:numId w:val="39"/>
              </w:numPr>
              <w:ind w:left="395"/>
              <w:rPr>
                <w:color w:val="000000"/>
              </w:rPr>
            </w:pPr>
            <w:r w:rsidRPr="000C79F4">
              <w:rPr>
                <w:color w:val="000000"/>
              </w:rPr>
              <w:t>“</w:t>
            </w:r>
            <w:hyperlink r:id="rId41" w:history="1">
              <w:r>
                <w:rPr>
                  <w:rStyle w:val="Hyperlink"/>
                </w:rPr>
                <w:t>Stats</w:t>
              </w:r>
              <w:r w:rsidRPr="00B5719F">
                <w:rPr>
                  <w:rStyle w:val="Hyperlink"/>
                </w:rPr>
                <w:t>: Goodness</w:t>
              </w:r>
              <w:r>
                <w:rPr>
                  <w:rStyle w:val="Hyperlink"/>
                </w:rPr>
                <w:t>-</w:t>
              </w:r>
              <w:r w:rsidRPr="00B5719F">
                <w:rPr>
                  <w:rStyle w:val="Hyperlink"/>
                </w:rPr>
                <w:t>of</w:t>
              </w:r>
              <w:r>
                <w:rPr>
                  <w:rStyle w:val="Hyperlink"/>
                </w:rPr>
                <w:t>-f</w:t>
              </w:r>
              <w:r w:rsidRPr="00B5719F">
                <w:rPr>
                  <w:rStyle w:val="Hyperlink"/>
                </w:rPr>
                <w:t>it Test</w:t>
              </w:r>
            </w:hyperlink>
            <w:r w:rsidRPr="00FE4458">
              <w:rPr>
                <w:color w:val="000000"/>
              </w:rPr>
              <w:t>”</w:t>
            </w:r>
          </w:p>
          <w:p w14:paraId="0BACDD6C" w14:textId="056D1290" w:rsidR="00FE4458" w:rsidRPr="00842155" w:rsidRDefault="00FE4458" w:rsidP="00A620EE">
            <w:pPr>
              <w:pStyle w:val="ListParagraph"/>
              <w:widowControl w:val="0"/>
              <w:numPr>
                <w:ilvl w:val="0"/>
                <w:numId w:val="39"/>
              </w:numPr>
              <w:pBdr>
                <w:top w:val="nil"/>
                <w:left w:val="nil"/>
                <w:bottom w:val="nil"/>
                <w:right w:val="nil"/>
                <w:between w:val="nil"/>
              </w:pBdr>
              <w:ind w:left="395"/>
            </w:pPr>
            <w:r w:rsidRPr="00FE4458">
              <w:rPr>
                <w:color w:val="000000"/>
              </w:rPr>
              <w:t>“</w:t>
            </w:r>
            <w:hyperlink r:id="rId42" w:history="1">
              <w:r>
                <w:rPr>
                  <w:rStyle w:val="Hyperlink"/>
                </w:rPr>
                <w:t>Stats: Test</w:t>
              </w:r>
              <w:r w:rsidRPr="00B5719F">
                <w:rPr>
                  <w:rStyle w:val="Hyperlink"/>
                </w:rPr>
                <w:t xml:space="preserve"> for Independence</w:t>
              </w:r>
            </w:hyperlink>
            <w:r w:rsidRPr="00FE4458">
              <w:rPr>
                <w:color w:val="000000"/>
              </w:rPr>
              <w:t>”</w:t>
            </w:r>
          </w:p>
        </w:tc>
        <w:tc>
          <w:tcPr>
            <w:tcW w:w="1440" w:type="dxa"/>
            <w:tcBorders>
              <w:left w:val="single" w:sz="4" w:space="0" w:color="000000" w:themeColor="text1"/>
            </w:tcBorders>
            <w:shd w:val="clear" w:color="auto" w:fill="FFFFFF" w:themeFill="background1"/>
          </w:tcPr>
          <w:p w14:paraId="01B72C77" w14:textId="560EEE94" w:rsidR="00B5719F" w:rsidRPr="009F6FAF" w:rsidRDefault="00B5719F" w:rsidP="00B5719F">
            <w:pPr>
              <w:rPr>
                <w:rFonts w:cs="Arial"/>
                <w:szCs w:val="20"/>
              </w:rPr>
            </w:pPr>
            <w:r>
              <w:t>5.1, 5.2, 5.3, 5.4</w:t>
            </w:r>
            <w:r w:rsidR="00FE4458">
              <w:t>. 5.5, 5.6</w:t>
            </w:r>
          </w:p>
        </w:tc>
        <w:tc>
          <w:tcPr>
            <w:tcW w:w="1440" w:type="dxa"/>
            <w:tcBorders>
              <w:left w:val="single" w:sz="4" w:space="0" w:color="000000" w:themeColor="text1"/>
            </w:tcBorders>
            <w:shd w:val="clear" w:color="auto" w:fill="FFFFFF" w:themeFill="background1"/>
          </w:tcPr>
          <w:p w14:paraId="6B31757E" w14:textId="32373224" w:rsidR="00B5719F" w:rsidRPr="009F6FAF" w:rsidRDefault="00B5719F" w:rsidP="00B5719F">
            <w:pPr>
              <w:rPr>
                <w:rFonts w:cs="Arial"/>
                <w:szCs w:val="20"/>
              </w:rPr>
            </w:pPr>
          </w:p>
        </w:tc>
      </w:tr>
      <w:tr w:rsidR="00B5719F" w:rsidRPr="007F339F" w14:paraId="51E0379D" w14:textId="77777777" w:rsidTr="4948C66D">
        <w:tc>
          <w:tcPr>
            <w:tcW w:w="10170" w:type="dxa"/>
            <w:gridSpan w:val="2"/>
            <w:tcMar>
              <w:top w:w="115" w:type="dxa"/>
              <w:left w:w="115" w:type="dxa"/>
              <w:bottom w:w="115" w:type="dxa"/>
              <w:right w:w="115" w:type="dxa"/>
            </w:tcMar>
          </w:tcPr>
          <w:p w14:paraId="029FDDDA" w14:textId="0928AA5B" w:rsidR="009729CA" w:rsidRDefault="009729CA" w:rsidP="009729CA">
            <w:pPr>
              <w:tabs>
                <w:tab w:val="left" w:pos="2329"/>
              </w:tabs>
              <w:rPr>
                <w:b/>
              </w:rPr>
            </w:pPr>
            <w:r>
              <w:rPr>
                <w:b/>
              </w:rPr>
              <w:lastRenderedPageBreak/>
              <w:t>Assignment Preparation</w:t>
            </w:r>
          </w:p>
          <w:p w14:paraId="781C0F64" w14:textId="67876138" w:rsidR="00B440AD" w:rsidRDefault="00B440AD" w:rsidP="009729CA">
            <w:pPr>
              <w:tabs>
                <w:tab w:val="left" w:pos="2329"/>
              </w:tabs>
              <w:rPr>
                <w:b/>
              </w:rPr>
            </w:pPr>
          </w:p>
          <w:p w14:paraId="4FA97EC7" w14:textId="47FD37B6" w:rsidR="00B440AD" w:rsidRPr="00B440AD" w:rsidRDefault="00B440AD" w:rsidP="009729CA">
            <w:pPr>
              <w:tabs>
                <w:tab w:val="left" w:pos="2329"/>
              </w:tabs>
            </w:pPr>
            <w:r w:rsidRPr="00B440AD">
              <w:rPr>
                <w:b/>
              </w:rPr>
              <w:t xml:space="preserve">Resource: </w:t>
            </w:r>
            <w:r w:rsidRPr="00B440AD">
              <w:t>Week 5 Practice Homework Worksheet</w:t>
            </w:r>
          </w:p>
          <w:p w14:paraId="4A0EA19A" w14:textId="77777777" w:rsidR="009729CA" w:rsidRDefault="009729CA" w:rsidP="009729CA">
            <w:pPr>
              <w:tabs>
                <w:tab w:val="left" w:pos="2329"/>
              </w:tabs>
              <w:rPr>
                <w:b/>
              </w:rPr>
            </w:pPr>
          </w:p>
          <w:p w14:paraId="4801B445" w14:textId="5B214C81" w:rsidR="009729CA" w:rsidRPr="00774D94" w:rsidRDefault="009729CA" w:rsidP="009729CA">
            <w:pPr>
              <w:tabs>
                <w:tab w:val="left" w:pos="2329"/>
              </w:tabs>
            </w:pPr>
            <w:r w:rsidRPr="00E57052">
              <w:t>In preparation for this week’s assignment</w:t>
            </w:r>
            <w:r>
              <w:t xml:space="preserve">, you will complete homework problems about </w:t>
            </w:r>
            <w:r w:rsidRPr="00AD0E86">
              <w:t xml:space="preserve">ANOVA, </w:t>
            </w:r>
            <w:r w:rsidR="00D720CC">
              <w:t>c</w:t>
            </w:r>
            <w:r w:rsidRPr="00AD0E86">
              <w:t>hi-</w:t>
            </w:r>
            <w:r w:rsidR="00D720CC">
              <w:t>s</w:t>
            </w:r>
            <w:r w:rsidRPr="00AD0E86">
              <w:t xml:space="preserve">quare, and </w:t>
            </w:r>
            <w:r w:rsidR="00D720CC">
              <w:t>b</w:t>
            </w:r>
            <w:r w:rsidRPr="00AD0E86">
              <w:t xml:space="preserve">inomial </w:t>
            </w:r>
            <w:r w:rsidR="00D720CC">
              <w:t>t</w:t>
            </w:r>
            <w:r w:rsidRPr="00AD0E86">
              <w:t>ests.</w:t>
            </w:r>
            <w:r>
              <w:t xml:space="preserve"> This activity will help you practice the concepts covered in your homework assignment.</w:t>
            </w:r>
          </w:p>
          <w:p w14:paraId="046D9D60" w14:textId="77777777" w:rsidR="009729CA" w:rsidRDefault="009729CA" w:rsidP="009729CA">
            <w:pPr>
              <w:tabs>
                <w:tab w:val="left" w:pos="2329"/>
              </w:tabs>
              <w:rPr>
                <w:b/>
              </w:rPr>
            </w:pPr>
          </w:p>
          <w:p w14:paraId="7C3B2B56" w14:textId="1EDACB13" w:rsidR="009729CA" w:rsidRDefault="009729CA" w:rsidP="009729CA">
            <w:pPr>
              <w:tabs>
                <w:tab w:val="left" w:pos="2329"/>
              </w:tabs>
            </w:pPr>
            <w:r>
              <w:rPr>
                <w:b/>
              </w:rPr>
              <w:t xml:space="preserve">Complete </w:t>
            </w:r>
            <w:r>
              <w:t xml:space="preserve">the </w:t>
            </w:r>
            <w:r w:rsidR="00B440AD" w:rsidRPr="00B440AD">
              <w:t xml:space="preserve">Week 5 Practice Homework </w:t>
            </w:r>
            <w:r w:rsidR="00B440AD">
              <w:t>W</w:t>
            </w:r>
            <w:r w:rsidR="00926408">
              <w:t>o</w:t>
            </w:r>
            <w:r>
              <w:t>rksheet.</w:t>
            </w:r>
            <w:r>
              <w:rPr>
                <w:b/>
              </w:rPr>
              <w:t xml:space="preserve"> </w:t>
            </w:r>
          </w:p>
          <w:p w14:paraId="04FA7CAE" w14:textId="77777777" w:rsidR="009729CA" w:rsidRDefault="009729CA" w:rsidP="009729CA">
            <w:pPr>
              <w:tabs>
                <w:tab w:val="left" w:pos="2329"/>
              </w:tabs>
              <w:rPr>
                <w:b/>
              </w:rPr>
            </w:pPr>
          </w:p>
          <w:p w14:paraId="1581EA78" w14:textId="6AB7539D" w:rsidR="00B5719F" w:rsidRPr="00910BB9" w:rsidRDefault="005F72C1" w:rsidP="009729CA">
            <w:pPr>
              <w:tabs>
                <w:tab w:val="left" w:pos="2329"/>
              </w:tabs>
            </w:pPr>
            <w:r>
              <w:rPr>
                <w:b/>
              </w:rPr>
              <w:t xml:space="preserve">Attend </w:t>
            </w:r>
            <w:r>
              <w:t>the Adobe Connect Live Session to review the problems and ask questions.</w:t>
            </w:r>
          </w:p>
        </w:tc>
        <w:tc>
          <w:tcPr>
            <w:tcW w:w="1440" w:type="dxa"/>
            <w:tcBorders>
              <w:bottom w:val="single" w:sz="4" w:space="0" w:color="000000" w:themeColor="text1"/>
            </w:tcBorders>
          </w:tcPr>
          <w:p w14:paraId="340CAE99" w14:textId="77777777" w:rsidR="00B5719F" w:rsidRPr="009F6FAF" w:rsidRDefault="00B5719F" w:rsidP="00B5719F">
            <w:pPr>
              <w:rPr>
                <w:rFonts w:cs="Arial"/>
                <w:szCs w:val="20"/>
              </w:rPr>
            </w:pPr>
          </w:p>
        </w:tc>
        <w:tc>
          <w:tcPr>
            <w:tcW w:w="1440" w:type="dxa"/>
            <w:tcBorders>
              <w:bottom w:val="single" w:sz="4" w:space="0" w:color="000000" w:themeColor="text1"/>
            </w:tcBorders>
          </w:tcPr>
          <w:p w14:paraId="07EE1CB0" w14:textId="77777777" w:rsidR="00AD2EB1" w:rsidRDefault="00AD2EB1" w:rsidP="00AD2EB1">
            <w:r w:rsidRPr="00837770">
              <w:t>Live Discussion: lecture and discussion = 1 hour</w:t>
            </w:r>
          </w:p>
          <w:p w14:paraId="6592F57A" w14:textId="77777777" w:rsidR="00B5719F" w:rsidRPr="009F6FAF" w:rsidRDefault="00B5719F" w:rsidP="00B5719F">
            <w:pPr>
              <w:rPr>
                <w:rFonts w:cs="Arial"/>
                <w:szCs w:val="20"/>
              </w:rPr>
            </w:pPr>
          </w:p>
        </w:tc>
      </w:tr>
      <w:tr w:rsidR="00557340" w:rsidRPr="00842155" w14:paraId="23B15C29"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1FBD9480"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46F6B2CA"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0135C362"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6952B7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9729CA" w:rsidRPr="00842155" w14:paraId="475C1EB8"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7D1D75C" w14:textId="77777777" w:rsidR="009729CA" w:rsidRDefault="009729CA" w:rsidP="009729CA">
            <w:pPr>
              <w:rPr>
                <w:color w:val="000000"/>
              </w:rPr>
            </w:pPr>
            <w:r>
              <w:rPr>
                <w:b/>
                <w:color w:val="000000"/>
              </w:rPr>
              <w:t xml:space="preserve">Analysis of Variance </w:t>
            </w:r>
            <w:r>
              <w:rPr>
                <w:b/>
              </w:rPr>
              <w:t>Supplemental Resources</w:t>
            </w:r>
          </w:p>
          <w:p w14:paraId="583FD0FE" w14:textId="77777777" w:rsidR="009729CA" w:rsidRDefault="009729CA" w:rsidP="009729CA">
            <w:pPr>
              <w:tabs>
                <w:tab w:val="left" w:pos="0"/>
                <w:tab w:val="left" w:pos="3720"/>
              </w:tabs>
              <w:rPr>
                <w:color w:val="000000"/>
              </w:rPr>
            </w:pPr>
          </w:p>
          <w:p w14:paraId="42D645BB" w14:textId="57B77BAA" w:rsidR="009729CA" w:rsidRPr="00842155" w:rsidRDefault="009729CA" w:rsidP="009729CA">
            <w:pPr>
              <w:pStyle w:val="AssignmentsLevel1"/>
            </w:pPr>
            <w:r>
              <w:rPr>
                <w:b/>
                <w:color w:val="000000"/>
              </w:rPr>
              <w:t>Watch</w:t>
            </w:r>
            <w:r>
              <w:rPr>
                <w:color w:val="000000"/>
              </w:rPr>
              <w:t xml:space="preserve"> ”</w:t>
            </w:r>
            <w:hyperlink r:id="rId43" w:history="1">
              <w:r w:rsidRPr="009729CA">
                <w:rPr>
                  <w:rStyle w:val="Hyperlink"/>
                </w:rPr>
                <w:t>Analysis of variance (ANOVA)</w:t>
              </w:r>
            </w:hyperlink>
            <w:r>
              <w:rPr>
                <w:color w:val="000000"/>
              </w:rPr>
              <w:t>” from Khan Academy (31:03)</w:t>
            </w:r>
            <w:r w:rsidR="00FE4458">
              <w:rPr>
                <w:color w:val="000000"/>
              </w:rPr>
              <w:t>.</w:t>
            </w:r>
          </w:p>
        </w:tc>
        <w:tc>
          <w:tcPr>
            <w:tcW w:w="1440" w:type="dxa"/>
            <w:tcBorders>
              <w:left w:val="single" w:sz="4" w:space="0" w:color="000000" w:themeColor="text1"/>
            </w:tcBorders>
            <w:shd w:val="clear" w:color="auto" w:fill="FFFFFF" w:themeFill="background1"/>
          </w:tcPr>
          <w:p w14:paraId="313E00F5" w14:textId="2318CF26" w:rsidR="009729CA" w:rsidRPr="009F6FAF" w:rsidRDefault="009729CA" w:rsidP="009729CA">
            <w:pPr>
              <w:rPr>
                <w:rFonts w:cs="Arial"/>
                <w:szCs w:val="20"/>
              </w:rPr>
            </w:pPr>
            <w:r>
              <w:t>5.1, 5.2, 5.3</w:t>
            </w:r>
          </w:p>
        </w:tc>
        <w:tc>
          <w:tcPr>
            <w:tcW w:w="1440" w:type="dxa"/>
            <w:tcBorders>
              <w:left w:val="single" w:sz="4" w:space="0" w:color="000000" w:themeColor="text1"/>
            </w:tcBorders>
            <w:shd w:val="clear" w:color="auto" w:fill="FFFFFF" w:themeFill="background1"/>
          </w:tcPr>
          <w:p w14:paraId="32B791AB" w14:textId="19AAC2FB" w:rsidR="009729CA" w:rsidRPr="009F6FAF" w:rsidRDefault="00062592" w:rsidP="009729CA">
            <w:pPr>
              <w:rPr>
                <w:rFonts w:cs="Arial"/>
                <w:szCs w:val="20"/>
              </w:rPr>
            </w:pPr>
            <w:r>
              <w:rPr>
                <w:rFonts w:cs="Arial"/>
                <w:szCs w:val="20"/>
              </w:rPr>
              <w:t>Video = 0.75 hours</w:t>
            </w:r>
          </w:p>
        </w:tc>
      </w:tr>
      <w:tr w:rsidR="009729CA" w:rsidRPr="00842155" w14:paraId="6661052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CDDEAA4" w14:textId="77777777" w:rsidR="009729CA" w:rsidRDefault="009729CA" w:rsidP="009729CA">
            <w:pPr>
              <w:rPr>
                <w:color w:val="000000"/>
              </w:rPr>
            </w:pPr>
            <w:r>
              <w:rPr>
                <w:b/>
                <w:color w:val="000000"/>
              </w:rPr>
              <w:t xml:space="preserve">Chi-Square Test </w:t>
            </w:r>
            <w:r>
              <w:rPr>
                <w:b/>
              </w:rPr>
              <w:t>Supplemental Resources</w:t>
            </w:r>
          </w:p>
          <w:p w14:paraId="687FA3A4" w14:textId="77777777" w:rsidR="009729CA" w:rsidRDefault="009729CA" w:rsidP="009729CA">
            <w:pPr>
              <w:rPr>
                <w:color w:val="000000"/>
              </w:rPr>
            </w:pPr>
          </w:p>
          <w:p w14:paraId="03B5B368" w14:textId="2780E0BC" w:rsidR="009729CA" w:rsidRDefault="009729CA" w:rsidP="009729CA">
            <w:pPr>
              <w:tabs>
                <w:tab w:val="left" w:pos="0"/>
                <w:tab w:val="left" w:pos="3720"/>
              </w:tabs>
              <w:rPr>
                <w:color w:val="000000"/>
              </w:rPr>
            </w:pPr>
            <w:r>
              <w:rPr>
                <w:b/>
                <w:color w:val="000000"/>
              </w:rPr>
              <w:t xml:space="preserve">Read </w:t>
            </w:r>
            <w:r>
              <w:rPr>
                <w:color w:val="000000"/>
              </w:rPr>
              <w:t>Ch</w:t>
            </w:r>
            <w:r w:rsidR="001705CD">
              <w:rPr>
                <w:color w:val="000000"/>
              </w:rPr>
              <w:t>.</w:t>
            </w:r>
            <w:r>
              <w:rPr>
                <w:color w:val="000000"/>
              </w:rPr>
              <w:t xml:space="preserve"> 17, </w:t>
            </w:r>
            <w:r w:rsidR="00D720CC">
              <w:rPr>
                <w:color w:val="000000"/>
              </w:rPr>
              <w:t>S</w:t>
            </w:r>
            <w:r>
              <w:rPr>
                <w:color w:val="000000"/>
              </w:rPr>
              <w:t xml:space="preserve">ections 17.1 and 17.6 in </w:t>
            </w:r>
            <w:r>
              <w:rPr>
                <w:i/>
                <w:color w:val="000000"/>
              </w:rPr>
              <w:t>Statistics for the Behavioral Sciences</w:t>
            </w:r>
            <w:r>
              <w:rPr>
                <w:color w:val="000000"/>
              </w:rPr>
              <w:t>.</w:t>
            </w:r>
          </w:p>
          <w:p w14:paraId="6CB054AD" w14:textId="163A470B" w:rsidR="009729CA" w:rsidRDefault="009729CA" w:rsidP="009729CA">
            <w:pPr>
              <w:tabs>
                <w:tab w:val="left" w:pos="0"/>
                <w:tab w:val="left" w:pos="1410"/>
              </w:tabs>
              <w:rPr>
                <w:color w:val="000000"/>
              </w:rPr>
            </w:pPr>
          </w:p>
          <w:p w14:paraId="7361B819" w14:textId="2D6AE6E1" w:rsidR="009729CA" w:rsidRPr="00842155" w:rsidRDefault="009729CA" w:rsidP="009729CA">
            <w:pPr>
              <w:pStyle w:val="AssignmentsLevel1"/>
            </w:pPr>
            <w:r>
              <w:rPr>
                <w:b/>
                <w:color w:val="000000"/>
              </w:rPr>
              <w:t xml:space="preserve">Watch </w:t>
            </w:r>
            <w:r>
              <w:rPr>
                <w:color w:val="000000"/>
              </w:rPr>
              <w:t>“</w:t>
            </w:r>
            <w:hyperlink r:id="rId44" w:history="1">
              <w:r w:rsidRPr="009729CA">
                <w:rPr>
                  <w:rStyle w:val="Hyperlink"/>
                </w:rPr>
                <w:t>Chi-square goodness-of-fit tests</w:t>
              </w:r>
            </w:hyperlink>
            <w:r>
              <w:rPr>
                <w:color w:val="000000"/>
              </w:rPr>
              <w:t xml:space="preserve">” from Khan Academy (39:49). </w:t>
            </w:r>
          </w:p>
        </w:tc>
        <w:tc>
          <w:tcPr>
            <w:tcW w:w="1440" w:type="dxa"/>
            <w:tcBorders>
              <w:left w:val="single" w:sz="4" w:space="0" w:color="000000" w:themeColor="text1"/>
            </w:tcBorders>
            <w:shd w:val="clear" w:color="auto" w:fill="FFFFFF" w:themeFill="background1"/>
          </w:tcPr>
          <w:p w14:paraId="06E08CF3" w14:textId="6CFCB251" w:rsidR="009729CA" w:rsidRPr="009F6FAF" w:rsidRDefault="009729CA" w:rsidP="009729CA">
            <w:pPr>
              <w:rPr>
                <w:rFonts w:cs="Arial"/>
                <w:szCs w:val="20"/>
              </w:rPr>
            </w:pPr>
            <w:r>
              <w:t>5.5</w:t>
            </w:r>
          </w:p>
        </w:tc>
        <w:tc>
          <w:tcPr>
            <w:tcW w:w="1440" w:type="dxa"/>
            <w:tcBorders>
              <w:left w:val="single" w:sz="4" w:space="0" w:color="000000" w:themeColor="text1"/>
            </w:tcBorders>
            <w:shd w:val="clear" w:color="auto" w:fill="FFFFFF" w:themeFill="background1"/>
          </w:tcPr>
          <w:p w14:paraId="6F8BEF1C" w14:textId="3F0067A9" w:rsidR="009729CA" w:rsidRPr="009F6FAF" w:rsidRDefault="00062592" w:rsidP="009729CA">
            <w:pPr>
              <w:rPr>
                <w:rFonts w:cs="Arial"/>
                <w:szCs w:val="20"/>
              </w:rPr>
            </w:pPr>
            <w:r>
              <w:rPr>
                <w:rFonts w:cs="Arial"/>
                <w:szCs w:val="20"/>
              </w:rPr>
              <w:t>Video = 0.75 hours</w:t>
            </w:r>
          </w:p>
        </w:tc>
      </w:tr>
      <w:tr w:rsidR="009729CA" w:rsidRPr="00842155" w14:paraId="6C1AA88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551B8B9" w14:textId="77777777" w:rsidR="009729CA" w:rsidRDefault="009729CA" w:rsidP="009729CA">
            <w:pPr>
              <w:rPr>
                <w:color w:val="000000"/>
              </w:rPr>
            </w:pPr>
            <w:r>
              <w:rPr>
                <w:b/>
                <w:color w:val="000000"/>
              </w:rPr>
              <w:t xml:space="preserve">Binomial Test </w:t>
            </w:r>
            <w:r>
              <w:rPr>
                <w:b/>
              </w:rPr>
              <w:t>Supplemental Resources</w:t>
            </w:r>
          </w:p>
          <w:p w14:paraId="1B286F3F" w14:textId="77777777" w:rsidR="009729CA" w:rsidRDefault="009729CA" w:rsidP="009729CA">
            <w:pPr>
              <w:rPr>
                <w:color w:val="000000"/>
              </w:rPr>
            </w:pPr>
          </w:p>
          <w:p w14:paraId="794075C9" w14:textId="54C4340E" w:rsidR="009729CA" w:rsidRDefault="009729CA" w:rsidP="009729CA">
            <w:pPr>
              <w:rPr>
                <w:color w:val="000000"/>
              </w:rPr>
            </w:pPr>
            <w:r>
              <w:rPr>
                <w:b/>
                <w:color w:val="000000"/>
              </w:rPr>
              <w:t xml:space="preserve">Read </w:t>
            </w:r>
            <w:r>
              <w:rPr>
                <w:color w:val="000000"/>
              </w:rPr>
              <w:t>Ch</w:t>
            </w:r>
            <w:r w:rsidR="001705CD">
              <w:rPr>
                <w:color w:val="000000"/>
              </w:rPr>
              <w:t>.</w:t>
            </w:r>
            <w:r>
              <w:rPr>
                <w:color w:val="000000"/>
              </w:rPr>
              <w:t xml:space="preserve"> 18, </w:t>
            </w:r>
            <w:r w:rsidR="00D720CC">
              <w:rPr>
                <w:color w:val="000000"/>
              </w:rPr>
              <w:t>S</w:t>
            </w:r>
            <w:r>
              <w:rPr>
                <w:color w:val="000000"/>
              </w:rPr>
              <w:t xml:space="preserve">ection 18.3 in </w:t>
            </w:r>
            <w:r>
              <w:rPr>
                <w:i/>
                <w:color w:val="000000"/>
              </w:rPr>
              <w:t>Statistics for the Behavioral Sciences</w:t>
            </w:r>
            <w:r>
              <w:rPr>
                <w:color w:val="000000"/>
              </w:rPr>
              <w:t>.</w:t>
            </w:r>
          </w:p>
          <w:p w14:paraId="38F39F2C" w14:textId="77777777" w:rsidR="009729CA" w:rsidRDefault="009729CA" w:rsidP="009729CA">
            <w:pPr>
              <w:rPr>
                <w:b/>
                <w:color w:val="000000"/>
              </w:rPr>
            </w:pPr>
          </w:p>
          <w:p w14:paraId="1DAAE725" w14:textId="76420F29" w:rsidR="009729CA" w:rsidRPr="4948C66D" w:rsidRDefault="009729CA" w:rsidP="009729CA">
            <w:pPr>
              <w:tabs>
                <w:tab w:val="left" w:pos="2329"/>
              </w:tabs>
              <w:rPr>
                <w:rFonts w:eastAsia="Arial" w:cs="Arial"/>
                <w:b/>
                <w:bCs/>
              </w:rPr>
            </w:pPr>
            <w:r>
              <w:rPr>
                <w:b/>
                <w:color w:val="000000"/>
              </w:rPr>
              <w:t xml:space="preserve">Watch </w:t>
            </w:r>
            <w:r>
              <w:rPr>
                <w:color w:val="000000"/>
              </w:rPr>
              <w:t>“</w:t>
            </w:r>
            <w:hyperlink r:id="rId45" w:history="1">
              <w:r w:rsidRPr="00C46B54">
                <w:rPr>
                  <w:rStyle w:val="Hyperlink"/>
                </w:rPr>
                <w:t>Binomial Distribution</w:t>
              </w:r>
            </w:hyperlink>
            <w:r>
              <w:rPr>
                <w:color w:val="000000"/>
              </w:rPr>
              <w:t xml:space="preserve">” </w:t>
            </w:r>
            <w:r w:rsidR="00C46B54">
              <w:rPr>
                <w:color w:val="000000"/>
              </w:rPr>
              <w:t>from</w:t>
            </w:r>
            <w:r>
              <w:rPr>
                <w:color w:val="000000"/>
              </w:rPr>
              <w:t xml:space="preserve"> Khan Academy (64:30)</w:t>
            </w:r>
            <w:r w:rsidR="00C46B54">
              <w:rPr>
                <w:color w:val="000000"/>
              </w:rPr>
              <w:t>.</w:t>
            </w:r>
          </w:p>
        </w:tc>
        <w:tc>
          <w:tcPr>
            <w:tcW w:w="1440" w:type="dxa"/>
            <w:tcBorders>
              <w:left w:val="single" w:sz="4" w:space="0" w:color="000000" w:themeColor="text1"/>
            </w:tcBorders>
            <w:shd w:val="clear" w:color="auto" w:fill="FFFFFF" w:themeFill="background1"/>
          </w:tcPr>
          <w:p w14:paraId="40723575" w14:textId="0A178408" w:rsidR="009729CA" w:rsidRPr="009F6FAF" w:rsidRDefault="009729CA" w:rsidP="009729CA">
            <w:pPr>
              <w:rPr>
                <w:rFonts w:cs="Arial"/>
                <w:szCs w:val="20"/>
              </w:rPr>
            </w:pPr>
            <w:r>
              <w:t>5.6</w:t>
            </w:r>
          </w:p>
        </w:tc>
        <w:tc>
          <w:tcPr>
            <w:tcW w:w="1440" w:type="dxa"/>
            <w:tcBorders>
              <w:left w:val="single" w:sz="4" w:space="0" w:color="000000" w:themeColor="text1"/>
            </w:tcBorders>
            <w:shd w:val="clear" w:color="auto" w:fill="FFFFFF" w:themeFill="background1"/>
          </w:tcPr>
          <w:p w14:paraId="78799A20" w14:textId="38F2D7F4" w:rsidR="009729CA" w:rsidRPr="009F6FAF" w:rsidRDefault="00062592" w:rsidP="009729CA">
            <w:pPr>
              <w:rPr>
                <w:rFonts w:cs="Arial"/>
                <w:szCs w:val="20"/>
              </w:rPr>
            </w:pPr>
            <w:r>
              <w:rPr>
                <w:rFonts w:cs="Arial"/>
                <w:szCs w:val="20"/>
              </w:rPr>
              <w:t>Video = 1 hour</w:t>
            </w:r>
          </w:p>
        </w:tc>
      </w:tr>
      <w:tr w:rsidR="00557340" w:rsidRPr="00842155" w14:paraId="1330860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0F65F0"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0C66793"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8065DF"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06D0CC0B" w14:textId="77777777" w:rsidR="00557340" w:rsidRPr="005B10FE" w:rsidRDefault="4948C66D" w:rsidP="4948C66D">
            <w:pPr>
              <w:rPr>
                <w:rFonts w:eastAsia="Arial" w:cs="Arial"/>
                <w:b/>
                <w:bCs/>
                <w:i/>
                <w:iCs/>
              </w:rPr>
            </w:pPr>
            <w:r w:rsidRPr="4948C66D">
              <w:rPr>
                <w:rFonts w:eastAsia="Arial" w:cs="Arial"/>
                <w:b/>
                <w:bCs/>
                <w:i/>
                <w:iCs/>
              </w:rPr>
              <w:t>AIE</w:t>
            </w:r>
          </w:p>
        </w:tc>
      </w:tr>
      <w:tr w:rsidR="009729CA" w:rsidRPr="00103FC5" w14:paraId="51312AD2" w14:textId="77777777" w:rsidTr="4948C66D">
        <w:tc>
          <w:tcPr>
            <w:tcW w:w="10170" w:type="dxa"/>
            <w:gridSpan w:val="2"/>
            <w:tcMar>
              <w:top w:w="115" w:type="dxa"/>
              <w:left w:w="115" w:type="dxa"/>
              <w:bottom w:w="115" w:type="dxa"/>
              <w:right w:w="115" w:type="dxa"/>
            </w:tcMar>
          </w:tcPr>
          <w:p w14:paraId="3F7FBA2C" w14:textId="78BDF10A" w:rsidR="009729CA" w:rsidRDefault="009729CA" w:rsidP="009729CA">
            <w:pPr>
              <w:tabs>
                <w:tab w:val="left" w:pos="2329"/>
              </w:tabs>
              <w:rPr>
                <w:b/>
              </w:rPr>
            </w:pPr>
            <w:r>
              <w:rPr>
                <w:b/>
              </w:rPr>
              <w:t>ANOVA, Chi-Square</w:t>
            </w:r>
            <w:r w:rsidR="00D720CC">
              <w:rPr>
                <w:b/>
              </w:rPr>
              <w:t>,</w:t>
            </w:r>
            <w:r>
              <w:rPr>
                <w:b/>
              </w:rPr>
              <w:t xml:space="preserve"> and Binomial Tests</w:t>
            </w:r>
          </w:p>
          <w:p w14:paraId="29D50E7C" w14:textId="6D997CA4" w:rsidR="00B440AD" w:rsidRDefault="00B440AD" w:rsidP="009729CA">
            <w:pPr>
              <w:tabs>
                <w:tab w:val="left" w:pos="2329"/>
              </w:tabs>
              <w:rPr>
                <w:b/>
              </w:rPr>
            </w:pPr>
          </w:p>
          <w:p w14:paraId="344F985D" w14:textId="403D081D" w:rsidR="00B440AD" w:rsidRDefault="00B440AD" w:rsidP="009729CA">
            <w:pPr>
              <w:tabs>
                <w:tab w:val="left" w:pos="2329"/>
              </w:tabs>
              <w:rPr>
                <w:b/>
              </w:rPr>
            </w:pPr>
            <w:r w:rsidRPr="00B440AD">
              <w:rPr>
                <w:b/>
              </w:rPr>
              <w:t xml:space="preserve">Resource: </w:t>
            </w:r>
            <w:r w:rsidRPr="00B440AD">
              <w:t>ANOVA, Chi-Square and Binomial Tests worksheet</w:t>
            </w:r>
          </w:p>
          <w:p w14:paraId="2216088C" w14:textId="77777777" w:rsidR="009729CA" w:rsidRDefault="009729CA" w:rsidP="009729CA">
            <w:pPr>
              <w:tabs>
                <w:tab w:val="left" w:pos="2329"/>
              </w:tabs>
            </w:pPr>
          </w:p>
          <w:p w14:paraId="42529F2D" w14:textId="1FE809E3" w:rsidR="009729CA" w:rsidRDefault="009729CA" w:rsidP="009729CA">
            <w:pPr>
              <w:tabs>
                <w:tab w:val="left" w:pos="2329"/>
              </w:tabs>
            </w:pPr>
            <w:r>
              <w:rPr>
                <w:b/>
              </w:rPr>
              <w:t>Complete</w:t>
            </w:r>
            <w:r>
              <w:t xml:space="preserve"> the ANOVA, Chi-Square and Binomial Tests worksheet.</w:t>
            </w:r>
          </w:p>
          <w:p w14:paraId="76B163A7" w14:textId="77777777" w:rsidR="009729CA" w:rsidRDefault="009729CA" w:rsidP="009729CA">
            <w:pPr>
              <w:tabs>
                <w:tab w:val="left" w:pos="2329"/>
              </w:tabs>
            </w:pPr>
          </w:p>
          <w:p w14:paraId="4B326F56" w14:textId="4F114731" w:rsidR="009729CA" w:rsidRPr="00103FC5" w:rsidRDefault="00C46B54" w:rsidP="009729CA">
            <w:pPr>
              <w:pStyle w:val="AssignmentsLevel1"/>
              <w:rPr>
                <w:b/>
                <w:bCs/>
              </w:rPr>
            </w:pPr>
            <w:r>
              <w:rPr>
                <w:b/>
              </w:rPr>
              <w:lastRenderedPageBreak/>
              <w:t>Submit</w:t>
            </w:r>
            <w:r>
              <w:t xml:space="preserve"> your worksheet </w:t>
            </w:r>
            <w:r w:rsidRPr="006F7280">
              <w:t>by 11:59 p.m. (Eastern time) on Sunday</w:t>
            </w:r>
            <w:r>
              <w:t>.</w:t>
            </w:r>
          </w:p>
        </w:tc>
        <w:tc>
          <w:tcPr>
            <w:tcW w:w="1440" w:type="dxa"/>
          </w:tcPr>
          <w:p w14:paraId="68E61ED7" w14:textId="1D4C5349" w:rsidR="009729CA" w:rsidRPr="00103FC5" w:rsidRDefault="009729CA" w:rsidP="009729CA">
            <w:pPr>
              <w:tabs>
                <w:tab w:val="left" w:pos="2329"/>
              </w:tabs>
              <w:rPr>
                <w:rFonts w:cs="Arial"/>
                <w:szCs w:val="20"/>
              </w:rPr>
            </w:pPr>
            <w:r>
              <w:lastRenderedPageBreak/>
              <w:t>5.1, 5.2, 5.3, 5.4, 5.5, 5.6</w:t>
            </w:r>
          </w:p>
        </w:tc>
        <w:tc>
          <w:tcPr>
            <w:tcW w:w="1440" w:type="dxa"/>
          </w:tcPr>
          <w:p w14:paraId="5F3A0DD2" w14:textId="379C8F3B" w:rsidR="009729CA" w:rsidRPr="00103FC5" w:rsidRDefault="00062592" w:rsidP="009729CA">
            <w:pPr>
              <w:tabs>
                <w:tab w:val="left" w:pos="2329"/>
              </w:tabs>
              <w:rPr>
                <w:rFonts w:eastAsia="Arial" w:cs="Arial"/>
              </w:rPr>
            </w:pPr>
            <w:r>
              <w:t>Compute mathematical problem sets = 1 hour</w:t>
            </w:r>
          </w:p>
        </w:tc>
      </w:tr>
      <w:tr w:rsidR="009729CA" w:rsidRPr="00842155" w14:paraId="2DAA07D0" w14:textId="77777777" w:rsidTr="4948C66D">
        <w:tc>
          <w:tcPr>
            <w:tcW w:w="10170" w:type="dxa"/>
            <w:gridSpan w:val="2"/>
            <w:tcMar>
              <w:top w:w="115" w:type="dxa"/>
              <w:left w:w="115" w:type="dxa"/>
              <w:bottom w:w="115" w:type="dxa"/>
              <w:right w:w="115" w:type="dxa"/>
            </w:tcMar>
          </w:tcPr>
          <w:p w14:paraId="03F20F90" w14:textId="77777777" w:rsidR="009729CA" w:rsidRPr="00C1420D" w:rsidRDefault="009729CA" w:rsidP="009729CA">
            <w:pPr>
              <w:tabs>
                <w:tab w:val="left" w:pos="2329"/>
              </w:tabs>
              <w:rPr>
                <w:b/>
              </w:rPr>
            </w:pPr>
            <w:r w:rsidRPr="00C1420D">
              <w:rPr>
                <w:b/>
              </w:rPr>
              <w:t>Chi-Square Analysis: M&amp;M Experiment</w:t>
            </w:r>
          </w:p>
          <w:p w14:paraId="784BCCEB" w14:textId="77777777" w:rsidR="009729CA" w:rsidRPr="00C1420D" w:rsidRDefault="009729CA" w:rsidP="009729CA">
            <w:pPr>
              <w:tabs>
                <w:tab w:val="left" w:pos="2329"/>
              </w:tabs>
              <w:rPr>
                <w:b/>
              </w:rPr>
            </w:pPr>
          </w:p>
          <w:p w14:paraId="0F0149C3" w14:textId="11B76458" w:rsidR="009729CA" w:rsidRPr="00C1420D" w:rsidRDefault="009729CA" w:rsidP="009729CA">
            <w:pPr>
              <w:tabs>
                <w:tab w:val="left" w:pos="2329"/>
              </w:tabs>
            </w:pPr>
            <w:r w:rsidRPr="00C1420D">
              <w:rPr>
                <w:b/>
              </w:rPr>
              <w:t>Use</w:t>
            </w:r>
            <w:r w:rsidR="00C1420D" w:rsidRPr="00C1420D">
              <w:rPr>
                <w:b/>
              </w:rPr>
              <w:t xml:space="preserve"> t</w:t>
            </w:r>
            <w:r w:rsidRPr="00C1420D">
              <w:t xml:space="preserve">he class set of data for the M&amp;M </w:t>
            </w:r>
            <w:r w:rsidR="0039777D">
              <w:t xml:space="preserve">Excel </w:t>
            </w:r>
            <w:r w:rsidRPr="00C1420D">
              <w:t xml:space="preserve">worksheet </w:t>
            </w:r>
            <w:r w:rsidR="00C1420D" w:rsidRPr="00C1420D">
              <w:t>from</w:t>
            </w:r>
            <w:r w:rsidRPr="00C1420D">
              <w:t xml:space="preserve"> Week 3. </w:t>
            </w:r>
          </w:p>
          <w:p w14:paraId="3F777104" w14:textId="77777777" w:rsidR="009729CA" w:rsidRPr="00C1420D" w:rsidRDefault="009729CA" w:rsidP="009729CA">
            <w:pPr>
              <w:tabs>
                <w:tab w:val="left" w:pos="2329"/>
              </w:tabs>
            </w:pPr>
          </w:p>
          <w:p w14:paraId="6437829D" w14:textId="5F3F8E22" w:rsidR="009729CA" w:rsidRPr="00C1420D" w:rsidRDefault="00C1420D" w:rsidP="009729CA">
            <w:pPr>
              <w:tabs>
                <w:tab w:val="left" w:pos="2329"/>
              </w:tabs>
            </w:pPr>
            <w:r>
              <w:rPr>
                <w:b/>
              </w:rPr>
              <w:t xml:space="preserve">Write </w:t>
            </w:r>
            <w:r>
              <w:t>a short</w:t>
            </w:r>
            <w:r w:rsidRPr="00C1420D">
              <w:t xml:space="preserve"> paragraph </w:t>
            </w:r>
            <w:r w:rsidR="009729CA" w:rsidRPr="00C1420D">
              <w:t>about whether you believe there is a difference in the percentage of each color in a bag of M&amp;Ms.</w:t>
            </w:r>
            <w:r w:rsidR="009729CA" w:rsidRPr="00C1420D">
              <w:rPr>
                <w:b/>
              </w:rPr>
              <w:t xml:space="preserve"> </w:t>
            </w:r>
          </w:p>
          <w:p w14:paraId="3ACFAFC3" w14:textId="77777777" w:rsidR="00C1420D" w:rsidRPr="00C1420D" w:rsidRDefault="00C1420D" w:rsidP="009729CA">
            <w:pPr>
              <w:tabs>
                <w:tab w:val="left" w:pos="2329"/>
              </w:tabs>
              <w:rPr>
                <w:b/>
              </w:rPr>
            </w:pPr>
          </w:p>
          <w:p w14:paraId="58804DC5" w14:textId="380EF191" w:rsidR="00C1420D" w:rsidRPr="00C1420D" w:rsidRDefault="009729CA" w:rsidP="00C1420D">
            <w:pPr>
              <w:tabs>
                <w:tab w:val="left" w:pos="2329"/>
              </w:tabs>
            </w:pPr>
            <w:r w:rsidRPr="00C1420D">
              <w:rPr>
                <w:b/>
              </w:rPr>
              <w:t>Calculat</w:t>
            </w:r>
            <w:r w:rsidR="00C1420D" w:rsidRPr="00C1420D">
              <w:rPr>
                <w:b/>
              </w:rPr>
              <w:t xml:space="preserve">e </w:t>
            </w:r>
            <w:r w:rsidR="00C1420D" w:rsidRPr="000C79F4">
              <w:t>a</w:t>
            </w:r>
            <w:r w:rsidRPr="00D720CC">
              <w:t xml:space="preserve"> </w:t>
            </w:r>
            <w:r w:rsidR="00D720CC">
              <w:t>c</w:t>
            </w:r>
            <w:r w:rsidRPr="00C1420D">
              <w:t>hi-</w:t>
            </w:r>
            <w:r w:rsidR="00D720CC">
              <w:t>s</w:t>
            </w:r>
            <w:r w:rsidRPr="00C1420D">
              <w:t xml:space="preserve">quare </w:t>
            </w:r>
            <w:r w:rsidR="00D720CC">
              <w:t>a</w:t>
            </w:r>
            <w:r w:rsidRPr="00C1420D">
              <w:t>nalysis</w:t>
            </w:r>
            <w:r w:rsidR="00C1420D" w:rsidRPr="00C1420D">
              <w:t xml:space="preserve"> and include all appropriate calculations and work.</w:t>
            </w:r>
          </w:p>
          <w:p w14:paraId="409AAAE9" w14:textId="2905A464" w:rsidR="009729CA" w:rsidRPr="00C1420D" w:rsidRDefault="009729CA" w:rsidP="009729CA">
            <w:pPr>
              <w:tabs>
                <w:tab w:val="left" w:pos="2329"/>
              </w:tabs>
            </w:pPr>
            <w:r w:rsidRPr="00C1420D">
              <w:t xml:space="preserve"> </w:t>
            </w:r>
          </w:p>
          <w:p w14:paraId="31DFAECF" w14:textId="6039B035" w:rsidR="00C1420D" w:rsidRDefault="00C1420D" w:rsidP="00C1420D">
            <w:pPr>
              <w:pStyle w:val="AssignmentsLevel1"/>
            </w:pPr>
            <w:r w:rsidRPr="00C1420D">
              <w:rPr>
                <w:b/>
              </w:rPr>
              <w:t xml:space="preserve">Write </w:t>
            </w:r>
            <w:r w:rsidRPr="00C1420D">
              <w:t>a brief conclusion.</w:t>
            </w:r>
          </w:p>
          <w:p w14:paraId="2029C330" w14:textId="77777777" w:rsidR="00F80ADB" w:rsidRPr="00C1420D" w:rsidRDefault="00F80ADB" w:rsidP="00A620EE">
            <w:pPr>
              <w:pStyle w:val="AssignmentsLevel1"/>
              <w:ind w:left="305" w:hanging="305"/>
            </w:pPr>
          </w:p>
          <w:p w14:paraId="07681F6A" w14:textId="77777777" w:rsidR="00C1420D" w:rsidRPr="00C1420D" w:rsidRDefault="00C1420D" w:rsidP="00A620EE">
            <w:pPr>
              <w:pStyle w:val="AssignmentsLevel1"/>
              <w:numPr>
                <w:ilvl w:val="0"/>
                <w:numId w:val="33"/>
              </w:numPr>
              <w:ind w:left="305" w:hanging="305"/>
            </w:pPr>
            <w:r w:rsidRPr="00C1420D">
              <w:t>Does the conclusion of your statistical analysis agree or disagree with your original belief? Why or why not?</w:t>
            </w:r>
          </w:p>
          <w:p w14:paraId="1C0E2838" w14:textId="4089CF05" w:rsidR="00C1420D" w:rsidRPr="00C1420D" w:rsidRDefault="00C1420D" w:rsidP="00A620EE">
            <w:pPr>
              <w:pStyle w:val="AssignmentsLevel1"/>
              <w:numPr>
                <w:ilvl w:val="0"/>
                <w:numId w:val="33"/>
              </w:numPr>
              <w:ind w:left="305" w:hanging="305"/>
            </w:pPr>
            <w:r w:rsidRPr="00C1420D">
              <w:t>Do you think the sample size you have is an appropriate amount to draw your conclusion from?</w:t>
            </w:r>
          </w:p>
          <w:p w14:paraId="6629B732" w14:textId="77777777" w:rsidR="00C1420D" w:rsidRDefault="00C1420D" w:rsidP="00C1420D">
            <w:pPr>
              <w:pStyle w:val="AssignmentsLevel1"/>
              <w:rPr>
                <w:b/>
                <w:bCs/>
              </w:rPr>
            </w:pPr>
          </w:p>
          <w:p w14:paraId="266C7BCC" w14:textId="5C851C64" w:rsidR="00C46B54" w:rsidRPr="00C1420D" w:rsidRDefault="00C1420D" w:rsidP="00C1420D">
            <w:pPr>
              <w:tabs>
                <w:tab w:val="left" w:pos="2329"/>
              </w:tabs>
              <w:rPr>
                <w:color w:val="FF0000"/>
              </w:rPr>
            </w:pPr>
            <w:r>
              <w:rPr>
                <w:b/>
              </w:rPr>
              <w:t>Submit</w:t>
            </w:r>
            <w:r w:rsidR="00504B5E">
              <w:t xml:space="preserve">, in a single document, </w:t>
            </w:r>
            <w:r>
              <w:t xml:space="preserve">your initial response, calculation, and conclusion </w:t>
            </w:r>
            <w:r w:rsidRPr="006F7280">
              <w:t>by 11:59 p.m. (Eastern time) on Sunday.</w:t>
            </w:r>
          </w:p>
        </w:tc>
        <w:tc>
          <w:tcPr>
            <w:tcW w:w="1440" w:type="dxa"/>
          </w:tcPr>
          <w:p w14:paraId="2AD60020" w14:textId="77777777" w:rsidR="009729CA" w:rsidRPr="00842155" w:rsidRDefault="009729CA" w:rsidP="009729CA">
            <w:pPr>
              <w:tabs>
                <w:tab w:val="left" w:pos="2329"/>
              </w:tabs>
              <w:rPr>
                <w:rFonts w:cs="Arial"/>
                <w:szCs w:val="20"/>
              </w:rPr>
            </w:pPr>
          </w:p>
        </w:tc>
        <w:tc>
          <w:tcPr>
            <w:tcW w:w="1440" w:type="dxa"/>
          </w:tcPr>
          <w:p w14:paraId="6ECF9C3F" w14:textId="700B0EBC" w:rsidR="009729CA" w:rsidRPr="00062592" w:rsidRDefault="00062592" w:rsidP="009729CA">
            <w:pPr>
              <w:tabs>
                <w:tab w:val="left" w:pos="2329"/>
              </w:tabs>
              <w:rPr>
                <w:rFonts w:eastAsia="Arial" w:cs="Arial"/>
              </w:rPr>
            </w:pPr>
            <w:r w:rsidRPr="00062592">
              <w:t>Compute mathematical problem set and analysis = 1.5 hours</w:t>
            </w:r>
          </w:p>
        </w:tc>
      </w:tr>
      <w:tr w:rsidR="009729CA" w:rsidRPr="00132272" w14:paraId="0E0506AF" w14:textId="77777777" w:rsidTr="4948C66D">
        <w:tc>
          <w:tcPr>
            <w:tcW w:w="10170" w:type="dxa"/>
            <w:gridSpan w:val="2"/>
            <w:tcMar>
              <w:top w:w="115" w:type="dxa"/>
              <w:left w:w="115" w:type="dxa"/>
              <w:bottom w:w="115" w:type="dxa"/>
              <w:right w:w="115" w:type="dxa"/>
            </w:tcMar>
          </w:tcPr>
          <w:p w14:paraId="5FF5C45B" w14:textId="6A8F4FE4" w:rsidR="009729CA" w:rsidRDefault="009729CA" w:rsidP="009729CA">
            <w:pPr>
              <w:tabs>
                <w:tab w:val="left" w:pos="2329"/>
              </w:tabs>
              <w:rPr>
                <w:b/>
              </w:rPr>
            </w:pPr>
            <w:r w:rsidRPr="00926408">
              <w:rPr>
                <w:b/>
              </w:rPr>
              <w:t>Blog</w:t>
            </w:r>
            <w:r>
              <w:rPr>
                <w:b/>
              </w:rPr>
              <w:t>: Final Project</w:t>
            </w:r>
            <w:r w:rsidR="00504B5E">
              <w:rPr>
                <w:b/>
              </w:rPr>
              <w:t xml:space="preserve"> Synopsis</w:t>
            </w:r>
          </w:p>
          <w:p w14:paraId="727AC92C" w14:textId="77777777" w:rsidR="009729CA" w:rsidRDefault="009729CA" w:rsidP="009729CA">
            <w:pPr>
              <w:tabs>
                <w:tab w:val="left" w:pos="2329"/>
              </w:tabs>
              <w:rPr>
                <w:b/>
              </w:rPr>
            </w:pPr>
          </w:p>
          <w:p w14:paraId="6B848F53" w14:textId="7A55D6E8" w:rsidR="009729CA" w:rsidRDefault="009729CA" w:rsidP="009729CA">
            <w:pPr>
              <w:tabs>
                <w:tab w:val="left" w:pos="2329"/>
              </w:tabs>
            </w:pPr>
            <w:r>
              <w:rPr>
                <w:b/>
              </w:rPr>
              <w:t>Present</w:t>
            </w:r>
            <w:r>
              <w:t xml:space="preserve"> a synopsis of your final project to the rest of the class:</w:t>
            </w:r>
          </w:p>
          <w:p w14:paraId="4A22790B" w14:textId="77777777" w:rsidR="00F80ADB" w:rsidRDefault="00F80ADB" w:rsidP="009729CA">
            <w:pPr>
              <w:tabs>
                <w:tab w:val="left" w:pos="2329"/>
              </w:tabs>
            </w:pPr>
          </w:p>
          <w:p w14:paraId="577B442F" w14:textId="77777777" w:rsidR="009729CA" w:rsidRDefault="009729CA" w:rsidP="000C79F4">
            <w:pPr>
              <w:pStyle w:val="AssignmentsLevel1"/>
              <w:numPr>
                <w:ilvl w:val="0"/>
                <w:numId w:val="45"/>
              </w:numPr>
              <w:pBdr>
                <w:top w:val="nil"/>
                <w:left w:val="nil"/>
                <w:bottom w:val="nil"/>
                <w:right w:val="nil"/>
                <w:between w:val="nil"/>
              </w:pBdr>
              <w:ind w:left="395"/>
            </w:pPr>
            <w:r w:rsidRPr="000C79F4">
              <w:t>Introduce your dataset and research question.</w:t>
            </w:r>
          </w:p>
          <w:p w14:paraId="2EF3A19B" w14:textId="30560831" w:rsidR="009729CA" w:rsidRDefault="009729CA" w:rsidP="000C79F4">
            <w:pPr>
              <w:pStyle w:val="AssignmentsLevel1"/>
              <w:numPr>
                <w:ilvl w:val="0"/>
                <w:numId w:val="45"/>
              </w:numPr>
              <w:pBdr>
                <w:top w:val="nil"/>
                <w:left w:val="nil"/>
                <w:bottom w:val="nil"/>
                <w:right w:val="nil"/>
                <w:between w:val="nil"/>
              </w:pBdr>
              <w:ind w:left="395"/>
            </w:pPr>
            <w:r w:rsidRPr="000C79F4">
              <w:t>Discuss what statistical analyses you decided to perform on your dataset and why</w:t>
            </w:r>
            <w:r w:rsidR="00D720CC" w:rsidRPr="000C79F4">
              <w:t>.</w:t>
            </w:r>
            <w:r w:rsidRPr="000C79F4">
              <w:t xml:space="preserve"> (</w:t>
            </w:r>
            <w:r w:rsidR="00D720CC" w:rsidRPr="000C79F4">
              <w:t>Y</w:t>
            </w:r>
            <w:r w:rsidRPr="000C79F4">
              <w:t>ou do not need to present your handwritten work</w:t>
            </w:r>
            <w:r w:rsidR="00D720CC" w:rsidRPr="000C79F4">
              <w:t>.</w:t>
            </w:r>
            <w:r w:rsidRPr="000C79F4">
              <w:t>)</w:t>
            </w:r>
          </w:p>
          <w:p w14:paraId="538B8BAD" w14:textId="77777777" w:rsidR="009729CA" w:rsidRDefault="009729CA" w:rsidP="000C79F4">
            <w:pPr>
              <w:pStyle w:val="AssignmentsLevel1"/>
              <w:numPr>
                <w:ilvl w:val="0"/>
                <w:numId w:val="45"/>
              </w:numPr>
              <w:pBdr>
                <w:top w:val="nil"/>
                <w:left w:val="nil"/>
                <w:bottom w:val="nil"/>
                <w:right w:val="nil"/>
                <w:between w:val="nil"/>
              </w:pBdr>
              <w:ind w:left="395"/>
            </w:pPr>
            <w:r w:rsidRPr="000C79F4">
              <w:t>Present the graphs and/or plots that you created.</w:t>
            </w:r>
          </w:p>
          <w:p w14:paraId="2B7A59EB" w14:textId="77777777" w:rsidR="009729CA" w:rsidRDefault="009729CA" w:rsidP="000C79F4">
            <w:pPr>
              <w:pStyle w:val="AssignmentsLevel1"/>
              <w:numPr>
                <w:ilvl w:val="0"/>
                <w:numId w:val="45"/>
              </w:numPr>
              <w:pBdr>
                <w:top w:val="nil"/>
                <w:left w:val="nil"/>
                <w:bottom w:val="nil"/>
                <w:right w:val="nil"/>
                <w:between w:val="nil"/>
              </w:pBdr>
              <w:ind w:left="395"/>
            </w:pPr>
            <w:r w:rsidRPr="000C79F4">
              <w:t xml:space="preserve">Briefly discuss what your analyses indicate about your sample </w:t>
            </w:r>
          </w:p>
          <w:p w14:paraId="0FD85FB2" w14:textId="77777777" w:rsidR="009729CA" w:rsidRDefault="009729CA" w:rsidP="000C79F4">
            <w:pPr>
              <w:pStyle w:val="AssignmentsLevel1"/>
              <w:numPr>
                <w:ilvl w:val="0"/>
                <w:numId w:val="45"/>
              </w:numPr>
              <w:pBdr>
                <w:top w:val="nil"/>
                <w:left w:val="nil"/>
                <w:bottom w:val="nil"/>
                <w:right w:val="nil"/>
                <w:between w:val="nil"/>
              </w:pBdr>
              <w:ind w:left="395"/>
            </w:pPr>
            <w:r w:rsidRPr="000C79F4">
              <w:t>Reflect on what you learned from doing this final project and which part of the project was the most difficult or</w:t>
            </w:r>
            <w:r>
              <w:rPr>
                <w:color w:val="000000"/>
              </w:rPr>
              <w:t xml:space="preserve"> confusing.</w:t>
            </w:r>
          </w:p>
          <w:p w14:paraId="7ADBE28A" w14:textId="77777777" w:rsidR="009729CA" w:rsidRDefault="009729CA" w:rsidP="009729CA">
            <w:pPr>
              <w:widowControl w:val="0"/>
              <w:pBdr>
                <w:top w:val="nil"/>
                <w:left w:val="nil"/>
                <w:bottom w:val="nil"/>
                <w:right w:val="nil"/>
                <w:between w:val="nil"/>
              </w:pBdr>
              <w:tabs>
                <w:tab w:val="left" w:pos="2329"/>
              </w:tabs>
              <w:ind w:left="360" w:hanging="360"/>
              <w:rPr>
                <w:color w:val="000000"/>
              </w:rPr>
            </w:pPr>
          </w:p>
          <w:p w14:paraId="608EAEC8" w14:textId="7AD3BCF7" w:rsidR="009729CA" w:rsidRDefault="009729CA" w:rsidP="009729CA">
            <w:r>
              <w:t xml:space="preserve">Initial entries are due no later </w:t>
            </w:r>
            <w:r w:rsidR="00C46B54">
              <w:t xml:space="preserve">due </w:t>
            </w:r>
            <w:r w:rsidR="00C46B54" w:rsidRPr="006F7280">
              <w:t xml:space="preserve">by 11:59 p.m. (Eastern time) on </w:t>
            </w:r>
            <w:r w:rsidR="00C46B54">
              <w:t>Thursday.</w:t>
            </w:r>
            <w:r>
              <w:t xml:space="preserve">   </w:t>
            </w:r>
          </w:p>
          <w:p w14:paraId="5CD4292A" w14:textId="77777777" w:rsidR="009729CA" w:rsidRDefault="009729CA" w:rsidP="009729CA">
            <w:pPr>
              <w:rPr>
                <w:b/>
              </w:rPr>
            </w:pPr>
          </w:p>
          <w:p w14:paraId="523C096C" w14:textId="15B2F51E" w:rsidR="009729CA" w:rsidRDefault="009729CA" w:rsidP="009729CA">
            <w:pPr>
              <w:tabs>
                <w:tab w:val="left" w:pos="2329"/>
              </w:tabs>
            </w:pPr>
            <w:r>
              <w:rPr>
                <w:b/>
              </w:rPr>
              <w:t>Read</w:t>
            </w:r>
            <w:r>
              <w:t xml:space="preserve"> the blogs of all other students.</w:t>
            </w:r>
          </w:p>
          <w:p w14:paraId="644253EA" w14:textId="77777777" w:rsidR="009729CA" w:rsidRDefault="009729CA" w:rsidP="009729CA">
            <w:pPr>
              <w:tabs>
                <w:tab w:val="left" w:pos="2329"/>
              </w:tabs>
            </w:pPr>
          </w:p>
          <w:p w14:paraId="74CC3580" w14:textId="50484C9D" w:rsidR="009729CA" w:rsidRPr="00132272" w:rsidRDefault="009729CA">
            <w:pPr>
              <w:pStyle w:val="AssignmentsLevel1"/>
              <w:rPr>
                <w:strike/>
              </w:rPr>
            </w:pPr>
            <w:r>
              <w:rPr>
                <w:b/>
              </w:rPr>
              <w:t>Comment</w:t>
            </w:r>
            <w:r>
              <w:t xml:space="preserve"> on at least </w:t>
            </w:r>
            <w:r w:rsidR="00D720CC">
              <w:t xml:space="preserve">three </w:t>
            </w:r>
            <w:r>
              <w:t>other students’ blog posts. The response</w:t>
            </w:r>
            <w:r w:rsidR="00D720CC">
              <w:t>s</w:t>
            </w:r>
            <w:r>
              <w:t xml:space="preserve"> </w:t>
            </w:r>
            <w:r w:rsidR="00C46B54">
              <w:t xml:space="preserve">to </w:t>
            </w:r>
            <w:r w:rsidR="00D720CC">
              <w:t xml:space="preserve">three </w:t>
            </w:r>
            <w:r w:rsidR="00C46B54">
              <w:t xml:space="preserve">other student </w:t>
            </w:r>
            <w:r>
              <w:t>blog post</w:t>
            </w:r>
            <w:r w:rsidR="00C46B54">
              <w:t>s are</w:t>
            </w:r>
            <w:r>
              <w:t xml:space="preserve"> due </w:t>
            </w:r>
            <w:r w:rsidR="00C46B54" w:rsidRPr="006F7280">
              <w:t>by 11:59 p.m. (Eastern time) on Sunday</w:t>
            </w:r>
            <w:r w:rsidR="00C46B54">
              <w:t>.</w:t>
            </w:r>
          </w:p>
        </w:tc>
        <w:tc>
          <w:tcPr>
            <w:tcW w:w="1440" w:type="dxa"/>
          </w:tcPr>
          <w:p w14:paraId="592D72A0" w14:textId="3A292444" w:rsidR="009729CA" w:rsidRPr="00132272" w:rsidRDefault="009729CA" w:rsidP="009729CA">
            <w:pPr>
              <w:tabs>
                <w:tab w:val="left" w:pos="2329"/>
              </w:tabs>
              <w:rPr>
                <w:rFonts w:cs="Arial"/>
                <w:strike/>
                <w:szCs w:val="20"/>
              </w:rPr>
            </w:pPr>
            <w:r>
              <w:t>5.7</w:t>
            </w:r>
          </w:p>
        </w:tc>
        <w:tc>
          <w:tcPr>
            <w:tcW w:w="1440" w:type="dxa"/>
          </w:tcPr>
          <w:p w14:paraId="576109C9" w14:textId="77777777" w:rsidR="009729CA" w:rsidRPr="00062592" w:rsidRDefault="009729CA" w:rsidP="009729CA">
            <w:r w:rsidRPr="00062592">
              <w:t>Blog-</w:t>
            </w:r>
          </w:p>
          <w:p w14:paraId="40C14FFE" w14:textId="77777777" w:rsidR="009729CA" w:rsidRPr="00062592" w:rsidRDefault="009729CA" w:rsidP="009729CA">
            <w:pPr>
              <w:tabs>
                <w:tab w:val="left" w:pos="2329"/>
              </w:tabs>
            </w:pPr>
            <w:r w:rsidRPr="00062592">
              <w:t xml:space="preserve">Shares work and posts response = </w:t>
            </w:r>
          </w:p>
          <w:p w14:paraId="3F93392B" w14:textId="5326934C" w:rsidR="009729CA" w:rsidRPr="00062592" w:rsidRDefault="009729CA" w:rsidP="009729CA">
            <w:pPr>
              <w:tabs>
                <w:tab w:val="left" w:pos="2329"/>
              </w:tabs>
              <w:rPr>
                <w:rFonts w:cs="Arial"/>
                <w:strike/>
                <w:szCs w:val="20"/>
              </w:rPr>
            </w:pPr>
            <w:r w:rsidRPr="00062592">
              <w:t>1 hour</w:t>
            </w:r>
          </w:p>
        </w:tc>
      </w:tr>
      <w:tr w:rsidR="009729CA" w:rsidRPr="00132272" w14:paraId="645DD70F" w14:textId="77777777" w:rsidTr="4948C66D">
        <w:tc>
          <w:tcPr>
            <w:tcW w:w="10170" w:type="dxa"/>
            <w:gridSpan w:val="2"/>
            <w:tcMar>
              <w:top w:w="115" w:type="dxa"/>
              <w:left w:w="115" w:type="dxa"/>
              <w:bottom w:w="115" w:type="dxa"/>
              <w:right w:w="115" w:type="dxa"/>
            </w:tcMar>
          </w:tcPr>
          <w:p w14:paraId="388F59C2" w14:textId="5DF1E6D4" w:rsidR="009729CA" w:rsidRDefault="009729CA" w:rsidP="009729CA">
            <w:pPr>
              <w:tabs>
                <w:tab w:val="left" w:pos="2329"/>
              </w:tabs>
            </w:pPr>
            <w:r>
              <w:rPr>
                <w:b/>
              </w:rPr>
              <w:lastRenderedPageBreak/>
              <w:t>Final Project</w:t>
            </w:r>
          </w:p>
          <w:p w14:paraId="0F8E0321" w14:textId="006D2398" w:rsidR="009729CA" w:rsidRDefault="009729CA" w:rsidP="009729CA">
            <w:pPr>
              <w:tabs>
                <w:tab w:val="left" w:pos="2329"/>
              </w:tabs>
            </w:pPr>
          </w:p>
          <w:p w14:paraId="75FB36A3" w14:textId="1608DA2E" w:rsidR="00B440AD" w:rsidRDefault="00B440AD" w:rsidP="009729CA">
            <w:pPr>
              <w:tabs>
                <w:tab w:val="left" w:pos="2329"/>
              </w:tabs>
            </w:pPr>
            <w:r w:rsidRPr="00B440AD">
              <w:rPr>
                <w:b/>
              </w:rPr>
              <w:t>Resource:</w:t>
            </w:r>
            <w:r w:rsidRPr="00B440AD">
              <w:t xml:space="preserve"> Final Project Rubric</w:t>
            </w:r>
          </w:p>
          <w:p w14:paraId="67B453F4" w14:textId="77777777" w:rsidR="00B440AD" w:rsidRDefault="00B440AD" w:rsidP="009729CA">
            <w:pPr>
              <w:tabs>
                <w:tab w:val="left" w:pos="2329"/>
              </w:tabs>
            </w:pPr>
          </w:p>
          <w:p w14:paraId="561ABCB0" w14:textId="101DA38F" w:rsidR="009729CA" w:rsidRDefault="009729CA" w:rsidP="009729CA">
            <w:pPr>
              <w:tabs>
                <w:tab w:val="left" w:pos="2329"/>
              </w:tabs>
            </w:pPr>
            <w:r>
              <w:rPr>
                <w:b/>
              </w:rPr>
              <w:t>Review</w:t>
            </w:r>
            <w:r>
              <w:t xml:space="preserve"> </w:t>
            </w:r>
            <w:r w:rsidR="00C46B54">
              <w:t xml:space="preserve">the </w:t>
            </w:r>
            <w:r>
              <w:t>Final Project Rubric for instructions and required project components.</w:t>
            </w:r>
          </w:p>
          <w:p w14:paraId="5AC59283" w14:textId="77777777" w:rsidR="009729CA" w:rsidRDefault="009729CA" w:rsidP="009729CA">
            <w:pPr>
              <w:tabs>
                <w:tab w:val="left" w:pos="2329"/>
              </w:tabs>
            </w:pPr>
          </w:p>
          <w:p w14:paraId="68929EFA" w14:textId="598DF2EA" w:rsidR="009729CA" w:rsidRDefault="00FE4458" w:rsidP="009729CA">
            <w:pPr>
              <w:tabs>
                <w:tab w:val="left" w:pos="2329"/>
              </w:tabs>
            </w:pPr>
            <w:r>
              <w:t xml:space="preserve">Using the Final Project Rubric as a guide, </w:t>
            </w:r>
            <w:r w:rsidRPr="00C46B54">
              <w:rPr>
                <w:b/>
              </w:rPr>
              <w:t>write</w:t>
            </w:r>
            <w:r>
              <w:t xml:space="preserve"> and </w:t>
            </w:r>
            <w:r w:rsidRPr="00504B5E">
              <w:rPr>
                <w:b/>
              </w:rPr>
              <w:t>compile</w:t>
            </w:r>
            <w:r>
              <w:t xml:space="preserve"> the all components you worked on in previous weeks for your final project.</w:t>
            </w:r>
          </w:p>
          <w:p w14:paraId="2E04F3C3" w14:textId="77777777" w:rsidR="00C46B54" w:rsidRDefault="00C46B54" w:rsidP="009729CA">
            <w:pPr>
              <w:tabs>
                <w:tab w:val="left" w:pos="2329"/>
              </w:tabs>
            </w:pPr>
          </w:p>
          <w:p w14:paraId="11E3091D" w14:textId="5C185F18" w:rsidR="009729CA" w:rsidRDefault="00C46B54" w:rsidP="009729CA">
            <w:pPr>
              <w:tabs>
                <w:tab w:val="left" w:pos="2329"/>
              </w:tabs>
              <w:rPr>
                <w:b/>
              </w:rPr>
            </w:pPr>
            <w:r>
              <w:rPr>
                <w:b/>
              </w:rPr>
              <w:t>Submit</w:t>
            </w:r>
            <w:r>
              <w:t xml:space="preserve"> your Final Project </w:t>
            </w:r>
            <w:r w:rsidRPr="006F7280">
              <w:t>by 11:59 p.m. (Eastern time) on Sunday</w:t>
            </w:r>
            <w:r>
              <w:t>.</w:t>
            </w:r>
          </w:p>
        </w:tc>
        <w:tc>
          <w:tcPr>
            <w:tcW w:w="1440" w:type="dxa"/>
          </w:tcPr>
          <w:p w14:paraId="4DE157FB" w14:textId="5F989BE4" w:rsidR="009729CA" w:rsidRDefault="009729CA" w:rsidP="009729CA">
            <w:pPr>
              <w:tabs>
                <w:tab w:val="left" w:pos="2329"/>
              </w:tabs>
            </w:pPr>
            <w:r>
              <w:t>5.7</w:t>
            </w:r>
          </w:p>
        </w:tc>
        <w:tc>
          <w:tcPr>
            <w:tcW w:w="1440" w:type="dxa"/>
          </w:tcPr>
          <w:p w14:paraId="7CA16054" w14:textId="2EF1FCC5" w:rsidR="009729CA" w:rsidRPr="00062592" w:rsidRDefault="009729CA" w:rsidP="009729CA">
            <w:pPr>
              <w:tabs>
                <w:tab w:val="left" w:pos="2329"/>
              </w:tabs>
            </w:pPr>
            <w:r w:rsidRPr="00062592">
              <w:t>Guided project</w:t>
            </w:r>
            <w:r w:rsidR="00770E01">
              <w:t>, final work</w:t>
            </w:r>
            <w:r w:rsidRPr="00062592">
              <w:t>=</w:t>
            </w:r>
          </w:p>
          <w:p w14:paraId="58F905BC" w14:textId="55F962F0" w:rsidR="009729CA" w:rsidRPr="00062592" w:rsidRDefault="009729CA" w:rsidP="009729CA">
            <w:r w:rsidRPr="00062592">
              <w:t>1 hour</w:t>
            </w:r>
          </w:p>
        </w:tc>
      </w:tr>
      <w:tr w:rsidR="00557340" w:rsidRPr="00842155" w14:paraId="43B29B6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1DE15CD"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F75C72"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FA26EBB"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57EFCBD" w14:textId="1B36527B" w:rsidR="00557340" w:rsidRPr="00842155" w:rsidRDefault="0057431C" w:rsidP="002522B3">
            <w:pPr>
              <w:tabs>
                <w:tab w:val="left" w:pos="2329"/>
              </w:tabs>
              <w:rPr>
                <w:rFonts w:cs="Arial"/>
                <w:b/>
                <w:szCs w:val="20"/>
              </w:rPr>
            </w:pPr>
            <w:r>
              <w:rPr>
                <w:rFonts w:cs="Arial"/>
                <w:b/>
                <w:szCs w:val="20"/>
              </w:rPr>
              <w:t>8 hours</w:t>
            </w:r>
          </w:p>
        </w:tc>
      </w:tr>
    </w:tbl>
    <w:p w14:paraId="36018A5A" w14:textId="77777777" w:rsidR="005344A9" w:rsidRDefault="005344A9" w:rsidP="0020635A">
      <w:pPr>
        <w:pStyle w:val="Heading1"/>
      </w:pPr>
    </w:p>
    <w:p w14:paraId="74256BCB" w14:textId="77777777" w:rsidR="005344A9" w:rsidRPr="00104F2B" w:rsidRDefault="4948C66D" w:rsidP="0020635A">
      <w:pPr>
        <w:pStyle w:val="Heading1"/>
      </w:pPr>
      <w:r>
        <w:t>Faculty Notes</w:t>
      </w:r>
    </w:p>
    <w:p w14:paraId="5AA5476D" w14:textId="37473099" w:rsidR="005344A9" w:rsidRDefault="00114B43" w:rsidP="005344A9">
      <w:pPr>
        <w:tabs>
          <w:tab w:val="left" w:pos="1065"/>
        </w:tabs>
        <w:rPr>
          <w:color w:val="000000"/>
        </w:rPr>
      </w:pPr>
      <w:r>
        <w:t xml:space="preserve">The </w:t>
      </w:r>
      <w:r w:rsidR="00D720CC">
        <w:t>w</w:t>
      </w:r>
      <w:r>
        <w:t xml:space="preserve">iki for </w:t>
      </w:r>
      <w:r w:rsidR="00D720CC">
        <w:t>c</w:t>
      </w:r>
      <w:r>
        <w:t>hi-</w:t>
      </w:r>
      <w:r w:rsidR="00D720CC">
        <w:t>s</w:t>
      </w:r>
      <w:r>
        <w:t>quare analysis is a chance to look at how data can be used in multiple areas. Students are encouraged to try to make connections from previous weeks in their hypothesis. The Final Project completion should not be an issue if they have turned in previous updates and have been monitored throughout the course.</w:t>
      </w:r>
    </w:p>
    <w:p w14:paraId="53258924" w14:textId="77777777" w:rsidR="00E8301C" w:rsidRDefault="00E8301C">
      <w:pPr>
        <w:rPr>
          <w:rFonts w:cs="Arial"/>
          <w:b/>
          <w:color w:val="BF2C37"/>
          <w:sz w:val="22"/>
          <w:szCs w:val="22"/>
        </w:rPr>
      </w:pPr>
      <w:bookmarkStart w:id="15" w:name="weeksix"/>
      <w:bookmarkEnd w:id="15"/>
    </w:p>
    <w:p w14:paraId="28EE5AA1" w14:textId="2D0010FB" w:rsidR="00E3447E" w:rsidRPr="004F138A" w:rsidRDefault="4948C66D" w:rsidP="4948C66D">
      <w:pPr>
        <w:pStyle w:val="Heading1"/>
        <w:rPr>
          <w:color w:val="9C2C2A" w:themeColor="accent1"/>
        </w:rPr>
      </w:pPr>
      <w:r>
        <w:t>Breakdown of Academic Instructional Equivalencies</w:t>
      </w:r>
    </w:p>
    <w:p w14:paraId="5B178EF4" w14:textId="77777777" w:rsidR="00E3447E" w:rsidRPr="00C6480B" w:rsidRDefault="00E3447E" w:rsidP="00E3447E">
      <w:pPr>
        <w:rPr>
          <w:rFonts w:cs="Arial"/>
          <w:b/>
          <w:sz w:val="22"/>
          <w:szCs w:val="22"/>
        </w:rPr>
      </w:pPr>
    </w:p>
    <w:tbl>
      <w:tblPr>
        <w:tblStyle w:val="TableGrid1"/>
        <w:tblW w:w="10075" w:type="dxa"/>
        <w:tblInd w:w="-113" w:type="dxa"/>
        <w:tblBorders>
          <w:insideH w:val="none" w:sz="0" w:space="0" w:color="auto"/>
          <w:insideV w:val="none" w:sz="0" w:space="0" w:color="auto"/>
        </w:tblBorders>
        <w:tblLook w:val="04A0" w:firstRow="1" w:lastRow="0" w:firstColumn="1" w:lastColumn="0" w:noHBand="0" w:noVBand="1"/>
      </w:tblPr>
      <w:tblGrid>
        <w:gridCol w:w="8275"/>
        <w:gridCol w:w="1800"/>
      </w:tblGrid>
      <w:tr w:rsidR="00B0390C" w:rsidRPr="007C23CA" w14:paraId="0831C706" w14:textId="77777777" w:rsidTr="00B0390C">
        <w:tc>
          <w:tcPr>
            <w:tcW w:w="8275" w:type="dxa"/>
            <w:shd w:val="clear" w:color="auto" w:fill="BF2C37"/>
            <w:vAlign w:val="center"/>
          </w:tcPr>
          <w:p w14:paraId="6CECE84A" w14:textId="77777777" w:rsidR="00B0390C" w:rsidRDefault="00B0390C" w:rsidP="00A952A7">
            <w:pPr>
              <w:rPr>
                <w:b/>
                <w:szCs w:val="20"/>
              </w:rPr>
            </w:pPr>
          </w:p>
        </w:tc>
        <w:tc>
          <w:tcPr>
            <w:tcW w:w="1800" w:type="dxa"/>
            <w:tcBorders>
              <w:top w:val="single" w:sz="4" w:space="0" w:color="auto"/>
              <w:left w:val="single" w:sz="4" w:space="0" w:color="auto"/>
              <w:bottom w:val="nil"/>
            </w:tcBorders>
            <w:shd w:val="clear" w:color="auto" w:fill="BF2C37"/>
            <w:vAlign w:val="center"/>
          </w:tcPr>
          <w:p w14:paraId="579848E8" w14:textId="77777777" w:rsidR="00B0390C" w:rsidRPr="00DA0C9F" w:rsidRDefault="00B0390C" w:rsidP="00A952A7">
            <w:pPr>
              <w:jc w:val="center"/>
              <w:rPr>
                <w:b/>
                <w:bCs/>
              </w:rPr>
            </w:pPr>
            <w:r w:rsidRPr="4948C66D">
              <w:rPr>
                <w:b/>
                <w:bCs/>
                <w:color w:val="FFFFFF" w:themeColor="background1"/>
              </w:rPr>
              <w:t>AIE Hours</w:t>
            </w:r>
          </w:p>
        </w:tc>
      </w:tr>
      <w:tr w:rsidR="00B0390C" w:rsidRPr="007C23CA" w14:paraId="490F14B7" w14:textId="77777777" w:rsidTr="00B0390C">
        <w:tc>
          <w:tcPr>
            <w:tcW w:w="8275" w:type="dxa"/>
            <w:shd w:val="clear" w:color="auto" w:fill="D8D9DA"/>
            <w:vAlign w:val="center"/>
          </w:tcPr>
          <w:p w14:paraId="78ACE361" w14:textId="77777777" w:rsidR="00B0390C" w:rsidRPr="001A6671" w:rsidRDefault="00B0390C" w:rsidP="00A952A7">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1B9BF4E7" w14:textId="77777777" w:rsidR="00B0390C" w:rsidRPr="007C23CA" w:rsidRDefault="00B0390C" w:rsidP="00A952A7">
            <w:pPr>
              <w:rPr>
                <w:szCs w:val="20"/>
              </w:rPr>
            </w:pPr>
          </w:p>
        </w:tc>
      </w:tr>
      <w:tr w:rsidR="0057431C" w:rsidRPr="007C23CA" w14:paraId="5408E354" w14:textId="77777777" w:rsidTr="00B0390C">
        <w:tc>
          <w:tcPr>
            <w:tcW w:w="8275" w:type="dxa"/>
            <w:vAlign w:val="center"/>
          </w:tcPr>
          <w:p w14:paraId="629A7F4E" w14:textId="77777777" w:rsidR="0057431C" w:rsidRPr="00637663" w:rsidRDefault="0057431C" w:rsidP="0057431C">
            <w:pPr>
              <w:rPr>
                <w:szCs w:val="20"/>
              </w:rPr>
            </w:pPr>
            <w:r>
              <w:t>Required</w:t>
            </w:r>
          </w:p>
        </w:tc>
        <w:tc>
          <w:tcPr>
            <w:tcW w:w="1800" w:type="dxa"/>
            <w:tcBorders>
              <w:top w:val="nil"/>
              <w:left w:val="single" w:sz="4" w:space="0" w:color="auto"/>
              <w:bottom w:val="nil"/>
            </w:tcBorders>
            <w:vAlign w:val="center"/>
          </w:tcPr>
          <w:p w14:paraId="5C12B078" w14:textId="36ACBB9E" w:rsidR="0057431C" w:rsidRPr="007C23CA" w:rsidRDefault="0057431C" w:rsidP="0057431C">
            <w:pPr>
              <w:rPr>
                <w:szCs w:val="20"/>
              </w:rPr>
            </w:pPr>
            <w:r>
              <w:rPr>
                <w:szCs w:val="20"/>
              </w:rPr>
              <w:t>11.25</w:t>
            </w:r>
          </w:p>
        </w:tc>
      </w:tr>
      <w:tr w:rsidR="0057431C" w:rsidRPr="007C23CA" w14:paraId="6705CFAB" w14:textId="77777777" w:rsidTr="00B0390C">
        <w:tc>
          <w:tcPr>
            <w:tcW w:w="8275" w:type="dxa"/>
            <w:vAlign w:val="center"/>
          </w:tcPr>
          <w:p w14:paraId="7405F164" w14:textId="77777777" w:rsidR="0057431C" w:rsidRPr="00637663" w:rsidRDefault="0057431C" w:rsidP="0057431C">
            <w:pPr>
              <w:rPr>
                <w:szCs w:val="20"/>
              </w:rPr>
            </w:pPr>
            <w:r>
              <w:t>Supplemental</w:t>
            </w:r>
          </w:p>
        </w:tc>
        <w:tc>
          <w:tcPr>
            <w:tcW w:w="1800" w:type="dxa"/>
            <w:tcBorders>
              <w:top w:val="nil"/>
              <w:left w:val="single" w:sz="4" w:space="0" w:color="auto"/>
              <w:bottom w:val="nil"/>
            </w:tcBorders>
            <w:vAlign w:val="center"/>
          </w:tcPr>
          <w:p w14:paraId="230A8E67" w14:textId="5BCDD6EF" w:rsidR="0057431C" w:rsidRPr="007C23CA" w:rsidRDefault="0057431C" w:rsidP="0057431C">
            <w:pPr>
              <w:rPr>
                <w:szCs w:val="20"/>
              </w:rPr>
            </w:pPr>
            <w:r>
              <w:rPr>
                <w:szCs w:val="20"/>
              </w:rPr>
              <w:t>2</w:t>
            </w:r>
          </w:p>
        </w:tc>
      </w:tr>
      <w:tr w:rsidR="0057431C" w:rsidRPr="007C23CA" w14:paraId="5D1AFDB6" w14:textId="77777777" w:rsidTr="00B0390C">
        <w:tc>
          <w:tcPr>
            <w:tcW w:w="8275" w:type="dxa"/>
            <w:shd w:val="clear" w:color="auto" w:fill="D8D9DA"/>
            <w:vAlign w:val="center"/>
          </w:tcPr>
          <w:p w14:paraId="64FCD38C" w14:textId="77777777" w:rsidR="0057431C" w:rsidRPr="001A6671" w:rsidRDefault="0057431C" w:rsidP="0057431C">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524C886F" w14:textId="77777777" w:rsidR="0057431C" w:rsidRPr="007C23CA" w:rsidRDefault="0057431C" w:rsidP="0057431C">
            <w:pPr>
              <w:rPr>
                <w:szCs w:val="20"/>
              </w:rPr>
            </w:pPr>
          </w:p>
        </w:tc>
      </w:tr>
      <w:tr w:rsidR="0057431C" w:rsidRPr="007C23CA" w14:paraId="153955B7" w14:textId="77777777" w:rsidTr="00B0390C">
        <w:tc>
          <w:tcPr>
            <w:tcW w:w="8275" w:type="dxa"/>
            <w:vAlign w:val="center"/>
          </w:tcPr>
          <w:p w14:paraId="6F8424D4" w14:textId="77777777" w:rsidR="0057431C" w:rsidRPr="00637663" w:rsidRDefault="0057431C" w:rsidP="0057431C">
            <w:pPr>
              <w:rPr>
                <w:szCs w:val="20"/>
              </w:rPr>
            </w:pPr>
            <w:r>
              <w:t>Required</w:t>
            </w:r>
          </w:p>
        </w:tc>
        <w:tc>
          <w:tcPr>
            <w:tcW w:w="1800" w:type="dxa"/>
            <w:tcBorders>
              <w:top w:val="nil"/>
              <w:left w:val="single" w:sz="4" w:space="0" w:color="auto"/>
              <w:bottom w:val="nil"/>
            </w:tcBorders>
            <w:vAlign w:val="center"/>
          </w:tcPr>
          <w:p w14:paraId="3B85C091" w14:textId="6DECADEC" w:rsidR="0057431C" w:rsidRPr="007C23CA" w:rsidRDefault="0057431C" w:rsidP="0057431C">
            <w:pPr>
              <w:rPr>
                <w:szCs w:val="20"/>
              </w:rPr>
            </w:pPr>
            <w:r>
              <w:rPr>
                <w:szCs w:val="20"/>
              </w:rPr>
              <w:t>6.5</w:t>
            </w:r>
          </w:p>
        </w:tc>
      </w:tr>
      <w:tr w:rsidR="0057431C" w:rsidRPr="007C23CA" w14:paraId="17E4056D" w14:textId="77777777" w:rsidTr="00B0390C">
        <w:tc>
          <w:tcPr>
            <w:tcW w:w="8275" w:type="dxa"/>
            <w:vAlign w:val="center"/>
          </w:tcPr>
          <w:p w14:paraId="539A1B8E" w14:textId="77777777" w:rsidR="0057431C" w:rsidRPr="00637663" w:rsidRDefault="0057431C" w:rsidP="0057431C">
            <w:pPr>
              <w:rPr>
                <w:szCs w:val="20"/>
              </w:rPr>
            </w:pPr>
            <w:r>
              <w:t>Supplemental</w:t>
            </w:r>
          </w:p>
        </w:tc>
        <w:tc>
          <w:tcPr>
            <w:tcW w:w="1800" w:type="dxa"/>
            <w:tcBorders>
              <w:top w:val="nil"/>
              <w:left w:val="single" w:sz="4" w:space="0" w:color="auto"/>
              <w:bottom w:val="nil"/>
            </w:tcBorders>
            <w:vAlign w:val="center"/>
          </w:tcPr>
          <w:p w14:paraId="5A1FFAC4" w14:textId="462C08BA" w:rsidR="0057431C" w:rsidRPr="007C23CA" w:rsidRDefault="0057431C" w:rsidP="0057431C">
            <w:pPr>
              <w:rPr>
                <w:szCs w:val="20"/>
              </w:rPr>
            </w:pPr>
            <w:r>
              <w:rPr>
                <w:szCs w:val="20"/>
              </w:rPr>
              <w:t>2</w:t>
            </w:r>
          </w:p>
        </w:tc>
      </w:tr>
      <w:tr w:rsidR="0057431C" w:rsidRPr="007C23CA" w14:paraId="1CF78B9C" w14:textId="77777777" w:rsidTr="00B0390C">
        <w:tc>
          <w:tcPr>
            <w:tcW w:w="8275" w:type="dxa"/>
            <w:shd w:val="clear" w:color="auto" w:fill="D8D9DA"/>
            <w:vAlign w:val="center"/>
          </w:tcPr>
          <w:p w14:paraId="21B0E05F" w14:textId="77777777" w:rsidR="0057431C" w:rsidRPr="001A6671" w:rsidRDefault="0057431C" w:rsidP="0057431C">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199C51B7" w14:textId="77777777" w:rsidR="0057431C" w:rsidRPr="007C23CA" w:rsidRDefault="0057431C" w:rsidP="0057431C">
            <w:pPr>
              <w:rPr>
                <w:szCs w:val="20"/>
              </w:rPr>
            </w:pPr>
          </w:p>
        </w:tc>
      </w:tr>
      <w:tr w:rsidR="0057431C" w:rsidRPr="007C23CA" w14:paraId="3BB3C0BC" w14:textId="77777777" w:rsidTr="00B0390C">
        <w:tc>
          <w:tcPr>
            <w:tcW w:w="8275" w:type="dxa"/>
            <w:vAlign w:val="center"/>
          </w:tcPr>
          <w:p w14:paraId="5FB3A701" w14:textId="77777777" w:rsidR="0057431C" w:rsidRPr="00637663" w:rsidRDefault="0057431C" w:rsidP="0057431C">
            <w:pPr>
              <w:rPr>
                <w:szCs w:val="20"/>
              </w:rPr>
            </w:pPr>
            <w:r>
              <w:t>Required</w:t>
            </w:r>
          </w:p>
        </w:tc>
        <w:tc>
          <w:tcPr>
            <w:tcW w:w="1800" w:type="dxa"/>
            <w:tcBorders>
              <w:top w:val="nil"/>
              <w:left w:val="single" w:sz="4" w:space="0" w:color="auto"/>
              <w:bottom w:val="nil"/>
            </w:tcBorders>
            <w:vAlign w:val="center"/>
          </w:tcPr>
          <w:p w14:paraId="0A1AA835" w14:textId="158D79B1" w:rsidR="0057431C" w:rsidRPr="007C23CA" w:rsidRDefault="0057431C" w:rsidP="0057431C">
            <w:pPr>
              <w:rPr>
                <w:szCs w:val="20"/>
              </w:rPr>
            </w:pPr>
            <w:r>
              <w:rPr>
                <w:szCs w:val="20"/>
              </w:rPr>
              <w:t>4</w:t>
            </w:r>
          </w:p>
        </w:tc>
      </w:tr>
      <w:tr w:rsidR="0057431C" w:rsidRPr="007C23CA" w14:paraId="725A5963" w14:textId="77777777" w:rsidTr="00B0390C">
        <w:tc>
          <w:tcPr>
            <w:tcW w:w="8275" w:type="dxa"/>
            <w:vAlign w:val="center"/>
          </w:tcPr>
          <w:p w14:paraId="79F5D112" w14:textId="77777777" w:rsidR="0057431C" w:rsidRPr="00637663" w:rsidRDefault="0057431C" w:rsidP="0057431C">
            <w:pPr>
              <w:rPr>
                <w:szCs w:val="20"/>
              </w:rPr>
            </w:pPr>
            <w:r>
              <w:t>Supplemental</w:t>
            </w:r>
          </w:p>
        </w:tc>
        <w:tc>
          <w:tcPr>
            <w:tcW w:w="1800" w:type="dxa"/>
            <w:tcBorders>
              <w:top w:val="nil"/>
              <w:left w:val="single" w:sz="4" w:space="0" w:color="auto"/>
              <w:bottom w:val="nil"/>
            </w:tcBorders>
            <w:vAlign w:val="center"/>
          </w:tcPr>
          <w:p w14:paraId="6662AB81" w14:textId="72406354" w:rsidR="0057431C" w:rsidRPr="007C23CA" w:rsidRDefault="0057431C" w:rsidP="0057431C">
            <w:pPr>
              <w:rPr>
                <w:szCs w:val="20"/>
              </w:rPr>
            </w:pPr>
            <w:r>
              <w:rPr>
                <w:szCs w:val="20"/>
              </w:rPr>
              <w:t>3.5</w:t>
            </w:r>
          </w:p>
        </w:tc>
      </w:tr>
      <w:tr w:rsidR="0057431C" w:rsidRPr="007C23CA" w14:paraId="1C87FF7E" w14:textId="77777777" w:rsidTr="00B0390C">
        <w:tc>
          <w:tcPr>
            <w:tcW w:w="8275" w:type="dxa"/>
            <w:shd w:val="clear" w:color="auto" w:fill="D8D9DA"/>
            <w:vAlign w:val="center"/>
          </w:tcPr>
          <w:p w14:paraId="0F242FE4" w14:textId="77777777" w:rsidR="0057431C" w:rsidRPr="001A6671" w:rsidRDefault="0057431C" w:rsidP="0057431C">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7A4DFA4B" w14:textId="77777777" w:rsidR="0057431C" w:rsidRPr="007C23CA" w:rsidRDefault="0057431C" w:rsidP="0057431C">
            <w:pPr>
              <w:rPr>
                <w:szCs w:val="20"/>
              </w:rPr>
            </w:pPr>
          </w:p>
        </w:tc>
      </w:tr>
      <w:tr w:rsidR="0057431C" w:rsidRPr="007C23CA" w14:paraId="6EBE7970" w14:textId="77777777" w:rsidTr="00B0390C">
        <w:tc>
          <w:tcPr>
            <w:tcW w:w="8275" w:type="dxa"/>
            <w:vAlign w:val="center"/>
          </w:tcPr>
          <w:p w14:paraId="28613C26" w14:textId="77777777" w:rsidR="0057431C" w:rsidRPr="00637663" w:rsidRDefault="0057431C" w:rsidP="0057431C">
            <w:pPr>
              <w:rPr>
                <w:szCs w:val="20"/>
              </w:rPr>
            </w:pPr>
            <w:r>
              <w:t>Required</w:t>
            </w:r>
          </w:p>
        </w:tc>
        <w:tc>
          <w:tcPr>
            <w:tcW w:w="1800" w:type="dxa"/>
            <w:tcBorders>
              <w:top w:val="nil"/>
              <w:left w:val="single" w:sz="4" w:space="0" w:color="auto"/>
              <w:bottom w:val="nil"/>
            </w:tcBorders>
            <w:vAlign w:val="center"/>
          </w:tcPr>
          <w:p w14:paraId="354D3A33" w14:textId="5B7650EA" w:rsidR="0057431C" w:rsidRPr="007C23CA" w:rsidRDefault="0057431C" w:rsidP="0057431C">
            <w:pPr>
              <w:rPr>
                <w:szCs w:val="20"/>
              </w:rPr>
            </w:pPr>
            <w:r>
              <w:rPr>
                <w:szCs w:val="20"/>
              </w:rPr>
              <w:t>5</w:t>
            </w:r>
          </w:p>
        </w:tc>
      </w:tr>
      <w:tr w:rsidR="0057431C" w:rsidRPr="007C23CA" w14:paraId="54F19F63" w14:textId="77777777" w:rsidTr="00B0390C">
        <w:tc>
          <w:tcPr>
            <w:tcW w:w="8275" w:type="dxa"/>
            <w:vAlign w:val="center"/>
          </w:tcPr>
          <w:p w14:paraId="1C459F66" w14:textId="77777777" w:rsidR="0057431C" w:rsidRPr="00637663" w:rsidRDefault="0057431C" w:rsidP="0057431C">
            <w:pPr>
              <w:rPr>
                <w:szCs w:val="20"/>
              </w:rPr>
            </w:pPr>
            <w:r>
              <w:t>Supplemental</w:t>
            </w:r>
          </w:p>
        </w:tc>
        <w:tc>
          <w:tcPr>
            <w:tcW w:w="1800" w:type="dxa"/>
            <w:tcBorders>
              <w:top w:val="nil"/>
              <w:left w:val="single" w:sz="4" w:space="0" w:color="auto"/>
              <w:bottom w:val="nil"/>
            </w:tcBorders>
            <w:vAlign w:val="center"/>
          </w:tcPr>
          <w:p w14:paraId="3600BA23" w14:textId="74F7DDF4" w:rsidR="0057431C" w:rsidRPr="007C23CA" w:rsidRDefault="0057431C" w:rsidP="0057431C">
            <w:pPr>
              <w:rPr>
                <w:szCs w:val="20"/>
              </w:rPr>
            </w:pPr>
            <w:r>
              <w:rPr>
                <w:szCs w:val="20"/>
              </w:rPr>
              <w:t>0</w:t>
            </w:r>
          </w:p>
        </w:tc>
      </w:tr>
      <w:tr w:rsidR="0057431C" w:rsidRPr="007C23CA" w14:paraId="1BC3D22A" w14:textId="77777777" w:rsidTr="00B0390C">
        <w:tc>
          <w:tcPr>
            <w:tcW w:w="8275" w:type="dxa"/>
            <w:shd w:val="clear" w:color="auto" w:fill="D8D9DA"/>
            <w:vAlign w:val="center"/>
          </w:tcPr>
          <w:p w14:paraId="547C8E87" w14:textId="77777777" w:rsidR="0057431C" w:rsidRPr="007C23CA" w:rsidRDefault="0057431C" w:rsidP="0057431C">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4974AAA8" w14:textId="77777777" w:rsidR="0057431C" w:rsidRPr="007C23CA" w:rsidRDefault="0057431C" w:rsidP="0057431C">
            <w:pPr>
              <w:rPr>
                <w:szCs w:val="20"/>
              </w:rPr>
            </w:pPr>
          </w:p>
        </w:tc>
      </w:tr>
      <w:tr w:rsidR="0057431C" w:rsidRPr="007C23CA" w14:paraId="72B23919" w14:textId="77777777" w:rsidTr="00B0390C">
        <w:tc>
          <w:tcPr>
            <w:tcW w:w="8275" w:type="dxa"/>
            <w:vAlign w:val="center"/>
          </w:tcPr>
          <w:p w14:paraId="426254A6" w14:textId="77777777" w:rsidR="0057431C" w:rsidRPr="00637663" w:rsidRDefault="0057431C" w:rsidP="0057431C">
            <w:pPr>
              <w:rPr>
                <w:szCs w:val="20"/>
              </w:rPr>
            </w:pPr>
            <w:r>
              <w:t>Required</w:t>
            </w:r>
          </w:p>
        </w:tc>
        <w:tc>
          <w:tcPr>
            <w:tcW w:w="1800" w:type="dxa"/>
            <w:tcBorders>
              <w:top w:val="nil"/>
              <w:left w:val="single" w:sz="4" w:space="0" w:color="auto"/>
              <w:bottom w:val="nil"/>
            </w:tcBorders>
            <w:vAlign w:val="center"/>
          </w:tcPr>
          <w:p w14:paraId="51563168" w14:textId="0D4BBCB4" w:rsidR="0057431C" w:rsidRPr="007C23CA" w:rsidRDefault="0057431C" w:rsidP="0057431C">
            <w:pPr>
              <w:rPr>
                <w:szCs w:val="20"/>
              </w:rPr>
            </w:pPr>
            <w:r>
              <w:rPr>
                <w:szCs w:val="20"/>
              </w:rPr>
              <w:t>5.5</w:t>
            </w:r>
          </w:p>
        </w:tc>
      </w:tr>
      <w:tr w:rsidR="0057431C" w:rsidRPr="007C23CA" w14:paraId="2311C90C" w14:textId="77777777" w:rsidTr="00B0390C">
        <w:tc>
          <w:tcPr>
            <w:tcW w:w="8275" w:type="dxa"/>
            <w:vAlign w:val="center"/>
          </w:tcPr>
          <w:p w14:paraId="3A455783" w14:textId="77777777" w:rsidR="0057431C" w:rsidRPr="00637663" w:rsidRDefault="0057431C" w:rsidP="0057431C">
            <w:pPr>
              <w:rPr>
                <w:szCs w:val="20"/>
              </w:rPr>
            </w:pPr>
            <w:r>
              <w:t>Supplemental</w:t>
            </w:r>
          </w:p>
        </w:tc>
        <w:tc>
          <w:tcPr>
            <w:tcW w:w="1800" w:type="dxa"/>
            <w:tcBorders>
              <w:top w:val="nil"/>
              <w:left w:val="single" w:sz="4" w:space="0" w:color="auto"/>
              <w:bottom w:val="nil"/>
            </w:tcBorders>
            <w:vAlign w:val="center"/>
          </w:tcPr>
          <w:p w14:paraId="113B17EE" w14:textId="79345BE5" w:rsidR="0057431C" w:rsidRPr="007C23CA" w:rsidRDefault="0057431C" w:rsidP="0057431C">
            <w:pPr>
              <w:rPr>
                <w:szCs w:val="20"/>
              </w:rPr>
            </w:pPr>
            <w:r>
              <w:rPr>
                <w:szCs w:val="20"/>
              </w:rPr>
              <w:t>2.5</w:t>
            </w:r>
          </w:p>
        </w:tc>
      </w:tr>
      <w:tr w:rsidR="0057431C" w:rsidRPr="007C23CA" w14:paraId="50E8B3E2" w14:textId="77777777" w:rsidTr="00B0390C">
        <w:tc>
          <w:tcPr>
            <w:tcW w:w="8275" w:type="dxa"/>
            <w:shd w:val="clear" w:color="auto" w:fill="BF2C37"/>
            <w:vAlign w:val="center"/>
          </w:tcPr>
          <w:p w14:paraId="7C5AA50D" w14:textId="77777777" w:rsidR="0057431C" w:rsidRDefault="0057431C" w:rsidP="0057431C">
            <w:pPr>
              <w:rPr>
                <w:b/>
                <w:szCs w:val="20"/>
              </w:rPr>
            </w:pPr>
          </w:p>
        </w:tc>
        <w:tc>
          <w:tcPr>
            <w:tcW w:w="1800" w:type="dxa"/>
            <w:tcBorders>
              <w:top w:val="nil"/>
              <w:left w:val="single" w:sz="4" w:space="0" w:color="auto"/>
              <w:bottom w:val="nil"/>
            </w:tcBorders>
            <w:shd w:val="clear" w:color="auto" w:fill="BF2C37"/>
            <w:vAlign w:val="center"/>
          </w:tcPr>
          <w:p w14:paraId="3C7ADFCE" w14:textId="77777777" w:rsidR="0057431C" w:rsidRDefault="0057431C" w:rsidP="0057431C">
            <w:pPr>
              <w:rPr>
                <w:szCs w:val="20"/>
              </w:rPr>
            </w:pPr>
          </w:p>
        </w:tc>
      </w:tr>
      <w:tr w:rsidR="0057431C" w:rsidRPr="007C23CA" w14:paraId="31EE78E4" w14:textId="77777777" w:rsidTr="00B0390C">
        <w:tc>
          <w:tcPr>
            <w:tcW w:w="8275" w:type="dxa"/>
            <w:vAlign w:val="center"/>
          </w:tcPr>
          <w:p w14:paraId="0A49BAF9" w14:textId="77777777" w:rsidR="0057431C" w:rsidRDefault="0057431C" w:rsidP="0057431C">
            <w:pPr>
              <w:rPr>
                <w:b/>
                <w:bCs/>
              </w:rPr>
            </w:pPr>
            <w:r w:rsidRPr="4948C66D">
              <w:rPr>
                <w:b/>
                <w:bCs/>
              </w:rPr>
              <w:t>Total Required Hours</w:t>
            </w:r>
          </w:p>
        </w:tc>
        <w:tc>
          <w:tcPr>
            <w:tcW w:w="1800" w:type="dxa"/>
            <w:tcBorders>
              <w:top w:val="nil"/>
              <w:left w:val="single" w:sz="4" w:space="0" w:color="auto"/>
              <w:bottom w:val="nil"/>
            </w:tcBorders>
            <w:vAlign w:val="center"/>
          </w:tcPr>
          <w:p w14:paraId="49969C14" w14:textId="3926A2A5" w:rsidR="0057431C" w:rsidRDefault="0057431C" w:rsidP="0057431C">
            <w:pPr>
              <w:rPr>
                <w:szCs w:val="20"/>
              </w:rPr>
            </w:pPr>
            <w:r>
              <w:rPr>
                <w:szCs w:val="20"/>
              </w:rPr>
              <w:t>32.25</w:t>
            </w:r>
          </w:p>
        </w:tc>
      </w:tr>
      <w:tr w:rsidR="0057431C" w:rsidRPr="007C23CA" w14:paraId="077CDC15" w14:textId="77777777" w:rsidTr="00B0390C">
        <w:tc>
          <w:tcPr>
            <w:tcW w:w="8275" w:type="dxa"/>
            <w:vAlign w:val="center"/>
          </w:tcPr>
          <w:p w14:paraId="24A0A390" w14:textId="77777777" w:rsidR="0057431C" w:rsidRDefault="0057431C" w:rsidP="0057431C">
            <w:pPr>
              <w:rPr>
                <w:b/>
                <w:bCs/>
              </w:rPr>
            </w:pPr>
            <w:r w:rsidRPr="4948C66D">
              <w:rPr>
                <w:b/>
                <w:bCs/>
              </w:rPr>
              <w:lastRenderedPageBreak/>
              <w:t>Total Supplemental Hours</w:t>
            </w:r>
          </w:p>
        </w:tc>
        <w:tc>
          <w:tcPr>
            <w:tcW w:w="1800" w:type="dxa"/>
            <w:tcBorders>
              <w:top w:val="nil"/>
              <w:left w:val="single" w:sz="4" w:space="0" w:color="auto"/>
              <w:bottom w:val="nil"/>
            </w:tcBorders>
            <w:vAlign w:val="center"/>
          </w:tcPr>
          <w:p w14:paraId="41AF91E5" w14:textId="5021F15A" w:rsidR="0057431C" w:rsidRDefault="0057431C" w:rsidP="0057431C">
            <w:pPr>
              <w:rPr>
                <w:szCs w:val="20"/>
              </w:rPr>
            </w:pPr>
            <w:r>
              <w:rPr>
                <w:szCs w:val="20"/>
              </w:rPr>
              <w:t>10</w:t>
            </w:r>
          </w:p>
        </w:tc>
      </w:tr>
      <w:tr w:rsidR="0057431C" w:rsidRPr="007C23CA" w14:paraId="25149EB5" w14:textId="77777777" w:rsidTr="00B0390C">
        <w:tc>
          <w:tcPr>
            <w:tcW w:w="8275" w:type="dxa"/>
            <w:vAlign w:val="center"/>
          </w:tcPr>
          <w:p w14:paraId="5C13B598" w14:textId="77777777" w:rsidR="0057431C" w:rsidRDefault="0057431C" w:rsidP="0057431C">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7B2A693F" w14:textId="255D2CB1" w:rsidR="0057431C" w:rsidRDefault="0057431C" w:rsidP="0057431C">
            <w:pPr>
              <w:rPr>
                <w:szCs w:val="20"/>
              </w:rPr>
            </w:pPr>
            <w:r>
              <w:rPr>
                <w:szCs w:val="20"/>
              </w:rPr>
              <w:t>42.25</w:t>
            </w:r>
          </w:p>
        </w:tc>
      </w:tr>
    </w:tbl>
    <w:p w14:paraId="1E9DB879"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2DD9B" w14:textId="77777777" w:rsidR="003A2326" w:rsidRDefault="003A2326">
      <w:r>
        <w:separator/>
      </w:r>
    </w:p>
  </w:endnote>
  <w:endnote w:type="continuationSeparator" w:id="0">
    <w:p w14:paraId="6B5F961A" w14:textId="77777777" w:rsidR="003A2326" w:rsidRDefault="003A2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AACD9" w14:textId="77777777" w:rsidR="005B469B" w:rsidRDefault="005B469B" w:rsidP="000C79F4">
    <w:pPr>
      <w:pStyle w:val="Footer"/>
      <w:jc w:val="right"/>
    </w:pPr>
    <w:r>
      <w:t>Version 2</w:t>
    </w:r>
  </w:p>
  <w:p w14:paraId="38E5DD72" w14:textId="77777777" w:rsidR="005B469B" w:rsidRPr="00E63573" w:rsidRDefault="005B469B" w:rsidP="000C79F4">
    <w:pPr>
      <w:pStyle w:val="Footer"/>
      <w:jc w:val="right"/>
    </w:pPr>
    <w:r>
      <w:t>September 2018</w:t>
    </w:r>
  </w:p>
  <w:p w14:paraId="1E3311F9" w14:textId="656D255F" w:rsidR="005B469B" w:rsidRDefault="005B469B" w:rsidP="00E63573">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02AEF753" w:rsidR="005B469B" w:rsidRDefault="005B469B" w:rsidP="00E63573">
    <w:pPr>
      <w:pStyle w:val="Footer"/>
      <w:jc w:val="right"/>
    </w:pPr>
    <w:r>
      <w:t>Version 2</w:t>
    </w:r>
  </w:p>
  <w:p w14:paraId="3741314E" w14:textId="69C27BEB" w:rsidR="005B469B" w:rsidRPr="00E63573" w:rsidRDefault="005B469B" w:rsidP="00E63573">
    <w:pPr>
      <w:pStyle w:val="Footer"/>
      <w:jc w:val="right"/>
    </w:pPr>
    <w:r>
      <w:t>September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E142D" w14:textId="77777777" w:rsidR="003A2326" w:rsidRDefault="003A2326">
      <w:r>
        <w:separator/>
      </w:r>
    </w:p>
  </w:footnote>
  <w:footnote w:type="continuationSeparator" w:id="0">
    <w:p w14:paraId="50BBCBE0" w14:textId="77777777" w:rsidR="003A2326" w:rsidRDefault="003A2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66A2AD13" w:rsidR="005B469B" w:rsidRPr="000F2AAD" w:rsidRDefault="005B469B" w:rsidP="000F2AAD">
    <w:pPr>
      <w:spacing w:after="240"/>
      <w:rPr>
        <w:noProof/>
      </w:rPr>
    </w:pPr>
    <w:r>
      <w:t>PSY 111: Statistics</w:t>
    </w:r>
    <w:r w:rsidRPr="004E0436">
      <w:ptab w:relativeTo="margin" w:alignment="right" w:leader="none"/>
    </w:r>
    <w:r w:rsidRPr="004E0436">
      <w:fldChar w:fldCharType="begin"/>
    </w:r>
    <w:r w:rsidRPr="004E0436">
      <w:instrText xml:space="preserve"> PAGE   \* MERGEFORMAT </w:instrText>
    </w:r>
    <w:r w:rsidRPr="004E0436">
      <w:fldChar w:fldCharType="separate"/>
    </w:r>
    <w:r>
      <w:rPr>
        <w:noProof/>
      </w:rPr>
      <w:t>27</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5B469B" w:rsidRPr="00B21089" w:rsidRDefault="005B469B"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5B469B" w:rsidRPr="00D07152" w:rsidRDefault="005B469B" w:rsidP="00472CF6">
    <w:pPr>
      <w:pStyle w:val="Heading1"/>
      <w:jc w:val="right"/>
    </w:pPr>
    <w:r>
      <w:t>Faculty Instructional Guide</w:t>
    </w:r>
  </w:p>
  <w:p w14:paraId="4D70E99B" w14:textId="1D0C9498" w:rsidR="005B469B" w:rsidRPr="00825CE5" w:rsidRDefault="005B469B" w:rsidP="00472CF6">
    <w:pPr>
      <w:pStyle w:val="Heading1"/>
      <w:jc w:val="right"/>
    </w:pPr>
    <w:r>
      <w:t>PSY111: Statistics</w:t>
    </w:r>
  </w:p>
  <w:p w14:paraId="7FBEB639" w14:textId="77777777" w:rsidR="005B469B" w:rsidRDefault="005B469B"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1513C65"/>
    <w:multiLevelType w:val="hybridMultilevel"/>
    <w:tmpl w:val="44B2C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14763"/>
    <w:multiLevelType w:val="hybridMultilevel"/>
    <w:tmpl w:val="BAF82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D2E4D51"/>
    <w:multiLevelType w:val="hybridMultilevel"/>
    <w:tmpl w:val="52E47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7221F0"/>
    <w:multiLevelType w:val="hybridMultilevel"/>
    <w:tmpl w:val="7A02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791C50"/>
    <w:multiLevelType w:val="multilevel"/>
    <w:tmpl w:val="AD7C00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6D92E9D"/>
    <w:multiLevelType w:val="multilevel"/>
    <w:tmpl w:val="D3E6BDD8"/>
    <w:lvl w:ilvl="0">
      <w:start w:val="1"/>
      <w:numFmt w:val="decimal"/>
      <w:lvlText w:val="%1"/>
      <w:lvlJc w:val="left"/>
      <w:pPr>
        <w:ind w:left="360" w:hanging="360"/>
      </w:pPr>
      <w:rPr>
        <w:b/>
      </w:rPr>
    </w:lvl>
    <w:lvl w:ilvl="1">
      <w:start w:val="1"/>
      <w:numFmt w:val="decimal"/>
      <w:lvlText w:val="3.%2"/>
      <w:lvlJc w:val="left"/>
      <w:pPr>
        <w:ind w:left="360" w:hanging="360"/>
      </w:pPr>
      <w:rPr>
        <w:b/>
        <w:i w:val="0"/>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8"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D754148"/>
    <w:multiLevelType w:val="multilevel"/>
    <w:tmpl w:val="5F189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01B6EB5"/>
    <w:multiLevelType w:val="hybridMultilevel"/>
    <w:tmpl w:val="E27E9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753DF2"/>
    <w:multiLevelType w:val="hybridMultilevel"/>
    <w:tmpl w:val="6A88448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217B1EF4"/>
    <w:multiLevelType w:val="hybridMultilevel"/>
    <w:tmpl w:val="4AFC0232"/>
    <w:lvl w:ilvl="0" w:tplc="BB624CE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016EE0"/>
    <w:multiLevelType w:val="hybridMultilevel"/>
    <w:tmpl w:val="B932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7EB17C4"/>
    <w:multiLevelType w:val="hybridMultilevel"/>
    <w:tmpl w:val="F35828BA"/>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7" w15:restartNumberingAfterBreak="0">
    <w:nsid w:val="2FB74658"/>
    <w:multiLevelType w:val="hybridMultilevel"/>
    <w:tmpl w:val="DB2EE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1C5A00"/>
    <w:multiLevelType w:val="hybridMultilevel"/>
    <w:tmpl w:val="02AE14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310272C"/>
    <w:multiLevelType w:val="hybridMultilevel"/>
    <w:tmpl w:val="0A2C7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6B30D0"/>
    <w:multiLevelType w:val="multilevel"/>
    <w:tmpl w:val="B2CCB1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39BC184A"/>
    <w:multiLevelType w:val="multilevel"/>
    <w:tmpl w:val="2DE070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B9502F1"/>
    <w:multiLevelType w:val="hybridMultilevel"/>
    <w:tmpl w:val="EE828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9326E0"/>
    <w:multiLevelType w:val="hybridMultilevel"/>
    <w:tmpl w:val="2CF8AE96"/>
    <w:lvl w:ilvl="0" w:tplc="BB624CE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5"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6" w15:restartNumberingAfterBreak="0">
    <w:nsid w:val="42DC26F5"/>
    <w:multiLevelType w:val="multilevel"/>
    <w:tmpl w:val="8DF6AF7A"/>
    <w:lvl w:ilvl="0">
      <w:start w:val="1"/>
      <w:numFmt w:val="decimal"/>
      <w:lvlText w:val="%1"/>
      <w:lvlJc w:val="left"/>
      <w:pPr>
        <w:ind w:left="360" w:hanging="360"/>
      </w:pPr>
      <w:rPr>
        <w:b/>
      </w:rPr>
    </w:lvl>
    <w:lvl w:ilvl="1">
      <w:start w:val="1"/>
      <w:numFmt w:val="decimal"/>
      <w:lvlText w:val="1.%2"/>
      <w:lvlJc w:val="left"/>
      <w:pPr>
        <w:ind w:left="360" w:hanging="360"/>
      </w:pPr>
      <w:rPr>
        <w:rFonts w:ascii="Arial" w:eastAsia="Arial" w:hAnsi="Arial" w:cs="Arial"/>
        <w:b/>
        <w:i w:val="0"/>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27"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82734DA"/>
    <w:multiLevelType w:val="hybridMultilevel"/>
    <w:tmpl w:val="B3EE2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0" w15:restartNumberingAfterBreak="0">
    <w:nsid w:val="4EA375F6"/>
    <w:multiLevelType w:val="hybridMultilevel"/>
    <w:tmpl w:val="512C6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6B0FB3"/>
    <w:multiLevelType w:val="hybridMultilevel"/>
    <w:tmpl w:val="0F0E1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077C2D"/>
    <w:multiLevelType w:val="hybridMultilevel"/>
    <w:tmpl w:val="4B06A5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576E7224"/>
    <w:multiLevelType w:val="hybridMultilevel"/>
    <w:tmpl w:val="3E4A0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7A00B8"/>
    <w:multiLevelType w:val="hybridMultilevel"/>
    <w:tmpl w:val="5F1C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69B750E8"/>
    <w:multiLevelType w:val="hybridMultilevel"/>
    <w:tmpl w:val="37B4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9" w15:restartNumberingAfterBreak="0">
    <w:nsid w:val="72EC1E54"/>
    <w:multiLevelType w:val="multilevel"/>
    <w:tmpl w:val="75ACEB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8633606"/>
    <w:multiLevelType w:val="hybridMultilevel"/>
    <w:tmpl w:val="96EC5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A8106B"/>
    <w:multiLevelType w:val="hybridMultilevel"/>
    <w:tmpl w:val="34702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5"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0"/>
  </w:num>
  <w:num w:numId="2">
    <w:abstractNumId w:val="24"/>
  </w:num>
  <w:num w:numId="3">
    <w:abstractNumId w:val="38"/>
  </w:num>
  <w:num w:numId="4">
    <w:abstractNumId w:val="25"/>
  </w:num>
  <w:num w:numId="5">
    <w:abstractNumId w:val="44"/>
  </w:num>
  <w:num w:numId="6">
    <w:abstractNumId w:val="45"/>
  </w:num>
  <w:num w:numId="7">
    <w:abstractNumId w:val="41"/>
  </w:num>
  <w:num w:numId="8">
    <w:abstractNumId w:val="0"/>
  </w:num>
  <w:num w:numId="9">
    <w:abstractNumId w:val="35"/>
  </w:num>
  <w:num w:numId="10">
    <w:abstractNumId w:val="3"/>
  </w:num>
  <w:num w:numId="11">
    <w:abstractNumId w:val="8"/>
  </w:num>
  <w:num w:numId="12">
    <w:abstractNumId w:val="9"/>
  </w:num>
  <w:num w:numId="13">
    <w:abstractNumId w:val="29"/>
  </w:num>
  <w:num w:numId="14">
    <w:abstractNumId w:val="27"/>
  </w:num>
  <w:num w:numId="15">
    <w:abstractNumId w:val="37"/>
  </w:num>
  <w:num w:numId="16">
    <w:abstractNumId w:val="15"/>
  </w:num>
  <w:num w:numId="17">
    <w:abstractNumId w:val="45"/>
  </w:num>
  <w:num w:numId="18">
    <w:abstractNumId w:val="14"/>
  </w:num>
  <w:num w:numId="19">
    <w:abstractNumId w:val="4"/>
  </w:num>
  <w:num w:numId="20">
    <w:abstractNumId w:val="20"/>
  </w:num>
  <w:num w:numId="21">
    <w:abstractNumId w:val="7"/>
  </w:num>
  <w:num w:numId="22">
    <w:abstractNumId w:val="21"/>
  </w:num>
  <w:num w:numId="23">
    <w:abstractNumId w:val="39"/>
  </w:num>
  <w:num w:numId="24">
    <w:abstractNumId w:val="26"/>
  </w:num>
  <w:num w:numId="25">
    <w:abstractNumId w:val="32"/>
  </w:num>
  <w:num w:numId="26">
    <w:abstractNumId w:val="31"/>
  </w:num>
  <w:num w:numId="27">
    <w:abstractNumId w:val="36"/>
  </w:num>
  <w:num w:numId="28">
    <w:abstractNumId w:val="1"/>
  </w:num>
  <w:num w:numId="29">
    <w:abstractNumId w:val="10"/>
  </w:num>
  <w:num w:numId="30">
    <w:abstractNumId w:val="6"/>
  </w:num>
  <w:num w:numId="31">
    <w:abstractNumId w:val="16"/>
  </w:num>
  <w:num w:numId="32">
    <w:abstractNumId w:val="34"/>
  </w:num>
  <w:num w:numId="33">
    <w:abstractNumId w:val="33"/>
  </w:num>
  <w:num w:numId="34">
    <w:abstractNumId w:val="18"/>
  </w:num>
  <w:num w:numId="35">
    <w:abstractNumId w:val="2"/>
  </w:num>
  <w:num w:numId="36">
    <w:abstractNumId w:val="19"/>
  </w:num>
  <w:num w:numId="37">
    <w:abstractNumId w:val="12"/>
  </w:num>
  <w:num w:numId="38">
    <w:abstractNumId w:val="22"/>
  </w:num>
  <w:num w:numId="39">
    <w:abstractNumId w:val="28"/>
  </w:num>
  <w:num w:numId="40">
    <w:abstractNumId w:val="42"/>
  </w:num>
  <w:num w:numId="41">
    <w:abstractNumId w:val="13"/>
  </w:num>
  <w:num w:numId="42">
    <w:abstractNumId w:val="23"/>
  </w:num>
  <w:num w:numId="43">
    <w:abstractNumId w:val="11"/>
  </w:num>
  <w:num w:numId="44">
    <w:abstractNumId w:val="45"/>
  </w:num>
  <w:num w:numId="45">
    <w:abstractNumId w:val="17"/>
  </w:num>
  <w:num w:numId="46">
    <w:abstractNumId w:val="43"/>
  </w:num>
  <w:num w:numId="47">
    <w:abstractNumId w:val="30"/>
  </w:num>
  <w:num w:numId="48">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7557"/>
    <w:rsid w:val="00010893"/>
    <w:rsid w:val="00011261"/>
    <w:rsid w:val="00014F73"/>
    <w:rsid w:val="0001644E"/>
    <w:rsid w:val="0002170C"/>
    <w:rsid w:val="00026A82"/>
    <w:rsid w:val="00030F93"/>
    <w:rsid w:val="000335A4"/>
    <w:rsid w:val="00033BD9"/>
    <w:rsid w:val="0003453B"/>
    <w:rsid w:val="000345E4"/>
    <w:rsid w:val="000352F0"/>
    <w:rsid w:val="00035EB6"/>
    <w:rsid w:val="00036AF9"/>
    <w:rsid w:val="00040204"/>
    <w:rsid w:val="000405D1"/>
    <w:rsid w:val="000409C4"/>
    <w:rsid w:val="000413F2"/>
    <w:rsid w:val="00042BC2"/>
    <w:rsid w:val="00042F2D"/>
    <w:rsid w:val="00044A71"/>
    <w:rsid w:val="00044F78"/>
    <w:rsid w:val="000467AE"/>
    <w:rsid w:val="0005011B"/>
    <w:rsid w:val="000525ED"/>
    <w:rsid w:val="00052809"/>
    <w:rsid w:val="00054B0E"/>
    <w:rsid w:val="00057434"/>
    <w:rsid w:val="00057F8C"/>
    <w:rsid w:val="0006055B"/>
    <w:rsid w:val="00060B70"/>
    <w:rsid w:val="00062592"/>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D23"/>
    <w:rsid w:val="000915C5"/>
    <w:rsid w:val="00093883"/>
    <w:rsid w:val="0009418F"/>
    <w:rsid w:val="00094646"/>
    <w:rsid w:val="0009705D"/>
    <w:rsid w:val="000A095F"/>
    <w:rsid w:val="000A3848"/>
    <w:rsid w:val="000A3E70"/>
    <w:rsid w:val="000A5265"/>
    <w:rsid w:val="000A5B26"/>
    <w:rsid w:val="000A684C"/>
    <w:rsid w:val="000A7393"/>
    <w:rsid w:val="000B0ED5"/>
    <w:rsid w:val="000B1174"/>
    <w:rsid w:val="000B2909"/>
    <w:rsid w:val="000B3249"/>
    <w:rsid w:val="000B63DE"/>
    <w:rsid w:val="000C1433"/>
    <w:rsid w:val="000C1DB9"/>
    <w:rsid w:val="000C5364"/>
    <w:rsid w:val="000C6C78"/>
    <w:rsid w:val="000C6F81"/>
    <w:rsid w:val="000C78CF"/>
    <w:rsid w:val="000C79F4"/>
    <w:rsid w:val="000D0639"/>
    <w:rsid w:val="000D0717"/>
    <w:rsid w:val="000D1E00"/>
    <w:rsid w:val="000D3A64"/>
    <w:rsid w:val="000D534F"/>
    <w:rsid w:val="000D69E1"/>
    <w:rsid w:val="000E0328"/>
    <w:rsid w:val="000E05AD"/>
    <w:rsid w:val="000E0ECB"/>
    <w:rsid w:val="000E295A"/>
    <w:rsid w:val="000E31C2"/>
    <w:rsid w:val="000E5708"/>
    <w:rsid w:val="000E5FD9"/>
    <w:rsid w:val="000E7452"/>
    <w:rsid w:val="000E7930"/>
    <w:rsid w:val="000F18E7"/>
    <w:rsid w:val="000F2AAD"/>
    <w:rsid w:val="000F2C70"/>
    <w:rsid w:val="000F5D60"/>
    <w:rsid w:val="000F783D"/>
    <w:rsid w:val="00100350"/>
    <w:rsid w:val="00100E86"/>
    <w:rsid w:val="00102764"/>
    <w:rsid w:val="001038CC"/>
    <w:rsid w:val="00103A67"/>
    <w:rsid w:val="00103FC5"/>
    <w:rsid w:val="001042D0"/>
    <w:rsid w:val="00104F2B"/>
    <w:rsid w:val="00105046"/>
    <w:rsid w:val="00106C68"/>
    <w:rsid w:val="00107B1E"/>
    <w:rsid w:val="001116D0"/>
    <w:rsid w:val="00111819"/>
    <w:rsid w:val="00111CFC"/>
    <w:rsid w:val="001132F6"/>
    <w:rsid w:val="00114B43"/>
    <w:rsid w:val="00115389"/>
    <w:rsid w:val="00115FB3"/>
    <w:rsid w:val="00120F4A"/>
    <w:rsid w:val="00121460"/>
    <w:rsid w:val="00121A76"/>
    <w:rsid w:val="0012539B"/>
    <w:rsid w:val="00125A9F"/>
    <w:rsid w:val="00125CB8"/>
    <w:rsid w:val="00126FF3"/>
    <w:rsid w:val="001279C2"/>
    <w:rsid w:val="00130C2A"/>
    <w:rsid w:val="00132272"/>
    <w:rsid w:val="00132A2A"/>
    <w:rsid w:val="00135092"/>
    <w:rsid w:val="0013537D"/>
    <w:rsid w:val="00135AD1"/>
    <w:rsid w:val="00135F7B"/>
    <w:rsid w:val="0013631E"/>
    <w:rsid w:val="00136763"/>
    <w:rsid w:val="00136E30"/>
    <w:rsid w:val="00141674"/>
    <w:rsid w:val="00141D54"/>
    <w:rsid w:val="00144E2A"/>
    <w:rsid w:val="00145DB0"/>
    <w:rsid w:val="00147E92"/>
    <w:rsid w:val="00151A77"/>
    <w:rsid w:val="001523FE"/>
    <w:rsid w:val="0015764E"/>
    <w:rsid w:val="001611D6"/>
    <w:rsid w:val="00162EAA"/>
    <w:rsid w:val="00163D1F"/>
    <w:rsid w:val="0016450B"/>
    <w:rsid w:val="00166288"/>
    <w:rsid w:val="001705CD"/>
    <w:rsid w:val="00170605"/>
    <w:rsid w:val="00171ED6"/>
    <w:rsid w:val="001738E8"/>
    <w:rsid w:val="00173D93"/>
    <w:rsid w:val="001745B2"/>
    <w:rsid w:val="00174E61"/>
    <w:rsid w:val="001756E5"/>
    <w:rsid w:val="001757C6"/>
    <w:rsid w:val="00176EFB"/>
    <w:rsid w:val="001808D8"/>
    <w:rsid w:val="001815CC"/>
    <w:rsid w:val="00181BE5"/>
    <w:rsid w:val="0018236F"/>
    <w:rsid w:val="00182D8A"/>
    <w:rsid w:val="0018338C"/>
    <w:rsid w:val="00184AFF"/>
    <w:rsid w:val="0018763F"/>
    <w:rsid w:val="001911A2"/>
    <w:rsid w:val="0019167D"/>
    <w:rsid w:val="00192C7F"/>
    <w:rsid w:val="001938C1"/>
    <w:rsid w:val="0019514A"/>
    <w:rsid w:val="0019541D"/>
    <w:rsid w:val="00197C4E"/>
    <w:rsid w:val="001A31F3"/>
    <w:rsid w:val="001A3350"/>
    <w:rsid w:val="001A392A"/>
    <w:rsid w:val="001A5196"/>
    <w:rsid w:val="001A61AE"/>
    <w:rsid w:val="001A6671"/>
    <w:rsid w:val="001B3816"/>
    <w:rsid w:val="001B4CDF"/>
    <w:rsid w:val="001B5870"/>
    <w:rsid w:val="001B616D"/>
    <w:rsid w:val="001B6E8B"/>
    <w:rsid w:val="001C0616"/>
    <w:rsid w:val="001C0DAF"/>
    <w:rsid w:val="001C0E18"/>
    <w:rsid w:val="001C5785"/>
    <w:rsid w:val="001C7FFC"/>
    <w:rsid w:val="001D2F4C"/>
    <w:rsid w:val="001D4A4D"/>
    <w:rsid w:val="001E1E4F"/>
    <w:rsid w:val="001E384E"/>
    <w:rsid w:val="001E5275"/>
    <w:rsid w:val="001E5611"/>
    <w:rsid w:val="001E643C"/>
    <w:rsid w:val="001E6E8A"/>
    <w:rsid w:val="001E7BBA"/>
    <w:rsid w:val="001F007B"/>
    <w:rsid w:val="001F5025"/>
    <w:rsid w:val="001F5C54"/>
    <w:rsid w:val="001F64CB"/>
    <w:rsid w:val="00200422"/>
    <w:rsid w:val="002038EB"/>
    <w:rsid w:val="00203E0A"/>
    <w:rsid w:val="00204755"/>
    <w:rsid w:val="00204F02"/>
    <w:rsid w:val="0020548D"/>
    <w:rsid w:val="0020635A"/>
    <w:rsid w:val="00206BBF"/>
    <w:rsid w:val="00206CF4"/>
    <w:rsid w:val="00207465"/>
    <w:rsid w:val="0021285A"/>
    <w:rsid w:val="00212E51"/>
    <w:rsid w:val="0022041B"/>
    <w:rsid w:val="002224DA"/>
    <w:rsid w:val="00223559"/>
    <w:rsid w:val="00224A60"/>
    <w:rsid w:val="002255CA"/>
    <w:rsid w:val="00225662"/>
    <w:rsid w:val="00225ABC"/>
    <w:rsid w:val="002268F1"/>
    <w:rsid w:val="00227305"/>
    <w:rsid w:val="00227745"/>
    <w:rsid w:val="00230DAF"/>
    <w:rsid w:val="002328D3"/>
    <w:rsid w:val="0023411A"/>
    <w:rsid w:val="00235DAA"/>
    <w:rsid w:val="00236728"/>
    <w:rsid w:val="00241FC8"/>
    <w:rsid w:val="002423C5"/>
    <w:rsid w:val="002444E7"/>
    <w:rsid w:val="00245045"/>
    <w:rsid w:val="00245F45"/>
    <w:rsid w:val="002468DF"/>
    <w:rsid w:val="00250E1B"/>
    <w:rsid w:val="002522B3"/>
    <w:rsid w:val="00254182"/>
    <w:rsid w:val="002559E7"/>
    <w:rsid w:val="002569A5"/>
    <w:rsid w:val="0025775F"/>
    <w:rsid w:val="00260385"/>
    <w:rsid w:val="00260DA0"/>
    <w:rsid w:val="0026345D"/>
    <w:rsid w:val="002650B8"/>
    <w:rsid w:val="002661BB"/>
    <w:rsid w:val="00266656"/>
    <w:rsid w:val="002743AD"/>
    <w:rsid w:val="00274B8A"/>
    <w:rsid w:val="00274BFA"/>
    <w:rsid w:val="00275C68"/>
    <w:rsid w:val="00283727"/>
    <w:rsid w:val="002865E3"/>
    <w:rsid w:val="002945CA"/>
    <w:rsid w:val="0029529E"/>
    <w:rsid w:val="002959F9"/>
    <w:rsid w:val="002976B9"/>
    <w:rsid w:val="00297CEC"/>
    <w:rsid w:val="002A24B8"/>
    <w:rsid w:val="002A3C32"/>
    <w:rsid w:val="002A4422"/>
    <w:rsid w:val="002A63FD"/>
    <w:rsid w:val="002A6BFF"/>
    <w:rsid w:val="002A7873"/>
    <w:rsid w:val="002B13C9"/>
    <w:rsid w:val="002B60AE"/>
    <w:rsid w:val="002C1284"/>
    <w:rsid w:val="002C1641"/>
    <w:rsid w:val="002C18BC"/>
    <w:rsid w:val="002C26DD"/>
    <w:rsid w:val="002C47E5"/>
    <w:rsid w:val="002C4CF4"/>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06856"/>
    <w:rsid w:val="003122C2"/>
    <w:rsid w:val="0031393B"/>
    <w:rsid w:val="0031522C"/>
    <w:rsid w:val="00320A54"/>
    <w:rsid w:val="0032143C"/>
    <w:rsid w:val="003219F5"/>
    <w:rsid w:val="0032571E"/>
    <w:rsid w:val="00333537"/>
    <w:rsid w:val="003348A4"/>
    <w:rsid w:val="0033509B"/>
    <w:rsid w:val="00335197"/>
    <w:rsid w:val="00335961"/>
    <w:rsid w:val="00337058"/>
    <w:rsid w:val="00342B32"/>
    <w:rsid w:val="00343010"/>
    <w:rsid w:val="003436A3"/>
    <w:rsid w:val="003448C0"/>
    <w:rsid w:val="0034526A"/>
    <w:rsid w:val="0034561D"/>
    <w:rsid w:val="00351A4F"/>
    <w:rsid w:val="00351F22"/>
    <w:rsid w:val="003523E1"/>
    <w:rsid w:val="00353E92"/>
    <w:rsid w:val="00354FDB"/>
    <w:rsid w:val="00355BB3"/>
    <w:rsid w:val="003578F8"/>
    <w:rsid w:val="00357F06"/>
    <w:rsid w:val="003608C9"/>
    <w:rsid w:val="00360FB5"/>
    <w:rsid w:val="00361ADD"/>
    <w:rsid w:val="00362893"/>
    <w:rsid w:val="00362ACD"/>
    <w:rsid w:val="00372658"/>
    <w:rsid w:val="003744DE"/>
    <w:rsid w:val="00376D27"/>
    <w:rsid w:val="003773D7"/>
    <w:rsid w:val="00380405"/>
    <w:rsid w:val="0038232D"/>
    <w:rsid w:val="00384A8F"/>
    <w:rsid w:val="00385FCB"/>
    <w:rsid w:val="003907E9"/>
    <w:rsid w:val="00396246"/>
    <w:rsid w:val="0039777D"/>
    <w:rsid w:val="003A1FA4"/>
    <w:rsid w:val="003A2326"/>
    <w:rsid w:val="003A347D"/>
    <w:rsid w:val="003A369D"/>
    <w:rsid w:val="003A3E88"/>
    <w:rsid w:val="003A7392"/>
    <w:rsid w:val="003B11AF"/>
    <w:rsid w:val="003B3045"/>
    <w:rsid w:val="003B4636"/>
    <w:rsid w:val="003B5A4A"/>
    <w:rsid w:val="003C0DAC"/>
    <w:rsid w:val="003C53FC"/>
    <w:rsid w:val="003C5536"/>
    <w:rsid w:val="003C6F92"/>
    <w:rsid w:val="003D1B21"/>
    <w:rsid w:val="003D3EE1"/>
    <w:rsid w:val="003D644E"/>
    <w:rsid w:val="003D7C90"/>
    <w:rsid w:val="003E31A7"/>
    <w:rsid w:val="003E5C7D"/>
    <w:rsid w:val="003E7816"/>
    <w:rsid w:val="003F4008"/>
    <w:rsid w:val="003F4859"/>
    <w:rsid w:val="003F5642"/>
    <w:rsid w:val="003F69CF"/>
    <w:rsid w:val="003F7635"/>
    <w:rsid w:val="003F7651"/>
    <w:rsid w:val="00401196"/>
    <w:rsid w:val="00401E44"/>
    <w:rsid w:val="004031BB"/>
    <w:rsid w:val="004034A3"/>
    <w:rsid w:val="004045AD"/>
    <w:rsid w:val="00405788"/>
    <w:rsid w:val="004109FE"/>
    <w:rsid w:val="0041322F"/>
    <w:rsid w:val="004143CB"/>
    <w:rsid w:val="00414CE4"/>
    <w:rsid w:val="00417C60"/>
    <w:rsid w:val="00417F14"/>
    <w:rsid w:val="0042358F"/>
    <w:rsid w:val="00423F5C"/>
    <w:rsid w:val="004251B3"/>
    <w:rsid w:val="00427237"/>
    <w:rsid w:val="0042782C"/>
    <w:rsid w:val="00430518"/>
    <w:rsid w:val="00432341"/>
    <w:rsid w:val="00433025"/>
    <w:rsid w:val="00436985"/>
    <w:rsid w:val="004421FA"/>
    <w:rsid w:val="00445F59"/>
    <w:rsid w:val="00446446"/>
    <w:rsid w:val="00446623"/>
    <w:rsid w:val="00451471"/>
    <w:rsid w:val="00451ADA"/>
    <w:rsid w:val="00454C1A"/>
    <w:rsid w:val="00455ECA"/>
    <w:rsid w:val="00455F9B"/>
    <w:rsid w:val="004577F1"/>
    <w:rsid w:val="004614A2"/>
    <w:rsid w:val="00461CA1"/>
    <w:rsid w:val="0046404A"/>
    <w:rsid w:val="00464FFD"/>
    <w:rsid w:val="00465134"/>
    <w:rsid w:val="00467E51"/>
    <w:rsid w:val="004713D1"/>
    <w:rsid w:val="00472CF6"/>
    <w:rsid w:val="0047555E"/>
    <w:rsid w:val="00475B2B"/>
    <w:rsid w:val="00475D8F"/>
    <w:rsid w:val="00477926"/>
    <w:rsid w:val="00477EE5"/>
    <w:rsid w:val="00487079"/>
    <w:rsid w:val="004909EE"/>
    <w:rsid w:val="0049398D"/>
    <w:rsid w:val="00494D11"/>
    <w:rsid w:val="004A04F7"/>
    <w:rsid w:val="004A1A43"/>
    <w:rsid w:val="004A2780"/>
    <w:rsid w:val="004A439F"/>
    <w:rsid w:val="004A4863"/>
    <w:rsid w:val="004A488D"/>
    <w:rsid w:val="004A4C18"/>
    <w:rsid w:val="004A4D5E"/>
    <w:rsid w:val="004A7A87"/>
    <w:rsid w:val="004B345B"/>
    <w:rsid w:val="004B35AB"/>
    <w:rsid w:val="004B3BB2"/>
    <w:rsid w:val="004B4F8D"/>
    <w:rsid w:val="004B69CB"/>
    <w:rsid w:val="004B75AD"/>
    <w:rsid w:val="004B75D5"/>
    <w:rsid w:val="004C410E"/>
    <w:rsid w:val="004D09EA"/>
    <w:rsid w:val="004D13AE"/>
    <w:rsid w:val="004D4553"/>
    <w:rsid w:val="004D772E"/>
    <w:rsid w:val="004D7878"/>
    <w:rsid w:val="004E458C"/>
    <w:rsid w:val="004E635B"/>
    <w:rsid w:val="004E68AB"/>
    <w:rsid w:val="004F138A"/>
    <w:rsid w:val="004F3079"/>
    <w:rsid w:val="004F3E41"/>
    <w:rsid w:val="004F41B8"/>
    <w:rsid w:val="004F458E"/>
    <w:rsid w:val="004F487F"/>
    <w:rsid w:val="004F609C"/>
    <w:rsid w:val="005048F3"/>
    <w:rsid w:val="00504B5E"/>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087"/>
    <w:rsid w:val="005449BB"/>
    <w:rsid w:val="005472D7"/>
    <w:rsid w:val="0055365D"/>
    <w:rsid w:val="005546E1"/>
    <w:rsid w:val="0055524B"/>
    <w:rsid w:val="00557340"/>
    <w:rsid w:val="005602F0"/>
    <w:rsid w:val="00561D67"/>
    <w:rsid w:val="00562CC9"/>
    <w:rsid w:val="00564BC0"/>
    <w:rsid w:val="0056515E"/>
    <w:rsid w:val="00566B5B"/>
    <w:rsid w:val="00566EA0"/>
    <w:rsid w:val="00567294"/>
    <w:rsid w:val="00572DA6"/>
    <w:rsid w:val="00573E59"/>
    <w:rsid w:val="0057431C"/>
    <w:rsid w:val="005756C5"/>
    <w:rsid w:val="00576580"/>
    <w:rsid w:val="0057681B"/>
    <w:rsid w:val="00580AF2"/>
    <w:rsid w:val="00581922"/>
    <w:rsid w:val="005900D0"/>
    <w:rsid w:val="00590E94"/>
    <w:rsid w:val="0059251D"/>
    <w:rsid w:val="00593A25"/>
    <w:rsid w:val="005958BB"/>
    <w:rsid w:val="005963B2"/>
    <w:rsid w:val="00596E8F"/>
    <w:rsid w:val="00597ABC"/>
    <w:rsid w:val="005A0BF5"/>
    <w:rsid w:val="005A1AFC"/>
    <w:rsid w:val="005A2175"/>
    <w:rsid w:val="005B037C"/>
    <w:rsid w:val="005B10FE"/>
    <w:rsid w:val="005B3281"/>
    <w:rsid w:val="005B452A"/>
    <w:rsid w:val="005B469B"/>
    <w:rsid w:val="005B56E9"/>
    <w:rsid w:val="005C0742"/>
    <w:rsid w:val="005C1120"/>
    <w:rsid w:val="005C14C4"/>
    <w:rsid w:val="005C232C"/>
    <w:rsid w:val="005C3371"/>
    <w:rsid w:val="005C5AB1"/>
    <w:rsid w:val="005C61BD"/>
    <w:rsid w:val="005C6FB6"/>
    <w:rsid w:val="005D02FB"/>
    <w:rsid w:val="005D2181"/>
    <w:rsid w:val="005D2E3B"/>
    <w:rsid w:val="005D3193"/>
    <w:rsid w:val="005D393B"/>
    <w:rsid w:val="005D5772"/>
    <w:rsid w:val="005D5DE7"/>
    <w:rsid w:val="005D6AEC"/>
    <w:rsid w:val="005D6C4D"/>
    <w:rsid w:val="005D6E0B"/>
    <w:rsid w:val="005D726C"/>
    <w:rsid w:val="005E18CD"/>
    <w:rsid w:val="005E2E6E"/>
    <w:rsid w:val="005E4364"/>
    <w:rsid w:val="005E6C6E"/>
    <w:rsid w:val="005E79E6"/>
    <w:rsid w:val="005F034D"/>
    <w:rsid w:val="005F1C24"/>
    <w:rsid w:val="005F3692"/>
    <w:rsid w:val="005F4C9A"/>
    <w:rsid w:val="005F60B8"/>
    <w:rsid w:val="005F6D6E"/>
    <w:rsid w:val="005F72C1"/>
    <w:rsid w:val="00603058"/>
    <w:rsid w:val="0060372F"/>
    <w:rsid w:val="006039D3"/>
    <w:rsid w:val="00605A9B"/>
    <w:rsid w:val="0060674E"/>
    <w:rsid w:val="006067E0"/>
    <w:rsid w:val="006073E7"/>
    <w:rsid w:val="00607B71"/>
    <w:rsid w:val="00612094"/>
    <w:rsid w:val="00612354"/>
    <w:rsid w:val="00613131"/>
    <w:rsid w:val="00614DE6"/>
    <w:rsid w:val="00614FF2"/>
    <w:rsid w:val="006160E8"/>
    <w:rsid w:val="006178F4"/>
    <w:rsid w:val="00621423"/>
    <w:rsid w:val="00622F43"/>
    <w:rsid w:val="0062473B"/>
    <w:rsid w:val="00625318"/>
    <w:rsid w:val="00625B51"/>
    <w:rsid w:val="00625CA4"/>
    <w:rsid w:val="0062607A"/>
    <w:rsid w:val="006324AB"/>
    <w:rsid w:val="0063301B"/>
    <w:rsid w:val="00633A1A"/>
    <w:rsid w:val="00633DC0"/>
    <w:rsid w:val="0063635C"/>
    <w:rsid w:val="006400FA"/>
    <w:rsid w:val="00642791"/>
    <w:rsid w:val="00646C8C"/>
    <w:rsid w:val="00647A9C"/>
    <w:rsid w:val="006502B1"/>
    <w:rsid w:val="00651450"/>
    <w:rsid w:val="00651990"/>
    <w:rsid w:val="006579FD"/>
    <w:rsid w:val="0066251D"/>
    <w:rsid w:val="00663246"/>
    <w:rsid w:val="00665158"/>
    <w:rsid w:val="00665B98"/>
    <w:rsid w:val="00665BCD"/>
    <w:rsid w:val="006666C3"/>
    <w:rsid w:val="00666DA8"/>
    <w:rsid w:val="00666F5F"/>
    <w:rsid w:val="00667D21"/>
    <w:rsid w:val="00674F96"/>
    <w:rsid w:val="006760E9"/>
    <w:rsid w:val="006766ED"/>
    <w:rsid w:val="00680204"/>
    <w:rsid w:val="006802DC"/>
    <w:rsid w:val="00680CF5"/>
    <w:rsid w:val="006821B7"/>
    <w:rsid w:val="0068364F"/>
    <w:rsid w:val="006843CA"/>
    <w:rsid w:val="00684EE8"/>
    <w:rsid w:val="00687202"/>
    <w:rsid w:val="00687273"/>
    <w:rsid w:val="00692820"/>
    <w:rsid w:val="00695A17"/>
    <w:rsid w:val="00697547"/>
    <w:rsid w:val="00697736"/>
    <w:rsid w:val="006A21F1"/>
    <w:rsid w:val="006A7A6A"/>
    <w:rsid w:val="006B074B"/>
    <w:rsid w:val="006B2C75"/>
    <w:rsid w:val="006B3629"/>
    <w:rsid w:val="006B3B68"/>
    <w:rsid w:val="006B764E"/>
    <w:rsid w:val="006B7AF1"/>
    <w:rsid w:val="006C16E1"/>
    <w:rsid w:val="006C2901"/>
    <w:rsid w:val="006C3555"/>
    <w:rsid w:val="006C3591"/>
    <w:rsid w:val="006C6F8C"/>
    <w:rsid w:val="006C7888"/>
    <w:rsid w:val="006D1337"/>
    <w:rsid w:val="006D50E0"/>
    <w:rsid w:val="006D68FF"/>
    <w:rsid w:val="006D6909"/>
    <w:rsid w:val="006E53BD"/>
    <w:rsid w:val="006E55E6"/>
    <w:rsid w:val="006E56BD"/>
    <w:rsid w:val="006F0681"/>
    <w:rsid w:val="006F09F9"/>
    <w:rsid w:val="006F103B"/>
    <w:rsid w:val="006F1898"/>
    <w:rsid w:val="006F1CED"/>
    <w:rsid w:val="006F2153"/>
    <w:rsid w:val="006F2279"/>
    <w:rsid w:val="006F26A1"/>
    <w:rsid w:val="006F2767"/>
    <w:rsid w:val="006F3F07"/>
    <w:rsid w:val="006F458D"/>
    <w:rsid w:val="006F6A37"/>
    <w:rsid w:val="006F769D"/>
    <w:rsid w:val="00701114"/>
    <w:rsid w:val="00704919"/>
    <w:rsid w:val="00705C34"/>
    <w:rsid w:val="00711560"/>
    <w:rsid w:val="00714AC0"/>
    <w:rsid w:val="00714B85"/>
    <w:rsid w:val="0072086B"/>
    <w:rsid w:val="00721FDA"/>
    <w:rsid w:val="007235A8"/>
    <w:rsid w:val="007237AA"/>
    <w:rsid w:val="00725B7A"/>
    <w:rsid w:val="0072617A"/>
    <w:rsid w:val="00726A88"/>
    <w:rsid w:val="007273E8"/>
    <w:rsid w:val="00732302"/>
    <w:rsid w:val="00732486"/>
    <w:rsid w:val="00732A3B"/>
    <w:rsid w:val="00732AAB"/>
    <w:rsid w:val="00732CB5"/>
    <w:rsid w:val="007332F6"/>
    <w:rsid w:val="00734622"/>
    <w:rsid w:val="007360DF"/>
    <w:rsid w:val="00736EC7"/>
    <w:rsid w:val="0073715F"/>
    <w:rsid w:val="00741CAF"/>
    <w:rsid w:val="00742678"/>
    <w:rsid w:val="00742AB6"/>
    <w:rsid w:val="00747069"/>
    <w:rsid w:val="00755991"/>
    <w:rsid w:val="00757D42"/>
    <w:rsid w:val="007603E4"/>
    <w:rsid w:val="007633A3"/>
    <w:rsid w:val="00767616"/>
    <w:rsid w:val="00767A4B"/>
    <w:rsid w:val="00770A03"/>
    <w:rsid w:val="00770E01"/>
    <w:rsid w:val="0077111C"/>
    <w:rsid w:val="00771A94"/>
    <w:rsid w:val="007754EE"/>
    <w:rsid w:val="00777DC1"/>
    <w:rsid w:val="00782F97"/>
    <w:rsid w:val="00787545"/>
    <w:rsid w:val="00787BBD"/>
    <w:rsid w:val="00787CE9"/>
    <w:rsid w:val="0079112D"/>
    <w:rsid w:val="007916AE"/>
    <w:rsid w:val="007945CF"/>
    <w:rsid w:val="00796DD9"/>
    <w:rsid w:val="00797266"/>
    <w:rsid w:val="007A1980"/>
    <w:rsid w:val="007A1E1C"/>
    <w:rsid w:val="007A2ACE"/>
    <w:rsid w:val="007A3D2B"/>
    <w:rsid w:val="007A492E"/>
    <w:rsid w:val="007A7E22"/>
    <w:rsid w:val="007B239A"/>
    <w:rsid w:val="007B2DF1"/>
    <w:rsid w:val="007B2F52"/>
    <w:rsid w:val="007B45ED"/>
    <w:rsid w:val="007B4667"/>
    <w:rsid w:val="007B4815"/>
    <w:rsid w:val="007B709E"/>
    <w:rsid w:val="007C0983"/>
    <w:rsid w:val="007C13C8"/>
    <w:rsid w:val="007C17D8"/>
    <w:rsid w:val="007C2326"/>
    <w:rsid w:val="007C6105"/>
    <w:rsid w:val="007C6373"/>
    <w:rsid w:val="007C65A1"/>
    <w:rsid w:val="007D1C14"/>
    <w:rsid w:val="007D1CFA"/>
    <w:rsid w:val="007D3841"/>
    <w:rsid w:val="007D6398"/>
    <w:rsid w:val="007E02AF"/>
    <w:rsid w:val="007E05F3"/>
    <w:rsid w:val="007E32FD"/>
    <w:rsid w:val="007E38CC"/>
    <w:rsid w:val="007E6AA2"/>
    <w:rsid w:val="007E6D42"/>
    <w:rsid w:val="007E7C6D"/>
    <w:rsid w:val="007F1477"/>
    <w:rsid w:val="007F1B4D"/>
    <w:rsid w:val="007F339F"/>
    <w:rsid w:val="007F6702"/>
    <w:rsid w:val="007F777E"/>
    <w:rsid w:val="007F7A1B"/>
    <w:rsid w:val="008007C9"/>
    <w:rsid w:val="0080103D"/>
    <w:rsid w:val="0080197B"/>
    <w:rsid w:val="00802ED7"/>
    <w:rsid w:val="00804CAC"/>
    <w:rsid w:val="0080573F"/>
    <w:rsid w:val="00812F57"/>
    <w:rsid w:val="00820F58"/>
    <w:rsid w:val="0082264A"/>
    <w:rsid w:val="008240D4"/>
    <w:rsid w:val="00824D94"/>
    <w:rsid w:val="00825564"/>
    <w:rsid w:val="00825CE5"/>
    <w:rsid w:val="00826FFB"/>
    <w:rsid w:val="00832562"/>
    <w:rsid w:val="008333A9"/>
    <w:rsid w:val="008338CF"/>
    <w:rsid w:val="00833C78"/>
    <w:rsid w:val="00835045"/>
    <w:rsid w:val="0083526B"/>
    <w:rsid w:val="00837770"/>
    <w:rsid w:val="00842155"/>
    <w:rsid w:val="008426FD"/>
    <w:rsid w:val="00842C6F"/>
    <w:rsid w:val="0084625A"/>
    <w:rsid w:val="00850DBC"/>
    <w:rsid w:val="0085412F"/>
    <w:rsid w:val="008568EC"/>
    <w:rsid w:val="00860D9F"/>
    <w:rsid w:val="00861D9D"/>
    <w:rsid w:val="008627AC"/>
    <w:rsid w:val="00863353"/>
    <w:rsid w:val="00863929"/>
    <w:rsid w:val="00867C90"/>
    <w:rsid w:val="00870F68"/>
    <w:rsid w:val="00872142"/>
    <w:rsid w:val="00872BFE"/>
    <w:rsid w:val="00874867"/>
    <w:rsid w:val="00875E1C"/>
    <w:rsid w:val="00876AEE"/>
    <w:rsid w:val="00876B5F"/>
    <w:rsid w:val="008772D2"/>
    <w:rsid w:val="00881922"/>
    <w:rsid w:val="00882B7D"/>
    <w:rsid w:val="008848D8"/>
    <w:rsid w:val="00885B56"/>
    <w:rsid w:val="00886205"/>
    <w:rsid w:val="008867EB"/>
    <w:rsid w:val="0089188F"/>
    <w:rsid w:val="0089388C"/>
    <w:rsid w:val="00893B06"/>
    <w:rsid w:val="008941DB"/>
    <w:rsid w:val="008A1ABD"/>
    <w:rsid w:val="008A20D3"/>
    <w:rsid w:val="008A4301"/>
    <w:rsid w:val="008B1818"/>
    <w:rsid w:val="008B2960"/>
    <w:rsid w:val="008B3250"/>
    <w:rsid w:val="008B37CC"/>
    <w:rsid w:val="008B3D4C"/>
    <w:rsid w:val="008B58E3"/>
    <w:rsid w:val="008C1122"/>
    <w:rsid w:val="008C24A4"/>
    <w:rsid w:val="008C2C06"/>
    <w:rsid w:val="008C4CEE"/>
    <w:rsid w:val="008C4F02"/>
    <w:rsid w:val="008C4FA2"/>
    <w:rsid w:val="008D1753"/>
    <w:rsid w:val="008D31C4"/>
    <w:rsid w:val="008D67F6"/>
    <w:rsid w:val="008E06E0"/>
    <w:rsid w:val="008E2C05"/>
    <w:rsid w:val="008E3F64"/>
    <w:rsid w:val="008E44AA"/>
    <w:rsid w:val="008E5B75"/>
    <w:rsid w:val="008E7A74"/>
    <w:rsid w:val="008F09AD"/>
    <w:rsid w:val="008F37DC"/>
    <w:rsid w:val="008F436F"/>
    <w:rsid w:val="008F455A"/>
    <w:rsid w:val="00902A75"/>
    <w:rsid w:val="0090392C"/>
    <w:rsid w:val="00904533"/>
    <w:rsid w:val="0090566F"/>
    <w:rsid w:val="00906722"/>
    <w:rsid w:val="00910A74"/>
    <w:rsid w:val="00910BB9"/>
    <w:rsid w:val="009110EC"/>
    <w:rsid w:val="00911268"/>
    <w:rsid w:val="00912D11"/>
    <w:rsid w:val="00915155"/>
    <w:rsid w:val="0091789A"/>
    <w:rsid w:val="00923383"/>
    <w:rsid w:val="00926408"/>
    <w:rsid w:val="00927461"/>
    <w:rsid w:val="00930BCB"/>
    <w:rsid w:val="00934368"/>
    <w:rsid w:val="009363E1"/>
    <w:rsid w:val="0094017A"/>
    <w:rsid w:val="009405D3"/>
    <w:rsid w:val="00941577"/>
    <w:rsid w:val="00945212"/>
    <w:rsid w:val="00946217"/>
    <w:rsid w:val="00947426"/>
    <w:rsid w:val="00947D50"/>
    <w:rsid w:val="009502A7"/>
    <w:rsid w:val="00951A8C"/>
    <w:rsid w:val="009522CC"/>
    <w:rsid w:val="00955E05"/>
    <w:rsid w:val="0096041D"/>
    <w:rsid w:val="00961533"/>
    <w:rsid w:val="0096389B"/>
    <w:rsid w:val="00965354"/>
    <w:rsid w:val="00965563"/>
    <w:rsid w:val="00965787"/>
    <w:rsid w:val="00965DC3"/>
    <w:rsid w:val="00966587"/>
    <w:rsid w:val="00967565"/>
    <w:rsid w:val="00971078"/>
    <w:rsid w:val="009729CA"/>
    <w:rsid w:val="00974932"/>
    <w:rsid w:val="0098039F"/>
    <w:rsid w:val="00981117"/>
    <w:rsid w:val="00981B09"/>
    <w:rsid w:val="00983040"/>
    <w:rsid w:val="00985876"/>
    <w:rsid w:val="0098657D"/>
    <w:rsid w:val="00987869"/>
    <w:rsid w:val="00987C97"/>
    <w:rsid w:val="009909A9"/>
    <w:rsid w:val="00991F43"/>
    <w:rsid w:val="00992393"/>
    <w:rsid w:val="0099302E"/>
    <w:rsid w:val="00993D9B"/>
    <w:rsid w:val="00996B52"/>
    <w:rsid w:val="00996E59"/>
    <w:rsid w:val="00997C56"/>
    <w:rsid w:val="009A07C1"/>
    <w:rsid w:val="009A0C65"/>
    <w:rsid w:val="009A11C6"/>
    <w:rsid w:val="009A14BD"/>
    <w:rsid w:val="009A4BC1"/>
    <w:rsid w:val="009B0602"/>
    <w:rsid w:val="009B108C"/>
    <w:rsid w:val="009B1849"/>
    <w:rsid w:val="009C03DF"/>
    <w:rsid w:val="009C1989"/>
    <w:rsid w:val="009C360B"/>
    <w:rsid w:val="009C47CC"/>
    <w:rsid w:val="009C49CA"/>
    <w:rsid w:val="009C59F0"/>
    <w:rsid w:val="009D067C"/>
    <w:rsid w:val="009D06EC"/>
    <w:rsid w:val="009D107E"/>
    <w:rsid w:val="009D136B"/>
    <w:rsid w:val="009D1D06"/>
    <w:rsid w:val="009D64C4"/>
    <w:rsid w:val="009E0470"/>
    <w:rsid w:val="009E4167"/>
    <w:rsid w:val="009E4DD1"/>
    <w:rsid w:val="009E549C"/>
    <w:rsid w:val="009E605D"/>
    <w:rsid w:val="009E75FE"/>
    <w:rsid w:val="009F489D"/>
    <w:rsid w:val="009F63C1"/>
    <w:rsid w:val="009F6FAF"/>
    <w:rsid w:val="009F734E"/>
    <w:rsid w:val="00A003D3"/>
    <w:rsid w:val="00A02910"/>
    <w:rsid w:val="00A03F14"/>
    <w:rsid w:val="00A0489E"/>
    <w:rsid w:val="00A13AC3"/>
    <w:rsid w:val="00A14FCB"/>
    <w:rsid w:val="00A16AF5"/>
    <w:rsid w:val="00A25446"/>
    <w:rsid w:val="00A26E97"/>
    <w:rsid w:val="00A27AF0"/>
    <w:rsid w:val="00A3078A"/>
    <w:rsid w:val="00A33E9A"/>
    <w:rsid w:val="00A347F5"/>
    <w:rsid w:val="00A34CBE"/>
    <w:rsid w:val="00A35613"/>
    <w:rsid w:val="00A37E71"/>
    <w:rsid w:val="00A404A5"/>
    <w:rsid w:val="00A407E7"/>
    <w:rsid w:val="00A41D92"/>
    <w:rsid w:val="00A420E7"/>
    <w:rsid w:val="00A448F7"/>
    <w:rsid w:val="00A4786A"/>
    <w:rsid w:val="00A47DDD"/>
    <w:rsid w:val="00A5031D"/>
    <w:rsid w:val="00A51574"/>
    <w:rsid w:val="00A517B3"/>
    <w:rsid w:val="00A534FA"/>
    <w:rsid w:val="00A53BA1"/>
    <w:rsid w:val="00A54959"/>
    <w:rsid w:val="00A559A0"/>
    <w:rsid w:val="00A567CC"/>
    <w:rsid w:val="00A61E49"/>
    <w:rsid w:val="00A620EE"/>
    <w:rsid w:val="00A620F5"/>
    <w:rsid w:val="00A6306D"/>
    <w:rsid w:val="00A6325C"/>
    <w:rsid w:val="00A63C20"/>
    <w:rsid w:val="00A6405F"/>
    <w:rsid w:val="00A65EB2"/>
    <w:rsid w:val="00A663B5"/>
    <w:rsid w:val="00A6651B"/>
    <w:rsid w:val="00A70297"/>
    <w:rsid w:val="00A70AB8"/>
    <w:rsid w:val="00A7138A"/>
    <w:rsid w:val="00A7218C"/>
    <w:rsid w:val="00A73257"/>
    <w:rsid w:val="00A73C2D"/>
    <w:rsid w:val="00A73CB9"/>
    <w:rsid w:val="00A74794"/>
    <w:rsid w:val="00A74865"/>
    <w:rsid w:val="00A750A8"/>
    <w:rsid w:val="00A75BF7"/>
    <w:rsid w:val="00A763FB"/>
    <w:rsid w:val="00A804E9"/>
    <w:rsid w:val="00A823E3"/>
    <w:rsid w:val="00A85453"/>
    <w:rsid w:val="00A8566B"/>
    <w:rsid w:val="00A8569D"/>
    <w:rsid w:val="00A860B6"/>
    <w:rsid w:val="00A86514"/>
    <w:rsid w:val="00A86ABA"/>
    <w:rsid w:val="00A87F2B"/>
    <w:rsid w:val="00A90E4A"/>
    <w:rsid w:val="00A941CB"/>
    <w:rsid w:val="00A952A7"/>
    <w:rsid w:val="00A97605"/>
    <w:rsid w:val="00AA0531"/>
    <w:rsid w:val="00AA351B"/>
    <w:rsid w:val="00AA3606"/>
    <w:rsid w:val="00AA3711"/>
    <w:rsid w:val="00AA7448"/>
    <w:rsid w:val="00AB01FF"/>
    <w:rsid w:val="00AB0F83"/>
    <w:rsid w:val="00AB3BDE"/>
    <w:rsid w:val="00AB3BF8"/>
    <w:rsid w:val="00AB5ED5"/>
    <w:rsid w:val="00AB63F4"/>
    <w:rsid w:val="00AB64BD"/>
    <w:rsid w:val="00AB710D"/>
    <w:rsid w:val="00AB7909"/>
    <w:rsid w:val="00AC14C7"/>
    <w:rsid w:val="00AC2BBF"/>
    <w:rsid w:val="00AC5703"/>
    <w:rsid w:val="00AD0E85"/>
    <w:rsid w:val="00AD0E86"/>
    <w:rsid w:val="00AD1885"/>
    <w:rsid w:val="00AD2282"/>
    <w:rsid w:val="00AD235E"/>
    <w:rsid w:val="00AD2EB1"/>
    <w:rsid w:val="00AD3675"/>
    <w:rsid w:val="00AD6EAA"/>
    <w:rsid w:val="00AE5F25"/>
    <w:rsid w:val="00AF35D0"/>
    <w:rsid w:val="00AF6B58"/>
    <w:rsid w:val="00AF6E51"/>
    <w:rsid w:val="00AF701A"/>
    <w:rsid w:val="00AF7475"/>
    <w:rsid w:val="00B00FB2"/>
    <w:rsid w:val="00B0390C"/>
    <w:rsid w:val="00B03F08"/>
    <w:rsid w:val="00B0408C"/>
    <w:rsid w:val="00B07325"/>
    <w:rsid w:val="00B076FD"/>
    <w:rsid w:val="00B1250A"/>
    <w:rsid w:val="00B13C84"/>
    <w:rsid w:val="00B142B2"/>
    <w:rsid w:val="00B14512"/>
    <w:rsid w:val="00B145FF"/>
    <w:rsid w:val="00B15B97"/>
    <w:rsid w:val="00B17059"/>
    <w:rsid w:val="00B200C3"/>
    <w:rsid w:val="00B21D4E"/>
    <w:rsid w:val="00B2284F"/>
    <w:rsid w:val="00B2437E"/>
    <w:rsid w:val="00B247F1"/>
    <w:rsid w:val="00B25EE9"/>
    <w:rsid w:val="00B2621F"/>
    <w:rsid w:val="00B26CD5"/>
    <w:rsid w:val="00B317AE"/>
    <w:rsid w:val="00B32E5C"/>
    <w:rsid w:val="00B35B59"/>
    <w:rsid w:val="00B36CD1"/>
    <w:rsid w:val="00B440AD"/>
    <w:rsid w:val="00B4533F"/>
    <w:rsid w:val="00B47775"/>
    <w:rsid w:val="00B52106"/>
    <w:rsid w:val="00B52BB9"/>
    <w:rsid w:val="00B53274"/>
    <w:rsid w:val="00B542E9"/>
    <w:rsid w:val="00B5719F"/>
    <w:rsid w:val="00B57648"/>
    <w:rsid w:val="00B61390"/>
    <w:rsid w:val="00B631A2"/>
    <w:rsid w:val="00B72B82"/>
    <w:rsid w:val="00B7455D"/>
    <w:rsid w:val="00B749D8"/>
    <w:rsid w:val="00B74D12"/>
    <w:rsid w:val="00B75122"/>
    <w:rsid w:val="00B7695F"/>
    <w:rsid w:val="00B77BF1"/>
    <w:rsid w:val="00B80EE9"/>
    <w:rsid w:val="00B81521"/>
    <w:rsid w:val="00B81C62"/>
    <w:rsid w:val="00B82A17"/>
    <w:rsid w:val="00B845FD"/>
    <w:rsid w:val="00B853C5"/>
    <w:rsid w:val="00B85F49"/>
    <w:rsid w:val="00B86BCF"/>
    <w:rsid w:val="00B86E99"/>
    <w:rsid w:val="00B87C25"/>
    <w:rsid w:val="00B87C89"/>
    <w:rsid w:val="00B90F2A"/>
    <w:rsid w:val="00B91303"/>
    <w:rsid w:val="00B91345"/>
    <w:rsid w:val="00B941A5"/>
    <w:rsid w:val="00B94C5E"/>
    <w:rsid w:val="00B96BB6"/>
    <w:rsid w:val="00B96DFF"/>
    <w:rsid w:val="00B97A5F"/>
    <w:rsid w:val="00BA036C"/>
    <w:rsid w:val="00BA0A9F"/>
    <w:rsid w:val="00BA200A"/>
    <w:rsid w:val="00BA388D"/>
    <w:rsid w:val="00BA475E"/>
    <w:rsid w:val="00BA49B6"/>
    <w:rsid w:val="00BA4B7B"/>
    <w:rsid w:val="00BA60D0"/>
    <w:rsid w:val="00BA61C8"/>
    <w:rsid w:val="00BB046D"/>
    <w:rsid w:val="00BB1469"/>
    <w:rsid w:val="00BB23A0"/>
    <w:rsid w:val="00BB3309"/>
    <w:rsid w:val="00BB38C9"/>
    <w:rsid w:val="00BB7207"/>
    <w:rsid w:val="00BC2F90"/>
    <w:rsid w:val="00BC3591"/>
    <w:rsid w:val="00BC372B"/>
    <w:rsid w:val="00BC5D83"/>
    <w:rsid w:val="00BC7C92"/>
    <w:rsid w:val="00BD2977"/>
    <w:rsid w:val="00BD2D70"/>
    <w:rsid w:val="00BD33B7"/>
    <w:rsid w:val="00BD51DC"/>
    <w:rsid w:val="00BD5468"/>
    <w:rsid w:val="00BD6096"/>
    <w:rsid w:val="00BE0634"/>
    <w:rsid w:val="00BE17CB"/>
    <w:rsid w:val="00BE198B"/>
    <w:rsid w:val="00BE261A"/>
    <w:rsid w:val="00BE3255"/>
    <w:rsid w:val="00BE3471"/>
    <w:rsid w:val="00BE3C56"/>
    <w:rsid w:val="00BE4852"/>
    <w:rsid w:val="00BE54C1"/>
    <w:rsid w:val="00BE65FA"/>
    <w:rsid w:val="00BE6796"/>
    <w:rsid w:val="00BF05F0"/>
    <w:rsid w:val="00BF2932"/>
    <w:rsid w:val="00BF2F22"/>
    <w:rsid w:val="00BF4280"/>
    <w:rsid w:val="00BF64A5"/>
    <w:rsid w:val="00C00AAB"/>
    <w:rsid w:val="00C02CF0"/>
    <w:rsid w:val="00C036FD"/>
    <w:rsid w:val="00C03857"/>
    <w:rsid w:val="00C04139"/>
    <w:rsid w:val="00C0441F"/>
    <w:rsid w:val="00C0677C"/>
    <w:rsid w:val="00C11A5E"/>
    <w:rsid w:val="00C1420D"/>
    <w:rsid w:val="00C2279E"/>
    <w:rsid w:val="00C25266"/>
    <w:rsid w:val="00C26CDE"/>
    <w:rsid w:val="00C316CA"/>
    <w:rsid w:val="00C343AE"/>
    <w:rsid w:val="00C3597A"/>
    <w:rsid w:val="00C40F7B"/>
    <w:rsid w:val="00C41866"/>
    <w:rsid w:val="00C436A4"/>
    <w:rsid w:val="00C46B54"/>
    <w:rsid w:val="00C5223D"/>
    <w:rsid w:val="00C542F7"/>
    <w:rsid w:val="00C55479"/>
    <w:rsid w:val="00C56D63"/>
    <w:rsid w:val="00C57C02"/>
    <w:rsid w:val="00C61653"/>
    <w:rsid w:val="00C616F4"/>
    <w:rsid w:val="00C61C33"/>
    <w:rsid w:val="00C63181"/>
    <w:rsid w:val="00C6480B"/>
    <w:rsid w:val="00C661D1"/>
    <w:rsid w:val="00C66957"/>
    <w:rsid w:val="00C66D24"/>
    <w:rsid w:val="00C66F91"/>
    <w:rsid w:val="00C675E5"/>
    <w:rsid w:val="00C67F0F"/>
    <w:rsid w:val="00C704FF"/>
    <w:rsid w:val="00C70E1D"/>
    <w:rsid w:val="00C70ECE"/>
    <w:rsid w:val="00C73E94"/>
    <w:rsid w:val="00C76E8A"/>
    <w:rsid w:val="00C82FE2"/>
    <w:rsid w:val="00C832F7"/>
    <w:rsid w:val="00C83B41"/>
    <w:rsid w:val="00C8482F"/>
    <w:rsid w:val="00C858D8"/>
    <w:rsid w:val="00C86C04"/>
    <w:rsid w:val="00C87927"/>
    <w:rsid w:val="00C90D3F"/>
    <w:rsid w:val="00C92FC1"/>
    <w:rsid w:val="00C9409E"/>
    <w:rsid w:val="00C96957"/>
    <w:rsid w:val="00CA0C97"/>
    <w:rsid w:val="00CA1A34"/>
    <w:rsid w:val="00CA2AA7"/>
    <w:rsid w:val="00CA341D"/>
    <w:rsid w:val="00CA43AC"/>
    <w:rsid w:val="00CA45EA"/>
    <w:rsid w:val="00CA5C1B"/>
    <w:rsid w:val="00CB295E"/>
    <w:rsid w:val="00CB51EE"/>
    <w:rsid w:val="00CC0717"/>
    <w:rsid w:val="00CC18D6"/>
    <w:rsid w:val="00CC20D5"/>
    <w:rsid w:val="00CC322F"/>
    <w:rsid w:val="00CC3CDC"/>
    <w:rsid w:val="00CC63E5"/>
    <w:rsid w:val="00CD4F80"/>
    <w:rsid w:val="00CD6537"/>
    <w:rsid w:val="00CD6B32"/>
    <w:rsid w:val="00CD6C5E"/>
    <w:rsid w:val="00CE4223"/>
    <w:rsid w:val="00CE514D"/>
    <w:rsid w:val="00CE64E7"/>
    <w:rsid w:val="00CF1E1E"/>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219E"/>
    <w:rsid w:val="00D13230"/>
    <w:rsid w:val="00D149C8"/>
    <w:rsid w:val="00D1502E"/>
    <w:rsid w:val="00D15A2E"/>
    <w:rsid w:val="00D16688"/>
    <w:rsid w:val="00D209F4"/>
    <w:rsid w:val="00D2235C"/>
    <w:rsid w:val="00D22655"/>
    <w:rsid w:val="00D24030"/>
    <w:rsid w:val="00D25415"/>
    <w:rsid w:val="00D25D92"/>
    <w:rsid w:val="00D26687"/>
    <w:rsid w:val="00D26AD6"/>
    <w:rsid w:val="00D31740"/>
    <w:rsid w:val="00D31B7C"/>
    <w:rsid w:val="00D3223B"/>
    <w:rsid w:val="00D33273"/>
    <w:rsid w:val="00D33889"/>
    <w:rsid w:val="00D35A0B"/>
    <w:rsid w:val="00D3638A"/>
    <w:rsid w:val="00D37F3C"/>
    <w:rsid w:val="00D44E14"/>
    <w:rsid w:val="00D45496"/>
    <w:rsid w:val="00D46EEA"/>
    <w:rsid w:val="00D5337F"/>
    <w:rsid w:val="00D6251D"/>
    <w:rsid w:val="00D62979"/>
    <w:rsid w:val="00D62CCC"/>
    <w:rsid w:val="00D6401E"/>
    <w:rsid w:val="00D65CF8"/>
    <w:rsid w:val="00D720CC"/>
    <w:rsid w:val="00D72B43"/>
    <w:rsid w:val="00D73FAC"/>
    <w:rsid w:val="00D764CD"/>
    <w:rsid w:val="00D810CB"/>
    <w:rsid w:val="00D8194E"/>
    <w:rsid w:val="00D82F98"/>
    <w:rsid w:val="00D849DA"/>
    <w:rsid w:val="00D84C5C"/>
    <w:rsid w:val="00D86A9A"/>
    <w:rsid w:val="00D90D34"/>
    <w:rsid w:val="00D929A2"/>
    <w:rsid w:val="00D9427C"/>
    <w:rsid w:val="00D96BDD"/>
    <w:rsid w:val="00DA033B"/>
    <w:rsid w:val="00DA0AA1"/>
    <w:rsid w:val="00DA1207"/>
    <w:rsid w:val="00DA2A99"/>
    <w:rsid w:val="00DA2E0A"/>
    <w:rsid w:val="00DA3709"/>
    <w:rsid w:val="00DA45E4"/>
    <w:rsid w:val="00DA49C4"/>
    <w:rsid w:val="00DA4D48"/>
    <w:rsid w:val="00DA7102"/>
    <w:rsid w:val="00DB41A8"/>
    <w:rsid w:val="00DB4448"/>
    <w:rsid w:val="00DB5A48"/>
    <w:rsid w:val="00DC1E48"/>
    <w:rsid w:val="00DC3920"/>
    <w:rsid w:val="00DC3AEC"/>
    <w:rsid w:val="00DC3BAA"/>
    <w:rsid w:val="00DC3FE5"/>
    <w:rsid w:val="00DC405B"/>
    <w:rsid w:val="00DC7472"/>
    <w:rsid w:val="00DC7D4C"/>
    <w:rsid w:val="00DD1173"/>
    <w:rsid w:val="00DD185B"/>
    <w:rsid w:val="00DD27C3"/>
    <w:rsid w:val="00DD40D1"/>
    <w:rsid w:val="00DD4819"/>
    <w:rsid w:val="00DD4FB2"/>
    <w:rsid w:val="00DD6296"/>
    <w:rsid w:val="00DD631B"/>
    <w:rsid w:val="00DD686E"/>
    <w:rsid w:val="00DE4340"/>
    <w:rsid w:val="00DE5C3E"/>
    <w:rsid w:val="00DF25F2"/>
    <w:rsid w:val="00DF2764"/>
    <w:rsid w:val="00DF2BB9"/>
    <w:rsid w:val="00DF3DB6"/>
    <w:rsid w:val="00DF499F"/>
    <w:rsid w:val="00DF576A"/>
    <w:rsid w:val="00DF5BE9"/>
    <w:rsid w:val="00E00215"/>
    <w:rsid w:val="00E00C86"/>
    <w:rsid w:val="00E01865"/>
    <w:rsid w:val="00E01BB2"/>
    <w:rsid w:val="00E035EE"/>
    <w:rsid w:val="00E10278"/>
    <w:rsid w:val="00E10519"/>
    <w:rsid w:val="00E1094C"/>
    <w:rsid w:val="00E12001"/>
    <w:rsid w:val="00E127B5"/>
    <w:rsid w:val="00E1293B"/>
    <w:rsid w:val="00E1317F"/>
    <w:rsid w:val="00E137F4"/>
    <w:rsid w:val="00E15C6B"/>
    <w:rsid w:val="00E17229"/>
    <w:rsid w:val="00E22529"/>
    <w:rsid w:val="00E25B15"/>
    <w:rsid w:val="00E3055C"/>
    <w:rsid w:val="00E32ACA"/>
    <w:rsid w:val="00E33D22"/>
    <w:rsid w:val="00E3415C"/>
    <w:rsid w:val="00E34279"/>
    <w:rsid w:val="00E3447E"/>
    <w:rsid w:val="00E35258"/>
    <w:rsid w:val="00E4347F"/>
    <w:rsid w:val="00E45F2B"/>
    <w:rsid w:val="00E46397"/>
    <w:rsid w:val="00E463D8"/>
    <w:rsid w:val="00E46DD1"/>
    <w:rsid w:val="00E474EE"/>
    <w:rsid w:val="00E4783A"/>
    <w:rsid w:val="00E502A0"/>
    <w:rsid w:val="00E50A02"/>
    <w:rsid w:val="00E50E55"/>
    <w:rsid w:val="00E50E9A"/>
    <w:rsid w:val="00E518CB"/>
    <w:rsid w:val="00E523CB"/>
    <w:rsid w:val="00E52E13"/>
    <w:rsid w:val="00E55AB0"/>
    <w:rsid w:val="00E57052"/>
    <w:rsid w:val="00E60DE0"/>
    <w:rsid w:val="00E61BA8"/>
    <w:rsid w:val="00E63573"/>
    <w:rsid w:val="00E64EE0"/>
    <w:rsid w:val="00E6745D"/>
    <w:rsid w:val="00E676CE"/>
    <w:rsid w:val="00E70B01"/>
    <w:rsid w:val="00E70D29"/>
    <w:rsid w:val="00E718FE"/>
    <w:rsid w:val="00E72B8B"/>
    <w:rsid w:val="00E72F5E"/>
    <w:rsid w:val="00E73321"/>
    <w:rsid w:val="00E74579"/>
    <w:rsid w:val="00E75D87"/>
    <w:rsid w:val="00E76D5B"/>
    <w:rsid w:val="00E8301C"/>
    <w:rsid w:val="00E84576"/>
    <w:rsid w:val="00E86DC9"/>
    <w:rsid w:val="00E8790E"/>
    <w:rsid w:val="00E9067D"/>
    <w:rsid w:val="00E93328"/>
    <w:rsid w:val="00E956DC"/>
    <w:rsid w:val="00E97A70"/>
    <w:rsid w:val="00E97F3E"/>
    <w:rsid w:val="00EA03E5"/>
    <w:rsid w:val="00EA17C9"/>
    <w:rsid w:val="00EA17EF"/>
    <w:rsid w:val="00EA23B9"/>
    <w:rsid w:val="00EA3689"/>
    <w:rsid w:val="00EA38A4"/>
    <w:rsid w:val="00EA760A"/>
    <w:rsid w:val="00EB00C8"/>
    <w:rsid w:val="00EB2306"/>
    <w:rsid w:val="00EB2375"/>
    <w:rsid w:val="00EB2955"/>
    <w:rsid w:val="00EB2CCE"/>
    <w:rsid w:val="00EB3C8D"/>
    <w:rsid w:val="00EB431B"/>
    <w:rsid w:val="00EB4C0D"/>
    <w:rsid w:val="00EB576B"/>
    <w:rsid w:val="00EB7A77"/>
    <w:rsid w:val="00EC0BC7"/>
    <w:rsid w:val="00EC2BAE"/>
    <w:rsid w:val="00EC3945"/>
    <w:rsid w:val="00EC433B"/>
    <w:rsid w:val="00EC4CE0"/>
    <w:rsid w:val="00EC4E49"/>
    <w:rsid w:val="00EC5E69"/>
    <w:rsid w:val="00EC7351"/>
    <w:rsid w:val="00ED07D0"/>
    <w:rsid w:val="00ED21A4"/>
    <w:rsid w:val="00ED448A"/>
    <w:rsid w:val="00ED6FA8"/>
    <w:rsid w:val="00ED7BE1"/>
    <w:rsid w:val="00EE0760"/>
    <w:rsid w:val="00EE0DB4"/>
    <w:rsid w:val="00EE3029"/>
    <w:rsid w:val="00EE485F"/>
    <w:rsid w:val="00EE62CD"/>
    <w:rsid w:val="00EE6AA2"/>
    <w:rsid w:val="00EE72BE"/>
    <w:rsid w:val="00EF2FE9"/>
    <w:rsid w:val="00EF4C64"/>
    <w:rsid w:val="00EF5A2B"/>
    <w:rsid w:val="00EF680F"/>
    <w:rsid w:val="00EF6EE4"/>
    <w:rsid w:val="00F013BE"/>
    <w:rsid w:val="00F03212"/>
    <w:rsid w:val="00F0456D"/>
    <w:rsid w:val="00F048D7"/>
    <w:rsid w:val="00F04B23"/>
    <w:rsid w:val="00F0682B"/>
    <w:rsid w:val="00F10420"/>
    <w:rsid w:val="00F12485"/>
    <w:rsid w:val="00F15201"/>
    <w:rsid w:val="00F153CC"/>
    <w:rsid w:val="00F20546"/>
    <w:rsid w:val="00F2062C"/>
    <w:rsid w:val="00F235B7"/>
    <w:rsid w:val="00F245C6"/>
    <w:rsid w:val="00F24E62"/>
    <w:rsid w:val="00F24F30"/>
    <w:rsid w:val="00F260C9"/>
    <w:rsid w:val="00F261F3"/>
    <w:rsid w:val="00F3101D"/>
    <w:rsid w:val="00F321D4"/>
    <w:rsid w:val="00F3542B"/>
    <w:rsid w:val="00F41A7E"/>
    <w:rsid w:val="00F42512"/>
    <w:rsid w:val="00F42B5B"/>
    <w:rsid w:val="00F42C9D"/>
    <w:rsid w:val="00F42FCF"/>
    <w:rsid w:val="00F4394D"/>
    <w:rsid w:val="00F45B7C"/>
    <w:rsid w:val="00F47656"/>
    <w:rsid w:val="00F512AB"/>
    <w:rsid w:val="00F52CA0"/>
    <w:rsid w:val="00F53638"/>
    <w:rsid w:val="00F5410A"/>
    <w:rsid w:val="00F541B8"/>
    <w:rsid w:val="00F5594A"/>
    <w:rsid w:val="00F5619A"/>
    <w:rsid w:val="00F57032"/>
    <w:rsid w:val="00F5724B"/>
    <w:rsid w:val="00F61FB0"/>
    <w:rsid w:val="00F65DFF"/>
    <w:rsid w:val="00F6789C"/>
    <w:rsid w:val="00F6795B"/>
    <w:rsid w:val="00F707CA"/>
    <w:rsid w:val="00F70C4B"/>
    <w:rsid w:val="00F725EC"/>
    <w:rsid w:val="00F72FFD"/>
    <w:rsid w:val="00F743E5"/>
    <w:rsid w:val="00F74955"/>
    <w:rsid w:val="00F75EE3"/>
    <w:rsid w:val="00F76446"/>
    <w:rsid w:val="00F77EDB"/>
    <w:rsid w:val="00F80ADB"/>
    <w:rsid w:val="00F810BE"/>
    <w:rsid w:val="00F81425"/>
    <w:rsid w:val="00F85071"/>
    <w:rsid w:val="00F86888"/>
    <w:rsid w:val="00F91696"/>
    <w:rsid w:val="00F96FF0"/>
    <w:rsid w:val="00FA1212"/>
    <w:rsid w:val="00FA2F68"/>
    <w:rsid w:val="00FA33CA"/>
    <w:rsid w:val="00FA423E"/>
    <w:rsid w:val="00FA4F68"/>
    <w:rsid w:val="00FB0EE9"/>
    <w:rsid w:val="00FB12B8"/>
    <w:rsid w:val="00FC17D3"/>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4458"/>
    <w:rsid w:val="00FE54A2"/>
    <w:rsid w:val="00FF4309"/>
    <w:rsid w:val="00FF65E1"/>
    <w:rsid w:val="00FF7BFA"/>
    <w:rsid w:val="2FAD60A6"/>
    <w:rsid w:val="4948C66D"/>
    <w:rsid w:val="4B88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E7119DBD-FAB2-4B06-9A71-BDB0A580E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customStyle="1" w:styleId="Mention1">
    <w:name w:val="Mention1"/>
    <w:basedOn w:val="DefaultParagraphFont"/>
    <w:uiPriority w:val="99"/>
    <w:semiHidden/>
    <w:unhideWhenUsed/>
    <w:rsid w:val="009A4BC1"/>
    <w:rPr>
      <w:color w:val="2B579A"/>
      <w:shd w:val="clear" w:color="auto" w:fill="E6E6E6"/>
    </w:rPr>
  </w:style>
  <w:style w:type="character" w:customStyle="1" w:styleId="UnresolvedMention1">
    <w:name w:val="Unresolved Mention1"/>
    <w:basedOn w:val="DefaultParagraphFont"/>
    <w:uiPriority w:val="99"/>
    <w:semiHidden/>
    <w:unhideWhenUsed/>
    <w:rsid w:val="00BB72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29720704">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4784423">
      <w:bodyDiv w:val="1"/>
      <w:marLeft w:val="0"/>
      <w:marRight w:val="0"/>
      <w:marTop w:val="0"/>
      <w:marBottom w:val="0"/>
      <w:divBdr>
        <w:top w:val="none" w:sz="0" w:space="0" w:color="auto"/>
        <w:left w:val="none" w:sz="0" w:space="0" w:color="auto"/>
        <w:bottom w:val="none" w:sz="0" w:space="0" w:color="auto"/>
        <w:right w:val="none" w:sz="0" w:space="0" w:color="auto"/>
      </w:divBdr>
    </w:div>
    <w:div w:id="906646663">
      <w:bodyDiv w:val="1"/>
      <w:marLeft w:val="0"/>
      <w:marRight w:val="0"/>
      <w:marTop w:val="0"/>
      <w:marBottom w:val="0"/>
      <w:divBdr>
        <w:top w:val="none" w:sz="0" w:space="0" w:color="auto"/>
        <w:left w:val="none" w:sz="0" w:space="0" w:color="auto"/>
        <w:bottom w:val="none" w:sz="0" w:space="0" w:color="auto"/>
        <w:right w:val="none" w:sz="0" w:space="0" w:color="auto"/>
      </w:divBdr>
      <w:divsChild>
        <w:div w:id="23797794">
          <w:marLeft w:val="0"/>
          <w:marRight w:val="0"/>
          <w:marTop w:val="0"/>
          <w:marBottom w:val="0"/>
          <w:divBdr>
            <w:top w:val="none" w:sz="0" w:space="0" w:color="auto"/>
            <w:left w:val="none" w:sz="0" w:space="0" w:color="auto"/>
            <w:bottom w:val="none" w:sz="0" w:space="0" w:color="auto"/>
            <w:right w:val="none" w:sz="0" w:space="0" w:color="auto"/>
          </w:divBdr>
        </w:div>
        <w:div w:id="456026712">
          <w:marLeft w:val="0"/>
          <w:marRight w:val="0"/>
          <w:marTop w:val="0"/>
          <w:marBottom w:val="0"/>
          <w:divBdr>
            <w:top w:val="none" w:sz="0" w:space="0" w:color="auto"/>
            <w:left w:val="none" w:sz="0" w:space="0" w:color="auto"/>
            <w:bottom w:val="none" w:sz="0" w:space="0" w:color="auto"/>
            <w:right w:val="none" w:sz="0" w:space="0" w:color="auto"/>
          </w:divBdr>
        </w:div>
        <w:div w:id="723792853">
          <w:marLeft w:val="0"/>
          <w:marRight w:val="0"/>
          <w:marTop w:val="0"/>
          <w:marBottom w:val="0"/>
          <w:divBdr>
            <w:top w:val="none" w:sz="0" w:space="0" w:color="auto"/>
            <w:left w:val="none" w:sz="0" w:space="0" w:color="auto"/>
            <w:bottom w:val="none" w:sz="0" w:space="0" w:color="auto"/>
            <w:right w:val="none" w:sz="0" w:space="0" w:color="auto"/>
          </w:divBdr>
        </w:div>
        <w:div w:id="876745672">
          <w:marLeft w:val="0"/>
          <w:marRight w:val="0"/>
          <w:marTop w:val="0"/>
          <w:marBottom w:val="0"/>
          <w:divBdr>
            <w:top w:val="none" w:sz="0" w:space="0" w:color="auto"/>
            <w:left w:val="none" w:sz="0" w:space="0" w:color="auto"/>
            <w:bottom w:val="none" w:sz="0" w:space="0" w:color="auto"/>
            <w:right w:val="none" w:sz="0" w:space="0" w:color="auto"/>
          </w:divBdr>
        </w:div>
        <w:div w:id="977496782">
          <w:marLeft w:val="0"/>
          <w:marRight w:val="0"/>
          <w:marTop w:val="0"/>
          <w:marBottom w:val="0"/>
          <w:divBdr>
            <w:top w:val="none" w:sz="0" w:space="0" w:color="auto"/>
            <w:left w:val="none" w:sz="0" w:space="0" w:color="auto"/>
            <w:bottom w:val="none" w:sz="0" w:space="0" w:color="auto"/>
            <w:right w:val="none" w:sz="0" w:space="0" w:color="auto"/>
          </w:divBdr>
        </w:div>
        <w:div w:id="1191803583">
          <w:marLeft w:val="0"/>
          <w:marRight w:val="0"/>
          <w:marTop w:val="0"/>
          <w:marBottom w:val="0"/>
          <w:divBdr>
            <w:top w:val="none" w:sz="0" w:space="0" w:color="auto"/>
            <w:left w:val="none" w:sz="0" w:space="0" w:color="auto"/>
            <w:bottom w:val="none" w:sz="0" w:space="0" w:color="auto"/>
            <w:right w:val="none" w:sz="0" w:space="0" w:color="auto"/>
          </w:divBdr>
        </w:div>
        <w:div w:id="1286540278">
          <w:marLeft w:val="0"/>
          <w:marRight w:val="0"/>
          <w:marTop w:val="0"/>
          <w:marBottom w:val="0"/>
          <w:divBdr>
            <w:top w:val="none" w:sz="0" w:space="0" w:color="auto"/>
            <w:left w:val="none" w:sz="0" w:space="0" w:color="auto"/>
            <w:bottom w:val="none" w:sz="0" w:space="0" w:color="auto"/>
            <w:right w:val="none" w:sz="0" w:space="0" w:color="auto"/>
          </w:divBdr>
        </w:div>
        <w:div w:id="1287925271">
          <w:marLeft w:val="0"/>
          <w:marRight w:val="0"/>
          <w:marTop w:val="0"/>
          <w:marBottom w:val="0"/>
          <w:divBdr>
            <w:top w:val="none" w:sz="0" w:space="0" w:color="auto"/>
            <w:left w:val="none" w:sz="0" w:space="0" w:color="auto"/>
            <w:bottom w:val="none" w:sz="0" w:space="0" w:color="auto"/>
            <w:right w:val="none" w:sz="0" w:space="0" w:color="auto"/>
          </w:divBdr>
        </w:div>
        <w:div w:id="1530409479">
          <w:marLeft w:val="0"/>
          <w:marRight w:val="0"/>
          <w:marTop w:val="0"/>
          <w:marBottom w:val="0"/>
          <w:divBdr>
            <w:top w:val="none" w:sz="0" w:space="0" w:color="auto"/>
            <w:left w:val="none" w:sz="0" w:space="0" w:color="auto"/>
            <w:bottom w:val="none" w:sz="0" w:space="0" w:color="auto"/>
            <w:right w:val="none" w:sz="0" w:space="0" w:color="auto"/>
          </w:divBdr>
        </w:div>
        <w:div w:id="1590845250">
          <w:marLeft w:val="0"/>
          <w:marRight w:val="0"/>
          <w:marTop w:val="0"/>
          <w:marBottom w:val="0"/>
          <w:divBdr>
            <w:top w:val="none" w:sz="0" w:space="0" w:color="auto"/>
            <w:left w:val="none" w:sz="0" w:space="0" w:color="auto"/>
            <w:bottom w:val="none" w:sz="0" w:space="0" w:color="auto"/>
            <w:right w:val="none" w:sz="0" w:space="0" w:color="auto"/>
          </w:divBdr>
        </w:div>
        <w:div w:id="1707441666">
          <w:marLeft w:val="0"/>
          <w:marRight w:val="0"/>
          <w:marTop w:val="0"/>
          <w:marBottom w:val="0"/>
          <w:divBdr>
            <w:top w:val="none" w:sz="0" w:space="0" w:color="auto"/>
            <w:left w:val="none" w:sz="0" w:space="0" w:color="auto"/>
            <w:bottom w:val="none" w:sz="0" w:space="0" w:color="auto"/>
            <w:right w:val="none" w:sz="0" w:space="0" w:color="auto"/>
          </w:divBdr>
        </w:div>
        <w:div w:id="2060284000">
          <w:marLeft w:val="0"/>
          <w:marRight w:val="0"/>
          <w:marTop w:val="0"/>
          <w:marBottom w:val="0"/>
          <w:divBdr>
            <w:top w:val="none" w:sz="0" w:space="0" w:color="auto"/>
            <w:left w:val="none" w:sz="0" w:space="0" w:color="auto"/>
            <w:bottom w:val="none" w:sz="0" w:space="0" w:color="auto"/>
            <w:right w:val="none" w:sz="0" w:space="0" w:color="auto"/>
          </w:divBdr>
        </w:div>
      </w:divsChild>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2221529">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60328864">
      <w:bodyDiv w:val="1"/>
      <w:marLeft w:val="0"/>
      <w:marRight w:val="0"/>
      <w:marTop w:val="0"/>
      <w:marBottom w:val="0"/>
      <w:divBdr>
        <w:top w:val="none" w:sz="0" w:space="0" w:color="auto"/>
        <w:left w:val="none" w:sz="0" w:space="0" w:color="auto"/>
        <w:bottom w:val="none" w:sz="0" w:space="0" w:color="auto"/>
        <w:right w:val="none" w:sz="0" w:space="0" w:color="auto"/>
      </w:divBdr>
      <w:divsChild>
        <w:div w:id="266086638">
          <w:marLeft w:val="0"/>
          <w:marRight w:val="0"/>
          <w:marTop w:val="0"/>
          <w:marBottom w:val="0"/>
          <w:divBdr>
            <w:top w:val="none" w:sz="0" w:space="0" w:color="auto"/>
            <w:left w:val="none" w:sz="0" w:space="0" w:color="auto"/>
            <w:bottom w:val="none" w:sz="0" w:space="0" w:color="auto"/>
            <w:right w:val="none" w:sz="0" w:space="0" w:color="auto"/>
          </w:divBdr>
        </w:div>
        <w:div w:id="1087922321">
          <w:marLeft w:val="0"/>
          <w:marRight w:val="0"/>
          <w:marTop w:val="0"/>
          <w:marBottom w:val="0"/>
          <w:divBdr>
            <w:top w:val="none" w:sz="0" w:space="0" w:color="auto"/>
            <w:left w:val="none" w:sz="0" w:space="0" w:color="auto"/>
            <w:bottom w:val="none" w:sz="0" w:space="0" w:color="auto"/>
            <w:right w:val="none" w:sz="0" w:space="0" w:color="auto"/>
          </w:divBdr>
        </w:div>
        <w:div w:id="1115950820">
          <w:marLeft w:val="0"/>
          <w:marRight w:val="0"/>
          <w:marTop w:val="0"/>
          <w:marBottom w:val="0"/>
          <w:divBdr>
            <w:top w:val="none" w:sz="0" w:space="0" w:color="auto"/>
            <w:left w:val="none" w:sz="0" w:space="0" w:color="auto"/>
            <w:bottom w:val="none" w:sz="0" w:space="0" w:color="auto"/>
            <w:right w:val="none" w:sz="0" w:space="0" w:color="auto"/>
          </w:divBdr>
        </w:div>
        <w:div w:id="1203596692">
          <w:marLeft w:val="0"/>
          <w:marRight w:val="0"/>
          <w:marTop w:val="0"/>
          <w:marBottom w:val="0"/>
          <w:divBdr>
            <w:top w:val="none" w:sz="0" w:space="0" w:color="auto"/>
            <w:left w:val="none" w:sz="0" w:space="0" w:color="auto"/>
            <w:bottom w:val="none" w:sz="0" w:space="0" w:color="auto"/>
            <w:right w:val="none" w:sz="0" w:space="0" w:color="auto"/>
          </w:divBdr>
        </w:div>
        <w:div w:id="1911234160">
          <w:marLeft w:val="0"/>
          <w:marRight w:val="0"/>
          <w:marTop w:val="0"/>
          <w:marBottom w:val="0"/>
          <w:divBdr>
            <w:top w:val="none" w:sz="0" w:space="0" w:color="auto"/>
            <w:left w:val="none" w:sz="0" w:space="0" w:color="auto"/>
            <w:bottom w:val="none" w:sz="0" w:space="0" w:color="auto"/>
            <w:right w:val="none" w:sz="0" w:space="0" w:color="auto"/>
          </w:divBdr>
        </w:div>
      </w:divsChild>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867520037">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0398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el:215-646-7300" TargetMode="External"/><Relationship Id="rId18" Type="http://schemas.openxmlformats.org/officeDocument/2006/relationships/footer" Target="footer2.xml"/><Relationship Id="rId26" Type="http://schemas.openxmlformats.org/officeDocument/2006/relationships/hyperlink" Target="http://www.khanacademy.org/math/probability/descriptive-statistics/variance_std_deviation/v/variance-of-a-population" TargetMode="External"/><Relationship Id="rId39" Type="http://schemas.openxmlformats.org/officeDocument/2006/relationships/hyperlink" Target="http://www.bmj.com/about-bmj/resources-readers/publications/statistics-square-one/11-correlation-and-regression" TargetMode="External"/><Relationship Id="rId21" Type="http://schemas.openxmlformats.org/officeDocument/2006/relationships/hyperlink" Target="https://sites.gmercyu.edu/student-resources/adobe-connect-resources/" TargetMode="External"/><Relationship Id="rId34" Type="http://schemas.openxmlformats.org/officeDocument/2006/relationships/hyperlink" Target="http://www.khanacademy.org/math/probability/statistics-inferential/sampling_distribution/v/central-limit-theorem" TargetMode="External"/><Relationship Id="rId42" Type="http://schemas.openxmlformats.org/officeDocument/2006/relationships/hyperlink" Target="https://people.richland.edu/james/lecture/m170/ch12-ind.html" TargetMode="External"/><Relationship Id="rId47"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hyperlink" Target="http://www.khanacademy.org/math/probability/statistics-inferential/normal_distribution/v/introduction-to-the-normal-distribution"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abs.gov.au/websitedbs/a3121120.nsf/home/statistical+language" TargetMode="External"/><Relationship Id="rId32" Type="http://schemas.openxmlformats.org/officeDocument/2006/relationships/hyperlink" Target="https://www.khanacademy.org/math/ap-statistics/summarizing-quantitative-data-ap/measuring-spread-quantitative/v/sample-variance" TargetMode="External"/><Relationship Id="rId37" Type="http://schemas.openxmlformats.org/officeDocument/2006/relationships/hyperlink" Target="https://www.khanacademy.org/search?search_again=1&amp;page_search_query=Two+Sample+t-Test" TargetMode="External"/><Relationship Id="rId40" Type="http://schemas.openxmlformats.org/officeDocument/2006/relationships/hyperlink" Target="https://www.youtube.com/watch?v=Kk5GG6zi46Q" TargetMode="External"/><Relationship Id="rId45" Type="http://schemas.openxmlformats.org/officeDocument/2006/relationships/hyperlink" Target="https://www.khanacademy.org/math/statistics-probability/random-variables-stats-library/binomial-random-variables/v/binomial-distribution" TargetMode="Externa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www4.uwsp.edu/psych/stat/1/expdes.htm" TargetMode="External"/><Relationship Id="rId28" Type="http://schemas.openxmlformats.org/officeDocument/2006/relationships/hyperlink" Target="http://www.khanacademy.org/math/probability/descriptive-statistics/variance_std_deviation/v/review-and-intuition-why-we-divide-by-n-1-for-the-unbiased-sample-variance" TargetMode="External"/><Relationship Id="rId36" Type="http://schemas.openxmlformats.org/officeDocument/2006/relationships/hyperlink" Target="http://www.khanacademy.org/math/probability/random-variables-topic/random_variables_prob_dist/v/random-variables" TargetMode="External"/><Relationship Id="rId10" Type="http://schemas.openxmlformats.org/officeDocument/2006/relationships/webSettings" Target="webSettings.xml"/><Relationship Id="rId19" Type="http://schemas.openxmlformats.org/officeDocument/2006/relationships/hyperlink" Target="https://vimeo.com/90909964" TargetMode="External"/><Relationship Id="rId31" Type="http://schemas.openxmlformats.org/officeDocument/2006/relationships/hyperlink" Target="http://www.nlm.nih.gov/" TargetMode="External"/><Relationship Id="rId44" Type="http://schemas.openxmlformats.org/officeDocument/2006/relationships/hyperlink" Target="http://www.khanacademy.org/math/probability/statistics-inferential/chi-square/v/chi-square-distribution-introduction"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gmercyu.edu/student-life/campus-resources/student-accessibility-services" TargetMode="External"/><Relationship Id="rId22" Type="http://schemas.openxmlformats.org/officeDocument/2006/relationships/hyperlink" Target="https://www.khanacademy.org/math/cc-sixth-grade-math/cc-6th-data-statistics/cc-6th-statistics/v/statistics-intro--mean--median-and-mode" TargetMode="External"/><Relationship Id="rId27" Type="http://schemas.openxmlformats.org/officeDocument/2006/relationships/hyperlink" Target="http://www.khanacademy.org/math/probability/descriptive-statistics/variance_std_deviation/v/sample-variance" TargetMode="External"/><Relationship Id="rId30" Type="http://schemas.openxmlformats.org/officeDocument/2006/relationships/hyperlink" Target="http://www.cdc.gov/" TargetMode="External"/><Relationship Id="rId35" Type="http://schemas.openxmlformats.org/officeDocument/2006/relationships/hyperlink" Target="http://www.khanacademy.org/math/probability/independent-dependent-probability/independent_events/v/compound-probability-of-independent-events" TargetMode="External"/><Relationship Id="rId43" Type="http://schemas.openxmlformats.org/officeDocument/2006/relationships/hyperlink" Target="http://www.khanacademy.org/math/probability/statistics-inferential/anova/v/anova-1---calculating-sst--total-sum-of-squares" TargetMode="Externa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hyperlink" Target="https://www.khanacademy.org/math/probability/data-distributions-a1/summarizing-spread-distributions/a/calculating-standard-deviation-step-by-step" TargetMode="External"/><Relationship Id="rId33" Type="http://schemas.openxmlformats.org/officeDocument/2006/relationships/hyperlink" Target="https://www.khanacademy.org/math/statistics-probability/probability-library/basic-theoretical-probability/v/basic-probability" TargetMode="External"/><Relationship Id="rId38" Type="http://schemas.openxmlformats.org/officeDocument/2006/relationships/hyperlink" Target="https://www.khanacademy.org/math/statistics-probability/confidence-intervals-one-sample" TargetMode="External"/><Relationship Id="rId46" Type="http://schemas.openxmlformats.org/officeDocument/2006/relationships/fontTable" Target="fontTable.xml"/><Relationship Id="rId20" Type="http://schemas.openxmlformats.org/officeDocument/2006/relationships/hyperlink" Target="http://www.educator.com/mathematics/statistics/yates/raw-data-dotplots-stemplots.php?ss=88" TargetMode="External"/><Relationship Id="rId41" Type="http://schemas.openxmlformats.org/officeDocument/2006/relationships/hyperlink" Target="https://people.richland.edu/james/lecture/m170/ch12-fit.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0D06588C-7428-47BC-BAE4-A0BEC1CFF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TotalTime>
  <Pages>28</Pages>
  <Words>6041</Words>
  <Characters>34435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Aaron Miller</cp:lastModifiedBy>
  <cp:revision>3</cp:revision>
  <cp:lastPrinted>2009-04-23T17:02:00Z</cp:lastPrinted>
  <dcterms:created xsi:type="dcterms:W3CDTF">2018-12-13T20:36:00Z</dcterms:created>
  <dcterms:modified xsi:type="dcterms:W3CDTF">2019-03-07T19:05:00Z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