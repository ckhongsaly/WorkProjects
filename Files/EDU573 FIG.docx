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550DD3D2" w:rsidR="00121460" w:rsidRPr="0090566F" w:rsidRDefault="00FB4910" w:rsidP="002522B3">
      <w:pPr>
        <w:pStyle w:val="AssignmentsLevel1"/>
      </w:pPr>
      <w:r w:rsidRPr="00FB4910">
        <w:t>The role of the school leader in developing positive and collaborative school and community relationships is critical to the success of any school. This course covers the relationship of verbal, nonverbal, and written communication skills to effective leadership. Students will focus on mastering the skills and techniques to effectively communicate with a variety of stakeholders in multiple formats in a timely and efficient manner. This course is designed to support future school leaders in understanding school-community relations, employing successful communication techniques, managing crisis situations, and utilizing communication tools.</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0E83F576" w:rsidR="00BE54C1" w:rsidRPr="00BE54C1" w:rsidRDefault="00BE54C1" w:rsidP="00BE54C1">
      <w:pPr>
        <w:pStyle w:val="AssignmentsLevel2"/>
        <w:rPr>
          <w:b/>
          <w:bCs/>
        </w:rPr>
      </w:pPr>
      <w:r w:rsidRPr="00BE54C1">
        <w:rPr>
          <w:b/>
          <w:bCs/>
        </w:rPr>
        <w:t>ULO1:</w:t>
      </w:r>
      <w:r w:rsidR="00C71536">
        <w:rPr>
          <w:b/>
          <w:bCs/>
        </w:rPr>
        <w:t xml:space="preserve"> </w:t>
      </w:r>
      <w:r w:rsidRPr="00BE54C1">
        <w:rPr>
          <w:bCs/>
        </w:rPr>
        <w:t>Knowledge of Human Cultures and the Physical and Natural World</w:t>
      </w:r>
    </w:p>
    <w:p w14:paraId="572DFEFA" w14:textId="776C5EFE" w:rsidR="00BE54C1" w:rsidRPr="00BE54C1" w:rsidRDefault="00BE54C1" w:rsidP="00BE54C1">
      <w:pPr>
        <w:pStyle w:val="AssignmentsLevel2"/>
        <w:rPr>
          <w:b/>
          <w:bCs/>
        </w:rPr>
      </w:pPr>
      <w:r w:rsidRPr="00BE54C1">
        <w:rPr>
          <w:b/>
          <w:bCs/>
        </w:rPr>
        <w:t>ULO2:</w:t>
      </w:r>
      <w:r w:rsidR="00C71536">
        <w:rPr>
          <w:b/>
          <w:bCs/>
        </w:rPr>
        <w:t xml:space="preserve"> </w:t>
      </w:r>
      <w:r w:rsidRPr="00BE54C1">
        <w:rPr>
          <w:bCs/>
        </w:rPr>
        <w:t>Intellectual and Practical Skills</w:t>
      </w:r>
    </w:p>
    <w:p w14:paraId="1A9BAEA4" w14:textId="13854025" w:rsidR="00BE54C1" w:rsidRPr="00BE54C1" w:rsidRDefault="00BE54C1" w:rsidP="00BE54C1">
      <w:pPr>
        <w:pStyle w:val="AssignmentsLevel2"/>
        <w:rPr>
          <w:b/>
          <w:bCs/>
        </w:rPr>
      </w:pPr>
      <w:r w:rsidRPr="00BE54C1">
        <w:rPr>
          <w:b/>
          <w:bCs/>
        </w:rPr>
        <w:t>ULO3:</w:t>
      </w:r>
      <w:r w:rsidR="00C71536">
        <w:rPr>
          <w:b/>
          <w:bCs/>
        </w:rPr>
        <w:t xml:space="preserve"> </w:t>
      </w:r>
      <w:r w:rsidRPr="00BE54C1">
        <w:rPr>
          <w:bCs/>
        </w:rPr>
        <w:t>Personal and Social Responsibility</w:t>
      </w:r>
    </w:p>
    <w:p w14:paraId="35CEAE03" w14:textId="1B25C090" w:rsidR="00BE54C1" w:rsidRDefault="00BE54C1" w:rsidP="00BE54C1">
      <w:pPr>
        <w:pStyle w:val="AssignmentsLevel2"/>
        <w:rPr>
          <w:b/>
          <w:bCs/>
        </w:rPr>
      </w:pPr>
      <w:r w:rsidRPr="00BE54C1">
        <w:rPr>
          <w:b/>
          <w:bCs/>
        </w:rPr>
        <w:t>ULO4:</w:t>
      </w:r>
      <w:r w:rsidR="00C71536">
        <w:rPr>
          <w:b/>
          <w:bCs/>
        </w:rPr>
        <w:t xml:space="preserve"> </w:t>
      </w:r>
      <w:r w:rsidRPr="00BE54C1">
        <w:rPr>
          <w:bCs/>
        </w:rPr>
        <w:t>Integrative and Applied Learning</w:t>
      </w:r>
    </w:p>
    <w:p w14:paraId="65B62440" w14:textId="1259064B" w:rsidR="00BE54C1" w:rsidRPr="00BE54C1" w:rsidRDefault="00BE54C1" w:rsidP="00BE54C1">
      <w:pPr>
        <w:pStyle w:val="AssignmentsLevel2"/>
        <w:rPr>
          <w:b/>
          <w:bCs/>
        </w:rPr>
      </w:pPr>
      <w:r w:rsidRPr="00BE54C1">
        <w:rPr>
          <w:b/>
          <w:bCs/>
        </w:rPr>
        <w:t>ULO5:</w:t>
      </w:r>
      <w:r w:rsidR="00C71536">
        <w:rPr>
          <w:b/>
          <w:bCs/>
        </w:rPr>
        <w:t xml:space="preserve">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66C160A1" w14:textId="77777777" w:rsidR="00F97234" w:rsidRPr="000D4512" w:rsidRDefault="00F97234" w:rsidP="00F97234">
      <w:pPr>
        <w:pStyle w:val="AssignmentsLevel2"/>
      </w:pPr>
      <w:r w:rsidRPr="000D4512">
        <w:rPr>
          <w:b/>
        </w:rPr>
        <w:t>PLO1:</w:t>
      </w:r>
      <w:r w:rsidRPr="000D4512">
        <w:t xml:space="preserve"> Apply theoretical and practical knowledge in support of your professional practice. (ULO 2, 4)</w:t>
      </w:r>
    </w:p>
    <w:p w14:paraId="23A4F0BC" w14:textId="77777777" w:rsidR="00F97234" w:rsidRPr="000D4512" w:rsidRDefault="00F97234" w:rsidP="00F97234">
      <w:pPr>
        <w:pStyle w:val="AssignmentsLevel2"/>
      </w:pPr>
      <w:r w:rsidRPr="000D4512">
        <w:rPr>
          <w:b/>
        </w:rPr>
        <w:t>PLO2:</w:t>
      </w:r>
      <w:r w:rsidRPr="000D4512">
        <w:t xml:space="preserve"> Utilize educational research and develop your own research interests and agenda. (ULO 2, 3)</w:t>
      </w:r>
    </w:p>
    <w:p w14:paraId="09B41386" w14:textId="77777777" w:rsidR="00F97234" w:rsidRPr="000D4512" w:rsidRDefault="00F97234" w:rsidP="00F97234">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5C5DAA22" w14:textId="77777777" w:rsidR="00F97234" w:rsidRPr="000D4512" w:rsidRDefault="00F97234" w:rsidP="00F97234">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1054CBDF" w14:textId="77777777" w:rsidR="00F97234" w:rsidRDefault="00F97234" w:rsidP="00F97234">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1317A684" w14:textId="332045C3" w:rsidR="00753184" w:rsidRPr="00753184" w:rsidRDefault="00753184" w:rsidP="00753184">
      <w:pPr>
        <w:shd w:val="clear" w:color="auto" w:fill="FFFFFF" w:themeFill="background1"/>
        <w:rPr>
          <w:rFonts w:eastAsia="Arial" w:cs="Arial"/>
          <w:color w:val="000000" w:themeColor="text1"/>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667DFA7" w14:textId="77777777" w:rsidR="00B5212C" w:rsidRPr="0020285A" w:rsidRDefault="00B5212C" w:rsidP="00B5212C">
      <w:pPr>
        <w:pStyle w:val="ListParagraph"/>
        <w:numPr>
          <w:ilvl w:val="0"/>
          <w:numId w:val="24"/>
        </w:numPr>
        <w:ind w:left="360"/>
        <w:contextualSpacing/>
        <w:rPr>
          <w:rFonts w:eastAsia="Arial" w:cs="Arial"/>
        </w:rPr>
      </w:pPr>
      <w:r w:rsidRPr="0008532C">
        <w:rPr>
          <w:b/>
          <w:bCs/>
        </w:rPr>
        <w:t>CLO1</w:t>
      </w:r>
      <w:r w:rsidRPr="0020285A">
        <w:rPr>
          <w:rFonts w:eastAsia="Arial" w:cs="Arial"/>
        </w:rPr>
        <w:t>:</w:t>
      </w:r>
      <w:r w:rsidRPr="0020285A">
        <w:t xml:space="preserve"> Determine how to effectively communicate with internal and external stakeholders. </w:t>
      </w:r>
    </w:p>
    <w:p w14:paraId="59FBCC81" w14:textId="77777777" w:rsidR="00B5212C" w:rsidRPr="0020285A" w:rsidRDefault="00B5212C" w:rsidP="00B5212C">
      <w:pPr>
        <w:pStyle w:val="ListParagraph"/>
        <w:numPr>
          <w:ilvl w:val="0"/>
          <w:numId w:val="24"/>
        </w:numPr>
        <w:ind w:left="360"/>
        <w:contextualSpacing/>
        <w:rPr>
          <w:rFonts w:eastAsia="Arial" w:cs="Arial"/>
        </w:rPr>
      </w:pPr>
      <w:r w:rsidRPr="0020285A">
        <w:rPr>
          <w:b/>
          <w:bCs/>
        </w:rPr>
        <w:t>CLO2</w:t>
      </w:r>
      <w:r w:rsidRPr="0020285A">
        <w:rPr>
          <w:rFonts w:eastAsia="Arial" w:cs="Arial"/>
        </w:rPr>
        <w:t>:</w:t>
      </w:r>
      <w:r w:rsidRPr="0020285A">
        <w:t xml:space="preserve"> Determine how to effectively apply verbal and written communication strategies.</w:t>
      </w:r>
    </w:p>
    <w:p w14:paraId="2BE14B9A" w14:textId="77777777" w:rsidR="00B5212C" w:rsidRPr="0020285A" w:rsidRDefault="00B5212C" w:rsidP="00B5212C">
      <w:pPr>
        <w:pStyle w:val="ListParagraph"/>
        <w:numPr>
          <w:ilvl w:val="0"/>
          <w:numId w:val="24"/>
        </w:numPr>
        <w:ind w:left="360"/>
        <w:contextualSpacing/>
        <w:rPr>
          <w:rFonts w:eastAsia="Arial" w:cs="Arial"/>
        </w:rPr>
      </w:pPr>
      <w:r w:rsidRPr="0020285A">
        <w:rPr>
          <w:b/>
          <w:bCs/>
        </w:rPr>
        <w:t>CLO3</w:t>
      </w:r>
      <w:r w:rsidRPr="0020285A">
        <w:rPr>
          <w:rFonts w:eastAsia="Arial" w:cs="Arial"/>
        </w:rPr>
        <w:t>:</w:t>
      </w:r>
      <w:r w:rsidRPr="0020285A">
        <w:t xml:space="preserve"> Determine how to effectively utilize public relations techniques and strategies</w:t>
      </w:r>
      <w:r w:rsidRPr="0020285A">
        <w:rPr>
          <w:rFonts w:eastAsia="Arial" w:cs="Arial"/>
        </w:rPr>
        <w:t>.</w:t>
      </w:r>
    </w:p>
    <w:p w14:paraId="7D1E2B82" w14:textId="77777777" w:rsidR="00B5212C" w:rsidRPr="0020285A" w:rsidRDefault="00B5212C" w:rsidP="00B5212C">
      <w:pPr>
        <w:pStyle w:val="ListParagraph"/>
        <w:numPr>
          <w:ilvl w:val="0"/>
          <w:numId w:val="24"/>
        </w:numPr>
        <w:ind w:left="360"/>
        <w:contextualSpacing/>
        <w:rPr>
          <w:rFonts w:eastAsia="Arial" w:cs="Arial"/>
        </w:rPr>
      </w:pPr>
      <w:r w:rsidRPr="0020285A">
        <w:rPr>
          <w:b/>
          <w:bCs/>
        </w:rPr>
        <w:t>CLO4</w:t>
      </w:r>
      <w:r w:rsidRPr="0020285A">
        <w:rPr>
          <w:rFonts w:eastAsia="Arial" w:cs="Arial"/>
        </w:rPr>
        <w:t xml:space="preserve">: </w:t>
      </w:r>
      <w:r>
        <w:t>Determine how to effectively apply crisis-management strategies.</w:t>
      </w:r>
      <w:r w:rsidRPr="0020285A">
        <w:rPr>
          <w:rFonts w:eastAsia="Arial" w:cs="Arial"/>
        </w:rPr>
        <w:t xml:space="preserve"> </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4B27BDA" w14:textId="5B6010FC" w:rsidR="00320A54" w:rsidRDefault="00B5212C" w:rsidP="00DA45E4">
      <w:pPr>
        <w:pStyle w:val="APACitation"/>
      </w:pPr>
      <w:r w:rsidRPr="0008532C">
        <w:t>Moore, E. H., Bagin, D.</w:t>
      </w:r>
      <w:r w:rsidR="00C71536">
        <w:t xml:space="preserve"> </w:t>
      </w:r>
      <w:r>
        <w:t>H.</w:t>
      </w:r>
      <w:r w:rsidRPr="0008532C">
        <w:t xml:space="preserve">, &amp; Gallagher, D. R. (2012). </w:t>
      </w:r>
      <w:r w:rsidRPr="0008532C">
        <w:rPr>
          <w:i/>
          <w:iCs/>
        </w:rPr>
        <w:t>The school and community relations</w:t>
      </w:r>
      <w:r w:rsidRPr="0008532C">
        <w:t xml:space="preserve"> (11th ed.). Boston, MA: Pearson.</w:t>
      </w:r>
    </w:p>
    <w:p w14:paraId="2D298033" w14:textId="6AEEDAE3" w:rsidR="00C71536" w:rsidRPr="0094032D" w:rsidRDefault="00D9427C" w:rsidP="0094032D">
      <w:pPr>
        <w:pStyle w:val="APACitation"/>
        <w:ind w:firstLine="0"/>
        <w:rPr>
          <w:bCs/>
        </w:rPr>
      </w:pPr>
      <w:r>
        <w:t>ISBN:</w:t>
      </w:r>
      <w:r w:rsidR="00B5212C">
        <w:t xml:space="preserve"> </w:t>
      </w:r>
      <w:r w:rsidR="00B5212C" w:rsidRPr="00B5212C">
        <w:t>978-0133905410</w:t>
      </w:r>
      <w:r>
        <w:t xml:space="preserve"> </w:t>
      </w:r>
    </w:p>
    <w:p w14:paraId="6850EFA9" w14:textId="77777777" w:rsidR="0094032D" w:rsidRDefault="0094032D">
      <w:pPr>
        <w:rPr>
          <w:rFonts w:cs="Arial"/>
          <w:b/>
          <w:color w:val="BF2C37"/>
          <w:sz w:val="22"/>
          <w:szCs w:val="22"/>
        </w:rPr>
      </w:pPr>
      <w:r>
        <w:br w:type="page"/>
      </w:r>
    </w:p>
    <w:p w14:paraId="30552DE3" w14:textId="685036BD" w:rsidR="00861D9D" w:rsidRDefault="4948C66D" w:rsidP="0020635A">
      <w:pPr>
        <w:pStyle w:val="Heading1"/>
      </w:pPr>
      <w:bookmarkStart w:id="0" w:name="_GoBack"/>
      <w:bookmarkEnd w:id="0"/>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B5212C">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B5212C">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262DBF" w:rsidRPr="0090566F" w14:paraId="7BA94268" w14:textId="77777777" w:rsidTr="00B5212C">
        <w:tc>
          <w:tcPr>
            <w:tcW w:w="3588" w:type="pct"/>
            <w:vAlign w:val="center"/>
          </w:tcPr>
          <w:p w14:paraId="7D54036C" w14:textId="775897F8" w:rsidR="00262DBF" w:rsidRPr="00132272" w:rsidRDefault="00262DBF" w:rsidP="00262DBF">
            <w:pPr>
              <w:ind w:left="859" w:hanging="859"/>
              <w:rPr>
                <w:strike/>
              </w:rPr>
            </w:pPr>
            <w:r w:rsidRPr="0004682A">
              <w:t>Discussion: Communication Plan</w:t>
            </w:r>
          </w:p>
        </w:tc>
        <w:tc>
          <w:tcPr>
            <w:tcW w:w="641" w:type="pct"/>
            <w:vAlign w:val="center"/>
          </w:tcPr>
          <w:p w14:paraId="1B14452A" w14:textId="12F91EDC" w:rsidR="00262DBF" w:rsidRPr="0090566F" w:rsidRDefault="00262DBF" w:rsidP="00262DBF">
            <w:pPr>
              <w:ind w:left="859" w:hanging="859"/>
              <w:jc w:val="center"/>
              <w:rPr>
                <w:szCs w:val="20"/>
              </w:rPr>
            </w:pPr>
            <w:r>
              <w:rPr>
                <w:color w:val="000000"/>
                <w:szCs w:val="20"/>
              </w:rPr>
              <w:t>30</w:t>
            </w:r>
          </w:p>
        </w:tc>
        <w:tc>
          <w:tcPr>
            <w:tcW w:w="771" w:type="pct"/>
            <w:vAlign w:val="center"/>
          </w:tcPr>
          <w:p w14:paraId="73AE2AB4" w14:textId="77777777" w:rsidR="00262DBF" w:rsidRPr="00132272" w:rsidRDefault="00262DBF" w:rsidP="00262DBF">
            <w:pPr>
              <w:ind w:left="859" w:hanging="859"/>
              <w:jc w:val="center"/>
              <w:rPr>
                <w:strike/>
                <w:szCs w:val="20"/>
              </w:rPr>
            </w:pPr>
          </w:p>
        </w:tc>
      </w:tr>
      <w:tr w:rsidR="00262DBF" w:rsidRPr="0090566F" w14:paraId="7B83B6AA" w14:textId="77777777" w:rsidTr="00B5212C">
        <w:tc>
          <w:tcPr>
            <w:tcW w:w="3588" w:type="pct"/>
            <w:vAlign w:val="center"/>
          </w:tcPr>
          <w:p w14:paraId="27659C46" w14:textId="141A49BB" w:rsidR="00262DBF" w:rsidRPr="0090566F" w:rsidRDefault="00262DBF" w:rsidP="00262DBF">
            <w:pPr>
              <w:ind w:left="859" w:hanging="859"/>
              <w:rPr>
                <w:szCs w:val="20"/>
              </w:rPr>
            </w:pPr>
            <w:r w:rsidRPr="0004682A">
              <w:t>Discussion: School–Community Relations</w:t>
            </w:r>
          </w:p>
        </w:tc>
        <w:tc>
          <w:tcPr>
            <w:tcW w:w="641" w:type="pct"/>
            <w:vAlign w:val="center"/>
          </w:tcPr>
          <w:p w14:paraId="0028F317" w14:textId="7820E1B4" w:rsidR="00262DBF" w:rsidRPr="0090566F" w:rsidRDefault="00262DBF" w:rsidP="00262DBF">
            <w:pPr>
              <w:ind w:left="859" w:hanging="859"/>
              <w:jc w:val="center"/>
              <w:rPr>
                <w:szCs w:val="20"/>
              </w:rPr>
            </w:pPr>
            <w:r>
              <w:rPr>
                <w:color w:val="000000"/>
                <w:szCs w:val="20"/>
              </w:rPr>
              <w:t>30</w:t>
            </w:r>
          </w:p>
        </w:tc>
        <w:tc>
          <w:tcPr>
            <w:tcW w:w="771" w:type="pct"/>
            <w:vAlign w:val="center"/>
          </w:tcPr>
          <w:p w14:paraId="3E025BAC" w14:textId="77777777" w:rsidR="00262DBF" w:rsidRPr="00132272" w:rsidRDefault="00262DBF" w:rsidP="00262DBF">
            <w:pPr>
              <w:ind w:left="859" w:hanging="859"/>
              <w:jc w:val="center"/>
              <w:rPr>
                <w:strike/>
                <w:szCs w:val="20"/>
              </w:rPr>
            </w:pPr>
          </w:p>
        </w:tc>
      </w:tr>
      <w:tr w:rsidR="00262DBF" w:rsidRPr="0090566F" w14:paraId="57AC64F0" w14:textId="77777777" w:rsidTr="00B5212C">
        <w:tc>
          <w:tcPr>
            <w:tcW w:w="3588" w:type="pct"/>
            <w:vAlign w:val="center"/>
          </w:tcPr>
          <w:p w14:paraId="68564CF0" w14:textId="4C63CF34" w:rsidR="00262DBF" w:rsidRDefault="00262DBF" w:rsidP="00262DBF">
            <w:pPr>
              <w:ind w:left="859" w:hanging="859"/>
            </w:pPr>
            <w:r w:rsidRPr="0004682A">
              <w:t>Reflective Journal: Holistic Roles of Staff Members</w:t>
            </w:r>
          </w:p>
        </w:tc>
        <w:tc>
          <w:tcPr>
            <w:tcW w:w="641" w:type="pct"/>
            <w:vAlign w:val="center"/>
          </w:tcPr>
          <w:p w14:paraId="51D27BB6" w14:textId="5B22DE47" w:rsidR="00262DBF" w:rsidRPr="0090566F" w:rsidRDefault="00262DBF" w:rsidP="00262DBF">
            <w:pPr>
              <w:ind w:left="859" w:hanging="859"/>
              <w:jc w:val="center"/>
              <w:rPr>
                <w:szCs w:val="20"/>
              </w:rPr>
            </w:pPr>
            <w:r>
              <w:rPr>
                <w:color w:val="000000"/>
                <w:szCs w:val="20"/>
              </w:rPr>
              <w:t>25</w:t>
            </w:r>
          </w:p>
        </w:tc>
        <w:tc>
          <w:tcPr>
            <w:tcW w:w="771" w:type="pct"/>
            <w:vAlign w:val="center"/>
          </w:tcPr>
          <w:p w14:paraId="12E0DDDF" w14:textId="77777777" w:rsidR="00262DBF" w:rsidRPr="00132272" w:rsidRDefault="00262DBF" w:rsidP="00262DBF">
            <w:pPr>
              <w:ind w:left="859" w:hanging="859"/>
              <w:jc w:val="center"/>
              <w:rPr>
                <w:strike/>
                <w:szCs w:val="20"/>
              </w:rPr>
            </w:pPr>
          </w:p>
        </w:tc>
      </w:tr>
      <w:tr w:rsidR="00262DBF" w:rsidRPr="0090566F" w14:paraId="510F6F8D" w14:textId="77777777" w:rsidTr="00B5212C">
        <w:tc>
          <w:tcPr>
            <w:tcW w:w="3588" w:type="pct"/>
            <w:tcBorders>
              <w:right w:val="nil"/>
            </w:tcBorders>
            <w:shd w:val="clear" w:color="auto" w:fill="D8D9DA"/>
            <w:vAlign w:val="center"/>
          </w:tcPr>
          <w:p w14:paraId="0703968A" w14:textId="77777777" w:rsidR="00262DBF" w:rsidRPr="0090566F" w:rsidRDefault="00262DBF" w:rsidP="00262DBF">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63B64353" w:rsidR="00262DBF" w:rsidRPr="0090566F" w:rsidRDefault="00262DBF" w:rsidP="00262DBF">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262DBF" w:rsidRPr="00132272" w:rsidRDefault="00262DBF" w:rsidP="00262DBF">
            <w:pPr>
              <w:ind w:left="859" w:hanging="859"/>
              <w:jc w:val="center"/>
              <w:rPr>
                <w:strike/>
                <w:szCs w:val="20"/>
              </w:rPr>
            </w:pPr>
          </w:p>
        </w:tc>
      </w:tr>
      <w:tr w:rsidR="00262DBF" w:rsidRPr="0090566F" w14:paraId="5B43093F" w14:textId="77777777" w:rsidTr="00B5212C">
        <w:tc>
          <w:tcPr>
            <w:tcW w:w="3588" w:type="pct"/>
            <w:vAlign w:val="center"/>
          </w:tcPr>
          <w:p w14:paraId="58375C99" w14:textId="03804C61" w:rsidR="00262DBF" w:rsidRPr="00132272" w:rsidRDefault="00262DBF" w:rsidP="00262DBF">
            <w:pPr>
              <w:ind w:left="859" w:hanging="859"/>
              <w:rPr>
                <w:strike/>
              </w:rPr>
            </w:pPr>
            <w:r w:rsidRPr="0004682A">
              <w:t>Discussion: Effective Internal Communication</w:t>
            </w:r>
          </w:p>
        </w:tc>
        <w:tc>
          <w:tcPr>
            <w:tcW w:w="641" w:type="pct"/>
            <w:vAlign w:val="center"/>
          </w:tcPr>
          <w:p w14:paraId="5EE83465" w14:textId="0E5C18D3" w:rsidR="00262DBF" w:rsidRPr="0090566F" w:rsidRDefault="00262DBF" w:rsidP="00262DBF">
            <w:pPr>
              <w:ind w:left="859" w:hanging="859"/>
              <w:jc w:val="center"/>
              <w:rPr>
                <w:szCs w:val="20"/>
              </w:rPr>
            </w:pPr>
            <w:r>
              <w:rPr>
                <w:color w:val="000000"/>
                <w:szCs w:val="20"/>
              </w:rPr>
              <w:t>30</w:t>
            </w:r>
          </w:p>
        </w:tc>
        <w:tc>
          <w:tcPr>
            <w:tcW w:w="771" w:type="pct"/>
            <w:vAlign w:val="center"/>
          </w:tcPr>
          <w:p w14:paraId="0D2EE63A" w14:textId="77777777" w:rsidR="00262DBF" w:rsidRPr="00132272" w:rsidRDefault="00262DBF" w:rsidP="00262DBF">
            <w:pPr>
              <w:ind w:left="859" w:hanging="859"/>
              <w:jc w:val="center"/>
              <w:rPr>
                <w:strike/>
                <w:szCs w:val="20"/>
              </w:rPr>
            </w:pPr>
          </w:p>
        </w:tc>
      </w:tr>
      <w:tr w:rsidR="00262DBF" w:rsidRPr="0090566F" w14:paraId="21718FCD" w14:textId="77777777" w:rsidTr="00B5212C">
        <w:tc>
          <w:tcPr>
            <w:tcW w:w="3588" w:type="pct"/>
            <w:vAlign w:val="center"/>
          </w:tcPr>
          <w:p w14:paraId="35C6AF59" w14:textId="7BBD5C94" w:rsidR="00262DBF" w:rsidRPr="0090566F" w:rsidRDefault="00262DBF" w:rsidP="00262DBF">
            <w:pPr>
              <w:ind w:left="859" w:hanging="859"/>
              <w:rPr>
                <w:szCs w:val="20"/>
              </w:rPr>
            </w:pPr>
            <w:r w:rsidRPr="0004682A">
              <w:t>Website Discussion: Internal Stakeholder Communication</w:t>
            </w:r>
          </w:p>
        </w:tc>
        <w:tc>
          <w:tcPr>
            <w:tcW w:w="641" w:type="pct"/>
            <w:vAlign w:val="center"/>
          </w:tcPr>
          <w:p w14:paraId="2241ADAB" w14:textId="3961710B" w:rsidR="00262DBF" w:rsidRPr="0090566F" w:rsidRDefault="00262DBF" w:rsidP="00262DBF">
            <w:pPr>
              <w:ind w:left="859" w:hanging="859"/>
              <w:jc w:val="center"/>
              <w:rPr>
                <w:szCs w:val="20"/>
              </w:rPr>
            </w:pPr>
            <w:r>
              <w:rPr>
                <w:color w:val="000000"/>
                <w:szCs w:val="20"/>
              </w:rPr>
              <w:t>95</w:t>
            </w:r>
          </w:p>
        </w:tc>
        <w:tc>
          <w:tcPr>
            <w:tcW w:w="771" w:type="pct"/>
            <w:vAlign w:val="center"/>
          </w:tcPr>
          <w:p w14:paraId="4CB045C6" w14:textId="77777777" w:rsidR="00262DBF" w:rsidRPr="00132272" w:rsidRDefault="00262DBF" w:rsidP="00262DBF">
            <w:pPr>
              <w:ind w:left="859" w:hanging="859"/>
              <w:jc w:val="center"/>
              <w:rPr>
                <w:strike/>
                <w:szCs w:val="20"/>
              </w:rPr>
            </w:pPr>
          </w:p>
        </w:tc>
      </w:tr>
      <w:tr w:rsidR="00262DBF" w:rsidRPr="0090566F" w14:paraId="0A657990" w14:textId="77777777" w:rsidTr="00B5212C">
        <w:tc>
          <w:tcPr>
            <w:tcW w:w="3588" w:type="pct"/>
            <w:vAlign w:val="center"/>
          </w:tcPr>
          <w:p w14:paraId="27061EDB" w14:textId="394C5DA7" w:rsidR="00262DBF" w:rsidRDefault="00262DBF" w:rsidP="00262DBF">
            <w:pPr>
              <w:ind w:left="859" w:hanging="859"/>
            </w:pPr>
            <w:r w:rsidRPr="0004682A">
              <w:t>Reflective Journal: Internal Relationships</w:t>
            </w:r>
          </w:p>
        </w:tc>
        <w:tc>
          <w:tcPr>
            <w:tcW w:w="641" w:type="pct"/>
            <w:vAlign w:val="center"/>
          </w:tcPr>
          <w:p w14:paraId="30DA7BBF" w14:textId="60096424" w:rsidR="00262DBF" w:rsidRPr="0090566F" w:rsidRDefault="00262DBF" w:rsidP="00262DBF">
            <w:pPr>
              <w:ind w:left="859" w:hanging="859"/>
              <w:jc w:val="center"/>
              <w:rPr>
                <w:szCs w:val="20"/>
              </w:rPr>
            </w:pPr>
            <w:r>
              <w:rPr>
                <w:color w:val="000000"/>
                <w:szCs w:val="20"/>
              </w:rPr>
              <w:t>25</w:t>
            </w:r>
          </w:p>
        </w:tc>
        <w:tc>
          <w:tcPr>
            <w:tcW w:w="771" w:type="pct"/>
            <w:vAlign w:val="center"/>
          </w:tcPr>
          <w:p w14:paraId="48CA0D1A" w14:textId="77777777" w:rsidR="00262DBF" w:rsidRPr="00132272" w:rsidRDefault="00262DBF" w:rsidP="00262DBF">
            <w:pPr>
              <w:ind w:left="859" w:hanging="859"/>
              <w:jc w:val="center"/>
              <w:rPr>
                <w:strike/>
                <w:szCs w:val="20"/>
              </w:rPr>
            </w:pPr>
          </w:p>
        </w:tc>
      </w:tr>
      <w:tr w:rsidR="00262DBF" w:rsidRPr="0090566F" w14:paraId="6C6B6B36" w14:textId="77777777" w:rsidTr="00B5212C">
        <w:tc>
          <w:tcPr>
            <w:tcW w:w="3588" w:type="pct"/>
            <w:tcBorders>
              <w:right w:val="nil"/>
            </w:tcBorders>
            <w:shd w:val="clear" w:color="auto" w:fill="D8D9DA"/>
            <w:vAlign w:val="center"/>
          </w:tcPr>
          <w:p w14:paraId="1CA68145" w14:textId="77777777" w:rsidR="00262DBF" w:rsidRPr="0090566F" w:rsidRDefault="00262DBF" w:rsidP="00262DBF">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6353A5F2" w:rsidR="00262DBF" w:rsidRPr="0090566F" w:rsidRDefault="00262DBF" w:rsidP="00262DBF">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262DBF" w:rsidRPr="00132272" w:rsidRDefault="00262DBF" w:rsidP="00262DBF">
            <w:pPr>
              <w:ind w:left="859" w:hanging="859"/>
              <w:jc w:val="center"/>
              <w:rPr>
                <w:strike/>
                <w:szCs w:val="20"/>
              </w:rPr>
            </w:pPr>
          </w:p>
        </w:tc>
      </w:tr>
      <w:tr w:rsidR="00262DBF" w:rsidRPr="0090566F" w14:paraId="27B79CE2" w14:textId="77777777" w:rsidTr="00B5212C">
        <w:tc>
          <w:tcPr>
            <w:tcW w:w="3588" w:type="pct"/>
            <w:vAlign w:val="center"/>
          </w:tcPr>
          <w:p w14:paraId="6FFCE715" w14:textId="794EDB24" w:rsidR="00262DBF" w:rsidRPr="00132272" w:rsidRDefault="00262DBF" w:rsidP="00262DBF">
            <w:pPr>
              <w:ind w:left="859" w:hanging="859"/>
              <w:rPr>
                <w:strike/>
              </w:rPr>
            </w:pPr>
            <w:r w:rsidRPr="0004682A">
              <w:t>Discussion: Parent and Guardian Communication</w:t>
            </w:r>
          </w:p>
        </w:tc>
        <w:tc>
          <w:tcPr>
            <w:tcW w:w="641" w:type="pct"/>
            <w:vAlign w:val="center"/>
          </w:tcPr>
          <w:p w14:paraId="543A0332" w14:textId="241C769E" w:rsidR="00262DBF" w:rsidRPr="0090566F" w:rsidRDefault="00262DBF" w:rsidP="00262DBF">
            <w:pPr>
              <w:ind w:left="859" w:hanging="859"/>
              <w:jc w:val="center"/>
              <w:rPr>
                <w:szCs w:val="20"/>
              </w:rPr>
            </w:pPr>
            <w:r>
              <w:rPr>
                <w:color w:val="000000"/>
                <w:szCs w:val="20"/>
              </w:rPr>
              <w:t>30</w:t>
            </w:r>
          </w:p>
        </w:tc>
        <w:tc>
          <w:tcPr>
            <w:tcW w:w="771" w:type="pct"/>
            <w:vAlign w:val="center"/>
          </w:tcPr>
          <w:p w14:paraId="509964AA" w14:textId="77777777" w:rsidR="00262DBF" w:rsidRPr="00132272" w:rsidRDefault="00262DBF" w:rsidP="00262DBF">
            <w:pPr>
              <w:ind w:left="859" w:hanging="859"/>
              <w:jc w:val="center"/>
              <w:rPr>
                <w:strike/>
                <w:szCs w:val="20"/>
              </w:rPr>
            </w:pPr>
          </w:p>
        </w:tc>
      </w:tr>
      <w:tr w:rsidR="00262DBF" w:rsidRPr="0090566F" w14:paraId="557A63D7" w14:textId="77777777" w:rsidTr="00B5212C">
        <w:tc>
          <w:tcPr>
            <w:tcW w:w="3588" w:type="pct"/>
            <w:vAlign w:val="center"/>
          </w:tcPr>
          <w:p w14:paraId="4A0A5CBF" w14:textId="274FCE13" w:rsidR="00262DBF" w:rsidRPr="0090566F" w:rsidRDefault="00262DBF" w:rsidP="00262DBF">
            <w:pPr>
              <w:ind w:left="859" w:hanging="859"/>
              <w:rPr>
                <w:szCs w:val="20"/>
              </w:rPr>
            </w:pPr>
            <w:r w:rsidRPr="0004682A">
              <w:t>Website Discussion: External Stakeholder Communication</w:t>
            </w:r>
          </w:p>
        </w:tc>
        <w:tc>
          <w:tcPr>
            <w:tcW w:w="641" w:type="pct"/>
            <w:vAlign w:val="center"/>
          </w:tcPr>
          <w:p w14:paraId="0A94F2A4" w14:textId="46217D47" w:rsidR="00262DBF" w:rsidRPr="0090566F" w:rsidRDefault="00262DBF" w:rsidP="00262DBF">
            <w:pPr>
              <w:ind w:left="859" w:hanging="859"/>
              <w:jc w:val="center"/>
              <w:rPr>
                <w:szCs w:val="20"/>
              </w:rPr>
            </w:pPr>
            <w:r>
              <w:rPr>
                <w:color w:val="000000"/>
                <w:szCs w:val="20"/>
              </w:rPr>
              <w:t>95</w:t>
            </w:r>
          </w:p>
        </w:tc>
        <w:tc>
          <w:tcPr>
            <w:tcW w:w="771" w:type="pct"/>
            <w:vAlign w:val="center"/>
          </w:tcPr>
          <w:p w14:paraId="0F2D3C99" w14:textId="77777777" w:rsidR="00262DBF" w:rsidRPr="00132272" w:rsidRDefault="00262DBF" w:rsidP="00262DBF">
            <w:pPr>
              <w:ind w:left="859" w:hanging="859"/>
              <w:jc w:val="center"/>
              <w:rPr>
                <w:strike/>
                <w:szCs w:val="20"/>
              </w:rPr>
            </w:pPr>
          </w:p>
        </w:tc>
      </w:tr>
      <w:tr w:rsidR="00262DBF" w:rsidRPr="0090566F" w14:paraId="03B50C8C" w14:textId="77777777" w:rsidTr="00B5212C">
        <w:tc>
          <w:tcPr>
            <w:tcW w:w="3588" w:type="pct"/>
            <w:vAlign w:val="center"/>
          </w:tcPr>
          <w:p w14:paraId="1FD14DA9" w14:textId="18703DB1" w:rsidR="00262DBF" w:rsidRDefault="00262DBF">
            <w:pPr>
              <w:ind w:left="859" w:hanging="859"/>
            </w:pPr>
            <w:r w:rsidRPr="0004682A">
              <w:t xml:space="preserve">Reflective Journal: Relationships </w:t>
            </w:r>
            <w:r w:rsidR="00C71536">
              <w:t>W</w:t>
            </w:r>
            <w:r w:rsidRPr="0004682A">
              <w:t>ith Parents/Guardians</w:t>
            </w:r>
          </w:p>
        </w:tc>
        <w:tc>
          <w:tcPr>
            <w:tcW w:w="641" w:type="pct"/>
            <w:vAlign w:val="center"/>
          </w:tcPr>
          <w:p w14:paraId="3B9D21BD" w14:textId="7D0BD84B" w:rsidR="00262DBF" w:rsidRPr="0090566F" w:rsidRDefault="00262DBF" w:rsidP="00262DBF">
            <w:pPr>
              <w:ind w:left="859" w:hanging="859"/>
              <w:jc w:val="center"/>
              <w:rPr>
                <w:szCs w:val="20"/>
              </w:rPr>
            </w:pPr>
            <w:r>
              <w:rPr>
                <w:color w:val="000000"/>
                <w:szCs w:val="20"/>
              </w:rPr>
              <w:t>25</w:t>
            </w:r>
          </w:p>
        </w:tc>
        <w:tc>
          <w:tcPr>
            <w:tcW w:w="771" w:type="pct"/>
            <w:vAlign w:val="center"/>
          </w:tcPr>
          <w:p w14:paraId="1624253B" w14:textId="77777777" w:rsidR="00262DBF" w:rsidRPr="00132272" w:rsidRDefault="00262DBF" w:rsidP="00262DBF">
            <w:pPr>
              <w:ind w:left="859" w:hanging="859"/>
              <w:jc w:val="center"/>
              <w:rPr>
                <w:strike/>
                <w:szCs w:val="20"/>
              </w:rPr>
            </w:pPr>
          </w:p>
        </w:tc>
      </w:tr>
      <w:tr w:rsidR="00262DBF" w:rsidRPr="0090566F" w14:paraId="0D40E690" w14:textId="77777777" w:rsidTr="00B5212C">
        <w:tc>
          <w:tcPr>
            <w:tcW w:w="3588" w:type="pct"/>
            <w:tcBorders>
              <w:right w:val="nil"/>
            </w:tcBorders>
            <w:shd w:val="clear" w:color="auto" w:fill="D8D9DA"/>
            <w:vAlign w:val="center"/>
          </w:tcPr>
          <w:p w14:paraId="53551A07" w14:textId="77777777" w:rsidR="00262DBF" w:rsidRPr="0090566F" w:rsidRDefault="00262DBF" w:rsidP="00262DBF">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4A75BC0B" w:rsidR="00262DBF" w:rsidRPr="0090566F" w:rsidRDefault="00262DBF" w:rsidP="00262DBF">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262DBF" w:rsidRPr="00132272" w:rsidRDefault="00262DBF" w:rsidP="00262DBF">
            <w:pPr>
              <w:ind w:left="859" w:hanging="859"/>
              <w:jc w:val="center"/>
              <w:rPr>
                <w:strike/>
                <w:szCs w:val="20"/>
              </w:rPr>
            </w:pPr>
          </w:p>
        </w:tc>
      </w:tr>
      <w:tr w:rsidR="00262DBF" w:rsidRPr="0090566F" w14:paraId="7726C7F9" w14:textId="77777777" w:rsidTr="00B5212C">
        <w:tc>
          <w:tcPr>
            <w:tcW w:w="3588" w:type="pct"/>
            <w:vAlign w:val="center"/>
          </w:tcPr>
          <w:p w14:paraId="0DD9E168" w14:textId="4059D317" w:rsidR="00262DBF" w:rsidRPr="00132272" w:rsidRDefault="00262DBF" w:rsidP="00262DBF">
            <w:pPr>
              <w:ind w:left="859" w:hanging="859"/>
              <w:rPr>
                <w:strike/>
              </w:rPr>
            </w:pPr>
            <w:r w:rsidRPr="0004682A">
              <w:t>Discussion: Community Stakeholder Communication</w:t>
            </w:r>
          </w:p>
        </w:tc>
        <w:tc>
          <w:tcPr>
            <w:tcW w:w="641" w:type="pct"/>
            <w:vAlign w:val="center"/>
          </w:tcPr>
          <w:p w14:paraId="7AA90402" w14:textId="3B3A316B" w:rsidR="00262DBF" w:rsidRPr="0090566F" w:rsidRDefault="00262DBF" w:rsidP="00262DBF">
            <w:pPr>
              <w:ind w:left="859" w:hanging="859"/>
              <w:jc w:val="center"/>
              <w:rPr>
                <w:szCs w:val="20"/>
              </w:rPr>
            </w:pPr>
            <w:r>
              <w:rPr>
                <w:color w:val="000000"/>
                <w:szCs w:val="20"/>
              </w:rPr>
              <w:t>30</w:t>
            </w:r>
          </w:p>
        </w:tc>
        <w:tc>
          <w:tcPr>
            <w:tcW w:w="771" w:type="pct"/>
            <w:vAlign w:val="center"/>
          </w:tcPr>
          <w:p w14:paraId="410BA787" w14:textId="77777777" w:rsidR="00262DBF" w:rsidRPr="00132272" w:rsidRDefault="00262DBF" w:rsidP="00262DBF">
            <w:pPr>
              <w:ind w:left="859" w:hanging="859"/>
              <w:jc w:val="center"/>
              <w:rPr>
                <w:strike/>
                <w:szCs w:val="20"/>
              </w:rPr>
            </w:pPr>
          </w:p>
        </w:tc>
      </w:tr>
      <w:tr w:rsidR="00262DBF" w:rsidRPr="0090566F" w14:paraId="43D293D7" w14:textId="77777777" w:rsidTr="00B5212C">
        <w:tc>
          <w:tcPr>
            <w:tcW w:w="3588" w:type="pct"/>
            <w:vAlign w:val="center"/>
          </w:tcPr>
          <w:p w14:paraId="25D284CF" w14:textId="66EE7AF9" w:rsidR="00262DBF" w:rsidRPr="0090566F" w:rsidRDefault="00262DBF" w:rsidP="00262DBF">
            <w:pPr>
              <w:ind w:left="859" w:hanging="859"/>
              <w:rPr>
                <w:szCs w:val="20"/>
              </w:rPr>
            </w:pPr>
            <w:r w:rsidRPr="0004682A">
              <w:t>Website Discussion: Community Involvement</w:t>
            </w:r>
          </w:p>
        </w:tc>
        <w:tc>
          <w:tcPr>
            <w:tcW w:w="641" w:type="pct"/>
            <w:vAlign w:val="center"/>
          </w:tcPr>
          <w:p w14:paraId="183DBBAA" w14:textId="40E50F42" w:rsidR="00262DBF" w:rsidRPr="0090566F" w:rsidRDefault="00262DBF" w:rsidP="00262DBF">
            <w:pPr>
              <w:ind w:left="859" w:hanging="859"/>
              <w:jc w:val="center"/>
              <w:rPr>
                <w:szCs w:val="20"/>
              </w:rPr>
            </w:pPr>
            <w:r>
              <w:rPr>
                <w:color w:val="000000"/>
                <w:szCs w:val="20"/>
              </w:rPr>
              <w:t>95</w:t>
            </w:r>
          </w:p>
        </w:tc>
        <w:tc>
          <w:tcPr>
            <w:tcW w:w="771" w:type="pct"/>
            <w:vAlign w:val="center"/>
          </w:tcPr>
          <w:p w14:paraId="135520A8" w14:textId="77777777" w:rsidR="00262DBF" w:rsidRPr="00132272" w:rsidRDefault="00262DBF" w:rsidP="00262DBF">
            <w:pPr>
              <w:ind w:left="859" w:hanging="859"/>
              <w:jc w:val="center"/>
              <w:rPr>
                <w:strike/>
                <w:szCs w:val="20"/>
              </w:rPr>
            </w:pPr>
          </w:p>
        </w:tc>
      </w:tr>
      <w:tr w:rsidR="00262DBF" w:rsidRPr="0090566F" w14:paraId="125CB79C" w14:textId="77777777" w:rsidTr="00B5212C">
        <w:tc>
          <w:tcPr>
            <w:tcW w:w="3588" w:type="pct"/>
            <w:vAlign w:val="center"/>
          </w:tcPr>
          <w:p w14:paraId="71C2D3A0" w14:textId="63808C24" w:rsidR="00262DBF" w:rsidRDefault="00262DBF" w:rsidP="00262DBF">
            <w:pPr>
              <w:ind w:left="859" w:hanging="859"/>
            </w:pPr>
            <w:r w:rsidRPr="0004682A">
              <w:t>Reflective Journal: Your School Community</w:t>
            </w:r>
          </w:p>
        </w:tc>
        <w:tc>
          <w:tcPr>
            <w:tcW w:w="641" w:type="pct"/>
            <w:vAlign w:val="center"/>
          </w:tcPr>
          <w:p w14:paraId="5A3DA6DF" w14:textId="150680FA" w:rsidR="00262DBF" w:rsidRPr="0090566F" w:rsidRDefault="00262DBF" w:rsidP="00262DBF">
            <w:pPr>
              <w:ind w:left="859" w:hanging="859"/>
              <w:jc w:val="center"/>
              <w:rPr>
                <w:szCs w:val="20"/>
              </w:rPr>
            </w:pPr>
            <w:r>
              <w:rPr>
                <w:color w:val="000000"/>
                <w:szCs w:val="20"/>
              </w:rPr>
              <w:t>25</w:t>
            </w:r>
          </w:p>
        </w:tc>
        <w:tc>
          <w:tcPr>
            <w:tcW w:w="771" w:type="pct"/>
            <w:vAlign w:val="center"/>
          </w:tcPr>
          <w:p w14:paraId="0A379BB2" w14:textId="77777777" w:rsidR="00262DBF" w:rsidRPr="00132272" w:rsidRDefault="00262DBF" w:rsidP="00262DBF">
            <w:pPr>
              <w:ind w:left="859" w:hanging="859"/>
              <w:jc w:val="center"/>
              <w:rPr>
                <w:strike/>
                <w:szCs w:val="20"/>
              </w:rPr>
            </w:pPr>
          </w:p>
        </w:tc>
      </w:tr>
      <w:tr w:rsidR="00262DBF" w:rsidRPr="0090566F" w14:paraId="603C9F88" w14:textId="77777777" w:rsidTr="00B5212C">
        <w:tc>
          <w:tcPr>
            <w:tcW w:w="3588" w:type="pct"/>
            <w:tcBorders>
              <w:right w:val="nil"/>
            </w:tcBorders>
            <w:shd w:val="clear" w:color="auto" w:fill="D8D9DA"/>
            <w:vAlign w:val="center"/>
          </w:tcPr>
          <w:p w14:paraId="007E6B89" w14:textId="77777777" w:rsidR="00262DBF" w:rsidRPr="0090566F" w:rsidRDefault="00262DBF" w:rsidP="00262DBF">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358EBE3A" w:rsidR="00262DBF" w:rsidRPr="0090566F" w:rsidRDefault="00262DBF" w:rsidP="00262DBF">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262DBF" w:rsidRPr="00132272" w:rsidRDefault="00262DBF" w:rsidP="00262DBF">
            <w:pPr>
              <w:ind w:left="859" w:hanging="859"/>
              <w:jc w:val="center"/>
              <w:rPr>
                <w:strike/>
                <w:szCs w:val="20"/>
              </w:rPr>
            </w:pPr>
          </w:p>
        </w:tc>
      </w:tr>
      <w:tr w:rsidR="00262DBF" w:rsidRPr="0090566F" w14:paraId="69107977" w14:textId="77777777" w:rsidTr="00B5212C">
        <w:tc>
          <w:tcPr>
            <w:tcW w:w="3588" w:type="pct"/>
            <w:vAlign w:val="center"/>
          </w:tcPr>
          <w:p w14:paraId="10C10F7B" w14:textId="7548F734" w:rsidR="00262DBF" w:rsidRPr="00132272" w:rsidRDefault="00262DBF" w:rsidP="00262DBF">
            <w:pPr>
              <w:ind w:left="859" w:hanging="859"/>
              <w:rPr>
                <w:strike/>
              </w:rPr>
            </w:pPr>
            <w:r w:rsidRPr="0004682A">
              <w:t>Discussion: Media Communication</w:t>
            </w:r>
          </w:p>
        </w:tc>
        <w:tc>
          <w:tcPr>
            <w:tcW w:w="641" w:type="pct"/>
            <w:vAlign w:val="center"/>
          </w:tcPr>
          <w:p w14:paraId="597BAAD0" w14:textId="56706576" w:rsidR="00262DBF" w:rsidRPr="0090566F" w:rsidRDefault="00262DBF" w:rsidP="00262DBF">
            <w:pPr>
              <w:ind w:left="859" w:hanging="859"/>
              <w:jc w:val="center"/>
              <w:rPr>
                <w:szCs w:val="20"/>
              </w:rPr>
            </w:pPr>
            <w:r>
              <w:rPr>
                <w:color w:val="000000"/>
                <w:szCs w:val="20"/>
              </w:rPr>
              <w:t>30</w:t>
            </w:r>
          </w:p>
        </w:tc>
        <w:tc>
          <w:tcPr>
            <w:tcW w:w="771" w:type="pct"/>
            <w:vAlign w:val="center"/>
          </w:tcPr>
          <w:p w14:paraId="7854D230" w14:textId="77777777" w:rsidR="00262DBF" w:rsidRPr="00132272" w:rsidRDefault="00262DBF" w:rsidP="00262DBF">
            <w:pPr>
              <w:ind w:left="859" w:hanging="859"/>
              <w:jc w:val="center"/>
              <w:rPr>
                <w:strike/>
                <w:szCs w:val="20"/>
              </w:rPr>
            </w:pPr>
          </w:p>
        </w:tc>
      </w:tr>
      <w:tr w:rsidR="00262DBF" w:rsidRPr="0090566F" w14:paraId="7568765D" w14:textId="77777777" w:rsidTr="00B5212C">
        <w:tc>
          <w:tcPr>
            <w:tcW w:w="3588" w:type="pct"/>
            <w:vAlign w:val="center"/>
          </w:tcPr>
          <w:p w14:paraId="3810B827" w14:textId="11FF8111" w:rsidR="00262DBF" w:rsidRPr="0090566F" w:rsidRDefault="00262DBF" w:rsidP="00262DBF">
            <w:pPr>
              <w:ind w:left="859" w:hanging="859"/>
              <w:rPr>
                <w:szCs w:val="20"/>
              </w:rPr>
            </w:pPr>
            <w:r w:rsidRPr="002B623C">
              <w:t>Discussion: Published Materials Communication</w:t>
            </w:r>
          </w:p>
        </w:tc>
        <w:tc>
          <w:tcPr>
            <w:tcW w:w="641" w:type="pct"/>
            <w:vAlign w:val="center"/>
          </w:tcPr>
          <w:p w14:paraId="7475758C" w14:textId="32F1B2E6" w:rsidR="00262DBF" w:rsidRPr="0090566F" w:rsidRDefault="00262DBF" w:rsidP="00262DBF">
            <w:pPr>
              <w:ind w:left="859" w:hanging="859"/>
              <w:jc w:val="center"/>
              <w:rPr>
                <w:szCs w:val="20"/>
              </w:rPr>
            </w:pPr>
            <w:r>
              <w:rPr>
                <w:color w:val="000000"/>
                <w:szCs w:val="20"/>
              </w:rPr>
              <w:t>30</w:t>
            </w:r>
          </w:p>
        </w:tc>
        <w:tc>
          <w:tcPr>
            <w:tcW w:w="771" w:type="pct"/>
            <w:vAlign w:val="center"/>
          </w:tcPr>
          <w:p w14:paraId="592B83B4" w14:textId="77777777" w:rsidR="00262DBF" w:rsidRPr="00132272" w:rsidRDefault="00262DBF" w:rsidP="00262DBF">
            <w:pPr>
              <w:ind w:left="859" w:hanging="859"/>
              <w:jc w:val="center"/>
              <w:rPr>
                <w:strike/>
                <w:szCs w:val="20"/>
              </w:rPr>
            </w:pPr>
          </w:p>
        </w:tc>
      </w:tr>
      <w:tr w:rsidR="00262DBF" w:rsidRPr="0090566F" w14:paraId="59F6C21F" w14:textId="77777777" w:rsidTr="00B5212C">
        <w:tc>
          <w:tcPr>
            <w:tcW w:w="3588" w:type="pct"/>
            <w:vAlign w:val="center"/>
          </w:tcPr>
          <w:p w14:paraId="595A0FB8" w14:textId="4A79C375" w:rsidR="00262DBF" w:rsidRDefault="00262DBF" w:rsidP="00262DBF">
            <w:pPr>
              <w:ind w:left="859" w:hanging="859"/>
            </w:pPr>
            <w:r w:rsidRPr="002B623C">
              <w:t>Website Discussion: Social Media Communication</w:t>
            </w:r>
          </w:p>
        </w:tc>
        <w:tc>
          <w:tcPr>
            <w:tcW w:w="641" w:type="pct"/>
            <w:vAlign w:val="center"/>
          </w:tcPr>
          <w:p w14:paraId="6F19EEF7" w14:textId="3E2B12C1" w:rsidR="00262DBF" w:rsidRPr="0090566F" w:rsidRDefault="00262DBF" w:rsidP="00262DBF">
            <w:pPr>
              <w:ind w:left="859" w:hanging="859"/>
              <w:jc w:val="center"/>
              <w:rPr>
                <w:szCs w:val="20"/>
              </w:rPr>
            </w:pPr>
            <w:r>
              <w:rPr>
                <w:color w:val="000000"/>
                <w:szCs w:val="20"/>
              </w:rPr>
              <w:t>95</w:t>
            </w:r>
          </w:p>
        </w:tc>
        <w:tc>
          <w:tcPr>
            <w:tcW w:w="771" w:type="pct"/>
            <w:vAlign w:val="center"/>
          </w:tcPr>
          <w:p w14:paraId="50F173DD" w14:textId="77777777" w:rsidR="00262DBF" w:rsidRPr="00132272" w:rsidRDefault="00262DBF" w:rsidP="00262DBF">
            <w:pPr>
              <w:ind w:left="859" w:hanging="859"/>
              <w:jc w:val="center"/>
              <w:rPr>
                <w:strike/>
                <w:szCs w:val="20"/>
              </w:rPr>
            </w:pPr>
          </w:p>
        </w:tc>
      </w:tr>
      <w:tr w:rsidR="00262DBF" w:rsidRPr="0090566F" w14:paraId="52C73586" w14:textId="77777777" w:rsidTr="00B5212C">
        <w:tc>
          <w:tcPr>
            <w:tcW w:w="3588" w:type="pct"/>
            <w:vAlign w:val="center"/>
          </w:tcPr>
          <w:p w14:paraId="17531275" w14:textId="533F26FE" w:rsidR="00262DBF" w:rsidRPr="002B623C" w:rsidRDefault="00262DBF" w:rsidP="00262DBF">
            <w:pPr>
              <w:ind w:left="859" w:hanging="859"/>
            </w:pPr>
            <w:r w:rsidRPr="002B623C">
              <w:t>Reflective Journal: School/District Branding</w:t>
            </w:r>
          </w:p>
        </w:tc>
        <w:tc>
          <w:tcPr>
            <w:tcW w:w="641" w:type="pct"/>
            <w:vAlign w:val="center"/>
          </w:tcPr>
          <w:p w14:paraId="68F7C228" w14:textId="3569A451" w:rsidR="00262DBF" w:rsidRPr="0090566F" w:rsidRDefault="00262DBF" w:rsidP="00262DBF">
            <w:pPr>
              <w:ind w:left="859" w:hanging="859"/>
              <w:jc w:val="center"/>
              <w:rPr>
                <w:szCs w:val="20"/>
              </w:rPr>
            </w:pPr>
            <w:r>
              <w:rPr>
                <w:color w:val="000000"/>
                <w:szCs w:val="20"/>
              </w:rPr>
              <w:t>25</w:t>
            </w:r>
          </w:p>
        </w:tc>
        <w:tc>
          <w:tcPr>
            <w:tcW w:w="771" w:type="pct"/>
            <w:vAlign w:val="center"/>
          </w:tcPr>
          <w:p w14:paraId="03E06674" w14:textId="77777777" w:rsidR="00262DBF" w:rsidRPr="00132272" w:rsidRDefault="00262DBF" w:rsidP="00262DBF">
            <w:pPr>
              <w:ind w:left="859" w:hanging="859"/>
              <w:jc w:val="center"/>
              <w:rPr>
                <w:strike/>
                <w:szCs w:val="20"/>
              </w:rPr>
            </w:pPr>
          </w:p>
        </w:tc>
      </w:tr>
      <w:tr w:rsidR="00262DBF" w:rsidRPr="0090566F" w14:paraId="1BF90FA5" w14:textId="77777777" w:rsidTr="00B5212C">
        <w:tc>
          <w:tcPr>
            <w:tcW w:w="3588" w:type="pct"/>
            <w:tcBorders>
              <w:right w:val="nil"/>
            </w:tcBorders>
            <w:shd w:val="clear" w:color="auto" w:fill="D8D9DA"/>
            <w:vAlign w:val="center"/>
          </w:tcPr>
          <w:p w14:paraId="4391D628" w14:textId="77777777" w:rsidR="00262DBF" w:rsidRPr="0090566F" w:rsidRDefault="00262DBF" w:rsidP="00262DBF">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30D17C23" w:rsidR="00262DBF" w:rsidRPr="0090566F" w:rsidRDefault="00262DBF" w:rsidP="00262DBF">
            <w:pPr>
              <w:ind w:left="859" w:hanging="859"/>
              <w:jc w:val="center"/>
              <w:rPr>
                <w:szCs w:val="20"/>
              </w:rPr>
            </w:pPr>
            <w:r>
              <w:rPr>
                <w:color w:val="000000"/>
                <w:szCs w:val="20"/>
              </w:rPr>
              <w:t> </w:t>
            </w:r>
          </w:p>
        </w:tc>
        <w:tc>
          <w:tcPr>
            <w:tcW w:w="771" w:type="pct"/>
            <w:tcBorders>
              <w:left w:val="nil"/>
            </w:tcBorders>
            <w:shd w:val="clear" w:color="auto" w:fill="D8D9DA"/>
            <w:vAlign w:val="center"/>
          </w:tcPr>
          <w:p w14:paraId="1D21279A" w14:textId="77777777" w:rsidR="00262DBF" w:rsidRPr="00132272" w:rsidRDefault="00262DBF" w:rsidP="00262DBF">
            <w:pPr>
              <w:ind w:left="859" w:hanging="859"/>
              <w:jc w:val="center"/>
              <w:rPr>
                <w:strike/>
                <w:szCs w:val="20"/>
              </w:rPr>
            </w:pPr>
          </w:p>
        </w:tc>
      </w:tr>
      <w:tr w:rsidR="00262DBF" w:rsidRPr="0090566F" w14:paraId="5CA3C6C7" w14:textId="77777777" w:rsidTr="00B5212C">
        <w:tc>
          <w:tcPr>
            <w:tcW w:w="3588" w:type="pct"/>
            <w:vAlign w:val="center"/>
          </w:tcPr>
          <w:p w14:paraId="3CD9F878" w14:textId="6ED65036" w:rsidR="00262DBF" w:rsidRPr="00132272" w:rsidRDefault="00262DBF" w:rsidP="00262DBF">
            <w:pPr>
              <w:ind w:left="859" w:hanging="859"/>
              <w:rPr>
                <w:strike/>
              </w:rPr>
            </w:pPr>
            <w:r w:rsidRPr="002B623C">
              <w:t>Discussion: Crisis Plan</w:t>
            </w:r>
          </w:p>
        </w:tc>
        <w:tc>
          <w:tcPr>
            <w:tcW w:w="641" w:type="pct"/>
            <w:vAlign w:val="center"/>
          </w:tcPr>
          <w:p w14:paraId="111DF108" w14:textId="1ECA2A1A" w:rsidR="00262DBF" w:rsidRPr="0090566F" w:rsidRDefault="00262DBF" w:rsidP="00262DBF">
            <w:pPr>
              <w:ind w:left="859" w:hanging="859"/>
              <w:jc w:val="center"/>
              <w:rPr>
                <w:szCs w:val="20"/>
              </w:rPr>
            </w:pPr>
            <w:r>
              <w:rPr>
                <w:color w:val="000000"/>
                <w:szCs w:val="20"/>
              </w:rPr>
              <w:t>30</w:t>
            </w:r>
          </w:p>
        </w:tc>
        <w:tc>
          <w:tcPr>
            <w:tcW w:w="771" w:type="pct"/>
            <w:vAlign w:val="center"/>
          </w:tcPr>
          <w:p w14:paraId="44B486CA" w14:textId="77777777" w:rsidR="00262DBF" w:rsidRPr="00132272" w:rsidRDefault="00262DBF" w:rsidP="00262DBF">
            <w:pPr>
              <w:ind w:left="859" w:hanging="859"/>
              <w:jc w:val="center"/>
              <w:rPr>
                <w:strike/>
                <w:szCs w:val="20"/>
              </w:rPr>
            </w:pPr>
          </w:p>
        </w:tc>
      </w:tr>
      <w:tr w:rsidR="00262DBF" w:rsidRPr="0090566F" w14:paraId="0B386F81" w14:textId="77777777" w:rsidTr="00B5212C">
        <w:tc>
          <w:tcPr>
            <w:tcW w:w="3588" w:type="pct"/>
            <w:tcBorders>
              <w:bottom w:val="single" w:sz="4" w:space="0" w:color="auto"/>
            </w:tcBorders>
            <w:vAlign w:val="center"/>
          </w:tcPr>
          <w:p w14:paraId="120DA081" w14:textId="7EC48B8C" w:rsidR="00262DBF" w:rsidRPr="0090566F" w:rsidRDefault="00262DBF" w:rsidP="00262DBF">
            <w:pPr>
              <w:ind w:left="859" w:hanging="859"/>
              <w:rPr>
                <w:szCs w:val="20"/>
              </w:rPr>
            </w:pPr>
            <w:r w:rsidRPr="002B623C">
              <w:t>Website Discussion: Crisis Communication Plan</w:t>
            </w:r>
          </w:p>
        </w:tc>
        <w:tc>
          <w:tcPr>
            <w:tcW w:w="641" w:type="pct"/>
            <w:tcBorders>
              <w:bottom w:val="single" w:sz="4" w:space="0" w:color="auto"/>
            </w:tcBorders>
            <w:vAlign w:val="center"/>
          </w:tcPr>
          <w:p w14:paraId="2FD33108" w14:textId="2A33E507" w:rsidR="00262DBF" w:rsidRPr="0090566F" w:rsidRDefault="00262DBF" w:rsidP="00262DBF">
            <w:pPr>
              <w:ind w:left="859" w:hanging="859"/>
              <w:jc w:val="center"/>
              <w:rPr>
                <w:szCs w:val="20"/>
              </w:rPr>
            </w:pPr>
            <w:r>
              <w:rPr>
                <w:color w:val="000000"/>
                <w:szCs w:val="20"/>
              </w:rPr>
              <w:t>100</w:t>
            </w:r>
          </w:p>
        </w:tc>
        <w:tc>
          <w:tcPr>
            <w:tcW w:w="771" w:type="pct"/>
            <w:tcBorders>
              <w:bottom w:val="single" w:sz="4" w:space="0" w:color="auto"/>
            </w:tcBorders>
            <w:vAlign w:val="center"/>
          </w:tcPr>
          <w:p w14:paraId="540CD446" w14:textId="77777777" w:rsidR="00262DBF" w:rsidRPr="00132272" w:rsidRDefault="00262DBF" w:rsidP="00262DBF">
            <w:pPr>
              <w:ind w:left="859" w:hanging="859"/>
              <w:jc w:val="center"/>
              <w:rPr>
                <w:strike/>
                <w:szCs w:val="20"/>
              </w:rPr>
            </w:pPr>
          </w:p>
        </w:tc>
      </w:tr>
      <w:tr w:rsidR="00262DBF" w:rsidRPr="0090566F" w14:paraId="0AAB0383" w14:textId="77777777" w:rsidTr="00B5212C">
        <w:tc>
          <w:tcPr>
            <w:tcW w:w="3588" w:type="pct"/>
            <w:tcBorders>
              <w:bottom w:val="single" w:sz="4" w:space="0" w:color="auto"/>
            </w:tcBorders>
            <w:vAlign w:val="center"/>
          </w:tcPr>
          <w:p w14:paraId="6D5B393B" w14:textId="74CDB1F0" w:rsidR="00262DBF" w:rsidRDefault="00262DBF" w:rsidP="00262DBF">
            <w:pPr>
              <w:ind w:left="859" w:hanging="859"/>
            </w:pPr>
            <w:r w:rsidRPr="002B623C">
              <w:t>Reflective Journal: Crisis Management Teams</w:t>
            </w:r>
          </w:p>
        </w:tc>
        <w:tc>
          <w:tcPr>
            <w:tcW w:w="641" w:type="pct"/>
            <w:tcBorders>
              <w:bottom w:val="single" w:sz="4" w:space="0" w:color="auto"/>
            </w:tcBorders>
            <w:vAlign w:val="center"/>
          </w:tcPr>
          <w:p w14:paraId="5FAF8CC9" w14:textId="4D161C88" w:rsidR="00262DBF" w:rsidRPr="0090566F" w:rsidRDefault="00262DBF" w:rsidP="00262DBF">
            <w:pPr>
              <w:ind w:left="859" w:hanging="859"/>
              <w:jc w:val="center"/>
              <w:rPr>
                <w:szCs w:val="20"/>
              </w:rPr>
            </w:pPr>
            <w:r>
              <w:rPr>
                <w:color w:val="000000"/>
                <w:szCs w:val="20"/>
              </w:rPr>
              <w:t>25</w:t>
            </w:r>
          </w:p>
        </w:tc>
        <w:tc>
          <w:tcPr>
            <w:tcW w:w="771" w:type="pct"/>
            <w:tcBorders>
              <w:bottom w:val="single" w:sz="4" w:space="0" w:color="auto"/>
            </w:tcBorders>
            <w:vAlign w:val="center"/>
          </w:tcPr>
          <w:p w14:paraId="6CB8DAB3" w14:textId="77777777" w:rsidR="00262DBF" w:rsidRPr="00132272" w:rsidRDefault="00262DBF" w:rsidP="00262DBF">
            <w:pPr>
              <w:ind w:left="859" w:hanging="859"/>
              <w:jc w:val="center"/>
              <w:rPr>
                <w:strike/>
                <w:szCs w:val="20"/>
              </w:rPr>
            </w:pPr>
          </w:p>
        </w:tc>
      </w:tr>
      <w:tr w:rsidR="00262DBF" w:rsidRPr="0090566F" w14:paraId="76D2BAA8" w14:textId="77777777" w:rsidTr="00B5212C">
        <w:trPr>
          <w:trHeight w:val="242"/>
        </w:trPr>
        <w:tc>
          <w:tcPr>
            <w:tcW w:w="3588" w:type="pct"/>
            <w:tcBorders>
              <w:right w:val="nil"/>
            </w:tcBorders>
            <w:shd w:val="clear" w:color="auto" w:fill="D8D9DA"/>
            <w:vAlign w:val="center"/>
          </w:tcPr>
          <w:p w14:paraId="0F1A54D3" w14:textId="77777777" w:rsidR="00262DBF" w:rsidRPr="0090566F" w:rsidRDefault="00262DBF" w:rsidP="00262DBF">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64516F09" w:rsidR="00262DBF" w:rsidRPr="0090566F" w:rsidRDefault="00262DBF" w:rsidP="00262DBF">
            <w:pPr>
              <w:ind w:left="859" w:hanging="859"/>
              <w:jc w:val="center"/>
              <w:rPr>
                <w:szCs w:val="20"/>
              </w:rPr>
            </w:pPr>
            <w:r>
              <w:rPr>
                <w:color w:val="000000"/>
                <w:szCs w:val="20"/>
              </w:rPr>
              <w:t> </w:t>
            </w:r>
          </w:p>
        </w:tc>
        <w:tc>
          <w:tcPr>
            <w:tcW w:w="771" w:type="pct"/>
            <w:tcBorders>
              <w:left w:val="nil"/>
            </w:tcBorders>
            <w:shd w:val="clear" w:color="auto" w:fill="D8D9DA"/>
            <w:vAlign w:val="center"/>
          </w:tcPr>
          <w:p w14:paraId="05F082B3" w14:textId="77777777" w:rsidR="00262DBF" w:rsidRPr="00132272" w:rsidRDefault="00262DBF" w:rsidP="00262DBF">
            <w:pPr>
              <w:ind w:left="859" w:hanging="859"/>
              <w:jc w:val="center"/>
              <w:rPr>
                <w:strike/>
                <w:szCs w:val="20"/>
              </w:rPr>
            </w:pPr>
          </w:p>
        </w:tc>
      </w:tr>
      <w:tr w:rsidR="00262DBF" w:rsidRPr="0090566F" w14:paraId="3098D058" w14:textId="77777777" w:rsidTr="00B5212C">
        <w:tc>
          <w:tcPr>
            <w:tcW w:w="3588" w:type="pct"/>
            <w:vAlign w:val="center"/>
          </w:tcPr>
          <w:p w14:paraId="0D4FBF00" w14:textId="2E6A4B7B" w:rsidR="00262DBF" w:rsidRPr="00132272" w:rsidRDefault="00262DBF" w:rsidP="00262DBF">
            <w:pPr>
              <w:ind w:left="859" w:hanging="859"/>
              <w:rPr>
                <w:strike/>
              </w:rPr>
            </w:pPr>
            <w:r w:rsidRPr="002B623C">
              <w:t>Discussion: Effective Communication</w:t>
            </w:r>
          </w:p>
        </w:tc>
        <w:tc>
          <w:tcPr>
            <w:tcW w:w="641" w:type="pct"/>
            <w:vAlign w:val="center"/>
          </w:tcPr>
          <w:p w14:paraId="475F08FD" w14:textId="429424F8" w:rsidR="00262DBF" w:rsidRPr="0090566F" w:rsidRDefault="00262DBF" w:rsidP="00262DBF">
            <w:pPr>
              <w:ind w:left="859" w:hanging="859"/>
              <w:jc w:val="center"/>
              <w:rPr>
                <w:szCs w:val="20"/>
              </w:rPr>
            </w:pPr>
            <w:r>
              <w:rPr>
                <w:color w:val="000000"/>
                <w:szCs w:val="20"/>
              </w:rPr>
              <w:t>30</w:t>
            </w:r>
          </w:p>
        </w:tc>
        <w:tc>
          <w:tcPr>
            <w:tcW w:w="771" w:type="pct"/>
            <w:vAlign w:val="center"/>
          </w:tcPr>
          <w:p w14:paraId="23E8AF46" w14:textId="77777777" w:rsidR="00262DBF" w:rsidRPr="00132272" w:rsidRDefault="00262DBF" w:rsidP="00262DBF">
            <w:pPr>
              <w:ind w:left="859" w:hanging="859"/>
              <w:jc w:val="center"/>
              <w:rPr>
                <w:strike/>
                <w:szCs w:val="20"/>
              </w:rPr>
            </w:pPr>
          </w:p>
        </w:tc>
      </w:tr>
      <w:tr w:rsidR="00262DBF" w:rsidRPr="0090566F" w14:paraId="412D1E4E" w14:textId="77777777" w:rsidTr="00B5212C">
        <w:tc>
          <w:tcPr>
            <w:tcW w:w="3588" w:type="pct"/>
            <w:vAlign w:val="center"/>
          </w:tcPr>
          <w:p w14:paraId="717D977B" w14:textId="2713B713" w:rsidR="00262DBF" w:rsidRPr="0090566F" w:rsidRDefault="00262DBF" w:rsidP="00262DBF">
            <w:pPr>
              <w:ind w:left="859" w:hanging="859"/>
              <w:rPr>
                <w:szCs w:val="20"/>
              </w:rPr>
            </w:pPr>
            <w:r w:rsidRPr="002B623C">
              <w:t>Website Discussion: Evaluating Communication Plans</w:t>
            </w:r>
          </w:p>
        </w:tc>
        <w:tc>
          <w:tcPr>
            <w:tcW w:w="641" w:type="pct"/>
            <w:vAlign w:val="center"/>
          </w:tcPr>
          <w:p w14:paraId="7A294FE0" w14:textId="680B7081" w:rsidR="00262DBF" w:rsidRPr="0090566F" w:rsidRDefault="00262DBF" w:rsidP="00262DBF">
            <w:pPr>
              <w:ind w:left="859" w:hanging="859"/>
              <w:jc w:val="center"/>
              <w:rPr>
                <w:szCs w:val="20"/>
              </w:rPr>
            </w:pPr>
            <w:r>
              <w:rPr>
                <w:color w:val="000000"/>
                <w:szCs w:val="20"/>
              </w:rPr>
              <w:t>100</w:t>
            </w:r>
          </w:p>
        </w:tc>
        <w:tc>
          <w:tcPr>
            <w:tcW w:w="771" w:type="pct"/>
            <w:vAlign w:val="center"/>
          </w:tcPr>
          <w:p w14:paraId="1DEA50DE" w14:textId="77777777" w:rsidR="00262DBF" w:rsidRPr="00132272" w:rsidRDefault="00262DBF" w:rsidP="00262DBF">
            <w:pPr>
              <w:ind w:left="859" w:hanging="859"/>
              <w:jc w:val="center"/>
              <w:rPr>
                <w:strike/>
                <w:szCs w:val="20"/>
              </w:rPr>
            </w:pPr>
          </w:p>
        </w:tc>
      </w:tr>
      <w:tr w:rsidR="00AC14C7" w:rsidRPr="004F138A" w14:paraId="3258B5FE" w14:textId="77777777" w:rsidTr="00B5212C">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2821A91C"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6A30AC" w:rsidRPr="006A30AC">
              <w:rPr>
                <w:b/>
                <w:bCs/>
                <w:color w:val="FFFFFF" w:themeColor="background1"/>
                <w:sz w:val="22"/>
                <w:szCs w:val="22"/>
              </w:rPr>
              <w:t>School Communication Overview</w:t>
            </w:r>
            <w:bookmarkEnd w:id="2"/>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B4910" w:rsidRPr="00842155" w14:paraId="1F65067F" w14:textId="77777777" w:rsidTr="4B881031">
        <w:trPr>
          <w:trHeight w:val="30"/>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564457E2" w:rsidR="00FB4910" w:rsidRPr="00842155" w:rsidRDefault="00FB4910" w:rsidP="00FB4910">
            <w:pPr>
              <w:pStyle w:val="ObjectiveBullet"/>
              <w:numPr>
                <w:ilvl w:val="1"/>
                <w:numId w:val="5"/>
              </w:numPr>
              <w:tabs>
                <w:tab w:val="clear" w:pos="0"/>
              </w:tabs>
            </w:pPr>
            <w:r>
              <w:t>Determine the roles of public relations and communication in the</w:t>
            </w:r>
            <w:r w:rsidRPr="79AD8752">
              <w:t xml:space="preserve"> </w:t>
            </w:r>
            <w:r>
              <w:t>realm of</w:t>
            </w:r>
            <w:r w:rsidRPr="79AD8752">
              <w:t xml:space="preserve"> </w:t>
            </w:r>
            <w:r>
              <w:t>education</w:t>
            </w:r>
            <w:r w:rsidRPr="79AD8752">
              <w:t>.</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50CEBDFE" w:rsidR="00FB4910" w:rsidRPr="00842155" w:rsidRDefault="00FB4910" w:rsidP="00FB4910">
            <w:pPr>
              <w:tabs>
                <w:tab w:val="left" w:pos="0"/>
                <w:tab w:val="left" w:pos="3720"/>
              </w:tabs>
              <w:outlineLvl w:val="0"/>
              <w:rPr>
                <w:rFonts w:cs="Arial"/>
                <w:szCs w:val="20"/>
              </w:rPr>
            </w:pPr>
            <w:r w:rsidRPr="0008532C">
              <w:t>CLO1</w:t>
            </w:r>
            <w:r>
              <w:t>,</w:t>
            </w:r>
            <w:r w:rsidRPr="0008532C">
              <w:t xml:space="preserve"> CLO4</w:t>
            </w:r>
          </w:p>
        </w:tc>
      </w:tr>
      <w:tr w:rsidR="00FB4910" w:rsidRPr="00842155" w14:paraId="2CE092EA"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16EC5F15" w:rsidR="00FB4910" w:rsidRPr="00842155" w:rsidRDefault="00FB4910" w:rsidP="00FB4910">
            <w:pPr>
              <w:pStyle w:val="ObjectiveBullet"/>
              <w:numPr>
                <w:ilvl w:val="1"/>
                <w:numId w:val="5"/>
              </w:numPr>
            </w:pPr>
            <w:r>
              <w:t>Explain the importance of school</w:t>
            </w:r>
            <w:r w:rsidRPr="3E9F94A7">
              <w:t>–</w:t>
            </w:r>
            <w:r>
              <w:t>community relations and why school leaders need to utilize a communication plan.</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690D8A77" w:rsidR="00FB4910" w:rsidRPr="00842155" w:rsidRDefault="00FB4910" w:rsidP="00FB4910">
            <w:pPr>
              <w:tabs>
                <w:tab w:val="left" w:pos="0"/>
                <w:tab w:val="left" w:pos="3720"/>
              </w:tabs>
              <w:outlineLvl w:val="0"/>
              <w:rPr>
                <w:rFonts w:cs="Arial"/>
                <w:szCs w:val="20"/>
              </w:rPr>
            </w:pPr>
            <w:r w:rsidRPr="0008532C">
              <w:t>CLO1</w:t>
            </w:r>
          </w:p>
        </w:tc>
      </w:tr>
      <w:tr w:rsidR="00FB4910" w:rsidRPr="00842155" w14:paraId="57F96B5E" w14:textId="77777777" w:rsidTr="4B881031">
        <w:trPr>
          <w:trHeight w:val="12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05086447" w:rsidR="00FB4910" w:rsidRPr="00842155" w:rsidRDefault="00FB4910" w:rsidP="00FB4910">
            <w:pPr>
              <w:pStyle w:val="ObjectiveBullet"/>
              <w:numPr>
                <w:ilvl w:val="1"/>
                <w:numId w:val="5"/>
              </w:numPr>
            </w:pPr>
            <w:r>
              <w:t>Outline the roles various school members play in contributing to school-community relations success.</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4785D531" w:rsidR="00FB4910" w:rsidRPr="00842155" w:rsidRDefault="00FB4910" w:rsidP="00FB4910">
            <w:pPr>
              <w:tabs>
                <w:tab w:val="left" w:pos="0"/>
                <w:tab w:val="left" w:pos="3720"/>
              </w:tabs>
              <w:outlineLvl w:val="0"/>
              <w:rPr>
                <w:rFonts w:cs="Arial"/>
                <w:szCs w:val="20"/>
              </w:rPr>
            </w:pPr>
            <w:r w:rsidRPr="0008532C">
              <w:t>CLO1</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5C73EDC6" w:rsidR="00132272" w:rsidRPr="003A1E96" w:rsidRDefault="4948C66D" w:rsidP="002522B3">
            <w:pPr>
              <w:pStyle w:val="AssignmentsLevel1"/>
            </w:pPr>
            <w:r>
              <w:t>During this course</w:t>
            </w:r>
            <w:r w:rsidR="00C71536">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38CC2D89"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C71536">
              <w:t xml:space="preserve"> </w:t>
            </w:r>
            <w:r>
              <w:t>to 250</w:t>
            </w:r>
            <w:r w:rsidR="00C71536">
              <w:t xml:space="preserve"> </w:t>
            </w:r>
            <w:r>
              <w:t>words that addresses all the prompts for the question by 11:59 p.m. EST of the listed due date. By the conclusion of each week, Sunday at 11:59 p.m. EST, you will make at least one substantive comment of 100</w:t>
            </w:r>
            <w:r w:rsidR="00C71536">
              <w:t xml:space="preserve"> </w:t>
            </w:r>
            <w:r>
              <w:t>to 150</w:t>
            </w:r>
            <w:r w:rsidR="00C71536">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FB4910" w:rsidRPr="007F339F" w14:paraId="27CAA472" w14:textId="77777777" w:rsidTr="4948C66D">
        <w:tc>
          <w:tcPr>
            <w:tcW w:w="10170" w:type="dxa"/>
            <w:gridSpan w:val="2"/>
            <w:tcMar>
              <w:top w:w="115" w:type="dxa"/>
              <w:left w:w="115" w:type="dxa"/>
              <w:bottom w:w="115" w:type="dxa"/>
              <w:right w:w="115" w:type="dxa"/>
            </w:tcMar>
          </w:tcPr>
          <w:p w14:paraId="36BD64C8" w14:textId="7FBC2DBE" w:rsidR="00FB4910" w:rsidRPr="00262B4B" w:rsidRDefault="00FB4910" w:rsidP="00FB4910">
            <w:pPr>
              <w:rPr>
                <w:rFonts w:eastAsia="Arial" w:cs="Arial"/>
                <w:b/>
                <w:bCs/>
              </w:rPr>
            </w:pPr>
            <w:r w:rsidRPr="0008532C">
              <w:rPr>
                <w:b/>
                <w:bCs/>
              </w:rPr>
              <w:lastRenderedPageBreak/>
              <w:t>Readings</w:t>
            </w:r>
          </w:p>
          <w:p w14:paraId="1AD011BE" w14:textId="77777777" w:rsidR="00FB4910" w:rsidRDefault="00FB4910" w:rsidP="00FB4910">
            <w:pPr>
              <w:rPr>
                <w:rFonts w:cs="Arial"/>
                <w:b/>
                <w:szCs w:val="20"/>
              </w:rPr>
            </w:pPr>
          </w:p>
          <w:p w14:paraId="3B456BA2" w14:textId="29B0C605" w:rsidR="00FB4910" w:rsidRPr="00262B4B" w:rsidRDefault="00FB4910" w:rsidP="00FB4910">
            <w:pPr>
              <w:rPr>
                <w:rFonts w:eastAsia="Arial" w:cs="Arial"/>
              </w:rPr>
            </w:pPr>
            <w:r w:rsidRPr="0008532C">
              <w:rPr>
                <w:b/>
                <w:bCs/>
              </w:rPr>
              <w:t>Read</w:t>
            </w:r>
            <w:r w:rsidRPr="0008532C">
              <w:t xml:space="preserve"> Ch. 1</w:t>
            </w:r>
            <w:r w:rsidRPr="007F28D1">
              <w:t xml:space="preserve"> </w:t>
            </w:r>
            <w:r w:rsidR="009530A4">
              <w:t>&amp;</w:t>
            </w:r>
            <w:r w:rsidRPr="007F28D1">
              <w:t xml:space="preserve"> 5 </w:t>
            </w:r>
            <w:r w:rsidRPr="00A34E5E">
              <w:t xml:space="preserve">of </w:t>
            </w:r>
            <w:r w:rsidRPr="007F28D1">
              <w:rPr>
                <w:i/>
                <w:iCs/>
              </w:rPr>
              <w:t>The School and Community Relations</w:t>
            </w:r>
            <w:r w:rsidRPr="00262B4B">
              <w:rPr>
                <w:rFonts w:eastAsia="Arial" w:cs="Arial"/>
              </w:rPr>
              <w:t>.</w:t>
            </w:r>
          </w:p>
          <w:p w14:paraId="713EF5DF" w14:textId="77777777" w:rsidR="00FB4910" w:rsidRDefault="00FB4910" w:rsidP="00FB4910">
            <w:pPr>
              <w:rPr>
                <w:rFonts w:cs="Arial"/>
                <w:szCs w:val="20"/>
              </w:rPr>
            </w:pPr>
          </w:p>
          <w:p w14:paraId="176B6BEB" w14:textId="77777777" w:rsidR="00FB4910" w:rsidRPr="00262B4B" w:rsidRDefault="00FB4910" w:rsidP="00FB4910">
            <w:pPr>
              <w:rPr>
                <w:rFonts w:eastAsia="Arial" w:cs="Arial"/>
              </w:rPr>
            </w:pPr>
            <w:r w:rsidRPr="0008532C">
              <w:rPr>
                <w:b/>
                <w:bCs/>
              </w:rPr>
              <w:t>Read</w:t>
            </w:r>
            <w:r w:rsidRPr="0008532C">
              <w:t xml:space="preserve"> the following:</w:t>
            </w:r>
          </w:p>
          <w:p w14:paraId="0F17CC3F" w14:textId="77777777" w:rsidR="00FB4910" w:rsidRDefault="00FB4910" w:rsidP="00FB4910">
            <w:pPr>
              <w:rPr>
                <w:rFonts w:cs="Arial"/>
                <w:szCs w:val="20"/>
              </w:rPr>
            </w:pPr>
          </w:p>
          <w:p w14:paraId="1F03575E" w14:textId="36980D7A" w:rsidR="00FB4910" w:rsidRDefault="00FE2CF2" w:rsidP="00FB4910">
            <w:pPr>
              <w:pStyle w:val="AssignmentsLevel2"/>
            </w:pPr>
            <w:hyperlink r:id="rId17" w:history="1">
              <w:r w:rsidR="00FB4910" w:rsidRPr="00FB4910">
                <w:rPr>
                  <w:rStyle w:val="Hyperlink"/>
                </w:rPr>
                <w:t>“Communication Skills – Start Here”</w:t>
              </w:r>
            </w:hyperlink>
            <w:r w:rsidR="00FB4910">
              <w:t xml:space="preserve"> from the Mind Tools website </w:t>
            </w:r>
          </w:p>
          <w:p w14:paraId="5E3B79C1" w14:textId="5166C919" w:rsidR="00FB4910" w:rsidRDefault="00FE2CF2" w:rsidP="00FB4910">
            <w:pPr>
              <w:pStyle w:val="AssignmentsLevel2"/>
            </w:pPr>
            <w:hyperlink r:id="rId18" w:history="1">
              <w:r w:rsidR="00FB4910" w:rsidRPr="00FB4910">
                <w:rPr>
                  <w:rStyle w:val="Hyperlink"/>
                </w:rPr>
                <w:t>“How Good Are Your Communication Skills?”</w:t>
              </w:r>
            </w:hyperlink>
            <w:r w:rsidR="00FB4910">
              <w:t xml:space="preserve"> from the Mind Tools website</w:t>
            </w:r>
          </w:p>
          <w:p w14:paraId="2ABABB54" w14:textId="1A595E14" w:rsidR="00FB4910" w:rsidRDefault="00FE2CF2" w:rsidP="00FB4910">
            <w:pPr>
              <w:pStyle w:val="AssignmentsLevel2"/>
            </w:pPr>
            <w:hyperlink r:id="rId19" w:history="1">
              <w:r w:rsidR="00FB4910" w:rsidRPr="00FB4910">
                <w:rPr>
                  <w:rStyle w:val="Hyperlink"/>
                </w:rPr>
                <w:t>“The 7 C’s of Communication”</w:t>
              </w:r>
            </w:hyperlink>
            <w:r w:rsidR="00FB4910">
              <w:t xml:space="preserve"> from the Mind Tools website</w:t>
            </w:r>
          </w:p>
          <w:p w14:paraId="58B153AA" w14:textId="1FA25982" w:rsidR="00FB4910" w:rsidRDefault="00FB4910" w:rsidP="00FB4910">
            <w:pPr>
              <w:pStyle w:val="AssignmentsLevel2"/>
            </w:pPr>
            <w:r w:rsidRPr="003C6321">
              <w:t>“A Principal’s Top 10 List for Successful Communications”</w:t>
            </w:r>
            <w:r>
              <w:t xml:space="preserve"> </w:t>
            </w:r>
            <w:r w:rsidR="006E4502">
              <w:t>taken from</w:t>
            </w:r>
            <w:r>
              <w:t xml:space="preserve"> the </w:t>
            </w:r>
            <w:r w:rsidRPr="00A55E29">
              <w:t>National School Public Relations Association</w:t>
            </w:r>
            <w:r>
              <w:t xml:space="preserve"> website</w:t>
            </w:r>
          </w:p>
          <w:p w14:paraId="25E38BE8" w14:textId="77777777" w:rsidR="00FB4910" w:rsidRDefault="00FB4910" w:rsidP="00FB4910">
            <w:pPr>
              <w:pStyle w:val="AssignmentsLevel2"/>
              <w:numPr>
                <w:ilvl w:val="0"/>
                <w:numId w:val="0"/>
              </w:numPr>
              <w:ind w:left="360" w:hanging="360"/>
              <w:rPr>
                <w:rStyle w:val="Hyperlink"/>
              </w:rPr>
            </w:pPr>
          </w:p>
          <w:p w14:paraId="5C96839B" w14:textId="42650CF0" w:rsidR="00FB4910" w:rsidRPr="009F6FAF" w:rsidRDefault="009530A4" w:rsidP="00FB4910">
            <w:pPr>
              <w:pStyle w:val="AssignmentsLevel1"/>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1543A947" w14:textId="72D70076" w:rsidR="00FB4910" w:rsidRPr="009F6FAF" w:rsidRDefault="009530A4" w:rsidP="00FB4910">
            <w:pPr>
              <w:rPr>
                <w:rFonts w:cs="Arial"/>
                <w:szCs w:val="20"/>
              </w:rPr>
            </w:pPr>
            <w:r>
              <w:rPr>
                <w:rFonts w:cs="Arial"/>
                <w:szCs w:val="20"/>
              </w:rPr>
              <w:t>1.1, 1.2, 1.3</w:t>
            </w:r>
          </w:p>
        </w:tc>
        <w:tc>
          <w:tcPr>
            <w:tcW w:w="1440" w:type="dxa"/>
            <w:tcBorders>
              <w:bottom w:val="single" w:sz="4" w:space="0" w:color="000000" w:themeColor="text1"/>
            </w:tcBorders>
          </w:tcPr>
          <w:p w14:paraId="5FC1C5B5" w14:textId="7DA32C87" w:rsidR="00FB4910" w:rsidRPr="004E5A9F" w:rsidRDefault="004E5A9F" w:rsidP="00FB4910">
            <w:pPr>
              <w:rPr>
                <w:rFonts w:cs="Arial"/>
                <w:b/>
                <w:szCs w:val="20"/>
              </w:rPr>
            </w:pPr>
            <w:r>
              <w:rPr>
                <w:rFonts w:cs="Arial"/>
                <w:szCs w:val="20"/>
              </w:rPr>
              <w:t xml:space="preserve">Lecture Activity = </w:t>
            </w:r>
            <w:r>
              <w:rPr>
                <w:rFonts w:cs="Arial"/>
                <w:b/>
                <w:szCs w:val="20"/>
              </w:rPr>
              <w:t xml:space="preserve">1 hr. </w:t>
            </w:r>
          </w:p>
        </w:tc>
      </w:tr>
      <w:tr w:rsidR="00FB4910" w:rsidRPr="007F339F" w14:paraId="5E976421" w14:textId="77777777" w:rsidTr="4948C66D">
        <w:tc>
          <w:tcPr>
            <w:tcW w:w="10170" w:type="dxa"/>
            <w:gridSpan w:val="2"/>
            <w:tcMar>
              <w:top w:w="115" w:type="dxa"/>
              <w:left w:w="115" w:type="dxa"/>
              <w:bottom w:w="115" w:type="dxa"/>
              <w:right w:w="115" w:type="dxa"/>
            </w:tcMar>
          </w:tcPr>
          <w:p w14:paraId="7DA350BE" w14:textId="77777777" w:rsidR="00FB4910" w:rsidRPr="00262B4B" w:rsidRDefault="00FB4910" w:rsidP="00FB4910">
            <w:pPr>
              <w:rPr>
                <w:rFonts w:eastAsia="Arial" w:cs="Arial"/>
                <w:b/>
                <w:bCs/>
              </w:rPr>
            </w:pPr>
            <w:r w:rsidRPr="0008532C">
              <w:rPr>
                <w:b/>
                <w:bCs/>
              </w:rPr>
              <w:t>Website Creation</w:t>
            </w:r>
          </w:p>
          <w:p w14:paraId="7D5D876D" w14:textId="77777777" w:rsidR="00FB4910" w:rsidRDefault="00FB4910" w:rsidP="00FB4910">
            <w:pPr>
              <w:rPr>
                <w:rFonts w:cs="Arial"/>
                <w:b/>
                <w:szCs w:val="20"/>
              </w:rPr>
            </w:pPr>
          </w:p>
          <w:p w14:paraId="08214AED" w14:textId="0BFBADA6" w:rsidR="00FB4910" w:rsidRPr="00262B4B" w:rsidRDefault="009530A4" w:rsidP="00FB4910">
            <w:pPr>
              <w:rPr>
                <w:rFonts w:eastAsia="Arial" w:cs="Arial"/>
              </w:rPr>
            </w:pPr>
            <w:r>
              <w:t>In this course, y</w:t>
            </w:r>
            <w:r w:rsidR="00FB4910" w:rsidRPr="0008532C">
              <w:t>ou will be creating a website and posting various pieces of information on each page. For each assignment, you will have to post the link to th</w:t>
            </w:r>
            <w:r w:rsidR="00FB4910" w:rsidRPr="007F28D1">
              <w:t>e homepage of your website.</w:t>
            </w:r>
          </w:p>
          <w:p w14:paraId="00440FFD" w14:textId="77777777" w:rsidR="00FB4910" w:rsidRDefault="00FB4910" w:rsidP="00FB4910">
            <w:pPr>
              <w:rPr>
                <w:rFonts w:cs="Arial"/>
                <w:b/>
                <w:szCs w:val="20"/>
              </w:rPr>
            </w:pPr>
          </w:p>
          <w:p w14:paraId="4E25FEA1" w14:textId="63FD819F" w:rsidR="00FB4910" w:rsidRPr="00262B4B" w:rsidRDefault="00FB4910" w:rsidP="00FB4910">
            <w:pPr>
              <w:rPr>
                <w:rFonts w:eastAsia="Arial" w:cs="Arial"/>
              </w:rPr>
            </w:pPr>
            <w:r w:rsidRPr="0008532C">
              <w:rPr>
                <w:b/>
                <w:bCs/>
              </w:rPr>
              <w:t>Create</w:t>
            </w:r>
            <w:r w:rsidRPr="0008532C">
              <w:t xml:space="preserve"> a website using a tool such as </w:t>
            </w:r>
            <w:hyperlink r:id="rId20" w:history="1">
              <w:r w:rsidRPr="009530A4">
                <w:rPr>
                  <w:rStyle w:val="Hyperlink"/>
                </w:rPr>
                <w:t>Weebly</w:t>
              </w:r>
            </w:hyperlink>
            <w:r w:rsidRPr="0008532C">
              <w:t xml:space="preserve">, </w:t>
            </w:r>
            <w:hyperlink r:id="rId21" w:history="1">
              <w:r w:rsidRPr="009530A4">
                <w:rPr>
                  <w:rStyle w:val="Hyperlink"/>
                </w:rPr>
                <w:t>Google Sites</w:t>
              </w:r>
            </w:hyperlink>
            <w:r w:rsidRPr="00262B4B">
              <w:t xml:space="preserve">, or </w:t>
            </w:r>
            <w:hyperlink r:id="rId22" w:history="1">
              <w:r w:rsidRPr="009530A4">
                <w:rPr>
                  <w:rStyle w:val="Hyperlink"/>
                </w:rPr>
                <w:t>Wix</w:t>
              </w:r>
            </w:hyperlink>
            <w:r w:rsidRPr="00262B4B">
              <w:rPr>
                <w:rFonts w:eastAsia="Arial" w:cs="Arial"/>
              </w:rPr>
              <w:t xml:space="preserve"> </w:t>
            </w:r>
            <w:r w:rsidRPr="00262B4B">
              <w:t xml:space="preserve">that you could use to communicate with internal and external stakeholders. </w:t>
            </w:r>
          </w:p>
          <w:p w14:paraId="22A6364A" w14:textId="77777777" w:rsidR="00FB4910" w:rsidRDefault="00FB4910" w:rsidP="00FB4910">
            <w:pPr>
              <w:rPr>
                <w:rFonts w:cs="Arial"/>
                <w:szCs w:val="20"/>
              </w:rPr>
            </w:pPr>
          </w:p>
          <w:p w14:paraId="5D7D87E7" w14:textId="77777777" w:rsidR="00FB4910" w:rsidRPr="00262B4B" w:rsidRDefault="00FB4910" w:rsidP="00FB4910">
            <w:pPr>
              <w:tabs>
                <w:tab w:val="left" w:pos="2329"/>
              </w:tabs>
              <w:rPr>
                <w:rFonts w:eastAsia="Arial" w:cs="Arial"/>
              </w:rPr>
            </w:pPr>
            <w:r w:rsidRPr="0008532C">
              <w:rPr>
                <w:b/>
                <w:bCs/>
              </w:rPr>
              <w:t>Create</w:t>
            </w:r>
            <w:r w:rsidRPr="0008532C">
              <w:t xml:space="preserve"> a section for each of the following groups:</w:t>
            </w:r>
          </w:p>
          <w:p w14:paraId="33D38CA6" w14:textId="77777777" w:rsidR="00FB4910" w:rsidRDefault="00FB4910" w:rsidP="00FB4910">
            <w:pPr>
              <w:tabs>
                <w:tab w:val="left" w:pos="2329"/>
              </w:tabs>
              <w:rPr>
                <w:rFonts w:cs="Arial"/>
                <w:szCs w:val="20"/>
              </w:rPr>
            </w:pPr>
          </w:p>
          <w:p w14:paraId="55C78D14" w14:textId="77777777" w:rsidR="00FB4910" w:rsidRDefault="00FB4910" w:rsidP="00FB4910">
            <w:pPr>
              <w:pStyle w:val="AssignmentsLevel2"/>
            </w:pPr>
            <w:r>
              <w:t>Students</w:t>
            </w:r>
          </w:p>
          <w:p w14:paraId="637C0AC3" w14:textId="77777777" w:rsidR="00FB4910" w:rsidRDefault="00FB4910" w:rsidP="00FB4910">
            <w:pPr>
              <w:pStyle w:val="AssignmentsLevel2"/>
            </w:pPr>
            <w:r>
              <w:t xml:space="preserve">Parents and guardians </w:t>
            </w:r>
          </w:p>
          <w:p w14:paraId="28B5B428" w14:textId="77777777" w:rsidR="00FB4910" w:rsidRDefault="00FB4910" w:rsidP="00FB4910">
            <w:pPr>
              <w:pStyle w:val="AssignmentsLevel2"/>
            </w:pPr>
            <w:r>
              <w:t>Faculty</w:t>
            </w:r>
          </w:p>
          <w:p w14:paraId="5DCD29C9" w14:textId="77777777" w:rsidR="00FB4910" w:rsidRDefault="00FB4910" w:rsidP="00FB4910">
            <w:pPr>
              <w:pStyle w:val="AssignmentsLevel2"/>
            </w:pPr>
            <w:r>
              <w:t>Staff</w:t>
            </w:r>
          </w:p>
          <w:p w14:paraId="22C8FA42" w14:textId="77777777" w:rsidR="00FB4910" w:rsidRDefault="00FB4910" w:rsidP="00FB4910">
            <w:pPr>
              <w:pStyle w:val="AssignmentsLevel2"/>
            </w:pPr>
            <w:r>
              <w:t>Community</w:t>
            </w:r>
          </w:p>
          <w:p w14:paraId="13358195" w14:textId="77777777" w:rsidR="00FB4910" w:rsidRDefault="00FB4910" w:rsidP="00FB4910">
            <w:pPr>
              <w:rPr>
                <w:rFonts w:cs="Arial"/>
                <w:szCs w:val="20"/>
              </w:rPr>
            </w:pPr>
          </w:p>
          <w:p w14:paraId="041762FD" w14:textId="5BB6E324" w:rsidR="00FB4910" w:rsidRPr="4948C66D" w:rsidRDefault="009530A4" w:rsidP="00FB4910">
            <w:pPr>
              <w:tabs>
                <w:tab w:val="left" w:pos="2329"/>
              </w:tabs>
              <w:rPr>
                <w:rFonts w:eastAsia="Arial" w:cs="Arial"/>
                <w:b/>
                <w:bCs/>
              </w:rPr>
            </w:pPr>
            <w:r>
              <w:rPr>
                <w:bCs/>
              </w:rPr>
              <w:t xml:space="preserve">Be prepared to </w:t>
            </w:r>
            <w:r w:rsidRPr="009530A4">
              <w:rPr>
                <w:b/>
                <w:bCs/>
              </w:rPr>
              <w:t>share</w:t>
            </w:r>
            <w:r>
              <w:rPr>
                <w:bCs/>
              </w:rPr>
              <w:t xml:space="preserve"> your</w:t>
            </w:r>
            <w:r w:rsidR="00FB4910" w:rsidRPr="0008532C">
              <w:t xml:space="preserve"> link by </w:t>
            </w:r>
            <w:r w:rsidR="006A30AC" w:rsidRPr="006A30AC">
              <w:rPr>
                <w:b/>
              </w:rPr>
              <w:t>Week 2</w:t>
            </w:r>
            <w:r w:rsidR="00FB4910" w:rsidRPr="00262B4B">
              <w:rPr>
                <w:rFonts w:eastAsia="Arial" w:cs="Arial"/>
              </w:rPr>
              <w:t xml:space="preserve">. </w:t>
            </w:r>
          </w:p>
        </w:tc>
        <w:tc>
          <w:tcPr>
            <w:tcW w:w="1440" w:type="dxa"/>
            <w:tcBorders>
              <w:bottom w:val="single" w:sz="4" w:space="0" w:color="000000" w:themeColor="text1"/>
            </w:tcBorders>
          </w:tcPr>
          <w:p w14:paraId="103D2CC0" w14:textId="5ACE819E" w:rsidR="00FB4910" w:rsidRPr="009F6FAF" w:rsidRDefault="009530A4" w:rsidP="00FB4910">
            <w:pPr>
              <w:rPr>
                <w:rFonts w:cs="Arial"/>
                <w:szCs w:val="20"/>
              </w:rPr>
            </w:pPr>
            <w:r>
              <w:rPr>
                <w:rFonts w:cs="Arial"/>
                <w:szCs w:val="20"/>
              </w:rPr>
              <w:t>VARIES</w:t>
            </w:r>
          </w:p>
        </w:tc>
        <w:tc>
          <w:tcPr>
            <w:tcW w:w="1440" w:type="dxa"/>
            <w:tcBorders>
              <w:bottom w:val="single" w:sz="4" w:space="0" w:color="000000" w:themeColor="text1"/>
            </w:tcBorders>
          </w:tcPr>
          <w:p w14:paraId="15EA7501" w14:textId="07748578" w:rsidR="00FB4910" w:rsidRPr="009F6FAF" w:rsidRDefault="004E5A9F" w:rsidP="00FB4910">
            <w:pPr>
              <w:rPr>
                <w:rFonts w:cs="Arial"/>
                <w:szCs w:val="20"/>
              </w:rPr>
            </w:pPr>
            <w:r>
              <w:rPr>
                <w:rFonts w:cs="Arial"/>
                <w:szCs w:val="20"/>
              </w:rPr>
              <w:t xml:space="preserve">Lecture Activity = </w:t>
            </w:r>
            <w:r>
              <w:rPr>
                <w:rFonts w:cs="Arial"/>
                <w:b/>
                <w:szCs w:val="20"/>
              </w:rPr>
              <w:t>1 hr.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3">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403CC97C" w14:textId="51417AB7" w:rsidR="00A12A46" w:rsidRDefault="00A12A46" w:rsidP="4948C66D">
            <w:pPr>
              <w:pStyle w:val="AssignmentsLevel1"/>
            </w:pPr>
          </w:p>
          <w:p w14:paraId="6453A318" w14:textId="770A5E4E" w:rsidR="00104F2B" w:rsidRPr="007F339F" w:rsidRDefault="4948C66D" w:rsidP="4948C66D">
            <w:pPr>
              <w:pStyle w:val="AssignmentsLevel1"/>
              <w:rPr>
                <w:b/>
                <w:bCs/>
              </w:rPr>
            </w:pPr>
            <w:r w:rsidRPr="00D67DE8">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29D52181"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w:t>
            </w:r>
            <w:r w:rsidRPr="4948C66D">
              <w:rPr>
                <w:rFonts w:eastAsia="Arial" w:cs="Arial"/>
              </w:rPr>
              <w:lastRenderedPageBreak/>
              <w:t xml:space="preserve">discussion = </w:t>
            </w:r>
            <w:r w:rsidR="0082006F">
              <w:rPr>
                <w:rFonts w:eastAsia="Arial" w:cs="Arial"/>
                <w:b/>
                <w:bCs/>
              </w:rPr>
              <w:t>1 h</w:t>
            </w:r>
            <w:r w:rsidRPr="4948C66D">
              <w:rPr>
                <w:rFonts w:eastAsia="Arial" w:cs="Arial"/>
                <w:b/>
                <w:bCs/>
              </w:rPr>
              <w:t>r</w:t>
            </w:r>
            <w:r w:rsidR="0082006F">
              <w:rPr>
                <w:rFonts w:eastAsia="Arial" w:cs="Arial"/>
                <w:b/>
                <w:bCs/>
              </w:rPr>
              <w:t>.</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2351A8DD" w14:textId="77777777" w:rsidTr="4948C66D">
        <w:tc>
          <w:tcPr>
            <w:tcW w:w="10170" w:type="dxa"/>
            <w:gridSpan w:val="2"/>
            <w:tcMar>
              <w:top w:w="115" w:type="dxa"/>
              <w:left w:w="115" w:type="dxa"/>
              <w:bottom w:w="115" w:type="dxa"/>
              <w:right w:w="115" w:type="dxa"/>
            </w:tcMar>
          </w:tcPr>
          <w:p w14:paraId="24CBF76A" w14:textId="2CB46002" w:rsidR="00A1500B" w:rsidRPr="00A1500B" w:rsidRDefault="00A1500B" w:rsidP="00A1500B">
            <w:pPr>
              <w:tabs>
                <w:tab w:val="left" w:pos="2329"/>
              </w:tabs>
              <w:rPr>
                <w:rFonts w:eastAsia="Arial" w:cs="Arial"/>
                <w:b/>
                <w:bCs/>
              </w:rPr>
            </w:pPr>
            <w:r w:rsidRPr="00A1500B">
              <w:rPr>
                <w:rFonts w:eastAsia="Arial" w:cs="Arial"/>
                <w:b/>
                <w:bCs/>
              </w:rPr>
              <w:t xml:space="preserve">Discussion: </w:t>
            </w:r>
            <w:r w:rsidR="009530A4">
              <w:rPr>
                <w:rFonts w:eastAsia="Arial" w:cs="Arial"/>
                <w:b/>
                <w:bCs/>
              </w:rPr>
              <w:t>Communication Plan</w:t>
            </w:r>
          </w:p>
          <w:p w14:paraId="3FDF5854"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764C588B" w14:textId="580DAE46" w:rsidR="00A1500B" w:rsidRPr="00A1500B" w:rsidRDefault="00A1500B" w:rsidP="00A1500B">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4E5CBA">
              <w:rPr>
                <w:rFonts w:eastAsia="Arial" w:cs="Arial"/>
                <w:bCs/>
              </w:rPr>
              <w:t>.</w:t>
            </w:r>
          </w:p>
          <w:p w14:paraId="69EDB804"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0CDE7D22" w14:textId="77777777" w:rsidR="009530A4" w:rsidRDefault="009530A4" w:rsidP="009530A4">
            <w:pPr>
              <w:pStyle w:val="AssignmentsLevel2"/>
            </w:pPr>
            <w:r>
              <w:t xml:space="preserve">Why do school leaders need a communication plan? </w:t>
            </w:r>
          </w:p>
          <w:p w14:paraId="5FB96477" w14:textId="71632592" w:rsidR="00A1500B" w:rsidRPr="009530A4" w:rsidRDefault="009530A4" w:rsidP="009530A4">
            <w:pPr>
              <w:pStyle w:val="AssignmentsLevel2"/>
            </w:pPr>
            <w:r>
              <w:t>Which stakeholders do school leaders need to address in a communication plan</w:t>
            </w:r>
            <w:r w:rsidRPr="5249B217">
              <w:t xml:space="preserve">? </w:t>
            </w:r>
            <w:r>
              <w:t>Why?</w:t>
            </w:r>
          </w:p>
          <w:p w14:paraId="66502276"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74422096" w14:textId="2B470506" w:rsidR="00104F2B" w:rsidRPr="00103FC5" w:rsidRDefault="00A1500B" w:rsidP="00A1500B">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27E92137" w14:textId="5E5DC338" w:rsidR="00104F2B" w:rsidRPr="00103FC5" w:rsidRDefault="009530A4" w:rsidP="00104F2B">
            <w:pPr>
              <w:tabs>
                <w:tab w:val="left" w:pos="2329"/>
              </w:tabs>
              <w:rPr>
                <w:rFonts w:cs="Arial"/>
                <w:szCs w:val="20"/>
              </w:rPr>
            </w:pPr>
            <w:r>
              <w:rPr>
                <w:rFonts w:cs="Arial"/>
                <w:szCs w:val="20"/>
              </w:rPr>
              <w:t>1.1, 1.2</w:t>
            </w:r>
          </w:p>
        </w:tc>
        <w:tc>
          <w:tcPr>
            <w:tcW w:w="1440" w:type="dxa"/>
          </w:tcPr>
          <w:p w14:paraId="35AC053C" w14:textId="5DDCE59E" w:rsidR="00104F2B" w:rsidRPr="00103FC5" w:rsidRDefault="00A1500B" w:rsidP="4948C66D">
            <w:pPr>
              <w:tabs>
                <w:tab w:val="left" w:pos="2329"/>
              </w:tabs>
              <w:rPr>
                <w:rFonts w:eastAsia="Arial" w:cs="Arial"/>
              </w:rPr>
            </w:pPr>
            <w:r>
              <w:t>Discussion</w:t>
            </w:r>
            <w:r w:rsidR="4948C66D">
              <w:t xml:space="preserve"> = </w:t>
            </w:r>
            <w:r w:rsidR="4948C66D" w:rsidRPr="4948C66D">
              <w:rPr>
                <w:b/>
                <w:bCs/>
              </w:rPr>
              <w:t>1 hr</w:t>
            </w:r>
            <w:r w:rsidR="0082006F">
              <w:rPr>
                <w:b/>
                <w:bCs/>
              </w:rPr>
              <w:t>.</w:t>
            </w:r>
            <w:r w:rsidR="4948C66D" w:rsidRPr="4948C66D">
              <w:rPr>
                <w:b/>
                <w:bCs/>
              </w:rPr>
              <w:t xml:space="preserve"> </w:t>
            </w:r>
          </w:p>
        </w:tc>
      </w:tr>
      <w:tr w:rsidR="009530A4" w:rsidRPr="00132272" w14:paraId="0A7F601C" w14:textId="77777777" w:rsidTr="4948C66D">
        <w:tc>
          <w:tcPr>
            <w:tcW w:w="10170" w:type="dxa"/>
            <w:gridSpan w:val="2"/>
            <w:tcMar>
              <w:top w:w="115" w:type="dxa"/>
              <w:left w:w="115" w:type="dxa"/>
              <w:bottom w:w="115" w:type="dxa"/>
              <w:right w:w="115" w:type="dxa"/>
            </w:tcMar>
          </w:tcPr>
          <w:p w14:paraId="3B466FC0" w14:textId="509F88CD" w:rsidR="009530A4" w:rsidRPr="00262B4B" w:rsidRDefault="009530A4" w:rsidP="009530A4">
            <w:pPr>
              <w:tabs>
                <w:tab w:val="left" w:pos="2329"/>
              </w:tabs>
              <w:rPr>
                <w:rFonts w:eastAsia="Arial" w:cs="Arial"/>
                <w:b/>
                <w:bCs/>
              </w:rPr>
            </w:pPr>
            <w:r>
              <w:rPr>
                <w:b/>
                <w:bCs/>
              </w:rPr>
              <w:t xml:space="preserve">Discussion: </w:t>
            </w:r>
            <w:r w:rsidRPr="0008532C">
              <w:rPr>
                <w:b/>
                <w:bCs/>
              </w:rPr>
              <w:t xml:space="preserve">School–Community Relations </w:t>
            </w:r>
          </w:p>
          <w:p w14:paraId="1839F8BC" w14:textId="77777777" w:rsidR="009530A4" w:rsidRDefault="009530A4" w:rsidP="009530A4">
            <w:pPr>
              <w:tabs>
                <w:tab w:val="left" w:pos="2329"/>
              </w:tabs>
              <w:rPr>
                <w:rFonts w:cs="Arial"/>
                <w:b/>
                <w:szCs w:val="20"/>
              </w:rPr>
            </w:pPr>
          </w:p>
          <w:p w14:paraId="030811ED" w14:textId="63D0CDD8" w:rsidR="009530A4" w:rsidRPr="00262B4B" w:rsidRDefault="009530A4" w:rsidP="009530A4">
            <w:pPr>
              <w:tabs>
                <w:tab w:val="left" w:pos="2329"/>
              </w:tabs>
              <w:rPr>
                <w:rFonts w:eastAsia="Arial" w:cs="Arial"/>
              </w:rPr>
            </w:pPr>
            <w:r w:rsidRPr="0008532C">
              <w:rPr>
                <w:b/>
                <w:bCs/>
              </w:rPr>
              <w:t>Create</w:t>
            </w:r>
            <w:r w:rsidRPr="0008532C">
              <w:t xml:space="preserve"> a 5- to 10-minute</w:t>
            </w:r>
            <w:r w:rsidRPr="007F28D1">
              <w:t xml:space="preserve"> narrated video or presentation using Microsoft</w:t>
            </w:r>
            <w:r w:rsidRPr="007F28D1">
              <w:rPr>
                <w:vertAlign w:val="superscript"/>
              </w:rPr>
              <w:t>®</w:t>
            </w:r>
            <w:r w:rsidRPr="007F28D1">
              <w:t xml:space="preserve"> PowerPoint</w:t>
            </w:r>
            <w:r w:rsidRPr="007F28D1">
              <w:rPr>
                <w:vertAlign w:val="superscript"/>
              </w:rPr>
              <w:t>®</w:t>
            </w:r>
            <w:r w:rsidRPr="007F28D1">
              <w:t xml:space="preserve"> or an online tool of your choice, such as </w:t>
            </w:r>
            <w:hyperlink r:id="rId24" w:history="1">
              <w:r w:rsidRPr="009530A4">
                <w:rPr>
                  <w:rStyle w:val="Hyperlink"/>
                </w:rPr>
                <w:t>PowToon</w:t>
              </w:r>
            </w:hyperlink>
            <w:r w:rsidRPr="007F28D1">
              <w:t xml:space="preserve">, </w:t>
            </w:r>
            <w:hyperlink r:id="rId25" w:history="1">
              <w:r w:rsidRPr="009530A4">
                <w:rPr>
                  <w:rStyle w:val="Hyperlink"/>
                </w:rPr>
                <w:t>Prezi</w:t>
              </w:r>
            </w:hyperlink>
            <w:r w:rsidRPr="00262B4B">
              <w:rPr>
                <w:rFonts w:eastAsia="Arial" w:cs="Arial"/>
              </w:rPr>
              <w:t>,</w:t>
            </w:r>
            <w:r w:rsidR="00A12A46">
              <w:rPr>
                <w:rFonts w:eastAsia="Arial" w:cs="Arial"/>
              </w:rPr>
              <w:t xml:space="preserve"> or</w:t>
            </w:r>
            <w:r w:rsidRPr="00262B4B">
              <w:rPr>
                <w:rFonts w:eastAsia="Arial" w:cs="Arial"/>
              </w:rPr>
              <w:t xml:space="preserve"> </w:t>
            </w:r>
            <w:hyperlink r:id="rId26" w:history="1">
              <w:r w:rsidRPr="009530A4">
                <w:rPr>
                  <w:rStyle w:val="Hyperlink"/>
                  <w:rFonts w:eastAsia="Arial" w:cs="Arial"/>
                </w:rPr>
                <w:t>Google Slides</w:t>
              </w:r>
            </w:hyperlink>
            <w:r w:rsidRPr="00262B4B">
              <w:rPr>
                <w:rFonts w:eastAsia="Arial" w:cs="Arial"/>
              </w:rPr>
              <w:t xml:space="preserve">, </w:t>
            </w:r>
            <w:r>
              <w:t>to</w:t>
            </w:r>
            <w:r w:rsidRPr="00262B4B">
              <w:t xml:space="preserve"> explain the importance of school–community relations.</w:t>
            </w:r>
          </w:p>
          <w:p w14:paraId="67A46B77" w14:textId="77777777" w:rsidR="009530A4" w:rsidRDefault="009530A4" w:rsidP="009530A4">
            <w:pPr>
              <w:tabs>
                <w:tab w:val="left" w:pos="2329"/>
              </w:tabs>
              <w:rPr>
                <w:rFonts w:cs="Arial"/>
                <w:szCs w:val="20"/>
              </w:rPr>
            </w:pPr>
          </w:p>
          <w:p w14:paraId="29BBA12E" w14:textId="77777777" w:rsidR="009530A4" w:rsidRPr="00262B4B" w:rsidRDefault="009530A4" w:rsidP="009530A4">
            <w:pPr>
              <w:tabs>
                <w:tab w:val="left" w:pos="2329"/>
              </w:tabs>
              <w:rPr>
                <w:rFonts w:eastAsia="Arial" w:cs="Arial"/>
              </w:rPr>
            </w:pPr>
            <w:r w:rsidRPr="0008532C">
              <w:rPr>
                <w:b/>
                <w:bCs/>
              </w:rPr>
              <w:t>Include</w:t>
            </w:r>
            <w:r w:rsidRPr="0008532C">
              <w:t xml:space="preserve"> the following in your presentation:</w:t>
            </w:r>
          </w:p>
          <w:p w14:paraId="1E23303D" w14:textId="77777777" w:rsidR="009530A4" w:rsidRDefault="009530A4" w:rsidP="009530A4">
            <w:pPr>
              <w:tabs>
                <w:tab w:val="left" w:pos="2329"/>
              </w:tabs>
              <w:rPr>
                <w:rFonts w:cs="Arial"/>
                <w:szCs w:val="20"/>
              </w:rPr>
            </w:pPr>
          </w:p>
          <w:p w14:paraId="46FE556C" w14:textId="5C75CCE1" w:rsidR="009530A4" w:rsidRDefault="009530A4" w:rsidP="009530A4">
            <w:pPr>
              <w:pStyle w:val="AssignmentsLevel2"/>
            </w:pPr>
            <w:r>
              <w:t>Define the role and importance of public relations and communication in the educational organization</w:t>
            </w:r>
            <w:r w:rsidR="00A12A46">
              <w:t>.</w:t>
            </w:r>
          </w:p>
          <w:p w14:paraId="261FF218" w14:textId="2E41C5C8" w:rsidR="009530A4" w:rsidRDefault="009530A4" w:rsidP="009530A4">
            <w:pPr>
              <w:pStyle w:val="AssignmentsLevel2"/>
            </w:pPr>
            <w:r>
              <w:t>Identify the school</w:t>
            </w:r>
            <w:r w:rsidR="0082006F">
              <w:t>’</w:t>
            </w:r>
            <w:r>
              <w:t>s</w:t>
            </w:r>
            <w:r w:rsidR="0082006F">
              <w:t xml:space="preserve"> stakeholders</w:t>
            </w:r>
            <w:r>
              <w:t xml:space="preserve"> </w:t>
            </w:r>
            <w:r w:rsidR="0082006F">
              <w:t>and how to</w:t>
            </w:r>
            <w:r>
              <w:t xml:space="preserve"> </w:t>
            </w:r>
            <w:r w:rsidR="0082006F">
              <w:t>maintain positive relationships</w:t>
            </w:r>
            <w:r w:rsidR="00A12A46">
              <w:t>.</w:t>
            </w:r>
          </w:p>
          <w:p w14:paraId="32973EBD" w14:textId="2C4D4EAB" w:rsidR="009530A4" w:rsidRDefault="009530A4" w:rsidP="009530A4">
            <w:pPr>
              <w:pStyle w:val="AssignmentsLevel2"/>
            </w:pPr>
            <w:r>
              <w:t>Discuss how these relationships impact the school and the community</w:t>
            </w:r>
            <w:r w:rsidR="00A12A46">
              <w:t>.</w:t>
            </w:r>
          </w:p>
          <w:p w14:paraId="6F4E9F17" w14:textId="2CCFB4C3" w:rsidR="009530A4" w:rsidRDefault="009530A4" w:rsidP="009530A4">
            <w:pPr>
              <w:pStyle w:val="AssignmentsLevel2"/>
            </w:pPr>
            <w:r>
              <w:t>List steps school leaders can implement to foster positive relationships with these stakeholders</w:t>
            </w:r>
            <w:r w:rsidR="00A12A46">
              <w:t>.</w:t>
            </w:r>
          </w:p>
          <w:p w14:paraId="363A2BAB" w14:textId="77777777" w:rsidR="009530A4" w:rsidRDefault="009530A4" w:rsidP="009530A4">
            <w:pPr>
              <w:pStyle w:val="AssignmentsLevel1"/>
            </w:pPr>
          </w:p>
          <w:p w14:paraId="70AA11C4" w14:textId="1FE38D92" w:rsidR="009530A4" w:rsidRDefault="009530A4" w:rsidP="009530A4">
            <w:pPr>
              <w:pStyle w:val="AssignmentsLevel1"/>
            </w:pPr>
            <w:r w:rsidRPr="009530A4">
              <w:rPr>
                <w:bCs/>
                <w:i/>
              </w:rPr>
              <w:t>Note</w:t>
            </w:r>
            <w:r w:rsidR="00A12A46">
              <w:rPr>
                <w:bCs/>
                <w:i/>
              </w:rPr>
              <w:t>:</w:t>
            </w:r>
            <w:r>
              <w:t xml:space="preserve"> If you choose an online tool that limits the length of your presentation, you may split your work into multiple segments. </w:t>
            </w:r>
          </w:p>
          <w:p w14:paraId="642461DB" w14:textId="62CAF895" w:rsidR="006A30AC" w:rsidRDefault="006A30AC" w:rsidP="009530A4">
            <w:pPr>
              <w:pStyle w:val="AssignmentsLevel1"/>
            </w:pPr>
          </w:p>
          <w:p w14:paraId="72F20EAA" w14:textId="0EC155EB" w:rsidR="009530A4" w:rsidRDefault="006A30AC" w:rsidP="009530A4">
            <w:pPr>
              <w:pStyle w:val="AssignmentsLevel1"/>
            </w:pPr>
            <w:r>
              <w:rPr>
                <w:b/>
              </w:rPr>
              <w:t xml:space="preserve">Create </w:t>
            </w:r>
            <w:r>
              <w:t xml:space="preserve">a link of your presentation through the online tool used and </w:t>
            </w:r>
            <w:r>
              <w:rPr>
                <w:b/>
                <w:bCs/>
              </w:rPr>
              <w:t>p</w:t>
            </w:r>
            <w:r w:rsidR="009530A4" w:rsidRPr="0008532C">
              <w:rPr>
                <w:b/>
                <w:bCs/>
              </w:rPr>
              <w:t xml:space="preserve">ost </w:t>
            </w:r>
            <w:r w:rsidR="009530A4">
              <w:t xml:space="preserve">a link to your presentation </w:t>
            </w:r>
            <w:r w:rsidRPr="00A1500B">
              <w:rPr>
                <w:rFonts w:eastAsia="Arial"/>
                <w:bCs/>
              </w:rPr>
              <w:t xml:space="preserve">by </w:t>
            </w:r>
            <w:r w:rsidRPr="006A30AC">
              <w:rPr>
                <w:rFonts w:eastAsia="Arial"/>
                <w:b/>
                <w:bCs/>
              </w:rPr>
              <w:t>Friday</w:t>
            </w:r>
            <w:r w:rsidRPr="00A1500B">
              <w:rPr>
                <w:rFonts w:eastAsia="Arial"/>
                <w:bCs/>
              </w:rPr>
              <w:t xml:space="preserve"> 11:59 p.m. (EST). </w:t>
            </w:r>
          </w:p>
          <w:p w14:paraId="4B2994AE" w14:textId="77777777" w:rsidR="009530A4" w:rsidRDefault="009530A4" w:rsidP="009530A4">
            <w:pPr>
              <w:pStyle w:val="AssignmentsLevel1"/>
            </w:pPr>
          </w:p>
          <w:p w14:paraId="33AE3ACA" w14:textId="0B0DBFBB" w:rsidR="009530A4" w:rsidRPr="00132272" w:rsidRDefault="009530A4" w:rsidP="009530A4">
            <w:pPr>
              <w:pStyle w:val="AssignmentsLevel1"/>
              <w:rPr>
                <w:strike/>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3E12248F" w14:textId="62A301E0" w:rsidR="009530A4" w:rsidRPr="00132272" w:rsidRDefault="009530A4" w:rsidP="009530A4">
            <w:pPr>
              <w:tabs>
                <w:tab w:val="left" w:pos="2329"/>
              </w:tabs>
              <w:rPr>
                <w:rFonts w:cs="Arial"/>
                <w:strike/>
                <w:szCs w:val="20"/>
              </w:rPr>
            </w:pPr>
            <w:r>
              <w:lastRenderedPageBreak/>
              <w:t xml:space="preserve">1.1, </w:t>
            </w:r>
            <w:r w:rsidRPr="0008532C">
              <w:t>1.2</w:t>
            </w:r>
            <w:r>
              <w:t>, 1.3</w:t>
            </w:r>
          </w:p>
        </w:tc>
        <w:tc>
          <w:tcPr>
            <w:tcW w:w="1440" w:type="dxa"/>
          </w:tcPr>
          <w:p w14:paraId="59115F3C" w14:textId="1C30EE64" w:rsidR="009530A4" w:rsidRPr="00132272" w:rsidRDefault="009530A4" w:rsidP="009530A4">
            <w:pPr>
              <w:tabs>
                <w:tab w:val="left" w:pos="2329"/>
              </w:tabs>
              <w:rPr>
                <w:rFonts w:cs="Arial"/>
                <w:strike/>
                <w:szCs w:val="20"/>
              </w:rPr>
            </w:pPr>
            <w:r>
              <w:t xml:space="preserve">Presentation = </w:t>
            </w:r>
            <w:r w:rsidRPr="0008532C">
              <w:rPr>
                <w:b/>
                <w:bCs/>
              </w:rPr>
              <w:t>1.5 hrs</w:t>
            </w:r>
            <w:r w:rsidR="0082006F">
              <w:rPr>
                <w:b/>
                <w:bCs/>
              </w:rPr>
              <w:t>.</w:t>
            </w:r>
          </w:p>
        </w:tc>
      </w:tr>
      <w:tr w:rsidR="009530A4" w:rsidRPr="00132272" w14:paraId="75AD7DAF" w14:textId="77777777" w:rsidTr="4948C66D">
        <w:tc>
          <w:tcPr>
            <w:tcW w:w="10170" w:type="dxa"/>
            <w:gridSpan w:val="2"/>
            <w:tcMar>
              <w:top w:w="115" w:type="dxa"/>
              <w:left w:w="115" w:type="dxa"/>
              <w:bottom w:w="115" w:type="dxa"/>
              <w:right w:w="115" w:type="dxa"/>
            </w:tcMar>
          </w:tcPr>
          <w:p w14:paraId="681C712F" w14:textId="77777777" w:rsidR="009530A4" w:rsidRPr="00262B4B" w:rsidRDefault="009530A4" w:rsidP="009530A4">
            <w:pPr>
              <w:tabs>
                <w:tab w:val="left" w:pos="2329"/>
              </w:tabs>
              <w:rPr>
                <w:b/>
                <w:bCs/>
              </w:rPr>
            </w:pPr>
            <w:r w:rsidRPr="00A0767A">
              <w:rPr>
                <w:b/>
                <w:bCs/>
              </w:rPr>
              <w:t>Reflective Journal: Holistic Roles of Staff Members</w:t>
            </w:r>
          </w:p>
          <w:p w14:paraId="262F0998" w14:textId="77777777" w:rsidR="009530A4" w:rsidRPr="00EA5503" w:rsidRDefault="009530A4" w:rsidP="009530A4">
            <w:pPr>
              <w:tabs>
                <w:tab w:val="left" w:pos="2329"/>
              </w:tabs>
              <w:rPr>
                <w:b/>
                <w:bCs/>
              </w:rPr>
            </w:pPr>
          </w:p>
          <w:p w14:paraId="758FC6CF" w14:textId="77777777" w:rsidR="009530A4" w:rsidRPr="00EA5503" w:rsidRDefault="009530A4" w:rsidP="009530A4">
            <w:pPr>
              <w:tabs>
                <w:tab w:val="left" w:pos="2329"/>
              </w:tabs>
              <w:rPr>
                <w:bCs/>
              </w:rPr>
            </w:pPr>
            <w:r w:rsidRPr="00262B4B">
              <w:rPr>
                <w:b/>
                <w:bCs/>
              </w:rPr>
              <w:t xml:space="preserve">Write </w:t>
            </w:r>
            <w:r w:rsidRPr="00997543">
              <w:rPr>
                <w:bCs/>
              </w:rPr>
              <w:t>a 700- to 1,050-word journal entry</w:t>
            </w:r>
            <w:r w:rsidRPr="00EA5503">
              <w:rPr>
                <w:bCs/>
              </w:rPr>
              <w:t xml:space="preserve"> in which you evaluate the following: </w:t>
            </w:r>
          </w:p>
          <w:p w14:paraId="27CAF50D" w14:textId="77777777" w:rsidR="009530A4" w:rsidRPr="00EA5503" w:rsidRDefault="009530A4" w:rsidP="009530A4">
            <w:pPr>
              <w:tabs>
                <w:tab w:val="left" w:pos="2329"/>
              </w:tabs>
              <w:rPr>
                <w:bCs/>
              </w:rPr>
            </w:pPr>
            <w:r w:rsidRPr="00EA5503">
              <w:rPr>
                <w:bCs/>
              </w:rPr>
              <w:t xml:space="preserve">  </w:t>
            </w:r>
          </w:p>
          <w:p w14:paraId="3027C552" w14:textId="575F109C" w:rsidR="009530A4" w:rsidRDefault="009530A4" w:rsidP="009530A4">
            <w:pPr>
              <w:pStyle w:val="AssignmentsLevel2"/>
              <w:rPr>
                <w:rFonts w:cs="Times New Roman"/>
                <w:bCs/>
                <w:szCs w:val="24"/>
              </w:rPr>
            </w:pPr>
            <w:r w:rsidRPr="00EA5503">
              <w:rPr>
                <w:rFonts w:cs="Times New Roman"/>
                <w:bCs/>
                <w:szCs w:val="24"/>
              </w:rPr>
              <w:t>Ch. 5 of the text discusses the roles all staff members have in the communication process</w:t>
            </w:r>
            <w:r w:rsidR="00A12A46">
              <w:rPr>
                <w:rFonts w:cs="Times New Roman"/>
                <w:bCs/>
                <w:szCs w:val="24"/>
              </w:rPr>
              <w:t>—</w:t>
            </w:r>
            <w:r w:rsidRPr="00EA5503">
              <w:rPr>
                <w:rFonts w:cs="Times New Roman"/>
                <w:bCs/>
                <w:szCs w:val="24"/>
              </w:rPr>
              <w:t xml:space="preserve">from the </w:t>
            </w:r>
            <w:r w:rsidR="00A12A46">
              <w:rPr>
                <w:rFonts w:cs="Times New Roman"/>
                <w:bCs/>
                <w:szCs w:val="24"/>
              </w:rPr>
              <w:t>s</w:t>
            </w:r>
            <w:r w:rsidRPr="00EA5503">
              <w:rPr>
                <w:rFonts w:cs="Times New Roman"/>
                <w:bCs/>
                <w:szCs w:val="24"/>
              </w:rPr>
              <w:t>uperintendent all the way down to secretaries and custodians. Review the roles of these staff members and describe how members of your school perform their role.</w:t>
            </w:r>
          </w:p>
          <w:p w14:paraId="21B48ECF" w14:textId="77C909BF" w:rsidR="00A12A46" w:rsidRPr="00EA5503" w:rsidRDefault="002572C0" w:rsidP="00D67DE8">
            <w:pPr>
              <w:pStyle w:val="AssignmentsLevel2"/>
              <w:numPr>
                <w:ilvl w:val="0"/>
                <w:numId w:val="0"/>
              </w:numPr>
              <w:ind w:left="360"/>
              <w:rPr>
                <w:rFonts w:cs="Times New Roman"/>
                <w:bCs/>
                <w:szCs w:val="24"/>
              </w:rPr>
            </w:pPr>
            <w:r>
              <w:rPr>
                <w:rFonts w:cs="Times New Roman"/>
                <w:bCs/>
                <w:szCs w:val="24"/>
              </w:rPr>
              <w:t xml:space="preserve"> </w:t>
            </w:r>
          </w:p>
          <w:p w14:paraId="00C9AD37" w14:textId="750D26D5" w:rsidR="009530A4" w:rsidRPr="00262B4B" w:rsidRDefault="009530A4" w:rsidP="009530A4">
            <w:pPr>
              <w:pStyle w:val="AssignmentsLevel2"/>
              <w:rPr>
                <w:rFonts w:cs="Times New Roman"/>
                <w:bCs/>
                <w:szCs w:val="24"/>
              </w:rPr>
            </w:pPr>
            <w:r w:rsidRPr="00EA5503">
              <w:rPr>
                <w:rFonts w:cs="Times New Roman"/>
                <w:bCs/>
                <w:szCs w:val="24"/>
              </w:rPr>
              <w:t>H</w:t>
            </w:r>
            <w:r w:rsidRPr="00997543">
              <w:rPr>
                <w:rFonts w:cs="Times New Roman"/>
                <w:bCs/>
                <w:szCs w:val="24"/>
              </w:rPr>
              <w:t>ow well</w:t>
            </w:r>
            <w:r w:rsidRPr="00EA5503">
              <w:rPr>
                <w:rFonts w:cs="Times New Roman"/>
                <w:bCs/>
                <w:szCs w:val="24"/>
              </w:rPr>
              <w:t xml:space="preserve"> does</w:t>
            </w:r>
            <w:r w:rsidRPr="00997543">
              <w:rPr>
                <w:rFonts w:cs="Times New Roman"/>
                <w:bCs/>
                <w:szCs w:val="24"/>
              </w:rPr>
              <w:t xml:space="preserve"> your school or district implement</w:t>
            </w:r>
            <w:r w:rsidRPr="00394A0C">
              <w:rPr>
                <w:rFonts w:cs="Times New Roman"/>
                <w:bCs/>
                <w:szCs w:val="24"/>
              </w:rPr>
              <w:t xml:space="preserve"> the strategies outlined in the text</w:t>
            </w:r>
            <w:r w:rsidRPr="00EA5503">
              <w:rPr>
                <w:rFonts w:cs="Times New Roman"/>
                <w:bCs/>
                <w:szCs w:val="24"/>
              </w:rPr>
              <w:t>?</w:t>
            </w:r>
            <w:r w:rsidRPr="00997543">
              <w:rPr>
                <w:rFonts w:cs="Times New Roman"/>
                <w:bCs/>
                <w:szCs w:val="24"/>
              </w:rPr>
              <w:t xml:space="preserve"> What is your school or district doing well and what could be improved? </w:t>
            </w:r>
          </w:p>
          <w:p w14:paraId="5406C2F6" w14:textId="77777777" w:rsidR="009530A4" w:rsidRPr="00EA5503" w:rsidRDefault="009530A4" w:rsidP="009530A4">
            <w:pPr>
              <w:tabs>
                <w:tab w:val="left" w:pos="2329"/>
              </w:tabs>
              <w:rPr>
                <w:b/>
                <w:bCs/>
              </w:rPr>
            </w:pPr>
          </w:p>
          <w:p w14:paraId="2498F15A" w14:textId="2272491D" w:rsidR="009530A4" w:rsidRDefault="009530A4" w:rsidP="009530A4">
            <w:pPr>
              <w:rPr>
                <w:rFonts w:cs="Arial"/>
                <w:b/>
                <w:bCs/>
                <w:szCs w:val="20"/>
              </w:rPr>
            </w:pPr>
            <w:r w:rsidRPr="00EA5503">
              <w:rPr>
                <w:b/>
                <w:bCs/>
              </w:rPr>
              <w:t xml:space="preserve">Submit </w:t>
            </w:r>
            <w:r w:rsidRPr="00EA5503">
              <w:rPr>
                <w:bCs/>
              </w:rPr>
              <w:t>your journal entry.</w:t>
            </w:r>
            <w:r w:rsidRPr="00EA5503">
              <w:rPr>
                <w:b/>
                <w:bCs/>
              </w:rPr>
              <w:t xml:space="preserve"> </w:t>
            </w:r>
          </w:p>
        </w:tc>
        <w:tc>
          <w:tcPr>
            <w:tcW w:w="1440" w:type="dxa"/>
          </w:tcPr>
          <w:p w14:paraId="1A6FDFF1" w14:textId="156B9223" w:rsidR="009530A4" w:rsidRPr="00132272" w:rsidRDefault="009530A4" w:rsidP="009530A4">
            <w:pPr>
              <w:tabs>
                <w:tab w:val="left" w:pos="2329"/>
              </w:tabs>
              <w:rPr>
                <w:rFonts w:cs="Arial"/>
                <w:strike/>
                <w:szCs w:val="20"/>
              </w:rPr>
            </w:pPr>
            <w:r w:rsidRPr="0008532C">
              <w:t>1.3</w:t>
            </w:r>
          </w:p>
        </w:tc>
        <w:tc>
          <w:tcPr>
            <w:tcW w:w="1440" w:type="dxa"/>
          </w:tcPr>
          <w:p w14:paraId="50EED6A6" w14:textId="1C15FB3E" w:rsidR="009530A4" w:rsidRPr="00132272" w:rsidRDefault="004E5A9F" w:rsidP="009530A4">
            <w:pPr>
              <w:tabs>
                <w:tab w:val="left" w:pos="2329"/>
              </w:tabs>
              <w:rPr>
                <w:rFonts w:cs="Arial"/>
                <w:strike/>
                <w:szCs w:val="20"/>
              </w:rPr>
            </w:pPr>
            <w:r>
              <w:t>Journal</w:t>
            </w:r>
            <w:r w:rsidR="009530A4" w:rsidRPr="006F6835">
              <w:t xml:space="preserve"> = </w:t>
            </w:r>
            <w:r w:rsidR="009530A4" w:rsidRPr="00EA5503">
              <w:rPr>
                <w:b/>
              </w:rPr>
              <w:t>1 hr</w:t>
            </w:r>
            <w:r w:rsidR="0082006F">
              <w:rPr>
                <w:b/>
              </w:rPr>
              <w:t>.</w:t>
            </w: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0B104536" w:rsidR="00104F2B" w:rsidRPr="00842155" w:rsidRDefault="004E5A9F" w:rsidP="004E5A9F">
            <w:pPr>
              <w:tabs>
                <w:tab w:val="left" w:pos="2329"/>
              </w:tabs>
              <w:jc w:val="center"/>
              <w:rPr>
                <w:rFonts w:cs="Arial"/>
                <w:b/>
                <w:szCs w:val="20"/>
              </w:rPr>
            </w:pPr>
            <w:r>
              <w:rPr>
                <w:rFonts w:cs="Arial"/>
                <w:b/>
                <w:szCs w:val="20"/>
              </w:rPr>
              <w:t>6.5</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3" w:name="weektwo"/>
      <w:bookmarkEnd w:id="3"/>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1497A461"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w:t>
      </w:r>
      <w:r w:rsidR="002572C0">
        <w:t xml:space="preserve"> woul</w:t>
      </w:r>
      <w:r w:rsidR="000F2AAD" w:rsidRPr="000F2AAD">
        <w:t xml:space="preserve">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2FF66FF7"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CA49A7" w:rsidRPr="00CA49A7">
              <w:t>Internal Communication</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A49A7"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7058AA38" w:rsidR="00CA49A7" w:rsidRPr="00842155" w:rsidRDefault="00CA49A7" w:rsidP="00CA49A7">
            <w:pPr>
              <w:pStyle w:val="ObjectiveBullet"/>
              <w:numPr>
                <w:ilvl w:val="1"/>
                <w:numId w:val="8"/>
              </w:numPr>
              <w:tabs>
                <w:tab w:val="clear" w:pos="0"/>
              </w:tabs>
            </w:pPr>
            <w:r w:rsidRPr="00E13892">
              <w:t>Explain the importance of fostering effective internal communication in a school setting</w:t>
            </w:r>
            <w:r>
              <w:t>.</w:t>
            </w:r>
          </w:p>
        </w:tc>
        <w:tc>
          <w:tcPr>
            <w:tcW w:w="2880" w:type="dxa"/>
            <w:gridSpan w:val="2"/>
            <w:tcBorders>
              <w:left w:val="nil"/>
              <w:bottom w:val="nil"/>
            </w:tcBorders>
          </w:tcPr>
          <w:p w14:paraId="113FD135" w14:textId="148725CD" w:rsidR="00CA49A7" w:rsidRPr="00842155" w:rsidRDefault="00CA49A7" w:rsidP="00CA49A7">
            <w:pPr>
              <w:tabs>
                <w:tab w:val="left" w:pos="0"/>
                <w:tab w:val="left" w:pos="3720"/>
              </w:tabs>
              <w:outlineLvl w:val="0"/>
              <w:rPr>
                <w:rFonts w:cs="Arial"/>
                <w:szCs w:val="20"/>
              </w:rPr>
            </w:pPr>
            <w:r w:rsidRPr="007F28D1">
              <w:t>CLO1</w:t>
            </w:r>
          </w:p>
        </w:tc>
      </w:tr>
      <w:tr w:rsidR="00CA49A7"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10968EDE" w:rsidR="00CA49A7" w:rsidRPr="00842155" w:rsidRDefault="00CA49A7" w:rsidP="00CA49A7">
            <w:pPr>
              <w:pStyle w:val="ObjectiveBullet"/>
              <w:numPr>
                <w:ilvl w:val="1"/>
                <w:numId w:val="8"/>
              </w:numPr>
            </w:pPr>
            <w:r w:rsidRPr="007F28D1">
              <w:t>Determine how to effectively communicate with internal stakeholders.</w:t>
            </w:r>
          </w:p>
        </w:tc>
        <w:tc>
          <w:tcPr>
            <w:tcW w:w="2880" w:type="dxa"/>
            <w:gridSpan w:val="2"/>
            <w:tcBorders>
              <w:top w:val="nil"/>
              <w:left w:val="nil"/>
              <w:bottom w:val="single" w:sz="4" w:space="0" w:color="000000" w:themeColor="text1"/>
            </w:tcBorders>
          </w:tcPr>
          <w:p w14:paraId="260ACF91" w14:textId="7AF3970A" w:rsidR="00CA49A7" w:rsidRPr="00842155" w:rsidRDefault="00CA49A7" w:rsidP="00CA49A7">
            <w:pPr>
              <w:tabs>
                <w:tab w:val="left" w:pos="0"/>
                <w:tab w:val="left" w:pos="3720"/>
              </w:tabs>
              <w:outlineLvl w:val="0"/>
              <w:rPr>
                <w:rFonts w:cs="Arial"/>
                <w:szCs w:val="20"/>
              </w:rPr>
            </w:pPr>
            <w:r w:rsidRPr="0008532C">
              <w:t>CLO1</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A49A7" w:rsidRPr="00842155" w14:paraId="4BFB557E" w14:textId="77777777" w:rsidTr="000434DA">
        <w:tc>
          <w:tcPr>
            <w:tcW w:w="10170" w:type="dxa"/>
            <w:gridSpan w:val="2"/>
            <w:tcMar>
              <w:top w:w="115" w:type="dxa"/>
              <w:left w:w="115" w:type="dxa"/>
              <w:bottom w:w="115" w:type="dxa"/>
              <w:right w:w="115" w:type="dxa"/>
            </w:tcMar>
          </w:tcPr>
          <w:p w14:paraId="796F6650" w14:textId="51439386" w:rsidR="00CA49A7" w:rsidRPr="00842155" w:rsidRDefault="00CA49A7" w:rsidP="00CA49A7">
            <w:pPr>
              <w:pStyle w:val="AssignmentsLevel1"/>
            </w:pPr>
            <w:r w:rsidRPr="00A94B66">
              <w:rPr>
                <w:rFonts w:eastAsia="Arial"/>
                <w:b/>
                <w:bCs/>
              </w:rPr>
              <w:t>Read</w:t>
            </w:r>
            <w:r w:rsidRPr="00A94B66">
              <w:rPr>
                <w:rFonts w:eastAsia="Arial"/>
              </w:rPr>
              <w:t xml:space="preserve"> Ch. 6 &amp; 7 of </w:t>
            </w:r>
            <w:r w:rsidRPr="00A94B66">
              <w:rPr>
                <w:rFonts w:eastAsia="Arial"/>
                <w:i/>
                <w:iCs/>
              </w:rPr>
              <w:t>The School and Community Relations</w:t>
            </w:r>
            <w:r w:rsidRPr="00A94B66">
              <w:rPr>
                <w:rFonts w:eastAsia="Arial"/>
              </w:rPr>
              <w:t>.</w:t>
            </w:r>
          </w:p>
        </w:tc>
        <w:tc>
          <w:tcPr>
            <w:tcW w:w="1440" w:type="dxa"/>
          </w:tcPr>
          <w:p w14:paraId="41B511C9" w14:textId="3B28A0C3" w:rsidR="00CA49A7" w:rsidRPr="009F6FAF" w:rsidRDefault="00CA49A7" w:rsidP="00CA49A7">
            <w:pPr>
              <w:rPr>
                <w:rFonts w:cs="Arial"/>
                <w:szCs w:val="20"/>
              </w:rPr>
            </w:pPr>
            <w:r>
              <w:t>1.1, 1.2</w:t>
            </w:r>
          </w:p>
        </w:tc>
        <w:tc>
          <w:tcPr>
            <w:tcW w:w="1440" w:type="dxa"/>
          </w:tcPr>
          <w:p w14:paraId="5A781646" w14:textId="77777777" w:rsidR="00CA49A7" w:rsidRPr="009F6FAF" w:rsidRDefault="00CA49A7" w:rsidP="00CA49A7">
            <w:pPr>
              <w:rPr>
                <w:rFonts w:cs="Arial"/>
                <w:szCs w:val="20"/>
              </w:rPr>
            </w:pPr>
          </w:p>
        </w:tc>
      </w:tr>
      <w:tr w:rsidR="00CA49A7" w:rsidRPr="00842155" w14:paraId="5B6AB48F" w14:textId="77777777" w:rsidTr="000434DA">
        <w:tc>
          <w:tcPr>
            <w:tcW w:w="10170" w:type="dxa"/>
            <w:gridSpan w:val="2"/>
            <w:tcMar>
              <w:top w:w="115" w:type="dxa"/>
              <w:left w:w="115" w:type="dxa"/>
              <w:bottom w:w="115" w:type="dxa"/>
              <w:right w:w="115" w:type="dxa"/>
            </w:tcMar>
          </w:tcPr>
          <w:p w14:paraId="374B8923" w14:textId="1889DF67" w:rsidR="00CA49A7" w:rsidRPr="00C13C1E" w:rsidRDefault="00CA49A7" w:rsidP="00CA49A7">
            <w:r w:rsidRPr="00A94B66">
              <w:rPr>
                <w:rFonts w:eastAsia="Arial" w:cs="Arial"/>
                <w:b/>
                <w:bCs/>
                <w:szCs w:val="20"/>
              </w:rPr>
              <w:t xml:space="preserve">Communicating </w:t>
            </w:r>
            <w:r w:rsidR="002572C0">
              <w:rPr>
                <w:rFonts w:eastAsia="Arial" w:cs="Arial"/>
                <w:b/>
                <w:bCs/>
                <w:szCs w:val="20"/>
              </w:rPr>
              <w:t>W</w:t>
            </w:r>
            <w:r w:rsidRPr="00A94B66">
              <w:rPr>
                <w:rFonts w:eastAsia="Arial" w:cs="Arial"/>
                <w:b/>
                <w:bCs/>
                <w:szCs w:val="20"/>
              </w:rPr>
              <w:t>ith Teachers</w:t>
            </w:r>
          </w:p>
          <w:p w14:paraId="23D32FE5" w14:textId="7C4C34CD" w:rsidR="002572C0" w:rsidRDefault="002572C0" w:rsidP="00CA49A7">
            <w:pPr>
              <w:rPr>
                <w:rFonts w:eastAsia="Arial" w:cs="Arial"/>
                <w:b/>
                <w:bCs/>
                <w:szCs w:val="20"/>
              </w:rPr>
            </w:pPr>
          </w:p>
          <w:p w14:paraId="67D8D430" w14:textId="12929A21" w:rsidR="00CA49A7" w:rsidRPr="00C13C1E" w:rsidRDefault="00CA49A7" w:rsidP="00CA49A7">
            <w:r w:rsidRPr="00A94B66">
              <w:rPr>
                <w:rFonts w:eastAsia="Arial" w:cs="Arial"/>
                <w:b/>
                <w:bCs/>
                <w:szCs w:val="20"/>
              </w:rPr>
              <w:t>Watch</w:t>
            </w:r>
            <w:r w:rsidR="002572C0">
              <w:rPr>
                <w:rFonts w:eastAsia="Arial" w:cs="Arial"/>
                <w:b/>
                <w:bCs/>
                <w:szCs w:val="20"/>
              </w:rPr>
              <w:t xml:space="preserve"> </w:t>
            </w:r>
            <w:r w:rsidR="002572C0" w:rsidRPr="00D67DE8">
              <w:rPr>
                <w:rFonts w:eastAsia="Arial" w:cs="Arial"/>
                <w:bCs/>
                <w:szCs w:val="20"/>
              </w:rPr>
              <w:t>the</w:t>
            </w:r>
            <w:r w:rsidR="002572C0">
              <w:rPr>
                <w:rFonts w:eastAsia="Arial" w:cs="Arial"/>
                <w:bCs/>
                <w:szCs w:val="20"/>
              </w:rPr>
              <w:t xml:space="preserve"> </w:t>
            </w:r>
            <w:hyperlink r:id="rId27" w:history="1">
              <w:r w:rsidRPr="00B0483A">
                <w:rPr>
                  <w:rStyle w:val="Hyperlink"/>
                  <w:rFonts w:eastAsia="Arial" w:cs="Arial"/>
                  <w:szCs w:val="20"/>
                </w:rPr>
                <w:t>“</w:t>
              </w:r>
              <w:r w:rsidR="00B0483A" w:rsidRPr="00B0483A">
                <w:rPr>
                  <w:rStyle w:val="Hyperlink"/>
                  <w:rFonts w:eastAsia="Arial" w:cs="Arial"/>
                  <w:szCs w:val="20"/>
                </w:rPr>
                <w:t>Principals, Here’s How to Have Hard Conversations with Younger Teachers</w:t>
              </w:r>
              <w:r w:rsidRPr="00B0483A">
                <w:rPr>
                  <w:rStyle w:val="Hyperlink"/>
                  <w:rFonts w:eastAsia="Arial" w:cs="Arial"/>
                  <w:szCs w:val="20"/>
                </w:rPr>
                <w:t>”</w:t>
              </w:r>
            </w:hyperlink>
            <w:r w:rsidRPr="00A94B66">
              <w:rPr>
                <w:rFonts w:eastAsia="Arial" w:cs="Arial"/>
                <w:szCs w:val="20"/>
              </w:rPr>
              <w:t xml:space="preserve"> video [</w:t>
            </w:r>
            <w:r w:rsidR="00B0483A">
              <w:rPr>
                <w:rFonts w:eastAsia="Arial" w:cs="Arial"/>
                <w:szCs w:val="20"/>
              </w:rPr>
              <w:t>1</w:t>
            </w:r>
            <w:r w:rsidRPr="00A94B66">
              <w:rPr>
                <w:rFonts w:eastAsia="Arial" w:cs="Arial"/>
                <w:szCs w:val="20"/>
              </w:rPr>
              <w:t>:</w:t>
            </w:r>
            <w:r w:rsidR="00B0483A">
              <w:rPr>
                <w:rFonts w:eastAsia="Arial" w:cs="Arial"/>
                <w:szCs w:val="20"/>
              </w:rPr>
              <w:t>47</w:t>
            </w:r>
            <w:r w:rsidRPr="00A94B66">
              <w:rPr>
                <w:rFonts w:eastAsia="Arial" w:cs="Arial"/>
                <w:szCs w:val="20"/>
              </w:rPr>
              <w:t xml:space="preserve">] </w:t>
            </w:r>
            <w:r w:rsidR="00B0483A">
              <w:rPr>
                <w:rFonts w:eastAsia="Arial" w:cs="Arial"/>
                <w:szCs w:val="20"/>
              </w:rPr>
              <w:t xml:space="preserve">from LearningForward.org. </w:t>
            </w:r>
          </w:p>
          <w:p w14:paraId="323AF3DE" w14:textId="1D2FAEFE" w:rsidR="002572C0" w:rsidRDefault="002572C0" w:rsidP="00CA49A7">
            <w:pPr>
              <w:tabs>
                <w:tab w:val="left" w:pos="2329"/>
              </w:tabs>
              <w:rPr>
                <w:b/>
              </w:rPr>
            </w:pPr>
          </w:p>
          <w:p w14:paraId="09D99D36" w14:textId="1AAA6557" w:rsidR="00CA49A7" w:rsidRPr="4948C66D" w:rsidRDefault="00214958" w:rsidP="00CA49A7">
            <w:pPr>
              <w:tabs>
                <w:tab w:val="left" w:pos="2329"/>
              </w:tabs>
              <w:rPr>
                <w:rFonts w:eastAsia="Arial" w:cs="Arial"/>
                <w:b/>
                <w:bCs/>
              </w:rPr>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7C70DE94" w14:textId="58772D9F" w:rsidR="00CA49A7" w:rsidRPr="009F6FAF" w:rsidRDefault="00214958" w:rsidP="00CA49A7">
            <w:pPr>
              <w:rPr>
                <w:rFonts w:cs="Arial"/>
                <w:szCs w:val="20"/>
              </w:rPr>
            </w:pPr>
            <w:r>
              <w:t>2.1, 2.2</w:t>
            </w:r>
          </w:p>
        </w:tc>
        <w:tc>
          <w:tcPr>
            <w:tcW w:w="1440" w:type="dxa"/>
            <w:tcBorders>
              <w:bottom w:val="single" w:sz="4" w:space="0" w:color="000000" w:themeColor="text1"/>
            </w:tcBorders>
          </w:tcPr>
          <w:p w14:paraId="1117DC4A" w14:textId="4ABFCD16" w:rsidR="00CA49A7" w:rsidRPr="009F6FAF" w:rsidRDefault="004E5A9F" w:rsidP="00CA49A7">
            <w:pPr>
              <w:rPr>
                <w:rFonts w:cs="Arial"/>
                <w:szCs w:val="20"/>
              </w:rPr>
            </w:pPr>
            <w:r>
              <w:t>Lecture Activity</w:t>
            </w:r>
            <w:r w:rsidR="00CA49A7">
              <w:t xml:space="preserve"> = </w:t>
            </w:r>
            <w:r w:rsidR="00CA49A7" w:rsidRPr="0008532C">
              <w:rPr>
                <w:b/>
                <w:bCs/>
              </w:rPr>
              <w:t>1 hr</w:t>
            </w:r>
            <w:r>
              <w:rPr>
                <w:b/>
                <w:bCs/>
              </w:rPr>
              <w:t>.</w:t>
            </w:r>
          </w:p>
        </w:tc>
      </w:tr>
      <w:tr w:rsidR="00CA49A7" w:rsidRPr="00842155" w14:paraId="06BDAC73" w14:textId="77777777" w:rsidTr="000434DA">
        <w:tc>
          <w:tcPr>
            <w:tcW w:w="10170" w:type="dxa"/>
            <w:gridSpan w:val="2"/>
            <w:tcMar>
              <w:top w:w="115" w:type="dxa"/>
              <w:left w:w="115" w:type="dxa"/>
              <w:bottom w:w="115" w:type="dxa"/>
              <w:right w:w="115" w:type="dxa"/>
            </w:tcMar>
          </w:tcPr>
          <w:p w14:paraId="0E6AAE50" w14:textId="4959194B" w:rsidR="00CA49A7" w:rsidRDefault="00CA49A7" w:rsidP="00CA49A7">
            <w:r w:rsidRPr="00A94B66">
              <w:rPr>
                <w:rFonts w:eastAsia="Arial" w:cs="Arial"/>
                <w:b/>
                <w:bCs/>
                <w:szCs w:val="20"/>
              </w:rPr>
              <w:t>Internal Communication Readings</w:t>
            </w:r>
          </w:p>
          <w:p w14:paraId="5F41B13C" w14:textId="77777777" w:rsidR="002572C0" w:rsidRPr="002719E9" w:rsidRDefault="002572C0" w:rsidP="00CA49A7"/>
          <w:p w14:paraId="2DADF78C" w14:textId="7A2C35F9" w:rsidR="00CA49A7" w:rsidRDefault="00CA49A7" w:rsidP="00CA49A7">
            <w:r w:rsidRPr="00A94B66">
              <w:rPr>
                <w:rFonts w:eastAsia="Arial" w:cs="Arial"/>
                <w:b/>
                <w:bCs/>
                <w:szCs w:val="20"/>
              </w:rPr>
              <w:t xml:space="preserve">Read </w:t>
            </w:r>
            <w:r w:rsidRPr="00A94B66">
              <w:rPr>
                <w:rFonts w:eastAsia="Arial" w:cs="Arial"/>
                <w:szCs w:val="20"/>
              </w:rPr>
              <w:t>the following:</w:t>
            </w:r>
          </w:p>
          <w:p w14:paraId="0D24C604" w14:textId="77777777" w:rsidR="002572C0" w:rsidRPr="002719E9" w:rsidRDefault="002572C0" w:rsidP="00CA49A7"/>
          <w:p w14:paraId="05FE9074" w14:textId="094981AD" w:rsidR="00CA49A7" w:rsidRPr="002719E9" w:rsidRDefault="00FE2CF2" w:rsidP="00CA49A7">
            <w:pPr>
              <w:pStyle w:val="ListParagraph"/>
              <w:numPr>
                <w:ilvl w:val="0"/>
                <w:numId w:val="26"/>
              </w:numPr>
              <w:rPr>
                <w:rFonts w:eastAsia="Arial" w:cs="Arial"/>
              </w:rPr>
            </w:pPr>
            <w:hyperlink r:id="rId28" w:history="1">
              <w:r w:rsidR="00CA49A7" w:rsidRPr="00214958">
                <w:rPr>
                  <w:rStyle w:val="Hyperlink"/>
                  <w:rFonts w:eastAsia="Arial" w:cs="Arial"/>
                  <w:szCs w:val="20"/>
                </w:rPr>
                <w:t>“Top 3 Principles of Effective Internal Communication”</w:t>
              </w:r>
            </w:hyperlink>
            <w:r w:rsidR="00CA49A7" w:rsidRPr="00A94B66">
              <w:rPr>
                <w:rFonts w:eastAsia="Arial" w:cs="Arial"/>
                <w:szCs w:val="20"/>
              </w:rPr>
              <w:t xml:space="preserve"> </w:t>
            </w:r>
            <w:r w:rsidR="00214958">
              <w:rPr>
                <w:rFonts w:eastAsia="Arial" w:cs="Arial"/>
                <w:szCs w:val="20"/>
              </w:rPr>
              <w:t>from the Ving website</w:t>
            </w:r>
          </w:p>
          <w:p w14:paraId="11F85669" w14:textId="66391F48" w:rsidR="00CA49A7" w:rsidRPr="002719E9" w:rsidRDefault="00FE2CF2" w:rsidP="00CA49A7">
            <w:pPr>
              <w:pStyle w:val="ListParagraph"/>
              <w:numPr>
                <w:ilvl w:val="0"/>
                <w:numId w:val="26"/>
              </w:numPr>
              <w:rPr>
                <w:rFonts w:eastAsia="Arial" w:cs="Arial"/>
              </w:rPr>
            </w:pPr>
            <w:hyperlink r:id="rId29" w:history="1">
              <w:r w:rsidR="00CA49A7" w:rsidRPr="00214958">
                <w:rPr>
                  <w:rStyle w:val="Hyperlink"/>
                  <w:rFonts w:eastAsia="Arial" w:cs="Arial"/>
                  <w:szCs w:val="20"/>
                </w:rPr>
                <w:t>“Basics in Internal Organizational Communications”</w:t>
              </w:r>
            </w:hyperlink>
            <w:r w:rsidR="00CA49A7" w:rsidRPr="00A94B66">
              <w:rPr>
                <w:rFonts w:eastAsia="Arial" w:cs="Arial"/>
                <w:szCs w:val="20"/>
              </w:rPr>
              <w:t xml:space="preserve"> </w:t>
            </w:r>
            <w:r w:rsidR="00214958">
              <w:rPr>
                <w:rFonts w:eastAsia="Arial" w:cs="Arial"/>
                <w:szCs w:val="20"/>
              </w:rPr>
              <w:t>from</w:t>
            </w:r>
            <w:r w:rsidR="00CA49A7" w:rsidRPr="00A94B66">
              <w:rPr>
                <w:rFonts w:eastAsia="Arial" w:cs="Arial"/>
                <w:szCs w:val="20"/>
              </w:rPr>
              <w:t xml:space="preserve"> the Free Management Library</w:t>
            </w:r>
          </w:p>
          <w:p w14:paraId="7F17AA52" w14:textId="22142301" w:rsidR="00CA49A7" w:rsidRPr="002719E9" w:rsidRDefault="002572C0" w:rsidP="00CA49A7">
            <w:pPr>
              <w:pStyle w:val="ListParagraph"/>
              <w:numPr>
                <w:ilvl w:val="0"/>
                <w:numId w:val="26"/>
              </w:numPr>
              <w:rPr>
                <w:rFonts w:eastAsia="Arial" w:cs="Arial"/>
              </w:rPr>
            </w:pPr>
            <w:r>
              <w:rPr>
                <w:rFonts w:eastAsia="Arial" w:cs="Arial"/>
                <w:szCs w:val="20"/>
              </w:rPr>
              <w:t>“</w:t>
            </w:r>
            <w:r w:rsidR="00CA49A7" w:rsidRPr="00A94B66">
              <w:rPr>
                <w:rFonts w:eastAsia="Arial" w:cs="Arial"/>
                <w:szCs w:val="20"/>
              </w:rPr>
              <w:t>Internal Communication: It’s Not Rocket Science</w:t>
            </w:r>
            <w:r>
              <w:rPr>
                <w:rFonts w:eastAsia="Arial" w:cs="Arial"/>
                <w:szCs w:val="20"/>
              </w:rPr>
              <w:t>”</w:t>
            </w:r>
            <w:r w:rsidR="00214958">
              <w:rPr>
                <w:rFonts w:eastAsia="Arial" w:cs="Arial"/>
                <w:szCs w:val="20"/>
              </w:rPr>
              <w:t xml:space="preserve"> </w:t>
            </w:r>
          </w:p>
          <w:p w14:paraId="1404D629" w14:textId="0D1F8899" w:rsidR="002572C0" w:rsidRDefault="002572C0" w:rsidP="00CA49A7">
            <w:pPr>
              <w:pStyle w:val="AssignmentsLevel1"/>
              <w:rPr>
                <w:b/>
              </w:rPr>
            </w:pPr>
          </w:p>
          <w:p w14:paraId="3A77BE8F" w14:textId="189895C6" w:rsidR="00CA49A7" w:rsidRPr="00842155" w:rsidRDefault="00214958" w:rsidP="00CA49A7">
            <w:pPr>
              <w:pStyle w:val="AssignmentsLevel1"/>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1ED63524" w14:textId="2E9AF75F" w:rsidR="00CA49A7" w:rsidRPr="009F6FAF" w:rsidRDefault="00214958" w:rsidP="00CA49A7">
            <w:pPr>
              <w:rPr>
                <w:rFonts w:cs="Arial"/>
                <w:szCs w:val="20"/>
              </w:rPr>
            </w:pPr>
            <w:r>
              <w:t>2.1, 2.2</w:t>
            </w:r>
          </w:p>
        </w:tc>
        <w:tc>
          <w:tcPr>
            <w:tcW w:w="1440" w:type="dxa"/>
            <w:tcBorders>
              <w:bottom w:val="single" w:sz="4" w:space="0" w:color="000000" w:themeColor="text1"/>
            </w:tcBorders>
          </w:tcPr>
          <w:p w14:paraId="1AC15A9B" w14:textId="69F10678" w:rsidR="00CA49A7" w:rsidRPr="009F6FAF" w:rsidRDefault="004E5A9F" w:rsidP="00CA49A7">
            <w:pPr>
              <w:rPr>
                <w:rFonts w:cs="Arial"/>
                <w:szCs w:val="20"/>
              </w:rPr>
            </w:pPr>
            <w:r>
              <w:t>Lecture Activity</w:t>
            </w:r>
            <w:r w:rsidR="00CA49A7">
              <w:t xml:space="preserve"> = </w:t>
            </w:r>
            <w:r w:rsidR="00CA49A7" w:rsidRPr="0008532C">
              <w:rPr>
                <w:b/>
                <w:bCs/>
              </w:rPr>
              <w:t>1 h</w:t>
            </w:r>
            <w:r>
              <w:rPr>
                <w:b/>
                <w:bCs/>
              </w:rPr>
              <w:t>r.</w:t>
            </w: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214958" w:rsidRPr="00103FC5" w14:paraId="4D2F51A4" w14:textId="77777777" w:rsidTr="00753184">
        <w:tc>
          <w:tcPr>
            <w:tcW w:w="10170" w:type="dxa"/>
            <w:gridSpan w:val="2"/>
            <w:tcMar>
              <w:top w:w="115" w:type="dxa"/>
              <w:left w:w="115" w:type="dxa"/>
              <w:bottom w:w="115" w:type="dxa"/>
              <w:right w:w="115" w:type="dxa"/>
            </w:tcMar>
          </w:tcPr>
          <w:p w14:paraId="134F16D2" w14:textId="77777777" w:rsidR="00214958" w:rsidRPr="00A94B66" w:rsidRDefault="00214958" w:rsidP="00214958">
            <w:pPr>
              <w:tabs>
                <w:tab w:val="left" w:pos="2329"/>
              </w:tabs>
              <w:rPr>
                <w:rFonts w:eastAsia="Arial" w:cs="Arial"/>
                <w:b/>
                <w:bCs/>
              </w:rPr>
            </w:pPr>
            <w:r>
              <w:rPr>
                <w:b/>
                <w:bCs/>
              </w:rPr>
              <w:t xml:space="preserve">Discussion: </w:t>
            </w:r>
            <w:r w:rsidRPr="0008532C">
              <w:rPr>
                <w:b/>
                <w:bCs/>
              </w:rPr>
              <w:t>Effective Intern</w:t>
            </w:r>
            <w:r w:rsidRPr="007F28D1">
              <w:rPr>
                <w:b/>
                <w:bCs/>
              </w:rPr>
              <w:t>al Communication</w:t>
            </w:r>
          </w:p>
          <w:p w14:paraId="5C2B1F80" w14:textId="77777777" w:rsidR="00214958" w:rsidRDefault="00214958" w:rsidP="00214958">
            <w:pPr>
              <w:tabs>
                <w:tab w:val="left" w:pos="2329"/>
              </w:tabs>
              <w:rPr>
                <w:rFonts w:cs="Arial"/>
                <w:b/>
                <w:szCs w:val="20"/>
              </w:rPr>
            </w:pPr>
          </w:p>
          <w:p w14:paraId="7D644797" w14:textId="0DC801DE" w:rsidR="00214958" w:rsidRPr="00A94B66" w:rsidRDefault="006A30AC" w:rsidP="00214958">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w:t>
            </w:r>
            <w:r w:rsidR="002572C0">
              <w:rPr>
                <w:rFonts w:eastAsia="Arial" w:cs="Arial"/>
                <w:bCs/>
              </w:rPr>
              <w:t>s</w:t>
            </w:r>
            <w:r w:rsidRPr="00A1500B">
              <w:rPr>
                <w:rFonts w:eastAsia="Arial" w:cs="Arial"/>
                <w:bCs/>
              </w:rPr>
              <w:t xml:space="preserve"> by Thursday 11:59 p.m. (EST). Provide specific examples to support your answers</w:t>
            </w:r>
            <w:r w:rsidR="004E5CBA">
              <w:rPr>
                <w:rFonts w:eastAsia="Arial" w:cs="Arial"/>
                <w:bCs/>
              </w:rPr>
              <w:t>.</w:t>
            </w:r>
          </w:p>
          <w:p w14:paraId="0B1B60BF" w14:textId="77777777" w:rsidR="00214958" w:rsidRDefault="00214958" w:rsidP="00214958">
            <w:pPr>
              <w:tabs>
                <w:tab w:val="left" w:pos="2329"/>
              </w:tabs>
              <w:rPr>
                <w:rFonts w:cs="Arial"/>
                <w:b/>
                <w:szCs w:val="20"/>
              </w:rPr>
            </w:pPr>
          </w:p>
          <w:p w14:paraId="345B40A6" w14:textId="77777777" w:rsidR="00214958" w:rsidRDefault="00214958" w:rsidP="00214958">
            <w:pPr>
              <w:pStyle w:val="AssignmentsLevel2"/>
            </w:pPr>
            <w:r>
              <w:lastRenderedPageBreak/>
              <w:t>Why is it important to foster effective communication with internal stakeholders?</w:t>
            </w:r>
          </w:p>
          <w:p w14:paraId="2BCC022A" w14:textId="77777777" w:rsidR="00214958" w:rsidRDefault="00214958" w:rsidP="00214958">
            <w:pPr>
              <w:pStyle w:val="AssignmentsLevel2"/>
            </w:pPr>
            <w:r w:rsidRPr="00BE7E73">
              <w:t>Which</w:t>
            </w:r>
            <w:r w:rsidRPr="0008532C">
              <w:rPr>
                <w:b/>
                <w:bCs/>
              </w:rPr>
              <w:t xml:space="preserve"> </w:t>
            </w:r>
            <w:r w:rsidRPr="00A94B66">
              <w:t xml:space="preserve">internal </w:t>
            </w:r>
            <w:r>
              <w:t>groups within a school community are critical for principals and school administrators to maintain communication with? Why?</w:t>
            </w:r>
          </w:p>
          <w:p w14:paraId="4C7BC146" w14:textId="77777777" w:rsidR="00214958" w:rsidRDefault="00214958" w:rsidP="00214958">
            <w:pPr>
              <w:pStyle w:val="AssignmentsLevel1"/>
            </w:pPr>
          </w:p>
          <w:p w14:paraId="0D79C861" w14:textId="3102F2D8" w:rsidR="00214958" w:rsidRPr="00103FC5" w:rsidRDefault="00214958" w:rsidP="00214958">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1408ECE2" w14:textId="55FA8C05" w:rsidR="00214958" w:rsidRPr="00103FC5" w:rsidRDefault="00214958" w:rsidP="00214958">
            <w:pPr>
              <w:tabs>
                <w:tab w:val="left" w:pos="2329"/>
              </w:tabs>
              <w:rPr>
                <w:rFonts w:cs="Arial"/>
                <w:szCs w:val="20"/>
              </w:rPr>
            </w:pPr>
            <w:r w:rsidRPr="0008532C">
              <w:lastRenderedPageBreak/>
              <w:t>2.1, 2.2</w:t>
            </w:r>
          </w:p>
        </w:tc>
        <w:tc>
          <w:tcPr>
            <w:tcW w:w="1440" w:type="dxa"/>
          </w:tcPr>
          <w:p w14:paraId="3574640F" w14:textId="6BB59AD1" w:rsidR="00214958" w:rsidRPr="00103FC5" w:rsidRDefault="00214958" w:rsidP="00214958">
            <w:pPr>
              <w:tabs>
                <w:tab w:val="left" w:pos="2329"/>
              </w:tabs>
              <w:rPr>
                <w:rFonts w:eastAsia="Arial" w:cs="Arial"/>
              </w:rPr>
            </w:pPr>
            <w:r w:rsidRPr="006F6835">
              <w:t>Discussion</w:t>
            </w:r>
            <w:r>
              <w:t>:</w:t>
            </w:r>
            <w:r w:rsidRPr="006F6835">
              <w:t xml:space="preserve"> one post and </w:t>
            </w:r>
            <w:r>
              <w:t>replies</w:t>
            </w:r>
            <w:r w:rsidRPr="006F6835">
              <w:t xml:space="preserve"> to three other posts = </w:t>
            </w:r>
            <w:r w:rsidR="004E5A9F">
              <w:rPr>
                <w:b/>
                <w:bCs/>
              </w:rPr>
              <w:t>1 h</w:t>
            </w:r>
            <w:r w:rsidRPr="0008532C">
              <w:rPr>
                <w:b/>
                <w:bCs/>
              </w:rPr>
              <w:t>r</w:t>
            </w:r>
            <w:r w:rsidR="004E5A9F">
              <w:rPr>
                <w:b/>
                <w:bCs/>
              </w:rPr>
              <w:t>.</w:t>
            </w:r>
          </w:p>
        </w:tc>
      </w:tr>
      <w:tr w:rsidR="00214958" w:rsidRPr="00132272" w14:paraId="53D5A631" w14:textId="77777777" w:rsidTr="00BE54C1">
        <w:tc>
          <w:tcPr>
            <w:tcW w:w="10170" w:type="dxa"/>
            <w:gridSpan w:val="2"/>
            <w:tcMar>
              <w:top w:w="115" w:type="dxa"/>
              <w:left w:w="115" w:type="dxa"/>
              <w:bottom w:w="115" w:type="dxa"/>
              <w:right w:w="115" w:type="dxa"/>
            </w:tcMar>
          </w:tcPr>
          <w:p w14:paraId="42EA6437" w14:textId="00CCECA8" w:rsidR="00214958" w:rsidRPr="00A94B66" w:rsidRDefault="002A0356" w:rsidP="00214958">
            <w:pPr>
              <w:tabs>
                <w:tab w:val="left" w:pos="2329"/>
              </w:tabs>
              <w:rPr>
                <w:rFonts w:eastAsia="Arial" w:cs="Arial"/>
                <w:b/>
                <w:bCs/>
              </w:rPr>
            </w:pPr>
            <w:r>
              <w:rPr>
                <w:b/>
                <w:bCs/>
              </w:rPr>
              <w:t xml:space="preserve">Website </w:t>
            </w:r>
            <w:r w:rsidR="00214958">
              <w:rPr>
                <w:b/>
                <w:bCs/>
              </w:rPr>
              <w:t xml:space="preserve">Discussion: </w:t>
            </w:r>
            <w:r w:rsidR="00214958" w:rsidRPr="0008532C">
              <w:rPr>
                <w:b/>
                <w:bCs/>
              </w:rPr>
              <w:t xml:space="preserve">Internal Stakeholder </w:t>
            </w:r>
            <w:r w:rsidR="00214958" w:rsidRPr="007F28D1">
              <w:rPr>
                <w:b/>
                <w:bCs/>
              </w:rPr>
              <w:t>Communication</w:t>
            </w:r>
          </w:p>
          <w:p w14:paraId="35135A10" w14:textId="77777777" w:rsidR="00214958" w:rsidRDefault="00214958" w:rsidP="00214958">
            <w:pPr>
              <w:tabs>
                <w:tab w:val="left" w:pos="2329"/>
              </w:tabs>
              <w:rPr>
                <w:rFonts w:cs="Arial"/>
                <w:b/>
                <w:szCs w:val="20"/>
              </w:rPr>
            </w:pPr>
          </w:p>
          <w:p w14:paraId="4272E79C" w14:textId="602EEBC0" w:rsidR="00214958" w:rsidRPr="00A94B66" w:rsidRDefault="00214958" w:rsidP="00214958">
            <w:pPr>
              <w:tabs>
                <w:tab w:val="left" w:pos="2329"/>
              </w:tabs>
              <w:rPr>
                <w:rFonts w:eastAsia="Arial" w:cs="Arial"/>
              </w:rPr>
            </w:pPr>
            <w:r w:rsidRPr="0008532C">
              <w:rPr>
                <w:b/>
                <w:bCs/>
              </w:rPr>
              <w:t xml:space="preserve">Imagine </w:t>
            </w:r>
            <w:r w:rsidRPr="0008532C">
              <w:t>the school year is beginning</w:t>
            </w:r>
            <w:r w:rsidRPr="007F28D1">
              <w:t xml:space="preserve"> at the school you currently work or would like to work. You want to welcome each of the various internal stakeholder groups. </w:t>
            </w:r>
          </w:p>
          <w:p w14:paraId="4D2C36AB" w14:textId="77777777" w:rsidR="00214958" w:rsidRDefault="00214958" w:rsidP="00214958">
            <w:pPr>
              <w:tabs>
                <w:tab w:val="left" w:pos="2329"/>
              </w:tabs>
              <w:rPr>
                <w:rFonts w:cs="Arial"/>
                <w:b/>
                <w:szCs w:val="20"/>
              </w:rPr>
            </w:pPr>
          </w:p>
          <w:p w14:paraId="57950D97" w14:textId="116AC60D" w:rsidR="00214958" w:rsidRDefault="00214958" w:rsidP="00D67DE8">
            <w:pPr>
              <w:pStyle w:val="AssignmentsLevel2"/>
              <w:numPr>
                <w:ilvl w:val="0"/>
                <w:numId w:val="0"/>
              </w:numPr>
              <w:ind w:left="360" w:hanging="360"/>
            </w:pPr>
            <w:r w:rsidRPr="0008532C">
              <w:rPr>
                <w:b/>
                <w:bCs/>
              </w:rPr>
              <w:t>Draft</w:t>
            </w:r>
            <w:r w:rsidRPr="0008532C">
              <w:t xml:space="preserve"> a </w:t>
            </w:r>
            <w:r w:rsidRPr="007F28D1">
              <w:t>Welcome Back communication for</w:t>
            </w:r>
            <w:r w:rsidRPr="005047A4">
              <w:t xml:space="preserve"> the following group</w:t>
            </w:r>
            <w:r w:rsidR="002572C0">
              <w:t>: t</w:t>
            </w:r>
            <w:r>
              <w:t>eachers/</w:t>
            </w:r>
            <w:r w:rsidR="002572C0">
              <w:t>s</w:t>
            </w:r>
            <w:r>
              <w:t>taff e</w:t>
            </w:r>
            <w:r w:rsidR="002572C0">
              <w:t>-</w:t>
            </w:r>
            <w:r>
              <w:t>mail communication</w:t>
            </w:r>
            <w:r w:rsidR="002572C0">
              <w:t>.</w:t>
            </w:r>
          </w:p>
          <w:p w14:paraId="0C374B27" w14:textId="77777777" w:rsidR="00214958" w:rsidRDefault="00214958" w:rsidP="00214958">
            <w:pPr>
              <w:pStyle w:val="AssignmentsLevel2"/>
              <w:numPr>
                <w:ilvl w:val="0"/>
                <w:numId w:val="0"/>
              </w:numPr>
              <w:ind w:left="360"/>
            </w:pPr>
          </w:p>
          <w:p w14:paraId="404ABCDB" w14:textId="483C9BD7" w:rsidR="00214958" w:rsidRPr="001C1DD2" w:rsidRDefault="00214958" w:rsidP="00214958">
            <w:pPr>
              <w:tabs>
                <w:tab w:val="left" w:pos="2329"/>
              </w:tabs>
              <w:rPr>
                <w:rFonts w:eastAsia="Arial" w:cs="Arial"/>
              </w:rPr>
            </w:pPr>
            <w:r w:rsidRPr="00A94B66">
              <w:rPr>
                <w:i/>
              </w:rPr>
              <w:t>Note</w:t>
            </w:r>
            <w:r w:rsidR="002572C0">
              <w:rPr>
                <w:i/>
              </w:rPr>
              <w:t>:</w:t>
            </w:r>
            <w:r>
              <w:t xml:space="preserve"> </w:t>
            </w:r>
            <w:r w:rsidRPr="001C1DD2">
              <w:t xml:space="preserve">This communication </w:t>
            </w:r>
            <w:r>
              <w:t>is</w:t>
            </w:r>
            <w:r w:rsidRPr="001C1DD2">
              <w:t xml:space="preserve"> an e</w:t>
            </w:r>
            <w:r w:rsidR="002572C0">
              <w:t>-</w:t>
            </w:r>
            <w:r w:rsidRPr="001C1DD2">
              <w:t>mail sen</w:t>
            </w:r>
            <w:r>
              <w:t>t</w:t>
            </w:r>
            <w:r w:rsidRPr="001C1DD2">
              <w:t xml:space="preserve"> out to the staff right before they report back to start the school year.</w:t>
            </w:r>
          </w:p>
          <w:p w14:paraId="0E3C056A" w14:textId="77777777" w:rsidR="00214958" w:rsidRDefault="00214958" w:rsidP="00214958">
            <w:pPr>
              <w:tabs>
                <w:tab w:val="left" w:pos="2329"/>
              </w:tabs>
              <w:rPr>
                <w:rFonts w:cs="Arial"/>
                <w:szCs w:val="20"/>
              </w:rPr>
            </w:pPr>
          </w:p>
          <w:p w14:paraId="2FA85D8B" w14:textId="77777777" w:rsidR="00214958" w:rsidRPr="00A94B66" w:rsidRDefault="00214958" w:rsidP="00214958">
            <w:pPr>
              <w:tabs>
                <w:tab w:val="left" w:pos="2329"/>
              </w:tabs>
              <w:rPr>
                <w:rFonts w:eastAsia="Arial" w:cs="Arial"/>
              </w:rPr>
            </w:pPr>
            <w:r w:rsidRPr="0008532C">
              <w:rPr>
                <w:b/>
                <w:bCs/>
              </w:rPr>
              <w:t xml:space="preserve">Include </w:t>
            </w:r>
            <w:r w:rsidRPr="0008532C">
              <w:t>the following in</w:t>
            </w:r>
            <w:r w:rsidRPr="007F28D1">
              <w:t xml:space="preserve"> the </w:t>
            </w:r>
            <w:r w:rsidRPr="005047A4">
              <w:t>commu</w:t>
            </w:r>
            <w:r w:rsidRPr="007F28D1">
              <w:t>nication:</w:t>
            </w:r>
          </w:p>
          <w:p w14:paraId="69197383" w14:textId="77777777" w:rsidR="00214958" w:rsidRDefault="00214958" w:rsidP="00214958">
            <w:pPr>
              <w:tabs>
                <w:tab w:val="left" w:pos="2329"/>
              </w:tabs>
              <w:rPr>
                <w:rFonts w:cs="Arial"/>
                <w:szCs w:val="20"/>
              </w:rPr>
            </w:pPr>
          </w:p>
          <w:p w14:paraId="10715683" w14:textId="77777777" w:rsidR="00214958" w:rsidRDefault="00214958" w:rsidP="00214958">
            <w:pPr>
              <w:pStyle w:val="AssignmentsLevel2"/>
            </w:pPr>
            <w:r>
              <w:t>2 to 4 goals and/or expectations you have for the new school year</w:t>
            </w:r>
          </w:p>
          <w:p w14:paraId="6710A4F9" w14:textId="6D94ED47" w:rsidR="00214958" w:rsidRDefault="00214958" w:rsidP="00214958">
            <w:pPr>
              <w:pStyle w:val="AssignmentsLevel2"/>
            </w:pPr>
            <w:r>
              <w:t>Announcement of back-to-school night, professional development days, and other beginning</w:t>
            </w:r>
            <w:r w:rsidR="002572C0">
              <w:t>-</w:t>
            </w:r>
            <w:r>
              <w:t>of</w:t>
            </w:r>
            <w:r w:rsidR="002572C0">
              <w:t>-</w:t>
            </w:r>
            <w:r>
              <w:t>school</w:t>
            </w:r>
            <w:r w:rsidR="004E5CBA">
              <w:t>-</w:t>
            </w:r>
            <w:r>
              <w:t>year events important for the faculty</w:t>
            </w:r>
          </w:p>
          <w:p w14:paraId="0495C5F1" w14:textId="77777777" w:rsidR="00214958" w:rsidRDefault="00214958" w:rsidP="00214958">
            <w:pPr>
              <w:pStyle w:val="AssignmentsLevel2"/>
            </w:pPr>
            <w:r>
              <w:t>Any other information you think would be critical to communicate to your staff at this point in the school year</w:t>
            </w:r>
          </w:p>
          <w:p w14:paraId="00D76E18" w14:textId="77777777" w:rsidR="00214958" w:rsidRDefault="00214958" w:rsidP="00214958">
            <w:pPr>
              <w:pStyle w:val="AssignmentsLevel1"/>
            </w:pPr>
          </w:p>
          <w:p w14:paraId="63A74364" w14:textId="055FA0FA" w:rsidR="00214958" w:rsidRDefault="005320A2" w:rsidP="00214958">
            <w:pPr>
              <w:pStyle w:val="AssignmentsLevel1"/>
            </w:pPr>
            <w:r>
              <w:rPr>
                <w:b/>
                <w:bCs/>
              </w:rPr>
              <w:t>Include</w:t>
            </w:r>
            <w:r w:rsidR="00214958">
              <w:t xml:space="preserve"> the </w:t>
            </w:r>
            <w:r w:rsidR="000900A0">
              <w:t>welcome message</w:t>
            </w:r>
            <w:r w:rsidR="00214958">
              <w:t xml:space="preserve"> </w:t>
            </w:r>
            <w:r w:rsidR="004E5CBA">
              <w:t xml:space="preserve">in </w:t>
            </w:r>
            <w:r w:rsidR="00214958">
              <w:t xml:space="preserve">the appropriate section of the website you created in </w:t>
            </w:r>
            <w:r w:rsidR="00214958" w:rsidRPr="00A94B66">
              <w:rPr>
                <w:b/>
              </w:rPr>
              <w:t>Week 1</w:t>
            </w:r>
            <w:r w:rsidR="00214958">
              <w:t xml:space="preserve">. </w:t>
            </w:r>
          </w:p>
          <w:p w14:paraId="22D147C5" w14:textId="77777777" w:rsidR="00214958" w:rsidRDefault="00214958" w:rsidP="00214958">
            <w:pPr>
              <w:pStyle w:val="AssignmentsLevel1"/>
            </w:pPr>
          </w:p>
          <w:p w14:paraId="51BB19D8" w14:textId="764FCCE4" w:rsidR="00214958" w:rsidRDefault="005320A2" w:rsidP="00214958">
            <w:pPr>
              <w:pStyle w:val="AssignmentsLevel1"/>
            </w:pPr>
            <w:r>
              <w:rPr>
                <w:b/>
                <w:bCs/>
              </w:rPr>
              <w:t>Post</w:t>
            </w:r>
            <w:r w:rsidR="00214958">
              <w:t xml:space="preserve"> a link </w:t>
            </w:r>
            <w:r w:rsidR="000900A0">
              <w:t>of</w:t>
            </w:r>
            <w:r w:rsidR="00214958">
              <w:t xml:space="preserve"> the </w:t>
            </w:r>
            <w:r w:rsidR="000900A0">
              <w:t>welcome message on</w:t>
            </w:r>
            <w:r w:rsidR="00214958">
              <w:t xml:space="preserve"> your website to the discussion forum by </w:t>
            </w:r>
            <w:r w:rsidR="00214958" w:rsidRPr="00A94B66">
              <w:rPr>
                <w:b/>
              </w:rPr>
              <w:t>Friday</w:t>
            </w:r>
            <w:r w:rsidR="006A30AC">
              <w:t xml:space="preserve"> 11:59 p.m. (EST). </w:t>
            </w:r>
          </w:p>
          <w:p w14:paraId="11DB660A" w14:textId="77777777" w:rsidR="00214958" w:rsidRDefault="00214958" w:rsidP="00214958">
            <w:pPr>
              <w:pStyle w:val="AssignmentsLevel1"/>
            </w:pPr>
          </w:p>
          <w:p w14:paraId="2E0716E7" w14:textId="498E7785" w:rsidR="00214958" w:rsidRPr="00132272" w:rsidRDefault="00214958" w:rsidP="00214958">
            <w:pPr>
              <w:pStyle w:val="AssignmentsLevel1"/>
              <w:rPr>
                <w:strike/>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610654DD" w14:textId="592B121F" w:rsidR="00214958" w:rsidRPr="00132272" w:rsidRDefault="00214958" w:rsidP="00214958">
            <w:pPr>
              <w:tabs>
                <w:tab w:val="left" w:pos="2329"/>
              </w:tabs>
              <w:rPr>
                <w:rFonts w:cs="Arial"/>
                <w:strike/>
                <w:szCs w:val="20"/>
              </w:rPr>
            </w:pPr>
            <w:r>
              <w:t>2.1, 2.2</w:t>
            </w:r>
          </w:p>
        </w:tc>
        <w:tc>
          <w:tcPr>
            <w:tcW w:w="1440" w:type="dxa"/>
          </w:tcPr>
          <w:p w14:paraId="4AF27DEC" w14:textId="22E2686F" w:rsidR="00214958" w:rsidRPr="00132272" w:rsidRDefault="004E5A9F" w:rsidP="00214958">
            <w:pPr>
              <w:tabs>
                <w:tab w:val="left" w:pos="2329"/>
              </w:tabs>
              <w:rPr>
                <w:rFonts w:cs="Arial"/>
                <w:strike/>
                <w:szCs w:val="20"/>
              </w:rPr>
            </w:pPr>
            <w:r>
              <w:t>Website Discussion</w:t>
            </w:r>
            <w:r w:rsidR="00214958">
              <w:t xml:space="preserve"> = </w:t>
            </w:r>
            <w:r>
              <w:rPr>
                <w:b/>
                <w:bCs/>
              </w:rPr>
              <w:t>2</w:t>
            </w:r>
            <w:r w:rsidR="00214958" w:rsidRPr="0008532C">
              <w:rPr>
                <w:b/>
                <w:bCs/>
              </w:rPr>
              <w:t xml:space="preserve"> hrs</w:t>
            </w:r>
            <w:r>
              <w:rPr>
                <w:b/>
                <w:bCs/>
              </w:rPr>
              <w:t>.</w:t>
            </w:r>
          </w:p>
        </w:tc>
      </w:tr>
      <w:tr w:rsidR="00214958" w:rsidRPr="007F339F" w14:paraId="3848F996" w14:textId="77777777" w:rsidTr="009A4BC1">
        <w:tc>
          <w:tcPr>
            <w:tcW w:w="10170" w:type="dxa"/>
            <w:gridSpan w:val="2"/>
            <w:tcMar>
              <w:top w:w="115" w:type="dxa"/>
              <w:left w:w="115" w:type="dxa"/>
              <w:bottom w:w="115" w:type="dxa"/>
              <w:right w:w="115" w:type="dxa"/>
            </w:tcMar>
          </w:tcPr>
          <w:p w14:paraId="60ACCA44" w14:textId="652C8F3C" w:rsidR="00214958" w:rsidRPr="007410C1" w:rsidRDefault="00214958" w:rsidP="00214958">
            <w:pPr>
              <w:rPr>
                <w:rFonts w:eastAsia="Arial" w:cs="Arial"/>
                <w:b/>
                <w:bCs/>
                <w:szCs w:val="20"/>
              </w:rPr>
            </w:pPr>
            <w:r w:rsidRPr="007410C1">
              <w:rPr>
                <w:rFonts w:eastAsia="Arial" w:cs="Arial"/>
                <w:b/>
                <w:bCs/>
                <w:szCs w:val="20"/>
              </w:rPr>
              <w:t>Reflective Journal: Internal Relationships</w:t>
            </w:r>
          </w:p>
          <w:p w14:paraId="0E7DCE84" w14:textId="77777777" w:rsidR="00214958" w:rsidRPr="00611058" w:rsidRDefault="00214958" w:rsidP="00214958"/>
          <w:p w14:paraId="0B684465" w14:textId="77777777" w:rsidR="00214958" w:rsidRDefault="00214958" w:rsidP="00214958">
            <w:pPr>
              <w:rPr>
                <w:rFonts w:eastAsia="Arial" w:cs="Arial"/>
                <w:szCs w:val="20"/>
              </w:rPr>
            </w:pPr>
            <w:r w:rsidRPr="001C1DD2">
              <w:rPr>
                <w:rFonts w:eastAsia="Arial" w:cs="Arial"/>
                <w:b/>
                <w:bCs/>
                <w:szCs w:val="20"/>
              </w:rPr>
              <w:t xml:space="preserve">Write </w:t>
            </w:r>
            <w:r w:rsidRPr="001C1DD2">
              <w:rPr>
                <w:rFonts w:eastAsia="Arial" w:cs="Arial"/>
                <w:szCs w:val="20"/>
              </w:rPr>
              <w:t>a 700- to 1,050-word journal entry</w:t>
            </w:r>
            <w:r>
              <w:rPr>
                <w:rFonts w:eastAsia="Arial" w:cs="Arial"/>
                <w:szCs w:val="20"/>
              </w:rPr>
              <w:t xml:space="preserve"> in which you evaluate the following:</w:t>
            </w:r>
          </w:p>
          <w:p w14:paraId="3A149123" w14:textId="77777777" w:rsidR="00214958" w:rsidRPr="007410C1" w:rsidRDefault="00214958" w:rsidP="00214958">
            <w:pPr>
              <w:rPr>
                <w:rFonts w:eastAsia="Arial" w:cs="Arial"/>
                <w:b/>
                <w:bCs/>
              </w:rPr>
            </w:pPr>
          </w:p>
          <w:p w14:paraId="4210B944" w14:textId="40AF44C0" w:rsidR="00214958" w:rsidRPr="00611058" w:rsidRDefault="00214958" w:rsidP="00214958">
            <w:pPr>
              <w:pStyle w:val="AssignmentsLevel2"/>
            </w:pPr>
            <w:r w:rsidRPr="6DDA65CF">
              <w:t>Ch</w:t>
            </w:r>
            <w:r>
              <w:t>.</w:t>
            </w:r>
            <w:r w:rsidRPr="6DDA65CF">
              <w:t xml:space="preserve"> 6 highlights the importance of relat</w:t>
            </w:r>
            <w:r w:rsidRPr="5841F52E">
              <w:t xml:space="preserve">ionships staff members have with administration, each other, and with students. </w:t>
            </w:r>
            <w:r w:rsidR="003E175E">
              <w:t xml:space="preserve">What </w:t>
            </w:r>
            <w:r w:rsidR="004E5CBA">
              <w:t>are</w:t>
            </w:r>
            <w:r w:rsidRPr="5841F52E">
              <w:t xml:space="preserve"> the dynamics of these relationships within your current school setting</w:t>
            </w:r>
            <w:r w:rsidR="003E175E">
              <w:t>?</w:t>
            </w:r>
          </w:p>
          <w:p w14:paraId="16A03F78" w14:textId="77777777" w:rsidR="00214958" w:rsidRDefault="00214958" w:rsidP="00214958">
            <w:pPr>
              <w:pStyle w:val="AssignmentsLevel2"/>
              <w:numPr>
                <w:ilvl w:val="0"/>
                <w:numId w:val="0"/>
              </w:numPr>
            </w:pPr>
          </w:p>
          <w:p w14:paraId="5937C11C" w14:textId="1EED60DB" w:rsidR="00214958" w:rsidRPr="00A94B66" w:rsidRDefault="003E175E" w:rsidP="003E175E">
            <w:pPr>
              <w:pStyle w:val="AssignmentsLevel2"/>
              <w:rPr>
                <w:b/>
                <w:bCs/>
              </w:rPr>
            </w:pPr>
            <w:r>
              <w:t>This week also discusses ways to</w:t>
            </w:r>
            <w:r w:rsidR="00214958" w:rsidRPr="7092FD24">
              <w:t xml:space="preserve"> encourag</w:t>
            </w:r>
            <w:r>
              <w:t>e</w:t>
            </w:r>
            <w:r w:rsidR="00214958" w:rsidRPr="7092FD24">
              <w:t xml:space="preserve"> suggestions from staff, recogniz</w:t>
            </w:r>
            <w:r>
              <w:t>ed</w:t>
            </w:r>
            <w:r w:rsidR="00214958" w:rsidRPr="7092FD24">
              <w:t xml:space="preserve"> accomplishments, improvement circles, as well as i</w:t>
            </w:r>
            <w:r w:rsidR="00214958" w:rsidRPr="24AEC5C9">
              <w:t>nformation about givin</w:t>
            </w:r>
            <w:r w:rsidR="00214958">
              <w:t xml:space="preserve">g students a voice in schools. </w:t>
            </w:r>
            <w:r>
              <w:t>How</w:t>
            </w:r>
            <w:r w:rsidR="00214958" w:rsidRPr="24AEC5C9">
              <w:t xml:space="preserve"> </w:t>
            </w:r>
            <w:r>
              <w:t xml:space="preserve">does </w:t>
            </w:r>
            <w:r w:rsidR="00214958" w:rsidRPr="24AEC5C9">
              <w:t xml:space="preserve">your school </w:t>
            </w:r>
            <w:r>
              <w:lastRenderedPageBreak/>
              <w:t>(or a school of interest) perform</w:t>
            </w:r>
            <w:r w:rsidR="00214958" w:rsidRPr="24AEC5C9">
              <w:t xml:space="preserve"> in some of these areas</w:t>
            </w:r>
            <w:r>
              <w:t>?</w:t>
            </w:r>
            <w:r w:rsidR="00214958" w:rsidRPr="7092FD24">
              <w:t xml:space="preserve"> </w:t>
            </w:r>
            <w:r w:rsidR="00214958">
              <w:rPr>
                <w:rFonts w:eastAsia="Arial"/>
                <w:bCs/>
              </w:rPr>
              <w:t>H</w:t>
            </w:r>
            <w:r w:rsidR="00214958" w:rsidRPr="007F28D1">
              <w:rPr>
                <w:rFonts w:eastAsia="Arial"/>
              </w:rPr>
              <w:t xml:space="preserve">ow well </w:t>
            </w:r>
            <w:r w:rsidR="00214958">
              <w:rPr>
                <w:rFonts w:eastAsia="Arial"/>
              </w:rPr>
              <w:t xml:space="preserve">does </w:t>
            </w:r>
            <w:r w:rsidR="00214958" w:rsidRPr="007F28D1">
              <w:rPr>
                <w:rFonts w:eastAsia="Arial"/>
              </w:rPr>
              <w:t>your school or district implement the strategies outlined in the text</w:t>
            </w:r>
            <w:r w:rsidR="00214958">
              <w:rPr>
                <w:rFonts w:eastAsia="Arial"/>
              </w:rPr>
              <w:t>?</w:t>
            </w:r>
            <w:r w:rsidR="00214958" w:rsidRPr="007F28D1">
              <w:rPr>
                <w:rFonts w:eastAsia="Arial"/>
              </w:rPr>
              <w:t xml:space="preserve"> What is your school or district doing well and what could be improved?</w:t>
            </w:r>
          </w:p>
          <w:p w14:paraId="4AF844CF" w14:textId="77777777" w:rsidR="00214958" w:rsidRDefault="00214958" w:rsidP="00214958">
            <w:pPr>
              <w:pStyle w:val="AssignmentsLevel2"/>
              <w:numPr>
                <w:ilvl w:val="0"/>
                <w:numId w:val="0"/>
              </w:numPr>
              <w:ind w:left="360" w:hanging="360"/>
            </w:pPr>
          </w:p>
          <w:p w14:paraId="447B3262" w14:textId="317499C8" w:rsidR="00214958" w:rsidRPr="004B4F8D" w:rsidRDefault="00214958" w:rsidP="00214958">
            <w:pPr>
              <w:pStyle w:val="AssignmentsLevel1"/>
            </w:pPr>
            <w:r>
              <w:rPr>
                <w:b/>
              </w:rPr>
              <w:t xml:space="preserve">Submit </w:t>
            </w:r>
            <w:r>
              <w:t>your journal entry.</w:t>
            </w:r>
          </w:p>
        </w:tc>
        <w:tc>
          <w:tcPr>
            <w:tcW w:w="1440" w:type="dxa"/>
            <w:tcBorders>
              <w:bottom w:val="single" w:sz="4" w:space="0" w:color="000000" w:themeColor="text1"/>
            </w:tcBorders>
          </w:tcPr>
          <w:p w14:paraId="4548A042" w14:textId="253D0C81" w:rsidR="00214958" w:rsidRPr="009F6FAF" w:rsidRDefault="00214958" w:rsidP="00214958">
            <w:pPr>
              <w:rPr>
                <w:rFonts w:cs="Arial"/>
                <w:szCs w:val="20"/>
              </w:rPr>
            </w:pPr>
            <w:r>
              <w:lastRenderedPageBreak/>
              <w:t>2.1, 2.2</w:t>
            </w:r>
          </w:p>
        </w:tc>
        <w:tc>
          <w:tcPr>
            <w:tcW w:w="1440" w:type="dxa"/>
            <w:tcBorders>
              <w:bottom w:val="single" w:sz="4" w:space="0" w:color="000000" w:themeColor="text1"/>
            </w:tcBorders>
          </w:tcPr>
          <w:p w14:paraId="0E38E8D5" w14:textId="081A1C3B" w:rsidR="00214958" w:rsidRPr="009F6FAF" w:rsidRDefault="004E5A9F" w:rsidP="00214958">
            <w:pPr>
              <w:rPr>
                <w:rFonts w:cs="Arial"/>
                <w:szCs w:val="20"/>
              </w:rPr>
            </w:pPr>
            <w:r w:rsidRPr="006F6835">
              <w:t>Discussion</w:t>
            </w:r>
            <w:r>
              <w:t>:</w:t>
            </w:r>
            <w:r w:rsidRPr="006F6835">
              <w:t xml:space="preserve"> one post and </w:t>
            </w:r>
            <w:r>
              <w:t>replies</w:t>
            </w:r>
            <w:r w:rsidRPr="006F6835">
              <w:t xml:space="preserve"> to three other posts = </w:t>
            </w:r>
            <w:r>
              <w:rPr>
                <w:b/>
                <w:bCs/>
              </w:rPr>
              <w:t>1 h</w:t>
            </w:r>
            <w:r w:rsidRPr="0008532C">
              <w:rPr>
                <w:b/>
                <w:bCs/>
              </w:rPr>
              <w:t>r</w:t>
            </w:r>
            <w:r>
              <w:rPr>
                <w:b/>
                <w:bCs/>
              </w:rPr>
              <w:t>.</w:t>
            </w: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6CB9A85F" w:rsidR="00AB01FF" w:rsidRPr="00842155" w:rsidRDefault="004E5A9F" w:rsidP="004E5A9F">
            <w:pPr>
              <w:tabs>
                <w:tab w:val="left" w:pos="2329"/>
              </w:tabs>
              <w:jc w:val="center"/>
              <w:rPr>
                <w:rFonts w:cs="Arial"/>
                <w:b/>
                <w:szCs w:val="20"/>
              </w:rPr>
            </w:pPr>
            <w:r>
              <w:rPr>
                <w:rFonts w:cs="Arial"/>
                <w:b/>
                <w:szCs w:val="20"/>
              </w:rPr>
              <w:t>6</w:t>
            </w:r>
          </w:p>
        </w:tc>
      </w:tr>
    </w:tbl>
    <w:p w14:paraId="4C760D6C" w14:textId="77777777" w:rsidR="00104F2B" w:rsidRDefault="00104F2B" w:rsidP="0020635A">
      <w:pPr>
        <w:pStyle w:val="Heading1"/>
      </w:pPr>
    </w:p>
    <w:p w14:paraId="1EDDAF05" w14:textId="77777777" w:rsidR="00720BA8" w:rsidRDefault="00B25EE9">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270CCE48"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720BA8" w:rsidRPr="00720BA8">
              <w:t>Effective Parent/Guardian Communication and Involvement</w:t>
            </w:r>
            <w:bookmarkEnd w:id="6"/>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20BA8"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3245F80C" w:rsidR="00720BA8" w:rsidRPr="00842155" w:rsidRDefault="00720BA8" w:rsidP="00720BA8">
            <w:pPr>
              <w:pStyle w:val="ObjectiveBullet"/>
              <w:numPr>
                <w:ilvl w:val="1"/>
                <w:numId w:val="9"/>
              </w:numPr>
              <w:tabs>
                <w:tab w:val="clear" w:pos="0"/>
              </w:tabs>
            </w:pPr>
            <w:r>
              <w:t>Explain the importance of fostering effective communication with parents and guardians.</w:t>
            </w:r>
          </w:p>
        </w:tc>
        <w:tc>
          <w:tcPr>
            <w:tcW w:w="2880" w:type="dxa"/>
            <w:gridSpan w:val="2"/>
            <w:tcBorders>
              <w:left w:val="nil"/>
              <w:bottom w:val="nil"/>
            </w:tcBorders>
          </w:tcPr>
          <w:p w14:paraId="146DF818" w14:textId="4149A8EB" w:rsidR="00720BA8" w:rsidRPr="00842155" w:rsidRDefault="00720BA8" w:rsidP="00720BA8">
            <w:pPr>
              <w:tabs>
                <w:tab w:val="left" w:pos="0"/>
                <w:tab w:val="left" w:pos="3720"/>
              </w:tabs>
              <w:outlineLvl w:val="0"/>
              <w:rPr>
                <w:rFonts w:cs="Arial"/>
                <w:szCs w:val="20"/>
              </w:rPr>
            </w:pPr>
            <w:r w:rsidRPr="0008532C">
              <w:t>CLO1</w:t>
            </w:r>
          </w:p>
        </w:tc>
      </w:tr>
      <w:tr w:rsidR="00720BA8" w:rsidRPr="00842155" w14:paraId="484ED9BD" w14:textId="77777777" w:rsidTr="00D67DE8">
        <w:trPr>
          <w:trHeight w:val="353"/>
        </w:trPr>
        <w:tc>
          <w:tcPr>
            <w:tcW w:w="10170" w:type="dxa"/>
            <w:gridSpan w:val="2"/>
            <w:tcBorders>
              <w:top w:val="nil"/>
              <w:bottom w:val="nil"/>
              <w:right w:val="nil"/>
            </w:tcBorders>
            <w:tcMar>
              <w:top w:w="115" w:type="dxa"/>
              <w:left w:w="115" w:type="dxa"/>
              <w:bottom w:w="115" w:type="dxa"/>
              <w:right w:w="115" w:type="dxa"/>
            </w:tcMar>
          </w:tcPr>
          <w:p w14:paraId="1FFF2996" w14:textId="41E220EE" w:rsidR="00720BA8" w:rsidRPr="00842155" w:rsidRDefault="00720BA8" w:rsidP="00720BA8">
            <w:pPr>
              <w:pStyle w:val="ObjectiveBullet"/>
              <w:numPr>
                <w:ilvl w:val="1"/>
                <w:numId w:val="9"/>
              </w:numPr>
            </w:pPr>
            <w:r>
              <w:t>Determine how to effectively communicate with parents and guardians.</w:t>
            </w:r>
          </w:p>
        </w:tc>
        <w:tc>
          <w:tcPr>
            <w:tcW w:w="2880" w:type="dxa"/>
            <w:gridSpan w:val="2"/>
            <w:tcBorders>
              <w:top w:val="nil"/>
              <w:left w:val="nil"/>
              <w:bottom w:val="nil"/>
            </w:tcBorders>
          </w:tcPr>
          <w:p w14:paraId="1AEB19F0" w14:textId="05B84BEE" w:rsidR="00720BA8" w:rsidRPr="00842155" w:rsidRDefault="00720BA8" w:rsidP="00720BA8">
            <w:pPr>
              <w:tabs>
                <w:tab w:val="left" w:pos="0"/>
                <w:tab w:val="left" w:pos="3720"/>
              </w:tabs>
              <w:outlineLvl w:val="0"/>
              <w:rPr>
                <w:rFonts w:cs="Arial"/>
                <w:szCs w:val="20"/>
              </w:rPr>
            </w:pPr>
            <w:r w:rsidRPr="0008532C">
              <w:t>CLO1</w:t>
            </w:r>
            <w:r>
              <w:t>,</w:t>
            </w:r>
            <w:r w:rsidRPr="0008532C">
              <w:t xml:space="preserve"> CLO2</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20BA8" w:rsidRPr="00842155" w14:paraId="0B5D5AE3" w14:textId="77777777" w:rsidTr="000434DA">
        <w:tc>
          <w:tcPr>
            <w:tcW w:w="10170" w:type="dxa"/>
            <w:gridSpan w:val="2"/>
            <w:tcMar>
              <w:top w:w="115" w:type="dxa"/>
              <w:left w:w="115" w:type="dxa"/>
              <w:bottom w:w="115" w:type="dxa"/>
              <w:right w:w="115" w:type="dxa"/>
            </w:tcMar>
          </w:tcPr>
          <w:p w14:paraId="2321E6B4" w14:textId="5E8415C0" w:rsidR="00720BA8" w:rsidRPr="00842155" w:rsidRDefault="00720BA8" w:rsidP="00720BA8">
            <w:pPr>
              <w:pStyle w:val="AssignmentsLevel1"/>
            </w:pPr>
            <w:r w:rsidRPr="0008532C">
              <w:rPr>
                <w:b/>
                <w:bCs/>
              </w:rPr>
              <w:t>Read</w:t>
            </w:r>
            <w:r w:rsidRPr="0008532C">
              <w:t xml:space="preserve"> Ch. </w:t>
            </w:r>
            <w:r w:rsidRPr="007F28D1">
              <w:t>8 and 10</w:t>
            </w:r>
            <w:r w:rsidRPr="00166D9F">
              <w:t xml:space="preserve"> of </w:t>
            </w:r>
            <w:r w:rsidRPr="007F28D1">
              <w:rPr>
                <w:i/>
                <w:iCs/>
              </w:rPr>
              <w:t>The School and Community Relations</w:t>
            </w:r>
            <w:r w:rsidRPr="00A94B66">
              <w:rPr>
                <w:rFonts w:eastAsia="Arial"/>
                <w:szCs w:val="24"/>
              </w:rPr>
              <w:t>.</w:t>
            </w:r>
          </w:p>
        </w:tc>
        <w:tc>
          <w:tcPr>
            <w:tcW w:w="1440" w:type="dxa"/>
          </w:tcPr>
          <w:p w14:paraId="669C3C70" w14:textId="1671A7DA" w:rsidR="00720BA8" w:rsidRPr="009F6FAF" w:rsidRDefault="006A30AC" w:rsidP="00720BA8">
            <w:pPr>
              <w:rPr>
                <w:rFonts w:cs="Arial"/>
                <w:szCs w:val="20"/>
              </w:rPr>
            </w:pPr>
            <w:r>
              <w:t>3.1, 3.2</w:t>
            </w:r>
          </w:p>
        </w:tc>
        <w:tc>
          <w:tcPr>
            <w:tcW w:w="1440" w:type="dxa"/>
          </w:tcPr>
          <w:p w14:paraId="12C7859C" w14:textId="77777777" w:rsidR="00720BA8" w:rsidRPr="009F6FAF" w:rsidRDefault="00720BA8" w:rsidP="00720BA8">
            <w:pPr>
              <w:rPr>
                <w:rFonts w:cs="Arial"/>
                <w:szCs w:val="20"/>
              </w:rPr>
            </w:pPr>
          </w:p>
        </w:tc>
      </w:tr>
      <w:tr w:rsidR="00720BA8" w:rsidRPr="00842155" w14:paraId="20C3F3CC" w14:textId="77777777" w:rsidTr="000434DA">
        <w:tc>
          <w:tcPr>
            <w:tcW w:w="10170" w:type="dxa"/>
            <w:gridSpan w:val="2"/>
            <w:tcMar>
              <w:top w:w="115" w:type="dxa"/>
              <w:left w:w="115" w:type="dxa"/>
              <w:bottom w:w="115" w:type="dxa"/>
              <w:right w:w="115" w:type="dxa"/>
            </w:tcMar>
          </w:tcPr>
          <w:p w14:paraId="055EA146" w14:textId="77777777" w:rsidR="00720BA8" w:rsidRPr="00A94B66" w:rsidRDefault="00720BA8" w:rsidP="00720BA8">
            <w:pPr>
              <w:tabs>
                <w:tab w:val="left" w:pos="2329"/>
              </w:tabs>
              <w:rPr>
                <w:rFonts w:eastAsia="Arial" w:cs="Arial"/>
                <w:b/>
                <w:bCs/>
              </w:rPr>
            </w:pPr>
            <w:r w:rsidRPr="0008532C">
              <w:rPr>
                <w:b/>
                <w:bCs/>
              </w:rPr>
              <w:t xml:space="preserve">Parent and </w:t>
            </w:r>
            <w:r w:rsidRPr="007F28D1">
              <w:rPr>
                <w:b/>
                <w:bCs/>
              </w:rPr>
              <w:t>Guardian Communication</w:t>
            </w:r>
          </w:p>
          <w:p w14:paraId="1A5DC057" w14:textId="77777777" w:rsidR="00720BA8" w:rsidRDefault="00720BA8" w:rsidP="00720BA8">
            <w:pPr>
              <w:tabs>
                <w:tab w:val="left" w:pos="2329"/>
              </w:tabs>
              <w:rPr>
                <w:rFonts w:cs="Arial"/>
                <w:b/>
                <w:szCs w:val="20"/>
              </w:rPr>
            </w:pPr>
          </w:p>
          <w:p w14:paraId="19A88F24" w14:textId="77777777" w:rsidR="00720BA8" w:rsidRPr="00A94B66" w:rsidRDefault="00720BA8" w:rsidP="00720BA8">
            <w:pPr>
              <w:tabs>
                <w:tab w:val="left" w:pos="2329"/>
              </w:tabs>
              <w:rPr>
                <w:rFonts w:eastAsia="Arial" w:cs="Arial"/>
                <w:b/>
                <w:bCs/>
              </w:rPr>
            </w:pPr>
            <w:r w:rsidRPr="0008532C">
              <w:rPr>
                <w:b/>
                <w:bCs/>
              </w:rPr>
              <w:t xml:space="preserve">Read </w:t>
            </w:r>
            <w:r w:rsidRPr="0008532C">
              <w:t>the following:</w:t>
            </w:r>
          </w:p>
          <w:p w14:paraId="72882121" w14:textId="77777777" w:rsidR="00720BA8" w:rsidRDefault="00720BA8" w:rsidP="00720BA8">
            <w:pPr>
              <w:tabs>
                <w:tab w:val="left" w:pos="2329"/>
              </w:tabs>
              <w:rPr>
                <w:rFonts w:cs="Arial"/>
                <w:b/>
                <w:szCs w:val="20"/>
              </w:rPr>
            </w:pPr>
          </w:p>
          <w:p w14:paraId="6B6BF302" w14:textId="34671379" w:rsidR="00720BA8" w:rsidRDefault="00FE2CF2" w:rsidP="00720BA8">
            <w:pPr>
              <w:pStyle w:val="AssignmentsLevel2"/>
            </w:pPr>
            <w:hyperlink r:id="rId30" w:history="1">
              <w:r w:rsidR="00363B59">
                <w:rPr>
                  <w:rStyle w:val="Hyperlink"/>
                </w:rPr>
                <w:t>“Principal’s Map for Parent Involvement”</w:t>
              </w:r>
            </w:hyperlink>
            <w:r w:rsidR="00720BA8">
              <w:t xml:space="preserve"> on the Connected Principals website</w:t>
            </w:r>
          </w:p>
          <w:p w14:paraId="27569607" w14:textId="7F66AB6F" w:rsidR="00720BA8" w:rsidRDefault="00FE2CF2" w:rsidP="00720BA8">
            <w:pPr>
              <w:pStyle w:val="AssignmentsLevel2"/>
            </w:pPr>
            <w:hyperlink r:id="rId31" w:history="1">
              <w:r w:rsidR="00720BA8" w:rsidRPr="00720BA8">
                <w:rPr>
                  <w:rStyle w:val="Hyperlink"/>
                </w:rPr>
                <w:t>“What Parents Want in School Communication”</w:t>
              </w:r>
            </w:hyperlink>
            <w:r w:rsidR="00720BA8">
              <w:t xml:space="preserve"> blog post on Edutopia </w:t>
            </w:r>
          </w:p>
          <w:p w14:paraId="3FC65F96" w14:textId="77777777" w:rsidR="00720BA8" w:rsidRDefault="00720BA8" w:rsidP="00720BA8">
            <w:pPr>
              <w:tabs>
                <w:tab w:val="left" w:pos="2329"/>
              </w:tabs>
              <w:rPr>
                <w:rFonts w:cs="Arial"/>
                <w:b/>
                <w:szCs w:val="20"/>
              </w:rPr>
            </w:pPr>
          </w:p>
          <w:p w14:paraId="6880F990" w14:textId="0E17D5E5" w:rsidR="00720BA8" w:rsidRPr="00842155" w:rsidRDefault="006A30AC" w:rsidP="00720BA8">
            <w:pPr>
              <w:pStyle w:val="AssignmentsLevel1"/>
            </w:pPr>
            <w:r w:rsidRPr="00926A35">
              <w:rPr>
                <w:b/>
              </w:rPr>
              <w:t>Post</w:t>
            </w:r>
            <w:r>
              <w:t xml:space="preserve"> any questions or comments to the General Questions &amp; Discussion forum.</w:t>
            </w:r>
          </w:p>
        </w:tc>
        <w:tc>
          <w:tcPr>
            <w:tcW w:w="1440" w:type="dxa"/>
          </w:tcPr>
          <w:p w14:paraId="36F2EB2B" w14:textId="6901873D" w:rsidR="00720BA8" w:rsidRPr="009F6FAF" w:rsidRDefault="006A30AC" w:rsidP="00720BA8">
            <w:pPr>
              <w:rPr>
                <w:rFonts w:cs="Arial"/>
                <w:szCs w:val="20"/>
              </w:rPr>
            </w:pPr>
            <w:r>
              <w:t>3.1, 3.2</w:t>
            </w:r>
          </w:p>
        </w:tc>
        <w:tc>
          <w:tcPr>
            <w:tcW w:w="1440" w:type="dxa"/>
          </w:tcPr>
          <w:p w14:paraId="2034B301" w14:textId="2CAFC29B" w:rsidR="00720BA8" w:rsidRPr="009F6FAF" w:rsidRDefault="004E5A9F" w:rsidP="00720BA8">
            <w:pPr>
              <w:rPr>
                <w:rFonts w:cs="Arial"/>
                <w:szCs w:val="20"/>
              </w:rPr>
            </w:pPr>
            <w:r>
              <w:t>Lecture Activity</w:t>
            </w:r>
            <w:r w:rsidR="00720BA8">
              <w:t xml:space="preserve"> = </w:t>
            </w:r>
            <w:r w:rsidR="00720BA8" w:rsidRPr="0008532C">
              <w:rPr>
                <w:b/>
                <w:bCs/>
              </w:rPr>
              <w:t>1 hr</w:t>
            </w:r>
            <w:r w:rsidR="006A30AC">
              <w:rPr>
                <w:b/>
                <w:bCs/>
              </w:rPr>
              <w:t>.</w:t>
            </w: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6A30AC" w:rsidRPr="00103FC5" w14:paraId="5148495F" w14:textId="77777777" w:rsidTr="00753184">
        <w:tc>
          <w:tcPr>
            <w:tcW w:w="10170" w:type="dxa"/>
            <w:gridSpan w:val="2"/>
            <w:tcMar>
              <w:top w:w="115" w:type="dxa"/>
              <w:left w:w="115" w:type="dxa"/>
              <w:bottom w:w="115" w:type="dxa"/>
              <w:right w:w="115" w:type="dxa"/>
            </w:tcMar>
          </w:tcPr>
          <w:p w14:paraId="644E81B5" w14:textId="06373E72" w:rsidR="006A30AC" w:rsidRPr="00A94B66" w:rsidRDefault="006A30AC" w:rsidP="006A30AC">
            <w:pPr>
              <w:tabs>
                <w:tab w:val="left" w:pos="2329"/>
              </w:tabs>
              <w:rPr>
                <w:rFonts w:eastAsia="Arial" w:cs="Arial"/>
                <w:b/>
                <w:bCs/>
              </w:rPr>
            </w:pPr>
            <w:r>
              <w:rPr>
                <w:b/>
                <w:bCs/>
              </w:rPr>
              <w:t xml:space="preserve">Discussion: </w:t>
            </w:r>
            <w:r w:rsidRPr="0008532C">
              <w:rPr>
                <w:b/>
                <w:bCs/>
              </w:rPr>
              <w:t xml:space="preserve">Parent and </w:t>
            </w:r>
            <w:r w:rsidRPr="007F28D1">
              <w:rPr>
                <w:b/>
                <w:bCs/>
              </w:rPr>
              <w:t>Guardian Communication</w:t>
            </w:r>
          </w:p>
          <w:p w14:paraId="32D2F2B1" w14:textId="77777777" w:rsidR="006A30AC" w:rsidRDefault="006A30AC" w:rsidP="006A30AC">
            <w:pPr>
              <w:tabs>
                <w:tab w:val="left" w:pos="2329"/>
              </w:tabs>
              <w:rPr>
                <w:rFonts w:cs="Arial"/>
                <w:b/>
                <w:szCs w:val="20"/>
              </w:rPr>
            </w:pPr>
          </w:p>
          <w:p w14:paraId="61B54664" w14:textId="008A3156" w:rsidR="006A30AC" w:rsidRPr="00A94B66" w:rsidRDefault="006A30AC" w:rsidP="006A30AC">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4E5CBA">
              <w:rPr>
                <w:rFonts w:eastAsia="Arial" w:cs="Arial"/>
                <w:bCs/>
              </w:rPr>
              <w:t>.</w:t>
            </w:r>
          </w:p>
          <w:p w14:paraId="025A5F38" w14:textId="77777777" w:rsidR="006A30AC" w:rsidRDefault="006A30AC" w:rsidP="006A30AC">
            <w:pPr>
              <w:tabs>
                <w:tab w:val="left" w:pos="2329"/>
              </w:tabs>
              <w:rPr>
                <w:rFonts w:cs="Arial"/>
                <w:b/>
                <w:szCs w:val="20"/>
              </w:rPr>
            </w:pPr>
          </w:p>
          <w:p w14:paraId="6003A89B" w14:textId="77777777" w:rsidR="006A30AC" w:rsidRDefault="006A30AC" w:rsidP="006A30AC">
            <w:pPr>
              <w:pStyle w:val="AssignmentsLevel2"/>
            </w:pPr>
            <w:r>
              <w:t>Why is it important to foster effective communication with parents and guardians?</w:t>
            </w:r>
          </w:p>
          <w:p w14:paraId="0768242C" w14:textId="77777777" w:rsidR="006A30AC" w:rsidRDefault="006A30AC" w:rsidP="006A30AC">
            <w:pPr>
              <w:pStyle w:val="AssignmentsLevel2"/>
            </w:pPr>
            <w:r>
              <w:t>From your current perspective, do you think it is important to communicate with parents and guardians at every school level? Why?</w:t>
            </w:r>
          </w:p>
          <w:p w14:paraId="414058A4" w14:textId="77777777" w:rsidR="006A30AC" w:rsidRDefault="006A30AC" w:rsidP="006A30AC">
            <w:pPr>
              <w:tabs>
                <w:tab w:val="left" w:pos="2329"/>
              </w:tabs>
              <w:rPr>
                <w:rFonts w:cs="Arial"/>
                <w:szCs w:val="20"/>
              </w:rPr>
            </w:pPr>
          </w:p>
          <w:p w14:paraId="22420A0E" w14:textId="442F2F75" w:rsidR="006A30AC" w:rsidRPr="00103FC5" w:rsidRDefault="006A30AC" w:rsidP="006A30AC">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5A888BEF" w14:textId="6BDBFA78" w:rsidR="006A30AC" w:rsidRPr="00103FC5" w:rsidRDefault="006A30AC" w:rsidP="006A30AC">
            <w:pPr>
              <w:tabs>
                <w:tab w:val="left" w:pos="2329"/>
              </w:tabs>
              <w:rPr>
                <w:rFonts w:cs="Arial"/>
                <w:szCs w:val="20"/>
              </w:rPr>
            </w:pPr>
            <w:r w:rsidRPr="0008532C">
              <w:t>3.1</w:t>
            </w:r>
          </w:p>
        </w:tc>
        <w:tc>
          <w:tcPr>
            <w:tcW w:w="1440" w:type="dxa"/>
          </w:tcPr>
          <w:p w14:paraId="436D404B" w14:textId="4BE1FD7E" w:rsidR="006A30AC" w:rsidRPr="00103FC5" w:rsidRDefault="006A30AC" w:rsidP="006A30AC">
            <w:pPr>
              <w:tabs>
                <w:tab w:val="left" w:pos="2329"/>
              </w:tabs>
              <w:rPr>
                <w:rFonts w:eastAsia="Arial" w:cs="Arial"/>
              </w:rPr>
            </w:pPr>
            <w:r w:rsidRPr="006F6835">
              <w:t>Discussion</w:t>
            </w:r>
            <w:r>
              <w:t>:</w:t>
            </w:r>
            <w:r w:rsidRPr="006F6835">
              <w:t xml:space="preserve"> one post and </w:t>
            </w:r>
            <w:r>
              <w:t>replies</w:t>
            </w:r>
            <w:r w:rsidRPr="006F6835">
              <w:t xml:space="preserve"> to three other posts = </w:t>
            </w:r>
            <w:r w:rsidRPr="0008532C">
              <w:rPr>
                <w:b/>
                <w:bCs/>
              </w:rPr>
              <w:t>1 hr</w:t>
            </w:r>
            <w:r>
              <w:rPr>
                <w:b/>
                <w:bCs/>
              </w:rPr>
              <w:t>.</w:t>
            </w:r>
          </w:p>
        </w:tc>
      </w:tr>
      <w:tr w:rsidR="006A30AC" w:rsidRPr="00103FC5" w14:paraId="35B78300" w14:textId="77777777" w:rsidTr="00753184">
        <w:tc>
          <w:tcPr>
            <w:tcW w:w="10170" w:type="dxa"/>
            <w:gridSpan w:val="2"/>
            <w:tcMar>
              <w:top w:w="115" w:type="dxa"/>
              <w:left w:w="115" w:type="dxa"/>
              <w:bottom w:w="115" w:type="dxa"/>
              <w:right w:w="115" w:type="dxa"/>
            </w:tcMar>
          </w:tcPr>
          <w:p w14:paraId="27EC14B5" w14:textId="08D258FB" w:rsidR="006A30AC" w:rsidRPr="00F257B9" w:rsidRDefault="002A0356" w:rsidP="006A30AC">
            <w:pPr>
              <w:tabs>
                <w:tab w:val="left" w:pos="2329"/>
              </w:tabs>
              <w:rPr>
                <w:rFonts w:eastAsia="Arial" w:cs="Arial"/>
                <w:b/>
                <w:bCs/>
              </w:rPr>
            </w:pPr>
            <w:r>
              <w:rPr>
                <w:b/>
                <w:bCs/>
              </w:rPr>
              <w:lastRenderedPageBreak/>
              <w:t xml:space="preserve">Website </w:t>
            </w:r>
            <w:r w:rsidR="006A30AC">
              <w:rPr>
                <w:b/>
                <w:bCs/>
              </w:rPr>
              <w:t xml:space="preserve">Discussion: </w:t>
            </w:r>
            <w:r w:rsidR="006A30AC" w:rsidRPr="00F257B9">
              <w:rPr>
                <w:b/>
                <w:bCs/>
              </w:rPr>
              <w:t>External Stakeholder Communication</w:t>
            </w:r>
          </w:p>
          <w:p w14:paraId="26E3367A" w14:textId="77777777" w:rsidR="006A30AC" w:rsidRPr="00F257B9" w:rsidRDefault="006A30AC" w:rsidP="006A30AC">
            <w:pPr>
              <w:tabs>
                <w:tab w:val="left" w:pos="2329"/>
              </w:tabs>
              <w:rPr>
                <w:rFonts w:eastAsia="Arial" w:cs="Arial"/>
                <w:b/>
                <w:bCs/>
              </w:rPr>
            </w:pPr>
          </w:p>
          <w:p w14:paraId="75ADAE2C" w14:textId="77777777" w:rsidR="006A30AC" w:rsidRDefault="006A30AC" w:rsidP="006A30AC">
            <w:pPr>
              <w:tabs>
                <w:tab w:val="left" w:pos="2329"/>
              </w:tabs>
            </w:pPr>
            <w:r w:rsidRPr="00F257B9">
              <w:rPr>
                <w:b/>
                <w:bCs/>
              </w:rPr>
              <w:t xml:space="preserve">Imagine </w:t>
            </w:r>
            <w:r>
              <w:t>the school year is beginning at the school you currently work at or would like to work at. You want to welcome back the parents/guardians.</w:t>
            </w:r>
          </w:p>
          <w:p w14:paraId="22FFD59B" w14:textId="77777777" w:rsidR="006A30AC" w:rsidRPr="00F257B9" w:rsidRDefault="006A30AC" w:rsidP="006A30AC">
            <w:pPr>
              <w:tabs>
                <w:tab w:val="left" w:pos="2329"/>
              </w:tabs>
              <w:rPr>
                <w:rFonts w:eastAsia="Arial" w:cs="Arial"/>
                <w:b/>
                <w:bCs/>
              </w:rPr>
            </w:pPr>
          </w:p>
          <w:p w14:paraId="32E19A65" w14:textId="5929BAB8" w:rsidR="006A30AC" w:rsidRDefault="006A30AC" w:rsidP="00D67DE8">
            <w:pPr>
              <w:pStyle w:val="AssignmentsLevel2"/>
              <w:numPr>
                <w:ilvl w:val="0"/>
                <w:numId w:val="0"/>
              </w:numPr>
              <w:tabs>
                <w:tab w:val="left" w:pos="2329"/>
              </w:tabs>
              <w:ind w:left="360" w:hanging="360"/>
            </w:pPr>
            <w:r w:rsidRPr="00F257B9">
              <w:rPr>
                <w:b/>
                <w:bCs/>
              </w:rPr>
              <w:t>Draft</w:t>
            </w:r>
            <w:r>
              <w:t xml:space="preserve"> a Welcome Back communication for the following group: </w:t>
            </w:r>
            <w:r w:rsidR="004E5CBA">
              <w:t>p</w:t>
            </w:r>
            <w:r>
              <w:t>arents/</w:t>
            </w:r>
            <w:r w:rsidR="004E5CBA">
              <w:t>g</w:t>
            </w:r>
            <w:r>
              <w:t>uardians letter communication</w:t>
            </w:r>
            <w:r w:rsidR="004E5CBA">
              <w:t>.</w:t>
            </w:r>
          </w:p>
          <w:p w14:paraId="13ECDDD3" w14:textId="77777777" w:rsidR="006A30AC" w:rsidRDefault="006A30AC" w:rsidP="006A30AC">
            <w:pPr>
              <w:tabs>
                <w:tab w:val="left" w:pos="2329"/>
              </w:tabs>
              <w:rPr>
                <w:rFonts w:eastAsia="Arial" w:cs="Arial"/>
              </w:rPr>
            </w:pPr>
          </w:p>
          <w:p w14:paraId="0106A5EC" w14:textId="11351741" w:rsidR="006A30AC" w:rsidRPr="00F417F6" w:rsidRDefault="006A30AC" w:rsidP="006A30AC">
            <w:pPr>
              <w:tabs>
                <w:tab w:val="left" w:pos="2329"/>
              </w:tabs>
              <w:rPr>
                <w:rFonts w:eastAsia="Arial" w:cs="Arial"/>
              </w:rPr>
            </w:pPr>
            <w:r>
              <w:rPr>
                <w:rFonts w:eastAsia="Arial" w:cs="Arial"/>
                <w:i/>
              </w:rPr>
              <w:t>Note</w:t>
            </w:r>
            <w:r w:rsidR="004E5CBA">
              <w:rPr>
                <w:rFonts w:eastAsia="Arial" w:cs="Arial"/>
                <w:i/>
              </w:rPr>
              <w:t>:</w:t>
            </w:r>
            <w:r>
              <w:rPr>
                <w:rFonts w:eastAsia="Arial" w:cs="Arial"/>
                <w:i/>
              </w:rPr>
              <w:t xml:space="preserve"> </w:t>
            </w:r>
            <w:r>
              <w:t xml:space="preserve">This communication would be a letter sent out to all parents/guardians right before the school year </w:t>
            </w:r>
            <w:r w:rsidR="004E5CBA">
              <w:t xml:space="preserve">is </w:t>
            </w:r>
            <w:r>
              <w:t>set to begin.</w:t>
            </w:r>
          </w:p>
          <w:p w14:paraId="77180009" w14:textId="77777777" w:rsidR="006A30AC" w:rsidRPr="00A94B66" w:rsidRDefault="006A30AC" w:rsidP="006A30AC">
            <w:pPr>
              <w:tabs>
                <w:tab w:val="left" w:pos="2329"/>
              </w:tabs>
              <w:rPr>
                <w:rFonts w:eastAsia="Arial" w:cs="Arial"/>
              </w:rPr>
            </w:pPr>
          </w:p>
          <w:p w14:paraId="6EC6470A" w14:textId="77777777" w:rsidR="006A30AC" w:rsidRPr="00A94B66" w:rsidRDefault="006A30AC" w:rsidP="006A30AC">
            <w:pPr>
              <w:tabs>
                <w:tab w:val="left" w:pos="2329"/>
              </w:tabs>
              <w:rPr>
                <w:rFonts w:eastAsia="Arial" w:cs="Arial"/>
              </w:rPr>
            </w:pPr>
            <w:r w:rsidRPr="00F257B9">
              <w:rPr>
                <w:b/>
                <w:bCs/>
              </w:rPr>
              <w:t xml:space="preserve">Include </w:t>
            </w:r>
            <w:r>
              <w:t>the following in the communication:</w:t>
            </w:r>
          </w:p>
          <w:p w14:paraId="47A0340F" w14:textId="77777777" w:rsidR="006A30AC" w:rsidRPr="00A94B66" w:rsidRDefault="006A30AC" w:rsidP="006A30AC">
            <w:pPr>
              <w:tabs>
                <w:tab w:val="left" w:pos="2329"/>
              </w:tabs>
              <w:rPr>
                <w:rFonts w:eastAsia="Arial" w:cs="Arial"/>
              </w:rPr>
            </w:pPr>
          </w:p>
          <w:p w14:paraId="67F9ECCD" w14:textId="3CC9DB4D" w:rsidR="006A30AC" w:rsidRDefault="006A30AC" w:rsidP="006A30AC">
            <w:pPr>
              <w:pStyle w:val="AssignmentsLevel2"/>
              <w:tabs>
                <w:tab w:val="left" w:pos="2329"/>
              </w:tabs>
            </w:pPr>
            <w:r>
              <w:t>2 to 4 goals and/or expectations you have for the new school year</w:t>
            </w:r>
          </w:p>
          <w:p w14:paraId="79FE6E01" w14:textId="4DC7D84E" w:rsidR="006A30AC" w:rsidRDefault="006A30AC" w:rsidP="006A30AC">
            <w:pPr>
              <w:pStyle w:val="AssignmentsLevel2"/>
              <w:tabs>
                <w:tab w:val="left" w:pos="2329"/>
              </w:tabs>
            </w:pPr>
            <w:r>
              <w:t>Announcement of back-to-school night, professional development days and other beginning</w:t>
            </w:r>
            <w:r w:rsidR="004E5CBA">
              <w:t>-</w:t>
            </w:r>
            <w:r>
              <w:t>of</w:t>
            </w:r>
            <w:r w:rsidR="004E5CBA">
              <w:t>-</w:t>
            </w:r>
            <w:r>
              <w:t>school</w:t>
            </w:r>
            <w:r w:rsidR="004E5CBA">
              <w:t>-</w:t>
            </w:r>
            <w:r>
              <w:t>year events important for the parents or guardians</w:t>
            </w:r>
          </w:p>
          <w:p w14:paraId="30CF0E08" w14:textId="06C205DA" w:rsidR="006A30AC" w:rsidRDefault="006A30AC" w:rsidP="006A30AC">
            <w:pPr>
              <w:pStyle w:val="AssignmentsLevel2"/>
              <w:tabs>
                <w:tab w:val="left" w:pos="2329"/>
              </w:tabs>
            </w:pPr>
            <w:r>
              <w:t>Any other information you think would be critical to communicate to your audience at this point in the school year</w:t>
            </w:r>
          </w:p>
          <w:p w14:paraId="125A1184" w14:textId="77777777" w:rsidR="006A30AC" w:rsidRDefault="006A30AC" w:rsidP="006A30AC">
            <w:pPr>
              <w:pStyle w:val="AssignmentsLevel2"/>
              <w:numPr>
                <w:ilvl w:val="0"/>
                <w:numId w:val="0"/>
              </w:numPr>
            </w:pPr>
          </w:p>
          <w:p w14:paraId="245EA8CE" w14:textId="2410FAFC" w:rsidR="006A30AC" w:rsidRDefault="005320A2" w:rsidP="006A30AC">
            <w:pPr>
              <w:pStyle w:val="AssignmentsLevel1"/>
              <w:tabs>
                <w:tab w:val="left" w:pos="2329"/>
              </w:tabs>
            </w:pPr>
            <w:r>
              <w:rPr>
                <w:b/>
                <w:bCs/>
              </w:rPr>
              <w:t>Add</w:t>
            </w:r>
            <w:r w:rsidR="006A30AC">
              <w:t xml:space="preserve"> the communication to the appropriate section of the website you created in </w:t>
            </w:r>
            <w:r w:rsidR="006A30AC" w:rsidRPr="00A94B66">
              <w:rPr>
                <w:b/>
              </w:rPr>
              <w:t>Week 1</w:t>
            </w:r>
            <w:r w:rsidR="006A30AC">
              <w:t xml:space="preserve">. </w:t>
            </w:r>
          </w:p>
          <w:p w14:paraId="5E7EB4FC" w14:textId="77777777" w:rsidR="006A30AC" w:rsidRDefault="006A30AC" w:rsidP="006A30AC">
            <w:pPr>
              <w:pStyle w:val="AssignmentsLevel1"/>
              <w:tabs>
                <w:tab w:val="left" w:pos="2329"/>
              </w:tabs>
            </w:pPr>
          </w:p>
          <w:p w14:paraId="7A8DC850" w14:textId="4415CC8C" w:rsidR="000900A0" w:rsidRDefault="005320A2" w:rsidP="000900A0">
            <w:pPr>
              <w:pStyle w:val="AssignmentsLevel1"/>
            </w:pPr>
            <w:r>
              <w:rPr>
                <w:b/>
                <w:bCs/>
              </w:rPr>
              <w:t>Post</w:t>
            </w:r>
            <w:r w:rsidR="000900A0">
              <w:t xml:space="preserve"> a link of the communication on your website to the discussion forum by </w:t>
            </w:r>
            <w:r w:rsidR="000900A0" w:rsidRPr="00A94B66">
              <w:rPr>
                <w:b/>
              </w:rPr>
              <w:t>Friday</w:t>
            </w:r>
            <w:r w:rsidR="000900A0">
              <w:t xml:space="preserve"> 11:59 p.m. (EST). </w:t>
            </w:r>
          </w:p>
          <w:p w14:paraId="2C4AAB7C" w14:textId="77777777" w:rsidR="000900A0" w:rsidRDefault="000900A0" w:rsidP="000900A0">
            <w:pPr>
              <w:pStyle w:val="AssignmentsLevel1"/>
            </w:pPr>
          </w:p>
          <w:p w14:paraId="773688A9" w14:textId="47A188CA" w:rsidR="006A30AC" w:rsidRPr="00A1500B" w:rsidRDefault="000900A0" w:rsidP="000900A0">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0225B768" w14:textId="613C7797" w:rsidR="006A30AC" w:rsidRPr="00103FC5" w:rsidRDefault="006A30AC" w:rsidP="006A30AC">
            <w:pPr>
              <w:tabs>
                <w:tab w:val="left" w:pos="2329"/>
              </w:tabs>
              <w:rPr>
                <w:rFonts w:cs="Arial"/>
                <w:szCs w:val="20"/>
              </w:rPr>
            </w:pPr>
            <w:r>
              <w:t xml:space="preserve">3.1, </w:t>
            </w:r>
            <w:r w:rsidRPr="0008532C">
              <w:t>3.2</w:t>
            </w:r>
          </w:p>
        </w:tc>
        <w:tc>
          <w:tcPr>
            <w:tcW w:w="1440" w:type="dxa"/>
          </w:tcPr>
          <w:p w14:paraId="7BF9B591" w14:textId="619DA165" w:rsidR="006A30AC" w:rsidRDefault="004E5A9F" w:rsidP="006A30AC">
            <w:pPr>
              <w:tabs>
                <w:tab w:val="left" w:pos="2329"/>
              </w:tabs>
            </w:pPr>
            <w:r>
              <w:t>Website Discussion</w:t>
            </w:r>
            <w:r w:rsidR="006A30AC">
              <w:t xml:space="preserve"> = </w:t>
            </w:r>
            <w:r>
              <w:rPr>
                <w:b/>
                <w:bCs/>
              </w:rPr>
              <w:t>2</w:t>
            </w:r>
            <w:r w:rsidR="006A30AC" w:rsidRPr="0008532C">
              <w:rPr>
                <w:b/>
                <w:bCs/>
              </w:rPr>
              <w:t xml:space="preserve"> hrs</w:t>
            </w:r>
            <w:r w:rsidR="006A30AC">
              <w:rPr>
                <w:b/>
                <w:bCs/>
              </w:rPr>
              <w:t>.</w:t>
            </w:r>
          </w:p>
        </w:tc>
      </w:tr>
      <w:tr w:rsidR="006A30AC" w:rsidRPr="00132272" w14:paraId="03E84CF1" w14:textId="77777777" w:rsidTr="4948C66D">
        <w:tc>
          <w:tcPr>
            <w:tcW w:w="10170" w:type="dxa"/>
            <w:gridSpan w:val="2"/>
            <w:tcMar>
              <w:top w:w="115" w:type="dxa"/>
              <w:left w:w="115" w:type="dxa"/>
              <w:bottom w:w="115" w:type="dxa"/>
              <w:right w:w="115" w:type="dxa"/>
            </w:tcMar>
          </w:tcPr>
          <w:p w14:paraId="05BDFE99" w14:textId="5C6723AE" w:rsidR="006A30AC" w:rsidRPr="001C1DD2" w:rsidRDefault="006A30AC" w:rsidP="006A30AC">
            <w:pPr>
              <w:rPr>
                <w:rFonts w:eastAsia="Arial"/>
                <w:b/>
                <w:bCs/>
              </w:rPr>
            </w:pPr>
            <w:r w:rsidRPr="001C1DD2">
              <w:rPr>
                <w:rFonts w:eastAsia="Arial" w:cs="Arial"/>
                <w:b/>
                <w:bCs/>
                <w:szCs w:val="20"/>
              </w:rPr>
              <w:t xml:space="preserve">Reflective Journal: Relationships </w:t>
            </w:r>
            <w:r w:rsidR="004E5CBA">
              <w:rPr>
                <w:rFonts w:eastAsia="Arial" w:cs="Arial"/>
                <w:b/>
                <w:bCs/>
                <w:szCs w:val="20"/>
              </w:rPr>
              <w:t>W</w:t>
            </w:r>
            <w:r w:rsidRPr="001C1DD2">
              <w:rPr>
                <w:rFonts w:eastAsia="Arial" w:cs="Arial"/>
                <w:b/>
                <w:bCs/>
                <w:szCs w:val="20"/>
              </w:rPr>
              <w:t>ith Parents/Guardians</w:t>
            </w:r>
          </w:p>
          <w:p w14:paraId="38ED8432" w14:textId="7BD0BFD8" w:rsidR="004E5CBA" w:rsidRDefault="004E5CBA" w:rsidP="006A30AC">
            <w:pPr>
              <w:rPr>
                <w:rFonts w:eastAsia="Arial" w:cs="Arial"/>
                <w:b/>
                <w:bCs/>
                <w:szCs w:val="20"/>
              </w:rPr>
            </w:pPr>
          </w:p>
          <w:p w14:paraId="64DCE0C3" w14:textId="0AF531DB" w:rsidR="006A30AC" w:rsidRDefault="006A30AC" w:rsidP="006A30AC">
            <w:pPr>
              <w:rPr>
                <w:rFonts w:eastAsia="Arial" w:cs="Arial"/>
                <w:szCs w:val="20"/>
              </w:rPr>
            </w:pPr>
            <w:r w:rsidRPr="001C1DD2">
              <w:rPr>
                <w:rFonts w:eastAsia="Arial" w:cs="Arial"/>
                <w:b/>
                <w:bCs/>
                <w:szCs w:val="20"/>
              </w:rPr>
              <w:t xml:space="preserve">Write </w:t>
            </w:r>
            <w:r w:rsidRPr="001C1DD2">
              <w:rPr>
                <w:rFonts w:eastAsia="Arial" w:cs="Arial"/>
                <w:szCs w:val="20"/>
              </w:rPr>
              <w:t>a 700- to 1,050-word journal entry</w:t>
            </w:r>
            <w:r>
              <w:rPr>
                <w:rFonts w:eastAsia="Arial" w:cs="Arial"/>
                <w:szCs w:val="20"/>
              </w:rPr>
              <w:t xml:space="preserve"> in which you evaluate the following:</w:t>
            </w:r>
          </w:p>
          <w:p w14:paraId="08A786FD" w14:textId="77777777" w:rsidR="006A30AC" w:rsidRPr="001C1DD2" w:rsidRDefault="006A30AC" w:rsidP="006A30AC">
            <w:pPr>
              <w:rPr>
                <w:rFonts w:eastAsia="Arial"/>
                <w:b/>
                <w:bCs/>
              </w:rPr>
            </w:pPr>
          </w:p>
          <w:p w14:paraId="1DF24BD6" w14:textId="125CC86B" w:rsidR="006A30AC" w:rsidRDefault="006A30AC" w:rsidP="006A30AC">
            <w:pPr>
              <w:pStyle w:val="AssignmentsLevel2"/>
            </w:pPr>
            <w:r w:rsidRPr="605F28D9">
              <w:t>Ch</w:t>
            </w:r>
            <w:r>
              <w:t>.</w:t>
            </w:r>
            <w:r w:rsidRPr="605F28D9">
              <w:t xml:space="preserve"> 8 highlights the importance of fostering relationships with parents/guardians. The chapter discusses strategies school leaders can implement to create a positive and collaborative rapport with families. Comment on how your school leader and the staff create relationships with parents/guardians.</w:t>
            </w:r>
          </w:p>
          <w:p w14:paraId="735425DC" w14:textId="77777777" w:rsidR="006A30AC" w:rsidRDefault="006A30AC" w:rsidP="006A30AC">
            <w:pPr>
              <w:pStyle w:val="AssignmentsLevel2"/>
              <w:numPr>
                <w:ilvl w:val="0"/>
                <w:numId w:val="0"/>
              </w:numPr>
            </w:pPr>
          </w:p>
          <w:p w14:paraId="7E3D4FF2" w14:textId="0C816998" w:rsidR="006A30AC" w:rsidRPr="00A94B66" w:rsidRDefault="006A30AC" w:rsidP="006A30AC">
            <w:pPr>
              <w:pStyle w:val="AssignmentsLevel2"/>
              <w:rPr>
                <w:b/>
                <w:bCs/>
              </w:rPr>
            </w:pPr>
            <w:r w:rsidRPr="605F28D9">
              <w:t xml:space="preserve">Analyze what strategies your school implements to foster positive and collaborative relationships with families. </w:t>
            </w:r>
            <w:r>
              <w:t>H</w:t>
            </w:r>
            <w:r w:rsidRPr="001C1DD2">
              <w:rPr>
                <w:rFonts w:eastAsia="Arial"/>
              </w:rPr>
              <w:t xml:space="preserve">ow well </w:t>
            </w:r>
            <w:r>
              <w:rPr>
                <w:rFonts w:eastAsia="Arial"/>
              </w:rPr>
              <w:t xml:space="preserve">does </w:t>
            </w:r>
            <w:r w:rsidRPr="001C1DD2">
              <w:rPr>
                <w:rFonts w:eastAsia="Arial"/>
              </w:rPr>
              <w:t>your school or district implement the strategies outlined in the text</w:t>
            </w:r>
            <w:r>
              <w:rPr>
                <w:rFonts w:eastAsia="Arial"/>
              </w:rPr>
              <w:t>?</w:t>
            </w:r>
            <w:r w:rsidRPr="001C1DD2">
              <w:rPr>
                <w:rFonts w:eastAsia="Arial"/>
              </w:rPr>
              <w:t xml:space="preserve"> What is your school or district doing well and what could be improved?  </w:t>
            </w:r>
          </w:p>
          <w:p w14:paraId="1130EDD4" w14:textId="77777777" w:rsidR="006A30AC" w:rsidRDefault="006A30AC" w:rsidP="006A30AC">
            <w:pPr>
              <w:pStyle w:val="AssignmentsLevel2"/>
              <w:numPr>
                <w:ilvl w:val="0"/>
                <w:numId w:val="0"/>
              </w:numPr>
              <w:ind w:left="360" w:hanging="360"/>
              <w:rPr>
                <w:b/>
                <w:bCs/>
              </w:rPr>
            </w:pPr>
          </w:p>
          <w:p w14:paraId="4E55F12B" w14:textId="1D209BAF" w:rsidR="006A30AC" w:rsidRPr="00132272" w:rsidRDefault="006A30AC" w:rsidP="006A30AC">
            <w:pPr>
              <w:pStyle w:val="AssignmentsLevel1"/>
              <w:rPr>
                <w:strike/>
              </w:rPr>
            </w:pPr>
            <w:r>
              <w:rPr>
                <w:b/>
              </w:rPr>
              <w:t xml:space="preserve">Submit </w:t>
            </w:r>
            <w:r>
              <w:t>your journal entry.</w:t>
            </w:r>
          </w:p>
        </w:tc>
        <w:tc>
          <w:tcPr>
            <w:tcW w:w="1440" w:type="dxa"/>
          </w:tcPr>
          <w:p w14:paraId="5211CDE5" w14:textId="07014EDC" w:rsidR="006A30AC" w:rsidRPr="00132272" w:rsidRDefault="006A30AC" w:rsidP="006A30AC">
            <w:pPr>
              <w:tabs>
                <w:tab w:val="left" w:pos="2329"/>
              </w:tabs>
              <w:rPr>
                <w:rFonts w:cs="Arial"/>
                <w:strike/>
                <w:szCs w:val="20"/>
              </w:rPr>
            </w:pPr>
            <w:r>
              <w:t>3.1, 3.2, 3.3</w:t>
            </w:r>
          </w:p>
        </w:tc>
        <w:tc>
          <w:tcPr>
            <w:tcW w:w="1440" w:type="dxa"/>
          </w:tcPr>
          <w:p w14:paraId="1014AAC7" w14:textId="06B07BD4" w:rsidR="006A30AC" w:rsidRPr="004E5A9F" w:rsidRDefault="004E5A9F" w:rsidP="006A30AC">
            <w:pPr>
              <w:tabs>
                <w:tab w:val="left" w:pos="2329"/>
              </w:tabs>
              <w:rPr>
                <w:rFonts w:cs="Arial"/>
                <w:b/>
                <w:szCs w:val="20"/>
              </w:rPr>
            </w:pPr>
            <w:r w:rsidRPr="004E5A9F">
              <w:rPr>
                <w:rFonts w:cs="Arial"/>
                <w:szCs w:val="20"/>
              </w:rPr>
              <w:t>Journal</w:t>
            </w:r>
            <w:r>
              <w:rPr>
                <w:rFonts w:cs="Arial"/>
                <w:szCs w:val="20"/>
              </w:rPr>
              <w:t xml:space="preserve"> = </w:t>
            </w:r>
            <w:r>
              <w:rPr>
                <w:rFonts w:cs="Arial"/>
                <w:b/>
                <w:szCs w:val="20"/>
              </w:rPr>
              <w:t>1 hr.</w:t>
            </w:r>
          </w:p>
        </w:tc>
      </w:tr>
      <w:tr w:rsidR="00135F7B"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3B8B2AB7" w:rsidR="00135F7B" w:rsidRPr="00842155" w:rsidRDefault="004E5A9F" w:rsidP="004E5A9F">
            <w:pPr>
              <w:tabs>
                <w:tab w:val="left" w:pos="2329"/>
              </w:tabs>
              <w:jc w:val="center"/>
              <w:rPr>
                <w:rFonts w:cs="Arial"/>
                <w:b/>
                <w:szCs w:val="20"/>
              </w:rPr>
            </w:pPr>
            <w:r>
              <w:rPr>
                <w:rFonts w:cs="Arial"/>
                <w:b/>
                <w:szCs w:val="20"/>
              </w:rPr>
              <w:t>5</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0E72F94C"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r w:rsidR="002A0356" w:rsidRPr="002A0356">
              <w:t>Effective External Communication</w:t>
            </w:r>
            <w:bookmarkEnd w:id="8"/>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B1C7D"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206EFCB9" w:rsidR="009B1C7D" w:rsidRPr="00842155" w:rsidRDefault="009B1C7D" w:rsidP="009B1C7D">
            <w:pPr>
              <w:pStyle w:val="ObjectiveBullet"/>
              <w:numPr>
                <w:ilvl w:val="1"/>
                <w:numId w:val="10"/>
              </w:numPr>
              <w:tabs>
                <w:tab w:val="clear" w:pos="0"/>
              </w:tabs>
            </w:pPr>
            <w:r>
              <w:t>Explain the importance of fostering effective communication with community stakeholders.</w:t>
            </w:r>
          </w:p>
        </w:tc>
        <w:tc>
          <w:tcPr>
            <w:tcW w:w="2880" w:type="dxa"/>
            <w:gridSpan w:val="2"/>
            <w:tcBorders>
              <w:left w:val="nil"/>
              <w:bottom w:val="nil"/>
            </w:tcBorders>
          </w:tcPr>
          <w:p w14:paraId="6888E1A3" w14:textId="5CE1F7EF" w:rsidR="009B1C7D" w:rsidRPr="00842155" w:rsidRDefault="009B1C7D" w:rsidP="009B1C7D">
            <w:pPr>
              <w:tabs>
                <w:tab w:val="left" w:pos="0"/>
                <w:tab w:val="left" w:pos="3720"/>
              </w:tabs>
              <w:outlineLvl w:val="0"/>
              <w:rPr>
                <w:rFonts w:cs="Arial"/>
                <w:szCs w:val="20"/>
              </w:rPr>
            </w:pPr>
            <w:r w:rsidRPr="0008532C">
              <w:t>CLO1</w:t>
            </w:r>
          </w:p>
        </w:tc>
      </w:tr>
      <w:tr w:rsidR="009B1C7D"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63F1648A" w:rsidR="009B1C7D" w:rsidRPr="00842155" w:rsidRDefault="009B1C7D" w:rsidP="009B1C7D">
            <w:pPr>
              <w:pStyle w:val="ObjectiveBullet"/>
              <w:numPr>
                <w:ilvl w:val="1"/>
                <w:numId w:val="10"/>
              </w:numPr>
            </w:pPr>
            <w:r>
              <w:t>Identify community stakeholders with whom principals must communicate.</w:t>
            </w:r>
          </w:p>
        </w:tc>
        <w:tc>
          <w:tcPr>
            <w:tcW w:w="2880" w:type="dxa"/>
            <w:gridSpan w:val="2"/>
            <w:tcBorders>
              <w:top w:val="nil"/>
              <w:left w:val="nil"/>
              <w:bottom w:val="nil"/>
            </w:tcBorders>
          </w:tcPr>
          <w:p w14:paraId="0790E7F0" w14:textId="3EAADE5F" w:rsidR="009B1C7D" w:rsidRPr="00842155" w:rsidRDefault="009B1C7D" w:rsidP="009B1C7D">
            <w:pPr>
              <w:tabs>
                <w:tab w:val="left" w:pos="0"/>
                <w:tab w:val="left" w:pos="3720"/>
              </w:tabs>
              <w:outlineLvl w:val="0"/>
              <w:rPr>
                <w:rFonts w:cs="Arial"/>
                <w:szCs w:val="20"/>
              </w:rPr>
            </w:pPr>
            <w:r w:rsidRPr="0008532C">
              <w:t>CLO1</w:t>
            </w:r>
          </w:p>
        </w:tc>
      </w:tr>
      <w:tr w:rsidR="009B1C7D"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1BB4FBD8" w:rsidR="009B1C7D" w:rsidRPr="00842155" w:rsidRDefault="009B1C7D" w:rsidP="009B1C7D">
            <w:pPr>
              <w:pStyle w:val="ObjectiveBullet"/>
              <w:numPr>
                <w:ilvl w:val="1"/>
                <w:numId w:val="10"/>
              </w:numPr>
            </w:pPr>
            <w:r>
              <w:t>Recognize the characteristics of communities and how this impacts school-community relations</w:t>
            </w:r>
            <w:r w:rsidRPr="23534DDC">
              <w:t>.</w:t>
            </w:r>
          </w:p>
        </w:tc>
        <w:tc>
          <w:tcPr>
            <w:tcW w:w="2880" w:type="dxa"/>
            <w:gridSpan w:val="2"/>
            <w:tcBorders>
              <w:top w:val="nil"/>
              <w:left w:val="nil"/>
              <w:bottom w:val="single" w:sz="4" w:space="0" w:color="000000" w:themeColor="text1"/>
            </w:tcBorders>
          </w:tcPr>
          <w:p w14:paraId="6EB3F6E8" w14:textId="55C6693E" w:rsidR="009B1C7D" w:rsidRPr="00842155" w:rsidRDefault="009B1C7D" w:rsidP="009B1C7D">
            <w:pPr>
              <w:tabs>
                <w:tab w:val="left" w:pos="0"/>
                <w:tab w:val="left" w:pos="3720"/>
              </w:tabs>
              <w:outlineLvl w:val="0"/>
              <w:rPr>
                <w:rFonts w:cs="Arial"/>
                <w:szCs w:val="20"/>
              </w:rPr>
            </w:pPr>
            <w:r w:rsidRPr="0008532C">
              <w:t>CLO1</w:t>
            </w:r>
            <w:r>
              <w:t>,</w:t>
            </w:r>
            <w:r w:rsidRPr="0008532C">
              <w:t xml:space="preserve"> CLO2</w:t>
            </w:r>
          </w:p>
        </w:tc>
      </w:tr>
      <w:tr w:rsidR="009B1C7D"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9B1C7D" w:rsidRDefault="009B1C7D" w:rsidP="009B1C7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9B1C7D" w:rsidRPr="005B10FE" w:rsidRDefault="009B1C7D" w:rsidP="009B1C7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9B1C7D" w:rsidRPr="005B10FE" w:rsidRDefault="009B1C7D" w:rsidP="009B1C7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9B1C7D" w:rsidRPr="005B10FE" w:rsidRDefault="009B1C7D" w:rsidP="009B1C7D">
            <w:pPr>
              <w:tabs>
                <w:tab w:val="left" w:pos="0"/>
                <w:tab w:val="left" w:pos="3720"/>
              </w:tabs>
              <w:outlineLvl w:val="0"/>
              <w:rPr>
                <w:rFonts w:eastAsia="Arial" w:cs="Arial"/>
                <w:b/>
                <w:bCs/>
                <w:i/>
                <w:iCs/>
              </w:rPr>
            </w:pPr>
            <w:r w:rsidRPr="4948C66D">
              <w:rPr>
                <w:rFonts w:eastAsia="Arial" w:cs="Arial"/>
                <w:b/>
                <w:bCs/>
                <w:i/>
                <w:iCs/>
              </w:rPr>
              <w:t>AIE</w:t>
            </w:r>
          </w:p>
        </w:tc>
      </w:tr>
      <w:tr w:rsidR="007B7E33" w:rsidRPr="00842155" w14:paraId="190C9152" w14:textId="77777777" w:rsidTr="000434DA">
        <w:tc>
          <w:tcPr>
            <w:tcW w:w="10170" w:type="dxa"/>
            <w:gridSpan w:val="2"/>
            <w:tcMar>
              <w:top w:w="115" w:type="dxa"/>
              <w:left w:w="115" w:type="dxa"/>
              <w:bottom w:w="115" w:type="dxa"/>
              <w:right w:w="115" w:type="dxa"/>
            </w:tcMar>
          </w:tcPr>
          <w:p w14:paraId="00EEC445" w14:textId="7A73A639" w:rsidR="007B7E33" w:rsidRPr="00842155" w:rsidRDefault="007B7E33" w:rsidP="007B7E33">
            <w:pPr>
              <w:pStyle w:val="AssignmentsLevel1"/>
            </w:pPr>
            <w:r w:rsidRPr="0008532C">
              <w:rPr>
                <w:b/>
                <w:bCs/>
              </w:rPr>
              <w:t>Read</w:t>
            </w:r>
            <w:r w:rsidRPr="0008532C">
              <w:t xml:space="preserve"> Ch. </w:t>
            </w:r>
            <w:r w:rsidRPr="007F28D1">
              <w:t xml:space="preserve">2 and 3 </w:t>
            </w:r>
            <w:r w:rsidRPr="00A34E5E">
              <w:t xml:space="preserve">of </w:t>
            </w:r>
            <w:r w:rsidRPr="007F28D1">
              <w:rPr>
                <w:i/>
                <w:iCs/>
              </w:rPr>
              <w:t>The School and Community Relations</w:t>
            </w:r>
            <w:r w:rsidRPr="00A94B66">
              <w:rPr>
                <w:rFonts w:eastAsia="Arial"/>
                <w:szCs w:val="24"/>
              </w:rPr>
              <w:t>.</w:t>
            </w:r>
          </w:p>
        </w:tc>
        <w:tc>
          <w:tcPr>
            <w:tcW w:w="1440" w:type="dxa"/>
          </w:tcPr>
          <w:p w14:paraId="62EC3C98" w14:textId="6EAF0E26" w:rsidR="007B7E33" w:rsidRPr="009F6FAF" w:rsidRDefault="000900A0" w:rsidP="007B7E33">
            <w:pPr>
              <w:rPr>
                <w:rFonts w:cs="Arial"/>
                <w:szCs w:val="20"/>
              </w:rPr>
            </w:pPr>
            <w:r>
              <w:t>4.1, 4.2, 4.3</w:t>
            </w:r>
          </w:p>
        </w:tc>
        <w:tc>
          <w:tcPr>
            <w:tcW w:w="1440" w:type="dxa"/>
          </w:tcPr>
          <w:p w14:paraId="1BDD6F89" w14:textId="77777777" w:rsidR="007B7E33" w:rsidRPr="009F6FAF" w:rsidRDefault="007B7E33" w:rsidP="007B7E33">
            <w:pPr>
              <w:rPr>
                <w:rFonts w:cs="Arial"/>
                <w:szCs w:val="20"/>
              </w:rPr>
            </w:pPr>
          </w:p>
        </w:tc>
      </w:tr>
      <w:tr w:rsidR="007B7E33" w:rsidRPr="00842155" w14:paraId="22ADE2CF" w14:textId="77777777" w:rsidTr="000434DA">
        <w:tc>
          <w:tcPr>
            <w:tcW w:w="10170" w:type="dxa"/>
            <w:gridSpan w:val="2"/>
            <w:tcMar>
              <w:top w:w="115" w:type="dxa"/>
              <w:left w:w="115" w:type="dxa"/>
              <w:bottom w:w="115" w:type="dxa"/>
              <w:right w:w="115" w:type="dxa"/>
            </w:tcMar>
          </w:tcPr>
          <w:p w14:paraId="07566F47" w14:textId="77777777" w:rsidR="007B7E33" w:rsidRPr="00A94B66" w:rsidRDefault="007B7E33" w:rsidP="007B7E33">
            <w:pPr>
              <w:tabs>
                <w:tab w:val="left" w:pos="2329"/>
              </w:tabs>
              <w:rPr>
                <w:rFonts w:eastAsia="Arial" w:cs="Arial"/>
                <w:b/>
                <w:bCs/>
              </w:rPr>
            </w:pPr>
            <w:r w:rsidRPr="0008532C">
              <w:rPr>
                <w:b/>
                <w:bCs/>
              </w:rPr>
              <w:t>Community Partnerships</w:t>
            </w:r>
          </w:p>
          <w:p w14:paraId="19F7A794" w14:textId="77777777" w:rsidR="007B7E33" w:rsidRDefault="007B7E33" w:rsidP="007B7E33">
            <w:pPr>
              <w:tabs>
                <w:tab w:val="left" w:pos="2329"/>
              </w:tabs>
              <w:rPr>
                <w:rFonts w:cs="Arial"/>
                <w:b/>
                <w:szCs w:val="20"/>
              </w:rPr>
            </w:pPr>
          </w:p>
          <w:p w14:paraId="4CE48663" w14:textId="7C93DC48" w:rsidR="007B7E33" w:rsidRDefault="007B7E33" w:rsidP="007B7E33">
            <w:pPr>
              <w:pStyle w:val="AssignmentsLevel1"/>
            </w:pPr>
            <w:r w:rsidRPr="0008532C">
              <w:rPr>
                <w:b/>
                <w:bCs/>
              </w:rPr>
              <w:t>Read</w:t>
            </w:r>
            <w:r>
              <w:t xml:space="preserve"> </w:t>
            </w:r>
            <w:hyperlink r:id="rId32" w:history="1">
              <w:r w:rsidRPr="00DB6470">
                <w:rPr>
                  <w:rStyle w:val="Hyperlink"/>
                </w:rPr>
                <w:t>“</w:t>
              </w:r>
              <w:r w:rsidR="00DB6470" w:rsidRPr="00DB6470">
                <w:rPr>
                  <w:rStyle w:val="Hyperlink"/>
                </w:rPr>
                <w:t>Resources for Building Community Partnerships</w:t>
              </w:r>
              <w:r w:rsidRPr="00DB6470">
                <w:rPr>
                  <w:rStyle w:val="Hyperlink"/>
                </w:rPr>
                <w:t>”</w:t>
              </w:r>
            </w:hyperlink>
            <w:r>
              <w:t xml:space="preserve"> on Edutopia. </w:t>
            </w:r>
          </w:p>
          <w:p w14:paraId="7604664E" w14:textId="77777777" w:rsidR="007B7E33" w:rsidRDefault="007B7E33" w:rsidP="007B7E33">
            <w:pPr>
              <w:pStyle w:val="AssignmentsLevel1"/>
            </w:pPr>
          </w:p>
          <w:p w14:paraId="5BB31325" w14:textId="4BA7AE9F" w:rsidR="007B7E33" w:rsidRPr="00842155" w:rsidRDefault="00DB6470" w:rsidP="007B7E33">
            <w:pPr>
              <w:pStyle w:val="AssignmentsLevel1"/>
            </w:pPr>
            <w:r w:rsidRPr="00926A35">
              <w:rPr>
                <w:b/>
              </w:rPr>
              <w:t>Post</w:t>
            </w:r>
            <w:r>
              <w:t xml:space="preserve"> any questions or comments to the General Questions &amp; Discussion forum.</w:t>
            </w:r>
          </w:p>
        </w:tc>
        <w:tc>
          <w:tcPr>
            <w:tcW w:w="1440" w:type="dxa"/>
          </w:tcPr>
          <w:p w14:paraId="7FF24742" w14:textId="04994873" w:rsidR="007B7E33" w:rsidRPr="009F6FAF" w:rsidRDefault="000900A0" w:rsidP="007B7E33">
            <w:pPr>
              <w:rPr>
                <w:rFonts w:cs="Arial"/>
                <w:szCs w:val="20"/>
              </w:rPr>
            </w:pPr>
            <w:bookmarkStart w:id="9" w:name="OLE_LINK1"/>
            <w:r>
              <w:t>4.1, 4.2, 4.3</w:t>
            </w:r>
            <w:bookmarkEnd w:id="9"/>
          </w:p>
        </w:tc>
        <w:tc>
          <w:tcPr>
            <w:tcW w:w="1440" w:type="dxa"/>
          </w:tcPr>
          <w:p w14:paraId="0CA4A07F" w14:textId="6478E8D8" w:rsidR="007B7E33" w:rsidRPr="009F6FAF" w:rsidRDefault="004E5A9F" w:rsidP="007B7E33">
            <w:pPr>
              <w:rPr>
                <w:rFonts w:cs="Arial"/>
                <w:szCs w:val="20"/>
              </w:rPr>
            </w:pPr>
            <w:r>
              <w:t>Lecture Activity</w:t>
            </w:r>
            <w:r w:rsidR="007B7E33">
              <w:t xml:space="preserve"> = </w:t>
            </w:r>
            <w:r>
              <w:rPr>
                <w:b/>
                <w:bCs/>
              </w:rPr>
              <w:t>1 h</w:t>
            </w:r>
            <w:r w:rsidR="007B7E33" w:rsidRPr="0008532C">
              <w:rPr>
                <w:b/>
                <w:bCs/>
              </w:rPr>
              <w:t>r</w:t>
            </w:r>
            <w:r>
              <w:rPr>
                <w:b/>
                <w:bCs/>
              </w:rPr>
              <w:t>.</w:t>
            </w:r>
            <w:r w:rsidR="007B7E33">
              <w:rPr>
                <w:b/>
              </w:rPr>
              <w:tab/>
            </w:r>
          </w:p>
        </w:tc>
      </w:tr>
      <w:tr w:rsidR="007B7E33" w:rsidRPr="007F339F" w14:paraId="2D98F947" w14:textId="77777777" w:rsidTr="4948C66D">
        <w:tc>
          <w:tcPr>
            <w:tcW w:w="10170" w:type="dxa"/>
            <w:gridSpan w:val="2"/>
            <w:tcMar>
              <w:top w:w="115" w:type="dxa"/>
              <w:left w:w="115" w:type="dxa"/>
              <w:bottom w:w="115" w:type="dxa"/>
              <w:right w:w="115" w:type="dxa"/>
            </w:tcMar>
          </w:tcPr>
          <w:p w14:paraId="078DCAC4" w14:textId="77777777" w:rsidR="007B7E33" w:rsidRPr="00A94B66" w:rsidRDefault="007B7E33" w:rsidP="007B7E33">
            <w:pPr>
              <w:rPr>
                <w:rFonts w:eastAsia="Arial" w:cs="Arial"/>
                <w:b/>
                <w:bCs/>
              </w:rPr>
            </w:pPr>
            <w:r w:rsidRPr="0008532C">
              <w:rPr>
                <w:b/>
                <w:bCs/>
              </w:rPr>
              <w:t>Building Partnerships</w:t>
            </w:r>
          </w:p>
          <w:p w14:paraId="65A872F4" w14:textId="77777777" w:rsidR="007B7E33" w:rsidRDefault="007B7E33" w:rsidP="007B7E33">
            <w:pPr>
              <w:rPr>
                <w:rFonts w:cs="Arial"/>
                <w:szCs w:val="20"/>
              </w:rPr>
            </w:pPr>
          </w:p>
          <w:p w14:paraId="0A4EEBDC" w14:textId="10A290D2" w:rsidR="007B7E33" w:rsidRPr="00A94B66" w:rsidRDefault="007B7E33" w:rsidP="007B7E33">
            <w:pPr>
              <w:rPr>
                <w:rFonts w:eastAsia="Arial" w:cs="Arial"/>
              </w:rPr>
            </w:pPr>
            <w:r w:rsidRPr="000900A0">
              <w:rPr>
                <w:b/>
              </w:rPr>
              <w:t>Watch</w:t>
            </w:r>
            <w:r w:rsidRPr="0008532C">
              <w:t xml:space="preserve"> the </w:t>
            </w:r>
            <w:hyperlink r:id="rId33" w:history="1">
              <w:r w:rsidRPr="000900A0">
                <w:rPr>
                  <w:rStyle w:val="Hyperlink"/>
                </w:rPr>
                <w:t>“Ten Ways to Build School-Community Partnerships”</w:t>
              </w:r>
            </w:hyperlink>
            <w:r w:rsidRPr="0008532C">
              <w:t xml:space="preserve"> video [5:38] on YouTube</w:t>
            </w:r>
            <w:r w:rsidRPr="0036567C">
              <w:rPr>
                <w:rStyle w:val="AssignmentsLevel1Char"/>
              </w:rPr>
              <w:t>.</w:t>
            </w:r>
            <w:r w:rsidRPr="00A94B66">
              <w:rPr>
                <w:rFonts w:eastAsia="Arial" w:cs="Arial"/>
              </w:rPr>
              <w:t xml:space="preserve"> </w:t>
            </w:r>
          </w:p>
          <w:p w14:paraId="10BB1C02" w14:textId="77777777" w:rsidR="007B7E33" w:rsidRDefault="007B7E33" w:rsidP="007B7E33">
            <w:pPr>
              <w:rPr>
                <w:rFonts w:cs="Arial"/>
                <w:szCs w:val="20"/>
              </w:rPr>
            </w:pPr>
          </w:p>
          <w:p w14:paraId="722A4121" w14:textId="312EEC9B" w:rsidR="007B7E33" w:rsidRPr="009F6FAF" w:rsidRDefault="000900A0" w:rsidP="007B7E33">
            <w:pPr>
              <w:pStyle w:val="AssignmentsLevel1"/>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5A11884C" w14:textId="47042201" w:rsidR="007B7E33" w:rsidRPr="009F6FAF" w:rsidRDefault="000900A0" w:rsidP="007B7E33">
            <w:pPr>
              <w:rPr>
                <w:rFonts w:cs="Arial"/>
                <w:szCs w:val="20"/>
              </w:rPr>
            </w:pPr>
            <w:r>
              <w:t>4.1, 4.2, 4.3</w:t>
            </w:r>
          </w:p>
        </w:tc>
        <w:tc>
          <w:tcPr>
            <w:tcW w:w="1440" w:type="dxa"/>
            <w:tcBorders>
              <w:bottom w:val="single" w:sz="4" w:space="0" w:color="000000" w:themeColor="text1"/>
            </w:tcBorders>
          </w:tcPr>
          <w:p w14:paraId="6DA6A871" w14:textId="0EA9A571" w:rsidR="007B7E33" w:rsidRPr="009F6FAF" w:rsidRDefault="004E5A9F" w:rsidP="007B7E33">
            <w:pPr>
              <w:rPr>
                <w:rFonts w:cs="Arial"/>
                <w:szCs w:val="20"/>
              </w:rPr>
            </w:pPr>
            <w:r>
              <w:t xml:space="preserve">Lecture Activity = </w:t>
            </w:r>
            <w:r>
              <w:rPr>
                <w:b/>
                <w:bCs/>
              </w:rPr>
              <w:t>1 h</w:t>
            </w:r>
            <w:r w:rsidRPr="0008532C">
              <w:rPr>
                <w:b/>
                <w:bCs/>
              </w:rPr>
              <w:t>r</w:t>
            </w:r>
            <w:r>
              <w:rPr>
                <w:b/>
                <w:bCs/>
              </w:rPr>
              <w:t>.</w:t>
            </w:r>
            <w:r w:rsidR="007B7E33">
              <w:rPr>
                <w:b/>
              </w:rPr>
              <w:tab/>
            </w:r>
          </w:p>
        </w:tc>
      </w:tr>
      <w:tr w:rsidR="009B1C7D"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9B1C7D" w:rsidRDefault="009B1C7D" w:rsidP="009B1C7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9B1C7D" w:rsidRPr="005B10FE" w:rsidRDefault="009B1C7D" w:rsidP="009B1C7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9B1C7D" w:rsidRPr="005B10FE" w:rsidRDefault="009B1C7D" w:rsidP="009B1C7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9B1C7D" w:rsidRPr="005B10FE" w:rsidRDefault="009B1C7D" w:rsidP="009B1C7D">
            <w:pPr>
              <w:rPr>
                <w:rFonts w:eastAsia="Arial" w:cs="Arial"/>
                <w:b/>
                <w:bCs/>
                <w:i/>
                <w:iCs/>
              </w:rPr>
            </w:pPr>
            <w:r w:rsidRPr="4948C66D">
              <w:rPr>
                <w:rFonts w:eastAsia="Arial" w:cs="Arial"/>
                <w:b/>
                <w:bCs/>
                <w:i/>
                <w:iCs/>
              </w:rPr>
              <w:t>AIE</w:t>
            </w:r>
          </w:p>
        </w:tc>
      </w:tr>
      <w:tr w:rsidR="000900A0" w:rsidRPr="00103FC5" w14:paraId="475444BC" w14:textId="77777777" w:rsidTr="00753184">
        <w:tc>
          <w:tcPr>
            <w:tcW w:w="10170" w:type="dxa"/>
            <w:gridSpan w:val="2"/>
            <w:tcMar>
              <w:top w:w="115" w:type="dxa"/>
              <w:left w:w="115" w:type="dxa"/>
              <w:bottom w:w="115" w:type="dxa"/>
              <w:right w:w="115" w:type="dxa"/>
            </w:tcMar>
          </w:tcPr>
          <w:p w14:paraId="2CA9E177" w14:textId="55630220" w:rsidR="000900A0" w:rsidRPr="00A94B66" w:rsidRDefault="000900A0" w:rsidP="000900A0">
            <w:pPr>
              <w:tabs>
                <w:tab w:val="left" w:pos="2329"/>
              </w:tabs>
              <w:rPr>
                <w:rFonts w:eastAsia="Arial" w:cs="Arial"/>
                <w:b/>
                <w:bCs/>
              </w:rPr>
            </w:pPr>
            <w:r>
              <w:rPr>
                <w:b/>
                <w:bCs/>
              </w:rPr>
              <w:t xml:space="preserve">Discussion: </w:t>
            </w:r>
            <w:r w:rsidRPr="0008532C">
              <w:rPr>
                <w:b/>
                <w:bCs/>
              </w:rPr>
              <w:t>Community Stakeholder Communication</w:t>
            </w:r>
          </w:p>
          <w:p w14:paraId="0C3B5DFD" w14:textId="77777777" w:rsidR="000900A0" w:rsidRDefault="000900A0" w:rsidP="000900A0">
            <w:pPr>
              <w:tabs>
                <w:tab w:val="left" w:pos="2329"/>
              </w:tabs>
              <w:rPr>
                <w:rFonts w:cs="Arial"/>
                <w:b/>
                <w:szCs w:val="20"/>
              </w:rPr>
            </w:pPr>
          </w:p>
          <w:p w14:paraId="5C915886" w14:textId="5BBCB2F3" w:rsidR="000900A0" w:rsidRPr="00A94B66" w:rsidRDefault="000900A0" w:rsidP="000900A0">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w:t>
            </w:r>
            <w:r w:rsidR="004E5CBA">
              <w:rPr>
                <w:rFonts w:eastAsia="Arial" w:cs="Arial"/>
                <w:bCs/>
              </w:rPr>
              <w:t>s</w:t>
            </w:r>
            <w:r w:rsidRPr="00A1500B">
              <w:rPr>
                <w:rFonts w:eastAsia="Arial" w:cs="Arial"/>
                <w:bCs/>
              </w:rPr>
              <w:t xml:space="preserve"> by Thursday 11:59 p.m. (EST). Provide specific examples to support your answers</w:t>
            </w:r>
            <w:r w:rsidR="004E5CBA">
              <w:rPr>
                <w:rFonts w:eastAsia="Arial" w:cs="Arial"/>
                <w:bCs/>
              </w:rPr>
              <w:t>.</w:t>
            </w:r>
          </w:p>
          <w:p w14:paraId="4EFDED90" w14:textId="77777777" w:rsidR="000900A0" w:rsidRDefault="000900A0" w:rsidP="000900A0">
            <w:pPr>
              <w:tabs>
                <w:tab w:val="left" w:pos="2329"/>
              </w:tabs>
              <w:rPr>
                <w:rFonts w:cs="Arial"/>
                <w:b/>
                <w:szCs w:val="20"/>
              </w:rPr>
            </w:pPr>
          </w:p>
          <w:p w14:paraId="7E8F81D4" w14:textId="77777777" w:rsidR="000900A0" w:rsidRDefault="000900A0" w:rsidP="000900A0">
            <w:pPr>
              <w:pStyle w:val="AssignmentsLevel2"/>
            </w:pPr>
            <w:r>
              <w:t xml:space="preserve">Why do you think it is </w:t>
            </w:r>
            <w:r w:rsidRPr="000329F4">
              <w:t>importan</w:t>
            </w:r>
            <w:r>
              <w:t>t to</w:t>
            </w:r>
            <w:r w:rsidRPr="000329F4">
              <w:t xml:space="preserve"> foster effective communication with community stakeholder</w:t>
            </w:r>
            <w:r>
              <w:t>s</w:t>
            </w:r>
            <w:r w:rsidRPr="000329F4">
              <w:t>?</w:t>
            </w:r>
            <w:r>
              <w:t xml:space="preserve"> </w:t>
            </w:r>
          </w:p>
          <w:p w14:paraId="62749E05" w14:textId="203E60E2" w:rsidR="000900A0" w:rsidRDefault="000900A0" w:rsidP="000900A0">
            <w:pPr>
              <w:pStyle w:val="AssignmentsLevel2"/>
            </w:pPr>
            <w:r>
              <w:t xml:space="preserve">What types of community stakeholders do principals need to communicate with? Why? </w:t>
            </w:r>
          </w:p>
          <w:p w14:paraId="2EDF1756" w14:textId="77777777" w:rsidR="000900A0" w:rsidRDefault="000900A0" w:rsidP="000900A0">
            <w:pPr>
              <w:pStyle w:val="AssignmentsLevel2"/>
              <w:numPr>
                <w:ilvl w:val="0"/>
                <w:numId w:val="0"/>
              </w:numPr>
              <w:ind w:left="360" w:hanging="360"/>
            </w:pPr>
          </w:p>
          <w:p w14:paraId="408A7F48" w14:textId="46D03CE9" w:rsidR="000900A0" w:rsidRPr="00103FC5" w:rsidRDefault="000900A0" w:rsidP="000900A0">
            <w:pPr>
              <w:pStyle w:val="AssignmentsLevel1"/>
              <w:rPr>
                <w:b/>
                <w:bCs/>
              </w:rPr>
            </w:pPr>
            <w:r w:rsidRPr="00A1500B">
              <w:rPr>
                <w:rFonts w:eastAsia="Arial"/>
                <w:b/>
                <w:bCs/>
              </w:rPr>
              <w:lastRenderedPageBreak/>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1C41D443" w14:textId="6AED053A" w:rsidR="000900A0" w:rsidRPr="00103FC5" w:rsidRDefault="000900A0" w:rsidP="000900A0">
            <w:pPr>
              <w:tabs>
                <w:tab w:val="left" w:pos="2329"/>
              </w:tabs>
              <w:rPr>
                <w:rFonts w:cs="Arial"/>
                <w:szCs w:val="20"/>
              </w:rPr>
            </w:pPr>
            <w:r w:rsidRPr="0008532C">
              <w:lastRenderedPageBreak/>
              <w:t>4.1, 4.2</w:t>
            </w:r>
          </w:p>
        </w:tc>
        <w:tc>
          <w:tcPr>
            <w:tcW w:w="1440" w:type="dxa"/>
          </w:tcPr>
          <w:p w14:paraId="2478BF6B" w14:textId="35EC2B20" w:rsidR="000900A0" w:rsidRPr="00103FC5" w:rsidRDefault="000900A0" w:rsidP="000900A0">
            <w:pPr>
              <w:tabs>
                <w:tab w:val="left" w:pos="2329"/>
              </w:tabs>
              <w:rPr>
                <w:rFonts w:eastAsia="Arial" w:cs="Arial"/>
              </w:rPr>
            </w:pPr>
            <w:r w:rsidRPr="006F6835">
              <w:t>Discussion</w:t>
            </w:r>
            <w:r>
              <w:t>:</w:t>
            </w:r>
            <w:r w:rsidRPr="006F6835">
              <w:t xml:space="preserve"> one post and </w:t>
            </w:r>
            <w:r>
              <w:t>replies</w:t>
            </w:r>
            <w:r w:rsidRPr="006F6835">
              <w:t xml:space="preserve"> to three other posts = </w:t>
            </w:r>
            <w:r w:rsidRPr="0008532C">
              <w:rPr>
                <w:b/>
                <w:bCs/>
              </w:rPr>
              <w:t>1 hr</w:t>
            </w:r>
            <w:r w:rsidR="004E5A9F">
              <w:rPr>
                <w:b/>
                <w:bCs/>
              </w:rPr>
              <w:t>.</w:t>
            </w:r>
          </w:p>
        </w:tc>
      </w:tr>
      <w:tr w:rsidR="000900A0" w:rsidRPr="00103FC5" w14:paraId="1086EFF1" w14:textId="77777777" w:rsidTr="00753184">
        <w:tc>
          <w:tcPr>
            <w:tcW w:w="10170" w:type="dxa"/>
            <w:gridSpan w:val="2"/>
            <w:tcMar>
              <w:top w:w="115" w:type="dxa"/>
              <w:left w:w="115" w:type="dxa"/>
              <w:bottom w:w="115" w:type="dxa"/>
              <w:right w:w="115" w:type="dxa"/>
            </w:tcMar>
          </w:tcPr>
          <w:p w14:paraId="4FF899F8" w14:textId="1CF80440" w:rsidR="000900A0" w:rsidRPr="00A94B66" w:rsidRDefault="000434DA" w:rsidP="000900A0">
            <w:pPr>
              <w:tabs>
                <w:tab w:val="left" w:pos="2329"/>
              </w:tabs>
              <w:rPr>
                <w:rFonts w:eastAsia="Arial" w:cs="Arial"/>
                <w:b/>
                <w:bCs/>
              </w:rPr>
            </w:pPr>
            <w:r>
              <w:rPr>
                <w:b/>
                <w:bCs/>
              </w:rPr>
              <w:t xml:space="preserve">Website </w:t>
            </w:r>
            <w:r w:rsidR="000900A0">
              <w:rPr>
                <w:b/>
                <w:bCs/>
              </w:rPr>
              <w:t xml:space="preserve">Discussion: </w:t>
            </w:r>
            <w:r w:rsidR="000900A0" w:rsidRPr="0008532C">
              <w:rPr>
                <w:b/>
                <w:bCs/>
              </w:rPr>
              <w:t>Community Involvement</w:t>
            </w:r>
          </w:p>
          <w:p w14:paraId="0F37B077" w14:textId="77777777" w:rsidR="000900A0" w:rsidRDefault="000900A0" w:rsidP="000900A0">
            <w:pPr>
              <w:tabs>
                <w:tab w:val="left" w:pos="2329"/>
              </w:tabs>
              <w:rPr>
                <w:rFonts w:cs="Arial"/>
                <w:b/>
                <w:szCs w:val="20"/>
              </w:rPr>
            </w:pPr>
          </w:p>
          <w:p w14:paraId="667971E3" w14:textId="1CA1A7B3" w:rsidR="000900A0" w:rsidRPr="00A94B66" w:rsidRDefault="000900A0" w:rsidP="000900A0">
            <w:pPr>
              <w:tabs>
                <w:tab w:val="left" w:pos="2329"/>
              </w:tabs>
              <w:rPr>
                <w:rFonts w:eastAsia="Arial" w:cs="Arial"/>
              </w:rPr>
            </w:pPr>
            <w:r w:rsidRPr="0008532C">
              <w:rPr>
                <w:b/>
                <w:bCs/>
              </w:rPr>
              <w:t xml:space="preserve">Imagine </w:t>
            </w:r>
            <w:r w:rsidRPr="007F28D1">
              <w:t xml:space="preserve">the school district in which you currently work is looking to involve community stakeholders in a current school project. </w:t>
            </w:r>
            <w:r w:rsidRPr="00997543">
              <w:t>If you are not currently working in a school district, use the district you live in.</w:t>
            </w:r>
          </w:p>
          <w:p w14:paraId="5C12F531" w14:textId="77777777" w:rsidR="000900A0" w:rsidRDefault="000900A0" w:rsidP="000900A0">
            <w:pPr>
              <w:tabs>
                <w:tab w:val="left" w:pos="2329"/>
              </w:tabs>
              <w:rPr>
                <w:rFonts w:cs="Arial"/>
                <w:szCs w:val="20"/>
              </w:rPr>
            </w:pPr>
          </w:p>
          <w:p w14:paraId="5E554FEF" w14:textId="77777777" w:rsidR="000900A0" w:rsidRPr="00A94B66" w:rsidRDefault="000900A0" w:rsidP="000900A0">
            <w:pPr>
              <w:tabs>
                <w:tab w:val="left" w:pos="2329"/>
              </w:tabs>
              <w:rPr>
                <w:rFonts w:eastAsia="Arial" w:cs="Arial"/>
                <w:b/>
                <w:bCs/>
              </w:rPr>
            </w:pPr>
            <w:r w:rsidRPr="0008532C">
              <w:rPr>
                <w:b/>
                <w:bCs/>
              </w:rPr>
              <w:t>Define</w:t>
            </w:r>
            <w:r w:rsidRPr="0008532C">
              <w:t xml:space="preserve"> the project.</w:t>
            </w:r>
          </w:p>
          <w:p w14:paraId="09E87CB0" w14:textId="77777777" w:rsidR="000900A0" w:rsidRDefault="000900A0" w:rsidP="000900A0">
            <w:pPr>
              <w:tabs>
                <w:tab w:val="left" w:pos="2329"/>
              </w:tabs>
              <w:rPr>
                <w:rFonts w:cs="Arial"/>
                <w:b/>
                <w:szCs w:val="20"/>
              </w:rPr>
            </w:pPr>
          </w:p>
          <w:p w14:paraId="37041EE4" w14:textId="77777777" w:rsidR="000900A0" w:rsidRPr="002F62E7" w:rsidRDefault="000900A0" w:rsidP="000900A0">
            <w:pPr>
              <w:tabs>
                <w:tab w:val="left" w:pos="2329"/>
              </w:tabs>
              <w:rPr>
                <w:rStyle w:val="AssignmentsLevel1Char"/>
              </w:rPr>
            </w:pPr>
            <w:r w:rsidRPr="0008532C">
              <w:rPr>
                <w:b/>
                <w:bCs/>
              </w:rPr>
              <w:t xml:space="preserve">Identify </w:t>
            </w:r>
            <w:r w:rsidRPr="002F62E7">
              <w:rPr>
                <w:rStyle w:val="AssignmentsLevel1Char"/>
              </w:rPr>
              <w:t xml:space="preserve">two or three specific community stakeholders </w:t>
            </w:r>
            <w:r>
              <w:rPr>
                <w:rStyle w:val="AssignmentsLevel1Char"/>
              </w:rPr>
              <w:t>who could effectively contribute to the project.</w:t>
            </w:r>
          </w:p>
          <w:p w14:paraId="3421D816" w14:textId="77777777" w:rsidR="000900A0" w:rsidRDefault="000900A0" w:rsidP="000900A0">
            <w:pPr>
              <w:tabs>
                <w:tab w:val="left" w:pos="2329"/>
              </w:tabs>
              <w:rPr>
                <w:rFonts w:cs="Arial"/>
                <w:b/>
                <w:szCs w:val="20"/>
              </w:rPr>
            </w:pPr>
          </w:p>
          <w:p w14:paraId="116B93DE" w14:textId="3161BC00" w:rsidR="000900A0" w:rsidRPr="00A94B66" w:rsidRDefault="000900A0" w:rsidP="000900A0">
            <w:pPr>
              <w:tabs>
                <w:tab w:val="left" w:pos="2329"/>
              </w:tabs>
              <w:rPr>
                <w:rFonts w:eastAsia="Arial" w:cs="Arial"/>
              </w:rPr>
            </w:pPr>
            <w:r w:rsidRPr="0008532C">
              <w:rPr>
                <w:b/>
                <w:bCs/>
              </w:rPr>
              <w:t>Write</w:t>
            </w:r>
            <w:r w:rsidRPr="00A94B66">
              <w:rPr>
                <w:rFonts w:eastAsia="Arial" w:cs="Arial"/>
                <w:b/>
                <w:bCs/>
              </w:rPr>
              <w:t xml:space="preserve"> </w:t>
            </w:r>
            <w:r w:rsidRPr="00A94B66">
              <w:t xml:space="preserve">a letter to each stakeholder </w:t>
            </w:r>
            <w:r>
              <w:t>explaining</w:t>
            </w:r>
            <w:r w:rsidRPr="00A94B66">
              <w:t xml:space="preserve"> the project, how their organization could contribute, and the benefits to the organization. </w:t>
            </w:r>
          </w:p>
          <w:p w14:paraId="67147740" w14:textId="77777777" w:rsidR="000900A0" w:rsidRDefault="000900A0" w:rsidP="000900A0">
            <w:pPr>
              <w:tabs>
                <w:tab w:val="left" w:pos="2329"/>
              </w:tabs>
              <w:rPr>
                <w:rFonts w:cs="Arial"/>
                <w:szCs w:val="20"/>
              </w:rPr>
            </w:pPr>
          </w:p>
          <w:p w14:paraId="579EC144" w14:textId="4AF066B2" w:rsidR="000900A0" w:rsidRDefault="005320A2" w:rsidP="000900A0">
            <w:pPr>
              <w:tabs>
                <w:tab w:val="left" w:pos="2329"/>
              </w:tabs>
              <w:rPr>
                <w:rFonts w:eastAsia="Arial" w:cs="Arial"/>
              </w:rPr>
            </w:pPr>
            <w:r>
              <w:rPr>
                <w:b/>
                <w:bCs/>
              </w:rPr>
              <w:t>Add</w:t>
            </w:r>
            <w:r w:rsidR="000900A0" w:rsidRPr="00A94B66">
              <w:rPr>
                <w:rFonts w:eastAsia="Arial" w:cs="Arial"/>
              </w:rPr>
              <w:t xml:space="preserve"> </w:t>
            </w:r>
            <w:r w:rsidR="000900A0" w:rsidRPr="00A94B66">
              <w:t xml:space="preserve">your completed letters </w:t>
            </w:r>
            <w:r>
              <w:t xml:space="preserve">to the appropriate </w:t>
            </w:r>
            <w:r w:rsidR="000900A0" w:rsidRPr="00A94B66">
              <w:t>section of your website</w:t>
            </w:r>
            <w:r w:rsidR="000900A0">
              <w:t xml:space="preserve">. </w:t>
            </w:r>
          </w:p>
          <w:p w14:paraId="5DCE2947" w14:textId="77777777" w:rsidR="000900A0" w:rsidRDefault="000900A0" w:rsidP="000900A0">
            <w:pPr>
              <w:tabs>
                <w:tab w:val="left" w:pos="2329"/>
              </w:tabs>
              <w:rPr>
                <w:rFonts w:eastAsia="Arial" w:cs="Arial"/>
              </w:rPr>
            </w:pPr>
          </w:p>
          <w:p w14:paraId="49127358" w14:textId="0D27CD01" w:rsidR="000900A0" w:rsidRDefault="005320A2" w:rsidP="000900A0">
            <w:pPr>
              <w:pStyle w:val="AssignmentsLevel1"/>
              <w:tabs>
                <w:tab w:val="left" w:pos="2329"/>
              </w:tabs>
            </w:pPr>
            <w:r>
              <w:rPr>
                <w:b/>
                <w:bCs/>
              </w:rPr>
              <w:t>Post</w:t>
            </w:r>
            <w:r w:rsidR="000900A0">
              <w:t xml:space="preserve"> a link to the letters o</w:t>
            </w:r>
            <w:r w:rsidR="00363B59">
              <w:t>n</w:t>
            </w:r>
            <w:r w:rsidR="000900A0">
              <w:t xml:space="preserve"> your website to the discussion forum by </w:t>
            </w:r>
            <w:r w:rsidR="000900A0" w:rsidRPr="002A0356">
              <w:rPr>
                <w:b/>
              </w:rPr>
              <w:t>Friday</w:t>
            </w:r>
            <w:r w:rsidR="000900A0">
              <w:t xml:space="preserve"> 11:59 p.m. (EST).</w:t>
            </w:r>
          </w:p>
          <w:p w14:paraId="63DFC411" w14:textId="77777777" w:rsidR="000900A0" w:rsidRDefault="000900A0" w:rsidP="000900A0">
            <w:pPr>
              <w:pStyle w:val="AssignmentsLevel1"/>
              <w:tabs>
                <w:tab w:val="left" w:pos="2329"/>
              </w:tabs>
            </w:pPr>
          </w:p>
          <w:p w14:paraId="59ACE462" w14:textId="1A71BCDC" w:rsidR="000900A0" w:rsidRPr="00A1500B" w:rsidRDefault="000900A0" w:rsidP="000900A0">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58C279FD" w14:textId="448ABCA4" w:rsidR="000900A0" w:rsidRPr="00103FC5" w:rsidRDefault="000900A0" w:rsidP="000900A0">
            <w:pPr>
              <w:tabs>
                <w:tab w:val="left" w:pos="2329"/>
              </w:tabs>
              <w:rPr>
                <w:rFonts w:cs="Arial"/>
                <w:szCs w:val="20"/>
              </w:rPr>
            </w:pPr>
            <w:r>
              <w:t xml:space="preserve">4.1, 4.2, </w:t>
            </w:r>
            <w:r w:rsidRPr="0008532C">
              <w:t>4.3</w:t>
            </w:r>
            <w:r>
              <w:t>, 4.4</w:t>
            </w:r>
          </w:p>
        </w:tc>
        <w:tc>
          <w:tcPr>
            <w:tcW w:w="1440" w:type="dxa"/>
          </w:tcPr>
          <w:p w14:paraId="1973AD82" w14:textId="618833D9" w:rsidR="000900A0" w:rsidRDefault="00FD79F3" w:rsidP="000900A0">
            <w:r>
              <w:t>Website Discussion</w:t>
            </w:r>
            <w:r w:rsidR="000900A0">
              <w:t xml:space="preserve"> = </w:t>
            </w:r>
            <w:r>
              <w:rPr>
                <w:b/>
                <w:bCs/>
              </w:rPr>
              <w:t>2 h</w:t>
            </w:r>
            <w:r w:rsidR="000900A0" w:rsidRPr="0008532C">
              <w:rPr>
                <w:b/>
                <w:bCs/>
              </w:rPr>
              <w:t>rs</w:t>
            </w:r>
            <w:r>
              <w:rPr>
                <w:b/>
                <w:bCs/>
              </w:rPr>
              <w:t>.</w:t>
            </w:r>
          </w:p>
          <w:p w14:paraId="37CEB873" w14:textId="77777777" w:rsidR="000900A0" w:rsidRDefault="000900A0" w:rsidP="000900A0">
            <w:pPr>
              <w:tabs>
                <w:tab w:val="left" w:pos="2329"/>
              </w:tabs>
            </w:pPr>
          </w:p>
        </w:tc>
      </w:tr>
      <w:tr w:rsidR="000900A0" w:rsidRPr="00132272" w14:paraId="586F3A25" w14:textId="77777777" w:rsidTr="4948C66D">
        <w:tc>
          <w:tcPr>
            <w:tcW w:w="10170" w:type="dxa"/>
            <w:gridSpan w:val="2"/>
            <w:tcMar>
              <w:top w:w="115" w:type="dxa"/>
              <w:left w:w="115" w:type="dxa"/>
              <w:bottom w:w="115" w:type="dxa"/>
              <w:right w:w="115" w:type="dxa"/>
            </w:tcMar>
          </w:tcPr>
          <w:p w14:paraId="31AE5C45" w14:textId="3F008B6F" w:rsidR="000900A0" w:rsidRPr="001C1DD2" w:rsidRDefault="000900A0" w:rsidP="000900A0">
            <w:pPr>
              <w:pStyle w:val="AssignmentsLevel1"/>
              <w:rPr>
                <w:b/>
                <w:bCs/>
              </w:rPr>
            </w:pPr>
            <w:r w:rsidRPr="001C1DD2">
              <w:rPr>
                <w:b/>
                <w:bCs/>
              </w:rPr>
              <w:t>Reflective Journal: Your School Community</w:t>
            </w:r>
          </w:p>
          <w:p w14:paraId="622228DA" w14:textId="712A0019" w:rsidR="004E5CBA" w:rsidRDefault="004E5CBA" w:rsidP="000900A0">
            <w:pPr>
              <w:rPr>
                <w:rFonts w:eastAsia="Arial" w:cs="Arial"/>
                <w:b/>
                <w:bCs/>
                <w:szCs w:val="20"/>
              </w:rPr>
            </w:pPr>
          </w:p>
          <w:p w14:paraId="0916A274" w14:textId="538626CF" w:rsidR="000900A0" w:rsidRDefault="000900A0" w:rsidP="000900A0">
            <w:pPr>
              <w:rPr>
                <w:rFonts w:eastAsia="Arial" w:cs="Arial"/>
                <w:szCs w:val="20"/>
              </w:rPr>
            </w:pPr>
            <w:r w:rsidRPr="001C1DD2">
              <w:rPr>
                <w:rFonts w:eastAsia="Arial" w:cs="Arial"/>
                <w:b/>
                <w:bCs/>
                <w:szCs w:val="20"/>
              </w:rPr>
              <w:t xml:space="preserve">Write </w:t>
            </w:r>
            <w:r w:rsidRPr="001C1DD2">
              <w:rPr>
                <w:rFonts w:eastAsia="Arial" w:cs="Arial"/>
                <w:szCs w:val="20"/>
              </w:rPr>
              <w:t>a 700- to 1,050-word journal entry</w:t>
            </w:r>
            <w:r>
              <w:rPr>
                <w:rFonts w:eastAsia="Arial" w:cs="Arial"/>
                <w:szCs w:val="20"/>
              </w:rPr>
              <w:t xml:space="preserve"> in which you evaluate the following:</w:t>
            </w:r>
          </w:p>
          <w:p w14:paraId="4462F862" w14:textId="77777777" w:rsidR="000900A0" w:rsidRPr="00FB622B" w:rsidRDefault="000900A0" w:rsidP="000900A0"/>
          <w:p w14:paraId="23DFA2F1" w14:textId="5C8BB774" w:rsidR="000900A0" w:rsidRPr="00EA5503" w:rsidRDefault="000900A0" w:rsidP="000900A0">
            <w:pPr>
              <w:pStyle w:val="AssignmentsLevel2"/>
              <w:numPr>
                <w:ilvl w:val="0"/>
                <w:numId w:val="27"/>
              </w:numPr>
              <w:spacing w:line="259" w:lineRule="auto"/>
              <w:ind w:left="360"/>
              <w:rPr>
                <w:rFonts w:eastAsia="Arial"/>
              </w:rPr>
            </w:pPr>
            <w:r w:rsidRPr="0008532C">
              <w:t>Ch</w:t>
            </w:r>
            <w:r>
              <w:t>.</w:t>
            </w:r>
            <w:r w:rsidRPr="0008532C">
              <w:t xml:space="preserve"> 3</w:t>
            </w:r>
            <w:r w:rsidRPr="001C1DD2">
              <w:t xml:space="preserve"> highlights the importance of understanding the community to most effectively communicate. Using ideas from the chapter, like customs, traditions, </w:t>
            </w:r>
            <w:r w:rsidR="004E5CBA">
              <w:t xml:space="preserve">or </w:t>
            </w:r>
            <w:r w:rsidRPr="001C1DD2">
              <w:t xml:space="preserve">population characteristics, describe the community of the school system where you work.  </w:t>
            </w:r>
          </w:p>
          <w:p w14:paraId="557ABB23" w14:textId="77777777" w:rsidR="000900A0" w:rsidRPr="001C1DD2" w:rsidRDefault="000900A0" w:rsidP="000900A0">
            <w:pPr>
              <w:pStyle w:val="AssignmentsLevel2"/>
              <w:numPr>
                <w:ilvl w:val="0"/>
                <w:numId w:val="0"/>
              </w:numPr>
              <w:spacing w:line="259" w:lineRule="auto"/>
              <w:rPr>
                <w:rFonts w:eastAsia="Arial"/>
              </w:rPr>
            </w:pPr>
          </w:p>
          <w:p w14:paraId="606A0168" w14:textId="7352A787" w:rsidR="000900A0" w:rsidRPr="00A94B66" w:rsidRDefault="000900A0" w:rsidP="000900A0">
            <w:pPr>
              <w:pStyle w:val="AssignmentsLevel2"/>
              <w:numPr>
                <w:ilvl w:val="0"/>
                <w:numId w:val="27"/>
              </w:numPr>
              <w:spacing w:line="259" w:lineRule="auto"/>
              <w:ind w:left="360"/>
            </w:pPr>
            <w:r>
              <w:t xml:space="preserve">Does your school or </w:t>
            </w:r>
            <w:r w:rsidRPr="001C1DD2">
              <w:t xml:space="preserve">district utilize this information when communicating with the community? </w:t>
            </w:r>
            <w:r w:rsidRPr="007F28D1">
              <w:rPr>
                <w:rFonts w:eastAsia="Arial"/>
              </w:rPr>
              <w:t xml:space="preserve">How well </w:t>
            </w:r>
            <w:r>
              <w:rPr>
                <w:rFonts w:eastAsia="Arial"/>
              </w:rPr>
              <w:t xml:space="preserve">does </w:t>
            </w:r>
            <w:r w:rsidRPr="007F28D1">
              <w:rPr>
                <w:rFonts w:eastAsia="Arial"/>
              </w:rPr>
              <w:t>your school or district implement the strategies outlined in the text</w:t>
            </w:r>
            <w:r>
              <w:rPr>
                <w:rFonts w:eastAsia="Arial"/>
              </w:rPr>
              <w:t>?</w:t>
            </w:r>
            <w:r w:rsidRPr="007F28D1">
              <w:rPr>
                <w:rFonts w:eastAsia="Arial"/>
              </w:rPr>
              <w:t xml:space="preserve"> What is your school or district doing we</w:t>
            </w:r>
            <w:r w:rsidRPr="00997543">
              <w:rPr>
                <w:rFonts w:eastAsia="Arial"/>
              </w:rPr>
              <w:t>ll a</w:t>
            </w:r>
            <w:r w:rsidRPr="009A1E61">
              <w:rPr>
                <w:rFonts w:eastAsia="Arial"/>
              </w:rPr>
              <w:t>nd what could be improved?</w:t>
            </w:r>
          </w:p>
          <w:p w14:paraId="5DC4EEDC" w14:textId="77777777" w:rsidR="000900A0" w:rsidRDefault="000900A0" w:rsidP="000900A0">
            <w:pPr>
              <w:pStyle w:val="AssignmentsLevel2"/>
              <w:numPr>
                <w:ilvl w:val="0"/>
                <w:numId w:val="0"/>
              </w:numPr>
              <w:spacing w:line="259" w:lineRule="auto"/>
              <w:ind w:left="360" w:hanging="360"/>
            </w:pPr>
          </w:p>
          <w:p w14:paraId="062C5354" w14:textId="670C6654" w:rsidR="000900A0" w:rsidRPr="00132272" w:rsidRDefault="000900A0" w:rsidP="000900A0">
            <w:pPr>
              <w:pStyle w:val="AssignmentsLevel1"/>
              <w:rPr>
                <w:strike/>
              </w:rPr>
            </w:pPr>
            <w:r>
              <w:rPr>
                <w:b/>
              </w:rPr>
              <w:t xml:space="preserve">Submit </w:t>
            </w:r>
            <w:r>
              <w:t>your journal entry.</w:t>
            </w:r>
          </w:p>
        </w:tc>
        <w:tc>
          <w:tcPr>
            <w:tcW w:w="1440" w:type="dxa"/>
          </w:tcPr>
          <w:p w14:paraId="6D8576AF" w14:textId="61BEA0BF" w:rsidR="000900A0" w:rsidRPr="00132272" w:rsidRDefault="000900A0" w:rsidP="000900A0">
            <w:pPr>
              <w:tabs>
                <w:tab w:val="left" w:pos="2329"/>
              </w:tabs>
              <w:rPr>
                <w:rFonts w:cs="Arial"/>
                <w:strike/>
                <w:szCs w:val="20"/>
              </w:rPr>
            </w:pPr>
            <w:r>
              <w:t>4.1, 4.2, 4.3, 4.4</w:t>
            </w:r>
          </w:p>
        </w:tc>
        <w:tc>
          <w:tcPr>
            <w:tcW w:w="1440" w:type="dxa"/>
          </w:tcPr>
          <w:p w14:paraId="3427081E" w14:textId="77A88F70" w:rsidR="000900A0" w:rsidRPr="00FD79F3" w:rsidRDefault="00FD79F3" w:rsidP="000900A0">
            <w:pPr>
              <w:tabs>
                <w:tab w:val="left" w:pos="2329"/>
              </w:tabs>
              <w:rPr>
                <w:rFonts w:cs="Arial"/>
                <w:b/>
                <w:szCs w:val="20"/>
              </w:rPr>
            </w:pPr>
            <w:r w:rsidRPr="00FD79F3">
              <w:rPr>
                <w:rFonts w:cs="Arial"/>
                <w:szCs w:val="20"/>
              </w:rPr>
              <w:t xml:space="preserve">Journal = </w:t>
            </w:r>
            <w:r w:rsidRPr="00FD79F3">
              <w:rPr>
                <w:rFonts w:cs="Arial"/>
                <w:b/>
                <w:szCs w:val="20"/>
              </w:rPr>
              <w:t>1hr.</w:t>
            </w:r>
          </w:p>
        </w:tc>
      </w:tr>
      <w:tr w:rsidR="009B1C7D"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9B1C7D" w:rsidRPr="00842155" w:rsidRDefault="009B1C7D" w:rsidP="009B1C7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9B1C7D" w:rsidRPr="00842155" w:rsidRDefault="009B1C7D" w:rsidP="009B1C7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9B1C7D" w:rsidRPr="00842155" w:rsidRDefault="009B1C7D" w:rsidP="009B1C7D">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531240B5" w:rsidR="009B1C7D" w:rsidRPr="00842155" w:rsidRDefault="00FD79F3" w:rsidP="00FD79F3">
            <w:pPr>
              <w:tabs>
                <w:tab w:val="left" w:pos="2329"/>
              </w:tabs>
              <w:jc w:val="center"/>
              <w:rPr>
                <w:rFonts w:cs="Arial"/>
                <w:b/>
                <w:szCs w:val="20"/>
              </w:rPr>
            </w:pPr>
            <w:r>
              <w:rPr>
                <w:rFonts w:cs="Arial"/>
                <w:b/>
                <w:szCs w:val="20"/>
              </w:rPr>
              <w:t>6 hrs.</w:t>
            </w:r>
          </w:p>
        </w:tc>
      </w:tr>
    </w:tbl>
    <w:p w14:paraId="2258DD43" w14:textId="77777777" w:rsidR="005344A9" w:rsidRDefault="005344A9" w:rsidP="0020635A">
      <w:pPr>
        <w:pStyle w:val="Heading1"/>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64B1D4D"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3B1364" w:rsidRPr="00E567C3">
              <w:t>Effectively Using Communication Tools</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B1364"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7FE670CB" w:rsidR="003B1364" w:rsidRPr="00842155" w:rsidRDefault="003B1364" w:rsidP="003B1364">
            <w:pPr>
              <w:pStyle w:val="ObjectiveBullet"/>
              <w:numPr>
                <w:ilvl w:val="1"/>
                <w:numId w:val="11"/>
              </w:numPr>
              <w:tabs>
                <w:tab w:val="clear" w:pos="0"/>
              </w:tabs>
            </w:pPr>
            <w:r>
              <w:t>Identify best practices for using the media and publications to effectively communicate with internal and external stakeholders.</w:t>
            </w:r>
          </w:p>
        </w:tc>
        <w:tc>
          <w:tcPr>
            <w:tcW w:w="2880" w:type="dxa"/>
            <w:gridSpan w:val="2"/>
            <w:tcBorders>
              <w:left w:val="nil"/>
              <w:bottom w:val="nil"/>
            </w:tcBorders>
          </w:tcPr>
          <w:p w14:paraId="11D9FE7F" w14:textId="46AD502D" w:rsidR="003B1364" w:rsidRPr="00842155" w:rsidRDefault="003B1364" w:rsidP="003B1364">
            <w:pPr>
              <w:tabs>
                <w:tab w:val="left" w:pos="0"/>
                <w:tab w:val="left" w:pos="3720"/>
              </w:tabs>
              <w:outlineLvl w:val="0"/>
              <w:rPr>
                <w:rFonts w:cs="Arial"/>
                <w:szCs w:val="20"/>
              </w:rPr>
            </w:pPr>
            <w:r w:rsidRPr="0008532C">
              <w:t>CLO1</w:t>
            </w:r>
            <w:r>
              <w:t>,</w:t>
            </w:r>
            <w:r w:rsidRPr="0008532C">
              <w:t xml:space="preserve"> CLO2</w:t>
            </w:r>
          </w:p>
        </w:tc>
      </w:tr>
      <w:tr w:rsidR="003B1364"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09B05CDB" w:rsidR="003B1364" w:rsidRPr="00842155" w:rsidRDefault="003B1364" w:rsidP="003B1364">
            <w:pPr>
              <w:pStyle w:val="ObjectiveBullet"/>
              <w:numPr>
                <w:ilvl w:val="1"/>
                <w:numId w:val="11"/>
              </w:numPr>
            </w:pPr>
            <w:r>
              <w:t>Discuss the importance of managing online tools with internal stakeholders.</w:t>
            </w:r>
          </w:p>
        </w:tc>
        <w:tc>
          <w:tcPr>
            <w:tcW w:w="2880" w:type="dxa"/>
            <w:gridSpan w:val="2"/>
            <w:tcBorders>
              <w:top w:val="nil"/>
              <w:left w:val="nil"/>
              <w:bottom w:val="nil"/>
            </w:tcBorders>
          </w:tcPr>
          <w:p w14:paraId="6E666B1C" w14:textId="4DE6FBC0" w:rsidR="003B1364" w:rsidRPr="00842155" w:rsidRDefault="003B1364" w:rsidP="003B1364">
            <w:pPr>
              <w:tabs>
                <w:tab w:val="left" w:pos="0"/>
                <w:tab w:val="left" w:pos="3720"/>
              </w:tabs>
              <w:outlineLvl w:val="0"/>
              <w:rPr>
                <w:rFonts w:cs="Arial"/>
                <w:szCs w:val="20"/>
              </w:rPr>
            </w:pPr>
            <w:r w:rsidRPr="0008532C">
              <w:t>CLO3</w:t>
            </w:r>
          </w:p>
        </w:tc>
      </w:tr>
      <w:tr w:rsidR="003B1364"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1C27984F" w:rsidR="003B1364" w:rsidRPr="00842155" w:rsidRDefault="003B1364" w:rsidP="003B1364">
            <w:pPr>
              <w:pStyle w:val="ObjectiveBullet"/>
              <w:numPr>
                <w:ilvl w:val="1"/>
                <w:numId w:val="11"/>
              </w:numPr>
            </w:pPr>
            <w:r>
              <w:t>Explain the use of online tools and tactics to effectively communicate with stakeholders</w:t>
            </w:r>
            <w:r w:rsidRPr="10EA7EA0">
              <w:t>.</w:t>
            </w:r>
          </w:p>
        </w:tc>
        <w:tc>
          <w:tcPr>
            <w:tcW w:w="2880" w:type="dxa"/>
            <w:gridSpan w:val="2"/>
            <w:tcBorders>
              <w:top w:val="nil"/>
              <w:left w:val="nil"/>
              <w:bottom w:val="single" w:sz="4" w:space="0" w:color="000000" w:themeColor="text1"/>
            </w:tcBorders>
          </w:tcPr>
          <w:p w14:paraId="773187A9" w14:textId="792E6A67" w:rsidR="003B1364" w:rsidRPr="00842155" w:rsidRDefault="003B1364" w:rsidP="003B1364">
            <w:pPr>
              <w:tabs>
                <w:tab w:val="left" w:pos="0"/>
                <w:tab w:val="left" w:pos="3720"/>
              </w:tabs>
              <w:outlineLvl w:val="0"/>
              <w:rPr>
                <w:rFonts w:cs="Arial"/>
                <w:szCs w:val="20"/>
              </w:rPr>
            </w:pPr>
            <w:r w:rsidRPr="0008532C">
              <w:t>CLO2</w:t>
            </w:r>
            <w:r>
              <w:t>,</w:t>
            </w:r>
            <w:r w:rsidRPr="0008532C">
              <w:t xml:space="preserve"> CLO3</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3B1364"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BACDD6C" w14:textId="73A23D33" w:rsidR="003B1364" w:rsidRPr="00842155" w:rsidRDefault="003B1364" w:rsidP="003B1364">
            <w:pPr>
              <w:pStyle w:val="AssignmentsLevel1"/>
            </w:pPr>
            <w:r w:rsidRPr="0008532C">
              <w:rPr>
                <w:b/>
                <w:bCs/>
              </w:rPr>
              <w:t>Read</w:t>
            </w:r>
            <w:r w:rsidRPr="0008532C">
              <w:t xml:space="preserve"> Ch. 11</w:t>
            </w:r>
            <w:r w:rsidRPr="007F28D1">
              <w:t>, 12,</w:t>
            </w:r>
            <w:r w:rsidRPr="00A94B66">
              <w:rPr>
                <w:rFonts w:eastAsia="Arial"/>
                <w:szCs w:val="24"/>
              </w:rPr>
              <w:t xml:space="preserve"> </w:t>
            </w:r>
            <w:r w:rsidRPr="00A94B66">
              <w:rPr>
                <w:rFonts w:cs="Times New Roman"/>
                <w:szCs w:val="24"/>
              </w:rPr>
              <w:t>13</w:t>
            </w:r>
            <w:r w:rsidRPr="00A94B66">
              <w:rPr>
                <w:rFonts w:eastAsia="Arial"/>
                <w:szCs w:val="24"/>
              </w:rPr>
              <w:t xml:space="preserve">, &amp; </w:t>
            </w:r>
            <w:r w:rsidRPr="00A94B66">
              <w:rPr>
                <w:rFonts w:cs="Times New Roman"/>
                <w:szCs w:val="24"/>
              </w:rPr>
              <w:t xml:space="preserve">14 of </w:t>
            </w:r>
            <w:r w:rsidRPr="00A94B66">
              <w:rPr>
                <w:rFonts w:cs="Times New Roman"/>
                <w:i/>
                <w:iCs/>
                <w:szCs w:val="24"/>
              </w:rPr>
              <w:t>The School and Community Relations</w:t>
            </w:r>
            <w:r w:rsidRPr="00A94B66">
              <w:rPr>
                <w:rFonts w:eastAsia="Arial"/>
                <w:szCs w:val="24"/>
              </w:rPr>
              <w:t>.</w:t>
            </w:r>
          </w:p>
        </w:tc>
        <w:tc>
          <w:tcPr>
            <w:tcW w:w="1440" w:type="dxa"/>
            <w:tcBorders>
              <w:left w:val="single" w:sz="4" w:space="0" w:color="000000" w:themeColor="text1"/>
            </w:tcBorders>
            <w:shd w:val="clear" w:color="auto" w:fill="FFFFFF" w:themeFill="background1"/>
          </w:tcPr>
          <w:p w14:paraId="01B72C77" w14:textId="6DD2659E" w:rsidR="003B1364" w:rsidRPr="009F6FAF" w:rsidRDefault="003B1364" w:rsidP="003B1364">
            <w:pPr>
              <w:rPr>
                <w:rFonts w:cs="Arial"/>
                <w:szCs w:val="20"/>
              </w:rPr>
            </w:pPr>
            <w:r>
              <w:t xml:space="preserve">5.1, 5.2, </w:t>
            </w:r>
            <w:r w:rsidRPr="0008532C">
              <w:t>5.3</w:t>
            </w:r>
          </w:p>
        </w:tc>
        <w:tc>
          <w:tcPr>
            <w:tcW w:w="1440" w:type="dxa"/>
            <w:tcBorders>
              <w:left w:val="single" w:sz="4" w:space="0" w:color="000000" w:themeColor="text1"/>
            </w:tcBorders>
            <w:shd w:val="clear" w:color="auto" w:fill="FFFFFF" w:themeFill="background1"/>
          </w:tcPr>
          <w:p w14:paraId="6B31757E" w14:textId="77777777" w:rsidR="003B1364" w:rsidRPr="009F6FAF" w:rsidRDefault="003B1364" w:rsidP="003B1364">
            <w:pPr>
              <w:rPr>
                <w:rFonts w:cs="Arial"/>
                <w:szCs w:val="20"/>
              </w:rPr>
            </w:pPr>
          </w:p>
        </w:tc>
      </w:tr>
      <w:tr w:rsidR="003B1364"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3E1C7C" w14:textId="77777777" w:rsidR="003B1364" w:rsidRPr="00A94B66" w:rsidRDefault="003B1364" w:rsidP="003B1364">
            <w:pPr>
              <w:tabs>
                <w:tab w:val="left" w:pos="2329"/>
              </w:tabs>
              <w:rPr>
                <w:rFonts w:eastAsia="Arial" w:cs="Arial"/>
                <w:b/>
                <w:bCs/>
              </w:rPr>
            </w:pPr>
            <w:r w:rsidRPr="0008532C">
              <w:rPr>
                <w:b/>
                <w:bCs/>
              </w:rPr>
              <w:t>Social Media Resources</w:t>
            </w:r>
          </w:p>
          <w:p w14:paraId="65D7878D" w14:textId="77777777" w:rsidR="003B1364" w:rsidRDefault="003B1364" w:rsidP="003B1364">
            <w:pPr>
              <w:tabs>
                <w:tab w:val="left" w:pos="2329"/>
              </w:tabs>
              <w:rPr>
                <w:rFonts w:cs="Arial"/>
                <w:b/>
                <w:szCs w:val="20"/>
              </w:rPr>
            </w:pPr>
          </w:p>
          <w:p w14:paraId="18782981" w14:textId="77777777" w:rsidR="003B1364" w:rsidRDefault="003B1364" w:rsidP="003B1364">
            <w:pPr>
              <w:pStyle w:val="AssignmentsLevel1"/>
            </w:pPr>
            <w:r w:rsidRPr="0008532C">
              <w:rPr>
                <w:b/>
                <w:bCs/>
              </w:rPr>
              <w:t>Read</w:t>
            </w:r>
            <w:r>
              <w:t xml:space="preserve"> the following on the Edutopia website:</w:t>
            </w:r>
          </w:p>
          <w:p w14:paraId="54DD0850" w14:textId="77777777" w:rsidR="003B1364" w:rsidRDefault="003B1364" w:rsidP="003B1364">
            <w:pPr>
              <w:tabs>
                <w:tab w:val="left" w:pos="2329"/>
              </w:tabs>
              <w:rPr>
                <w:rFonts w:cs="Arial"/>
                <w:b/>
                <w:szCs w:val="20"/>
              </w:rPr>
            </w:pPr>
          </w:p>
          <w:p w14:paraId="3E94C5B8" w14:textId="411D68CC" w:rsidR="003B1364" w:rsidRDefault="00FE2CF2" w:rsidP="003B1364">
            <w:pPr>
              <w:pStyle w:val="AssignmentsLevel2"/>
            </w:pPr>
            <w:hyperlink r:id="rId34" w:history="1">
              <w:r w:rsidR="003B1364" w:rsidRPr="003B1364">
                <w:rPr>
                  <w:rStyle w:val="Hyperlink"/>
                </w:rPr>
                <w:t>“Engaging Your School Community Through Social Media”</w:t>
              </w:r>
            </w:hyperlink>
          </w:p>
          <w:p w14:paraId="6C7209D2" w14:textId="20FA52ED" w:rsidR="003B1364" w:rsidRDefault="00FE2CF2" w:rsidP="003B1364">
            <w:pPr>
              <w:pStyle w:val="AssignmentsLevel2"/>
            </w:pPr>
            <w:hyperlink r:id="rId35" w:history="1">
              <w:r w:rsidR="003B1364" w:rsidRPr="003B1364">
                <w:rPr>
                  <w:rStyle w:val="Hyperlink"/>
                </w:rPr>
                <w:t>“12 Reasons to Get Your School District Tweeting This Summer”</w:t>
              </w:r>
            </w:hyperlink>
          </w:p>
          <w:p w14:paraId="6DEF9F4B" w14:textId="5904E167" w:rsidR="003B1364" w:rsidRDefault="00FE2CF2" w:rsidP="003B1364">
            <w:pPr>
              <w:pStyle w:val="AssignmentsLevel2"/>
            </w:pPr>
            <w:hyperlink r:id="rId36" w:history="1">
              <w:r w:rsidR="003B1364" w:rsidRPr="003B1364">
                <w:rPr>
                  <w:rStyle w:val="Hyperlink"/>
                </w:rPr>
                <w:t>“How to Create Social Media Guidelines for Your School”</w:t>
              </w:r>
            </w:hyperlink>
          </w:p>
          <w:p w14:paraId="1CBEF091" w14:textId="32FCF68B" w:rsidR="003B1364" w:rsidRDefault="00FE2CF2" w:rsidP="003B1364">
            <w:pPr>
              <w:pStyle w:val="AssignmentsLevel2"/>
            </w:pPr>
            <w:hyperlink r:id="rId37" w:history="1">
              <w:r w:rsidR="003B1364" w:rsidRPr="003B1364">
                <w:rPr>
                  <w:rStyle w:val="Hyperlink"/>
                </w:rPr>
                <w:t>“Using Google Hangouts for Teacher Development”</w:t>
              </w:r>
            </w:hyperlink>
          </w:p>
          <w:p w14:paraId="641FA8F0" w14:textId="77777777" w:rsidR="003B1364" w:rsidRDefault="003B1364" w:rsidP="003B1364">
            <w:pPr>
              <w:pStyle w:val="AssignmentsLevel1"/>
            </w:pPr>
          </w:p>
          <w:p w14:paraId="762CADFE" w14:textId="631B0F52" w:rsidR="003B1364" w:rsidRPr="00842155" w:rsidRDefault="003B1364" w:rsidP="003B1364">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2B1BDCD1" w14:textId="141F14C1" w:rsidR="003B1364" w:rsidRPr="009F6FAF" w:rsidRDefault="003B1364" w:rsidP="003B1364">
            <w:pPr>
              <w:rPr>
                <w:rFonts w:cs="Arial"/>
                <w:szCs w:val="20"/>
              </w:rPr>
            </w:pPr>
            <w:r>
              <w:t xml:space="preserve">5.1, 5.2, </w:t>
            </w:r>
            <w:r w:rsidRPr="0008532C">
              <w:t>5.3</w:t>
            </w:r>
          </w:p>
        </w:tc>
        <w:tc>
          <w:tcPr>
            <w:tcW w:w="1440" w:type="dxa"/>
            <w:tcBorders>
              <w:left w:val="single" w:sz="4" w:space="0" w:color="000000" w:themeColor="text1"/>
            </w:tcBorders>
            <w:shd w:val="clear" w:color="auto" w:fill="FFFFFF" w:themeFill="background1"/>
          </w:tcPr>
          <w:p w14:paraId="66F2F4FF" w14:textId="71F78921" w:rsidR="003B1364" w:rsidRPr="009F6FAF" w:rsidRDefault="00FD79F3" w:rsidP="003B1364">
            <w:pPr>
              <w:rPr>
                <w:rFonts w:cs="Arial"/>
                <w:szCs w:val="20"/>
              </w:rPr>
            </w:pPr>
            <w:r>
              <w:t>Lecture Activity</w:t>
            </w:r>
            <w:r w:rsidR="003B1364">
              <w:t xml:space="preserve"> = </w:t>
            </w:r>
            <w:r w:rsidR="003B1364" w:rsidRPr="0008532C">
              <w:rPr>
                <w:b/>
                <w:bCs/>
              </w:rPr>
              <w:t>1 hr</w:t>
            </w:r>
            <w:r w:rsidR="00BC1F7D">
              <w:rPr>
                <w:b/>
                <w:bCs/>
              </w:rPr>
              <w:t xml:space="preserve">. </w:t>
            </w:r>
            <w:r w:rsidR="003B1364">
              <w:rPr>
                <w:b/>
              </w:rPr>
              <w:tab/>
            </w:r>
          </w:p>
        </w:tc>
      </w:tr>
      <w:tr w:rsidR="003B1364" w:rsidRPr="007F339F" w14:paraId="09CD302B" w14:textId="77777777" w:rsidTr="4948C66D">
        <w:tc>
          <w:tcPr>
            <w:tcW w:w="10170" w:type="dxa"/>
            <w:gridSpan w:val="2"/>
            <w:tcMar>
              <w:top w:w="115" w:type="dxa"/>
              <w:left w:w="115" w:type="dxa"/>
              <w:bottom w:w="115" w:type="dxa"/>
              <w:right w:w="115" w:type="dxa"/>
            </w:tcMar>
          </w:tcPr>
          <w:p w14:paraId="65CDA5A3" w14:textId="77777777" w:rsidR="003B1364" w:rsidRPr="00A94B66" w:rsidRDefault="003B1364" w:rsidP="003B1364">
            <w:pPr>
              <w:pStyle w:val="AssignmentsLevel1"/>
              <w:rPr>
                <w:b/>
                <w:bCs/>
              </w:rPr>
            </w:pPr>
            <w:r w:rsidRPr="0008532C">
              <w:rPr>
                <w:b/>
                <w:bCs/>
              </w:rPr>
              <w:t>Social Media Videos</w:t>
            </w:r>
          </w:p>
          <w:p w14:paraId="1D58404C" w14:textId="77777777" w:rsidR="003B1364" w:rsidRDefault="003B1364" w:rsidP="003B1364">
            <w:pPr>
              <w:pStyle w:val="AssignmentsLevel1"/>
              <w:rPr>
                <w:b/>
              </w:rPr>
            </w:pPr>
          </w:p>
          <w:p w14:paraId="5DA77488" w14:textId="77777777" w:rsidR="003B1364" w:rsidRDefault="003B1364" w:rsidP="003B1364">
            <w:pPr>
              <w:pStyle w:val="AssignmentsLevel1"/>
            </w:pPr>
            <w:r w:rsidRPr="0008532C">
              <w:rPr>
                <w:b/>
                <w:bCs/>
              </w:rPr>
              <w:t xml:space="preserve">Watch </w:t>
            </w:r>
            <w:r>
              <w:t>the following videos on YouTube:</w:t>
            </w:r>
          </w:p>
          <w:p w14:paraId="7C2E65D6" w14:textId="77777777" w:rsidR="003B1364" w:rsidRDefault="003B1364" w:rsidP="003B1364">
            <w:pPr>
              <w:tabs>
                <w:tab w:val="left" w:pos="2329"/>
              </w:tabs>
              <w:rPr>
                <w:rFonts w:cs="Arial"/>
                <w:b/>
                <w:szCs w:val="20"/>
              </w:rPr>
            </w:pPr>
          </w:p>
          <w:p w14:paraId="2CACCB0F" w14:textId="31954F4C" w:rsidR="003B1364" w:rsidRDefault="00FE2CF2" w:rsidP="003B1364">
            <w:pPr>
              <w:pStyle w:val="AssignmentsLevel2"/>
            </w:pPr>
            <w:hyperlink r:id="rId38" w:history="1">
              <w:r w:rsidR="003B1364" w:rsidRPr="003B1364">
                <w:rPr>
                  <w:rStyle w:val="Hyperlink"/>
                </w:rPr>
                <w:t>“Engaging School Community through Social Media | @PrincipalCast #20”</w:t>
              </w:r>
            </w:hyperlink>
            <w:r w:rsidR="003B1364">
              <w:t xml:space="preserve"> [59:46]</w:t>
            </w:r>
          </w:p>
          <w:p w14:paraId="469DEE86" w14:textId="050D6028" w:rsidR="003B1364" w:rsidRDefault="00FE2CF2" w:rsidP="003B1364">
            <w:pPr>
              <w:pStyle w:val="AssignmentsLevel2"/>
            </w:pPr>
            <w:hyperlink r:id="rId39" w:history="1">
              <w:r w:rsidR="003B1364" w:rsidRPr="003B1364">
                <w:rPr>
                  <w:rStyle w:val="Hyperlink"/>
                </w:rPr>
                <w:t>“Twitter for Educators”</w:t>
              </w:r>
            </w:hyperlink>
            <w:r w:rsidR="003B1364">
              <w:t xml:space="preserve"> [7:43]</w:t>
            </w:r>
          </w:p>
          <w:p w14:paraId="73CB2EE3" w14:textId="77777777" w:rsidR="003B1364" w:rsidRDefault="003B1364" w:rsidP="003B1364">
            <w:pPr>
              <w:pStyle w:val="AssignmentsLevel2"/>
              <w:numPr>
                <w:ilvl w:val="0"/>
                <w:numId w:val="0"/>
              </w:numPr>
              <w:ind w:left="360" w:hanging="360"/>
            </w:pPr>
          </w:p>
          <w:p w14:paraId="32543680" w14:textId="54D2A10A" w:rsidR="003B1364" w:rsidRPr="009F6FAF" w:rsidRDefault="003B1364" w:rsidP="003B1364">
            <w:pPr>
              <w:pStyle w:val="AssignmentsLevel2"/>
              <w:numPr>
                <w:ilvl w:val="0"/>
                <w:numId w:val="0"/>
              </w:numPr>
              <w:ind w:left="360" w:hanging="360"/>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63BBA0DE" w14:textId="14ACA16B" w:rsidR="003B1364" w:rsidRPr="009F6FAF" w:rsidRDefault="003B1364" w:rsidP="003B1364">
            <w:pPr>
              <w:rPr>
                <w:rFonts w:cs="Arial"/>
                <w:szCs w:val="20"/>
              </w:rPr>
            </w:pPr>
            <w:r>
              <w:t xml:space="preserve">5.1, </w:t>
            </w:r>
            <w:r w:rsidRPr="0008532C">
              <w:t>5.3</w:t>
            </w:r>
          </w:p>
        </w:tc>
        <w:tc>
          <w:tcPr>
            <w:tcW w:w="1440" w:type="dxa"/>
            <w:tcBorders>
              <w:bottom w:val="single" w:sz="4" w:space="0" w:color="000000" w:themeColor="text1"/>
            </w:tcBorders>
          </w:tcPr>
          <w:p w14:paraId="301752B8" w14:textId="39058789" w:rsidR="003B1364" w:rsidRPr="009F6FAF" w:rsidRDefault="00FD79F3" w:rsidP="003B1364">
            <w:pPr>
              <w:rPr>
                <w:rFonts w:cs="Arial"/>
                <w:szCs w:val="20"/>
              </w:rPr>
            </w:pPr>
            <w:r>
              <w:t>Lecture Activity</w:t>
            </w:r>
            <w:r w:rsidR="003B1364">
              <w:t xml:space="preserve"> = </w:t>
            </w:r>
            <w:r w:rsidR="003B1364" w:rsidRPr="0008532C">
              <w:rPr>
                <w:b/>
                <w:bCs/>
              </w:rPr>
              <w:t>1 hr</w:t>
            </w:r>
            <w:r w:rsidR="00BC1F7D">
              <w:rPr>
                <w:b/>
                <w:bCs/>
              </w:rPr>
              <w:t xml:space="preserve">. </w:t>
            </w:r>
          </w:p>
        </w:tc>
      </w:tr>
      <w:tr w:rsidR="00557340" w:rsidRPr="00842155" w14:paraId="23B15C29"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FBD948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6F6B2C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135C36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952B7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D79F3" w:rsidRPr="00842155" w14:paraId="475C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EA3CF2" w14:textId="77777777" w:rsidR="00FD79F3" w:rsidRPr="00A94B66" w:rsidRDefault="00FD79F3" w:rsidP="00FD79F3">
            <w:pPr>
              <w:tabs>
                <w:tab w:val="left" w:pos="2329"/>
              </w:tabs>
              <w:rPr>
                <w:rFonts w:eastAsia="Arial" w:cs="Arial"/>
                <w:b/>
                <w:bCs/>
              </w:rPr>
            </w:pPr>
            <w:r w:rsidRPr="0008532C">
              <w:rPr>
                <w:b/>
                <w:bCs/>
              </w:rPr>
              <w:lastRenderedPageBreak/>
              <w:t>Supplemental Readings</w:t>
            </w:r>
          </w:p>
          <w:p w14:paraId="1030C916" w14:textId="77777777" w:rsidR="00FD79F3" w:rsidRDefault="00FD79F3" w:rsidP="00FD79F3">
            <w:pPr>
              <w:tabs>
                <w:tab w:val="left" w:pos="2329"/>
              </w:tabs>
              <w:rPr>
                <w:rFonts w:cs="Arial"/>
                <w:b/>
                <w:szCs w:val="20"/>
              </w:rPr>
            </w:pPr>
          </w:p>
          <w:p w14:paraId="3A9F1B2C" w14:textId="77777777" w:rsidR="00FD79F3" w:rsidRPr="00A94B66" w:rsidRDefault="00FD79F3" w:rsidP="00FD79F3">
            <w:pPr>
              <w:tabs>
                <w:tab w:val="left" w:pos="0"/>
                <w:tab w:val="left" w:pos="3720"/>
              </w:tabs>
              <w:outlineLvl w:val="0"/>
              <w:rPr>
                <w:rFonts w:eastAsia="Arial" w:cs="Arial"/>
              </w:rPr>
            </w:pPr>
            <w:r w:rsidRPr="0008532C">
              <w:rPr>
                <w:b/>
                <w:bCs/>
              </w:rPr>
              <w:t>Read</w:t>
            </w:r>
            <w:r w:rsidRPr="007F28D1">
              <w:t xml:space="preserve"> the following:</w:t>
            </w:r>
          </w:p>
          <w:p w14:paraId="04E23A15" w14:textId="77777777" w:rsidR="00FD79F3" w:rsidRDefault="00FD79F3" w:rsidP="00FD79F3">
            <w:pPr>
              <w:tabs>
                <w:tab w:val="left" w:pos="0"/>
                <w:tab w:val="left" w:pos="3720"/>
              </w:tabs>
              <w:outlineLvl w:val="0"/>
              <w:rPr>
                <w:rFonts w:cs="Arial"/>
                <w:szCs w:val="20"/>
              </w:rPr>
            </w:pPr>
          </w:p>
          <w:p w14:paraId="009F306C" w14:textId="7A6807FC" w:rsidR="00FD79F3" w:rsidRDefault="00FD79F3" w:rsidP="00FD79F3">
            <w:pPr>
              <w:pStyle w:val="AssignmentsLevel2"/>
            </w:pPr>
            <w:r>
              <w:t>“</w:t>
            </w:r>
            <w:r w:rsidRPr="006E4502">
              <w:t>School</w:t>
            </w:r>
            <w:r w:rsidRPr="003B1364">
              <w:t xml:space="preserve"> communications 2.0: A social media strategy for K</w:t>
            </w:r>
            <w:r>
              <w:t>–</w:t>
            </w:r>
            <w:r w:rsidRPr="003B1364">
              <w:t>12 principals and superintendents"</w:t>
            </w:r>
            <w:r>
              <w:t xml:space="preserve"> </w:t>
            </w:r>
          </w:p>
          <w:p w14:paraId="71888BC0" w14:textId="77777777" w:rsidR="00FD79F3" w:rsidRDefault="00FE2CF2" w:rsidP="00FD79F3">
            <w:pPr>
              <w:pStyle w:val="AssignmentsLevel2"/>
            </w:pPr>
            <w:hyperlink r:id="rId40" w:history="1">
              <w:r w:rsidR="00FD79F3" w:rsidRPr="003B1364">
                <w:rPr>
                  <w:rStyle w:val="Hyperlink"/>
                </w:rPr>
                <w:t>“Social Media Savvy? Four Tips to Help You Get Started”</w:t>
              </w:r>
            </w:hyperlink>
            <w:r w:rsidR="00FD79F3">
              <w:t xml:space="preserve"> on Edutopia</w:t>
            </w:r>
          </w:p>
          <w:p w14:paraId="55086F75" w14:textId="77777777" w:rsidR="00FD79F3" w:rsidRDefault="00FD79F3" w:rsidP="00FD79F3">
            <w:pPr>
              <w:pStyle w:val="AssignmentsLevel2"/>
              <w:numPr>
                <w:ilvl w:val="0"/>
                <w:numId w:val="0"/>
              </w:numPr>
              <w:ind w:left="360" w:hanging="360"/>
            </w:pPr>
          </w:p>
          <w:p w14:paraId="42D645BB" w14:textId="3FA8C0A8" w:rsidR="00FD79F3" w:rsidRPr="00842155" w:rsidRDefault="00FD79F3" w:rsidP="00FD79F3">
            <w:pPr>
              <w:pStyle w:val="AssignmentsLevel2"/>
              <w:numPr>
                <w:ilvl w:val="0"/>
                <w:numId w:val="0"/>
              </w:numPr>
              <w:ind w:left="360" w:hanging="360"/>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313E00F5" w14:textId="5A52258C" w:rsidR="00FD79F3" w:rsidRPr="009F6FAF" w:rsidRDefault="00FD79F3" w:rsidP="00FD79F3">
            <w:pPr>
              <w:rPr>
                <w:rFonts w:cs="Arial"/>
                <w:szCs w:val="20"/>
              </w:rPr>
            </w:pPr>
            <w:r w:rsidRPr="0008532C">
              <w:t>5.3</w:t>
            </w:r>
          </w:p>
        </w:tc>
        <w:tc>
          <w:tcPr>
            <w:tcW w:w="1440" w:type="dxa"/>
            <w:tcBorders>
              <w:left w:val="single" w:sz="4" w:space="0" w:color="000000" w:themeColor="text1"/>
            </w:tcBorders>
            <w:shd w:val="clear" w:color="auto" w:fill="FFFFFF" w:themeFill="background1"/>
          </w:tcPr>
          <w:p w14:paraId="32B791AB" w14:textId="70353543" w:rsidR="00FD79F3" w:rsidRPr="009F6FAF" w:rsidRDefault="00FD79F3" w:rsidP="00FD79F3">
            <w:pPr>
              <w:rPr>
                <w:rFonts w:cs="Arial"/>
                <w:szCs w:val="20"/>
              </w:rPr>
            </w:pPr>
            <w:r>
              <w:t xml:space="preserve">Lecture Activity = </w:t>
            </w:r>
            <w:r w:rsidRPr="0008532C">
              <w:rPr>
                <w:b/>
                <w:bCs/>
              </w:rPr>
              <w:t>1 hr</w:t>
            </w:r>
            <w:r>
              <w:rPr>
                <w:b/>
                <w:bCs/>
              </w:rPr>
              <w:t xml:space="preserve">. </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3B1364" w:rsidRPr="00103FC5" w14:paraId="1CD41F7C" w14:textId="77777777" w:rsidTr="00753184">
        <w:tc>
          <w:tcPr>
            <w:tcW w:w="10170" w:type="dxa"/>
            <w:gridSpan w:val="2"/>
            <w:tcMar>
              <w:top w:w="115" w:type="dxa"/>
              <w:left w:w="115" w:type="dxa"/>
              <w:bottom w:w="115" w:type="dxa"/>
              <w:right w:w="115" w:type="dxa"/>
            </w:tcMar>
          </w:tcPr>
          <w:p w14:paraId="41710755" w14:textId="61AD5BB5" w:rsidR="003B1364" w:rsidRPr="00A94B66" w:rsidRDefault="00BC1F7D" w:rsidP="003B1364">
            <w:pPr>
              <w:tabs>
                <w:tab w:val="left" w:pos="2329"/>
              </w:tabs>
              <w:rPr>
                <w:rFonts w:eastAsia="Arial" w:cs="Arial"/>
                <w:b/>
                <w:bCs/>
              </w:rPr>
            </w:pPr>
            <w:r>
              <w:rPr>
                <w:b/>
                <w:bCs/>
              </w:rPr>
              <w:t xml:space="preserve">Discussion: </w:t>
            </w:r>
            <w:r w:rsidR="003B1364" w:rsidRPr="0008532C">
              <w:rPr>
                <w:b/>
                <w:bCs/>
              </w:rPr>
              <w:t>Media Communication</w:t>
            </w:r>
          </w:p>
          <w:p w14:paraId="28332790" w14:textId="77777777" w:rsidR="003B1364" w:rsidRDefault="003B1364" w:rsidP="003B1364">
            <w:pPr>
              <w:tabs>
                <w:tab w:val="left" w:pos="2329"/>
              </w:tabs>
              <w:rPr>
                <w:rFonts w:cs="Arial"/>
                <w:b/>
                <w:szCs w:val="20"/>
              </w:rPr>
            </w:pPr>
          </w:p>
          <w:p w14:paraId="355167B9" w14:textId="0407356D" w:rsidR="003B1364" w:rsidRPr="00A94B66" w:rsidRDefault="003B1364" w:rsidP="003B136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4E5CBA">
              <w:rPr>
                <w:rFonts w:eastAsia="Arial" w:cs="Arial"/>
                <w:bCs/>
              </w:rPr>
              <w:t>.</w:t>
            </w:r>
          </w:p>
          <w:p w14:paraId="7F9B21D0" w14:textId="77777777" w:rsidR="003B1364" w:rsidRPr="00A94B66" w:rsidRDefault="003B1364" w:rsidP="003B1364">
            <w:pPr>
              <w:tabs>
                <w:tab w:val="left" w:pos="2329"/>
              </w:tabs>
              <w:rPr>
                <w:rFonts w:eastAsia="Arial" w:cs="Arial"/>
              </w:rPr>
            </w:pPr>
          </w:p>
          <w:p w14:paraId="7D6D1402" w14:textId="77777777" w:rsidR="003B1364" w:rsidRPr="00D17495" w:rsidRDefault="003B1364" w:rsidP="003B1364">
            <w:pPr>
              <w:pStyle w:val="AssignmentsLevel2"/>
              <w:rPr>
                <w:rFonts w:eastAsia="Arial"/>
              </w:rPr>
            </w:pPr>
            <w:r>
              <w:t xml:space="preserve">What are some effective strategies for </w:t>
            </w:r>
            <w:r w:rsidRPr="007F28D1">
              <w:t>communicating with the media and the use of publications.</w:t>
            </w:r>
            <w:r>
              <w:t xml:space="preserve"> </w:t>
            </w:r>
            <w:r w:rsidRPr="007F28D1">
              <w:t>Does your school</w:t>
            </w:r>
            <w:r>
              <w:t xml:space="preserve"> or </w:t>
            </w:r>
            <w:r w:rsidRPr="007F28D1">
              <w:t>district utilize the media to highlight activities</w:t>
            </w:r>
            <w:r>
              <w:t xml:space="preserve">, </w:t>
            </w:r>
            <w:r w:rsidRPr="007F28D1">
              <w:t>events</w:t>
            </w:r>
            <w:r>
              <w:t xml:space="preserve">, and </w:t>
            </w:r>
            <w:r w:rsidRPr="007F28D1">
              <w:t>programs?</w:t>
            </w:r>
            <w:r>
              <w:t xml:space="preserve"> </w:t>
            </w:r>
            <w:r w:rsidRPr="007F28D1">
              <w:t>Does your school</w:t>
            </w:r>
            <w:r>
              <w:t xml:space="preserve"> or </w:t>
            </w:r>
            <w:r w:rsidRPr="007F28D1">
              <w:t>district use publication</w:t>
            </w:r>
            <w:r>
              <w:t>s to communicate with stakeholders?</w:t>
            </w:r>
          </w:p>
          <w:p w14:paraId="5CA57CD9" w14:textId="77777777" w:rsidR="003B1364" w:rsidRPr="00A94B66" w:rsidRDefault="003B1364" w:rsidP="003B1364">
            <w:pPr>
              <w:pStyle w:val="AssignmentsLevel2"/>
              <w:numPr>
                <w:ilvl w:val="0"/>
                <w:numId w:val="0"/>
              </w:numPr>
              <w:rPr>
                <w:b/>
                <w:bCs/>
              </w:rPr>
            </w:pPr>
          </w:p>
          <w:p w14:paraId="66914755" w14:textId="54FFA547" w:rsidR="003B1364" w:rsidRPr="00103FC5" w:rsidRDefault="00BC1F7D" w:rsidP="003B1364">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6E6A8083" w14:textId="25B112EA" w:rsidR="003B1364" w:rsidRPr="00103FC5" w:rsidRDefault="003B1364" w:rsidP="003B1364">
            <w:pPr>
              <w:tabs>
                <w:tab w:val="left" w:pos="2329"/>
              </w:tabs>
              <w:rPr>
                <w:rFonts w:cs="Arial"/>
                <w:szCs w:val="20"/>
              </w:rPr>
            </w:pPr>
            <w:r>
              <w:t xml:space="preserve">5.1, </w:t>
            </w:r>
            <w:r w:rsidRPr="0008532C">
              <w:t>5.2</w:t>
            </w:r>
            <w:r>
              <w:t>, 5.3</w:t>
            </w:r>
          </w:p>
        </w:tc>
        <w:tc>
          <w:tcPr>
            <w:tcW w:w="1440" w:type="dxa"/>
          </w:tcPr>
          <w:p w14:paraId="06D10C5E" w14:textId="0743064F" w:rsidR="003B1364" w:rsidRPr="00103FC5" w:rsidRDefault="003B1364" w:rsidP="003B1364">
            <w:pPr>
              <w:tabs>
                <w:tab w:val="left" w:pos="2329"/>
              </w:tabs>
              <w:rPr>
                <w:rFonts w:eastAsia="Arial" w:cs="Arial"/>
              </w:rPr>
            </w:pPr>
            <w:r w:rsidRPr="006F6835">
              <w:t>Discussion</w:t>
            </w:r>
            <w:r>
              <w:t>:</w:t>
            </w:r>
            <w:r w:rsidRPr="006F6835">
              <w:t xml:space="preserve"> one post and </w:t>
            </w:r>
            <w:r>
              <w:t>replies</w:t>
            </w:r>
            <w:r w:rsidRPr="006F6835">
              <w:t xml:space="preserve"> to three other posts = </w:t>
            </w:r>
            <w:r w:rsidRPr="0008532C">
              <w:rPr>
                <w:b/>
                <w:bCs/>
              </w:rPr>
              <w:t>1 hr</w:t>
            </w:r>
            <w:r w:rsidR="00BC1F7D">
              <w:rPr>
                <w:b/>
                <w:bCs/>
              </w:rPr>
              <w:t>.</w:t>
            </w:r>
          </w:p>
        </w:tc>
      </w:tr>
      <w:tr w:rsidR="003B1364" w:rsidRPr="00103FC5" w14:paraId="1CE8A550" w14:textId="77777777" w:rsidTr="00753184">
        <w:tc>
          <w:tcPr>
            <w:tcW w:w="10170" w:type="dxa"/>
            <w:gridSpan w:val="2"/>
            <w:tcMar>
              <w:top w:w="115" w:type="dxa"/>
              <w:left w:w="115" w:type="dxa"/>
              <w:bottom w:w="115" w:type="dxa"/>
              <w:right w:w="115" w:type="dxa"/>
            </w:tcMar>
          </w:tcPr>
          <w:p w14:paraId="6468B5C8" w14:textId="7ADB4B69" w:rsidR="003B1364" w:rsidRPr="00A94B66" w:rsidRDefault="00BC1F7D" w:rsidP="003B1364">
            <w:pPr>
              <w:tabs>
                <w:tab w:val="left" w:pos="2329"/>
              </w:tabs>
              <w:rPr>
                <w:rFonts w:eastAsia="Arial" w:cs="Arial"/>
                <w:b/>
                <w:bCs/>
              </w:rPr>
            </w:pPr>
            <w:r>
              <w:rPr>
                <w:b/>
                <w:bCs/>
              </w:rPr>
              <w:t xml:space="preserve">Discussion: </w:t>
            </w:r>
            <w:r w:rsidR="003B1364" w:rsidRPr="007F28D1">
              <w:rPr>
                <w:b/>
                <w:bCs/>
              </w:rPr>
              <w:t>Published Materials</w:t>
            </w:r>
            <w:r w:rsidR="002B623C">
              <w:rPr>
                <w:b/>
                <w:bCs/>
              </w:rPr>
              <w:t xml:space="preserve"> Communication</w:t>
            </w:r>
          </w:p>
          <w:p w14:paraId="2012A901" w14:textId="77777777" w:rsidR="003B1364" w:rsidRDefault="003B1364" w:rsidP="003B1364">
            <w:pPr>
              <w:tabs>
                <w:tab w:val="left" w:pos="2329"/>
              </w:tabs>
              <w:rPr>
                <w:rFonts w:cs="Arial"/>
                <w:b/>
                <w:szCs w:val="20"/>
              </w:rPr>
            </w:pPr>
          </w:p>
          <w:p w14:paraId="28D4418B" w14:textId="23995936" w:rsidR="00BC1F7D" w:rsidRPr="00A94B66" w:rsidRDefault="00BC1F7D" w:rsidP="00BC1F7D">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r w:rsidR="004E5CBA">
              <w:rPr>
                <w:rFonts w:eastAsia="Arial" w:cs="Arial"/>
                <w:bCs/>
              </w:rPr>
              <w:t>.</w:t>
            </w:r>
          </w:p>
          <w:p w14:paraId="6300D535" w14:textId="77777777" w:rsidR="003B1364" w:rsidRDefault="003B1364" w:rsidP="003B1364">
            <w:pPr>
              <w:tabs>
                <w:tab w:val="left" w:pos="2329"/>
              </w:tabs>
              <w:rPr>
                <w:rFonts w:cs="Arial"/>
                <w:b/>
                <w:szCs w:val="20"/>
              </w:rPr>
            </w:pPr>
          </w:p>
          <w:p w14:paraId="32003F47" w14:textId="77777777" w:rsidR="003B1364" w:rsidRDefault="003B1364" w:rsidP="003B1364">
            <w:pPr>
              <w:pStyle w:val="AssignmentsLevel2"/>
            </w:pPr>
            <w:r>
              <w:t>What are some best practices for using published materials, such as newsletters or websites, for communicating with internal stakeholders? For external stakeholders? Support your responses with examples from your own professional experience.</w:t>
            </w:r>
          </w:p>
          <w:p w14:paraId="4E884548" w14:textId="77777777" w:rsidR="003B1364" w:rsidRDefault="003B1364" w:rsidP="003B1364">
            <w:pPr>
              <w:pStyle w:val="AssignmentsLevel1"/>
            </w:pPr>
          </w:p>
          <w:p w14:paraId="0526A5A8" w14:textId="63F9E5D3" w:rsidR="003B1364" w:rsidRPr="00A1500B" w:rsidRDefault="00BC1F7D" w:rsidP="003B1364">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36ADE105" w14:textId="36B90BFA" w:rsidR="003B1364" w:rsidRPr="00103FC5" w:rsidRDefault="003B1364" w:rsidP="003B1364">
            <w:pPr>
              <w:tabs>
                <w:tab w:val="left" w:pos="2329"/>
              </w:tabs>
              <w:rPr>
                <w:rFonts w:cs="Arial"/>
                <w:szCs w:val="20"/>
              </w:rPr>
            </w:pPr>
            <w:r w:rsidRPr="0008532C">
              <w:t>5.1</w:t>
            </w:r>
            <w:r>
              <w:t>, 5.2, 5.3</w:t>
            </w:r>
          </w:p>
        </w:tc>
        <w:tc>
          <w:tcPr>
            <w:tcW w:w="1440" w:type="dxa"/>
          </w:tcPr>
          <w:p w14:paraId="479E3F21" w14:textId="76D1DC9A" w:rsidR="003B1364" w:rsidRDefault="003B1364" w:rsidP="003B1364">
            <w:pPr>
              <w:tabs>
                <w:tab w:val="left" w:pos="2329"/>
              </w:tabs>
            </w:pPr>
            <w:r w:rsidRPr="006F6835">
              <w:t>Discussion</w:t>
            </w:r>
            <w:r>
              <w:t>:</w:t>
            </w:r>
            <w:r w:rsidRPr="006F6835">
              <w:t xml:space="preserve"> one post and </w:t>
            </w:r>
            <w:r>
              <w:t>replies</w:t>
            </w:r>
            <w:r w:rsidRPr="006F6835">
              <w:t xml:space="preserve"> to three other posts = </w:t>
            </w:r>
            <w:r w:rsidRPr="0008532C">
              <w:rPr>
                <w:b/>
                <w:bCs/>
              </w:rPr>
              <w:t>1 hr</w:t>
            </w:r>
            <w:r w:rsidR="00BC1F7D">
              <w:rPr>
                <w:b/>
                <w:bCs/>
              </w:rPr>
              <w:t xml:space="preserve">. </w:t>
            </w:r>
          </w:p>
        </w:tc>
      </w:tr>
      <w:tr w:rsidR="003B1364" w:rsidRPr="00103FC5" w14:paraId="7B8C2118" w14:textId="77777777" w:rsidTr="00753184">
        <w:tc>
          <w:tcPr>
            <w:tcW w:w="10170" w:type="dxa"/>
            <w:gridSpan w:val="2"/>
            <w:tcMar>
              <w:top w:w="115" w:type="dxa"/>
              <w:left w:w="115" w:type="dxa"/>
              <w:bottom w:w="115" w:type="dxa"/>
              <w:right w:w="115" w:type="dxa"/>
            </w:tcMar>
          </w:tcPr>
          <w:p w14:paraId="3E794F46" w14:textId="4E7D7C93" w:rsidR="003B1364" w:rsidRPr="00A94B66" w:rsidRDefault="000434DA" w:rsidP="003B1364">
            <w:pPr>
              <w:tabs>
                <w:tab w:val="left" w:pos="2329"/>
              </w:tabs>
              <w:rPr>
                <w:rFonts w:eastAsia="Arial" w:cs="Arial"/>
                <w:b/>
                <w:bCs/>
              </w:rPr>
            </w:pPr>
            <w:r>
              <w:rPr>
                <w:b/>
                <w:bCs/>
              </w:rPr>
              <w:t xml:space="preserve">Website Discussion: </w:t>
            </w:r>
            <w:r w:rsidR="003B1364" w:rsidRPr="0008532C">
              <w:rPr>
                <w:b/>
                <w:bCs/>
              </w:rPr>
              <w:t>Social Media Communication</w:t>
            </w:r>
          </w:p>
          <w:p w14:paraId="4EE2FE48" w14:textId="77777777" w:rsidR="003B1364" w:rsidRDefault="003B1364" w:rsidP="003B1364">
            <w:pPr>
              <w:tabs>
                <w:tab w:val="left" w:pos="2329"/>
              </w:tabs>
              <w:rPr>
                <w:rFonts w:cs="Arial"/>
                <w:b/>
                <w:szCs w:val="20"/>
              </w:rPr>
            </w:pPr>
          </w:p>
          <w:p w14:paraId="7541DF6D" w14:textId="77777777" w:rsidR="003B1364" w:rsidRPr="00A94B66" w:rsidRDefault="003B1364" w:rsidP="003B1364">
            <w:pPr>
              <w:tabs>
                <w:tab w:val="left" w:pos="2329"/>
              </w:tabs>
              <w:rPr>
                <w:rFonts w:eastAsia="Arial" w:cs="Arial"/>
                <w:b/>
                <w:bCs/>
              </w:rPr>
            </w:pPr>
            <w:r w:rsidRPr="0008532C">
              <w:rPr>
                <w:b/>
                <w:bCs/>
              </w:rPr>
              <w:t xml:space="preserve">Review </w:t>
            </w:r>
            <w:r w:rsidRPr="00E4745E">
              <w:rPr>
                <w:rStyle w:val="AssignmentsLevel1Char"/>
              </w:rPr>
              <w:t>the “</w:t>
            </w:r>
            <w:r w:rsidRPr="00011D23">
              <w:rPr>
                <w:rStyle w:val="AssignmentsLevel1Char"/>
              </w:rPr>
              <w:t>Social Media Communication</w:t>
            </w:r>
            <w:r w:rsidRPr="00E4745E">
              <w:rPr>
                <w:rStyle w:val="AssignmentsLevel1Char"/>
              </w:rPr>
              <w:t>” section in Part 3 of</w:t>
            </w:r>
            <w:r>
              <w:rPr>
                <w:rStyle w:val="AssignmentsLevel1Char"/>
              </w:rPr>
              <w:t xml:space="preserve"> </w:t>
            </w:r>
            <w:r w:rsidRPr="0008532C">
              <w:rPr>
                <w:i/>
                <w:iCs/>
              </w:rPr>
              <w:t>The School and Community Relations</w:t>
            </w:r>
            <w:r w:rsidRPr="00E4745E">
              <w:rPr>
                <w:rStyle w:val="AssignmentsLevel1Char"/>
              </w:rPr>
              <w:t>.</w:t>
            </w:r>
            <w:r w:rsidRPr="00A94B66">
              <w:rPr>
                <w:rFonts w:eastAsia="Arial" w:cs="Arial"/>
                <w:b/>
                <w:bCs/>
              </w:rPr>
              <w:t xml:space="preserve"> </w:t>
            </w:r>
          </w:p>
          <w:p w14:paraId="7B255F8A" w14:textId="77777777" w:rsidR="003B1364" w:rsidRDefault="003B1364" w:rsidP="003B1364">
            <w:pPr>
              <w:tabs>
                <w:tab w:val="left" w:pos="2329"/>
              </w:tabs>
              <w:rPr>
                <w:rFonts w:cs="Arial"/>
                <w:szCs w:val="20"/>
              </w:rPr>
            </w:pPr>
          </w:p>
          <w:p w14:paraId="63CF3694" w14:textId="77777777" w:rsidR="003B1364" w:rsidRDefault="003B1364" w:rsidP="003B1364">
            <w:pPr>
              <w:tabs>
                <w:tab w:val="left" w:pos="2329"/>
              </w:tabs>
            </w:pPr>
            <w:r w:rsidRPr="0008532C">
              <w:rPr>
                <w:b/>
                <w:bCs/>
              </w:rPr>
              <w:t>Imagine</w:t>
            </w:r>
            <w:r w:rsidRPr="00A94B66">
              <w:rPr>
                <w:rFonts w:eastAsia="Arial" w:cs="Arial"/>
              </w:rPr>
              <w:t xml:space="preserve"> </w:t>
            </w:r>
            <w:r w:rsidRPr="00D17495">
              <w:t xml:space="preserve">you have been tasked with </w:t>
            </w:r>
            <w:r w:rsidRPr="007F28D1">
              <w:t>educating</w:t>
            </w:r>
            <w:r w:rsidRPr="00A94B66">
              <w:rPr>
                <w:rFonts w:eastAsia="Arial" w:cs="Arial"/>
              </w:rPr>
              <w:t xml:space="preserve"> </w:t>
            </w:r>
            <w:r w:rsidRPr="00A94B66">
              <w:t xml:space="preserve">teachers and other school personnel on effectively using various communication tools to communicate with </w:t>
            </w:r>
            <w:r>
              <w:t>internal and external stakeholders.</w:t>
            </w:r>
          </w:p>
          <w:p w14:paraId="1F6DB8F0" w14:textId="77777777" w:rsidR="003B1364" w:rsidRDefault="003B1364" w:rsidP="003B1364">
            <w:pPr>
              <w:tabs>
                <w:tab w:val="left" w:pos="2329"/>
              </w:tabs>
            </w:pPr>
          </w:p>
          <w:p w14:paraId="4F5C9B9D" w14:textId="77777777" w:rsidR="003B1364" w:rsidRDefault="003B1364" w:rsidP="003B1364">
            <w:pPr>
              <w:tabs>
                <w:tab w:val="left" w:pos="2329"/>
              </w:tabs>
            </w:pPr>
            <w:r w:rsidRPr="0008532C">
              <w:rPr>
                <w:b/>
                <w:bCs/>
              </w:rPr>
              <w:t>Identify</w:t>
            </w:r>
            <w:r>
              <w:t xml:space="preserve"> three social media platforms that faculty and staff commonly use, such as personal blogs, Twitter, Facebook, Google+, YouTube, LinkedIn, Pinterest, etc.  </w:t>
            </w:r>
          </w:p>
          <w:p w14:paraId="2ECABA5E" w14:textId="77777777" w:rsidR="003B1364" w:rsidRDefault="003B1364" w:rsidP="003B1364">
            <w:pPr>
              <w:tabs>
                <w:tab w:val="left" w:pos="2329"/>
              </w:tabs>
            </w:pPr>
          </w:p>
          <w:p w14:paraId="325C63F1" w14:textId="4D003273" w:rsidR="003B1364" w:rsidRDefault="003B1364" w:rsidP="003B1364">
            <w:pPr>
              <w:tabs>
                <w:tab w:val="left" w:pos="2329"/>
                <w:tab w:val="left" w:pos="3396"/>
              </w:tabs>
            </w:pPr>
            <w:r w:rsidRPr="0008532C">
              <w:rPr>
                <w:b/>
                <w:bCs/>
              </w:rPr>
              <w:t xml:space="preserve">Write </w:t>
            </w:r>
            <w:r>
              <w:t>a 350- to 500</w:t>
            </w:r>
            <w:r w:rsidRPr="00B26B83">
              <w:t xml:space="preserve">-word post </w:t>
            </w:r>
            <w:r>
              <w:t>for the Faculty section of your website that</w:t>
            </w:r>
            <w:r w:rsidRPr="0008532C">
              <w:rPr>
                <w:b/>
                <w:bCs/>
              </w:rPr>
              <w:t xml:space="preserve"> </w:t>
            </w:r>
            <w:r>
              <w:t>outlines best practices for using these social</w:t>
            </w:r>
            <w:r w:rsidR="00403600">
              <w:t>-</w:t>
            </w:r>
            <w:r>
              <w:t>media tools effectively and professionally.</w:t>
            </w:r>
          </w:p>
          <w:p w14:paraId="1D72EC72" w14:textId="77777777" w:rsidR="003B1364" w:rsidRDefault="003B1364" w:rsidP="003B1364">
            <w:pPr>
              <w:tabs>
                <w:tab w:val="left" w:pos="2329"/>
              </w:tabs>
            </w:pPr>
          </w:p>
          <w:p w14:paraId="5CE5875C" w14:textId="7944522A" w:rsidR="003B1364" w:rsidRDefault="003B1364" w:rsidP="003B1364">
            <w:pPr>
              <w:tabs>
                <w:tab w:val="left" w:pos="2329"/>
              </w:tabs>
            </w:pPr>
            <w:r w:rsidRPr="0008532C">
              <w:rPr>
                <w:b/>
                <w:bCs/>
              </w:rPr>
              <w:t xml:space="preserve">Post </w:t>
            </w:r>
            <w:r>
              <w:t>a link to the Faculty section o</w:t>
            </w:r>
            <w:r w:rsidR="00BC1F7D">
              <w:t>n</w:t>
            </w:r>
            <w:r>
              <w:t xml:space="preserve"> your website in the discussion forum by </w:t>
            </w:r>
            <w:r w:rsidRPr="00BC1F7D">
              <w:rPr>
                <w:b/>
              </w:rPr>
              <w:t>Friday</w:t>
            </w:r>
            <w:r>
              <w:t xml:space="preserve">. </w:t>
            </w:r>
          </w:p>
          <w:p w14:paraId="6C86CC3B" w14:textId="77777777" w:rsidR="003B1364" w:rsidRDefault="003B1364" w:rsidP="003B1364">
            <w:pPr>
              <w:tabs>
                <w:tab w:val="left" w:pos="2329"/>
              </w:tabs>
            </w:pPr>
          </w:p>
          <w:p w14:paraId="089F6773" w14:textId="4C7681FD" w:rsidR="003B1364" w:rsidRPr="00A1500B" w:rsidRDefault="00BC1F7D" w:rsidP="003B1364">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665058C1" w14:textId="1B3D4AE6" w:rsidR="003B1364" w:rsidRPr="00103FC5" w:rsidRDefault="003B1364" w:rsidP="003B1364">
            <w:pPr>
              <w:tabs>
                <w:tab w:val="left" w:pos="2329"/>
              </w:tabs>
              <w:rPr>
                <w:rFonts w:cs="Arial"/>
                <w:szCs w:val="20"/>
              </w:rPr>
            </w:pPr>
            <w:r>
              <w:lastRenderedPageBreak/>
              <w:t xml:space="preserve">5.1, 5.2, </w:t>
            </w:r>
            <w:r w:rsidRPr="0008532C">
              <w:t>5.</w:t>
            </w:r>
            <w:r w:rsidRPr="007F28D1">
              <w:t>3</w:t>
            </w:r>
          </w:p>
        </w:tc>
        <w:tc>
          <w:tcPr>
            <w:tcW w:w="1440" w:type="dxa"/>
          </w:tcPr>
          <w:p w14:paraId="3369C3DF" w14:textId="09D4C7AE" w:rsidR="003B1364" w:rsidRDefault="00FD79F3" w:rsidP="003B1364">
            <w:pPr>
              <w:tabs>
                <w:tab w:val="left" w:pos="2329"/>
              </w:tabs>
            </w:pPr>
            <w:r>
              <w:t>Website Review</w:t>
            </w:r>
            <w:r w:rsidR="003B1364">
              <w:t xml:space="preserve"> = </w:t>
            </w:r>
            <w:r w:rsidR="003B1364" w:rsidRPr="0008532C">
              <w:rPr>
                <w:b/>
                <w:bCs/>
              </w:rPr>
              <w:t>2</w:t>
            </w:r>
            <w:r w:rsidR="003B1364" w:rsidRPr="007F28D1">
              <w:rPr>
                <w:b/>
                <w:bCs/>
              </w:rPr>
              <w:t xml:space="preserve"> hrs</w:t>
            </w:r>
            <w:r w:rsidR="00BC1F7D">
              <w:rPr>
                <w:b/>
                <w:bCs/>
              </w:rPr>
              <w:t xml:space="preserve">. </w:t>
            </w:r>
          </w:p>
        </w:tc>
      </w:tr>
      <w:tr w:rsidR="003B1364" w:rsidRPr="00132272" w14:paraId="0E0506AF" w14:textId="77777777" w:rsidTr="4948C66D">
        <w:tc>
          <w:tcPr>
            <w:tcW w:w="10170" w:type="dxa"/>
            <w:gridSpan w:val="2"/>
            <w:tcMar>
              <w:top w:w="115" w:type="dxa"/>
              <w:left w:w="115" w:type="dxa"/>
              <w:bottom w:w="115" w:type="dxa"/>
              <w:right w:w="115" w:type="dxa"/>
            </w:tcMar>
          </w:tcPr>
          <w:p w14:paraId="58EFA803" w14:textId="09A169D6" w:rsidR="003B1364" w:rsidRPr="001C1DD2" w:rsidRDefault="003B1364" w:rsidP="003B1364">
            <w:pPr>
              <w:tabs>
                <w:tab w:val="left" w:pos="2329"/>
              </w:tabs>
              <w:rPr>
                <w:rFonts w:eastAsia="Arial" w:cs="Arial"/>
                <w:b/>
                <w:bCs/>
                <w:szCs w:val="20"/>
              </w:rPr>
            </w:pPr>
            <w:r w:rsidRPr="001C1DD2">
              <w:rPr>
                <w:rFonts w:eastAsia="Arial" w:cs="Arial"/>
                <w:b/>
                <w:bCs/>
                <w:szCs w:val="20"/>
              </w:rPr>
              <w:t xml:space="preserve">Reflective Journal: School/District Branding </w:t>
            </w:r>
          </w:p>
          <w:p w14:paraId="4393091F" w14:textId="1B9C4AB5" w:rsidR="00403600" w:rsidRDefault="00403600" w:rsidP="003B1364">
            <w:pPr>
              <w:rPr>
                <w:rFonts w:eastAsia="Arial" w:cs="Arial"/>
                <w:b/>
                <w:bCs/>
                <w:szCs w:val="20"/>
              </w:rPr>
            </w:pPr>
          </w:p>
          <w:p w14:paraId="7D0D694E" w14:textId="7AD1CE36" w:rsidR="003B1364" w:rsidRDefault="003B1364" w:rsidP="003B1364">
            <w:pPr>
              <w:rPr>
                <w:rFonts w:eastAsia="Arial" w:cs="Arial"/>
                <w:szCs w:val="20"/>
              </w:rPr>
            </w:pPr>
            <w:r w:rsidRPr="001C1DD2">
              <w:rPr>
                <w:rFonts w:eastAsia="Arial" w:cs="Arial"/>
                <w:b/>
                <w:bCs/>
                <w:szCs w:val="20"/>
              </w:rPr>
              <w:t xml:space="preserve">Write </w:t>
            </w:r>
            <w:r w:rsidRPr="001C1DD2">
              <w:rPr>
                <w:rFonts w:eastAsia="Arial" w:cs="Arial"/>
                <w:szCs w:val="20"/>
              </w:rPr>
              <w:t>a 700- to 1,050-word journal entry</w:t>
            </w:r>
            <w:r>
              <w:rPr>
                <w:rFonts w:eastAsia="Arial" w:cs="Arial"/>
                <w:szCs w:val="20"/>
              </w:rPr>
              <w:t xml:space="preserve"> in which you evaluate the following:</w:t>
            </w:r>
          </w:p>
          <w:p w14:paraId="068DDCF6" w14:textId="77777777" w:rsidR="003B1364" w:rsidRPr="001C1DD2" w:rsidRDefault="003B1364" w:rsidP="003B1364">
            <w:pPr>
              <w:tabs>
                <w:tab w:val="left" w:pos="2329"/>
              </w:tabs>
              <w:rPr>
                <w:rFonts w:eastAsia="Arial" w:cs="Arial"/>
                <w:b/>
                <w:bCs/>
              </w:rPr>
            </w:pPr>
          </w:p>
          <w:p w14:paraId="4A020EB0" w14:textId="623D906E" w:rsidR="00BC1F7D" w:rsidRDefault="003B1364" w:rsidP="00BC1F7D">
            <w:pPr>
              <w:pStyle w:val="AssignmentsLevel2"/>
              <w:tabs>
                <w:tab w:val="left" w:pos="2329"/>
              </w:tabs>
            </w:pPr>
            <w:r w:rsidRPr="0008532C">
              <w:t>Ch</w:t>
            </w:r>
            <w:r>
              <w:t>.</w:t>
            </w:r>
            <w:r w:rsidRPr="0008532C">
              <w:t xml:space="preserve"> </w:t>
            </w:r>
            <w:r w:rsidRPr="001C1DD2">
              <w:t xml:space="preserve">12 and 13 highlight the use of both publications and online tactics to communicate with stakeholders. These various methods of communication can create a </w:t>
            </w:r>
            <w:r w:rsidRPr="00D67DE8">
              <w:rPr>
                <w:i/>
              </w:rPr>
              <w:t>brand</w:t>
            </w:r>
            <w:r w:rsidRPr="001C1DD2">
              <w:t xml:space="preserve"> for a school or district </w:t>
            </w:r>
            <w:r w:rsidR="00BC1F7D">
              <w:t>to</w:t>
            </w:r>
            <w:r w:rsidRPr="001C1DD2">
              <w:t xml:space="preserve"> tell a </w:t>
            </w:r>
            <w:r w:rsidRPr="00D67DE8">
              <w:rPr>
                <w:i/>
              </w:rPr>
              <w:t>story</w:t>
            </w:r>
            <w:r w:rsidRPr="001C1DD2">
              <w:t xml:space="preserve"> and influence the perception of the school. Comment on the branding of your school</w:t>
            </w:r>
            <w:r>
              <w:t xml:space="preserve"> or </w:t>
            </w:r>
            <w:r w:rsidRPr="001C1DD2">
              <w:t>district.</w:t>
            </w:r>
          </w:p>
          <w:p w14:paraId="2C4D4054" w14:textId="2AA9AA96" w:rsidR="00BC1F7D" w:rsidRDefault="003B1364" w:rsidP="00BC1F7D">
            <w:pPr>
              <w:pStyle w:val="AssignmentsLevel2"/>
              <w:numPr>
                <w:ilvl w:val="0"/>
                <w:numId w:val="0"/>
              </w:numPr>
              <w:tabs>
                <w:tab w:val="left" w:pos="2329"/>
              </w:tabs>
            </w:pPr>
            <w:r w:rsidRPr="001C1DD2">
              <w:t xml:space="preserve"> </w:t>
            </w:r>
          </w:p>
          <w:p w14:paraId="61940F26" w14:textId="5778DFBA" w:rsidR="003B1364" w:rsidRPr="00BC1F7D" w:rsidRDefault="003B1364" w:rsidP="00BC1F7D">
            <w:pPr>
              <w:pStyle w:val="AssignmentsLevel2"/>
              <w:tabs>
                <w:tab w:val="left" w:pos="2329"/>
              </w:tabs>
            </w:pPr>
            <w:r w:rsidRPr="001C1DD2">
              <w:t>Think about the use of publications (newsletters</w:t>
            </w:r>
            <w:r w:rsidR="00403600">
              <w:t xml:space="preserve"> or</w:t>
            </w:r>
            <w:r w:rsidRPr="001C1DD2">
              <w:t xml:space="preserve"> letters) as well as online (website) and social media (</w:t>
            </w:r>
            <w:r>
              <w:t xml:space="preserve">Facebook, Instagram, </w:t>
            </w:r>
            <w:r w:rsidR="00403600">
              <w:t xml:space="preserve">or </w:t>
            </w:r>
            <w:r>
              <w:t>Twitter). H</w:t>
            </w:r>
            <w:r w:rsidRPr="00BC1F7D">
              <w:rPr>
                <w:rFonts w:eastAsia="Arial"/>
              </w:rPr>
              <w:t>ow well does your school or district implement the strategies outlined in the text? What is your school or district doing well and what could be improved?</w:t>
            </w:r>
          </w:p>
          <w:p w14:paraId="0816144D" w14:textId="77777777" w:rsidR="003B1364" w:rsidRDefault="003B1364" w:rsidP="003B1364">
            <w:pPr>
              <w:pStyle w:val="AssignmentsLevel2"/>
              <w:numPr>
                <w:ilvl w:val="0"/>
                <w:numId w:val="0"/>
              </w:numPr>
              <w:tabs>
                <w:tab w:val="left" w:pos="2329"/>
              </w:tabs>
              <w:ind w:left="360"/>
            </w:pPr>
          </w:p>
          <w:p w14:paraId="74CC3580" w14:textId="52158C3D" w:rsidR="003B1364" w:rsidRPr="00132272" w:rsidRDefault="003B1364" w:rsidP="003B1364">
            <w:pPr>
              <w:pStyle w:val="AssignmentsLevel1"/>
              <w:rPr>
                <w:strike/>
              </w:rPr>
            </w:pPr>
            <w:r>
              <w:rPr>
                <w:b/>
              </w:rPr>
              <w:t xml:space="preserve">Submit </w:t>
            </w:r>
            <w:r>
              <w:t>your journal entry.</w:t>
            </w:r>
          </w:p>
        </w:tc>
        <w:tc>
          <w:tcPr>
            <w:tcW w:w="1440" w:type="dxa"/>
          </w:tcPr>
          <w:p w14:paraId="592D72A0" w14:textId="1FB1D7D4" w:rsidR="003B1364" w:rsidRPr="00132272" w:rsidRDefault="003B1364" w:rsidP="003B1364">
            <w:pPr>
              <w:tabs>
                <w:tab w:val="left" w:pos="2329"/>
              </w:tabs>
              <w:rPr>
                <w:rFonts w:cs="Arial"/>
                <w:strike/>
                <w:szCs w:val="20"/>
              </w:rPr>
            </w:pPr>
            <w:r>
              <w:t>5.1, 5.2, 5.3</w:t>
            </w:r>
          </w:p>
        </w:tc>
        <w:tc>
          <w:tcPr>
            <w:tcW w:w="1440" w:type="dxa"/>
          </w:tcPr>
          <w:p w14:paraId="3F93392B" w14:textId="69D392B7" w:rsidR="003B1364" w:rsidRPr="00FD79F3" w:rsidRDefault="00FD79F3" w:rsidP="003B1364">
            <w:pPr>
              <w:tabs>
                <w:tab w:val="left" w:pos="2329"/>
              </w:tabs>
              <w:rPr>
                <w:rFonts w:cs="Arial"/>
                <w:b/>
                <w:szCs w:val="20"/>
              </w:rPr>
            </w:pPr>
            <w:r w:rsidRPr="00FD79F3">
              <w:rPr>
                <w:rFonts w:cs="Arial"/>
                <w:szCs w:val="20"/>
              </w:rPr>
              <w:t xml:space="preserve">Journal = </w:t>
            </w:r>
            <w:r w:rsidRPr="00FD79F3">
              <w:rPr>
                <w:rFonts w:cs="Arial"/>
                <w:b/>
                <w:szCs w:val="20"/>
              </w:rPr>
              <w:t>1 hr.</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06683DFA" w:rsidR="00557340" w:rsidRPr="00842155" w:rsidRDefault="00FD79F3" w:rsidP="00FD79F3">
            <w:pPr>
              <w:tabs>
                <w:tab w:val="left" w:pos="2329"/>
              </w:tabs>
              <w:jc w:val="center"/>
              <w:rPr>
                <w:rFonts w:cs="Arial"/>
                <w:b/>
                <w:szCs w:val="20"/>
              </w:rPr>
            </w:pPr>
            <w:r>
              <w:rPr>
                <w:rFonts w:cs="Arial"/>
                <w:b/>
                <w:szCs w:val="20"/>
              </w:rPr>
              <w:t>8 hrs.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50C9FAE0" w:rsidR="002C1641" w:rsidRPr="00842155" w:rsidRDefault="002C1641" w:rsidP="0020635A">
            <w:pPr>
              <w:pStyle w:val="WeeklyTopicHeading1"/>
            </w:pPr>
            <w:bookmarkStart w:id="12" w:name="weeksix"/>
            <w:bookmarkStart w:id="13" w:name="_Toc358980899"/>
            <w:bookmarkEnd w:id="12"/>
            <w:r w:rsidRPr="0068364F">
              <w:lastRenderedPageBreak/>
              <w:t xml:space="preserve">Week </w:t>
            </w:r>
            <w:r>
              <w:t>Six</w:t>
            </w:r>
            <w:r w:rsidRPr="0068364F">
              <w:t xml:space="preserve">: </w:t>
            </w:r>
            <w:r w:rsidR="00BC1F7D" w:rsidRPr="00BC1F7D">
              <w:t>Effective Crisis and Conflict Communication</w:t>
            </w:r>
            <w:bookmarkEnd w:id="13"/>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C1F7D"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35BD29F4" w:rsidR="00BC1F7D" w:rsidRPr="00842155" w:rsidRDefault="00BC1F7D" w:rsidP="00BC1F7D">
            <w:pPr>
              <w:pStyle w:val="ObjectiveBullet"/>
              <w:numPr>
                <w:ilvl w:val="1"/>
                <w:numId w:val="12"/>
              </w:numPr>
              <w:tabs>
                <w:tab w:val="clear" w:pos="0"/>
              </w:tabs>
            </w:pPr>
            <w:r w:rsidRPr="00141573">
              <w:t>Explain the importance of developing a crisis plan.</w:t>
            </w:r>
          </w:p>
        </w:tc>
        <w:tc>
          <w:tcPr>
            <w:tcW w:w="2880" w:type="dxa"/>
            <w:gridSpan w:val="2"/>
            <w:tcBorders>
              <w:left w:val="nil"/>
              <w:bottom w:val="nil"/>
            </w:tcBorders>
          </w:tcPr>
          <w:p w14:paraId="6E85FA50" w14:textId="34FF4DC2" w:rsidR="00BC1F7D" w:rsidRPr="00842155" w:rsidRDefault="00BC1F7D" w:rsidP="00BC1F7D">
            <w:pPr>
              <w:tabs>
                <w:tab w:val="left" w:pos="0"/>
                <w:tab w:val="left" w:pos="3720"/>
              </w:tabs>
              <w:outlineLvl w:val="0"/>
              <w:rPr>
                <w:rFonts w:cs="Arial"/>
                <w:szCs w:val="20"/>
              </w:rPr>
            </w:pPr>
            <w:r w:rsidRPr="00141573">
              <w:t>CLO1, CLO4</w:t>
            </w:r>
          </w:p>
        </w:tc>
      </w:tr>
      <w:tr w:rsidR="00BC1F7D" w:rsidRPr="00842155" w14:paraId="58916A57" w14:textId="77777777" w:rsidTr="00D67DE8">
        <w:trPr>
          <w:trHeight w:val="353"/>
        </w:trPr>
        <w:tc>
          <w:tcPr>
            <w:tcW w:w="10170" w:type="dxa"/>
            <w:gridSpan w:val="2"/>
            <w:tcBorders>
              <w:top w:val="nil"/>
              <w:bottom w:val="nil"/>
              <w:right w:val="nil"/>
            </w:tcBorders>
            <w:tcMar>
              <w:top w:w="115" w:type="dxa"/>
              <w:left w:w="115" w:type="dxa"/>
              <w:bottom w:w="115" w:type="dxa"/>
              <w:right w:w="115" w:type="dxa"/>
            </w:tcMar>
          </w:tcPr>
          <w:p w14:paraId="5EBB9E0A" w14:textId="4156D655" w:rsidR="00BC1F7D" w:rsidRPr="00842155" w:rsidRDefault="00BC1F7D" w:rsidP="00BC1F7D">
            <w:pPr>
              <w:pStyle w:val="ObjectiveBullet"/>
              <w:numPr>
                <w:ilvl w:val="1"/>
                <w:numId w:val="12"/>
              </w:numPr>
            </w:pPr>
            <w:r w:rsidRPr="00141573">
              <w:t>Determine how to form and manage a crisis management team.</w:t>
            </w:r>
          </w:p>
        </w:tc>
        <w:tc>
          <w:tcPr>
            <w:tcW w:w="2880" w:type="dxa"/>
            <w:gridSpan w:val="2"/>
            <w:tcBorders>
              <w:top w:val="nil"/>
              <w:left w:val="nil"/>
              <w:bottom w:val="nil"/>
            </w:tcBorders>
          </w:tcPr>
          <w:p w14:paraId="5EAAC697" w14:textId="3B693FF7" w:rsidR="00BC1F7D" w:rsidRPr="00842155" w:rsidRDefault="00BC1F7D" w:rsidP="00BC1F7D">
            <w:pPr>
              <w:tabs>
                <w:tab w:val="left" w:pos="0"/>
                <w:tab w:val="left" w:pos="3720"/>
              </w:tabs>
              <w:outlineLvl w:val="0"/>
              <w:rPr>
                <w:rFonts w:cs="Arial"/>
                <w:szCs w:val="20"/>
              </w:rPr>
            </w:pPr>
            <w:r w:rsidRPr="00141573">
              <w:t>CLO4</w:t>
            </w:r>
          </w:p>
        </w:tc>
      </w:tr>
      <w:tr w:rsidR="00BC1F7D" w:rsidRPr="00842155"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4FC7AC57" w:rsidR="00BC1F7D" w:rsidRPr="00842155" w:rsidRDefault="00BC1F7D" w:rsidP="00BC1F7D">
            <w:pPr>
              <w:pStyle w:val="ObjectiveBullet"/>
              <w:numPr>
                <w:ilvl w:val="1"/>
                <w:numId w:val="12"/>
              </w:numPr>
            </w:pPr>
            <w:r w:rsidRPr="00141573">
              <w:t>Determine how to effectively communicate with internal and external stakeholders during a crisis.</w:t>
            </w:r>
          </w:p>
        </w:tc>
        <w:tc>
          <w:tcPr>
            <w:tcW w:w="2880" w:type="dxa"/>
            <w:gridSpan w:val="2"/>
            <w:tcBorders>
              <w:top w:val="nil"/>
              <w:left w:val="nil"/>
              <w:bottom w:val="single" w:sz="4" w:space="0" w:color="000000" w:themeColor="text1"/>
            </w:tcBorders>
          </w:tcPr>
          <w:p w14:paraId="4B26443A" w14:textId="3A2B55A1" w:rsidR="00BC1F7D" w:rsidRPr="00842155" w:rsidRDefault="00BC1F7D" w:rsidP="00BC1F7D">
            <w:pPr>
              <w:tabs>
                <w:tab w:val="left" w:pos="0"/>
                <w:tab w:val="left" w:pos="3720"/>
              </w:tabs>
              <w:outlineLvl w:val="0"/>
              <w:rPr>
                <w:rFonts w:cs="Arial"/>
                <w:szCs w:val="20"/>
              </w:rPr>
            </w:pPr>
            <w:r w:rsidRPr="00141573">
              <w:t>CLO1, CLO2, CLO3, CLO4</w:t>
            </w:r>
          </w:p>
        </w:tc>
      </w:tr>
      <w:tr w:rsidR="00557340"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BC1F7D"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3878822" w14:textId="0267CEEA" w:rsidR="00BC1F7D" w:rsidRPr="00842155" w:rsidRDefault="00BC1F7D" w:rsidP="00BC1F7D">
            <w:pPr>
              <w:pStyle w:val="AssignmentsLevel1"/>
            </w:pPr>
            <w:r w:rsidRPr="0008532C">
              <w:rPr>
                <w:b/>
                <w:bCs/>
              </w:rPr>
              <w:t>Read</w:t>
            </w:r>
            <w:r w:rsidRPr="007F28D1">
              <w:t xml:space="preserve"> Ch. 9 of </w:t>
            </w:r>
            <w:r w:rsidRPr="007F28D1">
              <w:rPr>
                <w:i/>
                <w:iCs/>
              </w:rPr>
              <w:t>The School and Community Relations</w:t>
            </w:r>
            <w:r w:rsidRPr="00A94B66">
              <w:rPr>
                <w:rFonts w:eastAsia="Arial"/>
                <w:szCs w:val="24"/>
              </w:rPr>
              <w:t>.</w:t>
            </w:r>
          </w:p>
        </w:tc>
        <w:tc>
          <w:tcPr>
            <w:tcW w:w="1440" w:type="dxa"/>
            <w:tcBorders>
              <w:left w:val="single" w:sz="4" w:space="0" w:color="000000" w:themeColor="text1"/>
            </w:tcBorders>
            <w:shd w:val="clear" w:color="auto" w:fill="FFFFFF" w:themeFill="background1"/>
          </w:tcPr>
          <w:p w14:paraId="717E52FF" w14:textId="6A01A06F" w:rsidR="00BC1F7D" w:rsidRPr="009F6FAF" w:rsidRDefault="00BC1F7D" w:rsidP="00BC1F7D">
            <w:pPr>
              <w:rPr>
                <w:rFonts w:cs="Arial"/>
                <w:szCs w:val="20"/>
              </w:rPr>
            </w:pPr>
            <w:r>
              <w:t>6.1, 6.2, 6.3</w:t>
            </w:r>
          </w:p>
        </w:tc>
        <w:tc>
          <w:tcPr>
            <w:tcW w:w="1440" w:type="dxa"/>
            <w:tcBorders>
              <w:left w:val="single" w:sz="4" w:space="0" w:color="000000" w:themeColor="text1"/>
            </w:tcBorders>
            <w:shd w:val="clear" w:color="auto" w:fill="FFFFFF" w:themeFill="background1"/>
          </w:tcPr>
          <w:p w14:paraId="1642E7E4" w14:textId="77777777" w:rsidR="00BC1F7D" w:rsidRPr="009F6FAF" w:rsidRDefault="00BC1F7D" w:rsidP="00BC1F7D">
            <w:pPr>
              <w:rPr>
                <w:rFonts w:cs="Arial"/>
                <w:szCs w:val="20"/>
              </w:rPr>
            </w:pPr>
          </w:p>
        </w:tc>
      </w:tr>
      <w:tr w:rsidR="00BC1F7D" w:rsidRPr="00842155"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FDF577" w14:textId="77777777" w:rsidR="00BC1F7D" w:rsidRPr="00A94B66" w:rsidRDefault="00BC1F7D" w:rsidP="00BC1F7D">
            <w:pPr>
              <w:pStyle w:val="AssignmentsLevel1"/>
              <w:rPr>
                <w:b/>
                <w:bCs/>
              </w:rPr>
            </w:pPr>
            <w:r w:rsidRPr="0008532C">
              <w:rPr>
                <w:b/>
                <w:bCs/>
              </w:rPr>
              <w:t>School Crisis Guide</w:t>
            </w:r>
          </w:p>
          <w:p w14:paraId="0DBEA2D0" w14:textId="77777777" w:rsidR="00BC1F7D" w:rsidRDefault="00BC1F7D" w:rsidP="00BC1F7D">
            <w:pPr>
              <w:pStyle w:val="AssignmentsLevel1"/>
              <w:rPr>
                <w:b/>
              </w:rPr>
            </w:pPr>
          </w:p>
          <w:p w14:paraId="6578AB1A" w14:textId="00945FD8" w:rsidR="00BC1F7D" w:rsidRDefault="000434DA" w:rsidP="00BC1F7D">
            <w:pPr>
              <w:pStyle w:val="AssignmentsLevel1"/>
            </w:pPr>
            <w:r>
              <w:rPr>
                <w:b/>
                <w:bCs/>
              </w:rPr>
              <w:t>Review</w:t>
            </w:r>
            <w:r w:rsidR="00BC1F7D" w:rsidRPr="0008532C">
              <w:rPr>
                <w:b/>
                <w:bCs/>
              </w:rPr>
              <w:t xml:space="preserve"> </w:t>
            </w:r>
            <w:r w:rsidR="00BC1F7D">
              <w:t>the following:</w:t>
            </w:r>
          </w:p>
          <w:p w14:paraId="6148DE5C" w14:textId="77777777" w:rsidR="00BC1F7D" w:rsidRDefault="00BC1F7D" w:rsidP="00BC1F7D">
            <w:pPr>
              <w:pStyle w:val="AssignmentsLevel1"/>
            </w:pPr>
          </w:p>
          <w:p w14:paraId="37E46315" w14:textId="7ABAE69A" w:rsidR="00BC1F7D" w:rsidRPr="000434DA" w:rsidRDefault="00BC1F7D" w:rsidP="000434DA">
            <w:pPr>
              <w:pStyle w:val="AssignmentsLevel2"/>
              <w:shd w:val="clear" w:color="auto" w:fill="FFFFFF" w:themeFill="background1"/>
              <w:rPr>
                <w:rFonts w:ascii="Times New Roman" w:hAnsi="Times New Roman" w:cs="Times New Roman"/>
                <w:color w:val="222222"/>
              </w:rPr>
            </w:pPr>
            <w:r w:rsidRPr="7546B1A8">
              <w:t>“</w:t>
            </w:r>
            <w:r w:rsidRPr="004573C9">
              <w:t>School</w:t>
            </w:r>
            <w:r w:rsidRPr="7546B1A8">
              <w:t xml:space="preserve"> </w:t>
            </w:r>
            <w:r w:rsidRPr="004573C9">
              <w:t>Crisis</w:t>
            </w:r>
            <w:r w:rsidRPr="7546B1A8">
              <w:t xml:space="preserve"> </w:t>
            </w:r>
            <w:r w:rsidRPr="004573C9">
              <w:t>Guide</w:t>
            </w:r>
            <w:r w:rsidRPr="7546B1A8">
              <w:t xml:space="preserve">: </w:t>
            </w:r>
            <w:r w:rsidRPr="004573C9">
              <w:t>Help and Healing</w:t>
            </w:r>
            <w:r w:rsidRPr="7546B1A8">
              <w:t xml:space="preserve"> </w:t>
            </w:r>
            <w:r w:rsidRPr="004573C9">
              <w:t>in a Time of Crisis</w:t>
            </w:r>
            <w:r>
              <w:t>”</w:t>
            </w:r>
          </w:p>
          <w:p w14:paraId="6F2D9D0D" w14:textId="25DFBA2D" w:rsidR="000434DA" w:rsidRPr="000434DA" w:rsidRDefault="00FE2CF2" w:rsidP="000434DA">
            <w:pPr>
              <w:pStyle w:val="AssignmentsLevel2"/>
              <w:shd w:val="clear" w:color="auto" w:fill="FFFFFF" w:themeFill="background1"/>
              <w:rPr>
                <w:rFonts w:ascii="Times New Roman" w:hAnsi="Times New Roman" w:cs="Times New Roman"/>
                <w:color w:val="222222"/>
              </w:rPr>
            </w:pPr>
            <w:hyperlink r:id="rId41" w:history="1">
              <w:r w:rsidR="000434DA" w:rsidRPr="000434DA">
                <w:rPr>
                  <w:rStyle w:val="Hyperlink"/>
                </w:rPr>
                <w:t>All Hazards School Planning Toolkit from the Pennsylvania Emergency Management Agency website</w:t>
              </w:r>
            </w:hyperlink>
          </w:p>
          <w:p w14:paraId="4FB9EB3A" w14:textId="77777777" w:rsidR="00BC1F7D" w:rsidRDefault="00BC1F7D" w:rsidP="00BC1F7D">
            <w:pPr>
              <w:pStyle w:val="AssignmentsLevel1"/>
              <w:rPr>
                <w:rStyle w:val="Hyperlink"/>
              </w:rPr>
            </w:pPr>
          </w:p>
          <w:p w14:paraId="581EF9C1" w14:textId="421EB0FF" w:rsidR="00BC1F7D" w:rsidRPr="00842155" w:rsidRDefault="009C61CE" w:rsidP="00BC1F7D">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376046F1" w14:textId="7696FF85" w:rsidR="00BC1F7D" w:rsidRPr="009F6FAF" w:rsidRDefault="00BC1F7D" w:rsidP="00BC1F7D">
            <w:pPr>
              <w:rPr>
                <w:rFonts w:cs="Arial"/>
                <w:szCs w:val="20"/>
              </w:rPr>
            </w:pPr>
            <w:r>
              <w:t>6.1, 6.2, 6.3</w:t>
            </w:r>
          </w:p>
        </w:tc>
        <w:tc>
          <w:tcPr>
            <w:tcW w:w="1440" w:type="dxa"/>
            <w:tcBorders>
              <w:left w:val="single" w:sz="4" w:space="0" w:color="000000" w:themeColor="text1"/>
            </w:tcBorders>
            <w:shd w:val="clear" w:color="auto" w:fill="FFFFFF" w:themeFill="background1"/>
          </w:tcPr>
          <w:p w14:paraId="038E5FA0" w14:textId="3F5C6507" w:rsidR="00BC1F7D" w:rsidRPr="009F6FAF" w:rsidRDefault="00FD79F3" w:rsidP="00BC1F7D">
            <w:pPr>
              <w:rPr>
                <w:rFonts w:cs="Arial"/>
                <w:szCs w:val="20"/>
              </w:rPr>
            </w:pPr>
            <w:r>
              <w:t>Lecture Activity</w:t>
            </w:r>
            <w:r w:rsidR="00BC1F7D">
              <w:t xml:space="preserve"> = </w:t>
            </w:r>
            <w:r>
              <w:rPr>
                <w:b/>
                <w:bCs/>
              </w:rPr>
              <w:t>1 h</w:t>
            </w:r>
            <w:r w:rsidR="00BC1F7D" w:rsidRPr="0008532C">
              <w:rPr>
                <w:b/>
                <w:bCs/>
              </w:rPr>
              <w:t>r</w:t>
            </w:r>
            <w:r>
              <w:rPr>
                <w:b/>
                <w:bCs/>
              </w:rPr>
              <w:t>.</w:t>
            </w:r>
          </w:p>
        </w:tc>
      </w:tr>
      <w:tr w:rsidR="00BC1F7D" w:rsidRPr="007F339F" w14:paraId="38315788" w14:textId="77777777" w:rsidTr="4948C66D">
        <w:tc>
          <w:tcPr>
            <w:tcW w:w="10170" w:type="dxa"/>
            <w:gridSpan w:val="2"/>
            <w:tcMar>
              <w:top w:w="115" w:type="dxa"/>
              <w:left w:w="115" w:type="dxa"/>
              <w:bottom w:w="115" w:type="dxa"/>
              <w:right w:w="115" w:type="dxa"/>
            </w:tcMar>
          </w:tcPr>
          <w:p w14:paraId="4F2A0E22" w14:textId="77777777" w:rsidR="00BC1F7D" w:rsidRPr="00A94B66" w:rsidRDefault="00BC1F7D" w:rsidP="00BC1F7D">
            <w:pPr>
              <w:pStyle w:val="AssignmentsLevel1"/>
              <w:rPr>
                <w:b/>
                <w:bCs/>
              </w:rPr>
            </w:pPr>
            <w:r w:rsidRPr="0008532C">
              <w:rPr>
                <w:b/>
                <w:bCs/>
              </w:rPr>
              <w:t>Crisis Communications Planning</w:t>
            </w:r>
          </w:p>
          <w:p w14:paraId="1B6D02CC" w14:textId="77777777" w:rsidR="00BC1F7D" w:rsidRDefault="00BC1F7D" w:rsidP="00BC1F7D">
            <w:pPr>
              <w:pStyle w:val="AssignmentsLevel1"/>
              <w:rPr>
                <w:b/>
              </w:rPr>
            </w:pPr>
          </w:p>
          <w:p w14:paraId="40111AC9" w14:textId="738F6D93" w:rsidR="00BC1F7D" w:rsidRDefault="00BC1F7D" w:rsidP="00BC1F7D">
            <w:pPr>
              <w:pStyle w:val="AssignmentsLevel1"/>
            </w:pPr>
            <w:r w:rsidRPr="0008532C">
              <w:rPr>
                <w:b/>
                <w:bCs/>
              </w:rPr>
              <w:t>Watch</w:t>
            </w:r>
            <w:r>
              <w:t xml:space="preserve"> the </w:t>
            </w:r>
            <w:hyperlink r:id="rId42" w:history="1">
              <w:r w:rsidRPr="000434DA">
                <w:rPr>
                  <w:rStyle w:val="Hyperlink"/>
                </w:rPr>
                <w:t>“7 Easy Steps for Crisis Communications Planning”</w:t>
              </w:r>
            </w:hyperlink>
            <w:r w:rsidR="000434DA">
              <w:t xml:space="preserve"> video [3:50] on YouTube</w:t>
            </w:r>
          </w:p>
          <w:p w14:paraId="6B3D6037" w14:textId="77777777" w:rsidR="00BC1F7D" w:rsidRDefault="00BC1F7D" w:rsidP="00BC1F7D">
            <w:pPr>
              <w:pStyle w:val="AssignmentsLevel1"/>
            </w:pPr>
          </w:p>
          <w:p w14:paraId="127F89EE" w14:textId="7167CD42" w:rsidR="00BC1F7D" w:rsidRPr="009F6FAF" w:rsidRDefault="009C61CE" w:rsidP="00BC1F7D">
            <w:pPr>
              <w:pStyle w:val="AssignmentsLevel1"/>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41DB22C9" w14:textId="3C072322" w:rsidR="00BC1F7D" w:rsidRPr="009F6FAF" w:rsidRDefault="00BC1F7D" w:rsidP="00BC1F7D">
            <w:pPr>
              <w:rPr>
                <w:rFonts w:cs="Arial"/>
                <w:szCs w:val="20"/>
              </w:rPr>
            </w:pPr>
            <w:r>
              <w:rPr>
                <w:rFonts w:cs="Arial"/>
                <w:szCs w:val="20"/>
              </w:rPr>
              <w:t>6.1, 6.3</w:t>
            </w:r>
          </w:p>
        </w:tc>
        <w:tc>
          <w:tcPr>
            <w:tcW w:w="1440" w:type="dxa"/>
            <w:tcBorders>
              <w:bottom w:val="single" w:sz="4" w:space="0" w:color="000000" w:themeColor="text1"/>
            </w:tcBorders>
          </w:tcPr>
          <w:p w14:paraId="0ED2631F" w14:textId="7DE29EBD" w:rsidR="00BC1F7D" w:rsidRPr="009F6FAF" w:rsidRDefault="00FD79F3" w:rsidP="00BC1F7D">
            <w:pPr>
              <w:rPr>
                <w:rFonts w:cs="Arial"/>
                <w:szCs w:val="20"/>
              </w:rPr>
            </w:pPr>
            <w:r>
              <w:t xml:space="preserve">Lecture Activity = </w:t>
            </w:r>
            <w:r>
              <w:rPr>
                <w:b/>
                <w:bCs/>
              </w:rPr>
              <w:t>1 h</w:t>
            </w:r>
            <w:r w:rsidRPr="0008532C">
              <w:rPr>
                <w:b/>
                <w:bCs/>
              </w:rPr>
              <w:t>r</w:t>
            </w:r>
            <w:r>
              <w:rPr>
                <w:b/>
                <w:bCs/>
              </w:rPr>
              <w:t>.</w:t>
            </w:r>
          </w:p>
        </w:tc>
      </w:tr>
      <w:tr w:rsidR="00557340"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0434DA" w:rsidRPr="00103FC5" w14:paraId="2E149745" w14:textId="77777777" w:rsidTr="00753184">
        <w:tc>
          <w:tcPr>
            <w:tcW w:w="10170" w:type="dxa"/>
            <w:gridSpan w:val="2"/>
            <w:tcMar>
              <w:top w:w="115" w:type="dxa"/>
              <w:left w:w="115" w:type="dxa"/>
              <w:bottom w:w="115" w:type="dxa"/>
              <w:right w:w="115" w:type="dxa"/>
            </w:tcMar>
          </w:tcPr>
          <w:p w14:paraId="7A242469" w14:textId="565D67E6" w:rsidR="000434DA" w:rsidRPr="00A94B66" w:rsidRDefault="000434DA" w:rsidP="000434DA">
            <w:pPr>
              <w:tabs>
                <w:tab w:val="left" w:pos="2329"/>
              </w:tabs>
              <w:rPr>
                <w:rFonts w:eastAsia="Arial" w:cs="Arial"/>
                <w:b/>
                <w:bCs/>
              </w:rPr>
            </w:pPr>
            <w:r>
              <w:rPr>
                <w:b/>
                <w:bCs/>
              </w:rPr>
              <w:t xml:space="preserve">Discussion: </w:t>
            </w:r>
            <w:r w:rsidRPr="0008532C">
              <w:rPr>
                <w:b/>
                <w:bCs/>
              </w:rPr>
              <w:t>Crisis Plan</w:t>
            </w:r>
          </w:p>
          <w:p w14:paraId="5795C9C1" w14:textId="77777777" w:rsidR="000434DA" w:rsidRDefault="000434DA" w:rsidP="000434DA">
            <w:pPr>
              <w:tabs>
                <w:tab w:val="left" w:pos="2329"/>
              </w:tabs>
              <w:rPr>
                <w:rFonts w:cs="Arial"/>
                <w:b/>
                <w:szCs w:val="20"/>
              </w:rPr>
            </w:pPr>
          </w:p>
          <w:p w14:paraId="2869C376" w14:textId="532BC4CD" w:rsidR="000434DA" w:rsidRPr="00A94B66" w:rsidRDefault="000434DA" w:rsidP="000434DA">
            <w:pPr>
              <w:tabs>
                <w:tab w:val="left" w:pos="2329"/>
              </w:tabs>
              <w:rPr>
                <w:rFonts w:eastAsia="Arial" w:cs="Arial"/>
              </w:rPr>
            </w:pPr>
            <w:r w:rsidRPr="00A1500B">
              <w:rPr>
                <w:rFonts w:eastAsia="Arial" w:cs="Arial"/>
                <w:b/>
                <w:bCs/>
              </w:rPr>
              <w:t xml:space="preserve">Respond </w:t>
            </w:r>
            <w:r w:rsidRPr="00A1500B">
              <w:rPr>
                <w:rFonts w:eastAsia="Arial" w:cs="Arial"/>
                <w:bCs/>
              </w:rPr>
              <w:t>to the following question</w:t>
            </w:r>
            <w:r w:rsidR="00403600">
              <w:rPr>
                <w:rFonts w:eastAsia="Arial" w:cs="Arial"/>
                <w:bCs/>
              </w:rPr>
              <w:t>s</w:t>
            </w:r>
            <w:r w:rsidRPr="00A1500B">
              <w:rPr>
                <w:rFonts w:eastAsia="Arial" w:cs="Arial"/>
                <w:bCs/>
              </w:rPr>
              <w:t xml:space="preserve"> by Thursday 11:59 p.m. (EST). Provide specific examples to support your answers</w:t>
            </w:r>
            <w:r w:rsidR="004E5CBA">
              <w:t>.</w:t>
            </w:r>
          </w:p>
          <w:p w14:paraId="7C7C513E" w14:textId="77777777" w:rsidR="000434DA" w:rsidRDefault="000434DA" w:rsidP="000434DA">
            <w:pPr>
              <w:tabs>
                <w:tab w:val="left" w:pos="2329"/>
              </w:tabs>
              <w:rPr>
                <w:rFonts w:cs="Arial"/>
                <w:b/>
                <w:szCs w:val="20"/>
              </w:rPr>
            </w:pPr>
          </w:p>
          <w:p w14:paraId="4845AD63" w14:textId="77777777" w:rsidR="000434DA" w:rsidRDefault="000434DA" w:rsidP="000434DA">
            <w:pPr>
              <w:pStyle w:val="AssignmentsLevel2"/>
            </w:pPr>
            <w:r>
              <w:t xml:space="preserve">Why do you think it is important to develop a crisis plan? </w:t>
            </w:r>
          </w:p>
          <w:p w14:paraId="34197E2A" w14:textId="77777777" w:rsidR="000434DA" w:rsidRDefault="000434DA" w:rsidP="000434DA">
            <w:pPr>
              <w:pStyle w:val="AssignmentsLevel2"/>
            </w:pPr>
            <w:r>
              <w:t>What are some of the consequences for failing to develop a comprehensive plan?</w:t>
            </w:r>
          </w:p>
          <w:p w14:paraId="5109EADF" w14:textId="77777777" w:rsidR="000434DA" w:rsidRDefault="000434DA" w:rsidP="000434DA">
            <w:pPr>
              <w:tabs>
                <w:tab w:val="left" w:pos="2329"/>
              </w:tabs>
              <w:rPr>
                <w:rFonts w:cs="Arial"/>
                <w:szCs w:val="20"/>
              </w:rPr>
            </w:pPr>
          </w:p>
          <w:p w14:paraId="1A86E03F" w14:textId="17016530" w:rsidR="000434DA" w:rsidRPr="00103FC5" w:rsidRDefault="000434DA" w:rsidP="000434DA">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4355815E" w14:textId="63035AD4" w:rsidR="000434DA" w:rsidRPr="00103FC5" w:rsidRDefault="000434DA" w:rsidP="000434DA">
            <w:pPr>
              <w:tabs>
                <w:tab w:val="left" w:pos="2329"/>
              </w:tabs>
              <w:rPr>
                <w:rFonts w:cs="Arial"/>
                <w:szCs w:val="20"/>
              </w:rPr>
            </w:pPr>
            <w:r w:rsidRPr="0008532C">
              <w:lastRenderedPageBreak/>
              <w:t>6.1</w:t>
            </w:r>
          </w:p>
        </w:tc>
        <w:tc>
          <w:tcPr>
            <w:tcW w:w="1440" w:type="dxa"/>
          </w:tcPr>
          <w:p w14:paraId="4250BAA1" w14:textId="7AC1C6FF" w:rsidR="000434DA" w:rsidRPr="00103FC5" w:rsidRDefault="000434DA" w:rsidP="000434DA">
            <w:pPr>
              <w:tabs>
                <w:tab w:val="left" w:pos="2329"/>
              </w:tabs>
              <w:rPr>
                <w:rFonts w:eastAsia="Arial" w:cs="Arial"/>
              </w:rPr>
            </w:pPr>
            <w:r w:rsidRPr="006F6835">
              <w:t>Discussion</w:t>
            </w:r>
            <w:r>
              <w:t>:</w:t>
            </w:r>
            <w:r w:rsidRPr="006F6835">
              <w:t xml:space="preserve"> one post and </w:t>
            </w:r>
            <w:r>
              <w:t>replies</w:t>
            </w:r>
            <w:r w:rsidRPr="006F6835">
              <w:t xml:space="preserve"> to three other </w:t>
            </w:r>
            <w:r w:rsidRPr="006F6835">
              <w:lastRenderedPageBreak/>
              <w:t xml:space="preserve">posts = </w:t>
            </w:r>
            <w:r w:rsidRPr="0008532C">
              <w:rPr>
                <w:b/>
                <w:bCs/>
              </w:rPr>
              <w:t>1 hour</w:t>
            </w:r>
            <w:r>
              <w:rPr>
                <w:b/>
              </w:rPr>
              <w:tab/>
            </w:r>
          </w:p>
        </w:tc>
      </w:tr>
      <w:tr w:rsidR="000434DA" w:rsidRPr="00103FC5" w14:paraId="4BD17CFF" w14:textId="77777777" w:rsidTr="00753184">
        <w:tc>
          <w:tcPr>
            <w:tcW w:w="10170" w:type="dxa"/>
            <w:gridSpan w:val="2"/>
            <w:tcMar>
              <w:top w:w="115" w:type="dxa"/>
              <w:left w:w="115" w:type="dxa"/>
              <w:bottom w:w="115" w:type="dxa"/>
              <w:right w:w="115" w:type="dxa"/>
            </w:tcMar>
          </w:tcPr>
          <w:p w14:paraId="76FC2E6D" w14:textId="01E51DD4" w:rsidR="000434DA" w:rsidRPr="00A94B66" w:rsidRDefault="002B623C" w:rsidP="000434DA">
            <w:pPr>
              <w:tabs>
                <w:tab w:val="left" w:pos="2329"/>
              </w:tabs>
              <w:rPr>
                <w:rFonts w:eastAsia="Arial" w:cs="Arial"/>
                <w:b/>
                <w:bCs/>
              </w:rPr>
            </w:pPr>
            <w:r>
              <w:rPr>
                <w:b/>
                <w:bCs/>
              </w:rPr>
              <w:lastRenderedPageBreak/>
              <w:t xml:space="preserve">Website Discussion: </w:t>
            </w:r>
            <w:r w:rsidR="005320A2" w:rsidRPr="005320A2">
              <w:rPr>
                <w:b/>
                <w:bCs/>
              </w:rPr>
              <w:t>Crisis</w:t>
            </w:r>
            <w:r w:rsidR="000434DA" w:rsidRPr="005320A2">
              <w:rPr>
                <w:b/>
                <w:bCs/>
              </w:rPr>
              <w:t xml:space="preserve"> Communication Plan</w:t>
            </w:r>
          </w:p>
          <w:p w14:paraId="5C2992CB" w14:textId="77777777" w:rsidR="000434DA" w:rsidRDefault="000434DA" w:rsidP="000434DA">
            <w:pPr>
              <w:tabs>
                <w:tab w:val="left" w:pos="2329"/>
              </w:tabs>
              <w:rPr>
                <w:b/>
                <w:bCs/>
              </w:rPr>
            </w:pPr>
          </w:p>
          <w:p w14:paraId="438E0D4C" w14:textId="2B93B23D" w:rsidR="000434DA" w:rsidRPr="007F28D1" w:rsidRDefault="000434DA" w:rsidP="000434DA">
            <w:pPr>
              <w:tabs>
                <w:tab w:val="left" w:pos="2329"/>
              </w:tabs>
              <w:rPr>
                <w:bCs/>
              </w:rPr>
            </w:pPr>
            <w:r w:rsidRPr="0008532C">
              <w:rPr>
                <w:b/>
                <w:bCs/>
              </w:rPr>
              <w:t xml:space="preserve">Review </w:t>
            </w:r>
            <w:r w:rsidRPr="007F28D1">
              <w:rPr>
                <w:bCs/>
              </w:rPr>
              <w:t>your school</w:t>
            </w:r>
            <w:r>
              <w:rPr>
                <w:bCs/>
              </w:rPr>
              <w:t xml:space="preserve"> or </w:t>
            </w:r>
            <w:r w:rsidRPr="007F28D1">
              <w:rPr>
                <w:bCs/>
              </w:rPr>
              <w:t xml:space="preserve">district’s Crisis Plan for Lockdowns/Active Shooters.  </w:t>
            </w:r>
          </w:p>
          <w:p w14:paraId="3BA106A2" w14:textId="77777777" w:rsidR="000434DA" w:rsidRPr="007F28D1" w:rsidRDefault="000434DA" w:rsidP="000434DA">
            <w:pPr>
              <w:rPr>
                <w:b/>
                <w:bCs/>
              </w:rPr>
            </w:pPr>
          </w:p>
          <w:p w14:paraId="2B884F84" w14:textId="669A918B" w:rsidR="000434DA" w:rsidRPr="007F28D1" w:rsidRDefault="000434DA" w:rsidP="000434DA">
            <w:pPr>
              <w:tabs>
                <w:tab w:val="left" w:pos="2329"/>
              </w:tabs>
              <w:rPr>
                <w:bCs/>
              </w:rPr>
            </w:pPr>
            <w:r w:rsidRPr="0008532C">
              <w:rPr>
                <w:b/>
                <w:bCs/>
              </w:rPr>
              <w:t xml:space="preserve">Evaluate </w:t>
            </w:r>
            <w:r w:rsidRPr="007F28D1">
              <w:rPr>
                <w:bCs/>
              </w:rPr>
              <w:t>the plan, including the procedures for staff</w:t>
            </w:r>
            <w:r w:rsidR="005320A2">
              <w:rPr>
                <w:bCs/>
              </w:rPr>
              <w:t xml:space="preserve"> and </w:t>
            </w:r>
            <w:r w:rsidRPr="007F28D1">
              <w:rPr>
                <w:bCs/>
              </w:rPr>
              <w:t xml:space="preserve">students, initial communication in a crisis, working with the media, and handling the aftermath. </w:t>
            </w:r>
            <w:r w:rsidR="005320A2">
              <w:rPr>
                <w:bCs/>
              </w:rPr>
              <w:t>F</w:t>
            </w:r>
            <w:r w:rsidRPr="007F28D1">
              <w:rPr>
                <w:bCs/>
              </w:rPr>
              <w:t>ocus</w:t>
            </w:r>
            <w:r w:rsidR="005320A2">
              <w:rPr>
                <w:bCs/>
              </w:rPr>
              <w:t xml:space="preserve"> mainly </w:t>
            </w:r>
            <w:r w:rsidRPr="007F28D1">
              <w:rPr>
                <w:bCs/>
              </w:rPr>
              <w:t>on the communication plan before, during, and after the crisis.</w:t>
            </w:r>
          </w:p>
          <w:p w14:paraId="275F4C8D" w14:textId="77777777" w:rsidR="000434DA" w:rsidRDefault="000434DA" w:rsidP="000434DA">
            <w:pPr>
              <w:tabs>
                <w:tab w:val="left" w:pos="2329"/>
              </w:tabs>
              <w:rPr>
                <w:rFonts w:cs="Arial"/>
                <w:szCs w:val="20"/>
              </w:rPr>
            </w:pPr>
          </w:p>
          <w:p w14:paraId="4E09AAFD" w14:textId="3BCECFCD" w:rsidR="000434DA" w:rsidRDefault="000434DA" w:rsidP="00D67DE8">
            <w:pPr>
              <w:pStyle w:val="AssignmentsLevel2"/>
              <w:numPr>
                <w:ilvl w:val="0"/>
                <w:numId w:val="0"/>
              </w:numPr>
            </w:pPr>
            <w:r w:rsidRPr="00A94B66">
              <w:rPr>
                <w:b/>
              </w:rPr>
              <w:t>Create</w:t>
            </w:r>
            <w:r w:rsidR="00403600">
              <w:t xml:space="preserve"> a</w:t>
            </w:r>
            <w:r>
              <w:t>n analysis of the current plan and recommendations for improvement</w:t>
            </w:r>
            <w:r w:rsidR="00403600">
              <w:t xml:space="preserve">. </w:t>
            </w:r>
            <w:r>
              <w:t>Focus on the communication to both internal and external stakeholders highlighted within the plan</w:t>
            </w:r>
            <w:r w:rsidRPr="7546B1A8">
              <w:t xml:space="preserve">. </w:t>
            </w:r>
          </w:p>
          <w:p w14:paraId="63F188F8" w14:textId="77777777" w:rsidR="000434DA" w:rsidRDefault="000434DA" w:rsidP="000434DA">
            <w:pPr>
              <w:pStyle w:val="AssignmentsLevel2"/>
              <w:numPr>
                <w:ilvl w:val="0"/>
                <w:numId w:val="0"/>
              </w:numPr>
            </w:pPr>
          </w:p>
          <w:p w14:paraId="442082DC" w14:textId="11ABCC42" w:rsidR="000434DA" w:rsidRPr="00A94B66" w:rsidRDefault="005320A2" w:rsidP="000434DA">
            <w:pPr>
              <w:tabs>
                <w:tab w:val="left" w:pos="2329"/>
              </w:tabs>
              <w:rPr>
                <w:rFonts w:eastAsia="Arial" w:cs="Arial"/>
              </w:rPr>
            </w:pPr>
            <w:r>
              <w:rPr>
                <w:b/>
                <w:bCs/>
              </w:rPr>
              <w:t>Include</w:t>
            </w:r>
            <w:r w:rsidR="000434DA" w:rsidRPr="0008532C">
              <w:rPr>
                <w:b/>
                <w:bCs/>
              </w:rPr>
              <w:t xml:space="preserve"> </w:t>
            </w:r>
            <w:r w:rsidR="000434DA" w:rsidRPr="007F28D1">
              <w:t xml:space="preserve">your analysis </w:t>
            </w:r>
            <w:r>
              <w:t>to the appropriate section of your website</w:t>
            </w:r>
            <w:r w:rsidR="000434DA" w:rsidRPr="007F28D1">
              <w:t xml:space="preserve">. </w:t>
            </w:r>
          </w:p>
          <w:p w14:paraId="2E4919EC" w14:textId="77777777" w:rsidR="000434DA" w:rsidRDefault="000434DA" w:rsidP="000434DA">
            <w:pPr>
              <w:tabs>
                <w:tab w:val="left" w:pos="2329"/>
              </w:tabs>
              <w:rPr>
                <w:rFonts w:cs="Arial"/>
                <w:szCs w:val="20"/>
              </w:rPr>
            </w:pPr>
          </w:p>
          <w:p w14:paraId="45745112" w14:textId="53CEC34D" w:rsidR="000434DA" w:rsidRPr="00A94B66" w:rsidRDefault="000434DA" w:rsidP="000434DA">
            <w:pPr>
              <w:tabs>
                <w:tab w:val="left" w:pos="2329"/>
              </w:tabs>
              <w:rPr>
                <w:rFonts w:eastAsia="Arial" w:cs="Arial"/>
              </w:rPr>
            </w:pPr>
            <w:r w:rsidRPr="0008532C">
              <w:rPr>
                <w:b/>
                <w:bCs/>
              </w:rPr>
              <w:t>Post</w:t>
            </w:r>
            <w:r w:rsidRPr="007F28D1">
              <w:t xml:space="preserve"> </w:t>
            </w:r>
            <w:r w:rsidR="005320A2">
              <w:t>a</w:t>
            </w:r>
            <w:r w:rsidRPr="007F28D1">
              <w:t xml:space="preserve"> link </w:t>
            </w:r>
            <w:r w:rsidR="005320A2">
              <w:t xml:space="preserve">of your plan from </w:t>
            </w:r>
            <w:r w:rsidRPr="007F28D1">
              <w:t xml:space="preserve">your website </w:t>
            </w:r>
            <w:r w:rsidR="005320A2">
              <w:t xml:space="preserve">to the discussion forum by </w:t>
            </w:r>
            <w:r w:rsidR="005320A2" w:rsidRPr="002A0356">
              <w:rPr>
                <w:b/>
              </w:rPr>
              <w:t>Friday</w:t>
            </w:r>
            <w:r w:rsidR="005320A2">
              <w:t xml:space="preserve"> 11:59 p.m. (EST).</w:t>
            </w:r>
          </w:p>
          <w:p w14:paraId="1A56ED51" w14:textId="77777777" w:rsidR="000434DA" w:rsidRDefault="000434DA" w:rsidP="000434DA">
            <w:pPr>
              <w:tabs>
                <w:tab w:val="left" w:pos="2329"/>
              </w:tabs>
              <w:rPr>
                <w:rFonts w:cs="Arial"/>
                <w:szCs w:val="20"/>
              </w:rPr>
            </w:pPr>
          </w:p>
          <w:p w14:paraId="6D452099" w14:textId="0A77B2BC" w:rsidR="000434DA" w:rsidRPr="00A1500B" w:rsidRDefault="005320A2" w:rsidP="000434DA">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10008D7D" w14:textId="54515EA3" w:rsidR="000434DA" w:rsidRPr="00103FC5" w:rsidRDefault="000434DA" w:rsidP="000434DA">
            <w:pPr>
              <w:tabs>
                <w:tab w:val="left" w:pos="2329"/>
              </w:tabs>
              <w:rPr>
                <w:rFonts w:cs="Arial"/>
                <w:szCs w:val="20"/>
              </w:rPr>
            </w:pPr>
            <w:r>
              <w:t xml:space="preserve">6.1, 6.2, </w:t>
            </w:r>
            <w:r w:rsidRPr="0008532C">
              <w:t>6.3</w:t>
            </w:r>
          </w:p>
        </w:tc>
        <w:tc>
          <w:tcPr>
            <w:tcW w:w="1440" w:type="dxa"/>
          </w:tcPr>
          <w:p w14:paraId="50A871D9" w14:textId="7FEFDE97" w:rsidR="000434DA" w:rsidRDefault="00FD79F3" w:rsidP="000434DA">
            <w:r>
              <w:t>Website Discussion</w:t>
            </w:r>
            <w:r w:rsidR="000434DA">
              <w:t xml:space="preserve"> = </w:t>
            </w:r>
            <w:r>
              <w:rPr>
                <w:b/>
                <w:bCs/>
              </w:rPr>
              <w:t>2</w:t>
            </w:r>
            <w:r w:rsidR="000434DA" w:rsidRPr="0008532C">
              <w:rPr>
                <w:b/>
                <w:bCs/>
              </w:rPr>
              <w:t xml:space="preserve"> hrs</w:t>
            </w:r>
            <w:r>
              <w:rPr>
                <w:b/>
                <w:bCs/>
              </w:rPr>
              <w:t>.</w:t>
            </w:r>
          </w:p>
          <w:p w14:paraId="0040AA4A" w14:textId="77777777" w:rsidR="000434DA" w:rsidRDefault="000434DA" w:rsidP="000434DA">
            <w:pPr>
              <w:tabs>
                <w:tab w:val="left" w:pos="2329"/>
              </w:tabs>
            </w:pPr>
          </w:p>
        </w:tc>
      </w:tr>
      <w:tr w:rsidR="000434DA" w:rsidRPr="00132272" w14:paraId="689C1D8B" w14:textId="77777777" w:rsidTr="4948C66D">
        <w:tc>
          <w:tcPr>
            <w:tcW w:w="10170" w:type="dxa"/>
            <w:gridSpan w:val="2"/>
            <w:tcMar>
              <w:top w:w="115" w:type="dxa"/>
              <w:left w:w="115" w:type="dxa"/>
              <w:bottom w:w="115" w:type="dxa"/>
              <w:right w:w="115" w:type="dxa"/>
            </w:tcMar>
          </w:tcPr>
          <w:p w14:paraId="37A1FBDF" w14:textId="08D7E5EB" w:rsidR="000434DA" w:rsidRPr="007F28D1" w:rsidRDefault="000434DA" w:rsidP="000434DA">
            <w:pPr>
              <w:rPr>
                <w:b/>
                <w:bCs/>
              </w:rPr>
            </w:pPr>
            <w:r w:rsidRPr="008636B2">
              <w:rPr>
                <w:b/>
                <w:bCs/>
              </w:rPr>
              <w:t>Reflective Journal: Crisis Management Teams</w:t>
            </w:r>
          </w:p>
          <w:p w14:paraId="51AF7BFD" w14:textId="0806B069" w:rsidR="00403600" w:rsidRDefault="00403600" w:rsidP="008636B2">
            <w:pPr>
              <w:rPr>
                <w:rFonts w:eastAsia="Arial" w:cs="Arial"/>
                <w:b/>
                <w:bCs/>
                <w:szCs w:val="20"/>
              </w:rPr>
            </w:pPr>
          </w:p>
          <w:p w14:paraId="06B28DE4" w14:textId="543481CF" w:rsidR="008636B2" w:rsidRDefault="008636B2" w:rsidP="008636B2">
            <w:pPr>
              <w:rPr>
                <w:rFonts w:eastAsia="Arial" w:cs="Arial"/>
                <w:bCs/>
                <w:szCs w:val="20"/>
              </w:rPr>
            </w:pPr>
            <w:r>
              <w:rPr>
                <w:rFonts w:eastAsia="Arial" w:cs="Arial"/>
                <w:b/>
                <w:bCs/>
                <w:szCs w:val="20"/>
              </w:rPr>
              <w:t xml:space="preserve">Reflect </w:t>
            </w:r>
            <w:r>
              <w:rPr>
                <w:rFonts w:eastAsia="Arial" w:cs="Arial"/>
                <w:bCs/>
                <w:szCs w:val="20"/>
              </w:rPr>
              <w:t>on the g</w:t>
            </w:r>
            <w:r w:rsidRPr="008636B2">
              <w:rPr>
                <w:rFonts w:eastAsia="Arial" w:cs="Arial"/>
                <w:bCs/>
                <w:szCs w:val="20"/>
              </w:rPr>
              <w:t xml:space="preserve">uidelines for school leaders on how to form </w:t>
            </w:r>
            <w:r>
              <w:rPr>
                <w:rFonts w:eastAsia="Arial" w:cs="Arial"/>
                <w:bCs/>
                <w:szCs w:val="20"/>
              </w:rPr>
              <w:t xml:space="preserve">and effectively manage </w:t>
            </w:r>
            <w:r w:rsidRPr="008636B2">
              <w:rPr>
                <w:rFonts w:eastAsia="Arial" w:cs="Arial"/>
                <w:bCs/>
                <w:szCs w:val="20"/>
              </w:rPr>
              <w:t>a crisis management team</w:t>
            </w:r>
            <w:r>
              <w:rPr>
                <w:rFonts w:eastAsia="Arial" w:cs="Arial"/>
                <w:bCs/>
                <w:szCs w:val="20"/>
              </w:rPr>
              <w:t xml:space="preserve"> in emergency situations. </w:t>
            </w:r>
          </w:p>
          <w:p w14:paraId="221D492F" w14:textId="77777777" w:rsidR="008636B2" w:rsidRPr="008636B2" w:rsidRDefault="008636B2" w:rsidP="008636B2">
            <w:pPr>
              <w:rPr>
                <w:rFonts w:eastAsia="Arial" w:cs="Arial"/>
                <w:bCs/>
                <w:szCs w:val="20"/>
              </w:rPr>
            </w:pPr>
          </w:p>
          <w:p w14:paraId="1D488B71" w14:textId="0C60AE13" w:rsidR="008636B2" w:rsidRDefault="008636B2" w:rsidP="008636B2">
            <w:pPr>
              <w:rPr>
                <w:rFonts w:eastAsia="Arial" w:cs="Arial"/>
                <w:szCs w:val="20"/>
              </w:rPr>
            </w:pPr>
            <w:r w:rsidRPr="001C1DD2">
              <w:rPr>
                <w:rFonts w:eastAsia="Arial" w:cs="Arial"/>
                <w:b/>
                <w:bCs/>
                <w:szCs w:val="20"/>
              </w:rPr>
              <w:t xml:space="preserve">Write </w:t>
            </w:r>
            <w:r w:rsidRPr="001C1DD2">
              <w:rPr>
                <w:rFonts w:eastAsia="Arial" w:cs="Arial"/>
                <w:szCs w:val="20"/>
              </w:rPr>
              <w:t>a 700- to 1,050-word journal entry</w:t>
            </w:r>
            <w:r>
              <w:rPr>
                <w:rFonts w:eastAsia="Arial" w:cs="Arial"/>
                <w:szCs w:val="20"/>
              </w:rPr>
              <w:t xml:space="preserve"> in which you respond to the following:</w:t>
            </w:r>
          </w:p>
          <w:p w14:paraId="5EABD0BE" w14:textId="5EFFFAE2" w:rsidR="000434DA" w:rsidRPr="007F28D1" w:rsidRDefault="000434DA" w:rsidP="000434DA">
            <w:pPr>
              <w:tabs>
                <w:tab w:val="left" w:pos="2329"/>
              </w:tabs>
              <w:rPr>
                <w:b/>
                <w:bCs/>
              </w:rPr>
            </w:pPr>
          </w:p>
          <w:p w14:paraId="2D7ACCD0" w14:textId="77777777" w:rsidR="008636B2" w:rsidRPr="008636B2" w:rsidRDefault="000434DA" w:rsidP="000434DA">
            <w:pPr>
              <w:pStyle w:val="AssignmentsLevel2"/>
            </w:pPr>
            <w:r w:rsidRPr="008636B2">
              <w:rPr>
                <w:bCs/>
              </w:rPr>
              <w:t>Evaluate</w:t>
            </w:r>
            <w:r w:rsidRPr="008636B2">
              <w:rPr>
                <w:b/>
                <w:bCs/>
              </w:rPr>
              <w:t xml:space="preserve"> </w:t>
            </w:r>
            <w:r w:rsidRPr="008636B2">
              <w:rPr>
                <w:bCs/>
              </w:rPr>
              <w:t>how well your school or district is implementing the strategies outlined in the text. What is your school or district doing well, and what could be improved?</w:t>
            </w:r>
          </w:p>
          <w:p w14:paraId="154E590D" w14:textId="77777777" w:rsidR="008636B2" w:rsidRDefault="008636B2" w:rsidP="008636B2">
            <w:pPr>
              <w:pStyle w:val="AssignmentsLevel2"/>
              <w:numPr>
                <w:ilvl w:val="0"/>
                <w:numId w:val="0"/>
              </w:numPr>
              <w:ind w:left="360" w:hanging="360"/>
              <w:rPr>
                <w:b/>
                <w:bCs/>
              </w:rPr>
            </w:pPr>
          </w:p>
          <w:p w14:paraId="46956C2E" w14:textId="141B9286" w:rsidR="000434DA" w:rsidRPr="008636B2" w:rsidRDefault="008636B2" w:rsidP="008636B2">
            <w:pPr>
              <w:pStyle w:val="AssignmentsLevel2"/>
              <w:numPr>
                <w:ilvl w:val="0"/>
                <w:numId w:val="0"/>
              </w:numPr>
              <w:ind w:left="360" w:hanging="360"/>
            </w:pPr>
            <w:r>
              <w:rPr>
                <w:b/>
              </w:rPr>
              <w:t xml:space="preserve">Submit </w:t>
            </w:r>
            <w:r>
              <w:t>your journal entry.</w:t>
            </w:r>
            <w:r w:rsidR="000434DA" w:rsidRPr="008636B2">
              <w:rPr>
                <w:b/>
                <w:bCs/>
              </w:rPr>
              <w:t xml:space="preserve">  </w:t>
            </w:r>
          </w:p>
        </w:tc>
        <w:tc>
          <w:tcPr>
            <w:tcW w:w="1440" w:type="dxa"/>
          </w:tcPr>
          <w:p w14:paraId="6D6400D7" w14:textId="2A6B9DAB" w:rsidR="000434DA" w:rsidRPr="00132272" w:rsidRDefault="000434DA" w:rsidP="000434DA">
            <w:pPr>
              <w:tabs>
                <w:tab w:val="left" w:pos="2329"/>
              </w:tabs>
              <w:rPr>
                <w:rFonts w:cs="Arial"/>
                <w:strike/>
                <w:szCs w:val="20"/>
              </w:rPr>
            </w:pPr>
            <w:r>
              <w:t xml:space="preserve">6.1, </w:t>
            </w:r>
            <w:r w:rsidRPr="0008532C">
              <w:t>6.2</w:t>
            </w:r>
          </w:p>
        </w:tc>
        <w:tc>
          <w:tcPr>
            <w:tcW w:w="1440" w:type="dxa"/>
          </w:tcPr>
          <w:p w14:paraId="7D8C7612" w14:textId="6096643C" w:rsidR="000434DA" w:rsidRPr="00FD79F3" w:rsidRDefault="00FD79F3" w:rsidP="000434DA">
            <w:pPr>
              <w:rPr>
                <w:b/>
              </w:rPr>
            </w:pPr>
            <w:r>
              <w:t xml:space="preserve">Journal = </w:t>
            </w:r>
            <w:r>
              <w:rPr>
                <w:b/>
              </w:rPr>
              <w:t>1 hr.</w:t>
            </w:r>
          </w:p>
          <w:p w14:paraId="30813A08" w14:textId="77777777" w:rsidR="000434DA" w:rsidRPr="00132272" w:rsidRDefault="000434DA" w:rsidP="000434DA">
            <w:pPr>
              <w:tabs>
                <w:tab w:val="left" w:pos="2329"/>
              </w:tabs>
              <w:rPr>
                <w:rFonts w:cs="Arial"/>
                <w:strike/>
                <w:szCs w:val="20"/>
              </w:rPr>
            </w:pPr>
          </w:p>
        </w:tc>
      </w:tr>
      <w:tr w:rsidR="00557340"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73C96E87" w:rsidR="00557340" w:rsidRPr="00842155" w:rsidRDefault="00FD79F3" w:rsidP="00FD79F3">
            <w:pPr>
              <w:tabs>
                <w:tab w:val="left" w:pos="2329"/>
              </w:tabs>
              <w:jc w:val="center"/>
              <w:rPr>
                <w:rFonts w:cs="Arial"/>
                <w:b/>
                <w:szCs w:val="20"/>
              </w:rPr>
            </w:pPr>
            <w:r>
              <w:rPr>
                <w:rFonts w:cs="Arial"/>
                <w:b/>
                <w:szCs w:val="20"/>
              </w:rPr>
              <w:t>6 hrs.</w:t>
            </w:r>
          </w:p>
        </w:tc>
      </w:tr>
    </w:tbl>
    <w:p w14:paraId="12353E9E" w14:textId="149123B2" w:rsidR="00D67DE8" w:rsidRDefault="00D67DE8">
      <w:pPr>
        <w:rPr>
          <w:rFonts w:cs="Arial"/>
          <w:szCs w:val="20"/>
        </w:rPr>
      </w:pPr>
    </w:p>
    <w:p w14:paraId="72CBEEB2" w14:textId="77777777" w:rsidR="005344A9"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6406F376" w:rsidR="002C1641" w:rsidRPr="00842155" w:rsidRDefault="002C1641" w:rsidP="0020635A">
            <w:pPr>
              <w:pStyle w:val="WeeklyTopicHeading1"/>
            </w:pPr>
            <w:bookmarkStart w:id="14" w:name="weekseven"/>
            <w:bookmarkStart w:id="15" w:name="_Toc358980900"/>
            <w:bookmarkEnd w:id="14"/>
            <w:r w:rsidRPr="0068364F">
              <w:t xml:space="preserve">Week </w:t>
            </w:r>
            <w:r>
              <w:t>Seven</w:t>
            </w:r>
            <w:r w:rsidRPr="0068364F">
              <w:t xml:space="preserve">: </w:t>
            </w:r>
            <w:r w:rsidR="00E245AA" w:rsidRPr="00973F41">
              <w:t>Evaluation of Communication Plans and Policies</w:t>
            </w:r>
            <w:bookmarkEnd w:id="15"/>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19D6FFBE" w:rsidR="00BA4B7B" w:rsidRPr="00842155" w:rsidRDefault="00E245AA" w:rsidP="00E245AA">
            <w:pPr>
              <w:pStyle w:val="ObjectiveBullet"/>
              <w:numPr>
                <w:ilvl w:val="1"/>
                <w:numId w:val="13"/>
              </w:numPr>
              <w:tabs>
                <w:tab w:val="clear" w:pos="0"/>
              </w:tabs>
            </w:pPr>
            <w:r w:rsidRPr="00E245AA">
              <w:t>Discuss the policies, goals, and strategies that guide and influence school-community relations programming.</w:t>
            </w:r>
          </w:p>
        </w:tc>
        <w:tc>
          <w:tcPr>
            <w:tcW w:w="2880" w:type="dxa"/>
            <w:gridSpan w:val="2"/>
            <w:tcBorders>
              <w:left w:val="nil"/>
              <w:bottom w:val="nil"/>
            </w:tcBorders>
          </w:tcPr>
          <w:p w14:paraId="62C5DEE3" w14:textId="1298A43E" w:rsidR="00BA4B7B" w:rsidRPr="00842155" w:rsidRDefault="00E245AA" w:rsidP="00FD5474">
            <w:pPr>
              <w:tabs>
                <w:tab w:val="left" w:pos="0"/>
                <w:tab w:val="left" w:pos="3720"/>
              </w:tabs>
              <w:outlineLvl w:val="0"/>
              <w:rPr>
                <w:rFonts w:cs="Arial"/>
                <w:szCs w:val="20"/>
              </w:rPr>
            </w:pPr>
            <w:r>
              <w:rPr>
                <w:rFonts w:cs="Arial"/>
                <w:szCs w:val="20"/>
              </w:rPr>
              <w:t>CLO1, CLO2, CLO3</w:t>
            </w:r>
          </w:p>
        </w:tc>
      </w:tr>
      <w:tr w:rsidR="00E245AA"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6D63F1CC" w:rsidR="00E245AA" w:rsidRPr="00842155" w:rsidRDefault="00E245AA" w:rsidP="00E245AA">
            <w:pPr>
              <w:pStyle w:val="ObjectiveBullet"/>
              <w:numPr>
                <w:ilvl w:val="1"/>
                <w:numId w:val="13"/>
              </w:numPr>
            </w:pPr>
            <w:r w:rsidRPr="00E245AA">
              <w:t>Explain the importance of evaluating the effectiveness of communication plans and policies.</w:t>
            </w:r>
          </w:p>
        </w:tc>
        <w:tc>
          <w:tcPr>
            <w:tcW w:w="2880" w:type="dxa"/>
            <w:gridSpan w:val="2"/>
            <w:tcBorders>
              <w:top w:val="nil"/>
              <w:left w:val="nil"/>
              <w:bottom w:val="nil"/>
            </w:tcBorders>
          </w:tcPr>
          <w:p w14:paraId="5C0F6F1F" w14:textId="2CED8316" w:rsidR="00E245AA" w:rsidRPr="00842155" w:rsidRDefault="00E245AA" w:rsidP="00E245AA">
            <w:pPr>
              <w:tabs>
                <w:tab w:val="left" w:pos="0"/>
                <w:tab w:val="left" w:pos="3720"/>
              </w:tabs>
              <w:outlineLvl w:val="0"/>
              <w:rPr>
                <w:rFonts w:cs="Arial"/>
                <w:szCs w:val="20"/>
              </w:rPr>
            </w:pPr>
            <w:r>
              <w:rPr>
                <w:rFonts w:cs="Arial"/>
                <w:szCs w:val="20"/>
              </w:rPr>
              <w:t>CLO1, CLO2, CLO3</w:t>
            </w:r>
          </w:p>
        </w:tc>
      </w:tr>
      <w:tr w:rsidR="00E245AA" w:rsidRPr="00842155"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55E04B93" w:rsidR="00E245AA" w:rsidRPr="00842155" w:rsidRDefault="00E245AA" w:rsidP="00E245AA">
            <w:pPr>
              <w:pStyle w:val="ObjectiveBullet"/>
              <w:numPr>
                <w:ilvl w:val="1"/>
                <w:numId w:val="13"/>
              </w:numPr>
            </w:pPr>
            <w:r>
              <w:t>Determine how to keep a communication plan viable for future needs.</w:t>
            </w:r>
          </w:p>
        </w:tc>
        <w:tc>
          <w:tcPr>
            <w:tcW w:w="2880" w:type="dxa"/>
            <w:gridSpan w:val="2"/>
            <w:tcBorders>
              <w:top w:val="nil"/>
              <w:left w:val="nil"/>
              <w:bottom w:val="single" w:sz="4" w:space="0" w:color="000000" w:themeColor="text1"/>
            </w:tcBorders>
          </w:tcPr>
          <w:p w14:paraId="6669E740" w14:textId="7008C3F2" w:rsidR="00E245AA" w:rsidRPr="00842155" w:rsidRDefault="00E245AA" w:rsidP="00E245AA">
            <w:pPr>
              <w:tabs>
                <w:tab w:val="left" w:pos="0"/>
                <w:tab w:val="left" w:pos="3720"/>
              </w:tabs>
              <w:outlineLvl w:val="0"/>
              <w:rPr>
                <w:rFonts w:cs="Arial"/>
                <w:szCs w:val="20"/>
              </w:rPr>
            </w:pPr>
            <w:r>
              <w:rPr>
                <w:rFonts w:cs="Arial"/>
                <w:szCs w:val="20"/>
              </w:rPr>
              <w:t>CLO1, CLO2, CLO3</w:t>
            </w:r>
          </w:p>
        </w:tc>
      </w:tr>
      <w:tr w:rsidR="00E245AA"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E245AA" w:rsidRDefault="00E245AA" w:rsidP="00E245AA">
            <w:pPr>
              <w:tabs>
                <w:tab w:val="left" w:pos="0"/>
                <w:tab w:val="left" w:pos="3720"/>
              </w:tabs>
              <w:outlineLvl w:val="0"/>
              <w:rPr>
                <w:rFonts w:eastAsia="Arial" w:cs="Arial"/>
                <w:i/>
                <w:iCs/>
              </w:rPr>
            </w:pPr>
            <w:bookmarkStart w:id="16" w:name="weekeight"/>
            <w:bookmarkStart w:id="17" w:name="weeknine"/>
            <w:bookmarkEnd w:id="16"/>
            <w:bookmarkEnd w:id="17"/>
            <w:r w:rsidRPr="4948C66D">
              <w:rPr>
                <w:rFonts w:eastAsia="Arial" w:cs="Arial"/>
                <w:b/>
                <w:bCs/>
                <w:i/>
                <w:iCs/>
                <w:sz w:val="22"/>
                <w:szCs w:val="22"/>
              </w:rPr>
              <w:t>Resources, Activities, and Preparation</w:t>
            </w:r>
          </w:p>
          <w:p w14:paraId="534E22A9" w14:textId="77777777" w:rsidR="00E245AA" w:rsidRPr="005B10FE" w:rsidRDefault="00E245AA" w:rsidP="00E245A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E245AA" w:rsidRPr="005B10FE" w:rsidRDefault="00E245AA" w:rsidP="00E245A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E245AA" w:rsidRPr="005B10FE" w:rsidRDefault="00E245AA" w:rsidP="00E245AA">
            <w:pPr>
              <w:tabs>
                <w:tab w:val="left" w:pos="0"/>
                <w:tab w:val="left" w:pos="3720"/>
              </w:tabs>
              <w:outlineLvl w:val="0"/>
              <w:rPr>
                <w:rFonts w:eastAsia="Arial" w:cs="Arial"/>
                <w:b/>
                <w:bCs/>
                <w:i/>
                <w:iCs/>
              </w:rPr>
            </w:pPr>
            <w:r w:rsidRPr="4948C66D">
              <w:rPr>
                <w:rFonts w:eastAsia="Arial" w:cs="Arial"/>
                <w:b/>
                <w:bCs/>
                <w:i/>
                <w:iCs/>
              </w:rPr>
              <w:t>AIE</w:t>
            </w:r>
          </w:p>
        </w:tc>
      </w:tr>
      <w:tr w:rsidR="00E245AA"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B852145" w14:textId="0493431C" w:rsidR="00E245AA" w:rsidRPr="00842155" w:rsidRDefault="00E245AA" w:rsidP="00E245AA">
            <w:pPr>
              <w:pStyle w:val="AssignmentsLevel1"/>
            </w:pPr>
            <w:r w:rsidRPr="0008532C">
              <w:rPr>
                <w:b/>
                <w:bCs/>
              </w:rPr>
              <w:t>Read</w:t>
            </w:r>
            <w:r w:rsidRPr="007F28D1">
              <w:t xml:space="preserve"> Ch. 4, 15</w:t>
            </w:r>
            <w:r w:rsidRPr="00997543">
              <w:t xml:space="preserve"> </w:t>
            </w:r>
            <w:r w:rsidRPr="00E704F3">
              <w:rPr>
                <w:rFonts w:cs="Times New Roman"/>
                <w:szCs w:val="24"/>
              </w:rPr>
              <w:t xml:space="preserve">&amp; 17 of </w:t>
            </w:r>
            <w:r w:rsidRPr="00316F8A">
              <w:rPr>
                <w:rFonts w:cs="Times New Roman"/>
                <w:i/>
                <w:iCs/>
                <w:szCs w:val="24"/>
              </w:rPr>
              <w:t>The School and Community Relations</w:t>
            </w:r>
            <w:r w:rsidRPr="00316F8A">
              <w:rPr>
                <w:rFonts w:eastAsia="Arial"/>
                <w:szCs w:val="24"/>
              </w:rPr>
              <w:t>.</w:t>
            </w:r>
          </w:p>
        </w:tc>
        <w:tc>
          <w:tcPr>
            <w:tcW w:w="1440" w:type="dxa"/>
            <w:tcBorders>
              <w:left w:val="single" w:sz="4" w:space="0" w:color="000000" w:themeColor="text1"/>
            </w:tcBorders>
            <w:shd w:val="clear" w:color="auto" w:fill="FFFFFF" w:themeFill="background1"/>
          </w:tcPr>
          <w:p w14:paraId="4D5A3B3E" w14:textId="3D9133D8" w:rsidR="00E245AA" w:rsidRPr="009F6FAF" w:rsidRDefault="00E245AA" w:rsidP="00E245AA">
            <w:pPr>
              <w:rPr>
                <w:rFonts w:cs="Arial"/>
                <w:szCs w:val="20"/>
              </w:rPr>
            </w:pPr>
            <w:r>
              <w:t>7.1, 7.2, 7.3</w:t>
            </w:r>
          </w:p>
        </w:tc>
        <w:tc>
          <w:tcPr>
            <w:tcW w:w="1440" w:type="dxa"/>
            <w:tcBorders>
              <w:left w:val="single" w:sz="4" w:space="0" w:color="000000" w:themeColor="text1"/>
            </w:tcBorders>
            <w:shd w:val="clear" w:color="auto" w:fill="FFFFFF" w:themeFill="background1"/>
          </w:tcPr>
          <w:p w14:paraId="199F97F0" w14:textId="77777777" w:rsidR="00E245AA" w:rsidRPr="009F6FAF" w:rsidRDefault="00E245AA" w:rsidP="00E245AA">
            <w:pPr>
              <w:rPr>
                <w:rFonts w:cs="Arial"/>
                <w:szCs w:val="20"/>
              </w:rPr>
            </w:pPr>
          </w:p>
        </w:tc>
      </w:tr>
      <w:tr w:rsidR="00E245AA" w:rsidRPr="00842155"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BB1780" w14:textId="77777777" w:rsidR="00E245AA" w:rsidRPr="00316F8A" w:rsidRDefault="00E245AA" w:rsidP="00E245AA">
            <w:pPr>
              <w:tabs>
                <w:tab w:val="left" w:pos="2329"/>
              </w:tabs>
              <w:rPr>
                <w:rFonts w:eastAsia="Arial" w:cs="Arial"/>
                <w:b/>
                <w:bCs/>
              </w:rPr>
            </w:pPr>
            <w:r w:rsidRPr="0008532C">
              <w:rPr>
                <w:b/>
                <w:bCs/>
              </w:rPr>
              <w:t>School Principals and Social Networking</w:t>
            </w:r>
          </w:p>
          <w:p w14:paraId="11816CA2" w14:textId="77777777" w:rsidR="00E245AA" w:rsidRDefault="00E245AA" w:rsidP="00E245AA">
            <w:pPr>
              <w:tabs>
                <w:tab w:val="left" w:pos="2329"/>
              </w:tabs>
              <w:rPr>
                <w:rFonts w:cs="Arial"/>
                <w:b/>
                <w:szCs w:val="20"/>
              </w:rPr>
            </w:pPr>
          </w:p>
          <w:p w14:paraId="2D31423E" w14:textId="03AA63D2" w:rsidR="00E245AA" w:rsidRPr="00316F8A" w:rsidRDefault="00E245AA" w:rsidP="00E245AA">
            <w:pPr>
              <w:tabs>
                <w:tab w:val="left" w:pos="2329"/>
              </w:tabs>
              <w:rPr>
                <w:rFonts w:eastAsia="Arial" w:cs="Arial"/>
              </w:rPr>
            </w:pPr>
            <w:r w:rsidRPr="0008532C">
              <w:rPr>
                <w:b/>
                <w:bCs/>
              </w:rPr>
              <w:t xml:space="preserve">Read </w:t>
            </w:r>
            <w:r w:rsidRPr="007F28D1">
              <w:t>“School Principals and Social Networking in Education: Practices, Policies, and Realities in 2010</w:t>
            </w:r>
            <w:r w:rsidR="00403600">
              <w:t>.</w:t>
            </w:r>
            <w:r w:rsidRPr="007F28D1">
              <w:t>”</w:t>
            </w:r>
          </w:p>
          <w:p w14:paraId="55C711A0" w14:textId="77777777" w:rsidR="00E245AA" w:rsidRDefault="00E245AA" w:rsidP="00E245AA">
            <w:pPr>
              <w:tabs>
                <w:tab w:val="left" w:pos="2329"/>
              </w:tabs>
              <w:rPr>
                <w:rFonts w:cs="Arial"/>
                <w:szCs w:val="20"/>
              </w:rPr>
            </w:pPr>
          </w:p>
          <w:p w14:paraId="26595A22" w14:textId="50FBFD71" w:rsidR="00E245AA" w:rsidRPr="00842155" w:rsidRDefault="00E245AA" w:rsidP="00E245AA">
            <w:pPr>
              <w:pStyle w:val="AssignmentsLevel1"/>
            </w:pPr>
            <w:r w:rsidRPr="0008532C">
              <w:rPr>
                <w:b/>
                <w:bCs/>
              </w:rPr>
              <w:t>Post</w:t>
            </w:r>
            <w:r>
              <w:t xml:space="preserve"> your insights or questions from the reading in the Week Seven Questions discussion forum.</w:t>
            </w:r>
          </w:p>
        </w:tc>
        <w:tc>
          <w:tcPr>
            <w:tcW w:w="1440" w:type="dxa"/>
            <w:tcBorders>
              <w:left w:val="single" w:sz="4" w:space="0" w:color="000000" w:themeColor="text1"/>
            </w:tcBorders>
            <w:shd w:val="clear" w:color="auto" w:fill="FFFFFF" w:themeFill="background1"/>
          </w:tcPr>
          <w:p w14:paraId="4CE39F65" w14:textId="25CA3262" w:rsidR="00E245AA" w:rsidRPr="009F6FAF" w:rsidRDefault="00E245AA" w:rsidP="00E245AA">
            <w:pPr>
              <w:rPr>
                <w:rFonts w:cs="Arial"/>
                <w:szCs w:val="20"/>
              </w:rPr>
            </w:pPr>
            <w:r w:rsidRPr="00316F8A">
              <w:t>7.1</w:t>
            </w:r>
            <w:r>
              <w:t xml:space="preserve">, </w:t>
            </w:r>
            <w:r w:rsidR="00524E06">
              <w:t>7.3</w:t>
            </w:r>
          </w:p>
        </w:tc>
        <w:tc>
          <w:tcPr>
            <w:tcW w:w="1440" w:type="dxa"/>
            <w:tcBorders>
              <w:left w:val="single" w:sz="4" w:space="0" w:color="000000" w:themeColor="text1"/>
            </w:tcBorders>
            <w:shd w:val="clear" w:color="auto" w:fill="FFFFFF" w:themeFill="background1"/>
          </w:tcPr>
          <w:p w14:paraId="5366C5C0" w14:textId="348AF755" w:rsidR="00E245AA" w:rsidRPr="009F6FAF" w:rsidRDefault="00FD79F3" w:rsidP="00E245AA">
            <w:pPr>
              <w:rPr>
                <w:rFonts w:cs="Arial"/>
                <w:szCs w:val="20"/>
              </w:rPr>
            </w:pPr>
            <w:r>
              <w:t xml:space="preserve">Lecture Activity = </w:t>
            </w:r>
            <w:r>
              <w:rPr>
                <w:b/>
                <w:bCs/>
              </w:rPr>
              <w:t>1 h</w:t>
            </w:r>
            <w:r w:rsidRPr="0008532C">
              <w:rPr>
                <w:b/>
                <w:bCs/>
              </w:rPr>
              <w:t>r</w:t>
            </w:r>
            <w:r>
              <w:rPr>
                <w:b/>
                <w:bCs/>
              </w:rPr>
              <w:t>.</w:t>
            </w:r>
          </w:p>
        </w:tc>
      </w:tr>
      <w:tr w:rsidR="00E245AA" w:rsidRPr="00842155" w14:paraId="412CA7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4B518C" w14:textId="77777777" w:rsidR="00E245AA" w:rsidRDefault="00E245AA" w:rsidP="00E245AA">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A842872" w14:textId="77777777" w:rsidR="00E245AA" w:rsidRPr="005B10FE" w:rsidRDefault="00E245AA" w:rsidP="00E245AA">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B108D48" w14:textId="77777777" w:rsidR="00E245AA" w:rsidRPr="005B10FE" w:rsidRDefault="00E245AA" w:rsidP="00E245A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508E458" w14:textId="77777777" w:rsidR="00E245AA" w:rsidRPr="005B10FE" w:rsidRDefault="00E245AA" w:rsidP="00E245AA">
            <w:pPr>
              <w:tabs>
                <w:tab w:val="left" w:pos="0"/>
                <w:tab w:val="left" w:pos="3720"/>
              </w:tabs>
              <w:outlineLvl w:val="0"/>
              <w:rPr>
                <w:rFonts w:eastAsia="Arial" w:cs="Arial"/>
                <w:b/>
                <w:bCs/>
                <w:i/>
                <w:iCs/>
              </w:rPr>
            </w:pPr>
            <w:r w:rsidRPr="4948C66D">
              <w:rPr>
                <w:rFonts w:eastAsia="Arial" w:cs="Arial"/>
                <w:b/>
                <w:bCs/>
                <w:i/>
                <w:iCs/>
              </w:rPr>
              <w:t>AIE</w:t>
            </w:r>
          </w:p>
        </w:tc>
      </w:tr>
      <w:tr w:rsidR="00524E06" w:rsidRPr="00842155" w14:paraId="125D31C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B600A0" w14:textId="77777777" w:rsidR="00524E06" w:rsidRPr="00316F8A" w:rsidRDefault="00524E06" w:rsidP="00524E06">
            <w:pPr>
              <w:rPr>
                <w:rFonts w:eastAsia="Arial" w:cs="Arial"/>
                <w:b/>
                <w:bCs/>
              </w:rPr>
            </w:pPr>
            <w:r w:rsidRPr="0008532C">
              <w:rPr>
                <w:b/>
                <w:bCs/>
              </w:rPr>
              <w:t xml:space="preserve">Adobe Connect Live Discussion </w:t>
            </w:r>
          </w:p>
          <w:p w14:paraId="5B42C008" w14:textId="77777777" w:rsidR="00524E06" w:rsidRPr="00730048" w:rsidRDefault="00524E06" w:rsidP="00524E06">
            <w:pPr>
              <w:rPr>
                <w:rFonts w:cs="Arial"/>
                <w:szCs w:val="20"/>
              </w:rPr>
            </w:pPr>
          </w:p>
          <w:p w14:paraId="2ACDDECE" w14:textId="77777777" w:rsidR="00524E06" w:rsidRPr="00316F8A" w:rsidRDefault="00524E06" w:rsidP="00524E06">
            <w:pPr>
              <w:rPr>
                <w:rFonts w:eastAsia="Arial" w:cs="Arial"/>
              </w:rPr>
            </w:pPr>
            <w:r w:rsidRPr="0008532C">
              <w:rPr>
                <w:b/>
                <w:bCs/>
              </w:rPr>
              <w:t>Participate</w:t>
            </w:r>
            <w:r w:rsidRPr="007F28D1">
              <w:t xml:space="preserve"> in the scheduled live session with the course instructor. This session will provide wrap-up of the class.</w:t>
            </w:r>
          </w:p>
          <w:p w14:paraId="36E94DE4" w14:textId="77777777" w:rsidR="00524E06" w:rsidRPr="00730048" w:rsidRDefault="00524E06" w:rsidP="00524E06">
            <w:pPr>
              <w:rPr>
                <w:rFonts w:cs="Arial"/>
                <w:szCs w:val="20"/>
              </w:rPr>
            </w:pPr>
          </w:p>
          <w:p w14:paraId="2F5E017D" w14:textId="77777777" w:rsidR="00524E06" w:rsidRPr="00316F8A" w:rsidRDefault="00524E06" w:rsidP="00524E06">
            <w:pPr>
              <w:rPr>
                <w:rFonts w:eastAsia="Arial" w:cs="Arial"/>
              </w:rPr>
            </w:pPr>
            <w:r w:rsidRPr="0008532C">
              <w:rPr>
                <w:b/>
                <w:bCs/>
              </w:rPr>
              <w:t>Prepare</w:t>
            </w:r>
            <w:r w:rsidRPr="007F28D1">
              <w:t xml:space="preserve"> to ask questions concerning the content of the course and provide constructive feedback</w:t>
            </w:r>
            <w:r w:rsidRPr="00316F8A">
              <w:rPr>
                <w:rFonts w:eastAsia="Arial" w:cs="Arial"/>
              </w:rPr>
              <w:t>.</w:t>
            </w:r>
          </w:p>
          <w:p w14:paraId="65A0165B" w14:textId="3AC42131" w:rsidR="00403600" w:rsidRDefault="00403600" w:rsidP="00524E06">
            <w:pPr>
              <w:pStyle w:val="AssignmentsLevel1"/>
              <w:rPr>
                <w:b/>
                <w:bCs/>
              </w:rPr>
            </w:pPr>
          </w:p>
          <w:p w14:paraId="5E6DC60B" w14:textId="113A2D98" w:rsidR="00524E06" w:rsidRPr="00842155" w:rsidRDefault="00524E06">
            <w:pPr>
              <w:pStyle w:val="AssignmentsLevel1"/>
            </w:pPr>
            <w:r w:rsidRPr="00D67DE8">
              <w:rPr>
                <w:bCs/>
                <w:i/>
              </w:rPr>
              <w:t>Note</w:t>
            </w:r>
            <w:r w:rsidR="00403600" w:rsidRPr="00D67DE8">
              <w:rPr>
                <w:bCs/>
                <w:i/>
              </w:rPr>
              <w:t>:</w:t>
            </w:r>
            <w:r w:rsidRPr="00316F8A">
              <w:rPr>
                <w:rFonts w:eastAsia="Arial"/>
                <w:i/>
                <w:iCs/>
                <w:szCs w:val="24"/>
              </w:rPr>
              <w:t xml:space="preserve"> </w:t>
            </w:r>
            <w:r w:rsidRPr="00316F8A">
              <w:rPr>
                <w:rFonts w:cs="Times New Roman"/>
                <w:szCs w:val="24"/>
              </w:rPr>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4536DE9" w14:textId="7C840F8E" w:rsidR="00524E06" w:rsidRPr="009F6FAF" w:rsidRDefault="00524E06" w:rsidP="00524E06">
            <w:pPr>
              <w:rPr>
                <w:rFonts w:cs="Arial"/>
                <w:szCs w:val="20"/>
              </w:rPr>
            </w:pPr>
            <w:r w:rsidRPr="0008532C">
              <w:t>COURSE</w:t>
            </w:r>
          </w:p>
        </w:tc>
        <w:tc>
          <w:tcPr>
            <w:tcW w:w="1440" w:type="dxa"/>
            <w:tcBorders>
              <w:left w:val="single" w:sz="4" w:space="0" w:color="000000" w:themeColor="text1"/>
            </w:tcBorders>
            <w:shd w:val="clear" w:color="auto" w:fill="FFFFFF" w:themeFill="background1"/>
          </w:tcPr>
          <w:p w14:paraId="7FAC5C48" w14:textId="0D1437C6" w:rsidR="00524E06" w:rsidRPr="009F6FAF" w:rsidRDefault="00524E06" w:rsidP="00524E06">
            <w:pPr>
              <w:rPr>
                <w:rFonts w:cs="Arial"/>
                <w:szCs w:val="20"/>
              </w:rPr>
            </w:pPr>
            <w:r w:rsidRPr="00316F8A">
              <w:t xml:space="preserve">Live Discussion: lecture and discussion = </w:t>
            </w:r>
            <w:r w:rsidR="00FD79F3">
              <w:rPr>
                <w:b/>
                <w:bCs/>
              </w:rPr>
              <w:t>1 h</w:t>
            </w:r>
            <w:r w:rsidRPr="00316F8A">
              <w:rPr>
                <w:b/>
                <w:bCs/>
              </w:rPr>
              <w:t>r</w:t>
            </w:r>
            <w:r w:rsidR="00FD79F3">
              <w:rPr>
                <w:b/>
                <w:bCs/>
              </w:rPr>
              <w:t>.</w:t>
            </w:r>
          </w:p>
        </w:tc>
      </w:tr>
      <w:tr w:rsidR="00E245AA"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E245AA" w:rsidRDefault="00E245AA" w:rsidP="00E245AA">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E245AA" w:rsidRPr="005B10FE" w:rsidRDefault="00E245AA" w:rsidP="00E245A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E245AA" w:rsidRPr="005B10FE" w:rsidRDefault="00E245AA" w:rsidP="00E245A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E245AA" w:rsidRPr="005B10FE" w:rsidRDefault="00E245AA" w:rsidP="00E245AA">
            <w:pPr>
              <w:rPr>
                <w:rFonts w:eastAsia="Arial" w:cs="Arial"/>
                <w:b/>
                <w:bCs/>
                <w:i/>
                <w:iCs/>
              </w:rPr>
            </w:pPr>
            <w:r w:rsidRPr="4948C66D">
              <w:rPr>
                <w:rFonts w:eastAsia="Arial" w:cs="Arial"/>
                <w:b/>
                <w:bCs/>
                <w:i/>
                <w:iCs/>
              </w:rPr>
              <w:t>AIE</w:t>
            </w:r>
          </w:p>
        </w:tc>
      </w:tr>
      <w:tr w:rsidR="00524E06" w:rsidRPr="00103FC5" w14:paraId="7D6D582F" w14:textId="77777777" w:rsidTr="00753184">
        <w:tc>
          <w:tcPr>
            <w:tcW w:w="10170" w:type="dxa"/>
            <w:gridSpan w:val="2"/>
            <w:tcMar>
              <w:top w:w="115" w:type="dxa"/>
              <w:left w:w="115" w:type="dxa"/>
              <w:bottom w:w="115" w:type="dxa"/>
              <w:right w:w="115" w:type="dxa"/>
            </w:tcMar>
          </w:tcPr>
          <w:p w14:paraId="75B3A8F1" w14:textId="3444C748" w:rsidR="00524E06" w:rsidRPr="00316F8A" w:rsidRDefault="00524E06" w:rsidP="00524E06">
            <w:pPr>
              <w:tabs>
                <w:tab w:val="left" w:pos="2329"/>
              </w:tabs>
              <w:rPr>
                <w:rFonts w:eastAsia="Arial" w:cs="Arial"/>
                <w:b/>
                <w:bCs/>
              </w:rPr>
            </w:pPr>
            <w:r>
              <w:rPr>
                <w:b/>
                <w:bCs/>
              </w:rPr>
              <w:lastRenderedPageBreak/>
              <w:t>Discussion: Effective Communication</w:t>
            </w:r>
          </w:p>
          <w:p w14:paraId="08651A5E" w14:textId="77777777" w:rsidR="00524E06" w:rsidRDefault="00524E06" w:rsidP="00524E06">
            <w:pPr>
              <w:tabs>
                <w:tab w:val="left" w:pos="2329"/>
              </w:tabs>
              <w:rPr>
                <w:rFonts w:cs="Arial"/>
                <w:b/>
                <w:szCs w:val="20"/>
              </w:rPr>
            </w:pPr>
          </w:p>
          <w:p w14:paraId="3E904230" w14:textId="7FF3DD0F" w:rsidR="00524E06" w:rsidRPr="00A1500B" w:rsidRDefault="00524E06" w:rsidP="00524E06">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w:t>
            </w:r>
            <w:r w:rsidR="00403600">
              <w:rPr>
                <w:rFonts w:eastAsia="Arial" w:cs="Arial"/>
                <w:bCs/>
              </w:rPr>
              <w:t>s</w:t>
            </w:r>
            <w:r w:rsidRPr="00A1500B">
              <w:rPr>
                <w:rFonts w:eastAsia="Arial" w:cs="Arial"/>
                <w:bCs/>
              </w:rPr>
              <w:t xml:space="preserve"> by Thursday 11:59 p.m. (EST). Provide specific examples to support your answers</w:t>
            </w:r>
            <w:r w:rsidR="004E5CBA">
              <w:rPr>
                <w:rFonts w:eastAsia="Arial" w:cs="Arial"/>
                <w:bCs/>
              </w:rPr>
              <w:t>.</w:t>
            </w:r>
          </w:p>
          <w:p w14:paraId="1051AEE7" w14:textId="77777777" w:rsidR="00524E06" w:rsidRDefault="00524E06" w:rsidP="00524E06">
            <w:pPr>
              <w:tabs>
                <w:tab w:val="left" w:pos="2329"/>
              </w:tabs>
              <w:rPr>
                <w:rFonts w:cs="Arial"/>
                <w:b/>
                <w:szCs w:val="20"/>
              </w:rPr>
            </w:pPr>
          </w:p>
          <w:p w14:paraId="28AF8B71" w14:textId="77777777" w:rsidR="00524E06" w:rsidRDefault="00524E06" w:rsidP="00524E06">
            <w:pPr>
              <w:pStyle w:val="AssignmentsLevel2"/>
            </w:pPr>
            <w:r>
              <w:t>Why do you think it is important to consider possible future needs of your school when drafting a communication plan?</w:t>
            </w:r>
          </w:p>
          <w:p w14:paraId="71853860" w14:textId="77777777" w:rsidR="00524E06" w:rsidRDefault="00524E06" w:rsidP="00524E06">
            <w:pPr>
              <w:pStyle w:val="AssignmentsLevel2"/>
            </w:pPr>
            <w:r>
              <w:t>What are some guidelines and strategies you would recommend for assessing and modifying a communication plan to ensure that it remains relevant and viable?</w:t>
            </w:r>
          </w:p>
          <w:p w14:paraId="1ED0C246" w14:textId="77777777" w:rsidR="00524E06" w:rsidRDefault="00524E06" w:rsidP="00524E06">
            <w:pPr>
              <w:pStyle w:val="AssignmentsLevel1"/>
            </w:pPr>
          </w:p>
          <w:p w14:paraId="65DE3B11" w14:textId="09F3C8D1" w:rsidR="00524E06" w:rsidRPr="00103FC5" w:rsidRDefault="00524E06" w:rsidP="00524E06">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198CF3BD" w14:textId="742BC8F3" w:rsidR="00524E06" w:rsidRPr="00103FC5" w:rsidRDefault="00524E06" w:rsidP="00524E06">
            <w:pPr>
              <w:tabs>
                <w:tab w:val="left" w:pos="2329"/>
              </w:tabs>
              <w:rPr>
                <w:rFonts w:cs="Arial"/>
                <w:szCs w:val="20"/>
              </w:rPr>
            </w:pPr>
            <w:r>
              <w:t xml:space="preserve">7.1, </w:t>
            </w:r>
            <w:r w:rsidRPr="0008532C">
              <w:t>7.2</w:t>
            </w:r>
            <w:r>
              <w:t>, 7.3</w:t>
            </w:r>
          </w:p>
        </w:tc>
        <w:tc>
          <w:tcPr>
            <w:tcW w:w="1440" w:type="dxa"/>
          </w:tcPr>
          <w:p w14:paraId="4F6F571A" w14:textId="1CC94CDD" w:rsidR="00524E06" w:rsidRPr="00103FC5" w:rsidRDefault="00524E06" w:rsidP="00524E06">
            <w:pPr>
              <w:tabs>
                <w:tab w:val="left" w:pos="2329"/>
              </w:tabs>
              <w:rPr>
                <w:rFonts w:eastAsia="Arial" w:cs="Arial"/>
              </w:rPr>
            </w:pPr>
            <w:r w:rsidRPr="006F6835">
              <w:t>Discussion</w:t>
            </w:r>
            <w:r>
              <w:t>:</w:t>
            </w:r>
            <w:r w:rsidRPr="006F6835">
              <w:t xml:space="preserve"> one post and </w:t>
            </w:r>
            <w:r>
              <w:t>replies</w:t>
            </w:r>
            <w:r w:rsidRPr="006F6835">
              <w:t xml:space="preserve"> to three other posts = </w:t>
            </w:r>
            <w:r>
              <w:rPr>
                <w:b/>
                <w:bCs/>
              </w:rPr>
              <w:t>1 h</w:t>
            </w:r>
            <w:r w:rsidRPr="0008532C">
              <w:rPr>
                <w:b/>
                <w:bCs/>
              </w:rPr>
              <w:t>r</w:t>
            </w:r>
            <w:r>
              <w:rPr>
                <w:b/>
                <w:bCs/>
              </w:rPr>
              <w:t>.</w:t>
            </w:r>
          </w:p>
        </w:tc>
      </w:tr>
      <w:tr w:rsidR="00524E06" w:rsidRPr="00132272" w14:paraId="23EE89BE" w14:textId="77777777" w:rsidTr="4948C66D">
        <w:tc>
          <w:tcPr>
            <w:tcW w:w="10170" w:type="dxa"/>
            <w:gridSpan w:val="2"/>
            <w:tcMar>
              <w:top w:w="115" w:type="dxa"/>
              <w:left w:w="115" w:type="dxa"/>
              <w:bottom w:w="115" w:type="dxa"/>
              <w:right w:w="115" w:type="dxa"/>
            </w:tcMar>
          </w:tcPr>
          <w:p w14:paraId="460E48D3" w14:textId="698385F5" w:rsidR="00524E06" w:rsidRPr="00316F8A" w:rsidRDefault="00524E06" w:rsidP="00524E06">
            <w:pPr>
              <w:tabs>
                <w:tab w:val="left" w:pos="2329"/>
              </w:tabs>
              <w:rPr>
                <w:rFonts w:eastAsia="Arial" w:cs="Arial"/>
                <w:b/>
                <w:bCs/>
              </w:rPr>
            </w:pPr>
            <w:r>
              <w:rPr>
                <w:b/>
                <w:bCs/>
              </w:rPr>
              <w:t xml:space="preserve">Website Discussion: </w:t>
            </w:r>
            <w:r w:rsidRPr="0008532C">
              <w:rPr>
                <w:b/>
                <w:bCs/>
              </w:rPr>
              <w:t>Evaluating Communication Plans</w:t>
            </w:r>
          </w:p>
          <w:p w14:paraId="2D0C9B06" w14:textId="77777777" w:rsidR="00524E06" w:rsidRDefault="00524E06" w:rsidP="00524E06">
            <w:pPr>
              <w:tabs>
                <w:tab w:val="left" w:pos="2329"/>
              </w:tabs>
              <w:rPr>
                <w:rFonts w:cs="Arial"/>
                <w:b/>
                <w:szCs w:val="20"/>
              </w:rPr>
            </w:pPr>
          </w:p>
          <w:p w14:paraId="57A3FCE3" w14:textId="1E4DB6D3" w:rsidR="00524E06" w:rsidRPr="00316F8A" w:rsidRDefault="00524E06" w:rsidP="00524E06">
            <w:pPr>
              <w:tabs>
                <w:tab w:val="left" w:pos="2329"/>
              </w:tabs>
              <w:rPr>
                <w:rFonts w:eastAsia="Arial" w:cs="Arial"/>
              </w:rPr>
            </w:pPr>
            <w:r w:rsidRPr="0008532C">
              <w:rPr>
                <w:b/>
                <w:bCs/>
              </w:rPr>
              <w:t>Imagine</w:t>
            </w:r>
            <w:r w:rsidRPr="007F28D1">
              <w:t xml:space="preserve"> your school is about to undertake an evaluation of its communication plan and policies; h</w:t>
            </w:r>
            <w:r w:rsidRPr="00997543">
              <w:t>owever, a group of parents is concerned about the use of school funds and resources to complete this e</w:t>
            </w:r>
            <w:r w:rsidRPr="00E704F3">
              <w:t xml:space="preserve">valuation. </w:t>
            </w:r>
          </w:p>
          <w:p w14:paraId="492963C9" w14:textId="77777777" w:rsidR="00524E06" w:rsidRDefault="00524E06" w:rsidP="00524E06">
            <w:pPr>
              <w:tabs>
                <w:tab w:val="left" w:pos="2329"/>
              </w:tabs>
              <w:rPr>
                <w:rFonts w:cs="Arial"/>
                <w:szCs w:val="20"/>
              </w:rPr>
            </w:pPr>
          </w:p>
          <w:p w14:paraId="1FF9F91B" w14:textId="77777777" w:rsidR="00524E06" w:rsidRDefault="00524E06" w:rsidP="00524E06">
            <w:pPr>
              <w:tabs>
                <w:tab w:val="left" w:pos="2329"/>
              </w:tabs>
            </w:pPr>
            <w:r w:rsidRPr="0008532C">
              <w:rPr>
                <w:b/>
                <w:bCs/>
              </w:rPr>
              <w:t>Draft</w:t>
            </w:r>
            <w:r w:rsidRPr="00316F8A">
              <w:rPr>
                <w:rFonts w:eastAsia="Arial" w:cs="Arial"/>
              </w:rPr>
              <w:t xml:space="preserve"> </w:t>
            </w:r>
            <w:r w:rsidRPr="00316F8A">
              <w:t xml:space="preserve">a 500- to 700-word </w:t>
            </w:r>
            <w:r>
              <w:t xml:space="preserve">message to </w:t>
            </w:r>
            <w:r w:rsidRPr="00316F8A">
              <w:t>communicat</w:t>
            </w:r>
            <w:r>
              <w:t>e</w:t>
            </w:r>
            <w:r w:rsidRPr="00316F8A">
              <w:t xml:space="preserve"> to parents about the importance of evaluating communication plans. </w:t>
            </w:r>
          </w:p>
          <w:p w14:paraId="5F525BA4" w14:textId="77777777" w:rsidR="00524E06" w:rsidRDefault="00524E06" w:rsidP="00524E06">
            <w:pPr>
              <w:tabs>
                <w:tab w:val="left" w:pos="2329"/>
              </w:tabs>
            </w:pPr>
          </w:p>
          <w:p w14:paraId="53E5EF42" w14:textId="53D64CEF" w:rsidR="00524E06" w:rsidRPr="00316F8A" w:rsidRDefault="00524E06" w:rsidP="00524E06">
            <w:pPr>
              <w:tabs>
                <w:tab w:val="left" w:pos="2329"/>
              </w:tabs>
              <w:rPr>
                <w:rFonts w:eastAsia="Arial" w:cs="Arial"/>
              </w:rPr>
            </w:pPr>
            <w:r w:rsidRPr="00524E06">
              <w:rPr>
                <w:b/>
              </w:rPr>
              <w:t>Include</w:t>
            </w:r>
            <w:r w:rsidRPr="00316F8A">
              <w:t xml:space="preserve"> the following in your communication:</w:t>
            </w:r>
          </w:p>
          <w:p w14:paraId="37189DA1" w14:textId="77777777" w:rsidR="00524E06" w:rsidRDefault="00524E06" w:rsidP="00524E06">
            <w:pPr>
              <w:tabs>
                <w:tab w:val="left" w:pos="2329"/>
              </w:tabs>
              <w:rPr>
                <w:rFonts w:cs="Arial"/>
                <w:szCs w:val="20"/>
              </w:rPr>
            </w:pPr>
          </w:p>
          <w:p w14:paraId="4663FD7C" w14:textId="77777777" w:rsidR="00524E06" w:rsidRDefault="00524E06" w:rsidP="00524E06">
            <w:pPr>
              <w:pStyle w:val="AssignmentsLevel2"/>
            </w:pPr>
            <w:r>
              <w:t xml:space="preserve">A list of four to six reasons why the audit is a good investment for the school </w:t>
            </w:r>
          </w:p>
          <w:p w14:paraId="05004947" w14:textId="13735BBD" w:rsidR="00524E06" w:rsidRDefault="00524E06" w:rsidP="00524E06">
            <w:pPr>
              <w:pStyle w:val="AssignmentsLevel2"/>
            </w:pPr>
            <w:r>
              <w:t>How the audit helps strengthen the school’s communication policies</w:t>
            </w:r>
          </w:p>
          <w:p w14:paraId="7707EA5A" w14:textId="77777777" w:rsidR="00524E06" w:rsidRDefault="00524E06" w:rsidP="00524E06">
            <w:pPr>
              <w:pStyle w:val="AssignmentsLevel2"/>
            </w:pPr>
            <w:r>
              <w:t>The critical outcomes that better communications could deliver</w:t>
            </w:r>
          </w:p>
          <w:p w14:paraId="05B67C6E" w14:textId="77777777" w:rsidR="00524E06" w:rsidRDefault="00524E06" w:rsidP="00524E06">
            <w:pPr>
              <w:pStyle w:val="AssignmentsLevel1"/>
            </w:pPr>
          </w:p>
          <w:p w14:paraId="44D033A5" w14:textId="77777777" w:rsidR="00524E06" w:rsidRDefault="00524E06" w:rsidP="00524E06">
            <w:pPr>
              <w:pStyle w:val="AssignmentsLevel1"/>
            </w:pPr>
            <w:r w:rsidRPr="0008532C">
              <w:rPr>
                <w:b/>
                <w:bCs/>
              </w:rPr>
              <w:t>Post</w:t>
            </w:r>
            <w:r>
              <w:t xml:space="preserve"> your completed communication to the Parents and Guardians section of your website.</w:t>
            </w:r>
          </w:p>
          <w:p w14:paraId="025A16D0" w14:textId="77777777" w:rsidR="00524E06" w:rsidRDefault="00524E06" w:rsidP="00524E06">
            <w:pPr>
              <w:pStyle w:val="AssignmentsLevel1"/>
            </w:pPr>
          </w:p>
          <w:p w14:paraId="5529E32E" w14:textId="7DFF344C" w:rsidR="00524E06" w:rsidRDefault="00524E06" w:rsidP="00524E06">
            <w:pPr>
              <w:pStyle w:val="AssignmentsLevel1"/>
            </w:pPr>
            <w:r w:rsidRPr="0008532C">
              <w:rPr>
                <w:b/>
                <w:bCs/>
              </w:rPr>
              <w:t>Post</w:t>
            </w:r>
            <w:r>
              <w:t xml:space="preserve"> the link to the Parents and Guardians section of your website to the discussion forum by </w:t>
            </w:r>
            <w:r w:rsidRPr="00A94B66">
              <w:rPr>
                <w:b/>
              </w:rPr>
              <w:t>Friday</w:t>
            </w:r>
            <w:r>
              <w:t xml:space="preserve"> 11:59 p.m. (EST).</w:t>
            </w:r>
          </w:p>
          <w:p w14:paraId="42FD4FB4" w14:textId="77777777" w:rsidR="00524E06" w:rsidRDefault="00524E06" w:rsidP="00524E06">
            <w:pPr>
              <w:pStyle w:val="AssignmentsLevel1"/>
            </w:pPr>
          </w:p>
          <w:p w14:paraId="5BD02981" w14:textId="029465B3" w:rsidR="00524E06" w:rsidRPr="00524E06" w:rsidRDefault="00524E06" w:rsidP="00524E06">
            <w:pPr>
              <w:pStyle w:val="AssignmentsLevel1"/>
            </w:pPr>
            <w:r w:rsidRPr="00A1500B">
              <w:rPr>
                <w:rFonts w:eastAsia="Arial"/>
                <w:b/>
                <w:bCs/>
              </w:rPr>
              <w:t xml:space="preserve">Post </w:t>
            </w:r>
            <w:r w:rsidRPr="00A1500B">
              <w:rPr>
                <w:rFonts w:eastAsia="Arial"/>
                <w:bCs/>
              </w:rPr>
              <w:t>constructive criticism, clarification, additional questions, or your own relevant thoughts to three of your classmates' posts by Sunday 11:59 p.m. (EST) on Sunday.</w:t>
            </w:r>
          </w:p>
        </w:tc>
        <w:tc>
          <w:tcPr>
            <w:tcW w:w="1440" w:type="dxa"/>
          </w:tcPr>
          <w:p w14:paraId="5BD5210A" w14:textId="3E3FE512" w:rsidR="00524E06" w:rsidRPr="00132272" w:rsidRDefault="00524E06" w:rsidP="00524E06">
            <w:pPr>
              <w:tabs>
                <w:tab w:val="left" w:pos="2329"/>
              </w:tabs>
              <w:rPr>
                <w:rFonts w:cs="Arial"/>
                <w:strike/>
                <w:szCs w:val="20"/>
              </w:rPr>
            </w:pPr>
            <w:r w:rsidRPr="0008532C">
              <w:t>7.1</w:t>
            </w:r>
            <w:r>
              <w:t>, 7.2</w:t>
            </w:r>
          </w:p>
        </w:tc>
        <w:tc>
          <w:tcPr>
            <w:tcW w:w="1440" w:type="dxa"/>
          </w:tcPr>
          <w:p w14:paraId="3443AC72" w14:textId="558B1B80" w:rsidR="00524E06" w:rsidRPr="00316F8A" w:rsidRDefault="00FD79F3" w:rsidP="00524E06">
            <w:pPr>
              <w:rPr>
                <w:b/>
                <w:bCs/>
              </w:rPr>
            </w:pPr>
            <w:r>
              <w:t>Website Discussion</w:t>
            </w:r>
            <w:r w:rsidR="00524E06">
              <w:t xml:space="preserve"> = </w:t>
            </w:r>
            <w:r w:rsidR="00524E06" w:rsidRPr="0008532C">
              <w:rPr>
                <w:b/>
                <w:bCs/>
              </w:rPr>
              <w:t>2</w:t>
            </w:r>
            <w:r>
              <w:rPr>
                <w:b/>
                <w:bCs/>
              </w:rPr>
              <w:t xml:space="preserve"> h</w:t>
            </w:r>
            <w:r w:rsidR="00524E06" w:rsidRPr="007F28D1">
              <w:rPr>
                <w:b/>
                <w:bCs/>
              </w:rPr>
              <w:t>rs</w:t>
            </w:r>
            <w:r>
              <w:rPr>
                <w:b/>
                <w:bCs/>
              </w:rPr>
              <w:t>.</w:t>
            </w:r>
          </w:p>
          <w:p w14:paraId="1A615B0C" w14:textId="77777777" w:rsidR="00524E06" w:rsidRPr="00132272" w:rsidRDefault="00524E06" w:rsidP="00524E06">
            <w:pPr>
              <w:tabs>
                <w:tab w:val="left" w:pos="2329"/>
              </w:tabs>
              <w:rPr>
                <w:rFonts w:cs="Arial"/>
                <w:strike/>
                <w:szCs w:val="20"/>
              </w:rPr>
            </w:pPr>
          </w:p>
        </w:tc>
      </w:tr>
      <w:tr w:rsidR="00E245AA"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E245AA" w:rsidRPr="00842155" w:rsidRDefault="00E245AA" w:rsidP="00E245AA">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E245AA" w:rsidRPr="00842155" w:rsidRDefault="00E245AA" w:rsidP="00E245A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E245AA" w:rsidRPr="00842155" w:rsidRDefault="00E245AA" w:rsidP="00E245AA">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0BC071AB" w:rsidR="00E245AA" w:rsidRPr="00842155" w:rsidRDefault="00FD79F3" w:rsidP="00FD79F3">
            <w:pPr>
              <w:tabs>
                <w:tab w:val="left" w:pos="2329"/>
              </w:tabs>
              <w:jc w:val="center"/>
              <w:rPr>
                <w:rFonts w:cs="Arial"/>
                <w:b/>
                <w:szCs w:val="20"/>
              </w:rPr>
            </w:pPr>
            <w:r>
              <w:rPr>
                <w:rFonts w:cs="Arial"/>
                <w:b/>
                <w:szCs w:val="20"/>
              </w:rPr>
              <w:t>5 hrs.</w:t>
            </w:r>
          </w:p>
        </w:tc>
      </w:tr>
    </w:tbl>
    <w:p w14:paraId="0DD7D0A5" w14:textId="77777777" w:rsidR="005344A9" w:rsidRDefault="005344A9" w:rsidP="0020635A">
      <w:pPr>
        <w:pStyle w:val="Heading1"/>
      </w:pPr>
    </w:p>
    <w:p w14:paraId="695035C2" w14:textId="77777777" w:rsidR="005344A9" w:rsidRDefault="005344A9" w:rsidP="005344A9">
      <w:pPr>
        <w:tabs>
          <w:tab w:val="left" w:pos="1065"/>
        </w:tabs>
      </w:pP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4E5A9F">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4E5A9F">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370124AC" w:rsidR="00DB4448" w:rsidRPr="007C23CA" w:rsidRDefault="004E5A9F" w:rsidP="004E5A9F">
            <w:pPr>
              <w:jc w:val="center"/>
              <w:rPr>
                <w:szCs w:val="20"/>
              </w:rPr>
            </w:pPr>
            <w:r>
              <w:rPr>
                <w:szCs w:val="20"/>
              </w:rPr>
              <w:t>5.5</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42691502" w:rsidR="00DB4448" w:rsidRPr="007C23CA" w:rsidRDefault="004E5A9F" w:rsidP="004E5A9F">
            <w:pPr>
              <w:jc w:val="cente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4E5A9F">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297D3368" w:rsidR="00DB4448" w:rsidRPr="007C23CA" w:rsidRDefault="004E5A9F" w:rsidP="004E5A9F">
            <w:pPr>
              <w:jc w:val="center"/>
              <w:rPr>
                <w:szCs w:val="20"/>
              </w:rPr>
            </w:pPr>
            <w:r>
              <w:rPr>
                <w:szCs w:val="20"/>
              </w:rPr>
              <w:t>6</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4E5A9F">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4E5A9F">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64F278E2" w:rsidR="00DB4448" w:rsidRPr="007C23CA" w:rsidRDefault="004E5A9F" w:rsidP="004E5A9F">
            <w:pPr>
              <w:jc w:val="center"/>
              <w:rPr>
                <w:szCs w:val="20"/>
              </w:rPr>
            </w:pPr>
            <w:r>
              <w:rPr>
                <w:szCs w:val="20"/>
              </w:rPr>
              <w:t>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4E5A9F">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4E5A9F">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26BCDC5C" w:rsidR="00DB4448" w:rsidRPr="007C23CA" w:rsidRDefault="00FD79F3" w:rsidP="004E5A9F">
            <w:pPr>
              <w:jc w:val="center"/>
              <w:rPr>
                <w:szCs w:val="20"/>
              </w:rPr>
            </w:pPr>
            <w:r>
              <w:rPr>
                <w:szCs w:val="20"/>
              </w:rPr>
              <w:t>6</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4E5A9F">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4E5A9F">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681E4FFF" w:rsidR="00DB4448" w:rsidRPr="007C23CA" w:rsidRDefault="00FD79F3" w:rsidP="004E5A9F">
            <w:pPr>
              <w:jc w:val="center"/>
              <w:rPr>
                <w:szCs w:val="20"/>
              </w:rPr>
            </w:pPr>
            <w:r>
              <w:rPr>
                <w:szCs w:val="20"/>
              </w:rPr>
              <w:t>7</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6DEFE1F8" w:rsidR="00DB4448" w:rsidRPr="007C23CA" w:rsidRDefault="00FD79F3" w:rsidP="004E5A9F">
            <w:pPr>
              <w:jc w:val="center"/>
              <w:rPr>
                <w:szCs w:val="20"/>
              </w:rPr>
            </w:pPr>
            <w:r>
              <w:rPr>
                <w:szCs w:val="20"/>
              </w:rPr>
              <w:t>1</w:t>
            </w: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4E5A9F">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11A22842" w:rsidR="00DB4448" w:rsidRPr="007C23CA" w:rsidRDefault="00FD79F3" w:rsidP="004E5A9F">
            <w:pPr>
              <w:jc w:val="center"/>
              <w:rPr>
                <w:szCs w:val="20"/>
              </w:rPr>
            </w:pPr>
            <w:r>
              <w:rPr>
                <w:szCs w:val="20"/>
              </w:rPr>
              <w:t>6</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4E5A9F">
            <w:pPr>
              <w:jc w:val="center"/>
              <w:rPr>
                <w:szCs w:val="20"/>
              </w:rPr>
            </w:pP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4E5A9F">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54AAE6EC" w:rsidR="00DB4448" w:rsidRPr="007C23CA" w:rsidRDefault="00FD79F3" w:rsidP="004E5A9F">
            <w:pPr>
              <w:jc w:val="center"/>
              <w:rPr>
                <w:szCs w:val="20"/>
              </w:rPr>
            </w:pPr>
            <w:r>
              <w:rPr>
                <w:szCs w:val="20"/>
              </w:rPr>
              <w:t>4</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3B69DB61" w:rsidR="00DB4448" w:rsidRPr="007C23CA" w:rsidRDefault="00FD79F3" w:rsidP="004E5A9F">
            <w:pPr>
              <w:jc w:val="center"/>
              <w:rPr>
                <w:szCs w:val="20"/>
              </w:rPr>
            </w:pPr>
            <w:r>
              <w:rPr>
                <w:szCs w:val="20"/>
              </w:rPr>
              <w:t>1</w:t>
            </w: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4E5A9F">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258B277A" w:rsidR="00DB4448" w:rsidRDefault="00FD79F3" w:rsidP="004E5A9F">
            <w:pPr>
              <w:jc w:val="center"/>
              <w:rPr>
                <w:szCs w:val="20"/>
              </w:rPr>
            </w:pPr>
            <w:r>
              <w:rPr>
                <w:szCs w:val="20"/>
              </w:rPr>
              <w:t>39.5</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6711E470" w:rsidR="00DB4448" w:rsidRDefault="00FD79F3" w:rsidP="004E5A9F">
            <w:pPr>
              <w:jc w:val="center"/>
              <w:rPr>
                <w:szCs w:val="20"/>
              </w:rPr>
            </w:pPr>
            <w:r>
              <w:rPr>
                <w:szCs w:val="20"/>
              </w:rPr>
              <w:t>3</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4BB4FB3D" w:rsidR="00DB4448" w:rsidRDefault="00FD79F3" w:rsidP="004E5A9F">
            <w:pPr>
              <w:jc w:val="center"/>
              <w:rPr>
                <w:szCs w:val="20"/>
              </w:rPr>
            </w:pPr>
            <w:r>
              <w:rPr>
                <w:szCs w:val="20"/>
              </w:rPr>
              <w:t>42.5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12537" w14:textId="77777777" w:rsidR="00FE2CF2" w:rsidRDefault="00FE2CF2">
      <w:r>
        <w:separator/>
      </w:r>
    </w:p>
  </w:endnote>
  <w:endnote w:type="continuationSeparator" w:id="0">
    <w:p w14:paraId="332B21ED" w14:textId="77777777" w:rsidR="00FE2CF2" w:rsidRDefault="00FE2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00707A16" w:rsidR="00ED01B6" w:rsidRDefault="00ED01B6" w:rsidP="00E63573">
    <w:pPr>
      <w:pStyle w:val="Footer"/>
      <w:jc w:val="right"/>
    </w:pPr>
    <w:r>
      <w:t>Version 2</w:t>
    </w:r>
  </w:p>
  <w:p w14:paraId="1E3311F9" w14:textId="6F57F862" w:rsidR="00ED01B6" w:rsidRDefault="00ED01B6" w:rsidP="00E63573">
    <w:pPr>
      <w:pStyle w:val="Footer"/>
      <w:jc w:val="right"/>
    </w:pPr>
    <w:r>
      <w:t>September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32D8AC7D" w:rsidR="00ED01B6" w:rsidRDefault="00ED01B6" w:rsidP="00E63573">
    <w:pPr>
      <w:pStyle w:val="Footer"/>
      <w:jc w:val="right"/>
    </w:pPr>
    <w:r>
      <w:t>Version 2</w:t>
    </w:r>
  </w:p>
  <w:p w14:paraId="3741314E" w14:textId="36A79815" w:rsidR="00ED01B6" w:rsidRPr="00E63573" w:rsidRDefault="00ED01B6" w:rsidP="00E63573">
    <w:pPr>
      <w:pStyle w:val="Footer"/>
      <w:jc w:val="right"/>
    </w:pPr>
    <w: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D53C5" w14:textId="77777777" w:rsidR="00FE2CF2" w:rsidRDefault="00FE2CF2">
      <w:r>
        <w:separator/>
      </w:r>
    </w:p>
  </w:footnote>
  <w:footnote w:type="continuationSeparator" w:id="0">
    <w:p w14:paraId="232960FB" w14:textId="77777777" w:rsidR="00FE2CF2" w:rsidRDefault="00FE2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2230D3EB" w:rsidR="00ED01B6" w:rsidRPr="000F2AAD" w:rsidRDefault="00ED01B6" w:rsidP="000F2AAD">
    <w:pPr>
      <w:spacing w:after="240"/>
      <w:rPr>
        <w:noProof/>
      </w:rPr>
    </w:pPr>
    <w:r>
      <w:t xml:space="preserve">EDU 573: </w:t>
    </w:r>
    <w:r w:rsidRPr="00B5212C">
      <w:t xml:space="preserve">Communications &amp; Public Relations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23</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ED01B6" w:rsidRPr="00B21089" w:rsidRDefault="00ED01B6"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ED01B6" w:rsidRPr="00D07152" w:rsidRDefault="00ED01B6" w:rsidP="00472CF6">
    <w:pPr>
      <w:pStyle w:val="Heading1"/>
      <w:jc w:val="right"/>
    </w:pPr>
    <w:r>
      <w:t>Faculty Instructional Guide</w:t>
    </w:r>
  </w:p>
  <w:p w14:paraId="4D70E99B" w14:textId="4466AA77" w:rsidR="00ED01B6" w:rsidRPr="00825CE5" w:rsidRDefault="00ED01B6" w:rsidP="00472CF6">
    <w:pPr>
      <w:pStyle w:val="Heading1"/>
      <w:jc w:val="right"/>
    </w:pPr>
    <w:r>
      <w:t xml:space="preserve">EDU 573: </w:t>
    </w:r>
    <w:r w:rsidRPr="00110CFD">
      <w:rPr>
        <w:color w:val="BD313B"/>
      </w:rPr>
      <w:t>Communications &amp; Public Relations</w:t>
    </w:r>
  </w:p>
  <w:p w14:paraId="7FBEB639" w14:textId="77777777" w:rsidR="00ED01B6" w:rsidRDefault="00ED01B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81422"/>
    <w:multiLevelType w:val="hybridMultilevel"/>
    <w:tmpl w:val="121AB782"/>
    <w:lvl w:ilvl="0" w:tplc="98A44D7A">
      <w:start w:val="1"/>
      <w:numFmt w:val="bullet"/>
      <w:lvlText w:val=""/>
      <w:lvlJc w:val="left"/>
      <w:pPr>
        <w:ind w:left="720" w:hanging="360"/>
      </w:pPr>
      <w:rPr>
        <w:rFonts w:ascii="Symbol" w:hAnsi="Symbol" w:hint="default"/>
      </w:rPr>
    </w:lvl>
    <w:lvl w:ilvl="1" w:tplc="ADC873CE">
      <w:start w:val="1"/>
      <w:numFmt w:val="bullet"/>
      <w:lvlText w:val="o"/>
      <w:lvlJc w:val="left"/>
      <w:pPr>
        <w:ind w:left="1440" w:hanging="360"/>
      </w:pPr>
      <w:rPr>
        <w:rFonts w:ascii="Courier New" w:hAnsi="Courier New" w:hint="default"/>
      </w:rPr>
    </w:lvl>
    <w:lvl w:ilvl="2" w:tplc="FEFA7422">
      <w:start w:val="1"/>
      <w:numFmt w:val="bullet"/>
      <w:lvlText w:val=""/>
      <w:lvlJc w:val="left"/>
      <w:pPr>
        <w:ind w:left="2160" w:hanging="360"/>
      </w:pPr>
      <w:rPr>
        <w:rFonts w:ascii="Wingdings" w:hAnsi="Wingdings" w:hint="default"/>
      </w:rPr>
    </w:lvl>
    <w:lvl w:ilvl="3" w:tplc="C82608AA">
      <w:start w:val="1"/>
      <w:numFmt w:val="bullet"/>
      <w:lvlText w:val=""/>
      <w:lvlJc w:val="left"/>
      <w:pPr>
        <w:ind w:left="2880" w:hanging="360"/>
      </w:pPr>
      <w:rPr>
        <w:rFonts w:ascii="Symbol" w:hAnsi="Symbol" w:hint="default"/>
      </w:rPr>
    </w:lvl>
    <w:lvl w:ilvl="4" w:tplc="BAAA7B08">
      <w:start w:val="1"/>
      <w:numFmt w:val="bullet"/>
      <w:lvlText w:val="o"/>
      <w:lvlJc w:val="left"/>
      <w:pPr>
        <w:ind w:left="3600" w:hanging="360"/>
      </w:pPr>
      <w:rPr>
        <w:rFonts w:ascii="Courier New" w:hAnsi="Courier New" w:hint="default"/>
      </w:rPr>
    </w:lvl>
    <w:lvl w:ilvl="5" w:tplc="52E46A90">
      <w:start w:val="1"/>
      <w:numFmt w:val="bullet"/>
      <w:lvlText w:val=""/>
      <w:lvlJc w:val="left"/>
      <w:pPr>
        <w:ind w:left="4320" w:hanging="360"/>
      </w:pPr>
      <w:rPr>
        <w:rFonts w:ascii="Wingdings" w:hAnsi="Wingdings" w:hint="default"/>
      </w:rPr>
    </w:lvl>
    <w:lvl w:ilvl="6" w:tplc="8DFA3506">
      <w:start w:val="1"/>
      <w:numFmt w:val="bullet"/>
      <w:lvlText w:val=""/>
      <w:lvlJc w:val="left"/>
      <w:pPr>
        <w:ind w:left="5040" w:hanging="360"/>
      </w:pPr>
      <w:rPr>
        <w:rFonts w:ascii="Symbol" w:hAnsi="Symbol" w:hint="default"/>
      </w:rPr>
    </w:lvl>
    <w:lvl w:ilvl="7" w:tplc="85FEDA12">
      <w:start w:val="1"/>
      <w:numFmt w:val="bullet"/>
      <w:lvlText w:val="o"/>
      <w:lvlJc w:val="left"/>
      <w:pPr>
        <w:ind w:left="5760" w:hanging="360"/>
      </w:pPr>
      <w:rPr>
        <w:rFonts w:ascii="Courier New" w:hAnsi="Courier New" w:hint="default"/>
      </w:rPr>
    </w:lvl>
    <w:lvl w:ilvl="8" w:tplc="6396E308">
      <w:start w:val="1"/>
      <w:numFmt w:val="bullet"/>
      <w:lvlText w:val=""/>
      <w:lvlJc w:val="left"/>
      <w:pPr>
        <w:ind w:left="648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586FE6"/>
    <w:multiLevelType w:val="hybridMultilevel"/>
    <w:tmpl w:val="3902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DA440C1"/>
    <w:multiLevelType w:val="hybridMultilevel"/>
    <w:tmpl w:val="F3163BBC"/>
    <w:lvl w:ilvl="0" w:tplc="E45E8E08">
      <w:start w:val="1"/>
      <w:numFmt w:val="bullet"/>
      <w:lvlText w:val=""/>
      <w:lvlJc w:val="left"/>
      <w:pPr>
        <w:ind w:left="720" w:hanging="360"/>
      </w:pPr>
      <w:rPr>
        <w:rFonts w:ascii="Symbol" w:hAnsi="Symbol" w:hint="default"/>
      </w:rPr>
    </w:lvl>
    <w:lvl w:ilvl="1" w:tplc="6C72DB28">
      <w:start w:val="1"/>
      <w:numFmt w:val="bullet"/>
      <w:lvlText w:val="o"/>
      <w:lvlJc w:val="left"/>
      <w:pPr>
        <w:ind w:left="1440" w:hanging="360"/>
      </w:pPr>
      <w:rPr>
        <w:rFonts w:ascii="Courier New" w:hAnsi="Courier New" w:hint="default"/>
      </w:rPr>
    </w:lvl>
    <w:lvl w:ilvl="2" w:tplc="35DA5520">
      <w:start w:val="1"/>
      <w:numFmt w:val="bullet"/>
      <w:lvlText w:val=""/>
      <w:lvlJc w:val="left"/>
      <w:pPr>
        <w:ind w:left="2160" w:hanging="360"/>
      </w:pPr>
      <w:rPr>
        <w:rFonts w:ascii="Wingdings" w:hAnsi="Wingdings" w:hint="default"/>
      </w:rPr>
    </w:lvl>
    <w:lvl w:ilvl="3" w:tplc="15FCDE7A">
      <w:start w:val="1"/>
      <w:numFmt w:val="bullet"/>
      <w:lvlText w:val=""/>
      <w:lvlJc w:val="left"/>
      <w:pPr>
        <w:ind w:left="2880" w:hanging="360"/>
      </w:pPr>
      <w:rPr>
        <w:rFonts w:ascii="Symbol" w:hAnsi="Symbol" w:hint="default"/>
      </w:rPr>
    </w:lvl>
    <w:lvl w:ilvl="4" w:tplc="80FE0E6A">
      <w:start w:val="1"/>
      <w:numFmt w:val="bullet"/>
      <w:lvlText w:val="o"/>
      <w:lvlJc w:val="left"/>
      <w:pPr>
        <w:ind w:left="3600" w:hanging="360"/>
      </w:pPr>
      <w:rPr>
        <w:rFonts w:ascii="Courier New" w:hAnsi="Courier New" w:hint="default"/>
      </w:rPr>
    </w:lvl>
    <w:lvl w:ilvl="5" w:tplc="6BEEFF46">
      <w:start w:val="1"/>
      <w:numFmt w:val="bullet"/>
      <w:lvlText w:val=""/>
      <w:lvlJc w:val="left"/>
      <w:pPr>
        <w:ind w:left="4320" w:hanging="360"/>
      </w:pPr>
      <w:rPr>
        <w:rFonts w:ascii="Wingdings" w:hAnsi="Wingdings" w:hint="default"/>
      </w:rPr>
    </w:lvl>
    <w:lvl w:ilvl="6" w:tplc="C7188088">
      <w:start w:val="1"/>
      <w:numFmt w:val="bullet"/>
      <w:lvlText w:val=""/>
      <w:lvlJc w:val="left"/>
      <w:pPr>
        <w:ind w:left="5040" w:hanging="360"/>
      </w:pPr>
      <w:rPr>
        <w:rFonts w:ascii="Symbol" w:hAnsi="Symbol" w:hint="default"/>
      </w:rPr>
    </w:lvl>
    <w:lvl w:ilvl="7" w:tplc="40B0FE64">
      <w:start w:val="1"/>
      <w:numFmt w:val="bullet"/>
      <w:lvlText w:val="o"/>
      <w:lvlJc w:val="left"/>
      <w:pPr>
        <w:ind w:left="5760" w:hanging="360"/>
      </w:pPr>
      <w:rPr>
        <w:rFonts w:ascii="Courier New" w:hAnsi="Courier New" w:hint="default"/>
      </w:rPr>
    </w:lvl>
    <w:lvl w:ilvl="8" w:tplc="CD7C9EF2">
      <w:start w:val="1"/>
      <w:numFmt w:val="bullet"/>
      <w:lvlText w:val=""/>
      <w:lvlJc w:val="left"/>
      <w:pPr>
        <w:ind w:left="6480" w:hanging="360"/>
      </w:pPr>
      <w:rPr>
        <w:rFonts w:ascii="Wingdings" w:hAnsi="Wingdings" w:hint="default"/>
      </w:rPr>
    </w:lvl>
  </w:abstractNum>
  <w:abstractNum w:abstractNumId="15"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20486"/>
    <w:multiLevelType w:val="hybridMultilevel"/>
    <w:tmpl w:val="6884EB78"/>
    <w:lvl w:ilvl="0" w:tplc="0A4AFF2A">
      <w:start w:val="1"/>
      <w:numFmt w:val="bullet"/>
      <w:lvlText w:val=""/>
      <w:lvlJc w:val="left"/>
      <w:pPr>
        <w:ind w:left="720" w:hanging="360"/>
      </w:pPr>
      <w:rPr>
        <w:rFonts w:ascii="Symbol" w:hAnsi="Symbol" w:hint="default"/>
      </w:rPr>
    </w:lvl>
    <w:lvl w:ilvl="1" w:tplc="795C3AAC">
      <w:start w:val="1"/>
      <w:numFmt w:val="bullet"/>
      <w:lvlText w:val="o"/>
      <w:lvlJc w:val="left"/>
      <w:pPr>
        <w:ind w:left="1440" w:hanging="360"/>
      </w:pPr>
      <w:rPr>
        <w:rFonts w:ascii="Courier New" w:hAnsi="Courier New" w:hint="default"/>
      </w:rPr>
    </w:lvl>
    <w:lvl w:ilvl="2" w:tplc="3B2428C2">
      <w:start w:val="1"/>
      <w:numFmt w:val="bullet"/>
      <w:lvlText w:val=""/>
      <w:lvlJc w:val="left"/>
      <w:pPr>
        <w:ind w:left="2160" w:hanging="360"/>
      </w:pPr>
      <w:rPr>
        <w:rFonts w:ascii="Wingdings" w:hAnsi="Wingdings" w:hint="default"/>
      </w:rPr>
    </w:lvl>
    <w:lvl w:ilvl="3" w:tplc="062E515A">
      <w:start w:val="1"/>
      <w:numFmt w:val="bullet"/>
      <w:lvlText w:val=""/>
      <w:lvlJc w:val="left"/>
      <w:pPr>
        <w:ind w:left="2880" w:hanging="360"/>
      </w:pPr>
      <w:rPr>
        <w:rFonts w:ascii="Symbol" w:hAnsi="Symbol" w:hint="default"/>
      </w:rPr>
    </w:lvl>
    <w:lvl w:ilvl="4" w:tplc="7F100852">
      <w:start w:val="1"/>
      <w:numFmt w:val="bullet"/>
      <w:lvlText w:val="o"/>
      <w:lvlJc w:val="left"/>
      <w:pPr>
        <w:ind w:left="3600" w:hanging="360"/>
      </w:pPr>
      <w:rPr>
        <w:rFonts w:ascii="Courier New" w:hAnsi="Courier New" w:hint="default"/>
      </w:rPr>
    </w:lvl>
    <w:lvl w:ilvl="5" w:tplc="AC20CA80">
      <w:start w:val="1"/>
      <w:numFmt w:val="bullet"/>
      <w:lvlText w:val=""/>
      <w:lvlJc w:val="left"/>
      <w:pPr>
        <w:ind w:left="4320" w:hanging="360"/>
      </w:pPr>
      <w:rPr>
        <w:rFonts w:ascii="Wingdings" w:hAnsi="Wingdings" w:hint="default"/>
      </w:rPr>
    </w:lvl>
    <w:lvl w:ilvl="6" w:tplc="3CF27D38">
      <w:start w:val="1"/>
      <w:numFmt w:val="bullet"/>
      <w:lvlText w:val=""/>
      <w:lvlJc w:val="left"/>
      <w:pPr>
        <w:ind w:left="5040" w:hanging="360"/>
      </w:pPr>
      <w:rPr>
        <w:rFonts w:ascii="Symbol" w:hAnsi="Symbol" w:hint="default"/>
      </w:rPr>
    </w:lvl>
    <w:lvl w:ilvl="7" w:tplc="62E084A0">
      <w:start w:val="1"/>
      <w:numFmt w:val="bullet"/>
      <w:lvlText w:val="o"/>
      <w:lvlJc w:val="left"/>
      <w:pPr>
        <w:ind w:left="5760" w:hanging="360"/>
      </w:pPr>
      <w:rPr>
        <w:rFonts w:ascii="Courier New" w:hAnsi="Courier New" w:hint="default"/>
      </w:rPr>
    </w:lvl>
    <w:lvl w:ilvl="8" w:tplc="60C83E86">
      <w:start w:val="1"/>
      <w:numFmt w:val="bullet"/>
      <w:lvlText w:val=""/>
      <w:lvlJc w:val="left"/>
      <w:pPr>
        <w:ind w:left="6480" w:hanging="360"/>
      </w:pPr>
      <w:rPr>
        <w:rFonts w:ascii="Wingdings" w:hAnsi="Wingdings" w:hint="default"/>
      </w:rPr>
    </w:lvl>
  </w:abstractNum>
  <w:abstractNum w:abstractNumId="1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19"/>
  </w:num>
  <w:num w:numId="4">
    <w:abstractNumId w:val="10"/>
  </w:num>
  <w:num w:numId="5">
    <w:abstractNumId w:val="23"/>
  </w:num>
  <w:num w:numId="6">
    <w:abstractNumId w:val="24"/>
  </w:num>
  <w:num w:numId="7">
    <w:abstractNumId w:val="22"/>
  </w:num>
  <w:num w:numId="8">
    <w:abstractNumId w:val="0"/>
  </w:num>
  <w:num w:numId="9">
    <w:abstractNumId w:val="17"/>
  </w:num>
  <w:num w:numId="10">
    <w:abstractNumId w:val="1"/>
  </w:num>
  <w:num w:numId="11">
    <w:abstractNumId w:val="4"/>
  </w:num>
  <w:num w:numId="12">
    <w:abstractNumId w:val="5"/>
  </w:num>
  <w:num w:numId="13">
    <w:abstractNumId w:val="13"/>
  </w:num>
  <w:num w:numId="14">
    <w:abstractNumId w:val="11"/>
  </w:num>
  <w:num w:numId="15">
    <w:abstractNumId w:val="18"/>
  </w:num>
  <w:num w:numId="16">
    <w:abstractNumId w:val="7"/>
  </w:num>
  <w:num w:numId="17">
    <w:abstractNumId w:val="24"/>
  </w:num>
  <w:num w:numId="18">
    <w:abstractNumId w:val="6"/>
  </w:num>
  <w:num w:numId="19">
    <w:abstractNumId w:val="2"/>
  </w:num>
  <w:num w:numId="20">
    <w:abstractNumId w:val="24"/>
  </w:num>
  <w:num w:numId="21">
    <w:abstractNumId w:val="8"/>
  </w:num>
  <w:num w:numId="22">
    <w:abstractNumId w:val="15"/>
  </w:num>
  <w:num w:numId="23">
    <w:abstractNumId w:val="20"/>
  </w:num>
  <w:num w:numId="24">
    <w:abstractNumId w:val="12"/>
  </w:num>
  <w:num w:numId="25">
    <w:abstractNumId w:val="3"/>
  </w:num>
  <w:num w:numId="26">
    <w:abstractNumId w:val="16"/>
  </w:num>
  <w:num w:numId="27">
    <w:abstractNumId w:val="14"/>
  </w:num>
  <w:num w:numId="28">
    <w:abstractNumId w:val="24"/>
  </w:num>
  <w:num w:numId="29">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34DA"/>
    <w:rsid w:val="00044A71"/>
    <w:rsid w:val="000467AE"/>
    <w:rsid w:val="0004682A"/>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00A0"/>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249"/>
    <w:rsid w:val="000B63DE"/>
    <w:rsid w:val="000C1433"/>
    <w:rsid w:val="000C1DB9"/>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42FD"/>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2EAA"/>
    <w:rsid w:val="00163D1F"/>
    <w:rsid w:val="0016450B"/>
    <w:rsid w:val="00165009"/>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14958"/>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2C0"/>
    <w:rsid w:val="0025775F"/>
    <w:rsid w:val="00260385"/>
    <w:rsid w:val="00260DA0"/>
    <w:rsid w:val="00262DBF"/>
    <w:rsid w:val="0026345D"/>
    <w:rsid w:val="002650B8"/>
    <w:rsid w:val="002661BB"/>
    <w:rsid w:val="00266656"/>
    <w:rsid w:val="002743AD"/>
    <w:rsid w:val="00274B8A"/>
    <w:rsid w:val="00274BFA"/>
    <w:rsid w:val="00275C68"/>
    <w:rsid w:val="00276093"/>
    <w:rsid w:val="00283727"/>
    <w:rsid w:val="002840E8"/>
    <w:rsid w:val="002865E3"/>
    <w:rsid w:val="002945CA"/>
    <w:rsid w:val="002959F9"/>
    <w:rsid w:val="002976B9"/>
    <w:rsid w:val="00297CEC"/>
    <w:rsid w:val="002A0356"/>
    <w:rsid w:val="002A24B8"/>
    <w:rsid w:val="002A3C32"/>
    <w:rsid w:val="002A4422"/>
    <w:rsid w:val="002A63FD"/>
    <w:rsid w:val="002A6BFF"/>
    <w:rsid w:val="002A7873"/>
    <w:rsid w:val="002B13C9"/>
    <w:rsid w:val="002B497C"/>
    <w:rsid w:val="002B60AE"/>
    <w:rsid w:val="002B623C"/>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13D4"/>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3B59"/>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1364"/>
    <w:rsid w:val="003B3045"/>
    <w:rsid w:val="003B5A4A"/>
    <w:rsid w:val="003C53FC"/>
    <w:rsid w:val="003C5536"/>
    <w:rsid w:val="003C6321"/>
    <w:rsid w:val="003C6F92"/>
    <w:rsid w:val="003D1B21"/>
    <w:rsid w:val="003D3EE1"/>
    <w:rsid w:val="003D644E"/>
    <w:rsid w:val="003D7C90"/>
    <w:rsid w:val="003E175E"/>
    <w:rsid w:val="003E31A7"/>
    <w:rsid w:val="003E5C7D"/>
    <w:rsid w:val="003E7816"/>
    <w:rsid w:val="003F4008"/>
    <w:rsid w:val="003F4859"/>
    <w:rsid w:val="003F5642"/>
    <w:rsid w:val="003F69CF"/>
    <w:rsid w:val="003F7651"/>
    <w:rsid w:val="00401196"/>
    <w:rsid w:val="00401E44"/>
    <w:rsid w:val="004031BB"/>
    <w:rsid w:val="004034A3"/>
    <w:rsid w:val="00403600"/>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4E0F"/>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33C"/>
    <w:rsid w:val="00467E51"/>
    <w:rsid w:val="004713D1"/>
    <w:rsid w:val="00472CF6"/>
    <w:rsid w:val="0047555E"/>
    <w:rsid w:val="00475D8F"/>
    <w:rsid w:val="00477926"/>
    <w:rsid w:val="00477EE5"/>
    <w:rsid w:val="00487079"/>
    <w:rsid w:val="004909EE"/>
    <w:rsid w:val="0049398D"/>
    <w:rsid w:val="00493BCE"/>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772E"/>
    <w:rsid w:val="004E5A9F"/>
    <w:rsid w:val="004E5CBA"/>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4E06"/>
    <w:rsid w:val="0052500E"/>
    <w:rsid w:val="005250B2"/>
    <w:rsid w:val="00526E56"/>
    <w:rsid w:val="00530D83"/>
    <w:rsid w:val="005319CA"/>
    <w:rsid w:val="005320A2"/>
    <w:rsid w:val="00533416"/>
    <w:rsid w:val="0053438B"/>
    <w:rsid w:val="005344A9"/>
    <w:rsid w:val="005353F9"/>
    <w:rsid w:val="00535A82"/>
    <w:rsid w:val="00535D64"/>
    <w:rsid w:val="00536B43"/>
    <w:rsid w:val="00537446"/>
    <w:rsid w:val="00540010"/>
    <w:rsid w:val="00540F6A"/>
    <w:rsid w:val="00541A8C"/>
    <w:rsid w:val="0054407F"/>
    <w:rsid w:val="005449BB"/>
    <w:rsid w:val="005472D7"/>
    <w:rsid w:val="0055365D"/>
    <w:rsid w:val="005546E1"/>
    <w:rsid w:val="0055504B"/>
    <w:rsid w:val="0055524B"/>
    <w:rsid w:val="00557340"/>
    <w:rsid w:val="005602F0"/>
    <w:rsid w:val="00562CC9"/>
    <w:rsid w:val="0056515E"/>
    <w:rsid w:val="00566B5B"/>
    <w:rsid w:val="00566EA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4D03"/>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0A4B"/>
    <w:rsid w:val="006A21F1"/>
    <w:rsid w:val="006A30AC"/>
    <w:rsid w:val="006A7A6A"/>
    <w:rsid w:val="006B074B"/>
    <w:rsid w:val="006B2C75"/>
    <w:rsid w:val="006B3629"/>
    <w:rsid w:val="006B3B68"/>
    <w:rsid w:val="006B7AF1"/>
    <w:rsid w:val="006C16E1"/>
    <w:rsid w:val="006C3555"/>
    <w:rsid w:val="006C3591"/>
    <w:rsid w:val="006C6F8C"/>
    <w:rsid w:val="006C7888"/>
    <w:rsid w:val="006D68FF"/>
    <w:rsid w:val="006D6909"/>
    <w:rsid w:val="006E4502"/>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0BA8"/>
    <w:rsid w:val="00721A72"/>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33A3"/>
    <w:rsid w:val="00767616"/>
    <w:rsid w:val="00767A4B"/>
    <w:rsid w:val="0077111C"/>
    <w:rsid w:val="00771A94"/>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B7E33"/>
    <w:rsid w:val="007C0983"/>
    <w:rsid w:val="007C13C8"/>
    <w:rsid w:val="007C17D8"/>
    <w:rsid w:val="007C2326"/>
    <w:rsid w:val="007C6105"/>
    <w:rsid w:val="007C6373"/>
    <w:rsid w:val="007C65A1"/>
    <w:rsid w:val="007D2765"/>
    <w:rsid w:val="007D3841"/>
    <w:rsid w:val="007D547C"/>
    <w:rsid w:val="007D577B"/>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2006F"/>
    <w:rsid w:val="00820F58"/>
    <w:rsid w:val="0082264A"/>
    <w:rsid w:val="00824D94"/>
    <w:rsid w:val="00825564"/>
    <w:rsid w:val="00825CE5"/>
    <w:rsid w:val="00832562"/>
    <w:rsid w:val="008333A9"/>
    <w:rsid w:val="008338CF"/>
    <w:rsid w:val="00833C78"/>
    <w:rsid w:val="00834742"/>
    <w:rsid w:val="0083526B"/>
    <w:rsid w:val="00842155"/>
    <w:rsid w:val="008426FD"/>
    <w:rsid w:val="00842C6F"/>
    <w:rsid w:val="0084625A"/>
    <w:rsid w:val="00850DBC"/>
    <w:rsid w:val="008568EC"/>
    <w:rsid w:val="00860D9F"/>
    <w:rsid w:val="00861D9D"/>
    <w:rsid w:val="008627AC"/>
    <w:rsid w:val="00863353"/>
    <w:rsid w:val="008636B2"/>
    <w:rsid w:val="00863929"/>
    <w:rsid w:val="00865380"/>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E06E0"/>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5155"/>
    <w:rsid w:val="0091789A"/>
    <w:rsid w:val="00923383"/>
    <w:rsid w:val="00927461"/>
    <w:rsid w:val="00934368"/>
    <w:rsid w:val="0094017A"/>
    <w:rsid w:val="0094032D"/>
    <w:rsid w:val="009405D3"/>
    <w:rsid w:val="00941577"/>
    <w:rsid w:val="00945212"/>
    <w:rsid w:val="00946217"/>
    <w:rsid w:val="00947426"/>
    <w:rsid w:val="00947D50"/>
    <w:rsid w:val="009502A7"/>
    <w:rsid w:val="00951A8C"/>
    <w:rsid w:val="009522CC"/>
    <w:rsid w:val="009530A4"/>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B1C7D"/>
    <w:rsid w:val="009B7018"/>
    <w:rsid w:val="009C03DF"/>
    <w:rsid w:val="009C1989"/>
    <w:rsid w:val="009C47CC"/>
    <w:rsid w:val="009C49CA"/>
    <w:rsid w:val="009C59F0"/>
    <w:rsid w:val="009C61CE"/>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0767A"/>
    <w:rsid w:val="00A12A46"/>
    <w:rsid w:val="00A13AC3"/>
    <w:rsid w:val="00A14FCB"/>
    <w:rsid w:val="00A1500B"/>
    <w:rsid w:val="00A16AF5"/>
    <w:rsid w:val="00A22D92"/>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3BA1"/>
    <w:rsid w:val="00A545FC"/>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6AC7"/>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53FD"/>
    <w:rsid w:val="00AD6EAA"/>
    <w:rsid w:val="00AE5F25"/>
    <w:rsid w:val="00AF35D0"/>
    <w:rsid w:val="00AF6B58"/>
    <w:rsid w:val="00AF6E51"/>
    <w:rsid w:val="00AF7475"/>
    <w:rsid w:val="00B00FB2"/>
    <w:rsid w:val="00B03F08"/>
    <w:rsid w:val="00B0408C"/>
    <w:rsid w:val="00B0483A"/>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212C"/>
    <w:rsid w:val="00B53274"/>
    <w:rsid w:val="00B542E9"/>
    <w:rsid w:val="00B57648"/>
    <w:rsid w:val="00B61390"/>
    <w:rsid w:val="00B62707"/>
    <w:rsid w:val="00B631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1F7D"/>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38B"/>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1536"/>
    <w:rsid w:val="00C72B59"/>
    <w:rsid w:val="00C73E94"/>
    <w:rsid w:val="00C76E8A"/>
    <w:rsid w:val="00C82FE2"/>
    <w:rsid w:val="00C832F7"/>
    <w:rsid w:val="00C83B41"/>
    <w:rsid w:val="00C858D8"/>
    <w:rsid w:val="00C86C04"/>
    <w:rsid w:val="00C90D3F"/>
    <w:rsid w:val="00C9409E"/>
    <w:rsid w:val="00C946F6"/>
    <w:rsid w:val="00C96957"/>
    <w:rsid w:val="00CA0C97"/>
    <w:rsid w:val="00CA1A34"/>
    <w:rsid w:val="00CA2AA7"/>
    <w:rsid w:val="00CA341D"/>
    <w:rsid w:val="00CA3EB9"/>
    <w:rsid w:val="00CA49A7"/>
    <w:rsid w:val="00CA5C1B"/>
    <w:rsid w:val="00CB130E"/>
    <w:rsid w:val="00CB295E"/>
    <w:rsid w:val="00CB51EE"/>
    <w:rsid w:val="00CC0717"/>
    <w:rsid w:val="00CC20D5"/>
    <w:rsid w:val="00CC322F"/>
    <w:rsid w:val="00CC63E5"/>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E74"/>
    <w:rsid w:val="00D02A6C"/>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67DE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B6470"/>
    <w:rsid w:val="00DC1E48"/>
    <w:rsid w:val="00DC3920"/>
    <w:rsid w:val="00DC3AEC"/>
    <w:rsid w:val="00DC3BAA"/>
    <w:rsid w:val="00DC7472"/>
    <w:rsid w:val="00DC7D4C"/>
    <w:rsid w:val="00DD1173"/>
    <w:rsid w:val="00DD40D1"/>
    <w:rsid w:val="00DD4819"/>
    <w:rsid w:val="00DD4FB2"/>
    <w:rsid w:val="00DD6296"/>
    <w:rsid w:val="00DD631B"/>
    <w:rsid w:val="00DD7A84"/>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245AA"/>
    <w:rsid w:val="00E3055C"/>
    <w:rsid w:val="00E32ACA"/>
    <w:rsid w:val="00E33D22"/>
    <w:rsid w:val="00E3415C"/>
    <w:rsid w:val="00E34279"/>
    <w:rsid w:val="00E3447E"/>
    <w:rsid w:val="00E4347F"/>
    <w:rsid w:val="00E45BA6"/>
    <w:rsid w:val="00E45F2B"/>
    <w:rsid w:val="00E46397"/>
    <w:rsid w:val="00E463D8"/>
    <w:rsid w:val="00E46DD1"/>
    <w:rsid w:val="00E474EE"/>
    <w:rsid w:val="00E4783A"/>
    <w:rsid w:val="00E502A0"/>
    <w:rsid w:val="00E50A02"/>
    <w:rsid w:val="00E50E55"/>
    <w:rsid w:val="00E50E9A"/>
    <w:rsid w:val="00E5119A"/>
    <w:rsid w:val="00E523CB"/>
    <w:rsid w:val="00E52E13"/>
    <w:rsid w:val="00E534C7"/>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1B6"/>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0D07"/>
    <w:rsid w:val="00F12485"/>
    <w:rsid w:val="00F15201"/>
    <w:rsid w:val="00F153CC"/>
    <w:rsid w:val="00F20546"/>
    <w:rsid w:val="00F2062C"/>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A74"/>
    <w:rsid w:val="00F91696"/>
    <w:rsid w:val="00F96FF0"/>
    <w:rsid w:val="00F97234"/>
    <w:rsid w:val="00FA1212"/>
    <w:rsid w:val="00FA2F68"/>
    <w:rsid w:val="00FA33CA"/>
    <w:rsid w:val="00FA423E"/>
    <w:rsid w:val="00FA4F68"/>
    <w:rsid w:val="00FB0EE9"/>
    <w:rsid w:val="00FB12B8"/>
    <w:rsid w:val="00FB4910"/>
    <w:rsid w:val="00FC17D3"/>
    <w:rsid w:val="00FC32CF"/>
    <w:rsid w:val="00FC3822"/>
    <w:rsid w:val="00FC7877"/>
    <w:rsid w:val="00FD0F0C"/>
    <w:rsid w:val="00FD2F4E"/>
    <w:rsid w:val="00FD4825"/>
    <w:rsid w:val="00FD5474"/>
    <w:rsid w:val="00FD769C"/>
    <w:rsid w:val="00FD79F3"/>
    <w:rsid w:val="00FE072C"/>
    <w:rsid w:val="00FE09F6"/>
    <w:rsid w:val="00FE0C63"/>
    <w:rsid w:val="00FE137E"/>
    <w:rsid w:val="00FE2CF2"/>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36B2"/>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FB49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79077405">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mindtools.com/pages/article/newCS_99.htm" TargetMode="External"/><Relationship Id="rId26" Type="http://schemas.openxmlformats.org/officeDocument/2006/relationships/hyperlink" Target="https://www.google.com/slides/about/" TargetMode="External"/><Relationship Id="rId39" Type="http://schemas.openxmlformats.org/officeDocument/2006/relationships/hyperlink" Target="https://www.youtube.com/watch?v=QQv1PR2BKk8" TargetMode="External"/><Relationship Id="rId21" Type="http://schemas.openxmlformats.org/officeDocument/2006/relationships/hyperlink" Target="http://sites.google.com" TargetMode="External"/><Relationship Id="rId34" Type="http://schemas.openxmlformats.org/officeDocument/2006/relationships/hyperlink" Target="http://www.edutopia.org/blog/engaging-school-community-social-media-howard-stribbell" TargetMode="External"/><Relationship Id="rId42" Type="http://schemas.openxmlformats.org/officeDocument/2006/relationships/hyperlink" Target="https://www.youtube.com/watch?v=wy2ye9wsLmY"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weebly.com" TargetMode="External"/><Relationship Id="rId29" Type="http://schemas.openxmlformats.org/officeDocument/2006/relationships/hyperlink" Target="https://managementhelp.org/organizationalcommunications/internal.htm" TargetMode="External"/><Relationship Id="rId41" Type="http://schemas.openxmlformats.org/officeDocument/2006/relationships/hyperlink" Target="https://www.pema.pa.gov/planningandpreparedness/communityandstateplanning/Pages/All-Hazards-School-Safety-Planning-Toolkit.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powtoon.com/home/?" TargetMode="External"/><Relationship Id="rId32" Type="http://schemas.openxmlformats.org/officeDocument/2006/relationships/hyperlink" Target="https://www.edutopia.org/article/community-business-partnerships-resources" TargetMode="External"/><Relationship Id="rId37" Type="http://schemas.openxmlformats.org/officeDocument/2006/relationships/hyperlink" Target="https://www.edutopia.org/blog/google-hangouts-teacher-development-ben-johnson" TargetMode="External"/><Relationship Id="rId40" Type="http://schemas.openxmlformats.org/officeDocument/2006/relationships/hyperlink" Target="https://www.edutopia.org/blog/social-media-savvy-4-tips-lisa-dabb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sites.gmercyu.edu/student-resources/adobe-connect-resources/" TargetMode="External"/><Relationship Id="rId28" Type="http://schemas.openxmlformats.org/officeDocument/2006/relationships/hyperlink" Target="http://vingapp.com/top-3-principles-of-effective-internal-communication/" TargetMode="External"/><Relationship Id="rId36" Type="http://schemas.openxmlformats.org/officeDocument/2006/relationships/hyperlink" Target="http://www.edutopia.org/how-to-create-social-media-guidelines-school" TargetMode="External"/><Relationship Id="rId10" Type="http://schemas.openxmlformats.org/officeDocument/2006/relationships/webSettings" Target="webSettings.xml"/><Relationship Id="rId19" Type="http://schemas.openxmlformats.org/officeDocument/2006/relationships/hyperlink" Target="http://www.mindtools.com/pages/article/newCS_85.htm" TargetMode="External"/><Relationship Id="rId31" Type="http://schemas.openxmlformats.org/officeDocument/2006/relationships/hyperlink" Target="https://www.edutopia.org/blog/parent-involvement-survey-anne-obrien"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wix.com/" TargetMode="External"/><Relationship Id="rId27" Type="http://schemas.openxmlformats.org/officeDocument/2006/relationships/hyperlink" Target="https://learningforward.org/publications/blog-landing/learning-forward-blog/2017/09/25/principals-here-s-how-to-have-hard-conversations-with-younger-teachers" TargetMode="External"/><Relationship Id="rId30" Type="http://schemas.openxmlformats.org/officeDocument/2006/relationships/hyperlink" Target="http://connectedprincipals.com/archives/4398" TargetMode="External"/><Relationship Id="rId35" Type="http://schemas.openxmlformats.org/officeDocument/2006/relationships/hyperlink" Target="http://www.edutopia.org/blog/12-reasons-school-district-tweeting-joe-mazza" TargetMode="External"/><Relationship Id="rId43"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mindtools.com/page8.html" TargetMode="External"/><Relationship Id="rId25" Type="http://schemas.openxmlformats.org/officeDocument/2006/relationships/hyperlink" Target="https://prezi.com/" TargetMode="External"/><Relationship Id="rId33" Type="http://schemas.openxmlformats.org/officeDocument/2006/relationships/hyperlink" Target="https://www.youtube.com/watch?v=Lc_8Qjl2GPU" TargetMode="External"/><Relationship Id="rId38" Type="http://schemas.openxmlformats.org/officeDocument/2006/relationships/hyperlink" Target="https://www.youtube.com/watch?v=04_9Ha28-D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A4294627-8A07-46FB-9686-24B8AA9F0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22</Pages>
  <Words>5316</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2009-04-23T17:02:00Z</cp:lastPrinted>
  <dcterms:created xsi:type="dcterms:W3CDTF">2018-09-18T16:25:00Z</dcterms:created>
  <dcterms:modified xsi:type="dcterms:W3CDTF">2019-03-07T18:39:00Z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