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D2254" w14:textId="77777777" w:rsidR="00704929" w:rsidRDefault="00704929" w:rsidP="0020635A">
      <w:pPr>
        <w:pStyle w:val="Heading1"/>
      </w:pPr>
    </w:p>
    <w:p w14:paraId="2394A6AF" w14:textId="13F6FAB8" w:rsidR="005C1120" w:rsidRPr="0020635A" w:rsidRDefault="4948C66D" w:rsidP="0020635A">
      <w:pPr>
        <w:pStyle w:val="Heading1"/>
      </w:pPr>
      <w:r>
        <w:t xml:space="preserve">Course Description </w:t>
      </w:r>
    </w:p>
    <w:p w14:paraId="18CB3D27" w14:textId="77777777" w:rsidR="00121460" w:rsidRDefault="00121460" w:rsidP="00DC3920"/>
    <w:p w14:paraId="2B2F2584" w14:textId="77777777" w:rsidR="00704929" w:rsidRDefault="00704929" w:rsidP="00704929">
      <w:r>
        <w:t>The course examines problems faced by the operations manager in the planning, operating, and controlling of the production of goods and services. The major topics covered in the course include planning and analyzing operations, forecasting, inventory management, quality control and improvement, facility layouts, and supply chain management.</w:t>
      </w:r>
    </w:p>
    <w:p w14:paraId="37651805" w14:textId="77777777" w:rsidR="00E676CE" w:rsidRPr="0090566F" w:rsidRDefault="00E676CE" w:rsidP="00DC3920"/>
    <w:p w14:paraId="3C575088" w14:textId="77777777" w:rsidR="00121460" w:rsidRDefault="4948C66D" w:rsidP="4948C66D">
      <w:pPr>
        <w:pStyle w:val="Heading1"/>
        <w:rPr>
          <w:color w:val="9C2C2A" w:themeColor="accent1"/>
        </w:rPr>
      </w:pPr>
      <w:r>
        <w:t>University Learning Outcomes (ULO)</w:t>
      </w:r>
    </w:p>
    <w:p w14:paraId="7CB94DA4" w14:textId="77777777" w:rsidR="00121460" w:rsidRPr="004F138A" w:rsidRDefault="00121460" w:rsidP="00121460">
      <w:pPr>
        <w:tabs>
          <w:tab w:val="left" w:pos="0"/>
        </w:tabs>
        <w:rPr>
          <w:rFonts w:cs="Arial"/>
          <w:szCs w:val="22"/>
        </w:rPr>
      </w:pPr>
    </w:p>
    <w:p w14:paraId="6BE47D6B" w14:textId="77777777" w:rsidR="00C542F7" w:rsidRPr="00C542F7" w:rsidRDefault="4948C66D" w:rsidP="002522B3">
      <w:pPr>
        <w:pStyle w:val="AssignmentsLevel2"/>
      </w:pPr>
      <w:r w:rsidRPr="4948C66D">
        <w:rPr>
          <w:b/>
          <w:bCs/>
        </w:rPr>
        <w:t>ULO1</w:t>
      </w:r>
      <w:r>
        <w:t>:</w:t>
      </w:r>
      <w:r w:rsidRPr="4948C66D">
        <w:rPr>
          <w:b/>
          <w:bCs/>
        </w:rPr>
        <w:t xml:space="preserve"> </w:t>
      </w:r>
      <w:r>
        <w:t>Communication Skills</w:t>
      </w:r>
    </w:p>
    <w:p w14:paraId="37AC60FE" w14:textId="77777777" w:rsidR="00C542F7" w:rsidRPr="00C542F7" w:rsidRDefault="4948C66D" w:rsidP="002522B3">
      <w:pPr>
        <w:pStyle w:val="AssignmentsLevel2"/>
      </w:pPr>
      <w:r w:rsidRPr="4948C66D">
        <w:rPr>
          <w:b/>
          <w:bCs/>
        </w:rPr>
        <w:t>ULO2</w:t>
      </w:r>
      <w:r>
        <w:t xml:space="preserve">: Professional Competency </w:t>
      </w:r>
    </w:p>
    <w:p w14:paraId="6B11B222" w14:textId="77777777" w:rsidR="00C542F7" w:rsidRPr="00C542F7" w:rsidRDefault="4948C66D" w:rsidP="002522B3">
      <w:pPr>
        <w:pStyle w:val="AssignmentsLevel2"/>
      </w:pPr>
      <w:r w:rsidRPr="4948C66D">
        <w:rPr>
          <w:b/>
          <w:bCs/>
        </w:rPr>
        <w:t>ULO3</w:t>
      </w:r>
      <w:r>
        <w:t>: Moral and Ethical Judgment</w:t>
      </w:r>
      <w:r w:rsidRPr="4948C66D">
        <w:rPr>
          <w:b/>
          <w:bCs/>
        </w:rPr>
        <w:t xml:space="preserve"> </w:t>
      </w:r>
    </w:p>
    <w:p w14:paraId="20EBB598" w14:textId="77777777" w:rsidR="00C542F7" w:rsidRPr="00DA0FEA" w:rsidRDefault="4948C66D" w:rsidP="002522B3">
      <w:pPr>
        <w:pStyle w:val="AssignmentsLevel2"/>
      </w:pPr>
      <w:r w:rsidRPr="4948C66D">
        <w:rPr>
          <w:b/>
          <w:bCs/>
        </w:rPr>
        <w:t>ULO4</w:t>
      </w:r>
      <w:r>
        <w:t xml:space="preserve">: Problem Solving </w:t>
      </w:r>
    </w:p>
    <w:p w14:paraId="0DA249C9" w14:textId="77777777" w:rsidR="00C542F7" w:rsidRPr="00C542F7" w:rsidRDefault="4948C66D" w:rsidP="002522B3">
      <w:pPr>
        <w:pStyle w:val="AssignmentsLevel2"/>
      </w:pPr>
      <w:r w:rsidRPr="4948C66D">
        <w:rPr>
          <w:b/>
          <w:bCs/>
        </w:rPr>
        <w:t>ULO5</w:t>
      </w:r>
      <w:r>
        <w:t xml:space="preserve">: Critical Thinking  </w:t>
      </w:r>
    </w:p>
    <w:p w14:paraId="25F55506" w14:textId="77777777" w:rsidR="00C542F7" w:rsidRPr="00C542F7" w:rsidRDefault="4948C66D" w:rsidP="002522B3">
      <w:pPr>
        <w:pStyle w:val="AssignmentsLevel2"/>
      </w:pPr>
      <w:r w:rsidRPr="4948C66D">
        <w:rPr>
          <w:b/>
          <w:bCs/>
        </w:rPr>
        <w:t>ULO6</w:t>
      </w:r>
      <w:r>
        <w:t xml:space="preserve">: Leadership in Society </w:t>
      </w:r>
    </w:p>
    <w:p w14:paraId="4FCB9913" w14:textId="77777777" w:rsidR="00121460" w:rsidRPr="00C542F7" w:rsidRDefault="4948C66D" w:rsidP="002522B3">
      <w:pPr>
        <w:pStyle w:val="AssignmentsLevel2"/>
      </w:pPr>
      <w:r w:rsidRPr="4948C66D">
        <w:rPr>
          <w:b/>
          <w:bCs/>
        </w:rPr>
        <w:t>ULO7</w:t>
      </w:r>
      <w:r>
        <w:t xml:space="preserve">: Critical and Competent Use of Technology </w:t>
      </w:r>
    </w:p>
    <w:p w14:paraId="50BC5C32" w14:textId="77777777" w:rsidR="00825564" w:rsidRPr="0090566F" w:rsidRDefault="00825564" w:rsidP="00825564"/>
    <w:p w14:paraId="6529D263" w14:textId="77777777" w:rsidR="00132272" w:rsidRDefault="4948C66D" w:rsidP="0020635A">
      <w:pPr>
        <w:pStyle w:val="Heading1"/>
      </w:pPr>
      <w:r>
        <w:t xml:space="preserve">Program Learning Outcomes (PLO) </w:t>
      </w:r>
    </w:p>
    <w:p w14:paraId="10791335" w14:textId="77777777" w:rsidR="00824D94" w:rsidRDefault="00824D94" w:rsidP="00824D94"/>
    <w:p w14:paraId="0C05A62B" w14:textId="77777777" w:rsidR="00773C2F" w:rsidRPr="00030224" w:rsidRDefault="00773C2F" w:rsidP="00773C2F">
      <w:pPr>
        <w:pStyle w:val="ListParagraph"/>
        <w:numPr>
          <w:ilvl w:val="0"/>
          <w:numId w:val="93"/>
        </w:numPr>
        <w:tabs>
          <w:tab w:val="left" w:pos="0"/>
        </w:tabs>
        <w:contextualSpacing/>
        <w:rPr>
          <w:rFonts w:cs="Arial"/>
        </w:rPr>
      </w:pPr>
      <w:bookmarkStart w:id="0" w:name="_Hlk521069124"/>
      <w:r w:rsidRPr="00030224">
        <w:rPr>
          <w:rFonts w:cs="Arial"/>
          <w:b/>
        </w:rPr>
        <w:t>PLO1</w:t>
      </w:r>
      <w:r w:rsidRPr="00030224">
        <w:rPr>
          <w:rFonts w:cs="Arial"/>
        </w:rPr>
        <w:t xml:space="preserve">: Students will effectively research and communicate in writing (in APA format) ideas and arguments associated with business leadership and management issues. </w:t>
      </w:r>
      <w:r w:rsidRPr="00030224">
        <w:rPr>
          <w:rFonts w:cs="Arial"/>
          <w:iCs/>
        </w:rPr>
        <w:t>(ULO 1, 3, 4)</w:t>
      </w:r>
    </w:p>
    <w:p w14:paraId="4FC47678" w14:textId="77777777" w:rsidR="00773C2F" w:rsidRPr="00030224" w:rsidRDefault="00773C2F" w:rsidP="00773C2F">
      <w:pPr>
        <w:pStyle w:val="ListParagraph"/>
        <w:numPr>
          <w:ilvl w:val="0"/>
          <w:numId w:val="93"/>
        </w:numPr>
        <w:tabs>
          <w:tab w:val="left" w:pos="0"/>
        </w:tabs>
        <w:contextualSpacing/>
        <w:rPr>
          <w:rFonts w:cs="Arial"/>
        </w:rPr>
      </w:pPr>
      <w:r w:rsidRPr="00030224">
        <w:rPr>
          <w:rFonts w:cs="Arial"/>
          <w:b/>
        </w:rPr>
        <w:t>PLO2</w:t>
      </w:r>
      <w:r w:rsidRPr="00030224">
        <w:rPr>
          <w:rFonts w:cs="Arial"/>
        </w:rPr>
        <w:t xml:space="preserve">: Students will apply knowledge and skills to develop a comprehensive business plan which demonstrates competency in the following areas: management, operations, finance, and marketing. </w:t>
      </w:r>
      <w:r>
        <w:rPr>
          <w:rFonts w:cs="Arial"/>
          <w:iCs/>
        </w:rPr>
        <w:t>(ULO 2, 4</w:t>
      </w:r>
      <w:r w:rsidRPr="00030224">
        <w:rPr>
          <w:rFonts w:cs="Arial"/>
          <w:iCs/>
        </w:rPr>
        <w:t>)</w:t>
      </w:r>
    </w:p>
    <w:p w14:paraId="3F01B1EF" w14:textId="77777777" w:rsidR="00773C2F" w:rsidRPr="00030224" w:rsidRDefault="00773C2F" w:rsidP="00773C2F">
      <w:pPr>
        <w:pStyle w:val="ListParagraph"/>
        <w:numPr>
          <w:ilvl w:val="0"/>
          <w:numId w:val="93"/>
        </w:numPr>
        <w:tabs>
          <w:tab w:val="left" w:pos="0"/>
        </w:tabs>
        <w:contextualSpacing/>
        <w:rPr>
          <w:rFonts w:cs="Arial"/>
        </w:rPr>
      </w:pPr>
      <w:r w:rsidRPr="00030224">
        <w:rPr>
          <w:rFonts w:cs="Arial"/>
          <w:b/>
        </w:rPr>
        <w:t>PLO3</w:t>
      </w:r>
      <w:r w:rsidRPr="00030224">
        <w:rPr>
          <w:rFonts w:cs="Arial"/>
        </w:rPr>
        <w:t xml:space="preserve">: Apply critical thinking to real life work problems through the application of theoretical and experiential knowledge. </w:t>
      </w:r>
      <w:r w:rsidRPr="00030224">
        <w:rPr>
          <w:rFonts w:cs="Arial"/>
          <w:iCs/>
        </w:rPr>
        <w:t>(ULO 1, 2, 4)</w:t>
      </w:r>
    </w:p>
    <w:p w14:paraId="3F13FD95" w14:textId="77777777" w:rsidR="00773C2F" w:rsidRPr="00030224" w:rsidRDefault="00773C2F" w:rsidP="00773C2F">
      <w:pPr>
        <w:pStyle w:val="ListParagraph"/>
        <w:numPr>
          <w:ilvl w:val="0"/>
          <w:numId w:val="93"/>
        </w:numPr>
        <w:tabs>
          <w:tab w:val="left" w:pos="0"/>
        </w:tabs>
        <w:contextualSpacing/>
        <w:rPr>
          <w:rFonts w:cs="Arial"/>
        </w:rPr>
      </w:pPr>
      <w:r w:rsidRPr="00030224">
        <w:rPr>
          <w:rFonts w:cs="Arial"/>
          <w:b/>
        </w:rPr>
        <w:t>PLO4</w:t>
      </w:r>
      <w:r w:rsidRPr="00030224">
        <w:rPr>
          <w:rFonts w:cs="Arial"/>
        </w:rPr>
        <w:t xml:space="preserve">: Students will identify issues and strategies related to ethics and corporate social responsibility and its implications for business. </w:t>
      </w:r>
      <w:r w:rsidRPr="00030224">
        <w:rPr>
          <w:rFonts w:cs="Arial"/>
          <w:iCs/>
        </w:rPr>
        <w:t>(ULO 2, 3, 4)</w:t>
      </w:r>
    </w:p>
    <w:bookmarkEnd w:id="0"/>
    <w:p w14:paraId="148B3C17" w14:textId="77777777" w:rsidR="00D0378C" w:rsidRDefault="00D0378C" w:rsidP="00D0378C">
      <w:pPr>
        <w:pStyle w:val="AssignmentsLevel2"/>
        <w:numPr>
          <w:ilvl w:val="0"/>
          <w:numId w:val="0"/>
        </w:numPr>
        <w:ind w:left="360" w:hanging="360"/>
        <w:rPr>
          <w:i/>
        </w:rPr>
      </w:pPr>
    </w:p>
    <w:p w14:paraId="468F9AAD" w14:textId="77777777" w:rsidR="00EE72BE" w:rsidRPr="00121460" w:rsidRDefault="4948C66D" w:rsidP="0020635A">
      <w:pPr>
        <w:pStyle w:val="Heading1"/>
      </w:pPr>
      <w:r>
        <w:t xml:space="preserve">Course Learning Outcomes (CLO) </w:t>
      </w:r>
    </w:p>
    <w:p w14:paraId="0E2DAB34" w14:textId="77777777" w:rsidR="00254182" w:rsidRPr="0090566F" w:rsidRDefault="00254182" w:rsidP="00E127B5">
      <w:pPr>
        <w:tabs>
          <w:tab w:val="left" w:pos="0"/>
        </w:tabs>
        <w:rPr>
          <w:rFonts w:cs="Arial"/>
          <w:szCs w:val="20"/>
        </w:rPr>
      </w:pPr>
    </w:p>
    <w:p w14:paraId="36634FD9" w14:textId="1A5751B1" w:rsidR="00704929" w:rsidRPr="00704929" w:rsidRDefault="00704929" w:rsidP="00704929">
      <w:pPr>
        <w:pStyle w:val="AssignmentsLevel2"/>
      </w:pPr>
      <w:r w:rsidRPr="00704929">
        <w:rPr>
          <w:b/>
        </w:rPr>
        <w:t>CLO1</w:t>
      </w:r>
      <w:r w:rsidRPr="00704929">
        <w:t>: Define and use key terminology related to operations management. (</w:t>
      </w:r>
      <w:r>
        <w:t>P</w:t>
      </w:r>
      <w:r w:rsidRPr="00704929">
        <w:t>LO</w:t>
      </w:r>
      <w:r>
        <w:t>3</w:t>
      </w:r>
      <w:r w:rsidRPr="00704929">
        <w:t>)</w:t>
      </w:r>
    </w:p>
    <w:p w14:paraId="1AFB0E01" w14:textId="5917E848" w:rsidR="00704929" w:rsidRPr="00704929" w:rsidRDefault="00704929" w:rsidP="00704929">
      <w:pPr>
        <w:pStyle w:val="AssignmentsLevel2"/>
      </w:pPr>
      <w:r w:rsidRPr="00704929">
        <w:rPr>
          <w:b/>
        </w:rPr>
        <w:t>CLO2</w:t>
      </w:r>
      <w:r w:rsidRPr="00704929">
        <w:t>: Generate information to support decisions regarding business operations by using Microsoft Excel and quantitative problem-solving methods. (</w:t>
      </w:r>
      <w:r>
        <w:t>P</w:t>
      </w:r>
      <w:r w:rsidRPr="00704929">
        <w:t xml:space="preserve">LO5, </w:t>
      </w:r>
      <w:r>
        <w:t>P</w:t>
      </w:r>
      <w:r w:rsidRPr="00704929">
        <w:t>LO6)</w:t>
      </w:r>
    </w:p>
    <w:p w14:paraId="2C54EB7F" w14:textId="5FE5E50D" w:rsidR="00704929" w:rsidRPr="00704929" w:rsidRDefault="00704929" w:rsidP="00704929">
      <w:pPr>
        <w:pStyle w:val="AssignmentsLevel2"/>
      </w:pPr>
      <w:r w:rsidRPr="00704929">
        <w:rPr>
          <w:b/>
        </w:rPr>
        <w:t>CLO3</w:t>
      </w:r>
      <w:r w:rsidRPr="00704929">
        <w:t>: Analyze processes that businesses use to create and deliver their goods and services to the customer. (</w:t>
      </w:r>
      <w:r>
        <w:t>P</w:t>
      </w:r>
      <w:r w:rsidRPr="00704929">
        <w:t xml:space="preserve">LO3, </w:t>
      </w:r>
      <w:r>
        <w:t>P</w:t>
      </w:r>
      <w:r w:rsidRPr="00704929">
        <w:t>LO4)</w:t>
      </w:r>
    </w:p>
    <w:p w14:paraId="50DB2447" w14:textId="7EE0E1CB" w:rsidR="00704929" w:rsidRPr="00704929" w:rsidRDefault="00704929" w:rsidP="00704929">
      <w:pPr>
        <w:pStyle w:val="AssignmentsLevel2"/>
      </w:pPr>
      <w:r w:rsidRPr="00704929">
        <w:rPr>
          <w:b/>
        </w:rPr>
        <w:lastRenderedPageBreak/>
        <w:t>CLO4</w:t>
      </w:r>
      <w:r w:rsidRPr="00704929">
        <w:t>: Evaluate sources of information regarding operations management. (</w:t>
      </w:r>
      <w:r>
        <w:t>P</w:t>
      </w:r>
      <w:r w:rsidRPr="00704929">
        <w:t>LO7)</w:t>
      </w:r>
    </w:p>
    <w:p w14:paraId="5DDF77F7" w14:textId="77777777" w:rsidR="004F138A" w:rsidRPr="00DA0FEA" w:rsidRDefault="004F138A" w:rsidP="004F138A">
      <w:pPr>
        <w:tabs>
          <w:tab w:val="left" w:pos="0"/>
        </w:tabs>
        <w:rPr>
          <w:rFonts w:cs="Arial"/>
          <w:szCs w:val="20"/>
        </w:rPr>
      </w:pPr>
    </w:p>
    <w:p w14:paraId="610A24DB" w14:textId="77777777" w:rsidR="004F138A" w:rsidRDefault="4948C66D" w:rsidP="4948C66D">
      <w:pPr>
        <w:pStyle w:val="Heading1"/>
        <w:rPr>
          <w:color w:val="9C2C2A" w:themeColor="accent1"/>
        </w:rPr>
      </w:pPr>
      <w:r>
        <w:t>Student Expectations</w:t>
      </w:r>
    </w:p>
    <w:p w14:paraId="5D34D580" w14:textId="77777777" w:rsidR="004F138A" w:rsidRPr="005E7245" w:rsidRDefault="004F138A" w:rsidP="004F138A">
      <w:pPr>
        <w:tabs>
          <w:tab w:val="left" w:pos="0"/>
        </w:tabs>
        <w:rPr>
          <w:rFonts w:cs="Arial"/>
          <w:b/>
          <w:color w:val="9C2C2A"/>
          <w:sz w:val="22"/>
          <w:szCs w:val="22"/>
        </w:rPr>
      </w:pPr>
    </w:p>
    <w:p w14:paraId="4EEF7793" w14:textId="77777777" w:rsidR="004F138A" w:rsidRDefault="4948C66D" w:rsidP="002522B3">
      <w:pPr>
        <w:pStyle w:val="AssignmentsLevel1"/>
      </w:pPr>
      <w:r>
        <w:t>Students are expected to:</w:t>
      </w:r>
    </w:p>
    <w:p w14:paraId="53CB27B4" w14:textId="77777777" w:rsidR="00D07152" w:rsidRDefault="00D07152" w:rsidP="002522B3">
      <w:pPr>
        <w:pStyle w:val="AssignmentsLevel1"/>
      </w:pPr>
    </w:p>
    <w:p w14:paraId="33BF1469" w14:textId="77777777" w:rsidR="004F138A" w:rsidRPr="00B10A1D" w:rsidRDefault="4948C66D" w:rsidP="002522B3">
      <w:pPr>
        <w:pStyle w:val="AssignmentsLevel2"/>
      </w:pPr>
      <w:r>
        <w:t>Ask probing and insightful questions related to course content.</w:t>
      </w:r>
    </w:p>
    <w:p w14:paraId="447EC8D3" w14:textId="77777777" w:rsidR="004F138A" w:rsidRPr="00B10A1D" w:rsidRDefault="4948C66D" w:rsidP="002522B3">
      <w:pPr>
        <w:pStyle w:val="AssignmentsLevel2"/>
      </w:pPr>
      <w:r>
        <w:t>Make meaningful and relevant connections and application to their own learning process.</w:t>
      </w:r>
    </w:p>
    <w:p w14:paraId="4EEB27D5" w14:textId="77777777" w:rsidR="004F138A" w:rsidRPr="00B10A1D" w:rsidRDefault="4948C66D" w:rsidP="002522B3">
      <w:pPr>
        <w:pStyle w:val="AssignmentsLevel2"/>
      </w:pPr>
      <w:r>
        <w:t>Be productive and contributing members of class discussions.</w:t>
      </w:r>
    </w:p>
    <w:p w14:paraId="63AF2E7B" w14:textId="77777777" w:rsidR="000E5FD9" w:rsidRDefault="000E5FD9" w:rsidP="00D9427C">
      <w:pPr>
        <w:pStyle w:val="AssignmentsLevel1"/>
      </w:pPr>
    </w:p>
    <w:p w14:paraId="529723B0" w14:textId="77777777" w:rsidR="00721FDA" w:rsidRPr="00100350" w:rsidRDefault="4948C66D" w:rsidP="0020635A">
      <w:pPr>
        <w:pStyle w:val="Heading1"/>
      </w:pPr>
      <w:r>
        <w:t>Required Course Materials</w:t>
      </w:r>
    </w:p>
    <w:p w14:paraId="0B40EC36" w14:textId="77777777" w:rsidR="0049398D" w:rsidRPr="0090566F" w:rsidRDefault="0049398D" w:rsidP="00E127B5">
      <w:pPr>
        <w:pStyle w:val="APACitation"/>
      </w:pPr>
    </w:p>
    <w:p w14:paraId="5AFB3E7C" w14:textId="4881910E" w:rsidR="00704929" w:rsidRDefault="00704929" w:rsidP="00704929">
      <w:pPr>
        <w:ind w:left="360" w:hanging="360"/>
      </w:pPr>
      <w:r>
        <w:t>Collier, D. A. &amp; Evans, J. R. (201</w:t>
      </w:r>
      <w:r w:rsidR="00127C11">
        <w:t>6</w:t>
      </w:r>
      <w:r>
        <w:t xml:space="preserve">). </w:t>
      </w:r>
      <w:r>
        <w:rPr>
          <w:i/>
        </w:rPr>
        <w:t>OM 6</w:t>
      </w:r>
      <w:r>
        <w:t xml:space="preserve"> (6th ed.). Independence, KY: Cengage Learning. </w:t>
      </w:r>
    </w:p>
    <w:p w14:paraId="5E4648CA" w14:textId="31D48379" w:rsidR="00D9427C" w:rsidRDefault="00D9427C" w:rsidP="00D9427C">
      <w:pPr>
        <w:pStyle w:val="APACitation"/>
        <w:ind w:firstLine="0"/>
        <w:rPr>
          <w:bCs/>
        </w:rPr>
      </w:pPr>
      <w:r>
        <w:t xml:space="preserve">ISBN: </w:t>
      </w:r>
      <w:r w:rsidR="008D2DFB">
        <w:t>9781305664791</w:t>
      </w:r>
    </w:p>
    <w:p w14:paraId="49634B1E" w14:textId="77777777" w:rsidR="003A7392" w:rsidRDefault="003A7392" w:rsidP="003A7392">
      <w:pPr>
        <w:tabs>
          <w:tab w:val="left" w:pos="0"/>
        </w:tabs>
        <w:rPr>
          <w:rFonts w:cs="Arial"/>
          <w:szCs w:val="20"/>
        </w:rPr>
      </w:pPr>
    </w:p>
    <w:p w14:paraId="3248728C" w14:textId="77777777" w:rsidR="00903835" w:rsidRDefault="00903835">
      <w:pPr>
        <w:rPr>
          <w:rFonts w:cs="Arial"/>
          <w:b/>
          <w:color w:val="BF2C37"/>
          <w:sz w:val="22"/>
          <w:szCs w:val="22"/>
        </w:rPr>
      </w:pPr>
      <w:r>
        <w:br w:type="page"/>
      </w:r>
    </w:p>
    <w:p w14:paraId="30552DE3" w14:textId="5F85FD04" w:rsidR="00861D9D" w:rsidRDefault="4948C66D" w:rsidP="0020635A">
      <w:pPr>
        <w:pStyle w:val="Heading1"/>
      </w:pPr>
      <w:bookmarkStart w:id="1" w:name="_GoBack"/>
      <w:bookmarkEnd w:id="1"/>
      <w:r>
        <w:lastRenderedPageBreak/>
        <w:t>Suggested Point Values</w:t>
      </w:r>
    </w:p>
    <w:p w14:paraId="4ECE241F" w14:textId="77777777" w:rsidR="00861D9D" w:rsidRPr="00861D9D"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4F138A" w14:paraId="2ED878EA" w14:textId="77777777" w:rsidTr="003255F5">
        <w:tc>
          <w:tcPr>
            <w:tcW w:w="3588" w:type="pct"/>
            <w:tcBorders>
              <w:bottom w:val="single" w:sz="4" w:space="0" w:color="auto"/>
              <w:right w:val="nil"/>
            </w:tcBorders>
            <w:shd w:val="clear" w:color="auto" w:fill="BF2C37"/>
            <w:vAlign w:val="center"/>
          </w:tcPr>
          <w:p w14:paraId="554C9E1D"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775AAB1A"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6C630C37" w14:textId="77777777" w:rsidR="00DA1207" w:rsidRPr="001B0189" w:rsidRDefault="4948C66D" w:rsidP="4948C66D">
            <w:pPr>
              <w:ind w:left="859" w:hanging="859"/>
              <w:jc w:val="center"/>
              <w:rPr>
                <w:b/>
                <w:bCs/>
                <w:color w:val="FFFFFF" w:themeColor="background1"/>
                <w:sz w:val="22"/>
                <w:szCs w:val="22"/>
              </w:rPr>
            </w:pPr>
            <w:r w:rsidRPr="001B0189">
              <w:rPr>
                <w:b/>
                <w:bCs/>
                <w:color w:val="FFFFFF" w:themeColor="background1"/>
                <w:sz w:val="22"/>
                <w:szCs w:val="22"/>
              </w:rPr>
              <w:t>Due</w:t>
            </w:r>
          </w:p>
        </w:tc>
      </w:tr>
      <w:tr w:rsidR="00861D9D" w:rsidRPr="0090566F" w14:paraId="4EE9E070" w14:textId="77777777" w:rsidTr="003255F5">
        <w:tc>
          <w:tcPr>
            <w:tcW w:w="3588" w:type="pct"/>
            <w:tcBorders>
              <w:right w:val="nil"/>
            </w:tcBorders>
            <w:shd w:val="clear" w:color="auto" w:fill="D8D9DA"/>
            <w:vAlign w:val="center"/>
          </w:tcPr>
          <w:p w14:paraId="41A3883E" w14:textId="77777777" w:rsidR="00861D9D" w:rsidRPr="0090566F" w:rsidRDefault="4948C66D" w:rsidP="00132272">
            <w:pPr>
              <w:ind w:left="859" w:hanging="859"/>
              <w:rPr>
                <w:szCs w:val="20"/>
              </w:rPr>
            </w:pPr>
            <w:r w:rsidRPr="4948C66D">
              <w:rPr>
                <w:b/>
                <w:bCs/>
              </w:rPr>
              <w:t xml:space="preserve">Week 1 </w:t>
            </w:r>
          </w:p>
        </w:tc>
        <w:tc>
          <w:tcPr>
            <w:tcW w:w="641" w:type="pct"/>
            <w:tcBorders>
              <w:left w:val="nil"/>
              <w:right w:val="nil"/>
            </w:tcBorders>
            <w:shd w:val="clear" w:color="auto" w:fill="D8D9DA"/>
            <w:vAlign w:val="center"/>
          </w:tcPr>
          <w:p w14:paraId="39AE8731"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77854661" w14:textId="77777777" w:rsidR="00861D9D" w:rsidRPr="001B0189" w:rsidRDefault="00861D9D" w:rsidP="00132272">
            <w:pPr>
              <w:ind w:left="859" w:hanging="859"/>
              <w:jc w:val="center"/>
              <w:rPr>
                <w:szCs w:val="20"/>
              </w:rPr>
            </w:pPr>
          </w:p>
        </w:tc>
      </w:tr>
      <w:tr w:rsidR="003255F5" w:rsidRPr="0090566F" w14:paraId="7BA94268" w14:textId="77777777" w:rsidTr="005666BB">
        <w:tc>
          <w:tcPr>
            <w:tcW w:w="3588" w:type="pct"/>
          </w:tcPr>
          <w:p w14:paraId="7D54036C" w14:textId="6741B0B8" w:rsidR="003255F5" w:rsidRPr="003255F5" w:rsidRDefault="003255F5" w:rsidP="003255F5">
            <w:pPr>
              <w:ind w:left="859" w:hanging="859"/>
              <w:rPr>
                <w:strike/>
              </w:rPr>
            </w:pPr>
            <w:r w:rsidRPr="005666BB">
              <w:t>Wiki Assignment: Pizza Restaurant Value Chain Table</w:t>
            </w:r>
          </w:p>
        </w:tc>
        <w:tc>
          <w:tcPr>
            <w:tcW w:w="641" w:type="pct"/>
            <w:vAlign w:val="center"/>
          </w:tcPr>
          <w:p w14:paraId="1B14452A" w14:textId="61D6B9F4" w:rsidR="003255F5" w:rsidRPr="0090566F" w:rsidRDefault="00A74852" w:rsidP="003255F5">
            <w:pPr>
              <w:ind w:left="859" w:hanging="859"/>
              <w:jc w:val="center"/>
              <w:rPr>
                <w:szCs w:val="20"/>
              </w:rPr>
            </w:pPr>
            <w:r>
              <w:rPr>
                <w:szCs w:val="20"/>
              </w:rPr>
              <w:t>5</w:t>
            </w:r>
          </w:p>
        </w:tc>
        <w:tc>
          <w:tcPr>
            <w:tcW w:w="771" w:type="pct"/>
            <w:vAlign w:val="center"/>
          </w:tcPr>
          <w:p w14:paraId="73AE2AB4" w14:textId="77777777" w:rsidR="003255F5" w:rsidRPr="005666BB" w:rsidRDefault="003255F5" w:rsidP="003255F5">
            <w:pPr>
              <w:ind w:left="859" w:hanging="859"/>
              <w:jc w:val="center"/>
              <w:rPr>
                <w:szCs w:val="20"/>
              </w:rPr>
            </w:pPr>
          </w:p>
        </w:tc>
      </w:tr>
      <w:tr w:rsidR="003255F5" w:rsidRPr="0090566F" w14:paraId="7B83B6AA" w14:textId="77777777" w:rsidTr="005666BB">
        <w:tc>
          <w:tcPr>
            <w:tcW w:w="3588" w:type="pct"/>
          </w:tcPr>
          <w:p w14:paraId="27659C46" w14:textId="5E256E84" w:rsidR="003255F5" w:rsidRPr="003255F5" w:rsidRDefault="003255F5" w:rsidP="003255F5">
            <w:pPr>
              <w:ind w:left="859" w:hanging="859"/>
              <w:rPr>
                <w:szCs w:val="20"/>
              </w:rPr>
            </w:pPr>
            <w:r w:rsidRPr="005666BB">
              <w:t>Week One Resources Quiz</w:t>
            </w:r>
          </w:p>
        </w:tc>
        <w:tc>
          <w:tcPr>
            <w:tcW w:w="641" w:type="pct"/>
            <w:vAlign w:val="center"/>
          </w:tcPr>
          <w:p w14:paraId="0028F317" w14:textId="3E850899" w:rsidR="003255F5" w:rsidRPr="0090566F" w:rsidRDefault="00A74852" w:rsidP="003255F5">
            <w:pPr>
              <w:ind w:left="859" w:hanging="859"/>
              <w:jc w:val="center"/>
              <w:rPr>
                <w:szCs w:val="20"/>
              </w:rPr>
            </w:pPr>
            <w:r>
              <w:rPr>
                <w:szCs w:val="20"/>
              </w:rPr>
              <w:t>10</w:t>
            </w:r>
          </w:p>
        </w:tc>
        <w:tc>
          <w:tcPr>
            <w:tcW w:w="771" w:type="pct"/>
            <w:vAlign w:val="center"/>
          </w:tcPr>
          <w:p w14:paraId="3E025BAC" w14:textId="77777777" w:rsidR="003255F5" w:rsidRPr="005666BB" w:rsidRDefault="003255F5" w:rsidP="003255F5">
            <w:pPr>
              <w:ind w:left="859" w:hanging="859"/>
              <w:jc w:val="center"/>
              <w:rPr>
                <w:szCs w:val="20"/>
              </w:rPr>
            </w:pPr>
          </w:p>
        </w:tc>
      </w:tr>
      <w:tr w:rsidR="003255F5" w:rsidRPr="0090566F" w14:paraId="623AADCD" w14:textId="77777777" w:rsidTr="005666BB">
        <w:tc>
          <w:tcPr>
            <w:tcW w:w="3588" w:type="pct"/>
          </w:tcPr>
          <w:p w14:paraId="129720AA" w14:textId="4A26465A" w:rsidR="003255F5" w:rsidRPr="003255F5" w:rsidRDefault="003255F5" w:rsidP="003255F5">
            <w:pPr>
              <w:ind w:left="859" w:hanging="859"/>
            </w:pPr>
            <w:r w:rsidRPr="005666BB">
              <w:t>Discussion: Measuring Performance</w:t>
            </w:r>
          </w:p>
        </w:tc>
        <w:tc>
          <w:tcPr>
            <w:tcW w:w="641" w:type="pct"/>
            <w:vAlign w:val="center"/>
          </w:tcPr>
          <w:p w14:paraId="4ACCDD1E" w14:textId="5D0D9877" w:rsidR="003255F5" w:rsidRPr="0090566F" w:rsidRDefault="005C1728" w:rsidP="003255F5">
            <w:pPr>
              <w:ind w:left="859" w:hanging="859"/>
              <w:jc w:val="center"/>
              <w:rPr>
                <w:szCs w:val="20"/>
              </w:rPr>
            </w:pPr>
            <w:r>
              <w:rPr>
                <w:szCs w:val="20"/>
              </w:rPr>
              <w:t>30</w:t>
            </w:r>
          </w:p>
        </w:tc>
        <w:tc>
          <w:tcPr>
            <w:tcW w:w="771" w:type="pct"/>
            <w:vAlign w:val="center"/>
          </w:tcPr>
          <w:p w14:paraId="304BAD0E" w14:textId="77777777" w:rsidR="003255F5" w:rsidRPr="005666BB" w:rsidRDefault="003255F5" w:rsidP="003255F5">
            <w:pPr>
              <w:ind w:left="859" w:hanging="859"/>
              <w:jc w:val="center"/>
              <w:rPr>
                <w:szCs w:val="20"/>
              </w:rPr>
            </w:pPr>
          </w:p>
        </w:tc>
      </w:tr>
      <w:tr w:rsidR="003255F5" w:rsidRPr="0090566F" w14:paraId="5A90E1A9" w14:textId="77777777" w:rsidTr="005666BB">
        <w:tc>
          <w:tcPr>
            <w:tcW w:w="3588" w:type="pct"/>
          </w:tcPr>
          <w:p w14:paraId="382834B7" w14:textId="404067D2" w:rsidR="003255F5" w:rsidRPr="003255F5" w:rsidRDefault="003255F5" w:rsidP="003255F5">
            <w:pPr>
              <w:ind w:left="859" w:hanging="859"/>
            </w:pPr>
            <w:r w:rsidRPr="005666BB">
              <w:t>Discussion: Poor Customer Experience</w:t>
            </w:r>
          </w:p>
        </w:tc>
        <w:tc>
          <w:tcPr>
            <w:tcW w:w="641" w:type="pct"/>
            <w:vAlign w:val="center"/>
          </w:tcPr>
          <w:p w14:paraId="797B351B" w14:textId="5F9B0E64" w:rsidR="003255F5" w:rsidRPr="0090566F" w:rsidRDefault="0018732D" w:rsidP="003255F5">
            <w:pPr>
              <w:ind w:left="859" w:hanging="859"/>
              <w:jc w:val="center"/>
              <w:rPr>
                <w:szCs w:val="20"/>
              </w:rPr>
            </w:pPr>
            <w:r>
              <w:rPr>
                <w:szCs w:val="20"/>
              </w:rPr>
              <w:t>15</w:t>
            </w:r>
          </w:p>
        </w:tc>
        <w:tc>
          <w:tcPr>
            <w:tcW w:w="771" w:type="pct"/>
            <w:vAlign w:val="center"/>
          </w:tcPr>
          <w:p w14:paraId="06B14AD8" w14:textId="77777777" w:rsidR="003255F5" w:rsidRPr="005666BB" w:rsidRDefault="003255F5" w:rsidP="003255F5">
            <w:pPr>
              <w:ind w:left="859" w:hanging="859"/>
              <w:jc w:val="center"/>
              <w:rPr>
                <w:szCs w:val="20"/>
              </w:rPr>
            </w:pPr>
          </w:p>
        </w:tc>
      </w:tr>
      <w:tr w:rsidR="003255F5" w:rsidRPr="0090566F" w14:paraId="38C4A63D" w14:textId="77777777" w:rsidTr="005666BB">
        <w:tc>
          <w:tcPr>
            <w:tcW w:w="3588" w:type="pct"/>
          </w:tcPr>
          <w:p w14:paraId="032DFC25" w14:textId="36D07E2E" w:rsidR="003255F5" w:rsidRPr="003255F5" w:rsidRDefault="001E780D" w:rsidP="003255F5">
            <w:pPr>
              <w:ind w:left="859" w:hanging="859"/>
            </w:pPr>
            <w:r w:rsidRPr="001E780D">
              <w:t>Assignment: The Value of a Customer</w:t>
            </w:r>
          </w:p>
        </w:tc>
        <w:tc>
          <w:tcPr>
            <w:tcW w:w="641" w:type="pct"/>
            <w:vAlign w:val="center"/>
          </w:tcPr>
          <w:p w14:paraId="162ED290" w14:textId="47CF4FAF" w:rsidR="003255F5" w:rsidRPr="0090566F" w:rsidRDefault="003255F5" w:rsidP="003255F5">
            <w:pPr>
              <w:ind w:left="859" w:hanging="859"/>
              <w:jc w:val="center"/>
              <w:rPr>
                <w:szCs w:val="20"/>
              </w:rPr>
            </w:pPr>
            <w:r>
              <w:rPr>
                <w:szCs w:val="20"/>
              </w:rPr>
              <w:t>20</w:t>
            </w:r>
          </w:p>
        </w:tc>
        <w:tc>
          <w:tcPr>
            <w:tcW w:w="771" w:type="pct"/>
            <w:vAlign w:val="center"/>
          </w:tcPr>
          <w:p w14:paraId="1D509DDB" w14:textId="77777777" w:rsidR="003255F5" w:rsidRPr="005666BB" w:rsidRDefault="003255F5" w:rsidP="003255F5">
            <w:pPr>
              <w:ind w:left="859" w:hanging="859"/>
              <w:jc w:val="center"/>
              <w:rPr>
                <w:szCs w:val="20"/>
              </w:rPr>
            </w:pPr>
          </w:p>
        </w:tc>
      </w:tr>
      <w:tr w:rsidR="003255F5" w:rsidRPr="0090566F" w14:paraId="08819F3C" w14:textId="77777777" w:rsidTr="005666BB">
        <w:tc>
          <w:tcPr>
            <w:tcW w:w="3588" w:type="pct"/>
          </w:tcPr>
          <w:p w14:paraId="6B2A372B" w14:textId="3660B58F" w:rsidR="003255F5" w:rsidRPr="003255F5" w:rsidRDefault="001E780D" w:rsidP="003255F5">
            <w:pPr>
              <w:ind w:left="859" w:hanging="859"/>
            </w:pPr>
            <w:r w:rsidRPr="002F07F9">
              <w:t>Week One</w:t>
            </w:r>
            <w:r w:rsidRPr="003255F5">
              <w:t xml:space="preserve"> </w:t>
            </w:r>
            <w:r w:rsidR="003255F5" w:rsidRPr="005666BB">
              <w:t xml:space="preserve">Case Study: Hudson Jewelers </w:t>
            </w:r>
          </w:p>
        </w:tc>
        <w:tc>
          <w:tcPr>
            <w:tcW w:w="641" w:type="pct"/>
            <w:vAlign w:val="center"/>
          </w:tcPr>
          <w:p w14:paraId="4D9351A0" w14:textId="4594D777" w:rsidR="003255F5" w:rsidRPr="0090566F" w:rsidRDefault="006F02B5" w:rsidP="003255F5">
            <w:pPr>
              <w:ind w:left="859" w:hanging="859"/>
              <w:jc w:val="center"/>
              <w:rPr>
                <w:szCs w:val="20"/>
              </w:rPr>
            </w:pPr>
            <w:r>
              <w:rPr>
                <w:szCs w:val="20"/>
              </w:rPr>
              <w:t>7</w:t>
            </w:r>
            <w:r w:rsidR="0018732D">
              <w:rPr>
                <w:szCs w:val="20"/>
              </w:rPr>
              <w:t>0</w:t>
            </w:r>
          </w:p>
        </w:tc>
        <w:tc>
          <w:tcPr>
            <w:tcW w:w="771" w:type="pct"/>
            <w:vAlign w:val="center"/>
          </w:tcPr>
          <w:p w14:paraId="27AF3B45" w14:textId="6D9EF740" w:rsidR="003255F5" w:rsidRPr="005666BB" w:rsidRDefault="003255F5" w:rsidP="003255F5">
            <w:pPr>
              <w:ind w:left="859" w:hanging="859"/>
              <w:jc w:val="center"/>
              <w:rPr>
                <w:szCs w:val="20"/>
              </w:rPr>
            </w:pPr>
          </w:p>
        </w:tc>
      </w:tr>
      <w:tr w:rsidR="003255F5" w:rsidRPr="0090566F" w14:paraId="3DEF023D" w14:textId="77777777" w:rsidTr="003255F5">
        <w:tc>
          <w:tcPr>
            <w:tcW w:w="3588" w:type="pct"/>
            <w:vAlign w:val="center"/>
          </w:tcPr>
          <w:p w14:paraId="002A88C3" w14:textId="77777777" w:rsidR="003255F5" w:rsidRDefault="003255F5" w:rsidP="00AC14C7">
            <w:pPr>
              <w:ind w:left="859" w:hanging="859"/>
            </w:pPr>
          </w:p>
        </w:tc>
        <w:tc>
          <w:tcPr>
            <w:tcW w:w="641" w:type="pct"/>
            <w:vAlign w:val="center"/>
          </w:tcPr>
          <w:p w14:paraId="7ACD5AE8" w14:textId="77777777" w:rsidR="003255F5" w:rsidRPr="0090566F" w:rsidRDefault="003255F5" w:rsidP="00824D94">
            <w:pPr>
              <w:ind w:left="859" w:hanging="859"/>
              <w:jc w:val="center"/>
              <w:rPr>
                <w:szCs w:val="20"/>
              </w:rPr>
            </w:pPr>
          </w:p>
        </w:tc>
        <w:tc>
          <w:tcPr>
            <w:tcW w:w="771" w:type="pct"/>
            <w:vAlign w:val="center"/>
          </w:tcPr>
          <w:p w14:paraId="33256DB8" w14:textId="77777777" w:rsidR="003255F5" w:rsidRPr="005666BB" w:rsidRDefault="003255F5" w:rsidP="00824D94">
            <w:pPr>
              <w:ind w:left="859" w:hanging="859"/>
              <w:jc w:val="center"/>
              <w:rPr>
                <w:szCs w:val="20"/>
              </w:rPr>
            </w:pPr>
          </w:p>
        </w:tc>
      </w:tr>
      <w:tr w:rsidR="00861D9D" w:rsidRPr="0090566F" w14:paraId="510F6F8D" w14:textId="77777777" w:rsidTr="003255F5">
        <w:tc>
          <w:tcPr>
            <w:tcW w:w="3588" w:type="pct"/>
            <w:tcBorders>
              <w:right w:val="nil"/>
            </w:tcBorders>
            <w:shd w:val="clear" w:color="auto" w:fill="D8D9DA"/>
            <w:vAlign w:val="center"/>
          </w:tcPr>
          <w:p w14:paraId="0703968A" w14:textId="77777777" w:rsidR="00861D9D" w:rsidRPr="0090566F" w:rsidRDefault="4948C66D" w:rsidP="00132272">
            <w:pPr>
              <w:ind w:left="859" w:hanging="859"/>
              <w:rPr>
                <w:szCs w:val="20"/>
              </w:rPr>
            </w:pPr>
            <w:r w:rsidRPr="4948C66D">
              <w:rPr>
                <w:b/>
                <w:bCs/>
              </w:rPr>
              <w:t xml:space="preserve">Week 2 </w:t>
            </w:r>
          </w:p>
        </w:tc>
        <w:tc>
          <w:tcPr>
            <w:tcW w:w="641" w:type="pct"/>
            <w:tcBorders>
              <w:left w:val="nil"/>
              <w:right w:val="nil"/>
            </w:tcBorders>
            <w:shd w:val="clear" w:color="auto" w:fill="D8D9DA"/>
            <w:vAlign w:val="center"/>
          </w:tcPr>
          <w:p w14:paraId="2FB2EC7F"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7E279F19" w14:textId="77777777" w:rsidR="00861D9D" w:rsidRPr="005666BB" w:rsidRDefault="00861D9D" w:rsidP="00132272">
            <w:pPr>
              <w:ind w:left="859" w:hanging="859"/>
              <w:jc w:val="center"/>
              <w:rPr>
                <w:szCs w:val="20"/>
              </w:rPr>
            </w:pPr>
          </w:p>
        </w:tc>
      </w:tr>
      <w:tr w:rsidR="001E780D" w:rsidRPr="0090566F" w14:paraId="5B43093F" w14:textId="77777777" w:rsidTr="005666BB">
        <w:tc>
          <w:tcPr>
            <w:tcW w:w="3588" w:type="pct"/>
          </w:tcPr>
          <w:p w14:paraId="58375C99" w14:textId="06805348" w:rsidR="001E780D" w:rsidRPr="001E780D" w:rsidRDefault="001E780D" w:rsidP="001E780D">
            <w:pPr>
              <w:ind w:left="859" w:hanging="859"/>
              <w:rPr>
                <w:strike/>
              </w:rPr>
            </w:pPr>
            <w:r w:rsidRPr="005666BB">
              <w:t>Week Two Resources Quiz</w:t>
            </w:r>
          </w:p>
        </w:tc>
        <w:tc>
          <w:tcPr>
            <w:tcW w:w="641" w:type="pct"/>
            <w:vAlign w:val="center"/>
          </w:tcPr>
          <w:p w14:paraId="5EE83465" w14:textId="18607DC4" w:rsidR="001E780D" w:rsidRPr="0090566F" w:rsidRDefault="00A74852" w:rsidP="001E780D">
            <w:pPr>
              <w:ind w:left="859" w:hanging="859"/>
              <w:jc w:val="center"/>
              <w:rPr>
                <w:szCs w:val="20"/>
              </w:rPr>
            </w:pPr>
            <w:r>
              <w:rPr>
                <w:szCs w:val="20"/>
              </w:rPr>
              <w:t>10</w:t>
            </w:r>
          </w:p>
        </w:tc>
        <w:tc>
          <w:tcPr>
            <w:tcW w:w="771" w:type="pct"/>
            <w:vAlign w:val="center"/>
          </w:tcPr>
          <w:p w14:paraId="0D2EE63A" w14:textId="77777777" w:rsidR="001E780D" w:rsidRPr="005666BB" w:rsidRDefault="001E780D" w:rsidP="001E780D">
            <w:pPr>
              <w:ind w:left="859" w:hanging="859"/>
              <w:jc w:val="center"/>
              <w:rPr>
                <w:szCs w:val="20"/>
              </w:rPr>
            </w:pPr>
          </w:p>
        </w:tc>
      </w:tr>
      <w:tr w:rsidR="001E780D" w:rsidRPr="0090566F" w14:paraId="21718FCD" w14:textId="77777777" w:rsidTr="005666BB">
        <w:tc>
          <w:tcPr>
            <w:tcW w:w="3588" w:type="pct"/>
          </w:tcPr>
          <w:p w14:paraId="35C6AF59" w14:textId="04079C8B" w:rsidR="001E780D" w:rsidRPr="001E780D" w:rsidRDefault="001E780D" w:rsidP="001E780D">
            <w:pPr>
              <w:ind w:left="859" w:hanging="859"/>
              <w:rPr>
                <w:szCs w:val="20"/>
              </w:rPr>
            </w:pPr>
            <w:r w:rsidRPr="005666BB">
              <w:t>Discussion: Scatterplots</w:t>
            </w:r>
          </w:p>
        </w:tc>
        <w:tc>
          <w:tcPr>
            <w:tcW w:w="641" w:type="pct"/>
            <w:vAlign w:val="center"/>
          </w:tcPr>
          <w:p w14:paraId="2241ADAB" w14:textId="086449F8" w:rsidR="001E780D" w:rsidRPr="0090566F" w:rsidRDefault="00A74852" w:rsidP="001E780D">
            <w:pPr>
              <w:ind w:left="859" w:hanging="859"/>
              <w:jc w:val="center"/>
              <w:rPr>
                <w:szCs w:val="20"/>
              </w:rPr>
            </w:pPr>
            <w:r>
              <w:rPr>
                <w:szCs w:val="20"/>
              </w:rPr>
              <w:t>10</w:t>
            </w:r>
          </w:p>
        </w:tc>
        <w:tc>
          <w:tcPr>
            <w:tcW w:w="771" w:type="pct"/>
            <w:vAlign w:val="center"/>
          </w:tcPr>
          <w:p w14:paraId="4CB045C6" w14:textId="77777777" w:rsidR="001E780D" w:rsidRPr="005666BB" w:rsidRDefault="001E780D" w:rsidP="001E780D">
            <w:pPr>
              <w:ind w:left="859" w:hanging="859"/>
              <w:jc w:val="center"/>
              <w:rPr>
                <w:szCs w:val="20"/>
              </w:rPr>
            </w:pPr>
          </w:p>
        </w:tc>
      </w:tr>
      <w:tr w:rsidR="001E780D" w:rsidRPr="0090566F" w14:paraId="6173CA8A" w14:textId="77777777" w:rsidTr="005666BB">
        <w:tc>
          <w:tcPr>
            <w:tcW w:w="3588" w:type="pct"/>
          </w:tcPr>
          <w:p w14:paraId="0831D677" w14:textId="7EE9412D" w:rsidR="001E780D" w:rsidRPr="001E780D" w:rsidRDefault="001E780D" w:rsidP="001E780D">
            <w:pPr>
              <w:ind w:left="859" w:hanging="859"/>
            </w:pPr>
            <w:r w:rsidRPr="005666BB">
              <w:t>Discussion: Purchasing a Product</w:t>
            </w:r>
          </w:p>
        </w:tc>
        <w:tc>
          <w:tcPr>
            <w:tcW w:w="641" w:type="pct"/>
            <w:vAlign w:val="center"/>
          </w:tcPr>
          <w:p w14:paraId="7AFD3A0A" w14:textId="395E8A20" w:rsidR="001E780D" w:rsidRPr="0090566F" w:rsidRDefault="00A74852" w:rsidP="001E780D">
            <w:pPr>
              <w:ind w:left="859" w:hanging="859"/>
              <w:jc w:val="center"/>
              <w:rPr>
                <w:szCs w:val="20"/>
              </w:rPr>
            </w:pPr>
            <w:r>
              <w:rPr>
                <w:szCs w:val="20"/>
              </w:rPr>
              <w:t>20</w:t>
            </w:r>
          </w:p>
        </w:tc>
        <w:tc>
          <w:tcPr>
            <w:tcW w:w="771" w:type="pct"/>
            <w:vAlign w:val="center"/>
          </w:tcPr>
          <w:p w14:paraId="5FA89548" w14:textId="77777777" w:rsidR="001E780D" w:rsidRPr="005666BB" w:rsidRDefault="001E780D" w:rsidP="001E780D">
            <w:pPr>
              <w:ind w:left="859" w:hanging="859"/>
              <w:jc w:val="center"/>
              <w:rPr>
                <w:szCs w:val="20"/>
              </w:rPr>
            </w:pPr>
          </w:p>
        </w:tc>
      </w:tr>
      <w:tr w:rsidR="001E780D" w:rsidRPr="0090566F" w14:paraId="67156635" w14:textId="77777777" w:rsidTr="005666BB">
        <w:tc>
          <w:tcPr>
            <w:tcW w:w="3588" w:type="pct"/>
          </w:tcPr>
          <w:p w14:paraId="734CCB53" w14:textId="55764EA9" w:rsidR="001E780D" w:rsidRPr="001E780D" w:rsidRDefault="001E780D" w:rsidP="001E780D">
            <w:pPr>
              <w:ind w:left="859" w:hanging="859"/>
            </w:pPr>
            <w:r w:rsidRPr="005666BB">
              <w:t>Assignment: Measuring Customer Satisfaction</w:t>
            </w:r>
          </w:p>
        </w:tc>
        <w:tc>
          <w:tcPr>
            <w:tcW w:w="641" w:type="pct"/>
            <w:vAlign w:val="center"/>
          </w:tcPr>
          <w:p w14:paraId="642113EE" w14:textId="4839986E" w:rsidR="001E780D" w:rsidRPr="0090566F" w:rsidRDefault="00A74852" w:rsidP="001E780D">
            <w:pPr>
              <w:ind w:left="859" w:hanging="859"/>
              <w:jc w:val="center"/>
              <w:rPr>
                <w:szCs w:val="20"/>
              </w:rPr>
            </w:pPr>
            <w:r>
              <w:rPr>
                <w:szCs w:val="20"/>
              </w:rPr>
              <w:t>20</w:t>
            </w:r>
          </w:p>
        </w:tc>
        <w:tc>
          <w:tcPr>
            <w:tcW w:w="771" w:type="pct"/>
            <w:vAlign w:val="center"/>
          </w:tcPr>
          <w:p w14:paraId="64067723" w14:textId="77777777" w:rsidR="001E780D" w:rsidRPr="005666BB" w:rsidRDefault="001E780D" w:rsidP="001E780D">
            <w:pPr>
              <w:ind w:left="859" w:hanging="859"/>
              <w:jc w:val="center"/>
              <w:rPr>
                <w:szCs w:val="20"/>
              </w:rPr>
            </w:pPr>
          </w:p>
        </w:tc>
      </w:tr>
      <w:tr w:rsidR="001E780D" w:rsidRPr="0090566F" w14:paraId="588D2282" w14:textId="77777777" w:rsidTr="005666BB">
        <w:tc>
          <w:tcPr>
            <w:tcW w:w="3588" w:type="pct"/>
          </w:tcPr>
          <w:p w14:paraId="3AFF000E" w14:textId="04B51EC4" w:rsidR="001E780D" w:rsidRPr="001E780D" w:rsidRDefault="001E780D" w:rsidP="001E780D">
            <w:pPr>
              <w:ind w:left="859" w:hanging="859"/>
            </w:pPr>
            <w:r w:rsidRPr="002F07F9">
              <w:t>Week Two</w:t>
            </w:r>
            <w:r w:rsidRPr="001E780D">
              <w:t xml:space="preserve"> </w:t>
            </w:r>
            <w:r w:rsidRPr="005666BB">
              <w:t xml:space="preserve">Case Study: Hudson Jewelers </w:t>
            </w:r>
          </w:p>
        </w:tc>
        <w:tc>
          <w:tcPr>
            <w:tcW w:w="641" w:type="pct"/>
            <w:vAlign w:val="center"/>
          </w:tcPr>
          <w:p w14:paraId="63B1FC24" w14:textId="1D89BDE1" w:rsidR="001E780D" w:rsidRPr="0090566F" w:rsidRDefault="006F02B5" w:rsidP="001E780D">
            <w:pPr>
              <w:ind w:left="859" w:hanging="859"/>
              <w:jc w:val="center"/>
              <w:rPr>
                <w:szCs w:val="20"/>
              </w:rPr>
            </w:pPr>
            <w:r>
              <w:rPr>
                <w:szCs w:val="20"/>
              </w:rPr>
              <w:t>7</w:t>
            </w:r>
            <w:r w:rsidR="0018732D">
              <w:rPr>
                <w:szCs w:val="20"/>
              </w:rPr>
              <w:t>0</w:t>
            </w:r>
          </w:p>
        </w:tc>
        <w:tc>
          <w:tcPr>
            <w:tcW w:w="771" w:type="pct"/>
            <w:vAlign w:val="center"/>
          </w:tcPr>
          <w:p w14:paraId="3E22CFDD" w14:textId="77777777" w:rsidR="001E780D" w:rsidRPr="005666BB" w:rsidRDefault="001E780D" w:rsidP="001E780D">
            <w:pPr>
              <w:ind w:left="859" w:hanging="859"/>
              <w:jc w:val="center"/>
              <w:rPr>
                <w:szCs w:val="20"/>
              </w:rPr>
            </w:pPr>
          </w:p>
        </w:tc>
      </w:tr>
      <w:tr w:rsidR="001E780D" w:rsidRPr="0090566F" w14:paraId="31ADA464" w14:textId="77777777" w:rsidTr="005666BB">
        <w:tc>
          <w:tcPr>
            <w:tcW w:w="3588" w:type="pct"/>
          </w:tcPr>
          <w:p w14:paraId="3971AB2C" w14:textId="49404242" w:rsidR="001E780D" w:rsidRPr="001E780D" w:rsidRDefault="001E780D" w:rsidP="001E780D">
            <w:pPr>
              <w:ind w:left="859" w:hanging="859"/>
            </w:pPr>
            <w:r w:rsidRPr="005666BB">
              <w:t>Assignment: Competitive Advantage</w:t>
            </w:r>
          </w:p>
        </w:tc>
        <w:tc>
          <w:tcPr>
            <w:tcW w:w="641" w:type="pct"/>
            <w:vAlign w:val="center"/>
          </w:tcPr>
          <w:p w14:paraId="58C07792" w14:textId="441D7502" w:rsidR="001E780D" w:rsidRPr="0090566F" w:rsidRDefault="00A74852" w:rsidP="001E780D">
            <w:pPr>
              <w:ind w:left="859" w:hanging="859"/>
              <w:jc w:val="center"/>
              <w:rPr>
                <w:szCs w:val="20"/>
              </w:rPr>
            </w:pPr>
            <w:r>
              <w:rPr>
                <w:szCs w:val="20"/>
              </w:rPr>
              <w:t>20</w:t>
            </w:r>
          </w:p>
        </w:tc>
        <w:tc>
          <w:tcPr>
            <w:tcW w:w="771" w:type="pct"/>
            <w:vAlign w:val="center"/>
          </w:tcPr>
          <w:p w14:paraId="6AB80BE8" w14:textId="48462CDE" w:rsidR="001E780D" w:rsidRPr="005666BB" w:rsidRDefault="001E780D" w:rsidP="001E780D">
            <w:pPr>
              <w:ind w:left="859" w:hanging="859"/>
              <w:jc w:val="center"/>
              <w:rPr>
                <w:szCs w:val="20"/>
              </w:rPr>
            </w:pPr>
          </w:p>
        </w:tc>
      </w:tr>
      <w:tr w:rsidR="001E780D" w:rsidRPr="0090566F" w14:paraId="35F8FD30" w14:textId="77777777" w:rsidTr="003255F5">
        <w:tc>
          <w:tcPr>
            <w:tcW w:w="3588" w:type="pct"/>
            <w:vAlign w:val="center"/>
          </w:tcPr>
          <w:p w14:paraId="322DF2BD" w14:textId="77777777" w:rsidR="001E780D" w:rsidRDefault="001E780D" w:rsidP="00A6325C">
            <w:pPr>
              <w:ind w:left="859" w:hanging="859"/>
            </w:pPr>
          </w:p>
        </w:tc>
        <w:tc>
          <w:tcPr>
            <w:tcW w:w="641" w:type="pct"/>
            <w:vAlign w:val="center"/>
          </w:tcPr>
          <w:p w14:paraId="27C61800" w14:textId="77777777" w:rsidR="001E780D" w:rsidRPr="0090566F" w:rsidRDefault="001E780D" w:rsidP="00A6325C">
            <w:pPr>
              <w:ind w:left="859" w:hanging="859"/>
              <w:jc w:val="center"/>
              <w:rPr>
                <w:szCs w:val="20"/>
              </w:rPr>
            </w:pPr>
          </w:p>
        </w:tc>
        <w:tc>
          <w:tcPr>
            <w:tcW w:w="771" w:type="pct"/>
            <w:vAlign w:val="center"/>
          </w:tcPr>
          <w:p w14:paraId="75937B95" w14:textId="77777777" w:rsidR="001E780D" w:rsidRPr="005666BB" w:rsidRDefault="001E780D" w:rsidP="00A6325C">
            <w:pPr>
              <w:ind w:left="859" w:hanging="859"/>
              <w:jc w:val="center"/>
              <w:rPr>
                <w:szCs w:val="20"/>
              </w:rPr>
            </w:pPr>
          </w:p>
        </w:tc>
      </w:tr>
      <w:tr w:rsidR="00AC14C7" w:rsidRPr="0090566F" w14:paraId="6C6B6B36" w14:textId="77777777" w:rsidTr="003255F5">
        <w:tc>
          <w:tcPr>
            <w:tcW w:w="3588" w:type="pct"/>
            <w:tcBorders>
              <w:right w:val="nil"/>
            </w:tcBorders>
            <w:shd w:val="clear" w:color="auto" w:fill="D8D9DA"/>
            <w:vAlign w:val="center"/>
          </w:tcPr>
          <w:p w14:paraId="1CA68145" w14:textId="77777777" w:rsidR="00AC14C7" w:rsidRPr="0090566F" w:rsidRDefault="4948C66D" w:rsidP="00AC14C7">
            <w:pPr>
              <w:ind w:left="859" w:hanging="859"/>
              <w:rPr>
                <w:szCs w:val="20"/>
              </w:rPr>
            </w:pPr>
            <w:r w:rsidRPr="4948C66D">
              <w:rPr>
                <w:b/>
                <w:bCs/>
              </w:rPr>
              <w:t>Week 3</w:t>
            </w:r>
          </w:p>
        </w:tc>
        <w:tc>
          <w:tcPr>
            <w:tcW w:w="641" w:type="pct"/>
            <w:tcBorders>
              <w:left w:val="nil"/>
              <w:right w:val="nil"/>
            </w:tcBorders>
            <w:shd w:val="clear" w:color="auto" w:fill="D8D9DA"/>
            <w:vAlign w:val="center"/>
          </w:tcPr>
          <w:p w14:paraId="3AB9E6B8"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08D4F298" w14:textId="77777777" w:rsidR="00AC14C7" w:rsidRPr="005666BB" w:rsidRDefault="00AC14C7" w:rsidP="00AC14C7">
            <w:pPr>
              <w:ind w:left="859" w:hanging="859"/>
              <w:jc w:val="center"/>
              <w:rPr>
                <w:szCs w:val="20"/>
              </w:rPr>
            </w:pPr>
          </w:p>
        </w:tc>
      </w:tr>
      <w:tr w:rsidR="0037554E" w:rsidRPr="0090566F" w14:paraId="27B79CE2" w14:textId="77777777" w:rsidTr="005666BB">
        <w:tc>
          <w:tcPr>
            <w:tcW w:w="3588" w:type="pct"/>
          </w:tcPr>
          <w:p w14:paraId="6FFCE715" w14:textId="4734091B" w:rsidR="0037554E" w:rsidRPr="0037554E" w:rsidRDefault="0037554E" w:rsidP="0037554E">
            <w:pPr>
              <w:ind w:left="859" w:hanging="859"/>
              <w:rPr>
                <w:strike/>
              </w:rPr>
            </w:pPr>
            <w:r w:rsidRPr="005666BB">
              <w:t>Week Three Resources Quiz</w:t>
            </w:r>
          </w:p>
        </w:tc>
        <w:tc>
          <w:tcPr>
            <w:tcW w:w="641" w:type="pct"/>
            <w:vAlign w:val="center"/>
          </w:tcPr>
          <w:p w14:paraId="543A0332" w14:textId="70AD60A9" w:rsidR="0037554E" w:rsidRPr="0090566F" w:rsidRDefault="00A74852" w:rsidP="0037554E">
            <w:pPr>
              <w:ind w:left="859" w:hanging="859"/>
              <w:jc w:val="center"/>
              <w:rPr>
                <w:szCs w:val="20"/>
              </w:rPr>
            </w:pPr>
            <w:r>
              <w:rPr>
                <w:szCs w:val="20"/>
              </w:rPr>
              <w:t>10</w:t>
            </w:r>
          </w:p>
        </w:tc>
        <w:tc>
          <w:tcPr>
            <w:tcW w:w="771" w:type="pct"/>
            <w:vAlign w:val="center"/>
          </w:tcPr>
          <w:p w14:paraId="509964AA" w14:textId="77777777" w:rsidR="0037554E" w:rsidRPr="005666BB" w:rsidRDefault="0037554E" w:rsidP="0037554E">
            <w:pPr>
              <w:ind w:left="859" w:hanging="859"/>
              <w:jc w:val="center"/>
              <w:rPr>
                <w:szCs w:val="20"/>
              </w:rPr>
            </w:pPr>
          </w:p>
        </w:tc>
      </w:tr>
      <w:tr w:rsidR="0037554E" w:rsidRPr="0090566F" w14:paraId="557A63D7" w14:textId="77777777" w:rsidTr="005666BB">
        <w:tc>
          <w:tcPr>
            <w:tcW w:w="3588" w:type="pct"/>
          </w:tcPr>
          <w:p w14:paraId="4A0A5CBF" w14:textId="324E1D16" w:rsidR="0037554E" w:rsidRPr="0037554E" w:rsidRDefault="0037554E" w:rsidP="0037554E">
            <w:pPr>
              <w:ind w:left="859" w:hanging="859"/>
              <w:rPr>
                <w:szCs w:val="20"/>
              </w:rPr>
            </w:pPr>
            <w:r w:rsidRPr="005666BB">
              <w:t>Discussion: Servicescape</w:t>
            </w:r>
          </w:p>
        </w:tc>
        <w:tc>
          <w:tcPr>
            <w:tcW w:w="641" w:type="pct"/>
            <w:vAlign w:val="center"/>
          </w:tcPr>
          <w:p w14:paraId="0A94F2A4" w14:textId="32256A85" w:rsidR="0037554E" w:rsidRPr="0090566F" w:rsidRDefault="00A74852" w:rsidP="0037554E">
            <w:pPr>
              <w:ind w:left="859" w:hanging="859"/>
              <w:jc w:val="center"/>
              <w:rPr>
                <w:szCs w:val="20"/>
              </w:rPr>
            </w:pPr>
            <w:r>
              <w:rPr>
                <w:szCs w:val="20"/>
              </w:rPr>
              <w:t>10</w:t>
            </w:r>
          </w:p>
        </w:tc>
        <w:tc>
          <w:tcPr>
            <w:tcW w:w="771" w:type="pct"/>
            <w:vAlign w:val="center"/>
          </w:tcPr>
          <w:p w14:paraId="0F2D3C99" w14:textId="77777777" w:rsidR="0037554E" w:rsidRPr="005666BB" w:rsidRDefault="0037554E" w:rsidP="0037554E">
            <w:pPr>
              <w:ind w:left="859" w:hanging="859"/>
              <w:jc w:val="center"/>
              <w:rPr>
                <w:szCs w:val="20"/>
              </w:rPr>
            </w:pPr>
          </w:p>
        </w:tc>
      </w:tr>
      <w:tr w:rsidR="0037554E" w:rsidRPr="0090566F" w14:paraId="49E74B24" w14:textId="77777777" w:rsidTr="005666BB">
        <w:tc>
          <w:tcPr>
            <w:tcW w:w="3588" w:type="pct"/>
          </w:tcPr>
          <w:p w14:paraId="71BD683F" w14:textId="737410B0" w:rsidR="0037554E" w:rsidRPr="0037554E" w:rsidRDefault="0037554E" w:rsidP="0037554E">
            <w:pPr>
              <w:ind w:left="859" w:hanging="859"/>
            </w:pPr>
            <w:r w:rsidRPr="005666BB">
              <w:t>Discussion: A Pizza Take-Out Service Delivery System</w:t>
            </w:r>
          </w:p>
        </w:tc>
        <w:tc>
          <w:tcPr>
            <w:tcW w:w="641" w:type="pct"/>
            <w:vAlign w:val="center"/>
          </w:tcPr>
          <w:p w14:paraId="0A552B28" w14:textId="0D403D34" w:rsidR="0037554E" w:rsidRPr="0090566F" w:rsidRDefault="00A74852" w:rsidP="0037554E">
            <w:pPr>
              <w:ind w:left="859" w:hanging="859"/>
              <w:jc w:val="center"/>
              <w:rPr>
                <w:szCs w:val="20"/>
              </w:rPr>
            </w:pPr>
            <w:r>
              <w:rPr>
                <w:szCs w:val="20"/>
              </w:rPr>
              <w:t>10</w:t>
            </w:r>
          </w:p>
        </w:tc>
        <w:tc>
          <w:tcPr>
            <w:tcW w:w="771" w:type="pct"/>
            <w:vAlign w:val="center"/>
          </w:tcPr>
          <w:p w14:paraId="00655129" w14:textId="77777777" w:rsidR="0037554E" w:rsidRPr="005666BB" w:rsidRDefault="0037554E" w:rsidP="0037554E">
            <w:pPr>
              <w:ind w:left="859" w:hanging="859"/>
              <w:jc w:val="center"/>
              <w:rPr>
                <w:szCs w:val="20"/>
              </w:rPr>
            </w:pPr>
          </w:p>
        </w:tc>
      </w:tr>
      <w:tr w:rsidR="0037554E" w:rsidRPr="0090566F" w14:paraId="799D5CAC" w14:textId="77777777" w:rsidTr="005666BB">
        <w:tc>
          <w:tcPr>
            <w:tcW w:w="3588" w:type="pct"/>
          </w:tcPr>
          <w:p w14:paraId="493A753A" w14:textId="46B11A43" w:rsidR="0037554E" w:rsidRPr="0037554E" w:rsidRDefault="0037554E" w:rsidP="0037554E">
            <w:pPr>
              <w:ind w:left="859" w:hanging="859"/>
            </w:pPr>
            <w:r w:rsidRPr="005666BB">
              <w:t>Discussion: Service Upset</w:t>
            </w:r>
          </w:p>
        </w:tc>
        <w:tc>
          <w:tcPr>
            <w:tcW w:w="641" w:type="pct"/>
            <w:vAlign w:val="center"/>
          </w:tcPr>
          <w:p w14:paraId="62B00F6E" w14:textId="6053CCCC" w:rsidR="0037554E" w:rsidRPr="0090566F" w:rsidRDefault="00A74852" w:rsidP="0037554E">
            <w:pPr>
              <w:ind w:left="859" w:hanging="859"/>
              <w:jc w:val="center"/>
              <w:rPr>
                <w:szCs w:val="20"/>
              </w:rPr>
            </w:pPr>
            <w:r>
              <w:rPr>
                <w:szCs w:val="20"/>
              </w:rPr>
              <w:t>20</w:t>
            </w:r>
          </w:p>
        </w:tc>
        <w:tc>
          <w:tcPr>
            <w:tcW w:w="771" w:type="pct"/>
            <w:vAlign w:val="center"/>
          </w:tcPr>
          <w:p w14:paraId="174CD53E" w14:textId="77777777" w:rsidR="0037554E" w:rsidRPr="005666BB" w:rsidRDefault="0037554E" w:rsidP="0037554E">
            <w:pPr>
              <w:ind w:left="859" w:hanging="859"/>
              <w:jc w:val="center"/>
              <w:rPr>
                <w:szCs w:val="20"/>
              </w:rPr>
            </w:pPr>
          </w:p>
        </w:tc>
      </w:tr>
      <w:tr w:rsidR="0037554E" w:rsidRPr="0090566F" w14:paraId="7322C59E" w14:textId="77777777" w:rsidTr="005666BB">
        <w:tc>
          <w:tcPr>
            <w:tcW w:w="3588" w:type="pct"/>
          </w:tcPr>
          <w:p w14:paraId="6B55F7DE" w14:textId="13494C97" w:rsidR="0037554E" w:rsidRPr="0037554E" w:rsidRDefault="0037554E" w:rsidP="0037554E">
            <w:pPr>
              <w:ind w:left="859" w:hanging="859"/>
            </w:pPr>
            <w:r w:rsidRPr="005666BB">
              <w:t>Assignment: Service Design</w:t>
            </w:r>
          </w:p>
        </w:tc>
        <w:tc>
          <w:tcPr>
            <w:tcW w:w="641" w:type="pct"/>
            <w:vAlign w:val="center"/>
          </w:tcPr>
          <w:p w14:paraId="5C12EEEA" w14:textId="728AFC75" w:rsidR="0037554E" w:rsidRPr="0090566F" w:rsidRDefault="00A74852" w:rsidP="0037554E">
            <w:pPr>
              <w:ind w:left="859" w:hanging="859"/>
              <w:jc w:val="center"/>
              <w:rPr>
                <w:szCs w:val="20"/>
              </w:rPr>
            </w:pPr>
            <w:r>
              <w:rPr>
                <w:szCs w:val="20"/>
              </w:rPr>
              <w:t>30</w:t>
            </w:r>
          </w:p>
        </w:tc>
        <w:tc>
          <w:tcPr>
            <w:tcW w:w="771" w:type="pct"/>
            <w:vAlign w:val="center"/>
          </w:tcPr>
          <w:p w14:paraId="5D647D2B" w14:textId="77777777" w:rsidR="0037554E" w:rsidRPr="005666BB" w:rsidRDefault="0037554E" w:rsidP="0037554E">
            <w:pPr>
              <w:ind w:left="859" w:hanging="859"/>
              <w:jc w:val="center"/>
              <w:rPr>
                <w:szCs w:val="20"/>
              </w:rPr>
            </w:pPr>
          </w:p>
        </w:tc>
      </w:tr>
      <w:tr w:rsidR="0037554E" w:rsidRPr="0090566F" w14:paraId="4C2C2E93" w14:textId="77777777" w:rsidTr="005666BB">
        <w:tc>
          <w:tcPr>
            <w:tcW w:w="3588" w:type="pct"/>
          </w:tcPr>
          <w:p w14:paraId="180426ED" w14:textId="7E0C04EF" w:rsidR="0037554E" w:rsidRPr="0037554E" w:rsidRDefault="0037554E" w:rsidP="0037554E">
            <w:pPr>
              <w:ind w:left="859" w:hanging="859"/>
            </w:pPr>
            <w:r w:rsidRPr="005666BB">
              <w:t>Assignment: Utilization Analytics</w:t>
            </w:r>
          </w:p>
        </w:tc>
        <w:tc>
          <w:tcPr>
            <w:tcW w:w="641" w:type="pct"/>
            <w:vAlign w:val="center"/>
          </w:tcPr>
          <w:p w14:paraId="7256148E" w14:textId="499C34E4" w:rsidR="0037554E" w:rsidRPr="0090566F" w:rsidRDefault="00A74852" w:rsidP="0037554E">
            <w:pPr>
              <w:ind w:left="859" w:hanging="859"/>
              <w:jc w:val="center"/>
              <w:rPr>
                <w:szCs w:val="20"/>
              </w:rPr>
            </w:pPr>
            <w:r>
              <w:rPr>
                <w:szCs w:val="20"/>
              </w:rPr>
              <w:t>20</w:t>
            </w:r>
          </w:p>
        </w:tc>
        <w:tc>
          <w:tcPr>
            <w:tcW w:w="771" w:type="pct"/>
            <w:vAlign w:val="center"/>
          </w:tcPr>
          <w:p w14:paraId="6B5F9035" w14:textId="77777777" w:rsidR="0037554E" w:rsidRPr="005666BB" w:rsidRDefault="0037554E" w:rsidP="0037554E">
            <w:pPr>
              <w:ind w:left="859" w:hanging="859"/>
              <w:jc w:val="center"/>
              <w:rPr>
                <w:szCs w:val="20"/>
              </w:rPr>
            </w:pPr>
          </w:p>
        </w:tc>
      </w:tr>
      <w:tr w:rsidR="0037554E" w:rsidRPr="0090566F" w14:paraId="7CE4216E" w14:textId="77777777" w:rsidTr="005666BB">
        <w:tc>
          <w:tcPr>
            <w:tcW w:w="3588" w:type="pct"/>
          </w:tcPr>
          <w:p w14:paraId="560397D7" w14:textId="2E263AFD" w:rsidR="0037554E" w:rsidRPr="0037554E" w:rsidRDefault="0037554E" w:rsidP="0037554E">
            <w:pPr>
              <w:ind w:left="859" w:hanging="859"/>
            </w:pPr>
            <w:r w:rsidRPr="005666BB">
              <w:t>Week Three Case Study: Hudson Jewelers</w:t>
            </w:r>
          </w:p>
        </w:tc>
        <w:tc>
          <w:tcPr>
            <w:tcW w:w="641" w:type="pct"/>
            <w:vAlign w:val="center"/>
          </w:tcPr>
          <w:p w14:paraId="62E4F629" w14:textId="64E6B4D6" w:rsidR="0018732D" w:rsidRPr="0090566F" w:rsidRDefault="006F02B5">
            <w:pPr>
              <w:ind w:left="859" w:hanging="859"/>
              <w:jc w:val="center"/>
              <w:rPr>
                <w:szCs w:val="20"/>
              </w:rPr>
            </w:pPr>
            <w:r>
              <w:rPr>
                <w:szCs w:val="20"/>
              </w:rPr>
              <w:t>7</w:t>
            </w:r>
            <w:r w:rsidR="0018732D">
              <w:rPr>
                <w:szCs w:val="20"/>
              </w:rPr>
              <w:t>0</w:t>
            </w:r>
          </w:p>
        </w:tc>
        <w:tc>
          <w:tcPr>
            <w:tcW w:w="771" w:type="pct"/>
            <w:vAlign w:val="center"/>
          </w:tcPr>
          <w:p w14:paraId="04C461AF" w14:textId="141959C1" w:rsidR="0037554E" w:rsidRPr="005666BB" w:rsidRDefault="0037554E" w:rsidP="0037554E">
            <w:pPr>
              <w:ind w:left="859" w:hanging="859"/>
              <w:jc w:val="center"/>
              <w:rPr>
                <w:szCs w:val="20"/>
              </w:rPr>
            </w:pPr>
          </w:p>
        </w:tc>
      </w:tr>
      <w:tr w:rsidR="0037554E" w:rsidRPr="0090566F" w14:paraId="57AB88EA" w14:textId="77777777" w:rsidTr="003255F5">
        <w:tc>
          <w:tcPr>
            <w:tcW w:w="3588" w:type="pct"/>
            <w:vAlign w:val="center"/>
          </w:tcPr>
          <w:p w14:paraId="56E37544" w14:textId="77777777" w:rsidR="0037554E" w:rsidRDefault="0037554E" w:rsidP="00A6325C">
            <w:pPr>
              <w:ind w:left="859" w:hanging="859"/>
            </w:pPr>
          </w:p>
        </w:tc>
        <w:tc>
          <w:tcPr>
            <w:tcW w:w="641" w:type="pct"/>
            <w:vAlign w:val="center"/>
          </w:tcPr>
          <w:p w14:paraId="6F1698BA" w14:textId="77777777" w:rsidR="0037554E" w:rsidRPr="0090566F" w:rsidRDefault="0037554E" w:rsidP="00A6325C">
            <w:pPr>
              <w:ind w:left="859" w:hanging="859"/>
              <w:jc w:val="center"/>
              <w:rPr>
                <w:szCs w:val="20"/>
              </w:rPr>
            </w:pPr>
          </w:p>
        </w:tc>
        <w:tc>
          <w:tcPr>
            <w:tcW w:w="771" w:type="pct"/>
            <w:vAlign w:val="center"/>
          </w:tcPr>
          <w:p w14:paraId="50EE0E68" w14:textId="77777777" w:rsidR="0037554E" w:rsidRPr="005666BB" w:rsidRDefault="0037554E" w:rsidP="00A6325C">
            <w:pPr>
              <w:ind w:left="859" w:hanging="859"/>
              <w:jc w:val="center"/>
              <w:rPr>
                <w:szCs w:val="20"/>
              </w:rPr>
            </w:pPr>
          </w:p>
        </w:tc>
      </w:tr>
      <w:tr w:rsidR="00AC14C7" w:rsidRPr="0090566F" w14:paraId="0D40E690" w14:textId="77777777" w:rsidTr="003255F5">
        <w:tc>
          <w:tcPr>
            <w:tcW w:w="3588" w:type="pct"/>
            <w:tcBorders>
              <w:right w:val="nil"/>
            </w:tcBorders>
            <w:shd w:val="clear" w:color="auto" w:fill="D8D9DA"/>
            <w:vAlign w:val="center"/>
          </w:tcPr>
          <w:p w14:paraId="53551A07" w14:textId="77777777" w:rsidR="00AC14C7" w:rsidRPr="0090566F" w:rsidRDefault="4948C66D" w:rsidP="00AC14C7">
            <w:pPr>
              <w:ind w:left="859" w:hanging="859"/>
              <w:rPr>
                <w:szCs w:val="20"/>
              </w:rPr>
            </w:pPr>
            <w:r w:rsidRPr="4948C66D">
              <w:rPr>
                <w:b/>
                <w:bCs/>
              </w:rPr>
              <w:t xml:space="preserve">Week 4 </w:t>
            </w:r>
          </w:p>
        </w:tc>
        <w:tc>
          <w:tcPr>
            <w:tcW w:w="641" w:type="pct"/>
            <w:tcBorders>
              <w:left w:val="nil"/>
              <w:right w:val="nil"/>
            </w:tcBorders>
            <w:shd w:val="clear" w:color="auto" w:fill="D8D9DA"/>
            <w:vAlign w:val="center"/>
          </w:tcPr>
          <w:p w14:paraId="02D4601B"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28778BF4" w14:textId="77777777" w:rsidR="00AC14C7" w:rsidRPr="005666BB" w:rsidRDefault="00AC14C7" w:rsidP="00AC14C7">
            <w:pPr>
              <w:ind w:left="859" w:hanging="859"/>
              <w:jc w:val="center"/>
              <w:rPr>
                <w:szCs w:val="20"/>
              </w:rPr>
            </w:pPr>
          </w:p>
        </w:tc>
      </w:tr>
      <w:tr w:rsidR="0037554E" w:rsidRPr="0090566F" w14:paraId="7726C7F9" w14:textId="77777777" w:rsidTr="005666BB">
        <w:tc>
          <w:tcPr>
            <w:tcW w:w="3588" w:type="pct"/>
          </w:tcPr>
          <w:p w14:paraId="0DD9E168" w14:textId="79BEAB62" w:rsidR="0037554E" w:rsidRPr="009A7D33" w:rsidRDefault="0037554E" w:rsidP="0037554E">
            <w:pPr>
              <w:ind w:left="859" w:hanging="859"/>
              <w:rPr>
                <w:strike/>
              </w:rPr>
            </w:pPr>
            <w:r w:rsidRPr="005666BB">
              <w:t>Week Four Resources Quiz</w:t>
            </w:r>
          </w:p>
        </w:tc>
        <w:tc>
          <w:tcPr>
            <w:tcW w:w="641" w:type="pct"/>
            <w:vAlign w:val="center"/>
          </w:tcPr>
          <w:p w14:paraId="7AA90402" w14:textId="08111F6D" w:rsidR="0037554E" w:rsidRPr="0090566F" w:rsidRDefault="00A74852" w:rsidP="0037554E">
            <w:pPr>
              <w:ind w:left="859" w:hanging="859"/>
              <w:jc w:val="center"/>
              <w:rPr>
                <w:szCs w:val="20"/>
              </w:rPr>
            </w:pPr>
            <w:r>
              <w:rPr>
                <w:szCs w:val="20"/>
              </w:rPr>
              <w:t>10</w:t>
            </w:r>
          </w:p>
        </w:tc>
        <w:tc>
          <w:tcPr>
            <w:tcW w:w="771" w:type="pct"/>
            <w:vAlign w:val="center"/>
          </w:tcPr>
          <w:p w14:paraId="410BA787" w14:textId="77777777" w:rsidR="0037554E" w:rsidRPr="005666BB" w:rsidRDefault="0037554E" w:rsidP="0037554E">
            <w:pPr>
              <w:ind w:left="859" w:hanging="859"/>
              <w:jc w:val="center"/>
              <w:rPr>
                <w:szCs w:val="20"/>
              </w:rPr>
            </w:pPr>
          </w:p>
        </w:tc>
      </w:tr>
      <w:tr w:rsidR="0037554E" w:rsidRPr="0090566F" w14:paraId="43D293D7" w14:textId="77777777" w:rsidTr="005666BB">
        <w:tc>
          <w:tcPr>
            <w:tcW w:w="3588" w:type="pct"/>
          </w:tcPr>
          <w:p w14:paraId="25D284CF" w14:textId="22C1B900" w:rsidR="0037554E" w:rsidRPr="009A7D33" w:rsidRDefault="0037554E" w:rsidP="0037554E">
            <w:pPr>
              <w:ind w:left="859" w:hanging="859"/>
              <w:rPr>
                <w:szCs w:val="20"/>
              </w:rPr>
            </w:pPr>
            <w:r w:rsidRPr="005666BB">
              <w:t>Discussion: Supply Chain</w:t>
            </w:r>
          </w:p>
        </w:tc>
        <w:tc>
          <w:tcPr>
            <w:tcW w:w="641" w:type="pct"/>
            <w:vAlign w:val="center"/>
          </w:tcPr>
          <w:p w14:paraId="183DBBAA" w14:textId="6B1BC27E" w:rsidR="0037554E" w:rsidRPr="0090566F" w:rsidRDefault="00A74852" w:rsidP="0037554E">
            <w:pPr>
              <w:ind w:left="859" w:hanging="859"/>
              <w:jc w:val="center"/>
              <w:rPr>
                <w:szCs w:val="20"/>
              </w:rPr>
            </w:pPr>
            <w:r>
              <w:rPr>
                <w:szCs w:val="20"/>
              </w:rPr>
              <w:t>20</w:t>
            </w:r>
          </w:p>
        </w:tc>
        <w:tc>
          <w:tcPr>
            <w:tcW w:w="771" w:type="pct"/>
            <w:vAlign w:val="center"/>
          </w:tcPr>
          <w:p w14:paraId="135520A8" w14:textId="77777777" w:rsidR="0037554E" w:rsidRPr="005666BB" w:rsidRDefault="0037554E" w:rsidP="0037554E">
            <w:pPr>
              <w:ind w:left="859" w:hanging="859"/>
              <w:jc w:val="center"/>
              <w:rPr>
                <w:szCs w:val="20"/>
              </w:rPr>
            </w:pPr>
          </w:p>
        </w:tc>
      </w:tr>
      <w:tr w:rsidR="0037554E" w:rsidRPr="0090566F" w14:paraId="58B493EA" w14:textId="77777777" w:rsidTr="005666BB">
        <w:tc>
          <w:tcPr>
            <w:tcW w:w="3588" w:type="pct"/>
          </w:tcPr>
          <w:p w14:paraId="2A723549" w14:textId="40B69152" w:rsidR="0037554E" w:rsidRPr="009A7D33" w:rsidRDefault="0037554E" w:rsidP="0037554E">
            <w:pPr>
              <w:ind w:left="859" w:hanging="859"/>
            </w:pPr>
            <w:r w:rsidRPr="005666BB">
              <w:t>Week Four Case Study: Hudson Jewelers</w:t>
            </w:r>
          </w:p>
        </w:tc>
        <w:tc>
          <w:tcPr>
            <w:tcW w:w="641" w:type="pct"/>
            <w:vAlign w:val="center"/>
          </w:tcPr>
          <w:p w14:paraId="7A7304B0" w14:textId="53EAA046" w:rsidR="0037554E" w:rsidRPr="0090566F" w:rsidRDefault="006F02B5" w:rsidP="0037554E">
            <w:pPr>
              <w:ind w:left="859" w:hanging="859"/>
              <w:jc w:val="center"/>
              <w:rPr>
                <w:szCs w:val="20"/>
              </w:rPr>
            </w:pPr>
            <w:r>
              <w:rPr>
                <w:szCs w:val="20"/>
              </w:rPr>
              <w:t>7</w:t>
            </w:r>
            <w:r w:rsidR="0018732D">
              <w:rPr>
                <w:szCs w:val="20"/>
              </w:rPr>
              <w:t>0</w:t>
            </w:r>
          </w:p>
        </w:tc>
        <w:tc>
          <w:tcPr>
            <w:tcW w:w="771" w:type="pct"/>
            <w:vAlign w:val="center"/>
          </w:tcPr>
          <w:p w14:paraId="2987C59B" w14:textId="77777777" w:rsidR="0037554E" w:rsidRPr="005666BB" w:rsidRDefault="0037554E" w:rsidP="0037554E">
            <w:pPr>
              <w:ind w:left="859" w:hanging="859"/>
              <w:jc w:val="center"/>
              <w:rPr>
                <w:szCs w:val="20"/>
              </w:rPr>
            </w:pPr>
          </w:p>
        </w:tc>
      </w:tr>
      <w:tr w:rsidR="0037554E" w:rsidRPr="0090566F" w14:paraId="257FBDFC" w14:textId="77777777" w:rsidTr="005666BB">
        <w:tc>
          <w:tcPr>
            <w:tcW w:w="3588" w:type="pct"/>
          </w:tcPr>
          <w:p w14:paraId="4287A848" w14:textId="36F1C132" w:rsidR="0037554E" w:rsidRPr="009A7D33" w:rsidRDefault="0037554E" w:rsidP="0037554E">
            <w:pPr>
              <w:ind w:left="859" w:hanging="859"/>
            </w:pPr>
            <w:r w:rsidRPr="005666BB">
              <w:t>Assignment: “Should We Manufacture Internally or Outsource?”</w:t>
            </w:r>
          </w:p>
        </w:tc>
        <w:tc>
          <w:tcPr>
            <w:tcW w:w="641" w:type="pct"/>
            <w:vAlign w:val="center"/>
          </w:tcPr>
          <w:p w14:paraId="694FB0DD" w14:textId="165B331F" w:rsidR="0037554E" w:rsidRPr="0090566F" w:rsidRDefault="00A74852" w:rsidP="0037554E">
            <w:pPr>
              <w:ind w:left="859" w:hanging="859"/>
              <w:jc w:val="center"/>
              <w:rPr>
                <w:szCs w:val="20"/>
              </w:rPr>
            </w:pPr>
            <w:r>
              <w:rPr>
                <w:szCs w:val="20"/>
              </w:rPr>
              <w:t>30</w:t>
            </w:r>
          </w:p>
        </w:tc>
        <w:tc>
          <w:tcPr>
            <w:tcW w:w="771" w:type="pct"/>
            <w:vAlign w:val="center"/>
          </w:tcPr>
          <w:p w14:paraId="3140FEE7" w14:textId="77777777" w:rsidR="0037554E" w:rsidRPr="005666BB" w:rsidRDefault="0037554E" w:rsidP="0037554E">
            <w:pPr>
              <w:ind w:left="859" w:hanging="859"/>
              <w:jc w:val="center"/>
              <w:rPr>
                <w:szCs w:val="20"/>
              </w:rPr>
            </w:pPr>
          </w:p>
        </w:tc>
      </w:tr>
      <w:tr w:rsidR="0037554E" w:rsidRPr="0090566F" w14:paraId="0019CE31" w14:textId="77777777" w:rsidTr="005666BB">
        <w:tc>
          <w:tcPr>
            <w:tcW w:w="3588" w:type="pct"/>
          </w:tcPr>
          <w:p w14:paraId="30A82CC3" w14:textId="738D5CCC" w:rsidR="0037554E" w:rsidRPr="009A7D33" w:rsidRDefault="0037554E" w:rsidP="0037554E">
            <w:pPr>
              <w:ind w:left="859" w:hanging="859"/>
            </w:pPr>
            <w:r w:rsidRPr="005666BB">
              <w:t>Assignment: Designing a Supply Chain</w:t>
            </w:r>
          </w:p>
        </w:tc>
        <w:tc>
          <w:tcPr>
            <w:tcW w:w="641" w:type="pct"/>
            <w:vAlign w:val="center"/>
          </w:tcPr>
          <w:p w14:paraId="3ECA01DE" w14:textId="213279B4" w:rsidR="0037554E" w:rsidRPr="0090566F" w:rsidRDefault="00A74852" w:rsidP="0037554E">
            <w:pPr>
              <w:ind w:left="859" w:hanging="859"/>
              <w:jc w:val="center"/>
              <w:rPr>
                <w:szCs w:val="20"/>
              </w:rPr>
            </w:pPr>
            <w:r>
              <w:rPr>
                <w:szCs w:val="20"/>
              </w:rPr>
              <w:t>30</w:t>
            </w:r>
          </w:p>
        </w:tc>
        <w:tc>
          <w:tcPr>
            <w:tcW w:w="771" w:type="pct"/>
            <w:vAlign w:val="center"/>
          </w:tcPr>
          <w:p w14:paraId="66B670FF" w14:textId="7CE30C23" w:rsidR="0037554E" w:rsidRPr="005666BB" w:rsidRDefault="0037554E" w:rsidP="0037554E">
            <w:pPr>
              <w:ind w:left="859" w:hanging="859"/>
              <w:jc w:val="center"/>
              <w:rPr>
                <w:szCs w:val="20"/>
              </w:rPr>
            </w:pPr>
          </w:p>
        </w:tc>
      </w:tr>
      <w:tr w:rsidR="001E780D" w:rsidRPr="0090566F" w14:paraId="0D7FEDDB" w14:textId="77777777" w:rsidTr="003255F5">
        <w:tc>
          <w:tcPr>
            <w:tcW w:w="3588" w:type="pct"/>
            <w:vAlign w:val="center"/>
          </w:tcPr>
          <w:p w14:paraId="229B5239" w14:textId="77777777" w:rsidR="001E780D" w:rsidRDefault="001E780D" w:rsidP="00A6325C">
            <w:pPr>
              <w:ind w:left="859" w:hanging="859"/>
            </w:pPr>
          </w:p>
        </w:tc>
        <w:tc>
          <w:tcPr>
            <w:tcW w:w="641" w:type="pct"/>
            <w:vAlign w:val="center"/>
          </w:tcPr>
          <w:p w14:paraId="3BAE22DC" w14:textId="77777777" w:rsidR="001E780D" w:rsidRPr="0090566F" w:rsidRDefault="001E780D" w:rsidP="00A6325C">
            <w:pPr>
              <w:ind w:left="859" w:hanging="859"/>
              <w:jc w:val="center"/>
              <w:rPr>
                <w:szCs w:val="20"/>
              </w:rPr>
            </w:pPr>
          </w:p>
        </w:tc>
        <w:tc>
          <w:tcPr>
            <w:tcW w:w="771" w:type="pct"/>
            <w:vAlign w:val="center"/>
          </w:tcPr>
          <w:p w14:paraId="227C16B5" w14:textId="77777777" w:rsidR="001E780D" w:rsidRPr="005666BB" w:rsidRDefault="001E780D" w:rsidP="00A6325C">
            <w:pPr>
              <w:ind w:left="859" w:hanging="859"/>
              <w:jc w:val="center"/>
              <w:rPr>
                <w:szCs w:val="20"/>
              </w:rPr>
            </w:pPr>
          </w:p>
        </w:tc>
      </w:tr>
      <w:tr w:rsidR="00AC14C7" w:rsidRPr="0090566F" w14:paraId="603C9F88" w14:textId="77777777" w:rsidTr="003255F5">
        <w:tc>
          <w:tcPr>
            <w:tcW w:w="3588" w:type="pct"/>
            <w:tcBorders>
              <w:right w:val="nil"/>
            </w:tcBorders>
            <w:shd w:val="clear" w:color="auto" w:fill="D8D9DA"/>
            <w:vAlign w:val="center"/>
          </w:tcPr>
          <w:p w14:paraId="007E6B89" w14:textId="77777777" w:rsidR="00AC14C7" w:rsidRPr="0090566F" w:rsidRDefault="4948C66D" w:rsidP="00AC14C7">
            <w:pPr>
              <w:ind w:left="859" w:hanging="859"/>
              <w:rPr>
                <w:szCs w:val="20"/>
              </w:rPr>
            </w:pPr>
            <w:r w:rsidRPr="4948C66D">
              <w:rPr>
                <w:b/>
                <w:bCs/>
              </w:rPr>
              <w:t xml:space="preserve">Week 5 </w:t>
            </w:r>
          </w:p>
        </w:tc>
        <w:tc>
          <w:tcPr>
            <w:tcW w:w="641" w:type="pct"/>
            <w:tcBorders>
              <w:left w:val="nil"/>
              <w:right w:val="nil"/>
            </w:tcBorders>
            <w:shd w:val="clear" w:color="auto" w:fill="D8D9DA"/>
            <w:vAlign w:val="center"/>
          </w:tcPr>
          <w:p w14:paraId="0CF024BD"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73BE2274" w14:textId="77777777" w:rsidR="00AC14C7" w:rsidRPr="005666BB" w:rsidRDefault="00AC14C7" w:rsidP="00AC14C7">
            <w:pPr>
              <w:ind w:left="859" w:hanging="859"/>
              <w:jc w:val="center"/>
              <w:rPr>
                <w:szCs w:val="20"/>
              </w:rPr>
            </w:pPr>
          </w:p>
        </w:tc>
      </w:tr>
      <w:tr w:rsidR="00EA08AE" w:rsidRPr="0090566F" w14:paraId="69107977" w14:textId="77777777" w:rsidTr="005666BB">
        <w:tc>
          <w:tcPr>
            <w:tcW w:w="3588" w:type="pct"/>
          </w:tcPr>
          <w:p w14:paraId="10C10F7B" w14:textId="2D55A46F" w:rsidR="00EA08AE" w:rsidRPr="00EA08AE" w:rsidRDefault="00EA08AE" w:rsidP="00EA08AE">
            <w:pPr>
              <w:ind w:left="859" w:hanging="859"/>
              <w:rPr>
                <w:strike/>
              </w:rPr>
            </w:pPr>
            <w:r w:rsidRPr="005666BB">
              <w:t>Week Five Resources Quiz</w:t>
            </w:r>
          </w:p>
        </w:tc>
        <w:tc>
          <w:tcPr>
            <w:tcW w:w="641" w:type="pct"/>
            <w:vAlign w:val="center"/>
          </w:tcPr>
          <w:p w14:paraId="597BAAD0" w14:textId="27F17BCA" w:rsidR="00EA08AE" w:rsidRPr="0090566F" w:rsidRDefault="00A74852" w:rsidP="00EA08AE">
            <w:pPr>
              <w:ind w:left="859" w:hanging="859"/>
              <w:jc w:val="center"/>
              <w:rPr>
                <w:szCs w:val="20"/>
              </w:rPr>
            </w:pPr>
            <w:r>
              <w:rPr>
                <w:szCs w:val="20"/>
              </w:rPr>
              <w:t>10</w:t>
            </w:r>
          </w:p>
        </w:tc>
        <w:tc>
          <w:tcPr>
            <w:tcW w:w="771" w:type="pct"/>
            <w:vAlign w:val="center"/>
          </w:tcPr>
          <w:p w14:paraId="7854D230" w14:textId="77777777" w:rsidR="00EA08AE" w:rsidRPr="005666BB" w:rsidRDefault="00EA08AE" w:rsidP="00EA08AE">
            <w:pPr>
              <w:ind w:left="859" w:hanging="859"/>
              <w:jc w:val="center"/>
              <w:rPr>
                <w:szCs w:val="20"/>
              </w:rPr>
            </w:pPr>
          </w:p>
        </w:tc>
      </w:tr>
      <w:tr w:rsidR="00EA08AE" w:rsidRPr="0090566F" w14:paraId="7568765D" w14:textId="77777777" w:rsidTr="005666BB">
        <w:tc>
          <w:tcPr>
            <w:tcW w:w="3588" w:type="pct"/>
          </w:tcPr>
          <w:p w14:paraId="3810B827" w14:textId="49920AC5" w:rsidR="00EA08AE" w:rsidRPr="00EA08AE" w:rsidRDefault="00EA08AE" w:rsidP="00EA08AE">
            <w:pPr>
              <w:ind w:left="859" w:hanging="859"/>
              <w:rPr>
                <w:szCs w:val="20"/>
              </w:rPr>
            </w:pPr>
            <w:r w:rsidRPr="005666BB">
              <w:t>Discussion: Using Trend Lines</w:t>
            </w:r>
          </w:p>
        </w:tc>
        <w:tc>
          <w:tcPr>
            <w:tcW w:w="641" w:type="pct"/>
            <w:vAlign w:val="center"/>
          </w:tcPr>
          <w:p w14:paraId="7475758C" w14:textId="34722B02" w:rsidR="00EA08AE" w:rsidRPr="0090566F" w:rsidRDefault="00A74852" w:rsidP="00EA08AE">
            <w:pPr>
              <w:ind w:left="859" w:hanging="859"/>
              <w:jc w:val="center"/>
              <w:rPr>
                <w:szCs w:val="20"/>
              </w:rPr>
            </w:pPr>
            <w:r>
              <w:rPr>
                <w:szCs w:val="20"/>
              </w:rPr>
              <w:t>15</w:t>
            </w:r>
          </w:p>
        </w:tc>
        <w:tc>
          <w:tcPr>
            <w:tcW w:w="771" w:type="pct"/>
            <w:vAlign w:val="center"/>
          </w:tcPr>
          <w:p w14:paraId="592B83B4" w14:textId="77777777" w:rsidR="00EA08AE" w:rsidRPr="005666BB" w:rsidRDefault="00EA08AE" w:rsidP="00EA08AE">
            <w:pPr>
              <w:ind w:left="859" w:hanging="859"/>
              <w:jc w:val="center"/>
              <w:rPr>
                <w:szCs w:val="20"/>
              </w:rPr>
            </w:pPr>
          </w:p>
        </w:tc>
      </w:tr>
      <w:tr w:rsidR="00EA08AE" w:rsidRPr="0090566F" w14:paraId="40D215DB" w14:textId="77777777" w:rsidTr="005666BB">
        <w:tc>
          <w:tcPr>
            <w:tcW w:w="3588" w:type="pct"/>
          </w:tcPr>
          <w:p w14:paraId="503AF791" w14:textId="4F582924" w:rsidR="00EA08AE" w:rsidRPr="00EA08AE" w:rsidRDefault="00EA08AE" w:rsidP="00EA08AE">
            <w:pPr>
              <w:ind w:left="859" w:hanging="859"/>
            </w:pPr>
            <w:r w:rsidRPr="005666BB">
              <w:lastRenderedPageBreak/>
              <w:t>Assignment: Variation in a Time Series</w:t>
            </w:r>
          </w:p>
        </w:tc>
        <w:tc>
          <w:tcPr>
            <w:tcW w:w="641" w:type="pct"/>
            <w:vAlign w:val="center"/>
          </w:tcPr>
          <w:p w14:paraId="0138627A" w14:textId="0C4947DF" w:rsidR="00EA08AE" w:rsidRPr="0090566F" w:rsidRDefault="00A74852" w:rsidP="00EA08AE">
            <w:pPr>
              <w:ind w:left="859" w:hanging="859"/>
              <w:jc w:val="center"/>
              <w:rPr>
                <w:szCs w:val="20"/>
              </w:rPr>
            </w:pPr>
            <w:r>
              <w:rPr>
                <w:szCs w:val="20"/>
              </w:rPr>
              <w:t>20</w:t>
            </w:r>
          </w:p>
        </w:tc>
        <w:tc>
          <w:tcPr>
            <w:tcW w:w="771" w:type="pct"/>
            <w:vAlign w:val="center"/>
          </w:tcPr>
          <w:p w14:paraId="6B268BE7" w14:textId="77777777" w:rsidR="00EA08AE" w:rsidRPr="005666BB" w:rsidRDefault="00EA08AE" w:rsidP="00EA08AE">
            <w:pPr>
              <w:ind w:left="859" w:hanging="859"/>
              <w:jc w:val="center"/>
              <w:rPr>
                <w:szCs w:val="20"/>
              </w:rPr>
            </w:pPr>
          </w:p>
        </w:tc>
      </w:tr>
      <w:tr w:rsidR="00EA08AE" w:rsidRPr="0090566F" w14:paraId="29EC3271" w14:textId="77777777" w:rsidTr="005666BB">
        <w:tc>
          <w:tcPr>
            <w:tcW w:w="3588" w:type="pct"/>
          </w:tcPr>
          <w:p w14:paraId="569D3804" w14:textId="042F1B87" w:rsidR="00EA08AE" w:rsidRPr="00EA08AE" w:rsidRDefault="00EA08AE" w:rsidP="00EA08AE">
            <w:pPr>
              <w:ind w:left="859" w:hanging="859"/>
            </w:pPr>
            <w:r w:rsidRPr="005666BB">
              <w:t>Assignment: Forecasting Methods</w:t>
            </w:r>
          </w:p>
        </w:tc>
        <w:tc>
          <w:tcPr>
            <w:tcW w:w="641" w:type="pct"/>
            <w:vAlign w:val="center"/>
          </w:tcPr>
          <w:p w14:paraId="687AD9E7" w14:textId="4B2D3E89" w:rsidR="00EA08AE" w:rsidRPr="0090566F" w:rsidRDefault="00A74852" w:rsidP="00EA08AE">
            <w:pPr>
              <w:ind w:left="859" w:hanging="859"/>
              <w:jc w:val="center"/>
              <w:rPr>
                <w:szCs w:val="20"/>
              </w:rPr>
            </w:pPr>
            <w:r>
              <w:rPr>
                <w:szCs w:val="20"/>
              </w:rPr>
              <w:t>20</w:t>
            </w:r>
          </w:p>
        </w:tc>
        <w:tc>
          <w:tcPr>
            <w:tcW w:w="771" w:type="pct"/>
            <w:vAlign w:val="center"/>
          </w:tcPr>
          <w:p w14:paraId="4C0654B3" w14:textId="77777777" w:rsidR="00EA08AE" w:rsidRPr="005666BB" w:rsidRDefault="00EA08AE" w:rsidP="00EA08AE">
            <w:pPr>
              <w:ind w:left="859" w:hanging="859"/>
              <w:jc w:val="center"/>
              <w:rPr>
                <w:szCs w:val="20"/>
              </w:rPr>
            </w:pPr>
          </w:p>
        </w:tc>
      </w:tr>
      <w:tr w:rsidR="00EA08AE" w:rsidRPr="0090566F" w14:paraId="5D458118" w14:textId="77777777" w:rsidTr="005666BB">
        <w:tc>
          <w:tcPr>
            <w:tcW w:w="3588" w:type="pct"/>
          </w:tcPr>
          <w:p w14:paraId="3E90CD79" w14:textId="1E3FCE88" w:rsidR="00EA08AE" w:rsidRPr="00EA08AE" w:rsidRDefault="00EA08AE" w:rsidP="00EA08AE">
            <w:pPr>
              <w:ind w:left="859" w:hanging="859"/>
            </w:pPr>
            <w:r w:rsidRPr="005666BB">
              <w:t xml:space="preserve">Assignment: Forecasting Demand </w:t>
            </w:r>
          </w:p>
        </w:tc>
        <w:tc>
          <w:tcPr>
            <w:tcW w:w="641" w:type="pct"/>
            <w:vAlign w:val="center"/>
          </w:tcPr>
          <w:p w14:paraId="54277B9D" w14:textId="7F90E957" w:rsidR="00EA08AE" w:rsidRPr="0090566F" w:rsidRDefault="00A74852" w:rsidP="00EA08AE">
            <w:pPr>
              <w:ind w:left="859" w:hanging="859"/>
              <w:jc w:val="center"/>
              <w:rPr>
                <w:szCs w:val="20"/>
              </w:rPr>
            </w:pPr>
            <w:r>
              <w:rPr>
                <w:szCs w:val="20"/>
              </w:rPr>
              <w:t>20</w:t>
            </w:r>
          </w:p>
        </w:tc>
        <w:tc>
          <w:tcPr>
            <w:tcW w:w="771" w:type="pct"/>
            <w:vAlign w:val="center"/>
          </w:tcPr>
          <w:p w14:paraId="09BE1C04" w14:textId="61C91480" w:rsidR="00EA08AE" w:rsidRPr="005666BB" w:rsidRDefault="00EA08AE" w:rsidP="00EA08AE">
            <w:pPr>
              <w:ind w:left="859" w:hanging="859"/>
              <w:jc w:val="center"/>
              <w:rPr>
                <w:szCs w:val="20"/>
              </w:rPr>
            </w:pPr>
          </w:p>
        </w:tc>
      </w:tr>
      <w:tr w:rsidR="00AC14C7" w:rsidRPr="0090566F" w14:paraId="1BF90FA5" w14:textId="77777777" w:rsidTr="005666BB">
        <w:trPr>
          <w:trHeight w:val="440"/>
        </w:trPr>
        <w:tc>
          <w:tcPr>
            <w:tcW w:w="3588" w:type="pct"/>
            <w:tcBorders>
              <w:right w:val="nil"/>
            </w:tcBorders>
            <w:shd w:val="clear" w:color="auto" w:fill="D8D9DA"/>
            <w:vAlign w:val="center"/>
          </w:tcPr>
          <w:p w14:paraId="4391D628" w14:textId="77777777" w:rsidR="00AC14C7" w:rsidRPr="0090566F" w:rsidRDefault="4948C66D" w:rsidP="00AC14C7">
            <w:pPr>
              <w:ind w:left="859" w:hanging="859"/>
              <w:rPr>
                <w:szCs w:val="20"/>
              </w:rPr>
            </w:pPr>
            <w:r w:rsidRPr="4948C66D">
              <w:rPr>
                <w:b/>
                <w:bCs/>
              </w:rPr>
              <w:t xml:space="preserve">Week 6 </w:t>
            </w:r>
          </w:p>
        </w:tc>
        <w:tc>
          <w:tcPr>
            <w:tcW w:w="641" w:type="pct"/>
            <w:tcBorders>
              <w:left w:val="nil"/>
              <w:right w:val="nil"/>
            </w:tcBorders>
            <w:shd w:val="clear" w:color="auto" w:fill="D8D9DA"/>
            <w:vAlign w:val="center"/>
          </w:tcPr>
          <w:p w14:paraId="4CD1867C"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1D21279A" w14:textId="77777777" w:rsidR="00AC14C7" w:rsidRPr="005666BB" w:rsidRDefault="00AC14C7" w:rsidP="00AC14C7">
            <w:pPr>
              <w:ind w:left="859" w:hanging="859"/>
              <w:jc w:val="center"/>
              <w:rPr>
                <w:szCs w:val="20"/>
              </w:rPr>
            </w:pPr>
          </w:p>
        </w:tc>
      </w:tr>
      <w:tr w:rsidR="00837A57" w:rsidRPr="0090566F" w14:paraId="5CA3C6C7" w14:textId="77777777" w:rsidTr="005666BB">
        <w:tc>
          <w:tcPr>
            <w:tcW w:w="3588" w:type="pct"/>
          </w:tcPr>
          <w:p w14:paraId="3CD9F878" w14:textId="02B3F63F" w:rsidR="00837A57" w:rsidRPr="00837A57" w:rsidRDefault="00837A57" w:rsidP="00837A57">
            <w:pPr>
              <w:ind w:left="859" w:hanging="859"/>
              <w:rPr>
                <w:strike/>
              </w:rPr>
            </w:pPr>
            <w:r w:rsidRPr="005666BB">
              <w:t>Week Six Resources Quiz</w:t>
            </w:r>
          </w:p>
        </w:tc>
        <w:tc>
          <w:tcPr>
            <w:tcW w:w="641" w:type="pct"/>
            <w:vAlign w:val="center"/>
          </w:tcPr>
          <w:p w14:paraId="111DF108" w14:textId="6459DB71" w:rsidR="00837A57" w:rsidRPr="0090566F" w:rsidRDefault="00A74852" w:rsidP="00837A57">
            <w:pPr>
              <w:ind w:left="859" w:hanging="859"/>
              <w:jc w:val="center"/>
              <w:rPr>
                <w:szCs w:val="20"/>
              </w:rPr>
            </w:pPr>
            <w:r>
              <w:rPr>
                <w:szCs w:val="20"/>
              </w:rPr>
              <w:t>10</w:t>
            </w:r>
          </w:p>
        </w:tc>
        <w:tc>
          <w:tcPr>
            <w:tcW w:w="771" w:type="pct"/>
            <w:vAlign w:val="center"/>
          </w:tcPr>
          <w:p w14:paraId="44B486CA" w14:textId="77777777" w:rsidR="00837A57" w:rsidRPr="005666BB" w:rsidRDefault="00837A57" w:rsidP="00837A57">
            <w:pPr>
              <w:ind w:left="859" w:hanging="859"/>
              <w:jc w:val="center"/>
              <w:rPr>
                <w:szCs w:val="20"/>
              </w:rPr>
            </w:pPr>
          </w:p>
        </w:tc>
      </w:tr>
      <w:tr w:rsidR="00837A57" w:rsidRPr="0090566F" w14:paraId="4BBE7CB9" w14:textId="77777777" w:rsidTr="005666BB">
        <w:tc>
          <w:tcPr>
            <w:tcW w:w="3588" w:type="pct"/>
          </w:tcPr>
          <w:p w14:paraId="0613AAD1" w14:textId="24D95044" w:rsidR="00837A57" w:rsidRPr="00837A57" w:rsidRDefault="00837A57" w:rsidP="00837A57">
            <w:pPr>
              <w:ind w:left="859" w:hanging="859"/>
            </w:pPr>
            <w:r w:rsidRPr="005666BB">
              <w:t>Discussion: Managing Inventory</w:t>
            </w:r>
          </w:p>
        </w:tc>
        <w:tc>
          <w:tcPr>
            <w:tcW w:w="641" w:type="pct"/>
            <w:vAlign w:val="center"/>
          </w:tcPr>
          <w:p w14:paraId="3B8CBD23" w14:textId="1F6B18E4" w:rsidR="00837A57" w:rsidRPr="0090566F" w:rsidRDefault="00A74852" w:rsidP="00837A57">
            <w:pPr>
              <w:ind w:left="859" w:hanging="859"/>
              <w:jc w:val="center"/>
              <w:rPr>
                <w:szCs w:val="20"/>
              </w:rPr>
            </w:pPr>
            <w:r>
              <w:rPr>
                <w:szCs w:val="20"/>
              </w:rPr>
              <w:t>20</w:t>
            </w:r>
          </w:p>
        </w:tc>
        <w:tc>
          <w:tcPr>
            <w:tcW w:w="771" w:type="pct"/>
            <w:vAlign w:val="center"/>
          </w:tcPr>
          <w:p w14:paraId="2140BDCF" w14:textId="77777777" w:rsidR="00837A57" w:rsidRPr="005666BB" w:rsidRDefault="00837A57" w:rsidP="00837A57">
            <w:pPr>
              <w:ind w:left="859" w:hanging="859"/>
              <w:jc w:val="center"/>
              <w:rPr>
                <w:szCs w:val="20"/>
              </w:rPr>
            </w:pPr>
          </w:p>
        </w:tc>
      </w:tr>
      <w:tr w:rsidR="00837A57" w:rsidRPr="0090566F" w14:paraId="0B386F81" w14:textId="77777777" w:rsidTr="005666BB">
        <w:tc>
          <w:tcPr>
            <w:tcW w:w="3588" w:type="pct"/>
            <w:tcBorders>
              <w:bottom w:val="single" w:sz="4" w:space="0" w:color="auto"/>
            </w:tcBorders>
          </w:tcPr>
          <w:p w14:paraId="120DA081" w14:textId="4CFA77B9" w:rsidR="00837A57" w:rsidRPr="00837A57" w:rsidRDefault="00837A57" w:rsidP="00837A57">
            <w:pPr>
              <w:ind w:left="859" w:hanging="859"/>
              <w:rPr>
                <w:szCs w:val="20"/>
              </w:rPr>
            </w:pPr>
            <w:r w:rsidRPr="005666BB">
              <w:t>Assignment: ABC Analysis Problem</w:t>
            </w:r>
          </w:p>
        </w:tc>
        <w:tc>
          <w:tcPr>
            <w:tcW w:w="641" w:type="pct"/>
            <w:tcBorders>
              <w:bottom w:val="single" w:sz="4" w:space="0" w:color="auto"/>
            </w:tcBorders>
            <w:vAlign w:val="center"/>
          </w:tcPr>
          <w:p w14:paraId="2FD33108" w14:textId="5A949E87" w:rsidR="00837A57" w:rsidRPr="0090566F" w:rsidRDefault="00A74852" w:rsidP="00837A57">
            <w:pPr>
              <w:ind w:left="859" w:hanging="859"/>
              <w:jc w:val="center"/>
              <w:rPr>
                <w:szCs w:val="20"/>
              </w:rPr>
            </w:pPr>
            <w:r>
              <w:rPr>
                <w:szCs w:val="20"/>
              </w:rPr>
              <w:t>20</w:t>
            </w:r>
          </w:p>
        </w:tc>
        <w:tc>
          <w:tcPr>
            <w:tcW w:w="771" w:type="pct"/>
            <w:tcBorders>
              <w:bottom w:val="single" w:sz="4" w:space="0" w:color="auto"/>
            </w:tcBorders>
            <w:vAlign w:val="center"/>
          </w:tcPr>
          <w:p w14:paraId="540CD446" w14:textId="77777777" w:rsidR="00837A57" w:rsidRPr="005666BB" w:rsidRDefault="00837A57" w:rsidP="00837A57">
            <w:pPr>
              <w:ind w:left="859" w:hanging="859"/>
              <w:jc w:val="center"/>
              <w:rPr>
                <w:szCs w:val="20"/>
              </w:rPr>
            </w:pPr>
          </w:p>
        </w:tc>
      </w:tr>
      <w:tr w:rsidR="00837A57" w:rsidRPr="0090566F" w14:paraId="358AA707" w14:textId="77777777" w:rsidTr="005666BB">
        <w:tc>
          <w:tcPr>
            <w:tcW w:w="3588" w:type="pct"/>
            <w:tcBorders>
              <w:bottom w:val="single" w:sz="4" w:space="0" w:color="auto"/>
            </w:tcBorders>
          </w:tcPr>
          <w:p w14:paraId="2192E39E" w14:textId="1CB6FA3C" w:rsidR="00837A57" w:rsidRPr="00837A57" w:rsidRDefault="00837A57" w:rsidP="00837A57">
            <w:pPr>
              <w:ind w:left="859" w:hanging="859"/>
            </w:pPr>
            <w:r w:rsidRPr="005666BB">
              <w:t xml:space="preserve">Assignment: Economic Order Quantity </w:t>
            </w:r>
          </w:p>
        </w:tc>
        <w:tc>
          <w:tcPr>
            <w:tcW w:w="641" w:type="pct"/>
            <w:tcBorders>
              <w:bottom w:val="single" w:sz="4" w:space="0" w:color="auto"/>
            </w:tcBorders>
            <w:vAlign w:val="center"/>
          </w:tcPr>
          <w:p w14:paraId="1B32ECEE" w14:textId="08585430" w:rsidR="00837A57" w:rsidRPr="0090566F" w:rsidRDefault="00A74852" w:rsidP="00837A57">
            <w:pPr>
              <w:ind w:left="859" w:hanging="859"/>
              <w:jc w:val="center"/>
              <w:rPr>
                <w:szCs w:val="20"/>
              </w:rPr>
            </w:pPr>
            <w:r>
              <w:rPr>
                <w:szCs w:val="20"/>
              </w:rPr>
              <w:t>20</w:t>
            </w:r>
          </w:p>
        </w:tc>
        <w:tc>
          <w:tcPr>
            <w:tcW w:w="771" w:type="pct"/>
            <w:tcBorders>
              <w:bottom w:val="single" w:sz="4" w:space="0" w:color="auto"/>
            </w:tcBorders>
            <w:vAlign w:val="center"/>
          </w:tcPr>
          <w:p w14:paraId="0BB839B6" w14:textId="77777777" w:rsidR="00837A57" w:rsidRPr="005666BB" w:rsidRDefault="00837A57" w:rsidP="00837A57">
            <w:pPr>
              <w:ind w:left="859" w:hanging="859"/>
              <w:jc w:val="center"/>
              <w:rPr>
                <w:szCs w:val="20"/>
              </w:rPr>
            </w:pPr>
          </w:p>
        </w:tc>
      </w:tr>
      <w:tr w:rsidR="00837A57" w:rsidRPr="0090566F" w14:paraId="7D46FD16" w14:textId="77777777" w:rsidTr="005666BB">
        <w:tc>
          <w:tcPr>
            <w:tcW w:w="3588" w:type="pct"/>
            <w:tcBorders>
              <w:bottom w:val="single" w:sz="4" w:space="0" w:color="auto"/>
            </w:tcBorders>
          </w:tcPr>
          <w:p w14:paraId="577E433D" w14:textId="53C85719" w:rsidR="00837A57" w:rsidRPr="00837A57" w:rsidRDefault="00837A57" w:rsidP="00837A57">
            <w:pPr>
              <w:ind w:left="859" w:hanging="859"/>
            </w:pPr>
            <w:r w:rsidRPr="005666BB">
              <w:t>Assignment: Single Period Inventory</w:t>
            </w:r>
            <w:r w:rsidRPr="005666BB" w:rsidDel="005A3D4E">
              <w:t xml:space="preserve"> </w:t>
            </w:r>
          </w:p>
        </w:tc>
        <w:tc>
          <w:tcPr>
            <w:tcW w:w="641" w:type="pct"/>
            <w:tcBorders>
              <w:bottom w:val="single" w:sz="4" w:space="0" w:color="auto"/>
            </w:tcBorders>
            <w:vAlign w:val="center"/>
          </w:tcPr>
          <w:p w14:paraId="21E6500E" w14:textId="7B964F64" w:rsidR="00837A57" w:rsidRPr="0090566F" w:rsidRDefault="00A74852" w:rsidP="00837A57">
            <w:pPr>
              <w:ind w:left="859" w:hanging="859"/>
              <w:jc w:val="center"/>
              <w:rPr>
                <w:szCs w:val="20"/>
              </w:rPr>
            </w:pPr>
            <w:r>
              <w:rPr>
                <w:szCs w:val="20"/>
              </w:rPr>
              <w:t>20</w:t>
            </w:r>
          </w:p>
        </w:tc>
        <w:tc>
          <w:tcPr>
            <w:tcW w:w="771" w:type="pct"/>
            <w:tcBorders>
              <w:bottom w:val="single" w:sz="4" w:space="0" w:color="auto"/>
            </w:tcBorders>
            <w:vAlign w:val="center"/>
          </w:tcPr>
          <w:p w14:paraId="1B99FB36" w14:textId="77777777" w:rsidR="00837A57" w:rsidRPr="005666BB" w:rsidRDefault="00837A57" w:rsidP="00837A57">
            <w:pPr>
              <w:ind w:left="859" w:hanging="859"/>
              <w:jc w:val="center"/>
              <w:rPr>
                <w:szCs w:val="20"/>
              </w:rPr>
            </w:pPr>
          </w:p>
        </w:tc>
      </w:tr>
      <w:tr w:rsidR="001E780D" w:rsidRPr="0090566F" w14:paraId="6A949ED5" w14:textId="77777777" w:rsidTr="003255F5">
        <w:tc>
          <w:tcPr>
            <w:tcW w:w="3588" w:type="pct"/>
            <w:tcBorders>
              <w:bottom w:val="single" w:sz="4" w:space="0" w:color="auto"/>
            </w:tcBorders>
            <w:vAlign w:val="center"/>
          </w:tcPr>
          <w:p w14:paraId="27683738" w14:textId="77777777" w:rsidR="001E780D" w:rsidRDefault="001E780D" w:rsidP="00A6325C">
            <w:pPr>
              <w:ind w:left="859" w:hanging="859"/>
            </w:pPr>
          </w:p>
        </w:tc>
        <w:tc>
          <w:tcPr>
            <w:tcW w:w="641" w:type="pct"/>
            <w:tcBorders>
              <w:bottom w:val="single" w:sz="4" w:space="0" w:color="auto"/>
            </w:tcBorders>
            <w:vAlign w:val="center"/>
          </w:tcPr>
          <w:p w14:paraId="641B2D7E" w14:textId="7E87EC91" w:rsidR="001E780D" w:rsidRPr="0090566F" w:rsidRDefault="00A74852" w:rsidP="00A6325C">
            <w:pPr>
              <w:ind w:left="859" w:hanging="859"/>
              <w:jc w:val="center"/>
              <w:rPr>
                <w:szCs w:val="20"/>
              </w:rPr>
            </w:pPr>
            <w:r>
              <w:rPr>
                <w:szCs w:val="20"/>
              </w:rPr>
              <w:t>20</w:t>
            </w:r>
          </w:p>
        </w:tc>
        <w:tc>
          <w:tcPr>
            <w:tcW w:w="771" w:type="pct"/>
            <w:tcBorders>
              <w:bottom w:val="single" w:sz="4" w:space="0" w:color="auto"/>
            </w:tcBorders>
            <w:vAlign w:val="center"/>
          </w:tcPr>
          <w:p w14:paraId="01AD25ED" w14:textId="7A246E34" w:rsidR="001E780D" w:rsidRPr="005666BB" w:rsidRDefault="001E780D" w:rsidP="00A6325C">
            <w:pPr>
              <w:ind w:left="859" w:hanging="859"/>
              <w:jc w:val="center"/>
              <w:rPr>
                <w:szCs w:val="20"/>
              </w:rPr>
            </w:pPr>
          </w:p>
        </w:tc>
      </w:tr>
      <w:tr w:rsidR="00AC14C7" w:rsidRPr="0090566F" w14:paraId="76D2BAA8" w14:textId="77777777" w:rsidTr="003255F5">
        <w:trPr>
          <w:trHeight w:val="242"/>
        </w:trPr>
        <w:tc>
          <w:tcPr>
            <w:tcW w:w="3588" w:type="pct"/>
            <w:tcBorders>
              <w:right w:val="nil"/>
            </w:tcBorders>
            <w:shd w:val="clear" w:color="auto" w:fill="D8D9DA"/>
            <w:vAlign w:val="center"/>
          </w:tcPr>
          <w:p w14:paraId="0F1A54D3" w14:textId="77777777" w:rsidR="00AC14C7" w:rsidRPr="0090566F" w:rsidRDefault="4948C66D" w:rsidP="00AC14C7">
            <w:pPr>
              <w:ind w:left="859" w:hanging="859"/>
              <w:rPr>
                <w:szCs w:val="20"/>
              </w:rPr>
            </w:pPr>
            <w:r w:rsidRPr="4948C66D">
              <w:rPr>
                <w:b/>
                <w:bCs/>
              </w:rPr>
              <w:t xml:space="preserve">Week 7 </w:t>
            </w:r>
          </w:p>
        </w:tc>
        <w:tc>
          <w:tcPr>
            <w:tcW w:w="641" w:type="pct"/>
            <w:tcBorders>
              <w:left w:val="nil"/>
              <w:right w:val="nil"/>
            </w:tcBorders>
            <w:shd w:val="clear" w:color="auto" w:fill="D8D9DA"/>
            <w:vAlign w:val="center"/>
          </w:tcPr>
          <w:p w14:paraId="0034D588"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05F082B3" w14:textId="77777777" w:rsidR="00AC14C7" w:rsidRPr="005666BB" w:rsidRDefault="00AC14C7" w:rsidP="00AC14C7">
            <w:pPr>
              <w:ind w:left="859" w:hanging="859"/>
              <w:jc w:val="center"/>
              <w:rPr>
                <w:szCs w:val="20"/>
              </w:rPr>
            </w:pPr>
          </w:p>
        </w:tc>
      </w:tr>
      <w:tr w:rsidR="00837A57" w:rsidRPr="0090566F" w14:paraId="3098D058" w14:textId="77777777" w:rsidTr="005666BB">
        <w:tc>
          <w:tcPr>
            <w:tcW w:w="3588" w:type="pct"/>
          </w:tcPr>
          <w:p w14:paraId="0D4FBF00" w14:textId="3FCFCDD3" w:rsidR="00837A57" w:rsidRPr="00837A57" w:rsidRDefault="00837A57" w:rsidP="00837A57">
            <w:pPr>
              <w:ind w:left="859" w:hanging="859"/>
              <w:rPr>
                <w:strike/>
              </w:rPr>
            </w:pPr>
            <w:r w:rsidRPr="005666BB">
              <w:t>Week Seven Resources Quiz</w:t>
            </w:r>
          </w:p>
        </w:tc>
        <w:tc>
          <w:tcPr>
            <w:tcW w:w="641" w:type="pct"/>
            <w:vAlign w:val="center"/>
          </w:tcPr>
          <w:p w14:paraId="475F08FD" w14:textId="6D37A22A" w:rsidR="00837A57" w:rsidRPr="0090566F" w:rsidRDefault="00A74852" w:rsidP="00837A57">
            <w:pPr>
              <w:ind w:left="859" w:hanging="859"/>
              <w:jc w:val="center"/>
              <w:rPr>
                <w:szCs w:val="20"/>
              </w:rPr>
            </w:pPr>
            <w:r>
              <w:rPr>
                <w:szCs w:val="20"/>
              </w:rPr>
              <w:t>10</w:t>
            </w:r>
          </w:p>
        </w:tc>
        <w:tc>
          <w:tcPr>
            <w:tcW w:w="771" w:type="pct"/>
            <w:vAlign w:val="center"/>
          </w:tcPr>
          <w:p w14:paraId="23E8AF46" w14:textId="77777777" w:rsidR="00837A57" w:rsidRPr="005666BB" w:rsidRDefault="00837A57" w:rsidP="00837A57">
            <w:pPr>
              <w:ind w:left="859" w:hanging="859"/>
              <w:jc w:val="center"/>
              <w:rPr>
                <w:szCs w:val="20"/>
              </w:rPr>
            </w:pPr>
          </w:p>
        </w:tc>
      </w:tr>
      <w:tr w:rsidR="00837A57" w:rsidRPr="0090566F" w14:paraId="412D1E4E" w14:textId="77777777" w:rsidTr="005666BB">
        <w:tc>
          <w:tcPr>
            <w:tcW w:w="3588" w:type="pct"/>
          </w:tcPr>
          <w:p w14:paraId="717D977B" w14:textId="2217EB6D" w:rsidR="00837A57" w:rsidRPr="00837A57" w:rsidRDefault="00837A57" w:rsidP="00837A57">
            <w:pPr>
              <w:ind w:left="859" w:hanging="859"/>
              <w:rPr>
                <w:szCs w:val="20"/>
              </w:rPr>
            </w:pPr>
            <w:r w:rsidRPr="005666BB">
              <w:t>Wiki Activity: Quality Costs Wiki</w:t>
            </w:r>
          </w:p>
        </w:tc>
        <w:tc>
          <w:tcPr>
            <w:tcW w:w="641" w:type="pct"/>
            <w:vAlign w:val="center"/>
          </w:tcPr>
          <w:p w14:paraId="7A294FE0" w14:textId="41D08C34" w:rsidR="00837A57" w:rsidRPr="0090566F" w:rsidRDefault="00A74852" w:rsidP="00837A57">
            <w:pPr>
              <w:ind w:left="859" w:hanging="859"/>
              <w:jc w:val="center"/>
              <w:rPr>
                <w:szCs w:val="20"/>
              </w:rPr>
            </w:pPr>
            <w:r>
              <w:rPr>
                <w:szCs w:val="20"/>
              </w:rPr>
              <w:t>20</w:t>
            </w:r>
          </w:p>
        </w:tc>
        <w:tc>
          <w:tcPr>
            <w:tcW w:w="771" w:type="pct"/>
            <w:vAlign w:val="center"/>
          </w:tcPr>
          <w:p w14:paraId="1DEA50DE" w14:textId="77777777" w:rsidR="00837A57" w:rsidRPr="005666BB" w:rsidRDefault="00837A57" w:rsidP="00837A57">
            <w:pPr>
              <w:ind w:left="859" w:hanging="859"/>
              <w:jc w:val="center"/>
              <w:rPr>
                <w:szCs w:val="20"/>
              </w:rPr>
            </w:pPr>
          </w:p>
        </w:tc>
      </w:tr>
      <w:tr w:rsidR="00837A57" w:rsidRPr="0090566F" w14:paraId="491E7F4F" w14:textId="77777777" w:rsidTr="005666BB">
        <w:tc>
          <w:tcPr>
            <w:tcW w:w="3588" w:type="pct"/>
          </w:tcPr>
          <w:p w14:paraId="18EEE96F" w14:textId="156948A5" w:rsidR="00837A57" w:rsidRPr="00837A57" w:rsidRDefault="00837A57" w:rsidP="00837A57">
            <w:pPr>
              <w:ind w:left="859" w:hanging="859"/>
            </w:pPr>
            <w:r w:rsidRPr="005666BB">
              <w:t>Discussion: Measuring Defects</w:t>
            </w:r>
          </w:p>
        </w:tc>
        <w:tc>
          <w:tcPr>
            <w:tcW w:w="641" w:type="pct"/>
            <w:vAlign w:val="center"/>
          </w:tcPr>
          <w:p w14:paraId="207E0F08" w14:textId="047617EC" w:rsidR="00837A57" w:rsidRPr="0090566F" w:rsidRDefault="00A74852" w:rsidP="00837A57">
            <w:pPr>
              <w:ind w:left="859" w:hanging="859"/>
              <w:jc w:val="center"/>
              <w:rPr>
                <w:szCs w:val="20"/>
              </w:rPr>
            </w:pPr>
            <w:r>
              <w:rPr>
                <w:szCs w:val="20"/>
              </w:rPr>
              <w:t>20</w:t>
            </w:r>
          </w:p>
        </w:tc>
        <w:tc>
          <w:tcPr>
            <w:tcW w:w="771" w:type="pct"/>
            <w:vAlign w:val="center"/>
          </w:tcPr>
          <w:p w14:paraId="1F13793B" w14:textId="77777777" w:rsidR="00837A57" w:rsidRPr="005666BB" w:rsidRDefault="00837A57" w:rsidP="00837A57">
            <w:pPr>
              <w:ind w:left="859" w:hanging="859"/>
              <w:jc w:val="center"/>
              <w:rPr>
                <w:szCs w:val="20"/>
              </w:rPr>
            </w:pPr>
          </w:p>
        </w:tc>
      </w:tr>
      <w:tr w:rsidR="00837A57" w:rsidRPr="0090566F" w14:paraId="19B7A986" w14:textId="77777777" w:rsidTr="005666BB">
        <w:tc>
          <w:tcPr>
            <w:tcW w:w="3588" w:type="pct"/>
          </w:tcPr>
          <w:p w14:paraId="5A13E221" w14:textId="0314A4EE" w:rsidR="00837A57" w:rsidRPr="00837A57" w:rsidRDefault="00837A57" w:rsidP="00837A57">
            <w:pPr>
              <w:ind w:left="859" w:hanging="859"/>
            </w:pPr>
            <w:r w:rsidRPr="005666BB">
              <w:t>Assignment: Cost of Quality Analysis</w:t>
            </w:r>
          </w:p>
        </w:tc>
        <w:tc>
          <w:tcPr>
            <w:tcW w:w="641" w:type="pct"/>
            <w:vAlign w:val="center"/>
          </w:tcPr>
          <w:p w14:paraId="47D6F2B7" w14:textId="26BC562D" w:rsidR="00837A57" w:rsidRPr="0090566F" w:rsidRDefault="005C1728" w:rsidP="00837A57">
            <w:pPr>
              <w:ind w:left="859" w:hanging="859"/>
              <w:jc w:val="center"/>
              <w:rPr>
                <w:szCs w:val="20"/>
              </w:rPr>
            </w:pPr>
            <w:r>
              <w:rPr>
                <w:szCs w:val="20"/>
              </w:rPr>
              <w:t>30</w:t>
            </w:r>
          </w:p>
        </w:tc>
        <w:tc>
          <w:tcPr>
            <w:tcW w:w="771" w:type="pct"/>
            <w:vAlign w:val="center"/>
          </w:tcPr>
          <w:p w14:paraId="1C2A3172" w14:textId="77777777" w:rsidR="00837A57" w:rsidRPr="005666BB" w:rsidRDefault="00837A57" w:rsidP="00837A57">
            <w:pPr>
              <w:ind w:left="859" w:hanging="859"/>
              <w:jc w:val="center"/>
              <w:rPr>
                <w:szCs w:val="20"/>
              </w:rPr>
            </w:pPr>
          </w:p>
        </w:tc>
      </w:tr>
      <w:tr w:rsidR="00837A57" w:rsidRPr="0090566F" w14:paraId="7BDE91A9" w14:textId="77777777" w:rsidTr="005666BB">
        <w:trPr>
          <w:trHeight w:val="70"/>
        </w:trPr>
        <w:tc>
          <w:tcPr>
            <w:tcW w:w="3588" w:type="pct"/>
          </w:tcPr>
          <w:p w14:paraId="4630A099" w14:textId="139EFDE1" w:rsidR="00837A57" w:rsidRPr="005666BB" w:rsidRDefault="00837A57" w:rsidP="00837A57">
            <w:pPr>
              <w:ind w:left="859" w:hanging="859"/>
            </w:pPr>
            <w:r w:rsidRPr="005666BB">
              <w:t>Week Seven Case Study: Hudson Jewelers</w:t>
            </w:r>
          </w:p>
        </w:tc>
        <w:tc>
          <w:tcPr>
            <w:tcW w:w="641" w:type="pct"/>
            <w:vAlign w:val="center"/>
          </w:tcPr>
          <w:p w14:paraId="528DD909" w14:textId="5473F409" w:rsidR="00837A57" w:rsidRPr="0090566F" w:rsidRDefault="006F02B5" w:rsidP="00837A57">
            <w:pPr>
              <w:ind w:left="859" w:hanging="859"/>
              <w:jc w:val="center"/>
              <w:rPr>
                <w:szCs w:val="20"/>
              </w:rPr>
            </w:pPr>
            <w:r>
              <w:rPr>
                <w:szCs w:val="20"/>
              </w:rPr>
              <w:t>7</w:t>
            </w:r>
            <w:r w:rsidR="0018732D">
              <w:rPr>
                <w:szCs w:val="20"/>
              </w:rPr>
              <w:t>0</w:t>
            </w:r>
          </w:p>
        </w:tc>
        <w:tc>
          <w:tcPr>
            <w:tcW w:w="771" w:type="pct"/>
            <w:vAlign w:val="center"/>
          </w:tcPr>
          <w:p w14:paraId="26CC04BD" w14:textId="77777777" w:rsidR="00837A57" w:rsidRPr="005666BB" w:rsidRDefault="00837A57" w:rsidP="00837A57">
            <w:pPr>
              <w:ind w:left="859" w:hanging="859"/>
              <w:jc w:val="center"/>
              <w:rPr>
                <w:szCs w:val="20"/>
              </w:rPr>
            </w:pPr>
          </w:p>
        </w:tc>
      </w:tr>
      <w:tr w:rsidR="00837A57" w:rsidRPr="0090566F" w14:paraId="03424424" w14:textId="77777777" w:rsidTr="00651E2B">
        <w:tc>
          <w:tcPr>
            <w:tcW w:w="3588" w:type="pct"/>
          </w:tcPr>
          <w:p w14:paraId="2486F9C8" w14:textId="0887C960" w:rsidR="00837A57" w:rsidRPr="005666BB" w:rsidRDefault="00837A57" w:rsidP="00837A57">
            <w:pPr>
              <w:ind w:left="859" w:hanging="859"/>
            </w:pPr>
            <w:r w:rsidRPr="005666BB">
              <w:t>Assignment: Quality Improvement Analysis</w:t>
            </w:r>
          </w:p>
        </w:tc>
        <w:tc>
          <w:tcPr>
            <w:tcW w:w="641" w:type="pct"/>
            <w:vAlign w:val="center"/>
          </w:tcPr>
          <w:p w14:paraId="69292B05" w14:textId="743C66BF" w:rsidR="00837A57" w:rsidRPr="0090566F" w:rsidRDefault="00A74852" w:rsidP="00837A57">
            <w:pPr>
              <w:ind w:left="859" w:hanging="859"/>
              <w:jc w:val="center"/>
              <w:rPr>
                <w:szCs w:val="20"/>
              </w:rPr>
            </w:pPr>
            <w:r>
              <w:rPr>
                <w:szCs w:val="20"/>
              </w:rPr>
              <w:t>20</w:t>
            </w:r>
          </w:p>
        </w:tc>
        <w:tc>
          <w:tcPr>
            <w:tcW w:w="771" w:type="pct"/>
            <w:vAlign w:val="center"/>
          </w:tcPr>
          <w:p w14:paraId="6B6455F3" w14:textId="0AAF6AED" w:rsidR="00837A57" w:rsidRPr="005666BB" w:rsidRDefault="00837A57" w:rsidP="00837A57">
            <w:pPr>
              <w:ind w:left="859" w:hanging="859"/>
              <w:jc w:val="center"/>
              <w:rPr>
                <w:szCs w:val="20"/>
              </w:rPr>
            </w:pPr>
          </w:p>
        </w:tc>
      </w:tr>
      <w:tr w:rsidR="001E780D" w:rsidRPr="0090566F" w14:paraId="53A0D484" w14:textId="77777777" w:rsidTr="003255F5">
        <w:tc>
          <w:tcPr>
            <w:tcW w:w="3588" w:type="pct"/>
            <w:vAlign w:val="center"/>
          </w:tcPr>
          <w:p w14:paraId="35EF3B9E" w14:textId="77777777" w:rsidR="001E780D" w:rsidRDefault="001E780D" w:rsidP="00A6325C">
            <w:pPr>
              <w:ind w:left="859" w:hanging="859"/>
            </w:pPr>
          </w:p>
        </w:tc>
        <w:tc>
          <w:tcPr>
            <w:tcW w:w="641" w:type="pct"/>
            <w:vAlign w:val="center"/>
          </w:tcPr>
          <w:p w14:paraId="35CEF03F" w14:textId="77777777" w:rsidR="001E780D" w:rsidRPr="0090566F" w:rsidRDefault="001E780D" w:rsidP="00A6325C">
            <w:pPr>
              <w:ind w:left="859" w:hanging="859"/>
              <w:jc w:val="center"/>
              <w:rPr>
                <w:szCs w:val="20"/>
              </w:rPr>
            </w:pPr>
          </w:p>
        </w:tc>
        <w:tc>
          <w:tcPr>
            <w:tcW w:w="771" w:type="pct"/>
            <w:vAlign w:val="center"/>
          </w:tcPr>
          <w:p w14:paraId="5EE35E2D" w14:textId="77777777" w:rsidR="001E780D" w:rsidRPr="005666BB" w:rsidRDefault="001E780D" w:rsidP="00A6325C">
            <w:pPr>
              <w:ind w:left="859" w:hanging="859"/>
              <w:jc w:val="center"/>
              <w:rPr>
                <w:szCs w:val="20"/>
              </w:rPr>
            </w:pPr>
          </w:p>
        </w:tc>
      </w:tr>
      <w:tr w:rsidR="00AC14C7" w:rsidRPr="004F138A" w14:paraId="3258B5FE" w14:textId="77777777" w:rsidTr="003255F5">
        <w:tc>
          <w:tcPr>
            <w:tcW w:w="3588" w:type="pct"/>
            <w:shd w:val="clear" w:color="auto" w:fill="BF2C37"/>
            <w:vAlign w:val="center"/>
          </w:tcPr>
          <w:p w14:paraId="7AF05F03"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641" w:type="pct"/>
            <w:shd w:val="clear" w:color="auto" w:fill="BF2C37"/>
            <w:vAlign w:val="center"/>
          </w:tcPr>
          <w:p w14:paraId="7279FDA2" w14:textId="77777777" w:rsidR="00AC14C7" w:rsidRPr="00704919" w:rsidRDefault="4948C66D" w:rsidP="4948C66D">
            <w:pPr>
              <w:ind w:left="859" w:hanging="859"/>
              <w:jc w:val="center"/>
              <w:rPr>
                <w:b/>
                <w:bCs/>
                <w:color w:val="FFFFFF" w:themeColor="background1"/>
              </w:rPr>
            </w:pPr>
            <w:r w:rsidRPr="4948C66D">
              <w:rPr>
                <w:b/>
                <w:bCs/>
                <w:color w:val="FFFFFF" w:themeColor="background1"/>
              </w:rPr>
              <w:t>1000</w:t>
            </w:r>
          </w:p>
        </w:tc>
        <w:tc>
          <w:tcPr>
            <w:tcW w:w="771" w:type="pct"/>
            <w:shd w:val="clear" w:color="auto" w:fill="BF2C37"/>
            <w:vAlign w:val="center"/>
          </w:tcPr>
          <w:p w14:paraId="4D042052" w14:textId="77777777" w:rsidR="00AC14C7" w:rsidRPr="001B0189" w:rsidRDefault="00AC14C7" w:rsidP="00AC14C7">
            <w:pPr>
              <w:ind w:left="859" w:hanging="859"/>
              <w:jc w:val="center"/>
              <w:rPr>
                <w:b/>
                <w:color w:val="FFFFFF" w:themeColor="background1"/>
                <w:szCs w:val="20"/>
              </w:rPr>
            </w:pPr>
          </w:p>
        </w:tc>
      </w:tr>
    </w:tbl>
    <w:p w14:paraId="104AA0B3" w14:textId="77777777" w:rsidR="00B87C25" w:rsidRDefault="00B87C25" w:rsidP="00B87C25">
      <w:pPr>
        <w:pStyle w:val="APACitation"/>
        <w:ind w:left="0" w:firstLine="0"/>
        <w:rPr>
          <w:b/>
          <w:color w:val="BD313B"/>
          <w:sz w:val="22"/>
          <w:szCs w:val="22"/>
        </w:rPr>
      </w:pPr>
    </w:p>
    <w:p w14:paraId="1A03BB30" w14:textId="77777777" w:rsidR="00B87C25" w:rsidRPr="00464801" w:rsidRDefault="00B87C25" w:rsidP="00B87C25">
      <w:pPr>
        <w:pStyle w:val="APACitation"/>
        <w:ind w:left="0" w:firstLine="0"/>
        <w:rPr>
          <w:color w:val="BD313B"/>
          <w:sz w:val="22"/>
          <w:szCs w:val="22"/>
        </w:rPr>
      </w:pPr>
      <w:r w:rsidRPr="00464801">
        <w:rPr>
          <w:b/>
          <w:color w:val="BD313B"/>
          <w:sz w:val="22"/>
          <w:szCs w:val="22"/>
        </w:rPr>
        <w:t>Grading Scale</w:t>
      </w:r>
    </w:p>
    <w:p w14:paraId="1C30D0D8" w14:textId="77777777" w:rsidR="00B87C25"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464801" w14:paraId="235556DC" w14:textId="77777777" w:rsidTr="00704929">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464801" w:rsidRDefault="00B87C25" w:rsidP="00704929">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464801" w:rsidRDefault="00B87C25" w:rsidP="00704929">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B87C25" w:rsidRPr="00464801" w14:paraId="730513C3" w14:textId="77777777" w:rsidTr="00704929">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464801" w:rsidRDefault="00B87C25" w:rsidP="00704929">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77777777" w:rsidR="00B87C25" w:rsidRPr="00464801" w:rsidRDefault="00B87C25" w:rsidP="00704929">
            <w:pPr>
              <w:pStyle w:val="NormalWeb"/>
              <w:rPr>
                <w:rFonts w:ascii="Arial" w:hAnsi="Arial" w:cs="Arial"/>
                <w:sz w:val="20"/>
                <w:szCs w:val="20"/>
              </w:rPr>
            </w:pPr>
            <w:r w:rsidRPr="00464801">
              <w:rPr>
                <w:rFonts w:ascii="Arial" w:hAnsi="Arial" w:cs="Arial"/>
                <w:color w:val="000000"/>
                <w:sz w:val="20"/>
                <w:szCs w:val="20"/>
              </w:rPr>
              <w:t>93-100</w:t>
            </w:r>
          </w:p>
        </w:tc>
      </w:tr>
      <w:tr w:rsidR="00B87C25" w:rsidRPr="00464801" w14:paraId="5625DE50" w14:textId="77777777" w:rsidTr="00704929">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464801" w:rsidRDefault="00B87C25" w:rsidP="00704929">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77777777" w:rsidR="00B87C25" w:rsidRPr="00464801" w:rsidRDefault="00B87C25" w:rsidP="00704929">
            <w:pPr>
              <w:pStyle w:val="NormalWeb"/>
              <w:rPr>
                <w:rFonts w:ascii="Arial" w:hAnsi="Arial" w:cs="Arial"/>
                <w:sz w:val="20"/>
                <w:szCs w:val="20"/>
              </w:rPr>
            </w:pPr>
            <w:r w:rsidRPr="00464801">
              <w:rPr>
                <w:rFonts w:ascii="Arial" w:hAnsi="Arial" w:cs="Arial"/>
                <w:color w:val="000000"/>
                <w:sz w:val="20"/>
                <w:szCs w:val="20"/>
              </w:rPr>
              <w:t>90-92</w:t>
            </w:r>
          </w:p>
        </w:tc>
      </w:tr>
      <w:tr w:rsidR="00B87C25" w:rsidRPr="00464801" w14:paraId="516A81AE" w14:textId="77777777" w:rsidTr="00704929">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464801" w:rsidRDefault="00B87C25" w:rsidP="00704929">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77777777" w:rsidR="00B87C25" w:rsidRPr="00464801" w:rsidRDefault="00B87C25" w:rsidP="00704929">
            <w:pPr>
              <w:pStyle w:val="NormalWeb"/>
              <w:rPr>
                <w:rFonts w:ascii="Arial" w:hAnsi="Arial" w:cs="Arial"/>
                <w:sz w:val="20"/>
                <w:szCs w:val="20"/>
              </w:rPr>
            </w:pPr>
            <w:r w:rsidRPr="00464801">
              <w:rPr>
                <w:rFonts w:ascii="Arial" w:hAnsi="Arial" w:cs="Arial"/>
                <w:color w:val="000000"/>
                <w:sz w:val="20"/>
                <w:szCs w:val="20"/>
              </w:rPr>
              <w:t>87-89</w:t>
            </w:r>
          </w:p>
        </w:tc>
      </w:tr>
      <w:tr w:rsidR="00B87C25" w:rsidRPr="00464801" w14:paraId="4BA82F4F" w14:textId="77777777" w:rsidTr="00704929">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464801" w:rsidRDefault="00B87C25" w:rsidP="00704929">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77777777" w:rsidR="00B87C25" w:rsidRPr="00464801" w:rsidRDefault="00B87C25" w:rsidP="00704929">
            <w:pPr>
              <w:pStyle w:val="NormalWeb"/>
              <w:rPr>
                <w:rFonts w:ascii="Arial" w:hAnsi="Arial" w:cs="Arial"/>
                <w:sz w:val="20"/>
                <w:szCs w:val="20"/>
              </w:rPr>
            </w:pPr>
            <w:r w:rsidRPr="00464801">
              <w:rPr>
                <w:rFonts w:ascii="Arial" w:hAnsi="Arial" w:cs="Arial"/>
                <w:color w:val="000000"/>
                <w:sz w:val="20"/>
                <w:szCs w:val="20"/>
              </w:rPr>
              <w:t>83-86</w:t>
            </w:r>
          </w:p>
        </w:tc>
      </w:tr>
      <w:tr w:rsidR="00B87C25" w:rsidRPr="00464801" w14:paraId="5571F2B6" w14:textId="77777777" w:rsidTr="00704929">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464801" w:rsidRDefault="00B87C25" w:rsidP="00704929">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77777777" w:rsidR="00B87C25" w:rsidRPr="00464801" w:rsidRDefault="00B87C25" w:rsidP="00704929">
            <w:pPr>
              <w:pStyle w:val="NormalWeb"/>
              <w:rPr>
                <w:rFonts w:ascii="Arial" w:hAnsi="Arial" w:cs="Arial"/>
                <w:sz w:val="20"/>
                <w:szCs w:val="20"/>
              </w:rPr>
            </w:pPr>
            <w:r w:rsidRPr="00464801">
              <w:rPr>
                <w:rFonts w:ascii="Arial" w:hAnsi="Arial" w:cs="Arial"/>
                <w:color w:val="000000"/>
                <w:sz w:val="20"/>
                <w:szCs w:val="20"/>
              </w:rPr>
              <w:t>82-80</w:t>
            </w:r>
          </w:p>
        </w:tc>
      </w:tr>
      <w:tr w:rsidR="00B87C25" w:rsidRPr="00464801" w14:paraId="2C0610A0" w14:textId="77777777" w:rsidTr="00704929">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464801" w:rsidRDefault="00B87C25" w:rsidP="00704929">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77777777" w:rsidR="00B87C25" w:rsidRPr="00464801" w:rsidRDefault="00B87C25" w:rsidP="00704929">
            <w:pPr>
              <w:pStyle w:val="NormalWeb"/>
              <w:rPr>
                <w:rFonts w:ascii="Arial" w:hAnsi="Arial" w:cs="Arial"/>
                <w:sz w:val="20"/>
                <w:szCs w:val="20"/>
              </w:rPr>
            </w:pPr>
            <w:r w:rsidRPr="00464801">
              <w:rPr>
                <w:rFonts w:ascii="Arial" w:hAnsi="Arial" w:cs="Arial"/>
                <w:color w:val="000000"/>
                <w:sz w:val="20"/>
                <w:szCs w:val="20"/>
              </w:rPr>
              <w:t>77-79</w:t>
            </w:r>
          </w:p>
        </w:tc>
      </w:tr>
      <w:tr w:rsidR="00B87C25" w:rsidRPr="00464801" w14:paraId="3D1946B3" w14:textId="77777777" w:rsidTr="00704929">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464801" w:rsidRDefault="00B87C25" w:rsidP="00704929">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77777777" w:rsidR="00B87C25" w:rsidRPr="00464801" w:rsidRDefault="00B87C25" w:rsidP="00704929">
            <w:pPr>
              <w:pStyle w:val="NormalWeb"/>
              <w:rPr>
                <w:rFonts w:ascii="Arial" w:hAnsi="Arial" w:cs="Arial"/>
                <w:sz w:val="20"/>
                <w:szCs w:val="20"/>
              </w:rPr>
            </w:pPr>
            <w:r w:rsidRPr="00464801">
              <w:rPr>
                <w:rFonts w:ascii="Arial" w:hAnsi="Arial" w:cs="Arial"/>
                <w:color w:val="000000"/>
                <w:sz w:val="20"/>
                <w:szCs w:val="20"/>
              </w:rPr>
              <w:t>73-76</w:t>
            </w:r>
          </w:p>
        </w:tc>
      </w:tr>
      <w:tr w:rsidR="00B87C25" w:rsidRPr="00464801" w14:paraId="13A5671B" w14:textId="77777777" w:rsidTr="00704929">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464801" w:rsidRDefault="00B87C25" w:rsidP="00704929">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77777777" w:rsidR="00B87C25" w:rsidRPr="00464801" w:rsidRDefault="00B87C25" w:rsidP="00704929">
            <w:pPr>
              <w:pStyle w:val="NormalWeb"/>
              <w:rPr>
                <w:rFonts w:ascii="Arial" w:hAnsi="Arial" w:cs="Arial"/>
                <w:sz w:val="20"/>
                <w:szCs w:val="20"/>
              </w:rPr>
            </w:pPr>
            <w:r w:rsidRPr="00464801">
              <w:rPr>
                <w:rFonts w:ascii="Arial" w:hAnsi="Arial" w:cs="Arial"/>
                <w:color w:val="000000"/>
                <w:sz w:val="20"/>
                <w:szCs w:val="20"/>
              </w:rPr>
              <w:t>70-72</w:t>
            </w:r>
          </w:p>
        </w:tc>
      </w:tr>
      <w:tr w:rsidR="00B87C25" w:rsidRPr="00464801" w14:paraId="3EDCD3C0" w14:textId="77777777" w:rsidTr="00704929">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464801" w:rsidRDefault="00B87C25" w:rsidP="00704929">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77777777" w:rsidR="00B87C25" w:rsidRPr="00464801" w:rsidRDefault="00B87C25" w:rsidP="00704929">
            <w:pPr>
              <w:pStyle w:val="NormalWeb"/>
              <w:rPr>
                <w:rFonts w:ascii="Arial" w:hAnsi="Arial" w:cs="Arial"/>
                <w:sz w:val="20"/>
                <w:szCs w:val="20"/>
              </w:rPr>
            </w:pPr>
            <w:r w:rsidRPr="00464801">
              <w:rPr>
                <w:rFonts w:ascii="Arial" w:hAnsi="Arial" w:cs="Arial"/>
                <w:color w:val="000000"/>
                <w:sz w:val="20"/>
                <w:szCs w:val="20"/>
              </w:rPr>
              <w:t>67-69</w:t>
            </w:r>
          </w:p>
        </w:tc>
      </w:tr>
      <w:tr w:rsidR="00B87C25" w:rsidRPr="00464801" w14:paraId="1ED40834" w14:textId="77777777" w:rsidTr="00704929">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464801" w:rsidRDefault="00B87C25" w:rsidP="00704929">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77777777" w:rsidR="00B87C25" w:rsidRPr="00464801" w:rsidRDefault="00B87C25" w:rsidP="00704929">
            <w:pPr>
              <w:pStyle w:val="NormalWeb"/>
              <w:rPr>
                <w:rFonts w:ascii="Arial" w:hAnsi="Arial" w:cs="Arial"/>
                <w:sz w:val="20"/>
                <w:szCs w:val="20"/>
              </w:rPr>
            </w:pPr>
            <w:r w:rsidRPr="00464801">
              <w:rPr>
                <w:rFonts w:ascii="Arial" w:hAnsi="Arial" w:cs="Arial"/>
                <w:color w:val="000000"/>
                <w:sz w:val="20"/>
                <w:szCs w:val="20"/>
              </w:rPr>
              <w:t>63-66</w:t>
            </w:r>
          </w:p>
        </w:tc>
      </w:tr>
      <w:tr w:rsidR="00B87C25" w:rsidRPr="00464801" w14:paraId="0D0BEC40" w14:textId="77777777" w:rsidTr="00704929">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464801" w:rsidRDefault="00B87C25" w:rsidP="00704929">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77777777" w:rsidR="00B87C25" w:rsidRPr="00464801" w:rsidRDefault="00B87C25" w:rsidP="00704929">
            <w:pPr>
              <w:pStyle w:val="NormalWeb"/>
              <w:rPr>
                <w:rFonts w:ascii="Arial" w:hAnsi="Arial" w:cs="Arial"/>
                <w:sz w:val="20"/>
                <w:szCs w:val="20"/>
              </w:rPr>
            </w:pPr>
            <w:r w:rsidRPr="00464801">
              <w:rPr>
                <w:rFonts w:ascii="Arial" w:hAnsi="Arial" w:cs="Arial"/>
                <w:color w:val="000000"/>
                <w:sz w:val="20"/>
                <w:szCs w:val="20"/>
              </w:rPr>
              <w:t>60-62</w:t>
            </w:r>
          </w:p>
        </w:tc>
      </w:tr>
      <w:tr w:rsidR="00B87C25" w:rsidRPr="00464801" w14:paraId="03F541AF" w14:textId="77777777" w:rsidTr="00704929">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464801" w:rsidRDefault="00B87C25" w:rsidP="00704929">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464801" w:rsidRDefault="00B87C25" w:rsidP="00704929">
            <w:pPr>
              <w:pStyle w:val="NormalWeb"/>
              <w:rPr>
                <w:rFonts w:ascii="Arial" w:hAnsi="Arial" w:cs="Arial"/>
                <w:sz w:val="20"/>
                <w:szCs w:val="20"/>
              </w:rPr>
            </w:pPr>
            <w:r w:rsidRPr="00464801">
              <w:rPr>
                <w:rFonts w:ascii="Arial" w:hAnsi="Arial" w:cs="Arial"/>
                <w:color w:val="000000"/>
                <w:sz w:val="20"/>
                <w:szCs w:val="20"/>
              </w:rPr>
              <w:t>59</w:t>
            </w:r>
          </w:p>
        </w:tc>
      </w:tr>
    </w:tbl>
    <w:p w14:paraId="72E57BD0" w14:textId="77777777" w:rsidR="00B87C25" w:rsidRDefault="00B87C25" w:rsidP="00B87C25">
      <w:pPr>
        <w:pStyle w:val="APACitation"/>
        <w:ind w:left="0" w:firstLine="0"/>
      </w:pPr>
    </w:p>
    <w:p w14:paraId="68CBBEF7" w14:textId="77777777" w:rsidR="00B87C25" w:rsidRDefault="00B87C25" w:rsidP="002522B3">
      <w:pPr>
        <w:pStyle w:val="Heading1"/>
      </w:pPr>
    </w:p>
    <w:p w14:paraId="6B69F2DA" w14:textId="77777777" w:rsidR="00B87C25" w:rsidRDefault="00B87C25" w:rsidP="002522B3">
      <w:pPr>
        <w:pStyle w:val="Heading1"/>
      </w:pPr>
    </w:p>
    <w:p w14:paraId="5A968F54" w14:textId="77777777" w:rsidR="00B87C25" w:rsidRDefault="00B87C25" w:rsidP="002522B3">
      <w:pPr>
        <w:pStyle w:val="Heading1"/>
      </w:pPr>
    </w:p>
    <w:p w14:paraId="5D05665A" w14:textId="77777777" w:rsidR="00472CF6" w:rsidRDefault="00472CF6" w:rsidP="002522B3">
      <w:pPr>
        <w:pStyle w:val="Heading1"/>
      </w:pPr>
    </w:p>
    <w:p w14:paraId="3334668F" w14:textId="77777777" w:rsidR="00472CF6" w:rsidRDefault="00472CF6" w:rsidP="002522B3">
      <w:pPr>
        <w:pStyle w:val="Heading1"/>
      </w:pPr>
    </w:p>
    <w:p w14:paraId="7C4F49F2" w14:textId="1D0BA172" w:rsidR="00472CF6" w:rsidRDefault="00472CF6" w:rsidP="002522B3">
      <w:pPr>
        <w:pStyle w:val="Heading1"/>
      </w:pPr>
    </w:p>
    <w:p w14:paraId="623D625C" w14:textId="1D9D8D47" w:rsidR="00F66DF5" w:rsidRDefault="00F66DF5">
      <w:r>
        <w:br w:type="page"/>
      </w:r>
    </w:p>
    <w:p w14:paraId="4041A5B3" w14:textId="77777777" w:rsidR="00F66DF5" w:rsidRPr="00F66DF5" w:rsidRDefault="00F66DF5" w:rsidP="00F66DF5"/>
    <w:p w14:paraId="0D5525FE" w14:textId="77777777" w:rsidR="002522B3" w:rsidRDefault="4948C66D" w:rsidP="002522B3">
      <w:pPr>
        <w:pStyle w:val="Heading1"/>
      </w:pPr>
      <w:r>
        <w:t>Course Schedule</w:t>
      </w:r>
    </w:p>
    <w:p w14:paraId="169F4037"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4AE16A6" w14:textId="77777777" w:rsidTr="4948C66D">
        <w:tc>
          <w:tcPr>
            <w:tcW w:w="1086" w:type="pct"/>
            <w:shd w:val="clear" w:color="auto" w:fill="BF2C37"/>
            <w:vAlign w:val="center"/>
          </w:tcPr>
          <w:p w14:paraId="766F47A2"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61C00E6"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1B5B3287"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33BECE0E" w14:textId="77777777" w:rsidTr="4948C66D">
        <w:tc>
          <w:tcPr>
            <w:tcW w:w="1086" w:type="pct"/>
            <w:vAlign w:val="center"/>
          </w:tcPr>
          <w:p w14:paraId="75A79B3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One</w:t>
            </w:r>
          </w:p>
        </w:tc>
        <w:tc>
          <w:tcPr>
            <w:tcW w:w="1571" w:type="pct"/>
            <w:vAlign w:val="center"/>
          </w:tcPr>
          <w:p w14:paraId="39FAA70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&lt;insert start date&gt;</w:t>
            </w:r>
          </w:p>
        </w:tc>
        <w:tc>
          <w:tcPr>
            <w:tcW w:w="2343" w:type="pct"/>
            <w:vAlign w:val="center"/>
          </w:tcPr>
          <w:p w14:paraId="5FE6C92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&lt;insert end date&gt;</w:t>
            </w:r>
          </w:p>
        </w:tc>
      </w:tr>
      <w:tr w:rsidR="00BB6A20" w14:paraId="1462F720" w14:textId="77777777" w:rsidTr="4948C66D">
        <w:tc>
          <w:tcPr>
            <w:tcW w:w="1086" w:type="pct"/>
            <w:shd w:val="clear" w:color="auto" w:fill="D8D9DA"/>
            <w:vAlign w:val="center"/>
          </w:tcPr>
          <w:p w14:paraId="39F3CB79" w14:textId="77777777" w:rsidR="00BB6A20" w:rsidRPr="007235A8" w:rsidRDefault="00BB6A20" w:rsidP="00BB6A20">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Two</w:t>
            </w:r>
          </w:p>
        </w:tc>
        <w:tc>
          <w:tcPr>
            <w:tcW w:w="1571" w:type="pct"/>
            <w:shd w:val="clear" w:color="auto" w:fill="D8D9DA"/>
            <w:vAlign w:val="center"/>
          </w:tcPr>
          <w:p w14:paraId="58D1B95F" w14:textId="4D2F199B" w:rsidR="00BB6A20" w:rsidRPr="007235A8" w:rsidRDefault="00BB6A20" w:rsidP="00BB6A20">
            <w:pPr>
              <w:tabs>
                <w:tab w:val="left" w:pos="0"/>
                <w:tab w:val="left" w:pos="3720"/>
              </w:tabs>
              <w:spacing w:before="40" w:after="40"/>
              <w:jc w:val="center"/>
              <w:outlineLvl w:val="0"/>
              <w:rPr>
                <w:rFonts w:cs="Arial"/>
                <w:color w:val="000000" w:themeColor="text1"/>
                <w:szCs w:val="20"/>
              </w:rPr>
            </w:pPr>
            <w:r w:rsidRPr="4948C66D">
              <w:rPr>
                <w:rFonts w:eastAsia="Arial" w:cs="Arial"/>
                <w:color w:val="000000" w:themeColor="text1"/>
                <w:szCs w:val="20"/>
              </w:rPr>
              <w:t>&lt;insert start date&gt;</w:t>
            </w:r>
          </w:p>
        </w:tc>
        <w:tc>
          <w:tcPr>
            <w:tcW w:w="2343" w:type="pct"/>
            <w:shd w:val="clear" w:color="auto" w:fill="D8D9DA"/>
            <w:vAlign w:val="center"/>
          </w:tcPr>
          <w:p w14:paraId="00C1583E" w14:textId="22F62567" w:rsidR="00BB6A20" w:rsidRPr="007235A8" w:rsidRDefault="00BB6A20" w:rsidP="00BB6A20">
            <w:pPr>
              <w:tabs>
                <w:tab w:val="left" w:pos="0"/>
                <w:tab w:val="left" w:pos="3720"/>
              </w:tabs>
              <w:spacing w:before="40" w:after="40"/>
              <w:jc w:val="center"/>
              <w:outlineLvl w:val="0"/>
              <w:rPr>
                <w:rFonts w:cs="Arial"/>
                <w:color w:val="000000" w:themeColor="text1"/>
                <w:szCs w:val="20"/>
              </w:rPr>
            </w:pPr>
            <w:r w:rsidRPr="4948C66D">
              <w:rPr>
                <w:rFonts w:eastAsia="Arial" w:cs="Arial"/>
                <w:color w:val="000000" w:themeColor="text1"/>
                <w:szCs w:val="20"/>
              </w:rPr>
              <w:t>&lt;insert end date&gt;</w:t>
            </w:r>
          </w:p>
        </w:tc>
      </w:tr>
      <w:tr w:rsidR="00BB6A20" w14:paraId="58BE417C" w14:textId="77777777" w:rsidTr="4948C66D">
        <w:tc>
          <w:tcPr>
            <w:tcW w:w="1086" w:type="pct"/>
            <w:vAlign w:val="center"/>
          </w:tcPr>
          <w:p w14:paraId="33AF4DBC" w14:textId="77777777" w:rsidR="00BB6A20" w:rsidRPr="007235A8" w:rsidRDefault="00BB6A20" w:rsidP="00BB6A20">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Three</w:t>
            </w:r>
          </w:p>
        </w:tc>
        <w:tc>
          <w:tcPr>
            <w:tcW w:w="1571" w:type="pct"/>
            <w:vAlign w:val="center"/>
          </w:tcPr>
          <w:p w14:paraId="6745F2BC" w14:textId="707D7D32" w:rsidR="00BB6A20" w:rsidRPr="007235A8" w:rsidRDefault="00BB6A20" w:rsidP="00BB6A20">
            <w:pPr>
              <w:tabs>
                <w:tab w:val="left" w:pos="0"/>
                <w:tab w:val="left" w:pos="3720"/>
              </w:tabs>
              <w:spacing w:before="40" w:after="40"/>
              <w:jc w:val="center"/>
              <w:outlineLvl w:val="0"/>
              <w:rPr>
                <w:rFonts w:cs="Arial"/>
                <w:color w:val="000000" w:themeColor="text1"/>
                <w:szCs w:val="20"/>
              </w:rPr>
            </w:pPr>
            <w:r w:rsidRPr="4948C66D">
              <w:rPr>
                <w:rFonts w:eastAsia="Arial" w:cs="Arial"/>
                <w:color w:val="000000" w:themeColor="text1"/>
                <w:szCs w:val="20"/>
              </w:rPr>
              <w:t>&lt;insert start date&gt;</w:t>
            </w:r>
          </w:p>
        </w:tc>
        <w:tc>
          <w:tcPr>
            <w:tcW w:w="2343" w:type="pct"/>
            <w:vAlign w:val="center"/>
          </w:tcPr>
          <w:p w14:paraId="017DF8CB" w14:textId="1938E678" w:rsidR="00BB6A20" w:rsidRPr="007235A8" w:rsidRDefault="00BB6A20" w:rsidP="00BB6A20">
            <w:pPr>
              <w:tabs>
                <w:tab w:val="left" w:pos="0"/>
                <w:tab w:val="left" w:pos="3720"/>
              </w:tabs>
              <w:spacing w:before="40" w:after="40"/>
              <w:jc w:val="center"/>
              <w:outlineLvl w:val="0"/>
              <w:rPr>
                <w:rFonts w:cs="Arial"/>
                <w:color w:val="000000" w:themeColor="text1"/>
                <w:szCs w:val="20"/>
              </w:rPr>
            </w:pPr>
            <w:r w:rsidRPr="4948C66D">
              <w:rPr>
                <w:rFonts w:eastAsia="Arial" w:cs="Arial"/>
                <w:color w:val="000000" w:themeColor="text1"/>
                <w:szCs w:val="20"/>
              </w:rPr>
              <w:t>&lt;insert end date&gt;</w:t>
            </w:r>
          </w:p>
        </w:tc>
      </w:tr>
      <w:tr w:rsidR="00BB6A20" w14:paraId="6B9FDE0E" w14:textId="77777777" w:rsidTr="4948C66D">
        <w:tc>
          <w:tcPr>
            <w:tcW w:w="1086" w:type="pct"/>
            <w:shd w:val="clear" w:color="auto" w:fill="D8D9DA"/>
            <w:vAlign w:val="center"/>
          </w:tcPr>
          <w:p w14:paraId="15E325AA" w14:textId="77777777" w:rsidR="00BB6A20" w:rsidRPr="007235A8" w:rsidRDefault="00BB6A20" w:rsidP="00BB6A20">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Four</w:t>
            </w:r>
          </w:p>
        </w:tc>
        <w:tc>
          <w:tcPr>
            <w:tcW w:w="1571" w:type="pct"/>
            <w:shd w:val="clear" w:color="auto" w:fill="D8D9DA"/>
            <w:vAlign w:val="center"/>
          </w:tcPr>
          <w:p w14:paraId="4628B41D" w14:textId="413F3477" w:rsidR="00BB6A20" w:rsidRPr="007235A8" w:rsidRDefault="00BB6A20" w:rsidP="00BB6A20">
            <w:pPr>
              <w:tabs>
                <w:tab w:val="left" w:pos="0"/>
                <w:tab w:val="left" w:pos="3720"/>
              </w:tabs>
              <w:spacing w:before="40" w:after="40"/>
              <w:jc w:val="center"/>
              <w:outlineLvl w:val="0"/>
              <w:rPr>
                <w:rFonts w:cs="Arial"/>
                <w:color w:val="000000" w:themeColor="text1"/>
                <w:szCs w:val="20"/>
              </w:rPr>
            </w:pPr>
            <w:r w:rsidRPr="4948C66D">
              <w:rPr>
                <w:rFonts w:eastAsia="Arial" w:cs="Arial"/>
                <w:color w:val="000000" w:themeColor="text1"/>
                <w:szCs w:val="20"/>
              </w:rPr>
              <w:t>&lt;insert start date&gt;</w:t>
            </w:r>
          </w:p>
        </w:tc>
        <w:tc>
          <w:tcPr>
            <w:tcW w:w="2343" w:type="pct"/>
            <w:shd w:val="clear" w:color="auto" w:fill="D8D9DA"/>
            <w:vAlign w:val="center"/>
          </w:tcPr>
          <w:p w14:paraId="22928FB5" w14:textId="30CC8C7A" w:rsidR="00BB6A20" w:rsidRPr="007235A8" w:rsidRDefault="00BB6A20" w:rsidP="00BB6A20">
            <w:pPr>
              <w:tabs>
                <w:tab w:val="left" w:pos="0"/>
                <w:tab w:val="left" w:pos="3720"/>
              </w:tabs>
              <w:spacing w:before="40" w:after="40"/>
              <w:jc w:val="center"/>
              <w:outlineLvl w:val="0"/>
              <w:rPr>
                <w:rFonts w:cs="Arial"/>
                <w:color w:val="000000" w:themeColor="text1"/>
                <w:szCs w:val="20"/>
              </w:rPr>
            </w:pPr>
            <w:r w:rsidRPr="4948C66D">
              <w:rPr>
                <w:rFonts w:eastAsia="Arial" w:cs="Arial"/>
                <w:color w:val="000000" w:themeColor="text1"/>
                <w:szCs w:val="20"/>
              </w:rPr>
              <w:t>&lt;insert end date&gt;</w:t>
            </w:r>
          </w:p>
        </w:tc>
      </w:tr>
      <w:tr w:rsidR="00BB6A20" w14:paraId="6F354913" w14:textId="77777777" w:rsidTr="4948C66D">
        <w:tc>
          <w:tcPr>
            <w:tcW w:w="1086" w:type="pct"/>
            <w:vAlign w:val="center"/>
          </w:tcPr>
          <w:p w14:paraId="6F16ADFA" w14:textId="77777777" w:rsidR="00BB6A20" w:rsidRPr="007235A8" w:rsidRDefault="00BB6A20" w:rsidP="00BB6A20">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Five</w:t>
            </w:r>
          </w:p>
        </w:tc>
        <w:tc>
          <w:tcPr>
            <w:tcW w:w="1571" w:type="pct"/>
            <w:vAlign w:val="center"/>
          </w:tcPr>
          <w:p w14:paraId="541D496E" w14:textId="62DCB629" w:rsidR="00BB6A20" w:rsidRPr="007235A8" w:rsidRDefault="00BB6A20" w:rsidP="00BB6A20">
            <w:pPr>
              <w:tabs>
                <w:tab w:val="left" w:pos="0"/>
                <w:tab w:val="left" w:pos="3720"/>
              </w:tabs>
              <w:spacing w:before="40" w:after="40"/>
              <w:jc w:val="center"/>
              <w:outlineLvl w:val="0"/>
              <w:rPr>
                <w:rFonts w:cs="Arial"/>
                <w:color w:val="000000" w:themeColor="text1"/>
                <w:szCs w:val="20"/>
              </w:rPr>
            </w:pPr>
            <w:r w:rsidRPr="4948C66D">
              <w:rPr>
                <w:rFonts w:eastAsia="Arial" w:cs="Arial"/>
                <w:color w:val="000000" w:themeColor="text1"/>
                <w:szCs w:val="20"/>
              </w:rPr>
              <w:t>&lt;insert start date&gt;</w:t>
            </w:r>
          </w:p>
        </w:tc>
        <w:tc>
          <w:tcPr>
            <w:tcW w:w="2343" w:type="pct"/>
            <w:vAlign w:val="center"/>
          </w:tcPr>
          <w:p w14:paraId="0296D350" w14:textId="4845249A" w:rsidR="00BB6A20" w:rsidRPr="007235A8" w:rsidRDefault="00BB6A20" w:rsidP="00BB6A20">
            <w:pPr>
              <w:tabs>
                <w:tab w:val="left" w:pos="0"/>
                <w:tab w:val="left" w:pos="3720"/>
              </w:tabs>
              <w:spacing w:before="40" w:after="40"/>
              <w:jc w:val="center"/>
              <w:outlineLvl w:val="0"/>
              <w:rPr>
                <w:rFonts w:cs="Arial"/>
                <w:color w:val="000000" w:themeColor="text1"/>
                <w:szCs w:val="20"/>
              </w:rPr>
            </w:pPr>
            <w:r w:rsidRPr="4948C66D">
              <w:rPr>
                <w:rFonts w:eastAsia="Arial" w:cs="Arial"/>
                <w:color w:val="000000" w:themeColor="text1"/>
                <w:szCs w:val="20"/>
              </w:rPr>
              <w:t>&lt;insert end date&gt;</w:t>
            </w:r>
          </w:p>
        </w:tc>
      </w:tr>
      <w:tr w:rsidR="00BB6A20" w14:paraId="4687EA94" w14:textId="77777777" w:rsidTr="4948C66D">
        <w:tc>
          <w:tcPr>
            <w:tcW w:w="1086" w:type="pct"/>
            <w:shd w:val="clear" w:color="auto" w:fill="D8D9DA"/>
            <w:vAlign w:val="center"/>
          </w:tcPr>
          <w:p w14:paraId="6A4153C4" w14:textId="77777777" w:rsidR="00BB6A20" w:rsidRPr="007235A8" w:rsidRDefault="00BB6A20" w:rsidP="00BB6A20">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Six</w:t>
            </w:r>
          </w:p>
        </w:tc>
        <w:tc>
          <w:tcPr>
            <w:tcW w:w="1571" w:type="pct"/>
            <w:shd w:val="clear" w:color="auto" w:fill="D8D9DA"/>
            <w:vAlign w:val="center"/>
          </w:tcPr>
          <w:p w14:paraId="67376C54" w14:textId="15CF8F1F" w:rsidR="00BB6A20" w:rsidRPr="007235A8" w:rsidRDefault="00BB6A20" w:rsidP="00BB6A20">
            <w:pPr>
              <w:tabs>
                <w:tab w:val="left" w:pos="0"/>
                <w:tab w:val="left" w:pos="3720"/>
              </w:tabs>
              <w:spacing w:before="40" w:after="40"/>
              <w:jc w:val="center"/>
              <w:outlineLvl w:val="0"/>
              <w:rPr>
                <w:rFonts w:cs="Arial"/>
                <w:color w:val="000000" w:themeColor="text1"/>
                <w:szCs w:val="20"/>
              </w:rPr>
            </w:pPr>
            <w:r w:rsidRPr="4948C66D">
              <w:rPr>
                <w:rFonts w:eastAsia="Arial" w:cs="Arial"/>
                <w:color w:val="000000" w:themeColor="text1"/>
                <w:szCs w:val="20"/>
              </w:rPr>
              <w:t>&lt;insert start date&gt;</w:t>
            </w:r>
          </w:p>
        </w:tc>
        <w:tc>
          <w:tcPr>
            <w:tcW w:w="2343" w:type="pct"/>
            <w:shd w:val="clear" w:color="auto" w:fill="D8D9DA"/>
            <w:vAlign w:val="center"/>
          </w:tcPr>
          <w:p w14:paraId="5443C275" w14:textId="56B249B7" w:rsidR="00BB6A20" w:rsidRPr="007235A8" w:rsidRDefault="00BB6A20" w:rsidP="00BB6A20">
            <w:pPr>
              <w:tabs>
                <w:tab w:val="left" w:pos="0"/>
                <w:tab w:val="left" w:pos="3720"/>
              </w:tabs>
              <w:spacing w:before="40" w:after="40"/>
              <w:jc w:val="center"/>
              <w:outlineLvl w:val="0"/>
              <w:rPr>
                <w:rFonts w:cs="Arial"/>
                <w:color w:val="000000" w:themeColor="text1"/>
                <w:szCs w:val="20"/>
              </w:rPr>
            </w:pPr>
            <w:r w:rsidRPr="4948C66D">
              <w:rPr>
                <w:rFonts w:eastAsia="Arial" w:cs="Arial"/>
                <w:color w:val="000000" w:themeColor="text1"/>
                <w:szCs w:val="20"/>
              </w:rPr>
              <w:t>&lt;insert end date&gt;</w:t>
            </w:r>
          </w:p>
        </w:tc>
      </w:tr>
      <w:tr w:rsidR="00BB6A20" w14:paraId="414672CD" w14:textId="77777777" w:rsidTr="4948C66D">
        <w:tc>
          <w:tcPr>
            <w:tcW w:w="1086" w:type="pct"/>
            <w:vAlign w:val="center"/>
          </w:tcPr>
          <w:p w14:paraId="673F1511" w14:textId="77777777" w:rsidR="00BB6A20" w:rsidRPr="007235A8" w:rsidRDefault="00BB6A20" w:rsidP="00BB6A20">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Seven</w:t>
            </w:r>
          </w:p>
        </w:tc>
        <w:tc>
          <w:tcPr>
            <w:tcW w:w="1571" w:type="pct"/>
            <w:vAlign w:val="center"/>
          </w:tcPr>
          <w:p w14:paraId="7A181D31" w14:textId="79D6CD8F" w:rsidR="00BB6A20" w:rsidRPr="007235A8" w:rsidRDefault="00BB6A20" w:rsidP="00BB6A20">
            <w:pPr>
              <w:tabs>
                <w:tab w:val="left" w:pos="0"/>
                <w:tab w:val="left" w:pos="3720"/>
              </w:tabs>
              <w:spacing w:before="40" w:after="40"/>
              <w:jc w:val="center"/>
              <w:outlineLvl w:val="0"/>
              <w:rPr>
                <w:rFonts w:cs="Arial"/>
                <w:color w:val="000000" w:themeColor="text1"/>
                <w:szCs w:val="20"/>
              </w:rPr>
            </w:pPr>
            <w:r w:rsidRPr="4948C66D">
              <w:rPr>
                <w:rFonts w:eastAsia="Arial" w:cs="Arial"/>
                <w:color w:val="000000" w:themeColor="text1"/>
                <w:szCs w:val="20"/>
              </w:rPr>
              <w:t>&lt;insert start date&gt;</w:t>
            </w:r>
          </w:p>
        </w:tc>
        <w:tc>
          <w:tcPr>
            <w:tcW w:w="2343" w:type="pct"/>
            <w:vAlign w:val="center"/>
          </w:tcPr>
          <w:p w14:paraId="0A24CFD9" w14:textId="4098E0B5" w:rsidR="00BB6A20" w:rsidRPr="007235A8" w:rsidRDefault="00BB6A20" w:rsidP="00BB6A20">
            <w:pPr>
              <w:tabs>
                <w:tab w:val="left" w:pos="0"/>
                <w:tab w:val="left" w:pos="3720"/>
              </w:tabs>
              <w:spacing w:before="40" w:after="40"/>
              <w:jc w:val="center"/>
              <w:outlineLvl w:val="0"/>
              <w:rPr>
                <w:rFonts w:cs="Arial"/>
                <w:color w:val="000000" w:themeColor="text1"/>
                <w:szCs w:val="20"/>
              </w:rPr>
            </w:pPr>
            <w:r w:rsidRPr="4948C66D">
              <w:rPr>
                <w:rFonts w:eastAsia="Arial" w:cs="Arial"/>
                <w:color w:val="000000" w:themeColor="text1"/>
                <w:szCs w:val="20"/>
              </w:rPr>
              <w:t>&lt;insert end date&gt;</w:t>
            </w:r>
          </w:p>
        </w:tc>
      </w:tr>
    </w:tbl>
    <w:p w14:paraId="46AEFA70" w14:textId="77777777" w:rsidR="00704919" w:rsidRPr="002522B3" w:rsidRDefault="00704919" w:rsidP="002522B3">
      <w:pPr>
        <w:sectPr w:rsidR="00704919" w:rsidRPr="002522B3"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41CA7DF8" w14:textId="77777777" w:rsidR="00625B51" w:rsidRPr="00D15A2E" w:rsidRDefault="4948C66D" w:rsidP="4948C66D">
      <w:pPr>
        <w:pStyle w:val="Heading1"/>
        <w:rPr>
          <w:color w:val="9C2C2A" w:themeColor="accent1"/>
        </w:rPr>
      </w:pPr>
      <w:r>
        <w:lastRenderedPageBreak/>
        <w:t>Weekly Learning Modules</w:t>
      </w:r>
    </w:p>
    <w:p w14:paraId="104F606C"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48FF73C9" w14:textId="77777777" w:rsidTr="4948C66D">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5032D418" w14:textId="77777777"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2" w:name="weekone"/>
            <w:bookmarkStart w:id="3" w:name="_Toc358980894"/>
            <w:bookmarkEnd w:id="2"/>
            <w:r w:rsidRPr="4948C66D">
              <w:rPr>
                <w:b/>
                <w:bCs/>
                <w:color w:val="FFFFFF" w:themeColor="background1"/>
                <w:sz w:val="22"/>
                <w:szCs w:val="22"/>
              </w:rPr>
              <w:t>Week One: Topic</w:t>
            </w:r>
            <w:bookmarkEnd w:id="3"/>
          </w:p>
        </w:tc>
      </w:tr>
      <w:tr w:rsidR="00A534FA" w:rsidRPr="00842155" w14:paraId="499FACE4" w14:textId="77777777" w:rsidTr="4948C66D">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5F0AEB" w:rsidRPr="00842155" w14:paraId="1F65067F" w14:textId="77777777" w:rsidTr="4948C66D">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DB881CB" w14:textId="7DC91E83" w:rsidR="005F0AEB" w:rsidRPr="00842155" w:rsidRDefault="005F0AEB" w:rsidP="005F0AEB">
            <w:pPr>
              <w:pStyle w:val="ObjectiveBullet"/>
              <w:numPr>
                <w:ilvl w:val="1"/>
                <w:numId w:val="5"/>
              </w:numPr>
              <w:tabs>
                <w:tab w:val="clear" w:pos="0"/>
              </w:tabs>
            </w:pPr>
            <w:r>
              <w:t>Explain the importance of operations management.</w:t>
            </w:r>
          </w:p>
        </w:tc>
        <w:tc>
          <w:tcPr>
            <w:tcW w:w="2880" w:type="dxa"/>
            <w:gridSpan w:val="2"/>
            <w:tcBorders>
              <w:top w:val="single" w:sz="4" w:space="0" w:color="auto"/>
              <w:left w:val="single" w:sz="4" w:space="0" w:color="auto"/>
              <w:bottom w:val="single" w:sz="4" w:space="0" w:color="auto"/>
              <w:right w:val="single" w:sz="4" w:space="0" w:color="auto"/>
            </w:tcBorders>
          </w:tcPr>
          <w:p w14:paraId="7A580FDA" w14:textId="27A479EF" w:rsidR="005F0AEB" w:rsidRPr="00842155" w:rsidRDefault="005F0AEB" w:rsidP="005F0AEB">
            <w:pPr>
              <w:tabs>
                <w:tab w:val="left" w:pos="0"/>
                <w:tab w:val="left" w:pos="3720"/>
              </w:tabs>
              <w:outlineLvl w:val="0"/>
              <w:rPr>
                <w:rFonts w:cs="Arial"/>
                <w:szCs w:val="20"/>
              </w:rPr>
            </w:pPr>
            <w:r>
              <w:t>CLO1, CLO2</w:t>
            </w:r>
          </w:p>
        </w:tc>
      </w:tr>
      <w:tr w:rsidR="005F0AEB" w:rsidRPr="00842155" w14:paraId="2CE092EA" w14:textId="77777777" w:rsidTr="4948C66D">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1B709FC" w14:textId="6BE6807E" w:rsidR="005F0AEB" w:rsidRPr="00842155" w:rsidRDefault="005F0AEB" w:rsidP="005F0AEB">
            <w:pPr>
              <w:pStyle w:val="ObjectiveBullet"/>
              <w:numPr>
                <w:ilvl w:val="1"/>
                <w:numId w:val="5"/>
              </w:numPr>
            </w:pPr>
            <w:r>
              <w:t>Explain the differences between goods and services.</w:t>
            </w:r>
          </w:p>
        </w:tc>
        <w:tc>
          <w:tcPr>
            <w:tcW w:w="2880" w:type="dxa"/>
            <w:gridSpan w:val="2"/>
            <w:tcBorders>
              <w:top w:val="single" w:sz="4" w:space="0" w:color="auto"/>
              <w:left w:val="single" w:sz="4" w:space="0" w:color="auto"/>
              <w:bottom w:val="single" w:sz="4" w:space="0" w:color="auto"/>
              <w:right w:val="single" w:sz="4" w:space="0" w:color="auto"/>
            </w:tcBorders>
          </w:tcPr>
          <w:p w14:paraId="6606C5D6" w14:textId="04DC443C" w:rsidR="005F0AEB" w:rsidRPr="00842155" w:rsidRDefault="005F0AEB" w:rsidP="005F0AEB">
            <w:pPr>
              <w:tabs>
                <w:tab w:val="left" w:pos="0"/>
                <w:tab w:val="left" w:pos="3720"/>
              </w:tabs>
              <w:outlineLvl w:val="0"/>
              <w:rPr>
                <w:rFonts w:cs="Arial"/>
                <w:szCs w:val="20"/>
              </w:rPr>
            </w:pPr>
            <w:r>
              <w:t>CLO1, CLO2</w:t>
            </w:r>
          </w:p>
        </w:tc>
      </w:tr>
      <w:tr w:rsidR="005F0AEB" w:rsidRPr="00842155" w14:paraId="72C48186" w14:textId="77777777" w:rsidTr="4948C66D">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EE9D753" w14:textId="113258FD" w:rsidR="005F0AEB" w:rsidRPr="00842155" w:rsidRDefault="005F0AEB" w:rsidP="005F0AEB">
            <w:pPr>
              <w:pStyle w:val="ObjectiveBullet"/>
              <w:numPr>
                <w:ilvl w:val="1"/>
                <w:numId w:val="5"/>
              </w:numPr>
            </w:pPr>
            <w:r>
              <w:t>Describe a customer benefit package.</w:t>
            </w:r>
          </w:p>
        </w:tc>
        <w:tc>
          <w:tcPr>
            <w:tcW w:w="2880" w:type="dxa"/>
            <w:gridSpan w:val="2"/>
            <w:tcBorders>
              <w:top w:val="single" w:sz="4" w:space="0" w:color="auto"/>
              <w:left w:val="single" w:sz="4" w:space="0" w:color="auto"/>
              <w:bottom w:val="single" w:sz="4" w:space="0" w:color="auto"/>
              <w:right w:val="single" w:sz="4" w:space="0" w:color="auto"/>
            </w:tcBorders>
          </w:tcPr>
          <w:p w14:paraId="3BF64BBE" w14:textId="538C954F" w:rsidR="005F0AEB" w:rsidRPr="00842155" w:rsidRDefault="005F0AEB" w:rsidP="005F0AEB">
            <w:pPr>
              <w:tabs>
                <w:tab w:val="left" w:pos="0"/>
                <w:tab w:val="left" w:pos="3720"/>
              </w:tabs>
              <w:outlineLvl w:val="0"/>
              <w:rPr>
                <w:rFonts w:cs="Arial"/>
                <w:szCs w:val="20"/>
              </w:rPr>
            </w:pPr>
            <w:r>
              <w:t>CLO1, CLO2</w:t>
            </w:r>
          </w:p>
        </w:tc>
      </w:tr>
      <w:tr w:rsidR="005F0AEB" w:rsidRPr="00842155" w14:paraId="6C2370C9" w14:textId="77777777" w:rsidTr="4948C66D">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77A9F926" w14:textId="5348E8C4" w:rsidR="005F0AEB" w:rsidRPr="00842155" w:rsidRDefault="005F0AEB" w:rsidP="005F0AEB">
            <w:pPr>
              <w:pStyle w:val="ObjectiveBullet"/>
              <w:numPr>
                <w:ilvl w:val="1"/>
                <w:numId w:val="5"/>
              </w:numPr>
            </w:pPr>
            <w:r>
              <w:t>Describe a value chain and the two major perspectives that characterize it.</w:t>
            </w:r>
          </w:p>
        </w:tc>
        <w:tc>
          <w:tcPr>
            <w:tcW w:w="2880" w:type="dxa"/>
            <w:gridSpan w:val="2"/>
            <w:tcBorders>
              <w:top w:val="single" w:sz="4" w:space="0" w:color="auto"/>
              <w:left w:val="single" w:sz="4" w:space="0" w:color="auto"/>
              <w:bottom w:val="single" w:sz="4" w:space="0" w:color="auto"/>
              <w:right w:val="single" w:sz="4" w:space="0" w:color="auto"/>
            </w:tcBorders>
          </w:tcPr>
          <w:p w14:paraId="4EC8103A" w14:textId="2F1684B7" w:rsidR="005F0AEB" w:rsidRPr="00842155" w:rsidRDefault="005F0AEB" w:rsidP="005F0AEB">
            <w:pPr>
              <w:tabs>
                <w:tab w:val="left" w:pos="0"/>
                <w:tab w:val="left" w:pos="3720"/>
              </w:tabs>
              <w:outlineLvl w:val="0"/>
              <w:rPr>
                <w:rFonts w:cs="Arial"/>
                <w:szCs w:val="20"/>
              </w:rPr>
            </w:pPr>
            <w:r>
              <w:t>CLO1, CLO2</w:t>
            </w:r>
          </w:p>
        </w:tc>
      </w:tr>
      <w:tr w:rsidR="005F0AEB" w:rsidRPr="00842155" w14:paraId="57F96B5E" w14:textId="77777777" w:rsidTr="4948C66D">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3E70E244" w14:textId="0DEE2E56" w:rsidR="005F0AEB" w:rsidRPr="00842155" w:rsidRDefault="005F0AEB" w:rsidP="005F0AEB">
            <w:pPr>
              <w:pStyle w:val="ObjectiveBullet"/>
              <w:numPr>
                <w:ilvl w:val="1"/>
                <w:numId w:val="5"/>
              </w:numPr>
            </w:pPr>
            <w:r>
              <w:t>Identify when outsourcing and vertical integration in value chains are appropriate.</w:t>
            </w:r>
          </w:p>
        </w:tc>
        <w:tc>
          <w:tcPr>
            <w:tcW w:w="2880" w:type="dxa"/>
            <w:gridSpan w:val="2"/>
            <w:tcBorders>
              <w:top w:val="single" w:sz="4" w:space="0" w:color="auto"/>
              <w:left w:val="single" w:sz="4" w:space="0" w:color="auto"/>
              <w:bottom w:val="single" w:sz="4" w:space="0" w:color="auto"/>
              <w:right w:val="single" w:sz="4" w:space="0" w:color="auto"/>
            </w:tcBorders>
          </w:tcPr>
          <w:p w14:paraId="0BA51A95" w14:textId="05744228" w:rsidR="005F0AEB" w:rsidRPr="00842155" w:rsidRDefault="005F0AEB" w:rsidP="005F0AEB">
            <w:pPr>
              <w:tabs>
                <w:tab w:val="left" w:pos="0"/>
                <w:tab w:val="left" w:pos="3720"/>
              </w:tabs>
              <w:outlineLvl w:val="0"/>
              <w:rPr>
                <w:rFonts w:cs="Arial"/>
                <w:szCs w:val="20"/>
              </w:rPr>
            </w:pPr>
            <w:r>
              <w:t>CLO1, CLO2</w:t>
            </w:r>
          </w:p>
        </w:tc>
      </w:tr>
      <w:tr w:rsidR="005F0AEB" w:rsidRPr="00842155" w14:paraId="4B13C0C7" w14:textId="77777777" w:rsidTr="4948C66D">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5F0AEB" w:rsidRDefault="005F0AEB" w:rsidP="005F0AEB">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0DEDF5A" w14:textId="77777777" w:rsidR="005F0AEB" w:rsidRPr="005B10FE" w:rsidRDefault="005F0AEB" w:rsidP="005F0AEB">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5F0AEB" w:rsidRPr="005B10FE" w:rsidRDefault="005F0AEB" w:rsidP="005F0AEB">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5F0AEB" w:rsidRPr="005B10FE" w:rsidRDefault="005F0AEB" w:rsidP="005F0AEB">
            <w:pPr>
              <w:tabs>
                <w:tab w:val="left" w:pos="0"/>
                <w:tab w:val="left" w:pos="3720"/>
              </w:tabs>
              <w:outlineLvl w:val="0"/>
              <w:rPr>
                <w:rFonts w:eastAsia="Arial" w:cs="Arial"/>
                <w:b/>
                <w:bCs/>
                <w:i/>
                <w:iCs/>
              </w:rPr>
            </w:pPr>
            <w:r w:rsidRPr="4948C66D">
              <w:rPr>
                <w:rFonts w:eastAsia="Arial" w:cs="Arial"/>
                <w:b/>
                <w:bCs/>
                <w:i/>
                <w:iCs/>
              </w:rPr>
              <w:t>AIE</w:t>
            </w:r>
          </w:p>
        </w:tc>
      </w:tr>
      <w:tr w:rsidR="005F0AEB" w:rsidRPr="007F339F" w14:paraId="3016880E" w14:textId="77777777" w:rsidTr="4948C66D">
        <w:tc>
          <w:tcPr>
            <w:tcW w:w="10170" w:type="dxa"/>
            <w:gridSpan w:val="2"/>
            <w:tcMar>
              <w:top w:w="115" w:type="dxa"/>
              <w:left w:w="115" w:type="dxa"/>
              <w:bottom w:w="115" w:type="dxa"/>
              <w:right w:w="115" w:type="dxa"/>
            </w:tcMar>
          </w:tcPr>
          <w:p w14:paraId="4FD7604B" w14:textId="77777777" w:rsidR="005F0AEB" w:rsidRPr="003A1E96" w:rsidRDefault="005F0AEB" w:rsidP="005F0AEB">
            <w:pPr>
              <w:rPr>
                <w:rFonts w:eastAsia="Arial" w:cs="Arial"/>
                <w:b/>
                <w:bCs/>
              </w:rPr>
            </w:pPr>
            <w:r w:rsidRPr="4948C66D">
              <w:rPr>
                <w:rFonts w:eastAsia="Arial" w:cs="Arial"/>
                <w:b/>
                <w:bCs/>
              </w:rPr>
              <w:t>Tutorials</w:t>
            </w:r>
          </w:p>
          <w:p w14:paraId="1495FA76" w14:textId="77777777" w:rsidR="005F0AEB" w:rsidRPr="003A1E96" w:rsidRDefault="005F0AEB" w:rsidP="005F0AEB">
            <w:pPr>
              <w:pStyle w:val="AssignmentsLevel1"/>
            </w:pPr>
          </w:p>
          <w:p w14:paraId="58B632D8" w14:textId="77777777" w:rsidR="005F0AEB" w:rsidRPr="003A1E96" w:rsidRDefault="005F0AEB" w:rsidP="005F0AEB">
            <w:pPr>
              <w:pStyle w:val="AssignmentsLevel1"/>
            </w:pPr>
            <w:r>
              <w:t xml:space="preserve">During this course you will be asked to use and participate in various technologies to complete activities and assignments. </w:t>
            </w:r>
          </w:p>
          <w:p w14:paraId="60C9683A" w14:textId="77777777" w:rsidR="005F0AEB" w:rsidRDefault="005F0AEB" w:rsidP="005F0AEB">
            <w:pPr>
              <w:pStyle w:val="AssignmentsLevel1"/>
            </w:pPr>
          </w:p>
          <w:p w14:paraId="29B05828" w14:textId="77777777" w:rsidR="005F0AEB" w:rsidRDefault="005F0AEB" w:rsidP="005F0AEB">
            <w:pPr>
              <w:pStyle w:val="AssignmentsLevel1"/>
            </w:pPr>
            <w:r w:rsidRPr="4948C66D">
              <w:rPr>
                <w:b/>
                <w:bCs/>
              </w:rPr>
              <w:t>Review</w:t>
            </w:r>
            <w:r>
              <w:t xml:space="preserve"> the tutorials available on Blackboard as needed.</w:t>
            </w:r>
          </w:p>
          <w:p w14:paraId="6D32BD43" w14:textId="77777777" w:rsidR="005F0AEB" w:rsidRDefault="005F0AEB" w:rsidP="005F0AEB">
            <w:pPr>
              <w:pStyle w:val="AssignmentsLevel1"/>
            </w:pPr>
          </w:p>
          <w:p w14:paraId="4E939F29" w14:textId="77777777" w:rsidR="005F0AEB" w:rsidRPr="00F0041D" w:rsidRDefault="005F0AEB" w:rsidP="005F0AEB">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104DD06C" w14:textId="77777777" w:rsidR="005F0AEB" w:rsidRPr="009F6FAF" w:rsidRDefault="005F0AEB" w:rsidP="005F0AEB">
            <w:pPr>
              <w:rPr>
                <w:rFonts w:eastAsia="Arial" w:cs="Arial"/>
              </w:rPr>
            </w:pPr>
            <w:r w:rsidRPr="4948C66D">
              <w:rPr>
                <w:rFonts w:eastAsia="Arial" w:cs="Arial"/>
              </w:rPr>
              <w:t>N/A</w:t>
            </w:r>
          </w:p>
        </w:tc>
        <w:tc>
          <w:tcPr>
            <w:tcW w:w="1440" w:type="dxa"/>
            <w:tcBorders>
              <w:bottom w:val="single" w:sz="4" w:space="0" w:color="000000" w:themeColor="text1"/>
            </w:tcBorders>
          </w:tcPr>
          <w:p w14:paraId="144181A0" w14:textId="77777777" w:rsidR="005F0AEB" w:rsidRPr="009F6FAF" w:rsidRDefault="005F0AEB" w:rsidP="005F0AEB">
            <w:pPr>
              <w:rPr>
                <w:rFonts w:eastAsia="Arial" w:cs="Arial"/>
              </w:rPr>
            </w:pPr>
            <w:r w:rsidRPr="4948C66D">
              <w:rPr>
                <w:rFonts w:eastAsia="Arial" w:cs="Arial"/>
              </w:rPr>
              <w:t>N/A</w:t>
            </w:r>
          </w:p>
        </w:tc>
      </w:tr>
      <w:tr w:rsidR="005F0AEB" w:rsidRPr="007F339F" w14:paraId="0B5F8C15" w14:textId="77777777" w:rsidTr="4948C66D">
        <w:tc>
          <w:tcPr>
            <w:tcW w:w="10170" w:type="dxa"/>
            <w:gridSpan w:val="2"/>
            <w:tcMar>
              <w:top w:w="115" w:type="dxa"/>
              <w:left w:w="115" w:type="dxa"/>
              <w:bottom w:w="115" w:type="dxa"/>
              <w:right w:w="115" w:type="dxa"/>
            </w:tcMar>
          </w:tcPr>
          <w:p w14:paraId="6B6E4C03" w14:textId="77777777" w:rsidR="005F0AEB" w:rsidRPr="003A1E96" w:rsidRDefault="005F0AEB" w:rsidP="005F0AEB">
            <w:pPr>
              <w:rPr>
                <w:rFonts w:eastAsia="Arial" w:cs="Arial"/>
              </w:rPr>
            </w:pPr>
            <w:r w:rsidRPr="4948C66D">
              <w:rPr>
                <w:rFonts w:eastAsia="Arial" w:cs="Arial"/>
                <w:b/>
                <w:bCs/>
              </w:rPr>
              <w:t>Weekly Participation and Discussion</w:t>
            </w:r>
          </w:p>
          <w:p w14:paraId="01670182" w14:textId="77777777" w:rsidR="005F0AEB" w:rsidRDefault="005F0AEB" w:rsidP="005F0AEB">
            <w:pPr>
              <w:pStyle w:val="AssignmentsLevel1"/>
            </w:pPr>
          </w:p>
          <w:p w14:paraId="67B199C9" w14:textId="77777777" w:rsidR="005F0AEB" w:rsidRDefault="005F0AEB" w:rsidP="005F0AEB">
            <w:pPr>
              <w:pStyle w:val="AssignmentsLevel1"/>
            </w:pPr>
            <w:r>
              <w:t>The purpose of the weekly discussions is to provide you with a way to synthesize the concepts presented in this course. Each week, you will respond to the discussion questions with a substantive post of 200-to 250-words that addresses all the prompts for the question by 11:59 p.m. EST of the listed due date. By the conclusion of each week, Sunday at 11:59 p.m. EST, you will make at least one substantive comment of 100-to 150-words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2365B1C1" w14:textId="77777777" w:rsidR="005F0AEB" w:rsidRDefault="005F0AEB" w:rsidP="005F0AEB">
            <w:pPr>
              <w:pStyle w:val="AssignmentsLevel1"/>
            </w:pPr>
          </w:p>
          <w:p w14:paraId="0F60F01D" w14:textId="77777777" w:rsidR="005F0AEB" w:rsidRPr="00C675E5" w:rsidRDefault="005F0AEB" w:rsidP="005F0AEB">
            <w:pPr>
              <w:rPr>
                <w:rFonts w:eastAsia="Arial" w:cs="Arial"/>
                <w:color w:val="0000FF"/>
                <w:u w:val="single"/>
              </w:rPr>
            </w:pPr>
            <w:r w:rsidRPr="4948C66D">
              <w:rPr>
                <w:b/>
                <w:bCs/>
              </w:rPr>
              <w:lastRenderedPageBreak/>
              <w:t>Review</w:t>
            </w:r>
            <w:r>
              <w:t xml:space="preserve"> the </w:t>
            </w:r>
            <w:hyperlink r:id="rId17">
              <w:r w:rsidRPr="4948C66D">
                <w:rPr>
                  <w:rStyle w:val="Hyperlink"/>
                </w:rPr>
                <w:t>RISE Model for Peer Feedback</w:t>
              </w:r>
            </w:hyperlink>
            <w:r w:rsidRPr="4948C66D">
              <w:rPr>
                <w:rFonts w:eastAsia="Arial" w:cs="Arial"/>
              </w:rPr>
              <w:t xml:space="preserve">. </w:t>
            </w:r>
          </w:p>
        </w:tc>
        <w:tc>
          <w:tcPr>
            <w:tcW w:w="1440" w:type="dxa"/>
            <w:tcBorders>
              <w:bottom w:val="single" w:sz="4" w:space="0" w:color="000000" w:themeColor="text1"/>
            </w:tcBorders>
          </w:tcPr>
          <w:p w14:paraId="14E84874" w14:textId="77777777" w:rsidR="005F0AEB" w:rsidRPr="009F6FAF" w:rsidRDefault="005F0AEB" w:rsidP="005F0AEB">
            <w:pPr>
              <w:rPr>
                <w:rFonts w:cs="Arial"/>
                <w:szCs w:val="20"/>
              </w:rPr>
            </w:pPr>
          </w:p>
        </w:tc>
        <w:tc>
          <w:tcPr>
            <w:tcW w:w="1440" w:type="dxa"/>
            <w:tcBorders>
              <w:bottom w:val="single" w:sz="4" w:space="0" w:color="000000" w:themeColor="text1"/>
            </w:tcBorders>
          </w:tcPr>
          <w:p w14:paraId="2E303B4C" w14:textId="77777777" w:rsidR="005F0AEB" w:rsidRPr="009F6FAF" w:rsidRDefault="005F0AEB" w:rsidP="005F0AEB">
            <w:pPr>
              <w:rPr>
                <w:rFonts w:cs="Arial"/>
                <w:szCs w:val="20"/>
              </w:rPr>
            </w:pPr>
          </w:p>
        </w:tc>
      </w:tr>
      <w:tr w:rsidR="005F0AEB" w:rsidRPr="007F339F" w14:paraId="104F5CF5" w14:textId="77777777" w:rsidTr="4948C66D">
        <w:tc>
          <w:tcPr>
            <w:tcW w:w="10170" w:type="dxa"/>
            <w:gridSpan w:val="2"/>
            <w:tcMar>
              <w:top w:w="115" w:type="dxa"/>
              <w:left w:w="115" w:type="dxa"/>
              <w:bottom w:w="115" w:type="dxa"/>
              <w:right w:w="115" w:type="dxa"/>
            </w:tcMar>
          </w:tcPr>
          <w:p w14:paraId="5F96B390" w14:textId="77777777" w:rsidR="005F0AEB" w:rsidRDefault="005F0AEB" w:rsidP="005F0AEB">
            <w:pPr>
              <w:ind w:left="360" w:hanging="360"/>
              <w:rPr>
                <w:b/>
              </w:rPr>
            </w:pPr>
            <w:r>
              <w:rPr>
                <w:b/>
              </w:rPr>
              <w:t>Week One Reading</w:t>
            </w:r>
          </w:p>
          <w:p w14:paraId="33738809" w14:textId="77777777" w:rsidR="005F0AEB" w:rsidRDefault="005F0AEB" w:rsidP="005F0AEB">
            <w:pPr>
              <w:ind w:left="360" w:hanging="360"/>
              <w:rPr>
                <w:b/>
              </w:rPr>
            </w:pPr>
          </w:p>
          <w:p w14:paraId="72368A3F" w14:textId="77777777" w:rsidR="005F0AEB" w:rsidRPr="002F07F9" w:rsidRDefault="005F0AEB" w:rsidP="005F0AEB">
            <w:pPr>
              <w:widowControl w:val="0"/>
            </w:pPr>
            <w:r w:rsidRPr="002F07F9">
              <w:t>In this course, you’re going to learn about operations management, which covers a wide swath of topics. In the first two chapters, you’ll be learning about the basics of Operations Management and how basic economic principles affect operations management.</w:t>
            </w:r>
          </w:p>
          <w:p w14:paraId="31628FF1" w14:textId="77777777" w:rsidR="005F0AEB" w:rsidRDefault="005F0AEB" w:rsidP="005F0AEB">
            <w:pPr>
              <w:ind w:left="360" w:hanging="360"/>
              <w:rPr>
                <w:b/>
              </w:rPr>
            </w:pPr>
          </w:p>
          <w:p w14:paraId="2EEF2B13" w14:textId="77777777" w:rsidR="007313A0" w:rsidRDefault="007313A0" w:rsidP="007313A0">
            <w:pPr>
              <w:ind w:left="360" w:hanging="360"/>
            </w:pPr>
            <w:r w:rsidRPr="006874A5">
              <w:rPr>
                <w:b/>
              </w:rPr>
              <w:t>Read</w:t>
            </w:r>
            <w:r w:rsidRPr="006874A5">
              <w:t xml:space="preserve"> Ch. 1 &amp; 2 of </w:t>
            </w:r>
            <w:r w:rsidRPr="006874A5">
              <w:rPr>
                <w:i/>
              </w:rPr>
              <w:t>OM 6</w:t>
            </w:r>
            <w:r w:rsidRPr="006874A5">
              <w:t>.</w:t>
            </w:r>
          </w:p>
          <w:p w14:paraId="2854568A" w14:textId="77777777" w:rsidR="007313A0" w:rsidRDefault="007313A0" w:rsidP="007313A0">
            <w:pPr>
              <w:ind w:left="360" w:hanging="360"/>
            </w:pPr>
          </w:p>
          <w:p w14:paraId="4688AF6B" w14:textId="77777777" w:rsidR="007313A0" w:rsidRDefault="007313A0" w:rsidP="007313A0">
            <w:pPr>
              <w:ind w:left="360" w:hanging="360"/>
            </w:pPr>
            <w:r>
              <w:t>After studying these chapters, you should be able to:</w:t>
            </w:r>
          </w:p>
          <w:p w14:paraId="04BE7A0F" w14:textId="77777777" w:rsidR="007313A0" w:rsidRDefault="007313A0" w:rsidP="007313A0">
            <w:pPr>
              <w:ind w:left="360" w:hanging="360"/>
            </w:pPr>
          </w:p>
          <w:p w14:paraId="1A5D514A" w14:textId="77777777" w:rsidR="007313A0" w:rsidRDefault="007313A0" w:rsidP="007313A0">
            <w:pPr>
              <w:pStyle w:val="AssignmentsLevel2"/>
            </w:pPr>
            <w:r>
              <w:t>Explain the concept and importance of operation management</w:t>
            </w:r>
          </w:p>
          <w:p w14:paraId="0904546F" w14:textId="77777777" w:rsidR="007313A0" w:rsidRDefault="007313A0" w:rsidP="007313A0">
            <w:pPr>
              <w:pStyle w:val="AssignmentsLevel2"/>
            </w:pPr>
            <w:r>
              <w:t>Describe what operations managers do.</w:t>
            </w:r>
          </w:p>
          <w:p w14:paraId="0627E3EB" w14:textId="77777777" w:rsidR="007313A0" w:rsidRDefault="007313A0" w:rsidP="007313A0">
            <w:pPr>
              <w:pStyle w:val="AssignmentsLevel2"/>
            </w:pPr>
            <w:r>
              <w:t>Explain the difference between goods and services</w:t>
            </w:r>
          </w:p>
          <w:p w14:paraId="435F6DB0" w14:textId="77777777" w:rsidR="007313A0" w:rsidRDefault="007313A0" w:rsidP="007313A0">
            <w:pPr>
              <w:pStyle w:val="AssignmentsLevel2"/>
            </w:pPr>
            <w:r>
              <w:t>Describe a customer benefit package</w:t>
            </w:r>
          </w:p>
          <w:p w14:paraId="3EFFBF12" w14:textId="77777777" w:rsidR="007313A0" w:rsidRDefault="007313A0" w:rsidP="007313A0">
            <w:pPr>
              <w:pStyle w:val="AssignmentsLevel2"/>
            </w:pPr>
            <w:r>
              <w:t>Describe the type of measures used for decision making</w:t>
            </w:r>
          </w:p>
          <w:p w14:paraId="7451EFFA" w14:textId="77777777" w:rsidR="007313A0" w:rsidRDefault="007313A0" w:rsidP="007313A0">
            <w:pPr>
              <w:pStyle w:val="AssignmentsLevel2"/>
            </w:pPr>
            <w:r>
              <w:t>Explain the use of analytics in OM ad how internal and external measures are related</w:t>
            </w:r>
          </w:p>
          <w:p w14:paraId="06702CE1" w14:textId="77777777" w:rsidR="007313A0" w:rsidRDefault="007313A0" w:rsidP="007313A0">
            <w:pPr>
              <w:pStyle w:val="AssignmentsLevel2"/>
            </w:pPr>
            <w:r>
              <w:t>Explain how to design a good performance measurement system</w:t>
            </w:r>
          </w:p>
          <w:p w14:paraId="18766C50" w14:textId="77777777" w:rsidR="007313A0" w:rsidRDefault="007313A0" w:rsidP="007313A0">
            <w:pPr>
              <w:pStyle w:val="AssignmentsLevel2"/>
            </w:pPr>
            <w:r>
              <w:t>Describe four models of organizational performance</w:t>
            </w:r>
          </w:p>
          <w:p w14:paraId="43C71A53" w14:textId="059FD40D" w:rsidR="005F0AEB" w:rsidRPr="009F6FAF" w:rsidRDefault="005F0AEB" w:rsidP="005F0AEB">
            <w:pPr>
              <w:pStyle w:val="AssignmentsLevel1"/>
            </w:pPr>
          </w:p>
        </w:tc>
        <w:tc>
          <w:tcPr>
            <w:tcW w:w="1440" w:type="dxa"/>
            <w:tcBorders>
              <w:bottom w:val="single" w:sz="4" w:space="0" w:color="000000" w:themeColor="text1"/>
            </w:tcBorders>
          </w:tcPr>
          <w:p w14:paraId="4849CE0D" w14:textId="6137BB6D" w:rsidR="005F0AEB" w:rsidRPr="009F6FAF" w:rsidRDefault="005F0AEB" w:rsidP="005F0AEB">
            <w:pPr>
              <w:rPr>
                <w:rFonts w:cs="Arial"/>
                <w:szCs w:val="20"/>
              </w:rPr>
            </w:pPr>
            <w:r>
              <w:t>1.1, 1.2, 1.3, 1.4, 1.5</w:t>
            </w:r>
          </w:p>
        </w:tc>
        <w:tc>
          <w:tcPr>
            <w:tcW w:w="1440" w:type="dxa"/>
            <w:tcBorders>
              <w:bottom w:val="single" w:sz="4" w:space="0" w:color="000000" w:themeColor="text1"/>
            </w:tcBorders>
          </w:tcPr>
          <w:p w14:paraId="527291C7" w14:textId="77777777" w:rsidR="005F0AEB" w:rsidRPr="009F6FAF" w:rsidRDefault="005F0AEB" w:rsidP="005F0AEB">
            <w:pPr>
              <w:rPr>
                <w:rFonts w:cs="Arial"/>
                <w:szCs w:val="20"/>
              </w:rPr>
            </w:pPr>
          </w:p>
        </w:tc>
      </w:tr>
      <w:tr w:rsidR="005F0AEB" w:rsidRPr="007F339F" w14:paraId="27CAA472" w14:textId="77777777" w:rsidTr="4948C66D">
        <w:tc>
          <w:tcPr>
            <w:tcW w:w="10170" w:type="dxa"/>
            <w:gridSpan w:val="2"/>
            <w:tcMar>
              <w:top w:w="115" w:type="dxa"/>
              <w:left w:w="115" w:type="dxa"/>
              <w:bottom w:w="115" w:type="dxa"/>
              <w:right w:w="115" w:type="dxa"/>
            </w:tcMar>
          </w:tcPr>
          <w:p w14:paraId="4D6D87B7" w14:textId="77777777" w:rsidR="005F0AEB" w:rsidRDefault="005F0AEB" w:rsidP="005F0AEB">
            <w:pPr>
              <w:ind w:left="360" w:hanging="360"/>
              <w:rPr>
                <w:b/>
              </w:rPr>
            </w:pPr>
            <w:r>
              <w:rPr>
                <w:b/>
              </w:rPr>
              <w:t>Lecture: What Is Operations Management?</w:t>
            </w:r>
            <w:r w:rsidDel="00597612">
              <w:rPr>
                <w:b/>
              </w:rPr>
              <w:t xml:space="preserve"> </w:t>
            </w:r>
          </w:p>
          <w:p w14:paraId="7DFC4EEB" w14:textId="77777777" w:rsidR="005F0AEB" w:rsidRDefault="005F0AEB" w:rsidP="005F0AEB">
            <w:pPr>
              <w:ind w:left="360" w:hanging="360"/>
            </w:pPr>
          </w:p>
          <w:p w14:paraId="536C8C99" w14:textId="77777777" w:rsidR="005F0AEB" w:rsidRDefault="005F0AEB" w:rsidP="005F0AEB">
            <w:r>
              <w:rPr>
                <w:b/>
              </w:rPr>
              <w:t>Watch</w:t>
            </w:r>
            <w:r>
              <w:t xml:space="preserve"> the </w:t>
            </w:r>
            <w:r w:rsidRPr="002F07F9">
              <w:t>“What Is Operations Management?”</w:t>
            </w:r>
            <w:r>
              <w:rPr>
                <w:b/>
              </w:rPr>
              <w:t xml:space="preserve"> </w:t>
            </w:r>
            <w:r>
              <w:t>lecture video, available on Vimeo [X:XX]:</w:t>
            </w:r>
          </w:p>
          <w:p w14:paraId="065AB3E9" w14:textId="77777777" w:rsidR="005F0AEB" w:rsidRDefault="005F0AEB" w:rsidP="005F0AEB">
            <w:r>
              <w:t xml:space="preserve"> </w:t>
            </w:r>
          </w:p>
          <w:p w14:paraId="5C96839B" w14:textId="60B49B74" w:rsidR="005F0AEB" w:rsidRPr="009F6FAF" w:rsidRDefault="005F0AEB" w:rsidP="005F0AEB">
            <w:pPr>
              <w:pStyle w:val="AssignmentsLevel1"/>
            </w:pPr>
            <w:r>
              <w:rPr>
                <w:b/>
              </w:rPr>
              <w:t>Post</w:t>
            </w:r>
            <w:r>
              <w:t xml:space="preserve"> any questions, comments, or insights you may have about the content of the lecture in the Week One General Q&amp;A discussion forum on Blackboard.</w:t>
            </w:r>
          </w:p>
        </w:tc>
        <w:tc>
          <w:tcPr>
            <w:tcW w:w="1440" w:type="dxa"/>
            <w:tcBorders>
              <w:bottom w:val="single" w:sz="4" w:space="0" w:color="000000" w:themeColor="text1"/>
            </w:tcBorders>
          </w:tcPr>
          <w:p w14:paraId="0BBC989F" w14:textId="77777777" w:rsidR="005F0AEB" w:rsidRDefault="005F0AEB" w:rsidP="005F0AEB">
            <w:r>
              <w:t>1.1, 1.2, 1.3</w:t>
            </w:r>
          </w:p>
          <w:p w14:paraId="5D37B951" w14:textId="77777777" w:rsidR="005F0AEB" w:rsidRDefault="005F0AEB" w:rsidP="005F0AEB"/>
          <w:p w14:paraId="1543A947" w14:textId="77777777" w:rsidR="005F0AEB" w:rsidRPr="009F6FAF" w:rsidRDefault="005F0AEB" w:rsidP="005F0AEB">
            <w:pPr>
              <w:rPr>
                <w:rFonts w:cs="Arial"/>
                <w:szCs w:val="20"/>
              </w:rPr>
            </w:pPr>
          </w:p>
        </w:tc>
        <w:tc>
          <w:tcPr>
            <w:tcW w:w="1440" w:type="dxa"/>
            <w:tcBorders>
              <w:bottom w:val="single" w:sz="4" w:space="0" w:color="000000" w:themeColor="text1"/>
            </w:tcBorders>
          </w:tcPr>
          <w:p w14:paraId="5FC1C5B5" w14:textId="3DCD430D" w:rsidR="005F0AEB" w:rsidRPr="009F6FAF" w:rsidRDefault="005F0AEB" w:rsidP="005F0AEB">
            <w:pPr>
              <w:rPr>
                <w:rFonts w:cs="Arial"/>
                <w:szCs w:val="20"/>
              </w:rPr>
            </w:pPr>
            <w:r>
              <w:t>Lecture Activity – reviews lecture and posts response</w:t>
            </w:r>
            <w:r w:rsidDel="00D14817">
              <w:t xml:space="preserve"> </w:t>
            </w:r>
            <w:r>
              <w:t xml:space="preserve">= </w:t>
            </w:r>
            <w:r>
              <w:rPr>
                <w:b/>
              </w:rPr>
              <w:t>1 hour</w:t>
            </w:r>
          </w:p>
        </w:tc>
      </w:tr>
      <w:tr w:rsidR="005F0AEB" w:rsidRPr="007F339F" w14:paraId="1F250661" w14:textId="77777777" w:rsidTr="4948C66D">
        <w:tc>
          <w:tcPr>
            <w:tcW w:w="10170" w:type="dxa"/>
            <w:gridSpan w:val="2"/>
            <w:tcMar>
              <w:top w:w="115" w:type="dxa"/>
              <w:left w:w="115" w:type="dxa"/>
              <w:bottom w:w="115" w:type="dxa"/>
              <w:right w:w="115" w:type="dxa"/>
            </w:tcMar>
          </w:tcPr>
          <w:p w14:paraId="2C65DFC6" w14:textId="77777777" w:rsidR="005F0AEB" w:rsidRDefault="005F0AEB" w:rsidP="005F0AEB">
            <w:pPr>
              <w:rPr>
                <w:b/>
              </w:rPr>
            </w:pPr>
            <w:r>
              <w:rPr>
                <w:b/>
              </w:rPr>
              <w:t>Lecture: Value Chains</w:t>
            </w:r>
            <w:r w:rsidDel="00597612">
              <w:rPr>
                <w:b/>
              </w:rPr>
              <w:t xml:space="preserve"> </w:t>
            </w:r>
          </w:p>
          <w:p w14:paraId="5B468459" w14:textId="77777777" w:rsidR="005F0AEB" w:rsidRDefault="005F0AEB" w:rsidP="005F0AEB"/>
          <w:p w14:paraId="3B5026DE" w14:textId="77777777" w:rsidR="005F0AEB" w:rsidRDefault="005F0AEB" w:rsidP="005F0AEB">
            <w:r>
              <w:rPr>
                <w:b/>
              </w:rPr>
              <w:t>Watch</w:t>
            </w:r>
            <w:r>
              <w:t xml:space="preserve"> the “Value Chains,” lecture video, available on Vimeo [X:XX]:</w:t>
            </w:r>
          </w:p>
          <w:p w14:paraId="0CEFF901" w14:textId="77777777" w:rsidR="005F0AEB" w:rsidRDefault="005F0AEB" w:rsidP="005F0AEB"/>
          <w:p w14:paraId="2688C686" w14:textId="6D30537B" w:rsidR="005F0AEB" w:rsidRPr="009F6FAF" w:rsidRDefault="005F0AEB" w:rsidP="005F0AEB">
            <w:pPr>
              <w:pStyle w:val="AssignmentsLevel1"/>
            </w:pPr>
            <w:r>
              <w:rPr>
                <w:b/>
              </w:rPr>
              <w:t>Post</w:t>
            </w:r>
            <w:r>
              <w:t xml:space="preserve"> any questions, comments, or insights you may have about the content of the lecture in the Week One General Q&amp;A discussion forum on Blackboard.</w:t>
            </w:r>
          </w:p>
        </w:tc>
        <w:tc>
          <w:tcPr>
            <w:tcW w:w="1440" w:type="dxa"/>
            <w:tcBorders>
              <w:bottom w:val="single" w:sz="4" w:space="0" w:color="000000" w:themeColor="text1"/>
            </w:tcBorders>
          </w:tcPr>
          <w:p w14:paraId="6834DB18" w14:textId="756DD3E7" w:rsidR="005F0AEB" w:rsidRPr="009F6FAF" w:rsidRDefault="005F0AEB" w:rsidP="005F0AEB">
            <w:pPr>
              <w:rPr>
                <w:rFonts w:cs="Arial"/>
                <w:szCs w:val="20"/>
              </w:rPr>
            </w:pPr>
            <w:r>
              <w:t>1.4, 1.5</w:t>
            </w:r>
          </w:p>
        </w:tc>
        <w:tc>
          <w:tcPr>
            <w:tcW w:w="1440" w:type="dxa"/>
            <w:tcBorders>
              <w:bottom w:val="single" w:sz="4" w:space="0" w:color="000000" w:themeColor="text1"/>
            </w:tcBorders>
          </w:tcPr>
          <w:p w14:paraId="11672A73" w14:textId="77777777" w:rsidR="005F0AEB" w:rsidRDefault="005F0AEB" w:rsidP="005F0AEB">
            <w:r>
              <w:t xml:space="preserve">Lecture Activity – reviews lecture and posts response = </w:t>
            </w:r>
          </w:p>
          <w:p w14:paraId="4EC60E72" w14:textId="3DD4360D" w:rsidR="005F0AEB" w:rsidRPr="009F6FAF" w:rsidRDefault="005F0AEB" w:rsidP="005F0AEB">
            <w:pPr>
              <w:rPr>
                <w:rFonts w:cs="Arial"/>
                <w:szCs w:val="20"/>
              </w:rPr>
            </w:pPr>
            <w:r>
              <w:rPr>
                <w:b/>
              </w:rPr>
              <w:t>1 hour</w:t>
            </w:r>
          </w:p>
        </w:tc>
      </w:tr>
      <w:tr w:rsidR="005F0AEB" w:rsidRPr="007F339F" w14:paraId="5A89391B" w14:textId="77777777" w:rsidTr="4948C66D">
        <w:tc>
          <w:tcPr>
            <w:tcW w:w="10170" w:type="dxa"/>
            <w:gridSpan w:val="2"/>
            <w:tcMar>
              <w:top w:w="115" w:type="dxa"/>
              <w:left w:w="115" w:type="dxa"/>
              <w:bottom w:w="115" w:type="dxa"/>
              <w:right w:w="115" w:type="dxa"/>
            </w:tcMar>
          </w:tcPr>
          <w:p w14:paraId="0B1E3317" w14:textId="77777777" w:rsidR="005F0AEB" w:rsidRDefault="005F0AEB" w:rsidP="005F0AEB">
            <w:pPr>
              <w:rPr>
                <w:b/>
              </w:rPr>
            </w:pPr>
            <w:r>
              <w:rPr>
                <w:b/>
              </w:rPr>
              <w:lastRenderedPageBreak/>
              <w:t>Resources: Technology Tutorials</w:t>
            </w:r>
          </w:p>
          <w:p w14:paraId="209AAE7B" w14:textId="77777777" w:rsidR="005F0AEB" w:rsidRDefault="005F0AEB" w:rsidP="005F0AEB"/>
          <w:p w14:paraId="69247634" w14:textId="77777777" w:rsidR="005F0AEB" w:rsidRDefault="005F0AEB" w:rsidP="005F0AEB">
            <w:r>
              <w:t xml:space="preserve">In this course, you’ll </w:t>
            </w:r>
          </w:p>
          <w:p w14:paraId="36D79AB5" w14:textId="77777777" w:rsidR="005F0AEB" w:rsidRDefault="005F0AEB" w:rsidP="005F0AEB"/>
          <w:p w14:paraId="0856E83A" w14:textId="77777777" w:rsidR="005F0AEB" w:rsidRDefault="005F0AEB" w:rsidP="005F0AEB">
            <w:r>
              <w:rPr>
                <w:b/>
              </w:rPr>
              <w:t>View</w:t>
            </w:r>
            <w:r>
              <w:t xml:space="preserve"> the following video tutorials located in the Week One Learning Module folder:</w:t>
            </w:r>
          </w:p>
          <w:p w14:paraId="09179DB7" w14:textId="77777777" w:rsidR="005F0AEB" w:rsidRDefault="005F0AEB" w:rsidP="005F0AEB"/>
          <w:p w14:paraId="6A0A2223" w14:textId="77777777" w:rsidR="005F0AEB" w:rsidRDefault="005F0AEB" w:rsidP="005F0AEB">
            <w:pPr>
              <w:widowControl w:val="0"/>
              <w:numPr>
                <w:ilvl w:val="0"/>
                <w:numId w:val="52"/>
              </w:numPr>
              <w:pBdr>
                <w:top w:val="nil"/>
                <w:left w:val="nil"/>
                <w:bottom w:val="nil"/>
                <w:right w:val="nil"/>
                <w:between w:val="nil"/>
              </w:pBdr>
            </w:pPr>
            <w:r>
              <w:t xml:space="preserve">YouTube video: “Creating Shapes in PowerPoint” located at </w:t>
            </w:r>
            <w:hyperlink r:id="rId18">
              <w:r>
                <w:rPr>
                  <w:color w:val="0000FF"/>
                  <w:u w:val="single"/>
                </w:rPr>
                <w:t>http://www.youtube.com/watch?v=2bp818fOByI</w:t>
              </w:r>
            </w:hyperlink>
          </w:p>
          <w:p w14:paraId="21CC7C72" w14:textId="77777777" w:rsidR="005F0AEB" w:rsidRDefault="005F0AEB" w:rsidP="005F0AEB">
            <w:pPr>
              <w:widowControl w:val="0"/>
              <w:numPr>
                <w:ilvl w:val="0"/>
                <w:numId w:val="52"/>
              </w:numPr>
              <w:pBdr>
                <w:top w:val="nil"/>
                <w:left w:val="nil"/>
                <w:bottom w:val="nil"/>
                <w:right w:val="nil"/>
                <w:between w:val="nil"/>
              </w:pBdr>
            </w:pPr>
            <w:r>
              <w:t xml:space="preserve">Getting Started with Coursemate: </w:t>
            </w:r>
            <w:hyperlink r:id="rId19">
              <w:r>
                <w:rPr>
                  <w:color w:val="0000FF"/>
                  <w:u w:val="single"/>
                </w:rPr>
                <w:t>https://www.youtube.com/watch?v=DSewSl-sETw</w:t>
              </w:r>
            </w:hyperlink>
          </w:p>
          <w:p w14:paraId="3CCEF230" w14:textId="77777777" w:rsidR="005F0AEB" w:rsidRDefault="005F0AEB" w:rsidP="005F0AEB">
            <w:pPr>
              <w:tabs>
                <w:tab w:val="left" w:pos="2805"/>
                <w:tab w:val="left" w:pos="8210"/>
              </w:tabs>
            </w:pPr>
            <w:r>
              <w:tab/>
            </w:r>
            <w:r>
              <w:tab/>
            </w:r>
          </w:p>
          <w:p w14:paraId="6A2DEDEE" w14:textId="77777777" w:rsidR="005F0AEB" w:rsidRDefault="005F0AEB" w:rsidP="005F0AEB">
            <w:r>
              <w:rPr>
                <w:b/>
              </w:rPr>
              <w:t>Respond</w:t>
            </w:r>
            <w:r>
              <w:t xml:space="preserve"> to the following question in the Course Resource Tutorials</w:t>
            </w:r>
            <w:r>
              <w:rPr>
                <w:b/>
              </w:rPr>
              <w:t xml:space="preserve"> </w:t>
            </w:r>
            <w:r>
              <w:t>discussion board:</w:t>
            </w:r>
          </w:p>
          <w:p w14:paraId="7F0DC323" w14:textId="77777777" w:rsidR="005F0AEB" w:rsidRDefault="005F0AEB" w:rsidP="005F0AEB"/>
          <w:p w14:paraId="4E040356" w14:textId="77777777" w:rsidR="005F0AEB" w:rsidRDefault="005F0AEB" w:rsidP="005F0AEB">
            <w:pPr>
              <w:widowControl w:val="0"/>
              <w:numPr>
                <w:ilvl w:val="0"/>
                <w:numId w:val="52"/>
              </w:numPr>
              <w:pBdr>
                <w:top w:val="nil"/>
                <w:left w:val="nil"/>
                <w:bottom w:val="nil"/>
                <w:right w:val="nil"/>
                <w:between w:val="nil"/>
              </w:pBdr>
            </w:pPr>
            <w:r>
              <w:t xml:space="preserve"> What was the most helpful tip you learned from the tutorials? How can they be improved?</w:t>
            </w:r>
          </w:p>
          <w:p w14:paraId="0B00CA32" w14:textId="77777777" w:rsidR="005F0AEB" w:rsidRDefault="005F0AEB" w:rsidP="005F0AEB"/>
          <w:p w14:paraId="6AAAE9A8" w14:textId="38598C5F" w:rsidR="005F0AEB" w:rsidRPr="4948C66D" w:rsidRDefault="005F0AEB" w:rsidP="005F0AEB">
            <w:pPr>
              <w:tabs>
                <w:tab w:val="left" w:pos="2329"/>
              </w:tabs>
              <w:rPr>
                <w:rFonts w:eastAsia="Arial" w:cs="Arial"/>
                <w:b/>
                <w:bCs/>
              </w:rPr>
            </w:pPr>
            <w:r>
              <w:rPr>
                <w:b/>
              </w:rPr>
              <w:t>Post</w:t>
            </w:r>
            <w:r>
              <w:t xml:space="preserve"> any questions you have about PowerPoint and Excel to the Tutorials Discussion Board.</w:t>
            </w:r>
          </w:p>
        </w:tc>
        <w:tc>
          <w:tcPr>
            <w:tcW w:w="1440" w:type="dxa"/>
            <w:tcBorders>
              <w:bottom w:val="single" w:sz="4" w:space="0" w:color="000000" w:themeColor="text1"/>
            </w:tcBorders>
          </w:tcPr>
          <w:p w14:paraId="39D2D2D5" w14:textId="48D76D3F" w:rsidR="005F0AEB" w:rsidRPr="009F6FAF" w:rsidRDefault="005F0AEB" w:rsidP="005F0AEB">
            <w:pPr>
              <w:rPr>
                <w:rFonts w:cs="Arial"/>
                <w:szCs w:val="20"/>
              </w:rPr>
            </w:pPr>
            <w:r>
              <w:t>N/A</w:t>
            </w:r>
          </w:p>
        </w:tc>
        <w:tc>
          <w:tcPr>
            <w:tcW w:w="1440" w:type="dxa"/>
            <w:tcBorders>
              <w:bottom w:val="single" w:sz="4" w:space="0" w:color="000000" w:themeColor="text1"/>
            </w:tcBorders>
          </w:tcPr>
          <w:p w14:paraId="0B86DA23" w14:textId="77777777" w:rsidR="005F0AEB" w:rsidRDefault="005F0AEB" w:rsidP="005F0AEB">
            <w:r>
              <w:t xml:space="preserve">Lecture Activity – reviews lecture and posts response = </w:t>
            </w:r>
          </w:p>
          <w:p w14:paraId="67EF186F" w14:textId="4F6B38CC" w:rsidR="005F0AEB" w:rsidRPr="009F6FAF" w:rsidRDefault="005F0AEB" w:rsidP="005F0AEB">
            <w:pPr>
              <w:rPr>
                <w:rFonts w:cs="Arial"/>
                <w:szCs w:val="20"/>
              </w:rPr>
            </w:pPr>
            <w:r>
              <w:rPr>
                <w:b/>
              </w:rPr>
              <w:t>1 hour</w:t>
            </w:r>
          </w:p>
        </w:tc>
      </w:tr>
      <w:tr w:rsidR="005F0AEB" w:rsidRPr="00842155" w14:paraId="33A979EE"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A727E58" w14:textId="77777777" w:rsidR="005F0AEB" w:rsidRDefault="005F0AEB" w:rsidP="005F0AEB">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4565DE45" w14:textId="77777777" w:rsidR="005F0AEB" w:rsidRPr="005B10FE" w:rsidRDefault="005F0AEB" w:rsidP="005F0AEB">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00CD0E9" w14:textId="77777777" w:rsidR="005F0AEB" w:rsidRPr="005B10FE" w:rsidRDefault="005F0AEB" w:rsidP="005F0AEB">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6B75E4D" w14:textId="77777777" w:rsidR="005F0AEB" w:rsidRPr="005B10FE" w:rsidRDefault="005F0AEB" w:rsidP="005F0AEB">
            <w:pPr>
              <w:tabs>
                <w:tab w:val="left" w:pos="0"/>
                <w:tab w:val="left" w:pos="3720"/>
              </w:tabs>
              <w:outlineLvl w:val="0"/>
              <w:rPr>
                <w:rFonts w:eastAsia="Arial" w:cs="Arial"/>
                <w:b/>
                <w:bCs/>
                <w:i/>
                <w:iCs/>
              </w:rPr>
            </w:pPr>
            <w:r w:rsidRPr="4948C66D">
              <w:rPr>
                <w:rFonts w:eastAsia="Arial" w:cs="Arial"/>
                <w:b/>
                <w:bCs/>
                <w:i/>
                <w:iCs/>
              </w:rPr>
              <w:t>AIE</w:t>
            </w:r>
          </w:p>
        </w:tc>
      </w:tr>
      <w:tr w:rsidR="005F0AEB" w:rsidRPr="007F339F" w14:paraId="11DF91B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7B75DA8" w14:textId="77777777" w:rsidR="005F0AEB" w:rsidRDefault="005F0AEB" w:rsidP="005F0AEB">
            <w:pPr>
              <w:rPr>
                <w:rFonts w:eastAsia="Arial" w:cs="Arial"/>
                <w:b/>
                <w:bCs/>
              </w:rPr>
            </w:pPr>
            <w:r w:rsidRPr="4948C66D">
              <w:rPr>
                <w:rFonts w:eastAsia="Arial" w:cs="Arial"/>
                <w:b/>
                <w:bCs/>
              </w:rPr>
              <w:t xml:space="preserve">Adobe Connect Live Discussion </w:t>
            </w:r>
          </w:p>
          <w:p w14:paraId="2090A05E" w14:textId="77777777" w:rsidR="005F0AEB" w:rsidRDefault="005F0AEB" w:rsidP="005F0AEB">
            <w:pPr>
              <w:pStyle w:val="AssignmentsLevel1"/>
            </w:pPr>
          </w:p>
          <w:p w14:paraId="676501AD" w14:textId="77777777" w:rsidR="005F0AEB" w:rsidRPr="00AA1459" w:rsidRDefault="005F0AEB" w:rsidP="005F0AEB">
            <w:pPr>
              <w:pStyle w:val="AssignmentsLevel1"/>
            </w:pPr>
            <w:r w:rsidRPr="4948C66D">
              <w:rPr>
                <w:b/>
                <w:bCs/>
              </w:rPr>
              <w:t>Review</w:t>
            </w:r>
            <w:r>
              <w:t xml:space="preserve"> </w:t>
            </w:r>
            <w:hyperlink r:id="rId20">
              <w:r w:rsidRPr="4948C66D">
                <w:rPr>
                  <w:rStyle w:val="Hyperlink"/>
                </w:rPr>
                <w:t>Adobe Connect Resources</w:t>
              </w:r>
            </w:hyperlink>
            <w:r>
              <w:t xml:space="preserve">.  </w:t>
            </w:r>
          </w:p>
          <w:p w14:paraId="28FE2749" w14:textId="77777777" w:rsidR="005F0AEB" w:rsidRPr="00730048" w:rsidRDefault="005F0AEB" w:rsidP="005F0AEB">
            <w:pPr>
              <w:pStyle w:val="AssignmentsLevel1"/>
            </w:pPr>
          </w:p>
          <w:p w14:paraId="3935E267" w14:textId="77777777" w:rsidR="005F0AEB" w:rsidRPr="00730048" w:rsidRDefault="005F0AEB" w:rsidP="005F0AEB">
            <w:pPr>
              <w:pStyle w:val="AssignmentsLevel1"/>
            </w:pPr>
            <w:r w:rsidRPr="4948C66D">
              <w:rPr>
                <w:b/>
                <w:bCs/>
              </w:rPr>
              <w:t>Participate</w:t>
            </w:r>
            <w:r>
              <w:t xml:space="preserve"> in the scheduled live session with the course instructor. This session will provide an overview of the class and discuss the major assignments in the course.</w:t>
            </w:r>
          </w:p>
          <w:p w14:paraId="633B5CD0" w14:textId="77777777" w:rsidR="005F0AEB" w:rsidRPr="00730048" w:rsidRDefault="005F0AEB" w:rsidP="005F0AEB">
            <w:pPr>
              <w:pStyle w:val="AssignmentsLevel1"/>
            </w:pPr>
          </w:p>
          <w:p w14:paraId="776477C4" w14:textId="77777777" w:rsidR="005F0AEB" w:rsidRPr="00730048" w:rsidRDefault="005F0AEB" w:rsidP="005F0AEB">
            <w:pPr>
              <w:pStyle w:val="AssignmentsLevel1"/>
            </w:pPr>
            <w:r w:rsidRPr="4948C66D">
              <w:rPr>
                <w:b/>
                <w:bCs/>
              </w:rPr>
              <w:t>Prepare</w:t>
            </w:r>
            <w:r>
              <w:t xml:space="preserve"> to ask questions concerning the content of the week and the course as a whole.</w:t>
            </w:r>
          </w:p>
          <w:p w14:paraId="6453A318" w14:textId="77777777" w:rsidR="005F0AEB" w:rsidRPr="007F339F" w:rsidRDefault="005F0AEB" w:rsidP="005F0AEB">
            <w:pPr>
              <w:pStyle w:val="AssignmentsLevel1"/>
              <w:rPr>
                <w:b/>
                <w:bCs/>
              </w:rPr>
            </w:pPr>
            <w:r>
              <w:br/>
              <w:t>Note: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7A4CA86" w14:textId="77777777" w:rsidR="005F0AEB" w:rsidRPr="009F6FAF" w:rsidRDefault="005F0AEB" w:rsidP="005F0AEB">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07FA6BB9" w14:textId="77777777" w:rsidR="005F0AEB" w:rsidRDefault="005F0AEB" w:rsidP="005F0AEB">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2D034132" w14:textId="77777777" w:rsidR="005F0AEB" w:rsidRPr="00384A8F" w:rsidRDefault="005F0AEB" w:rsidP="005F0AEB">
            <w:pPr>
              <w:rPr>
                <w:rFonts w:cs="Arial"/>
                <w:szCs w:val="20"/>
              </w:rPr>
            </w:pPr>
          </w:p>
          <w:p w14:paraId="70E8DC59" w14:textId="77777777" w:rsidR="005F0AEB" w:rsidRDefault="005F0AEB" w:rsidP="005F0AEB">
            <w:pPr>
              <w:rPr>
                <w:rFonts w:cs="Arial"/>
                <w:szCs w:val="20"/>
              </w:rPr>
            </w:pPr>
          </w:p>
          <w:p w14:paraId="305A4396" w14:textId="77777777" w:rsidR="005F0AEB" w:rsidRPr="00384A8F" w:rsidRDefault="005F0AEB" w:rsidP="005F0AEB">
            <w:pPr>
              <w:jc w:val="center"/>
              <w:rPr>
                <w:rFonts w:cs="Arial"/>
                <w:szCs w:val="20"/>
              </w:rPr>
            </w:pPr>
          </w:p>
        </w:tc>
      </w:tr>
      <w:tr w:rsidR="005F0AEB" w:rsidRPr="00842155" w14:paraId="77501EB8"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0D65D11" w14:textId="77777777" w:rsidR="005F0AEB" w:rsidRDefault="005F0AEB" w:rsidP="005F0AEB">
            <w:pPr>
              <w:ind w:left="360" w:hanging="360"/>
              <w:rPr>
                <w:b/>
              </w:rPr>
            </w:pPr>
            <w:r>
              <w:rPr>
                <w:b/>
              </w:rPr>
              <w:t>Resources: Microsoft Excel Resources</w:t>
            </w:r>
          </w:p>
          <w:p w14:paraId="0ABD0FC6" w14:textId="77777777" w:rsidR="005F0AEB" w:rsidRDefault="005F0AEB" w:rsidP="005F0AEB">
            <w:pPr>
              <w:ind w:left="360" w:hanging="360"/>
              <w:rPr>
                <w:b/>
              </w:rPr>
            </w:pPr>
          </w:p>
          <w:p w14:paraId="1212D40F" w14:textId="77777777" w:rsidR="005F0AEB" w:rsidRDefault="005F0AEB" w:rsidP="005F0AEB">
            <w:pPr>
              <w:pStyle w:val="AssignmentsLevel1"/>
            </w:pPr>
            <w:r>
              <w:t>Microsoft</w:t>
            </w:r>
            <w:r>
              <w:rPr>
                <w:b/>
                <w:vertAlign w:val="superscript"/>
              </w:rPr>
              <w:t>®</w:t>
            </w:r>
            <w:r>
              <w:t xml:space="preserve"> Excel is a powerful data organization and analytics tool used by businesses worldwide to accomplish many different kinds of tasks. It is a common business requirement to be familiar with Excel and its uses. In this course, Excel will be used to complete a wide variety of analytic functions to aid decision making in a business context.  If you are not “up to speed” on your Excel here are some resources.</w:t>
            </w:r>
          </w:p>
          <w:p w14:paraId="775DEE9B" w14:textId="77777777" w:rsidR="005F0AEB" w:rsidRDefault="005F0AEB" w:rsidP="005F0AEB">
            <w:pPr>
              <w:widowControl w:val="0"/>
              <w:ind w:left="360" w:hanging="360"/>
              <w:rPr>
                <w:b/>
              </w:rPr>
            </w:pPr>
          </w:p>
          <w:p w14:paraId="6997A21F" w14:textId="77777777" w:rsidR="005F0AEB" w:rsidRDefault="005F0AEB" w:rsidP="005F0AEB">
            <w:pPr>
              <w:widowControl w:val="0"/>
              <w:ind w:left="360" w:hanging="360"/>
            </w:pPr>
            <w:r>
              <w:rPr>
                <w:b/>
              </w:rPr>
              <w:t>Review</w:t>
            </w:r>
            <w:r>
              <w:t xml:space="preserve"> the following tutorials, as needed:</w:t>
            </w:r>
          </w:p>
          <w:p w14:paraId="79337C2A" w14:textId="77777777" w:rsidR="005F0AEB" w:rsidRDefault="005F0AEB" w:rsidP="005F0AEB">
            <w:pPr>
              <w:widowControl w:val="0"/>
              <w:ind w:left="360" w:hanging="360"/>
            </w:pPr>
          </w:p>
          <w:p w14:paraId="472F4F98" w14:textId="77777777" w:rsidR="005F0AEB" w:rsidRDefault="00C05030" w:rsidP="005F0AEB">
            <w:pPr>
              <w:widowControl w:val="0"/>
              <w:numPr>
                <w:ilvl w:val="0"/>
                <w:numId w:val="53"/>
              </w:numPr>
              <w:pBdr>
                <w:top w:val="nil"/>
                <w:left w:val="nil"/>
                <w:bottom w:val="nil"/>
                <w:right w:val="nil"/>
                <w:between w:val="nil"/>
              </w:pBdr>
              <w:ind w:left="360"/>
            </w:pPr>
            <w:hyperlink r:id="rId21" w:history="1">
              <w:r w:rsidR="005F0AEB">
                <w:rPr>
                  <w:color w:val="0000FF"/>
                  <w:u w:val="single"/>
                </w:rPr>
                <w:t>Excel 2013 Training Courses, Videos, and Tutorial</w:t>
              </w:r>
            </w:hyperlink>
            <w:r w:rsidR="005F0AEB">
              <w:t xml:space="preserve"> [Playlist]</w:t>
            </w:r>
          </w:p>
          <w:p w14:paraId="7D0D4944" w14:textId="77777777" w:rsidR="005F0AEB" w:rsidRDefault="00C05030" w:rsidP="005F0AEB">
            <w:pPr>
              <w:widowControl w:val="0"/>
              <w:numPr>
                <w:ilvl w:val="0"/>
                <w:numId w:val="53"/>
              </w:numPr>
              <w:pBdr>
                <w:top w:val="nil"/>
                <w:left w:val="nil"/>
                <w:bottom w:val="nil"/>
                <w:right w:val="nil"/>
                <w:between w:val="nil"/>
              </w:pBdr>
              <w:ind w:left="360"/>
            </w:pPr>
            <w:hyperlink r:id="rId22" w:history="1">
              <w:r w:rsidR="005F0AEB">
                <w:rPr>
                  <w:color w:val="0000FF"/>
                  <w:u w:val="single"/>
                </w:rPr>
                <w:t>Tutorial – Excel 2013 – 10 Things You Must Know</w:t>
              </w:r>
            </w:hyperlink>
            <w:r w:rsidR="005F0AEB">
              <w:t xml:space="preserve"> [38:53]</w:t>
            </w:r>
          </w:p>
          <w:p w14:paraId="3881D6EA" w14:textId="01C0A7C0" w:rsidR="005F0AEB" w:rsidRPr="00842155" w:rsidRDefault="00C05030" w:rsidP="005F0AEB">
            <w:pPr>
              <w:pStyle w:val="AssignmentsLevel2"/>
            </w:pPr>
            <w:hyperlink r:id="rId23" w:history="1">
              <w:r w:rsidR="005F0AEB">
                <w:rPr>
                  <w:color w:val="0000FF"/>
                  <w:u w:val="single"/>
                </w:rPr>
                <w:t>Excel 2013 Tutorials for Beginners</w:t>
              </w:r>
            </w:hyperlink>
            <w:r w:rsidR="005F0AEB">
              <w:t xml:space="preserve"> [Playlist]</w:t>
            </w:r>
          </w:p>
        </w:tc>
        <w:tc>
          <w:tcPr>
            <w:tcW w:w="1440" w:type="dxa"/>
            <w:tcBorders>
              <w:left w:val="single" w:sz="4" w:space="0" w:color="000000" w:themeColor="text1"/>
            </w:tcBorders>
            <w:shd w:val="clear" w:color="auto" w:fill="FFFFFF" w:themeFill="background1"/>
          </w:tcPr>
          <w:p w14:paraId="681EA9E5" w14:textId="77777777" w:rsidR="005F0AEB" w:rsidRPr="009F6FAF" w:rsidRDefault="005F0AEB" w:rsidP="005F0AEB">
            <w:pPr>
              <w:rPr>
                <w:rFonts w:cs="Arial"/>
                <w:szCs w:val="20"/>
              </w:rPr>
            </w:pPr>
          </w:p>
        </w:tc>
        <w:tc>
          <w:tcPr>
            <w:tcW w:w="1440" w:type="dxa"/>
            <w:tcBorders>
              <w:left w:val="single" w:sz="4" w:space="0" w:color="000000" w:themeColor="text1"/>
            </w:tcBorders>
            <w:shd w:val="clear" w:color="auto" w:fill="FFFFFF" w:themeFill="background1"/>
          </w:tcPr>
          <w:p w14:paraId="7B689CB1" w14:textId="77777777" w:rsidR="005F0AEB" w:rsidRPr="009F6FAF" w:rsidRDefault="005F0AEB" w:rsidP="005F0AEB">
            <w:pPr>
              <w:rPr>
                <w:rFonts w:cs="Arial"/>
                <w:szCs w:val="20"/>
              </w:rPr>
            </w:pPr>
          </w:p>
        </w:tc>
      </w:tr>
      <w:tr w:rsidR="001E780D" w:rsidRPr="00842155" w14:paraId="71B7208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8526750" w14:textId="77777777" w:rsidR="001E780D" w:rsidRDefault="001E780D" w:rsidP="001E780D">
            <w:pPr>
              <w:tabs>
                <w:tab w:val="left" w:pos="2329"/>
              </w:tabs>
              <w:rPr>
                <w:b/>
                <w:sz w:val="18"/>
                <w:szCs w:val="18"/>
              </w:rPr>
            </w:pPr>
            <w:r>
              <w:rPr>
                <w:b/>
              </w:rPr>
              <w:t>Practice Exercises: The Value of Loyal Customers</w:t>
            </w:r>
          </w:p>
          <w:p w14:paraId="0C525D07" w14:textId="77777777" w:rsidR="001E780D" w:rsidRDefault="001E780D" w:rsidP="001E780D">
            <w:pPr>
              <w:tabs>
                <w:tab w:val="left" w:pos="2329"/>
              </w:tabs>
            </w:pPr>
          </w:p>
          <w:p w14:paraId="5D3BCC73" w14:textId="311CD84D" w:rsidR="00E742DC" w:rsidRDefault="00E742DC" w:rsidP="001E780D">
            <w:pPr>
              <w:tabs>
                <w:tab w:val="left" w:pos="2329"/>
              </w:tabs>
            </w:pPr>
            <w:r w:rsidRPr="00734A71">
              <w:rPr>
                <w:b/>
              </w:rPr>
              <w:t>Resource:</w:t>
            </w:r>
            <w:r>
              <w:t xml:space="preserve"> </w:t>
            </w:r>
            <w:r w:rsidR="00B4444E">
              <w:t>2017 Excel Templates MBA640.xlsx</w:t>
            </w:r>
          </w:p>
          <w:p w14:paraId="64FC11FC" w14:textId="77777777" w:rsidR="00E742DC" w:rsidRDefault="00E742DC" w:rsidP="001E780D">
            <w:pPr>
              <w:tabs>
                <w:tab w:val="left" w:pos="2329"/>
              </w:tabs>
            </w:pPr>
          </w:p>
          <w:p w14:paraId="4EC79DD9" w14:textId="578002E6" w:rsidR="001E780D" w:rsidRDefault="001E780D" w:rsidP="001E780D">
            <w:pPr>
              <w:tabs>
                <w:tab w:val="left" w:pos="2329"/>
              </w:tabs>
            </w:pPr>
            <w:r>
              <w:t xml:space="preserve">The purpose of this activity is to allow you to practice working with concepts from this week’s readings before you tackle the assignments. If you have issues completing these Problems and Activities, please </w:t>
            </w:r>
          </w:p>
          <w:p w14:paraId="5AFF7289" w14:textId="77777777" w:rsidR="001E780D" w:rsidRDefault="001E780D" w:rsidP="001E780D">
            <w:pPr>
              <w:tabs>
                <w:tab w:val="left" w:pos="2329"/>
              </w:tabs>
            </w:pPr>
          </w:p>
          <w:p w14:paraId="14D9D068" w14:textId="72E5688B" w:rsidR="001E780D" w:rsidRDefault="00086288" w:rsidP="001E780D">
            <w:pPr>
              <w:tabs>
                <w:tab w:val="left" w:pos="2329"/>
              </w:tabs>
            </w:pPr>
            <w:r>
              <w:rPr>
                <w:b/>
              </w:rPr>
              <w:t>Access</w:t>
            </w:r>
            <w:r>
              <w:t xml:space="preserve"> the CourseMate Excel templates </w:t>
            </w:r>
            <w:r w:rsidR="001E780D">
              <w:t xml:space="preserve">templates for Chapter </w:t>
            </w:r>
            <w:r w:rsidR="007313A0">
              <w:t>2</w:t>
            </w:r>
            <w:r w:rsidR="001E780D">
              <w:t>.</w:t>
            </w:r>
          </w:p>
          <w:p w14:paraId="031CE912" w14:textId="77777777" w:rsidR="001E780D" w:rsidRDefault="001E780D" w:rsidP="001E780D">
            <w:pPr>
              <w:tabs>
                <w:tab w:val="left" w:pos="2329"/>
              </w:tabs>
            </w:pPr>
          </w:p>
          <w:p w14:paraId="07260F5D" w14:textId="65E881F2" w:rsidR="001E780D" w:rsidRDefault="001E780D" w:rsidP="001E780D">
            <w:pPr>
              <w:tabs>
                <w:tab w:val="left" w:pos="2329"/>
              </w:tabs>
            </w:pPr>
            <w:r>
              <w:rPr>
                <w:b/>
              </w:rPr>
              <w:t>Complete</w:t>
            </w:r>
            <w:r>
              <w:t xml:space="preserve"> Problems &amp; Activities 10, 11, &amp; 12 from Chapter </w:t>
            </w:r>
            <w:r w:rsidR="007313A0">
              <w:t>2</w:t>
            </w:r>
            <w:r>
              <w:t xml:space="preserve"> the text.</w:t>
            </w:r>
          </w:p>
          <w:p w14:paraId="5A2822A0" w14:textId="77777777" w:rsidR="001E780D" w:rsidRDefault="001E780D" w:rsidP="001E780D">
            <w:pPr>
              <w:tabs>
                <w:tab w:val="left" w:pos="2329"/>
              </w:tabs>
            </w:pPr>
          </w:p>
          <w:p w14:paraId="50C53BAA" w14:textId="77777777" w:rsidR="001E780D" w:rsidRDefault="001E780D" w:rsidP="001E780D">
            <w:r>
              <w:rPr>
                <w:b/>
              </w:rPr>
              <w:t>Submit</w:t>
            </w:r>
            <w:r>
              <w:t xml:space="preserve"> your completed Excel worksheets along with your evaluations in a Word document to the “Value of Loyal Customers” discussion board.</w:t>
            </w:r>
          </w:p>
          <w:p w14:paraId="398EDAB9" w14:textId="77777777" w:rsidR="001E780D" w:rsidRDefault="001E780D" w:rsidP="001E780D"/>
          <w:p w14:paraId="3869CF9D" w14:textId="77777777" w:rsidR="001E780D" w:rsidRDefault="001E780D" w:rsidP="001E780D">
            <w:r>
              <w:rPr>
                <w:b/>
              </w:rPr>
              <w:t>Compare</w:t>
            </w:r>
            <w:r>
              <w:t xml:space="preserve"> your answers to the solutions provided and to those of your classmates.</w:t>
            </w:r>
          </w:p>
          <w:p w14:paraId="4E4E7CCC" w14:textId="77777777" w:rsidR="001E780D" w:rsidRDefault="001E780D" w:rsidP="001E780D"/>
          <w:p w14:paraId="36DF421A" w14:textId="341671E1" w:rsidR="001E780D" w:rsidRDefault="001E780D" w:rsidP="001E780D">
            <w:pPr>
              <w:ind w:left="360" w:hanging="360"/>
              <w:rPr>
                <w:b/>
              </w:rPr>
            </w:pPr>
            <w:r w:rsidRPr="002F07F9">
              <w:rPr>
                <w:b/>
              </w:rPr>
              <w:t>Ask</w:t>
            </w:r>
            <w:r>
              <w:t xml:space="preserve"> clarifying questions about any concepts or problems for which you desire additional information.</w:t>
            </w:r>
          </w:p>
        </w:tc>
        <w:tc>
          <w:tcPr>
            <w:tcW w:w="1440" w:type="dxa"/>
            <w:tcBorders>
              <w:left w:val="single" w:sz="4" w:space="0" w:color="000000" w:themeColor="text1"/>
            </w:tcBorders>
            <w:shd w:val="clear" w:color="auto" w:fill="FFFFFF" w:themeFill="background1"/>
          </w:tcPr>
          <w:p w14:paraId="2DF7BA69" w14:textId="57EADC32" w:rsidR="001E780D" w:rsidRPr="009F6FAF" w:rsidRDefault="001E780D" w:rsidP="001E780D">
            <w:pPr>
              <w:rPr>
                <w:rFonts w:cs="Arial"/>
                <w:szCs w:val="20"/>
              </w:rPr>
            </w:pPr>
            <w:r>
              <w:t>2.2</w:t>
            </w:r>
          </w:p>
        </w:tc>
        <w:tc>
          <w:tcPr>
            <w:tcW w:w="1440" w:type="dxa"/>
            <w:tcBorders>
              <w:left w:val="single" w:sz="4" w:space="0" w:color="000000" w:themeColor="text1"/>
            </w:tcBorders>
            <w:shd w:val="clear" w:color="auto" w:fill="FFFFFF" w:themeFill="background1"/>
          </w:tcPr>
          <w:p w14:paraId="680E498C" w14:textId="77777777" w:rsidR="001E780D" w:rsidRDefault="001E780D" w:rsidP="001E780D">
            <w:r>
              <w:t>Practice – peer and instructor feedback, shared posting and response =</w:t>
            </w:r>
          </w:p>
          <w:p w14:paraId="13B71541" w14:textId="07286278" w:rsidR="001E780D" w:rsidRPr="009F6FAF" w:rsidRDefault="001E780D" w:rsidP="001E780D">
            <w:pPr>
              <w:rPr>
                <w:rFonts w:cs="Arial"/>
                <w:szCs w:val="20"/>
              </w:rPr>
            </w:pPr>
            <w:r>
              <w:rPr>
                <w:b/>
              </w:rPr>
              <w:t>1 hour</w:t>
            </w:r>
          </w:p>
        </w:tc>
      </w:tr>
      <w:tr w:rsidR="001E780D" w:rsidRPr="00842155" w14:paraId="2CD79AB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B772C0" w14:textId="77777777" w:rsidR="001E780D" w:rsidRDefault="001E780D" w:rsidP="001E780D">
            <w:pPr>
              <w:tabs>
                <w:tab w:val="left" w:pos="0"/>
                <w:tab w:val="left" w:pos="3720"/>
              </w:tabs>
              <w:outlineLvl w:val="0"/>
              <w:rPr>
                <w:rFonts w:eastAsia="Arial" w:cs="Arial"/>
                <w:i/>
                <w:iCs/>
              </w:rPr>
            </w:pPr>
            <w:r w:rsidRPr="4948C66D">
              <w:rPr>
                <w:rFonts w:eastAsia="Arial" w:cs="Arial"/>
                <w:b/>
                <w:bCs/>
                <w:i/>
                <w:iCs/>
                <w:sz w:val="22"/>
                <w:szCs w:val="22"/>
              </w:rPr>
              <w:t>Graded Assignments</w:t>
            </w:r>
          </w:p>
          <w:p w14:paraId="33BA1DF8" w14:textId="77777777" w:rsidR="001E780D" w:rsidRPr="005B10FE" w:rsidRDefault="001E780D" w:rsidP="001E780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1C945B" w14:textId="77777777" w:rsidR="001E780D" w:rsidRPr="005B10FE" w:rsidRDefault="001E780D" w:rsidP="001E780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17411B2" w14:textId="77777777" w:rsidR="001E780D" w:rsidRPr="005B10FE" w:rsidRDefault="001E780D" w:rsidP="001E780D">
            <w:pPr>
              <w:rPr>
                <w:rFonts w:eastAsia="Arial" w:cs="Arial"/>
                <w:b/>
                <w:bCs/>
                <w:i/>
                <w:iCs/>
              </w:rPr>
            </w:pPr>
            <w:r w:rsidRPr="4948C66D">
              <w:rPr>
                <w:rFonts w:eastAsia="Arial" w:cs="Arial"/>
                <w:b/>
                <w:bCs/>
                <w:i/>
                <w:iCs/>
              </w:rPr>
              <w:t>AIE</w:t>
            </w:r>
          </w:p>
        </w:tc>
      </w:tr>
      <w:tr w:rsidR="001E780D" w:rsidRPr="00132272" w14:paraId="0A7F601C" w14:textId="77777777" w:rsidTr="4948C66D">
        <w:tc>
          <w:tcPr>
            <w:tcW w:w="10170" w:type="dxa"/>
            <w:gridSpan w:val="2"/>
            <w:tcMar>
              <w:top w:w="115" w:type="dxa"/>
              <w:left w:w="115" w:type="dxa"/>
              <w:bottom w:w="115" w:type="dxa"/>
              <w:right w:w="115" w:type="dxa"/>
            </w:tcMar>
          </w:tcPr>
          <w:p w14:paraId="62E01BDE" w14:textId="77777777" w:rsidR="001E780D" w:rsidRDefault="001E780D" w:rsidP="001E780D">
            <w:pPr>
              <w:rPr>
                <w:b/>
                <w:color w:val="FF0000"/>
              </w:rPr>
            </w:pPr>
            <w:r>
              <w:rPr>
                <w:b/>
              </w:rPr>
              <w:t>Wiki Assignment: Pizza Restaurant Value Chain Table</w:t>
            </w:r>
          </w:p>
          <w:p w14:paraId="4A9A029E" w14:textId="77777777" w:rsidR="001E780D" w:rsidRDefault="001E780D" w:rsidP="001E780D"/>
          <w:p w14:paraId="1163419E" w14:textId="77777777" w:rsidR="001E780D" w:rsidRDefault="001E780D" w:rsidP="001E780D">
            <w:r>
              <w:rPr>
                <w:b/>
              </w:rPr>
              <w:t>Complete</w:t>
            </w:r>
            <w:r>
              <w:t xml:space="preserve"> three unique entries into the Input-Output Table of a value chain for a pizza restaurant, including the following elements:</w:t>
            </w:r>
          </w:p>
          <w:p w14:paraId="27D8F230" w14:textId="77777777" w:rsidR="001E780D" w:rsidRDefault="001E780D" w:rsidP="001E780D"/>
          <w:p w14:paraId="48CFE039" w14:textId="77777777" w:rsidR="001E780D" w:rsidRDefault="001E780D" w:rsidP="001E780D">
            <w:pPr>
              <w:pStyle w:val="AssignmentsLevel2"/>
            </w:pPr>
            <w:r>
              <w:t>Suppliers</w:t>
            </w:r>
          </w:p>
          <w:p w14:paraId="69D9BACE" w14:textId="77777777" w:rsidR="001E780D" w:rsidRDefault="001E780D" w:rsidP="001E780D">
            <w:pPr>
              <w:pStyle w:val="AssignmentsLevel2"/>
            </w:pPr>
            <w:r>
              <w:t>Inputs</w:t>
            </w:r>
          </w:p>
          <w:p w14:paraId="60E05158" w14:textId="77777777" w:rsidR="001E780D" w:rsidRDefault="001E780D" w:rsidP="001E780D">
            <w:pPr>
              <w:pStyle w:val="AssignmentsLevel2"/>
            </w:pPr>
            <w:r>
              <w:t>Resources</w:t>
            </w:r>
          </w:p>
          <w:p w14:paraId="189D7503" w14:textId="77777777" w:rsidR="001E780D" w:rsidRDefault="001E780D" w:rsidP="001E780D">
            <w:pPr>
              <w:pStyle w:val="AssignmentsLevel2"/>
            </w:pPr>
            <w:r>
              <w:t>Outputs</w:t>
            </w:r>
          </w:p>
          <w:p w14:paraId="6B9EB7F9" w14:textId="77777777" w:rsidR="001E780D" w:rsidRDefault="001E780D" w:rsidP="001E780D">
            <w:pPr>
              <w:pStyle w:val="AssignmentsLevel2"/>
            </w:pPr>
            <w:r>
              <w:t>Customers</w:t>
            </w:r>
          </w:p>
          <w:p w14:paraId="4304BB07" w14:textId="77777777" w:rsidR="001E780D" w:rsidRDefault="001E780D" w:rsidP="001E780D">
            <w:pPr>
              <w:pStyle w:val="AssignmentsLevel2"/>
            </w:pPr>
            <w:r>
              <w:t>Target markets</w:t>
            </w:r>
          </w:p>
          <w:p w14:paraId="2787C0DA" w14:textId="77777777" w:rsidR="001E780D" w:rsidRDefault="001E780D" w:rsidP="001E780D"/>
          <w:p w14:paraId="33AE3ACA" w14:textId="1DFE45B6" w:rsidR="001E780D" w:rsidRPr="00132272" w:rsidRDefault="001E780D" w:rsidP="001E780D">
            <w:pPr>
              <w:pStyle w:val="AssignmentsLevel1"/>
              <w:rPr>
                <w:strike/>
              </w:rPr>
            </w:pPr>
            <w:r>
              <w:rPr>
                <w:b/>
              </w:rPr>
              <w:t>Post</w:t>
            </w:r>
            <w:r>
              <w:t xml:space="preserve"> your contributions to the table in the Value Chain wiki no later than 11:59 p.m. [EST] on Thursday.</w:t>
            </w:r>
          </w:p>
        </w:tc>
        <w:tc>
          <w:tcPr>
            <w:tcW w:w="1440" w:type="dxa"/>
          </w:tcPr>
          <w:p w14:paraId="3E12248F" w14:textId="1D2AD480" w:rsidR="001E780D" w:rsidRPr="00132272" w:rsidRDefault="001E780D" w:rsidP="001E780D">
            <w:pPr>
              <w:tabs>
                <w:tab w:val="left" w:pos="2329"/>
              </w:tabs>
              <w:rPr>
                <w:rFonts w:cs="Arial"/>
                <w:strike/>
                <w:szCs w:val="20"/>
              </w:rPr>
            </w:pPr>
            <w:r>
              <w:t>1.4</w:t>
            </w:r>
          </w:p>
        </w:tc>
        <w:tc>
          <w:tcPr>
            <w:tcW w:w="1440" w:type="dxa"/>
          </w:tcPr>
          <w:p w14:paraId="0F26EE85" w14:textId="77777777" w:rsidR="001E780D" w:rsidRDefault="001E780D" w:rsidP="001E780D">
            <w:r>
              <w:t xml:space="preserve">Wiki – shares work and posts response = </w:t>
            </w:r>
          </w:p>
          <w:p w14:paraId="59115F3C" w14:textId="63992ABF" w:rsidR="001E780D" w:rsidRPr="00132272" w:rsidRDefault="001E780D" w:rsidP="001E780D">
            <w:pPr>
              <w:tabs>
                <w:tab w:val="left" w:pos="2329"/>
              </w:tabs>
              <w:rPr>
                <w:rFonts w:cs="Arial"/>
                <w:strike/>
                <w:szCs w:val="20"/>
              </w:rPr>
            </w:pPr>
            <w:r>
              <w:rPr>
                <w:b/>
              </w:rPr>
              <w:t>1 hour</w:t>
            </w:r>
          </w:p>
        </w:tc>
      </w:tr>
      <w:tr w:rsidR="001E780D" w:rsidRPr="00132272" w14:paraId="3E4C2AE6" w14:textId="77777777" w:rsidTr="4948C66D">
        <w:tc>
          <w:tcPr>
            <w:tcW w:w="10170" w:type="dxa"/>
            <w:gridSpan w:val="2"/>
            <w:tcMar>
              <w:top w:w="115" w:type="dxa"/>
              <w:left w:w="115" w:type="dxa"/>
              <w:bottom w:w="115" w:type="dxa"/>
              <w:right w:w="115" w:type="dxa"/>
            </w:tcMar>
          </w:tcPr>
          <w:p w14:paraId="0609D7B4" w14:textId="77777777" w:rsidR="001E780D" w:rsidRDefault="001E780D" w:rsidP="001E780D">
            <w:pPr>
              <w:widowControl w:val="0"/>
              <w:ind w:left="360" w:hanging="360"/>
              <w:rPr>
                <w:b/>
              </w:rPr>
            </w:pPr>
            <w:r>
              <w:rPr>
                <w:b/>
              </w:rPr>
              <w:lastRenderedPageBreak/>
              <w:t>Week One Resources Quiz</w:t>
            </w:r>
          </w:p>
          <w:p w14:paraId="42A4C099" w14:textId="77777777" w:rsidR="001E780D" w:rsidRDefault="001E780D" w:rsidP="001E780D">
            <w:pPr>
              <w:widowControl w:val="0"/>
              <w:ind w:left="360" w:hanging="360"/>
            </w:pPr>
          </w:p>
          <w:p w14:paraId="457D8DDD" w14:textId="77777777" w:rsidR="001E780D" w:rsidRDefault="001E780D" w:rsidP="001E780D">
            <w:r>
              <w:t>When you have completed your reading and review of all of the week’s required resources, you will be tested on your knowledge of the concepts and ideas presented in the required materials.</w:t>
            </w:r>
          </w:p>
          <w:p w14:paraId="7CB840C8" w14:textId="77777777" w:rsidR="001E780D" w:rsidRDefault="001E780D" w:rsidP="001E780D"/>
          <w:p w14:paraId="439A2F45" w14:textId="77777777" w:rsidR="001E780D" w:rsidRDefault="001E780D" w:rsidP="001E780D">
            <w:r>
              <w:rPr>
                <w:b/>
              </w:rPr>
              <w:t>Complete</w:t>
            </w:r>
            <w:r>
              <w:t xml:space="preserve"> the Week One Resources Quiz no later than 11:59 p.m. [EST] on Sunday.</w:t>
            </w:r>
          </w:p>
          <w:p w14:paraId="0D14323A" w14:textId="77777777" w:rsidR="001E780D" w:rsidRDefault="001E780D" w:rsidP="001E780D"/>
          <w:p w14:paraId="1E781ACC" w14:textId="5AD78B79" w:rsidR="001E780D" w:rsidRPr="4948C66D" w:rsidRDefault="001E780D" w:rsidP="001E780D">
            <w:pPr>
              <w:tabs>
                <w:tab w:val="left" w:pos="2329"/>
              </w:tabs>
              <w:rPr>
                <w:rFonts w:eastAsia="Arial" w:cs="Arial"/>
                <w:b/>
                <w:bCs/>
              </w:rPr>
            </w:pPr>
            <w:r>
              <w:rPr>
                <w:i/>
              </w:rPr>
              <w:t>Note</w:t>
            </w:r>
            <w:r>
              <w:t>. This quiz is open book and open note and counts for 10 points.</w:t>
            </w:r>
          </w:p>
        </w:tc>
        <w:tc>
          <w:tcPr>
            <w:tcW w:w="1440" w:type="dxa"/>
          </w:tcPr>
          <w:p w14:paraId="00A8D4E3" w14:textId="1A0E87D6" w:rsidR="001E780D" w:rsidRPr="00132272" w:rsidRDefault="001E780D" w:rsidP="001E780D">
            <w:pPr>
              <w:tabs>
                <w:tab w:val="left" w:pos="2329"/>
              </w:tabs>
              <w:rPr>
                <w:rFonts w:cs="Arial"/>
                <w:strike/>
                <w:szCs w:val="20"/>
              </w:rPr>
            </w:pPr>
            <w:r>
              <w:t>1.1- 1.5</w:t>
            </w:r>
          </w:p>
        </w:tc>
        <w:tc>
          <w:tcPr>
            <w:tcW w:w="1440" w:type="dxa"/>
          </w:tcPr>
          <w:p w14:paraId="67FBB498" w14:textId="3A7DDF47" w:rsidR="001E780D" w:rsidRPr="00132272" w:rsidRDefault="001E780D" w:rsidP="001E780D">
            <w:pPr>
              <w:tabs>
                <w:tab w:val="left" w:pos="2329"/>
              </w:tabs>
              <w:rPr>
                <w:rFonts w:cs="Arial"/>
                <w:strike/>
                <w:szCs w:val="20"/>
              </w:rPr>
            </w:pPr>
            <w:r>
              <w:t>1 hour test = 1 hour of instruction</w:t>
            </w:r>
          </w:p>
        </w:tc>
      </w:tr>
      <w:tr w:rsidR="001E780D" w:rsidRPr="00132272" w14:paraId="53A8EA0B" w14:textId="77777777" w:rsidTr="4948C66D">
        <w:tc>
          <w:tcPr>
            <w:tcW w:w="10170" w:type="dxa"/>
            <w:gridSpan w:val="2"/>
            <w:tcMar>
              <w:top w:w="115" w:type="dxa"/>
              <w:left w:w="115" w:type="dxa"/>
              <w:bottom w:w="115" w:type="dxa"/>
              <w:right w:w="115" w:type="dxa"/>
            </w:tcMar>
          </w:tcPr>
          <w:p w14:paraId="2F9490D5" w14:textId="77777777" w:rsidR="001E780D" w:rsidRDefault="001E780D" w:rsidP="001E780D">
            <w:pPr>
              <w:rPr>
                <w:b/>
              </w:rPr>
            </w:pPr>
            <w:r>
              <w:rPr>
                <w:b/>
              </w:rPr>
              <w:t>Discussion: Measuring Performance</w:t>
            </w:r>
          </w:p>
          <w:p w14:paraId="7184F8BE" w14:textId="77777777" w:rsidR="001E780D" w:rsidRDefault="001E780D" w:rsidP="001E780D"/>
          <w:p w14:paraId="1547882A" w14:textId="77777777" w:rsidR="001E780D" w:rsidRDefault="001E780D" w:rsidP="001E780D">
            <w:r>
              <w:t>During a 5-day work week, FedEx identified the following errors in their service performance:</w:t>
            </w:r>
          </w:p>
          <w:p w14:paraId="743F5F8A" w14:textId="77777777" w:rsidR="001E780D" w:rsidRDefault="001E780D" w:rsidP="001E780D"/>
          <w:p w14:paraId="3E411862" w14:textId="77777777" w:rsidR="001E780D" w:rsidRDefault="001E780D" w:rsidP="001E780D">
            <w:pPr>
              <w:pStyle w:val="AssignmentsLevel2"/>
            </w:pPr>
            <w:r>
              <w:t>Complaints reopened: 143</w:t>
            </w:r>
          </w:p>
          <w:p w14:paraId="62514D21" w14:textId="77777777" w:rsidR="001E780D" w:rsidRDefault="001E780D" w:rsidP="001E780D">
            <w:pPr>
              <w:pStyle w:val="AssignmentsLevel2"/>
            </w:pPr>
            <w:r>
              <w:t>Damaged packages: 18</w:t>
            </w:r>
          </w:p>
          <w:p w14:paraId="6408C98C" w14:textId="77777777" w:rsidR="001E780D" w:rsidRDefault="001E780D" w:rsidP="001E780D">
            <w:pPr>
              <w:pStyle w:val="AssignmentsLevel2"/>
            </w:pPr>
            <w:r>
              <w:t>International: 96</w:t>
            </w:r>
          </w:p>
          <w:p w14:paraId="4028E28A" w14:textId="77777777" w:rsidR="001E780D" w:rsidRDefault="001E780D" w:rsidP="001E780D">
            <w:pPr>
              <w:pStyle w:val="AssignmentsLevel2"/>
            </w:pPr>
            <w:r>
              <w:t>Invoice adjustments: 282</w:t>
            </w:r>
          </w:p>
          <w:p w14:paraId="7B87AA6F" w14:textId="77777777" w:rsidR="001E780D" w:rsidRDefault="001E780D" w:rsidP="001E780D">
            <w:pPr>
              <w:pStyle w:val="AssignmentsLevel2"/>
            </w:pPr>
            <w:r>
              <w:t>Late pickup stops: 409</w:t>
            </w:r>
          </w:p>
          <w:p w14:paraId="1EA27084" w14:textId="77777777" w:rsidR="001E780D" w:rsidRDefault="001E780D" w:rsidP="001E780D">
            <w:pPr>
              <w:pStyle w:val="AssignmentsLevel2"/>
            </w:pPr>
            <w:r>
              <w:t>Lost packages: 2</w:t>
            </w:r>
          </w:p>
          <w:p w14:paraId="58C34C19" w14:textId="77777777" w:rsidR="001E780D" w:rsidRDefault="001E780D" w:rsidP="001E780D">
            <w:pPr>
              <w:pStyle w:val="AssignmentsLevel2"/>
            </w:pPr>
            <w:r>
              <w:t>Missed proof of delivery: 76</w:t>
            </w:r>
          </w:p>
          <w:p w14:paraId="574B343F" w14:textId="77777777" w:rsidR="001E780D" w:rsidRDefault="001E780D" w:rsidP="001E780D">
            <w:pPr>
              <w:pStyle w:val="AssignmentsLevel2"/>
            </w:pPr>
            <w:r>
              <w:t>Right date late: 751</w:t>
            </w:r>
          </w:p>
          <w:p w14:paraId="7B203491" w14:textId="77777777" w:rsidR="001E780D" w:rsidRDefault="001E780D" w:rsidP="001E780D">
            <w:pPr>
              <w:pStyle w:val="AssignmentsLevel2"/>
            </w:pPr>
            <w:r>
              <w:t>Traces: 42</w:t>
            </w:r>
          </w:p>
          <w:p w14:paraId="1D8D9D28" w14:textId="77777777" w:rsidR="001E780D" w:rsidRDefault="001E780D" w:rsidP="001E780D">
            <w:pPr>
              <w:pStyle w:val="AssignmentsLevel2"/>
            </w:pPr>
            <w:r>
              <w:t>Wrong day late: 28</w:t>
            </w:r>
          </w:p>
          <w:p w14:paraId="5CD2D262" w14:textId="77777777" w:rsidR="001E780D" w:rsidRDefault="001E780D" w:rsidP="001E780D"/>
          <w:p w14:paraId="1EDDE50D" w14:textId="77777777" w:rsidR="001E780D" w:rsidRDefault="001E780D" w:rsidP="001E780D">
            <w:r>
              <w:rPr>
                <w:b/>
              </w:rPr>
              <w:t>Compute</w:t>
            </w:r>
            <w:r>
              <w:t xml:space="preserve"> the Service Quality Indicator by finding the weighted sum of errors as a percentage of total shipments and subtracting from 100 percent (see the “FedEx: Measuring Service Performance” box for the weights).</w:t>
            </w:r>
          </w:p>
          <w:p w14:paraId="41A8E955" w14:textId="77777777" w:rsidR="001E780D" w:rsidRDefault="001E780D" w:rsidP="001E780D"/>
          <w:p w14:paraId="080C31E8" w14:textId="77777777" w:rsidR="001E780D" w:rsidRDefault="001E780D" w:rsidP="001E780D">
            <w:r>
              <w:rPr>
                <w:b/>
              </w:rPr>
              <w:t>Post</w:t>
            </w:r>
            <w:r>
              <w:t xml:space="preserve"> your results to the “Measuring Performance” discussion board.</w:t>
            </w:r>
          </w:p>
          <w:p w14:paraId="56E34475" w14:textId="77777777" w:rsidR="001E780D" w:rsidRDefault="001E780D" w:rsidP="001E780D"/>
          <w:p w14:paraId="67C618AA" w14:textId="77777777" w:rsidR="001E780D" w:rsidRDefault="001E780D" w:rsidP="001E780D">
            <w:r>
              <w:rPr>
                <w:b/>
              </w:rPr>
              <w:t>Write</w:t>
            </w:r>
            <w:r>
              <w:t xml:space="preserve"> a response to the following discussion question in the “Measuring Performance” discussion forum no later than Thursday:</w:t>
            </w:r>
          </w:p>
          <w:p w14:paraId="35AD1BA2" w14:textId="77777777" w:rsidR="001E780D" w:rsidRDefault="001E780D" w:rsidP="001E780D"/>
          <w:p w14:paraId="4D09E294" w14:textId="77777777" w:rsidR="001E780D" w:rsidRDefault="001E780D" w:rsidP="001E780D">
            <w:pPr>
              <w:widowControl w:val="0"/>
              <w:numPr>
                <w:ilvl w:val="0"/>
                <w:numId w:val="53"/>
              </w:numPr>
              <w:pBdr>
                <w:top w:val="nil"/>
                <w:left w:val="nil"/>
                <w:bottom w:val="nil"/>
                <w:right w:val="nil"/>
                <w:between w:val="nil"/>
              </w:pBdr>
            </w:pPr>
            <w:r>
              <w:t>How might such an index be used in other organizations, such as a hotel or automobile service facility?</w:t>
            </w:r>
          </w:p>
          <w:p w14:paraId="0F46219C" w14:textId="77777777" w:rsidR="001E780D" w:rsidRDefault="001E780D" w:rsidP="001E780D">
            <w:pPr>
              <w:rPr>
                <w:b/>
              </w:rPr>
            </w:pPr>
          </w:p>
          <w:p w14:paraId="108408FC" w14:textId="77777777" w:rsidR="001E780D" w:rsidRDefault="001E780D" w:rsidP="001E780D">
            <w:r>
              <w:rPr>
                <w:i/>
              </w:rPr>
              <w:t>Note</w:t>
            </w:r>
            <w:r>
              <w:t>. Initial answers to the discussion question must be substantive and in the range of 250-400 words. Any references should be properly cited following APA formatting guidelines. Initial discussion question responses are due by 11:59 p.m. (Eastern Time) on Thursday.</w:t>
            </w:r>
          </w:p>
          <w:p w14:paraId="34595E93" w14:textId="77777777" w:rsidR="001E780D" w:rsidRDefault="001E780D" w:rsidP="001E780D">
            <w:pPr>
              <w:rPr>
                <w:b/>
              </w:rPr>
            </w:pPr>
          </w:p>
          <w:p w14:paraId="638DFBA0" w14:textId="77777777" w:rsidR="001E780D" w:rsidRDefault="001E780D" w:rsidP="001E780D">
            <w:r>
              <w:rPr>
                <w:b/>
              </w:rPr>
              <w:lastRenderedPageBreak/>
              <w:t>Write</w:t>
            </w:r>
            <w:r>
              <w:t xml:space="preserve"> a substantive response to a minimum of three different students comparing your results and evaluation to the solutions provided and to those of your classmates’. All responses must be posted by 11:59 p.m. (Eastern Time) on Sunday.</w:t>
            </w:r>
          </w:p>
          <w:p w14:paraId="58FB1B3D" w14:textId="77777777" w:rsidR="001E780D" w:rsidRDefault="001E780D" w:rsidP="001E780D">
            <w:pPr>
              <w:jc w:val="center"/>
            </w:pPr>
          </w:p>
          <w:p w14:paraId="75B79316" w14:textId="3450E580" w:rsidR="001E780D" w:rsidRDefault="001E780D" w:rsidP="001E780D">
            <w:pPr>
              <w:tabs>
                <w:tab w:val="left" w:pos="2329"/>
              </w:tabs>
              <w:rPr>
                <w:b/>
              </w:rPr>
            </w:pPr>
            <w:r>
              <w:rPr>
                <w:i/>
              </w:rPr>
              <w:t>Note</w:t>
            </w:r>
            <w:r>
              <w:t>: These values are hypothetical and do not reflect any actual FedEx performance.</w:t>
            </w:r>
          </w:p>
        </w:tc>
        <w:tc>
          <w:tcPr>
            <w:tcW w:w="1440" w:type="dxa"/>
          </w:tcPr>
          <w:p w14:paraId="1E92B106" w14:textId="7039C55B" w:rsidR="001E780D" w:rsidRDefault="001E780D" w:rsidP="001E780D">
            <w:pPr>
              <w:tabs>
                <w:tab w:val="left" w:pos="2329"/>
              </w:tabs>
            </w:pPr>
            <w:r>
              <w:lastRenderedPageBreak/>
              <w:t>2.1</w:t>
            </w:r>
          </w:p>
        </w:tc>
        <w:tc>
          <w:tcPr>
            <w:tcW w:w="1440" w:type="dxa"/>
          </w:tcPr>
          <w:p w14:paraId="73553468" w14:textId="77777777" w:rsidR="001E780D" w:rsidRDefault="001E780D" w:rsidP="001E780D">
            <w:r>
              <w:t xml:space="preserve">Practice – peer and instructor feedback, shared posting and response = </w:t>
            </w:r>
          </w:p>
          <w:p w14:paraId="7C9DFABC" w14:textId="26C87FD4" w:rsidR="001E780D" w:rsidRDefault="001E780D" w:rsidP="001E780D">
            <w:r>
              <w:rPr>
                <w:b/>
              </w:rPr>
              <w:t>1 hour</w:t>
            </w:r>
            <w:r>
              <w:t xml:space="preserve"> </w:t>
            </w:r>
          </w:p>
        </w:tc>
      </w:tr>
      <w:tr w:rsidR="001E780D" w:rsidRPr="00132272" w14:paraId="02FB09F8" w14:textId="77777777" w:rsidTr="4948C66D">
        <w:tc>
          <w:tcPr>
            <w:tcW w:w="10170" w:type="dxa"/>
            <w:gridSpan w:val="2"/>
            <w:tcMar>
              <w:top w:w="115" w:type="dxa"/>
              <w:left w:w="115" w:type="dxa"/>
              <w:bottom w:w="115" w:type="dxa"/>
              <w:right w:w="115" w:type="dxa"/>
            </w:tcMar>
          </w:tcPr>
          <w:p w14:paraId="09EB8C06" w14:textId="77777777" w:rsidR="001E780D" w:rsidRDefault="001E780D" w:rsidP="001E780D">
            <w:pPr>
              <w:tabs>
                <w:tab w:val="left" w:pos="2329"/>
              </w:tabs>
              <w:rPr>
                <w:b/>
              </w:rPr>
            </w:pPr>
            <w:r>
              <w:rPr>
                <w:b/>
              </w:rPr>
              <w:t>Discussion: Poor Customer Experience</w:t>
            </w:r>
          </w:p>
          <w:p w14:paraId="2C6784DE" w14:textId="77777777" w:rsidR="001E780D" w:rsidRDefault="001E780D" w:rsidP="001E780D">
            <w:pPr>
              <w:tabs>
                <w:tab w:val="left" w:pos="2329"/>
              </w:tabs>
              <w:rPr>
                <w:b/>
              </w:rPr>
            </w:pPr>
          </w:p>
          <w:p w14:paraId="18D29A22" w14:textId="77777777" w:rsidR="001E780D" w:rsidRDefault="001E780D" w:rsidP="001E780D">
            <w:pPr>
              <w:pStyle w:val="AssignmentsLevel1"/>
            </w:pPr>
            <w:r w:rsidRPr="4948C66D">
              <w:rPr>
                <w:b/>
                <w:bCs/>
              </w:rPr>
              <w:t>Pos</w:t>
            </w:r>
            <w:r>
              <w:t xml:space="preserve">t a clear and logical response in 150 to 200 words to the following, providing specific examples to support your answers. </w:t>
            </w:r>
          </w:p>
          <w:p w14:paraId="171AED96" w14:textId="77777777" w:rsidR="001E780D" w:rsidRDefault="001E780D" w:rsidP="001E780D">
            <w:pPr>
              <w:tabs>
                <w:tab w:val="left" w:pos="2329"/>
              </w:tabs>
            </w:pPr>
          </w:p>
          <w:p w14:paraId="7F19610A" w14:textId="77777777" w:rsidR="001E780D" w:rsidRDefault="001E780D" w:rsidP="001E780D">
            <w:pPr>
              <w:pStyle w:val="AssignmentsLevel2"/>
            </w:pPr>
            <w:r>
              <w:t xml:space="preserve">Describe a customer experience you have had where the goods or service were unsatisfactory; for example, a defective product, errors or mistakes, poor service, etc. </w:t>
            </w:r>
          </w:p>
          <w:p w14:paraId="0BACBCC4" w14:textId="77777777" w:rsidR="001E780D" w:rsidRDefault="001E780D" w:rsidP="001E780D">
            <w:pPr>
              <w:pStyle w:val="AssignmentsLevel2"/>
            </w:pPr>
            <w:r>
              <w:t>How might the organization have handled it better and how might operations management have helped?</w:t>
            </w:r>
          </w:p>
          <w:p w14:paraId="1E7A5599" w14:textId="77777777" w:rsidR="001E780D" w:rsidRDefault="001E780D" w:rsidP="001E780D">
            <w:pPr>
              <w:pStyle w:val="AssignmentsLevel2"/>
              <w:numPr>
                <w:ilvl w:val="0"/>
                <w:numId w:val="0"/>
              </w:numPr>
              <w:rPr>
                <w:i/>
                <w:highlight w:val="yellow"/>
              </w:rPr>
            </w:pPr>
          </w:p>
          <w:p w14:paraId="2B4824C0" w14:textId="053A0910" w:rsidR="001E780D" w:rsidRPr="00FA464B" w:rsidRDefault="001E780D" w:rsidP="001E780D">
            <w:pPr>
              <w:pStyle w:val="AssignmentsLevel2"/>
              <w:numPr>
                <w:ilvl w:val="0"/>
                <w:numId w:val="0"/>
              </w:numPr>
            </w:pPr>
            <w:r w:rsidRPr="005666BB">
              <w:rPr>
                <w:i/>
              </w:rPr>
              <w:t>Note</w:t>
            </w:r>
            <w:r w:rsidRPr="005666BB">
              <w:t>. Please be sure to apply concepts from the text to your post and responses.</w:t>
            </w:r>
          </w:p>
          <w:p w14:paraId="09B69F83" w14:textId="77777777" w:rsidR="001E780D" w:rsidRDefault="001E780D" w:rsidP="001E780D">
            <w:pPr>
              <w:tabs>
                <w:tab w:val="left" w:pos="2329"/>
              </w:tabs>
            </w:pPr>
          </w:p>
          <w:p w14:paraId="04024FEB" w14:textId="77777777" w:rsidR="001E780D" w:rsidRPr="00E9683B" w:rsidRDefault="001E780D" w:rsidP="001E780D">
            <w:pPr>
              <w:pStyle w:val="AssignmentsLevel1"/>
            </w:pPr>
            <w:r w:rsidRPr="4948C66D">
              <w:rPr>
                <w:i/>
                <w:iCs/>
              </w:rPr>
              <w:t>Note</w:t>
            </w:r>
            <w:r>
              <w:t xml:space="preserve">. Initial answers to the questions are due by 11:59 p.m. (Eastern time) on Thursday. </w:t>
            </w:r>
          </w:p>
          <w:p w14:paraId="67C0A7E3" w14:textId="77777777" w:rsidR="001E780D" w:rsidRPr="00E9683B" w:rsidRDefault="001E780D" w:rsidP="001E780D">
            <w:pPr>
              <w:pStyle w:val="AssignmentsLevel1"/>
            </w:pPr>
          </w:p>
          <w:p w14:paraId="37AB309C" w14:textId="64F58E2C" w:rsidR="001E780D" w:rsidRPr="4948C66D" w:rsidRDefault="001E780D" w:rsidP="001E780D">
            <w:pPr>
              <w:tabs>
                <w:tab w:val="left" w:pos="2329"/>
              </w:tabs>
              <w:rPr>
                <w:rFonts w:eastAsia="Arial" w:cs="Arial"/>
                <w:b/>
                <w:bCs/>
              </w:rPr>
            </w:pPr>
            <w:r w:rsidRPr="4948C66D">
              <w:rPr>
                <w:b/>
                <w:bCs/>
              </w:rPr>
              <w:t xml:space="preserve">Respond </w:t>
            </w:r>
            <w:r>
              <w:t>to at least three</w:t>
            </w:r>
            <w:r w:rsidRPr="4948C66D">
              <w:rPr>
                <w:b/>
                <w:bCs/>
              </w:rPr>
              <w:t xml:space="preserve"> </w:t>
            </w:r>
            <w:r>
              <w:t>students in a manner that is thought provoking and appropriately challenges or elevates the discussion. All responses must be posted by 11:59 p.m. (Eastern time) on Sunday.</w:t>
            </w:r>
          </w:p>
        </w:tc>
        <w:tc>
          <w:tcPr>
            <w:tcW w:w="1440" w:type="dxa"/>
          </w:tcPr>
          <w:p w14:paraId="3D74AB09" w14:textId="23F710E0" w:rsidR="001E780D" w:rsidRPr="00132272" w:rsidRDefault="001E780D" w:rsidP="001E780D">
            <w:pPr>
              <w:tabs>
                <w:tab w:val="left" w:pos="2329"/>
              </w:tabs>
              <w:rPr>
                <w:rFonts w:cs="Arial"/>
                <w:strike/>
                <w:szCs w:val="20"/>
              </w:rPr>
            </w:pPr>
            <w:r>
              <w:t>1.1</w:t>
            </w:r>
          </w:p>
        </w:tc>
        <w:tc>
          <w:tcPr>
            <w:tcW w:w="1440" w:type="dxa"/>
          </w:tcPr>
          <w:p w14:paraId="3FD2545B" w14:textId="584F1899" w:rsidR="001E780D" w:rsidRPr="00132272" w:rsidRDefault="001E780D" w:rsidP="001E780D">
            <w:pPr>
              <w:tabs>
                <w:tab w:val="left" w:pos="2329"/>
              </w:tabs>
              <w:rPr>
                <w:rFonts w:cs="Arial"/>
                <w:strike/>
                <w:szCs w:val="20"/>
              </w:rPr>
            </w:pPr>
            <w:r>
              <w:t xml:space="preserve">Discussion – one post and reply to three other posts = </w:t>
            </w:r>
            <w:r>
              <w:rPr>
                <w:b/>
              </w:rPr>
              <w:t>1 hour</w:t>
            </w:r>
          </w:p>
        </w:tc>
      </w:tr>
      <w:tr w:rsidR="001E780D" w:rsidRPr="00132272" w14:paraId="68A3919D" w14:textId="77777777" w:rsidTr="4948C66D">
        <w:tc>
          <w:tcPr>
            <w:tcW w:w="10170" w:type="dxa"/>
            <w:gridSpan w:val="2"/>
            <w:tcMar>
              <w:top w:w="115" w:type="dxa"/>
              <w:left w:w="115" w:type="dxa"/>
              <w:bottom w:w="115" w:type="dxa"/>
              <w:right w:w="115" w:type="dxa"/>
            </w:tcMar>
          </w:tcPr>
          <w:p w14:paraId="756CA427" w14:textId="77777777" w:rsidR="001E780D" w:rsidRDefault="001E780D" w:rsidP="001E780D">
            <w:pPr>
              <w:tabs>
                <w:tab w:val="left" w:pos="2329"/>
              </w:tabs>
              <w:rPr>
                <w:b/>
              </w:rPr>
            </w:pPr>
            <w:r>
              <w:rPr>
                <w:b/>
              </w:rPr>
              <w:t>Assignment: The Value of a Customer</w:t>
            </w:r>
            <w:r w:rsidDel="008108F7">
              <w:rPr>
                <w:b/>
              </w:rPr>
              <w:t xml:space="preserve"> </w:t>
            </w:r>
          </w:p>
          <w:p w14:paraId="63E254EA" w14:textId="77777777" w:rsidR="001E780D" w:rsidRDefault="001E780D" w:rsidP="001E780D">
            <w:pPr>
              <w:tabs>
                <w:tab w:val="left" w:pos="2329"/>
              </w:tabs>
            </w:pPr>
          </w:p>
          <w:p w14:paraId="5178F97B" w14:textId="76731F13" w:rsidR="0079531A" w:rsidRDefault="0079531A" w:rsidP="001E780D">
            <w:pPr>
              <w:tabs>
                <w:tab w:val="left" w:pos="2329"/>
              </w:tabs>
            </w:pPr>
            <w:r w:rsidRPr="0079531A">
              <w:rPr>
                <w:b/>
              </w:rPr>
              <w:t>Resource:</w:t>
            </w:r>
            <w:r>
              <w:t xml:space="preserve"> Excel Templates MBA640.xlsx </w:t>
            </w:r>
          </w:p>
          <w:p w14:paraId="13B6684C" w14:textId="77777777" w:rsidR="0079531A" w:rsidRDefault="0079531A" w:rsidP="001E780D">
            <w:pPr>
              <w:tabs>
                <w:tab w:val="left" w:pos="2329"/>
              </w:tabs>
            </w:pPr>
          </w:p>
          <w:p w14:paraId="7CE092CF" w14:textId="587B77F9" w:rsidR="001E780D" w:rsidRDefault="001E780D" w:rsidP="001E780D">
            <w:pPr>
              <w:tabs>
                <w:tab w:val="left" w:pos="2329"/>
              </w:tabs>
            </w:pPr>
            <w:r>
              <w:t>A retail store sells a popular cosmetic. The store manager was given $100,000 by the corporate office to improve store performance any way she thinks best. The “base case” information is a price of $30 per bottle, a contribution margin of 0.50, a customer defection rate of 17%, and a repurchase frequency of 3 times a year. The manager has three potential options for using the funds and would like to know which use would lead to the greatest benefit for the company.</w:t>
            </w:r>
          </w:p>
          <w:p w14:paraId="4E6D0E6D" w14:textId="77777777" w:rsidR="001E780D" w:rsidRDefault="001E780D" w:rsidP="001E780D">
            <w:pPr>
              <w:tabs>
                <w:tab w:val="left" w:pos="2329"/>
              </w:tabs>
            </w:pPr>
          </w:p>
          <w:p w14:paraId="48CF55EC" w14:textId="77777777" w:rsidR="001E780D" w:rsidRDefault="001E780D" w:rsidP="001E780D">
            <w:pPr>
              <w:pStyle w:val="AssignmentsLevel2"/>
            </w:pPr>
            <w:r>
              <w:t xml:space="preserve">Option 1: Increase the contribution margin to 58% through efficiency upgrades. </w:t>
            </w:r>
          </w:p>
          <w:p w14:paraId="55200EE8" w14:textId="77777777" w:rsidR="001E780D" w:rsidRDefault="001E780D" w:rsidP="001E780D">
            <w:pPr>
              <w:pStyle w:val="AssignmentsLevel2"/>
            </w:pPr>
            <w:r>
              <w:t>Option 2: Reduce the customer defection rate to 15% through adoption of an intensive customer satisfaction and loyalty program.</w:t>
            </w:r>
          </w:p>
          <w:p w14:paraId="49E8C1C2" w14:textId="77777777" w:rsidR="001E780D" w:rsidRDefault="001E780D" w:rsidP="001E780D">
            <w:pPr>
              <w:pStyle w:val="AssignmentsLevel2"/>
            </w:pPr>
            <w:r>
              <w:t>Option 3: Increase the repurchase frequency to 4 times per year through extensive advertising.</w:t>
            </w:r>
          </w:p>
          <w:p w14:paraId="015E0367" w14:textId="77777777" w:rsidR="001E780D" w:rsidRDefault="001E780D" w:rsidP="001E780D">
            <w:pPr>
              <w:widowControl w:val="0"/>
              <w:ind w:left="360" w:hanging="360"/>
            </w:pPr>
          </w:p>
          <w:p w14:paraId="0EB52451" w14:textId="23CE1F05" w:rsidR="001E780D" w:rsidRDefault="001E780D" w:rsidP="001E780D">
            <w:pPr>
              <w:tabs>
                <w:tab w:val="left" w:pos="2329"/>
              </w:tabs>
            </w:pPr>
            <w:r>
              <w:rPr>
                <w:b/>
              </w:rPr>
              <w:t>Use</w:t>
            </w:r>
            <w:r>
              <w:t xml:space="preserve"> the VLC tab on the CH. </w:t>
            </w:r>
            <w:r w:rsidR="00086288">
              <w:t xml:space="preserve">2 </w:t>
            </w:r>
            <w:r>
              <w:t xml:space="preserve">Coursemate Excel Template to assist you in calculating the value of a loyal customer. </w:t>
            </w:r>
          </w:p>
          <w:p w14:paraId="563EFD1C" w14:textId="77777777" w:rsidR="001E780D" w:rsidRDefault="001E780D" w:rsidP="001E780D">
            <w:pPr>
              <w:widowControl w:val="0"/>
              <w:ind w:left="360" w:hanging="360"/>
            </w:pPr>
          </w:p>
          <w:p w14:paraId="4980FDAA" w14:textId="77777777" w:rsidR="001E780D" w:rsidRDefault="001E780D" w:rsidP="001E780D">
            <w:pPr>
              <w:tabs>
                <w:tab w:val="left" w:pos="2329"/>
              </w:tabs>
            </w:pPr>
            <w:r>
              <w:rPr>
                <w:b/>
              </w:rPr>
              <w:t>Write</w:t>
            </w:r>
            <w:r>
              <w:t xml:space="preserve"> a 200-word report to the store manager explaining which option would lead to the greatest benefit to the company by maximizing the value of a loyal customer. Use your Excel computations to support your conclusion. </w:t>
            </w:r>
          </w:p>
          <w:p w14:paraId="749046DC" w14:textId="77777777" w:rsidR="001E780D" w:rsidRDefault="001E780D" w:rsidP="001E780D">
            <w:pPr>
              <w:tabs>
                <w:tab w:val="left" w:pos="2329"/>
              </w:tabs>
            </w:pPr>
          </w:p>
          <w:p w14:paraId="6E499D37" w14:textId="5DFB5989" w:rsidR="001E780D" w:rsidRDefault="001E780D" w:rsidP="001E780D">
            <w:pPr>
              <w:tabs>
                <w:tab w:val="left" w:pos="2329"/>
              </w:tabs>
              <w:rPr>
                <w:b/>
              </w:rPr>
            </w:pPr>
            <w:r>
              <w:rPr>
                <w:b/>
              </w:rPr>
              <w:t>Submit</w:t>
            </w:r>
            <w:r>
              <w:t xml:space="preserve"> this assignment to your instructor via Blackboard no later than 11:59 p.m. [EST] on Sunday.</w:t>
            </w:r>
          </w:p>
        </w:tc>
        <w:tc>
          <w:tcPr>
            <w:tcW w:w="1440" w:type="dxa"/>
          </w:tcPr>
          <w:p w14:paraId="192145D6" w14:textId="0471020E" w:rsidR="001E780D" w:rsidRDefault="001E780D" w:rsidP="001E780D">
            <w:pPr>
              <w:tabs>
                <w:tab w:val="left" w:pos="2329"/>
              </w:tabs>
            </w:pPr>
            <w:r>
              <w:lastRenderedPageBreak/>
              <w:t>2.2</w:t>
            </w:r>
          </w:p>
        </w:tc>
        <w:tc>
          <w:tcPr>
            <w:tcW w:w="1440" w:type="dxa"/>
          </w:tcPr>
          <w:p w14:paraId="2C80EA26" w14:textId="7E688908" w:rsidR="001E780D" w:rsidRDefault="001E780D" w:rsidP="001E780D">
            <w:pPr>
              <w:tabs>
                <w:tab w:val="left" w:pos="2329"/>
              </w:tabs>
            </w:pPr>
            <w:r>
              <w:t xml:space="preserve">Problem Solving Scenario – one analysis and posting = </w:t>
            </w:r>
            <w:r>
              <w:rPr>
                <w:b/>
              </w:rPr>
              <w:t>.5 hours</w:t>
            </w:r>
          </w:p>
        </w:tc>
      </w:tr>
      <w:tr w:rsidR="001E780D" w:rsidRPr="00132272" w14:paraId="58F34B08" w14:textId="77777777" w:rsidTr="4948C66D">
        <w:tc>
          <w:tcPr>
            <w:tcW w:w="10170" w:type="dxa"/>
            <w:gridSpan w:val="2"/>
            <w:tcMar>
              <w:top w:w="115" w:type="dxa"/>
              <w:left w:w="115" w:type="dxa"/>
              <w:bottom w:w="115" w:type="dxa"/>
              <w:right w:w="115" w:type="dxa"/>
            </w:tcMar>
          </w:tcPr>
          <w:p w14:paraId="6D6F7A66" w14:textId="3588D131" w:rsidR="001E780D" w:rsidRDefault="001E780D" w:rsidP="001E780D">
            <w:pPr>
              <w:tabs>
                <w:tab w:val="left" w:pos="2329"/>
              </w:tabs>
              <w:rPr>
                <w:b/>
              </w:rPr>
            </w:pPr>
            <w:r>
              <w:rPr>
                <w:b/>
              </w:rPr>
              <w:t>Week One Case Study: Hudson Jewelers</w:t>
            </w:r>
          </w:p>
          <w:p w14:paraId="68B78C92" w14:textId="77777777" w:rsidR="001E780D" w:rsidRDefault="001E780D" w:rsidP="001E780D">
            <w:pPr>
              <w:tabs>
                <w:tab w:val="left" w:pos="2329"/>
              </w:tabs>
              <w:rPr>
                <w:b/>
              </w:rPr>
            </w:pPr>
          </w:p>
          <w:p w14:paraId="64989E12" w14:textId="5CCE1E7D" w:rsidR="001E780D" w:rsidRPr="002F07F9" w:rsidRDefault="001E780D" w:rsidP="001E780D">
            <w:pPr>
              <w:tabs>
                <w:tab w:val="left" w:pos="2329"/>
              </w:tabs>
            </w:pPr>
            <w:r w:rsidRPr="002F07F9">
              <w:t xml:space="preserve">In this course, you’ll be following the Hudson Jeweler’s case study. </w:t>
            </w:r>
            <w:r>
              <w:t>Y</w:t>
            </w:r>
            <w:r w:rsidRPr="002F07F9">
              <w:t xml:space="preserve">ou’ll be asked to complete assignments on a per chapter basis. </w:t>
            </w:r>
            <w:r>
              <w:t>If multiple chapters are required, You will submit both assignments to your instructor at the same time.</w:t>
            </w:r>
          </w:p>
          <w:p w14:paraId="4DF4FAFF" w14:textId="77777777" w:rsidR="001E780D" w:rsidRDefault="001E780D" w:rsidP="001E780D">
            <w:pPr>
              <w:tabs>
                <w:tab w:val="left" w:pos="2329"/>
              </w:tabs>
              <w:rPr>
                <w:b/>
              </w:rPr>
            </w:pPr>
          </w:p>
          <w:p w14:paraId="4A4DD60A" w14:textId="77777777" w:rsidR="001E780D" w:rsidRPr="002F07F9" w:rsidRDefault="001E780D" w:rsidP="001E780D">
            <w:pPr>
              <w:tabs>
                <w:tab w:val="left" w:pos="2329"/>
              </w:tabs>
            </w:pPr>
            <w:r>
              <w:rPr>
                <w:b/>
              </w:rPr>
              <w:t xml:space="preserve">Read </w:t>
            </w:r>
            <w:r w:rsidRPr="002F07F9">
              <w:t>all the instructions carefully so you successfully submit the assignments to your instructor.</w:t>
            </w:r>
          </w:p>
          <w:p w14:paraId="27190976" w14:textId="77777777" w:rsidR="001E780D" w:rsidRDefault="001E780D" w:rsidP="001E780D">
            <w:pPr>
              <w:pBdr>
                <w:bottom w:val="single" w:sz="6" w:space="1" w:color="auto"/>
              </w:pBdr>
              <w:tabs>
                <w:tab w:val="left" w:pos="2329"/>
              </w:tabs>
              <w:rPr>
                <w:b/>
              </w:rPr>
            </w:pPr>
          </w:p>
          <w:p w14:paraId="068CC6D1" w14:textId="77777777" w:rsidR="001E780D" w:rsidRDefault="001E780D" w:rsidP="001E780D">
            <w:pPr>
              <w:tabs>
                <w:tab w:val="left" w:pos="2329"/>
              </w:tabs>
              <w:rPr>
                <w:b/>
              </w:rPr>
            </w:pPr>
          </w:p>
          <w:p w14:paraId="61B3F652" w14:textId="77777777" w:rsidR="001E780D" w:rsidRDefault="001E780D" w:rsidP="001E780D">
            <w:pPr>
              <w:tabs>
                <w:tab w:val="left" w:pos="2329"/>
              </w:tabs>
            </w:pPr>
            <w:r>
              <w:rPr>
                <w:b/>
              </w:rPr>
              <w:t xml:space="preserve">Read </w:t>
            </w:r>
            <w:r>
              <w:t>“Hudson Jewelers Case Study”</w:t>
            </w:r>
            <w:r>
              <w:rPr>
                <w:b/>
              </w:rPr>
              <w:t xml:space="preserve"> (Case Study Attached)</w:t>
            </w:r>
          </w:p>
          <w:p w14:paraId="4FFDA30C" w14:textId="77777777" w:rsidR="001E780D" w:rsidRDefault="001E780D" w:rsidP="001E780D">
            <w:pPr>
              <w:tabs>
                <w:tab w:val="left" w:pos="2329"/>
              </w:tabs>
            </w:pPr>
          </w:p>
          <w:p w14:paraId="5064D57B" w14:textId="77777777" w:rsidR="001E780D" w:rsidRPr="002F07F9" w:rsidRDefault="001E780D" w:rsidP="001E780D">
            <w:pPr>
              <w:tabs>
                <w:tab w:val="left" w:pos="2329"/>
              </w:tabs>
              <w:rPr>
                <w:u w:val="single"/>
              </w:rPr>
            </w:pPr>
            <w:r w:rsidRPr="002F07F9">
              <w:rPr>
                <w:u w:val="single"/>
              </w:rPr>
              <w:t>Chapter 1 Assignment</w:t>
            </w:r>
          </w:p>
          <w:p w14:paraId="475EAC85" w14:textId="77777777" w:rsidR="001E780D" w:rsidRDefault="001E780D" w:rsidP="001E780D">
            <w:pPr>
              <w:tabs>
                <w:tab w:val="left" w:pos="2329"/>
              </w:tabs>
            </w:pPr>
            <w:r w:rsidRPr="004245B5">
              <w:rPr>
                <w:b/>
              </w:rPr>
              <w:t>Write</w:t>
            </w:r>
            <w:r>
              <w:t xml:space="preserve"> a 1000- to 1300-word paper analyzing Hudson Jewelers from an operations management perspective. Include the following in your paper:</w:t>
            </w:r>
          </w:p>
          <w:p w14:paraId="160D462E" w14:textId="77777777" w:rsidR="001E780D" w:rsidRDefault="001E780D" w:rsidP="001E780D">
            <w:pPr>
              <w:tabs>
                <w:tab w:val="left" w:pos="2329"/>
              </w:tabs>
            </w:pPr>
          </w:p>
          <w:p w14:paraId="164A20B7" w14:textId="77777777" w:rsidR="001E780D" w:rsidRDefault="001E780D" w:rsidP="001E780D">
            <w:pPr>
              <w:pStyle w:val="AssignmentsLevel2"/>
            </w:pPr>
            <w:r>
              <w:t>Use one of the three value chains frameworks discussed in these chapter to characterize the diamond chain value</w:t>
            </w:r>
          </w:p>
          <w:p w14:paraId="34D5C354" w14:textId="77777777" w:rsidR="001E780D" w:rsidRDefault="001E780D" w:rsidP="001E780D">
            <w:pPr>
              <w:pStyle w:val="AssignmentsLevel2"/>
            </w:pPr>
            <w:r>
              <w:t>How does the value chain gain a customer?</w:t>
            </w:r>
          </w:p>
          <w:p w14:paraId="07B345DC" w14:textId="77777777" w:rsidR="001E780D" w:rsidRDefault="001E780D" w:rsidP="001E780D">
            <w:pPr>
              <w:pStyle w:val="AssignmentsLevel2"/>
            </w:pPr>
            <w:r>
              <w:t xml:space="preserve">How does it create value?  </w:t>
            </w:r>
          </w:p>
          <w:p w14:paraId="038BC252" w14:textId="77777777" w:rsidR="001E780D" w:rsidRDefault="001E780D" w:rsidP="001E780D">
            <w:pPr>
              <w:pStyle w:val="AssignmentsLevel2"/>
            </w:pPr>
            <w:r>
              <w:t>How does it keep a customer?</w:t>
            </w:r>
          </w:p>
          <w:p w14:paraId="5E777452" w14:textId="6A748B82" w:rsidR="001E780D" w:rsidRDefault="001E780D">
            <w:pPr>
              <w:pStyle w:val="AssignmentsLevel2"/>
            </w:pPr>
            <w:r>
              <w:t>What major diamond producers are doing regarding social, environmental and financial sustainability practices. Study corporate and annual reports for example. Provide two or three examples</w:t>
            </w:r>
          </w:p>
          <w:p w14:paraId="46C2DA9F" w14:textId="77777777" w:rsidR="001E780D" w:rsidRDefault="001E780D" w:rsidP="005666BB">
            <w:pPr>
              <w:pStyle w:val="AssignmentsLevel2"/>
              <w:numPr>
                <w:ilvl w:val="0"/>
                <w:numId w:val="0"/>
              </w:numPr>
              <w:rPr>
                <w:u w:val="single"/>
              </w:rPr>
            </w:pPr>
          </w:p>
          <w:p w14:paraId="27B6599D" w14:textId="2E712C72" w:rsidR="001E780D" w:rsidRPr="002F07F9" w:rsidRDefault="001E780D" w:rsidP="005666BB">
            <w:pPr>
              <w:pStyle w:val="AssignmentsLevel2"/>
              <w:numPr>
                <w:ilvl w:val="0"/>
                <w:numId w:val="0"/>
              </w:numPr>
              <w:rPr>
                <w:u w:val="single"/>
              </w:rPr>
            </w:pPr>
            <w:r w:rsidRPr="002F07F9">
              <w:rPr>
                <w:u w:val="single"/>
              </w:rPr>
              <w:t>Chapter 2 Assignment</w:t>
            </w:r>
          </w:p>
          <w:p w14:paraId="19989E20" w14:textId="77777777" w:rsidR="001E780D" w:rsidRDefault="001E780D" w:rsidP="005666BB">
            <w:pPr>
              <w:pStyle w:val="AssignmentsLevel2"/>
              <w:numPr>
                <w:ilvl w:val="0"/>
                <w:numId w:val="0"/>
              </w:numPr>
              <w:ind w:left="360" w:hanging="360"/>
            </w:pPr>
          </w:p>
          <w:p w14:paraId="0EF6ED0C" w14:textId="77777777" w:rsidR="001E780D" w:rsidRDefault="001E780D" w:rsidP="001E780D">
            <w:pPr>
              <w:pStyle w:val="AssignmentsLevel2"/>
              <w:numPr>
                <w:ilvl w:val="0"/>
                <w:numId w:val="54"/>
              </w:numPr>
            </w:pPr>
            <w:r>
              <w:t>Complete Questions #1</w:t>
            </w:r>
          </w:p>
          <w:p w14:paraId="31F09A69" w14:textId="77777777" w:rsidR="001E780D" w:rsidRDefault="001E780D" w:rsidP="001E780D">
            <w:pPr>
              <w:tabs>
                <w:tab w:val="left" w:pos="2329"/>
              </w:tabs>
            </w:pPr>
          </w:p>
          <w:p w14:paraId="7DC37936" w14:textId="766078B2" w:rsidR="001E780D" w:rsidRPr="4948C66D" w:rsidRDefault="001E780D" w:rsidP="001E780D">
            <w:pPr>
              <w:tabs>
                <w:tab w:val="left" w:pos="2329"/>
              </w:tabs>
              <w:rPr>
                <w:rFonts w:eastAsia="Arial" w:cs="Arial"/>
                <w:b/>
                <w:bCs/>
              </w:rPr>
            </w:pPr>
            <w:r>
              <w:rPr>
                <w:b/>
              </w:rPr>
              <w:t>Submit</w:t>
            </w:r>
            <w:r>
              <w:t xml:space="preserve"> your completed Excel worksheets along with your evaluations in a Word document to your instructor via Blackboard no later than 11:59 p.m. [EST] on Sunday.</w:t>
            </w:r>
          </w:p>
        </w:tc>
        <w:tc>
          <w:tcPr>
            <w:tcW w:w="1440" w:type="dxa"/>
          </w:tcPr>
          <w:p w14:paraId="4F0DF7C1" w14:textId="0CEBFC31" w:rsidR="001E780D" w:rsidRPr="00132272" w:rsidRDefault="001E780D" w:rsidP="001E780D">
            <w:pPr>
              <w:tabs>
                <w:tab w:val="left" w:pos="2329"/>
              </w:tabs>
              <w:rPr>
                <w:rFonts w:cs="Arial"/>
                <w:strike/>
                <w:szCs w:val="20"/>
              </w:rPr>
            </w:pPr>
            <w:r>
              <w:t>1.1</w:t>
            </w:r>
          </w:p>
        </w:tc>
        <w:tc>
          <w:tcPr>
            <w:tcW w:w="1440" w:type="dxa"/>
          </w:tcPr>
          <w:p w14:paraId="65E68E70" w14:textId="4DBDCBCF" w:rsidR="001E780D" w:rsidRPr="00132272" w:rsidRDefault="001E780D" w:rsidP="001E780D">
            <w:pPr>
              <w:tabs>
                <w:tab w:val="left" w:pos="2329"/>
              </w:tabs>
              <w:rPr>
                <w:rFonts w:cs="Arial"/>
                <w:strike/>
                <w:szCs w:val="20"/>
              </w:rPr>
            </w:pPr>
            <w:r>
              <w:t xml:space="preserve">Case Study – analysis for assessment = </w:t>
            </w:r>
            <w:r>
              <w:rPr>
                <w:b/>
              </w:rPr>
              <w:t>1 hour</w:t>
            </w:r>
          </w:p>
        </w:tc>
      </w:tr>
      <w:tr w:rsidR="001E780D" w:rsidRPr="00842155" w14:paraId="3EC5A61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6C772" w14:textId="77777777" w:rsidR="001E780D" w:rsidRPr="00842155" w:rsidRDefault="001E780D" w:rsidP="001E780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6E3FDF" w14:textId="77777777" w:rsidR="001E780D" w:rsidRPr="00842155" w:rsidRDefault="001E780D" w:rsidP="001E780D">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2953796" w14:textId="77777777" w:rsidR="001E780D" w:rsidRPr="00842155" w:rsidRDefault="001E780D" w:rsidP="001E780D">
            <w:pPr>
              <w:tabs>
                <w:tab w:val="left" w:pos="2329"/>
              </w:tabs>
              <w:rPr>
                <w:rFonts w:cs="Arial"/>
                <w:b/>
                <w:szCs w:val="20"/>
              </w:rPr>
            </w:pPr>
          </w:p>
        </w:tc>
        <w:tc>
          <w:tcPr>
            <w:tcW w:w="1440" w:type="dxa"/>
            <w:tcBorders>
              <w:bottom w:val="single" w:sz="4" w:space="0" w:color="000000" w:themeColor="text1"/>
            </w:tcBorders>
            <w:shd w:val="clear" w:color="auto" w:fill="E6E6E6"/>
          </w:tcPr>
          <w:p w14:paraId="41824CB5" w14:textId="77777777" w:rsidR="001E780D" w:rsidRPr="00842155" w:rsidRDefault="001E780D" w:rsidP="001E780D">
            <w:pPr>
              <w:tabs>
                <w:tab w:val="left" w:pos="2329"/>
              </w:tabs>
              <w:rPr>
                <w:rFonts w:cs="Arial"/>
                <w:b/>
                <w:szCs w:val="20"/>
              </w:rPr>
            </w:pPr>
          </w:p>
        </w:tc>
      </w:tr>
    </w:tbl>
    <w:p w14:paraId="3F811D70" w14:textId="77777777" w:rsidR="006324AB" w:rsidRDefault="006324AB" w:rsidP="00100350">
      <w:pPr>
        <w:tabs>
          <w:tab w:val="left" w:pos="360"/>
        </w:tabs>
        <w:spacing w:before="60" w:after="60"/>
        <w:rPr>
          <w:rFonts w:cs="Arial"/>
          <w:szCs w:val="20"/>
        </w:rPr>
      </w:pPr>
    </w:p>
    <w:p w14:paraId="2281FB27" w14:textId="77777777" w:rsidR="007313A0" w:rsidRDefault="007313A0" w:rsidP="007313A0">
      <w:pPr>
        <w:pStyle w:val="Heading1"/>
      </w:pPr>
      <w:r>
        <w:lastRenderedPageBreak/>
        <w:t>Faculty Notes</w:t>
      </w:r>
    </w:p>
    <w:p w14:paraId="6F8CBB51" w14:textId="77777777" w:rsidR="007313A0" w:rsidRDefault="007313A0" w:rsidP="007313A0">
      <w:pPr>
        <w:pStyle w:val="AssignmentsLevel1"/>
        <w:rPr>
          <w:b/>
        </w:rPr>
      </w:pPr>
    </w:p>
    <w:p w14:paraId="04FAFC74" w14:textId="77777777" w:rsidR="007313A0" w:rsidRDefault="007313A0" w:rsidP="007313A0">
      <w:pPr>
        <w:pStyle w:val="AssignmentsLevel1"/>
      </w:pPr>
      <w:r w:rsidRPr="4948C66D">
        <w:rPr>
          <w:b/>
          <w:bCs/>
        </w:rPr>
        <w:t xml:space="preserve">Adobe </w:t>
      </w:r>
      <w:r w:rsidRPr="000F2AAD">
        <w:rPr>
          <w:b/>
          <w:bCs/>
        </w:rPr>
        <w:t>Connect:</w:t>
      </w:r>
      <w:r w:rsidRPr="000F2AAD">
        <w:t xml:space="preserve"> Consider posting an announcement asking students to submit any questions or topics they'd like addressed ahead of time. The instructor can then utilize those questions that come up in the first part of the week to tailor the live Adobe Connect class session that would be scheduled toward the later part of the week. That 1-hour synchronous session will allow students the opportunity to go over any</w:t>
      </w:r>
      <w:r>
        <w:t xml:space="preserve">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2BB3A284" w14:textId="77777777" w:rsidR="007313A0" w:rsidRDefault="007313A0" w:rsidP="007313A0">
      <w:pPr>
        <w:pStyle w:val="AssignmentsLevel1"/>
      </w:pPr>
    </w:p>
    <w:p w14:paraId="256E7A85" w14:textId="77777777" w:rsidR="007313A0" w:rsidRDefault="007313A0" w:rsidP="007313A0">
      <w:pPr>
        <w:pStyle w:val="AssignmentsLevel1"/>
      </w:pPr>
      <w:r w:rsidRPr="4948C66D">
        <w:rPr>
          <w:i/>
          <w:iCs/>
        </w:rPr>
        <w:t>Note:</w:t>
      </w:r>
      <w:r>
        <w:t xml:space="preserve"> It is the instructor’s choice as to what day they will schedule the Adobe Connect Live Session, but it is recommended that they schedule this session for Wednesday of the week so students have plenty of time to review their homework prior to the deadline on Sunday.</w:t>
      </w:r>
    </w:p>
    <w:p w14:paraId="1A5F0E9E" w14:textId="77777777" w:rsidR="007313A0" w:rsidRDefault="007313A0" w:rsidP="007313A0">
      <w:pPr>
        <w:pStyle w:val="AssignmentsLevel1"/>
      </w:pPr>
    </w:p>
    <w:p w14:paraId="4BC0961E" w14:textId="77777777" w:rsidR="007313A0" w:rsidRDefault="007313A0" w:rsidP="007313A0">
      <w:pPr>
        <w:tabs>
          <w:tab w:val="left" w:pos="360"/>
        </w:tabs>
      </w:pPr>
      <w:r>
        <w:t>The learning activities and assignments this week provide students with a basic overview of operations management. We explore the main topics, such as goods, services, customer benefit package, value chains, and supply chains. Students will have the opportunity to apply their understanding of these concepts and receive feedback before assignments are due.</w:t>
      </w:r>
    </w:p>
    <w:p w14:paraId="364BEB1E" w14:textId="77777777" w:rsidR="007313A0" w:rsidRDefault="007313A0" w:rsidP="007313A0">
      <w:pPr>
        <w:rPr>
          <w:sz w:val="22"/>
          <w:szCs w:val="22"/>
        </w:rPr>
      </w:pPr>
    </w:p>
    <w:p w14:paraId="1987BF28" w14:textId="77777777" w:rsidR="007313A0" w:rsidRDefault="007313A0" w:rsidP="007313A0">
      <w:pPr>
        <w:pStyle w:val="Heading1"/>
        <w:tabs>
          <w:tab w:val="left" w:pos="5352"/>
        </w:tabs>
        <w:rPr>
          <w:color w:val="9C2C2A"/>
        </w:rPr>
      </w:pPr>
      <w:r>
        <w:rPr>
          <w:color w:val="9C2C2A"/>
        </w:rPr>
        <w:tab/>
      </w:r>
    </w:p>
    <w:p w14:paraId="07BD3288" w14:textId="77777777" w:rsidR="007313A0" w:rsidRDefault="007313A0" w:rsidP="007313A0">
      <w:pPr>
        <w:pStyle w:val="Heading1"/>
        <w:rPr>
          <w:color w:val="9C2C2A"/>
        </w:rPr>
      </w:pPr>
      <w:r>
        <w:rPr>
          <w:color w:val="9C2C2A"/>
        </w:rPr>
        <w:t>Assignments</w:t>
      </w:r>
    </w:p>
    <w:p w14:paraId="00484C73" w14:textId="77777777" w:rsidR="007313A0" w:rsidRDefault="007313A0" w:rsidP="007313A0">
      <w:pPr>
        <w:widowControl w:val="0"/>
      </w:pPr>
    </w:p>
    <w:p w14:paraId="70A97E5D" w14:textId="77777777" w:rsidR="007313A0" w:rsidRDefault="007313A0" w:rsidP="007313A0">
      <w:pPr>
        <w:pStyle w:val="Heading2"/>
      </w:pPr>
      <w:r>
        <w:t>Required:</w:t>
      </w:r>
    </w:p>
    <w:p w14:paraId="3161A488" w14:textId="77777777" w:rsidR="007313A0" w:rsidRDefault="007313A0" w:rsidP="007313A0">
      <w:pPr>
        <w:widowControl w:val="0"/>
      </w:pPr>
    </w:p>
    <w:p w14:paraId="09F1C91B" w14:textId="77777777" w:rsidR="007313A0" w:rsidRDefault="007313A0" w:rsidP="007313A0">
      <w:pPr>
        <w:pStyle w:val="AssignmentsLevel3"/>
        <w:numPr>
          <w:ilvl w:val="0"/>
          <w:numId w:val="54"/>
        </w:numPr>
      </w:pPr>
      <w:r>
        <w:rPr>
          <w:b/>
        </w:rPr>
        <w:t xml:space="preserve">Discussion questions/Wiki Assignment: </w:t>
      </w:r>
      <w:r>
        <w:t>The questions encourage students to consider and develop their thoughts on the question topics, share their thoughts with the class, and gain perspective by reading the responses of other class members.</w:t>
      </w:r>
    </w:p>
    <w:p w14:paraId="1BBCC02A" w14:textId="77777777" w:rsidR="007313A0" w:rsidRDefault="007313A0" w:rsidP="007313A0">
      <w:pPr>
        <w:pStyle w:val="AssignmentsLevel2"/>
        <w:numPr>
          <w:ilvl w:val="0"/>
          <w:numId w:val="0"/>
        </w:numPr>
        <w:ind w:left="360"/>
      </w:pPr>
    </w:p>
    <w:p w14:paraId="3324DD4E" w14:textId="77777777" w:rsidR="007313A0" w:rsidRPr="002F07F9" w:rsidRDefault="007313A0" w:rsidP="007313A0">
      <w:pPr>
        <w:pStyle w:val="AssignmentsLevel2"/>
        <w:numPr>
          <w:ilvl w:val="0"/>
          <w:numId w:val="54"/>
        </w:numPr>
      </w:pPr>
      <w:r w:rsidRPr="00FA7460">
        <w:rPr>
          <w:b/>
        </w:rPr>
        <w:t>Hudson Case Study:</w:t>
      </w:r>
      <w:r>
        <w:t xml:space="preserve"> </w:t>
      </w:r>
      <w:r w:rsidRPr="00FA7460">
        <w:t xml:space="preserve"> </w:t>
      </w:r>
      <w:r>
        <w:t xml:space="preserve">In this course, the students will be </w:t>
      </w:r>
      <w:r w:rsidRPr="002F07F9">
        <w:t xml:space="preserve">following the Hudson Jeweler’s case study. </w:t>
      </w:r>
      <w:r>
        <w:t>They</w:t>
      </w:r>
      <w:r w:rsidRPr="002F07F9">
        <w:t>’ll be asked to complete assignments o</w:t>
      </w:r>
      <w:r>
        <w:t>n a per chapter basis relevant to the weekly readings.</w:t>
      </w:r>
    </w:p>
    <w:p w14:paraId="284ACF35" w14:textId="77777777" w:rsidR="007313A0" w:rsidRDefault="007313A0" w:rsidP="007313A0">
      <w:pPr>
        <w:pStyle w:val="Heading2"/>
        <w:jc w:val="left"/>
      </w:pPr>
    </w:p>
    <w:p w14:paraId="58FBDDDF" w14:textId="77777777" w:rsidR="007313A0" w:rsidRDefault="007313A0" w:rsidP="007313A0">
      <w:pPr>
        <w:pStyle w:val="AssignmentsLevel2"/>
        <w:numPr>
          <w:ilvl w:val="0"/>
          <w:numId w:val="54"/>
        </w:numPr>
      </w:pPr>
      <w:r w:rsidRPr="00AC5D7D">
        <w:rPr>
          <w:b/>
        </w:rPr>
        <w:t xml:space="preserve">Weekly Resource Quizzes: </w:t>
      </w:r>
      <w:r>
        <w:t>These quizzes are included as a self-check for students to allow them to gauge their comprehension of the course materials as they move through the course.</w:t>
      </w:r>
    </w:p>
    <w:p w14:paraId="517BA800" w14:textId="77777777" w:rsidR="007313A0" w:rsidRPr="006874A5" w:rsidRDefault="007313A0" w:rsidP="007313A0">
      <w:pPr>
        <w:pStyle w:val="AssignmentsLevel2"/>
        <w:numPr>
          <w:ilvl w:val="0"/>
          <w:numId w:val="0"/>
        </w:numPr>
      </w:pPr>
    </w:p>
    <w:p w14:paraId="0FE8E8BC" w14:textId="77777777" w:rsidR="007313A0" w:rsidRDefault="007313A0" w:rsidP="007313A0">
      <w:pPr>
        <w:pStyle w:val="AssignmentsLevel2"/>
      </w:pPr>
      <w:r>
        <w:rPr>
          <w:b/>
        </w:rPr>
        <w:t>The Value of a Customer:</w:t>
      </w:r>
      <w:r>
        <w:t xml:space="preserve"> This exercise assesses students on the “Value of a Loyal Customer” metric and asks students to analyze the factors that influence that value.</w:t>
      </w:r>
    </w:p>
    <w:p w14:paraId="75353AE0" w14:textId="77777777" w:rsidR="007313A0" w:rsidRDefault="007313A0" w:rsidP="007313A0">
      <w:pPr>
        <w:pStyle w:val="AssignmentsLevel2"/>
        <w:numPr>
          <w:ilvl w:val="0"/>
          <w:numId w:val="0"/>
        </w:numPr>
        <w:ind w:left="360"/>
      </w:pPr>
    </w:p>
    <w:p w14:paraId="1620A7A0" w14:textId="77777777" w:rsidR="007313A0" w:rsidRDefault="007313A0" w:rsidP="007313A0">
      <w:pPr>
        <w:pStyle w:val="AssignmentsLevel2"/>
        <w:numPr>
          <w:ilvl w:val="0"/>
          <w:numId w:val="0"/>
        </w:numPr>
      </w:pPr>
    </w:p>
    <w:p w14:paraId="7DCB6F86" w14:textId="77777777" w:rsidR="007313A0" w:rsidRDefault="007313A0" w:rsidP="007313A0">
      <w:pPr>
        <w:pStyle w:val="Heading1"/>
        <w:rPr>
          <w:color w:val="9C2C2A"/>
        </w:rPr>
      </w:pPr>
    </w:p>
    <w:p w14:paraId="0082760C" w14:textId="77777777" w:rsidR="007313A0" w:rsidRDefault="007313A0" w:rsidP="007313A0">
      <w:pPr>
        <w:pStyle w:val="Heading1"/>
        <w:rPr>
          <w:color w:val="9C2C2A"/>
        </w:rPr>
      </w:pPr>
      <w:r>
        <w:rPr>
          <w:color w:val="9C2C2A"/>
        </w:rPr>
        <w:t>Content Outline</w:t>
      </w:r>
    </w:p>
    <w:p w14:paraId="27F76255" w14:textId="77777777" w:rsidR="007313A0" w:rsidRDefault="007313A0" w:rsidP="007313A0">
      <w:pPr>
        <w:tabs>
          <w:tab w:val="left" w:pos="360"/>
        </w:tabs>
        <w:spacing w:before="60" w:after="60"/>
      </w:pPr>
      <w:r>
        <w:t>Please use this Content Outline to guide students through the course material.</w:t>
      </w:r>
    </w:p>
    <w:p w14:paraId="588424A8" w14:textId="77777777" w:rsidR="007313A0" w:rsidRPr="006874A5" w:rsidRDefault="007313A0" w:rsidP="007313A0">
      <w:pPr>
        <w:tabs>
          <w:tab w:val="left" w:pos="360"/>
        </w:tabs>
        <w:spacing w:before="60" w:after="60"/>
        <w:rPr>
          <w:b/>
        </w:rPr>
      </w:pPr>
      <w:r w:rsidRPr="006874A5">
        <w:rPr>
          <w:b/>
        </w:rPr>
        <w:t>Chapter 1</w:t>
      </w:r>
    </w:p>
    <w:p w14:paraId="607F14D6" w14:textId="77777777" w:rsidR="007313A0" w:rsidRDefault="007313A0" w:rsidP="007313A0">
      <w:pPr>
        <w:pStyle w:val="AssignmentsLevel2"/>
        <w:numPr>
          <w:ilvl w:val="0"/>
          <w:numId w:val="80"/>
        </w:numPr>
      </w:pPr>
      <w:r>
        <w:t>Explain the concept and importance of operation management</w:t>
      </w:r>
    </w:p>
    <w:p w14:paraId="064F4923" w14:textId="77777777" w:rsidR="007313A0" w:rsidRDefault="007313A0" w:rsidP="007313A0">
      <w:pPr>
        <w:numPr>
          <w:ilvl w:val="1"/>
          <w:numId w:val="80"/>
        </w:numPr>
        <w:pBdr>
          <w:top w:val="nil"/>
          <w:left w:val="nil"/>
          <w:bottom w:val="nil"/>
          <w:right w:val="nil"/>
          <w:between w:val="nil"/>
        </w:pBdr>
        <w:tabs>
          <w:tab w:val="left" w:pos="360"/>
        </w:tabs>
        <w:spacing w:before="60" w:after="60"/>
      </w:pPr>
      <w:r>
        <w:lastRenderedPageBreak/>
        <w:t>What is operations management?</w:t>
      </w:r>
    </w:p>
    <w:p w14:paraId="2AB56CB4" w14:textId="77777777" w:rsidR="007313A0" w:rsidRDefault="007313A0" w:rsidP="007313A0">
      <w:pPr>
        <w:pStyle w:val="AssignmentsLevel2"/>
        <w:numPr>
          <w:ilvl w:val="0"/>
          <w:numId w:val="80"/>
        </w:numPr>
      </w:pPr>
      <w:r>
        <w:t>Describe what operations managers do.</w:t>
      </w:r>
    </w:p>
    <w:p w14:paraId="0D17F695" w14:textId="77777777" w:rsidR="007313A0" w:rsidRDefault="007313A0" w:rsidP="007313A0">
      <w:pPr>
        <w:pStyle w:val="AssignmentsLevel2"/>
        <w:numPr>
          <w:ilvl w:val="1"/>
          <w:numId w:val="80"/>
        </w:numPr>
      </w:pPr>
      <w:r>
        <w:t>Process design</w:t>
      </w:r>
    </w:p>
    <w:p w14:paraId="6B5B66A7" w14:textId="77777777" w:rsidR="007313A0" w:rsidRDefault="007313A0" w:rsidP="007313A0">
      <w:pPr>
        <w:pStyle w:val="AssignmentsLevel2"/>
        <w:numPr>
          <w:ilvl w:val="1"/>
          <w:numId w:val="80"/>
        </w:numPr>
      </w:pPr>
      <w:r>
        <w:t>Inventory management</w:t>
      </w:r>
    </w:p>
    <w:p w14:paraId="2C7DFB2C" w14:textId="77777777" w:rsidR="007313A0" w:rsidRDefault="007313A0" w:rsidP="007313A0">
      <w:pPr>
        <w:pStyle w:val="AssignmentsLevel2"/>
        <w:numPr>
          <w:ilvl w:val="1"/>
          <w:numId w:val="80"/>
        </w:numPr>
      </w:pPr>
      <w:r>
        <w:t>Scheduling</w:t>
      </w:r>
    </w:p>
    <w:p w14:paraId="78198D0A" w14:textId="77777777" w:rsidR="007313A0" w:rsidRDefault="007313A0" w:rsidP="007313A0">
      <w:pPr>
        <w:pStyle w:val="AssignmentsLevel2"/>
        <w:numPr>
          <w:ilvl w:val="1"/>
          <w:numId w:val="80"/>
        </w:numPr>
      </w:pPr>
      <w:r>
        <w:t>Quality management</w:t>
      </w:r>
    </w:p>
    <w:p w14:paraId="0744B278" w14:textId="77777777" w:rsidR="007313A0" w:rsidRDefault="007313A0" w:rsidP="007313A0">
      <w:pPr>
        <w:pStyle w:val="AssignmentsLevel2"/>
        <w:numPr>
          <w:ilvl w:val="0"/>
          <w:numId w:val="80"/>
        </w:numPr>
      </w:pPr>
      <w:r>
        <w:t>Explain the difference between goods and services</w:t>
      </w:r>
    </w:p>
    <w:p w14:paraId="717F668E" w14:textId="77777777" w:rsidR="007313A0" w:rsidRDefault="007313A0" w:rsidP="007313A0">
      <w:pPr>
        <w:numPr>
          <w:ilvl w:val="1"/>
          <w:numId w:val="80"/>
        </w:numPr>
        <w:pBdr>
          <w:top w:val="nil"/>
          <w:left w:val="nil"/>
          <w:bottom w:val="nil"/>
          <w:right w:val="nil"/>
          <w:between w:val="nil"/>
        </w:pBdr>
        <w:tabs>
          <w:tab w:val="left" w:pos="360"/>
        </w:tabs>
        <w:spacing w:before="60" w:after="60"/>
      </w:pPr>
      <w:r>
        <w:t>Goods</w:t>
      </w:r>
    </w:p>
    <w:p w14:paraId="3F8E41EF" w14:textId="77777777" w:rsidR="007313A0" w:rsidRDefault="007313A0" w:rsidP="007313A0">
      <w:pPr>
        <w:numPr>
          <w:ilvl w:val="2"/>
          <w:numId w:val="82"/>
        </w:numPr>
        <w:pBdr>
          <w:top w:val="nil"/>
          <w:left w:val="nil"/>
          <w:bottom w:val="nil"/>
          <w:right w:val="nil"/>
          <w:between w:val="nil"/>
        </w:pBdr>
        <w:tabs>
          <w:tab w:val="left" w:pos="360"/>
        </w:tabs>
        <w:spacing w:before="60" w:after="60"/>
      </w:pPr>
      <w:r>
        <w:t>Durable</w:t>
      </w:r>
    </w:p>
    <w:p w14:paraId="4F843A7A" w14:textId="77777777" w:rsidR="007313A0" w:rsidRDefault="007313A0" w:rsidP="007313A0">
      <w:pPr>
        <w:numPr>
          <w:ilvl w:val="2"/>
          <w:numId w:val="82"/>
        </w:numPr>
        <w:pBdr>
          <w:top w:val="nil"/>
          <w:left w:val="nil"/>
          <w:bottom w:val="nil"/>
          <w:right w:val="nil"/>
          <w:between w:val="nil"/>
        </w:pBdr>
        <w:tabs>
          <w:tab w:val="left" w:pos="360"/>
        </w:tabs>
        <w:spacing w:before="60" w:after="60"/>
      </w:pPr>
      <w:r>
        <w:t>Non-durable</w:t>
      </w:r>
    </w:p>
    <w:p w14:paraId="1EC42D31" w14:textId="77777777" w:rsidR="007313A0" w:rsidRDefault="007313A0" w:rsidP="007313A0">
      <w:pPr>
        <w:numPr>
          <w:ilvl w:val="1"/>
          <w:numId w:val="80"/>
        </w:numPr>
        <w:pBdr>
          <w:top w:val="nil"/>
          <w:left w:val="nil"/>
          <w:bottom w:val="nil"/>
          <w:right w:val="nil"/>
          <w:between w:val="nil"/>
        </w:pBdr>
        <w:tabs>
          <w:tab w:val="left" w:pos="360"/>
        </w:tabs>
        <w:spacing w:before="60" w:after="60"/>
      </w:pPr>
      <w:r>
        <w:t>Services</w:t>
      </w:r>
    </w:p>
    <w:p w14:paraId="67068697" w14:textId="77777777" w:rsidR="007313A0" w:rsidRDefault="007313A0" w:rsidP="007313A0">
      <w:pPr>
        <w:numPr>
          <w:ilvl w:val="2"/>
          <w:numId w:val="83"/>
        </w:numPr>
        <w:pBdr>
          <w:top w:val="nil"/>
          <w:left w:val="nil"/>
          <w:bottom w:val="nil"/>
          <w:right w:val="nil"/>
          <w:between w:val="nil"/>
        </w:pBdr>
        <w:tabs>
          <w:tab w:val="left" w:pos="360"/>
        </w:tabs>
        <w:spacing w:before="60" w:after="60"/>
      </w:pPr>
      <w:r>
        <w:t>Service encounter</w:t>
      </w:r>
    </w:p>
    <w:p w14:paraId="00664E3D" w14:textId="77777777" w:rsidR="007313A0" w:rsidRDefault="007313A0" w:rsidP="007313A0">
      <w:pPr>
        <w:numPr>
          <w:ilvl w:val="2"/>
          <w:numId w:val="83"/>
        </w:numPr>
        <w:pBdr>
          <w:top w:val="nil"/>
          <w:left w:val="nil"/>
          <w:bottom w:val="nil"/>
          <w:right w:val="nil"/>
          <w:between w:val="nil"/>
        </w:pBdr>
        <w:tabs>
          <w:tab w:val="left" w:pos="360"/>
        </w:tabs>
        <w:spacing w:before="60" w:after="60"/>
      </w:pPr>
      <w:r>
        <w:t>Moment of truth</w:t>
      </w:r>
    </w:p>
    <w:p w14:paraId="6FD4258B" w14:textId="77777777" w:rsidR="007313A0" w:rsidRDefault="007313A0" w:rsidP="007313A0">
      <w:pPr>
        <w:numPr>
          <w:ilvl w:val="1"/>
          <w:numId w:val="80"/>
        </w:numPr>
        <w:pBdr>
          <w:top w:val="nil"/>
          <w:left w:val="nil"/>
          <w:bottom w:val="nil"/>
          <w:right w:val="nil"/>
          <w:between w:val="nil"/>
        </w:pBdr>
        <w:tabs>
          <w:tab w:val="left" w:pos="360"/>
        </w:tabs>
        <w:spacing w:before="60" w:after="60"/>
      </w:pPr>
      <w:r>
        <w:t>Seven Differences</w:t>
      </w:r>
    </w:p>
    <w:p w14:paraId="38B125DB" w14:textId="77777777" w:rsidR="007313A0" w:rsidRDefault="007313A0" w:rsidP="007313A0">
      <w:pPr>
        <w:pStyle w:val="ListParagraph"/>
        <w:numPr>
          <w:ilvl w:val="0"/>
          <w:numId w:val="84"/>
        </w:numPr>
        <w:pBdr>
          <w:top w:val="nil"/>
          <w:left w:val="nil"/>
          <w:bottom w:val="nil"/>
          <w:right w:val="nil"/>
          <w:between w:val="nil"/>
        </w:pBdr>
        <w:tabs>
          <w:tab w:val="left" w:pos="360"/>
        </w:tabs>
        <w:spacing w:before="60" w:after="60"/>
      </w:pPr>
      <w:r>
        <w:t>Tangible vs. intangible</w:t>
      </w:r>
    </w:p>
    <w:p w14:paraId="7F061B0C" w14:textId="77777777" w:rsidR="007313A0" w:rsidRDefault="007313A0" w:rsidP="007313A0">
      <w:pPr>
        <w:pStyle w:val="ListParagraph"/>
        <w:numPr>
          <w:ilvl w:val="0"/>
          <w:numId w:val="84"/>
        </w:numPr>
        <w:pBdr>
          <w:top w:val="nil"/>
          <w:left w:val="nil"/>
          <w:bottom w:val="nil"/>
          <w:right w:val="nil"/>
          <w:between w:val="nil"/>
        </w:pBdr>
        <w:tabs>
          <w:tab w:val="left" w:pos="360"/>
        </w:tabs>
        <w:spacing w:before="60" w:after="60"/>
      </w:pPr>
      <w:r>
        <w:t>Low customer participation vs. high customer participation</w:t>
      </w:r>
    </w:p>
    <w:p w14:paraId="2848890E" w14:textId="77777777" w:rsidR="007313A0" w:rsidRDefault="007313A0" w:rsidP="007313A0">
      <w:pPr>
        <w:pStyle w:val="ListParagraph"/>
        <w:numPr>
          <w:ilvl w:val="0"/>
          <w:numId w:val="84"/>
        </w:numPr>
        <w:pBdr>
          <w:top w:val="nil"/>
          <w:left w:val="nil"/>
          <w:bottom w:val="nil"/>
          <w:right w:val="nil"/>
          <w:between w:val="nil"/>
        </w:pBdr>
        <w:tabs>
          <w:tab w:val="left" w:pos="360"/>
        </w:tabs>
        <w:spacing w:before="60" w:after="60"/>
      </w:pPr>
      <w:r>
        <w:t>Can predict demand vs. demand more unpredictable</w:t>
      </w:r>
    </w:p>
    <w:p w14:paraId="01BEB4EF" w14:textId="77777777" w:rsidR="007313A0" w:rsidRDefault="007313A0" w:rsidP="007313A0">
      <w:pPr>
        <w:pStyle w:val="ListParagraph"/>
        <w:numPr>
          <w:ilvl w:val="0"/>
          <w:numId w:val="84"/>
        </w:numPr>
        <w:pBdr>
          <w:top w:val="nil"/>
          <w:left w:val="nil"/>
          <w:bottom w:val="nil"/>
          <w:right w:val="nil"/>
          <w:between w:val="nil"/>
        </w:pBdr>
        <w:tabs>
          <w:tab w:val="left" w:pos="360"/>
        </w:tabs>
        <w:spacing w:before="60" w:after="60"/>
      </w:pPr>
      <w:r>
        <w:t>Can be stored vs. can’t be stored</w:t>
      </w:r>
    </w:p>
    <w:p w14:paraId="0C2FD5F2" w14:textId="77777777" w:rsidR="007313A0" w:rsidRDefault="007313A0" w:rsidP="007313A0">
      <w:pPr>
        <w:pStyle w:val="ListParagraph"/>
        <w:numPr>
          <w:ilvl w:val="0"/>
          <w:numId w:val="84"/>
        </w:numPr>
        <w:pBdr>
          <w:top w:val="nil"/>
          <w:left w:val="nil"/>
          <w:bottom w:val="nil"/>
          <w:right w:val="nil"/>
          <w:between w:val="nil"/>
        </w:pBdr>
        <w:tabs>
          <w:tab w:val="left" w:pos="360"/>
        </w:tabs>
        <w:spacing w:before="60" w:after="60"/>
      </w:pPr>
      <w:r>
        <w:t>Low-level service skills vs. high customer service skills</w:t>
      </w:r>
    </w:p>
    <w:p w14:paraId="222F6355" w14:textId="77777777" w:rsidR="007313A0" w:rsidRDefault="007313A0" w:rsidP="007313A0">
      <w:pPr>
        <w:pStyle w:val="ListParagraph"/>
        <w:numPr>
          <w:ilvl w:val="0"/>
          <w:numId w:val="84"/>
        </w:numPr>
        <w:pBdr>
          <w:top w:val="nil"/>
          <w:left w:val="nil"/>
          <w:bottom w:val="nil"/>
          <w:right w:val="nil"/>
          <w:between w:val="nil"/>
        </w:pBdr>
        <w:tabs>
          <w:tab w:val="left" w:pos="360"/>
        </w:tabs>
        <w:spacing w:before="60" w:after="60"/>
      </w:pPr>
      <w:r>
        <w:t>Factories not near customers vs. services near customers</w:t>
      </w:r>
    </w:p>
    <w:p w14:paraId="0F028A1E" w14:textId="77777777" w:rsidR="007313A0" w:rsidRDefault="007313A0" w:rsidP="007313A0">
      <w:pPr>
        <w:pStyle w:val="ListParagraph"/>
        <w:numPr>
          <w:ilvl w:val="0"/>
          <w:numId w:val="84"/>
        </w:numPr>
        <w:pBdr>
          <w:top w:val="nil"/>
          <w:left w:val="nil"/>
          <w:bottom w:val="nil"/>
          <w:right w:val="nil"/>
          <w:between w:val="nil"/>
        </w:pBdr>
        <w:tabs>
          <w:tab w:val="left" w:pos="360"/>
        </w:tabs>
        <w:spacing w:before="60" w:after="60"/>
      </w:pPr>
      <w:r>
        <w:t>Patent protected vs. not patent protected</w:t>
      </w:r>
    </w:p>
    <w:p w14:paraId="6F7947BF" w14:textId="77777777" w:rsidR="007313A0" w:rsidRDefault="007313A0" w:rsidP="007313A0">
      <w:pPr>
        <w:pStyle w:val="AssignmentsLevel2"/>
        <w:numPr>
          <w:ilvl w:val="0"/>
          <w:numId w:val="0"/>
        </w:numPr>
        <w:ind w:left="360" w:hanging="360"/>
      </w:pPr>
    </w:p>
    <w:p w14:paraId="1AC25E57" w14:textId="77777777" w:rsidR="007313A0" w:rsidRDefault="007313A0" w:rsidP="007313A0">
      <w:pPr>
        <w:pStyle w:val="AssignmentsLevel2"/>
        <w:numPr>
          <w:ilvl w:val="0"/>
          <w:numId w:val="80"/>
        </w:numPr>
      </w:pPr>
      <w:r>
        <w:t>Describe a customer benefit package</w:t>
      </w:r>
    </w:p>
    <w:p w14:paraId="2DA9F9B6" w14:textId="77777777" w:rsidR="007313A0" w:rsidRDefault="007313A0" w:rsidP="007313A0">
      <w:pPr>
        <w:numPr>
          <w:ilvl w:val="1"/>
          <w:numId w:val="80"/>
        </w:numPr>
        <w:pBdr>
          <w:top w:val="nil"/>
          <w:left w:val="nil"/>
          <w:bottom w:val="nil"/>
          <w:right w:val="nil"/>
          <w:between w:val="nil"/>
        </w:pBdr>
        <w:tabs>
          <w:tab w:val="left" w:pos="360"/>
        </w:tabs>
        <w:spacing w:before="60" w:after="60"/>
      </w:pPr>
      <w:r>
        <w:t>Primary good or service</w:t>
      </w:r>
    </w:p>
    <w:p w14:paraId="6CDD873E" w14:textId="77777777" w:rsidR="007313A0" w:rsidRDefault="007313A0" w:rsidP="007313A0">
      <w:pPr>
        <w:numPr>
          <w:ilvl w:val="1"/>
          <w:numId w:val="80"/>
        </w:numPr>
        <w:pBdr>
          <w:top w:val="nil"/>
          <w:left w:val="nil"/>
          <w:bottom w:val="nil"/>
          <w:right w:val="nil"/>
          <w:between w:val="nil"/>
        </w:pBdr>
        <w:tabs>
          <w:tab w:val="left" w:pos="360"/>
        </w:tabs>
        <w:spacing w:before="60" w:after="60"/>
      </w:pPr>
      <w:r>
        <w:t>Peripheral good or service</w:t>
      </w:r>
    </w:p>
    <w:p w14:paraId="099A4459" w14:textId="77777777" w:rsidR="007313A0" w:rsidRDefault="007313A0" w:rsidP="007313A0">
      <w:pPr>
        <w:numPr>
          <w:ilvl w:val="1"/>
          <w:numId w:val="80"/>
        </w:numPr>
        <w:pBdr>
          <w:top w:val="nil"/>
          <w:left w:val="nil"/>
          <w:bottom w:val="nil"/>
          <w:right w:val="nil"/>
          <w:between w:val="nil"/>
        </w:pBdr>
        <w:tabs>
          <w:tab w:val="left" w:pos="360"/>
        </w:tabs>
        <w:spacing w:before="60" w:after="60"/>
      </w:pPr>
      <w:r>
        <w:t>Variant</w:t>
      </w:r>
    </w:p>
    <w:p w14:paraId="7E3CB051" w14:textId="77777777" w:rsidR="007313A0" w:rsidRDefault="007313A0" w:rsidP="007313A0">
      <w:pPr>
        <w:numPr>
          <w:ilvl w:val="1"/>
          <w:numId w:val="80"/>
        </w:numPr>
        <w:pBdr>
          <w:top w:val="nil"/>
          <w:left w:val="nil"/>
          <w:bottom w:val="nil"/>
          <w:right w:val="nil"/>
          <w:between w:val="nil"/>
        </w:pBdr>
        <w:tabs>
          <w:tab w:val="left" w:pos="360"/>
        </w:tabs>
        <w:spacing w:before="60" w:after="60"/>
      </w:pPr>
      <w:r>
        <w:t>Processes</w:t>
      </w:r>
    </w:p>
    <w:p w14:paraId="79451726" w14:textId="77777777" w:rsidR="007313A0" w:rsidRDefault="007313A0" w:rsidP="007313A0">
      <w:pPr>
        <w:numPr>
          <w:ilvl w:val="2"/>
          <w:numId w:val="85"/>
        </w:numPr>
        <w:pBdr>
          <w:top w:val="nil"/>
          <w:left w:val="nil"/>
          <w:bottom w:val="nil"/>
          <w:right w:val="nil"/>
          <w:between w:val="nil"/>
        </w:pBdr>
        <w:tabs>
          <w:tab w:val="left" w:pos="360"/>
        </w:tabs>
        <w:spacing w:before="60" w:after="60"/>
      </w:pPr>
      <w:r>
        <w:t>Value creation processes</w:t>
      </w:r>
    </w:p>
    <w:p w14:paraId="6A95F33B" w14:textId="77777777" w:rsidR="007313A0" w:rsidRDefault="007313A0" w:rsidP="007313A0">
      <w:pPr>
        <w:numPr>
          <w:ilvl w:val="2"/>
          <w:numId w:val="85"/>
        </w:numPr>
        <w:pBdr>
          <w:top w:val="nil"/>
          <w:left w:val="nil"/>
          <w:bottom w:val="nil"/>
          <w:right w:val="nil"/>
          <w:between w:val="nil"/>
        </w:pBdr>
        <w:tabs>
          <w:tab w:val="left" w:pos="360"/>
        </w:tabs>
        <w:spacing w:before="60" w:after="60"/>
      </w:pPr>
      <w:r>
        <w:t>Support processes</w:t>
      </w:r>
    </w:p>
    <w:p w14:paraId="15A103F7" w14:textId="77777777" w:rsidR="007313A0" w:rsidRDefault="007313A0" w:rsidP="007313A0">
      <w:pPr>
        <w:numPr>
          <w:ilvl w:val="2"/>
          <w:numId w:val="85"/>
        </w:numPr>
        <w:pBdr>
          <w:top w:val="nil"/>
          <w:left w:val="nil"/>
          <w:bottom w:val="nil"/>
          <w:right w:val="nil"/>
          <w:between w:val="nil"/>
        </w:pBdr>
        <w:tabs>
          <w:tab w:val="left" w:pos="360"/>
        </w:tabs>
        <w:spacing w:before="60" w:after="60"/>
      </w:pPr>
      <w:r>
        <w:t>General management processes</w:t>
      </w:r>
    </w:p>
    <w:p w14:paraId="5D21D2ED" w14:textId="77777777" w:rsidR="007313A0" w:rsidRDefault="007313A0" w:rsidP="007313A0">
      <w:pPr>
        <w:pBdr>
          <w:top w:val="nil"/>
          <w:left w:val="nil"/>
          <w:bottom w:val="nil"/>
          <w:right w:val="nil"/>
          <w:between w:val="nil"/>
        </w:pBdr>
        <w:tabs>
          <w:tab w:val="left" w:pos="360"/>
        </w:tabs>
        <w:spacing w:before="60" w:after="60"/>
        <w:ind w:left="2160"/>
      </w:pPr>
    </w:p>
    <w:p w14:paraId="75A5B0C6" w14:textId="77777777" w:rsidR="007313A0" w:rsidRDefault="007313A0" w:rsidP="007313A0">
      <w:pPr>
        <w:pStyle w:val="AssignmentsLevel2"/>
        <w:numPr>
          <w:ilvl w:val="0"/>
          <w:numId w:val="80"/>
        </w:numPr>
      </w:pPr>
      <w:r>
        <w:t>Explain the difference between value chains and supply chains, and identify three general types of processes in a business</w:t>
      </w:r>
    </w:p>
    <w:p w14:paraId="707BA499" w14:textId="77777777" w:rsidR="007313A0" w:rsidRDefault="007313A0" w:rsidP="007313A0">
      <w:pPr>
        <w:pStyle w:val="AssignmentsLevel2"/>
        <w:numPr>
          <w:ilvl w:val="1"/>
          <w:numId w:val="80"/>
        </w:numPr>
      </w:pPr>
      <w:r>
        <w:t>Differences</w:t>
      </w:r>
    </w:p>
    <w:p w14:paraId="52666769" w14:textId="77777777" w:rsidR="007313A0" w:rsidRDefault="007313A0" w:rsidP="007313A0">
      <w:pPr>
        <w:pStyle w:val="AssignmentsLevel2"/>
        <w:numPr>
          <w:ilvl w:val="2"/>
          <w:numId w:val="86"/>
        </w:numPr>
      </w:pPr>
      <w:r>
        <w:t>Value Chain – a network of facilities and processes</w:t>
      </w:r>
    </w:p>
    <w:p w14:paraId="3D99FB4A" w14:textId="77777777" w:rsidR="007313A0" w:rsidRDefault="007313A0" w:rsidP="007313A0">
      <w:pPr>
        <w:pStyle w:val="AssignmentsLevel2"/>
        <w:numPr>
          <w:ilvl w:val="2"/>
          <w:numId w:val="86"/>
        </w:numPr>
      </w:pPr>
      <w:r>
        <w:lastRenderedPageBreak/>
        <w:t>Supply Chain – a portion of the value chain</w:t>
      </w:r>
    </w:p>
    <w:p w14:paraId="574A1F0C" w14:textId="77777777" w:rsidR="007313A0" w:rsidRDefault="007313A0" w:rsidP="007313A0">
      <w:pPr>
        <w:pStyle w:val="AssignmentsLevel2"/>
        <w:numPr>
          <w:ilvl w:val="1"/>
          <w:numId w:val="80"/>
        </w:numPr>
      </w:pPr>
      <w:r>
        <w:t>Three general types of processes in a business</w:t>
      </w:r>
    </w:p>
    <w:p w14:paraId="5195EF0B" w14:textId="77777777" w:rsidR="007313A0" w:rsidRDefault="007313A0" w:rsidP="007313A0">
      <w:pPr>
        <w:pStyle w:val="AssignmentsLevel2"/>
        <w:numPr>
          <w:ilvl w:val="2"/>
          <w:numId w:val="87"/>
        </w:numPr>
      </w:pPr>
      <w:r>
        <w:t>Core Processes</w:t>
      </w:r>
    </w:p>
    <w:p w14:paraId="0000511E" w14:textId="77777777" w:rsidR="007313A0" w:rsidRDefault="007313A0" w:rsidP="007313A0">
      <w:pPr>
        <w:pStyle w:val="AssignmentsLevel2"/>
        <w:numPr>
          <w:ilvl w:val="2"/>
          <w:numId w:val="87"/>
        </w:numPr>
      </w:pPr>
      <w:r>
        <w:t>Support Processes</w:t>
      </w:r>
    </w:p>
    <w:p w14:paraId="27349064" w14:textId="77777777" w:rsidR="007313A0" w:rsidRDefault="007313A0" w:rsidP="007313A0">
      <w:pPr>
        <w:pStyle w:val="AssignmentsLevel2"/>
        <w:numPr>
          <w:ilvl w:val="2"/>
          <w:numId w:val="87"/>
        </w:numPr>
      </w:pPr>
      <w:r>
        <w:t>General Management Processes</w:t>
      </w:r>
    </w:p>
    <w:p w14:paraId="2694116A" w14:textId="77777777" w:rsidR="007313A0" w:rsidRDefault="007313A0" w:rsidP="007313A0">
      <w:pPr>
        <w:pStyle w:val="AssignmentsLevel2"/>
        <w:numPr>
          <w:ilvl w:val="0"/>
          <w:numId w:val="80"/>
        </w:numPr>
      </w:pPr>
      <w:r>
        <w:t>Contrast the three different frameworks for describing value chains</w:t>
      </w:r>
    </w:p>
    <w:p w14:paraId="196CE2E8" w14:textId="77777777" w:rsidR="007313A0" w:rsidRDefault="007313A0" w:rsidP="007313A0">
      <w:pPr>
        <w:numPr>
          <w:ilvl w:val="1"/>
          <w:numId w:val="80"/>
        </w:numPr>
        <w:pBdr>
          <w:top w:val="nil"/>
          <w:left w:val="nil"/>
          <w:bottom w:val="nil"/>
          <w:right w:val="nil"/>
          <w:between w:val="nil"/>
        </w:pBdr>
        <w:tabs>
          <w:tab w:val="left" w:pos="360"/>
        </w:tabs>
        <w:spacing w:before="60" w:after="60"/>
      </w:pPr>
      <w:r>
        <w:t>Input–output method</w:t>
      </w:r>
    </w:p>
    <w:p w14:paraId="01499821" w14:textId="77777777" w:rsidR="007313A0" w:rsidRDefault="007313A0" w:rsidP="007313A0">
      <w:pPr>
        <w:numPr>
          <w:ilvl w:val="2"/>
          <w:numId w:val="88"/>
        </w:numPr>
        <w:pBdr>
          <w:top w:val="nil"/>
          <w:left w:val="nil"/>
          <w:bottom w:val="nil"/>
          <w:right w:val="nil"/>
          <w:between w:val="nil"/>
        </w:pBdr>
        <w:tabs>
          <w:tab w:val="left" w:pos="360"/>
        </w:tabs>
        <w:spacing w:before="60" w:after="60"/>
      </w:pPr>
      <w:r>
        <w:t>Suppliers</w:t>
      </w:r>
    </w:p>
    <w:p w14:paraId="7F5DE627" w14:textId="77777777" w:rsidR="007313A0" w:rsidRDefault="007313A0" w:rsidP="007313A0">
      <w:pPr>
        <w:numPr>
          <w:ilvl w:val="2"/>
          <w:numId w:val="88"/>
        </w:numPr>
        <w:pBdr>
          <w:top w:val="nil"/>
          <w:left w:val="nil"/>
          <w:bottom w:val="nil"/>
          <w:right w:val="nil"/>
          <w:between w:val="nil"/>
        </w:pBdr>
        <w:tabs>
          <w:tab w:val="left" w:pos="360"/>
        </w:tabs>
        <w:spacing w:before="60" w:after="60"/>
      </w:pPr>
      <w:r>
        <w:t>Inputs</w:t>
      </w:r>
    </w:p>
    <w:p w14:paraId="505360E7" w14:textId="77777777" w:rsidR="007313A0" w:rsidRDefault="007313A0" w:rsidP="007313A0">
      <w:pPr>
        <w:numPr>
          <w:ilvl w:val="2"/>
          <w:numId w:val="88"/>
        </w:numPr>
        <w:pBdr>
          <w:top w:val="nil"/>
          <w:left w:val="nil"/>
          <w:bottom w:val="nil"/>
          <w:right w:val="nil"/>
          <w:between w:val="nil"/>
        </w:pBdr>
        <w:tabs>
          <w:tab w:val="left" w:pos="360"/>
        </w:tabs>
        <w:spacing w:before="60" w:after="60"/>
      </w:pPr>
      <w:r>
        <w:t>Transformation</w:t>
      </w:r>
    </w:p>
    <w:p w14:paraId="29B9512A" w14:textId="77777777" w:rsidR="007313A0" w:rsidRDefault="007313A0" w:rsidP="007313A0">
      <w:pPr>
        <w:numPr>
          <w:ilvl w:val="2"/>
          <w:numId w:val="88"/>
        </w:numPr>
        <w:pBdr>
          <w:top w:val="nil"/>
          <w:left w:val="nil"/>
          <w:bottom w:val="nil"/>
          <w:right w:val="nil"/>
          <w:between w:val="nil"/>
        </w:pBdr>
        <w:tabs>
          <w:tab w:val="left" w:pos="360"/>
        </w:tabs>
        <w:spacing w:before="60" w:after="60"/>
      </w:pPr>
      <w:r>
        <w:t>Outputs</w:t>
      </w:r>
    </w:p>
    <w:p w14:paraId="456B8A87" w14:textId="77777777" w:rsidR="007313A0" w:rsidRDefault="007313A0" w:rsidP="007313A0">
      <w:pPr>
        <w:numPr>
          <w:ilvl w:val="2"/>
          <w:numId w:val="88"/>
        </w:numPr>
        <w:pBdr>
          <w:top w:val="nil"/>
          <w:left w:val="nil"/>
          <w:bottom w:val="nil"/>
          <w:right w:val="nil"/>
          <w:between w:val="nil"/>
        </w:pBdr>
        <w:tabs>
          <w:tab w:val="left" w:pos="360"/>
        </w:tabs>
        <w:spacing w:before="60" w:after="60"/>
      </w:pPr>
      <w:r>
        <w:t>Customers and markets</w:t>
      </w:r>
    </w:p>
    <w:p w14:paraId="49AE47D1" w14:textId="77777777" w:rsidR="007313A0" w:rsidRDefault="007313A0" w:rsidP="007313A0">
      <w:pPr>
        <w:numPr>
          <w:ilvl w:val="1"/>
          <w:numId w:val="80"/>
        </w:numPr>
        <w:pBdr>
          <w:top w:val="nil"/>
          <w:left w:val="nil"/>
          <w:bottom w:val="nil"/>
          <w:right w:val="nil"/>
          <w:between w:val="nil"/>
        </w:pBdr>
        <w:tabs>
          <w:tab w:val="left" w:pos="360"/>
        </w:tabs>
        <w:spacing w:before="60" w:after="60"/>
      </w:pPr>
      <w:r>
        <w:t>Pre–post service model</w:t>
      </w:r>
    </w:p>
    <w:p w14:paraId="3E05F08C" w14:textId="77777777" w:rsidR="007313A0" w:rsidRDefault="007313A0" w:rsidP="007313A0">
      <w:pPr>
        <w:numPr>
          <w:ilvl w:val="2"/>
          <w:numId w:val="89"/>
        </w:numPr>
        <w:pBdr>
          <w:top w:val="nil"/>
          <w:left w:val="nil"/>
          <w:bottom w:val="nil"/>
          <w:right w:val="nil"/>
          <w:between w:val="nil"/>
        </w:pBdr>
        <w:tabs>
          <w:tab w:val="left" w:pos="360"/>
        </w:tabs>
        <w:spacing w:before="60" w:after="60"/>
      </w:pPr>
      <w:r>
        <w:t>Gaining the customer</w:t>
      </w:r>
    </w:p>
    <w:p w14:paraId="04E9F99D" w14:textId="77777777" w:rsidR="007313A0" w:rsidRDefault="007313A0" w:rsidP="007313A0">
      <w:pPr>
        <w:numPr>
          <w:ilvl w:val="2"/>
          <w:numId w:val="89"/>
        </w:numPr>
        <w:pBdr>
          <w:top w:val="nil"/>
          <w:left w:val="nil"/>
          <w:bottom w:val="nil"/>
          <w:right w:val="nil"/>
          <w:between w:val="nil"/>
        </w:pBdr>
        <w:tabs>
          <w:tab w:val="left" w:pos="360"/>
        </w:tabs>
        <w:spacing w:before="60" w:after="60"/>
      </w:pPr>
      <w:r>
        <w:t>Value creation</w:t>
      </w:r>
    </w:p>
    <w:p w14:paraId="1F19ABD7" w14:textId="77777777" w:rsidR="007313A0" w:rsidRDefault="007313A0" w:rsidP="007313A0">
      <w:pPr>
        <w:numPr>
          <w:ilvl w:val="2"/>
          <w:numId w:val="89"/>
        </w:numPr>
        <w:pBdr>
          <w:top w:val="nil"/>
          <w:left w:val="nil"/>
          <w:bottom w:val="nil"/>
          <w:right w:val="nil"/>
          <w:between w:val="nil"/>
        </w:pBdr>
        <w:tabs>
          <w:tab w:val="left" w:pos="360"/>
        </w:tabs>
        <w:spacing w:before="60" w:after="60"/>
      </w:pPr>
      <w:r>
        <w:t>Keeping the customer</w:t>
      </w:r>
    </w:p>
    <w:p w14:paraId="36E22C99" w14:textId="77777777" w:rsidR="007313A0" w:rsidRDefault="007313A0" w:rsidP="007313A0">
      <w:pPr>
        <w:pStyle w:val="AssignmentsLevel2"/>
        <w:numPr>
          <w:ilvl w:val="1"/>
          <w:numId w:val="80"/>
        </w:numPr>
      </w:pPr>
      <w:r>
        <w:t>Typical Goods-Producing Supply Chain Structure</w:t>
      </w:r>
    </w:p>
    <w:p w14:paraId="1DD5CD17" w14:textId="77777777" w:rsidR="007313A0" w:rsidRDefault="007313A0" w:rsidP="007313A0">
      <w:pPr>
        <w:pStyle w:val="AssignmentsLevel2"/>
        <w:numPr>
          <w:ilvl w:val="0"/>
          <w:numId w:val="0"/>
        </w:numPr>
        <w:ind w:left="720"/>
      </w:pPr>
    </w:p>
    <w:p w14:paraId="2E29A739" w14:textId="77777777" w:rsidR="007313A0" w:rsidRDefault="007313A0" w:rsidP="007313A0">
      <w:pPr>
        <w:pStyle w:val="AssignmentsLevel2"/>
        <w:numPr>
          <w:ilvl w:val="0"/>
          <w:numId w:val="80"/>
        </w:numPr>
      </w:pPr>
      <w:r>
        <w:t>Summarize the historical development of OM</w:t>
      </w:r>
    </w:p>
    <w:p w14:paraId="0F011492" w14:textId="77777777" w:rsidR="007313A0" w:rsidRDefault="007313A0" w:rsidP="007313A0">
      <w:pPr>
        <w:pStyle w:val="AssignmentsLevel2"/>
        <w:numPr>
          <w:ilvl w:val="1"/>
          <w:numId w:val="80"/>
        </w:numPr>
      </w:pPr>
      <w:r>
        <w:t>Seven Major Eras of Operations Management</w:t>
      </w:r>
    </w:p>
    <w:p w14:paraId="377ED6DE" w14:textId="77777777" w:rsidR="007313A0" w:rsidRDefault="007313A0" w:rsidP="007313A0">
      <w:pPr>
        <w:pStyle w:val="ListParagraph"/>
        <w:numPr>
          <w:ilvl w:val="0"/>
          <w:numId w:val="80"/>
        </w:numPr>
        <w:tabs>
          <w:tab w:val="left" w:pos="360"/>
        </w:tabs>
        <w:spacing w:before="60" w:after="60"/>
      </w:pPr>
      <w:r>
        <w:t>Describe key challenges facing OM</w:t>
      </w:r>
    </w:p>
    <w:p w14:paraId="1805D479" w14:textId="77777777" w:rsidR="007313A0" w:rsidRDefault="007313A0" w:rsidP="007313A0">
      <w:pPr>
        <w:pStyle w:val="ListParagraph"/>
        <w:numPr>
          <w:ilvl w:val="1"/>
          <w:numId w:val="80"/>
        </w:numPr>
        <w:tabs>
          <w:tab w:val="left" w:pos="360"/>
        </w:tabs>
        <w:spacing w:before="60" w:after="60"/>
      </w:pPr>
      <w:r>
        <w:t>Customers</w:t>
      </w:r>
    </w:p>
    <w:p w14:paraId="32B4E6EC" w14:textId="77777777" w:rsidR="007313A0" w:rsidRDefault="007313A0" w:rsidP="007313A0">
      <w:pPr>
        <w:pStyle w:val="ListParagraph"/>
        <w:numPr>
          <w:ilvl w:val="1"/>
          <w:numId w:val="80"/>
        </w:numPr>
        <w:tabs>
          <w:tab w:val="left" w:pos="360"/>
        </w:tabs>
        <w:spacing w:before="60" w:after="60"/>
      </w:pPr>
      <w:r>
        <w:t>Technology</w:t>
      </w:r>
    </w:p>
    <w:p w14:paraId="610BB1B7" w14:textId="77777777" w:rsidR="007313A0" w:rsidRDefault="007313A0" w:rsidP="007313A0">
      <w:pPr>
        <w:pStyle w:val="ListParagraph"/>
        <w:numPr>
          <w:ilvl w:val="1"/>
          <w:numId w:val="80"/>
        </w:numPr>
        <w:tabs>
          <w:tab w:val="left" w:pos="360"/>
        </w:tabs>
        <w:spacing w:before="60" w:after="60"/>
      </w:pPr>
      <w:r>
        <w:t>Workforce</w:t>
      </w:r>
    </w:p>
    <w:p w14:paraId="18ADAC59" w14:textId="77777777" w:rsidR="007313A0" w:rsidRDefault="007313A0" w:rsidP="007313A0">
      <w:pPr>
        <w:pStyle w:val="ListParagraph"/>
        <w:numPr>
          <w:ilvl w:val="1"/>
          <w:numId w:val="80"/>
        </w:numPr>
        <w:tabs>
          <w:tab w:val="left" w:pos="360"/>
        </w:tabs>
        <w:spacing w:before="60" w:after="60"/>
      </w:pPr>
      <w:r>
        <w:t>Globalization</w:t>
      </w:r>
    </w:p>
    <w:p w14:paraId="59B99744" w14:textId="77777777" w:rsidR="007313A0" w:rsidRDefault="007313A0" w:rsidP="007313A0">
      <w:pPr>
        <w:pStyle w:val="ListParagraph"/>
        <w:numPr>
          <w:ilvl w:val="1"/>
          <w:numId w:val="80"/>
        </w:numPr>
        <w:tabs>
          <w:tab w:val="left" w:pos="360"/>
        </w:tabs>
        <w:spacing w:before="60" w:after="60"/>
      </w:pPr>
      <w:r>
        <w:t>Sustainability</w:t>
      </w:r>
    </w:p>
    <w:p w14:paraId="3FECE9BD" w14:textId="77777777" w:rsidR="007313A0" w:rsidRDefault="007313A0" w:rsidP="007313A0">
      <w:pPr>
        <w:pStyle w:val="ListParagraph"/>
        <w:numPr>
          <w:ilvl w:val="1"/>
          <w:numId w:val="80"/>
        </w:numPr>
        <w:tabs>
          <w:tab w:val="left" w:pos="360"/>
        </w:tabs>
        <w:spacing w:before="60" w:after="60"/>
      </w:pPr>
      <w:r>
        <w:t>Optimizing supply chains</w:t>
      </w:r>
    </w:p>
    <w:p w14:paraId="7ECFCFEC" w14:textId="77777777" w:rsidR="007313A0" w:rsidRDefault="007313A0" w:rsidP="007313A0">
      <w:pPr>
        <w:pBdr>
          <w:top w:val="nil"/>
          <w:left w:val="nil"/>
          <w:bottom w:val="nil"/>
          <w:right w:val="nil"/>
          <w:between w:val="nil"/>
        </w:pBdr>
        <w:tabs>
          <w:tab w:val="left" w:pos="360"/>
        </w:tabs>
        <w:spacing w:before="60" w:after="60"/>
      </w:pPr>
      <w:r>
        <w:t>.</w:t>
      </w:r>
    </w:p>
    <w:p w14:paraId="05688FE4" w14:textId="77777777" w:rsidR="007313A0" w:rsidRPr="006874A5" w:rsidRDefault="007313A0" w:rsidP="007313A0">
      <w:pPr>
        <w:pStyle w:val="AssignmentsLevel1"/>
        <w:rPr>
          <w:b/>
        </w:rPr>
      </w:pPr>
    </w:p>
    <w:p w14:paraId="1764DABF" w14:textId="77777777" w:rsidR="007313A0" w:rsidRDefault="007313A0" w:rsidP="007313A0">
      <w:pPr>
        <w:rPr>
          <w:b/>
        </w:rPr>
      </w:pPr>
      <w:r w:rsidRPr="006874A5">
        <w:rPr>
          <w:b/>
        </w:rPr>
        <w:t>Chapter 2</w:t>
      </w:r>
    </w:p>
    <w:p w14:paraId="13289EB7" w14:textId="77777777" w:rsidR="007313A0" w:rsidRDefault="007313A0" w:rsidP="007313A0">
      <w:pPr>
        <w:pStyle w:val="AssignmentsLevel2"/>
        <w:numPr>
          <w:ilvl w:val="0"/>
          <w:numId w:val="81"/>
        </w:numPr>
      </w:pPr>
      <w:r>
        <w:t>Describe the types of measures for decision making</w:t>
      </w:r>
    </w:p>
    <w:p w14:paraId="185D9758" w14:textId="77777777" w:rsidR="007313A0" w:rsidRDefault="007313A0" w:rsidP="007313A0">
      <w:pPr>
        <w:pStyle w:val="AssignmentsLevel2"/>
        <w:numPr>
          <w:ilvl w:val="1"/>
          <w:numId w:val="81"/>
        </w:numPr>
      </w:pPr>
      <w:r>
        <w:t>Financial</w:t>
      </w:r>
    </w:p>
    <w:p w14:paraId="5983BBAC" w14:textId="77777777" w:rsidR="007313A0" w:rsidRDefault="007313A0" w:rsidP="007313A0">
      <w:pPr>
        <w:pStyle w:val="AssignmentsLevel2"/>
        <w:numPr>
          <w:ilvl w:val="1"/>
          <w:numId w:val="81"/>
        </w:numPr>
      </w:pPr>
      <w:r>
        <w:t>Customer and Market</w:t>
      </w:r>
    </w:p>
    <w:p w14:paraId="2DC391DF" w14:textId="77777777" w:rsidR="007313A0" w:rsidRDefault="007313A0" w:rsidP="007313A0">
      <w:pPr>
        <w:pStyle w:val="AssignmentsLevel2"/>
        <w:numPr>
          <w:ilvl w:val="1"/>
          <w:numId w:val="81"/>
        </w:numPr>
      </w:pPr>
      <w:r>
        <w:t>Quality and Time</w:t>
      </w:r>
    </w:p>
    <w:p w14:paraId="42BFF06D" w14:textId="77777777" w:rsidR="007313A0" w:rsidRDefault="007313A0" w:rsidP="007313A0">
      <w:pPr>
        <w:pStyle w:val="AssignmentsLevel2"/>
        <w:numPr>
          <w:ilvl w:val="1"/>
          <w:numId w:val="81"/>
        </w:numPr>
      </w:pPr>
      <w:r>
        <w:t xml:space="preserve">Flexibility </w:t>
      </w:r>
    </w:p>
    <w:p w14:paraId="58776C53" w14:textId="77777777" w:rsidR="007313A0" w:rsidRDefault="007313A0" w:rsidP="007313A0">
      <w:pPr>
        <w:pStyle w:val="AssignmentsLevel2"/>
        <w:numPr>
          <w:ilvl w:val="1"/>
          <w:numId w:val="81"/>
        </w:numPr>
      </w:pPr>
      <w:r>
        <w:lastRenderedPageBreak/>
        <w:t>Innovation and Learning</w:t>
      </w:r>
    </w:p>
    <w:p w14:paraId="7883871D" w14:textId="77777777" w:rsidR="007313A0" w:rsidRDefault="007313A0" w:rsidP="007313A0">
      <w:pPr>
        <w:pStyle w:val="AssignmentsLevel2"/>
        <w:numPr>
          <w:ilvl w:val="0"/>
          <w:numId w:val="81"/>
        </w:numPr>
      </w:pPr>
      <w:r>
        <w:t>Explain the use of analytics in OM and how internal and external measures are related</w:t>
      </w:r>
    </w:p>
    <w:p w14:paraId="68E35101" w14:textId="77777777" w:rsidR="007313A0" w:rsidRDefault="007313A0" w:rsidP="007313A0">
      <w:pPr>
        <w:pStyle w:val="AssignmentsLevel2"/>
        <w:numPr>
          <w:ilvl w:val="1"/>
          <w:numId w:val="81"/>
        </w:numPr>
      </w:pPr>
      <w:r>
        <w:t xml:space="preserve">Interlinking </w:t>
      </w:r>
    </w:p>
    <w:p w14:paraId="73A77BBC" w14:textId="77777777" w:rsidR="007313A0" w:rsidRDefault="007313A0" w:rsidP="007313A0">
      <w:pPr>
        <w:pStyle w:val="AssignmentsLevel2"/>
        <w:numPr>
          <w:ilvl w:val="2"/>
          <w:numId w:val="81"/>
        </w:numPr>
      </w:pPr>
      <w:r>
        <w:t>Cause and Effect</w:t>
      </w:r>
    </w:p>
    <w:p w14:paraId="7B42DC78" w14:textId="77777777" w:rsidR="007313A0" w:rsidRDefault="007313A0" w:rsidP="007313A0">
      <w:pPr>
        <w:pStyle w:val="ListParagraph"/>
        <w:numPr>
          <w:ilvl w:val="1"/>
          <w:numId w:val="81"/>
        </w:numPr>
        <w:tabs>
          <w:tab w:val="left" w:pos="360"/>
        </w:tabs>
        <w:spacing w:before="60" w:after="60"/>
        <w:rPr>
          <w:rFonts w:cs="Arial"/>
          <w:szCs w:val="20"/>
        </w:rPr>
      </w:pPr>
      <w:r>
        <w:rPr>
          <w:rFonts w:cs="Arial"/>
          <w:szCs w:val="20"/>
        </w:rPr>
        <w:t>The v</w:t>
      </w:r>
      <w:r w:rsidRPr="002B5823">
        <w:rPr>
          <w:rFonts w:cs="Arial"/>
          <w:szCs w:val="20"/>
        </w:rPr>
        <w:t>alue of a loyal customer</w:t>
      </w:r>
      <w:r>
        <w:rPr>
          <w:rFonts w:cs="Arial"/>
          <w:szCs w:val="20"/>
        </w:rPr>
        <w:t xml:space="preserve"> metric</w:t>
      </w:r>
    </w:p>
    <w:p w14:paraId="4F10ED7D" w14:textId="77777777" w:rsidR="007313A0" w:rsidRDefault="007313A0" w:rsidP="007313A0">
      <w:pPr>
        <w:pStyle w:val="ListParagraph"/>
        <w:numPr>
          <w:ilvl w:val="2"/>
          <w:numId w:val="81"/>
        </w:numPr>
        <w:tabs>
          <w:tab w:val="left" w:pos="360"/>
        </w:tabs>
        <w:spacing w:before="60" w:after="60"/>
        <w:rPr>
          <w:rFonts w:cs="Arial"/>
          <w:szCs w:val="20"/>
        </w:rPr>
      </w:pPr>
      <w:r>
        <w:rPr>
          <w:rFonts w:cs="Arial"/>
          <w:szCs w:val="20"/>
        </w:rPr>
        <w:t>Compute the value of a loyal customer</w:t>
      </w:r>
    </w:p>
    <w:p w14:paraId="5773C507" w14:textId="77777777" w:rsidR="007313A0" w:rsidRDefault="007313A0" w:rsidP="007313A0">
      <w:pPr>
        <w:pStyle w:val="ListParagraph"/>
        <w:numPr>
          <w:ilvl w:val="3"/>
          <w:numId w:val="81"/>
        </w:numPr>
        <w:tabs>
          <w:tab w:val="left" w:pos="360"/>
        </w:tabs>
        <w:spacing w:before="60" w:after="60"/>
        <w:rPr>
          <w:rFonts w:cs="Arial"/>
          <w:szCs w:val="20"/>
        </w:rPr>
      </w:pPr>
      <w:r>
        <w:rPr>
          <w:rFonts w:cs="Arial"/>
          <w:szCs w:val="20"/>
        </w:rPr>
        <w:t>Customer retention and defection rate</w:t>
      </w:r>
    </w:p>
    <w:p w14:paraId="0F5A779C" w14:textId="77777777" w:rsidR="007313A0" w:rsidRDefault="007313A0" w:rsidP="007313A0">
      <w:pPr>
        <w:pStyle w:val="ListParagraph"/>
        <w:numPr>
          <w:ilvl w:val="3"/>
          <w:numId w:val="81"/>
        </w:numPr>
        <w:tabs>
          <w:tab w:val="left" w:pos="360"/>
        </w:tabs>
        <w:spacing w:before="60" w:after="60"/>
        <w:rPr>
          <w:rFonts w:cs="Arial"/>
          <w:szCs w:val="20"/>
        </w:rPr>
      </w:pPr>
      <w:r>
        <w:rPr>
          <w:rFonts w:cs="Arial"/>
          <w:szCs w:val="20"/>
        </w:rPr>
        <w:t>Revenue per unit (P)</w:t>
      </w:r>
    </w:p>
    <w:p w14:paraId="1CAB5BE3" w14:textId="77777777" w:rsidR="007313A0" w:rsidRDefault="007313A0" w:rsidP="007313A0">
      <w:pPr>
        <w:pStyle w:val="ListParagraph"/>
        <w:numPr>
          <w:ilvl w:val="3"/>
          <w:numId w:val="81"/>
        </w:numPr>
        <w:tabs>
          <w:tab w:val="left" w:pos="360"/>
        </w:tabs>
        <w:spacing w:before="60" w:after="60"/>
        <w:rPr>
          <w:rFonts w:cs="Arial"/>
          <w:szCs w:val="20"/>
        </w:rPr>
      </w:pPr>
      <w:r>
        <w:rPr>
          <w:rFonts w:cs="Arial"/>
          <w:szCs w:val="20"/>
        </w:rPr>
        <w:t>Contribution margin</w:t>
      </w:r>
    </w:p>
    <w:p w14:paraId="74F0E07D" w14:textId="77777777" w:rsidR="007313A0" w:rsidRDefault="007313A0" w:rsidP="007313A0">
      <w:pPr>
        <w:pStyle w:val="ListParagraph"/>
        <w:numPr>
          <w:ilvl w:val="3"/>
          <w:numId w:val="81"/>
        </w:numPr>
        <w:tabs>
          <w:tab w:val="left" w:pos="360"/>
        </w:tabs>
        <w:spacing w:before="60" w:after="60"/>
        <w:rPr>
          <w:rFonts w:cs="Arial"/>
          <w:szCs w:val="20"/>
        </w:rPr>
      </w:pPr>
      <w:r>
        <w:rPr>
          <w:rFonts w:cs="Arial"/>
          <w:szCs w:val="20"/>
        </w:rPr>
        <w:t>Repurchase frequency</w:t>
      </w:r>
    </w:p>
    <w:p w14:paraId="57E1111F" w14:textId="77777777" w:rsidR="007313A0" w:rsidRPr="00C8034D" w:rsidRDefault="007313A0" w:rsidP="007313A0">
      <w:pPr>
        <w:pStyle w:val="ListParagraph"/>
        <w:numPr>
          <w:ilvl w:val="3"/>
          <w:numId w:val="81"/>
        </w:numPr>
        <w:tabs>
          <w:tab w:val="left" w:pos="360"/>
        </w:tabs>
        <w:spacing w:before="60" w:after="60"/>
      </w:pPr>
      <w:r>
        <w:rPr>
          <w:rFonts w:cs="Arial"/>
          <w:szCs w:val="20"/>
        </w:rPr>
        <w:t>Buyer’s life cycle</w:t>
      </w:r>
    </w:p>
    <w:p w14:paraId="705AB9E3" w14:textId="77777777" w:rsidR="007313A0" w:rsidRDefault="007313A0" w:rsidP="007313A0">
      <w:pPr>
        <w:pStyle w:val="AssignmentsLevel2"/>
        <w:numPr>
          <w:ilvl w:val="0"/>
          <w:numId w:val="81"/>
        </w:numPr>
      </w:pPr>
      <w:r>
        <w:t>Explain how to design a good performance measurement system</w:t>
      </w:r>
    </w:p>
    <w:p w14:paraId="639A1B52" w14:textId="77777777" w:rsidR="007313A0" w:rsidRDefault="007313A0" w:rsidP="007313A0">
      <w:pPr>
        <w:pStyle w:val="AssignmentsLevel2"/>
        <w:numPr>
          <w:ilvl w:val="1"/>
          <w:numId w:val="81"/>
        </w:numPr>
      </w:pPr>
      <w:r>
        <w:t>Actionable Measures</w:t>
      </w:r>
    </w:p>
    <w:p w14:paraId="2A16FB52" w14:textId="77777777" w:rsidR="007313A0" w:rsidRPr="006874A5" w:rsidRDefault="007313A0" w:rsidP="007313A0">
      <w:pPr>
        <w:pStyle w:val="ListParagraph"/>
        <w:numPr>
          <w:ilvl w:val="0"/>
          <w:numId w:val="81"/>
        </w:numPr>
        <w:rPr>
          <w:b/>
        </w:rPr>
      </w:pPr>
      <w:r>
        <w:t>Describe the four models of organizational performance</w:t>
      </w:r>
    </w:p>
    <w:p w14:paraId="4EB44D28" w14:textId="77777777" w:rsidR="007313A0" w:rsidRPr="006874A5" w:rsidRDefault="007313A0" w:rsidP="007313A0">
      <w:pPr>
        <w:pStyle w:val="ListParagraph"/>
        <w:numPr>
          <w:ilvl w:val="1"/>
          <w:numId w:val="81"/>
        </w:numPr>
        <w:rPr>
          <w:b/>
        </w:rPr>
      </w:pPr>
      <w:r>
        <w:t>Baldridge Performance Excellence Framework</w:t>
      </w:r>
    </w:p>
    <w:p w14:paraId="7600E599" w14:textId="77777777" w:rsidR="007313A0" w:rsidRPr="006874A5" w:rsidRDefault="007313A0" w:rsidP="007313A0">
      <w:pPr>
        <w:pStyle w:val="ListParagraph"/>
        <w:numPr>
          <w:ilvl w:val="1"/>
          <w:numId w:val="81"/>
        </w:numPr>
        <w:rPr>
          <w:b/>
        </w:rPr>
      </w:pPr>
      <w:r>
        <w:t>Balanced Scorecard</w:t>
      </w:r>
    </w:p>
    <w:p w14:paraId="1B751845" w14:textId="77777777" w:rsidR="007313A0" w:rsidRPr="006874A5" w:rsidRDefault="007313A0" w:rsidP="007313A0">
      <w:pPr>
        <w:pStyle w:val="ListParagraph"/>
        <w:numPr>
          <w:ilvl w:val="1"/>
          <w:numId w:val="81"/>
        </w:numPr>
        <w:rPr>
          <w:b/>
        </w:rPr>
      </w:pPr>
      <w:r>
        <w:t>The Value Chain Model</w:t>
      </w:r>
    </w:p>
    <w:p w14:paraId="7630C1F1" w14:textId="77777777" w:rsidR="007313A0" w:rsidRPr="006874A5" w:rsidRDefault="007313A0" w:rsidP="007313A0">
      <w:pPr>
        <w:pStyle w:val="ListParagraph"/>
        <w:numPr>
          <w:ilvl w:val="1"/>
          <w:numId w:val="81"/>
        </w:numPr>
        <w:rPr>
          <w:b/>
        </w:rPr>
      </w:pPr>
      <w:r>
        <w:t>The Service Profit Chain</w:t>
      </w:r>
    </w:p>
    <w:p w14:paraId="1F51340A" w14:textId="77777777" w:rsidR="00751B04" w:rsidRPr="00E20EED" w:rsidRDefault="00751B04" w:rsidP="002522B3">
      <w:pPr>
        <w:pStyle w:val="AssignmentsLevel1"/>
      </w:pPr>
      <w:bookmarkStart w:id="4" w:name="weektwo"/>
      <w:bookmarkStart w:id="5" w:name="_3znysh7" w:colFirst="0" w:colLast="0"/>
      <w:bookmarkStart w:id="6" w:name="_2et92p0" w:colFirst="0" w:colLast="0"/>
      <w:bookmarkStart w:id="7" w:name="_tyjcwt" w:colFirst="0" w:colLast="0"/>
      <w:bookmarkStart w:id="8" w:name="_3dy6vkm" w:colFirst="0" w:colLast="0"/>
      <w:bookmarkEnd w:id="4"/>
      <w:bookmarkEnd w:id="5"/>
      <w:bookmarkEnd w:id="6"/>
      <w:bookmarkEnd w:id="7"/>
      <w:bookmarkEnd w:id="8"/>
    </w:p>
    <w:p w14:paraId="1EC7F5F6" w14:textId="77777777" w:rsidR="00AB01FF" w:rsidRDefault="00AB01FF">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44E8DBE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0D31A189" w:rsidR="005B10FE" w:rsidRPr="00842155" w:rsidRDefault="005B10FE" w:rsidP="0020635A">
            <w:pPr>
              <w:pStyle w:val="WeeklyTopicHeading1"/>
            </w:pPr>
            <w:bookmarkStart w:id="9" w:name="_Toc358980895"/>
            <w:r w:rsidRPr="0068364F">
              <w:lastRenderedPageBreak/>
              <w:t xml:space="preserve">Week </w:t>
            </w:r>
            <w:r>
              <w:t>Two</w:t>
            </w:r>
            <w:r w:rsidRPr="0068364F">
              <w:t xml:space="preserve">: </w:t>
            </w:r>
            <w:bookmarkEnd w:id="9"/>
            <w:r w:rsidR="00BE40E6">
              <w:t>Measures and Strategy</w:t>
            </w:r>
          </w:p>
        </w:tc>
        <w:tc>
          <w:tcPr>
            <w:tcW w:w="1440" w:type="dxa"/>
            <w:tcBorders>
              <w:left w:val="nil"/>
              <w:bottom w:val="single" w:sz="4" w:space="0" w:color="000000" w:themeColor="text1"/>
              <w:right w:val="nil"/>
            </w:tcBorders>
            <w:shd w:val="clear" w:color="auto" w:fill="BF2C37"/>
          </w:tcPr>
          <w:p w14:paraId="6DD6587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140CCAD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E40E6" w:rsidRPr="00842155" w14:paraId="5849A642"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49CE7A8A" w14:textId="3D7473AF" w:rsidR="00BE40E6" w:rsidRPr="00842155" w:rsidRDefault="00BE40E6" w:rsidP="00BE40E6">
            <w:pPr>
              <w:pStyle w:val="ObjectiveBullet"/>
              <w:numPr>
                <w:ilvl w:val="1"/>
                <w:numId w:val="30"/>
              </w:numPr>
              <w:tabs>
                <w:tab w:val="clear" w:pos="0"/>
              </w:tabs>
            </w:pPr>
            <w:r>
              <w:t>Interpret internal and external analytics.</w:t>
            </w:r>
          </w:p>
        </w:tc>
        <w:tc>
          <w:tcPr>
            <w:tcW w:w="2880" w:type="dxa"/>
            <w:gridSpan w:val="2"/>
            <w:tcBorders>
              <w:left w:val="nil"/>
              <w:bottom w:val="nil"/>
            </w:tcBorders>
          </w:tcPr>
          <w:p w14:paraId="113FD135" w14:textId="3786D9BD" w:rsidR="00BE40E6" w:rsidRPr="00842155" w:rsidRDefault="00BE40E6" w:rsidP="00BE40E6">
            <w:pPr>
              <w:tabs>
                <w:tab w:val="left" w:pos="0"/>
                <w:tab w:val="left" w:pos="3720"/>
              </w:tabs>
              <w:outlineLvl w:val="0"/>
              <w:rPr>
                <w:rFonts w:cs="Arial"/>
                <w:szCs w:val="20"/>
              </w:rPr>
            </w:pPr>
            <w:r>
              <w:t>CLO1, CLO2</w:t>
            </w:r>
          </w:p>
        </w:tc>
      </w:tr>
      <w:tr w:rsidR="00BE40E6" w:rsidRPr="00842155" w14:paraId="724603C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C7C212C" w14:textId="4B5C0758" w:rsidR="00BE40E6" w:rsidRPr="00842155" w:rsidRDefault="00BE40E6" w:rsidP="00BE40E6">
            <w:pPr>
              <w:pStyle w:val="ObjectiveBullet"/>
              <w:numPr>
                <w:ilvl w:val="1"/>
                <w:numId w:val="30"/>
              </w:numPr>
            </w:pPr>
            <w:r>
              <w:t>Interpret the value of a loyal customer.</w:t>
            </w:r>
          </w:p>
        </w:tc>
        <w:tc>
          <w:tcPr>
            <w:tcW w:w="2880" w:type="dxa"/>
            <w:gridSpan w:val="2"/>
            <w:tcBorders>
              <w:top w:val="nil"/>
              <w:left w:val="nil"/>
              <w:bottom w:val="nil"/>
            </w:tcBorders>
          </w:tcPr>
          <w:p w14:paraId="61115DBD" w14:textId="24929316" w:rsidR="00BE40E6" w:rsidRPr="00842155" w:rsidRDefault="00BE40E6" w:rsidP="00BE40E6">
            <w:pPr>
              <w:tabs>
                <w:tab w:val="left" w:pos="0"/>
                <w:tab w:val="left" w:pos="3720"/>
              </w:tabs>
              <w:outlineLvl w:val="0"/>
              <w:rPr>
                <w:rFonts w:cs="Arial"/>
                <w:szCs w:val="20"/>
              </w:rPr>
            </w:pPr>
            <w:r>
              <w:t>CLO2</w:t>
            </w:r>
          </w:p>
        </w:tc>
      </w:tr>
      <w:tr w:rsidR="00BE40E6" w:rsidRPr="00842155" w14:paraId="48674B85"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8969B0B" w14:textId="26217DD9" w:rsidR="00BE40E6" w:rsidRPr="00842155" w:rsidRDefault="00BE40E6" w:rsidP="00BE40E6">
            <w:pPr>
              <w:pStyle w:val="ObjectiveBullet"/>
              <w:numPr>
                <w:ilvl w:val="1"/>
                <w:numId w:val="30"/>
              </w:numPr>
            </w:pPr>
            <w:r>
              <w:t>Describe how organizations seek to gain competitive advantage through competitive priorities.</w:t>
            </w:r>
          </w:p>
        </w:tc>
        <w:tc>
          <w:tcPr>
            <w:tcW w:w="2880" w:type="dxa"/>
            <w:gridSpan w:val="2"/>
            <w:tcBorders>
              <w:top w:val="nil"/>
              <w:left w:val="nil"/>
              <w:bottom w:val="nil"/>
            </w:tcBorders>
          </w:tcPr>
          <w:p w14:paraId="34C6C459" w14:textId="6DE5B2EA" w:rsidR="00BE40E6" w:rsidRPr="00842155" w:rsidRDefault="00BE40E6" w:rsidP="00BE40E6">
            <w:pPr>
              <w:tabs>
                <w:tab w:val="left" w:pos="0"/>
                <w:tab w:val="left" w:pos="3720"/>
              </w:tabs>
              <w:outlineLvl w:val="0"/>
              <w:rPr>
                <w:rFonts w:cs="Arial"/>
                <w:szCs w:val="20"/>
              </w:rPr>
            </w:pPr>
            <w:r>
              <w:t>CLO3</w:t>
            </w:r>
          </w:p>
        </w:tc>
      </w:tr>
      <w:tr w:rsidR="00BE40E6" w:rsidRPr="00842155" w14:paraId="07C9BDB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30D087A" w14:textId="200DA6FB" w:rsidR="00BE40E6" w:rsidRPr="00842155" w:rsidRDefault="00BE40E6" w:rsidP="00BE40E6">
            <w:pPr>
              <w:pStyle w:val="ObjectiveBullet"/>
              <w:numPr>
                <w:ilvl w:val="1"/>
                <w:numId w:val="30"/>
              </w:numPr>
            </w:pPr>
            <w:r>
              <w:t>Describe how customers evaluate goods and services.</w:t>
            </w:r>
          </w:p>
        </w:tc>
        <w:tc>
          <w:tcPr>
            <w:tcW w:w="2880" w:type="dxa"/>
            <w:gridSpan w:val="2"/>
            <w:tcBorders>
              <w:top w:val="nil"/>
              <w:left w:val="nil"/>
              <w:bottom w:val="single" w:sz="4" w:space="0" w:color="000000" w:themeColor="text1"/>
            </w:tcBorders>
          </w:tcPr>
          <w:p w14:paraId="260ACF91" w14:textId="46CBBB48" w:rsidR="00BE40E6" w:rsidRPr="00842155" w:rsidRDefault="00BE40E6" w:rsidP="00BE40E6">
            <w:pPr>
              <w:tabs>
                <w:tab w:val="left" w:pos="0"/>
                <w:tab w:val="left" w:pos="3720"/>
              </w:tabs>
              <w:outlineLvl w:val="0"/>
              <w:rPr>
                <w:rFonts w:cs="Arial"/>
                <w:szCs w:val="20"/>
              </w:rPr>
            </w:pPr>
            <w:r>
              <w:t>CLO3</w:t>
            </w:r>
          </w:p>
        </w:tc>
      </w:tr>
      <w:tr w:rsidR="00BE40E6" w:rsidRPr="00842155" w14:paraId="47F4A3BF"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17F6C91" w14:textId="77777777" w:rsidR="00BE40E6" w:rsidRDefault="00BE40E6" w:rsidP="00BE40E6">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074F022" w14:textId="77777777" w:rsidR="00BE40E6" w:rsidRPr="005B10FE" w:rsidRDefault="00BE40E6" w:rsidP="00BE40E6">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2D330C" w14:textId="77777777" w:rsidR="00BE40E6" w:rsidRPr="005B10FE" w:rsidRDefault="00BE40E6" w:rsidP="00BE40E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E0C4660" w14:textId="77777777" w:rsidR="00BE40E6" w:rsidRPr="005B10FE" w:rsidRDefault="00BE40E6" w:rsidP="00BE40E6">
            <w:pPr>
              <w:tabs>
                <w:tab w:val="left" w:pos="0"/>
                <w:tab w:val="left" w:pos="3720"/>
              </w:tabs>
              <w:outlineLvl w:val="0"/>
              <w:rPr>
                <w:rFonts w:eastAsia="Arial" w:cs="Arial"/>
                <w:b/>
                <w:bCs/>
                <w:i/>
                <w:iCs/>
              </w:rPr>
            </w:pPr>
            <w:r w:rsidRPr="4948C66D">
              <w:rPr>
                <w:rFonts w:eastAsia="Arial" w:cs="Arial"/>
                <w:b/>
                <w:bCs/>
                <w:i/>
                <w:iCs/>
              </w:rPr>
              <w:t>AIE</w:t>
            </w:r>
          </w:p>
        </w:tc>
      </w:tr>
      <w:tr w:rsidR="00BE40E6" w:rsidRPr="00842155" w14:paraId="4BFB557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1311B06" w14:textId="77777777" w:rsidR="00BE40E6" w:rsidRDefault="00BE40E6" w:rsidP="00BE40E6">
            <w:pPr>
              <w:ind w:left="360" w:hanging="360"/>
              <w:rPr>
                <w:b/>
              </w:rPr>
            </w:pPr>
            <w:r>
              <w:rPr>
                <w:b/>
              </w:rPr>
              <w:t>Week Two Reading</w:t>
            </w:r>
          </w:p>
          <w:p w14:paraId="63E6A8DE" w14:textId="77777777" w:rsidR="00BE40E6" w:rsidRDefault="00BE40E6" w:rsidP="00BE40E6">
            <w:pPr>
              <w:ind w:left="360" w:hanging="360"/>
              <w:rPr>
                <w:b/>
              </w:rPr>
            </w:pPr>
          </w:p>
          <w:p w14:paraId="22E94356" w14:textId="77777777" w:rsidR="00BE40E6" w:rsidRPr="000261C0" w:rsidRDefault="00BE40E6" w:rsidP="00BE40E6">
            <w:pPr>
              <w:widowControl w:val="0"/>
            </w:pPr>
            <w:r>
              <w:t>This week, i</w:t>
            </w:r>
            <w:r w:rsidRPr="000261C0">
              <w:t xml:space="preserve">n </w:t>
            </w:r>
            <w:r>
              <w:t>Chapters 3 and 4</w:t>
            </w:r>
            <w:r w:rsidRPr="000261C0">
              <w:t xml:space="preserve">, you’ll be learning about the basics of Operations Management and how </w:t>
            </w:r>
            <w:r>
              <w:t>customers and technology</w:t>
            </w:r>
            <w:r w:rsidRPr="000261C0">
              <w:t xml:space="preserve"> affect operations management.</w:t>
            </w:r>
          </w:p>
          <w:p w14:paraId="69C9094A" w14:textId="77777777" w:rsidR="00BE40E6" w:rsidRDefault="00BE40E6" w:rsidP="00BE40E6">
            <w:pPr>
              <w:ind w:left="360" w:hanging="360"/>
              <w:rPr>
                <w:b/>
              </w:rPr>
            </w:pPr>
          </w:p>
          <w:p w14:paraId="60764DEC" w14:textId="4D291A8F" w:rsidR="00BE40E6" w:rsidRDefault="00BE40E6" w:rsidP="00BE40E6">
            <w:pPr>
              <w:ind w:left="360" w:hanging="360"/>
            </w:pPr>
            <w:r w:rsidRPr="005666BB">
              <w:rPr>
                <w:b/>
              </w:rPr>
              <w:t>Read</w:t>
            </w:r>
            <w:r w:rsidRPr="005666BB">
              <w:t xml:space="preserve"> Ch. 3  of </w:t>
            </w:r>
            <w:r w:rsidRPr="005666BB">
              <w:rPr>
                <w:i/>
              </w:rPr>
              <w:t>OM 6</w:t>
            </w:r>
            <w:r w:rsidRPr="005666BB">
              <w:t>.</w:t>
            </w:r>
          </w:p>
          <w:p w14:paraId="3598421C" w14:textId="77777777" w:rsidR="00BE40E6" w:rsidRDefault="00BE40E6" w:rsidP="00BE40E6">
            <w:pPr>
              <w:ind w:left="360" w:hanging="360"/>
            </w:pPr>
          </w:p>
          <w:p w14:paraId="2D2CEAD0" w14:textId="77777777" w:rsidR="00BE40E6" w:rsidRDefault="00BE40E6" w:rsidP="00BE40E6">
            <w:pPr>
              <w:ind w:left="360" w:hanging="360"/>
            </w:pPr>
            <w:r>
              <w:t>After studying these chapters, you should be able to:</w:t>
            </w:r>
          </w:p>
          <w:p w14:paraId="2F3901B5" w14:textId="77777777" w:rsidR="00BE40E6" w:rsidRDefault="00BE40E6" w:rsidP="00BE40E6">
            <w:pPr>
              <w:ind w:left="360" w:hanging="360"/>
            </w:pPr>
          </w:p>
          <w:p w14:paraId="390355EB" w14:textId="77777777" w:rsidR="00BE40E6" w:rsidRDefault="00BE40E6" w:rsidP="00BE40E6">
            <w:pPr>
              <w:pStyle w:val="AssignmentsLevel2"/>
            </w:pPr>
            <w:r>
              <w:t>Explain how organizations seek to gain competitive advantage</w:t>
            </w:r>
          </w:p>
          <w:p w14:paraId="5003F80E" w14:textId="77777777" w:rsidR="00BE40E6" w:rsidRDefault="00BE40E6" w:rsidP="00BE40E6">
            <w:pPr>
              <w:pStyle w:val="AssignmentsLevel2"/>
            </w:pPr>
            <w:r>
              <w:t>Explain approaches for understanding customer wants and needs</w:t>
            </w:r>
          </w:p>
          <w:p w14:paraId="43500934" w14:textId="77777777" w:rsidR="00BE40E6" w:rsidRDefault="00BE40E6" w:rsidP="00BE40E6">
            <w:pPr>
              <w:pStyle w:val="AssignmentsLevel2"/>
            </w:pPr>
            <w:r>
              <w:t>Describe how customers evaluate goods and services</w:t>
            </w:r>
          </w:p>
          <w:p w14:paraId="707DDABE" w14:textId="77777777" w:rsidR="00BE40E6" w:rsidRDefault="00BE40E6" w:rsidP="00BE40E6">
            <w:pPr>
              <w:pStyle w:val="AssignmentsLevel2"/>
            </w:pPr>
            <w:r>
              <w:t>Explain the five key competitive priorities</w:t>
            </w:r>
          </w:p>
          <w:p w14:paraId="273D9679" w14:textId="77777777" w:rsidR="00BE40E6" w:rsidRDefault="00BE40E6" w:rsidP="00BE40E6">
            <w:pPr>
              <w:pStyle w:val="AssignmentsLevel2"/>
            </w:pPr>
            <w:r>
              <w:t>Explain the role of OM, sustainability, and operations strategic planning</w:t>
            </w:r>
          </w:p>
          <w:p w14:paraId="00C265B8" w14:textId="77777777" w:rsidR="00BE40E6" w:rsidRDefault="00BE40E6" w:rsidP="00BE40E6">
            <w:pPr>
              <w:pStyle w:val="AssignmentsLevel2"/>
            </w:pPr>
            <w:r>
              <w:t>Describe Hill’s framework for operations strategy</w:t>
            </w:r>
          </w:p>
          <w:p w14:paraId="796F6650" w14:textId="6E330E81" w:rsidR="00BE40E6" w:rsidRPr="00842155" w:rsidRDefault="00BE40E6" w:rsidP="005666BB">
            <w:pPr>
              <w:pStyle w:val="AssignmentsLevel2"/>
              <w:numPr>
                <w:ilvl w:val="0"/>
                <w:numId w:val="0"/>
              </w:numPr>
              <w:ind w:left="360"/>
            </w:pPr>
          </w:p>
        </w:tc>
        <w:tc>
          <w:tcPr>
            <w:tcW w:w="1440" w:type="dxa"/>
            <w:tcBorders>
              <w:left w:val="single" w:sz="4" w:space="0" w:color="000000" w:themeColor="text1"/>
            </w:tcBorders>
            <w:shd w:val="clear" w:color="auto" w:fill="FFFFFF" w:themeFill="background1"/>
          </w:tcPr>
          <w:p w14:paraId="41B511C9" w14:textId="647E1F68" w:rsidR="00BE40E6" w:rsidRPr="009F6FAF" w:rsidRDefault="00BE40E6" w:rsidP="00BE40E6">
            <w:pPr>
              <w:rPr>
                <w:rFonts w:cs="Arial"/>
                <w:szCs w:val="20"/>
              </w:rPr>
            </w:pPr>
            <w:r>
              <w:t>2.1–2.4</w:t>
            </w:r>
          </w:p>
        </w:tc>
        <w:tc>
          <w:tcPr>
            <w:tcW w:w="1440" w:type="dxa"/>
            <w:tcBorders>
              <w:left w:val="single" w:sz="4" w:space="0" w:color="000000" w:themeColor="text1"/>
            </w:tcBorders>
            <w:shd w:val="clear" w:color="auto" w:fill="FFFFFF" w:themeFill="background1"/>
          </w:tcPr>
          <w:p w14:paraId="5A781646" w14:textId="77777777" w:rsidR="00BE40E6" w:rsidRPr="009F6FAF" w:rsidRDefault="00BE40E6" w:rsidP="00BE40E6">
            <w:pPr>
              <w:rPr>
                <w:rFonts w:cs="Arial"/>
                <w:szCs w:val="20"/>
              </w:rPr>
            </w:pPr>
          </w:p>
        </w:tc>
      </w:tr>
      <w:tr w:rsidR="00BE40E6" w:rsidRPr="00842155" w14:paraId="06BDAC7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3DBF86A" w14:textId="77777777" w:rsidR="00BE40E6" w:rsidRDefault="00BE40E6" w:rsidP="00BE40E6">
            <w:pPr>
              <w:ind w:left="360" w:hanging="360"/>
              <w:rPr>
                <w:b/>
              </w:rPr>
            </w:pPr>
            <w:r>
              <w:rPr>
                <w:b/>
              </w:rPr>
              <w:t>Lecture: Measuring Performance and Strategy</w:t>
            </w:r>
          </w:p>
          <w:p w14:paraId="38D5CF41" w14:textId="77777777" w:rsidR="00BE40E6" w:rsidRDefault="00BE40E6" w:rsidP="00BE40E6">
            <w:pPr>
              <w:tabs>
                <w:tab w:val="left" w:pos="991"/>
              </w:tabs>
              <w:ind w:left="360" w:hanging="360"/>
            </w:pPr>
            <w:r>
              <w:tab/>
            </w:r>
            <w:r>
              <w:tab/>
            </w:r>
          </w:p>
          <w:p w14:paraId="7D7CB4CB" w14:textId="77777777" w:rsidR="00BE40E6" w:rsidRDefault="00BE40E6" w:rsidP="00BE40E6">
            <w:r>
              <w:rPr>
                <w:b/>
              </w:rPr>
              <w:t>Watch</w:t>
            </w:r>
            <w:r>
              <w:t xml:space="preserve"> the “Measurement” Lecture Video, available on Vimeo (7:56): </w:t>
            </w:r>
            <w:hyperlink r:id="rId24">
              <w:r>
                <w:rPr>
                  <w:color w:val="0000FF"/>
                  <w:u w:val="single"/>
                </w:rPr>
                <w:t>http://vimeo.com/77550520</w:t>
              </w:r>
            </w:hyperlink>
          </w:p>
          <w:p w14:paraId="3430DB30" w14:textId="77777777" w:rsidR="00BE40E6" w:rsidRDefault="00BE40E6" w:rsidP="00BE40E6"/>
          <w:p w14:paraId="51559BA0" w14:textId="77777777" w:rsidR="00BE40E6" w:rsidRDefault="00BE40E6" w:rsidP="00BE40E6">
            <w:r>
              <w:rPr>
                <w:b/>
              </w:rPr>
              <w:t>Watch</w:t>
            </w:r>
            <w:r>
              <w:t xml:space="preserve"> the “Operations Strategy” Lecture Video, available on Vimeo (10:06): </w:t>
            </w:r>
            <w:hyperlink r:id="rId25">
              <w:r>
                <w:rPr>
                  <w:color w:val="0000FF"/>
                  <w:u w:val="single"/>
                </w:rPr>
                <w:t>http://vimeo.com/77550522</w:t>
              </w:r>
            </w:hyperlink>
          </w:p>
          <w:p w14:paraId="5C402523" w14:textId="77777777" w:rsidR="00BE40E6" w:rsidRDefault="00BE40E6" w:rsidP="00BE40E6"/>
          <w:p w14:paraId="3A77BE8F" w14:textId="23DD8BA7" w:rsidR="00BE40E6" w:rsidRPr="00842155" w:rsidRDefault="00BE40E6" w:rsidP="00BE40E6">
            <w:pPr>
              <w:pStyle w:val="AssignmentsLevel1"/>
            </w:pPr>
            <w:r>
              <w:rPr>
                <w:b/>
              </w:rPr>
              <w:lastRenderedPageBreak/>
              <w:t>Post</w:t>
            </w:r>
            <w:r>
              <w:t xml:space="preserve"> any questions, comments, or insights you may have about the content of the lecture in the Week Two General Q&amp;A discussion forum on Blackboard.</w:t>
            </w:r>
          </w:p>
        </w:tc>
        <w:tc>
          <w:tcPr>
            <w:tcW w:w="1440" w:type="dxa"/>
            <w:tcBorders>
              <w:left w:val="single" w:sz="4" w:space="0" w:color="000000" w:themeColor="text1"/>
            </w:tcBorders>
            <w:shd w:val="clear" w:color="auto" w:fill="FFFFFF" w:themeFill="background1"/>
          </w:tcPr>
          <w:p w14:paraId="1ED63524" w14:textId="05435AA4" w:rsidR="00BE40E6" w:rsidRPr="009F6FAF" w:rsidRDefault="00BE40E6" w:rsidP="00BE40E6">
            <w:pPr>
              <w:rPr>
                <w:rFonts w:cs="Arial"/>
                <w:szCs w:val="20"/>
              </w:rPr>
            </w:pPr>
            <w:r>
              <w:lastRenderedPageBreak/>
              <w:t>2.1–2.4</w:t>
            </w:r>
          </w:p>
        </w:tc>
        <w:tc>
          <w:tcPr>
            <w:tcW w:w="1440" w:type="dxa"/>
            <w:tcBorders>
              <w:left w:val="single" w:sz="4" w:space="0" w:color="000000" w:themeColor="text1"/>
            </w:tcBorders>
            <w:shd w:val="clear" w:color="auto" w:fill="FFFFFF" w:themeFill="background1"/>
          </w:tcPr>
          <w:p w14:paraId="0CE14BF6" w14:textId="77777777" w:rsidR="00BE40E6" w:rsidRDefault="00BE40E6" w:rsidP="00BE40E6">
            <w:r>
              <w:t xml:space="preserve">Lecture Activity – reviews lecture and posts response = </w:t>
            </w:r>
          </w:p>
          <w:p w14:paraId="1AC15A9B" w14:textId="3A2BE6D9" w:rsidR="00BE40E6" w:rsidRPr="009F6FAF" w:rsidRDefault="00BE40E6" w:rsidP="00BE40E6">
            <w:pPr>
              <w:rPr>
                <w:rFonts w:cs="Arial"/>
                <w:szCs w:val="20"/>
              </w:rPr>
            </w:pPr>
            <w:r>
              <w:rPr>
                <w:b/>
              </w:rPr>
              <w:lastRenderedPageBreak/>
              <w:t>1 hour</w:t>
            </w:r>
          </w:p>
        </w:tc>
      </w:tr>
      <w:tr w:rsidR="00BE40E6" w:rsidRPr="007F339F" w14:paraId="564ACCFB" w14:textId="77777777" w:rsidTr="4948C66D">
        <w:tc>
          <w:tcPr>
            <w:tcW w:w="10170" w:type="dxa"/>
            <w:gridSpan w:val="2"/>
            <w:tcMar>
              <w:top w:w="115" w:type="dxa"/>
              <w:left w:w="115" w:type="dxa"/>
              <w:bottom w:w="115" w:type="dxa"/>
              <w:right w:w="115" w:type="dxa"/>
            </w:tcMar>
          </w:tcPr>
          <w:p w14:paraId="64FF6E16" w14:textId="77777777" w:rsidR="00BE40E6" w:rsidRDefault="00BE40E6" w:rsidP="00BE40E6">
            <w:pPr>
              <w:rPr>
                <w:b/>
              </w:rPr>
            </w:pPr>
            <w:r>
              <w:rPr>
                <w:b/>
              </w:rPr>
              <w:lastRenderedPageBreak/>
              <w:t>Lecture: Creating Graphs in Excel</w:t>
            </w:r>
          </w:p>
          <w:p w14:paraId="362F2739" w14:textId="77777777" w:rsidR="00BE40E6" w:rsidRDefault="00BE40E6" w:rsidP="00BE40E6">
            <w:pPr>
              <w:rPr>
                <w:b/>
              </w:rPr>
            </w:pPr>
          </w:p>
          <w:p w14:paraId="4A007865" w14:textId="77777777" w:rsidR="00BE40E6" w:rsidRDefault="00BE40E6" w:rsidP="00BE40E6">
            <w:r>
              <w:rPr>
                <w:b/>
              </w:rPr>
              <w:t>Watch</w:t>
            </w:r>
            <w:r>
              <w:t xml:space="preserve"> the </w:t>
            </w:r>
            <w:hyperlink r:id="rId26">
              <w:r>
                <w:rPr>
                  <w:color w:val="0000FF"/>
                  <w:u w:val="single"/>
                </w:rPr>
                <w:t>Creating Graphs in Excel</w:t>
              </w:r>
            </w:hyperlink>
            <w:r>
              <w:t xml:space="preserve"> tutorial (1:32).</w:t>
            </w:r>
          </w:p>
          <w:p w14:paraId="0F17877F" w14:textId="77777777" w:rsidR="00BE40E6" w:rsidRDefault="00BE40E6" w:rsidP="00BE40E6"/>
          <w:p w14:paraId="68C254CB" w14:textId="14B5CD95" w:rsidR="00BE40E6" w:rsidRPr="009F6FAF" w:rsidRDefault="00BE40E6" w:rsidP="00BE40E6">
            <w:pPr>
              <w:pStyle w:val="AssignmentsLevel1"/>
            </w:pPr>
            <w:r>
              <w:rPr>
                <w:b/>
              </w:rPr>
              <w:t>Post</w:t>
            </w:r>
            <w:r>
              <w:t xml:space="preserve"> any questions you have about creating graphs in Excel to the Tutorials Discussion Board.</w:t>
            </w:r>
          </w:p>
        </w:tc>
        <w:tc>
          <w:tcPr>
            <w:tcW w:w="1440" w:type="dxa"/>
            <w:tcBorders>
              <w:bottom w:val="single" w:sz="4" w:space="0" w:color="000000" w:themeColor="text1"/>
            </w:tcBorders>
          </w:tcPr>
          <w:p w14:paraId="023BCE29" w14:textId="0304E787" w:rsidR="00BE40E6" w:rsidRPr="009F6FAF" w:rsidRDefault="00BE40E6" w:rsidP="00BE40E6">
            <w:pPr>
              <w:rPr>
                <w:rFonts w:cs="Arial"/>
                <w:szCs w:val="20"/>
              </w:rPr>
            </w:pPr>
            <w:r>
              <w:t>N/A</w:t>
            </w:r>
          </w:p>
        </w:tc>
        <w:tc>
          <w:tcPr>
            <w:tcW w:w="1440" w:type="dxa"/>
            <w:tcBorders>
              <w:bottom w:val="single" w:sz="4" w:space="0" w:color="000000" w:themeColor="text1"/>
            </w:tcBorders>
          </w:tcPr>
          <w:p w14:paraId="6E32DD30" w14:textId="77777777" w:rsidR="00BE40E6" w:rsidRDefault="00BE40E6" w:rsidP="00BE40E6">
            <w:r>
              <w:t xml:space="preserve">Lecture Activity – reviews lecture and posts response = </w:t>
            </w:r>
          </w:p>
          <w:p w14:paraId="4B60A946" w14:textId="305C6EA8" w:rsidR="00BE40E6" w:rsidRPr="009F6FAF" w:rsidRDefault="00BE40E6" w:rsidP="00BE40E6">
            <w:pPr>
              <w:rPr>
                <w:rFonts w:cs="Arial"/>
                <w:szCs w:val="20"/>
              </w:rPr>
            </w:pPr>
            <w:r>
              <w:rPr>
                <w:b/>
              </w:rPr>
              <w:t>.5 hours</w:t>
            </w:r>
          </w:p>
        </w:tc>
      </w:tr>
      <w:tr w:rsidR="00CE4F7A" w:rsidRPr="00842155" w14:paraId="1FE7C2A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3BD02B" w14:textId="77777777" w:rsidR="00CE4F7A" w:rsidRDefault="00CE4F7A" w:rsidP="00CE4F7A">
            <w:pPr>
              <w:tabs>
                <w:tab w:val="left" w:pos="0"/>
                <w:tab w:val="left" w:pos="3720"/>
              </w:tabs>
              <w:outlineLvl w:val="0"/>
              <w:rPr>
                <w:rFonts w:eastAsia="Arial" w:cs="Arial"/>
                <w:i/>
                <w:iCs/>
              </w:rPr>
            </w:pPr>
            <w:r w:rsidRPr="4948C66D">
              <w:rPr>
                <w:rFonts w:eastAsia="Arial" w:cs="Arial"/>
                <w:b/>
                <w:bCs/>
                <w:i/>
                <w:iCs/>
                <w:sz w:val="22"/>
                <w:szCs w:val="22"/>
              </w:rPr>
              <w:t>Graded Assignments</w:t>
            </w:r>
          </w:p>
          <w:p w14:paraId="3EADCECC" w14:textId="77777777" w:rsidR="00CE4F7A" w:rsidRPr="005B10FE" w:rsidRDefault="00CE4F7A" w:rsidP="00CE4F7A">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CE4F7A" w:rsidRPr="005B10FE" w:rsidRDefault="00CE4F7A" w:rsidP="00CE4F7A">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5EA1301" w14:textId="77777777" w:rsidR="00CE4F7A" w:rsidRPr="005B10FE" w:rsidRDefault="00CE4F7A" w:rsidP="00CE4F7A">
            <w:pPr>
              <w:rPr>
                <w:rFonts w:eastAsia="Arial" w:cs="Arial"/>
                <w:b/>
                <w:bCs/>
                <w:i/>
                <w:iCs/>
              </w:rPr>
            </w:pPr>
            <w:r w:rsidRPr="4948C66D">
              <w:rPr>
                <w:rFonts w:eastAsia="Arial" w:cs="Arial"/>
                <w:b/>
                <w:bCs/>
                <w:i/>
                <w:iCs/>
              </w:rPr>
              <w:t>AIE</w:t>
            </w:r>
          </w:p>
        </w:tc>
      </w:tr>
      <w:tr w:rsidR="001E780D" w:rsidRPr="00842155" w14:paraId="3D229ED7" w14:textId="77777777" w:rsidTr="4948C66D">
        <w:tc>
          <w:tcPr>
            <w:tcW w:w="10170" w:type="dxa"/>
            <w:gridSpan w:val="2"/>
            <w:tcMar>
              <w:top w:w="115" w:type="dxa"/>
              <w:left w:w="115" w:type="dxa"/>
              <w:bottom w:w="115" w:type="dxa"/>
              <w:right w:w="115" w:type="dxa"/>
            </w:tcMar>
          </w:tcPr>
          <w:p w14:paraId="44D942A2" w14:textId="77777777" w:rsidR="001E780D" w:rsidRDefault="001E780D" w:rsidP="001E780D">
            <w:pPr>
              <w:widowControl w:val="0"/>
              <w:ind w:left="360" w:hanging="360"/>
              <w:rPr>
                <w:b/>
              </w:rPr>
            </w:pPr>
            <w:r>
              <w:rPr>
                <w:b/>
              </w:rPr>
              <w:t>Week Two Resources Quiz</w:t>
            </w:r>
          </w:p>
          <w:p w14:paraId="5DDE0A0E" w14:textId="77777777" w:rsidR="001E780D" w:rsidRDefault="001E780D" w:rsidP="001E780D">
            <w:pPr>
              <w:widowControl w:val="0"/>
              <w:ind w:left="360" w:hanging="360"/>
            </w:pPr>
          </w:p>
          <w:p w14:paraId="2A34A6AF" w14:textId="77777777" w:rsidR="001E780D" w:rsidRDefault="001E780D" w:rsidP="001E780D">
            <w:r>
              <w:t>When you have completed your reading and review of all of the week’s required resources, you will be tested on your knowledge of the concepts and ideas presented in the required materials.</w:t>
            </w:r>
          </w:p>
          <w:p w14:paraId="40EB5B1F" w14:textId="77777777" w:rsidR="001E780D" w:rsidRDefault="001E780D" w:rsidP="001E780D"/>
          <w:p w14:paraId="20137C0C" w14:textId="77777777" w:rsidR="001E780D" w:rsidRDefault="001E780D" w:rsidP="001E780D">
            <w:r>
              <w:rPr>
                <w:b/>
              </w:rPr>
              <w:t>Complete</w:t>
            </w:r>
            <w:r>
              <w:t xml:space="preserve"> the Week Two Resources Quiz no later than 11:59 p.m. [EST] on Sunday.</w:t>
            </w:r>
          </w:p>
          <w:p w14:paraId="268A8C49" w14:textId="77777777" w:rsidR="001E780D" w:rsidRDefault="001E780D" w:rsidP="001E780D"/>
          <w:p w14:paraId="0FB0356A" w14:textId="2C34A1A4" w:rsidR="001E780D" w:rsidRDefault="001E780D" w:rsidP="001E780D">
            <w:pPr>
              <w:rPr>
                <w:b/>
              </w:rPr>
            </w:pPr>
            <w:r>
              <w:rPr>
                <w:i/>
              </w:rPr>
              <w:t>Note</w:t>
            </w:r>
            <w:r>
              <w:t>. This quiz is open book and open note and counts for 10 points.</w:t>
            </w:r>
          </w:p>
        </w:tc>
        <w:tc>
          <w:tcPr>
            <w:tcW w:w="1440" w:type="dxa"/>
          </w:tcPr>
          <w:p w14:paraId="75FDEE35" w14:textId="7A29D13D" w:rsidR="001E780D" w:rsidRDefault="001E780D" w:rsidP="001E780D">
            <w:pPr>
              <w:tabs>
                <w:tab w:val="left" w:pos="2329"/>
              </w:tabs>
            </w:pPr>
            <w:r>
              <w:t>2.1 – 2.4</w:t>
            </w:r>
          </w:p>
        </w:tc>
        <w:tc>
          <w:tcPr>
            <w:tcW w:w="1440" w:type="dxa"/>
          </w:tcPr>
          <w:p w14:paraId="29A86B21" w14:textId="314D07FF" w:rsidR="001E780D" w:rsidRDefault="001E780D" w:rsidP="001E780D">
            <w:r>
              <w:t>1 hour test = 1 hour of instruction</w:t>
            </w:r>
          </w:p>
        </w:tc>
      </w:tr>
      <w:tr w:rsidR="001E780D" w:rsidRPr="00842155" w14:paraId="02F43806" w14:textId="77777777" w:rsidTr="4948C66D">
        <w:tc>
          <w:tcPr>
            <w:tcW w:w="10170" w:type="dxa"/>
            <w:gridSpan w:val="2"/>
            <w:tcMar>
              <w:top w:w="115" w:type="dxa"/>
              <w:left w:w="115" w:type="dxa"/>
              <w:bottom w:w="115" w:type="dxa"/>
              <w:right w:w="115" w:type="dxa"/>
            </w:tcMar>
          </w:tcPr>
          <w:p w14:paraId="3DD39B41" w14:textId="77777777" w:rsidR="001E780D" w:rsidRDefault="001E780D" w:rsidP="001E780D">
            <w:pPr>
              <w:rPr>
                <w:b/>
              </w:rPr>
            </w:pPr>
            <w:r>
              <w:rPr>
                <w:b/>
              </w:rPr>
              <w:t>Discussion: Scatterplots</w:t>
            </w:r>
          </w:p>
          <w:p w14:paraId="79F7ED44" w14:textId="77777777" w:rsidR="001E780D" w:rsidRDefault="001E780D" w:rsidP="001E780D">
            <w:pPr>
              <w:rPr>
                <w:b/>
              </w:rPr>
            </w:pPr>
          </w:p>
          <w:p w14:paraId="3756560B" w14:textId="77777777" w:rsidR="001E780D" w:rsidRDefault="001E780D" w:rsidP="001E780D">
            <w:r>
              <w:rPr>
                <w:b/>
              </w:rPr>
              <w:t>Create</w:t>
            </w:r>
            <w:r>
              <w:t xml:space="preserve"> 3 scatterplot graphs of the variables using the </w:t>
            </w:r>
            <w:r w:rsidRPr="002F07F9">
              <w:rPr>
                <w:u w:val="single"/>
              </w:rPr>
              <w:t>Week Two Scatterplots Excel document</w:t>
            </w:r>
            <w:r>
              <w:t>.</w:t>
            </w:r>
          </w:p>
          <w:p w14:paraId="062FC615" w14:textId="77777777" w:rsidR="001E780D" w:rsidRDefault="001E780D" w:rsidP="001E780D"/>
          <w:p w14:paraId="71CEBE2F" w14:textId="77777777" w:rsidR="001E780D" w:rsidRDefault="001E780D" w:rsidP="001E780D">
            <w:r>
              <w:rPr>
                <w:b/>
              </w:rPr>
              <w:t>Identify</w:t>
            </w:r>
            <w:r>
              <w:t xml:space="preserve"> the types of relationships illustrated in the graphs.</w:t>
            </w:r>
          </w:p>
          <w:p w14:paraId="236317DF" w14:textId="77777777" w:rsidR="001E780D" w:rsidRDefault="001E780D" w:rsidP="001E780D"/>
          <w:p w14:paraId="2B979729" w14:textId="77777777" w:rsidR="001E780D" w:rsidRDefault="001E780D" w:rsidP="001E780D">
            <w:r>
              <w:rPr>
                <w:b/>
              </w:rPr>
              <w:t>Post</w:t>
            </w:r>
            <w:r>
              <w:t xml:space="preserve"> your results to the “Scatterplots” discussion board. </w:t>
            </w:r>
          </w:p>
          <w:p w14:paraId="718ECEDE" w14:textId="77777777" w:rsidR="001E780D" w:rsidRDefault="001E780D" w:rsidP="001E780D"/>
          <w:p w14:paraId="0EA305B9" w14:textId="77777777" w:rsidR="001E780D" w:rsidRDefault="001E780D" w:rsidP="001E780D">
            <w:r>
              <w:rPr>
                <w:b/>
              </w:rPr>
              <w:t>Write</w:t>
            </w:r>
            <w:r>
              <w:t xml:space="preserve"> a response to the following discussion prompt and question in the “Scatterplots” discussion forum:</w:t>
            </w:r>
          </w:p>
          <w:p w14:paraId="1F1F536A" w14:textId="77777777" w:rsidR="001E780D" w:rsidRDefault="001E780D" w:rsidP="001E780D"/>
          <w:p w14:paraId="0FCFCEBF" w14:textId="77777777" w:rsidR="001E780D" w:rsidRDefault="001E780D" w:rsidP="001E780D">
            <w:pPr>
              <w:widowControl w:val="0"/>
              <w:numPr>
                <w:ilvl w:val="0"/>
                <w:numId w:val="53"/>
              </w:numPr>
              <w:pBdr>
                <w:top w:val="nil"/>
                <w:left w:val="nil"/>
                <w:bottom w:val="nil"/>
                <w:right w:val="nil"/>
                <w:between w:val="nil"/>
              </w:pBdr>
            </w:pPr>
            <w:r>
              <w:t>Explain the importance and meaning of the scatterplot graphs you created.</w:t>
            </w:r>
          </w:p>
          <w:p w14:paraId="323B2292" w14:textId="77777777" w:rsidR="001E780D" w:rsidRDefault="001E780D" w:rsidP="001E780D">
            <w:pPr>
              <w:widowControl w:val="0"/>
              <w:numPr>
                <w:ilvl w:val="0"/>
                <w:numId w:val="53"/>
              </w:numPr>
              <w:pBdr>
                <w:top w:val="nil"/>
                <w:left w:val="nil"/>
                <w:bottom w:val="nil"/>
                <w:right w:val="nil"/>
                <w:between w:val="nil"/>
              </w:pBdr>
            </w:pPr>
            <w:r>
              <w:t>What were the types of relationship illustrated in your graphs?</w:t>
            </w:r>
          </w:p>
          <w:p w14:paraId="21AA02D3" w14:textId="77777777" w:rsidR="001E780D" w:rsidRDefault="001E780D" w:rsidP="001E780D">
            <w:pPr>
              <w:widowControl w:val="0"/>
              <w:numPr>
                <w:ilvl w:val="0"/>
                <w:numId w:val="53"/>
              </w:numPr>
              <w:pBdr>
                <w:top w:val="nil"/>
                <w:left w:val="nil"/>
                <w:bottom w:val="nil"/>
                <w:right w:val="nil"/>
                <w:between w:val="nil"/>
              </w:pBdr>
            </w:pPr>
            <w:r>
              <w:t>What evaluation can you make based on the scatterplot graphs?</w:t>
            </w:r>
          </w:p>
          <w:p w14:paraId="123B0C95" w14:textId="77777777" w:rsidR="001E780D" w:rsidRDefault="001E780D" w:rsidP="001E780D">
            <w:pPr>
              <w:widowControl w:val="0"/>
              <w:ind w:left="360" w:hanging="360"/>
            </w:pPr>
          </w:p>
          <w:p w14:paraId="7E5E5EE1" w14:textId="77777777" w:rsidR="001E780D" w:rsidRDefault="001E780D" w:rsidP="001E780D">
            <w:r>
              <w:rPr>
                <w:i/>
              </w:rPr>
              <w:lastRenderedPageBreak/>
              <w:t>Note</w:t>
            </w:r>
            <w:r>
              <w:t>. Initial answers to the discussion question must be substantive and in the range of 250-400 words. Any references should be properly cited following APA formatting guidelines. Initial discussion question responses are due by 11:59 p.m. (Eastern Time) on Thursday.</w:t>
            </w:r>
          </w:p>
          <w:p w14:paraId="056AEB22" w14:textId="77777777" w:rsidR="001E780D" w:rsidRDefault="001E780D" w:rsidP="001E780D"/>
          <w:p w14:paraId="74EDA459" w14:textId="71CB2189" w:rsidR="001E780D" w:rsidRPr="00135F7B" w:rsidRDefault="001E780D" w:rsidP="001E780D">
            <w:pPr>
              <w:pStyle w:val="AssignmentsLevel1"/>
            </w:pPr>
            <w:r>
              <w:rPr>
                <w:b/>
              </w:rPr>
              <w:t>Write</w:t>
            </w:r>
            <w:r>
              <w:t xml:space="preserve"> a substantive response to a minimum of three different students comparing your results and evaluation to the solutions provided and to those of your classmates’. All responses must be posted by 11:59 p.m. (Eastern Time) on Sunday.</w:t>
            </w:r>
          </w:p>
        </w:tc>
        <w:tc>
          <w:tcPr>
            <w:tcW w:w="1440" w:type="dxa"/>
          </w:tcPr>
          <w:p w14:paraId="5BC6EB82" w14:textId="5B086709" w:rsidR="001E780D" w:rsidRPr="00842155" w:rsidRDefault="001E780D" w:rsidP="001E780D">
            <w:pPr>
              <w:tabs>
                <w:tab w:val="left" w:pos="2329"/>
              </w:tabs>
              <w:rPr>
                <w:rFonts w:cs="Arial"/>
                <w:szCs w:val="20"/>
              </w:rPr>
            </w:pPr>
            <w:r>
              <w:lastRenderedPageBreak/>
              <w:t>2.1</w:t>
            </w:r>
          </w:p>
        </w:tc>
        <w:tc>
          <w:tcPr>
            <w:tcW w:w="1440" w:type="dxa"/>
          </w:tcPr>
          <w:p w14:paraId="4F0E835A" w14:textId="77777777" w:rsidR="001E780D" w:rsidRDefault="001E780D" w:rsidP="001E780D">
            <w:r>
              <w:t xml:space="preserve">Practice – peer and instructor feedback, shared posting and response = </w:t>
            </w:r>
          </w:p>
          <w:p w14:paraId="7945B9C2" w14:textId="7AD1F267" w:rsidR="001E780D" w:rsidRPr="00842155" w:rsidRDefault="001E780D" w:rsidP="001E780D">
            <w:pPr>
              <w:tabs>
                <w:tab w:val="left" w:pos="2329"/>
              </w:tabs>
              <w:rPr>
                <w:rFonts w:eastAsia="Arial" w:cs="Arial"/>
              </w:rPr>
            </w:pPr>
            <w:r>
              <w:rPr>
                <w:b/>
              </w:rPr>
              <w:t>1 hour</w:t>
            </w:r>
          </w:p>
        </w:tc>
      </w:tr>
      <w:tr w:rsidR="001E780D" w:rsidRPr="00132272" w14:paraId="38748E96" w14:textId="77777777" w:rsidTr="4948C66D">
        <w:tc>
          <w:tcPr>
            <w:tcW w:w="10170" w:type="dxa"/>
            <w:gridSpan w:val="2"/>
            <w:tcMar>
              <w:top w:w="115" w:type="dxa"/>
              <w:left w:w="115" w:type="dxa"/>
              <w:bottom w:w="115" w:type="dxa"/>
              <w:right w:w="115" w:type="dxa"/>
            </w:tcMar>
          </w:tcPr>
          <w:p w14:paraId="2CFA7540" w14:textId="77777777" w:rsidR="001E780D" w:rsidRDefault="001E780D" w:rsidP="001E780D">
            <w:pPr>
              <w:tabs>
                <w:tab w:val="left" w:pos="2329"/>
              </w:tabs>
              <w:rPr>
                <w:b/>
              </w:rPr>
            </w:pPr>
            <w:r>
              <w:rPr>
                <w:b/>
              </w:rPr>
              <w:t>Discussion: Purchasing a Product</w:t>
            </w:r>
          </w:p>
          <w:p w14:paraId="1F70EB59" w14:textId="77777777" w:rsidR="001E780D" w:rsidRDefault="001E780D" w:rsidP="001E780D">
            <w:pPr>
              <w:tabs>
                <w:tab w:val="left" w:pos="2329"/>
              </w:tabs>
            </w:pPr>
          </w:p>
          <w:p w14:paraId="4A0179AB" w14:textId="77777777" w:rsidR="001E780D" w:rsidRDefault="001E780D" w:rsidP="001E780D">
            <w:pPr>
              <w:tabs>
                <w:tab w:val="left" w:pos="2329"/>
              </w:tabs>
            </w:pPr>
            <w:r>
              <w:rPr>
                <w:b/>
              </w:rPr>
              <w:t>Select</w:t>
            </w:r>
            <w:r>
              <w:t xml:space="preserve"> a product or service that is available to purchase.</w:t>
            </w:r>
          </w:p>
          <w:p w14:paraId="35A561C6" w14:textId="77777777" w:rsidR="001E780D" w:rsidRDefault="001E780D" w:rsidP="001E780D">
            <w:pPr>
              <w:tabs>
                <w:tab w:val="left" w:pos="2329"/>
              </w:tabs>
            </w:pPr>
          </w:p>
          <w:p w14:paraId="24A4BBCD" w14:textId="77777777" w:rsidR="001E780D" w:rsidRDefault="001E780D" w:rsidP="001E780D">
            <w:pPr>
              <w:tabs>
                <w:tab w:val="left" w:pos="2329"/>
              </w:tabs>
            </w:pPr>
            <w:r>
              <w:rPr>
                <w:b/>
              </w:rPr>
              <w:t>Write</w:t>
            </w:r>
            <w:r>
              <w:t xml:space="preserve"> a response to the following discussion question in the “Purchasing a Product” discussion forum:</w:t>
            </w:r>
          </w:p>
          <w:p w14:paraId="5EC57D44" w14:textId="77777777" w:rsidR="001E780D" w:rsidRDefault="001E780D" w:rsidP="001E780D">
            <w:pPr>
              <w:tabs>
                <w:tab w:val="left" w:pos="2329"/>
              </w:tabs>
            </w:pPr>
          </w:p>
          <w:p w14:paraId="596372B7" w14:textId="77777777" w:rsidR="001E780D" w:rsidRDefault="001E780D" w:rsidP="001E780D">
            <w:pPr>
              <w:pStyle w:val="AssignmentsLevel2"/>
            </w:pPr>
            <w:r>
              <w:t>How would you evaluate whether you will purchase or use a product or service?</w:t>
            </w:r>
          </w:p>
          <w:p w14:paraId="5734CE97" w14:textId="77777777" w:rsidR="001E780D" w:rsidRDefault="001E780D" w:rsidP="001E780D">
            <w:pPr>
              <w:pStyle w:val="AssignmentsLevel2"/>
            </w:pPr>
            <w:r>
              <w:t>Describe how you would purchase the product or service.</w:t>
            </w:r>
          </w:p>
          <w:p w14:paraId="1FE65737" w14:textId="77777777" w:rsidR="001E780D" w:rsidRDefault="001E780D" w:rsidP="001E780D">
            <w:pPr>
              <w:pStyle w:val="AssignmentsLevel2"/>
            </w:pPr>
            <w:r>
              <w:t>Include in your example the concepts of search attributes, experience attributes, and credence attributes.</w:t>
            </w:r>
          </w:p>
          <w:p w14:paraId="62ACA315" w14:textId="77777777" w:rsidR="001E780D" w:rsidRDefault="001E780D" w:rsidP="001E780D">
            <w:pPr>
              <w:widowControl w:val="0"/>
              <w:ind w:left="360" w:hanging="360"/>
            </w:pPr>
          </w:p>
          <w:p w14:paraId="13F94F1F" w14:textId="608313B4" w:rsidR="001E780D" w:rsidRDefault="001E780D" w:rsidP="001E780D">
            <w:pPr>
              <w:pStyle w:val="AssignmentsLevel2"/>
              <w:numPr>
                <w:ilvl w:val="0"/>
                <w:numId w:val="0"/>
              </w:numPr>
            </w:pPr>
            <w:r w:rsidRPr="00EA08AE">
              <w:rPr>
                <w:i/>
              </w:rPr>
              <w:t>Note</w:t>
            </w:r>
            <w:r w:rsidRPr="00EA08AE">
              <w:t>.</w:t>
            </w:r>
            <w:r w:rsidRPr="005666BB">
              <w:rPr>
                <w:i/>
              </w:rPr>
              <w:t xml:space="preserve"> </w:t>
            </w:r>
            <w:r w:rsidRPr="005666BB">
              <w:t>Please be sure to apply concepts from the text to your post and responses.</w:t>
            </w:r>
          </w:p>
          <w:p w14:paraId="1F97D31C" w14:textId="77777777" w:rsidR="00EA08AE" w:rsidRPr="00FA464B" w:rsidRDefault="00EA08AE" w:rsidP="001E780D">
            <w:pPr>
              <w:pStyle w:val="AssignmentsLevel2"/>
              <w:numPr>
                <w:ilvl w:val="0"/>
                <w:numId w:val="0"/>
              </w:numPr>
            </w:pPr>
          </w:p>
          <w:p w14:paraId="5E5D20B7" w14:textId="37C063E0" w:rsidR="001E780D" w:rsidRDefault="001E780D" w:rsidP="001E780D">
            <w:pPr>
              <w:tabs>
                <w:tab w:val="left" w:pos="2329"/>
              </w:tabs>
            </w:pPr>
            <w:r>
              <w:t>Initial answers to the discussion question must be substantive and in the range of 250-400 words. Any references should be properly cited following APA formatting guidelines. Initial discussion question responses are due by 11:59 p.m. (Eastern Time) on Thursday.</w:t>
            </w:r>
          </w:p>
          <w:p w14:paraId="35BCFF1F" w14:textId="77777777" w:rsidR="001E780D" w:rsidRDefault="001E780D" w:rsidP="001E780D">
            <w:pPr>
              <w:tabs>
                <w:tab w:val="left" w:pos="2329"/>
              </w:tabs>
            </w:pPr>
          </w:p>
          <w:p w14:paraId="7D812FCA" w14:textId="2E941EA8" w:rsidR="001E780D" w:rsidRPr="4948C66D" w:rsidRDefault="001E780D" w:rsidP="001E780D">
            <w:pPr>
              <w:tabs>
                <w:tab w:val="left" w:pos="2329"/>
              </w:tabs>
              <w:rPr>
                <w:rFonts w:eastAsia="Arial" w:cs="Arial"/>
                <w:b/>
                <w:bCs/>
              </w:rPr>
            </w:pPr>
            <w:r>
              <w:rPr>
                <w:b/>
              </w:rPr>
              <w:t>Write</w:t>
            </w:r>
            <w:r>
              <w:t xml:space="preserve"> a substantive response to a minimum of three different students, focusing on the additional attributes you would use to evaluate the product or services they selected. All responses must be posted by 11:59 p.m. (Eastern Time) on Sunday.</w:t>
            </w:r>
          </w:p>
        </w:tc>
        <w:tc>
          <w:tcPr>
            <w:tcW w:w="1440" w:type="dxa"/>
          </w:tcPr>
          <w:p w14:paraId="601364DF" w14:textId="0368D712" w:rsidR="001E780D" w:rsidRPr="00132272" w:rsidRDefault="001E780D" w:rsidP="001E780D">
            <w:pPr>
              <w:tabs>
                <w:tab w:val="left" w:pos="2329"/>
              </w:tabs>
              <w:rPr>
                <w:rFonts w:cs="Arial"/>
                <w:strike/>
                <w:szCs w:val="20"/>
              </w:rPr>
            </w:pPr>
            <w:r>
              <w:t>2.4</w:t>
            </w:r>
          </w:p>
        </w:tc>
        <w:tc>
          <w:tcPr>
            <w:tcW w:w="1440" w:type="dxa"/>
          </w:tcPr>
          <w:p w14:paraId="6311AF07" w14:textId="680F7E51" w:rsidR="001E780D" w:rsidRPr="00132272" w:rsidRDefault="001E780D" w:rsidP="001E780D">
            <w:pPr>
              <w:tabs>
                <w:tab w:val="left" w:pos="2329"/>
              </w:tabs>
              <w:rPr>
                <w:rFonts w:cs="Arial"/>
                <w:strike/>
                <w:szCs w:val="20"/>
              </w:rPr>
            </w:pPr>
            <w:r>
              <w:t xml:space="preserve">Discussion – one post and reply to three other posts = </w:t>
            </w:r>
            <w:r>
              <w:rPr>
                <w:b/>
              </w:rPr>
              <w:t>1 hour</w:t>
            </w:r>
          </w:p>
        </w:tc>
      </w:tr>
      <w:tr w:rsidR="001E780D" w:rsidRPr="00132272" w14:paraId="2A043080" w14:textId="77777777" w:rsidTr="4948C66D">
        <w:tc>
          <w:tcPr>
            <w:tcW w:w="10170" w:type="dxa"/>
            <w:gridSpan w:val="2"/>
            <w:tcMar>
              <w:top w:w="115" w:type="dxa"/>
              <w:left w:w="115" w:type="dxa"/>
              <w:bottom w:w="115" w:type="dxa"/>
              <w:right w:w="115" w:type="dxa"/>
            </w:tcMar>
          </w:tcPr>
          <w:p w14:paraId="356DCCC8" w14:textId="77777777" w:rsidR="001E780D" w:rsidRDefault="001E780D" w:rsidP="001E780D">
            <w:pPr>
              <w:tabs>
                <w:tab w:val="left" w:pos="2329"/>
              </w:tabs>
              <w:rPr>
                <w:b/>
              </w:rPr>
            </w:pPr>
            <w:r>
              <w:rPr>
                <w:b/>
              </w:rPr>
              <w:t>Assignment: Measuring Customer Satisfaction</w:t>
            </w:r>
          </w:p>
          <w:p w14:paraId="5055E8F3" w14:textId="77777777" w:rsidR="001E780D" w:rsidRDefault="001E780D" w:rsidP="001E780D">
            <w:pPr>
              <w:tabs>
                <w:tab w:val="left" w:pos="2329"/>
              </w:tabs>
              <w:rPr>
                <w:b/>
              </w:rPr>
            </w:pPr>
          </w:p>
          <w:p w14:paraId="0AD69962" w14:textId="77777777" w:rsidR="001E780D" w:rsidRDefault="001E780D" w:rsidP="001E780D">
            <w:pPr>
              <w:tabs>
                <w:tab w:val="left" w:pos="2329"/>
              </w:tabs>
            </w:pPr>
            <w:r>
              <w:t>A call center tracked performance metrics over a period of time to identify if there was a relationship between call time, first call resolution, and overall customer satisfaction. Below is the data:</w:t>
            </w:r>
          </w:p>
          <w:p w14:paraId="65C6F5AD" w14:textId="77777777" w:rsidR="001E780D" w:rsidRDefault="001E780D" w:rsidP="001E780D">
            <w:pPr>
              <w:tabs>
                <w:tab w:val="left" w:pos="2329"/>
              </w:tabs>
            </w:pPr>
          </w:p>
          <w:tbl>
            <w:tblPr>
              <w:tblW w:w="5856" w:type="dxa"/>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ayout w:type="fixed"/>
              <w:tblLook w:val="0400" w:firstRow="0" w:lastRow="0" w:firstColumn="0" w:lastColumn="0" w:noHBand="0" w:noVBand="1"/>
            </w:tblPr>
            <w:tblGrid>
              <w:gridCol w:w="870"/>
              <w:gridCol w:w="1440"/>
              <w:gridCol w:w="1620"/>
              <w:gridCol w:w="1926"/>
            </w:tblGrid>
            <w:tr w:rsidR="001E780D" w14:paraId="598DF283" w14:textId="77777777" w:rsidTr="00C44987">
              <w:tc>
                <w:tcPr>
                  <w:tcW w:w="870" w:type="dxa"/>
                  <w:vAlign w:val="center"/>
                </w:tcPr>
                <w:p w14:paraId="1CCBED14" w14:textId="77777777" w:rsidR="001E780D" w:rsidRDefault="001E780D" w:rsidP="001E780D">
                  <w:pPr>
                    <w:tabs>
                      <w:tab w:val="left" w:pos="2329"/>
                    </w:tabs>
                    <w:jc w:val="center"/>
                    <w:rPr>
                      <w:b/>
                      <w:sz w:val="18"/>
                      <w:szCs w:val="18"/>
                    </w:rPr>
                  </w:pPr>
                  <w:r>
                    <w:rPr>
                      <w:b/>
                      <w:sz w:val="18"/>
                      <w:szCs w:val="18"/>
                    </w:rPr>
                    <w:t>Quarter</w:t>
                  </w:r>
                </w:p>
              </w:tc>
              <w:tc>
                <w:tcPr>
                  <w:tcW w:w="1440" w:type="dxa"/>
                  <w:vAlign w:val="center"/>
                </w:tcPr>
                <w:p w14:paraId="5652DC13" w14:textId="77777777" w:rsidR="001E780D" w:rsidRDefault="001E780D" w:rsidP="001E780D">
                  <w:pPr>
                    <w:tabs>
                      <w:tab w:val="left" w:pos="2329"/>
                    </w:tabs>
                    <w:jc w:val="center"/>
                    <w:rPr>
                      <w:b/>
                      <w:sz w:val="18"/>
                      <w:szCs w:val="18"/>
                    </w:rPr>
                  </w:pPr>
                  <w:r>
                    <w:rPr>
                      <w:b/>
                      <w:sz w:val="18"/>
                      <w:szCs w:val="18"/>
                    </w:rPr>
                    <w:t>Average Hold Time</w:t>
                  </w:r>
                </w:p>
              </w:tc>
              <w:tc>
                <w:tcPr>
                  <w:tcW w:w="1620" w:type="dxa"/>
                  <w:vAlign w:val="center"/>
                </w:tcPr>
                <w:p w14:paraId="43D1AD81" w14:textId="77777777" w:rsidR="001E780D" w:rsidRDefault="001E780D" w:rsidP="001E780D">
                  <w:pPr>
                    <w:tabs>
                      <w:tab w:val="left" w:pos="2329"/>
                    </w:tabs>
                    <w:jc w:val="center"/>
                    <w:rPr>
                      <w:b/>
                      <w:sz w:val="18"/>
                      <w:szCs w:val="18"/>
                    </w:rPr>
                  </w:pPr>
                  <w:r>
                    <w:rPr>
                      <w:b/>
                      <w:sz w:val="18"/>
                      <w:szCs w:val="18"/>
                    </w:rPr>
                    <w:t>Percent of First Call Resolution</w:t>
                  </w:r>
                </w:p>
              </w:tc>
              <w:tc>
                <w:tcPr>
                  <w:tcW w:w="1926" w:type="dxa"/>
                  <w:vAlign w:val="center"/>
                </w:tcPr>
                <w:p w14:paraId="5DF9F737" w14:textId="77777777" w:rsidR="001E780D" w:rsidRDefault="001E780D" w:rsidP="001E780D">
                  <w:pPr>
                    <w:tabs>
                      <w:tab w:val="left" w:pos="2329"/>
                    </w:tabs>
                    <w:jc w:val="center"/>
                    <w:rPr>
                      <w:b/>
                      <w:sz w:val="18"/>
                      <w:szCs w:val="18"/>
                    </w:rPr>
                  </w:pPr>
                  <w:r>
                    <w:rPr>
                      <w:b/>
                      <w:sz w:val="18"/>
                      <w:szCs w:val="18"/>
                    </w:rPr>
                    <w:t>Overall Customer Satisfaction</w:t>
                  </w:r>
                </w:p>
              </w:tc>
            </w:tr>
            <w:tr w:rsidR="001E780D" w14:paraId="2A31C6CA" w14:textId="77777777" w:rsidTr="00C44987">
              <w:tc>
                <w:tcPr>
                  <w:tcW w:w="870" w:type="dxa"/>
                  <w:vAlign w:val="center"/>
                </w:tcPr>
                <w:p w14:paraId="359D7D42" w14:textId="77777777" w:rsidR="001E780D" w:rsidRDefault="001E780D" w:rsidP="001E780D">
                  <w:pPr>
                    <w:tabs>
                      <w:tab w:val="left" w:pos="2329"/>
                    </w:tabs>
                    <w:jc w:val="center"/>
                    <w:rPr>
                      <w:sz w:val="18"/>
                      <w:szCs w:val="18"/>
                    </w:rPr>
                  </w:pPr>
                  <w:r>
                    <w:rPr>
                      <w:sz w:val="18"/>
                      <w:szCs w:val="18"/>
                    </w:rPr>
                    <w:t>Q1</w:t>
                  </w:r>
                </w:p>
              </w:tc>
              <w:tc>
                <w:tcPr>
                  <w:tcW w:w="1440" w:type="dxa"/>
                  <w:vAlign w:val="center"/>
                </w:tcPr>
                <w:p w14:paraId="75DB1581" w14:textId="77777777" w:rsidR="001E780D" w:rsidRDefault="001E780D" w:rsidP="001E780D">
                  <w:pPr>
                    <w:tabs>
                      <w:tab w:val="left" w:pos="2329"/>
                    </w:tabs>
                    <w:jc w:val="center"/>
                    <w:rPr>
                      <w:sz w:val="18"/>
                      <w:szCs w:val="18"/>
                    </w:rPr>
                  </w:pPr>
                  <w:r>
                    <w:rPr>
                      <w:sz w:val="18"/>
                      <w:szCs w:val="18"/>
                    </w:rPr>
                    <w:t>22 sec</w:t>
                  </w:r>
                </w:p>
              </w:tc>
              <w:tc>
                <w:tcPr>
                  <w:tcW w:w="1620" w:type="dxa"/>
                  <w:vAlign w:val="center"/>
                </w:tcPr>
                <w:p w14:paraId="70D4EF78" w14:textId="77777777" w:rsidR="001E780D" w:rsidRDefault="001E780D" w:rsidP="001E780D">
                  <w:pPr>
                    <w:tabs>
                      <w:tab w:val="left" w:pos="2329"/>
                    </w:tabs>
                    <w:jc w:val="center"/>
                    <w:rPr>
                      <w:sz w:val="18"/>
                      <w:szCs w:val="18"/>
                    </w:rPr>
                  </w:pPr>
                  <w:r>
                    <w:rPr>
                      <w:sz w:val="18"/>
                      <w:szCs w:val="18"/>
                    </w:rPr>
                    <w:t>82%</w:t>
                  </w:r>
                </w:p>
              </w:tc>
              <w:tc>
                <w:tcPr>
                  <w:tcW w:w="1926" w:type="dxa"/>
                  <w:vAlign w:val="center"/>
                </w:tcPr>
                <w:p w14:paraId="33F3C74E" w14:textId="77777777" w:rsidR="001E780D" w:rsidRDefault="001E780D" w:rsidP="001E780D">
                  <w:pPr>
                    <w:tabs>
                      <w:tab w:val="left" w:pos="2329"/>
                    </w:tabs>
                    <w:jc w:val="center"/>
                    <w:rPr>
                      <w:sz w:val="18"/>
                      <w:szCs w:val="18"/>
                    </w:rPr>
                  </w:pPr>
                  <w:r>
                    <w:rPr>
                      <w:sz w:val="18"/>
                      <w:szCs w:val="18"/>
                    </w:rPr>
                    <w:t>96%</w:t>
                  </w:r>
                </w:p>
              </w:tc>
            </w:tr>
            <w:tr w:rsidR="001E780D" w14:paraId="0AEF2DB5" w14:textId="77777777" w:rsidTr="00C44987">
              <w:tc>
                <w:tcPr>
                  <w:tcW w:w="870" w:type="dxa"/>
                  <w:vAlign w:val="center"/>
                </w:tcPr>
                <w:p w14:paraId="52A409D9" w14:textId="77777777" w:rsidR="001E780D" w:rsidRDefault="001E780D" w:rsidP="001E780D">
                  <w:pPr>
                    <w:tabs>
                      <w:tab w:val="left" w:pos="2329"/>
                    </w:tabs>
                    <w:jc w:val="center"/>
                    <w:rPr>
                      <w:sz w:val="18"/>
                      <w:szCs w:val="18"/>
                    </w:rPr>
                  </w:pPr>
                  <w:r>
                    <w:rPr>
                      <w:sz w:val="18"/>
                      <w:szCs w:val="18"/>
                    </w:rPr>
                    <w:t>Q2</w:t>
                  </w:r>
                </w:p>
              </w:tc>
              <w:tc>
                <w:tcPr>
                  <w:tcW w:w="1440" w:type="dxa"/>
                  <w:vAlign w:val="center"/>
                </w:tcPr>
                <w:p w14:paraId="7A1ABB32" w14:textId="77777777" w:rsidR="001E780D" w:rsidRDefault="001E780D" w:rsidP="001E780D">
                  <w:pPr>
                    <w:tabs>
                      <w:tab w:val="left" w:pos="2329"/>
                    </w:tabs>
                    <w:jc w:val="center"/>
                    <w:rPr>
                      <w:sz w:val="18"/>
                      <w:szCs w:val="18"/>
                    </w:rPr>
                  </w:pPr>
                  <w:r>
                    <w:rPr>
                      <w:sz w:val="18"/>
                      <w:szCs w:val="18"/>
                    </w:rPr>
                    <w:t>34 sec</w:t>
                  </w:r>
                </w:p>
              </w:tc>
              <w:tc>
                <w:tcPr>
                  <w:tcW w:w="1620" w:type="dxa"/>
                  <w:vAlign w:val="center"/>
                </w:tcPr>
                <w:p w14:paraId="6E8C668C" w14:textId="77777777" w:rsidR="001E780D" w:rsidRDefault="001E780D" w:rsidP="001E780D">
                  <w:pPr>
                    <w:tabs>
                      <w:tab w:val="left" w:pos="2329"/>
                    </w:tabs>
                    <w:jc w:val="center"/>
                    <w:rPr>
                      <w:sz w:val="18"/>
                      <w:szCs w:val="18"/>
                    </w:rPr>
                  </w:pPr>
                  <w:r>
                    <w:rPr>
                      <w:sz w:val="18"/>
                      <w:szCs w:val="18"/>
                    </w:rPr>
                    <w:t>80%</w:t>
                  </w:r>
                </w:p>
              </w:tc>
              <w:tc>
                <w:tcPr>
                  <w:tcW w:w="1926" w:type="dxa"/>
                  <w:vAlign w:val="center"/>
                </w:tcPr>
                <w:p w14:paraId="1B46EC97" w14:textId="77777777" w:rsidR="001E780D" w:rsidRDefault="001E780D" w:rsidP="001E780D">
                  <w:pPr>
                    <w:tabs>
                      <w:tab w:val="left" w:pos="2329"/>
                    </w:tabs>
                    <w:jc w:val="center"/>
                    <w:rPr>
                      <w:sz w:val="18"/>
                      <w:szCs w:val="18"/>
                    </w:rPr>
                  </w:pPr>
                  <w:r>
                    <w:rPr>
                      <w:sz w:val="18"/>
                      <w:szCs w:val="18"/>
                    </w:rPr>
                    <w:t>92%</w:t>
                  </w:r>
                </w:p>
              </w:tc>
            </w:tr>
            <w:tr w:rsidR="001E780D" w14:paraId="1808F306" w14:textId="77777777" w:rsidTr="00C44987">
              <w:tc>
                <w:tcPr>
                  <w:tcW w:w="870" w:type="dxa"/>
                  <w:vAlign w:val="center"/>
                </w:tcPr>
                <w:p w14:paraId="14B92BDC" w14:textId="77777777" w:rsidR="001E780D" w:rsidRDefault="001E780D" w:rsidP="001E780D">
                  <w:pPr>
                    <w:tabs>
                      <w:tab w:val="left" w:pos="2329"/>
                    </w:tabs>
                    <w:jc w:val="center"/>
                    <w:rPr>
                      <w:sz w:val="18"/>
                      <w:szCs w:val="18"/>
                    </w:rPr>
                  </w:pPr>
                  <w:r>
                    <w:rPr>
                      <w:sz w:val="18"/>
                      <w:szCs w:val="18"/>
                    </w:rPr>
                    <w:t>Q3</w:t>
                  </w:r>
                </w:p>
              </w:tc>
              <w:tc>
                <w:tcPr>
                  <w:tcW w:w="1440" w:type="dxa"/>
                  <w:vAlign w:val="center"/>
                </w:tcPr>
                <w:p w14:paraId="1ED445C1" w14:textId="77777777" w:rsidR="001E780D" w:rsidRDefault="001E780D" w:rsidP="001E780D">
                  <w:pPr>
                    <w:tabs>
                      <w:tab w:val="left" w:pos="2329"/>
                    </w:tabs>
                    <w:jc w:val="center"/>
                    <w:rPr>
                      <w:sz w:val="18"/>
                      <w:szCs w:val="18"/>
                    </w:rPr>
                  </w:pPr>
                  <w:r>
                    <w:rPr>
                      <w:sz w:val="18"/>
                      <w:szCs w:val="18"/>
                    </w:rPr>
                    <w:t>44 sec</w:t>
                  </w:r>
                </w:p>
              </w:tc>
              <w:tc>
                <w:tcPr>
                  <w:tcW w:w="1620" w:type="dxa"/>
                  <w:vAlign w:val="center"/>
                </w:tcPr>
                <w:p w14:paraId="5084C4BE" w14:textId="77777777" w:rsidR="001E780D" w:rsidRDefault="001E780D" w:rsidP="001E780D">
                  <w:pPr>
                    <w:tabs>
                      <w:tab w:val="left" w:pos="2329"/>
                    </w:tabs>
                    <w:jc w:val="center"/>
                    <w:rPr>
                      <w:sz w:val="18"/>
                      <w:szCs w:val="18"/>
                    </w:rPr>
                  </w:pPr>
                  <w:r>
                    <w:rPr>
                      <w:sz w:val="18"/>
                      <w:szCs w:val="18"/>
                    </w:rPr>
                    <w:t>88%</w:t>
                  </w:r>
                </w:p>
              </w:tc>
              <w:tc>
                <w:tcPr>
                  <w:tcW w:w="1926" w:type="dxa"/>
                  <w:vAlign w:val="center"/>
                </w:tcPr>
                <w:p w14:paraId="107C9FBE" w14:textId="77777777" w:rsidR="001E780D" w:rsidRDefault="001E780D" w:rsidP="001E780D">
                  <w:pPr>
                    <w:tabs>
                      <w:tab w:val="left" w:pos="2329"/>
                    </w:tabs>
                    <w:jc w:val="center"/>
                    <w:rPr>
                      <w:sz w:val="18"/>
                      <w:szCs w:val="18"/>
                    </w:rPr>
                  </w:pPr>
                  <w:r>
                    <w:rPr>
                      <w:sz w:val="18"/>
                      <w:szCs w:val="18"/>
                    </w:rPr>
                    <w:t>82%</w:t>
                  </w:r>
                </w:p>
              </w:tc>
            </w:tr>
            <w:tr w:rsidR="001E780D" w14:paraId="4149F71C" w14:textId="77777777" w:rsidTr="00C44987">
              <w:tc>
                <w:tcPr>
                  <w:tcW w:w="870" w:type="dxa"/>
                  <w:vAlign w:val="center"/>
                </w:tcPr>
                <w:p w14:paraId="2A5FED18" w14:textId="77777777" w:rsidR="001E780D" w:rsidRDefault="001E780D" w:rsidP="001E780D">
                  <w:pPr>
                    <w:tabs>
                      <w:tab w:val="left" w:pos="2329"/>
                    </w:tabs>
                    <w:jc w:val="center"/>
                    <w:rPr>
                      <w:sz w:val="18"/>
                      <w:szCs w:val="18"/>
                    </w:rPr>
                  </w:pPr>
                  <w:r>
                    <w:rPr>
                      <w:sz w:val="18"/>
                      <w:szCs w:val="18"/>
                    </w:rPr>
                    <w:t>Q4</w:t>
                  </w:r>
                </w:p>
              </w:tc>
              <w:tc>
                <w:tcPr>
                  <w:tcW w:w="1440" w:type="dxa"/>
                  <w:vAlign w:val="center"/>
                </w:tcPr>
                <w:p w14:paraId="3D17893C" w14:textId="77777777" w:rsidR="001E780D" w:rsidRDefault="001E780D" w:rsidP="001E780D">
                  <w:pPr>
                    <w:tabs>
                      <w:tab w:val="left" w:pos="2329"/>
                    </w:tabs>
                    <w:jc w:val="center"/>
                    <w:rPr>
                      <w:sz w:val="18"/>
                      <w:szCs w:val="18"/>
                    </w:rPr>
                  </w:pPr>
                  <w:r>
                    <w:rPr>
                      <w:sz w:val="18"/>
                      <w:szCs w:val="18"/>
                    </w:rPr>
                    <w:t>67 sec</w:t>
                  </w:r>
                </w:p>
              </w:tc>
              <w:tc>
                <w:tcPr>
                  <w:tcW w:w="1620" w:type="dxa"/>
                  <w:vAlign w:val="center"/>
                </w:tcPr>
                <w:p w14:paraId="4AF8A2A1" w14:textId="77777777" w:rsidR="001E780D" w:rsidRDefault="001E780D" w:rsidP="001E780D">
                  <w:pPr>
                    <w:tabs>
                      <w:tab w:val="left" w:pos="2329"/>
                    </w:tabs>
                    <w:jc w:val="center"/>
                    <w:rPr>
                      <w:sz w:val="18"/>
                      <w:szCs w:val="18"/>
                    </w:rPr>
                  </w:pPr>
                  <w:r>
                    <w:rPr>
                      <w:sz w:val="18"/>
                      <w:szCs w:val="18"/>
                    </w:rPr>
                    <w:t>85%</w:t>
                  </w:r>
                </w:p>
              </w:tc>
              <w:tc>
                <w:tcPr>
                  <w:tcW w:w="1926" w:type="dxa"/>
                  <w:vAlign w:val="center"/>
                </w:tcPr>
                <w:p w14:paraId="3F83E08A" w14:textId="77777777" w:rsidR="001E780D" w:rsidRDefault="001E780D" w:rsidP="001E780D">
                  <w:pPr>
                    <w:tabs>
                      <w:tab w:val="left" w:pos="2329"/>
                    </w:tabs>
                    <w:jc w:val="center"/>
                    <w:rPr>
                      <w:sz w:val="18"/>
                      <w:szCs w:val="18"/>
                    </w:rPr>
                  </w:pPr>
                  <w:r>
                    <w:rPr>
                      <w:sz w:val="18"/>
                      <w:szCs w:val="18"/>
                    </w:rPr>
                    <w:t>84%</w:t>
                  </w:r>
                </w:p>
              </w:tc>
            </w:tr>
            <w:tr w:rsidR="001E780D" w14:paraId="1A115DA1" w14:textId="77777777" w:rsidTr="00C44987">
              <w:tc>
                <w:tcPr>
                  <w:tcW w:w="870" w:type="dxa"/>
                  <w:vAlign w:val="center"/>
                </w:tcPr>
                <w:p w14:paraId="4D99B301" w14:textId="6AC44956" w:rsidR="001E780D" w:rsidRDefault="001E780D" w:rsidP="001E780D">
                  <w:pPr>
                    <w:tabs>
                      <w:tab w:val="left" w:pos="2329"/>
                    </w:tabs>
                    <w:jc w:val="center"/>
                    <w:rPr>
                      <w:sz w:val="18"/>
                      <w:szCs w:val="18"/>
                    </w:rPr>
                  </w:pPr>
                  <w:r>
                    <w:rPr>
                      <w:sz w:val="18"/>
                      <w:szCs w:val="18"/>
                    </w:rPr>
                    <w:lastRenderedPageBreak/>
                    <w:t>Q</w:t>
                  </w:r>
                  <w:r w:rsidR="003D0562">
                    <w:rPr>
                      <w:sz w:val="18"/>
                      <w:szCs w:val="18"/>
                    </w:rPr>
                    <w:t>5</w:t>
                  </w:r>
                </w:p>
              </w:tc>
              <w:tc>
                <w:tcPr>
                  <w:tcW w:w="1440" w:type="dxa"/>
                  <w:vAlign w:val="center"/>
                </w:tcPr>
                <w:p w14:paraId="1C75124B" w14:textId="77777777" w:rsidR="001E780D" w:rsidRDefault="001E780D" w:rsidP="001E780D">
                  <w:pPr>
                    <w:tabs>
                      <w:tab w:val="left" w:pos="2329"/>
                    </w:tabs>
                    <w:jc w:val="center"/>
                    <w:rPr>
                      <w:sz w:val="18"/>
                      <w:szCs w:val="18"/>
                    </w:rPr>
                  </w:pPr>
                  <w:r>
                    <w:rPr>
                      <w:sz w:val="18"/>
                      <w:szCs w:val="18"/>
                    </w:rPr>
                    <w:t>38 sec</w:t>
                  </w:r>
                </w:p>
              </w:tc>
              <w:tc>
                <w:tcPr>
                  <w:tcW w:w="1620" w:type="dxa"/>
                  <w:vAlign w:val="center"/>
                </w:tcPr>
                <w:p w14:paraId="524B946C" w14:textId="77777777" w:rsidR="001E780D" w:rsidRDefault="001E780D" w:rsidP="001E780D">
                  <w:pPr>
                    <w:tabs>
                      <w:tab w:val="left" w:pos="2329"/>
                    </w:tabs>
                    <w:jc w:val="center"/>
                    <w:rPr>
                      <w:sz w:val="18"/>
                      <w:szCs w:val="18"/>
                    </w:rPr>
                  </w:pPr>
                  <w:r>
                    <w:rPr>
                      <w:sz w:val="18"/>
                      <w:szCs w:val="18"/>
                    </w:rPr>
                    <w:t>85%</w:t>
                  </w:r>
                </w:p>
              </w:tc>
              <w:tc>
                <w:tcPr>
                  <w:tcW w:w="1926" w:type="dxa"/>
                  <w:vAlign w:val="center"/>
                </w:tcPr>
                <w:p w14:paraId="3889D085" w14:textId="77777777" w:rsidR="001E780D" w:rsidRDefault="001E780D" w:rsidP="001E780D">
                  <w:pPr>
                    <w:tabs>
                      <w:tab w:val="left" w:pos="2329"/>
                    </w:tabs>
                    <w:jc w:val="center"/>
                    <w:rPr>
                      <w:sz w:val="18"/>
                      <w:szCs w:val="18"/>
                    </w:rPr>
                  </w:pPr>
                  <w:r>
                    <w:rPr>
                      <w:sz w:val="18"/>
                      <w:szCs w:val="18"/>
                    </w:rPr>
                    <w:t>90%</w:t>
                  </w:r>
                </w:p>
              </w:tc>
            </w:tr>
            <w:tr w:rsidR="001E780D" w14:paraId="74810634" w14:textId="77777777" w:rsidTr="00C44987">
              <w:tc>
                <w:tcPr>
                  <w:tcW w:w="870" w:type="dxa"/>
                  <w:vAlign w:val="center"/>
                </w:tcPr>
                <w:p w14:paraId="27419EC4" w14:textId="073E5498" w:rsidR="001E780D" w:rsidRDefault="001E780D" w:rsidP="001E780D">
                  <w:pPr>
                    <w:tabs>
                      <w:tab w:val="left" w:pos="2329"/>
                    </w:tabs>
                    <w:jc w:val="center"/>
                    <w:rPr>
                      <w:sz w:val="18"/>
                      <w:szCs w:val="18"/>
                    </w:rPr>
                  </w:pPr>
                  <w:r>
                    <w:rPr>
                      <w:sz w:val="18"/>
                      <w:szCs w:val="18"/>
                    </w:rPr>
                    <w:t>Q</w:t>
                  </w:r>
                  <w:r w:rsidR="003D0562">
                    <w:rPr>
                      <w:sz w:val="18"/>
                      <w:szCs w:val="18"/>
                    </w:rPr>
                    <w:t>6</w:t>
                  </w:r>
                </w:p>
              </w:tc>
              <w:tc>
                <w:tcPr>
                  <w:tcW w:w="1440" w:type="dxa"/>
                  <w:vAlign w:val="center"/>
                </w:tcPr>
                <w:p w14:paraId="1B747E4D" w14:textId="77777777" w:rsidR="001E780D" w:rsidRDefault="001E780D" w:rsidP="001E780D">
                  <w:pPr>
                    <w:tabs>
                      <w:tab w:val="left" w:pos="2329"/>
                    </w:tabs>
                    <w:jc w:val="center"/>
                    <w:rPr>
                      <w:sz w:val="18"/>
                      <w:szCs w:val="18"/>
                    </w:rPr>
                  </w:pPr>
                  <w:r>
                    <w:rPr>
                      <w:sz w:val="18"/>
                      <w:szCs w:val="18"/>
                    </w:rPr>
                    <w:t>70 sec</w:t>
                  </w:r>
                </w:p>
              </w:tc>
              <w:tc>
                <w:tcPr>
                  <w:tcW w:w="1620" w:type="dxa"/>
                  <w:vAlign w:val="center"/>
                </w:tcPr>
                <w:p w14:paraId="5F1E132F" w14:textId="77777777" w:rsidR="001E780D" w:rsidRDefault="001E780D" w:rsidP="001E780D">
                  <w:pPr>
                    <w:tabs>
                      <w:tab w:val="left" w:pos="2329"/>
                    </w:tabs>
                    <w:jc w:val="center"/>
                    <w:rPr>
                      <w:sz w:val="18"/>
                      <w:szCs w:val="18"/>
                    </w:rPr>
                  </w:pPr>
                  <w:r>
                    <w:rPr>
                      <w:sz w:val="18"/>
                      <w:szCs w:val="18"/>
                    </w:rPr>
                    <w:t>76%</w:t>
                  </w:r>
                </w:p>
              </w:tc>
              <w:tc>
                <w:tcPr>
                  <w:tcW w:w="1926" w:type="dxa"/>
                  <w:vAlign w:val="center"/>
                </w:tcPr>
                <w:p w14:paraId="1FD2C94B" w14:textId="77777777" w:rsidR="001E780D" w:rsidRDefault="001E780D" w:rsidP="001E780D">
                  <w:pPr>
                    <w:tabs>
                      <w:tab w:val="left" w:pos="2329"/>
                    </w:tabs>
                    <w:jc w:val="center"/>
                    <w:rPr>
                      <w:sz w:val="18"/>
                      <w:szCs w:val="18"/>
                    </w:rPr>
                  </w:pPr>
                  <w:r>
                    <w:rPr>
                      <w:sz w:val="18"/>
                      <w:szCs w:val="18"/>
                    </w:rPr>
                    <w:t>80%</w:t>
                  </w:r>
                </w:p>
              </w:tc>
            </w:tr>
            <w:tr w:rsidR="001E780D" w14:paraId="286B6D19" w14:textId="77777777" w:rsidTr="00C44987">
              <w:tc>
                <w:tcPr>
                  <w:tcW w:w="870" w:type="dxa"/>
                  <w:vAlign w:val="center"/>
                </w:tcPr>
                <w:p w14:paraId="14D7EF6E" w14:textId="7D3FF15B" w:rsidR="001E780D" w:rsidRDefault="001E780D" w:rsidP="001E780D">
                  <w:pPr>
                    <w:tabs>
                      <w:tab w:val="left" w:pos="2329"/>
                    </w:tabs>
                    <w:jc w:val="center"/>
                    <w:rPr>
                      <w:sz w:val="18"/>
                      <w:szCs w:val="18"/>
                    </w:rPr>
                  </w:pPr>
                  <w:r>
                    <w:rPr>
                      <w:sz w:val="18"/>
                      <w:szCs w:val="18"/>
                    </w:rPr>
                    <w:t>Q</w:t>
                  </w:r>
                  <w:r w:rsidR="003D0562">
                    <w:rPr>
                      <w:sz w:val="18"/>
                      <w:szCs w:val="18"/>
                    </w:rPr>
                    <w:t>7</w:t>
                  </w:r>
                </w:p>
              </w:tc>
              <w:tc>
                <w:tcPr>
                  <w:tcW w:w="1440" w:type="dxa"/>
                  <w:vAlign w:val="center"/>
                </w:tcPr>
                <w:p w14:paraId="3B091039" w14:textId="77777777" w:rsidR="001E780D" w:rsidRDefault="001E780D" w:rsidP="001E780D">
                  <w:pPr>
                    <w:tabs>
                      <w:tab w:val="left" w:pos="2329"/>
                    </w:tabs>
                    <w:jc w:val="center"/>
                    <w:rPr>
                      <w:sz w:val="18"/>
                      <w:szCs w:val="18"/>
                    </w:rPr>
                  </w:pPr>
                  <w:r>
                    <w:rPr>
                      <w:sz w:val="18"/>
                      <w:szCs w:val="18"/>
                    </w:rPr>
                    <w:t>86 sec</w:t>
                  </w:r>
                </w:p>
              </w:tc>
              <w:tc>
                <w:tcPr>
                  <w:tcW w:w="1620" w:type="dxa"/>
                  <w:vAlign w:val="center"/>
                </w:tcPr>
                <w:p w14:paraId="65C03C90" w14:textId="77777777" w:rsidR="001E780D" w:rsidRDefault="001E780D" w:rsidP="001E780D">
                  <w:pPr>
                    <w:tabs>
                      <w:tab w:val="left" w:pos="2329"/>
                    </w:tabs>
                    <w:jc w:val="center"/>
                    <w:rPr>
                      <w:sz w:val="18"/>
                      <w:szCs w:val="18"/>
                    </w:rPr>
                  </w:pPr>
                  <w:r>
                    <w:rPr>
                      <w:sz w:val="18"/>
                      <w:szCs w:val="18"/>
                    </w:rPr>
                    <w:t>73%</w:t>
                  </w:r>
                </w:p>
              </w:tc>
              <w:tc>
                <w:tcPr>
                  <w:tcW w:w="1926" w:type="dxa"/>
                  <w:vAlign w:val="center"/>
                </w:tcPr>
                <w:p w14:paraId="1AE042B2" w14:textId="77777777" w:rsidR="001E780D" w:rsidRDefault="001E780D" w:rsidP="001E780D">
                  <w:pPr>
                    <w:tabs>
                      <w:tab w:val="left" w:pos="2329"/>
                    </w:tabs>
                    <w:jc w:val="center"/>
                    <w:rPr>
                      <w:sz w:val="18"/>
                      <w:szCs w:val="18"/>
                    </w:rPr>
                  </w:pPr>
                  <w:r>
                    <w:rPr>
                      <w:sz w:val="18"/>
                      <w:szCs w:val="18"/>
                    </w:rPr>
                    <w:t>81%</w:t>
                  </w:r>
                </w:p>
              </w:tc>
            </w:tr>
          </w:tbl>
          <w:p w14:paraId="3C452808" w14:textId="77777777" w:rsidR="001E780D" w:rsidRDefault="001E780D" w:rsidP="001E780D">
            <w:pPr>
              <w:tabs>
                <w:tab w:val="left" w:pos="2329"/>
              </w:tabs>
            </w:pPr>
          </w:p>
          <w:p w14:paraId="441D8D7A" w14:textId="77777777" w:rsidR="001E780D" w:rsidRDefault="001E780D" w:rsidP="001E780D">
            <w:pPr>
              <w:tabs>
                <w:tab w:val="left" w:pos="2329"/>
              </w:tabs>
            </w:pPr>
            <w:r>
              <w:rPr>
                <w:b/>
              </w:rPr>
              <w:t>Create</w:t>
            </w:r>
            <w:r>
              <w:t xml:space="preserve"> six scatterplot graphs in Excel that show the relationship between the following variables:</w:t>
            </w:r>
          </w:p>
          <w:p w14:paraId="3CC9619B" w14:textId="77777777" w:rsidR="001E780D" w:rsidRDefault="001E780D" w:rsidP="001E780D">
            <w:pPr>
              <w:widowControl w:val="0"/>
              <w:numPr>
                <w:ilvl w:val="0"/>
                <w:numId w:val="53"/>
              </w:numPr>
              <w:pBdr>
                <w:top w:val="nil"/>
                <w:left w:val="nil"/>
                <w:bottom w:val="nil"/>
                <w:right w:val="nil"/>
                <w:between w:val="nil"/>
              </w:pBdr>
            </w:pPr>
            <w:r>
              <w:t>Quarter – Average hold time</w:t>
            </w:r>
          </w:p>
          <w:p w14:paraId="14B23A73" w14:textId="77777777" w:rsidR="001E780D" w:rsidRDefault="001E780D" w:rsidP="001E780D">
            <w:pPr>
              <w:widowControl w:val="0"/>
              <w:numPr>
                <w:ilvl w:val="0"/>
                <w:numId w:val="53"/>
              </w:numPr>
              <w:pBdr>
                <w:top w:val="nil"/>
                <w:left w:val="nil"/>
                <w:bottom w:val="nil"/>
                <w:right w:val="nil"/>
                <w:between w:val="nil"/>
              </w:pBdr>
            </w:pPr>
            <w:r>
              <w:t>Quarter – Percent solved first time</w:t>
            </w:r>
          </w:p>
          <w:p w14:paraId="1478F7AA" w14:textId="77777777" w:rsidR="001E780D" w:rsidRDefault="001E780D" w:rsidP="001E780D">
            <w:pPr>
              <w:widowControl w:val="0"/>
              <w:numPr>
                <w:ilvl w:val="0"/>
                <w:numId w:val="53"/>
              </w:numPr>
              <w:pBdr>
                <w:top w:val="nil"/>
                <w:left w:val="nil"/>
                <w:bottom w:val="nil"/>
                <w:right w:val="nil"/>
                <w:between w:val="nil"/>
              </w:pBdr>
            </w:pPr>
            <w:r>
              <w:t>Quarter – Customer satisfaction</w:t>
            </w:r>
          </w:p>
          <w:p w14:paraId="7FC1FCD6" w14:textId="77777777" w:rsidR="001E780D" w:rsidRDefault="001E780D" w:rsidP="001E780D">
            <w:pPr>
              <w:widowControl w:val="0"/>
              <w:numPr>
                <w:ilvl w:val="0"/>
                <w:numId w:val="53"/>
              </w:numPr>
              <w:pBdr>
                <w:top w:val="nil"/>
                <w:left w:val="nil"/>
                <w:bottom w:val="nil"/>
                <w:right w:val="nil"/>
                <w:between w:val="nil"/>
              </w:pBdr>
            </w:pPr>
            <w:r>
              <w:t>Average hold time – Percent solved first time</w:t>
            </w:r>
          </w:p>
          <w:p w14:paraId="500D93E7" w14:textId="77777777" w:rsidR="001E780D" w:rsidRDefault="001E780D" w:rsidP="001E780D">
            <w:pPr>
              <w:widowControl w:val="0"/>
              <w:numPr>
                <w:ilvl w:val="0"/>
                <w:numId w:val="53"/>
              </w:numPr>
              <w:pBdr>
                <w:top w:val="nil"/>
                <w:left w:val="nil"/>
                <w:bottom w:val="nil"/>
                <w:right w:val="nil"/>
                <w:between w:val="nil"/>
              </w:pBdr>
            </w:pPr>
            <w:r>
              <w:t>Average hold time – Customer satisfaction</w:t>
            </w:r>
          </w:p>
          <w:p w14:paraId="33EFEFFE" w14:textId="77777777" w:rsidR="001E780D" w:rsidRDefault="001E780D" w:rsidP="001E780D">
            <w:pPr>
              <w:widowControl w:val="0"/>
              <w:numPr>
                <w:ilvl w:val="0"/>
                <w:numId w:val="53"/>
              </w:numPr>
              <w:pBdr>
                <w:top w:val="nil"/>
                <w:left w:val="nil"/>
                <w:bottom w:val="nil"/>
                <w:right w:val="nil"/>
                <w:between w:val="nil"/>
              </w:pBdr>
            </w:pPr>
            <w:r>
              <w:t>Percent solved first time – Customer satisfaction</w:t>
            </w:r>
          </w:p>
          <w:p w14:paraId="16D6AC68" w14:textId="77777777" w:rsidR="001E780D" w:rsidRDefault="001E780D" w:rsidP="001E780D">
            <w:pPr>
              <w:widowControl w:val="0"/>
              <w:ind w:left="360" w:hanging="360"/>
            </w:pPr>
          </w:p>
          <w:p w14:paraId="44A0D00C" w14:textId="77777777" w:rsidR="001E780D" w:rsidRDefault="001E780D" w:rsidP="001E780D">
            <w:pPr>
              <w:widowControl w:val="0"/>
              <w:ind w:left="360" w:hanging="360"/>
            </w:pPr>
            <w:r>
              <w:rPr>
                <w:i/>
              </w:rPr>
              <w:t>Note</w:t>
            </w:r>
            <w:r>
              <w:t>: You will have to type all of the numbers into Excel.</w:t>
            </w:r>
          </w:p>
          <w:p w14:paraId="685A3406" w14:textId="77777777" w:rsidR="001E780D" w:rsidRDefault="001E780D" w:rsidP="001E780D">
            <w:pPr>
              <w:tabs>
                <w:tab w:val="left" w:pos="2329"/>
              </w:tabs>
            </w:pPr>
          </w:p>
          <w:p w14:paraId="678AB7F3" w14:textId="77777777" w:rsidR="001E780D" w:rsidRDefault="001E780D" w:rsidP="001E780D">
            <w:pPr>
              <w:tabs>
                <w:tab w:val="left" w:pos="2329"/>
              </w:tabs>
            </w:pPr>
            <w:r>
              <w:rPr>
                <w:b/>
              </w:rPr>
              <w:t>Paste</w:t>
            </w:r>
            <w:r>
              <w:t xml:space="preserve"> these scatterplots into a Word document.</w:t>
            </w:r>
          </w:p>
          <w:p w14:paraId="4FBFC316" w14:textId="77777777" w:rsidR="001E780D" w:rsidRDefault="001E780D" w:rsidP="001E780D">
            <w:pPr>
              <w:tabs>
                <w:tab w:val="left" w:pos="2329"/>
              </w:tabs>
            </w:pPr>
          </w:p>
          <w:p w14:paraId="0AAC0CB8" w14:textId="77777777" w:rsidR="001E780D" w:rsidRDefault="001E780D" w:rsidP="001E780D">
            <w:pPr>
              <w:tabs>
                <w:tab w:val="left" w:pos="2329"/>
              </w:tabs>
            </w:pPr>
            <w:r>
              <w:rPr>
                <w:b/>
              </w:rPr>
              <w:t xml:space="preserve">Write </w:t>
            </w:r>
            <w:r>
              <w:t>a 250- to 500- word essay describing the implications of the relationships depicted in these graphs on the factors affecting overall customer satisfaction.</w:t>
            </w:r>
          </w:p>
          <w:p w14:paraId="0570ADA3" w14:textId="77777777" w:rsidR="001E780D" w:rsidRDefault="001E780D" w:rsidP="001E780D">
            <w:pPr>
              <w:tabs>
                <w:tab w:val="left" w:pos="2329"/>
              </w:tabs>
            </w:pPr>
          </w:p>
          <w:p w14:paraId="345BC360" w14:textId="4EC201EF" w:rsidR="001E780D" w:rsidRPr="4948C66D" w:rsidRDefault="001E780D" w:rsidP="001E780D">
            <w:pPr>
              <w:tabs>
                <w:tab w:val="left" w:pos="2329"/>
              </w:tabs>
              <w:rPr>
                <w:rFonts w:eastAsia="Arial" w:cs="Arial"/>
                <w:b/>
                <w:bCs/>
              </w:rPr>
            </w:pPr>
            <w:r>
              <w:rPr>
                <w:b/>
              </w:rPr>
              <w:t>Submit</w:t>
            </w:r>
            <w:r>
              <w:t xml:space="preserve"> your titled graphs in a Word document along with your description no later than 11:59 p.m. [EST] on Sunday.</w:t>
            </w:r>
          </w:p>
        </w:tc>
        <w:tc>
          <w:tcPr>
            <w:tcW w:w="1440" w:type="dxa"/>
          </w:tcPr>
          <w:p w14:paraId="3F631A9C" w14:textId="03C9C5D3" w:rsidR="001E780D" w:rsidRPr="00132272" w:rsidRDefault="001E780D" w:rsidP="001E780D">
            <w:pPr>
              <w:tabs>
                <w:tab w:val="left" w:pos="2329"/>
              </w:tabs>
              <w:rPr>
                <w:rFonts w:cs="Arial"/>
                <w:strike/>
                <w:szCs w:val="20"/>
              </w:rPr>
            </w:pPr>
            <w:r>
              <w:lastRenderedPageBreak/>
              <w:t>2.1</w:t>
            </w:r>
          </w:p>
        </w:tc>
        <w:tc>
          <w:tcPr>
            <w:tcW w:w="1440" w:type="dxa"/>
          </w:tcPr>
          <w:p w14:paraId="58009941" w14:textId="6EB6DA5C" w:rsidR="001E780D" w:rsidRPr="00132272" w:rsidRDefault="001E780D" w:rsidP="001E780D">
            <w:pPr>
              <w:tabs>
                <w:tab w:val="left" w:pos="2329"/>
              </w:tabs>
              <w:rPr>
                <w:rFonts w:cs="Arial"/>
                <w:strike/>
                <w:szCs w:val="20"/>
              </w:rPr>
            </w:pPr>
            <w:r>
              <w:t xml:space="preserve">Problem Solving Scenario – one analysis and posting = </w:t>
            </w:r>
            <w:r>
              <w:rPr>
                <w:b/>
              </w:rPr>
              <w:t>1 hour</w:t>
            </w:r>
          </w:p>
        </w:tc>
      </w:tr>
      <w:tr w:rsidR="001E780D" w:rsidRPr="00132272" w14:paraId="2A0F9333" w14:textId="77777777" w:rsidTr="4948C66D">
        <w:tc>
          <w:tcPr>
            <w:tcW w:w="10170" w:type="dxa"/>
            <w:gridSpan w:val="2"/>
            <w:tcMar>
              <w:top w:w="115" w:type="dxa"/>
              <w:left w:w="115" w:type="dxa"/>
              <w:bottom w:w="115" w:type="dxa"/>
              <w:right w:w="115" w:type="dxa"/>
            </w:tcMar>
          </w:tcPr>
          <w:p w14:paraId="3CA4E73C" w14:textId="78A7105C" w:rsidR="001E780D" w:rsidRDefault="001E780D" w:rsidP="001E780D">
            <w:pPr>
              <w:tabs>
                <w:tab w:val="left" w:pos="2329"/>
              </w:tabs>
              <w:rPr>
                <w:b/>
              </w:rPr>
            </w:pPr>
            <w:r>
              <w:rPr>
                <w:b/>
              </w:rPr>
              <w:t>Week Two Case Study: Hudson Jewelers</w:t>
            </w:r>
          </w:p>
          <w:p w14:paraId="1D47BF91" w14:textId="77777777" w:rsidR="001E780D" w:rsidRDefault="001E780D" w:rsidP="001E780D">
            <w:pPr>
              <w:tabs>
                <w:tab w:val="left" w:pos="2329"/>
              </w:tabs>
              <w:rPr>
                <w:b/>
              </w:rPr>
            </w:pPr>
          </w:p>
          <w:p w14:paraId="2F0732F0" w14:textId="77777777" w:rsidR="001E780D" w:rsidRDefault="001E780D" w:rsidP="001E780D">
            <w:pPr>
              <w:tabs>
                <w:tab w:val="left" w:pos="2329"/>
              </w:tabs>
            </w:pPr>
            <w:r>
              <w:rPr>
                <w:b/>
              </w:rPr>
              <w:t xml:space="preserve">Read </w:t>
            </w:r>
            <w:r>
              <w:t>“Hudson Jewelers Case Study”</w:t>
            </w:r>
            <w:r>
              <w:rPr>
                <w:b/>
              </w:rPr>
              <w:t xml:space="preserve"> (Case Study Attached)</w:t>
            </w:r>
          </w:p>
          <w:p w14:paraId="4239F841" w14:textId="77777777" w:rsidR="001E780D" w:rsidRDefault="001E780D" w:rsidP="001E780D">
            <w:pPr>
              <w:tabs>
                <w:tab w:val="left" w:pos="2329"/>
              </w:tabs>
            </w:pPr>
          </w:p>
          <w:p w14:paraId="44F5B200" w14:textId="04316F40" w:rsidR="001E780D" w:rsidRPr="002F07F9" w:rsidRDefault="001E780D" w:rsidP="001E780D">
            <w:pPr>
              <w:tabs>
                <w:tab w:val="left" w:pos="2329"/>
              </w:tabs>
              <w:rPr>
                <w:u w:val="single"/>
              </w:rPr>
            </w:pPr>
            <w:r>
              <w:rPr>
                <w:u w:val="single"/>
              </w:rPr>
              <w:t>Chapter 3</w:t>
            </w:r>
            <w:r w:rsidRPr="002F07F9">
              <w:rPr>
                <w:u w:val="single"/>
              </w:rPr>
              <w:t xml:space="preserve"> Assignment</w:t>
            </w:r>
          </w:p>
          <w:p w14:paraId="2A0EB7AD" w14:textId="07607396" w:rsidR="001E780D" w:rsidRDefault="001E780D" w:rsidP="001E780D">
            <w:pPr>
              <w:tabs>
                <w:tab w:val="left" w:pos="2329"/>
              </w:tabs>
            </w:pPr>
          </w:p>
          <w:p w14:paraId="1A3EFE09" w14:textId="1486F4C3" w:rsidR="001E780D" w:rsidRDefault="001E780D" w:rsidP="005666BB">
            <w:pPr>
              <w:pStyle w:val="AssignmentsLevel2"/>
            </w:pPr>
            <w:r>
              <w:t>Complete Questions 1-3 with complete responses.</w:t>
            </w:r>
          </w:p>
          <w:p w14:paraId="1868A05A" w14:textId="77777777" w:rsidR="001E780D" w:rsidRDefault="001E780D" w:rsidP="001E780D">
            <w:pPr>
              <w:tabs>
                <w:tab w:val="left" w:pos="2329"/>
              </w:tabs>
            </w:pPr>
          </w:p>
          <w:p w14:paraId="7DC568D3" w14:textId="2B35F6FA" w:rsidR="001E780D" w:rsidRPr="4948C66D" w:rsidRDefault="001E780D" w:rsidP="001E780D">
            <w:pPr>
              <w:tabs>
                <w:tab w:val="left" w:pos="2329"/>
              </w:tabs>
              <w:rPr>
                <w:rFonts w:eastAsia="Arial" w:cs="Arial"/>
                <w:b/>
                <w:bCs/>
              </w:rPr>
            </w:pPr>
            <w:r>
              <w:rPr>
                <w:b/>
              </w:rPr>
              <w:t>Submit</w:t>
            </w:r>
            <w:r>
              <w:t xml:space="preserve"> your completed Excel worksheets along with your evaluations in a Word document to your instructor via Blackboard no later than 11:59 p.m. [EST] on Sunday.</w:t>
            </w:r>
          </w:p>
        </w:tc>
        <w:tc>
          <w:tcPr>
            <w:tcW w:w="1440" w:type="dxa"/>
          </w:tcPr>
          <w:p w14:paraId="19536E0D" w14:textId="50509110" w:rsidR="001E780D" w:rsidRPr="00132272" w:rsidRDefault="001E780D" w:rsidP="001E780D">
            <w:pPr>
              <w:tabs>
                <w:tab w:val="left" w:pos="2329"/>
              </w:tabs>
              <w:rPr>
                <w:rFonts w:cs="Arial"/>
                <w:strike/>
                <w:szCs w:val="20"/>
              </w:rPr>
            </w:pPr>
            <w:r>
              <w:t>3.4</w:t>
            </w:r>
          </w:p>
        </w:tc>
        <w:tc>
          <w:tcPr>
            <w:tcW w:w="1440" w:type="dxa"/>
          </w:tcPr>
          <w:p w14:paraId="3E43DDB9" w14:textId="77777777" w:rsidR="001E780D" w:rsidRDefault="001E780D" w:rsidP="001E780D">
            <w:pPr>
              <w:tabs>
                <w:tab w:val="left" w:pos="2329"/>
              </w:tabs>
            </w:pPr>
            <w:r>
              <w:t>Case Study analysis for assessment</w:t>
            </w:r>
          </w:p>
          <w:p w14:paraId="30B1A4E4" w14:textId="6C9211C0" w:rsidR="001E780D" w:rsidRPr="00132272" w:rsidRDefault="001E780D" w:rsidP="001E780D">
            <w:pPr>
              <w:tabs>
                <w:tab w:val="left" w:pos="2329"/>
              </w:tabs>
              <w:rPr>
                <w:rFonts w:cs="Arial"/>
                <w:strike/>
                <w:szCs w:val="20"/>
              </w:rPr>
            </w:pPr>
            <w:r>
              <w:t xml:space="preserve"> </w:t>
            </w:r>
            <w:r>
              <w:rPr>
                <w:b/>
              </w:rPr>
              <w:t>.5 hours</w:t>
            </w:r>
          </w:p>
        </w:tc>
      </w:tr>
      <w:tr w:rsidR="001E780D" w:rsidRPr="00132272" w14:paraId="4C7F555E" w14:textId="77777777" w:rsidTr="4948C66D">
        <w:tc>
          <w:tcPr>
            <w:tcW w:w="10170" w:type="dxa"/>
            <w:gridSpan w:val="2"/>
            <w:tcMar>
              <w:top w:w="115" w:type="dxa"/>
              <w:left w:w="115" w:type="dxa"/>
              <w:bottom w:w="115" w:type="dxa"/>
              <w:right w:w="115" w:type="dxa"/>
            </w:tcMar>
          </w:tcPr>
          <w:p w14:paraId="7CD858FF" w14:textId="77777777" w:rsidR="001E780D" w:rsidRDefault="001E780D" w:rsidP="001E780D">
            <w:pPr>
              <w:tabs>
                <w:tab w:val="left" w:pos="2329"/>
              </w:tabs>
              <w:rPr>
                <w:b/>
              </w:rPr>
            </w:pPr>
            <w:r>
              <w:rPr>
                <w:b/>
              </w:rPr>
              <w:t>Assignment: Competitive Advantage</w:t>
            </w:r>
          </w:p>
          <w:p w14:paraId="12DB1A9D" w14:textId="77777777" w:rsidR="001E780D" w:rsidRDefault="001E780D" w:rsidP="001E780D">
            <w:pPr>
              <w:tabs>
                <w:tab w:val="left" w:pos="2329"/>
              </w:tabs>
            </w:pPr>
          </w:p>
          <w:p w14:paraId="7A98A2C4" w14:textId="77777777" w:rsidR="001E780D" w:rsidRDefault="001E780D" w:rsidP="001E780D">
            <w:pPr>
              <w:tabs>
                <w:tab w:val="left" w:pos="2329"/>
              </w:tabs>
            </w:pPr>
            <w:r>
              <w:rPr>
                <w:b/>
              </w:rPr>
              <w:t>Write</w:t>
            </w:r>
            <w:r>
              <w:t xml:space="preserve"> a 350- to 500- word paper summarizing the competitive advantage for each of the following companies:</w:t>
            </w:r>
          </w:p>
          <w:p w14:paraId="4CA94013" w14:textId="77777777" w:rsidR="001E780D" w:rsidRDefault="001E780D" w:rsidP="001E780D">
            <w:pPr>
              <w:tabs>
                <w:tab w:val="left" w:pos="2329"/>
              </w:tabs>
            </w:pPr>
          </w:p>
          <w:p w14:paraId="140BF0F2" w14:textId="77777777" w:rsidR="001E780D" w:rsidRDefault="001E780D" w:rsidP="001E780D">
            <w:pPr>
              <w:pStyle w:val="AssignmentsLevel2"/>
            </w:pPr>
            <w:r>
              <w:t>eBay</w:t>
            </w:r>
          </w:p>
          <w:p w14:paraId="292737CD" w14:textId="77777777" w:rsidR="001E780D" w:rsidRDefault="001E780D" w:rsidP="001E780D">
            <w:pPr>
              <w:pStyle w:val="AssignmentsLevel2"/>
            </w:pPr>
            <w:r>
              <w:t>Southwest Airlines</w:t>
            </w:r>
          </w:p>
          <w:p w14:paraId="60947CAD" w14:textId="77777777" w:rsidR="001E780D" w:rsidRDefault="001E780D" w:rsidP="001E780D">
            <w:pPr>
              <w:pStyle w:val="AssignmentsLevel2"/>
            </w:pPr>
            <w:r>
              <w:lastRenderedPageBreak/>
              <w:t>Starbucks</w:t>
            </w:r>
          </w:p>
          <w:p w14:paraId="3B7FE472" w14:textId="77777777" w:rsidR="001E780D" w:rsidRDefault="001E780D" w:rsidP="001E780D">
            <w:pPr>
              <w:pStyle w:val="AssignmentsLevel2"/>
            </w:pPr>
            <w:r>
              <w:t>Apple</w:t>
            </w:r>
          </w:p>
          <w:p w14:paraId="346BBCF6" w14:textId="77777777" w:rsidR="001E780D" w:rsidRDefault="001E780D" w:rsidP="001E780D">
            <w:pPr>
              <w:tabs>
                <w:tab w:val="left" w:pos="2329"/>
              </w:tabs>
            </w:pPr>
          </w:p>
          <w:p w14:paraId="328ED33C" w14:textId="243CF127" w:rsidR="001E780D" w:rsidRPr="4948C66D" w:rsidRDefault="001E780D" w:rsidP="001E780D">
            <w:pPr>
              <w:tabs>
                <w:tab w:val="left" w:pos="2329"/>
              </w:tabs>
              <w:rPr>
                <w:rFonts w:eastAsia="Arial" w:cs="Arial"/>
                <w:b/>
                <w:bCs/>
              </w:rPr>
            </w:pPr>
            <w:r>
              <w:rPr>
                <w:b/>
              </w:rPr>
              <w:t>Submit</w:t>
            </w:r>
            <w:r>
              <w:t xml:space="preserve"> this assignment to your instructor via Blackboard no later than 11:59 p.m. [EST] on Sunday.</w:t>
            </w:r>
          </w:p>
        </w:tc>
        <w:tc>
          <w:tcPr>
            <w:tcW w:w="1440" w:type="dxa"/>
          </w:tcPr>
          <w:p w14:paraId="2C4A781E" w14:textId="50FC1918" w:rsidR="001E780D" w:rsidRPr="00132272" w:rsidRDefault="001E780D" w:rsidP="001E780D">
            <w:pPr>
              <w:tabs>
                <w:tab w:val="left" w:pos="2329"/>
              </w:tabs>
              <w:rPr>
                <w:rFonts w:cs="Arial"/>
                <w:strike/>
                <w:szCs w:val="20"/>
              </w:rPr>
            </w:pPr>
            <w:r>
              <w:lastRenderedPageBreak/>
              <w:t>2.3</w:t>
            </w:r>
          </w:p>
        </w:tc>
        <w:tc>
          <w:tcPr>
            <w:tcW w:w="1440" w:type="dxa"/>
          </w:tcPr>
          <w:p w14:paraId="725B82D6" w14:textId="77777777" w:rsidR="001E780D" w:rsidRDefault="001E780D" w:rsidP="001E780D">
            <w:pPr>
              <w:tabs>
                <w:tab w:val="left" w:pos="2329"/>
              </w:tabs>
            </w:pPr>
            <w:r>
              <w:t xml:space="preserve">Log – one private posting = </w:t>
            </w:r>
          </w:p>
          <w:p w14:paraId="3FEEF023" w14:textId="3BB732C5" w:rsidR="001E780D" w:rsidRPr="00132272" w:rsidRDefault="001E780D" w:rsidP="001E780D">
            <w:pPr>
              <w:tabs>
                <w:tab w:val="left" w:pos="2329"/>
              </w:tabs>
              <w:rPr>
                <w:rFonts w:cs="Arial"/>
                <w:strike/>
                <w:szCs w:val="20"/>
              </w:rPr>
            </w:pPr>
            <w:r>
              <w:rPr>
                <w:b/>
              </w:rPr>
              <w:t>.5 hours</w:t>
            </w:r>
          </w:p>
        </w:tc>
      </w:tr>
      <w:tr w:rsidR="001E780D" w:rsidRPr="00842155" w14:paraId="3667F02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931B6" w14:textId="77777777" w:rsidR="001E780D" w:rsidRPr="00842155" w:rsidRDefault="001E780D" w:rsidP="001E780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F4FD24" w14:textId="77777777" w:rsidR="001E780D" w:rsidRPr="00842155" w:rsidRDefault="001E780D" w:rsidP="001E780D">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1A028BE" w14:textId="77777777" w:rsidR="001E780D" w:rsidRPr="00842155" w:rsidRDefault="001E780D" w:rsidP="001E780D">
            <w:pPr>
              <w:tabs>
                <w:tab w:val="left" w:pos="2329"/>
              </w:tabs>
              <w:rPr>
                <w:rFonts w:cs="Arial"/>
                <w:b/>
                <w:szCs w:val="20"/>
              </w:rPr>
            </w:pPr>
          </w:p>
        </w:tc>
        <w:tc>
          <w:tcPr>
            <w:tcW w:w="1440" w:type="dxa"/>
            <w:tcBorders>
              <w:bottom w:val="single" w:sz="4" w:space="0" w:color="000000" w:themeColor="text1"/>
            </w:tcBorders>
            <w:shd w:val="clear" w:color="auto" w:fill="E6E6E6"/>
          </w:tcPr>
          <w:p w14:paraId="3847D29F" w14:textId="77777777" w:rsidR="001E780D" w:rsidRPr="00842155" w:rsidRDefault="001E780D" w:rsidP="001E780D">
            <w:pPr>
              <w:tabs>
                <w:tab w:val="left" w:pos="2329"/>
              </w:tabs>
              <w:rPr>
                <w:rFonts w:cs="Arial"/>
                <w:b/>
                <w:szCs w:val="20"/>
              </w:rPr>
            </w:pPr>
          </w:p>
        </w:tc>
      </w:tr>
    </w:tbl>
    <w:p w14:paraId="4C760D6C" w14:textId="77777777" w:rsidR="00104F2B" w:rsidRDefault="00104F2B" w:rsidP="0020635A">
      <w:pPr>
        <w:pStyle w:val="Heading1"/>
      </w:pPr>
    </w:p>
    <w:p w14:paraId="41A0DB61" w14:textId="77777777" w:rsidR="007313A0" w:rsidRPr="00104F2B" w:rsidRDefault="007313A0" w:rsidP="004C5433">
      <w:pPr>
        <w:pStyle w:val="Heading1"/>
      </w:pPr>
      <w:r>
        <w:t>Faculty Notes</w:t>
      </w:r>
    </w:p>
    <w:p w14:paraId="530CF72C" w14:textId="77777777" w:rsidR="007313A0" w:rsidRDefault="007313A0" w:rsidP="004C5433">
      <w:pPr>
        <w:tabs>
          <w:tab w:val="left" w:pos="1065"/>
        </w:tabs>
      </w:pPr>
    </w:p>
    <w:p w14:paraId="33733225" w14:textId="77777777" w:rsidR="007313A0" w:rsidRDefault="007313A0" w:rsidP="004C5433">
      <w:pPr>
        <w:tabs>
          <w:tab w:val="left" w:pos="360"/>
        </w:tabs>
      </w:pPr>
      <w:r>
        <w:t>This week’s learning activities introduce students to the process of measuring performance in a variety of operational areas for the purpose of improvement. Students will begin to use some basic tools, including Microsoft Excel, to create and interpret analytics. Students will receive an introduction to various competitive strategies and have an opportunity to apply these concepts to contemporary businesses</w:t>
      </w:r>
    </w:p>
    <w:p w14:paraId="65578324" w14:textId="77777777" w:rsidR="007313A0" w:rsidRDefault="007313A0" w:rsidP="004C5433">
      <w:pPr>
        <w:tabs>
          <w:tab w:val="left" w:pos="360"/>
        </w:tabs>
      </w:pPr>
    </w:p>
    <w:p w14:paraId="694EE3C7" w14:textId="77777777" w:rsidR="007313A0" w:rsidRDefault="007313A0" w:rsidP="004C5433">
      <w:pPr>
        <w:pStyle w:val="Heading1"/>
        <w:rPr>
          <w:color w:val="9C2C2A"/>
        </w:rPr>
      </w:pPr>
    </w:p>
    <w:p w14:paraId="1285321F" w14:textId="77777777" w:rsidR="007313A0" w:rsidRDefault="007313A0" w:rsidP="004C5433">
      <w:pPr>
        <w:pStyle w:val="Heading1"/>
        <w:rPr>
          <w:color w:val="9C2C2A"/>
        </w:rPr>
      </w:pPr>
      <w:r>
        <w:rPr>
          <w:color w:val="9C2C2A"/>
        </w:rPr>
        <w:t>Assignments</w:t>
      </w:r>
    </w:p>
    <w:p w14:paraId="1AE08729" w14:textId="77777777" w:rsidR="007313A0" w:rsidRDefault="007313A0" w:rsidP="004C5433">
      <w:pPr>
        <w:widowControl w:val="0"/>
      </w:pPr>
    </w:p>
    <w:p w14:paraId="32ADF6B4" w14:textId="77777777" w:rsidR="007313A0" w:rsidRDefault="007313A0" w:rsidP="004C5433">
      <w:pPr>
        <w:widowControl w:val="0"/>
      </w:pPr>
    </w:p>
    <w:p w14:paraId="56DE23D1" w14:textId="77777777" w:rsidR="007313A0" w:rsidRDefault="007313A0" w:rsidP="004C5433">
      <w:pPr>
        <w:pStyle w:val="AssignmentsLevel3"/>
        <w:numPr>
          <w:ilvl w:val="0"/>
          <w:numId w:val="54"/>
        </w:numPr>
      </w:pPr>
      <w:r>
        <w:rPr>
          <w:b/>
        </w:rPr>
        <w:t xml:space="preserve">Discussion questions: </w:t>
      </w:r>
      <w:r>
        <w:t>The questions encourage students to consider and develop their thoughts on the question topics, share their thoughts with the class, and gain perspective by reading the responses of other class members.</w:t>
      </w:r>
    </w:p>
    <w:p w14:paraId="2310ED42" w14:textId="77777777" w:rsidR="007313A0" w:rsidRDefault="007313A0" w:rsidP="004C5433">
      <w:pPr>
        <w:pStyle w:val="AssignmentsLevel2"/>
        <w:numPr>
          <w:ilvl w:val="0"/>
          <w:numId w:val="0"/>
        </w:numPr>
        <w:ind w:left="360"/>
      </w:pPr>
    </w:p>
    <w:p w14:paraId="5B6AB8C5" w14:textId="77777777" w:rsidR="007313A0" w:rsidRPr="002F07F9" w:rsidRDefault="007313A0" w:rsidP="004C5433">
      <w:pPr>
        <w:pStyle w:val="AssignmentsLevel2"/>
        <w:numPr>
          <w:ilvl w:val="0"/>
          <w:numId w:val="54"/>
        </w:numPr>
      </w:pPr>
      <w:r w:rsidRPr="00FA7460">
        <w:rPr>
          <w:b/>
        </w:rPr>
        <w:t>Hudson Case Study:</w:t>
      </w:r>
      <w:r>
        <w:t xml:space="preserve"> </w:t>
      </w:r>
      <w:r w:rsidRPr="00FA7460">
        <w:t xml:space="preserve"> </w:t>
      </w:r>
      <w:r>
        <w:t xml:space="preserve">In this course, the students will be </w:t>
      </w:r>
      <w:r w:rsidRPr="002F07F9">
        <w:t xml:space="preserve">following the Hudson Jeweler’s case study. </w:t>
      </w:r>
      <w:r>
        <w:t>They</w:t>
      </w:r>
      <w:r w:rsidRPr="002F07F9">
        <w:t>’ll be asked to complete assignments o</w:t>
      </w:r>
      <w:r>
        <w:t>n a per chapter basis relevant to the weekly readings.</w:t>
      </w:r>
    </w:p>
    <w:p w14:paraId="283F3576" w14:textId="77777777" w:rsidR="007313A0" w:rsidRDefault="007313A0" w:rsidP="004C5433">
      <w:pPr>
        <w:pStyle w:val="Heading2"/>
        <w:jc w:val="left"/>
      </w:pPr>
    </w:p>
    <w:p w14:paraId="1BF2A5D1" w14:textId="77777777" w:rsidR="007313A0" w:rsidRDefault="007313A0" w:rsidP="004C5433">
      <w:pPr>
        <w:pStyle w:val="AssignmentsLevel2"/>
        <w:numPr>
          <w:ilvl w:val="0"/>
          <w:numId w:val="54"/>
        </w:numPr>
      </w:pPr>
      <w:r w:rsidRPr="00AC5D7D">
        <w:rPr>
          <w:b/>
        </w:rPr>
        <w:t xml:space="preserve">Weekly Resource Quizzes: </w:t>
      </w:r>
      <w:r>
        <w:t>These quizzes are included as a self-check for students to allow them to gauge their comprehension of the course materials as they move through the course.</w:t>
      </w:r>
    </w:p>
    <w:p w14:paraId="46D0145F" w14:textId="77777777" w:rsidR="007313A0" w:rsidRDefault="007313A0" w:rsidP="004C5433">
      <w:pPr>
        <w:widowControl w:val="0"/>
      </w:pPr>
    </w:p>
    <w:p w14:paraId="37AA6B5C" w14:textId="77777777" w:rsidR="007313A0" w:rsidRDefault="007313A0" w:rsidP="004C5433">
      <w:pPr>
        <w:widowControl w:val="0"/>
        <w:numPr>
          <w:ilvl w:val="0"/>
          <w:numId w:val="54"/>
        </w:numPr>
        <w:pBdr>
          <w:top w:val="nil"/>
          <w:left w:val="nil"/>
          <w:bottom w:val="nil"/>
          <w:right w:val="nil"/>
          <w:between w:val="nil"/>
        </w:pBdr>
      </w:pPr>
      <w:r>
        <w:rPr>
          <w:b/>
        </w:rPr>
        <w:t>Measuring Customer Satisfaction:</w:t>
      </w:r>
      <w:r>
        <w:t xml:space="preserve"> This assignment requires students to identify variables that appear to have a relationship with customer satisfaction. Students should identify variables that have a direct, inverse, or no relationship with satisfaction by viewing the graphs they created and tentatively identifying areas that are key to improving satisfaction.</w:t>
      </w:r>
    </w:p>
    <w:p w14:paraId="1FE58303" w14:textId="77777777" w:rsidR="007313A0" w:rsidRDefault="007313A0" w:rsidP="004C5433">
      <w:pPr>
        <w:ind w:left="720"/>
      </w:pPr>
    </w:p>
    <w:p w14:paraId="42DFD4B8" w14:textId="77777777" w:rsidR="007313A0" w:rsidRDefault="007313A0" w:rsidP="004C5433">
      <w:pPr>
        <w:ind w:left="720"/>
      </w:pPr>
    </w:p>
    <w:p w14:paraId="1FF06D63" w14:textId="77777777" w:rsidR="007313A0" w:rsidRDefault="007313A0" w:rsidP="004C5433">
      <w:pPr>
        <w:widowControl w:val="0"/>
        <w:numPr>
          <w:ilvl w:val="0"/>
          <w:numId w:val="54"/>
        </w:numPr>
        <w:pBdr>
          <w:top w:val="nil"/>
          <w:left w:val="nil"/>
          <w:bottom w:val="nil"/>
          <w:right w:val="nil"/>
          <w:between w:val="nil"/>
        </w:pBdr>
      </w:pPr>
      <w:r>
        <w:rPr>
          <w:b/>
        </w:rPr>
        <w:t xml:space="preserve">Competitive Advantage: </w:t>
      </w:r>
      <w:r>
        <w:t>This assignment assesses students’ ability to summarize the competitive advantages and priorities of some contemporary companies.</w:t>
      </w:r>
    </w:p>
    <w:p w14:paraId="65A140EF" w14:textId="77777777" w:rsidR="007313A0" w:rsidRDefault="007313A0" w:rsidP="004C5433">
      <w:pPr>
        <w:pStyle w:val="Heading2"/>
      </w:pPr>
      <w:r>
        <w:t>:</w:t>
      </w:r>
    </w:p>
    <w:p w14:paraId="76450616" w14:textId="77777777" w:rsidR="007313A0" w:rsidRDefault="007313A0" w:rsidP="004C5433">
      <w:pPr>
        <w:widowControl w:val="0"/>
      </w:pPr>
    </w:p>
    <w:p w14:paraId="51075E18" w14:textId="77777777" w:rsidR="007313A0" w:rsidRDefault="007313A0" w:rsidP="004C5433">
      <w:pPr>
        <w:tabs>
          <w:tab w:val="left" w:pos="360"/>
        </w:tabs>
        <w:rPr>
          <w:b/>
          <w:sz w:val="22"/>
          <w:szCs w:val="22"/>
        </w:rPr>
      </w:pPr>
    </w:p>
    <w:p w14:paraId="22B1B256" w14:textId="77777777" w:rsidR="007313A0" w:rsidRDefault="007313A0" w:rsidP="004C5433">
      <w:pPr>
        <w:pStyle w:val="Heading1"/>
        <w:rPr>
          <w:color w:val="9C2C2A"/>
        </w:rPr>
      </w:pPr>
      <w:r>
        <w:rPr>
          <w:color w:val="9C2C2A"/>
        </w:rPr>
        <w:t>Content Outline</w:t>
      </w:r>
    </w:p>
    <w:p w14:paraId="16134B23" w14:textId="77777777" w:rsidR="007313A0" w:rsidRDefault="007313A0" w:rsidP="004C5433">
      <w:pPr>
        <w:tabs>
          <w:tab w:val="left" w:pos="360"/>
        </w:tabs>
        <w:spacing w:before="60" w:after="60"/>
      </w:pPr>
      <w:r>
        <w:t>Please use this Content Outline to guide students through the course material.</w:t>
      </w:r>
    </w:p>
    <w:p w14:paraId="7D363289" w14:textId="77777777" w:rsidR="007313A0" w:rsidRDefault="007313A0" w:rsidP="004C5433">
      <w:pPr>
        <w:pStyle w:val="AssignmentsLevel2"/>
        <w:numPr>
          <w:ilvl w:val="0"/>
          <w:numId w:val="0"/>
        </w:numPr>
      </w:pPr>
    </w:p>
    <w:p w14:paraId="233DB426" w14:textId="77777777" w:rsidR="007313A0" w:rsidRPr="006874A5" w:rsidRDefault="007313A0" w:rsidP="004C5433">
      <w:pPr>
        <w:pStyle w:val="AssignmentsLevel2"/>
        <w:numPr>
          <w:ilvl w:val="0"/>
          <w:numId w:val="0"/>
        </w:numPr>
        <w:rPr>
          <w:b/>
        </w:rPr>
      </w:pPr>
      <w:r w:rsidRPr="006874A5">
        <w:rPr>
          <w:b/>
        </w:rPr>
        <w:t xml:space="preserve">Chapter 3 </w:t>
      </w:r>
    </w:p>
    <w:p w14:paraId="1134CB62" w14:textId="77777777" w:rsidR="007313A0" w:rsidRDefault="007313A0" w:rsidP="004C5433">
      <w:pPr>
        <w:pStyle w:val="AssignmentsLevel2"/>
        <w:numPr>
          <w:ilvl w:val="0"/>
          <w:numId w:val="0"/>
        </w:numPr>
        <w:ind w:left="720"/>
      </w:pPr>
    </w:p>
    <w:p w14:paraId="316B1D35" w14:textId="77777777" w:rsidR="007313A0" w:rsidRDefault="007313A0" w:rsidP="007313A0">
      <w:pPr>
        <w:pStyle w:val="AssignmentsLevel2"/>
        <w:numPr>
          <w:ilvl w:val="0"/>
          <w:numId w:val="90"/>
        </w:numPr>
      </w:pPr>
      <w:r>
        <w:t>Explain how organizations seek to gain competitive advantage</w:t>
      </w:r>
    </w:p>
    <w:p w14:paraId="754C5357" w14:textId="77777777" w:rsidR="007313A0" w:rsidRDefault="007313A0" w:rsidP="007313A0">
      <w:pPr>
        <w:pStyle w:val="AssignmentsLevel2"/>
        <w:numPr>
          <w:ilvl w:val="1"/>
          <w:numId w:val="90"/>
        </w:numPr>
      </w:pPr>
      <w:r>
        <w:t>A firm’s ability to achieve market and financial superiority</w:t>
      </w:r>
    </w:p>
    <w:p w14:paraId="0C262FB0" w14:textId="77777777" w:rsidR="007313A0" w:rsidRDefault="007313A0" w:rsidP="007313A0">
      <w:pPr>
        <w:pStyle w:val="AssignmentsLevel2"/>
        <w:numPr>
          <w:ilvl w:val="0"/>
          <w:numId w:val="90"/>
        </w:numPr>
      </w:pPr>
      <w:r>
        <w:t>Explain approaches for understanding customer wants and needs</w:t>
      </w:r>
    </w:p>
    <w:p w14:paraId="300028D0" w14:textId="77777777" w:rsidR="007313A0" w:rsidRDefault="007313A0" w:rsidP="007313A0">
      <w:pPr>
        <w:pStyle w:val="AssignmentsLevel2"/>
        <w:numPr>
          <w:ilvl w:val="1"/>
          <w:numId w:val="90"/>
        </w:numPr>
      </w:pPr>
      <w:r>
        <w:t>Order Qualifies</w:t>
      </w:r>
    </w:p>
    <w:p w14:paraId="112A7E0B" w14:textId="77777777" w:rsidR="007313A0" w:rsidRDefault="007313A0" w:rsidP="007313A0">
      <w:pPr>
        <w:pStyle w:val="AssignmentsLevel2"/>
        <w:numPr>
          <w:ilvl w:val="1"/>
          <w:numId w:val="90"/>
        </w:numPr>
      </w:pPr>
      <w:r>
        <w:t>Order Winners</w:t>
      </w:r>
    </w:p>
    <w:p w14:paraId="2632349A" w14:textId="77777777" w:rsidR="007313A0" w:rsidRDefault="007313A0" w:rsidP="007313A0">
      <w:pPr>
        <w:pStyle w:val="AssignmentsLevel2"/>
        <w:numPr>
          <w:ilvl w:val="0"/>
          <w:numId w:val="90"/>
        </w:numPr>
      </w:pPr>
      <w:r>
        <w:t>Describe how customers evaluate goods and services</w:t>
      </w:r>
    </w:p>
    <w:p w14:paraId="6F18D228" w14:textId="77777777" w:rsidR="007313A0" w:rsidRDefault="007313A0" w:rsidP="007313A0">
      <w:pPr>
        <w:pStyle w:val="AssignmentsLevel2"/>
        <w:numPr>
          <w:ilvl w:val="1"/>
          <w:numId w:val="90"/>
        </w:numPr>
      </w:pPr>
      <w:r>
        <w:t>Search attributes</w:t>
      </w:r>
    </w:p>
    <w:p w14:paraId="26433D0C" w14:textId="77777777" w:rsidR="007313A0" w:rsidRDefault="007313A0" w:rsidP="007313A0">
      <w:pPr>
        <w:pStyle w:val="AssignmentsLevel2"/>
        <w:numPr>
          <w:ilvl w:val="1"/>
          <w:numId w:val="90"/>
        </w:numPr>
      </w:pPr>
      <w:r>
        <w:t>Experience attributes</w:t>
      </w:r>
    </w:p>
    <w:p w14:paraId="7C89BA37" w14:textId="77777777" w:rsidR="007313A0" w:rsidRDefault="007313A0" w:rsidP="007313A0">
      <w:pPr>
        <w:pStyle w:val="AssignmentsLevel2"/>
        <w:numPr>
          <w:ilvl w:val="1"/>
          <w:numId w:val="90"/>
        </w:numPr>
      </w:pPr>
      <w:r>
        <w:t>Credence attributes</w:t>
      </w:r>
    </w:p>
    <w:p w14:paraId="4AB9CD69" w14:textId="77777777" w:rsidR="007313A0" w:rsidRDefault="007313A0" w:rsidP="007313A0">
      <w:pPr>
        <w:pStyle w:val="AssignmentsLevel2"/>
        <w:numPr>
          <w:ilvl w:val="0"/>
          <w:numId w:val="90"/>
        </w:numPr>
      </w:pPr>
      <w:r>
        <w:t>Explain the five key competitive priorities</w:t>
      </w:r>
    </w:p>
    <w:p w14:paraId="550A11AE" w14:textId="77777777" w:rsidR="007313A0" w:rsidRDefault="007313A0" w:rsidP="007313A0">
      <w:pPr>
        <w:pStyle w:val="AssignmentsLevel2"/>
        <w:numPr>
          <w:ilvl w:val="1"/>
          <w:numId w:val="90"/>
        </w:numPr>
      </w:pPr>
      <w:r>
        <w:t>Cost</w:t>
      </w:r>
    </w:p>
    <w:p w14:paraId="7E55268F" w14:textId="77777777" w:rsidR="007313A0" w:rsidRDefault="007313A0" w:rsidP="007313A0">
      <w:pPr>
        <w:pStyle w:val="AssignmentsLevel2"/>
        <w:numPr>
          <w:ilvl w:val="1"/>
          <w:numId w:val="90"/>
        </w:numPr>
      </w:pPr>
      <w:r>
        <w:t>Quality</w:t>
      </w:r>
    </w:p>
    <w:p w14:paraId="23B540CD" w14:textId="77777777" w:rsidR="007313A0" w:rsidRDefault="007313A0" w:rsidP="007313A0">
      <w:pPr>
        <w:pStyle w:val="AssignmentsLevel2"/>
        <w:numPr>
          <w:ilvl w:val="1"/>
          <w:numId w:val="90"/>
        </w:numPr>
      </w:pPr>
      <w:r>
        <w:t>Time</w:t>
      </w:r>
    </w:p>
    <w:p w14:paraId="7B83ADE5" w14:textId="77777777" w:rsidR="007313A0" w:rsidRDefault="007313A0" w:rsidP="007313A0">
      <w:pPr>
        <w:pStyle w:val="AssignmentsLevel2"/>
        <w:numPr>
          <w:ilvl w:val="1"/>
          <w:numId w:val="90"/>
        </w:numPr>
      </w:pPr>
      <w:r>
        <w:t xml:space="preserve">Flexibility </w:t>
      </w:r>
    </w:p>
    <w:p w14:paraId="05B31797" w14:textId="77777777" w:rsidR="007313A0" w:rsidRDefault="007313A0" w:rsidP="007313A0">
      <w:pPr>
        <w:pStyle w:val="AssignmentsLevel2"/>
        <w:numPr>
          <w:ilvl w:val="1"/>
          <w:numId w:val="90"/>
        </w:numPr>
      </w:pPr>
      <w:r>
        <w:t>Innovation</w:t>
      </w:r>
    </w:p>
    <w:p w14:paraId="429CB6D3" w14:textId="77777777" w:rsidR="007313A0" w:rsidRDefault="007313A0" w:rsidP="007313A0">
      <w:pPr>
        <w:pStyle w:val="AssignmentsLevel2"/>
        <w:numPr>
          <w:ilvl w:val="0"/>
          <w:numId w:val="90"/>
        </w:numPr>
      </w:pPr>
      <w:r>
        <w:t>Explain the role of OM, sustainability, and operations strategic planning</w:t>
      </w:r>
    </w:p>
    <w:p w14:paraId="111E949F" w14:textId="77777777" w:rsidR="007313A0" w:rsidRDefault="007313A0" w:rsidP="007313A0">
      <w:pPr>
        <w:pStyle w:val="AssignmentsLevel2"/>
        <w:numPr>
          <w:ilvl w:val="1"/>
          <w:numId w:val="90"/>
        </w:numPr>
      </w:pPr>
      <w:r>
        <w:t xml:space="preserve">Strategy </w:t>
      </w:r>
    </w:p>
    <w:p w14:paraId="5D3854AD" w14:textId="77777777" w:rsidR="007313A0" w:rsidRDefault="007313A0" w:rsidP="007313A0">
      <w:pPr>
        <w:pStyle w:val="AssignmentsLevel2"/>
        <w:numPr>
          <w:ilvl w:val="1"/>
          <w:numId w:val="90"/>
        </w:numPr>
      </w:pPr>
      <w:r>
        <w:t>Core Competencies</w:t>
      </w:r>
    </w:p>
    <w:p w14:paraId="55156489" w14:textId="77777777" w:rsidR="007313A0" w:rsidRDefault="007313A0" w:rsidP="007313A0">
      <w:pPr>
        <w:pStyle w:val="AssignmentsLevel2"/>
        <w:numPr>
          <w:ilvl w:val="1"/>
          <w:numId w:val="90"/>
        </w:numPr>
      </w:pPr>
      <w:r>
        <w:t xml:space="preserve">Sustainability  </w:t>
      </w:r>
    </w:p>
    <w:p w14:paraId="30BEC6FE" w14:textId="77777777" w:rsidR="007313A0" w:rsidRDefault="007313A0" w:rsidP="007313A0">
      <w:pPr>
        <w:pStyle w:val="AssignmentsLevel2"/>
        <w:numPr>
          <w:ilvl w:val="0"/>
          <w:numId w:val="90"/>
        </w:numPr>
      </w:pPr>
      <w:r>
        <w:t>Describe Hill’s framework for operations strategy</w:t>
      </w:r>
    </w:p>
    <w:p w14:paraId="21E4D558" w14:textId="77777777" w:rsidR="007313A0" w:rsidRDefault="007313A0" w:rsidP="007313A0">
      <w:pPr>
        <w:pStyle w:val="AssignmentsLevel2"/>
        <w:numPr>
          <w:ilvl w:val="1"/>
          <w:numId w:val="90"/>
        </w:numPr>
      </w:pPr>
      <w:r>
        <w:t>Corporate Objectives</w:t>
      </w:r>
    </w:p>
    <w:p w14:paraId="62D946FE" w14:textId="77777777" w:rsidR="007313A0" w:rsidRDefault="007313A0" w:rsidP="007313A0">
      <w:pPr>
        <w:pStyle w:val="AssignmentsLevel2"/>
        <w:numPr>
          <w:ilvl w:val="1"/>
          <w:numId w:val="90"/>
        </w:numPr>
      </w:pPr>
      <w:r>
        <w:t>Marketing Strategy</w:t>
      </w:r>
    </w:p>
    <w:p w14:paraId="448556B0" w14:textId="77777777" w:rsidR="007313A0" w:rsidRDefault="007313A0" w:rsidP="007313A0">
      <w:pPr>
        <w:pStyle w:val="AssignmentsLevel2"/>
        <w:numPr>
          <w:ilvl w:val="1"/>
          <w:numId w:val="90"/>
        </w:numPr>
      </w:pPr>
      <w:r>
        <w:t>How do goods and services qualify and win orders in the marketplace</w:t>
      </w:r>
    </w:p>
    <w:p w14:paraId="4A5B84AA" w14:textId="77777777" w:rsidR="007313A0" w:rsidRDefault="007313A0" w:rsidP="007313A0">
      <w:pPr>
        <w:pStyle w:val="AssignmentsLevel2"/>
        <w:numPr>
          <w:ilvl w:val="1"/>
          <w:numId w:val="90"/>
        </w:numPr>
      </w:pPr>
      <w:r>
        <w:t>Operations Design Choices</w:t>
      </w:r>
    </w:p>
    <w:p w14:paraId="33FD48B9" w14:textId="155396D7" w:rsidR="004C5433" w:rsidRDefault="007313A0" w:rsidP="007313A0">
      <w:pPr>
        <w:pStyle w:val="AssignmentsLevel2"/>
        <w:numPr>
          <w:ilvl w:val="1"/>
          <w:numId w:val="90"/>
        </w:numPr>
      </w:pPr>
      <w:r>
        <w:t>Infrastructure</w:t>
      </w:r>
    </w:p>
    <w:p w14:paraId="42CE7066" w14:textId="77777777" w:rsidR="004C5433" w:rsidRDefault="004C5433">
      <w:pPr>
        <w:rPr>
          <w:rFonts w:cs="Arial"/>
          <w:szCs w:val="20"/>
        </w:rPr>
      </w:pPr>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B3DD80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3ABFECCF" w:rsidR="002C1641" w:rsidRPr="00842155" w:rsidRDefault="002C1641" w:rsidP="0020635A">
            <w:pPr>
              <w:pStyle w:val="WeeklyTopicHeading1"/>
            </w:pPr>
            <w:bookmarkStart w:id="10" w:name="weekthree"/>
            <w:bookmarkStart w:id="11" w:name="_Toc358980896"/>
            <w:bookmarkEnd w:id="10"/>
            <w:r w:rsidRPr="0068364F">
              <w:lastRenderedPageBreak/>
              <w:t xml:space="preserve">Week </w:t>
            </w:r>
            <w:r>
              <w:t>Three</w:t>
            </w:r>
            <w:r w:rsidRPr="0068364F">
              <w:t xml:space="preserve">: </w:t>
            </w:r>
            <w:bookmarkEnd w:id="11"/>
            <w:r w:rsidR="00EA08AE">
              <w:t>Service Delivery</w:t>
            </w:r>
          </w:p>
        </w:tc>
        <w:tc>
          <w:tcPr>
            <w:tcW w:w="1440" w:type="dxa"/>
            <w:tcBorders>
              <w:left w:val="nil"/>
              <w:bottom w:val="single" w:sz="4" w:space="0" w:color="000000" w:themeColor="text1"/>
              <w:right w:val="nil"/>
            </w:tcBorders>
            <w:shd w:val="clear" w:color="auto" w:fill="BF2C37"/>
          </w:tcPr>
          <w:p w14:paraId="3723071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7ED45279"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780304" w:rsidRPr="00842155" w14:paraId="59D3736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26CD682" w14:textId="712943F3" w:rsidR="00780304" w:rsidRPr="00842155" w:rsidRDefault="00780304" w:rsidP="00780304">
            <w:pPr>
              <w:pStyle w:val="ObjectiveBullet"/>
              <w:numPr>
                <w:ilvl w:val="1"/>
                <w:numId w:val="31"/>
              </w:numPr>
              <w:tabs>
                <w:tab w:val="clear" w:pos="0"/>
              </w:tabs>
            </w:pPr>
            <w:r>
              <w:t>Explain the elements of service delivery and service encounter design.</w:t>
            </w:r>
          </w:p>
        </w:tc>
        <w:tc>
          <w:tcPr>
            <w:tcW w:w="2880" w:type="dxa"/>
            <w:gridSpan w:val="2"/>
            <w:tcBorders>
              <w:left w:val="nil"/>
              <w:bottom w:val="nil"/>
            </w:tcBorders>
          </w:tcPr>
          <w:p w14:paraId="146DF818" w14:textId="5720B9D6" w:rsidR="00780304" w:rsidRPr="00842155" w:rsidRDefault="00780304" w:rsidP="00780304">
            <w:pPr>
              <w:tabs>
                <w:tab w:val="left" w:pos="0"/>
                <w:tab w:val="left" w:pos="3720"/>
              </w:tabs>
              <w:outlineLvl w:val="0"/>
              <w:rPr>
                <w:rFonts w:cs="Arial"/>
                <w:szCs w:val="20"/>
              </w:rPr>
            </w:pPr>
            <w:r>
              <w:t>CLO1, CLO3</w:t>
            </w:r>
          </w:p>
        </w:tc>
      </w:tr>
      <w:tr w:rsidR="00780304" w:rsidRPr="00842155" w14:paraId="484ED9B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FFF2996" w14:textId="1D862AA0" w:rsidR="00780304" w:rsidRPr="00842155" w:rsidRDefault="00780304" w:rsidP="00780304">
            <w:pPr>
              <w:pStyle w:val="ObjectiveBullet"/>
              <w:numPr>
                <w:ilvl w:val="1"/>
                <w:numId w:val="31"/>
              </w:numPr>
            </w:pPr>
            <w:r>
              <w:t>Identify processes used to create and improve a service delivery system.</w:t>
            </w:r>
          </w:p>
        </w:tc>
        <w:tc>
          <w:tcPr>
            <w:tcW w:w="2880" w:type="dxa"/>
            <w:gridSpan w:val="2"/>
            <w:tcBorders>
              <w:top w:val="nil"/>
              <w:left w:val="nil"/>
              <w:bottom w:val="nil"/>
            </w:tcBorders>
          </w:tcPr>
          <w:p w14:paraId="1AEB19F0" w14:textId="3F1DF479" w:rsidR="00780304" w:rsidRPr="00842155" w:rsidRDefault="00780304" w:rsidP="00780304">
            <w:pPr>
              <w:tabs>
                <w:tab w:val="left" w:pos="0"/>
                <w:tab w:val="left" w:pos="3720"/>
              </w:tabs>
              <w:outlineLvl w:val="0"/>
              <w:rPr>
                <w:rFonts w:cs="Arial"/>
                <w:szCs w:val="20"/>
              </w:rPr>
            </w:pPr>
            <w:r>
              <w:t>CLO3</w:t>
            </w:r>
          </w:p>
        </w:tc>
      </w:tr>
      <w:tr w:rsidR="00780304" w:rsidRPr="00842155" w14:paraId="72FDC3D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4E961FB" w14:textId="7B389035" w:rsidR="00780304" w:rsidRPr="00842155" w:rsidRDefault="00780304" w:rsidP="00780304">
            <w:pPr>
              <w:pStyle w:val="ObjectiveBullet"/>
              <w:numPr>
                <w:ilvl w:val="1"/>
                <w:numId w:val="31"/>
              </w:numPr>
            </w:pPr>
            <w:r>
              <w:t>Calculate and interpret utilization analytics.</w:t>
            </w:r>
          </w:p>
        </w:tc>
        <w:tc>
          <w:tcPr>
            <w:tcW w:w="2880" w:type="dxa"/>
            <w:gridSpan w:val="2"/>
            <w:tcBorders>
              <w:top w:val="nil"/>
              <w:left w:val="nil"/>
              <w:bottom w:val="nil"/>
            </w:tcBorders>
          </w:tcPr>
          <w:p w14:paraId="3860C1F6" w14:textId="440141AE" w:rsidR="00780304" w:rsidRPr="00842155" w:rsidRDefault="00780304" w:rsidP="00780304">
            <w:pPr>
              <w:tabs>
                <w:tab w:val="left" w:pos="0"/>
                <w:tab w:val="left" w:pos="3720"/>
              </w:tabs>
              <w:outlineLvl w:val="0"/>
              <w:rPr>
                <w:rFonts w:cs="Arial"/>
                <w:szCs w:val="20"/>
              </w:rPr>
            </w:pPr>
            <w:r>
              <w:t>CLO2</w:t>
            </w:r>
          </w:p>
        </w:tc>
      </w:tr>
      <w:tr w:rsidR="00780304" w:rsidRPr="00842155" w14:paraId="324ED07C"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404016D" w14:textId="7F4196EF" w:rsidR="00780304" w:rsidRPr="00842155" w:rsidRDefault="00780304" w:rsidP="00780304">
            <w:pPr>
              <w:pStyle w:val="ObjectiveBullet"/>
              <w:numPr>
                <w:ilvl w:val="1"/>
                <w:numId w:val="31"/>
              </w:numPr>
            </w:pPr>
            <w:r>
              <w:t>Research information regarding operations management.</w:t>
            </w:r>
          </w:p>
        </w:tc>
        <w:tc>
          <w:tcPr>
            <w:tcW w:w="2880" w:type="dxa"/>
            <w:gridSpan w:val="2"/>
            <w:tcBorders>
              <w:top w:val="nil"/>
              <w:left w:val="nil"/>
              <w:bottom w:val="single" w:sz="4" w:space="0" w:color="000000" w:themeColor="text1"/>
            </w:tcBorders>
          </w:tcPr>
          <w:p w14:paraId="78B77D4C" w14:textId="12485027" w:rsidR="00780304" w:rsidRPr="00842155" w:rsidRDefault="00780304" w:rsidP="00780304">
            <w:pPr>
              <w:tabs>
                <w:tab w:val="left" w:pos="0"/>
                <w:tab w:val="left" w:pos="3720"/>
              </w:tabs>
              <w:outlineLvl w:val="0"/>
              <w:rPr>
                <w:rFonts w:cs="Arial"/>
                <w:szCs w:val="20"/>
              </w:rPr>
            </w:pPr>
            <w:r>
              <w:t>CLO4</w:t>
            </w:r>
          </w:p>
        </w:tc>
      </w:tr>
      <w:tr w:rsidR="00780304" w:rsidRPr="00842155" w14:paraId="2FADFFDB"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A0F2E6" w14:textId="77777777" w:rsidR="00780304" w:rsidRDefault="00780304" w:rsidP="00780304">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D9330D3" w14:textId="77777777" w:rsidR="00780304" w:rsidRPr="005B10FE" w:rsidRDefault="00780304" w:rsidP="00780304">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2C5159A" w14:textId="77777777" w:rsidR="00780304" w:rsidRPr="005B10FE" w:rsidRDefault="00780304" w:rsidP="00780304">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DDA6DAB" w14:textId="77777777" w:rsidR="00780304" w:rsidRPr="005B10FE" w:rsidRDefault="00780304" w:rsidP="00780304">
            <w:pPr>
              <w:tabs>
                <w:tab w:val="left" w:pos="0"/>
                <w:tab w:val="left" w:pos="3720"/>
              </w:tabs>
              <w:outlineLvl w:val="0"/>
              <w:rPr>
                <w:rFonts w:eastAsia="Arial" w:cs="Arial"/>
                <w:b/>
                <w:bCs/>
                <w:i/>
                <w:iCs/>
              </w:rPr>
            </w:pPr>
            <w:r w:rsidRPr="4948C66D">
              <w:rPr>
                <w:rFonts w:eastAsia="Arial" w:cs="Arial"/>
                <w:b/>
                <w:bCs/>
                <w:i/>
                <w:iCs/>
              </w:rPr>
              <w:t>AIE</w:t>
            </w:r>
          </w:p>
        </w:tc>
      </w:tr>
      <w:tr w:rsidR="00780304" w:rsidRPr="00842155" w14:paraId="0B5D5A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FBBEEFD" w14:textId="77777777" w:rsidR="00780304" w:rsidRDefault="00780304" w:rsidP="00780304">
            <w:pPr>
              <w:ind w:left="360" w:hanging="360"/>
              <w:rPr>
                <w:b/>
              </w:rPr>
            </w:pPr>
            <w:r>
              <w:rPr>
                <w:b/>
              </w:rPr>
              <w:t>Week Three Reading</w:t>
            </w:r>
          </w:p>
          <w:p w14:paraId="27CC35C8" w14:textId="77777777" w:rsidR="00780304" w:rsidRDefault="00780304" w:rsidP="00780304">
            <w:pPr>
              <w:ind w:left="360" w:hanging="360"/>
              <w:rPr>
                <w:b/>
              </w:rPr>
            </w:pPr>
          </w:p>
          <w:p w14:paraId="6037F346" w14:textId="77777777" w:rsidR="00780304" w:rsidRDefault="00780304" w:rsidP="00780304">
            <w:pPr>
              <w:pStyle w:val="NoSpacing"/>
            </w:pPr>
            <w:r>
              <w:t xml:space="preserve">This week, you will be reading selected sections from Chapters 6 and 7. You will be learning the basics of Operations Management and how location plays a role in costs such as transportation, as well as process design and resource utilization. </w:t>
            </w:r>
          </w:p>
          <w:p w14:paraId="5D7CB86B" w14:textId="77777777" w:rsidR="00780304" w:rsidRDefault="00780304" w:rsidP="00780304">
            <w:pPr>
              <w:ind w:left="360" w:hanging="360"/>
              <w:rPr>
                <w:b/>
              </w:rPr>
            </w:pPr>
          </w:p>
          <w:p w14:paraId="14BBC19B" w14:textId="627CC3ED" w:rsidR="00780304" w:rsidRDefault="00780304" w:rsidP="00780304">
            <w:pPr>
              <w:ind w:left="360" w:hanging="360"/>
            </w:pPr>
            <w:r w:rsidRPr="005666BB">
              <w:rPr>
                <w:b/>
              </w:rPr>
              <w:t>Read</w:t>
            </w:r>
            <w:r w:rsidRPr="005666BB">
              <w:t xml:space="preserve"> pages </w:t>
            </w:r>
            <w:r w:rsidR="0019316D" w:rsidRPr="005666BB">
              <w:t xml:space="preserve">93-100 &amp; 141-154 </w:t>
            </w:r>
            <w:r w:rsidRPr="005666BB">
              <w:t xml:space="preserve">of </w:t>
            </w:r>
            <w:r w:rsidRPr="005666BB">
              <w:rPr>
                <w:i/>
              </w:rPr>
              <w:t>OM 6</w:t>
            </w:r>
            <w:r w:rsidRPr="005666BB">
              <w:t>.</w:t>
            </w:r>
          </w:p>
          <w:p w14:paraId="01FF1DE5" w14:textId="77777777" w:rsidR="00780304" w:rsidRDefault="00780304" w:rsidP="00780304">
            <w:pPr>
              <w:ind w:left="360" w:hanging="360"/>
            </w:pPr>
          </w:p>
          <w:p w14:paraId="332A91B7" w14:textId="77777777" w:rsidR="00780304" w:rsidRDefault="00780304" w:rsidP="00780304">
            <w:pPr>
              <w:ind w:left="360" w:hanging="360"/>
            </w:pPr>
            <w:r>
              <w:t>After studying these chapters, you should be able to:</w:t>
            </w:r>
          </w:p>
          <w:p w14:paraId="0324E3D1" w14:textId="77777777" w:rsidR="00780304" w:rsidRDefault="00780304" w:rsidP="00780304">
            <w:pPr>
              <w:ind w:left="360" w:hanging="360"/>
            </w:pPr>
          </w:p>
          <w:p w14:paraId="3FB426B7" w14:textId="77777777" w:rsidR="0019316D" w:rsidRDefault="0019316D" w:rsidP="0019316D">
            <w:pPr>
              <w:pStyle w:val="AssignmentsLevel2"/>
            </w:pPr>
            <w:r>
              <w:t>Explain the five elements of service delivery system design</w:t>
            </w:r>
          </w:p>
          <w:p w14:paraId="7D3E0D0C" w14:textId="77777777" w:rsidR="0019316D" w:rsidRDefault="0019316D" w:rsidP="0019316D">
            <w:pPr>
              <w:pStyle w:val="AssignmentsLevel2"/>
            </w:pPr>
            <w:r>
              <w:t>Describe the Four Elements of service encounter design</w:t>
            </w:r>
          </w:p>
          <w:p w14:paraId="50878C01" w14:textId="77777777" w:rsidR="0019316D" w:rsidRDefault="0019316D" w:rsidP="0019316D">
            <w:pPr>
              <w:pStyle w:val="AssignmentsLevel2"/>
            </w:pPr>
            <w:r>
              <w:t>Describe how to apply process and value stream mapping for process design</w:t>
            </w:r>
          </w:p>
          <w:p w14:paraId="7B12EBEF" w14:textId="77777777" w:rsidR="0019316D" w:rsidRDefault="0019316D" w:rsidP="0019316D">
            <w:pPr>
              <w:pStyle w:val="AssignmentsLevel2"/>
            </w:pPr>
            <w:r>
              <w:t>Explain how to improve process design and analyze process maps</w:t>
            </w:r>
          </w:p>
          <w:p w14:paraId="2321E6B4" w14:textId="2DCCEDF9" w:rsidR="00780304" w:rsidRPr="00842155" w:rsidRDefault="0019316D" w:rsidP="005666BB">
            <w:pPr>
              <w:pStyle w:val="AssignmentsLevel2"/>
            </w:pPr>
            <w:r>
              <w:t>Describe how to compute resource utilization and apply Little's Law</w:t>
            </w:r>
          </w:p>
        </w:tc>
        <w:tc>
          <w:tcPr>
            <w:tcW w:w="1440" w:type="dxa"/>
            <w:tcBorders>
              <w:left w:val="single" w:sz="4" w:space="0" w:color="000000" w:themeColor="text1"/>
            </w:tcBorders>
            <w:shd w:val="clear" w:color="auto" w:fill="FFFFFF" w:themeFill="background1"/>
          </w:tcPr>
          <w:p w14:paraId="669C3C70" w14:textId="031A75E3" w:rsidR="00780304" w:rsidRPr="009F6FAF" w:rsidRDefault="00780304" w:rsidP="00780304">
            <w:pPr>
              <w:rPr>
                <w:rFonts w:cs="Arial"/>
                <w:szCs w:val="20"/>
              </w:rPr>
            </w:pPr>
            <w:r>
              <w:t>3.1, 3.2, 3.3, 3.4</w:t>
            </w:r>
          </w:p>
        </w:tc>
        <w:tc>
          <w:tcPr>
            <w:tcW w:w="1440" w:type="dxa"/>
            <w:tcBorders>
              <w:left w:val="single" w:sz="4" w:space="0" w:color="000000" w:themeColor="text1"/>
            </w:tcBorders>
            <w:shd w:val="clear" w:color="auto" w:fill="FFFFFF" w:themeFill="background1"/>
          </w:tcPr>
          <w:p w14:paraId="12C7859C" w14:textId="77777777" w:rsidR="00780304" w:rsidRPr="009F6FAF" w:rsidRDefault="00780304" w:rsidP="00780304">
            <w:pPr>
              <w:rPr>
                <w:rFonts w:cs="Arial"/>
                <w:szCs w:val="20"/>
              </w:rPr>
            </w:pPr>
          </w:p>
        </w:tc>
      </w:tr>
      <w:tr w:rsidR="00780304" w:rsidRPr="00842155" w14:paraId="20C3F3C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CAE3069" w14:textId="77777777" w:rsidR="00780304" w:rsidRDefault="00780304" w:rsidP="00780304">
            <w:pPr>
              <w:ind w:left="360" w:hanging="360"/>
              <w:rPr>
                <w:b/>
              </w:rPr>
            </w:pPr>
            <w:r>
              <w:rPr>
                <w:b/>
              </w:rPr>
              <w:t>Lecture: Service Delivery</w:t>
            </w:r>
          </w:p>
          <w:p w14:paraId="3183E7DD" w14:textId="77777777" w:rsidR="00780304" w:rsidRDefault="00780304" w:rsidP="00780304">
            <w:pPr>
              <w:ind w:left="360" w:hanging="360"/>
            </w:pPr>
          </w:p>
          <w:p w14:paraId="2C62DA36" w14:textId="77777777" w:rsidR="00780304" w:rsidRDefault="00780304" w:rsidP="00780304">
            <w:r>
              <w:rPr>
                <w:b/>
              </w:rPr>
              <w:t xml:space="preserve">Watch </w:t>
            </w:r>
            <w:r>
              <w:t xml:space="preserve">the Service Delivery Lecture Video, available on Vimeo (17:31): </w:t>
            </w:r>
            <w:hyperlink r:id="rId27">
              <w:r>
                <w:rPr>
                  <w:color w:val="0000FF"/>
                  <w:u w:val="single"/>
                </w:rPr>
                <w:t>http://vimeo.com/77550521</w:t>
              </w:r>
            </w:hyperlink>
          </w:p>
          <w:p w14:paraId="675A03AF" w14:textId="77777777" w:rsidR="00780304" w:rsidRDefault="00780304" w:rsidP="00780304"/>
          <w:p w14:paraId="6880F990" w14:textId="034C4804" w:rsidR="00780304" w:rsidRPr="00842155" w:rsidRDefault="00780304" w:rsidP="00780304">
            <w:pPr>
              <w:pStyle w:val="AssignmentsLevel1"/>
            </w:pPr>
            <w:r>
              <w:rPr>
                <w:b/>
              </w:rPr>
              <w:t>Post</w:t>
            </w:r>
            <w:r>
              <w:t xml:space="preserve"> any questions, comments, or insights you may have about the content of the lecture in the Week Three General Q&amp;A Discussion Forum on Blackboard.</w:t>
            </w:r>
          </w:p>
        </w:tc>
        <w:tc>
          <w:tcPr>
            <w:tcW w:w="1440" w:type="dxa"/>
            <w:tcBorders>
              <w:left w:val="single" w:sz="4" w:space="0" w:color="000000" w:themeColor="text1"/>
            </w:tcBorders>
            <w:shd w:val="clear" w:color="auto" w:fill="FFFFFF" w:themeFill="background1"/>
          </w:tcPr>
          <w:p w14:paraId="36F2EB2B" w14:textId="20736319" w:rsidR="00780304" w:rsidRPr="009F6FAF" w:rsidRDefault="00780304" w:rsidP="00780304">
            <w:pPr>
              <w:rPr>
                <w:rFonts w:cs="Arial"/>
                <w:szCs w:val="20"/>
              </w:rPr>
            </w:pPr>
            <w:r>
              <w:t>3.1, 3.2, 3.3, 3.4</w:t>
            </w:r>
          </w:p>
        </w:tc>
        <w:tc>
          <w:tcPr>
            <w:tcW w:w="1440" w:type="dxa"/>
            <w:tcBorders>
              <w:left w:val="single" w:sz="4" w:space="0" w:color="000000" w:themeColor="text1"/>
            </w:tcBorders>
            <w:shd w:val="clear" w:color="auto" w:fill="FFFFFF" w:themeFill="background1"/>
          </w:tcPr>
          <w:p w14:paraId="05AD7EEB" w14:textId="77777777" w:rsidR="00780304" w:rsidRDefault="00780304" w:rsidP="00780304">
            <w:r>
              <w:t xml:space="preserve">Lecture Activity – reviews lecture and posts response = </w:t>
            </w:r>
          </w:p>
          <w:p w14:paraId="2034B301" w14:textId="6BEAB6C4" w:rsidR="00780304" w:rsidRPr="009F6FAF" w:rsidRDefault="00780304" w:rsidP="00780304">
            <w:pPr>
              <w:rPr>
                <w:rFonts w:cs="Arial"/>
                <w:szCs w:val="20"/>
              </w:rPr>
            </w:pPr>
            <w:r>
              <w:rPr>
                <w:b/>
              </w:rPr>
              <w:t>1 hour</w:t>
            </w:r>
          </w:p>
        </w:tc>
      </w:tr>
      <w:tr w:rsidR="00780304" w:rsidRPr="00842155" w14:paraId="1A55FCA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086EF6" w14:textId="77777777" w:rsidR="00780304" w:rsidRDefault="00780304" w:rsidP="00780304">
            <w:pPr>
              <w:tabs>
                <w:tab w:val="left" w:pos="0"/>
                <w:tab w:val="left" w:pos="3720"/>
              </w:tabs>
              <w:outlineLvl w:val="0"/>
              <w:rPr>
                <w:rFonts w:eastAsia="Arial" w:cs="Arial"/>
                <w:i/>
                <w:iCs/>
              </w:rPr>
            </w:pPr>
            <w:r w:rsidRPr="4948C66D">
              <w:rPr>
                <w:rFonts w:eastAsia="Arial" w:cs="Arial"/>
                <w:b/>
                <w:bCs/>
                <w:i/>
                <w:iCs/>
                <w:sz w:val="22"/>
                <w:szCs w:val="22"/>
              </w:rPr>
              <w:lastRenderedPageBreak/>
              <w:t>Graded Assignments</w:t>
            </w:r>
          </w:p>
          <w:p w14:paraId="0A959828" w14:textId="77777777" w:rsidR="00780304" w:rsidRPr="005B10FE" w:rsidRDefault="00780304" w:rsidP="00780304">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780304" w:rsidRPr="005B10FE" w:rsidRDefault="00780304" w:rsidP="00780304">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E7A7136" w14:textId="77777777" w:rsidR="00780304" w:rsidRPr="005B10FE" w:rsidRDefault="00780304" w:rsidP="00780304">
            <w:pPr>
              <w:rPr>
                <w:rFonts w:eastAsia="Arial" w:cs="Arial"/>
                <w:b/>
                <w:bCs/>
                <w:i/>
                <w:iCs/>
              </w:rPr>
            </w:pPr>
            <w:r w:rsidRPr="4948C66D">
              <w:rPr>
                <w:rFonts w:eastAsia="Arial" w:cs="Arial"/>
                <w:b/>
                <w:bCs/>
                <w:i/>
                <w:iCs/>
              </w:rPr>
              <w:t>AIE</w:t>
            </w:r>
          </w:p>
        </w:tc>
      </w:tr>
      <w:tr w:rsidR="0037554E" w:rsidRPr="00103FC5" w14:paraId="5569D6E9" w14:textId="77777777" w:rsidTr="4948C66D">
        <w:tc>
          <w:tcPr>
            <w:tcW w:w="10170" w:type="dxa"/>
            <w:gridSpan w:val="2"/>
            <w:tcMar>
              <w:top w:w="115" w:type="dxa"/>
              <w:left w:w="115" w:type="dxa"/>
              <w:bottom w:w="115" w:type="dxa"/>
              <w:right w:w="115" w:type="dxa"/>
            </w:tcMar>
          </w:tcPr>
          <w:p w14:paraId="58DDED4E" w14:textId="77777777" w:rsidR="0037554E" w:rsidRDefault="0037554E" w:rsidP="0037554E">
            <w:pPr>
              <w:widowControl w:val="0"/>
              <w:ind w:left="360" w:hanging="360"/>
              <w:rPr>
                <w:b/>
              </w:rPr>
            </w:pPr>
            <w:r>
              <w:rPr>
                <w:b/>
              </w:rPr>
              <w:t>Week Three Resources Quiz</w:t>
            </w:r>
          </w:p>
          <w:p w14:paraId="54E5BEAC" w14:textId="77777777" w:rsidR="0037554E" w:rsidRDefault="0037554E" w:rsidP="0037554E">
            <w:pPr>
              <w:widowControl w:val="0"/>
              <w:ind w:left="360" w:hanging="360"/>
            </w:pPr>
          </w:p>
          <w:p w14:paraId="0CD0B78F" w14:textId="77777777" w:rsidR="0037554E" w:rsidRDefault="0037554E" w:rsidP="0037554E">
            <w:r>
              <w:t>When you have completed your reading and review of all of the week’s required resources, you will be tested on your knowledge of the concepts and ideas presented in the required materials.</w:t>
            </w:r>
          </w:p>
          <w:p w14:paraId="3E1EB214" w14:textId="77777777" w:rsidR="0037554E" w:rsidRDefault="0037554E" w:rsidP="0037554E"/>
          <w:p w14:paraId="3AA28DE5" w14:textId="77777777" w:rsidR="0037554E" w:rsidRDefault="0037554E" w:rsidP="0037554E">
            <w:r>
              <w:rPr>
                <w:b/>
              </w:rPr>
              <w:t>Complete</w:t>
            </w:r>
            <w:r>
              <w:t xml:space="preserve"> the Week Three Resources Quiz no later than 11:59 p.m. [EST] on Sunday.</w:t>
            </w:r>
          </w:p>
          <w:p w14:paraId="092A61DC" w14:textId="77777777" w:rsidR="0037554E" w:rsidRDefault="0037554E" w:rsidP="0037554E"/>
          <w:p w14:paraId="3DBB58B6" w14:textId="39F8FC54" w:rsidR="0037554E" w:rsidRDefault="0037554E" w:rsidP="0037554E">
            <w:pPr>
              <w:widowControl w:val="0"/>
              <w:rPr>
                <w:b/>
              </w:rPr>
            </w:pPr>
            <w:r>
              <w:rPr>
                <w:i/>
              </w:rPr>
              <w:t>Note</w:t>
            </w:r>
            <w:r>
              <w:t>. This quiz is open book and open note and counts for 10 points.</w:t>
            </w:r>
          </w:p>
        </w:tc>
        <w:tc>
          <w:tcPr>
            <w:tcW w:w="1440" w:type="dxa"/>
          </w:tcPr>
          <w:p w14:paraId="574700E1" w14:textId="1FF50054" w:rsidR="0037554E" w:rsidRDefault="0037554E" w:rsidP="0037554E">
            <w:pPr>
              <w:tabs>
                <w:tab w:val="left" w:pos="2329"/>
              </w:tabs>
            </w:pPr>
            <w:r>
              <w:t>3.1 – 3.4</w:t>
            </w:r>
          </w:p>
        </w:tc>
        <w:tc>
          <w:tcPr>
            <w:tcW w:w="1440" w:type="dxa"/>
          </w:tcPr>
          <w:p w14:paraId="59F98B82" w14:textId="151A59E1" w:rsidR="0037554E" w:rsidRDefault="0037554E" w:rsidP="0037554E">
            <w:pPr>
              <w:tabs>
                <w:tab w:val="left" w:pos="2329"/>
              </w:tabs>
            </w:pPr>
            <w:r>
              <w:t>1 hour test = 1 hour of instruction</w:t>
            </w:r>
          </w:p>
        </w:tc>
      </w:tr>
      <w:tr w:rsidR="0037554E" w:rsidRPr="00103FC5" w14:paraId="2129181B" w14:textId="77777777" w:rsidTr="4948C66D">
        <w:tc>
          <w:tcPr>
            <w:tcW w:w="10170" w:type="dxa"/>
            <w:gridSpan w:val="2"/>
            <w:tcMar>
              <w:top w:w="115" w:type="dxa"/>
              <w:left w:w="115" w:type="dxa"/>
              <w:bottom w:w="115" w:type="dxa"/>
              <w:right w:w="115" w:type="dxa"/>
            </w:tcMar>
          </w:tcPr>
          <w:p w14:paraId="640680B2" w14:textId="77777777" w:rsidR="0037554E" w:rsidRDefault="0037554E" w:rsidP="0037554E">
            <w:pPr>
              <w:widowControl w:val="0"/>
            </w:pPr>
            <w:r>
              <w:rPr>
                <w:b/>
              </w:rPr>
              <w:t>Discussion: Servicescape</w:t>
            </w:r>
          </w:p>
          <w:p w14:paraId="68842692" w14:textId="77777777" w:rsidR="0037554E" w:rsidRDefault="0037554E" w:rsidP="0037554E"/>
          <w:p w14:paraId="30C89D2F" w14:textId="77777777" w:rsidR="0037554E" w:rsidRDefault="0037554E" w:rsidP="0037554E">
            <w:r>
              <w:rPr>
                <w:b/>
              </w:rPr>
              <w:t>Watch</w:t>
            </w:r>
            <w:r>
              <w:t xml:space="preserve"> the “Service Design Concept” video, available on YouTube (4:05): </w:t>
            </w:r>
            <w:hyperlink r:id="rId28">
              <w:r>
                <w:rPr>
                  <w:color w:val="0000FF"/>
                  <w:u w:val="single"/>
                </w:rPr>
                <w:t>http://www.youtube.com/watch?v=U5yCjO-rwws</w:t>
              </w:r>
            </w:hyperlink>
          </w:p>
          <w:p w14:paraId="1B42EE5E" w14:textId="77777777" w:rsidR="0037554E" w:rsidRDefault="0037554E" w:rsidP="0037554E"/>
          <w:p w14:paraId="71BF3AE7" w14:textId="77777777" w:rsidR="0037554E" w:rsidRDefault="0037554E" w:rsidP="0037554E">
            <w:pPr>
              <w:widowControl w:val="0"/>
            </w:pPr>
            <w:r>
              <w:rPr>
                <w:b/>
              </w:rPr>
              <w:t>Write</w:t>
            </w:r>
            <w:r>
              <w:t xml:space="preserve"> a response to the following prompt and discussion questions in the “Servicescape” discussion forum:</w:t>
            </w:r>
          </w:p>
          <w:p w14:paraId="504396F2" w14:textId="77777777" w:rsidR="0037554E" w:rsidRDefault="0037554E" w:rsidP="0037554E">
            <w:pPr>
              <w:widowControl w:val="0"/>
            </w:pPr>
          </w:p>
          <w:p w14:paraId="4C029276" w14:textId="77777777" w:rsidR="0037554E" w:rsidRDefault="0037554E" w:rsidP="0037554E">
            <w:pPr>
              <w:pStyle w:val="AssignmentsLevel2"/>
            </w:pPr>
            <w:r>
              <w:t>Write a description of the Servicescape for MOBI.E.</w:t>
            </w:r>
          </w:p>
          <w:p w14:paraId="19B99CD3" w14:textId="77777777" w:rsidR="0037554E" w:rsidRDefault="0037554E" w:rsidP="0037554E">
            <w:pPr>
              <w:pStyle w:val="AssignmentsLevel2"/>
            </w:pPr>
            <w:r>
              <w:t>Were all elements of a Servicescape addressed? Why or why not?</w:t>
            </w:r>
          </w:p>
          <w:p w14:paraId="00C209F9" w14:textId="77777777" w:rsidR="0037554E" w:rsidRDefault="0037554E" w:rsidP="0037554E">
            <w:pPr>
              <w:pStyle w:val="AssignmentsLevel2"/>
            </w:pPr>
            <w:r>
              <w:t xml:space="preserve">How was MOBI.E able to expand on the basic elements of a service scape? </w:t>
            </w:r>
          </w:p>
          <w:p w14:paraId="2F05353A" w14:textId="77777777" w:rsidR="0037554E" w:rsidRDefault="0037554E" w:rsidP="0037554E">
            <w:pPr>
              <w:widowControl w:val="0"/>
            </w:pPr>
          </w:p>
          <w:p w14:paraId="75D7CC82" w14:textId="77777777" w:rsidR="0037554E" w:rsidRPr="00FA464B" w:rsidRDefault="0037554E" w:rsidP="0037554E">
            <w:pPr>
              <w:pStyle w:val="AssignmentsLevel2"/>
              <w:numPr>
                <w:ilvl w:val="0"/>
                <w:numId w:val="0"/>
              </w:numPr>
            </w:pPr>
            <w:r>
              <w:rPr>
                <w:i/>
              </w:rPr>
              <w:t>Note</w:t>
            </w:r>
            <w:r>
              <w:t>.</w:t>
            </w:r>
            <w:r w:rsidRPr="00266793">
              <w:rPr>
                <w:i/>
                <w:highlight w:val="yellow"/>
              </w:rPr>
              <w:t xml:space="preserve"> </w:t>
            </w:r>
            <w:r w:rsidRPr="00FA464B">
              <w:rPr>
                <w:highlight w:val="yellow"/>
              </w:rPr>
              <w:t>Please be sure to apply concepts from the text to your post and responses</w:t>
            </w:r>
            <w:r>
              <w:rPr>
                <w:highlight w:val="yellow"/>
              </w:rPr>
              <w:t>.</w:t>
            </w:r>
          </w:p>
          <w:p w14:paraId="72CD85C8" w14:textId="77777777" w:rsidR="0037554E" w:rsidRDefault="0037554E" w:rsidP="0037554E">
            <w:pPr>
              <w:widowControl w:val="0"/>
            </w:pPr>
            <w:r>
              <w:t xml:space="preserve"> Initial answers to the discussion question must be substantive and in the range of 250-400 words. Any references should be properly cited following APA formatting guidelines. Initial discussion question responses are due by 11:59 p.m. (Eastern Time) on Thursday.</w:t>
            </w:r>
          </w:p>
          <w:p w14:paraId="51923720" w14:textId="77777777" w:rsidR="0037554E" w:rsidRDefault="0037554E" w:rsidP="0037554E">
            <w:pPr>
              <w:widowControl w:val="0"/>
              <w:ind w:left="360" w:hanging="360"/>
            </w:pPr>
          </w:p>
          <w:p w14:paraId="012CC939" w14:textId="7159AEFF" w:rsidR="0037554E" w:rsidRPr="00103FC5" w:rsidRDefault="0037554E" w:rsidP="0037554E">
            <w:pPr>
              <w:pStyle w:val="AssignmentsLevel1"/>
              <w:rPr>
                <w:b/>
                <w:bCs/>
              </w:rPr>
            </w:pPr>
            <w:r>
              <w:rPr>
                <w:b/>
              </w:rPr>
              <w:t>Write</w:t>
            </w:r>
            <w:r>
              <w:t xml:space="preserve"> a substantive response to a minimum of three different students. All responses must be posted by 11:59 p.m. (Eastern Time) on Sunday.</w:t>
            </w:r>
          </w:p>
        </w:tc>
        <w:tc>
          <w:tcPr>
            <w:tcW w:w="1440" w:type="dxa"/>
          </w:tcPr>
          <w:p w14:paraId="2E303BC4" w14:textId="68341D42" w:rsidR="0037554E" w:rsidRPr="00103FC5" w:rsidRDefault="0037554E" w:rsidP="0037554E">
            <w:pPr>
              <w:tabs>
                <w:tab w:val="left" w:pos="2329"/>
              </w:tabs>
              <w:rPr>
                <w:rFonts w:cs="Arial"/>
                <w:szCs w:val="20"/>
              </w:rPr>
            </w:pPr>
            <w:r>
              <w:t>3.1</w:t>
            </w:r>
          </w:p>
        </w:tc>
        <w:tc>
          <w:tcPr>
            <w:tcW w:w="1440" w:type="dxa"/>
          </w:tcPr>
          <w:p w14:paraId="0B71A08E" w14:textId="448D9B06" w:rsidR="0037554E" w:rsidRPr="00103FC5" w:rsidRDefault="0037554E" w:rsidP="0037554E">
            <w:pPr>
              <w:tabs>
                <w:tab w:val="left" w:pos="2329"/>
              </w:tabs>
              <w:rPr>
                <w:rFonts w:eastAsia="Arial" w:cs="Arial"/>
              </w:rPr>
            </w:pPr>
            <w:r>
              <w:t xml:space="preserve">Discussion – one post and reply to three other posts = </w:t>
            </w:r>
            <w:r>
              <w:rPr>
                <w:b/>
              </w:rPr>
              <w:t>1 hour</w:t>
            </w:r>
          </w:p>
        </w:tc>
      </w:tr>
      <w:tr w:rsidR="0037554E" w:rsidRPr="00842155" w14:paraId="382572AE" w14:textId="77777777" w:rsidTr="4948C66D">
        <w:tc>
          <w:tcPr>
            <w:tcW w:w="10170" w:type="dxa"/>
            <w:gridSpan w:val="2"/>
            <w:tcMar>
              <w:top w:w="115" w:type="dxa"/>
              <w:left w:w="115" w:type="dxa"/>
              <w:bottom w:w="115" w:type="dxa"/>
              <w:right w:w="115" w:type="dxa"/>
            </w:tcMar>
          </w:tcPr>
          <w:p w14:paraId="7B301B3F" w14:textId="77777777" w:rsidR="0037554E" w:rsidRDefault="0037554E" w:rsidP="0037554E">
            <w:pPr>
              <w:rPr>
                <w:b/>
              </w:rPr>
            </w:pPr>
            <w:r>
              <w:rPr>
                <w:b/>
              </w:rPr>
              <w:t>Discussion: A Pizza Take-Out Service Delivery System</w:t>
            </w:r>
          </w:p>
          <w:p w14:paraId="7F923C0A" w14:textId="77777777" w:rsidR="0037554E" w:rsidRDefault="0037554E" w:rsidP="0037554E"/>
          <w:p w14:paraId="28164B16" w14:textId="77777777" w:rsidR="0037554E" w:rsidRDefault="0037554E" w:rsidP="0037554E">
            <w:pPr>
              <w:shd w:val="clear" w:color="auto" w:fill="F4F4F4"/>
              <w:rPr>
                <w:color w:val="111111"/>
              </w:rPr>
            </w:pPr>
            <w:r>
              <w:rPr>
                <w:b/>
                <w:color w:val="111111"/>
              </w:rPr>
              <w:t>Review</w:t>
            </w:r>
            <w:r>
              <w:rPr>
                <w:color w:val="111111"/>
              </w:rPr>
              <w:t> the pizza take-out service delivery process map.</w:t>
            </w:r>
          </w:p>
          <w:p w14:paraId="7A4B63C7" w14:textId="77777777" w:rsidR="0037554E" w:rsidRDefault="0037554E" w:rsidP="0037554E"/>
          <w:p w14:paraId="393FD2DD" w14:textId="77777777" w:rsidR="0037554E" w:rsidRDefault="0037554E" w:rsidP="0037554E">
            <w:r>
              <w:t xml:space="preserve">For each step in the flowchart, there is an opportunity for errors to be made, inefficiencies, progress to be made, and room for improvement. </w:t>
            </w:r>
          </w:p>
          <w:p w14:paraId="60892EA4" w14:textId="77777777" w:rsidR="0037554E" w:rsidRDefault="0037554E" w:rsidP="0037554E"/>
          <w:p w14:paraId="09CF38ED" w14:textId="77777777" w:rsidR="0037554E" w:rsidRDefault="0037554E" w:rsidP="0037554E">
            <w:r>
              <w:rPr>
                <w:b/>
              </w:rPr>
              <w:t>Select</w:t>
            </w:r>
            <w:r>
              <w:t xml:space="preserve"> two steps and identify the following:</w:t>
            </w:r>
          </w:p>
          <w:p w14:paraId="6DC78C6D" w14:textId="77777777" w:rsidR="0037554E" w:rsidRDefault="0037554E" w:rsidP="0037554E"/>
          <w:p w14:paraId="1B631182" w14:textId="77777777" w:rsidR="0037554E" w:rsidRDefault="0037554E" w:rsidP="0037554E">
            <w:pPr>
              <w:pStyle w:val="AssignmentsLevel2"/>
            </w:pPr>
            <w:r>
              <w:t>Possible errors that could be made</w:t>
            </w:r>
          </w:p>
          <w:p w14:paraId="42A36EE2" w14:textId="77777777" w:rsidR="0037554E" w:rsidRDefault="0037554E" w:rsidP="0037554E">
            <w:pPr>
              <w:pStyle w:val="AssignmentsLevel2"/>
            </w:pPr>
            <w:r>
              <w:t>How that step can be measured for effectiveness</w:t>
            </w:r>
          </w:p>
          <w:p w14:paraId="12E1B8F5" w14:textId="77777777" w:rsidR="0037554E" w:rsidRDefault="0037554E" w:rsidP="0037554E">
            <w:pPr>
              <w:pStyle w:val="AssignmentsLevel2"/>
            </w:pPr>
            <w:r>
              <w:t>Suggestions to improve that step</w:t>
            </w:r>
          </w:p>
          <w:p w14:paraId="78815535" w14:textId="77777777" w:rsidR="0037554E" w:rsidRDefault="0037554E" w:rsidP="0037554E"/>
          <w:p w14:paraId="14AEDA07" w14:textId="3B0484A1" w:rsidR="0037554E" w:rsidRDefault="0037554E" w:rsidP="0037554E">
            <w:pPr>
              <w:pStyle w:val="AssignmentsLevel2"/>
              <w:numPr>
                <w:ilvl w:val="0"/>
                <w:numId w:val="0"/>
              </w:numPr>
            </w:pPr>
            <w:r w:rsidRPr="00EA08AE">
              <w:rPr>
                <w:i/>
              </w:rPr>
              <w:t>Note</w:t>
            </w:r>
            <w:r w:rsidRPr="00EA08AE">
              <w:t xml:space="preserve">. </w:t>
            </w:r>
            <w:r w:rsidRPr="005666BB">
              <w:t>Please be sure to apply concepts from the text to your post and responses.</w:t>
            </w:r>
          </w:p>
          <w:p w14:paraId="3760E842" w14:textId="77777777" w:rsidR="00EA08AE" w:rsidRPr="00FA464B" w:rsidRDefault="00EA08AE" w:rsidP="0037554E">
            <w:pPr>
              <w:pStyle w:val="AssignmentsLevel2"/>
              <w:numPr>
                <w:ilvl w:val="0"/>
                <w:numId w:val="0"/>
              </w:numPr>
            </w:pPr>
          </w:p>
          <w:p w14:paraId="12EEF71E" w14:textId="77777777" w:rsidR="0037554E" w:rsidRDefault="0037554E" w:rsidP="0037554E">
            <w:r>
              <w:t>Initial answers to the discussion question must be substantive and in the range of 250-400 words. Any references should be properly cited following APA formatting guidelines. Initial discussion question responses are due by 11:59 p.m. (Eastern Time) on Thursday.</w:t>
            </w:r>
          </w:p>
          <w:p w14:paraId="748AF2B1" w14:textId="77777777" w:rsidR="0037554E" w:rsidRDefault="0037554E" w:rsidP="0037554E"/>
          <w:p w14:paraId="46FD9EA2" w14:textId="118D645E" w:rsidR="0037554E" w:rsidRPr="00135F7B" w:rsidRDefault="0037554E" w:rsidP="0037554E">
            <w:pPr>
              <w:pStyle w:val="AssignmentsLevel1"/>
            </w:pPr>
            <w:r>
              <w:rPr>
                <w:b/>
              </w:rPr>
              <w:t>Write</w:t>
            </w:r>
            <w:r>
              <w:t xml:space="preserve"> a substantive response to a minimum of three different students. All responses must be posted by 11:59 p.m. (Eastern Time) on Sunday.</w:t>
            </w:r>
          </w:p>
        </w:tc>
        <w:tc>
          <w:tcPr>
            <w:tcW w:w="1440" w:type="dxa"/>
          </w:tcPr>
          <w:p w14:paraId="0ABB8DAA" w14:textId="78502B8F" w:rsidR="0037554E" w:rsidRPr="00842155" w:rsidRDefault="0037554E" w:rsidP="0037554E">
            <w:pPr>
              <w:tabs>
                <w:tab w:val="left" w:pos="2329"/>
              </w:tabs>
              <w:rPr>
                <w:rFonts w:cs="Arial"/>
                <w:szCs w:val="20"/>
              </w:rPr>
            </w:pPr>
            <w:r>
              <w:lastRenderedPageBreak/>
              <w:t>3.2</w:t>
            </w:r>
          </w:p>
        </w:tc>
        <w:tc>
          <w:tcPr>
            <w:tcW w:w="1440" w:type="dxa"/>
          </w:tcPr>
          <w:p w14:paraId="583659F2" w14:textId="4C23DF29" w:rsidR="0037554E" w:rsidRPr="00842155" w:rsidRDefault="0037554E" w:rsidP="0037554E">
            <w:pPr>
              <w:tabs>
                <w:tab w:val="left" w:pos="2329"/>
              </w:tabs>
              <w:rPr>
                <w:rFonts w:eastAsia="Arial" w:cs="Arial"/>
              </w:rPr>
            </w:pPr>
            <w:r>
              <w:t xml:space="preserve">Discussion – one post and reply to three other posts = </w:t>
            </w:r>
            <w:r>
              <w:rPr>
                <w:b/>
              </w:rPr>
              <w:t>1 hour</w:t>
            </w:r>
          </w:p>
        </w:tc>
      </w:tr>
      <w:tr w:rsidR="0037554E" w:rsidRPr="00132272" w14:paraId="29DAB8F5" w14:textId="77777777" w:rsidTr="4948C66D">
        <w:tc>
          <w:tcPr>
            <w:tcW w:w="10170" w:type="dxa"/>
            <w:gridSpan w:val="2"/>
            <w:tcMar>
              <w:top w:w="115" w:type="dxa"/>
              <w:left w:w="115" w:type="dxa"/>
              <w:bottom w:w="115" w:type="dxa"/>
              <w:right w:w="115" w:type="dxa"/>
            </w:tcMar>
          </w:tcPr>
          <w:p w14:paraId="6BBD5474" w14:textId="77777777" w:rsidR="0037554E" w:rsidRDefault="0037554E" w:rsidP="0037554E">
            <w:pPr>
              <w:widowControl w:val="0"/>
              <w:rPr>
                <w:b/>
              </w:rPr>
            </w:pPr>
            <w:r>
              <w:rPr>
                <w:b/>
              </w:rPr>
              <w:t>Discussion: Service Upset</w:t>
            </w:r>
          </w:p>
          <w:p w14:paraId="595DC4B3" w14:textId="77777777" w:rsidR="0037554E" w:rsidRDefault="0037554E" w:rsidP="0037554E">
            <w:pPr>
              <w:tabs>
                <w:tab w:val="left" w:pos="2329"/>
              </w:tabs>
              <w:rPr>
                <w:b/>
              </w:rPr>
            </w:pPr>
          </w:p>
          <w:p w14:paraId="7D4FE9DB" w14:textId="77777777" w:rsidR="0037554E" w:rsidRDefault="0037554E" w:rsidP="0037554E">
            <w:pPr>
              <w:widowControl w:val="0"/>
            </w:pPr>
            <w:r>
              <w:rPr>
                <w:b/>
              </w:rPr>
              <w:t>Write</w:t>
            </w:r>
            <w:r>
              <w:t xml:space="preserve"> a response to the following discussion question in the “Service Upset” discussion forum:</w:t>
            </w:r>
          </w:p>
          <w:p w14:paraId="7DCB66CC" w14:textId="77777777" w:rsidR="0037554E" w:rsidRDefault="0037554E" w:rsidP="0037554E">
            <w:pPr>
              <w:widowControl w:val="0"/>
            </w:pPr>
          </w:p>
          <w:p w14:paraId="7F33A434" w14:textId="77777777" w:rsidR="0037554E" w:rsidRDefault="0037554E" w:rsidP="0037554E">
            <w:pPr>
              <w:widowControl w:val="0"/>
              <w:numPr>
                <w:ilvl w:val="0"/>
                <w:numId w:val="53"/>
              </w:numPr>
              <w:pBdr>
                <w:top w:val="nil"/>
                <w:left w:val="nil"/>
                <w:bottom w:val="nil"/>
                <w:right w:val="nil"/>
                <w:between w:val="nil"/>
              </w:pBdr>
            </w:pPr>
            <w:r>
              <w:t>Describe a personal experience where you had a “service upset.”</w:t>
            </w:r>
          </w:p>
          <w:p w14:paraId="7B2F6815" w14:textId="77777777" w:rsidR="0037554E" w:rsidRDefault="0037554E" w:rsidP="0037554E">
            <w:pPr>
              <w:widowControl w:val="0"/>
              <w:numPr>
                <w:ilvl w:val="0"/>
                <w:numId w:val="53"/>
              </w:numPr>
              <w:pBdr>
                <w:top w:val="nil"/>
                <w:left w:val="nil"/>
                <w:bottom w:val="nil"/>
                <w:right w:val="nil"/>
                <w:between w:val="nil"/>
              </w:pBdr>
            </w:pPr>
            <w:r>
              <w:t>Was the employee empowered to make things right?</w:t>
            </w:r>
          </w:p>
          <w:p w14:paraId="64B8DDF2" w14:textId="77777777" w:rsidR="0037554E" w:rsidRDefault="0037554E" w:rsidP="0037554E">
            <w:pPr>
              <w:widowControl w:val="0"/>
              <w:numPr>
                <w:ilvl w:val="0"/>
                <w:numId w:val="53"/>
              </w:numPr>
              <w:pBdr>
                <w:top w:val="nil"/>
                <w:left w:val="nil"/>
                <w:bottom w:val="nil"/>
                <w:right w:val="nil"/>
                <w:between w:val="nil"/>
              </w:pBdr>
            </w:pPr>
            <w:r>
              <w:t>How did this affect your perceptions of the company? Brand? Product?</w:t>
            </w:r>
          </w:p>
          <w:p w14:paraId="2327718B" w14:textId="77777777" w:rsidR="0037554E" w:rsidRDefault="0037554E" w:rsidP="0037554E">
            <w:pPr>
              <w:widowControl w:val="0"/>
            </w:pPr>
          </w:p>
          <w:p w14:paraId="3B3BB92A" w14:textId="01CB9387" w:rsidR="0037554E" w:rsidRDefault="0037554E" w:rsidP="0037554E">
            <w:pPr>
              <w:pStyle w:val="AssignmentsLevel2"/>
              <w:numPr>
                <w:ilvl w:val="0"/>
                <w:numId w:val="0"/>
              </w:numPr>
            </w:pPr>
            <w:r w:rsidRPr="00EA08AE">
              <w:rPr>
                <w:i/>
              </w:rPr>
              <w:t>Note</w:t>
            </w:r>
            <w:r w:rsidRPr="00EA08AE">
              <w:t>.</w:t>
            </w:r>
            <w:r w:rsidRPr="005666BB">
              <w:t xml:space="preserve"> Please be sure to apply concepts from the text to your post and responses.</w:t>
            </w:r>
          </w:p>
          <w:p w14:paraId="1EF4AF32" w14:textId="77777777" w:rsidR="00EA08AE" w:rsidRPr="00FA464B" w:rsidRDefault="00EA08AE" w:rsidP="0037554E">
            <w:pPr>
              <w:pStyle w:val="AssignmentsLevel2"/>
              <w:numPr>
                <w:ilvl w:val="0"/>
                <w:numId w:val="0"/>
              </w:numPr>
            </w:pPr>
          </w:p>
          <w:p w14:paraId="7D3B47A9" w14:textId="77777777" w:rsidR="0037554E" w:rsidRDefault="0037554E" w:rsidP="0037554E">
            <w:pPr>
              <w:widowControl w:val="0"/>
            </w:pPr>
            <w:r>
              <w:t xml:space="preserve"> Initial answers to the discussion question must be substantive and in the range of 250-400 words. Any references should be properly cited following APA formatting guidelines. Initial discussion question responses are due by 11:59 p.m. (Eastern Time) on Thursday.</w:t>
            </w:r>
          </w:p>
          <w:p w14:paraId="66392291" w14:textId="77777777" w:rsidR="0037554E" w:rsidRDefault="0037554E" w:rsidP="0037554E">
            <w:pPr>
              <w:widowControl w:val="0"/>
            </w:pPr>
          </w:p>
          <w:p w14:paraId="203DF193" w14:textId="38EFFE66" w:rsidR="0037554E" w:rsidRPr="4948C66D" w:rsidRDefault="0037554E" w:rsidP="0037554E">
            <w:pPr>
              <w:tabs>
                <w:tab w:val="left" w:pos="2329"/>
              </w:tabs>
              <w:rPr>
                <w:rFonts w:eastAsia="Arial" w:cs="Arial"/>
                <w:b/>
                <w:bCs/>
              </w:rPr>
            </w:pPr>
            <w:r>
              <w:rPr>
                <w:b/>
              </w:rPr>
              <w:t>Write</w:t>
            </w:r>
            <w:r>
              <w:t xml:space="preserve"> a substantive response to a minimum of three different students. All responses must be posted by 11:59 p.m. (Eastern Time) on Sunday.</w:t>
            </w:r>
          </w:p>
        </w:tc>
        <w:tc>
          <w:tcPr>
            <w:tcW w:w="1440" w:type="dxa"/>
          </w:tcPr>
          <w:p w14:paraId="036946E8" w14:textId="69FF7435" w:rsidR="0037554E" w:rsidRPr="00132272" w:rsidRDefault="0037554E" w:rsidP="0037554E">
            <w:pPr>
              <w:tabs>
                <w:tab w:val="left" w:pos="2329"/>
              </w:tabs>
              <w:rPr>
                <w:rFonts w:cs="Arial"/>
                <w:strike/>
                <w:szCs w:val="20"/>
              </w:rPr>
            </w:pPr>
            <w:r>
              <w:t>3.2</w:t>
            </w:r>
          </w:p>
        </w:tc>
        <w:tc>
          <w:tcPr>
            <w:tcW w:w="1440" w:type="dxa"/>
          </w:tcPr>
          <w:p w14:paraId="0819F757" w14:textId="77777777" w:rsidR="0037554E" w:rsidRDefault="0037554E" w:rsidP="0037554E">
            <w:pPr>
              <w:tabs>
                <w:tab w:val="left" w:pos="2329"/>
              </w:tabs>
            </w:pPr>
            <w:r>
              <w:t xml:space="preserve">Discussion Board – one posting and replying to three other posts = </w:t>
            </w:r>
          </w:p>
          <w:p w14:paraId="78D1F617" w14:textId="67326F2A" w:rsidR="0037554E" w:rsidRPr="00132272" w:rsidRDefault="0037554E" w:rsidP="0037554E">
            <w:pPr>
              <w:tabs>
                <w:tab w:val="left" w:pos="2329"/>
              </w:tabs>
              <w:rPr>
                <w:rFonts w:cs="Arial"/>
                <w:strike/>
                <w:szCs w:val="20"/>
              </w:rPr>
            </w:pPr>
            <w:r>
              <w:rPr>
                <w:b/>
              </w:rPr>
              <w:t>1 hour</w:t>
            </w:r>
          </w:p>
        </w:tc>
      </w:tr>
      <w:tr w:rsidR="0037554E" w:rsidRPr="00132272" w14:paraId="62554E6C" w14:textId="77777777" w:rsidTr="4948C66D">
        <w:tc>
          <w:tcPr>
            <w:tcW w:w="10170" w:type="dxa"/>
            <w:gridSpan w:val="2"/>
            <w:tcMar>
              <w:top w:w="115" w:type="dxa"/>
              <w:left w:w="115" w:type="dxa"/>
              <w:bottom w:w="115" w:type="dxa"/>
              <w:right w:w="115" w:type="dxa"/>
            </w:tcMar>
          </w:tcPr>
          <w:p w14:paraId="14DF7EB2" w14:textId="77777777" w:rsidR="0037554E" w:rsidRDefault="0037554E" w:rsidP="0037554E">
            <w:pPr>
              <w:tabs>
                <w:tab w:val="left" w:pos="2329"/>
              </w:tabs>
              <w:rPr>
                <w:b/>
              </w:rPr>
            </w:pPr>
            <w:r>
              <w:rPr>
                <w:b/>
              </w:rPr>
              <w:t>Assignment: Service Design</w:t>
            </w:r>
          </w:p>
          <w:p w14:paraId="5D0C1D5F" w14:textId="77777777" w:rsidR="0037554E" w:rsidRDefault="0037554E" w:rsidP="0037554E">
            <w:pPr>
              <w:tabs>
                <w:tab w:val="left" w:pos="2329"/>
              </w:tabs>
              <w:rPr>
                <w:b/>
              </w:rPr>
            </w:pPr>
          </w:p>
          <w:p w14:paraId="34CFB3E2" w14:textId="77777777" w:rsidR="0037554E" w:rsidRDefault="0037554E" w:rsidP="0037554E">
            <w:pPr>
              <w:spacing w:before="60" w:after="60"/>
            </w:pPr>
            <w:r>
              <w:rPr>
                <w:b/>
              </w:rPr>
              <w:t>Complete</w:t>
            </w:r>
            <w:r>
              <w:t xml:space="preserve"> the Service Design Assignment Handout.</w:t>
            </w:r>
          </w:p>
          <w:p w14:paraId="1F34ADEF" w14:textId="77777777" w:rsidR="0037554E" w:rsidRDefault="0037554E" w:rsidP="0037554E">
            <w:pPr>
              <w:spacing w:before="60" w:after="60"/>
            </w:pPr>
          </w:p>
          <w:p w14:paraId="75A964D3" w14:textId="43017294" w:rsidR="0037554E" w:rsidRPr="4948C66D" w:rsidRDefault="0037554E" w:rsidP="0037554E">
            <w:pPr>
              <w:tabs>
                <w:tab w:val="left" w:pos="2329"/>
              </w:tabs>
              <w:rPr>
                <w:rFonts w:eastAsia="Arial" w:cs="Arial"/>
                <w:b/>
                <w:bCs/>
              </w:rPr>
            </w:pPr>
            <w:r>
              <w:rPr>
                <w:b/>
              </w:rPr>
              <w:t>Submit</w:t>
            </w:r>
            <w:r>
              <w:t xml:space="preserve"> the assignment to your instructor via Blackboard no later than 11:59 p.m. [EST] on Sunday.</w:t>
            </w:r>
          </w:p>
        </w:tc>
        <w:tc>
          <w:tcPr>
            <w:tcW w:w="1440" w:type="dxa"/>
          </w:tcPr>
          <w:p w14:paraId="7E8DF267" w14:textId="29957FEB" w:rsidR="0037554E" w:rsidRPr="00132272" w:rsidRDefault="0037554E" w:rsidP="0037554E">
            <w:pPr>
              <w:tabs>
                <w:tab w:val="left" w:pos="2329"/>
              </w:tabs>
              <w:rPr>
                <w:rFonts w:cs="Arial"/>
                <w:strike/>
                <w:szCs w:val="20"/>
              </w:rPr>
            </w:pPr>
            <w:r>
              <w:t>3.1, 3.2</w:t>
            </w:r>
          </w:p>
        </w:tc>
        <w:tc>
          <w:tcPr>
            <w:tcW w:w="1440" w:type="dxa"/>
          </w:tcPr>
          <w:p w14:paraId="67592047" w14:textId="77777777" w:rsidR="0037554E" w:rsidRDefault="0037554E" w:rsidP="0037554E">
            <w:pPr>
              <w:tabs>
                <w:tab w:val="left" w:pos="2329"/>
              </w:tabs>
            </w:pPr>
            <w:r>
              <w:t xml:space="preserve">Reflection Activity – one private posting = </w:t>
            </w:r>
          </w:p>
          <w:p w14:paraId="26994E15" w14:textId="61382FB0" w:rsidR="0037554E" w:rsidRPr="00132272" w:rsidRDefault="0037554E" w:rsidP="0037554E">
            <w:pPr>
              <w:tabs>
                <w:tab w:val="left" w:pos="2329"/>
              </w:tabs>
              <w:rPr>
                <w:rFonts w:cs="Arial"/>
                <w:strike/>
                <w:szCs w:val="20"/>
              </w:rPr>
            </w:pPr>
            <w:r>
              <w:rPr>
                <w:b/>
              </w:rPr>
              <w:t>1 hour</w:t>
            </w:r>
          </w:p>
        </w:tc>
      </w:tr>
      <w:tr w:rsidR="0037554E" w:rsidRPr="00132272" w14:paraId="6F591B48" w14:textId="77777777" w:rsidTr="4948C66D">
        <w:tc>
          <w:tcPr>
            <w:tcW w:w="10170" w:type="dxa"/>
            <w:gridSpan w:val="2"/>
            <w:tcMar>
              <w:top w:w="115" w:type="dxa"/>
              <w:left w:w="115" w:type="dxa"/>
              <w:bottom w:w="115" w:type="dxa"/>
              <w:right w:w="115" w:type="dxa"/>
            </w:tcMar>
          </w:tcPr>
          <w:p w14:paraId="438A625B" w14:textId="77777777" w:rsidR="0037554E" w:rsidRDefault="0037554E" w:rsidP="0037554E">
            <w:pPr>
              <w:tabs>
                <w:tab w:val="left" w:pos="2329"/>
              </w:tabs>
              <w:rPr>
                <w:b/>
              </w:rPr>
            </w:pPr>
            <w:r>
              <w:rPr>
                <w:b/>
              </w:rPr>
              <w:lastRenderedPageBreak/>
              <w:t>Assignment: Utilization Analytics</w:t>
            </w:r>
          </w:p>
          <w:p w14:paraId="2EEC1AB8" w14:textId="77777777" w:rsidR="0037554E" w:rsidRDefault="0037554E" w:rsidP="0037554E">
            <w:pPr>
              <w:tabs>
                <w:tab w:val="left" w:pos="2329"/>
              </w:tabs>
              <w:ind w:firstLine="720"/>
            </w:pPr>
          </w:p>
          <w:p w14:paraId="32C9E0A2" w14:textId="2521E5CE" w:rsidR="0037554E" w:rsidRDefault="0037554E" w:rsidP="0037554E">
            <w:pPr>
              <w:tabs>
                <w:tab w:val="left" w:pos="2329"/>
              </w:tabs>
            </w:pPr>
            <w:r>
              <w:rPr>
                <w:b/>
              </w:rPr>
              <w:t>Complete</w:t>
            </w:r>
            <w:r>
              <w:t xml:space="preserve"> Problems &amp; Activities 5, 6, &amp; 7 from Chapter 7 the text.</w:t>
            </w:r>
          </w:p>
          <w:p w14:paraId="2079D23A" w14:textId="11E595B6" w:rsidR="00086288" w:rsidRDefault="00086288" w:rsidP="0037554E">
            <w:pPr>
              <w:tabs>
                <w:tab w:val="left" w:pos="2329"/>
              </w:tabs>
            </w:pPr>
          </w:p>
          <w:p w14:paraId="2FAD2A7B" w14:textId="60D2C5D7" w:rsidR="00086288" w:rsidRPr="005666BB" w:rsidRDefault="00086288" w:rsidP="0037554E">
            <w:pPr>
              <w:tabs>
                <w:tab w:val="left" w:pos="2329"/>
              </w:tabs>
              <w:rPr>
                <w:b/>
              </w:rPr>
            </w:pPr>
            <w:r w:rsidRPr="005666BB">
              <w:rPr>
                <w:b/>
              </w:rPr>
              <w:t>*Refer to text for Equations</w:t>
            </w:r>
          </w:p>
          <w:p w14:paraId="05BB6DE3" w14:textId="77777777" w:rsidR="0037554E" w:rsidRDefault="0037554E" w:rsidP="0037554E">
            <w:pPr>
              <w:tabs>
                <w:tab w:val="left" w:pos="2329"/>
              </w:tabs>
            </w:pPr>
          </w:p>
          <w:p w14:paraId="46F6585C" w14:textId="02735870" w:rsidR="0037554E" w:rsidRPr="4948C66D" w:rsidRDefault="0037554E" w:rsidP="0037554E">
            <w:pPr>
              <w:tabs>
                <w:tab w:val="left" w:pos="2329"/>
              </w:tabs>
              <w:rPr>
                <w:rFonts w:eastAsia="Arial" w:cs="Arial"/>
                <w:b/>
                <w:bCs/>
              </w:rPr>
            </w:pPr>
            <w:r>
              <w:rPr>
                <w:b/>
                <w:color w:val="111111"/>
                <w:highlight w:val="white"/>
              </w:rPr>
              <w:t>Submit</w:t>
            </w:r>
            <w:r>
              <w:rPr>
                <w:color w:val="111111"/>
                <w:highlight w:val="white"/>
              </w:rPr>
              <w:t xml:space="preserve"> your computations and evaluations as a Word document to your instructor via Blackboard </w:t>
            </w:r>
            <w:r>
              <w:t>no later than 11:59 p.m. [EST] on Sunday</w:t>
            </w:r>
            <w:r>
              <w:rPr>
                <w:color w:val="111111"/>
                <w:highlight w:val="white"/>
              </w:rPr>
              <w:t>.</w:t>
            </w:r>
          </w:p>
        </w:tc>
        <w:tc>
          <w:tcPr>
            <w:tcW w:w="1440" w:type="dxa"/>
          </w:tcPr>
          <w:p w14:paraId="73A89497" w14:textId="1E14724B" w:rsidR="0037554E" w:rsidRPr="00132272" w:rsidRDefault="0037554E" w:rsidP="0037554E">
            <w:pPr>
              <w:tabs>
                <w:tab w:val="left" w:pos="2329"/>
              </w:tabs>
              <w:rPr>
                <w:rFonts w:cs="Arial"/>
                <w:strike/>
                <w:szCs w:val="20"/>
              </w:rPr>
            </w:pPr>
            <w:r>
              <w:t>3.3</w:t>
            </w:r>
          </w:p>
        </w:tc>
        <w:tc>
          <w:tcPr>
            <w:tcW w:w="1440" w:type="dxa"/>
          </w:tcPr>
          <w:p w14:paraId="25595686" w14:textId="1171642B" w:rsidR="0037554E" w:rsidRPr="00132272" w:rsidRDefault="0037554E" w:rsidP="0037554E">
            <w:pPr>
              <w:tabs>
                <w:tab w:val="left" w:pos="2329"/>
              </w:tabs>
              <w:rPr>
                <w:rFonts w:cs="Arial"/>
                <w:strike/>
                <w:szCs w:val="20"/>
              </w:rPr>
            </w:pPr>
            <w:r>
              <w:t xml:space="preserve">Problem Solving – analysis for assessment = </w:t>
            </w:r>
            <w:r>
              <w:rPr>
                <w:b/>
              </w:rPr>
              <w:t>.5 hours</w:t>
            </w:r>
          </w:p>
        </w:tc>
      </w:tr>
      <w:tr w:rsidR="0037554E" w:rsidRPr="00132272" w14:paraId="3FA9AB69" w14:textId="77777777" w:rsidTr="4948C66D">
        <w:tc>
          <w:tcPr>
            <w:tcW w:w="10170" w:type="dxa"/>
            <w:gridSpan w:val="2"/>
            <w:tcMar>
              <w:top w:w="115" w:type="dxa"/>
              <w:left w:w="115" w:type="dxa"/>
              <w:bottom w:w="115" w:type="dxa"/>
              <w:right w:w="115" w:type="dxa"/>
            </w:tcMar>
          </w:tcPr>
          <w:p w14:paraId="461C8396" w14:textId="5DDBD031" w:rsidR="0037554E" w:rsidRDefault="0037554E" w:rsidP="0037554E">
            <w:pPr>
              <w:tabs>
                <w:tab w:val="left" w:pos="2329"/>
              </w:tabs>
              <w:rPr>
                <w:b/>
              </w:rPr>
            </w:pPr>
            <w:r>
              <w:rPr>
                <w:b/>
              </w:rPr>
              <w:t>Week Three Case Study: Hudson Jewelers</w:t>
            </w:r>
          </w:p>
          <w:p w14:paraId="4EF0F3A6" w14:textId="77777777" w:rsidR="0037554E" w:rsidRDefault="0037554E" w:rsidP="0037554E">
            <w:pPr>
              <w:tabs>
                <w:tab w:val="left" w:pos="2329"/>
              </w:tabs>
              <w:rPr>
                <w:b/>
              </w:rPr>
            </w:pPr>
          </w:p>
          <w:p w14:paraId="0CBFFF33" w14:textId="77777777" w:rsidR="0037554E" w:rsidRDefault="0037554E" w:rsidP="0037554E">
            <w:pPr>
              <w:tabs>
                <w:tab w:val="left" w:pos="2329"/>
              </w:tabs>
              <w:rPr>
                <w:b/>
              </w:rPr>
            </w:pPr>
            <w:r>
              <w:rPr>
                <w:b/>
              </w:rPr>
              <w:t xml:space="preserve">Read </w:t>
            </w:r>
            <w:r>
              <w:t>“Hudson Jewelers Case Study”</w:t>
            </w:r>
            <w:r>
              <w:rPr>
                <w:b/>
              </w:rPr>
              <w:t xml:space="preserve"> (Case Study Attached)</w:t>
            </w:r>
          </w:p>
          <w:p w14:paraId="3CADFD7A" w14:textId="77777777" w:rsidR="0037554E" w:rsidRDefault="0037554E" w:rsidP="0037554E">
            <w:pPr>
              <w:tabs>
                <w:tab w:val="left" w:pos="2329"/>
              </w:tabs>
              <w:rPr>
                <w:b/>
              </w:rPr>
            </w:pPr>
          </w:p>
          <w:p w14:paraId="79E202C4" w14:textId="77777777" w:rsidR="0037554E" w:rsidRDefault="0037554E" w:rsidP="0037554E">
            <w:pPr>
              <w:tabs>
                <w:tab w:val="left" w:pos="2329"/>
              </w:tabs>
            </w:pPr>
            <w:r w:rsidRPr="002F07F9">
              <w:rPr>
                <w:b/>
              </w:rPr>
              <w:t>Write</w:t>
            </w:r>
            <w:r>
              <w:t xml:space="preserve"> a 350 -700 word paper based on the Chapter reading to include the following:</w:t>
            </w:r>
          </w:p>
          <w:p w14:paraId="6E91040C" w14:textId="77777777" w:rsidR="0037554E" w:rsidRDefault="0037554E" w:rsidP="0037554E">
            <w:pPr>
              <w:tabs>
                <w:tab w:val="left" w:pos="2329"/>
              </w:tabs>
            </w:pPr>
          </w:p>
          <w:p w14:paraId="4C554176" w14:textId="1A61CE29" w:rsidR="0037554E" w:rsidRDefault="0037554E" w:rsidP="0037554E">
            <w:pPr>
              <w:pStyle w:val="AssignmentsLevel2"/>
            </w:pPr>
            <w:r w:rsidRPr="001278EA">
              <w:rPr>
                <w:b/>
              </w:rPr>
              <w:t>D</w:t>
            </w:r>
            <w:r w:rsidR="003D0562">
              <w:rPr>
                <w:b/>
              </w:rPr>
              <w:t xml:space="preserve">efine </w:t>
            </w:r>
            <w:r w:rsidR="003D0562" w:rsidRPr="005666BB">
              <w:t>(a)</w:t>
            </w:r>
            <w:r w:rsidR="003D0562">
              <w:rPr>
                <w:b/>
              </w:rPr>
              <w:t xml:space="preserve"> </w:t>
            </w:r>
            <w:r w:rsidR="003D0562">
              <w:t>servicescape for Hudson Jewelers using three dimensions as subheadings, and (b) the nature of Hudson Jewelers’ service encounter</w:t>
            </w:r>
          </w:p>
          <w:p w14:paraId="7DBD2481" w14:textId="0956D167" w:rsidR="0037554E" w:rsidRDefault="003D0562" w:rsidP="0037554E">
            <w:pPr>
              <w:pStyle w:val="AssignmentsLevel2"/>
            </w:pPr>
            <w:r>
              <w:rPr>
                <w:b/>
                <w:bCs/>
              </w:rPr>
              <w:t xml:space="preserve">Propose </w:t>
            </w:r>
            <w:r>
              <w:t> a service guarantee for Hudson Jewelers. What exactly will you guarantee? Should it be explicit in writing, or simply an implicit, non-written guarantee</w:t>
            </w:r>
            <w:r w:rsidR="0037554E">
              <w:t>.</w:t>
            </w:r>
            <w:r>
              <w:t>? Or is it better to not do it at all? Explain and justify your logic.</w:t>
            </w:r>
          </w:p>
          <w:p w14:paraId="5C2E647E" w14:textId="77777777" w:rsidR="0037554E" w:rsidRDefault="0037554E" w:rsidP="0037554E">
            <w:pPr>
              <w:tabs>
                <w:tab w:val="left" w:pos="2329"/>
              </w:tabs>
              <w:rPr>
                <w:b/>
              </w:rPr>
            </w:pPr>
          </w:p>
          <w:p w14:paraId="487899BC" w14:textId="7AD22AE2" w:rsidR="0037554E" w:rsidRPr="4948C66D" w:rsidRDefault="0037554E" w:rsidP="0037554E">
            <w:pPr>
              <w:tabs>
                <w:tab w:val="left" w:pos="2329"/>
              </w:tabs>
              <w:rPr>
                <w:rFonts w:eastAsia="Arial" w:cs="Arial"/>
                <w:b/>
                <w:bCs/>
              </w:rPr>
            </w:pPr>
            <w:r w:rsidRPr="00AB62CA">
              <w:rPr>
                <w:b/>
              </w:rPr>
              <w:t xml:space="preserve">Submit </w:t>
            </w:r>
            <w:r>
              <w:t>the assignment to your instructor via Blackboard no later than 11:59 p.m. [EST] on Sunday.</w:t>
            </w:r>
          </w:p>
        </w:tc>
        <w:tc>
          <w:tcPr>
            <w:tcW w:w="1440" w:type="dxa"/>
          </w:tcPr>
          <w:p w14:paraId="55AE8F72" w14:textId="6BC41CA1" w:rsidR="0037554E" w:rsidRPr="00132272" w:rsidRDefault="0037554E" w:rsidP="0037554E">
            <w:pPr>
              <w:tabs>
                <w:tab w:val="left" w:pos="2329"/>
              </w:tabs>
              <w:rPr>
                <w:rFonts w:cs="Arial"/>
                <w:strike/>
                <w:szCs w:val="20"/>
              </w:rPr>
            </w:pPr>
            <w:r>
              <w:t>3.4</w:t>
            </w:r>
          </w:p>
        </w:tc>
        <w:tc>
          <w:tcPr>
            <w:tcW w:w="1440" w:type="dxa"/>
          </w:tcPr>
          <w:p w14:paraId="5D8B487E" w14:textId="77777777" w:rsidR="0037554E" w:rsidRDefault="0037554E" w:rsidP="0037554E">
            <w:pPr>
              <w:tabs>
                <w:tab w:val="left" w:pos="2329"/>
              </w:tabs>
            </w:pPr>
            <w:r>
              <w:t>Case Study analysis for assessment</w:t>
            </w:r>
          </w:p>
          <w:p w14:paraId="24C1F390" w14:textId="4368FB4A" w:rsidR="0037554E" w:rsidRPr="00132272" w:rsidRDefault="0037554E" w:rsidP="0037554E">
            <w:pPr>
              <w:tabs>
                <w:tab w:val="left" w:pos="2329"/>
              </w:tabs>
              <w:rPr>
                <w:rFonts w:cs="Arial"/>
                <w:strike/>
                <w:szCs w:val="20"/>
              </w:rPr>
            </w:pPr>
            <w:r>
              <w:t xml:space="preserve"> </w:t>
            </w:r>
            <w:r>
              <w:rPr>
                <w:b/>
              </w:rPr>
              <w:t>.5 hours</w:t>
            </w:r>
          </w:p>
        </w:tc>
      </w:tr>
      <w:tr w:rsidR="0037554E" w:rsidRPr="00842155" w14:paraId="6403653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DC7952" w14:textId="77777777" w:rsidR="0037554E" w:rsidRPr="00842155" w:rsidRDefault="0037554E" w:rsidP="0037554E">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26E202" w14:textId="77777777" w:rsidR="0037554E" w:rsidRPr="00842155" w:rsidRDefault="0037554E" w:rsidP="0037554E">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8B92871" w14:textId="77777777" w:rsidR="0037554E" w:rsidRPr="00842155" w:rsidRDefault="0037554E" w:rsidP="0037554E">
            <w:pPr>
              <w:tabs>
                <w:tab w:val="left" w:pos="2329"/>
              </w:tabs>
              <w:rPr>
                <w:rFonts w:cs="Arial"/>
                <w:b/>
                <w:szCs w:val="20"/>
              </w:rPr>
            </w:pPr>
          </w:p>
        </w:tc>
        <w:tc>
          <w:tcPr>
            <w:tcW w:w="1440" w:type="dxa"/>
            <w:tcBorders>
              <w:bottom w:val="single" w:sz="4" w:space="0" w:color="000000" w:themeColor="text1"/>
            </w:tcBorders>
            <w:shd w:val="clear" w:color="auto" w:fill="E6E6E6"/>
          </w:tcPr>
          <w:p w14:paraId="62514CFD" w14:textId="77777777" w:rsidR="0037554E" w:rsidRPr="00842155" w:rsidRDefault="0037554E" w:rsidP="0037554E">
            <w:pPr>
              <w:tabs>
                <w:tab w:val="left" w:pos="2329"/>
              </w:tabs>
              <w:rPr>
                <w:rFonts w:cs="Arial"/>
                <w:b/>
                <w:szCs w:val="20"/>
              </w:rPr>
            </w:pPr>
          </w:p>
        </w:tc>
      </w:tr>
    </w:tbl>
    <w:p w14:paraId="714EF0FA" w14:textId="77777777" w:rsidR="005344A9" w:rsidRDefault="005344A9" w:rsidP="0020635A">
      <w:pPr>
        <w:pStyle w:val="Heading1"/>
      </w:pPr>
    </w:p>
    <w:p w14:paraId="7B144693" w14:textId="77777777" w:rsidR="00651E2B" w:rsidRPr="00104F2B" w:rsidRDefault="00651E2B" w:rsidP="00651E2B">
      <w:pPr>
        <w:pStyle w:val="Heading1"/>
      </w:pPr>
      <w:r>
        <w:t>Faculty Notes</w:t>
      </w:r>
    </w:p>
    <w:p w14:paraId="53E47BE6" w14:textId="77777777" w:rsidR="00651E2B" w:rsidRDefault="00651E2B" w:rsidP="00651E2B">
      <w:pPr>
        <w:tabs>
          <w:tab w:val="left" w:pos="1065"/>
        </w:tabs>
      </w:pPr>
    </w:p>
    <w:p w14:paraId="7F720230" w14:textId="77777777" w:rsidR="00651E2B" w:rsidRDefault="00651E2B" w:rsidP="00651E2B">
      <w:pPr>
        <w:tabs>
          <w:tab w:val="left" w:pos="360"/>
        </w:tabs>
      </w:pPr>
      <w:r>
        <w:t>The assignments this week are designed to have students reflect on the elements of service design and service delivery. Businesses need to be able to systematically evaluate the services they are providing for the customers, to measure and improve those services.</w:t>
      </w:r>
    </w:p>
    <w:p w14:paraId="53CAF142" w14:textId="77777777" w:rsidR="00651E2B" w:rsidRDefault="00651E2B" w:rsidP="00651E2B">
      <w:pPr>
        <w:rPr>
          <w:sz w:val="22"/>
          <w:szCs w:val="22"/>
        </w:rPr>
      </w:pPr>
    </w:p>
    <w:p w14:paraId="2B965AB4" w14:textId="77777777" w:rsidR="00651E2B" w:rsidRDefault="00651E2B" w:rsidP="00651E2B">
      <w:pPr>
        <w:pStyle w:val="Heading1"/>
        <w:rPr>
          <w:color w:val="9C2C2A"/>
        </w:rPr>
      </w:pPr>
    </w:p>
    <w:p w14:paraId="42226A2E" w14:textId="77777777" w:rsidR="00651E2B" w:rsidRDefault="00651E2B" w:rsidP="00651E2B">
      <w:pPr>
        <w:pStyle w:val="Heading1"/>
        <w:rPr>
          <w:color w:val="9C2C2A"/>
        </w:rPr>
      </w:pPr>
      <w:r>
        <w:rPr>
          <w:color w:val="9C2C2A"/>
        </w:rPr>
        <w:t>Assignments</w:t>
      </w:r>
    </w:p>
    <w:p w14:paraId="3D5048CB" w14:textId="77777777" w:rsidR="00651E2B" w:rsidRDefault="00651E2B" w:rsidP="00651E2B">
      <w:pPr>
        <w:widowControl w:val="0"/>
      </w:pPr>
    </w:p>
    <w:p w14:paraId="4C0564AB" w14:textId="77777777" w:rsidR="00651E2B" w:rsidRDefault="00651E2B" w:rsidP="00651E2B">
      <w:pPr>
        <w:pStyle w:val="Heading2"/>
      </w:pPr>
      <w:r>
        <w:t>Required:</w:t>
      </w:r>
    </w:p>
    <w:p w14:paraId="05F3D48F" w14:textId="77777777" w:rsidR="00651E2B" w:rsidRDefault="00651E2B" w:rsidP="00651E2B">
      <w:pPr>
        <w:widowControl w:val="0"/>
      </w:pPr>
    </w:p>
    <w:p w14:paraId="762E1CA8" w14:textId="77777777" w:rsidR="00651E2B" w:rsidRDefault="00651E2B" w:rsidP="00651E2B">
      <w:pPr>
        <w:pStyle w:val="AssignmentsLevel3"/>
        <w:numPr>
          <w:ilvl w:val="0"/>
          <w:numId w:val="54"/>
        </w:numPr>
      </w:pPr>
      <w:r>
        <w:rPr>
          <w:b/>
        </w:rPr>
        <w:t xml:space="preserve">Discussion questions: </w:t>
      </w:r>
      <w:r>
        <w:t>The questions encourage students to consider and develop their thoughts on the question topics, share their thoughts with the class, and gain perspective by reading the responses of other class members.</w:t>
      </w:r>
    </w:p>
    <w:p w14:paraId="620E4766" w14:textId="77777777" w:rsidR="00651E2B" w:rsidRDefault="00651E2B" w:rsidP="00651E2B">
      <w:pPr>
        <w:pStyle w:val="AssignmentsLevel2"/>
        <w:numPr>
          <w:ilvl w:val="0"/>
          <w:numId w:val="0"/>
        </w:numPr>
        <w:ind w:left="360"/>
      </w:pPr>
    </w:p>
    <w:p w14:paraId="58D60352" w14:textId="77777777" w:rsidR="00651E2B" w:rsidRPr="002F07F9" w:rsidRDefault="00651E2B" w:rsidP="00651E2B">
      <w:pPr>
        <w:pStyle w:val="AssignmentsLevel2"/>
        <w:numPr>
          <w:ilvl w:val="0"/>
          <w:numId w:val="54"/>
        </w:numPr>
      </w:pPr>
      <w:r w:rsidRPr="00FA7460">
        <w:rPr>
          <w:b/>
        </w:rPr>
        <w:lastRenderedPageBreak/>
        <w:t>Hudson Case Study:</w:t>
      </w:r>
      <w:r>
        <w:t xml:space="preserve"> </w:t>
      </w:r>
      <w:r w:rsidRPr="00FA7460">
        <w:t xml:space="preserve"> </w:t>
      </w:r>
      <w:r>
        <w:t xml:space="preserve">In this course, the students will be </w:t>
      </w:r>
      <w:r w:rsidRPr="002F07F9">
        <w:t xml:space="preserve">following the Hudson Jeweler’s case study. </w:t>
      </w:r>
      <w:r>
        <w:t>They</w:t>
      </w:r>
      <w:r w:rsidRPr="002F07F9">
        <w:t>’ll be asked to complete assignments o</w:t>
      </w:r>
      <w:r>
        <w:t>n a per chapter basis relevant to the weekly readings.</w:t>
      </w:r>
    </w:p>
    <w:p w14:paraId="254A56E1" w14:textId="77777777" w:rsidR="00651E2B" w:rsidRDefault="00651E2B" w:rsidP="00651E2B">
      <w:pPr>
        <w:pStyle w:val="Heading2"/>
        <w:jc w:val="left"/>
      </w:pPr>
    </w:p>
    <w:p w14:paraId="2FF3B368" w14:textId="77777777" w:rsidR="00651E2B" w:rsidRDefault="00651E2B" w:rsidP="00651E2B">
      <w:pPr>
        <w:pStyle w:val="AssignmentsLevel2"/>
        <w:numPr>
          <w:ilvl w:val="0"/>
          <w:numId w:val="54"/>
        </w:numPr>
      </w:pPr>
      <w:r w:rsidRPr="00AC5D7D">
        <w:rPr>
          <w:b/>
        </w:rPr>
        <w:t xml:space="preserve">Weekly Resource Quizzes: </w:t>
      </w:r>
      <w:r>
        <w:t>These quizzes are included as a self-check for students to allow them to gauge their comprehension of the course materials as they move through the course.</w:t>
      </w:r>
    </w:p>
    <w:p w14:paraId="33366311" w14:textId="77777777" w:rsidR="00651E2B" w:rsidRDefault="00651E2B" w:rsidP="00651E2B">
      <w:pPr>
        <w:widowControl w:val="0"/>
        <w:ind w:left="360"/>
      </w:pPr>
    </w:p>
    <w:p w14:paraId="48834530" w14:textId="77777777" w:rsidR="00651E2B" w:rsidRDefault="00651E2B" w:rsidP="00651E2B">
      <w:pPr>
        <w:widowControl w:val="0"/>
        <w:numPr>
          <w:ilvl w:val="0"/>
          <w:numId w:val="53"/>
        </w:numPr>
        <w:pBdr>
          <w:top w:val="nil"/>
          <w:left w:val="nil"/>
          <w:bottom w:val="nil"/>
          <w:right w:val="nil"/>
          <w:between w:val="nil"/>
        </w:pBdr>
        <w:ind w:left="360"/>
      </w:pPr>
      <w:r>
        <w:rPr>
          <w:b/>
        </w:rPr>
        <w:t>Service Design:</w:t>
      </w:r>
      <w:r>
        <w:t xml:space="preserve"> This assignment requires students to reflect on the elements of a servicescape and to map a service process. Students should be able to break down the key elements of the processes and identify if the process can be improved.</w:t>
      </w:r>
    </w:p>
    <w:p w14:paraId="6F021D3F" w14:textId="77777777" w:rsidR="00651E2B" w:rsidRDefault="00651E2B" w:rsidP="00651E2B">
      <w:pPr>
        <w:ind w:left="720"/>
      </w:pPr>
    </w:p>
    <w:p w14:paraId="3F28FFC9" w14:textId="77777777" w:rsidR="00651E2B" w:rsidRDefault="00651E2B" w:rsidP="00651E2B">
      <w:pPr>
        <w:widowControl w:val="0"/>
        <w:numPr>
          <w:ilvl w:val="0"/>
          <w:numId w:val="53"/>
        </w:numPr>
        <w:pBdr>
          <w:top w:val="nil"/>
          <w:left w:val="nil"/>
          <w:bottom w:val="nil"/>
          <w:right w:val="nil"/>
          <w:between w:val="nil"/>
        </w:pBdr>
        <w:ind w:left="360"/>
      </w:pPr>
      <w:r>
        <w:rPr>
          <w:b/>
        </w:rPr>
        <w:t xml:space="preserve">Utilization Analytics: </w:t>
      </w:r>
      <w:r>
        <w:t>These exercises provide a quantitative problem-solving activity for the students to analyze the capacity of processes.</w:t>
      </w:r>
    </w:p>
    <w:p w14:paraId="22E98C47" w14:textId="77777777" w:rsidR="00651E2B" w:rsidRDefault="00651E2B" w:rsidP="00651E2B">
      <w:pPr>
        <w:pStyle w:val="ListParagraph"/>
      </w:pPr>
    </w:p>
    <w:p w14:paraId="74B7337E" w14:textId="77777777" w:rsidR="00651E2B" w:rsidRDefault="00651E2B" w:rsidP="00651E2B">
      <w:pPr>
        <w:pStyle w:val="AssignmentsLevel2"/>
        <w:numPr>
          <w:ilvl w:val="0"/>
          <w:numId w:val="53"/>
        </w:numPr>
        <w:ind w:left="360"/>
      </w:pPr>
      <w:r w:rsidRPr="00F43EDB">
        <w:rPr>
          <w:b/>
        </w:rPr>
        <w:t xml:space="preserve">Weekly Resource Quiz: </w:t>
      </w:r>
      <w:r w:rsidRPr="00F43EDB">
        <w:t xml:space="preserve"> </w:t>
      </w:r>
      <w:r>
        <w:t xml:space="preserve">These quizzes are included as a self-check for students to allow them to gauge their comprehension of the course materials as they move through the course. </w:t>
      </w:r>
    </w:p>
    <w:p w14:paraId="333F4F5A" w14:textId="77777777" w:rsidR="00651E2B" w:rsidRDefault="00651E2B" w:rsidP="00651E2B">
      <w:pPr>
        <w:widowControl w:val="0"/>
        <w:pBdr>
          <w:top w:val="nil"/>
          <w:left w:val="nil"/>
          <w:bottom w:val="nil"/>
          <w:right w:val="nil"/>
          <w:between w:val="nil"/>
        </w:pBdr>
        <w:ind w:left="720"/>
      </w:pPr>
    </w:p>
    <w:p w14:paraId="1ED3FCCD" w14:textId="77777777" w:rsidR="00651E2B" w:rsidRDefault="00651E2B" w:rsidP="00651E2B">
      <w:pPr>
        <w:ind w:left="720"/>
      </w:pPr>
    </w:p>
    <w:p w14:paraId="4595F46D" w14:textId="77777777" w:rsidR="00651E2B" w:rsidRDefault="00651E2B" w:rsidP="00651E2B">
      <w:pPr>
        <w:tabs>
          <w:tab w:val="left" w:pos="360"/>
        </w:tabs>
        <w:rPr>
          <w:b/>
          <w:sz w:val="22"/>
          <w:szCs w:val="22"/>
        </w:rPr>
      </w:pPr>
    </w:p>
    <w:p w14:paraId="24CEDD08" w14:textId="77777777" w:rsidR="00651E2B" w:rsidRDefault="00651E2B" w:rsidP="00651E2B">
      <w:pPr>
        <w:pStyle w:val="Heading1"/>
        <w:rPr>
          <w:color w:val="9C2C2A"/>
        </w:rPr>
      </w:pPr>
      <w:r>
        <w:rPr>
          <w:color w:val="9C2C2A"/>
        </w:rPr>
        <w:t>Content Outline</w:t>
      </w:r>
    </w:p>
    <w:p w14:paraId="2F0230CF" w14:textId="77777777" w:rsidR="00651E2B" w:rsidRDefault="00651E2B" w:rsidP="00651E2B">
      <w:pPr>
        <w:tabs>
          <w:tab w:val="left" w:pos="360"/>
        </w:tabs>
        <w:spacing w:before="60" w:after="60"/>
      </w:pPr>
      <w:r>
        <w:t>Please use this Content Outline to guide students through the course material.</w:t>
      </w:r>
    </w:p>
    <w:p w14:paraId="021731D2" w14:textId="77777777" w:rsidR="00651E2B" w:rsidRDefault="00651E2B" w:rsidP="00651E2B">
      <w:pPr>
        <w:tabs>
          <w:tab w:val="left" w:pos="360"/>
        </w:tabs>
        <w:spacing w:before="60" w:after="60"/>
      </w:pPr>
    </w:p>
    <w:p w14:paraId="4EDEF6BE" w14:textId="1E61CA51" w:rsidR="00651E2B" w:rsidRPr="006874A5" w:rsidRDefault="009E79C7" w:rsidP="00651E2B">
      <w:pPr>
        <w:tabs>
          <w:tab w:val="left" w:pos="360"/>
        </w:tabs>
        <w:spacing w:before="60" w:after="60"/>
        <w:rPr>
          <w:b/>
        </w:rPr>
      </w:pPr>
      <w:r>
        <w:rPr>
          <w:b/>
        </w:rPr>
        <w:t>Chapter 5</w:t>
      </w:r>
    </w:p>
    <w:p w14:paraId="5AACAC5E" w14:textId="77777777" w:rsidR="00651E2B" w:rsidRDefault="00651E2B" w:rsidP="00651E2B">
      <w:pPr>
        <w:tabs>
          <w:tab w:val="left" w:pos="360"/>
        </w:tabs>
        <w:spacing w:before="60" w:after="60"/>
      </w:pPr>
    </w:p>
    <w:p w14:paraId="2D5D7EB9" w14:textId="77777777" w:rsidR="00651E2B" w:rsidRDefault="00651E2B" w:rsidP="00651E2B">
      <w:pPr>
        <w:pStyle w:val="AssignmentsLevel2"/>
        <w:numPr>
          <w:ilvl w:val="0"/>
          <w:numId w:val="79"/>
        </w:numPr>
      </w:pPr>
      <w:r>
        <w:t>Explain the five elements of service delivery system design</w:t>
      </w:r>
    </w:p>
    <w:p w14:paraId="76D33A3F" w14:textId="77777777" w:rsidR="00651E2B" w:rsidRDefault="00651E2B" w:rsidP="00651E2B">
      <w:pPr>
        <w:numPr>
          <w:ilvl w:val="1"/>
          <w:numId w:val="79"/>
        </w:numPr>
        <w:pBdr>
          <w:top w:val="nil"/>
          <w:left w:val="nil"/>
          <w:bottom w:val="nil"/>
          <w:right w:val="nil"/>
          <w:between w:val="nil"/>
        </w:pBdr>
        <w:tabs>
          <w:tab w:val="left" w:pos="360"/>
        </w:tabs>
        <w:spacing w:before="60" w:after="60"/>
      </w:pPr>
      <w:r>
        <w:t>Facility location and layout</w:t>
      </w:r>
    </w:p>
    <w:p w14:paraId="206E8830" w14:textId="77777777" w:rsidR="00651E2B" w:rsidRDefault="00651E2B" w:rsidP="00651E2B">
      <w:pPr>
        <w:numPr>
          <w:ilvl w:val="1"/>
          <w:numId w:val="79"/>
        </w:numPr>
        <w:pBdr>
          <w:top w:val="nil"/>
          <w:left w:val="nil"/>
          <w:bottom w:val="nil"/>
          <w:right w:val="nil"/>
          <w:between w:val="nil"/>
        </w:pBdr>
        <w:tabs>
          <w:tab w:val="left" w:pos="360"/>
        </w:tabs>
        <w:spacing w:before="60" w:after="60"/>
      </w:pPr>
      <w:r>
        <w:t>Servicescape</w:t>
      </w:r>
    </w:p>
    <w:p w14:paraId="4B6B524F" w14:textId="77777777" w:rsidR="00651E2B" w:rsidRDefault="00651E2B" w:rsidP="00651E2B">
      <w:pPr>
        <w:numPr>
          <w:ilvl w:val="2"/>
          <w:numId w:val="79"/>
        </w:numPr>
        <w:pBdr>
          <w:top w:val="nil"/>
          <w:left w:val="nil"/>
          <w:bottom w:val="nil"/>
          <w:right w:val="nil"/>
          <w:between w:val="nil"/>
        </w:pBdr>
        <w:tabs>
          <w:tab w:val="left" w:pos="360"/>
        </w:tabs>
        <w:spacing w:before="60" w:after="60"/>
      </w:pPr>
      <w:r>
        <w:t>Ambient conditions</w:t>
      </w:r>
    </w:p>
    <w:p w14:paraId="6F41755E" w14:textId="77777777" w:rsidR="00651E2B" w:rsidRDefault="00651E2B" w:rsidP="00651E2B">
      <w:pPr>
        <w:numPr>
          <w:ilvl w:val="2"/>
          <w:numId w:val="79"/>
        </w:numPr>
        <w:pBdr>
          <w:top w:val="nil"/>
          <w:left w:val="nil"/>
          <w:bottom w:val="nil"/>
          <w:right w:val="nil"/>
          <w:between w:val="nil"/>
        </w:pBdr>
        <w:tabs>
          <w:tab w:val="left" w:pos="360"/>
        </w:tabs>
        <w:spacing w:before="60" w:after="60"/>
      </w:pPr>
      <w:r>
        <w:t>Spatial layout and functionality</w:t>
      </w:r>
    </w:p>
    <w:p w14:paraId="3D407ABB" w14:textId="77777777" w:rsidR="00651E2B" w:rsidRDefault="00651E2B" w:rsidP="00651E2B">
      <w:pPr>
        <w:numPr>
          <w:ilvl w:val="2"/>
          <w:numId w:val="79"/>
        </w:numPr>
        <w:pBdr>
          <w:top w:val="nil"/>
          <w:left w:val="nil"/>
          <w:bottom w:val="nil"/>
          <w:right w:val="nil"/>
          <w:between w:val="nil"/>
        </w:pBdr>
        <w:tabs>
          <w:tab w:val="left" w:pos="360"/>
        </w:tabs>
        <w:spacing w:before="60" w:after="60"/>
      </w:pPr>
      <w:r>
        <w:t>Signs, symbols, and artifacts</w:t>
      </w:r>
    </w:p>
    <w:p w14:paraId="6DB11AD8" w14:textId="77777777" w:rsidR="00651E2B" w:rsidRDefault="00651E2B" w:rsidP="00651E2B">
      <w:pPr>
        <w:numPr>
          <w:ilvl w:val="2"/>
          <w:numId w:val="79"/>
        </w:numPr>
        <w:pBdr>
          <w:top w:val="nil"/>
          <w:left w:val="nil"/>
          <w:bottom w:val="nil"/>
          <w:right w:val="nil"/>
          <w:between w:val="nil"/>
        </w:pBdr>
        <w:tabs>
          <w:tab w:val="left" w:pos="360"/>
        </w:tabs>
        <w:spacing w:before="60" w:after="60"/>
      </w:pPr>
      <w:r>
        <w:t>Lean, complex servicescapes</w:t>
      </w:r>
    </w:p>
    <w:p w14:paraId="3E5FB22D" w14:textId="77777777" w:rsidR="00651E2B" w:rsidRDefault="00651E2B" w:rsidP="00651E2B">
      <w:pPr>
        <w:numPr>
          <w:ilvl w:val="1"/>
          <w:numId w:val="79"/>
        </w:numPr>
        <w:pBdr>
          <w:top w:val="nil"/>
          <w:left w:val="nil"/>
          <w:bottom w:val="nil"/>
          <w:right w:val="nil"/>
          <w:between w:val="nil"/>
        </w:pBdr>
        <w:tabs>
          <w:tab w:val="left" w:pos="360"/>
        </w:tabs>
        <w:spacing w:before="60" w:after="60"/>
      </w:pPr>
      <w:r>
        <w:t>Service process and job design</w:t>
      </w:r>
    </w:p>
    <w:p w14:paraId="78433CCA" w14:textId="77777777" w:rsidR="00651E2B" w:rsidRDefault="00651E2B" w:rsidP="00651E2B">
      <w:pPr>
        <w:numPr>
          <w:ilvl w:val="2"/>
          <w:numId w:val="79"/>
        </w:numPr>
        <w:pBdr>
          <w:top w:val="nil"/>
          <w:left w:val="nil"/>
          <w:bottom w:val="nil"/>
          <w:right w:val="nil"/>
          <w:between w:val="nil"/>
        </w:pBdr>
        <w:tabs>
          <w:tab w:val="left" w:pos="360"/>
        </w:tabs>
        <w:spacing w:before="60" w:after="60"/>
      </w:pPr>
      <w:r>
        <w:t>Satisfy internal and external customers</w:t>
      </w:r>
    </w:p>
    <w:p w14:paraId="4680066C" w14:textId="77777777" w:rsidR="00651E2B" w:rsidRDefault="00651E2B" w:rsidP="00651E2B">
      <w:pPr>
        <w:numPr>
          <w:ilvl w:val="2"/>
          <w:numId w:val="79"/>
        </w:numPr>
        <w:pBdr>
          <w:top w:val="nil"/>
          <w:left w:val="nil"/>
          <w:bottom w:val="nil"/>
          <w:right w:val="nil"/>
          <w:between w:val="nil"/>
        </w:pBdr>
        <w:tabs>
          <w:tab w:val="left" w:pos="360"/>
        </w:tabs>
        <w:spacing w:before="60" w:after="60"/>
      </w:pPr>
      <w:r>
        <w:t>Trending towards cross-functional teams</w:t>
      </w:r>
    </w:p>
    <w:p w14:paraId="38832C96" w14:textId="77777777" w:rsidR="00651E2B" w:rsidRDefault="00651E2B" w:rsidP="00651E2B">
      <w:pPr>
        <w:numPr>
          <w:ilvl w:val="1"/>
          <w:numId w:val="79"/>
        </w:numPr>
        <w:pBdr>
          <w:top w:val="nil"/>
          <w:left w:val="nil"/>
          <w:bottom w:val="nil"/>
          <w:right w:val="nil"/>
          <w:between w:val="nil"/>
        </w:pBdr>
        <w:tabs>
          <w:tab w:val="left" w:pos="360"/>
        </w:tabs>
        <w:spacing w:before="60" w:after="60"/>
      </w:pPr>
      <w:r>
        <w:t>Service encounter design</w:t>
      </w:r>
    </w:p>
    <w:p w14:paraId="1B5237AF" w14:textId="77777777" w:rsidR="00651E2B" w:rsidRDefault="00651E2B" w:rsidP="00651E2B">
      <w:pPr>
        <w:numPr>
          <w:ilvl w:val="2"/>
          <w:numId w:val="79"/>
        </w:numPr>
        <w:pBdr>
          <w:top w:val="nil"/>
          <w:left w:val="nil"/>
          <w:bottom w:val="nil"/>
          <w:right w:val="nil"/>
          <w:between w:val="nil"/>
        </w:pBdr>
        <w:tabs>
          <w:tab w:val="left" w:pos="360"/>
        </w:tabs>
        <w:spacing w:before="60" w:after="60"/>
      </w:pPr>
      <w:r>
        <w:t>Customer contact behavior and skills</w:t>
      </w:r>
    </w:p>
    <w:p w14:paraId="3C2EE919" w14:textId="77777777" w:rsidR="00651E2B" w:rsidRDefault="00651E2B" w:rsidP="00651E2B">
      <w:pPr>
        <w:numPr>
          <w:ilvl w:val="2"/>
          <w:numId w:val="79"/>
        </w:numPr>
        <w:pBdr>
          <w:top w:val="nil"/>
          <w:left w:val="nil"/>
          <w:bottom w:val="nil"/>
          <w:right w:val="nil"/>
          <w:between w:val="nil"/>
        </w:pBdr>
        <w:tabs>
          <w:tab w:val="left" w:pos="360"/>
        </w:tabs>
        <w:spacing w:before="60" w:after="60"/>
      </w:pPr>
      <w:r>
        <w:t>Service provider selection, development, empowerment</w:t>
      </w:r>
    </w:p>
    <w:p w14:paraId="6EB14A95" w14:textId="77777777" w:rsidR="00651E2B" w:rsidRDefault="00651E2B" w:rsidP="00651E2B">
      <w:pPr>
        <w:numPr>
          <w:ilvl w:val="1"/>
          <w:numId w:val="79"/>
        </w:numPr>
        <w:pBdr>
          <w:top w:val="nil"/>
          <w:left w:val="nil"/>
          <w:bottom w:val="nil"/>
          <w:right w:val="nil"/>
          <w:between w:val="nil"/>
        </w:pBdr>
        <w:tabs>
          <w:tab w:val="left" w:pos="360"/>
        </w:tabs>
        <w:spacing w:before="60" w:after="60"/>
      </w:pPr>
      <w:r>
        <w:t>Technology and Information Support Systems</w:t>
      </w:r>
    </w:p>
    <w:p w14:paraId="2287228D" w14:textId="77777777" w:rsidR="00651E2B" w:rsidRDefault="00651E2B" w:rsidP="00651E2B">
      <w:pPr>
        <w:pStyle w:val="AssignmentsLevel2"/>
        <w:numPr>
          <w:ilvl w:val="0"/>
          <w:numId w:val="0"/>
        </w:numPr>
        <w:ind w:left="720"/>
      </w:pPr>
    </w:p>
    <w:p w14:paraId="35454EC5" w14:textId="77777777" w:rsidR="00651E2B" w:rsidRDefault="00651E2B" w:rsidP="00651E2B">
      <w:pPr>
        <w:pStyle w:val="AssignmentsLevel2"/>
        <w:numPr>
          <w:ilvl w:val="0"/>
          <w:numId w:val="79"/>
        </w:numPr>
      </w:pPr>
      <w:r>
        <w:t>Describe the Four Elements of service encounter design</w:t>
      </w:r>
    </w:p>
    <w:p w14:paraId="3EEBA359" w14:textId="77777777" w:rsidR="00651E2B" w:rsidRDefault="00651E2B" w:rsidP="00651E2B">
      <w:pPr>
        <w:pStyle w:val="AssignmentsLevel2"/>
        <w:numPr>
          <w:ilvl w:val="1"/>
          <w:numId w:val="79"/>
        </w:numPr>
      </w:pPr>
      <w:r>
        <w:t>Customer -contact behavior and skills</w:t>
      </w:r>
    </w:p>
    <w:p w14:paraId="70E6679E" w14:textId="77777777" w:rsidR="00651E2B" w:rsidRDefault="00651E2B" w:rsidP="00651E2B">
      <w:pPr>
        <w:pStyle w:val="AssignmentsLevel2"/>
        <w:numPr>
          <w:ilvl w:val="1"/>
          <w:numId w:val="79"/>
        </w:numPr>
      </w:pPr>
      <w:r>
        <w:t>Service-provider selection, and empowerment</w:t>
      </w:r>
    </w:p>
    <w:p w14:paraId="522213E1" w14:textId="77777777" w:rsidR="00651E2B" w:rsidRDefault="00651E2B" w:rsidP="00651E2B">
      <w:pPr>
        <w:pStyle w:val="AssignmentsLevel2"/>
        <w:numPr>
          <w:ilvl w:val="1"/>
          <w:numId w:val="79"/>
        </w:numPr>
      </w:pPr>
      <w:r>
        <w:t>Recognition and reward</w:t>
      </w:r>
    </w:p>
    <w:p w14:paraId="006185C5" w14:textId="1CBAB8B7" w:rsidR="00651E2B" w:rsidRDefault="00651E2B" w:rsidP="00651E2B">
      <w:pPr>
        <w:pStyle w:val="AssignmentsLevel2"/>
        <w:numPr>
          <w:ilvl w:val="1"/>
          <w:numId w:val="79"/>
        </w:numPr>
      </w:pPr>
      <w:r>
        <w:t>Service recovery and guarantees</w:t>
      </w:r>
    </w:p>
    <w:p w14:paraId="424CFEDA" w14:textId="4515CD1E" w:rsidR="009E79C7" w:rsidRPr="005666BB" w:rsidRDefault="009E79C7" w:rsidP="005666BB">
      <w:pPr>
        <w:pStyle w:val="AssignmentsLevel2"/>
        <w:numPr>
          <w:ilvl w:val="0"/>
          <w:numId w:val="0"/>
        </w:numPr>
        <w:ind w:left="360" w:hanging="360"/>
        <w:rPr>
          <w:b/>
        </w:rPr>
      </w:pPr>
      <w:r w:rsidRPr="005666BB">
        <w:rPr>
          <w:b/>
        </w:rPr>
        <w:t>Chapter 7</w:t>
      </w:r>
    </w:p>
    <w:p w14:paraId="385580AD" w14:textId="77777777" w:rsidR="00651E2B" w:rsidRDefault="00651E2B" w:rsidP="00651E2B">
      <w:pPr>
        <w:pStyle w:val="AssignmentsLevel2"/>
        <w:numPr>
          <w:ilvl w:val="0"/>
          <w:numId w:val="0"/>
        </w:numPr>
        <w:ind w:left="1440"/>
      </w:pPr>
    </w:p>
    <w:p w14:paraId="433649D6" w14:textId="77777777" w:rsidR="00651E2B" w:rsidRDefault="00651E2B" w:rsidP="005666BB">
      <w:pPr>
        <w:pStyle w:val="AssignmentsLevel2"/>
        <w:numPr>
          <w:ilvl w:val="0"/>
          <w:numId w:val="91"/>
        </w:numPr>
      </w:pPr>
      <w:r>
        <w:t>Describe how to apply process and value stream mapping for process design</w:t>
      </w:r>
    </w:p>
    <w:p w14:paraId="14BB6891" w14:textId="77777777" w:rsidR="00651E2B" w:rsidRDefault="00651E2B" w:rsidP="005666BB">
      <w:pPr>
        <w:numPr>
          <w:ilvl w:val="1"/>
          <w:numId w:val="91"/>
        </w:numPr>
        <w:pBdr>
          <w:top w:val="nil"/>
          <w:left w:val="nil"/>
          <w:bottom w:val="nil"/>
          <w:right w:val="nil"/>
          <w:between w:val="nil"/>
        </w:pBdr>
        <w:tabs>
          <w:tab w:val="left" w:pos="360"/>
        </w:tabs>
        <w:spacing w:before="60" w:after="60"/>
      </w:pPr>
      <w:r>
        <w:t>Work</w:t>
      </w:r>
    </w:p>
    <w:p w14:paraId="74A743A3" w14:textId="77777777" w:rsidR="00651E2B" w:rsidRDefault="00651E2B" w:rsidP="005666BB">
      <w:pPr>
        <w:numPr>
          <w:ilvl w:val="2"/>
          <w:numId w:val="91"/>
        </w:numPr>
        <w:pBdr>
          <w:top w:val="nil"/>
          <w:left w:val="nil"/>
          <w:bottom w:val="nil"/>
          <w:right w:val="nil"/>
          <w:between w:val="nil"/>
        </w:pBdr>
        <w:tabs>
          <w:tab w:val="left" w:pos="360"/>
        </w:tabs>
        <w:spacing w:before="60" w:after="60"/>
      </w:pPr>
      <w:r>
        <w:t>Tasks</w:t>
      </w:r>
    </w:p>
    <w:p w14:paraId="4FDAB08F" w14:textId="77777777" w:rsidR="00651E2B" w:rsidRDefault="00651E2B" w:rsidP="005666BB">
      <w:pPr>
        <w:numPr>
          <w:ilvl w:val="2"/>
          <w:numId w:val="91"/>
        </w:numPr>
        <w:pBdr>
          <w:top w:val="nil"/>
          <w:left w:val="nil"/>
          <w:bottom w:val="nil"/>
          <w:right w:val="nil"/>
          <w:between w:val="nil"/>
        </w:pBdr>
        <w:tabs>
          <w:tab w:val="left" w:pos="360"/>
        </w:tabs>
        <w:spacing w:before="60" w:after="60"/>
      </w:pPr>
      <w:r>
        <w:t>Activity</w:t>
      </w:r>
    </w:p>
    <w:p w14:paraId="13B450F8" w14:textId="77777777" w:rsidR="00651E2B" w:rsidRDefault="00651E2B" w:rsidP="005666BB">
      <w:pPr>
        <w:numPr>
          <w:ilvl w:val="2"/>
          <w:numId w:val="91"/>
        </w:numPr>
        <w:pBdr>
          <w:top w:val="nil"/>
          <w:left w:val="nil"/>
          <w:bottom w:val="nil"/>
          <w:right w:val="nil"/>
          <w:between w:val="nil"/>
        </w:pBdr>
        <w:tabs>
          <w:tab w:val="left" w:pos="360"/>
        </w:tabs>
        <w:spacing w:before="60" w:after="60"/>
      </w:pPr>
      <w:r>
        <w:t>Process</w:t>
      </w:r>
    </w:p>
    <w:p w14:paraId="0792E69B" w14:textId="77777777" w:rsidR="00651E2B" w:rsidRDefault="00651E2B" w:rsidP="005666BB">
      <w:pPr>
        <w:numPr>
          <w:ilvl w:val="2"/>
          <w:numId w:val="91"/>
        </w:numPr>
        <w:pBdr>
          <w:top w:val="nil"/>
          <w:left w:val="nil"/>
          <w:bottom w:val="nil"/>
          <w:right w:val="nil"/>
          <w:between w:val="nil"/>
        </w:pBdr>
        <w:tabs>
          <w:tab w:val="left" w:pos="360"/>
        </w:tabs>
        <w:spacing w:before="60" w:after="60"/>
      </w:pPr>
      <w:r>
        <w:t>Value chain</w:t>
      </w:r>
    </w:p>
    <w:p w14:paraId="29A577BD" w14:textId="77777777" w:rsidR="00651E2B" w:rsidRDefault="00651E2B" w:rsidP="005666BB">
      <w:pPr>
        <w:numPr>
          <w:ilvl w:val="1"/>
          <w:numId w:val="91"/>
        </w:numPr>
        <w:pBdr>
          <w:top w:val="nil"/>
          <w:left w:val="nil"/>
          <w:bottom w:val="nil"/>
          <w:right w:val="nil"/>
          <w:between w:val="nil"/>
        </w:pBdr>
        <w:tabs>
          <w:tab w:val="left" w:pos="360"/>
        </w:tabs>
        <w:spacing w:before="60" w:after="60"/>
      </w:pPr>
      <w:r>
        <w:t>Process map</w:t>
      </w:r>
    </w:p>
    <w:p w14:paraId="4BEF66AD" w14:textId="77777777" w:rsidR="00651E2B" w:rsidRDefault="00651E2B" w:rsidP="005666BB">
      <w:pPr>
        <w:numPr>
          <w:ilvl w:val="2"/>
          <w:numId w:val="91"/>
        </w:numPr>
        <w:pBdr>
          <w:top w:val="nil"/>
          <w:left w:val="nil"/>
          <w:bottom w:val="nil"/>
          <w:right w:val="nil"/>
          <w:between w:val="nil"/>
        </w:pBdr>
        <w:tabs>
          <w:tab w:val="left" w:pos="360"/>
        </w:tabs>
        <w:spacing w:before="60" w:after="60"/>
      </w:pPr>
      <w:r>
        <w:t>Service blueprints or service maps</w:t>
      </w:r>
    </w:p>
    <w:p w14:paraId="3A42CC98" w14:textId="77777777" w:rsidR="00651E2B" w:rsidRDefault="00651E2B" w:rsidP="005666BB">
      <w:pPr>
        <w:pStyle w:val="AssignmentsLevel2"/>
        <w:numPr>
          <w:ilvl w:val="0"/>
          <w:numId w:val="91"/>
        </w:numPr>
      </w:pPr>
      <w:r>
        <w:t>Explain how to improve process design and analyze process maps</w:t>
      </w:r>
    </w:p>
    <w:p w14:paraId="2FAFC394" w14:textId="77777777" w:rsidR="00651E2B" w:rsidRDefault="00651E2B" w:rsidP="005666BB">
      <w:pPr>
        <w:numPr>
          <w:ilvl w:val="1"/>
          <w:numId w:val="91"/>
        </w:numPr>
        <w:pBdr>
          <w:top w:val="nil"/>
          <w:left w:val="nil"/>
          <w:bottom w:val="nil"/>
          <w:right w:val="nil"/>
          <w:between w:val="nil"/>
        </w:pBdr>
        <w:tabs>
          <w:tab w:val="left" w:pos="360"/>
        </w:tabs>
        <w:spacing w:before="60" w:after="60"/>
      </w:pPr>
      <w:r>
        <w:t>System improvement</w:t>
      </w:r>
    </w:p>
    <w:p w14:paraId="04EECEE0" w14:textId="77777777" w:rsidR="00651E2B" w:rsidRDefault="00651E2B" w:rsidP="005666BB">
      <w:pPr>
        <w:numPr>
          <w:ilvl w:val="2"/>
          <w:numId w:val="91"/>
        </w:numPr>
        <w:pBdr>
          <w:top w:val="nil"/>
          <w:left w:val="nil"/>
          <w:bottom w:val="nil"/>
          <w:right w:val="nil"/>
          <w:between w:val="nil"/>
        </w:pBdr>
        <w:tabs>
          <w:tab w:val="left" w:pos="360"/>
        </w:tabs>
        <w:spacing w:before="60" w:after="60"/>
      </w:pPr>
      <w:r>
        <w:t>Improving efficiency</w:t>
      </w:r>
    </w:p>
    <w:p w14:paraId="58830D23" w14:textId="77777777" w:rsidR="00651E2B" w:rsidRDefault="00651E2B" w:rsidP="005666BB">
      <w:pPr>
        <w:numPr>
          <w:ilvl w:val="2"/>
          <w:numId w:val="91"/>
        </w:numPr>
        <w:pBdr>
          <w:top w:val="nil"/>
          <w:left w:val="nil"/>
          <w:bottom w:val="nil"/>
          <w:right w:val="nil"/>
          <w:between w:val="nil"/>
        </w:pBdr>
        <w:tabs>
          <w:tab w:val="left" w:pos="360"/>
        </w:tabs>
        <w:spacing w:before="60" w:after="60"/>
      </w:pPr>
      <w:r>
        <w:t>Improving flexibility</w:t>
      </w:r>
    </w:p>
    <w:p w14:paraId="369BE689" w14:textId="77777777" w:rsidR="00651E2B" w:rsidRDefault="00651E2B" w:rsidP="005666BB">
      <w:pPr>
        <w:numPr>
          <w:ilvl w:val="2"/>
          <w:numId w:val="91"/>
        </w:numPr>
        <w:pBdr>
          <w:top w:val="nil"/>
          <w:left w:val="nil"/>
          <w:bottom w:val="nil"/>
          <w:right w:val="nil"/>
          <w:between w:val="nil"/>
        </w:pBdr>
        <w:tabs>
          <w:tab w:val="left" w:pos="360"/>
        </w:tabs>
        <w:spacing w:before="60" w:after="60"/>
      </w:pPr>
      <w:r>
        <w:t>Improving quality</w:t>
      </w:r>
    </w:p>
    <w:p w14:paraId="15E7E20D" w14:textId="77777777" w:rsidR="00651E2B" w:rsidRDefault="00651E2B" w:rsidP="005666BB">
      <w:pPr>
        <w:numPr>
          <w:ilvl w:val="2"/>
          <w:numId w:val="91"/>
        </w:numPr>
        <w:pBdr>
          <w:top w:val="nil"/>
          <w:left w:val="nil"/>
          <w:bottom w:val="nil"/>
          <w:right w:val="nil"/>
          <w:between w:val="nil"/>
        </w:pBdr>
        <w:tabs>
          <w:tab w:val="left" w:pos="360"/>
        </w:tabs>
        <w:spacing w:before="60" w:after="60"/>
      </w:pPr>
      <w:r>
        <w:t>Elimination of non-value-added activities</w:t>
      </w:r>
    </w:p>
    <w:p w14:paraId="7BD7BCC0" w14:textId="77777777" w:rsidR="00651E2B" w:rsidRDefault="00651E2B" w:rsidP="005666BB">
      <w:pPr>
        <w:numPr>
          <w:ilvl w:val="2"/>
          <w:numId w:val="91"/>
        </w:numPr>
        <w:pBdr>
          <w:top w:val="nil"/>
          <w:left w:val="nil"/>
          <w:bottom w:val="nil"/>
          <w:right w:val="nil"/>
          <w:between w:val="nil"/>
        </w:pBdr>
        <w:tabs>
          <w:tab w:val="left" w:pos="360"/>
        </w:tabs>
        <w:spacing w:before="60" w:after="60"/>
      </w:pPr>
      <w:r>
        <w:t>Decreasing process flow time</w:t>
      </w:r>
    </w:p>
    <w:p w14:paraId="1E70FC27" w14:textId="77777777" w:rsidR="00651E2B" w:rsidRDefault="00651E2B" w:rsidP="005666BB">
      <w:pPr>
        <w:numPr>
          <w:ilvl w:val="2"/>
          <w:numId w:val="91"/>
        </w:numPr>
        <w:pBdr>
          <w:top w:val="nil"/>
          <w:left w:val="nil"/>
          <w:bottom w:val="nil"/>
          <w:right w:val="nil"/>
          <w:between w:val="nil"/>
        </w:pBdr>
        <w:tabs>
          <w:tab w:val="left" w:pos="360"/>
        </w:tabs>
        <w:spacing w:before="60" w:after="60"/>
      </w:pPr>
      <w:r>
        <w:t>Decreasing the carbon footprint</w:t>
      </w:r>
    </w:p>
    <w:p w14:paraId="6F8614F2" w14:textId="77777777" w:rsidR="00651E2B" w:rsidRDefault="00651E2B" w:rsidP="005666BB">
      <w:pPr>
        <w:pStyle w:val="ListParagraph"/>
        <w:numPr>
          <w:ilvl w:val="0"/>
          <w:numId w:val="91"/>
        </w:numPr>
        <w:tabs>
          <w:tab w:val="left" w:pos="360"/>
        </w:tabs>
        <w:spacing w:before="60" w:after="60"/>
      </w:pPr>
      <w:r>
        <w:t>Describe how to compute resource utilization and apply Little's Law</w:t>
      </w:r>
    </w:p>
    <w:p w14:paraId="05DE6B46" w14:textId="77777777" w:rsidR="00651E2B" w:rsidRDefault="00651E2B" w:rsidP="005666BB">
      <w:pPr>
        <w:numPr>
          <w:ilvl w:val="1"/>
          <w:numId w:val="91"/>
        </w:numPr>
        <w:pBdr>
          <w:top w:val="nil"/>
          <w:left w:val="nil"/>
          <w:bottom w:val="nil"/>
          <w:right w:val="nil"/>
          <w:between w:val="nil"/>
        </w:pBdr>
        <w:tabs>
          <w:tab w:val="left" w:pos="360"/>
        </w:tabs>
        <w:spacing w:before="60" w:after="60"/>
      </w:pPr>
      <w:r>
        <w:t>Calculate and interpret utilization analytics.</w:t>
      </w:r>
    </w:p>
    <w:p w14:paraId="40C60A83" w14:textId="77777777" w:rsidR="00651E2B" w:rsidRDefault="00651E2B" w:rsidP="005666BB">
      <w:pPr>
        <w:numPr>
          <w:ilvl w:val="2"/>
          <w:numId w:val="91"/>
        </w:numPr>
        <w:pBdr>
          <w:top w:val="nil"/>
          <w:left w:val="nil"/>
          <w:bottom w:val="nil"/>
          <w:right w:val="nil"/>
          <w:between w:val="nil"/>
        </w:pBdr>
        <w:tabs>
          <w:tab w:val="left" w:pos="360"/>
        </w:tabs>
        <w:spacing w:before="60" w:after="60"/>
      </w:pPr>
      <w:r>
        <w:t>Calculating utilization</w:t>
      </w:r>
    </w:p>
    <w:p w14:paraId="088E1245" w14:textId="77777777" w:rsidR="00651E2B" w:rsidRDefault="00651E2B" w:rsidP="005666BB">
      <w:pPr>
        <w:numPr>
          <w:ilvl w:val="2"/>
          <w:numId w:val="91"/>
        </w:numPr>
        <w:pBdr>
          <w:top w:val="nil"/>
          <w:left w:val="nil"/>
          <w:bottom w:val="nil"/>
          <w:right w:val="nil"/>
          <w:between w:val="nil"/>
        </w:pBdr>
        <w:tabs>
          <w:tab w:val="left" w:pos="360"/>
        </w:tabs>
        <w:spacing w:before="60" w:after="60"/>
      </w:pPr>
      <w:r>
        <w:t>Implications</w:t>
      </w:r>
    </w:p>
    <w:p w14:paraId="45056194" w14:textId="77777777" w:rsidR="00104F2B" w:rsidRPr="00104F2B" w:rsidRDefault="00104F2B" w:rsidP="00104F2B">
      <w:bookmarkStart w:id="12" w:name="_2jxsxqh" w:colFirst="0" w:colLast="0"/>
      <w:bookmarkStart w:id="13" w:name="_z337ya" w:colFirst="0" w:colLast="0"/>
      <w:bookmarkStart w:id="14" w:name="_3j2qqm3" w:colFirst="0" w:colLast="0"/>
      <w:bookmarkEnd w:id="12"/>
      <w:bookmarkEnd w:id="13"/>
      <w:bookmarkEnd w:id="14"/>
    </w:p>
    <w:p w14:paraId="7A7D3790"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EC14C08"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0C9967C" w14:textId="7251769A" w:rsidR="002C1641" w:rsidRPr="00842155" w:rsidRDefault="002C1641" w:rsidP="0020635A">
            <w:pPr>
              <w:pStyle w:val="WeeklyTopicHeading1"/>
            </w:pPr>
            <w:bookmarkStart w:id="15" w:name="weekfour"/>
            <w:bookmarkStart w:id="16" w:name="_Toc358980897"/>
            <w:bookmarkEnd w:id="15"/>
            <w:r w:rsidRPr="0068364F">
              <w:lastRenderedPageBreak/>
              <w:t xml:space="preserve">Week </w:t>
            </w:r>
            <w:r>
              <w:t>Four</w:t>
            </w:r>
            <w:r w:rsidRPr="0068364F">
              <w:t xml:space="preserve">: </w:t>
            </w:r>
            <w:bookmarkEnd w:id="16"/>
            <w:r w:rsidR="007F5902">
              <w:t>Supply Chain Management</w:t>
            </w:r>
          </w:p>
        </w:tc>
        <w:tc>
          <w:tcPr>
            <w:tcW w:w="1440" w:type="dxa"/>
            <w:tcBorders>
              <w:left w:val="nil"/>
              <w:bottom w:val="single" w:sz="4" w:space="0" w:color="000000" w:themeColor="text1"/>
              <w:right w:val="nil"/>
            </w:tcBorders>
            <w:shd w:val="clear" w:color="auto" w:fill="BF2C37"/>
          </w:tcPr>
          <w:p w14:paraId="409EE09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1B275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2A3B1A81"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8ED2C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A391081"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7F5902" w:rsidRPr="00842155" w14:paraId="6645105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8748115" w14:textId="6351D3CD" w:rsidR="007F5902" w:rsidRPr="00842155" w:rsidRDefault="007F5902" w:rsidP="007F5902">
            <w:pPr>
              <w:pStyle w:val="ObjectiveBullet"/>
              <w:numPr>
                <w:ilvl w:val="1"/>
                <w:numId w:val="32"/>
              </w:numPr>
              <w:tabs>
                <w:tab w:val="clear" w:pos="0"/>
              </w:tabs>
            </w:pPr>
            <w:r>
              <w:t>Describe key issues in designing and improving supply chains.</w:t>
            </w:r>
          </w:p>
        </w:tc>
        <w:tc>
          <w:tcPr>
            <w:tcW w:w="2880" w:type="dxa"/>
            <w:gridSpan w:val="2"/>
            <w:tcBorders>
              <w:left w:val="nil"/>
              <w:bottom w:val="nil"/>
            </w:tcBorders>
          </w:tcPr>
          <w:p w14:paraId="6888E1A3" w14:textId="53BA164C" w:rsidR="007F5902" w:rsidRPr="00842155" w:rsidRDefault="007F5902" w:rsidP="007F5902">
            <w:pPr>
              <w:tabs>
                <w:tab w:val="left" w:pos="0"/>
                <w:tab w:val="left" w:pos="3720"/>
              </w:tabs>
              <w:outlineLvl w:val="0"/>
              <w:rPr>
                <w:rFonts w:cs="Arial"/>
                <w:szCs w:val="20"/>
              </w:rPr>
            </w:pPr>
            <w:r>
              <w:t>CLO1, CLO3</w:t>
            </w:r>
          </w:p>
        </w:tc>
      </w:tr>
      <w:tr w:rsidR="007F5902" w:rsidRPr="00842155" w14:paraId="5D1EA12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290C98D" w14:textId="24F63E26" w:rsidR="007F5902" w:rsidRPr="00842155" w:rsidRDefault="007F5902" w:rsidP="007F5902">
            <w:pPr>
              <w:pStyle w:val="ObjectiveBullet"/>
              <w:numPr>
                <w:ilvl w:val="1"/>
                <w:numId w:val="32"/>
              </w:numPr>
            </w:pPr>
            <w:r>
              <w:t>Explain important factors and decisions in locating facilities.</w:t>
            </w:r>
          </w:p>
        </w:tc>
        <w:tc>
          <w:tcPr>
            <w:tcW w:w="2880" w:type="dxa"/>
            <w:gridSpan w:val="2"/>
            <w:tcBorders>
              <w:top w:val="nil"/>
              <w:left w:val="nil"/>
              <w:bottom w:val="nil"/>
            </w:tcBorders>
          </w:tcPr>
          <w:p w14:paraId="0790E7F0" w14:textId="15BAF7CC" w:rsidR="007F5902" w:rsidRPr="00842155" w:rsidRDefault="007F5902" w:rsidP="007F5902">
            <w:pPr>
              <w:tabs>
                <w:tab w:val="left" w:pos="0"/>
                <w:tab w:val="left" w:pos="3720"/>
              </w:tabs>
              <w:outlineLvl w:val="0"/>
              <w:rPr>
                <w:rFonts w:cs="Arial"/>
                <w:szCs w:val="20"/>
              </w:rPr>
            </w:pPr>
            <w:r>
              <w:t>CLO3</w:t>
            </w:r>
          </w:p>
        </w:tc>
      </w:tr>
      <w:tr w:rsidR="007F5902" w:rsidRPr="00842155" w14:paraId="0914024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B184FA2" w14:textId="40C1053B" w:rsidR="007F5902" w:rsidRPr="00842155" w:rsidRDefault="007F5902" w:rsidP="007F5902">
            <w:pPr>
              <w:pStyle w:val="ObjectiveBullet"/>
              <w:numPr>
                <w:ilvl w:val="1"/>
                <w:numId w:val="32"/>
              </w:numPr>
            </w:pPr>
            <w:r>
              <w:t>Summarize sources of information obtained through analysis of external sources of information.</w:t>
            </w:r>
          </w:p>
        </w:tc>
        <w:tc>
          <w:tcPr>
            <w:tcW w:w="2880" w:type="dxa"/>
            <w:gridSpan w:val="2"/>
            <w:tcBorders>
              <w:top w:val="nil"/>
              <w:left w:val="nil"/>
              <w:bottom w:val="single" w:sz="4" w:space="0" w:color="000000" w:themeColor="text1"/>
            </w:tcBorders>
          </w:tcPr>
          <w:p w14:paraId="6EB3F6E8" w14:textId="47F28425" w:rsidR="007F5902" w:rsidRPr="00842155" w:rsidRDefault="007F5902" w:rsidP="007F5902">
            <w:pPr>
              <w:tabs>
                <w:tab w:val="left" w:pos="0"/>
                <w:tab w:val="left" w:pos="3720"/>
              </w:tabs>
              <w:outlineLvl w:val="0"/>
              <w:rPr>
                <w:rFonts w:cs="Arial"/>
                <w:szCs w:val="20"/>
              </w:rPr>
            </w:pPr>
            <w:r>
              <w:t>CLO4</w:t>
            </w:r>
          </w:p>
        </w:tc>
      </w:tr>
      <w:tr w:rsidR="007F5902" w:rsidRPr="00842155" w14:paraId="65776766"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FA7B867" w14:textId="77777777" w:rsidR="007F5902" w:rsidRDefault="007F5902" w:rsidP="007F5902">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05A2F1E" w14:textId="77777777" w:rsidR="007F5902" w:rsidRPr="005B10FE" w:rsidRDefault="007F5902" w:rsidP="007F5902">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ECE7AB9" w14:textId="77777777" w:rsidR="007F5902" w:rsidRPr="005B10FE" w:rsidRDefault="007F5902" w:rsidP="007F590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246E978" w14:textId="77777777" w:rsidR="007F5902" w:rsidRPr="005B10FE" w:rsidRDefault="007F5902" w:rsidP="007F5902">
            <w:pPr>
              <w:tabs>
                <w:tab w:val="left" w:pos="0"/>
                <w:tab w:val="left" w:pos="3720"/>
              </w:tabs>
              <w:outlineLvl w:val="0"/>
              <w:rPr>
                <w:rFonts w:eastAsia="Arial" w:cs="Arial"/>
                <w:b/>
                <w:bCs/>
                <w:i/>
                <w:iCs/>
              </w:rPr>
            </w:pPr>
            <w:r w:rsidRPr="4948C66D">
              <w:rPr>
                <w:rFonts w:eastAsia="Arial" w:cs="Arial"/>
                <w:b/>
                <w:bCs/>
                <w:i/>
                <w:iCs/>
              </w:rPr>
              <w:t>AIE</w:t>
            </w:r>
          </w:p>
        </w:tc>
      </w:tr>
      <w:tr w:rsidR="007F5902" w:rsidRPr="00842155" w14:paraId="190C915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8D67168" w14:textId="77777777" w:rsidR="007F5902" w:rsidRDefault="007F5902" w:rsidP="007F5902">
            <w:pPr>
              <w:ind w:left="360" w:hanging="360"/>
              <w:rPr>
                <w:b/>
              </w:rPr>
            </w:pPr>
            <w:r>
              <w:rPr>
                <w:b/>
              </w:rPr>
              <w:t>Week Four Reading</w:t>
            </w:r>
          </w:p>
          <w:p w14:paraId="25C94F37" w14:textId="77777777" w:rsidR="007F5902" w:rsidRDefault="007F5902" w:rsidP="007F5902">
            <w:pPr>
              <w:ind w:left="360" w:hanging="360"/>
              <w:rPr>
                <w:b/>
              </w:rPr>
            </w:pPr>
          </w:p>
          <w:p w14:paraId="36F0BFCE" w14:textId="6CB9941D" w:rsidR="007F5902" w:rsidRDefault="007F5902" w:rsidP="007F5902">
            <w:pPr>
              <w:pStyle w:val="NoSpacing"/>
            </w:pPr>
            <w:r>
              <w:t xml:space="preserve">This week, you will be reading Chapter </w:t>
            </w:r>
            <w:r w:rsidR="00C22739">
              <w:t>6</w:t>
            </w:r>
            <w:r>
              <w:t>. You will be learning the basics of Operations Management and how forecasting is a key operations planning activities.</w:t>
            </w:r>
          </w:p>
          <w:p w14:paraId="4CFB1EF9" w14:textId="77777777" w:rsidR="007F5902" w:rsidRDefault="007F5902" w:rsidP="007F5902">
            <w:pPr>
              <w:ind w:left="360" w:hanging="360"/>
              <w:rPr>
                <w:b/>
              </w:rPr>
            </w:pPr>
          </w:p>
          <w:p w14:paraId="58E007D4" w14:textId="5537424D" w:rsidR="007F5902" w:rsidRDefault="007F5902" w:rsidP="007F5902">
            <w:pPr>
              <w:ind w:left="360" w:hanging="360"/>
            </w:pPr>
            <w:r w:rsidRPr="005666BB">
              <w:rPr>
                <w:b/>
              </w:rPr>
              <w:t>Read</w:t>
            </w:r>
            <w:r w:rsidRPr="005666BB">
              <w:t xml:space="preserve"> Ch. </w:t>
            </w:r>
            <w:r w:rsidR="0019316D" w:rsidRPr="005666BB">
              <w:t>6</w:t>
            </w:r>
            <w:r w:rsidRPr="005666BB">
              <w:t xml:space="preserve"> of </w:t>
            </w:r>
            <w:r w:rsidRPr="005666BB">
              <w:rPr>
                <w:i/>
              </w:rPr>
              <w:t>OM 6</w:t>
            </w:r>
            <w:r w:rsidRPr="005666BB">
              <w:t>.</w:t>
            </w:r>
          </w:p>
          <w:p w14:paraId="259933E6" w14:textId="77777777" w:rsidR="007F5902" w:rsidRDefault="007F5902" w:rsidP="007F5902">
            <w:pPr>
              <w:ind w:left="360" w:hanging="360"/>
            </w:pPr>
          </w:p>
          <w:p w14:paraId="0168B6E8" w14:textId="0284171C" w:rsidR="007F5902" w:rsidRDefault="007F5902" w:rsidP="007F5902">
            <w:pPr>
              <w:ind w:left="360" w:hanging="360"/>
            </w:pPr>
            <w:r>
              <w:t>After studying these chapters, you should be able to:</w:t>
            </w:r>
          </w:p>
          <w:p w14:paraId="207731E4" w14:textId="77777777" w:rsidR="0019316D" w:rsidRDefault="0019316D" w:rsidP="007F5902">
            <w:pPr>
              <w:ind w:left="360" w:hanging="360"/>
            </w:pPr>
          </w:p>
          <w:p w14:paraId="7C3B73AC" w14:textId="77777777" w:rsidR="0019316D" w:rsidRDefault="0019316D" w:rsidP="005666BB">
            <w:pPr>
              <w:pStyle w:val="AssignmentsLevel2"/>
            </w:pPr>
            <w:r>
              <w:t>Explain the concept of a global supply chain and describe the key decisions</w:t>
            </w:r>
          </w:p>
          <w:p w14:paraId="07A6E5E6" w14:textId="4C6FE89C" w:rsidR="0019316D" w:rsidRDefault="0019316D" w:rsidP="005666BB">
            <w:pPr>
              <w:pStyle w:val="AssignmentsLevel2"/>
            </w:pPr>
            <w:r w:rsidRPr="0019316D">
              <w:rPr>
                <w:rFonts w:ascii="Times New Roman" w:hAnsi="Times New Roman" w:cs="Times New Roman"/>
                <w:sz w:val="14"/>
                <w:szCs w:val="14"/>
              </w:rPr>
              <w:t> </w:t>
            </w:r>
            <w:r>
              <w:t>Describe the key tradeoffs that managers must consider in designing supply chains, and how to evaluate outsourcing and off shoring decisions.</w:t>
            </w:r>
          </w:p>
          <w:p w14:paraId="52C37BA0" w14:textId="32BFEAFE" w:rsidR="0019316D" w:rsidRDefault="0019316D" w:rsidP="005666BB">
            <w:pPr>
              <w:pStyle w:val="AssignmentsLevel2"/>
            </w:pPr>
            <w:r w:rsidRPr="0019316D">
              <w:rPr>
                <w:rFonts w:ascii="Times New Roman" w:hAnsi="Times New Roman" w:cs="Times New Roman"/>
                <w:sz w:val="14"/>
                <w:szCs w:val="14"/>
              </w:rPr>
              <w:t> </w:t>
            </w:r>
            <w:r>
              <w:t>Explain the types of decisions required and criteria used to locate facilities in supply chains, and be able to apply the center of gravity method</w:t>
            </w:r>
          </w:p>
          <w:p w14:paraId="00EEC445" w14:textId="49BD8C47" w:rsidR="007F5902" w:rsidRPr="00842155" w:rsidRDefault="0019316D" w:rsidP="005666BB">
            <w:pPr>
              <w:pStyle w:val="AssignmentsLevel2"/>
            </w:pPr>
            <w:r>
              <w:t>Explain how the transportation model can be used to help optimize costs in supply chain</w:t>
            </w:r>
          </w:p>
        </w:tc>
        <w:tc>
          <w:tcPr>
            <w:tcW w:w="1440" w:type="dxa"/>
            <w:tcBorders>
              <w:left w:val="single" w:sz="4" w:space="0" w:color="000000" w:themeColor="text1"/>
            </w:tcBorders>
            <w:shd w:val="clear" w:color="auto" w:fill="FFFFFF" w:themeFill="background1"/>
          </w:tcPr>
          <w:p w14:paraId="62EC3C98" w14:textId="5C89734E" w:rsidR="007F5902" w:rsidRPr="009F6FAF" w:rsidRDefault="007F5902" w:rsidP="007F5902">
            <w:pPr>
              <w:rPr>
                <w:rFonts w:cs="Arial"/>
                <w:szCs w:val="20"/>
              </w:rPr>
            </w:pPr>
            <w:r>
              <w:t>4.1, 4.2, 4.3</w:t>
            </w:r>
          </w:p>
        </w:tc>
        <w:tc>
          <w:tcPr>
            <w:tcW w:w="1440" w:type="dxa"/>
            <w:tcBorders>
              <w:left w:val="single" w:sz="4" w:space="0" w:color="000000" w:themeColor="text1"/>
            </w:tcBorders>
            <w:shd w:val="clear" w:color="auto" w:fill="FFFFFF" w:themeFill="background1"/>
          </w:tcPr>
          <w:p w14:paraId="1BDD6F89" w14:textId="77777777" w:rsidR="007F5902" w:rsidRPr="009F6FAF" w:rsidRDefault="007F5902" w:rsidP="007F5902">
            <w:pPr>
              <w:rPr>
                <w:rFonts w:cs="Arial"/>
                <w:szCs w:val="20"/>
              </w:rPr>
            </w:pPr>
          </w:p>
        </w:tc>
      </w:tr>
      <w:tr w:rsidR="007F5902" w:rsidRPr="00842155" w14:paraId="22ADE2C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8402685" w14:textId="77777777" w:rsidR="007F5902" w:rsidRDefault="007F5902" w:rsidP="007F5902">
            <w:pPr>
              <w:ind w:left="360" w:hanging="360"/>
              <w:rPr>
                <w:b/>
              </w:rPr>
            </w:pPr>
            <w:r>
              <w:rPr>
                <w:b/>
              </w:rPr>
              <w:t>Lecture: Supply Chain Management</w:t>
            </w:r>
          </w:p>
          <w:p w14:paraId="20127B2F" w14:textId="77777777" w:rsidR="007F5902" w:rsidRDefault="007F5902" w:rsidP="007F5902">
            <w:pPr>
              <w:ind w:left="360" w:hanging="360"/>
            </w:pPr>
          </w:p>
          <w:p w14:paraId="000C7CC4" w14:textId="77777777" w:rsidR="007F5902" w:rsidRDefault="007F5902" w:rsidP="007F5902">
            <w:r>
              <w:rPr>
                <w:b/>
              </w:rPr>
              <w:t>Watch</w:t>
            </w:r>
            <w:r>
              <w:t xml:space="preserve"> the Service Delivery lecture video, available on Vimeo (14:34): </w:t>
            </w:r>
            <w:hyperlink r:id="rId29">
              <w:r>
                <w:rPr>
                  <w:color w:val="0000FF"/>
                  <w:u w:val="single"/>
                </w:rPr>
                <w:t>http://vimeo.com/79242699</w:t>
              </w:r>
            </w:hyperlink>
          </w:p>
          <w:p w14:paraId="7A1B11A3" w14:textId="77777777" w:rsidR="007F5902" w:rsidRDefault="007F5902" w:rsidP="007F5902"/>
          <w:p w14:paraId="5BB31325" w14:textId="7B80A162" w:rsidR="007F5902" w:rsidRPr="00842155" w:rsidRDefault="007F5902" w:rsidP="007F5902">
            <w:pPr>
              <w:pStyle w:val="AssignmentsLevel1"/>
            </w:pPr>
            <w:r>
              <w:rPr>
                <w:b/>
              </w:rPr>
              <w:t>Post</w:t>
            </w:r>
            <w:r>
              <w:t xml:space="preserve"> any questions, comments, or insights you may have about the content of the lecture in the Week Four General Q&amp;A Discussion Forum on Blackboard.</w:t>
            </w:r>
          </w:p>
        </w:tc>
        <w:tc>
          <w:tcPr>
            <w:tcW w:w="1440" w:type="dxa"/>
            <w:tcBorders>
              <w:left w:val="single" w:sz="4" w:space="0" w:color="000000" w:themeColor="text1"/>
            </w:tcBorders>
            <w:shd w:val="clear" w:color="auto" w:fill="FFFFFF" w:themeFill="background1"/>
          </w:tcPr>
          <w:p w14:paraId="7FF24742" w14:textId="10BC2E4E" w:rsidR="007F5902" w:rsidRPr="009F6FAF" w:rsidRDefault="007F5902" w:rsidP="007F5902">
            <w:pPr>
              <w:rPr>
                <w:rFonts w:cs="Arial"/>
                <w:szCs w:val="20"/>
              </w:rPr>
            </w:pPr>
            <w:r>
              <w:t>4.1, 4.2, 4.3</w:t>
            </w:r>
          </w:p>
        </w:tc>
        <w:tc>
          <w:tcPr>
            <w:tcW w:w="1440" w:type="dxa"/>
            <w:tcBorders>
              <w:left w:val="single" w:sz="4" w:space="0" w:color="000000" w:themeColor="text1"/>
            </w:tcBorders>
            <w:shd w:val="clear" w:color="auto" w:fill="FFFFFF" w:themeFill="background1"/>
          </w:tcPr>
          <w:p w14:paraId="1E492A00" w14:textId="77777777" w:rsidR="007F5902" w:rsidRDefault="007F5902" w:rsidP="007F5902">
            <w:r>
              <w:t xml:space="preserve">Lecture Activity – reviews lecture and posts response = </w:t>
            </w:r>
          </w:p>
          <w:p w14:paraId="0CA4A07F" w14:textId="77DCF64C" w:rsidR="007F5902" w:rsidRPr="009F6FAF" w:rsidRDefault="007F5902" w:rsidP="007F5902">
            <w:pPr>
              <w:rPr>
                <w:rFonts w:cs="Arial"/>
                <w:szCs w:val="20"/>
              </w:rPr>
            </w:pPr>
            <w:r>
              <w:rPr>
                <w:b/>
              </w:rPr>
              <w:t>1 hour</w:t>
            </w:r>
          </w:p>
        </w:tc>
      </w:tr>
      <w:tr w:rsidR="00597AFE" w:rsidRPr="007F339F" w14:paraId="6BC1A3CC" w14:textId="77777777" w:rsidTr="4948C66D">
        <w:tc>
          <w:tcPr>
            <w:tcW w:w="10170" w:type="dxa"/>
            <w:gridSpan w:val="2"/>
            <w:tcMar>
              <w:top w:w="115" w:type="dxa"/>
              <w:left w:w="115" w:type="dxa"/>
              <w:bottom w:w="115" w:type="dxa"/>
              <w:right w:w="115" w:type="dxa"/>
            </w:tcMar>
          </w:tcPr>
          <w:p w14:paraId="6DE68355" w14:textId="77777777" w:rsidR="00597AFE" w:rsidRDefault="00597AFE" w:rsidP="00597AFE">
            <w:pPr>
              <w:rPr>
                <w:b/>
              </w:rPr>
            </w:pPr>
            <w:r>
              <w:rPr>
                <w:b/>
              </w:rPr>
              <w:t>Lecture: Economics of Outsourcing</w:t>
            </w:r>
          </w:p>
          <w:p w14:paraId="3F493AC1" w14:textId="77777777" w:rsidR="00597AFE" w:rsidRDefault="00597AFE" w:rsidP="00597AFE">
            <w:pPr>
              <w:tabs>
                <w:tab w:val="left" w:pos="3815"/>
              </w:tabs>
              <w:rPr>
                <w:b/>
              </w:rPr>
            </w:pPr>
            <w:r>
              <w:rPr>
                <w:b/>
              </w:rPr>
              <w:lastRenderedPageBreak/>
              <w:tab/>
            </w:r>
          </w:p>
          <w:p w14:paraId="775FE716" w14:textId="77777777" w:rsidR="00597AFE" w:rsidRDefault="00597AFE" w:rsidP="00597AFE">
            <w:r>
              <w:rPr>
                <w:b/>
              </w:rPr>
              <w:t xml:space="preserve">Watch </w:t>
            </w:r>
            <w:r>
              <w:t xml:space="preserve">the “Economics of Outsourcing” lecture video, available on YouTube [3:09]: </w:t>
            </w:r>
            <w:hyperlink r:id="rId30">
              <w:r>
                <w:rPr>
                  <w:color w:val="0000FF"/>
                  <w:u w:val="single"/>
                </w:rPr>
                <w:t>http://www.youtube.com/watch?v=z6ZU68aKwI8</w:t>
              </w:r>
            </w:hyperlink>
          </w:p>
          <w:p w14:paraId="35312331" w14:textId="77777777" w:rsidR="00597AFE" w:rsidRDefault="00597AFE" w:rsidP="00597AFE">
            <w:pPr>
              <w:rPr>
                <w:b/>
              </w:rPr>
            </w:pPr>
          </w:p>
          <w:p w14:paraId="43865E0C" w14:textId="391FCD5E" w:rsidR="00597AFE" w:rsidRDefault="00597AFE" w:rsidP="00597AFE">
            <w:pPr>
              <w:tabs>
                <w:tab w:val="left" w:pos="2329"/>
              </w:tabs>
              <w:rPr>
                <w:b/>
              </w:rPr>
            </w:pPr>
            <w:r>
              <w:rPr>
                <w:b/>
              </w:rPr>
              <w:t>Post</w:t>
            </w:r>
            <w:r>
              <w:t xml:space="preserve"> any questions, comments, or insights you may have in the Week One Discussion Board.</w:t>
            </w:r>
          </w:p>
        </w:tc>
        <w:tc>
          <w:tcPr>
            <w:tcW w:w="1440" w:type="dxa"/>
            <w:tcBorders>
              <w:bottom w:val="single" w:sz="4" w:space="0" w:color="000000" w:themeColor="text1"/>
            </w:tcBorders>
          </w:tcPr>
          <w:p w14:paraId="14D2D9FD" w14:textId="2036DD00" w:rsidR="00597AFE" w:rsidRDefault="00597AFE" w:rsidP="00597AFE">
            <w:r>
              <w:lastRenderedPageBreak/>
              <w:t>1.5</w:t>
            </w:r>
          </w:p>
        </w:tc>
        <w:tc>
          <w:tcPr>
            <w:tcW w:w="1440" w:type="dxa"/>
            <w:tcBorders>
              <w:bottom w:val="single" w:sz="4" w:space="0" w:color="000000" w:themeColor="text1"/>
            </w:tcBorders>
          </w:tcPr>
          <w:p w14:paraId="78017A66" w14:textId="77777777" w:rsidR="00597AFE" w:rsidRDefault="00597AFE" w:rsidP="00597AFE"/>
        </w:tc>
      </w:tr>
      <w:tr w:rsidR="00597AFE" w:rsidRPr="007F339F" w14:paraId="2D98F947" w14:textId="77777777" w:rsidTr="4948C66D">
        <w:tc>
          <w:tcPr>
            <w:tcW w:w="10170" w:type="dxa"/>
            <w:gridSpan w:val="2"/>
            <w:tcMar>
              <w:top w:w="115" w:type="dxa"/>
              <w:left w:w="115" w:type="dxa"/>
              <w:bottom w:w="115" w:type="dxa"/>
              <w:right w:w="115" w:type="dxa"/>
            </w:tcMar>
          </w:tcPr>
          <w:p w14:paraId="7D1DA928" w14:textId="77777777" w:rsidR="00597AFE" w:rsidRDefault="00597AFE" w:rsidP="00597AFE">
            <w:pPr>
              <w:tabs>
                <w:tab w:val="left" w:pos="2329"/>
              </w:tabs>
              <w:rPr>
                <w:b/>
              </w:rPr>
            </w:pPr>
            <w:r>
              <w:rPr>
                <w:b/>
              </w:rPr>
              <w:t>Practice Exercises: Data Analysis</w:t>
            </w:r>
          </w:p>
          <w:p w14:paraId="75EF581E" w14:textId="77777777" w:rsidR="00597AFE" w:rsidRDefault="00597AFE" w:rsidP="00597AFE">
            <w:pPr>
              <w:tabs>
                <w:tab w:val="left" w:pos="2329"/>
              </w:tabs>
            </w:pPr>
          </w:p>
          <w:p w14:paraId="3DA2FD69" w14:textId="4D6C7952" w:rsidR="007604A5" w:rsidRPr="00734A71" w:rsidRDefault="007604A5" w:rsidP="00597AFE">
            <w:pPr>
              <w:tabs>
                <w:tab w:val="left" w:pos="2329"/>
              </w:tabs>
            </w:pPr>
            <w:r w:rsidRPr="0079531A">
              <w:rPr>
                <w:b/>
              </w:rPr>
              <w:t>Resource:</w:t>
            </w:r>
            <w:r>
              <w:t xml:space="preserve"> Excel Templates MBA640.xlsx</w:t>
            </w:r>
          </w:p>
          <w:p w14:paraId="6B67B7A4" w14:textId="77777777" w:rsidR="007604A5" w:rsidRDefault="007604A5" w:rsidP="00597AFE">
            <w:pPr>
              <w:tabs>
                <w:tab w:val="left" w:pos="2329"/>
              </w:tabs>
              <w:rPr>
                <w:b/>
              </w:rPr>
            </w:pPr>
          </w:p>
          <w:p w14:paraId="7A146903" w14:textId="41CBAC6F" w:rsidR="00597AFE" w:rsidRDefault="00597AFE" w:rsidP="00597AFE">
            <w:pPr>
              <w:tabs>
                <w:tab w:val="left" w:pos="2329"/>
              </w:tabs>
            </w:pPr>
            <w:r>
              <w:rPr>
                <w:b/>
              </w:rPr>
              <w:t>Access</w:t>
            </w:r>
            <w:r>
              <w:t xml:space="preserve"> the CourseMate Excel templates for Chapter </w:t>
            </w:r>
            <w:r w:rsidR="009E79C7">
              <w:t>6</w:t>
            </w:r>
            <w:r>
              <w:t>.</w:t>
            </w:r>
          </w:p>
          <w:p w14:paraId="7C0D8A81" w14:textId="77777777" w:rsidR="00597AFE" w:rsidRDefault="00597AFE" w:rsidP="00597AFE">
            <w:pPr>
              <w:tabs>
                <w:tab w:val="left" w:pos="2329"/>
              </w:tabs>
            </w:pPr>
          </w:p>
          <w:p w14:paraId="2E875ECA" w14:textId="4450A33B" w:rsidR="00597AFE" w:rsidRDefault="00597AFE" w:rsidP="00597AFE">
            <w:pPr>
              <w:tabs>
                <w:tab w:val="left" w:pos="2329"/>
              </w:tabs>
            </w:pPr>
            <w:r>
              <w:rPr>
                <w:b/>
              </w:rPr>
              <w:t>Complete</w:t>
            </w:r>
            <w:r>
              <w:t xml:space="preserve"> Problems &amp; Activities </w:t>
            </w:r>
            <w:r w:rsidR="009E79C7">
              <w:t>4, 5, 6, &amp; 10</w:t>
            </w:r>
            <w:r w:rsidR="00086288">
              <w:t xml:space="preserve"> </w:t>
            </w:r>
            <w:r>
              <w:t xml:space="preserve">from Chapter </w:t>
            </w:r>
            <w:r w:rsidR="009E79C7">
              <w:t>6</w:t>
            </w:r>
            <w:r>
              <w:t xml:space="preserve"> of the text.</w:t>
            </w:r>
          </w:p>
          <w:p w14:paraId="1A4C42D4" w14:textId="77777777" w:rsidR="00597AFE" w:rsidRDefault="00597AFE" w:rsidP="00597AFE">
            <w:pPr>
              <w:tabs>
                <w:tab w:val="left" w:pos="2329"/>
              </w:tabs>
            </w:pPr>
          </w:p>
          <w:p w14:paraId="7AAC7184" w14:textId="77777777" w:rsidR="00597AFE" w:rsidRDefault="00597AFE" w:rsidP="00597AFE">
            <w:r>
              <w:rPr>
                <w:b/>
              </w:rPr>
              <w:t>Submit</w:t>
            </w:r>
            <w:r>
              <w:t xml:space="preserve"> your completed Excel worksheets along with your evaluations in a Word document to the Data Analysis discussion board.</w:t>
            </w:r>
          </w:p>
          <w:p w14:paraId="448BBF20" w14:textId="77777777" w:rsidR="00597AFE" w:rsidRDefault="00597AFE" w:rsidP="00597AFE"/>
          <w:p w14:paraId="4030174D" w14:textId="77777777" w:rsidR="00597AFE" w:rsidRDefault="00597AFE" w:rsidP="00597AFE">
            <w:r>
              <w:rPr>
                <w:i/>
              </w:rPr>
              <w:t>Note</w:t>
            </w:r>
            <w:r>
              <w:t>. Initial answers to the discussion question must be substantive and in the range of 250-400 words. Any references should be properly cited following APA formatting guidelines. Initial discussion question responses are due by 11:59 p.m. (Eastern Time) on Thursday.</w:t>
            </w:r>
          </w:p>
          <w:p w14:paraId="0FFAB54D" w14:textId="77777777" w:rsidR="00597AFE" w:rsidRDefault="00597AFE" w:rsidP="00597AFE">
            <w:pPr>
              <w:rPr>
                <w:b/>
              </w:rPr>
            </w:pPr>
          </w:p>
          <w:p w14:paraId="722A4121" w14:textId="2009F3A9" w:rsidR="00597AFE" w:rsidRPr="009F6FAF" w:rsidRDefault="00597AFE" w:rsidP="00597AFE">
            <w:pPr>
              <w:pStyle w:val="AssignmentsLevel1"/>
            </w:pPr>
            <w:r>
              <w:rPr>
                <w:b/>
              </w:rPr>
              <w:t xml:space="preserve">Write </w:t>
            </w:r>
            <w:r>
              <w:t>a substantive response to a minimum of three different students. All responses must be posted by 11:59 p.m. (Eastern Time) on Sunday.</w:t>
            </w:r>
          </w:p>
        </w:tc>
        <w:tc>
          <w:tcPr>
            <w:tcW w:w="1440" w:type="dxa"/>
            <w:tcBorders>
              <w:bottom w:val="single" w:sz="4" w:space="0" w:color="000000" w:themeColor="text1"/>
            </w:tcBorders>
          </w:tcPr>
          <w:p w14:paraId="5A11884C" w14:textId="6DB9ABE9" w:rsidR="00597AFE" w:rsidRPr="009F6FAF" w:rsidRDefault="00597AFE" w:rsidP="00597AFE">
            <w:pPr>
              <w:rPr>
                <w:rFonts w:cs="Arial"/>
                <w:szCs w:val="20"/>
              </w:rPr>
            </w:pPr>
            <w:r>
              <w:t>4.2</w:t>
            </w:r>
          </w:p>
        </w:tc>
        <w:tc>
          <w:tcPr>
            <w:tcW w:w="1440" w:type="dxa"/>
            <w:tcBorders>
              <w:bottom w:val="single" w:sz="4" w:space="0" w:color="000000" w:themeColor="text1"/>
            </w:tcBorders>
          </w:tcPr>
          <w:p w14:paraId="0704EEA7" w14:textId="77777777" w:rsidR="00597AFE" w:rsidRDefault="00597AFE" w:rsidP="00597AFE">
            <w:r>
              <w:t xml:space="preserve">Practice – peer and instructor feedback, shared posting and response = </w:t>
            </w:r>
          </w:p>
          <w:p w14:paraId="6DA6A871" w14:textId="63442A73" w:rsidR="00597AFE" w:rsidRPr="009F6FAF" w:rsidRDefault="00597AFE" w:rsidP="00597AFE">
            <w:pPr>
              <w:rPr>
                <w:rFonts w:cs="Arial"/>
                <w:szCs w:val="20"/>
              </w:rPr>
            </w:pPr>
            <w:r>
              <w:rPr>
                <w:b/>
              </w:rPr>
              <w:t>2 hours</w:t>
            </w:r>
          </w:p>
        </w:tc>
      </w:tr>
      <w:tr w:rsidR="00597AFE" w:rsidRPr="00842155" w14:paraId="32804CF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BEECDA" w14:textId="77777777" w:rsidR="00597AFE" w:rsidRDefault="00597AFE" w:rsidP="00597AFE">
            <w:pPr>
              <w:tabs>
                <w:tab w:val="left" w:pos="0"/>
                <w:tab w:val="left" w:pos="3720"/>
              </w:tabs>
              <w:outlineLvl w:val="0"/>
              <w:rPr>
                <w:rFonts w:eastAsia="Arial" w:cs="Arial"/>
                <w:i/>
                <w:iCs/>
              </w:rPr>
            </w:pPr>
            <w:r w:rsidRPr="4948C66D">
              <w:rPr>
                <w:rFonts w:eastAsia="Arial" w:cs="Arial"/>
                <w:b/>
                <w:bCs/>
                <w:i/>
                <w:iCs/>
                <w:sz w:val="22"/>
                <w:szCs w:val="22"/>
              </w:rPr>
              <w:t>Graded Assignments</w:t>
            </w:r>
          </w:p>
          <w:p w14:paraId="7F91660C" w14:textId="77777777" w:rsidR="00597AFE" w:rsidRPr="005B10FE" w:rsidRDefault="00597AFE" w:rsidP="00597AFE">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804C80F" w14:textId="77777777" w:rsidR="00597AFE" w:rsidRPr="005B10FE" w:rsidRDefault="00597AFE" w:rsidP="00597AFE">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A7B97EE" w14:textId="77777777" w:rsidR="00597AFE" w:rsidRPr="005B10FE" w:rsidRDefault="00597AFE" w:rsidP="00597AFE">
            <w:pPr>
              <w:rPr>
                <w:rFonts w:eastAsia="Arial" w:cs="Arial"/>
                <w:b/>
                <w:bCs/>
                <w:i/>
                <w:iCs/>
              </w:rPr>
            </w:pPr>
            <w:r w:rsidRPr="4948C66D">
              <w:rPr>
                <w:rFonts w:eastAsia="Arial" w:cs="Arial"/>
                <w:b/>
                <w:bCs/>
                <w:i/>
                <w:iCs/>
              </w:rPr>
              <w:t>AIE</w:t>
            </w:r>
          </w:p>
        </w:tc>
      </w:tr>
      <w:tr w:rsidR="00597AFE" w:rsidRPr="00103FC5" w14:paraId="0287DB61" w14:textId="77777777" w:rsidTr="4948C66D">
        <w:tc>
          <w:tcPr>
            <w:tcW w:w="10170" w:type="dxa"/>
            <w:gridSpan w:val="2"/>
            <w:tcMar>
              <w:top w:w="115" w:type="dxa"/>
              <w:left w:w="115" w:type="dxa"/>
              <w:bottom w:w="115" w:type="dxa"/>
              <w:right w:w="115" w:type="dxa"/>
            </w:tcMar>
          </w:tcPr>
          <w:p w14:paraId="20F796BD" w14:textId="77777777" w:rsidR="00597AFE" w:rsidRDefault="00597AFE" w:rsidP="00597AFE">
            <w:pPr>
              <w:widowControl w:val="0"/>
              <w:ind w:left="360" w:hanging="360"/>
              <w:rPr>
                <w:b/>
              </w:rPr>
            </w:pPr>
            <w:r>
              <w:rPr>
                <w:b/>
              </w:rPr>
              <w:t>Week Four Resources Quiz</w:t>
            </w:r>
          </w:p>
          <w:p w14:paraId="555E893B" w14:textId="77777777" w:rsidR="00597AFE" w:rsidRDefault="00597AFE" w:rsidP="00597AFE">
            <w:pPr>
              <w:widowControl w:val="0"/>
              <w:ind w:left="360" w:hanging="360"/>
            </w:pPr>
          </w:p>
          <w:p w14:paraId="26C37B98" w14:textId="77777777" w:rsidR="00597AFE" w:rsidRDefault="00597AFE" w:rsidP="00597AFE">
            <w:r>
              <w:t>When you have completed your reading and review of all of the week’s required resources, you will be tested on your knowledge of the concepts and ideas presented in the required materials.</w:t>
            </w:r>
          </w:p>
          <w:p w14:paraId="346943EC" w14:textId="77777777" w:rsidR="00597AFE" w:rsidRDefault="00597AFE" w:rsidP="00597AFE"/>
          <w:p w14:paraId="455F7612" w14:textId="77777777" w:rsidR="00597AFE" w:rsidRDefault="00597AFE" w:rsidP="00597AFE">
            <w:r>
              <w:rPr>
                <w:b/>
              </w:rPr>
              <w:t>Complete</w:t>
            </w:r>
            <w:r>
              <w:t xml:space="preserve"> the Week Four Resources Quiz </w:t>
            </w:r>
            <w:r w:rsidRPr="00DA01A0">
              <w:t xml:space="preserve">no later </w:t>
            </w:r>
            <w:r>
              <w:t>than 11:59 p.m. [EST] on Sunday.</w:t>
            </w:r>
          </w:p>
          <w:p w14:paraId="7A41795C" w14:textId="77777777" w:rsidR="00597AFE" w:rsidRDefault="00597AFE" w:rsidP="00597AFE"/>
          <w:p w14:paraId="41632382" w14:textId="3CD9C30C" w:rsidR="00597AFE" w:rsidRPr="00103FC5" w:rsidRDefault="00597AFE" w:rsidP="00597AFE">
            <w:pPr>
              <w:pStyle w:val="AssignmentsLevel1"/>
              <w:rPr>
                <w:b/>
                <w:bCs/>
              </w:rPr>
            </w:pPr>
            <w:r>
              <w:rPr>
                <w:i/>
              </w:rPr>
              <w:t>Note</w:t>
            </w:r>
            <w:r>
              <w:t>. This quiz is open book and open note and counts for 10 points.</w:t>
            </w:r>
          </w:p>
        </w:tc>
        <w:tc>
          <w:tcPr>
            <w:tcW w:w="1440" w:type="dxa"/>
          </w:tcPr>
          <w:p w14:paraId="13560939" w14:textId="77777777" w:rsidR="00597AFE" w:rsidRPr="00103FC5" w:rsidRDefault="00597AFE" w:rsidP="00597AFE">
            <w:pPr>
              <w:tabs>
                <w:tab w:val="left" w:pos="2329"/>
              </w:tabs>
              <w:rPr>
                <w:rFonts w:cs="Arial"/>
                <w:szCs w:val="20"/>
              </w:rPr>
            </w:pPr>
          </w:p>
        </w:tc>
        <w:tc>
          <w:tcPr>
            <w:tcW w:w="1440" w:type="dxa"/>
          </w:tcPr>
          <w:p w14:paraId="66AC7EC3" w14:textId="091C6A52" w:rsidR="00597AFE" w:rsidRPr="00103FC5" w:rsidRDefault="00597AFE" w:rsidP="00597AFE">
            <w:pPr>
              <w:tabs>
                <w:tab w:val="left" w:pos="2329"/>
              </w:tabs>
              <w:rPr>
                <w:rFonts w:eastAsia="Arial" w:cs="Arial"/>
              </w:rPr>
            </w:pPr>
          </w:p>
        </w:tc>
      </w:tr>
      <w:tr w:rsidR="00597AFE" w:rsidRPr="00842155" w14:paraId="1F0C6BBD" w14:textId="77777777" w:rsidTr="4948C66D">
        <w:tc>
          <w:tcPr>
            <w:tcW w:w="10170" w:type="dxa"/>
            <w:gridSpan w:val="2"/>
            <w:tcMar>
              <w:top w:w="115" w:type="dxa"/>
              <w:left w:w="115" w:type="dxa"/>
              <w:bottom w:w="115" w:type="dxa"/>
              <w:right w:w="115" w:type="dxa"/>
            </w:tcMar>
          </w:tcPr>
          <w:p w14:paraId="605E4478" w14:textId="77777777" w:rsidR="00597AFE" w:rsidRDefault="00597AFE" w:rsidP="00597AFE">
            <w:pPr>
              <w:rPr>
                <w:b/>
              </w:rPr>
            </w:pPr>
            <w:r>
              <w:rPr>
                <w:b/>
              </w:rPr>
              <w:t>Discussion: Supply Chain</w:t>
            </w:r>
          </w:p>
          <w:p w14:paraId="1B759280" w14:textId="77777777" w:rsidR="00597AFE" w:rsidRDefault="00597AFE" w:rsidP="00597AFE"/>
          <w:p w14:paraId="0882095A" w14:textId="77777777" w:rsidR="00597AFE" w:rsidRDefault="00597AFE" w:rsidP="00597AFE">
            <w:pPr>
              <w:widowControl w:val="0"/>
            </w:pPr>
            <w:r>
              <w:rPr>
                <w:b/>
              </w:rPr>
              <w:t>Write</w:t>
            </w:r>
            <w:r>
              <w:t xml:space="preserve"> a 500- to 800-word response describing an automobile manufacturer supply chain in the “Supply Chain” </w:t>
            </w:r>
            <w:r>
              <w:lastRenderedPageBreak/>
              <w:t>discussion forum, including:</w:t>
            </w:r>
          </w:p>
          <w:p w14:paraId="7FAD74CB" w14:textId="77777777" w:rsidR="00597AFE" w:rsidRDefault="00597AFE" w:rsidP="00597AFE">
            <w:pPr>
              <w:widowControl w:val="0"/>
            </w:pPr>
          </w:p>
          <w:p w14:paraId="3C668B4E" w14:textId="77777777" w:rsidR="00597AFE" w:rsidRDefault="00597AFE" w:rsidP="00597AFE">
            <w:pPr>
              <w:pStyle w:val="AssignmentsLevel2"/>
            </w:pPr>
            <w:r>
              <w:t>Examples of suppliers, production facilities, and distribution methods.</w:t>
            </w:r>
          </w:p>
          <w:p w14:paraId="44FAF70B" w14:textId="77777777" w:rsidR="00597AFE" w:rsidRDefault="00597AFE" w:rsidP="00597AFE"/>
          <w:p w14:paraId="6AE43450" w14:textId="77777777" w:rsidR="00597AFE" w:rsidRDefault="00597AFE" w:rsidP="00597AFE">
            <w:r>
              <w:t>Initial entries are due no later than Thursday at 11:59 p.m.</w:t>
            </w:r>
          </w:p>
          <w:p w14:paraId="4FB7E0AA" w14:textId="77777777" w:rsidR="00597AFE" w:rsidRDefault="00597AFE" w:rsidP="00597AFE"/>
          <w:p w14:paraId="47DFA22B" w14:textId="5C32C07C" w:rsidR="00597AFE" w:rsidRPr="00135F7B" w:rsidRDefault="00597AFE" w:rsidP="00597AFE">
            <w:pPr>
              <w:pStyle w:val="AssignmentsLevel1"/>
            </w:pPr>
            <w:r>
              <w:rPr>
                <w:b/>
              </w:rPr>
              <w:t>Write</w:t>
            </w:r>
            <w:r>
              <w:t xml:space="preserve"> a substantive response to a minimum of three different students. All responses must be posted by 11:59 p.m. (Eastern Time) on Sunday.</w:t>
            </w:r>
          </w:p>
        </w:tc>
        <w:tc>
          <w:tcPr>
            <w:tcW w:w="1440" w:type="dxa"/>
          </w:tcPr>
          <w:p w14:paraId="695D37D1" w14:textId="220F3003" w:rsidR="00597AFE" w:rsidRPr="00842155" w:rsidRDefault="00597AFE" w:rsidP="00597AFE">
            <w:pPr>
              <w:tabs>
                <w:tab w:val="left" w:pos="2329"/>
              </w:tabs>
              <w:rPr>
                <w:rFonts w:cs="Arial"/>
                <w:szCs w:val="20"/>
              </w:rPr>
            </w:pPr>
            <w:r>
              <w:lastRenderedPageBreak/>
              <w:t>4.1</w:t>
            </w:r>
          </w:p>
        </w:tc>
        <w:tc>
          <w:tcPr>
            <w:tcW w:w="1440" w:type="dxa"/>
          </w:tcPr>
          <w:p w14:paraId="29DB2877" w14:textId="77777777" w:rsidR="00597AFE" w:rsidRDefault="00597AFE" w:rsidP="00597AFE">
            <w:pPr>
              <w:tabs>
                <w:tab w:val="left" w:pos="937"/>
              </w:tabs>
            </w:pPr>
            <w:r>
              <w:t xml:space="preserve">Blog – shares work and </w:t>
            </w:r>
            <w:r>
              <w:lastRenderedPageBreak/>
              <w:t xml:space="preserve">posts response = </w:t>
            </w:r>
          </w:p>
          <w:p w14:paraId="383331DB" w14:textId="57AC3113" w:rsidR="00597AFE" w:rsidRPr="00842155" w:rsidRDefault="00597AFE" w:rsidP="00597AFE">
            <w:pPr>
              <w:tabs>
                <w:tab w:val="left" w:pos="2329"/>
              </w:tabs>
              <w:rPr>
                <w:rFonts w:eastAsia="Arial" w:cs="Arial"/>
              </w:rPr>
            </w:pPr>
            <w:r>
              <w:rPr>
                <w:b/>
              </w:rPr>
              <w:t>1 hour</w:t>
            </w:r>
          </w:p>
        </w:tc>
      </w:tr>
      <w:tr w:rsidR="00597AFE" w:rsidRPr="00132272" w14:paraId="586F3A25" w14:textId="77777777" w:rsidTr="4948C66D">
        <w:tc>
          <w:tcPr>
            <w:tcW w:w="10170" w:type="dxa"/>
            <w:gridSpan w:val="2"/>
            <w:tcMar>
              <w:top w:w="115" w:type="dxa"/>
              <w:left w:w="115" w:type="dxa"/>
              <w:bottom w:w="115" w:type="dxa"/>
              <w:right w:w="115" w:type="dxa"/>
            </w:tcMar>
          </w:tcPr>
          <w:p w14:paraId="4B8D4EBB" w14:textId="3F63DBC9" w:rsidR="00597AFE" w:rsidRDefault="0037554E" w:rsidP="00597AFE">
            <w:pPr>
              <w:tabs>
                <w:tab w:val="left" w:pos="2329"/>
              </w:tabs>
              <w:rPr>
                <w:b/>
              </w:rPr>
            </w:pPr>
            <w:r>
              <w:rPr>
                <w:b/>
              </w:rPr>
              <w:lastRenderedPageBreak/>
              <w:t xml:space="preserve">Week Four </w:t>
            </w:r>
            <w:r w:rsidR="00597AFE">
              <w:rPr>
                <w:b/>
              </w:rPr>
              <w:t>Case Study: Hudson Jewelers</w:t>
            </w:r>
          </w:p>
          <w:p w14:paraId="071234E1" w14:textId="77777777" w:rsidR="00597AFE" w:rsidRDefault="00597AFE" w:rsidP="00597AFE">
            <w:pPr>
              <w:tabs>
                <w:tab w:val="left" w:pos="2329"/>
              </w:tabs>
              <w:rPr>
                <w:b/>
              </w:rPr>
            </w:pPr>
          </w:p>
          <w:p w14:paraId="60834027" w14:textId="77777777" w:rsidR="00597AFE" w:rsidRPr="00025524" w:rsidRDefault="00597AFE" w:rsidP="00597AFE">
            <w:pPr>
              <w:tabs>
                <w:tab w:val="left" w:pos="2329"/>
              </w:tabs>
              <w:rPr>
                <w:b/>
              </w:rPr>
            </w:pPr>
            <w:r w:rsidRPr="000E72B1">
              <w:rPr>
                <w:b/>
              </w:rPr>
              <w:t xml:space="preserve">Read </w:t>
            </w:r>
            <w:r w:rsidRPr="000E72B1">
              <w:t>“Hudson Jewelers Case Study”</w:t>
            </w:r>
            <w:r w:rsidRPr="00025524">
              <w:rPr>
                <w:b/>
              </w:rPr>
              <w:t xml:space="preserve"> (Case Study Attached)</w:t>
            </w:r>
          </w:p>
          <w:p w14:paraId="2640FCA6" w14:textId="77777777" w:rsidR="00597AFE" w:rsidRPr="00025524" w:rsidRDefault="00597AFE" w:rsidP="00597AFE">
            <w:pPr>
              <w:tabs>
                <w:tab w:val="left" w:pos="2329"/>
              </w:tabs>
            </w:pPr>
          </w:p>
          <w:p w14:paraId="26293609" w14:textId="77777777" w:rsidR="00597AFE" w:rsidRPr="000E72B1" w:rsidRDefault="00597AFE" w:rsidP="00597AFE">
            <w:pPr>
              <w:tabs>
                <w:tab w:val="left" w:pos="2329"/>
              </w:tabs>
            </w:pPr>
            <w:r w:rsidRPr="00025524">
              <w:rPr>
                <w:b/>
              </w:rPr>
              <w:t>Complete</w:t>
            </w:r>
            <w:r w:rsidRPr="00025524">
              <w:t xml:space="preserve"> Case Question for Discussion</w:t>
            </w:r>
            <w:r>
              <w:t>.</w:t>
            </w:r>
          </w:p>
          <w:p w14:paraId="160AC6EC" w14:textId="77777777" w:rsidR="00597AFE" w:rsidRPr="00025524" w:rsidRDefault="00597AFE" w:rsidP="00597AFE">
            <w:pPr>
              <w:tabs>
                <w:tab w:val="left" w:pos="2329"/>
              </w:tabs>
            </w:pPr>
          </w:p>
          <w:p w14:paraId="062C5354" w14:textId="367E026F" w:rsidR="00597AFE" w:rsidRPr="00132272" w:rsidRDefault="00597AFE" w:rsidP="00597AFE">
            <w:pPr>
              <w:pStyle w:val="AssignmentsLevel1"/>
              <w:rPr>
                <w:strike/>
              </w:rPr>
            </w:pPr>
            <w:r w:rsidRPr="002F07F9">
              <w:rPr>
                <w:b/>
                <w:color w:val="111111"/>
              </w:rPr>
              <w:t>Submit</w:t>
            </w:r>
            <w:r w:rsidRPr="002F07F9">
              <w:rPr>
                <w:color w:val="111111"/>
              </w:rPr>
              <w:t xml:space="preserve"> your evaluations as a Word document to your instructor via Blackboard </w:t>
            </w:r>
            <w:r w:rsidRPr="000E72B1">
              <w:t>no later than 11:59 p.m. [EST] on Sunday.</w:t>
            </w:r>
          </w:p>
        </w:tc>
        <w:tc>
          <w:tcPr>
            <w:tcW w:w="1440" w:type="dxa"/>
          </w:tcPr>
          <w:p w14:paraId="6D8576AF" w14:textId="4558E060" w:rsidR="00597AFE" w:rsidRPr="00132272" w:rsidRDefault="00597AFE" w:rsidP="00597AFE">
            <w:pPr>
              <w:tabs>
                <w:tab w:val="left" w:pos="2329"/>
              </w:tabs>
              <w:rPr>
                <w:rFonts w:cs="Arial"/>
                <w:strike/>
                <w:szCs w:val="20"/>
              </w:rPr>
            </w:pPr>
            <w:r>
              <w:t>4.2</w:t>
            </w:r>
          </w:p>
        </w:tc>
        <w:tc>
          <w:tcPr>
            <w:tcW w:w="1440" w:type="dxa"/>
          </w:tcPr>
          <w:p w14:paraId="3427081E" w14:textId="7DA490A6" w:rsidR="00597AFE" w:rsidRPr="00132272" w:rsidRDefault="00597AFE" w:rsidP="00597AFE">
            <w:pPr>
              <w:tabs>
                <w:tab w:val="left" w:pos="2329"/>
              </w:tabs>
              <w:rPr>
                <w:rFonts w:cs="Arial"/>
                <w:strike/>
                <w:szCs w:val="20"/>
              </w:rPr>
            </w:pPr>
            <w:r>
              <w:t xml:space="preserve">Case Study – analysis for assessment = </w:t>
            </w:r>
            <w:r>
              <w:rPr>
                <w:b/>
              </w:rPr>
              <w:t>1 hour</w:t>
            </w:r>
          </w:p>
        </w:tc>
      </w:tr>
      <w:tr w:rsidR="00597AFE" w:rsidRPr="00132272" w14:paraId="4E59D33A" w14:textId="77777777" w:rsidTr="4948C66D">
        <w:tc>
          <w:tcPr>
            <w:tcW w:w="10170" w:type="dxa"/>
            <w:gridSpan w:val="2"/>
            <w:tcMar>
              <w:top w:w="115" w:type="dxa"/>
              <w:left w:w="115" w:type="dxa"/>
              <w:bottom w:w="115" w:type="dxa"/>
              <w:right w:w="115" w:type="dxa"/>
            </w:tcMar>
          </w:tcPr>
          <w:p w14:paraId="6215BF4B" w14:textId="77777777" w:rsidR="00597AFE" w:rsidRDefault="00597AFE" w:rsidP="00597AFE">
            <w:pPr>
              <w:tabs>
                <w:tab w:val="left" w:pos="2329"/>
                <w:tab w:val="right" w:pos="5860"/>
              </w:tabs>
              <w:rPr>
                <w:b/>
              </w:rPr>
            </w:pPr>
            <w:r>
              <w:rPr>
                <w:b/>
              </w:rPr>
              <w:t>Assignment: “Should We Manufacture Internally or Outsource?”</w:t>
            </w:r>
          </w:p>
          <w:p w14:paraId="77587895" w14:textId="77777777" w:rsidR="00597AFE" w:rsidRDefault="00597AFE" w:rsidP="00597AFE">
            <w:pPr>
              <w:tabs>
                <w:tab w:val="left" w:pos="2329"/>
              </w:tabs>
            </w:pPr>
          </w:p>
          <w:p w14:paraId="0B78B71E" w14:textId="77777777" w:rsidR="007C305D" w:rsidRDefault="007C305D" w:rsidP="007C305D">
            <w:pPr>
              <w:tabs>
                <w:tab w:val="left" w:pos="2329"/>
              </w:tabs>
            </w:pPr>
            <w:r w:rsidRPr="0079531A">
              <w:rPr>
                <w:b/>
              </w:rPr>
              <w:t>Resource:</w:t>
            </w:r>
            <w:r>
              <w:t xml:space="preserve"> Excel Templates MBA640.xlsx </w:t>
            </w:r>
          </w:p>
          <w:p w14:paraId="3115ABE0" w14:textId="77777777" w:rsidR="007C305D" w:rsidRDefault="007C305D" w:rsidP="007C305D">
            <w:pPr>
              <w:tabs>
                <w:tab w:val="left" w:pos="2329"/>
              </w:tabs>
            </w:pPr>
          </w:p>
          <w:p w14:paraId="1816F241" w14:textId="6492DE4E" w:rsidR="00597AFE" w:rsidRDefault="00597AFE" w:rsidP="00597AFE">
            <w:pPr>
              <w:tabs>
                <w:tab w:val="left" w:pos="2329"/>
              </w:tabs>
            </w:pPr>
            <w:r>
              <w:rPr>
                <w:b/>
              </w:rPr>
              <w:t>Download</w:t>
            </w:r>
            <w:r>
              <w:t xml:space="preserve"> the CourseMate Excel templates for Chapter </w:t>
            </w:r>
            <w:r w:rsidR="009E79C7">
              <w:t>6</w:t>
            </w:r>
            <w:r>
              <w:t>.</w:t>
            </w:r>
          </w:p>
          <w:p w14:paraId="4358607C" w14:textId="77777777" w:rsidR="00597AFE" w:rsidRDefault="00597AFE" w:rsidP="00597AFE">
            <w:pPr>
              <w:tabs>
                <w:tab w:val="left" w:pos="2329"/>
              </w:tabs>
            </w:pPr>
          </w:p>
          <w:p w14:paraId="307A49B8" w14:textId="21E835C6" w:rsidR="00597AFE" w:rsidRDefault="00597AFE" w:rsidP="00597AFE">
            <w:pPr>
              <w:tabs>
                <w:tab w:val="left" w:pos="2329"/>
              </w:tabs>
            </w:pPr>
            <w:r>
              <w:rPr>
                <w:b/>
              </w:rPr>
              <w:t>Complete</w:t>
            </w:r>
            <w:r>
              <w:t xml:space="preserve"> Problems &amp; Activities </w:t>
            </w:r>
            <w:r w:rsidR="009E79C7">
              <w:t>7</w:t>
            </w:r>
            <w:r>
              <w:t xml:space="preserve">, </w:t>
            </w:r>
            <w:r w:rsidR="009E79C7">
              <w:t>8</w:t>
            </w:r>
            <w:r>
              <w:t xml:space="preserve">, &amp; </w:t>
            </w:r>
            <w:r w:rsidR="009E79C7">
              <w:t>9</w:t>
            </w:r>
            <w:r>
              <w:t xml:space="preserve"> from Chapter </w:t>
            </w:r>
            <w:r w:rsidR="009E79C7">
              <w:t>6</w:t>
            </w:r>
            <w:r>
              <w:t xml:space="preserve"> of the text.</w:t>
            </w:r>
          </w:p>
          <w:p w14:paraId="5E6AD50F" w14:textId="77777777" w:rsidR="00597AFE" w:rsidRDefault="00597AFE" w:rsidP="00597AFE">
            <w:pPr>
              <w:tabs>
                <w:tab w:val="left" w:pos="2329"/>
              </w:tabs>
            </w:pPr>
          </w:p>
          <w:p w14:paraId="18102DB1" w14:textId="437C89A6" w:rsidR="00597AFE" w:rsidRDefault="00597AFE" w:rsidP="00597AFE">
            <w:pPr>
              <w:tabs>
                <w:tab w:val="left" w:pos="2329"/>
              </w:tabs>
              <w:rPr>
                <w:b/>
              </w:rPr>
            </w:pPr>
            <w:r>
              <w:rPr>
                <w:b/>
              </w:rPr>
              <w:t>Submit</w:t>
            </w:r>
            <w:r>
              <w:t xml:space="preserve"> your completed Excel worksheets along with your evaluations in a Word document to your instructor via Blackboard no later than 11:59 p.m. [EST] on Sunday. </w:t>
            </w:r>
          </w:p>
        </w:tc>
        <w:tc>
          <w:tcPr>
            <w:tcW w:w="1440" w:type="dxa"/>
          </w:tcPr>
          <w:p w14:paraId="3FB58DE8" w14:textId="1BB9800C" w:rsidR="00597AFE" w:rsidRDefault="00597AFE" w:rsidP="00597AFE">
            <w:pPr>
              <w:tabs>
                <w:tab w:val="left" w:pos="2329"/>
              </w:tabs>
            </w:pPr>
            <w:r>
              <w:t>1.5</w:t>
            </w:r>
          </w:p>
        </w:tc>
        <w:tc>
          <w:tcPr>
            <w:tcW w:w="1440" w:type="dxa"/>
          </w:tcPr>
          <w:p w14:paraId="3311D65F" w14:textId="3671FE90" w:rsidR="00597AFE" w:rsidRDefault="00597AFE" w:rsidP="00597AFE">
            <w:pPr>
              <w:tabs>
                <w:tab w:val="left" w:pos="2329"/>
              </w:tabs>
            </w:pPr>
            <w:r>
              <w:t xml:space="preserve">Problem Solving – analysis for assessment = </w:t>
            </w:r>
            <w:r>
              <w:rPr>
                <w:b/>
              </w:rPr>
              <w:t>.5 hours</w:t>
            </w:r>
          </w:p>
        </w:tc>
      </w:tr>
      <w:tr w:rsidR="00597AFE" w:rsidRPr="00132272" w14:paraId="6EB821A5" w14:textId="77777777" w:rsidTr="4948C66D">
        <w:tc>
          <w:tcPr>
            <w:tcW w:w="10170" w:type="dxa"/>
            <w:gridSpan w:val="2"/>
            <w:tcMar>
              <w:top w:w="115" w:type="dxa"/>
              <w:left w:w="115" w:type="dxa"/>
              <w:bottom w:w="115" w:type="dxa"/>
              <w:right w:w="115" w:type="dxa"/>
            </w:tcMar>
          </w:tcPr>
          <w:p w14:paraId="2D4E1EFA" w14:textId="77777777" w:rsidR="00597AFE" w:rsidRDefault="00597AFE" w:rsidP="00597AFE">
            <w:pPr>
              <w:tabs>
                <w:tab w:val="left" w:pos="2329"/>
              </w:tabs>
              <w:rPr>
                <w:b/>
              </w:rPr>
            </w:pPr>
            <w:r>
              <w:rPr>
                <w:b/>
              </w:rPr>
              <w:t>Assignment: Designing a Supply Chain</w:t>
            </w:r>
          </w:p>
          <w:p w14:paraId="29071B3D" w14:textId="77777777" w:rsidR="00597AFE" w:rsidRDefault="00597AFE" w:rsidP="00597AFE">
            <w:pPr>
              <w:tabs>
                <w:tab w:val="left" w:pos="2329"/>
              </w:tabs>
            </w:pPr>
          </w:p>
          <w:p w14:paraId="10ACB267" w14:textId="77777777" w:rsidR="00597AFE" w:rsidRDefault="00597AFE" w:rsidP="00597AFE">
            <w:pPr>
              <w:tabs>
                <w:tab w:val="left" w:pos="2329"/>
              </w:tabs>
            </w:pPr>
            <w:r>
              <w:rPr>
                <w:b/>
              </w:rPr>
              <w:t>Select</w:t>
            </w:r>
            <w:r>
              <w:t xml:space="preserve"> a business with which you are familiar.</w:t>
            </w:r>
          </w:p>
          <w:p w14:paraId="4C44D895" w14:textId="77777777" w:rsidR="00597AFE" w:rsidRDefault="00597AFE" w:rsidP="00597AFE">
            <w:pPr>
              <w:tabs>
                <w:tab w:val="left" w:pos="1496"/>
              </w:tabs>
            </w:pPr>
            <w:r>
              <w:tab/>
            </w:r>
          </w:p>
          <w:p w14:paraId="0835AAB1" w14:textId="77777777" w:rsidR="00597AFE" w:rsidRDefault="00597AFE" w:rsidP="00597AFE">
            <w:pPr>
              <w:tabs>
                <w:tab w:val="left" w:pos="2329"/>
              </w:tabs>
            </w:pPr>
            <w:r>
              <w:rPr>
                <w:b/>
              </w:rPr>
              <w:t>Write</w:t>
            </w:r>
            <w:r>
              <w:t xml:space="preserve"> a 350- to 700-word description and evaluation of the key elements in this company’s supply chain such as suppliers, production facilities, and distribution methods. </w:t>
            </w:r>
          </w:p>
          <w:p w14:paraId="0DE2049F" w14:textId="77777777" w:rsidR="00597AFE" w:rsidRDefault="00597AFE" w:rsidP="00597AFE">
            <w:pPr>
              <w:tabs>
                <w:tab w:val="left" w:pos="2329"/>
              </w:tabs>
            </w:pPr>
          </w:p>
          <w:p w14:paraId="32D803B5" w14:textId="77777777" w:rsidR="00597AFE" w:rsidRDefault="00597AFE" w:rsidP="00597AFE">
            <w:pPr>
              <w:tabs>
                <w:tab w:val="left" w:pos="2329"/>
              </w:tabs>
            </w:pPr>
            <w:r w:rsidRPr="002F07F9">
              <w:rPr>
                <w:b/>
              </w:rPr>
              <w:t>Include</w:t>
            </w:r>
            <w:r>
              <w:t xml:space="preserve"> the following elements in your analysis:</w:t>
            </w:r>
          </w:p>
          <w:p w14:paraId="2412F638" w14:textId="77777777" w:rsidR="00597AFE" w:rsidRDefault="00597AFE" w:rsidP="00597AFE">
            <w:pPr>
              <w:pStyle w:val="AssignmentsLevel2"/>
            </w:pPr>
            <w:r>
              <w:t xml:space="preserve">Explain the important factors that need to be considered when designing a supply chain. </w:t>
            </w:r>
          </w:p>
          <w:p w14:paraId="067C966B" w14:textId="77777777" w:rsidR="00597AFE" w:rsidRDefault="00597AFE" w:rsidP="00597AFE">
            <w:pPr>
              <w:pStyle w:val="AssignmentsLevel2"/>
            </w:pPr>
            <w:r>
              <w:t>Evaluate if your selected company considered these factors when designing their supply chain.</w:t>
            </w:r>
          </w:p>
          <w:p w14:paraId="74A332B4" w14:textId="77777777" w:rsidR="00597AFE" w:rsidRDefault="00597AFE" w:rsidP="00597AFE">
            <w:pPr>
              <w:tabs>
                <w:tab w:val="left" w:pos="2329"/>
              </w:tabs>
            </w:pPr>
          </w:p>
          <w:p w14:paraId="727172F1" w14:textId="33DD0732" w:rsidR="00597AFE" w:rsidRPr="4948C66D" w:rsidRDefault="00597AFE" w:rsidP="00597AFE">
            <w:pPr>
              <w:tabs>
                <w:tab w:val="left" w:pos="2329"/>
              </w:tabs>
              <w:rPr>
                <w:rFonts w:eastAsia="Arial" w:cs="Arial"/>
                <w:b/>
                <w:bCs/>
              </w:rPr>
            </w:pPr>
            <w:r>
              <w:rPr>
                <w:b/>
              </w:rPr>
              <w:t>Submit</w:t>
            </w:r>
            <w:r>
              <w:t xml:space="preserve"> the assignment to your instructor via Blackboard no later than 11:59 p.m. [EST] on Sunday.</w:t>
            </w:r>
          </w:p>
        </w:tc>
        <w:tc>
          <w:tcPr>
            <w:tcW w:w="1440" w:type="dxa"/>
          </w:tcPr>
          <w:p w14:paraId="05538E50" w14:textId="4169E0E8" w:rsidR="00597AFE" w:rsidRPr="00132272" w:rsidRDefault="00597AFE" w:rsidP="00597AFE">
            <w:pPr>
              <w:tabs>
                <w:tab w:val="left" w:pos="2329"/>
              </w:tabs>
              <w:rPr>
                <w:rFonts w:cs="Arial"/>
                <w:strike/>
                <w:szCs w:val="20"/>
              </w:rPr>
            </w:pPr>
            <w:r>
              <w:lastRenderedPageBreak/>
              <w:t>4.1</w:t>
            </w:r>
          </w:p>
        </w:tc>
        <w:tc>
          <w:tcPr>
            <w:tcW w:w="1440" w:type="dxa"/>
          </w:tcPr>
          <w:p w14:paraId="15E5F2A9" w14:textId="77777777" w:rsidR="00597AFE" w:rsidRDefault="00597AFE" w:rsidP="00597AFE">
            <w:pPr>
              <w:tabs>
                <w:tab w:val="left" w:pos="2329"/>
              </w:tabs>
            </w:pPr>
            <w:r>
              <w:t xml:space="preserve">Reflection Activity – one private posting = </w:t>
            </w:r>
          </w:p>
          <w:p w14:paraId="71874D94" w14:textId="319AF0B9" w:rsidR="00597AFE" w:rsidRPr="00132272" w:rsidRDefault="00597AFE" w:rsidP="00597AFE">
            <w:pPr>
              <w:tabs>
                <w:tab w:val="left" w:pos="2329"/>
              </w:tabs>
              <w:rPr>
                <w:rFonts w:cs="Arial"/>
                <w:strike/>
                <w:szCs w:val="20"/>
              </w:rPr>
            </w:pPr>
            <w:r>
              <w:rPr>
                <w:b/>
              </w:rPr>
              <w:t>1 hour</w:t>
            </w:r>
          </w:p>
        </w:tc>
      </w:tr>
      <w:tr w:rsidR="00597AFE" w:rsidRPr="00842155" w14:paraId="0A34B037"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E166FB7" w14:textId="77777777" w:rsidR="00597AFE" w:rsidRPr="00842155" w:rsidRDefault="00597AFE" w:rsidP="00597AFE">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C883E3" w14:textId="77777777" w:rsidR="00597AFE" w:rsidRPr="00842155" w:rsidRDefault="00597AFE" w:rsidP="00597AFE">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0789574" w14:textId="77777777" w:rsidR="00597AFE" w:rsidRPr="00842155" w:rsidRDefault="00597AFE" w:rsidP="00597AFE">
            <w:pPr>
              <w:tabs>
                <w:tab w:val="left" w:pos="2329"/>
              </w:tabs>
              <w:rPr>
                <w:rFonts w:cs="Arial"/>
                <w:b/>
                <w:szCs w:val="20"/>
              </w:rPr>
            </w:pPr>
          </w:p>
        </w:tc>
        <w:tc>
          <w:tcPr>
            <w:tcW w:w="1440" w:type="dxa"/>
            <w:tcBorders>
              <w:bottom w:val="single" w:sz="4" w:space="0" w:color="000000" w:themeColor="text1"/>
            </w:tcBorders>
            <w:shd w:val="clear" w:color="auto" w:fill="E6E6E6"/>
          </w:tcPr>
          <w:p w14:paraId="7D0A2B86" w14:textId="77777777" w:rsidR="00597AFE" w:rsidRPr="00842155" w:rsidRDefault="00597AFE" w:rsidP="00597AFE">
            <w:pPr>
              <w:tabs>
                <w:tab w:val="left" w:pos="2329"/>
              </w:tabs>
              <w:rPr>
                <w:rFonts w:cs="Arial"/>
                <w:b/>
                <w:szCs w:val="20"/>
              </w:rPr>
            </w:pPr>
          </w:p>
        </w:tc>
      </w:tr>
    </w:tbl>
    <w:p w14:paraId="2258DD43" w14:textId="77777777" w:rsidR="005344A9" w:rsidRDefault="005344A9" w:rsidP="0020635A">
      <w:pPr>
        <w:pStyle w:val="Heading1"/>
      </w:pPr>
    </w:p>
    <w:p w14:paraId="0D5F8EFF" w14:textId="77777777" w:rsidR="0089710D" w:rsidRDefault="0089710D" w:rsidP="00651E2B">
      <w:pPr>
        <w:pStyle w:val="Heading1"/>
      </w:pPr>
      <w:r>
        <w:t>Faculty Notes</w:t>
      </w:r>
    </w:p>
    <w:p w14:paraId="25FD8A14" w14:textId="77777777" w:rsidR="0089710D" w:rsidRDefault="0089710D" w:rsidP="00651E2B"/>
    <w:p w14:paraId="0AA6F903" w14:textId="77777777" w:rsidR="0089710D" w:rsidRDefault="0089710D" w:rsidP="00651E2B">
      <w:pPr>
        <w:tabs>
          <w:tab w:val="left" w:pos="360"/>
        </w:tabs>
      </w:pPr>
      <w:r>
        <w:t>This week’s assignments are designed to assess elements of the supply chain and the student’s ability to make and support key decisions regarding supply chains. Students will be required to identify elements and to use quantitative techniques to find the best location for facilities.</w:t>
      </w:r>
    </w:p>
    <w:p w14:paraId="42AB901A" w14:textId="77777777" w:rsidR="0089710D" w:rsidRDefault="0089710D" w:rsidP="00651E2B">
      <w:pPr>
        <w:rPr>
          <w:sz w:val="22"/>
          <w:szCs w:val="22"/>
        </w:rPr>
      </w:pPr>
    </w:p>
    <w:p w14:paraId="4AC40F22" w14:textId="77777777" w:rsidR="0089710D" w:rsidRDefault="0089710D" w:rsidP="00651E2B">
      <w:pPr>
        <w:pStyle w:val="Heading1"/>
        <w:rPr>
          <w:color w:val="9C2C2A"/>
        </w:rPr>
      </w:pPr>
    </w:p>
    <w:p w14:paraId="5E857573" w14:textId="77777777" w:rsidR="0089710D" w:rsidRDefault="0089710D" w:rsidP="00651E2B">
      <w:pPr>
        <w:pStyle w:val="Heading1"/>
        <w:rPr>
          <w:color w:val="9C2C2A"/>
        </w:rPr>
      </w:pPr>
      <w:r>
        <w:rPr>
          <w:color w:val="9C2C2A"/>
        </w:rPr>
        <w:t>Assignments</w:t>
      </w:r>
    </w:p>
    <w:p w14:paraId="40F79E69" w14:textId="77777777" w:rsidR="0089710D" w:rsidRDefault="0089710D" w:rsidP="00651E2B">
      <w:pPr>
        <w:widowControl w:val="0"/>
      </w:pPr>
    </w:p>
    <w:p w14:paraId="7684EF9E" w14:textId="77777777" w:rsidR="0089710D" w:rsidRDefault="0089710D" w:rsidP="00651E2B">
      <w:pPr>
        <w:pStyle w:val="Heading2"/>
      </w:pPr>
      <w:r>
        <w:t>Required:</w:t>
      </w:r>
    </w:p>
    <w:p w14:paraId="64E9798E" w14:textId="77777777" w:rsidR="0089710D" w:rsidRDefault="0089710D" w:rsidP="00651E2B">
      <w:pPr>
        <w:widowControl w:val="0"/>
      </w:pPr>
    </w:p>
    <w:p w14:paraId="6BE931D9" w14:textId="379BB273" w:rsidR="0089710D" w:rsidRDefault="0089710D" w:rsidP="00651E2B">
      <w:pPr>
        <w:pStyle w:val="AssignmentsLevel3"/>
        <w:numPr>
          <w:ilvl w:val="0"/>
          <w:numId w:val="54"/>
        </w:numPr>
      </w:pPr>
      <w:r>
        <w:rPr>
          <w:b/>
        </w:rPr>
        <w:t>Discussion questions</w:t>
      </w:r>
      <w:r w:rsidR="009E79C7">
        <w:rPr>
          <w:b/>
        </w:rPr>
        <w:t>/Practice Problems</w:t>
      </w:r>
      <w:r>
        <w:rPr>
          <w:b/>
        </w:rPr>
        <w:t xml:space="preserve">: </w:t>
      </w:r>
      <w:r>
        <w:t>The questions encourage students to consider and develop their thoughts on the question topics, share their thoughts with the class, and gain perspective by reading the responses of other class members.</w:t>
      </w:r>
    </w:p>
    <w:p w14:paraId="6C2A35EF" w14:textId="77777777" w:rsidR="0089710D" w:rsidRDefault="0089710D" w:rsidP="00651E2B">
      <w:pPr>
        <w:pStyle w:val="AssignmentsLevel2"/>
        <w:numPr>
          <w:ilvl w:val="0"/>
          <w:numId w:val="0"/>
        </w:numPr>
        <w:ind w:left="360"/>
      </w:pPr>
    </w:p>
    <w:p w14:paraId="2A640571" w14:textId="77777777" w:rsidR="0089710D" w:rsidRPr="002F07F9" w:rsidRDefault="0089710D" w:rsidP="00651E2B">
      <w:pPr>
        <w:pStyle w:val="AssignmentsLevel2"/>
        <w:numPr>
          <w:ilvl w:val="0"/>
          <w:numId w:val="54"/>
        </w:numPr>
      </w:pPr>
      <w:r w:rsidRPr="00FA7460">
        <w:rPr>
          <w:b/>
        </w:rPr>
        <w:t>Hudson Case Study:</w:t>
      </w:r>
      <w:r>
        <w:t xml:space="preserve"> </w:t>
      </w:r>
      <w:r w:rsidRPr="00FA7460">
        <w:t xml:space="preserve"> </w:t>
      </w:r>
      <w:r>
        <w:t xml:space="preserve">In this course, the students will be </w:t>
      </w:r>
      <w:r w:rsidRPr="002F07F9">
        <w:t xml:space="preserve">following the Hudson Jeweler’s case study. </w:t>
      </w:r>
      <w:r>
        <w:t>They</w:t>
      </w:r>
      <w:r w:rsidRPr="002F07F9">
        <w:t>’ll be asked to complete assignments o</w:t>
      </w:r>
      <w:r>
        <w:t>n a per chapter basis relevant to the weekly readings.</w:t>
      </w:r>
    </w:p>
    <w:p w14:paraId="5A317E04" w14:textId="77777777" w:rsidR="0089710D" w:rsidRDefault="0089710D" w:rsidP="00651E2B">
      <w:pPr>
        <w:pStyle w:val="Heading2"/>
        <w:jc w:val="left"/>
      </w:pPr>
    </w:p>
    <w:p w14:paraId="37BC419C" w14:textId="77777777" w:rsidR="0089710D" w:rsidRDefault="0089710D" w:rsidP="00651E2B">
      <w:pPr>
        <w:pStyle w:val="AssignmentsLevel2"/>
        <w:numPr>
          <w:ilvl w:val="0"/>
          <w:numId w:val="54"/>
        </w:numPr>
      </w:pPr>
      <w:r w:rsidRPr="00AC5D7D">
        <w:rPr>
          <w:b/>
        </w:rPr>
        <w:t xml:space="preserve">Weekly Resource Quizzes: </w:t>
      </w:r>
      <w:r>
        <w:t>These quizzes are included as a self-check for students to allow them to gauge their comprehension of the course materials as they move through the course.</w:t>
      </w:r>
    </w:p>
    <w:p w14:paraId="4C2DD590" w14:textId="77777777" w:rsidR="0089710D" w:rsidRDefault="0089710D" w:rsidP="00651E2B">
      <w:pPr>
        <w:widowControl w:val="0"/>
        <w:pBdr>
          <w:top w:val="nil"/>
          <w:left w:val="nil"/>
          <w:bottom w:val="nil"/>
          <w:right w:val="nil"/>
          <w:between w:val="nil"/>
        </w:pBdr>
        <w:ind w:left="720"/>
      </w:pPr>
    </w:p>
    <w:p w14:paraId="1566D1A1" w14:textId="77777777" w:rsidR="0089710D" w:rsidRDefault="0089710D" w:rsidP="0089710D">
      <w:pPr>
        <w:pStyle w:val="AssignmentsLevel2"/>
        <w:numPr>
          <w:ilvl w:val="0"/>
          <w:numId w:val="53"/>
        </w:numPr>
        <w:ind w:left="360"/>
      </w:pPr>
      <w:r>
        <w:rPr>
          <w:b/>
        </w:rPr>
        <w:t xml:space="preserve">Should We Manufacture Internally or Outsource?: </w:t>
      </w:r>
      <w:r>
        <w:t>This assignment serves two purposes. First, it provides a gentle introduction for the student to using Microsoft Excel for analyzing problems using well-structured templates. Second, students will learn to evaluate the economics of outsourcing elements of the value chain.</w:t>
      </w:r>
    </w:p>
    <w:p w14:paraId="2484B893" w14:textId="77777777" w:rsidR="0089710D" w:rsidRDefault="0089710D" w:rsidP="00651E2B"/>
    <w:p w14:paraId="12A9A3E4" w14:textId="77777777" w:rsidR="0089710D" w:rsidRDefault="0089710D" w:rsidP="0089710D">
      <w:pPr>
        <w:widowControl w:val="0"/>
        <w:numPr>
          <w:ilvl w:val="0"/>
          <w:numId w:val="53"/>
        </w:numPr>
        <w:pBdr>
          <w:top w:val="nil"/>
          <w:left w:val="nil"/>
          <w:bottom w:val="nil"/>
          <w:right w:val="nil"/>
          <w:between w:val="nil"/>
        </w:pBdr>
        <w:ind w:left="360"/>
      </w:pPr>
      <w:r>
        <w:rPr>
          <w:b/>
        </w:rPr>
        <w:t>Designing a Supply Chain:</w:t>
      </w:r>
      <w:r>
        <w:t xml:space="preserve"> This exercise asks students to identify and reflect on the elements of a supply chain for a business they are familiar with.</w:t>
      </w:r>
    </w:p>
    <w:p w14:paraId="1101160E" w14:textId="77777777" w:rsidR="0089710D" w:rsidRDefault="0089710D" w:rsidP="00651E2B">
      <w:pPr>
        <w:widowControl w:val="0"/>
        <w:pBdr>
          <w:top w:val="nil"/>
          <w:left w:val="nil"/>
          <w:bottom w:val="nil"/>
          <w:right w:val="nil"/>
          <w:between w:val="nil"/>
        </w:pBdr>
        <w:ind w:left="720"/>
      </w:pPr>
    </w:p>
    <w:p w14:paraId="71B7E1B6" w14:textId="77777777" w:rsidR="0089710D" w:rsidRDefault="0089710D" w:rsidP="00651E2B">
      <w:pPr>
        <w:widowControl w:val="0"/>
        <w:pBdr>
          <w:top w:val="nil"/>
          <w:left w:val="nil"/>
          <w:bottom w:val="nil"/>
          <w:right w:val="nil"/>
          <w:between w:val="nil"/>
        </w:pBdr>
        <w:ind w:left="720"/>
        <w:rPr>
          <w:b/>
          <w:sz w:val="22"/>
          <w:szCs w:val="22"/>
        </w:rPr>
      </w:pPr>
    </w:p>
    <w:p w14:paraId="365B0006" w14:textId="77777777" w:rsidR="0089710D" w:rsidRDefault="0089710D" w:rsidP="00651E2B">
      <w:pPr>
        <w:pStyle w:val="Heading1"/>
      </w:pPr>
      <w:r>
        <w:t>Content Outline</w:t>
      </w:r>
    </w:p>
    <w:p w14:paraId="5C1CB83A" w14:textId="77777777" w:rsidR="0089710D" w:rsidRDefault="0089710D" w:rsidP="00651E2B">
      <w:pPr>
        <w:tabs>
          <w:tab w:val="left" w:pos="360"/>
        </w:tabs>
        <w:spacing w:before="60" w:after="60"/>
      </w:pPr>
      <w:r>
        <w:t>Please use this Content Outline to guide students through the course material.</w:t>
      </w:r>
    </w:p>
    <w:p w14:paraId="54D45EF0" w14:textId="77777777" w:rsidR="0089710D" w:rsidRDefault="0089710D" w:rsidP="0089710D">
      <w:pPr>
        <w:pStyle w:val="AssignmentsLevel2"/>
        <w:numPr>
          <w:ilvl w:val="0"/>
          <w:numId w:val="78"/>
        </w:numPr>
      </w:pPr>
      <w:r>
        <w:t>Explain the concept of a global supply chain and describe the key decisions</w:t>
      </w:r>
    </w:p>
    <w:p w14:paraId="724AFD2B" w14:textId="77777777" w:rsidR="0089710D" w:rsidRDefault="0089710D" w:rsidP="0089710D">
      <w:pPr>
        <w:pStyle w:val="AssignmentsLevel2"/>
        <w:numPr>
          <w:ilvl w:val="1"/>
          <w:numId w:val="78"/>
        </w:numPr>
      </w:pPr>
      <w:r>
        <w:t>Multinational enterprise</w:t>
      </w:r>
    </w:p>
    <w:p w14:paraId="41DF4E9C" w14:textId="77777777" w:rsidR="0089710D" w:rsidRDefault="0089710D" w:rsidP="0089710D">
      <w:pPr>
        <w:pStyle w:val="AssignmentsLevel2"/>
        <w:numPr>
          <w:ilvl w:val="1"/>
          <w:numId w:val="78"/>
        </w:numPr>
      </w:pPr>
      <w:r>
        <w:t>Decisions in Supply Chain Design</w:t>
      </w:r>
    </w:p>
    <w:p w14:paraId="2ED79768" w14:textId="77777777" w:rsidR="0089710D" w:rsidRDefault="0089710D" w:rsidP="0089710D">
      <w:pPr>
        <w:pStyle w:val="AssignmentsLevel2"/>
        <w:numPr>
          <w:ilvl w:val="2"/>
          <w:numId w:val="78"/>
        </w:numPr>
      </w:pPr>
      <w:r>
        <w:t>Strategy</w:t>
      </w:r>
    </w:p>
    <w:p w14:paraId="1FD8375E" w14:textId="77777777" w:rsidR="0089710D" w:rsidRDefault="0089710D" w:rsidP="0089710D">
      <w:pPr>
        <w:pStyle w:val="AssignmentsLevel2"/>
        <w:numPr>
          <w:ilvl w:val="2"/>
          <w:numId w:val="78"/>
        </w:numPr>
      </w:pPr>
      <w:r>
        <w:lastRenderedPageBreak/>
        <w:t>Control</w:t>
      </w:r>
    </w:p>
    <w:p w14:paraId="44D0C8AC" w14:textId="77777777" w:rsidR="0089710D" w:rsidRDefault="0089710D" w:rsidP="0089710D">
      <w:pPr>
        <w:pStyle w:val="AssignmentsLevel2"/>
        <w:numPr>
          <w:ilvl w:val="2"/>
          <w:numId w:val="78"/>
        </w:numPr>
      </w:pPr>
      <w:r>
        <w:t>Location</w:t>
      </w:r>
    </w:p>
    <w:p w14:paraId="18AF38D1" w14:textId="77777777" w:rsidR="0089710D" w:rsidRDefault="0089710D" w:rsidP="0089710D">
      <w:pPr>
        <w:pStyle w:val="AssignmentsLevel2"/>
        <w:numPr>
          <w:ilvl w:val="2"/>
          <w:numId w:val="78"/>
        </w:numPr>
      </w:pPr>
      <w:r>
        <w:t xml:space="preserve">Sustainability </w:t>
      </w:r>
    </w:p>
    <w:p w14:paraId="15236499" w14:textId="77777777" w:rsidR="0089710D" w:rsidRDefault="0089710D" w:rsidP="0089710D">
      <w:pPr>
        <w:pStyle w:val="AssignmentsLevel2"/>
        <w:numPr>
          <w:ilvl w:val="2"/>
          <w:numId w:val="78"/>
        </w:numPr>
      </w:pPr>
      <w:r>
        <w:t>Technology</w:t>
      </w:r>
    </w:p>
    <w:p w14:paraId="09D6FDAE" w14:textId="77777777" w:rsidR="0089710D" w:rsidRDefault="0089710D" w:rsidP="0089710D">
      <w:pPr>
        <w:pStyle w:val="AssignmentsLevel2"/>
        <w:numPr>
          <w:ilvl w:val="2"/>
          <w:numId w:val="78"/>
        </w:numPr>
      </w:pPr>
      <w:r>
        <w:t>Digital Content</w:t>
      </w:r>
    </w:p>
    <w:p w14:paraId="17CEA340" w14:textId="77777777" w:rsidR="0089710D" w:rsidRDefault="0089710D" w:rsidP="0089710D">
      <w:pPr>
        <w:pStyle w:val="AssignmentsLevel2"/>
        <w:numPr>
          <w:ilvl w:val="2"/>
          <w:numId w:val="78"/>
        </w:numPr>
      </w:pPr>
      <w:r>
        <w:t>Sourcing</w:t>
      </w:r>
    </w:p>
    <w:p w14:paraId="6D599A13" w14:textId="77777777" w:rsidR="0089710D" w:rsidRDefault="0089710D" w:rsidP="0089710D">
      <w:pPr>
        <w:pStyle w:val="AssignmentsLevel2"/>
        <w:numPr>
          <w:ilvl w:val="2"/>
          <w:numId w:val="78"/>
        </w:numPr>
      </w:pPr>
      <w:r>
        <w:t>Logistics and Transportation</w:t>
      </w:r>
    </w:p>
    <w:p w14:paraId="2178C437" w14:textId="77777777" w:rsidR="0089710D" w:rsidRDefault="0089710D" w:rsidP="0089710D">
      <w:pPr>
        <w:pStyle w:val="AssignmentsLevel2"/>
        <w:numPr>
          <w:ilvl w:val="2"/>
          <w:numId w:val="78"/>
        </w:numPr>
      </w:pPr>
      <w:r>
        <w:t>Outsourcing</w:t>
      </w:r>
    </w:p>
    <w:p w14:paraId="310C2874" w14:textId="77777777" w:rsidR="0089710D" w:rsidRDefault="0089710D" w:rsidP="0089710D">
      <w:pPr>
        <w:pStyle w:val="AssignmentsLevel2"/>
        <w:numPr>
          <w:ilvl w:val="2"/>
          <w:numId w:val="78"/>
        </w:numPr>
      </w:pPr>
      <w:r>
        <w:t>Managing Risks</w:t>
      </w:r>
    </w:p>
    <w:p w14:paraId="3A78C601" w14:textId="77777777" w:rsidR="0089710D" w:rsidRDefault="0089710D" w:rsidP="0089710D">
      <w:pPr>
        <w:pStyle w:val="AssignmentsLevel2"/>
        <w:numPr>
          <w:ilvl w:val="2"/>
          <w:numId w:val="78"/>
        </w:numPr>
      </w:pPr>
      <w:r>
        <w:t>Measuring Performance</w:t>
      </w:r>
    </w:p>
    <w:p w14:paraId="4650E25D" w14:textId="77777777" w:rsidR="0089710D" w:rsidRDefault="0089710D" w:rsidP="0089710D">
      <w:pPr>
        <w:pStyle w:val="AssignmentsLevel2"/>
        <w:numPr>
          <w:ilvl w:val="0"/>
          <w:numId w:val="78"/>
        </w:numPr>
      </w:pPr>
      <w:r w:rsidRPr="0019316D">
        <w:rPr>
          <w:rFonts w:ascii="Times New Roman" w:hAnsi="Times New Roman" w:cs="Times New Roman"/>
          <w:sz w:val="14"/>
          <w:szCs w:val="14"/>
        </w:rPr>
        <w:t> </w:t>
      </w:r>
      <w:r>
        <w:t>Describe the key tradeoffs that managers must consider in designing supply chains, and how to evaluate outsourcing and off shoring decisions.</w:t>
      </w:r>
    </w:p>
    <w:p w14:paraId="2808E6FF" w14:textId="77777777" w:rsidR="0089710D" w:rsidRDefault="0089710D" w:rsidP="0089710D">
      <w:pPr>
        <w:numPr>
          <w:ilvl w:val="1"/>
          <w:numId w:val="78"/>
        </w:numPr>
        <w:pBdr>
          <w:top w:val="nil"/>
          <w:left w:val="nil"/>
          <w:bottom w:val="nil"/>
          <w:right w:val="nil"/>
          <w:between w:val="nil"/>
        </w:pBdr>
        <w:tabs>
          <w:tab w:val="left" w:pos="360"/>
        </w:tabs>
        <w:spacing w:before="60" w:after="60"/>
      </w:pPr>
      <w:r>
        <w:t>Efficient or responsive supply chains</w:t>
      </w:r>
    </w:p>
    <w:p w14:paraId="78929CF9" w14:textId="77777777" w:rsidR="0089710D" w:rsidRDefault="0089710D" w:rsidP="0089710D">
      <w:pPr>
        <w:numPr>
          <w:ilvl w:val="1"/>
          <w:numId w:val="78"/>
        </w:numPr>
        <w:pBdr>
          <w:top w:val="nil"/>
          <w:left w:val="nil"/>
          <w:bottom w:val="nil"/>
          <w:right w:val="nil"/>
          <w:between w:val="nil"/>
        </w:pBdr>
        <w:tabs>
          <w:tab w:val="left" w:pos="360"/>
        </w:tabs>
        <w:spacing w:before="60" w:after="60"/>
      </w:pPr>
      <w:r>
        <w:t>Push-pull supply chains</w:t>
      </w:r>
    </w:p>
    <w:p w14:paraId="2B9D0295" w14:textId="77777777" w:rsidR="0089710D" w:rsidRDefault="0089710D" w:rsidP="0089710D">
      <w:pPr>
        <w:pStyle w:val="ListParagraph"/>
        <w:numPr>
          <w:ilvl w:val="1"/>
          <w:numId w:val="78"/>
        </w:numPr>
        <w:tabs>
          <w:tab w:val="left" w:pos="360"/>
        </w:tabs>
        <w:spacing w:before="60" w:after="60"/>
        <w:rPr>
          <w:rFonts w:cs="Arial"/>
          <w:szCs w:val="20"/>
        </w:rPr>
      </w:pPr>
      <w:r>
        <w:rPr>
          <w:rFonts w:cs="Arial"/>
          <w:szCs w:val="20"/>
        </w:rPr>
        <w:t>vertical integration</w:t>
      </w:r>
    </w:p>
    <w:p w14:paraId="4178C700" w14:textId="77777777" w:rsidR="0089710D" w:rsidRDefault="0089710D" w:rsidP="0089710D">
      <w:pPr>
        <w:pStyle w:val="ListParagraph"/>
        <w:numPr>
          <w:ilvl w:val="2"/>
          <w:numId w:val="78"/>
        </w:numPr>
        <w:tabs>
          <w:tab w:val="left" w:pos="360"/>
        </w:tabs>
        <w:spacing w:before="60" w:after="60"/>
        <w:rPr>
          <w:rFonts w:cs="Arial"/>
          <w:szCs w:val="20"/>
        </w:rPr>
      </w:pPr>
      <w:r>
        <w:rPr>
          <w:rFonts w:cs="Arial"/>
          <w:szCs w:val="20"/>
        </w:rPr>
        <w:t>Backward integration</w:t>
      </w:r>
    </w:p>
    <w:p w14:paraId="51771FAB" w14:textId="77777777" w:rsidR="0089710D" w:rsidRPr="00C8034D" w:rsidRDefault="0089710D" w:rsidP="0089710D">
      <w:pPr>
        <w:pStyle w:val="ListParagraph"/>
        <w:numPr>
          <w:ilvl w:val="2"/>
          <w:numId w:val="78"/>
        </w:numPr>
        <w:tabs>
          <w:tab w:val="left" w:pos="360"/>
        </w:tabs>
        <w:spacing w:before="60" w:after="60"/>
      </w:pPr>
      <w:r>
        <w:rPr>
          <w:rFonts w:cs="Arial"/>
          <w:szCs w:val="20"/>
        </w:rPr>
        <w:t>Forward integration</w:t>
      </w:r>
    </w:p>
    <w:p w14:paraId="6206C6B3" w14:textId="77777777" w:rsidR="0089710D" w:rsidRDefault="0089710D" w:rsidP="0089710D">
      <w:pPr>
        <w:numPr>
          <w:ilvl w:val="1"/>
          <w:numId w:val="78"/>
        </w:numPr>
        <w:pBdr>
          <w:top w:val="nil"/>
          <w:left w:val="nil"/>
          <w:bottom w:val="nil"/>
          <w:right w:val="nil"/>
          <w:between w:val="nil"/>
        </w:pBdr>
        <w:tabs>
          <w:tab w:val="left" w:pos="360"/>
        </w:tabs>
        <w:spacing w:before="60" w:after="60"/>
      </w:pPr>
      <w:r>
        <w:t xml:space="preserve">Outsourcing </w:t>
      </w:r>
    </w:p>
    <w:p w14:paraId="3901AA3A" w14:textId="77777777" w:rsidR="0089710D" w:rsidRDefault="0089710D" w:rsidP="0089710D">
      <w:pPr>
        <w:pStyle w:val="ListParagraph"/>
        <w:numPr>
          <w:ilvl w:val="2"/>
          <w:numId w:val="78"/>
        </w:numPr>
        <w:tabs>
          <w:tab w:val="left" w:pos="360"/>
        </w:tabs>
        <w:spacing w:before="60" w:after="60"/>
        <w:rPr>
          <w:rFonts w:cs="Arial"/>
          <w:szCs w:val="20"/>
        </w:rPr>
      </w:pPr>
      <w:r>
        <w:rPr>
          <w:rFonts w:cs="Arial"/>
          <w:szCs w:val="20"/>
        </w:rPr>
        <w:t>Define</w:t>
      </w:r>
    </w:p>
    <w:p w14:paraId="0FEC4DD0" w14:textId="77777777" w:rsidR="0089710D" w:rsidRDefault="0089710D" w:rsidP="0089710D">
      <w:pPr>
        <w:pStyle w:val="ListParagraph"/>
        <w:numPr>
          <w:ilvl w:val="2"/>
          <w:numId w:val="78"/>
        </w:numPr>
        <w:tabs>
          <w:tab w:val="left" w:pos="360"/>
        </w:tabs>
        <w:spacing w:before="60" w:after="60"/>
        <w:rPr>
          <w:rFonts w:cs="Arial"/>
          <w:szCs w:val="20"/>
        </w:rPr>
      </w:pPr>
      <w:r>
        <w:rPr>
          <w:rFonts w:cs="Arial"/>
          <w:szCs w:val="20"/>
        </w:rPr>
        <w:t>Computing the economics of outsourcing</w:t>
      </w:r>
    </w:p>
    <w:p w14:paraId="7771D6C3" w14:textId="77777777" w:rsidR="0089710D" w:rsidRDefault="0089710D" w:rsidP="0089710D">
      <w:pPr>
        <w:pStyle w:val="ListParagraph"/>
        <w:numPr>
          <w:ilvl w:val="3"/>
          <w:numId w:val="78"/>
        </w:numPr>
        <w:tabs>
          <w:tab w:val="left" w:pos="360"/>
        </w:tabs>
        <w:spacing w:before="60" w:after="60"/>
        <w:rPr>
          <w:rFonts w:cs="Arial"/>
          <w:szCs w:val="20"/>
        </w:rPr>
      </w:pPr>
      <w:r>
        <w:rPr>
          <w:rFonts w:cs="Arial"/>
          <w:szCs w:val="20"/>
        </w:rPr>
        <w:t>Fixed costs</w:t>
      </w:r>
    </w:p>
    <w:p w14:paraId="6548EB80" w14:textId="77777777" w:rsidR="0089710D" w:rsidRPr="00C8034D" w:rsidRDefault="0089710D" w:rsidP="0089710D">
      <w:pPr>
        <w:pStyle w:val="ListParagraph"/>
        <w:numPr>
          <w:ilvl w:val="3"/>
          <w:numId w:val="78"/>
        </w:numPr>
        <w:tabs>
          <w:tab w:val="left" w:pos="360"/>
        </w:tabs>
        <w:spacing w:before="60" w:after="60"/>
        <w:rPr>
          <w:rFonts w:cs="Arial"/>
          <w:szCs w:val="20"/>
        </w:rPr>
      </w:pPr>
      <w:r>
        <w:rPr>
          <w:rFonts w:cs="Arial"/>
          <w:szCs w:val="20"/>
        </w:rPr>
        <w:t>Variable costs</w:t>
      </w:r>
    </w:p>
    <w:p w14:paraId="397F86A9" w14:textId="77777777" w:rsidR="0089710D" w:rsidRDefault="0089710D" w:rsidP="0089710D">
      <w:pPr>
        <w:numPr>
          <w:ilvl w:val="2"/>
          <w:numId w:val="78"/>
        </w:numPr>
        <w:pBdr>
          <w:top w:val="nil"/>
          <w:left w:val="nil"/>
          <w:bottom w:val="nil"/>
          <w:right w:val="nil"/>
          <w:between w:val="nil"/>
        </w:pBdr>
        <w:tabs>
          <w:tab w:val="left" w:pos="360"/>
        </w:tabs>
        <w:spacing w:before="60" w:after="60"/>
      </w:pPr>
      <w:r>
        <w:t>Contract manufacturers</w:t>
      </w:r>
    </w:p>
    <w:p w14:paraId="6C5DD037" w14:textId="77777777" w:rsidR="0089710D" w:rsidRDefault="0089710D" w:rsidP="0089710D">
      <w:pPr>
        <w:numPr>
          <w:ilvl w:val="2"/>
          <w:numId w:val="78"/>
        </w:numPr>
        <w:pBdr>
          <w:top w:val="nil"/>
          <w:left w:val="nil"/>
          <w:bottom w:val="nil"/>
          <w:right w:val="nil"/>
          <w:between w:val="nil"/>
        </w:pBdr>
        <w:tabs>
          <w:tab w:val="left" w:pos="360"/>
        </w:tabs>
        <w:spacing w:before="60" w:after="60"/>
      </w:pPr>
      <w:r>
        <w:t>Third-party logistics providers</w:t>
      </w:r>
    </w:p>
    <w:p w14:paraId="6609D17A" w14:textId="77777777" w:rsidR="0089710D" w:rsidRDefault="0089710D" w:rsidP="0089710D">
      <w:pPr>
        <w:numPr>
          <w:ilvl w:val="1"/>
          <w:numId w:val="78"/>
        </w:numPr>
        <w:pBdr>
          <w:top w:val="nil"/>
          <w:left w:val="nil"/>
          <w:bottom w:val="nil"/>
          <w:right w:val="nil"/>
          <w:between w:val="nil"/>
        </w:pBdr>
        <w:tabs>
          <w:tab w:val="left" w:pos="360"/>
        </w:tabs>
        <w:spacing w:before="60" w:after="60"/>
      </w:pPr>
      <w:r>
        <w:t>Offshoring and Reshoring</w:t>
      </w:r>
    </w:p>
    <w:p w14:paraId="21B62D22" w14:textId="77777777" w:rsidR="0089710D" w:rsidRDefault="0089710D" w:rsidP="0089710D">
      <w:pPr>
        <w:pStyle w:val="AssignmentsLevel2"/>
        <w:numPr>
          <w:ilvl w:val="0"/>
          <w:numId w:val="78"/>
        </w:numPr>
      </w:pPr>
      <w:r w:rsidRPr="0019316D">
        <w:rPr>
          <w:rFonts w:ascii="Times New Roman" w:hAnsi="Times New Roman" w:cs="Times New Roman"/>
          <w:sz w:val="14"/>
          <w:szCs w:val="14"/>
        </w:rPr>
        <w:t> </w:t>
      </w:r>
      <w:r>
        <w:t>Explain the types of decisions required and criteria used to locate facilities in supply chains, and be able to apply the center of gravity method</w:t>
      </w:r>
    </w:p>
    <w:p w14:paraId="64EE35D6" w14:textId="77777777" w:rsidR="0089710D" w:rsidRDefault="0089710D" w:rsidP="0089710D">
      <w:pPr>
        <w:numPr>
          <w:ilvl w:val="1"/>
          <w:numId w:val="78"/>
        </w:numPr>
        <w:pBdr>
          <w:top w:val="nil"/>
          <w:left w:val="nil"/>
          <w:bottom w:val="nil"/>
          <w:right w:val="nil"/>
          <w:between w:val="nil"/>
        </w:pBdr>
        <w:tabs>
          <w:tab w:val="left" w:pos="360"/>
        </w:tabs>
        <w:spacing w:before="60" w:after="60"/>
      </w:pPr>
      <w:r>
        <w:t>Considerations</w:t>
      </w:r>
    </w:p>
    <w:p w14:paraId="21942D55" w14:textId="77777777" w:rsidR="0089710D" w:rsidRDefault="0089710D" w:rsidP="0089710D">
      <w:pPr>
        <w:numPr>
          <w:ilvl w:val="2"/>
          <w:numId w:val="78"/>
        </w:numPr>
        <w:pBdr>
          <w:top w:val="nil"/>
          <w:left w:val="nil"/>
          <w:bottom w:val="nil"/>
          <w:right w:val="nil"/>
          <w:between w:val="nil"/>
        </w:pBdr>
        <w:tabs>
          <w:tab w:val="left" w:pos="360"/>
        </w:tabs>
        <w:spacing w:before="60" w:after="60"/>
      </w:pPr>
      <w:r>
        <w:t>Global</w:t>
      </w:r>
    </w:p>
    <w:p w14:paraId="4C9BE082" w14:textId="77777777" w:rsidR="0089710D" w:rsidRDefault="0089710D" w:rsidP="0089710D">
      <w:pPr>
        <w:numPr>
          <w:ilvl w:val="2"/>
          <w:numId w:val="78"/>
        </w:numPr>
        <w:pBdr>
          <w:top w:val="nil"/>
          <w:left w:val="nil"/>
          <w:bottom w:val="nil"/>
          <w:right w:val="nil"/>
          <w:between w:val="nil"/>
        </w:pBdr>
        <w:tabs>
          <w:tab w:val="left" w:pos="360"/>
        </w:tabs>
        <w:spacing w:before="60" w:after="60"/>
      </w:pPr>
      <w:r>
        <w:t>Regional</w:t>
      </w:r>
    </w:p>
    <w:p w14:paraId="1300B1C6" w14:textId="77777777" w:rsidR="0089710D" w:rsidRDefault="0089710D" w:rsidP="0089710D">
      <w:pPr>
        <w:numPr>
          <w:ilvl w:val="2"/>
          <w:numId w:val="78"/>
        </w:numPr>
        <w:pBdr>
          <w:top w:val="nil"/>
          <w:left w:val="nil"/>
          <w:bottom w:val="nil"/>
          <w:right w:val="nil"/>
          <w:between w:val="nil"/>
        </w:pBdr>
        <w:tabs>
          <w:tab w:val="left" w:pos="360"/>
        </w:tabs>
        <w:spacing w:before="60" w:after="60"/>
      </w:pPr>
      <w:r>
        <w:t>Community</w:t>
      </w:r>
    </w:p>
    <w:p w14:paraId="1CB0A48A" w14:textId="77777777" w:rsidR="0089710D" w:rsidRDefault="0089710D" w:rsidP="0089710D">
      <w:pPr>
        <w:numPr>
          <w:ilvl w:val="2"/>
          <w:numId w:val="78"/>
        </w:numPr>
        <w:pBdr>
          <w:top w:val="nil"/>
          <w:left w:val="nil"/>
          <w:bottom w:val="nil"/>
          <w:right w:val="nil"/>
          <w:between w:val="nil"/>
        </w:pBdr>
        <w:tabs>
          <w:tab w:val="left" w:pos="360"/>
        </w:tabs>
        <w:spacing w:before="60" w:after="60"/>
      </w:pPr>
      <w:r>
        <w:t>Site</w:t>
      </w:r>
    </w:p>
    <w:p w14:paraId="3FA51108" w14:textId="77777777" w:rsidR="0089710D" w:rsidRDefault="0089710D" w:rsidP="0089710D">
      <w:pPr>
        <w:numPr>
          <w:ilvl w:val="1"/>
          <w:numId w:val="78"/>
        </w:numPr>
        <w:pBdr>
          <w:top w:val="nil"/>
          <w:left w:val="nil"/>
          <w:bottom w:val="nil"/>
          <w:right w:val="nil"/>
          <w:between w:val="nil"/>
        </w:pBdr>
        <w:tabs>
          <w:tab w:val="left" w:pos="360"/>
        </w:tabs>
        <w:spacing w:before="60" w:after="60"/>
      </w:pPr>
      <w:r>
        <w:t>Quantitative methods for analyzing location decisions</w:t>
      </w:r>
    </w:p>
    <w:p w14:paraId="3A8B4403" w14:textId="77777777" w:rsidR="0089710D" w:rsidRDefault="0089710D" w:rsidP="0089710D">
      <w:pPr>
        <w:numPr>
          <w:ilvl w:val="2"/>
          <w:numId w:val="78"/>
        </w:numPr>
        <w:pBdr>
          <w:top w:val="nil"/>
          <w:left w:val="nil"/>
          <w:bottom w:val="nil"/>
          <w:right w:val="nil"/>
          <w:between w:val="nil"/>
        </w:pBdr>
        <w:tabs>
          <w:tab w:val="left" w:pos="360"/>
        </w:tabs>
        <w:spacing w:before="60" w:after="60"/>
      </w:pPr>
      <w:r>
        <w:t>Analyzing costs</w:t>
      </w:r>
    </w:p>
    <w:p w14:paraId="0BBCF458" w14:textId="77777777" w:rsidR="0089710D" w:rsidRDefault="0089710D" w:rsidP="0089710D">
      <w:pPr>
        <w:numPr>
          <w:ilvl w:val="2"/>
          <w:numId w:val="78"/>
        </w:numPr>
        <w:pBdr>
          <w:top w:val="nil"/>
          <w:left w:val="nil"/>
          <w:bottom w:val="nil"/>
          <w:right w:val="nil"/>
          <w:between w:val="nil"/>
        </w:pBdr>
        <w:tabs>
          <w:tab w:val="left" w:pos="360"/>
        </w:tabs>
        <w:spacing w:before="60" w:after="60"/>
      </w:pPr>
      <w:r>
        <w:lastRenderedPageBreak/>
        <w:t>Center-of-gravity method</w:t>
      </w:r>
    </w:p>
    <w:p w14:paraId="6AF691DB" w14:textId="77777777" w:rsidR="0089710D" w:rsidRDefault="0089710D" w:rsidP="0089710D">
      <w:pPr>
        <w:numPr>
          <w:ilvl w:val="2"/>
          <w:numId w:val="78"/>
        </w:numPr>
        <w:pBdr>
          <w:top w:val="nil"/>
          <w:left w:val="nil"/>
          <w:bottom w:val="nil"/>
          <w:right w:val="nil"/>
          <w:between w:val="nil"/>
        </w:pBdr>
        <w:tabs>
          <w:tab w:val="left" w:pos="360"/>
        </w:tabs>
        <w:spacing w:before="60" w:after="60"/>
      </w:pPr>
      <w:r>
        <w:t xml:space="preserve">Rating systems </w:t>
      </w:r>
    </w:p>
    <w:p w14:paraId="1046801D" w14:textId="77777777" w:rsidR="0089710D" w:rsidRDefault="0089710D" w:rsidP="0089710D">
      <w:pPr>
        <w:pStyle w:val="ListParagraph"/>
        <w:numPr>
          <w:ilvl w:val="0"/>
          <w:numId w:val="78"/>
        </w:numPr>
        <w:tabs>
          <w:tab w:val="left" w:pos="360"/>
        </w:tabs>
        <w:spacing w:before="60" w:after="60"/>
      </w:pPr>
      <w:r>
        <w:t>Explain how the transportation model can be used to help optimize costs in supply chain</w:t>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EEF1406"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3A91C907" w:rsidR="002C1641" w:rsidRPr="00842155" w:rsidRDefault="002C1641" w:rsidP="0020635A">
            <w:pPr>
              <w:pStyle w:val="WeeklyTopicHeading1"/>
            </w:pPr>
            <w:bookmarkStart w:id="17" w:name="weekfive"/>
            <w:bookmarkStart w:id="18" w:name="_Toc358980898"/>
            <w:bookmarkEnd w:id="17"/>
            <w:r w:rsidRPr="0068364F">
              <w:t xml:space="preserve">Week </w:t>
            </w:r>
            <w:r>
              <w:t>Five</w:t>
            </w:r>
            <w:r w:rsidRPr="0068364F">
              <w:t xml:space="preserve">: </w:t>
            </w:r>
            <w:r w:rsidR="007F5902" w:rsidRPr="007F5902">
              <w:rPr>
                <w:color w:val="FFFFFF"/>
                <w:szCs w:val="24"/>
              </w:rPr>
              <w:t>Forecasting</w:t>
            </w:r>
            <w:bookmarkEnd w:id="18"/>
          </w:p>
        </w:tc>
        <w:tc>
          <w:tcPr>
            <w:tcW w:w="1440" w:type="dxa"/>
            <w:tcBorders>
              <w:left w:val="nil"/>
              <w:bottom w:val="single" w:sz="4" w:space="0" w:color="000000" w:themeColor="text1"/>
              <w:right w:val="nil"/>
            </w:tcBorders>
            <w:shd w:val="clear" w:color="auto" w:fill="BF2C37"/>
          </w:tcPr>
          <w:p w14:paraId="5B8B558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B5DF790"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614282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4DFF350"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860254"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C44987" w:rsidRPr="00842155" w14:paraId="7305117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E565A7B" w14:textId="578032BB" w:rsidR="00C44987" w:rsidRPr="00842155" w:rsidRDefault="00C44987" w:rsidP="00C44987">
            <w:pPr>
              <w:pStyle w:val="ObjectiveBullet"/>
              <w:numPr>
                <w:ilvl w:val="1"/>
                <w:numId w:val="33"/>
              </w:numPr>
              <w:tabs>
                <w:tab w:val="clear" w:pos="0"/>
              </w:tabs>
            </w:pPr>
            <w:r>
              <w:t>Explain the elements of forecasting.</w:t>
            </w:r>
          </w:p>
        </w:tc>
        <w:tc>
          <w:tcPr>
            <w:tcW w:w="2880" w:type="dxa"/>
            <w:gridSpan w:val="2"/>
            <w:tcBorders>
              <w:left w:val="nil"/>
              <w:bottom w:val="nil"/>
            </w:tcBorders>
          </w:tcPr>
          <w:p w14:paraId="11D9FE7F" w14:textId="6C2720C6" w:rsidR="00C44987" w:rsidRPr="00842155" w:rsidRDefault="00C44987" w:rsidP="00C44987">
            <w:pPr>
              <w:tabs>
                <w:tab w:val="left" w:pos="0"/>
                <w:tab w:val="left" w:pos="3720"/>
              </w:tabs>
              <w:outlineLvl w:val="0"/>
              <w:rPr>
                <w:rFonts w:cs="Arial"/>
                <w:szCs w:val="20"/>
              </w:rPr>
            </w:pPr>
            <w:r>
              <w:t>CLO1, CLO2</w:t>
            </w:r>
          </w:p>
        </w:tc>
      </w:tr>
      <w:tr w:rsidR="00C44987" w:rsidRPr="00842155" w14:paraId="6A28166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47D1A4B" w14:textId="34213AE6" w:rsidR="00C44987" w:rsidRPr="00842155" w:rsidRDefault="00C44987" w:rsidP="00C44987">
            <w:pPr>
              <w:pStyle w:val="ObjectiveBullet"/>
              <w:numPr>
                <w:ilvl w:val="1"/>
                <w:numId w:val="33"/>
              </w:numPr>
            </w:pPr>
            <w:r>
              <w:t>Describe the various elements that cause variation in a time series.</w:t>
            </w:r>
          </w:p>
        </w:tc>
        <w:tc>
          <w:tcPr>
            <w:tcW w:w="2880" w:type="dxa"/>
            <w:gridSpan w:val="2"/>
            <w:tcBorders>
              <w:top w:val="nil"/>
              <w:left w:val="nil"/>
              <w:bottom w:val="nil"/>
            </w:tcBorders>
          </w:tcPr>
          <w:p w14:paraId="6E666B1C" w14:textId="79DD63D7" w:rsidR="00C44987" w:rsidRPr="00842155" w:rsidRDefault="00C44987" w:rsidP="00C44987">
            <w:pPr>
              <w:tabs>
                <w:tab w:val="left" w:pos="0"/>
                <w:tab w:val="left" w:pos="3720"/>
              </w:tabs>
              <w:outlineLvl w:val="0"/>
              <w:rPr>
                <w:rFonts w:cs="Arial"/>
                <w:szCs w:val="20"/>
              </w:rPr>
            </w:pPr>
            <w:r>
              <w:t>CLO1</w:t>
            </w:r>
          </w:p>
        </w:tc>
      </w:tr>
      <w:tr w:rsidR="00C44987" w:rsidRPr="00842155" w14:paraId="5316FBF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30AE8DA" w14:textId="3D4C2A96" w:rsidR="00C44987" w:rsidRPr="00842155" w:rsidRDefault="00C44987" w:rsidP="00C44987">
            <w:pPr>
              <w:pStyle w:val="ObjectiveBullet"/>
              <w:numPr>
                <w:ilvl w:val="1"/>
                <w:numId w:val="33"/>
              </w:numPr>
            </w:pPr>
            <w:r>
              <w:t>Evaluate forecasting methods to produce the best predictions.</w:t>
            </w:r>
          </w:p>
        </w:tc>
        <w:tc>
          <w:tcPr>
            <w:tcW w:w="2880" w:type="dxa"/>
            <w:gridSpan w:val="2"/>
            <w:tcBorders>
              <w:top w:val="nil"/>
              <w:left w:val="nil"/>
              <w:bottom w:val="nil"/>
            </w:tcBorders>
          </w:tcPr>
          <w:p w14:paraId="2493BF1A" w14:textId="2E0AA385" w:rsidR="00C44987" w:rsidRPr="00842155" w:rsidRDefault="00C44987" w:rsidP="00C44987">
            <w:pPr>
              <w:tabs>
                <w:tab w:val="left" w:pos="0"/>
                <w:tab w:val="left" w:pos="3720"/>
              </w:tabs>
              <w:outlineLvl w:val="0"/>
              <w:rPr>
                <w:rFonts w:cs="Arial"/>
                <w:szCs w:val="20"/>
              </w:rPr>
            </w:pPr>
            <w:r>
              <w:t>CLO1, CLO2</w:t>
            </w:r>
          </w:p>
        </w:tc>
      </w:tr>
      <w:tr w:rsidR="00C44987" w:rsidRPr="00842155" w14:paraId="2140D76A"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3CE3E47" w14:textId="692FF5CA" w:rsidR="00C44987" w:rsidRPr="00842155" w:rsidRDefault="00C44987" w:rsidP="00C44987">
            <w:pPr>
              <w:pStyle w:val="ObjectiveBullet"/>
              <w:numPr>
                <w:ilvl w:val="1"/>
                <w:numId w:val="33"/>
              </w:numPr>
            </w:pPr>
            <w:r>
              <w:t>Use statistical regression techniques to forecast demand.</w:t>
            </w:r>
          </w:p>
        </w:tc>
        <w:tc>
          <w:tcPr>
            <w:tcW w:w="2880" w:type="dxa"/>
            <w:gridSpan w:val="2"/>
            <w:tcBorders>
              <w:top w:val="nil"/>
              <w:left w:val="nil"/>
              <w:bottom w:val="nil"/>
            </w:tcBorders>
          </w:tcPr>
          <w:p w14:paraId="0A37FF11" w14:textId="6FF5235E" w:rsidR="00C44987" w:rsidRPr="00842155" w:rsidRDefault="00C44987" w:rsidP="00C44987">
            <w:pPr>
              <w:tabs>
                <w:tab w:val="left" w:pos="0"/>
                <w:tab w:val="left" w:pos="3720"/>
              </w:tabs>
              <w:outlineLvl w:val="0"/>
              <w:rPr>
                <w:rFonts w:cs="Arial"/>
                <w:szCs w:val="20"/>
              </w:rPr>
            </w:pPr>
            <w:r>
              <w:t>CLO1, CLO2</w:t>
            </w:r>
          </w:p>
        </w:tc>
      </w:tr>
      <w:tr w:rsidR="00C44987" w:rsidRPr="00842155" w14:paraId="422E63D8"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EEFF909" w14:textId="2A5AB6F3" w:rsidR="00C44987" w:rsidRPr="00842155" w:rsidRDefault="00C44987" w:rsidP="00C44987">
            <w:pPr>
              <w:pStyle w:val="ObjectiveBullet"/>
              <w:numPr>
                <w:ilvl w:val="1"/>
                <w:numId w:val="33"/>
              </w:numPr>
            </w:pPr>
            <w:r>
              <w:t>Synthesize sources of information into a topic paper on an aspect of operations management.</w:t>
            </w:r>
          </w:p>
        </w:tc>
        <w:tc>
          <w:tcPr>
            <w:tcW w:w="2880" w:type="dxa"/>
            <w:gridSpan w:val="2"/>
            <w:tcBorders>
              <w:top w:val="nil"/>
              <w:left w:val="nil"/>
              <w:bottom w:val="single" w:sz="4" w:space="0" w:color="000000" w:themeColor="text1"/>
            </w:tcBorders>
          </w:tcPr>
          <w:p w14:paraId="773187A9" w14:textId="75294E08" w:rsidR="00C44987" w:rsidRPr="00842155" w:rsidRDefault="00C44987" w:rsidP="00C44987">
            <w:pPr>
              <w:tabs>
                <w:tab w:val="left" w:pos="0"/>
                <w:tab w:val="left" w:pos="3720"/>
              </w:tabs>
              <w:outlineLvl w:val="0"/>
              <w:rPr>
                <w:rFonts w:cs="Arial"/>
                <w:szCs w:val="20"/>
              </w:rPr>
            </w:pPr>
            <w:r>
              <w:t>CLO4</w:t>
            </w:r>
          </w:p>
        </w:tc>
      </w:tr>
      <w:tr w:rsidR="00C44987" w:rsidRPr="00842155" w14:paraId="27570779"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8B91C48" w14:textId="77777777" w:rsidR="00C44987" w:rsidRDefault="00C44987" w:rsidP="00C44987">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07E9C38" w14:textId="77777777" w:rsidR="00C44987" w:rsidRPr="005B10FE" w:rsidRDefault="00C44987" w:rsidP="00C44987">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3BF4AC" w14:textId="77777777" w:rsidR="00C44987" w:rsidRPr="005B10FE" w:rsidRDefault="00C44987" w:rsidP="00C4498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B264CA5" w14:textId="77777777" w:rsidR="00C44987" w:rsidRPr="005B10FE" w:rsidRDefault="00C44987" w:rsidP="00C44987">
            <w:pPr>
              <w:tabs>
                <w:tab w:val="left" w:pos="0"/>
                <w:tab w:val="left" w:pos="3720"/>
              </w:tabs>
              <w:outlineLvl w:val="0"/>
              <w:rPr>
                <w:rFonts w:eastAsia="Arial" w:cs="Arial"/>
                <w:b/>
                <w:bCs/>
                <w:i/>
                <w:iCs/>
              </w:rPr>
            </w:pPr>
            <w:r w:rsidRPr="4948C66D">
              <w:rPr>
                <w:rFonts w:eastAsia="Arial" w:cs="Arial"/>
                <w:b/>
                <w:bCs/>
                <w:i/>
                <w:iCs/>
              </w:rPr>
              <w:t>AIE</w:t>
            </w:r>
          </w:p>
        </w:tc>
      </w:tr>
      <w:tr w:rsidR="00C44987" w:rsidRPr="00842155" w14:paraId="63755FA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6D271BB" w14:textId="77777777" w:rsidR="00C44987" w:rsidRDefault="00C44987" w:rsidP="00C44987">
            <w:pPr>
              <w:ind w:left="360" w:hanging="360"/>
              <w:rPr>
                <w:b/>
              </w:rPr>
            </w:pPr>
            <w:r>
              <w:rPr>
                <w:b/>
              </w:rPr>
              <w:t>Week Five Reading</w:t>
            </w:r>
          </w:p>
          <w:p w14:paraId="5261D4A5" w14:textId="77777777" w:rsidR="00C44987" w:rsidRDefault="00C44987" w:rsidP="00C44987">
            <w:pPr>
              <w:ind w:left="360" w:hanging="360"/>
              <w:rPr>
                <w:b/>
              </w:rPr>
            </w:pPr>
          </w:p>
          <w:p w14:paraId="0E27A33F" w14:textId="66FEB845" w:rsidR="00C44987" w:rsidRDefault="00C44987" w:rsidP="00C44987">
            <w:pPr>
              <w:pStyle w:val="NoSpacing"/>
            </w:pPr>
            <w:r>
              <w:t xml:space="preserve">This week, you will be reading Chapter </w:t>
            </w:r>
            <w:r w:rsidR="0037554E">
              <w:t>9</w:t>
            </w:r>
            <w:r>
              <w:t>. You will be learning the basics of Operations Management and the important role that inventory is a key operations planning activity.</w:t>
            </w:r>
          </w:p>
          <w:p w14:paraId="21AE718B" w14:textId="77777777" w:rsidR="00C44987" w:rsidRDefault="00C44987" w:rsidP="00C44987">
            <w:pPr>
              <w:ind w:left="360" w:hanging="360"/>
              <w:rPr>
                <w:b/>
              </w:rPr>
            </w:pPr>
          </w:p>
          <w:p w14:paraId="3C46AA2D" w14:textId="54F01904" w:rsidR="00C44987" w:rsidRDefault="00C44987" w:rsidP="00C44987">
            <w:pPr>
              <w:ind w:left="360" w:hanging="360"/>
            </w:pPr>
            <w:r w:rsidRPr="005666BB">
              <w:rPr>
                <w:b/>
              </w:rPr>
              <w:t>Read</w:t>
            </w:r>
            <w:r w:rsidRPr="005666BB">
              <w:t xml:space="preserve"> Ch. </w:t>
            </w:r>
            <w:r w:rsidR="0037554E" w:rsidRPr="005666BB">
              <w:t>9</w:t>
            </w:r>
            <w:r w:rsidRPr="005666BB">
              <w:t xml:space="preserve"> of </w:t>
            </w:r>
            <w:r w:rsidRPr="005666BB">
              <w:rPr>
                <w:i/>
              </w:rPr>
              <w:t>OM 6</w:t>
            </w:r>
            <w:r w:rsidRPr="005666BB">
              <w:t>.</w:t>
            </w:r>
          </w:p>
          <w:p w14:paraId="7DFB6187" w14:textId="77777777" w:rsidR="00C44987" w:rsidRDefault="00C44987" w:rsidP="00C44987">
            <w:pPr>
              <w:ind w:left="360" w:hanging="360"/>
            </w:pPr>
          </w:p>
          <w:p w14:paraId="2FD96870" w14:textId="77777777" w:rsidR="00C44987" w:rsidRDefault="00C44987" w:rsidP="00C44987">
            <w:pPr>
              <w:ind w:left="360" w:hanging="360"/>
            </w:pPr>
            <w:r>
              <w:t>After studying these chapters, you should be able to:</w:t>
            </w:r>
          </w:p>
          <w:p w14:paraId="428855D9" w14:textId="77777777" w:rsidR="00C44987" w:rsidRDefault="00C44987" w:rsidP="00C44987">
            <w:pPr>
              <w:ind w:left="360" w:hanging="360"/>
            </w:pPr>
          </w:p>
          <w:p w14:paraId="64DAE81F" w14:textId="77777777" w:rsidR="0037554E" w:rsidRDefault="0037554E" w:rsidP="0037554E">
            <w:pPr>
              <w:pStyle w:val="AssignmentsLevel2"/>
            </w:pPr>
            <w:r>
              <w:t>Describe the importance of forecasting</w:t>
            </w:r>
          </w:p>
          <w:p w14:paraId="3D07DA95" w14:textId="1CCE46E2" w:rsidR="0037554E" w:rsidRDefault="0037554E" w:rsidP="0037554E">
            <w:pPr>
              <w:pStyle w:val="AssignmentsLevel2"/>
            </w:pPr>
            <w:r>
              <w:t>Explain basic concepts of forecasting and time series</w:t>
            </w:r>
          </w:p>
          <w:p w14:paraId="7159607D" w14:textId="3500A9AA" w:rsidR="0037554E" w:rsidRDefault="0037554E" w:rsidP="0037554E">
            <w:pPr>
              <w:pStyle w:val="AssignmentsLevel2"/>
            </w:pPr>
            <w:r>
              <w:t>Explain how to apply simple moving average and exponential smoothing models</w:t>
            </w:r>
          </w:p>
          <w:p w14:paraId="0CD79DDD" w14:textId="4CE05712" w:rsidR="0037554E" w:rsidRDefault="0037554E" w:rsidP="0037554E">
            <w:pPr>
              <w:pStyle w:val="AssignmentsLevel2"/>
            </w:pPr>
            <w:r>
              <w:t>Describe how to apply regression as a forecasting approach</w:t>
            </w:r>
          </w:p>
          <w:p w14:paraId="5DDC0E1A" w14:textId="77777777" w:rsidR="0037554E" w:rsidRDefault="0037554E" w:rsidP="0037554E">
            <w:pPr>
              <w:pStyle w:val="AssignmentsLevel2"/>
            </w:pPr>
            <w:r>
              <w:t>Explain the role of judgement in forecasting</w:t>
            </w:r>
          </w:p>
          <w:p w14:paraId="0BACDD6C" w14:textId="37A62A77" w:rsidR="00C44987" w:rsidRPr="00842155" w:rsidRDefault="0037554E" w:rsidP="0037554E">
            <w:pPr>
              <w:pStyle w:val="AssignmentsLevel2"/>
            </w:pPr>
            <w:r w:rsidRPr="0037554E">
              <w:t>Describe how statistical and judgmental forecasting techniques are applied in practice</w:t>
            </w:r>
            <w:r w:rsidRPr="0037554E" w:rsidDel="0037554E">
              <w:t xml:space="preserve"> </w:t>
            </w:r>
          </w:p>
        </w:tc>
        <w:tc>
          <w:tcPr>
            <w:tcW w:w="1440" w:type="dxa"/>
            <w:tcBorders>
              <w:left w:val="single" w:sz="4" w:space="0" w:color="000000" w:themeColor="text1"/>
            </w:tcBorders>
            <w:shd w:val="clear" w:color="auto" w:fill="FFFFFF" w:themeFill="background1"/>
          </w:tcPr>
          <w:p w14:paraId="01B72C77" w14:textId="585D4117" w:rsidR="00C44987" w:rsidRPr="009F6FAF" w:rsidRDefault="00C44987" w:rsidP="00C44987">
            <w:pPr>
              <w:rPr>
                <w:rFonts w:cs="Arial"/>
                <w:szCs w:val="20"/>
              </w:rPr>
            </w:pPr>
            <w:r>
              <w:t>5.1–5.5</w:t>
            </w:r>
          </w:p>
        </w:tc>
        <w:tc>
          <w:tcPr>
            <w:tcW w:w="1440" w:type="dxa"/>
            <w:tcBorders>
              <w:left w:val="single" w:sz="4" w:space="0" w:color="000000" w:themeColor="text1"/>
            </w:tcBorders>
            <w:shd w:val="clear" w:color="auto" w:fill="FFFFFF" w:themeFill="background1"/>
          </w:tcPr>
          <w:p w14:paraId="6B31757E" w14:textId="77777777" w:rsidR="00C44987" w:rsidRPr="009F6FAF" w:rsidRDefault="00C44987" w:rsidP="00C44987">
            <w:pPr>
              <w:rPr>
                <w:rFonts w:cs="Arial"/>
                <w:szCs w:val="20"/>
              </w:rPr>
            </w:pPr>
          </w:p>
        </w:tc>
      </w:tr>
      <w:tr w:rsidR="00C44987" w:rsidRPr="00842155" w14:paraId="11ADC7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37480BD" w14:textId="77777777" w:rsidR="00C44987" w:rsidRDefault="00C44987" w:rsidP="00C44987">
            <w:pPr>
              <w:ind w:left="360" w:hanging="360"/>
              <w:rPr>
                <w:b/>
              </w:rPr>
            </w:pPr>
            <w:r>
              <w:rPr>
                <w:b/>
              </w:rPr>
              <w:lastRenderedPageBreak/>
              <w:t>Lecture: Forecasting</w:t>
            </w:r>
          </w:p>
          <w:p w14:paraId="777B8130" w14:textId="77777777" w:rsidR="00C44987" w:rsidRDefault="00C44987" w:rsidP="00C44987">
            <w:pPr>
              <w:ind w:left="360" w:hanging="360"/>
            </w:pPr>
          </w:p>
          <w:p w14:paraId="581806EC" w14:textId="77777777" w:rsidR="00C44987" w:rsidRDefault="00C44987" w:rsidP="00C44987">
            <w:r>
              <w:rPr>
                <w:b/>
              </w:rPr>
              <w:t xml:space="preserve">Watch </w:t>
            </w:r>
            <w:r>
              <w:t xml:space="preserve">the “Forecasting” Lecture Video, available on Vimeo (12:58): </w:t>
            </w:r>
            <w:hyperlink r:id="rId31">
              <w:r>
                <w:rPr>
                  <w:color w:val="0000FF"/>
                  <w:u w:val="single"/>
                </w:rPr>
                <w:t>http://vimeo.com/77438371</w:t>
              </w:r>
            </w:hyperlink>
          </w:p>
          <w:p w14:paraId="2CCE6892" w14:textId="77777777" w:rsidR="00C44987" w:rsidRDefault="00C44987" w:rsidP="00C44987">
            <w:pPr>
              <w:tabs>
                <w:tab w:val="left" w:pos="2562"/>
                <w:tab w:val="left" w:pos="5944"/>
              </w:tabs>
            </w:pPr>
            <w:r>
              <w:tab/>
            </w:r>
            <w:r>
              <w:tab/>
            </w:r>
          </w:p>
          <w:p w14:paraId="762CADFE" w14:textId="058E84E8" w:rsidR="00C44987" w:rsidRPr="00842155" w:rsidRDefault="00C44987" w:rsidP="00C44987">
            <w:pPr>
              <w:pStyle w:val="AssignmentsLevel1"/>
            </w:pPr>
            <w:r>
              <w:rPr>
                <w:b/>
              </w:rPr>
              <w:t>Post</w:t>
            </w:r>
            <w:r>
              <w:t xml:space="preserve"> any questions, comments, or insights you may have about the content of the lecture in the Week Five General Q&amp;A discussion forum on Blackboard.</w:t>
            </w:r>
          </w:p>
        </w:tc>
        <w:tc>
          <w:tcPr>
            <w:tcW w:w="1440" w:type="dxa"/>
            <w:tcBorders>
              <w:left w:val="single" w:sz="4" w:space="0" w:color="000000" w:themeColor="text1"/>
            </w:tcBorders>
            <w:shd w:val="clear" w:color="auto" w:fill="FFFFFF" w:themeFill="background1"/>
          </w:tcPr>
          <w:p w14:paraId="2B1BDCD1" w14:textId="478D5FEB" w:rsidR="00C44987" w:rsidRPr="009F6FAF" w:rsidRDefault="00C44987" w:rsidP="00C44987">
            <w:pPr>
              <w:rPr>
                <w:rFonts w:cs="Arial"/>
                <w:szCs w:val="20"/>
              </w:rPr>
            </w:pPr>
            <w:r>
              <w:t>5.1–5.5</w:t>
            </w:r>
          </w:p>
        </w:tc>
        <w:tc>
          <w:tcPr>
            <w:tcW w:w="1440" w:type="dxa"/>
            <w:tcBorders>
              <w:left w:val="single" w:sz="4" w:space="0" w:color="000000" w:themeColor="text1"/>
            </w:tcBorders>
            <w:shd w:val="clear" w:color="auto" w:fill="FFFFFF" w:themeFill="background1"/>
          </w:tcPr>
          <w:p w14:paraId="0CB50779" w14:textId="77777777" w:rsidR="00C44987" w:rsidRDefault="00C44987" w:rsidP="00C44987">
            <w:r>
              <w:t xml:space="preserve">Lecture Activity – reviews lecture and posts response = </w:t>
            </w:r>
          </w:p>
          <w:p w14:paraId="66F2F4FF" w14:textId="17EC665B" w:rsidR="00C44987" w:rsidRPr="009F6FAF" w:rsidRDefault="00C44987" w:rsidP="00C44987">
            <w:pPr>
              <w:rPr>
                <w:rFonts w:cs="Arial"/>
                <w:szCs w:val="20"/>
              </w:rPr>
            </w:pPr>
            <w:r>
              <w:rPr>
                <w:b/>
              </w:rPr>
              <w:t>1 hour</w:t>
            </w:r>
          </w:p>
        </w:tc>
      </w:tr>
      <w:tr w:rsidR="00C44987" w:rsidRPr="007F339F" w14:paraId="09CD302B" w14:textId="77777777" w:rsidTr="4948C66D">
        <w:tc>
          <w:tcPr>
            <w:tcW w:w="10170" w:type="dxa"/>
            <w:gridSpan w:val="2"/>
            <w:tcMar>
              <w:top w:w="115" w:type="dxa"/>
              <w:left w:w="115" w:type="dxa"/>
              <w:bottom w:w="115" w:type="dxa"/>
              <w:right w:w="115" w:type="dxa"/>
            </w:tcMar>
          </w:tcPr>
          <w:p w14:paraId="2D2B95CA" w14:textId="77777777" w:rsidR="00C44987" w:rsidRDefault="00C44987" w:rsidP="00C44987">
            <w:pPr>
              <w:rPr>
                <w:b/>
              </w:rPr>
            </w:pPr>
            <w:r>
              <w:rPr>
                <w:b/>
              </w:rPr>
              <w:t>Resource: Trend Lines in Excel</w:t>
            </w:r>
          </w:p>
          <w:p w14:paraId="7C1E2877" w14:textId="77777777" w:rsidR="00C44987" w:rsidRDefault="00C44987" w:rsidP="00C44987">
            <w:pPr>
              <w:rPr>
                <w:b/>
              </w:rPr>
            </w:pPr>
          </w:p>
          <w:p w14:paraId="2C036560" w14:textId="77777777" w:rsidR="00C44987" w:rsidRDefault="00C44987" w:rsidP="00C44987">
            <w:r>
              <w:rPr>
                <w:b/>
              </w:rPr>
              <w:t>Watch</w:t>
            </w:r>
            <w:r>
              <w:t xml:space="preserve"> the Trend Lines in Excel tutorial, available on YouTube (2:58): </w:t>
            </w:r>
            <w:hyperlink r:id="rId32">
              <w:r>
                <w:rPr>
                  <w:color w:val="0000FF"/>
                  <w:u w:val="single"/>
                </w:rPr>
                <w:t>https://www.youtube.com/watch?v=rBme0yo45Bo</w:t>
              </w:r>
            </w:hyperlink>
          </w:p>
          <w:p w14:paraId="1954EF5D" w14:textId="77777777" w:rsidR="00C44987" w:rsidRDefault="00C44987" w:rsidP="00C44987"/>
          <w:p w14:paraId="32543680" w14:textId="6A6F944E" w:rsidR="00C44987" w:rsidRPr="009F6FAF" w:rsidRDefault="00C44987" w:rsidP="00C44987">
            <w:pPr>
              <w:pStyle w:val="AssignmentsLevel1"/>
            </w:pPr>
            <w:r>
              <w:rPr>
                <w:b/>
              </w:rPr>
              <w:t>Post</w:t>
            </w:r>
            <w:r>
              <w:t xml:space="preserve"> any questions, comments, or insights you may have about trend lines in Excel to the Tutorials discussion board.</w:t>
            </w:r>
          </w:p>
        </w:tc>
        <w:tc>
          <w:tcPr>
            <w:tcW w:w="1440" w:type="dxa"/>
            <w:tcBorders>
              <w:bottom w:val="single" w:sz="4" w:space="0" w:color="000000" w:themeColor="text1"/>
            </w:tcBorders>
          </w:tcPr>
          <w:p w14:paraId="63BBA0DE" w14:textId="55996627" w:rsidR="00C44987" w:rsidRPr="009F6FAF" w:rsidRDefault="00C44987" w:rsidP="00C44987">
            <w:pPr>
              <w:rPr>
                <w:rFonts w:cs="Arial"/>
                <w:szCs w:val="20"/>
              </w:rPr>
            </w:pPr>
            <w:r>
              <w:t>N/A</w:t>
            </w:r>
          </w:p>
        </w:tc>
        <w:tc>
          <w:tcPr>
            <w:tcW w:w="1440" w:type="dxa"/>
            <w:tcBorders>
              <w:bottom w:val="single" w:sz="4" w:space="0" w:color="000000" w:themeColor="text1"/>
            </w:tcBorders>
          </w:tcPr>
          <w:p w14:paraId="78F0BCA2" w14:textId="77777777" w:rsidR="00C44987" w:rsidRDefault="00C44987" w:rsidP="00C44987">
            <w:r>
              <w:t xml:space="preserve">Lecture Activity – reviews lecture and posts response = </w:t>
            </w:r>
          </w:p>
          <w:p w14:paraId="301752B8" w14:textId="46818438" w:rsidR="00C44987" w:rsidRPr="009F6FAF" w:rsidRDefault="00C44987" w:rsidP="00C44987">
            <w:pPr>
              <w:rPr>
                <w:rFonts w:cs="Arial"/>
                <w:szCs w:val="20"/>
              </w:rPr>
            </w:pPr>
            <w:r>
              <w:rPr>
                <w:b/>
              </w:rPr>
              <w:t>.5 hours</w:t>
            </w:r>
          </w:p>
        </w:tc>
      </w:tr>
      <w:tr w:rsidR="0037554E" w:rsidRPr="007F339F" w14:paraId="33F402F0" w14:textId="77777777" w:rsidTr="4948C66D">
        <w:tc>
          <w:tcPr>
            <w:tcW w:w="10170" w:type="dxa"/>
            <w:gridSpan w:val="2"/>
            <w:tcMar>
              <w:top w:w="115" w:type="dxa"/>
              <w:left w:w="115" w:type="dxa"/>
              <w:bottom w:w="115" w:type="dxa"/>
              <w:right w:w="115" w:type="dxa"/>
            </w:tcMar>
          </w:tcPr>
          <w:p w14:paraId="4F3D9797" w14:textId="77777777" w:rsidR="0037554E" w:rsidRDefault="0037554E" w:rsidP="0037554E">
            <w:pPr>
              <w:tabs>
                <w:tab w:val="left" w:pos="2329"/>
              </w:tabs>
              <w:rPr>
                <w:b/>
                <w:sz w:val="18"/>
                <w:szCs w:val="18"/>
              </w:rPr>
            </w:pPr>
            <w:r>
              <w:rPr>
                <w:b/>
              </w:rPr>
              <w:t>Practice Exercises: Using Excel to Forecast</w:t>
            </w:r>
          </w:p>
          <w:p w14:paraId="08ED50FA" w14:textId="77777777" w:rsidR="0037554E" w:rsidRDefault="0037554E" w:rsidP="0037554E">
            <w:pPr>
              <w:tabs>
                <w:tab w:val="left" w:pos="2329"/>
              </w:tabs>
            </w:pPr>
          </w:p>
          <w:p w14:paraId="347F1E56" w14:textId="77777777" w:rsidR="003B608A" w:rsidRPr="002055CF" w:rsidRDefault="003B608A" w:rsidP="003B608A">
            <w:pPr>
              <w:tabs>
                <w:tab w:val="left" w:pos="2329"/>
              </w:tabs>
            </w:pPr>
            <w:r w:rsidRPr="0079531A">
              <w:rPr>
                <w:b/>
              </w:rPr>
              <w:t>Resource:</w:t>
            </w:r>
            <w:r>
              <w:t xml:space="preserve"> Excel Templates MBA640.xlsx</w:t>
            </w:r>
          </w:p>
          <w:p w14:paraId="00417058" w14:textId="77777777" w:rsidR="003B608A" w:rsidRDefault="003B608A" w:rsidP="0037554E">
            <w:pPr>
              <w:tabs>
                <w:tab w:val="left" w:pos="2329"/>
              </w:tabs>
              <w:rPr>
                <w:b/>
              </w:rPr>
            </w:pPr>
          </w:p>
          <w:p w14:paraId="1348477D" w14:textId="67353BBB" w:rsidR="0037554E" w:rsidRDefault="0037554E" w:rsidP="0037554E">
            <w:pPr>
              <w:tabs>
                <w:tab w:val="left" w:pos="2329"/>
              </w:tabs>
            </w:pPr>
            <w:r>
              <w:rPr>
                <w:b/>
              </w:rPr>
              <w:t>Access</w:t>
            </w:r>
            <w:r>
              <w:t xml:space="preserve"> the CourseMate Excel templates for Chapter </w:t>
            </w:r>
            <w:r w:rsidR="00C72529">
              <w:t>9</w:t>
            </w:r>
            <w:r>
              <w:t>.</w:t>
            </w:r>
          </w:p>
          <w:p w14:paraId="56EB3085" w14:textId="77777777" w:rsidR="0037554E" w:rsidRDefault="0037554E" w:rsidP="0037554E">
            <w:pPr>
              <w:tabs>
                <w:tab w:val="left" w:pos="2329"/>
              </w:tabs>
            </w:pPr>
          </w:p>
          <w:p w14:paraId="17B13B4E" w14:textId="4E6BFA30" w:rsidR="0037554E" w:rsidRDefault="0037554E" w:rsidP="0037554E">
            <w:pPr>
              <w:tabs>
                <w:tab w:val="left" w:pos="2329"/>
              </w:tabs>
            </w:pPr>
            <w:r>
              <w:rPr>
                <w:b/>
              </w:rPr>
              <w:t>Complete</w:t>
            </w:r>
            <w:r>
              <w:t xml:space="preserve"> Problems &amp; Activities 4 &amp;</w:t>
            </w:r>
            <w:r w:rsidR="00A74852">
              <w:t xml:space="preserve"> 5</w:t>
            </w:r>
            <w:r>
              <w:t xml:space="preserve"> from Chapter </w:t>
            </w:r>
            <w:r w:rsidR="00086288">
              <w:t>9</w:t>
            </w:r>
            <w:r>
              <w:t xml:space="preserve"> of the text.</w:t>
            </w:r>
          </w:p>
          <w:p w14:paraId="053CE2C6" w14:textId="77777777" w:rsidR="0037554E" w:rsidRDefault="0037554E" w:rsidP="0037554E">
            <w:pPr>
              <w:tabs>
                <w:tab w:val="left" w:pos="2329"/>
              </w:tabs>
            </w:pPr>
          </w:p>
          <w:p w14:paraId="0BD48BB1" w14:textId="77777777" w:rsidR="0037554E" w:rsidRDefault="0037554E" w:rsidP="0037554E">
            <w:r>
              <w:rPr>
                <w:b/>
              </w:rPr>
              <w:t>Submit</w:t>
            </w:r>
            <w:r>
              <w:t xml:space="preserve"> your completed Excel worksheets along with your evaluations in a Word document to the Using Excel to Forecast discussion board.</w:t>
            </w:r>
          </w:p>
          <w:p w14:paraId="73FFBCE5" w14:textId="77777777" w:rsidR="0037554E" w:rsidRDefault="0037554E" w:rsidP="0037554E"/>
          <w:p w14:paraId="34FE94DA" w14:textId="77777777" w:rsidR="0037554E" w:rsidRDefault="0037554E" w:rsidP="0037554E">
            <w:r>
              <w:rPr>
                <w:i/>
              </w:rPr>
              <w:t>Note</w:t>
            </w:r>
            <w:r>
              <w:t>. Initial answers to the discussion question must be substantive and in the range of 250-400 words. Any references should be properly cited following APA formatting guidelines. Initial discussion question responses are due by 11:59 p.m. (Eastern Time) on Thursday.</w:t>
            </w:r>
          </w:p>
          <w:p w14:paraId="25A14C2F" w14:textId="77777777" w:rsidR="0037554E" w:rsidRDefault="0037554E" w:rsidP="0037554E">
            <w:pPr>
              <w:rPr>
                <w:b/>
              </w:rPr>
            </w:pPr>
          </w:p>
          <w:p w14:paraId="2551CD2A" w14:textId="37F46A83" w:rsidR="0037554E" w:rsidRDefault="0037554E" w:rsidP="0037554E">
            <w:pPr>
              <w:rPr>
                <w:b/>
              </w:rPr>
            </w:pPr>
            <w:r>
              <w:rPr>
                <w:b/>
              </w:rPr>
              <w:t xml:space="preserve">Write </w:t>
            </w:r>
            <w:r>
              <w:t>a substantive response to a minimum of three different students. All responses must be posted by 11:59 p.m. (Eastern Time) on Sunday.</w:t>
            </w:r>
          </w:p>
        </w:tc>
        <w:tc>
          <w:tcPr>
            <w:tcW w:w="1440" w:type="dxa"/>
            <w:tcBorders>
              <w:bottom w:val="single" w:sz="4" w:space="0" w:color="000000" w:themeColor="text1"/>
            </w:tcBorders>
          </w:tcPr>
          <w:p w14:paraId="4E389900" w14:textId="7BC750FC" w:rsidR="0037554E" w:rsidRDefault="0037554E" w:rsidP="0037554E">
            <w:r>
              <w:t>5.3, 5.4</w:t>
            </w:r>
          </w:p>
        </w:tc>
        <w:tc>
          <w:tcPr>
            <w:tcW w:w="1440" w:type="dxa"/>
            <w:tcBorders>
              <w:bottom w:val="single" w:sz="4" w:space="0" w:color="000000" w:themeColor="text1"/>
            </w:tcBorders>
          </w:tcPr>
          <w:p w14:paraId="287ADE77" w14:textId="77777777" w:rsidR="0037554E" w:rsidRDefault="0037554E" w:rsidP="0037554E">
            <w:r>
              <w:t>Practice – peer and instructor feedback, shared posting and response =</w:t>
            </w:r>
          </w:p>
          <w:p w14:paraId="6C527F8C" w14:textId="0CB54C15" w:rsidR="0037554E" w:rsidRDefault="0037554E" w:rsidP="0037554E">
            <w:r>
              <w:rPr>
                <w:b/>
              </w:rPr>
              <w:t>1 hour</w:t>
            </w:r>
          </w:p>
        </w:tc>
      </w:tr>
      <w:tr w:rsidR="0037554E" w:rsidRPr="00842155" w14:paraId="1330860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30F65F0" w14:textId="77777777" w:rsidR="0037554E" w:rsidRDefault="0037554E" w:rsidP="0037554E">
            <w:pPr>
              <w:tabs>
                <w:tab w:val="left" w:pos="0"/>
                <w:tab w:val="left" w:pos="3720"/>
              </w:tabs>
              <w:outlineLvl w:val="0"/>
              <w:rPr>
                <w:rFonts w:eastAsia="Arial" w:cs="Arial"/>
                <w:i/>
                <w:iCs/>
              </w:rPr>
            </w:pPr>
            <w:r w:rsidRPr="4948C66D">
              <w:rPr>
                <w:rFonts w:eastAsia="Arial" w:cs="Arial"/>
                <w:b/>
                <w:bCs/>
                <w:i/>
                <w:iCs/>
                <w:sz w:val="22"/>
                <w:szCs w:val="22"/>
              </w:rPr>
              <w:t>Graded Assignments</w:t>
            </w:r>
          </w:p>
          <w:p w14:paraId="70C66793" w14:textId="77777777" w:rsidR="0037554E" w:rsidRPr="005B10FE" w:rsidRDefault="0037554E" w:rsidP="0037554E">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8065DF" w14:textId="77777777" w:rsidR="0037554E" w:rsidRPr="005B10FE" w:rsidRDefault="0037554E" w:rsidP="0037554E">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06D0CC0B" w14:textId="77777777" w:rsidR="0037554E" w:rsidRPr="005B10FE" w:rsidRDefault="0037554E" w:rsidP="0037554E">
            <w:pPr>
              <w:rPr>
                <w:rFonts w:eastAsia="Arial" w:cs="Arial"/>
                <w:b/>
                <w:bCs/>
                <w:i/>
                <w:iCs/>
              </w:rPr>
            </w:pPr>
            <w:r w:rsidRPr="4948C66D">
              <w:rPr>
                <w:rFonts w:eastAsia="Arial" w:cs="Arial"/>
                <w:b/>
                <w:bCs/>
                <w:i/>
                <w:iCs/>
              </w:rPr>
              <w:t>AIE</w:t>
            </w:r>
          </w:p>
        </w:tc>
      </w:tr>
      <w:tr w:rsidR="0037554E" w:rsidRPr="00103FC5" w14:paraId="51312AD2" w14:textId="77777777" w:rsidTr="4948C66D">
        <w:tc>
          <w:tcPr>
            <w:tcW w:w="10170" w:type="dxa"/>
            <w:gridSpan w:val="2"/>
            <w:tcMar>
              <w:top w:w="115" w:type="dxa"/>
              <w:left w:w="115" w:type="dxa"/>
              <w:bottom w:w="115" w:type="dxa"/>
              <w:right w:w="115" w:type="dxa"/>
            </w:tcMar>
          </w:tcPr>
          <w:p w14:paraId="2D3EE691" w14:textId="77777777" w:rsidR="0037554E" w:rsidRDefault="0037554E" w:rsidP="0037554E">
            <w:pPr>
              <w:widowControl w:val="0"/>
              <w:ind w:left="360" w:hanging="360"/>
              <w:rPr>
                <w:b/>
              </w:rPr>
            </w:pPr>
            <w:r>
              <w:rPr>
                <w:b/>
              </w:rPr>
              <w:t>Week Five Resources Quiz</w:t>
            </w:r>
          </w:p>
          <w:p w14:paraId="61200AC3" w14:textId="77777777" w:rsidR="0037554E" w:rsidRDefault="0037554E" w:rsidP="0037554E">
            <w:pPr>
              <w:widowControl w:val="0"/>
              <w:ind w:left="360" w:hanging="360"/>
            </w:pPr>
          </w:p>
          <w:p w14:paraId="2549BCA0" w14:textId="77777777" w:rsidR="0037554E" w:rsidRDefault="0037554E" w:rsidP="0037554E">
            <w:r>
              <w:lastRenderedPageBreak/>
              <w:t>When you have completed your reading and review of all of the week’s required resources, you will be tested on your knowledge of the concepts and ideas presented in the required materials.</w:t>
            </w:r>
          </w:p>
          <w:p w14:paraId="18D5FB2D" w14:textId="77777777" w:rsidR="0037554E" w:rsidRDefault="0037554E" w:rsidP="0037554E"/>
          <w:p w14:paraId="6411B7E6" w14:textId="77777777" w:rsidR="0037554E" w:rsidRDefault="0037554E" w:rsidP="0037554E">
            <w:r>
              <w:rPr>
                <w:b/>
              </w:rPr>
              <w:t>Complete</w:t>
            </w:r>
            <w:r>
              <w:t xml:space="preserve"> the Week Five Resources Quiz </w:t>
            </w:r>
            <w:r w:rsidRPr="00DA01A0">
              <w:t xml:space="preserve">no later </w:t>
            </w:r>
            <w:r>
              <w:t>than 11:59 p.m. [EST] on Sunday.</w:t>
            </w:r>
          </w:p>
          <w:p w14:paraId="16C8E87F" w14:textId="77777777" w:rsidR="0037554E" w:rsidRDefault="0037554E" w:rsidP="0037554E"/>
          <w:p w14:paraId="4B326F56" w14:textId="348BFFDE" w:rsidR="0037554E" w:rsidRPr="00103FC5" w:rsidRDefault="0037554E" w:rsidP="0037554E">
            <w:pPr>
              <w:pStyle w:val="AssignmentsLevel1"/>
              <w:rPr>
                <w:b/>
                <w:bCs/>
              </w:rPr>
            </w:pPr>
            <w:r>
              <w:rPr>
                <w:i/>
              </w:rPr>
              <w:t>Note</w:t>
            </w:r>
            <w:r>
              <w:t>. This quiz is open book and open note and counts for 10 points.</w:t>
            </w:r>
          </w:p>
        </w:tc>
        <w:tc>
          <w:tcPr>
            <w:tcW w:w="1440" w:type="dxa"/>
          </w:tcPr>
          <w:p w14:paraId="68E61ED7" w14:textId="79E3B62C" w:rsidR="0037554E" w:rsidRPr="00103FC5" w:rsidRDefault="0037554E" w:rsidP="0037554E">
            <w:pPr>
              <w:tabs>
                <w:tab w:val="left" w:pos="2329"/>
              </w:tabs>
              <w:rPr>
                <w:rFonts w:cs="Arial"/>
                <w:szCs w:val="20"/>
              </w:rPr>
            </w:pPr>
            <w:r>
              <w:lastRenderedPageBreak/>
              <w:t>ALL</w:t>
            </w:r>
          </w:p>
        </w:tc>
        <w:tc>
          <w:tcPr>
            <w:tcW w:w="1440" w:type="dxa"/>
          </w:tcPr>
          <w:p w14:paraId="5F3A0DD2" w14:textId="2FD09D9D" w:rsidR="0037554E" w:rsidRPr="00103FC5" w:rsidRDefault="0037554E" w:rsidP="0037554E">
            <w:pPr>
              <w:tabs>
                <w:tab w:val="left" w:pos="2329"/>
              </w:tabs>
              <w:rPr>
                <w:rFonts w:eastAsia="Arial" w:cs="Arial"/>
              </w:rPr>
            </w:pPr>
          </w:p>
        </w:tc>
      </w:tr>
      <w:tr w:rsidR="0037554E" w:rsidRPr="00132272" w14:paraId="0E0506AF" w14:textId="77777777" w:rsidTr="4948C66D">
        <w:tc>
          <w:tcPr>
            <w:tcW w:w="10170" w:type="dxa"/>
            <w:gridSpan w:val="2"/>
            <w:tcMar>
              <w:top w:w="115" w:type="dxa"/>
              <w:left w:w="115" w:type="dxa"/>
              <w:bottom w:w="115" w:type="dxa"/>
              <w:right w:w="115" w:type="dxa"/>
            </w:tcMar>
          </w:tcPr>
          <w:p w14:paraId="1D27B59B" w14:textId="77777777" w:rsidR="0037554E" w:rsidRDefault="0037554E" w:rsidP="0037554E">
            <w:pPr>
              <w:rPr>
                <w:b/>
              </w:rPr>
            </w:pPr>
            <w:r>
              <w:rPr>
                <w:b/>
              </w:rPr>
              <w:t>Discussion: Using Trend Lines</w:t>
            </w:r>
          </w:p>
          <w:p w14:paraId="176EC4F7" w14:textId="77777777" w:rsidR="0037554E" w:rsidRDefault="0037554E" w:rsidP="0037554E"/>
          <w:p w14:paraId="7A58974F" w14:textId="6B986145" w:rsidR="003959AA" w:rsidRPr="00734A71" w:rsidRDefault="003959AA" w:rsidP="0037554E">
            <w:r>
              <w:rPr>
                <w:b/>
              </w:rPr>
              <w:t>Resource:</w:t>
            </w:r>
            <w:r w:rsidRPr="00734A71">
              <w:t xml:space="preserve"> GMercyU-MBA640-Gross_Domestic_Product_2000_to_2012.xlsx</w:t>
            </w:r>
          </w:p>
          <w:p w14:paraId="14961464" w14:textId="77777777" w:rsidR="003959AA" w:rsidRDefault="003959AA" w:rsidP="0037554E">
            <w:pPr>
              <w:rPr>
                <w:b/>
              </w:rPr>
            </w:pPr>
          </w:p>
          <w:p w14:paraId="0F87006A" w14:textId="1DEFD39E" w:rsidR="0037554E" w:rsidRDefault="0037554E" w:rsidP="0037554E">
            <w:r>
              <w:rPr>
                <w:b/>
              </w:rPr>
              <w:t>Plot</w:t>
            </w:r>
            <w:r>
              <w:t xml:space="preserve"> the scatter diagram for the data in the Gross Domestic Product 2000–2012 file, including a trend line of the annual gross domestic product by year from 2000–2012.</w:t>
            </w:r>
          </w:p>
          <w:p w14:paraId="49279D54" w14:textId="77777777" w:rsidR="0037554E" w:rsidRDefault="0037554E" w:rsidP="0037554E"/>
          <w:p w14:paraId="0FCB698C" w14:textId="77777777" w:rsidR="0037554E" w:rsidRDefault="0037554E" w:rsidP="0037554E">
            <w:r>
              <w:rPr>
                <w:b/>
              </w:rPr>
              <w:t>Summarize</w:t>
            </w:r>
            <w:r>
              <w:t xml:space="preserve"> the trend in Gross Domestic Product using the regression line to predict GDP in 2013.</w:t>
            </w:r>
          </w:p>
          <w:p w14:paraId="099CE506" w14:textId="77777777" w:rsidR="0037554E" w:rsidRDefault="0037554E" w:rsidP="0037554E"/>
          <w:p w14:paraId="630ABD64" w14:textId="77777777" w:rsidR="0037554E" w:rsidRDefault="0037554E" w:rsidP="0037554E">
            <w:r>
              <w:rPr>
                <w:b/>
              </w:rPr>
              <w:t>Post</w:t>
            </w:r>
            <w:r>
              <w:t xml:space="preserve"> your results to the Using Trend Lines discussion board. </w:t>
            </w:r>
          </w:p>
          <w:p w14:paraId="2E109798" w14:textId="77777777" w:rsidR="0037554E" w:rsidRDefault="0037554E" w:rsidP="0037554E"/>
          <w:p w14:paraId="4D947C22" w14:textId="77777777" w:rsidR="0037554E" w:rsidRDefault="0037554E" w:rsidP="0037554E">
            <w:r>
              <w:rPr>
                <w:i/>
              </w:rPr>
              <w:t>Note</w:t>
            </w:r>
            <w:r>
              <w:t>. Initial answers to the discussion question must be substantive and in the range of 250-400 words. Any references should be properly cited following APA formatting guidelines. Initial discussion question responses are due by 11:59 p.m. (Eastern Time) on Thursday.</w:t>
            </w:r>
          </w:p>
          <w:p w14:paraId="546AFCFE" w14:textId="77777777" w:rsidR="0037554E" w:rsidRDefault="0037554E" w:rsidP="0037554E">
            <w:pPr>
              <w:rPr>
                <w:b/>
              </w:rPr>
            </w:pPr>
          </w:p>
          <w:p w14:paraId="74CC3580" w14:textId="2778718B" w:rsidR="0037554E" w:rsidRPr="00132272" w:rsidRDefault="0037554E" w:rsidP="0037554E">
            <w:pPr>
              <w:pStyle w:val="AssignmentsLevel1"/>
              <w:rPr>
                <w:strike/>
              </w:rPr>
            </w:pPr>
            <w:r>
              <w:rPr>
                <w:b/>
              </w:rPr>
              <w:t xml:space="preserve">Write </w:t>
            </w:r>
            <w:r>
              <w:t>a substantive response to a minimum of three different students. All responses must be posted by 11:59 p.m. (Eastern Time) on Sunday.</w:t>
            </w:r>
          </w:p>
        </w:tc>
        <w:tc>
          <w:tcPr>
            <w:tcW w:w="1440" w:type="dxa"/>
          </w:tcPr>
          <w:p w14:paraId="592D72A0" w14:textId="52A8B018" w:rsidR="0037554E" w:rsidRPr="00132272" w:rsidRDefault="0037554E" w:rsidP="0037554E">
            <w:pPr>
              <w:tabs>
                <w:tab w:val="left" w:pos="2329"/>
              </w:tabs>
              <w:rPr>
                <w:rFonts w:cs="Arial"/>
                <w:strike/>
                <w:szCs w:val="20"/>
              </w:rPr>
            </w:pPr>
            <w:r>
              <w:t>5.4</w:t>
            </w:r>
          </w:p>
        </w:tc>
        <w:tc>
          <w:tcPr>
            <w:tcW w:w="1440" w:type="dxa"/>
          </w:tcPr>
          <w:p w14:paraId="2C787750" w14:textId="77777777" w:rsidR="0037554E" w:rsidRDefault="0037554E" w:rsidP="0037554E">
            <w:r>
              <w:t>Practice – peer and instructor feedback, shared posting and response =</w:t>
            </w:r>
          </w:p>
          <w:p w14:paraId="3F93392B" w14:textId="248615CD" w:rsidR="0037554E" w:rsidRPr="00132272" w:rsidRDefault="0037554E" w:rsidP="0037554E">
            <w:pPr>
              <w:tabs>
                <w:tab w:val="left" w:pos="2329"/>
              </w:tabs>
              <w:rPr>
                <w:rFonts w:cs="Arial"/>
                <w:strike/>
                <w:szCs w:val="20"/>
              </w:rPr>
            </w:pPr>
            <w:r>
              <w:rPr>
                <w:b/>
              </w:rPr>
              <w:t>1 hour</w:t>
            </w:r>
          </w:p>
        </w:tc>
      </w:tr>
      <w:tr w:rsidR="0037554E" w:rsidRPr="00132272" w14:paraId="2B8434FF" w14:textId="77777777" w:rsidTr="4948C66D">
        <w:tc>
          <w:tcPr>
            <w:tcW w:w="10170" w:type="dxa"/>
            <w:gridSpan w:val="2"/>
            <w:tcMar>
              <w:top w:w="115" w:type="dxa"/>
              <w:left w:w="115" w:type="dxa"/>
              <w:bottom w:w="115" w:type="dxa"/>
              <w:right w:w="115" w:type="dxa"/>
            </w:tcMar>
          </w:tcPr>
          <w:p w14:paraId="46FF15DD" w14:textId="77777777" w:rsidR="0037554E" w:rsidRDefault="0037554E" w:rsidP="0037554E">
            <w:pPr>
              <w:tabs>
                <w:tab w:val="left" w:pos="2329"/>
              </w:tabs>
              <w:rPr>
                <w:b/>
              </w:rPr>
            </w:pPr>
            <w:r>
              <w:rPr>
                <w:b/>
              </w:rPr>
              <w:t>Assignment: Variation in a Time Series</w:t>
            </w:r>
          </w:p>
          <w:p w14:paraId="42F6A88F" w14:textId="77777777" w:rsidR="0037554E" w:rsidRDefault="0037554E" w:rsidP="0037554E">
            <w:pPr>
              <w:tabs>
                <w:tab w:val="left" w:pos="1870"/>
              </w:tabs>
              <w:rPr>
                <w:b/>
              </w:rPr>
            </w:pPr>
            <w:r>
              <w:rPr>
                <w:b/>
              </w:rPr>
              <w:tab/>
            </w:r>
          </w:p>
          <w:p w14:paraId="0BAD57A9" w14:textId="77777777" w:rsidR="0037554E" w:rsidRDefault="0037554E" w:rsidP="0037554E">
            <w:pPr>
              <w:shd w:val="clear" w:color="auto" w:fill="FFFFFF"/>
              <w:rPr>
                <w:color w:val="111111"/>
              </w:rPr>
            </w:pPr>
            <w:r>
              <w:rPr>
                <w:b/>
                <w:color w:val="111111"/>
              </w:rPr>
              <w:t>Resources: </w:t>
            </w:r>
            <w:r>
              <w:rPr>
                <w:color w:val="111111"/>
              </w:rPr>
              <w:t>New Car Sales Handout</w:t>
            </w:r>
          </w:p>
          <w:p w14:paraId="14089C7A" w14:textId="77777777" w:rsidR="0037554E" w:rsidRDefault="0037554E" w:rsidP="0037554E">
            <w:pPr>
              <w:tabs>
                <w:tab w:val="left" w:pos="3245"/>
              </w:tabs>
            </w:pPr>
            <w:r>
              <w:tab/>
            </w:r>
          </w:p>
          <w:p w14:paraId="2967C2FF" w14:textId="77777777" w:rsidR="0037554E" w:rsidRDefault="0037554E" w:rsidP="0037554E">
            <w:pPr>
              <w:shd w:val="clear" w:color="auto" w:fill="FFFFFF"/>
              <w:rPr>
                <w:color w:val="111111"/>
              </w:rPr>
            </w:pPr>
            <w:r>
              <w:rPr>
                <w:b/>
                <w:color w:val="111111"/>
              </w:rPr>
              <w:t>Review</w:t>
            </w:r>
            <w:r>
              <w:rPr>
                <w:color w:val="111111"/>
              </w:rPr>
              <w:t> Figure 1 in the New Car Sales Handout, showing graphs of annual new car sales from 2001–2012.</w:t>
            </w:r>
          </w:p>
          <w:p w14:paraId="0CB07FD7" w14:textId="77777777" w:rsidR="0037554E" w:rsidRDefault="0037554E" w:rsidP="0037554E">
            <w:pPr>
              <w:shd w:val="clear" w:color="auto" w:fill="FFFFFF"/>
              <w:rPr>
                <w:color w:val="111111"/>
              </w:rPr>
            </w:pPr>
          </w:p>
          <w:p w14:paraId="6A250E5B" w14:textId="77777777" w:rsidR="0037554E" w:rsidRDefault="0037554E" w:rsidP="0037554E">
            <w:pPr>
              <w:shd w:val="clear" w:color="auto" w:fill="FFFFFF"/>
              <w:rPr>
                <w:color w:val="111111"/>
              </w:rPr>
            </w:pPr>
            <w:r>
              <w:rPr>
                <w:b/>
                <w:color w:val="111111"/>
              </w:rPr>
              <w:t>Review</w:t>
            </w:r>
            <w:r>
              <w:rPr>
                <w:color w:val="111111"/>
              </w:rPr>
              <w:t> Figure 2 in the New Car Sales Handout, showing new car sales by month from 2009–2012.</w:t>
            </w:r>
          </w:p>
          <w:p w14:paraId="2AA49C31" w14:textId="77777777" w:rsidR="0037554E" w:rsidRDefault="0037554E" w:rsidP="0037554E">
            <w:pPr>
              <w:tabs>
                <w:tab w:val="left" w:pos="2329"/>
              </w:tabs>
            </w:pPr>
          </w:p>
          <w:p w14:paraId="0808C332" w14:textId="77777777" w:rsidR="0037554E" w:rsidRDefault="0037554E" w:rsidP="0037554E">
            <w:pPr>
              <w:tabs>
                <w:tab w:val="left" w:pos="2329"/>
              </w:tabs>
            </w:pPr>
            <w:r>
              <w:rPr>
                <w:b/>
              </w:rPr>
              <w:t>Write</w:t>
            </w:r>
            <w:r>
              <w:t xml:space="preserve"> a 350- to 700-word paper describing the elements of the time series that you can identify in Figure 1 and the elements that can be demonstrated in Figure 2.</w:t>
            </w:r>
          </w:p>
          <w:p w14:paraId="5334FBE7" w14:textId="77777777" w:rsidR="0037554E" w:rsidRDefault="0037554E" w:rsidP="0037554E">
            <w:pPr>
              <w:tabs>
                <w:tab w:val="left" w:pos="2329"/>
              </w:tabs>
            </w:pPr>
          </w:p>
          <w:p w14:paraId="553F519B" w14:textId="32B0A33D" w:rsidR="0037554E" w:rsidRPr="4948C66D" w:rsidRDefault="0037554E" w:rsidP="0037554E">
            <w:pPr>
              <w:tabs>
                <w:tab w:val="left" w:pos="2329"/>
              </w:tabs>
              <w:rPr>
                <w:rFonts w:eastAsia="Arial" w:cs="Arial"/>
                <w:b/>
                <w:bCs/>
              </w:rPr>
            </w:pPr>
            <w:r>
              <w:rPr>
                <w:b/>
              </w:rPr>
              <w:t>Submit</w:t>
            </w:r>
            <w:r>
              <w:t xml:space="preserve"> the assignment to your instructor via Blackboard </w:t>
            </w:r>
            <w:r w:rsidRPr="00DA01A0">
              <w:t>no later than 11:59 p.m. [EST] on Sunday</w:t>
            </w:r>
            <w:r>
              <w:t>.</w:t>
            </w:r>
          </w:p>
        </w:tc>
        <w:tc>
          <w:tcPr>
            <w:tcW w:w="1440" w:type="dxa"/>
          </w:tcPr>
          <w:p w14:paraId="792A94ED" w14:textId="3D73183A" w:rsidR="0037554E" w:rsidRPr="00132272" w:rsidRDefault="0037554E" w:rsidP="0037554E">
            <w:pPr>
              <w:tabs>
                <w:tab w:val="left" w:pos="2329"/>
              </w:tabs>
              <w:rPr>
                <w:rFonts w:cs="Arial"/>
                <w:strike/>
                <w:szCs w:val="20"/>
              </w:rPr>
            </w:pPr>
            <w:r>
              <w:t>5.2</w:t>
            </w:r>
          </w:p>
        </w:tc>
        <w:tc>
          <w:tcPr>
            <w:tcW w:w="1440" w:type="dxa"/>
          </w:tcPr>
          <w:p w14:paraId="71A03E55" w14:textId="03754456" w:rsidR="0037554E" w:rsidRPr="00132272" w:rsidRDefault="0037554E" w:rsidP="0037554E">
            <w:pPr>
              <w:tabs>
                <w:tab w:val="left" w:pos="2329"/>
              </w:tabs>
              <w:rPr>
                <w:rFonts w:cs="Arial"/>
                <w:strike/>
                <w:szCs w:val="20"/>
              </w:rPr>
            </w:pPr>
            <w:r>
              <w:t xml:space="preserve">Problem Solving – analysis for assessment = </w:t>
            </w:r>
            <w:r>
              <w:rPr>
                <w:b/>
              </w:rPr>
              <w:t>.5 hours</w:t>
            </w:r>
          </w:p>
        </w:tc>
      </w:tr>
      <w:tr w:rsidR="0037554E" w:rsidRPr="00132272" w14:paraId="423EADA1" w14:textId="77777777" w:rsidTr="4948C66D">
        <w:tc>
          <w:tcPr>
            <w:tcW w:w="10170" w:type="dxa"/>
            <w:gridSpan w:val="2"/>
            <w:tcMar>
              <w:top w:w="115" w:type="dxa"/>
              <w:left w:w="115" w:type="dxa"/>
              <w:bottom w:w="115" w:type="dxa"/>
              <w:right w:w="115" w:type="dxa"/>
            </w:tcMar>
          </w:tcPr>
          <w:p w14:paraId="44CB53DC" w14:textId="77777777" w:rsidR="0037554E" w:rsidRPr="00B04A79" w:rsidRDefault="0037554E" w:rsidP="0037554E">
            <w:pPr>
              <w:tabs>
                <w:tab w:val="left" w:pos="2329"/>
              </w:tabs>
              <w:rPr>
                <w:b/>
              </w:rPr>
            </w:pPr>
            <w:r w:rsidRPr="00B04A79">
              <w:rPr>
                <w:b/>
              </w:rPr>
              <w:lastRenderedPageBreak/>
              <w:t xml:space="preserve">Assignment: </w:t>
            </w:r>
            <w:r w:rsidRPr="00637737">
              <w:rPr>
                <w:b/>
              </w:rPr>
              <w:t>Forecasting Methods</w:t>
            </w:r>
          </w:p>
          <w:p w14:paraId="475CF6BD" w14:textId="77777777" w:rsidR="0037554E" w:rsidRPr="00637737" w:rsidRDefault="0037554E" w:rsidP="0037554E">
            <w:pPr>
              <w:tabs>
                <w:tab w:val="left" w:pos="2329"/>
              </w:tabs>
              <w:rPr>
                <w:b/>
              </w:rPr>
            </w:pPr>
          </w:p>
          <w:p w14:paraId="54728601" w14:textId="1E6A2CDB" w:rsidR="0037554E" w:rsidRPr="00B04A79" w:rsidRDefault="0037554E" w:rsidP="0037554E">
            <w:pPr>
              <w:tabs>
                <w:tab w:val="left" w:pos="2329"/>
              </w:tabs>
              <w:rPr>
                <w:b/>
              </w:rPr>
            </w:pPr>
            <w:r w:rsidRPr="00637737">
              <w:rPr>
                <w:b/>
              </w:rPr>
              <w:t>Resources:</w:t>
            </w:r>
            <w:r w:rsidRPr="00637737">
              <w:t> </w:t>
            </w:r>
            <w:r w:rsidRPr="00A96931">
              <w:t>New Car Sales Excel Sheet</w:t>
            </w:r>
          </w:p>
          <w:p w14:paraId="488BA9EE" w14:textId="77777777" w:rsidR="0037554E" w:rsidRPr="00637737" w:rsidRDefault="0037554E" w:rsidP="00A96931">
            <w:pPr>
              <w:tabs>
                <w:tab w:val="left" w:pos="2329"/>
              </w:tabs>
              <w:rPr>
                <w:b/>
              </w:rPr>
            </w:pPr>
          </w:p>
          <w:p w14:paraId="3102F9EF" w14:textId="77777777" w:rsidR="0037554E" w:rsidRPr="00637737" w:rsidRDefault="0037554E" w:rsidP="0037554E">
            <w:pPr>
              <w:tabs>
                <w:tab w:val="left" w:pos="2329"/>
              </w:tabs>
            </w:pPr>
            <w:r w:rsidRPr="00637737">
              <w:t>The Maryland DMV has tracked the annual number of new car sales from 2000–2012. They would like to adopt a new forecasting method to help forecast new car sales.</w:t>
            </w:r>
          </w:p>
          <w:p w14:paraId="5A3B23EF" w14:textId="77777777" w:rsidR="0037554E" w:rsidRPr="00637737" w:rsidRDefault="0037554E" w:rsidP="0037554E">
            <w:pPr>
              <w:tabs>
                <w:tab w:val="left" w:pos="2329"/>
              </w:tabs>
            </w:pPr>
          </w:p>
          <w:p w14:paraId="29DE670F" w14:textId="77777777" w:rsidR="0037554E" w:rsidRPr="002F07F9" w:rsidRDefault="0037554E" w:rsidP="0037554E">
            <w:pPr>
              <w:tabs>
                <w:tab w:val="left" w:pos="2329"/>
              </w:tabs>
            </w:pPr>
            <w:r w:rsidRPr="00637737">
              <w:rPr>
                <w:b/>
              </w:rPr>
              <w:t>Review </w:t>
            </w:r>
            <w:r w:rsidRPr="00637737">
              <w:t>the New Car Sales </w:t>
            </w:r>
            <w:r w:rsidRPr="002F07F9">
              <w:t>Excel Sheet.</w:t>
            </w:r>
          </w:p>
          <w:p w14:paraId="54247F1E" w14:textId="77777777" w:rsidR="0037554E" w:rsidRPr="002F07F9" w:rsidRDefault="0037554E" w:rsidP="0037554E">
            <w:pPr>
              <w:tabs>
                <w:tab w:val="left" w:pos="2329"/>
              </w:tabs>
            </w:pPr>
          </w:p>
          <w:p w14:paraId="172D857B" w14:textId="77777777" w:rsidR="0037554E" w:rsidRPr="00637737" w:rsidRDefault="0037554E" w:rsidP="0037554E">
            <w:pPr>
              <w:tabs>
                <w:tab w:val="left" w:pos="2329"/>
              </w:tabs>
            </w:pPr>
            <w:r w:rsidRPr="00B04A79">
              <w:rPr>
                <w:b/>
              </w:rPr>
              <w:t>Identify</w:t>
            </w:r>
            <w:r w:rsidRPr="00B04A79">
              <w:t> the model that would result in the lowest value of mean square error (MSE) using the Excel templates for moving average and exponential smoothing.</w:t>
            </w:r>
          </w:p>
          <w:p w14:paraId="48668285" w14:textId="77777777" w:rsidR="0037554E" w:rsidRPr="00637737" w:rsidRDefault="0037554E" w:rsidP="0037554E">
            <w:pPr>
              <w:tabs>
                <w:tab w:val="left" w:pos="2329"/>
              </w:tabs>
            </w:pPr>
          </w:p>
          <w:p w14:paraId="1FAA030F" w14:textId="77777777" w:rsidR="0037554E" w:rsidRPr="00637737" w:rsidRDefault="0037554E" w:rsidP="0037554E">
            <w:pPr>
              <w:tabs>
                <w:tab w:val="left" w:pos="2329"/>
              </w:tabs>
            </w:pPr>
            <w:r w:rsidRPr="00637737">
              <w:rPr>
                <w:b/>
              </w:rPr>
              <w:t>Write</w:t>
            </w:r>
            <w:r w:rsidRPr="00637737">
              <w:t> a 350- to 700-word paper that recommends to the Maryland DMV the best method to use for forecasting new car sales.</w:t>
            </w:r>
          </w:p>
          <w:p w14:paraId="584408A6" w14:textId="77777777" w:rsidR="0037554E" w:rsidRPr="00637737" w:rsidRDefault="0037554E" w:rsidP="0037554E">
            <w:pPr>
              <w:tabs>
                <w:tab w:val="left" w:pos="2329"/>
              </w:tabs>
              <w:rPr>
                <w:rFonts w:ascii="Verdana" w:eastAsia="Verdana" w:hAnsi="Verdana" w:cs="Verdana"/>
                <w:sz w:val="18"/>
                <w:szCs w:val="18"/>
              </w:rPr>
            </w:pPr>
          </w:p>
          <w:p w14:paraId="450CBCF8" w14:textId="77777777" w:rsidR="0037554E" w:rsidRDefault="0037554E" w:rsidP="0037554E">
            <w:r w:rsidRPr="00637737">
              <w:rPr>
                <w:b/>
              </w:rPr>
              <w:t>Include</w:t>
            </w:r>
            <w:r w:rsidRPr="00637737">
              <w:t> in your paper a description of the experiment with:</w:t>
            </w:r>
          </w:p>
          <w:p w14:paraId="14BA48D1" w14:textId="77777777" w:rsidR="0037554E" w:rsidRPr="00B04A79" w:rsidRDefault="0037554E" w:rsidP="0037554E"/>
          <w:p w14:paraId="498841C8" w14:textId="77777777" w:rsidR="0037554E" w:rsidRPr="00637737" w:rsidRDefault="0037554E" w:rsidP="0037554E">
            <w:pPr>
              <w:pStyle w:val="AssignmentsLevel2"/>
            </w:pPr>
            <w:r w:rsidRPr="00B04A79">
              <w:t>Different values for the number of months to average</w:t>
            </w:r>
          </w:p>
          <w:p w14:paraId="0B5076EB" w14:textId="77777777" w:rsidR="0037554E" w:rsidRPr="00637737" w:rsidRDefault="0037554E" w:rsidP="0037554E">
            <w:pPr>
              <w:pStyle w:val="AssignmentsLevel2"/>
            </w:pPr>
            <w:r w:rsidRPr="00637737">
              <w:t>Different coefficients for exponential smoothing</w:t>
            </w:r>
          </w:p>
          <w:p w14:paraId="28EEC002" w14:textId="77777777" w:rsidR="0037554E" w:rsidRPr="00637737" w:rsidRDefault="0037554E" w:rsidP="0037554E">
            <w:pPr>
              <w:widowControl w:val="0"/>
              <w:ind w:left="360" w:hanging="360"/>
            </w:pPr>
          </w:p>
          <w:p w14:paraId="27A9B3DF" w14:textId="6A48CDC3" w:rsidR="0037554E" w:rsidRPr="4948C66D" w:rsidRDefault="0037554E" w:rsidP="0037554E">
            <w:pPr>
              <w:tabs>
                <w:tab w:val="left" w:pos="2329"/>
              </w:tabs>
              <w:rPr>
                <w:rFonts w:eastAsia="Arial" w:cs="Arial"/>
                <w:b/>
                <w:bCs/>
              </w:rPr>
            </w:pPr>
            <w:r w:rsidRPr="00637737">
              <w:rPr>
                <w:b/>
              </w:rPr>
              <w:t>Submit</w:t>
            </w:r>
            <w:r w:rsidRPr="00637737">
              <w:t xml:space="preserve"> the assignment to your instructor via Blackboard no later than 11:59 p.m. [EST] on Sunday.</w:t>
            </w:r>
            <w:r>
              <w:tab/>
            </w:r>
          </w:p>
        </w:tc>
        <w:tc>
          <w:tcPr>
            <w:tcW w:w="1440" w:type="dxa"/>
          </w:tcPr>
          <w:p w14:paraId="346648B4" w14:textId="060AA529" w:rsidR="0037554E" w:rsidRPr="00132272" w:rsidRDefault="0037554E" w:rsidP="0037554E">
            <w:pPr>
              <w:tabs>
                <w:tab w:val="left" w:pos="2329"/>
              </w:tabs>
              <w:rPr>
                <w:rFonts w:cs="Arial"/>
                <w:strike/>
                <w:szCs w:val="20"/>
              </w:rPr>
            </w:pPr>
            <w:r>
              <w:t>5.3</w:t>
            </w:r>
          </w:p>
        </w:tc>
        <w:tc>
          <w:tcPr>
            <w:tcW w:w="1440" w:type="dxa"/>
          </w:tcPr>
          <w:p w14:paraId="5300014C" w14:textId="616EB7E9" w:rsidR="0037554E" w:rsidRPr="00132272" w:rsidRDefault="0037554E" w:rsidP="0037554E">
            <w:pPr>
              <w:tabs>
                <w:tab w:val="left" w:pos="2329"/>
              </w:tabs>
              <w:rPr>
                <w:rFonts w:cs="Arial"/>
                <w:strike/>
                <w:szCs w:val="20"/>
              </w:rPr>
            </w:pPr>
            <w:r>
              <w:t xml:space="preserve">Problem Solving – analysis for assessment = </w:t>
            </w:r>
            <w:r>
              <w:rPr>
                <w:b/>
              </w:rPr>
              <w:t>.5 hours</w:t>
            </w:r>
          </w:p>
        </w:tc>
      </w:tr>
      <w:tr w:rsidR="0037554E" w:rsidRPr="00132272" w14:paraId="564EE9EB" w14:textId="77777777" w:rsidTr="4948C66D">
        <w:tc>
          <w:tcPr>
            <w:tcW w:w="10170" w:type="dxa"/>
            <w:gridSpan w:val="2"/>
            <w:tcMar>
              <w:top w:w="115" w:type="dxa"/>
              <w:left w:w="115" w:type="dxa"/>
              <w:bottom w:w="115" w:type="dxa"/>
              <w:right w:w="115" w:type="dxa"/>
            </w:tcMar>
          </w:tcPr>
          <w:p w14:paraId="6F925150" w14:textId="77777777" w:rsidR="0037554E" w:rsidRDefault="0037554E" w:rsidP="0037554E">
            <w:pPr>
              <w:tabs>
                <w:tab w:val="left" w:pos="2329"/>
              </w:tabs>
              <w:rPr>
                <w:b/>
              </w:rPr>
            </w:pPr>
            <w:r>
              <w:rPr>
                <w:b/>
              </w:rPr>
              <w:t xml:space="preserve">Assignment: Forecasting Demand </w:t>
            </w:r>
          </w:p>
          <w:p w14:paraId="5B466AF0" w14:textId="77777777" w:rsidR="0037554E" w:rsidRDefault="0037554E" w:rsidP="0037554E">
            <w:pPr>
              <w:tabs>
                <w:tab w:val="left" w:pos="1719"/>
              </w:tabs>
              <w:rPr>
                <w:b/>
              </w:rPr>
            </w:pPr>
            <w:r>
              <w:rPr>
                <w:b/>
              </w:rPr>
              <w:tab/>
            </w:r>
          </w:p>
          <w:p w14:paraId="37816336" w14:textId="77777777" w:rsidR="0037554E" w:rsidRDefault="0037554E" w:rsidP="0037554E">
            <w:pPr>
              <w:shd w:val="clear" w:color="auto" w:fill="FFFFFF"/>
              <w:rPr>
                <w:color w:val="111111"/>
              </w:rPr>
            </w:pPr>
            <w:r>
              <w:rPr>
                <w:b/>
                <w:color w:val="111111"/>
              </w:rPr>
              <w:t>Resources: </w:t>
            </w:r>
            <w:r>
              <w:rPr>
                <w:color w:val="111111"/>
              </w:rPr>
              <w:t>New Car Sales Handout</w:t>
            </w:r>
          </w:p>
          <w:p w14:paraId="79C7E947" w14:textId="77777777" w:rsidR="0037554E" w:rsidRDefault="0037554E" w:rsidP="0037554E">
            <w:pPr>
              <w:shd w:val="clear" w:color="auto" w:fill="FFFFFF"/>
              <w:rPr>
                <w:color w:val="111111"/>
              </w:rPr>
            </w:pPr>
          </w:p>
          <w:p w14:paraId="054D40C2" w14:textId="77777777" w:rsidR="0037554E" w:rsidRDefault="0037554E" w:rsidP="0037554E">
            <w:pPr>
              <w:shd w:val="clear" w:color="auto" w:fill="FFFFFF"/>
              <w:rPr>
                <w:color w:val="111111"/>
              </w:rPr>
            </w:pPr>
            <w:r>
              <w:rPr>
                <w:b/>
                <w:color w:val="111111"/>
              </w:rPr>
              <w:t>Review</w:t>
            </w:r>
            <w:r>
              <w:rPr>
                <w:color w:val="111111"/>
              </w:rPr>
              <w:t xml:space="preserve"> the New Car Sales Handout.</w:t>
            </w:r>
          </w:p>
          <w:p w14:paraId="7FB9FE9B" w14:textId="77777777" w:rsidR="0037554E" w:rsidRDefault="0037554E" w:rsidP="0037554E">
            <w:pPr>
              <w:tabs>
                <w:tab w:val="left" w:pos="2329"/>
              </w:tabs>
            </w:pPr>
          </w:p>
          <w:p w14:paraId="1D697FFD" w14:textId="77777777" w:rsidR="0037554E" w:rsidRDefault="0037554E" w:rsidP="0037554E">
            <w:pPr>
              <w:tabs>
                <w:tab w:val="left" w:pos="2329"/>
              </w:tabs>
            </w:pPr>
            <w:r>
              <w:rPr>
                <w:b/>
              </w:rPr>
              <w:t>Create</w:t>
            </w:r>
            <w:r>
              <w:t xml:space="preserve"> a scatter graph with a linear trend line using the information from the handout.</w:t>
            </w:r>
          </w:p>
          <w:p w14:paraId="735FD42A" w14:textId="77777777" w:rsidR="0037554E" w:rsidRDefault="0037554E" w:rsidP="0037554E">
            <w:pPr>
              <w:tabs>
                <w:tab w:val="left" w:pos="2329"/>
              </w:tabs>
            </w:pPr>
          </w:p>
          <w:p w14:paraId="3E5B457F" w14:textId="77777777" w:rsidR="0037554E" w:rsidRDefault="0037554E" w:rsidP="0037554E">
            <w:pPr>
              <w:tabs>
                <w:tab w:val="left" w:pos="2329"/>
              </w:tabs>
            </w:pPr>
            <w:r>
              <w:rPr>
                <w:b/>
              </w:rPr>
              <w:t>Forecast</w:t>
            </w:r>
            <w:r>
              <w:t xml:space="preserve"> new car sales for 2013 and 2014 using the trend line.</w:t>
            </w:r>
          </w:p>
          <w:p w14:paraId="4E85E4E3" w14:textId="77777777" w:rsidR="0037554E" w:rsidRDefault="0037554E" w:rsidP="0037554E">
            <w:pPr>
              <w:tabs>
                <w:tab w:val="left" w:pos="2329"/>
              </w:tabs>
            </w:pPr>
          </w:p>
          <w:p w14:paraId="7997DE57" w14:textId="01AACACF" w:rsidR="0037554E" w:rsidRPr="4948C66D" w:rsidRDefault="0037554E" w:rsidP="0037554E">
            <w:pPr>
              <w:tabs>
                <w:tab w:val="left" w:pos="2329"/>
              </w:tabs>
              <w:rPr>
                <w:rFonts w:eastAsia="Arial" w:cs="Arial"/>
                <w:b/>
                <w:bCs/>
              </w:rPr>
            </w:pPr>
            <w:r>
              <w:rPr>
                <w:b/>
              </w:rPr>
              <w:t>Submit</w:t>
            </w:r>
            <w:r>
              <w:t xml:space="preserve"> your graph and forecasting results in a Word document to your instructor via Blackboard </w:t>
            </w:r>
            <w:r w:rsidRPr="00DA01A0">
              <w:t>no later than 11:59 p.m. [EST] on Sunday.</w:t>
            </w:r>
          </w:p>
        </w:tc>
        <w:tc>
          <w:tcPr>
            <w:tcW w:w="1440" w:type="dxa"/>
          </w:tcPr>
          <w:p w14:paraId="52399C2D" w14:textId="103321B9" w:rsidR="0037554E" w:rsidRPr="00132272" w:rsidRDefault="0037554E" w:rsidP="0037554E">
            <w:pPr>
              <w:tabs>
                <w:tab w:val="left" w:pos="2329"/>
              </w:tabs>
              <w:rPr>
                <w:rFonts w:cs="Arial"/>
                <w:strike/>
                <w:szCs w:val="20"/>
              </w:rPr>
            </w:pPr>
            <w:r>
              <w:t>5.4</w:t>
            </w:r>
          </w:p>
        </w:tc>
        <w:tc>
          <w:tcPr>
            <w:tcW w:w="1440" w:type="dxa"/>
          </w:tcPr>
          <w:p w14:paraId="07294BD5" w14:textId="14A1645E" w:rsidR="0037554E" w:rsidRPr="00132272" w:rsidRDefault="0037554E" w:rsidP="0037554E">
            <w:pPr>
              <w:tabs>
                <w:tab w:val="left" w:pos="2329"/>
              </w:tabs>
              <w:rPr>
                <w:rFonts w:cs="Arial"/>
                <w:strike/>
                <w:szCs w:val="20"/>
              </w:rPr>
            </w:pPr>
            <w:r>
              <w:t xml:space="preserve">Problem Solving – analysis for assessment = </w:t>
            </w:r>
            <w:r>
              <w:rPr>
                <w:b/>
              </w:rPr>
              <w:t>.5 hours</w:t>
            </w:r>
          </w:p>
        </w:tc>
      </w:tr>
      <w:tr w:rsidR="0037554E" w:rsidRPr="00842155" w14:paraId="43B29B6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1DE15CD" w14:textId="77777777" w:rsidR="0037554E" w:rsidRPr="00842155" w:rsidRDefault="0037554E" w:rsidP="0037554E">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F75C72" w14:textId="77777777" w:rsidR="0037554E" w:rsidRPr="00842155" w:rsidRDefault="0037554E" w:rsidP="0037554E">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FA26EBB" w14:textId="77777777" w:rsidR="0037554E" w:rsidRPr="00842155" w:rsidRDefault="0037554E" w:rsidP="0037554E">
            <w:pPr>
              <w:tabs>
                <w:tab w:val="left" w:pos="2329"/>
              </w:tabs>
              <w:rPr>
                <w:rFonts w:cs="Arial"/>
                <w:b/>
                <w:szCs w:val="20"/>
              </w:rPr>
            </w:pPr>
          </w:p>
        </w:tc>
        <w:tc>
          <w:tcPr>
            <w:tcW w:w="1440" w:type="dxa"/>
            <w:tcBorders>
              <w:bottom w:val="single" w:sz="4" w:space="0" w:color="000000" w:themeColor="text1"/>
            </w:tcBorders>
            <w:shd w:val="clear" w:color="auto" w:fill="E6E6E6"/>
          </w:tcPr>
          <w:p w14:paraId="157EFCBD" w14:textId="77777777" w:rsidR="0037554E" w:rsidRPr="00842155" w:rsidRDefault="0037554E" w:rsidP="0037554E">
            <w:pPr>
              <w:tabs>
                <w:tab w:val="left" w:pos="2329"/>
              </w:tabs>
              <w:rPr>
                <w:rFonts w:cs="Arial"/>
                <w:b/>
                <w:szCs w:val="20"/>
              </w:rPr>
            </w:pPr>
          </w:p>
        </w:tc>
      </w:tr>
    </w:tbl>
    <w:p w14:paraId="36018A5A" w14:textId="77777777" w:rsidR="005344A9" w:rsidRDefault="005344A9" w:rsidP="0020635A">
      <w:pPr>
        <w:pStyle w:val="Heading1"/>
      </w:pPr>
    </w:p>
    <w:p w14:paraId="62D403FF" w14:textId="77777777" w:rsidR="00BB6A20" w:rsidRPr="00104F2B" w:rsidRDefault="00BB6A20" w:rsidP="00651E2B">
      <w:pPr>
        <w:pStyle w:val="Heading1"/>
      </w:pPr>
      <w:r>
        <w:t>Faculty Notes</w:t>
      </w:r>
    </w:p>
    <w:p w14:paraId="7AAA2D2B" w14:textId="77777777" w:rsidR="00BB6A20" w:rsidRDefault="00BB6A20" w:rsidP="00651E2B">
      <w:pPr>
        <w:tabs>
          <w:tab w:val="left" w:pos="1065"/>
        </w:tabs>
      </w:pPr>
    </w:p>
    <w:p w14:paraId="6D93BB29" w14:textId="77777777" w:rsidR="00BB6A20" w:rsidRDefault="00BB6A20" w:rsidP="00651E2B">
      <w:pPr>
        <w:tabs>
          <w:tab w:val="left" w:pos="360"/>
        </w:tabs>
      </w:pPr>
      <w:r>
        <w:lastRenderedPageBreak/>
        <w:t>The learning activities and assignment this week are designed to introduce the students to quantitative forecasting techniques that are used to support business decisions. Students will use Microsoft Excel templates and trend lines to prepare and evaluate forecasts.</w:t>
      </w:r>
    </w:p>
    <w:p w14:paraId="57800D81" w14:textId="77777777" w:rsidR="00BB6A20" w:rsidRDefault="00BB6A20" w:rsidP="00651E2B">
      <w:pPr>
        <w:rPr>
          <w:sz w:val="22"/>
          <w:szCs w:val="22"/>
        </w:rPr>
      </w:pPr>
    </w:p>
    <w:p w14:paraId="6692E035" w14:textId="77777777" w:rsidR="00BB6A20" w:rsidRDefault="00BB6A20" w:rsidP="00651E2B">
      <w:pPr>
        <w:pStyle w:val="Heading1"/>
        <w:rPr>
          <w:color w:val="9C2C2A"/>
        </w:rPr>
      </w:pPr>
    </w:p>
    <w:p w14:paraId="2BB042FF" w14:textId="77777777" w:rsidR="00BB6A20" w:rsidRDefault="00BB6A20" w:rsidP="00651E2B">
      <w:pPr>
        <w:pStyle w:val="Heading1"/>
        <w:rPr>
          <w:color w:val="9C2C2A"/>
        </w:rPr>
      </w:pPr>
      <w:r>
        <w:rPr>
          <w:color w:val="9C2C2A"/>
        </w:rPr>
        <w:t>Assignments</w:t>
      </w:r>
    </w:p>
    <w:p w14:paraId="24070023" w14:textId="77777777" w:rsidR="00BB6A20" w:rsidRDefault="00BB6A20" w:rsidP="00651E2B">
      <w:pPr>
        <w:widowControl w:val="0"/>
      </w:pPr>
    </w:p>
    <w:p w14:paraId="3B9D0DD7" w14:textId="77777777" w:rsidR="00BB6A20" w:rsidRDefault="00BB6A20" w:rsidP="00651E2B">
      <w:pPr>
        <w:pStyle w:val="Heading2"/>
      </w:pPr>
      <w:r>
        <w:t>Required:</w:t>
      </w:r>
    </w:p>
    <w:p w14:paraId="1328C3C1" w14:textId="77777777" w:rsidR="00BB6A20" w:rsidRDefault="00BB6A20" w:rsidP="00651E2B">
      <w:pPr>
        <w:widowControl w:val="0"/>
      </w:pPr>
    </w:p>
    <w:p w14:paraId="1DEA8401" w14:textId="77777777" w:rsidR="00BB6A20" w:rsidRDefault="00BB6A20" w:rsidP="00BB6A20">
      <w:pPr>
        <w:pStyle w:val="AssignmentsLevel3"/>
        <w:numPr>
          <w:ilvl w:val="0"/>
          <w:numId w:val="53"/>
        </w:numPr>
        <w:ind w:left="360"/>
      </w:pPr>
      <w:r>
        <w:rPr>
          <w:b/>
        </w:rPr>
        <w:t xml:space="preserve">Discussion questions: </w:t>
      </w:r>
      <w:r>
        <w:t>The questions encourage students to consider and develop their thoughts on the question topics, share their thoughts with the class, and gain perspective by reading the responses of other class members.</w:t>
      </w:r>
    </w:p>
    <w:p w14:paraId="48D6D961" w14:textId="77777777" w:rsidR="00BB6A20" w:rsidRDefault="00BB6A20" w:rsidP="00651E2B">
      <w:pPr>
        <w:pStyle w:val="AssignmentsLevel2"/>
        <w:numPr>
          <w:ilvl w:val="0"/>
          <w:numId w:val="0"/>
        </w:numPr>
      </w:pPr>
    </w:p>
    <w:p w14:paraId="755E2EDC" w14:textId="77777777" w:rsidR="00BB6A20" w:rsidRDefault="00BB6A20" w:rsidP="00BB6A20">
      <w:pPr>
        <w:pStyle w:val="AssignmentsLevel2"/>
        <w:numPr>
          <w:ilvl w:val="0"/>
          <w:numId w:val="53"/>
        </w:numPr>
        <w:ind w:left="360"/>
      </w:pPr>
      <w:r w:rsidRPr="00AC5D7D">
        <w:rPr>
          <w:b/>
        </w:rPr>
        <w:t xml:space="preserve">Weekly Resource Quizzes: </w:t>
      </w:r>
      <w:r>
        <w:t>These quizzes are included as a self-check for students to allow them to gauge their comprehension of the course materials as they move through the course.</w:t>
      </w:r>
    </w:p>
    <w:p w14:paraId="393898D8" w14:textId="77777777" w:rsidR="00BB6A20" w:rsidRPr="006874A5" w:rsidRDefault="00BB6A20" w:rsidP="00651E2B">
      <w:pPr>
        <w:widowControl w:val="0"/>
        <w:pBdr>
          <w:top w:val="nil"/>
          <w:left w:val="nil"/>
          <w:bottom w:val="nil"/>
          <w:right w:val="nil"/>
          <w:between w:val="nil"/>
        </w:pBdr>
      </w:pPr>
    </w:p>
    <w:p w14:paraId="4B4C781A" w14:textId="77777777" w:rsidR="00BB6A20" w:rsidRDefault="00BB6A20" w:rsidP="00BB6A20">
      <w:pPr>
        <w:widowControl w:val="0"/>
        <w:numPr>
          <w:ilvl w:val="0"/>
          <w:numId w:val="53"/>
        </w:numPr>
        <w:pBdr>
          <w:top w:val="nil"/>
          <w:left w:val="nil"/>
          <w:bottom w:val="nil"/>
          <w:right w:val="nil"/>
          <w:between w:val="nil"/>
        </w:pBdr>
        <w:ind w:left="360"/>
      </w:pPr>
      <w:r>
        <w:rPr>
          <w:b/>
        </w:rPr>
        <w:t>Variation in a Time Series:</w:t>
      </w:r>
      <w:r>
        <w:t xml:space="preserve"> This exercise requires the student to identify sources of variation in a time series based on visual cues in a chart. Figure 1 illustrates only annual sales, which will not have any seasonal variation, whereas Figure 2 will contain all sources of variation.</w:t>
      </w:r>
    </w:p>
    <w:p w14:paraId="4FA84AEC" w14:textId="77777777" w:rsidR="00BB6A20" w:rsidRDefault="00BB6A20" w:rsidP="00651E2B">
      <w:pPr>
        <w:ind w:left="720"/>
      </w:pPr>
    </w:p>
    <w:p w14:paraId="064F1289" w14:textId="77777777" w:rsidR="00BB6A20" w:rsidRDefault="00BB6A20" w:rsidP="00BB6A20">
      <w:pPr>
        <w:widowControl w:val="0"/>
        <w:numPr>
          <w:ilvl w:val="0"/>
          <w:numId w:val="53"/>
        </w:numPr>
        <w:pBdr>
          <w:top w:val="nil"/>
          <w:left w:val="nil"/>
          <w:bottom w:val="nil"/>
          <w:right w:val="nil"/>
          <w:between w:val="nil"/>
        </w:pBdr>
        <w:ind w:left="360"/>
      </w:pPr>
      <w:r>
        <w:rPr>
          <w:b/>
        </w:rPr>
        <w:t>Forecasting Methods:</w:t>
      </w:r>
      <w:r>
        <w:t xml:space="preserve"> This assignment requires the student to use Excel templates for Exponential Smoothing and Moving Average methods of forecasting to find an optimal solution for a business.</w:t>
      </w:r>
    </w:p>
    <w:p w14:paraId="2286BA3C" w14:textId="77777777" w:rsidR="00BB6A20" w:rsidRDefault="00BB6A20" w:rsidP="00651E2B">
      <w:pPr>
        <w:ind w:left="720"/>
      </w:pPr>
    </w:p>
    <w:p w14:paraId="25A34692" w14:textId="77777777" w:rsidR="00BB6A20" w:rsidRDefault="00BB6A20" w:rsidP="00BB6A20">
      <w:pPr>
        <w:widowControl w:val="0"/>
        <w:numPr>
          <w:ilvl w:val="0"/>
          <w:numId w:val="53"/>
        </w:numPr>
        <w:pBdr>
          <w:top w:val="nil"/>
          <w:left w:val="nil"/>
          <w:bottom w:val="nil"/>
          <w:right w:val="nil"/>
          <w:between w:val="nil"/>
        </w:pBdr>
        <w:ind w:left="360"/>
      </w:pPr>
      <w:r>
        <w:rPr>
          <w:b/>
        </w:rPr>
        <w:t xml:space="preserve">Forecasting Demand: </w:t>
      </w:r>
      <w:r>
        <w:t>This assignment requires students to use a linear trend line to forecast sales of new cars.</w:t>
      </w:r>
    </w:p>
    <w:p w14:paraId="03D7206A" w14:textId="77777777" w:rsidR="00BB6A20" w:rsidRDefault="00BB6A20" w:rsidP="00651E2B">
      <w:pPr>
        <w:widowControl w:val="0"/>
        <w:pBdr>
          <w:top w:val="nil"/>
          <w:left w:val="nil"/>
          <w:bottom w:val="nil"/>
          <w:right w:val="nil"/>
          <w:between w:val="nil"/>
        </w:pBdr>
      </w:pPr>
    </w:p>
    <w:p w14:paraId="6F034005" w14:textId="77777777" w:rsidR="00BB6A20" w:rsidRDefault="00BB6A20" w:rsidP="00651E2B">
      <w:pPr>
        <w:tabs>
          <w:tab w:val="left" w:pos="360"/>
        </w:tabs>
        <w:rPr>
          <w:b/>
          <w:sz w:val="22"/>
          <w:szCs w:val="22"/>
        </w:rPr>
      </w:pPr>
    </w:p>
    <w:p w14:paraId="6ABC04E3" w14:textId="77777777" w:rsidR="00BB6A20" w:rsidRDefault="00BB6A20" w:rsidP="00651E2B">
      <w:pPr>
        <w:pStyle w:val="Heading1"/>
        <w:rPr>
          <w:color w:val="9C2C2A"/>
        </w:rPr>
      </w:pPr>
      <w:r>
        <w:rPr>
          <w:color w:val="9C2C2A"/>
        </w:rPr>
        <w:t>Content Outline</w:t>
      </w:r>
    </w:p>
    <w:p w14:paraId="4A146915" w14:textId="77777777" w:rsidR="00BB6A20" w:rsidRDefault="00BB6A20" w:rsidP="00651E2B">
      <w:pPr>
        <w:tabs>
          <w:tab w:val="left" w:pos="360"/>
        </w:tabs>
        <w:spacing w:before="60" w:after="60"/>
      </w:pPr>
      <w:r>
        <w:t>Please use this Content Outline to guide students through the course material.</w:t>
      </w:r>
    </w:p>
    <w:p w14:paraId="0C1024B2" w14:textId="77777777" w:rsidR="00BB6A20" w:rsidRDefault="00BB6A20" w:rsidP="00BB6A20">
      <w:pPr>
        <w:pStyle w:val="AssignmentsLevel2"/>
        <w:numPr>
          <w:ilvl w:val="0"/>
          <w:numId w:val="77"/>
        </w:numPr>
      </w:pPr>
      <w:r>
        <w:t>Describe the importance of forecasting</w:t>
      </w:r>
      <w:r>
        <w:tab/>
      </w:r>
    </w:p>
    <w:p w14:paraId="625C80E0" w14:textId="77777777" w:rsidR="00BB6A20" w:rsidRDefault="00BB6A20" w:rsidP="00BB6A20">
      <w:pPr>
        <w:pStyle w:val="AssignmentsLevel2"/>
        <w:numPr>
          <w:ilvl w:val="1"/>
          <w:numId w:val="77"/>
        </w:numPr>
      </w:pPr>
      <w:r>
        <w:t>Drive Analyses and decisions related to operations</w:t>
      </w:r>
    </w:p>
    <w:p w14:paraId="11C904C5" w14:textId="77777777" w:rsidR="00BB6A20" w:rsidRDefault="00BB6A20" w:rsidP="00BB6A20">
      <w:pPr>
        <w:pStyle w:val="AssignmentsLevel2"/>
        <w:numPr>
          <w:ilvl w:val="0"/>
          <w:numId w:val="77"/>
        </w:numPr>
      </w:pPr>
      <w:r>
        <w:t>Explain basic concepts of forecasting and time series</w:t>
      </w:r>
    </w:p>
    <w:p w14:paraId="67C8A28D" w14:textId="77777777" w:rsidR="00BB6A20" w:rsidRDefault="00BB6A20" w:rsidP="00BB6A20">
      <w:pPr>
        <w:pStyle w:val="AssignmentsLevel2"/>
        <w:numPr>
          <w:ilvl w:val="1"/>
          <w:numId w:val="77"/>
        </w:numPr>
      </w:pPr>
      <w:r>
        <w:t>Forecast Planning Horizon</w:t>
      </w:r>
    </w:p>
    <w:p w14:paraId="1710E2C7" w14:textId="77777777" w:rsidR="00BB6A20" w:rsidRDefault="00BB6A20" w:rsidP="00BB6A20">
      <w:pPr>
        <w:numPr>
          <w:ilvl w:val="2"/>
          <w:numId w:val="77"/>
        </w:numPr>
        <w:pBdr>
          <w:top w:val="nil"/>
          <w:left w:val="nil"/>
          <w:bottom w:val="nil"/>
          <w:right w:val="nil"/>
          <w:between w:val="nil"/>
        </w:pBdr>
        <w:tabs>
          <w:tab w:val="left" w:pos="360"/>
        </w:tabs>
        <w:spacing w:before="60" w:after="60"/>
      </w:pPr>
      <w:r>
        <w:t>Planning horizon</w:t>
      </w:r>
    </w:p>
    <w:p w14:paraId="7DD8A0D0" w14:textId="77777777" w:rsidR="00BB6A20" w:rsidRDefault="00BB6A20" w:rsidP="00BB6A20">
      <w:pPr>
        <w:numPr>
          <w:ilvl w:val="2"/>
          <w:numId w:val="77"/>
        </w:numPr>
        <w:pBdr>
          <w:top w:val="nil"/>
          <w:left w:val="nil"/>
          <w:bottom w:val="nil"/>
          <w:right w:val="nil"/>
          <w:between w:val="nil"/>
        </w:pBdr>
        <w:tabs>
          <w:tab w:val="left" w:pos="360"/>
        </w:tabs>
        <w:spacing w:before="60" w:after="60"/>
      </w:pPr>
      <w:r>
        <w:t>Time bucket</w:t>
      </w:r>
    </w:p>
    <w:p w14:paraId="7A9E586D" w14:textId="77777777" w:rsidR="00BB6A20" w:rsidRDefault="00BB6A20" w:rsidP="00BB6A20">
      <w:pPr>
        <w:numPr>
          <w:ilvl w:val="1"/>
          <w:numId w:val="77"/>
        </w:numPr>
        <w:pBdr>
          <w:top w:val="nil"/>
          <w:left w:val="nil"/>
          <w:bottom w:val="nil"/>
          <w:right w:val="nil"/>
          <w:between w:val="nil"/>
        </w:pBdr>
        <w:tabs>
          <w:tab w:val="left" w:pos="360"/>
        </w:tabs>
        <w:spacing w:before="60" w:after="60"/>
      </w:pPr>
      <w:r>
        <w:t>Data Patterns in a Time Series</w:t>
      </w:r>
    </w:p>
    <w:p w14:paraId="27B33A05" w14:textId="77777777" w:rsidR="00BB6A20" w:rsidRDefault="00BB6A20" w:rsidP="00BB6A20">
      <w:pPr>
        <w:numPr>
          <w:ilvl w:val="2"/>
          <w:numId w:val="77"/>
        </w:numPr>
        <w:pBdr>
          <w:top w:val="nil"/>
          <w:left w:val="nil"/>
          <w:bottom w:val="nil"/>
          <w:right w:val="nil"/>
          <w:between w:val="nil"/>
        </w:pBdr>
        <w:tabs>
          <w:tab w:val="left" w:pos="360"/>
        </w:tabs>
        <w:spacing w:before="60" w:after="60"/>
      </w:pPr>
      <w:r>
        <w:t>Trend</w:t>
      </w:r>
    </w:p>
    <w:p w14:paraId="21C5A55D" w14:textId="77777777" w:rsidR="00BB6A20" w:rsidRDefault="00BB6A20" w:rsidP="00BB6A20">
      <w:pPr>
        <w:numPr>
          <w:ilvl w:val="2"/>
          <w:numId w:val="77"/>
        </w:numPr>
        <w:pBdr>
          <w:top w:val="nil"/>
          <w:left w:val="nil"/>
          <w:bottom w:val="nil"/>
          <w:right w:val="nil"/>
          <w:between w:val="nil"/>
        </w:pBdr>
        <w:tabs>
          <w:tab w:val="left" w:pos="360"/>
        </w:tabs>
        <w:spacing w:before="60" w:after="60"/>
      </w:pPr>
      <w:r>
        <w:t>Seasonal Patterns</w:t>
      </w:r>
    </w:p>
    <w:p w14:paraId="3665A891" w14:textId="77777777" w:rsidR="00BB6A20" w:rsidRDefault="00BB6A20" w:rsidP="00BB6A20">
      <w:pPr>
        <w:numPr>
          <w:ilvl w:val="2"/>
          <w:numId w:val="77"/>
        </w:numPr>
        <w:pBdr>
          <w:top w:val="nil"/>
          <w:left w:val="nil"/>
          <w:bottom w:val="nil"/>
          <w:right w:val="nil"/>
          <w:between w:val="nil"/>
        </w:pBdr>
        <w:tabs>
          <w:tab w:val="left" w:pos="360"/>
        </w:tabs>
        <w:spacing w:before="60" w:after="60"/>
      </w:pPr>
      <w:r>
        <w:t>Cyclical Patterns</w:t>
      </w:r>
    </w:p>
    <w:p w14:paraId="75009CF6" w14:textId="77777777" w:rsidR="00BB6A20" w:rsidRDefault="00BB6A20" w:rsidP="00BB6A20">
      <w:pPr>
        <w:numPr>
          <w:ilvl w:val="2"/>
          <w:numId w:val="77"/>
        </w:numPr>
        <w:pBdr>
          <w:top w:val="nil"/>
          <w:left w:val="nil"/>
          <w:bottom w:val="nil"/>
          <w:right w:val="nil"/>
          <w:between w:val="nil"/>
        </w:pBdr>
        <w:tabs>
          <w:tab w:val="left" w:pos="360"/>
        </w:tabs>
        <w:spacing w:before="60" w:after="60"/>
      </w:pPr>
      <w:r>
        <w:t>Random Variations</w:t>
      </w:r>
    </w:p>
    <w:p w14:paraId="339284DA" w14:textId="77777777" w:rsidR="00BB6A20" w:rsidRDefault="00BB6A20" w:rsidP="00BB6A20">
      <w:pPr>
        <w:numPr>
          <w:ilvl w:val="2"/>
          <w:numId w:val="77"/>
        </w:numPr>
        <w:pBdr>
          <w:top w:val="nil"/>
          <w:left w:val="nil"/>
          <w:bottom w:val="nil"/>
          <w:right w:val="nil"/>
          <w:between w:val="nil"/>
        </w:pBdr>
        <w:tabs>
          <w:tab w:val="left" w:pos="360"/>
        </w:tabs>
        <w:spacing w:before="60" w:after="60"/>
      </w:pPr>
      <w:r>
        <w:t>Irregular Variation</w:t>
      </w:r>
    </w:p>
    <w:p w14:paraId="16FF5FDC" w14:textId="77777777" w:rsidR="00BB6A20" w:rsidRDefault="00BB6A20" w:rsidP="00BB6A20">
      <w:pPr>
        <w:numPr>
          <w:ilvl w:val="1"/>
          <w:numId w:val="77"/>
        </w:numPr>
        <w:pBdr>
          <w:top w:val="nil"/>
          <w:left w:val="nil"/>
          <w:bottom w:val="nil"/>
          <w:right w:val="nil"/>
          <w:between w:val="nil"/>
        </w:pBdr>
        <w:tabs>
          <w:tab w:val="left" w:pos="360"/>
        </w:tabs>
        <w:spacing w:before="60" w:after="60"/>
      </w:pPr>
      <w:r>
        <w:lastRenderedPageBreak/>
        <w:t>Forecast Errors and Accuracy</w:t>
      </w:r>
    </w:p>
    <w:p w14:paraId="5E0D4B65" w14:textId="77777777" w:rsidR="00BB6A20" w:rsidRDefault="00BB6A20" w:rsidP="00BB6A20">
      <w:pPr>
        <w:pStyle w:val="AssignmentsLevel2"/>
        <w:numPr>
          <w:ilvl w:val="0"/>
          <w:numId w:val="77"/>
        </w:numPr>
      </w:pPr>
      <w:r>
        <w:t>Explain how to apply simple moving average and exponential smoothing models</w:t>
      </w:r>
    </w:p>
    <w:p w14:paraId="3F123EAE" w14:textId="77777777" w:rsidR="00BB6A20" w:rsidRDefault="00BB6A20" w:rsidP="00BB6A20">
      <w:pPr>
        <w:pStyle w:val="AssignmentsLevel2"/>
        <w:numPr>
          <w:ilvl w:val="1"/>
          <w:numId w:val="77"/>
        </w:numPr>
      </w:pPr>
      <w:r>
        <w:t>Simple Moving Average</w:t>
      </w:r>
    </w:p>
    <w:p w14:paraId="39FB5CA6" w14:textId="77777777" w:rsidR="00BB6A20" w:rsidRDefault="00BB6A20" w:rsidP="00BB6A20">
      <w:pPr>
        <w:pStyle w:val="AssignmentsLevel2"/>
        <w:numPr>
          <w:ilvl w:val="2"/>
          <w:numId w:val="77"/>
        </w:numPr>
      </w:pPr>
      <w:r>
        <w:t>Average of most recent observations</w:t>
      </w:r>
    </w:p>
    <w:p w14:paraId="7B1E120F" w14:textId="77777777" w:rsidR="00BB6A20" w:rsidRDefault="00BB6A20" w:rsidP="00BB6A20">
      <w:pPr>
        <w:pStyle w:val="AssignmentsLevel2"/>
        <w:numPr>
          <w:ilvl w:val="1"/>
          <w:numId w:val="77"/>
        </w:numPr>
      </w:pPr>
      <w:r>
        <w:t>Exponential Smoothing</w:t>
      </w:r>
    </w:p>
    <w:p w14:paraId="4BA7CDC6" w14:textId="77777777" w:rsidR="00BB6A20" w:rsidRDefault="00BB6A20" w:rsidP="00BB6A20">
      <w:pPr>
        <w:pStyle w:val="AssignmentsLevel2"/>
        <w:numPr>
          <w:ilvl w:val="2"/>
          <w:numId w:val="77"/>
        </w:numPr>
      </w:pPr>
      <w:r>
        <w:t>Weighted average of past time-series values</w:t>
      </w:r>
    </w:p>
    <w:p w14:paraId="7F8DF660" w14:textId="77777777" w:rsidR="00BB6A20" w:rsidRDefault="00BB6A20" w:rsidP="00BB6A20">
      <w:pPr>
        <w:pStyle w:val="AssignmentsLevel2"/>
        <w:numPr>
          <w:ilvl w:val="0"/>
          <w:numId w:val="77"/>
        </w:numPr>
      </w:pPr>
      <w:r>
        <w:t>Describe how to apply regression as a forecasting approach</w:t>
      </w:r>
    </w:p>
    <w:p w14:paraId="0431ABBA" w14:textId="77777777" w:rsidR="00BB6A20" w:rsidRDefault="00BB6A20" w:rsidP="00BB6A20">
      <w:pPr>
        <w:numPr>
          <w:ilvl w:val="1"/>
          <w:numId w:val="77"/>
        </w:numPr>
        <w:pBdr>
          <w:top w:val="nil"/>
          <w:left w:val="nil"/>
          <w:bottom w:val="nil"/>
          <w:right w:val="nil"/>
          <w:between w:val="nil"/>
        </w:pBdr>
        <w:tabs>
          <w:tab w:val="left" w:pos="360"/>
        </w:tabs>
        <w:spacing w:before="60" w:after="60"/>
      </w:pPr>
      <w:r>
        <w:t>Scatter diagrams</w:t>
      </w:r>
    </w:p>
    <w:p w14:paraId="0095B2F3" w14:textId="77777777" w:rsidR="00BB6A20" w:rsidRDefault="00BB6A20" w:rsidP="00BB6A20">
      <w:pPr>
        <w:numPr>
          <w:ilvl w:val="1"/>
          <w:numId w:val="77"/>
        </w:numPr>
        <w:pBdr>
          <w:top w:val="nil"/>
          <w:left w:val="nil"/>
          <w:bottom w:val="nil"/>
          <w:right w:val="nil"/>
          <w:between w:val="nil"/>
        </w:pBdr>
        <w:tabs>
          <w:tab w:val="left" w:pos="360"/>
        </w:tabs>
        <w:spacing w:before="60" w:after="60"/>
      </w:pPr>
      <w:r>
        <w:t>Linear trend line</w:t>
      </w:r>
    </w:p>
    <w:p w14:paraId="09FEC67C" w14:textId="77777777" w:rsidR="00BB6A20" w:rsidRDefault="00BB6A20" w:rsidP="00BB6A20">
      <w:pPr>
        <w:pStyle w:val="AssignmentsLevel2"/>
        <w:numPr>
          <w:ilvl w:val="0"/>
          <w:numId w:val="77"/>
        </w:numPr>
      </w:pPr>
      <w:r>
        <w:t>Explain the role of judgement in forecasting</w:t>
      </w:r>
    </w:p>
    <w:p w14:paraId="0E112AFD" w14:textId="77777777" w:rsidR="00BB6A20" w:rsidRDefault="00BB6A20" w:rsidP="00BB6A20">
      <w:pPr>
        <w:pStyle w:val="AssignmentsLevel2"/>
        <w:numPr>
          <w:ilvl w:val="1"/>
          <w:numId w:val="77"/>
        </w:numPr>
      </w:pPr>
      <w:r>
        <w:t>Relies upon opinions and expertise of people in developing forecast</w:t>
      </w:r>
    </w:p>
    <w:p w14:paraId="43AAE3C5" w14:textId="77777777" w:rsidR="00BB6A20" w:rsidRDefault="00BB6A20" w:rsidP="00BB6A20">
      <w:pPr>
        <w:pStyle w:val="AssignmentsLevel2"/>
        <w:numPr>
          <w:ilvl w:val="2"/>
          <w:numId w:val="77"/>
        </w:numPr>
      </w:pPr>
      <w:r>
        <w:t>Grassroots Forecasting</w:t>
      </w:r>
    </w:p>
    <w:p w14:paraId="0DF0D313" w14:textId="77777777" w:rsidR="00BB6A20" w:rsidRDefault="00BB6A20" w:rsidP="00BB6A20">
      <w:pPr>
        <w:pStyle w:val="AssignmentsLevel2"/>
        <w:numPr>
          <w:ilvl w:val="2"/>
          <w:numId w:val="77"/>
        </w:numPr>
      </w:pPr>
      <w:r>
        <w:t>Delphi Method</w:t>
      </w:r>
    </w:p>
    <w:p w14:paraId="6ADE3B3E" w14:textId="77777777" w:rsidR="00BB6A20" w:rsidRDefault="00BB6A20" w:rsidP="00BB6A20">
      <w:pPr>
        <w:pStyle w:val="ListParagraph"/>
        <w:numPr>
          <w:ilvl w:val="0"/>
          <w:numId w:val="77"/>
        </w:numPr>
        <w:tabs>
          <w:tab w:val="left" w:pos="360"/>
        </w:tabs>
        <w:spacing w:before="60" w:after="60"/>
      </w:pPr>
      <w:r w:rsidRPr="0037554E">
        <w:t>Describe how statistical and judgmental forecasting techniques are applied in practice</w:t>
      </w:r>
    </w:p>
    <w:p w14:paraId="6A93B454" w14:textId="77777777" w:rsidR="00BB6A20" w:rsidRDefault="00BB6A20" w:rsidP="00BB6A20">
      <w:pPr>
        <w:pStyle w:val="ListParagraph"/>
        <w:numPr>
          <w:ilvl w:val="1"/>
          <w:numId w:val="77"/>
        </w:numPr>
        <w:tabs>
          <w:tab w:val="left" w:pos="360"/>
        </w:tabs>
        <w:spacing w:before="60" w:after="60"/>
      </w:pPr>
      <w:r>
        <w:t>Bias</w:t>
      </w:r>
    </w:p>
    <w:p w14:paraId="30CF765E" w14:textId="77777777" w:rsidR="00334FE9" w:rsidRDefault="00334FE9">
      <w:bookmarkStart w:id="19" w:name="weeksix"/>
      <w:bookmarkStart w:id="20" w:name="_Toc358980899"/>
      <w:bookmarkEnd w:id="19"/>
      <w:r>
        <w:rPr>
          <w: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4D3633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5515BCD" w14:textId="5EBDC22F" w:rsidR="002C1641" w:rsidRPr="00842155" w:rsidRDefault="002C1641" w:rsidP="0020635A">
            <w:pPr>
              <w:pStyle w:val="WeeklyTopicHeading1"/>
            </w:pPr>
            <w:r w:rsidRPr="0068364F">
              <w:lastRenderedPageBreak/>
              <w:t xml:space="preserve">Week </w:t>
            </w:r>
            <w:r>
              <w:t>Six</w:t>
            </w:r>
            <w:r w:rsidRPr="0068364F">
              <w:t xml:space="preserve">: </w:t>
            </w:r>
            <w:bookmarkEnd w:id="20"/>
            <w:r w:rsidR="00C44987">
              <w:t>Managing Inventory</w:t>
            </w:r>
          </w:p>
        </w:tc>
        <w:tc>
          <w:tcPr>
            <w:tcW w:w="1440" w:type="dxa"/>
            <w:tcBorders>
              <w:left w:val="nil"/>
              <w:bottom w:val="single" w:sz="4" w:space="0" w:color="000000" w:themeColor="text1"/>
              <w:right w:val="nil"/>
            </w:tcBorders>
            <w:shd w:val="clear" w:color="auto" w:fill="BF2C37"/>
          </w:tcPr>
          <w:p w14:paraId="4D3BD0D1"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AC6B9D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7049961E"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C92EC9C"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B8BE127"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C44987" w:rsidRPr="00842155" w14:paraId="24E0CA3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210EDF7" w14:textId="470E6BF0" w:rsidR="00C44987" w:rsidRPr="00842155" w:rsidRDefault="00C44987" w:rsidP="00C44987">
            <w:pPr>
              <w:pStyle w:val="ObjectiveBullet"/>
              <w:numPr>
                <w:ilvl w:val="1"/>
                <w:numId w:val="34"/>
              </w:numPr>
              <w:tabs>
                <w:tab w:val="clear" w:pos="0"/>
              </w:tabs>
            </w:pPr>
            <w:r>
              <w:t>Define key terms in the management of inventory</w:t>
            </w:r>
          </w:p>
        </w:tc>
        <w:tc>
          <w:tcPr>
            <w:tcW w:w="2880" w:type="dxa"/>
            <w:gridSpan w:val="2"/>
            <w:tcBorders>
              <w:left w:val="nil"/>
              <w:bottom w:val="nil"/>
            </w:tcBorders>
          </w:tcPr>
          <w:p w14:paraId="6E85FA50" w14:textId="0F4FB3A0" w:rsidR="00C44987" w:rsidRPr="00842155" w:rsidRDefault="00C44987" w:rsidP="00C44987">
            <w:pPr>
              <w:tabs>
                <w:tab w:val="left" w:pos="0"/>
                <w:tab w:val="left" w:pos="3720"/>
              </w:tabs>
              <w:outlineLvl w:val="0"/>
              <w:rPr>
                <w:rFonts w:cs="Arial"/>
                <w:szCs w:val="20"/>
              </w:rPr>
            </w:pPr>
            <w:r>
              <w:t>CLO1</w:t>
            </w:r>
          </w:p>
        </w:tc>
      </w:tr>
      <w:tr w:rsidR="00C44987" w:rsidRPr="00842155" w14:paraId="58916A5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EBB9E0A" w14:textId="7FAAC801" w:rsidR="00C44987" w:rsidRPr="00842155" w:rsidRDefault="00C44987" w:rsidP="00C44987">
            <w:pPr>
              <w:pStyle w:val="ObjectiveBullet"/>
              <w:numPr>
                <w:ilvl w:val="1"/>
                <w:numId w:val="34"/>
              </w:numPr>
            </w:pPr>
            <w:r>
              <w:t>Perform an ABC analysis</w:t>
            </w:r>
          </w:p>
        </w:tc>
        <w:tc>
          <w:tcPr>
            <w:tcW w:w="2880" w:type="dxa"/>
            <w:gridSpan w:val="2"/>
            <w:tcBorders>
              <w:top w:val="nil"/>
              <w:left w:val="nil"/>
              <w:bottom w:val="nil"/>
            </w:tcBorders>
          </w:tcPr>
          <w:p w14:paraId="5EAAC697" w14:textId="55C7C81F" w:rsidR="00C44987" w:rsidRPr="00842155" w:rsidRDefault="00C44987" w:rsidP="00C44987">
            <w:pPr>
              <w:tabs>
                <w:tab w:val="left" w:pos="0"/>
                <w:tab w:val="left" w:pos="3720"/>
              </w:tabs>
              <w:outlineLvl w:val="0"/>
              <w:rPr>
                <w:rFonts w:cs="Arial"/>
                <w:szCs w:val="20"/>
              </w:rPr>
            </w:pPr>
            <w:r>
              <w:t>CLO2</w:t>
            </w:r>
          </w:p>
        </w:tc>
      </w:tr>
      <w:tr w:rsidR="00C44987" w:rsidRPr="00842155" w14:paraId="3C590C6B"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73660CF" w14:textId="6C552D8B" w:rsidR="00C44987" w:rsidRPr="00842155" w:rsidRDefault="00C44987" w:rsidP="00C44987">
            <w:pPr>
              <w:pStyle w:val="ObjectiveBullet"/>
              <w:numPr>
                <w:ilvl w:val="1"/>
                <w:numId w:val="34"/>
              </w:numPr>
            </w:pPr>
            <w:r>
              <w:t>Analyze inventory purchases using the EOQ Model</w:t>
            </w:r>
          </w:p>
        </w:tc>
        <w:tc>
          <w:tcPr>
            <w:tcW w:w="2880" w:type="dxa"/>
            <w:gridSpan w:val="2"/>
            <w:tcBorders>
              <w:top w:val="nil"/>
              <w:left w:val="nil"/>
              <w:bottom w:val="nil"/>
            </w:tcBorders>
          </w:tcPr>
          <w:p w14:paraId="5C2CC39C" w14:textId="1AC116FF" w:rsidR="00C44987" w:rsidRPr="00842155" w:rsidRDefault="00C44987" w:rsidP="00C44987">
            <w:pPr>
              <w:tabs>
                <w:tab w:val="left" w:pos="0"/>
                <w:tab w:val="left" w:pos="3720"/>
              </w:tabs>
              <w:outlineLvl w:val="0"/>
              <w:rPr>
                <w:rFonts w:cs="Arial"/>
                <w:szCs w:val="20"/>
              </w:rPr>
            </w:pPr>
            <w:r>
              <w:t>CLO2</w:t>
            </w:r>
          </w:p>
        </w:tc>
      </w:tr>
      <w:tr w:rsidR="00C44987" w:rsidRPr="00842155" w14:paraId="16143B8A"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DA9837D" w14:textId="7C9C04E2" w:rsidR="00C44987" w:rsidRPr="00842155" w:rsidRDefault="00C44987" w:rsidP="00C44987">
            <w:pPr>
              <w:pStyle w:val="ObjectiveBullet"/>
              <w:numPr>
                <w:ilvl w:val="1"/>
                <w:numId w:val="34"/>
              </w:numPr>
            </w:pPr>
            <w:r>
              <w:t>Apply the single period inventory model</w:t>
            </w:r>
          </w:p>
        </w:tc>
        <w:tc>
          <w:tcPr>
            <w:tcW w:w="2880" w:type="dxa"/>
            <w:gridSpan w:val="2"/>
            <w:tcBorders>
              <w:top w:val="nil"/>
              <w:left w:val="nil"/>
              <w:bottom w:val="single" w:sz="4" w:space="0" w:color="000000" w:themeColor="text1"/>
            </w:tcBorders>
          </w:tcPr>
          <w:p w14:paraId="4B26443A" w14:textId="0874408D" w:rsidR="00C44987" w:rsidRPr="00842155" w:rsidRDefault="00C44987" w:rsidP="00C44987">
            <w:pPr>
              <w:tabs>
                <w:tab w:val="left" w:pos="0"/>
                <w:tab w:val="left" w:pos="3720"/>
              </w:tabs>
              <w:outlineLvl w:val="0"/>
              <w:rPr>
                <w:rFonts w:cs="Arial"/>
                <w:szCs w:val="20"/>
              </w:rPr>
            </w:pPr>
            <w:r>
              <w:t>CLO2</w:t>
            </w:r>
          </w:p>
        </w:tc>
      </w:tr>
      <w:tr w:rsidR="00C44987" w:rsidRPr="00842155" w14:paraId="5DB18BEC"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13CE823" w14:textId="77777777" w:rsidR="00C44987" w:rsidRDefault="00C44987" w:rsidP="00C44987">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8A259BC" w14:textId="77777777" w:rsidR="00C44987" w:rsidRPr="005B10FE" w:rsidRDefault="00C44987" w:rsidP="00C44987">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596507" w14:textId="77777777" w:rsidR="00C44987" w:rsidRPr="005B10FE" w:rsidRDefault="00C44987" w:rsidP="00C4498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B858E51" w14:textId="77777777" w:rsidR="00C44987" w:rsidRPr="005B10FE" w:rsidRDefault="00C44987" w:rsidP="00C44987">
            <w:pPr>
              <w:tabs>
                <w:tab w:val="left" w:pos="0"/>
                <w:tab w:val="left" w:pos="3720"/>
              </w:tabs>
              <w:outlineLvl w:val="0"/>
              <w:rPr>
                <w:rFonts w:eastAsia="Arial" w:cs="Arial"/>
                <w:b/>
                <w:bCs/>
                <w:i/>
                <w:iCs/>
              </w:rPr>
            </w:pPr>
            <w:r w:rsidRPr="4948C66D">
              <w:rPr>
                <w:rFonts w:eastAsia="Arial" w:cs="Arial"/>
                <w:b/>
                <w:bCs/>
                <w:i/>
                <w:iCs/>
              </w:rPr>
              <w:t>AIE</w:t>
            </w:r>
          </w:p>
        </w:tc>
      </w:tr>
      <w:tr w:rsidR="00C44987" w:rsidRPr="00842155" w14:paraId="1FC6D4F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8A54269" w14:textId="77777777" w:rsidR="00C44987" w:rsidRDefault="00C44987" w:rsidP="00C44987">
            <w:pPr>
              <w:ind w:left="360" w:hanging="360"/>
              <w:rPr>
                <w:b/>
              </w:rPr>
            </w:pPr>
            <w:r>
              <w:rPr>
                <w:b/>
              </w:rPr>
              <w:t>Week Six Reading</w:t>
            </w:r>
          </w:p>
          <w:p w14:paraId="06F182CD" w14:textId="77777777" w:rsidR="00C44987" w:rsidRDefault="00C44987" w:rsidP="00C44987">
            <w:pPr>
              <w:ind w:left="360" w:hanging="360"/>
              <w:rPr>
                <w:b/>
              </w:rPr>
            </w:pPr>
          </w:p>
          <w:p w14:paraId="7A339EFA" w14:textId="79B2C226" w:rsidR="00C44987" w:rsidRDefault="00C44987" w:rsidP="00C44987">
            <w:pPr>
              <w:pStyle w:val="NoSpacing"/>
            </w:pPr>
            <w:r>
              <w:t>This week, you will be reading Chapter 1</w:t>
            </w:r>
            <w:r w:rsidR="0037554E">
              <w:t>1</w:t>
            </w:r>
            <w:r>
              <w:t>. You will be learning the basics of Operations Management focusing on the structure and design of supply chains along with the day-to-day issues that supply chain managers are faced with.</w:t>
            </w:r>
          </w:p>
          <w:p w14:paraId="2966D8FA" w14:textId="77777777" w:rsidR="00C44987" w:rsidRDefault="00C44987" w:rsidP="00C44987">
            <w:pPr>
              <w:ind w:left="360" w:hanging="360"/>
              <w:rPr>
                <w:b/>
              </w:rPr>
            </w:pPr>
          </w:p>
          <w:p w14:paraId="699EC7E8" w14:textId="59CF1BBF" w:rsidR="00C44987" w:rsidRDefault="00C44987" w:rsidP="00C44987">
            <w:pPr>
              <w:ind w:left="360" w:hanging="360"/>
            </w:pPr>
            <w:r w:rsidRPr="005666BB">
              <w:rPr>
                <w:b/>
              </w:rPr>
              <w:t>Read</w:t>
            </w:r>
            <w:r w:rsidRPr="005666BB">
              <w:t xml:space="preserve"> Ch.</w:t>
            </w:r>
            <w:r w:rsidR="0037554E" w:rsidRPr="005666BB">
              <w:t xml:space="preserve">11 </w:t>
            </w:r>
            <w:r w:rsidRPr="005666BB">
              <w:t xml:space="preserve">of </w:t>
            </w:r>
            <w:r w:rsidRPr="005666BB">
              <w:rPr>
                <w:i/>
              </w:rPr>
              <w:t>OM</w:t>
            </w:r>
            <w:r w:rsidRPr="0037554E">
              <w:rPr>
                <w:i/>
              </w:rPr>
              <w:t>6</w:t>
            </w:r>
            <w:r w:rsidR="0037554E" w:rsidRPr="0037554E">
              <w:rPr>
                <w:i/>
              </w:rPr>
              <w:t>.</w:t>
            </w:r>
          </w:p>
          <w:p w14:paraId="0B680E5D" w14:textId="77777777" w:rsidR="00C44987" w:rsidRDefault="00C44987" w:rsidP="00C44987">
            <w:pPr>
              <w:ind w:left="360" w:hanging="360"/>
            </w:pPr>
          </w:p>
          <w:p w14:paraId="31FBBBA9" w14:textId="77777777" w:rsidR="00C44987" w:rsidRDefault="00C44987" w:rsidP="00C44987">
            <w:pPr>
              <w:ind w:left="360" w:hanging="360"/>
            </w:pPr>
            <w:r>
              <w:t>After studying these chapters, you should be able to:</w:t>
            </w:r>
          </w:p>
          <w:p w14:paraId="215B0CE0" w14:textId="77777777" w:rsidR="00C44987" w:rsidRDefault="00C44987" w:rsidP="00C44987">
            <w:pPr>
              <w:ind w:left="360" w:hanging="360"/>
            </w:pPr>
          </w:p>
          <w:p w14:paraId="195453B5" w14:textId="77777777" w:rsidR="0037554E" w:rsidRDefault="0037554E" w:rsidP="0037554E">
            <w:pPr>
              <w:pStyle w:val="AssignmentsLevel2"/>
            </w:pPr>
            <w:r>
              <w:t>Explain the importance inventory, types of inventories, and key decisions and costs</w:t>
            </w:r>
          </w:p>
          <w:p w14:paraId="531C0817" w14:textId="3C8B2B08" w:rsidR="0037554E" w:rsidRDefault="0037554E" w:rsidP="0037554E">
            <w:pPr>
              <w:pStyle w:val="AssignmentsLevel2"/>
            </w:pPr>
            <w:r>
              <w:t>Describe the major characteristics that impact inventory decisions</w:t>
            </w:r>
          </w:p>
          <w:p w14:paraId="756F432D" w14:textId="119E8C68" w:rsidR="0037554E" w:rsidRDefault="0037554E" w:rsidP="0037554E">
            <w:pPr>
              <w:pStyle w:val="AssignmentsLevel2"/>
            </w:pPr>
            <w:r>
              <w:t>Describe how to conduct an ABC analysis.</w:t>
            </w:r>
          </w:p>
          <w:p w14:paraId="487119F8" w14:textId="678B43E8" w:rsidR="0037554E" w:rsidRDefault="0037554E" w:rsidP="0037554E">
            <w:pPr>
              <w:pStyle w:val="AssignmentsLevel2"/>
            </w:pPr>
            <w:r>
              <w:t>Explain how a fixed-order-quantity inventory system operates and how to use the economic ordering quantity (EOQ) and safety stock models</w:t>
            </w:r>
          </w:p>
          <w:p w14:paraId="35FE2C6A" w14:textId="50B86057" w:rsidR="0037554E" w:rsidRDefault="0037554E" w:rsidP="0037554E">
            <w:pPr>
              <w:pStyle w:val="AssignmentsLevel2"/>
            </w:pPr>
            <w:r>
              <w:t>Explain how a fixed-period inventory system operates</w:t>
            </w:r>
          </w:p>
          <w:p w14:paraId="33878822" w14:textId="532B2AC2" w:rsidR="00C44987" w:rsidRPr="00842155" w:rsidRDefault="0037554E" w:rsidP="0037554E">
            <w:pPr>
              <w:pStyle w:val="AssignmentsLevel2"/>
            </w:pPr>
            <w:r>
              <w:t>Describe how to apply the single inventory- period inventory model</w:t>
            </w:r>
          </w:p>
        </w:tc>
        <w:tc>
          <w:tcPr>
            <w:tcW w:w="1440" w:type="dxa"/>
            <w:tcBorders>
              <w:left w:val="single" w:sz="4" w:space="0" w:color="000000" w:themeColor="text1"/>
            </w:tcBorders>
            <w:shd w:val="clear" w:color="auto" w:fill="FFFFFF" w:themeFill="background1"/>
          </w:tcPr>
          <w:p w14:paraId="717E52FF" w14:textId="0F2EF71E" w:rsidR="00C44987" w:rsidRPr="009F6FAF" w:rsidRDefault="00C44987" w:rsidP="00C44987">
            <w:pPr>
              <w:rPr>
                <w:rFonts w:cs="Arial"/>
                <w:szCs w:val="20"/>
              </w:rPr>
            </w:pPr>
            <w:r>
              <w:t>6.1, 6.2, 6.3, 6.4</w:t>
            </w:r>
          </w:p>
        </w:tc>
        <w:tc>
          <w:tcPr>
            <w:tcW w:w="1440" w:type="dxa"/>
            <w:tcBorders>
              <w:left w:val="single" w:sz="4" w:space="0" w:color="000000" w:themeColor="text1"/>
            </w:tcBorders>
            <w:shd w:val="clear" w:color="auto" w:fill="FFFFFF" w:themeFill="background1"/>
          </w:tcPr>
          <w:p w14:paraId="1642E7E4" w14:textId="77777777" w:rsidR="00C44987" w:rsidRPr="009F6FAF" w:rsidRDefault="00C44987" w:rsidP="00C44987">
            <w:pPr>
              <w:rPr>
                <w:rFonts w:cs="Arial"/>
                <w:szCs w:val="20"/>
              </w:rPr>
            </w:pPr>
          </w:p>
        </w:tc>
      </w:tr>
      <w:tr w:rsidR="00C44987" w:rsidRPr="00842155" w14:paraId="07F728F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C3C50B8" w14:textId="77777777" w:rsidR="00C44987" w:rsidRDefault="00C44987" w:rsidP="00C44987">
            <w:pPr>
              <w:rPr>
                <w:b/>
              </w:rPr>
            </w:pPr>
            <w:r>
              <w:rPr>
                <w:b/>
              </w:rPr>
              <w:t>Lecture: Managing Inventory</w:t>
            </w:r>
          </w:p>
          <w:p w14:paraId="50F1648E" w14:textId="77777777" w:rsidR="00C44987" w:rsidRDefault="00C44987" w:rsidP="00C44987">
            <w:pPr>
              <w:rPr>
                <w:b/>
              </w:rPr>
            </w:pPr>
          </w:p>
          <w:p w14:paraId="57AB80E3" w14:textId="77777777" w:rsidR="00C44987" w:rsidRDefault="00C44987" w:rsidP="00C44987">
            <w:r>
              <w:rPr>
                <w:b/>
              </w:rPr>
              <w:t>Watch</w:t>
            </w:r>
            <w:r>
              <w:t xml:space="preserve"> the "Managing Inventory" Lecture Video, available on Vimeo (17:17): </w:t>
            </w:r>
            <w:hyperlink r:id="rId33" w:history="1">
              <w:r w:rsidRPr="002E755A">
                <w:rPr>
                  <w:rStyle w:val="Hyperlink"/>
                </w:rPr>
                <w:t>https://vimeo.com/92857462</w:t>
              </w:r>
            </w:hyperlink>
          </w:p>
          <w:p w14:paraId="697C747B" w14:textId="77777777" w:rsidR="00C44987" w:rsidRDefault="00C44987" w:rsidP="00C44987"/>
          <w:p w14:paraId="668D81BA" w14:textId="77777777" w:rsidR="00C44987" w:rsidRDefault="00C44987" w:rsidP="00C44987">
            <w:r>
              <w:rPr>
                <w:b/>
              </w:rPr>
              <w:t>Watch</w:t>
            </w:r>
            <w:r>
              <w:t xml:space="preserve"> the “Conducting an ABC Inventory in Excel” Lecture Video, available on ScreenCast: </w:t>
            </w:r>
          </w:p>
          <w:p w14:paraId="5DB69DC0" w14:textId="77777777" w:rsidR="00C44987" w:rsidRDefault="00C05030" w:rsidP="00C44987">
            <w:pPr>
              <w:rPr>
                <w:rFonts w:ascii="Times New Roman" w:hAnsi="Times New Roman"/>
              </w:rPr>
            </w:pPr>
            <w:hyperlink r:id="rId34">
              <w:r w:rsidR="00C44987">
                <w:rPr>
                  <w:color w:val="0000FF"/>
                  <w:u w:val="single"/>
                </w:rPr>
                <w:t>http://screencast.com/t/OutdK5JvtSNq</w:t>
              </w:r>
            </w:hyperlink>
          </w:p>
          <w:p w14:paraId="41CEBF25" w14:textId="77777777" w:rsidR="00C44987" w:rsidRDefault="00C44987" w:rsidP="00C44987"/>
          <w:p w14:paraId="581EF9C1" w14:textId="3387B39A" w:rsidR="00C44987" w:rsidRPr="00842155" w:rsidRDefault="00C44987" w:rsidP="00C44987">
            <w:pPr>
              <w:pStyle w:val="AssignmentsLevel1"/>
            </w:pPr>
            <w:r>
              <w:rPr>
                <w:b/>
              </w:rPr>
              <w:t>Post</w:t>
            </w:r>
            <w:r>
              <w:t xml:space="preserve"> any questions, comments, or insights you may have about the content of the lecture in the Week Six General Q&amp;A discussion forum on Blackboard.</w:t>
            </w:r>
          </w:p>
        </w:tc>
        <w:tc>
          <w:tcPr>
            <w:tcW w:w="1440" w:type="dxa"/>
            <w:tcBorders>
              <w:left w:val="single" w:sz="4" w:space="0" w:color="000000" w:themeColor="text1"/>
            </w:tcBorders>
            <w:shd w:val="clear" w:color="auto" w:fill="FFFFFF" w:themeFill="background1"/>
          </w:tcPr>
          <w:p w14:paraId="376046F1" w14:textId="774F107C" w:rsidR="00C44987" w:rsidRPr="009F6FAF" w:rsidRDefault="00C44987" w:rsidP="00C44987">
            <w:pPr>
              <w:rPr>
                <w:rFonts w:cs="Arial"/>
                <w:szCs w:val="20"/>
              </w:rPr>
            </w:pPr>
            <w:r>
              <w:lastRenderedPageBreak/>
              <w:t>6.1, 6.2, 6.3, 6.4</w:t>
            </w:r>
          </w:p>
        </w:tc>
        <w:tc>
          <w:tcPr>
            <w:tcW w:w="1440" w:type="dxa"/>
            <w:tcBorders>
              <w:left w:val="single" w:sz="4" w:space="0" w:color="000000" w:themeColor="text1"/>
            </w:tcBorders>
            <w:shd w:val="clear" w:color="auto" w:fill="FFFFFF" w:themeFill="background1"/>
          </w:tcPr>
          <w:p w14:paraId="038E5FA0" w14:textId="7C1BCB94" w:rsidR="00C44987" w:rsidRPr="009F6FAF" w:rsidRDefault="00C44987" w:rsidP="00C44987">
            <w:pPr>
              <w:rPr>
                <w:rFonts w:cs="Arial"/>
                <w:szCs w:val="20"/>
              </w:rPr>
            </w:pPr>
            <w:r>
              <w:t>1 hour</w:t>
            </w:r>
          </w:p>
        </w:tc>
      </w:tr>
      <w:tr w:rsidR="00837A57" w:rsidRPr="00842155" w14:paraId="147ADC7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9B28544" w14:textId="77777777" w:rsidR="00837A57" w:rsidRDefault="00837A57" w:rsidP="00837A57">
            <w:r>
              <w:rPr>
                <w:b/>
              </w:rPr>
              <w:t>Practice Exercises: Inventory Management</w:t>
            </w:r>
          </w:p>
          <w:p w14:paraId="10AF6210" w14:textId="77777777" w:rsidR="00837A57" w:rsidRDefault="00837A57" w:rsidP="00837A57">
            <w:pPr>
              <w:tabs>
                <w:tab w:val="left" w:pos="2027"/>
              </w:tabs>
            </w:pPr>
            <w:r>
              <w:tab/>
            </w:r>
          </w:p>
          <w:p w14:paraId="3351C9EB" w14:textId="32057953" w:rsidR="00837A57" w:rsidRDefault="00837A57" w:rsidP="00837A57">
            <w:r>
              <w:rPr>
                <w:b/>
              </w:rPr>
              <w:t>Access</w:t>
            </w:r>
            <w:r>
              <w:t xml:space="preserve"> the Excel Templates for Chapter 1</w:t>
            </w:r>
            <w:r w:rsidR="00086288">
              <w:t>1</w:t>
            </w:r>
            <w:r>
              <w:t xml:space="preserve"> </w:t>
            </w:r>
            <w:r w:rsidR="00086288">
              <w:t xml:space="preserve">(Attached) </w:t>
            </w:r>
          </w:p>
          <w:p w14:paraId="63BC087F" w14:textId="77777777" w:rsidR="00837A57" w:rsidRDefault="00837A57" w:rsidP="00837A57"/>
          <w:p w14:paraId="3F9EDEF5" w14:textId="642B9248" w:rsidR="00837A57" w:rsidRDefault="00837A57" w:rsidP="00837A57">
            <w:r>
              <w:rPr>
                <w:b/>
              </w:rPr>
              <w:t>Complete</w:t>
            </w:r>
            <w:r>
              <w:t xml:space="preserve"> problems 4,6,7 and 13</w:t>
            </w:r>
            <w:r w:rsidR="00086288">
              <w:t xml:space="preserve"> in Chapter 11</w:t>
            </w:r>
          </w:p>
          <w:p w14:paraId="4CDC2948" w14:textId="77777777" w:rsidR="00837A57" w:rsidRDefault="00837A57" w:rsidP="00837A57"/>
          <w:p w14:paraId="3528858D" w14:textId="77777777" w:rsidR="00837A57" w:rsidRDefault="00837A57" w:rsidP="00837A57">
            <w:r>
              <w:rPr>
                <w:b/>
              </w:rPr>
              <w:t>Post</w:t>
            </w:r>
            <w:r>
              <w:t xml:space="preserve"> your answers to the Practice Problems Discussion Board for week 6.</w:t>
            </w:r>
          </w:p>
          <w:p w14:paraId="6E983641" w14:textId="77777777" w:rsidR="00837A57" w:rsidRDefault="00837A57" w:rsidP="00837A57"/>
          <w:p w14:paraId="6066591E" w14:textId="77777777" w:rsidR="00837A57" w:rsidRDefault="00837A57" w:rsidP="00837A57">
            <w:r>
              <w:rPr>
                <w:i/>
              </w:rPr>
              <w:t>Note</w:t>
            </w:r>
            <w:r>
              <w:t>. Initial answers to the discussion question must be substantive and in the range of 250-400 words. Any references should be properly cited following APA formatting guidelines. Initial discussion question responses are due by 11:59 p.m. (Eastern Time) on Thursday.</w:t>
            </w:r>
          </w:p>
          <w:p w14:paraId="5175B754" w14:textId="77777777" w:rsidR="00837A57" w:rsidRDefault="00837A57" w:rsidP="00837A57">
            <w:pPr>
              <w:rPr>
                <w:b/>
              </w:rPr>
            </w:pPr>
          </w:p>
          <w:p w14:paraId="088EE614" w14:textId="2C06ECC8" w:rsidR="00837A57" w:rsidRDefault="00837A57" w:rsidP="00837A57">
            <w:pPr>
              <w:rPr>
                <w:b/>
              </w:rPr>
            </w:pPr>
            <w:r>
              <w:rPr>
                <w:b/>
              </w:rPr>
              <w:t xml:space="preserve">Write </w:t>
            </w:r>
            <w:r>
              <w:t>a substantive response to a minimum of three different students. All responses must be posted by 11:59 p.m. (Eastern Time) on Sunday.</w:t>
            </w:r>
          </w:p>
        </w:tc>
        <w:tc>
          <w:tcPr>
            <w:tcW w:w="1440" w:type="dxa"/>
            <w:tcBorders>
              <w:left w:val="single" w:sz="4" w:space="0" w:color="000000" w:themeColor="text1"/>
            </w:tcBorders>
            <w:shd w:val="clear" w:color="auto" w:fill="FFFFFF" w:themeFill="background1"/>
          </w:tcPr>
          <w:p w14:paraId="6D1D41DD" w14:textId="12246240" w:rsidR="00837A57" w:rsidRDefault="00837A57" w:rsidP="00837A57">
            <w:r>
              <w:t>6.2, 6.3, 6.4</w:t>
            </w:r>
          </w:p>
        </w:tc>
        <w:tc>
          <w:tcPr>
            <w:tcW w:w="1440" w:type="dxa"/>
            <w:tcBorders>
              <w:left w:val="single" w:sz="4" w:space="0" w:color="000000" w:themeColor="text1"/>
            </w:tcBorders>
            <w:shd w:val="clear" w:color="auto" w:fill="FFFFFF" w:themeFill="background1"/>
          </w:tcPr>
          <w:p w14:paraId="1674A8C2" w14:textId="18D9E03C" w:rsidR="00837A57" w:rsidRDefault="00837A57" w:rsidP="00837A57">
            <w:r>
              <w:t>2 hours</w:t>
            </w:r>
          </w:p>
        </w:tc>
      </w:tr>
      <w:tr w:rsidR="00837A57" w:rsidRPr="00842155" w14:paraId="160D3FB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527F991" w14:textId="77777777" w:rsidR="00837A57" w:rsidRDefault="00837A57" w:rsidP="00837A57">
            <w:pPr>
              <w:tabs>
                <w:tab w:val="left" w:pos="0"/>
                <w:tab w:val="left" w:pos="3720"/>
              </w:tabs>
              <w:outlineLvl w:val="0"/>
              <w:rPr>
                <w:rFonts w:eastAsia="Arial" w:cs="Arial"/>
                <w:i/>
                <w:iCs/>
              </w:rPr>
            </w:pPr>
            <w:r w:rsidRPr="4948C66D">
              <w:rPr>
                <w:rFonts w:eastAsia="Arial" w:cs="Arial"/>
                <w:b/>
                <w:bCs/>
                <w:i/>
                <w:iCs/>
                <w:sz w:val="22"/>
                <w:szCs w:val="22"/>
              </w:rPr>
              <w:t>Graded Assignments</w:t>
            </w:r>
          </w:p>
          <w:p w14:paraId="699DE7B8" w14:textId="77777777" w:rsidR="00837A57" w:rsidRPr="005B10FE" w:rsidRDefault="00837A57" w:rsidP="00837A57">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9CF78F3" w14:textId="77777777" w:rsidR="00837A57" w:rsidRPr="005B10FE" w:rsidRDefault="00837A57" w:rsidP="00837A5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75FECD3" w14:textId="77777777" w:rsidR="00837A57" w:rsidRPr="005B10FE" w:rsidRDefault="00837A57" w:rsidP="00837A57">
            <w:pPr>
              <w:rPr>
                <w:rFonts w:eastAsia="Arial" w:cs="Arial"/>
                <w:b/>
                <w:bCs/>
                <w:i/>
                <w:iCs/>
              </w:rPr>
            </w:pPr>
            <w:r w:rsidRPr="4948C66D">
              <w:rPr>
                <w:rFonts w:eastAsia="Arial" w:cs="Arial"/>
                <w:b/>
                <w:bCs/>
                <w:i/>
                <w:iCs/>
              </w:rPr>
              <w:t>AIE</w:t>
            </w:r>
          </w:p>
        </w:tc>
      </w:tr>
      <w:tr w:rsidR="00837A57" w:rsidRPr="00103FC5" w14:paraId="25C79370" w14:textId="77777777" w:rsidTr="4948C66D">
        <w:tc>
          <w:tcPr>
            <w:tcW w:w="10170" w:type="dxa"/>
            <w:gridSpan w:val="2"/>
            <w:tcMar>
              <w:top w:w="115" w:type="dxa"/>
              <w:left w:w="115" w:type="dxa"/>
              <w:bottom w:w="115" w:type="dxa"/>
              <w:right w:w="115" w:type="dxa"/>
            </w:tcMar>
          </w:tcPr>
          <w:p w14:paraId="6B2768BB" w14:textId="77777777" w:rsidR="00837A57" w:rsidRDefault="00837A57" w:rsidP="00837A57">
            <w:pPr>
              <w:widowControl w:val="0"/>
              <w:ind w:left="360" w:hanging="360"/>
              <w:rPr>
                <w:b/>
              </w:rPr>
            </w:pPr>
            <w:r>
              <w:rPr>
                <w:b/>
              </w:rPr>
              <w:t>Week Six Resources Quiz</w:t>
            </w:r>
          </w:p>
          <w:p w14:paraId="61E9BE8D" w14:textId="77777777" w:rsidR="00837A57" w:rsidRDefault="00837A57" w:rsidP="00837A57">
            <w:pPr>
              <w:widowControl w:val="0"/>
              <w:ind w:left="360" w:hanging="360"/>
            </w:pPr>
          </w:p>
          <w:p w14:paraId="5F40015C" w14:textId="77777777" w:rsidR="00837A57" w:rsidRDefault="00837A57" w:rsidP="00837A57">
            <w:r>
              <w:t>When you have completed your reading and review of all of the week’s required resources, you will be tested on your knowledge of the concepts and ideas presented in the required materials.</w:t>
            </w:r>
          </w:p>
          <w:p w14:paraId="358113F8" w14:textId="77777777" w:rsidR="00837A57" w:rsidRDefault="00837A57" w:rsidP="00837A57"/>
          <w:p w14:paraId="33E7DA00" w14:textId="77777777" w:rsidR="00837A57" w:rsidRDefault="00837A57" w:rsidP="00837A57">
            <w:r>
              <w:rPr>
                <w:b/>
              </w:rPr>
              <w:t>Complete</w:t>
            </w:r>
            <w:r>
              <w:t xml:space="preserve"> the Week Six Resources Quiz by 11:59 p.m. (Eastern Time) on Sunday.</w:t>
            </w:r>
          </w:p>
          <w:p w14:paraId="60A301B9" w14:textId="77777777" w:rsidR="00837A57" w:rsidRDefault="00837A57" w:rsidP="00837A57"/>
          <w:p w14:paraId="2467B036" w14:textId="6885FA3C" w:rsidR="00837A57" w:rsidRPr="00103FC5" w:rsidRDefault="00837A57" w:rsidP="00837A57">
            <w:pPr>
              <w:pStyle w:val="AssignmentsLevel1"/>
              <w:rPr>
                <w:b/>
                <w:bCs/>
              </w:rPr>
            </w:pPr>
            <w:r>
              <w:rPr>
                <w:i/>
              </w:rPr>
              <w:t>Note</w:t>
            </w:r>
            <w:r>
              <w:t>. This quiz is open book and open note and counts for 10 points.</w:t>
            </w:r>
          </w:p>
        </w:tc>
        <w:tc>
          <w:tcPr>
            <w:tcW w:w="1440" w:type="dxa"/>
          </w:tcPr>
          <w:p w14:paraId="38DFBD57" w14:textId="77777777" w:rsidR="00837A57" w:rsidRPr="00103FC5" w:rsidRDefault="00837A57" w:rsidP="00837A57">
            <w:pPr>
              <w:tabs>
                <w:tab w:val="left" w:pos="2329"/>
              </w:tabs>
              <w:rPr>
                <w:rFonts w:cs="Arial"/>
                <w:szCs w:val="20"/>
              </w:rPr>
            </w:pPr>
          </w:p>
        </w:tc>
        <w:tc>
          <w:tcPr>
            <w:tcW w:w="1440" w:type="dxa"/>
          </w:tcPr>
          <w:p w14:paraId="7A6F9582" w14:textId="76DDBC71" w:rsidR="00837A57" w:rsidRPr="00103FC5" w:rsidRDefault="00837A57" w:rsidP="00837A57">
            <w:pPr>
              <w:tabs>
                <w:tab w:val="left" w:pos="2329"/>
              </w:tabs>
              <w:rPr>
                <w:rFonts w:eastAsia="Arial" w:cs="Arial"/>
              </w:rPr>
            </w:pPr>
          </w:p>
        </w:tc>
      </w:tr>
      <w:tr w:rsidR="00837A57" w:rsidRPr="00132272" w14:paraId="689C1D8B" w14:textId="77777777" w:rsidTr="4948C66D">
        <w:tc>
          <w:tcPr>
            <w:tcW w:w="10170" w:type="dxa"/>
            <w:gridSpan w:val="2"/>
            <w:tcMar>
              <w:top w:w="115" w:type="dxa"/>
              <w:left w:w="115" w:type="dxa"/>
              <w:bottom w:w="115" w:type="dxa"/>
              <w:right w:w="115" w:type="dxa"/>
            </w:tcMar>
          </w:tcPr>
          <w:p w14:paraId="7136A46C" w14:textId="77777777" w:rsidR="00837A57" w:rsidRDefault="00837A57" w:rsidP="00837A57">
            <w:pPr>
              <w:tabs>
                <w:tab w:val="left" w:pos="2329"/>
              </w:tabs>
              <w:rPr>
                <w:b/>
              </w:rPr>
            </w:pPr>
            <w:r>
              <w:rPr>
                <w:b/>
              </w:rPr>
              <w:t>Discussion: Managing Inventory</w:t>
            </w:r>
          </w:p>
          <w:p w14:paraId="584EA8B0" w14:textId="77777777" w:rsidR="00837A57" w:rsidRDefault="00837A57" w:rsidP="00837A57">
            <w:pPr>
              <w:tabs>
                <w:tab w:val="left" w:pos="2329"/>
              </w:tabs>
              <w:rPr>
                <w:b/>
              </w:rPr>
            </w:pPr>
          </w:p>
          <w:p w14:paraId="5CAA3FAD" w14:textId="77777777" w:rsidR="00837A57" w:rsidRDefault="00837A57" w:rsidP="00837A57">
            <w:pPr>
              <w:tabs>
                <w:tab w:val="left" w:pos="2329"/>
              </w:tabs>
            </w:pPr>
            <w:r>
              <w:t xml:space="preserve">Hospitals face a difficult and expensive problem in determining the amount and types of blood to stock to meet their patients’ needs. </w:t>
            </w:r>
          </w:p>
          <w:p w14:paraId="0A59C497" w14:textId="77777777" w:rsidR="00837A57" w:rsidRDefault="00837A57" w:rsidP="00837A57">
            <w:pPr>
              <w:tabs>
                <w:tab w:val="left" w:pos="2329"/>
              </w:tabs>
            </w:pPr>
          </w:p>
          <w:p w14:paraId="30D7882F" w14:textId="77777777" w:rsidR="00837A57" w:rsidRDefault="00837A57" w:rsidP="00837A57">
            <w:pPr>
              <w:tabs>
                <w:tab w:val="left" w:pos="2329"/>
              </w:tabs>
            </w:pPr>
            <w:r>
              <w:rPr>
                <w:b/>
              </w:rPr>
              <w:t>Write</w:t>
            </w:r>
            <w:r>
              <w:t xml:space="preserve"> a response to the following prompt in the “</w:t>
            </w:r>
            <w:r w:rsidRPr="002F07F9">
              <w:t>Managing Inventory”</w:t>
            </w:r>
            <w:r>
              <w:t xml:space="preserve"> discussion forum:</w:t>
            </w:r>
          </w:p>
          <w:p w14:paraId="579036CF" w14:textId="77777777" w:rsidR="00837A57" w:rsidRDefault="00837A57" w:rsidP="00837A57">
            <w:pPr>
              <w:tabs>
                <w:tab w:val="left" w:pos="2329"/>
              </w:tabs>
            </w:pPr>
          </w:p>
          <w:p w14:paraId="529384D4" w14:textId="77777777" w:rsidR="00837A57" w:rsidRDefault="00837A57" w:rsidP="00837A57">
            <w:pPr>
              <w:pStyle w:val="AssignmentsLevel2"/>
            </w:pPr>
            <w:r>
              <w:lastRenderedPageBreak/>
              <w:t>Describe the key factors that need to be considered for a hospital managing their blood inventory. As part of your analysis, be sure to use inventory terms mentioned in the text and lectures.</w:t>
            </w:r>
          </w:p>
          <w:p w14:paraId="005BACDC" w14:textId="77777777" w:rsidR="00837A57" w:rsidRDefault="00837A57" w:rsidP="00837A57">
            <w:pPr>
              <w:tabs>
                <w:tab w:val="left" w:pos="2329"/>
              </w:tabs>
            </w:pPr>
          </w:p>
          <w:p w14:paraId="5803205A" w14:textId="77777777" w:rsidR="00837A57" w:rsidRDefault="00837A57" w:rsidP="00837A57">
            <w:pPr>
              <w:tabs>
                <w:tab w:val="left" w:pos="2329"/>
              </w:tabs>
            </w:pPr>
            <w:r>
              <w:rPr>
                <w:i/>
              </w:rPr>
              <w:t>Note</w:t>
            </w:r>
            <w:r>
              <w:t>. Initial answers to the discussion question must be substantive and in the range of 250-400 words. Any references should be properly cited following APA formatting guidelines. Initial discussion question responses are due by 11:59 p.m. (Eastern Time) on Thursday.</w:t>
            </w:r>
          </w:p>
          <w:p w14:paraId="0AFD11E3" w14:textId="77777777" w:rsidR="00837A57" w:rsidRDefault="00837A57" w:rsidP="00837A57">
            <w:pPr>
              <w:tabs>
                <w:tab w:val="left" w:pos="2329"/>
              </w:tabs>
            </w:pPr>
          </w:p>
          <w:p w14:paraId="46956C2E" w14:textId="29A3F6A0" w:rsidR="00837A57" w:rsidRPr="00132272" w:rsidRDefault="00837A57" w:rsidP="00837A57">
            <w:pPr>
              <w:pStyle w:val="AssignmentsLevel1"/>
              <w:rPr>
                <w:strike/>
              </w:rPr>
            </w:pPr>
            <w:r>
              <w:rPr>
                <w:b/>
              </w:rPr>
              <w:t>Write</w:t>
            </w:r>
            <w:r>
              <w:t xml:space="preserve"> a substantive response to a minimum of three different students. All responses must be posted by 11:59 p.m. (Eastern Time) on Sunday.</w:t>
            </w:r>
          </w:p>
        </w:tc>
        <w:tc>
          <w:tcPr>
            <w:tcW w:w="1440" w:type="dxa"/>
          </w:tcPr>
          <w:p w14:paraId="6D6400D7" w14:textId="123924B4" w:rsidR="00837A57" w:rsidRPr="00132272" w:rsidRDefault="00837A57" w:rsidP="00837A57">
            <w:pPr>
              <w:tabs>
                <w:tab w:val="left" w:pos="2329"/>
              </w:tabs>
              <w:rPr>
                <w:rFonts w:cs="Arial"/>
                <w:strike/>
                <w:szCs w:val="20"/>
              </w:rPr>
            </w:pPr>
            <w:r>
              <w:lastRenderedPageBreak/>
              <w:t>6.1</w:t>
            </w:r>
          </w:p>
        </w:tc>
        <w:tc>
          <w:tcPr>
            <w:tcW w:w="1440" w:type="dxa"/>
          </w:tcPr>
          <w:p w14:paraId="30813A08" w14:textId="3541D94B" w:rsidR="00837A57" w:rsidRPr="00132272" w:rsidRDefault="00837A57" w:rsidP="00837A57">
            <w:pPr>
              <w:tabs>
                <w:tab w:val="left" w:pos="2329"/>
              </w:tabs>
              <w:rPr>
                <w:rFonts w:cs="Arial"/>
                <w:strike/>
                <w:szCs w:val="20"/>
              </w:rPr>
            </w:pPr>
            <w:r>
              <w:t>1 hour</w:t>
            </w:r>
          </w:p>
        </w:tc>
      </w:tr>
      <w:tr w:rsidR="00837A57" w:rsidRPr="00132272" w14:paraId="2441ECE1" w14:textId="77777777" w:rsidTr="4948C66D">
        <w:tc>
          <w:tcPr>
            <w:tcW w:w="10170" w:type="dxa"/>
            <w:gridSpan w:val="2"/>
            <w:tcMar>
              <w:top w:w="115" w:type="dxa"/>
              <w:left w:w="115" w:type="dxa"/>
              <w:bottom w:w="115" w:type="dxa"/>
              <w:right w:w="115" w:type="dxa"/>
            </w:tcMar>
          </w:tcPr>
          <w:p w14:paraId="3A39EC29" w14:textId="77777777" w:rsidR="00837A57" w:rsidRDefault="00837A57" w:rsidP="00837A57">
            <w:pPr>
              <w:tabs>
                <w:tab w:val="left" w:pos="2329"/>
              </w:tabs>
              <w:rPr>
                <w:b/>
              </w:rPr>
            </w:pPr>
            <w:r>
              <w:rPr>
                <w:b/>
              </w:rPr>
              <w:t>Assignment: ABC Analysis Problem</w:t>
            </w:r>
          </w:p>
          <w:p w14:paraId="5B25B989" w14:textId="77777777" w:rsidR="00837A57" w:rsidRDefault="00837A57" w:rsidP="00837A57">
            <w:pPr>
              <w:tabs>
                <w:tab w:val="left" w:pos="2329"/>
              </w:tabs>
              <w:rPr>
                <w:b/>
              </w:rPr>
            </w:pPr>
          </w:p>
          <w:p w14:paraId="514B920A" w14:textId="77777777" w:rsidR="00837A57" w:rsidRDefault="00837A57" w:rsidP="00837A57">
            <w:pPr>
              <w:tabs>
                <w:tab w:val="left" w:pos="2329"/>
              </w:tabs>
            </w:pPr>
            <w:r>
              <w:rPr>
                <w:b/>
              </w:rPr>
              <w:t>Resources: ABC Assessment Problem Data, ABC Inventory Template</w:t>
            </w:r>
          </w:p>
          <w:p w14:paraId="5B2E583B" w14:textId="77777777" w:rsidR="00837A57" w:rsidRDefault="00837A57" w:rsidP="00837A57">
            <w:pPr>
              <w:tabs>
                <w:tab w:val="left" w:pos="2329"/>
              </w:tabs>
              <w:rPr>
                <w:b/>
              </w:rPr>
            </w:pPr>
          </w:p>
          <w:p w14:paraId="1BFBBE08" w14:textId="77777777" w:rsidR="00837A57" w:rsidRDefault="00837A57" w:rsidP="00837A57">
            <w:pPr>
              <w:tabs>
                <w:tab w:val="left" w:pos="2329"/>
              </w:tabs>
            </w:pPr>
            <w:r>
              <w:rPr>
                <w:b/>
              </w:rPr>
              <w:t>Perform</w:t>
            </w:r>
            <w:r>
              <w:t xml:space="preserve"> an ABC inventory analysis on the data in the ABC Assessment Problem Data handout using the ABC Inventory Template.</w:t>
            </w:r>
          </w:p>
          <w:p w14:paraId="23B5F048" w14:textId="77777777" w:rsidR="00837A57" w:rsidRDefault="00837A57" w:rsidP="00837A57">
            <w:pPr>
              <w:tabs>
                <w:tab w:val="left" w:pos="2329"/>
              </w:tabs>
            </w:pPr>
          </w:p>
          <w:p w14:paraId="15CFB68D" w14:textId="77777777" w:rsidR="00837A57" w:rsidRDefault="00837A57" w:rsidP="00837A57">
            <w:pPr>
              <w:tabs>
                <w:tab w:val="left" w:pos="2329"/>
              </w:tabs>
            </w:pPr>
            <w:r>
              <w:rPr>
                <w:b/>
              </w:rPr>
              <w:t>Write</w:t>
            </w:r>
            <w:r>
              <w:t xml:space="preserve"> a 100-word summary of the inventory items that are A items, B items, and C items for this company.</w:t>
            </w:r>
          </w:p>
          <w:p w14:paraId="5C9B0222" w14:textId="77777777" w:rsidR="00837A57" w:rsidRDefault="00837A57" w:rsidP="00837A57">
            <w:pPr>
              <w:tabs>
                <w:tab w:val="left" w:pos="2329"/>
              </w:tabs>
            </w:pPr>
          </w:p>
          <w:p w14:paraId="0E4B0EE6" w14:textId="41ADB40F" w:rsidR="00837A57" w:rsidRPr="4948C66D" w:rsidRDefault="00837A57" w:rsidP="00837A57">
            <w:pPr>
              <w:tabs>
                <w:tab w:val="left" w:pos="2329"/>
              </w:tabs>
              <w:rPr>
                <w:rFonts w:eastAsia="Arial" w:cs="Arial"/>
                <w:b/>
                <w:bCs/>
              </w:rPr>
            </w:pPr>
            <w:r>
              <w:rPr>
                <w:b/>
              </w:rPr>
              <w:t>Submit</w:t>
            </w:r>
            <w:r>
              <w:t xml:space="preserve"> your Inventory Analysis Spreadsheet and the summary to your instructor via Blackboard by 11:59 p.m. (Eastern Time) on Sunday.</w:t>
            </w:r>
          </w:p>
        </w:tc>
        <w:tc>
          <w:tcPr>
            <w:tcW w:w="1440" w:type="dxa"/>
          </w:tcPr>
          <w:p w14:paraId="70874347" w14:textId="47C15ADE" w:rsidR="00837A57" w:rsidRPr="00132272" w:rsidRDefault="00837A57" w:rsidP="00837A57">
            <w:pPr>
              <w:tabs>
                <w:tab w:val="left" w:pos="2329"/>
              </w:tabs>
              <w:rPr>
                <w:rFonts w:cs="Arial"/>
                <w:strike/>
                <w:szCs w:val="20"/>
              </w:rPr>
            </w:pPr>
            <w:r>
              <w:t>6.2</w:t>
            </w:r>
          </w:p>
        </w:tc>
        <w:tc>
          <w:tcPr>
            <w:tcW w:w="1440" w:type="dxa"/>
          </w:tcPr>
          <w:p w14:paraId="102CDDB4" w14:textId="5FC7C5D9" w:rsidR="00837A57" w:rsidRPr="00132272" w:rsidRDefault="00837A57" w:rsidP="00837A57">
            <w:pPr>
              <w:tabs>
                <w:tab w:val="left" w:pos="2329"/>
              </w:tabs>
              <w:rPr>
                <w:rFonts w:cs="Arial"/>
                <w:strike/>
                <w:szCs w:val="20"/>
              </w:rPr>
            </w:pPr>
            <w:r>
              <w:t>.5 hours</w:t>
            </w:r>
          </w:p>
        </w:tc>
      </w:tr>
      <w:tr w:rsidR="00837A57" w:rsidRPr="00132272" w14:paraId="237566AA" w14:textId="77777777" w:rsidTr="4948C66D">
        <w:tc>
          <w:tcPr>
            <w:tcW w:w="10170" w:type="dxa"/>
            <w:gridSpan w:val="2"/>
            <w:tcMar>
              <w:top w:w="115" w:type="dxa"/>
              <w:left w:w="115" w:type="dxa"/>
              <w:bottom w:w="115" w:type="dxa"/>
              <w:right w:w="115" w:type="dxa"/>
            </w:tcMar>
          </w:tcPr>
          <w:p w14:paraId="0DFDEF73" w14:textId="77777777" w:rsidR="00837A57" w:rsidRDefault="00837A57" w:rsidP="00837A57">
            <w:pPr>
              <w:tabs>
                <w:tab w:val="left" w:pos="2329"/>
              </w:tabs>
              <w:rPr>
                <w:b/>
              </w:rPr>
            </w:pPr>
            <w:r>
              <w:rPr>
                <w:b/>
              </w:rPr>
              <w:t xml:space="preserve">Assignment: Economic Order Quantity </w:t>
            </w:r>
          </w:p>
          <w:p w14:paraId="61D7CB8B" w14:textId="77777777" w:rsidR="00837A57" w:rsidRDefault="00837A57" w:rsidP="00837A57">
            <w:pPr>
              <w:tabs>
                <w:tab w:val="left" w:pos="2329"/>
              </w:tabs>
              <w:rPr>
                <w:b/>
              </w:rPr>
            </w:pPr>
          </w:p>
          <w:p w14:paraId="6D137B91" w14:textId="77210A9A" w:rsidR="004554E6" w:rsidRPr="00734A71" w:rsidRDefault="004554E6" w:rsidP="00837A57">
            <w:pPr>
              <w:tabs>
                <w:tab w:val="left" w:pos="2329"/>
              </w:tabs>
            </w:pPr>
            <w:r w:rsidRPr="0079531A">
              <w:rPr>
                <w:b/>
              </w:rPr>
              <w:t>Resource:</w:t>
            </w:r>
            <w:r>
              <w:t xml:space="preserve"> Excel Templates MBA640.xlsx</w:t>
            </w:r>
          </w:p>
          <w:p w14:paraId="18AC6ECC" w14:textId="77777777" w:rsidR="004554E6" w:rsidRDefault="004554E6" w:rsidP="00837A57">
            <w:pPr>
              <w:tabs>
                <w:tab w:val="left" w:pos="2329"/>
              </w:tabs>
              <w:rPr>
                <w:b/>
              </w:rPr>
            </w:pPr>
          </w:p>
          <w:p w14:paraId="2EA87940" w14:textId="5222B5FC" w:rsidR="00837A57" w:rsidRDefault="00837A57" w:rsidP="00837A57">
            <w:pPr>
              <w:tabs>
                <w:tab w:val="left" w:pos="2329"/>
              </w:tabs>
              <w:rPr>
                <w:b/>
              </w:rPr>
            </w:pPr>
            <w:r>
              <w:rPr>
                <w:b/>
              </w:rPr>
              <w:t xml:space="preserve">Access </w:t>
            </w:r>
            <w:r>
              <w:t>the EOQ Excel Template from Coursemate</w:t>
            </w:r>
            <w:r>
              <w:rPr>
                <w:b/>
              </w:rPr>
              <w:t>.</w:t>
            </w:r>
          </w:p>
          <w:p w14:paraId="1040595B" w14:textId="77777777" w:rsidR="00837A57" w:rsidRDefault="00837A57" w:rsidP="00837A57">
            <w:pPr>
              <w:tabs>
                <w:tab w:val="left" w:pos="2329"/>
              </w:tabs>
              <w:ind w:firstLine="720"/>
              <w:rPr>
                <w:b/>
              </w:rPr>
            </w:pPr>
          </w:p>
          <w:p w14:paraId="0FB0A804" w14:textId="77777777" w:rsidR="00837A57" w:rsidRDefault="00837A57" w:rsidP="00837A57">
            <w:pPr>
              <w:tabs>
                <w:tab w:val="left" w:pos="2329"/>
              </w:tabs>
            </w:pPr>
            <w:r>
              <w:rPr>
                <w:b/>
              </w:rPr>
              <w:t xml:space="preserve">Read </w:t>
            </w:r>
            <w:r>
              <w:t>the following scenario:</w:t>
            </w:r>
          </w:p>
          <w:p w14:paraId="072A5E86" w14:textId="77777777" w:rsidR="00837A57" w:rsidRDefault="00837A57" w:rsidP="00837A57">
            <w:pPr>
              <w:tabs>
                <w:tab w:val="left" w:pos="2329"/>
              </w:tabs>
            </w:pPr>
          </w:p>
          <w:p w14:paraId="7F78EF93" w14:textId="77777777" w:rsidR="00837A57" w:rsidRDefault="00837A57" w:rsidP="00837A57">
            <w:pPr>
              <w:tabs>
                <w:tab w:val="left" w:pos="2329"/>
              </w:tabs>
              <w:ind w:left="720"/>
            </w:pPr>
            <w:r>
              <w:t>“Simpson Electronics manufactures generators and orders the component parts from a supplier. Simpson averages 1,200 units per month. They have a $35 per order cost and a $2.00 per unit item cost with a 20% inventory holding costs. Simpson operates 250 days per year and the lead time for an order is 5 days.  Simpson currently places orders for quantities of 1200 units once per month.”</w:t>
            </w:r>
          </w:p>
          <w:p w14:paraId="5D8BE3BF" w14:textId="08792CC0" w:rsidR="00837A57" w:rsidRDefault="00837A57" w:rsidP="00837A57">
            <w:pPr>
              <w:tabs>
                <w:tab w:val="left" w:pos="2329"/>
              </w:tabs>
            </w:pPr>
          </w:p>
          <w:p w14:paraId="2BB67561" w14:textId="0ED601C1" w:rsidR="004554E6" w:rsidRDefault="004554E6" w:rsidP="00837A57">
            <w:pPr>
              <w:tabs>
                <w:tab w:val="left" w:pos="2329"/>
              </w:tabs>
            </w:pPr>
            <w:r>
              <w:t xml:space="preserve">Note: The Excel template can be used. </w:t>
            </w:r>
          </w:p>
          <w:p w14:paraId="4F2A795F" w14:textId="77777777" w:rsidR="004554E6" w:rsidRDefault="004554E6" w:rsidP="00837A57">
            <w:pPr>
              <w:tabs>
                <w:tab w:val="left" w:pos="2329"/>
              </w:tabs>
            </w:pPr>
          </w:p>
          <w:p w14:paraId="5AACEE47" w14:textId="77777777" w:rsidR="00837A57" w:rsidRDefault="00837A57" w:rsidP="00837A57">
            <w:pPr>
              <w:tabs>
                <w:tab w:val="left" w:pos="2329"/>
              </w:tabs>
            </w:pPr>
            <w:r>
              <w:rPr>
                <w:b/>
              </w:rPr>
              <w:t>Write</w:t>
            </w:r>
            <w:r>
              <w:t xml:space="preserve"> a 250-word report for Simpson Electronics that will compute a new economic order quantity and the reorder point, and include the following information in your report:</w:t>
            </w:r>
          </w:p>
          <w:p w14:paraId="373DF61B" w14:textId="77777777" w:rsidR="00837A57" w:rsidRDefault="00837A57" w:rsidP="00837A57">
            <w:pPr>
              <w:tabs>
                <w:tab w:val="left" w:pos="2329"/>
              </w:tabs>
            </w:pPr>
          </w:p>
          <w:p w14:paraId="5F173B41" w14:textId="77777777" w:rsidR="00837A57" w:rsidRDefault="00837A57" w:rsidP="00837A57">
            <w:pPr>
              <w:pStyle w:val="AssignmentsLevel2"/>
            </w:pPr>
            <w:r>
              <w:t>Identify how much annual savings will result from using the economic ordering quantity versus ordering 1,200 units per month</w:t>
            </w:r>
          </w:p>
          <w:p w14:paraId="19491777" w14:textId="77777777" w:rsidR="00837A57" w:rsidRDefault="00837A57" w:rsidP="00837A57">
            <w:pPr>
              <w:pStyle w:val="AssignmentsLevel2"/>
            </w:pPr>
            <w:r>
              <w:t>Illustrate your computations for the re-order point and the annual savings</w:t>
            </w:r>
          </w:p>
          <w:p w14:paraId="2415E475" w14:textId="77777777" w:rsidR="00837A57" w:rsidRDefault="00837A57" w:rsidP="00837A57">
            <w:pPr>
              <w:tabs>
                <w:tab w:val="left" w:pos="2329"/>
              </w:tabs>
            </w:pPr>
          </w:p>
          <w:p w14:paraId="102926D8" w14:textId="76EA2721" w:rsidR="00837A57" w:rsidRPr="4948C66D" w:rsidRDefault="00837A57" w:rsidP="00837A57">
            <w:pPr>
              <w:tabs>
                <w:tab w:val="left" w:pos="2329"/>
              </w:tabs>
              <w:rPr>
                <w:rFonts w:eastAsia="Arial" w:cs="Arial"/>
                <w:b/>
                <w:bCs/>
              </w:rPr>
            </w:pPr>
            <w:r>
              <w:rPr>
                <w:b/>
              </w:rPr>
              <w:t>Submit</w:t>
            </w:r>
            <w:r>
              <w:t xml:space="preserve"> your report to your instructor via Blackboard by 11:59 p.m. (Eastern Time) on Sunday.</w:t>
            </w:r>
          </w:p>
        </w:tc>
        <w:tc>
          <w:tcPr>
            <w:tcW w:w="1440" w:type="dxa"/>
          </w:tcPr>
          <w:p w14:paraId="15C3DB4D" w14:textId="6FAA383C" w:rsidR="00837A57" w:rsidRPr="00132272" w:rsidRDefault="00837A57" w:rsidP="00837A57">
            <w:pPr>
              <w:tabs>
                <w:tab w:val="left" w:pos="2329"/>
              </w:tabs>
              <w:rPr>
                <w:rFonts w:cs="Arial"/>
                <w:strike/>
                <w:szCs w:val="20"/>
              </w:rPr>
            </w:pPr>
            <w:r>
              <w:lastRenderedPageBreak/>
              <w:t>6.3</w:t>
            </w:r>
          </w:p>
        </w:tc>
        <w:tc>
          <w:tcPr>
            <w:tcW w:w="1440" w:type="dxa"/>
          </w:tcPr>
          <w:p w14:paraId="15C0E09B" w14:textId="703C5206" w:rsidR="00837A57" w:rsidRPr="00132272" w:rsidRDefault="00837A57" w:rsidP="00837A57">
            <w:pPr>
              <w:tabs>
                <w:tab w:val="left" w:pos="2329"/>
              </w:tabs>
              <w:rPr>
                <w:rFonts w:cs="Arial"/>
                <w:strike/>
                <w:szCs w:val="20"/>
              </w:rPr>
            </w:pPr>
            <w:r>
              <w:t>.5 hours</w:t>
            </w:r>
          </w:p>
        </w:tc>
      </w:tr>
      <w:tr w:rsidR="00837A57" w:rsidRPr="00132272" w14:paraId="539BFD4D" w14:textId="77777777" w:rsidTr="4948C66D">
        <w:tc>
          <w:tcPr>
            <w:tcW w:w="10170" w:type="dxa"/>
            <w:gridSpan w:val="2"/>
            <w:tcMar>
              <w:top w:w="115" w:type="dxa"/>
              <w:left w:w="115" w:type="dxa"/>
              <w:bottom w:w="115" w:type="dxa"/>
              <w:right w:w="115" w:type="dxa"/>
            </w:tcMar>
          </w:tcPr>
          <w:p w14:paraId="5523B6AD" w14:textId="77777777" w:rsidR="00837A57" w:rsidRDefault="00837A57" w:rsidP="00837A57">
            <w:pPr>
              <w:tabs>
                <w:tab w:val="left" w:pos="2329"/>
              </w:tabs>
              <w:rPr>
                <w:b/>
              </w:rPr>
            </w:pPr>
            <w:r>
              <w:rPr>
                <w:b/>
              </w:rPr>
              <w:t>Assignment: Single Period Inventory</w:t>
            </w:r>
            <w:r w:rsidDel="005A3D4E">
              <w:rPr>
                <w:b/>
              </w:rPr>
              <w:t xml:space="preserve"> </w:t>
            </w:r>
          </w:p>
          <w:p w14:paraId="5623E67C" w14:textId="77777777" w:rsidR="00837A57" w:rsidRDefault="00837A57" w:rsidP="00837A57">
            <w:pPr>
              <w:tabs>
                <w:tab w:val="left" w:pos="2329"/>
              </w:tabs>
              <w:rPr>
                <w:b/>
              </w:rPr>
            </w:pPr>
          </w:p>
          <w:p w14:paraId="3A4E0282" w14:textId="7697CD2A" w:rsidR="00837A57" w:rsidRDefault="00837A57" w:rsidP="00837A57">
            <w:pPr>
              <w:tabs>
                <w:tab w:val="left" w:pos="2329"/>
              </w:tabs>
              <w:rPr>
                <w:b/>
              </w:rPr>
            </w:pPr>
            <w:r>
              <w:rPr>
                <w:b/>
              </w:rPr>
              <w:t xml:space="preserve">Access </w:t>
            </w:r>
            <w:r>
              <w:t xml:space="preserve">the Single Period Inventory Excel Template </w:t>
            </w:r>
            <w:r w:rsidR="00086288">
              <w:t>(Attached)</w:t>
            </w:r>
          </w:p>
          <w:p w14:paraId="5DC2F870" w14:textId="77777777" w:rsidR="00837A57" w:rsidRDefault="00837A57" w:rsidP="00837A57">
            <w:pPr>
              <w:tabs>
                <w:tab w:val="left" w:pos="2329"/>
              </w:tabs>
              <w:rPr>
                <w:b/>
              </w:rPr>
            </w:pPr>
          </w:p>
          <w:p w14:paraId="1BC1B7E8" w14:textId="77777777" w:rsidR="00837A57" w:rsidRDefault="00837A57" w:rsidP="00837A57">
            <w:pPr>
              <w:tabs>
                <w:tab w:val="left" w:pos="2329"/>
              </w:tabs>
            </w:pPr>
            <w:r>
              <w:rPr>
                <w:b/>
              </w:rPr>
              <w:t xml:space="preserve">Read </w:t>
            </w:r>
            <w:r>
              <w:t>the following scenario:</w:t>
            </w:r>
          </w:p>
          <w:p w14:paraId="71B9033D" w14:textId="77777777" w:rsidR="00837A57" w:rsidRDefault="00837A57" w:rsidP="00837A57">
            <w:pPr>
              <w:tabs>
                <w:tab w:val="left" w:pos="2329"/>
              </w:tabs>
              <w:rPr>
                <w:b/>
              </w:rPr>
            </w:pPr>
          </w:p>
          <w:p w14:paraId="61BE31B2" w14:textId="77777777" w:rsidR="00837A57" w:rsidRDefault="00837A57" w:rsidP="00837A57">
            <w:pPr>
              <w:tabs>
                <w:tab w:val="left" w:pos="2329"/>
              </w:tabs>
              <w:ind w:left="720"/>
            </w:pPr>
            <w:r>
              <w:t>“McSwain’s Appliance Store sells portable air conditioners. Each air conditioner costs $80 when purchased from its supplier in China. McSwain’s plans to sell the air conditioners at a price of $125. Any air conditioners that McSwain’s cannot sell by the end of the season will be sold to a wholesaler for $50. Assume that the quantity of units sold follows a normal distribution with a mean of 30 units and a standard deviation of 8 units.”</w:t>
            </w:r>
          </w:p>
          <w:p w14:paraId="5885614A" w14:textId="77777777" w:rsidR="00837A57" w:rsidRDefault="00837A57" w:rsidP="00837A57">
            <w:pPr>
              <w:tabs>
                <w:tab w:val="left" w:pos="2329"/>
              </w:tabs>
            </w:pPr>
          </w:p>
          <w:p w14:paraId="0FF235BE" w14:textId="77777777" w:rsidR="00837A57" w:rsidRDefault="00837A57" w:rsidP="00837A57">
            <w:pPr>
              <w:tabs>
                <w:tab w:val="left" w:pos="2329"/>
              </w:tabs>
            </w:pPr>
            <w:r>
              <w:rPr>
                <w:b/>
              </w:rPr>
              <w:t xml:space="preserve">Write </w:t>
            </w:r>
            <w:r>
              <w:t>a 100-word summary of your recommendations for McSwain’s, including the following:</w:t>
            </w:r>
          </w:p>
          <w:p w14:paraId="5A04760A" w14:textId="77777777" w:rsidR="00837A57" w:rsidRDefault="00837A57" w:rsidP="00837A57">
            <w:pPr>
              <w:tabs>
                <w:tab w:val="left" w:pos="2329"/>
              </w:tabs>
            </w:pPr>
          </w:p>
          <w:p w14:paraId="78314A6D" w14:textId="77777777" w:rsidR="00837A57" w:rsidRDefault="00837A57" w:rsidP="00837A57">
            <w:pPr>
              <w:pStyle w:val="AssignmentsLevel2"/>
            </w:pPr>
            <w:r>
              <w:t xml:space="preserve">Compute the optimal number of units that McSwain’s should order for the upcoming season.  </w:t>
            </w:r>
          </w:p>
          <w:p w14:paraId="16012DEA" w14:textId="77777777" w:rsidR="00837A57" w:rsidRDefault="00837A57" w:rsidP="00837A57">
            <w:pPr>
              <w:pStyle w:val="AssignmentsLevel2"/>
            </w:pPr>
            <w:r>
              <w:t xml:space="preserve">Estimate the probability that McSwain’s will sell the entire amount that it orders. </w:t>
            </w:r>
          </w:p>
          <w:p w14:paraId="464B164A" w14:textId="77777777" w:rsidR="00837A57" w:rsidRDefault="00837A57" w:rsidP="00837A57">
            <w:pPr>
              <w:tabs>
                <w:tab w:val="left" w:pos="2329"/>
              </w:tabs>
              <w:rPr>
                <w:b/>
              </w:rPr>
            </w:pPr>
          </w:p>
          <w:p w14:paraId="69F03EC1" w14:textId="49A2FC22" w:rsidR="00837A57" w:rsidRPr="4948C66D" w:rsidRDefault="00837A57" w:rsidP="00837A57">
            <w:pPr>
              <w:tabs>
                <w:tab w:val="left" w:pos="2329"/>
              </w:tabs>
              <w:rPr>
                <w:rFonts w:eastAsia="Arial" w:cs="Arial"/>
                <w:b/>
                <w:bCs/>
              </w:rPr>
            </w:pPr>
            <w:r>
              <w:rPr>
                <w:b/>
              </w:rPr>
              <w:t>Submit</w:t>
            </w:r>
            <w:r>
              <w:t xml:space="preserve"> your summary to your instructor via Blackboard by 11:59 p.m. (Eastern Time) on Sunday.</w:t>
            </w:r>
          </w:p>
        </w:tc>
        <w:tc>
          <w:tcPr>
            <w:tcW w:w="1440" w:type="dxa"/>
          </w:tcPr>
          <w:p w14:paraId="40A45864" w14:textId="45439B8E" w:rsidR="00837A57" w:rsidRPr="00132272" w:rsidRDefault="00837A57" w:rsidP="00837A57">
            <w:pPr>
              <w:tabs>
                <w:tab w:val="left" w:pos="2329"/>
              </w:tabs>
              <w:rPr>
                <w:rFonts w:cs="Arial"/>
                <w:strike/>
                <w:szCs w:val="20"/>
              </w:rPr>
            </w:pPr>
            <w:r>
              <w:t>6.4</w:t>
            </w:r>
          </w:p>
        </w:tc>
        <w:tc>
          <w:tcPr>
            <w:tcW w:w="1440" w:type="dxa"/>
          </w:tcPr>
          <w:p w14:paraId="7BDFCBD7" w14:textId="4DB38182" w:rsidR="00837A57" w:rsidRPr="00132272" w:rsidRDefault="00837A57" w:rsidP="00837A57">
            <w:pPr>
              <w:tabs>
                <w:tab w:val="left" w:pos="2329"/>
              </w:tabs>
              <w:rPr>
                <w:rFonts w:cs="Arial"/>
                <w:strike/>
                <w:szCs w:val="20"/>
              </w:rPr>
            </w:pPr>
            <w:r>
              <w:t>.5 hours</w:t>
            </w:r>
          </w:p>
        </w:tc>
      </w:tr>
      <w:tr w:rsidR="00837A57" w:rsidRPr="00842155" w14:paraId="3AE6985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8265921" w14:textId="77777777" w:rsidR="00837A57" w:rsidRPr="00842155" w:rsidRDefault="00837A57" w:rsidP="00837A57">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361598" w14:textId="77777777" w:rsidR="00837A57" w:rsidRPr="00842155" w:rsidRDefault="00837A57" w:rsidP="00837A57">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FE70A15" w14:textId="77777777" w:rsidR="00837A57" w:rsidRPr="00842155" w:rsidRDefault="00837A57" w:rsidP="00837A57">
            <w:pPr>
              <w:tabs>
                <w:tab w:val="left" w:pos="2329"/>
              </w:tabs>
              <w:rPr>
                <w:rFonts w:cs="Arial"/>
                <w:b/>
                <w:szCs w:val="20"/>
              </w:rPr>
            </w:pPr>
          </w:p>
        </w:tc>
        <w:tc>
          <w:tcPr>
            <w:tcW w:w="1440" w:type="dxa"/>
            <w:tcBorders>
              <w:bottom w:val="single" w:sz="4" w:space="0" w:color="000000" w:themeColor="text1"/>
            </w:tcBorders>
            <w:shd w:val="clear" w:color="auto" w:fill="E6E6E6"/>
          </w:tcPr>
          <w:p w14:paraId="0D7ACBBC" w14:textId="77777777" w:rsidR="00837A57" w:rsidRPr="00842155" w:rsidRDefault="00837A57" w:rsidP="00837A57">
            <w:pPr>
              <w:tabs>
                <w:tab w:val="left" w:pos="2329"/>
              </w:tabs>
              <w:rPr>
                <w:rFonts w:cs="Arial"/>
                <w:b/>
                <w:szCs w:val="20"/>
              </w:rPr>
            </w:pPr>
          </w:p>
        </w:tc>
      </w:tr>
    </w:tbl>
    <w:p w14:paraId="3B6EAEB9" w14:textId="77777777" w:rsidR="005344A9" w:rsidRDefault="005344A9" w:rsidP="0020635A">
      <w:pPr>
        <w:pStyle w:val="Heading1"/>
      </w:pPr>
    </w:p>
    <w:p w14:paraId="3DF33B5C" w14:textId="77777777" w:rsidR="00BB6A20" w:rsidRPr="00104F2B" w:rsidRDefault="00BB6A20" w:rsidP="00BB6A20">
      <w:pPr>
        <w:pStyle w:val="Heading1"/>
      </w:pPr>
      <w:r>
        <w:t>Faculty Notes</w:t>
      </w:r>
    </w:p>
    <w:p w14:paraId="37391329" w14:textId="77777777" w:rsidR="00BB6A20" w:rsidRDefault="00BB6A20" w:rsidP="00BB6A20">
      <w:pPr>
        <w:tabs>
          <w:tab w:val="left" w:pos="1065"/>
        </w:tabs>
      </w:pPr>
    </w:p>
    <w:p w14:paraId="23A0E476" w14:textId="77777777" w:rsidR="00BB6A20" w:rsidRDefault="00BB6A20" w:rsidP="00BB6A20">
      <w:pPr>
        <w:tabs>
          <w:tab w:val="left" w:pos="360"/>
        </w:tabs>
      </w:pPr>
      <w:r>
        <w:t xml:space="preserve">The learning activities and assignment this week are designed to allow students to explain the basic concepts of supply chain management. </w:t>
      </w:r>
    </w:p>
    <w:p w14:paraId="6E69512A" w14:textId="77777777" w:rsidR="00BB6A20" w:rsidRDefault="00BB6A20" w:rsidP="00BB6A20">
      <w:pPr>
        <w:rPr>
          <w:sz w:val="22"/>
          <w:szCs w:val="22"/>
        </w:rPr>
      </w:pPr>
    </w:p>
    <w:p w14:paraId="595BB157" w14:textId="77777777" w:rsidR="00BB6A20" w:rsidRDefault="00BB6A20" w:rsidP="00BB6A20">
      <w:pPr>
        <w:pStyle w:val="Heading1"/>
        <w:rPr>
          <w:color w:val="9C2C2A"/>
        </w:rPr>
      </w:pPr>
    </w:p>
    <w:p w14:paraId="2DAF44D4" w14:textId="77777777" w:rsidR="00BB6A20" w:rsidRDefault="00BB6A20" w:rsidP="00BB6A20">
      <w:pPr>
        <w:pStyle w:val="Heading1"/>
        <w:rPr>
          <w:color w:val="9C2C2A"/>
        </w:rPr>
      </w:pPr>
      <w:r>
        <w:rPr>
          <w:color w:val="9C2C2A"/>
        </w:rPr>
        <w:t>Assignments</w:t>
      </w:r>
    </w:p>
    <w:p w14:paraId="37F033E9" w14:textId="77777777" w:rsidR="00BB6A20" w:rsidRDefault="00BB6A20" w:rsidP="00BB6A20"/>
    <w:p w14:paraId="150442A5" w14:textId="77777777" w:rsidR="00BB6A20" w:rsidRDefault="00BB6A20" w:rsidP="00BB6A20">
      <w:pPr>
        <w:pStyle w:val="AssignmentsLevel3"/>
        <w:numPr>
          <w:ilvl w:val="0"/>
          <w:numId w:val="54"/>
        </w:numPr>
      </w:pPr>
      <w:r>
        <w:rPr>
          <w:b/>
        </w:rPr>
        <w:t xml:space="preserve">Discussion questions: </w:t>
      </w:r>
      <w:r>
        <w:t>The questions encourage students to consider and develop their thoughts on the question topics, share their thoughts with the class, and gain perspective by reading the responses of other class members.</w:t>
      </w:r>
    </w:p>
    <w:p w14:paraId="5F7D74FA" w14:textId="77777777" w:rsidR="00BB6A20" w:rsidRDefault="00BB6A20" w:rsidP="00BB6A20">
      <w:pPr>
        <w:pStyle w:val="Heading2"/>
        <w:jc w:val="left"/>
      </w:pPr>
    </w:p>
    <w:p w14:paraId="6AFD8E22" w14:textId="77777777" w:rsidR="00BB6A20" w:rsidRDefault="00BB6A20" w:rsidP="00BB6A20">
      <w:pPr>
        <w:pStyle w:val="AssignmentsLevel2"/>
        <w:numPr>
          <w:ilvl w:val="0"/>
          <w:numId w:val="54"/>
        </w:numPr>
      </w:pPr>
      <w:r w:rsidRPr="00AC5D7D">
        <w:rPr>
          <w:b/>
        </w:rPr>
        <w:lastRenderedPageBreak/>
        <w:t xml:space="preserve">Weekly Resource Quizzes: </w:t>
      </w:r>
      <w:r>
        <w:t>These quizzes are included as a self-check for students to allow them to gauge their comprehension of the course materials as they move through the course.</w:t>
      </w:r>
    </w:p>
    <w:p w14:paraId="1C429D19" w14:textId="77777777" w:rsidR="00BB6A20" w:rsidRDefault="00BB6A20" w:rsidP="00BB6A20">
      <w:pPr>
        <w:widowControl w:val="0"/>
      </w:pPr>
    </w:p>
    <w:p w14:paraId="42918D8A" w14:textId="77777777" w:rsidR="00BB6A20" w:rsidRPr="006874A5" w:rsidRDefault="00BB6A20" w:rsidP="00BB6A20">
      <w:pPr>
        <w:pStyle w:val="ListParagraph"/>
        <w:numPr>
          <w:ilvl w:val="0"/>
          <w:numId w:val="74"/>
        </w:numPr>
        <w:rPr>
          <w:b/>
        </w:rPr>
      </w:pPr>
      <w:r w:rsidRPr="006874A5">
        <w:rPr>
          <w:b/>
        </w:rPr>
        <w:t xml:space="preserve">Practice Exercises: Inventory Management: </w:t>
      </w:r>
      <w:r>
        <w:rPr>
          <w:b/>
        </w:rPr>
        <w:t xml:space="preserve"> </w:t>
      </w:r>
      <w:r>
        <w:t xml:space="preserve">This practice exercise will help develop the students to complete the problems and activities in the text through collaborative learning environment to aid to completion of graded assignments. </w:t>
      </w:r>
    </w:p>
    <w:p w14:paraId="64EFCF95" w14:textId="77777777" w:rsidR="00BB6A20" w:rsidRDefault="00BB6A20" w:rsidP="00BB6A20">
      <w:pPr>
        <w:tabs>
          <w:tab w:val="left" w:pos="2329"/>
        </w:tabs>
        <w:rPr>
          <w:b/>
        </w:rPr>
      </w:pPr>
    </w:p>
    <w:p w14:paraId="5EFB68E9" w14:textId="77777777" w:rsidR="00BB6A20" w:rsidRPr="006874A5" w:rsidRDefault="00BB6A20" w:rsidP="00BB6A20">
      <w:pPr>
        <w:pStyle w:val="ListParagraph"/>
        <w:numPr>
          <w:ilvl w:val="0"/>
          <w:numId w:val="74"/>
        </w:numPr>
        <w:tabs>
          <w:tab w:val="left" w:pos="2329"/>
        </w:tabs>
        <w:rPr>
          <w:b/>
        </w:rPr>
      </w:pPr>
      <w:r w:rsidRPr="006874A5">
        <w:rPr>
          <w:b/>
        </w:rPr>
        <w:t xml:space="preserve">Assignment: ABC Analysis Problem: </w:t>
      </w:r>
      <w:r>
        <w:rPr>
          <w:b/>
        </w:rPr>
        <w:t xml:space="preserve"> </w:t>
      </w:r>
      <w:r>
        <w:t>This assignment requires students to apply the Pareto Principle to categorize inventory items or SKUs into three groups according to their total annual dollar usage</w:t>
      </w:r>
    </w:p>
    <w:p w14:paraId="6DF48E0E" w14:textId="77777777" w:rsidR="00BB6A20" w:rsidRDefault="00BB6A20" w:rsidP="00BB6A20">
      <w:pPr>
        <w:tabs>
          <w:tab w:val="left" w:pos="2329"/>
        </w:tabs>
        <w:rPr>
          <w:b/>
        </w:rPr>
      </w:pPr>
    </w:p>
    <w:p w14:paraId="59FAA000" w14:textId="77777777" w:rsidR="00BB6A20" w:rsidRPr="006874A5" w:rsidRDefault="00BB6A20" w:rsidP="00BB6A20">
      <w:pPr>
        <w:pStyle w:val="ListParagraph"/>
        <w:numPr>
          <w:ilvl w:val="0"/>
          <w:numId w:val="74"/>
        </w:numPr>
        <w:tabs>
          <w:tab w:val="left" w:pos="2329"/>
        </w:tabs>
        <w:rPr>
          <w:b/>
        </w:rPr>
      </w:pPr>
      <w:r w:rsidRPr="006874A5">
        <w:rPr>
          <w:b/>
        </w:rPr>
        <w:t xml:space="preserve">Assignment: Economic Order Quantity: </w:t>
      </w:r>
      <w:r>
        <w:t>This assignment requires students use the classic economical model to determine the Economic Order Quantity to minimize total cost</w:t>
      </w:r>
    </w:p>
    <w:p w14:paraId="7ED91602" w14:textId="77777777" w:rsidR="00BB6A20" w:rsidRDefault="00BB6A20" w:rsidP="00BB6A20">
      <w:pPr>
        <w:tabs>
          <w:tab w:val="left" w:pos="2329"/>
        </w:tabs>
        <w:rPr>
          <w:b/>
        </w:rPr>
      </w:pPr>
    </w:p>
    <w:p w14:paraId="692E4E26" w14:textId="77777777" w:rsidR="00BB6A20" w:rsidRPr="006874A5" w:rsidRDefault="00BB6A20" w:rsidP="00BB6A20">
      <w:pPr>
        <w:pStyle w:val="ListParagraph"/>
        <w:numPr>
          <w:ilvl w:val="0"/>
          <w:numId w:val="75"/>
        </w:numPr>
        <w:tabs>
          <w:tab w:val="left" w:pos="2329"/>
        </w:tabs>
        <w:rPr>
          <w:b/>
        </w:rPr>
      </w:pPr>
      <w:r w:rsidRPr="006874A5">
        <w:rPr>
          <w:b/>
        </w:rPr>
        <w:t xml:space="preserve">Assignment: Single Period Inventory: </w:t>
      </w:r>
      <w:r w:rsidRPr="006874A5" w:rsidDel="005A3D4E">
        <w:rPr>
          <w:b/>
        </w:rPr>
        <w:t xml:space="preserve"> </w:t>
      </w:r>
      <w:r w:rsidRPr="006874A5">
        <w:t>Th</w:t>
      </w:r>
      <w:r>
        <w:t>is assignment requires students to determine inventory based on uncertain demand.</w:t>
      </w:r>
    </w:p>
    <w:p w14:paraId="3078F8B9" w14:textId="77777777" w:rsidR="00BB6A20" w:rsidRDefault="00BB6A20" w:rsidP="00BB6A20">
      <w:pPr>
        <w:tabs>
          <w:tab w:val="left" w:pos="2329"/>
        </w:tabs>
        <w:rPr>
          <w:b/>
        </w:rPr>
      </w:pPr>
    </w:p>
    <w:p w14:paraId="2BEAA0C8" w14:textId="77777777" w:rsidR="00BB6A20" w:rsidRDefault="00BB6A20" w:rsidP="00BB6A20">
      <w:pPr>
        <w:tabs>
          <w:tab w:val="left" w:pos="360"/>
        </w:tabs>
        <w:rPr>
          <w:b/>
          <w:sz w:val="22"/>
          <w:szCs w:val="22"/>
        </w:rPr>
      </w:pPr>
    </w:p>
    <w:p w14:paraId="6326EEBF" w14:textId="77777777" w:rsidR="00BB6A20" w:rsidRDefault="00BB6A20" w:rsidP="00BB6A20">
      <w:pPr>
        <w:pStyle w:val="Heading1"/>
        <w:rPr>
          <w:color w:val="9C2C2A"/>
        </w:rPr>
      </w:pPr>
      <w:r>
        <w:rPr>
          <w:color w:val="9C2C2A"/>
        </w:rPr>
        <w:t>Content Outline</w:t>
      </w:r>
    </w:p>
    <w:p w14:paraId="67A20A46" w14:textId="77777777" w:rsidR="00BB6A20" w:rsidRDefault="00BB6A20" w:rsidP="00BB6A20">
      <w:pPr>
        <w:tabs>
          <w:tab w:val="left" w:pos="360"/>
        </w:tabs>
        <w:spacing w:before="60" w:after="60"/>
      </w:pPr>
      <w:r>
        <w:t>Please use this Content Outline to guide students through the course material.</w:t>
      </w:r>
    </w:p>
    <w:p w14:paraId="4E71070E" w14:textId="77777777" w:rsidR="00BB6A20" w:rsidRPr="006874A5" w:rsidRDefault="00BB6A20" w:rsidP="00BB6A20">
      <w:pPr>
        <w:tabs>
          <w:tab w:val="left" w:pos="360"/>
        </w:tabs>
        <w:spacing w:before="60" w:after="60"/>
        <w:rPr>
          <w:b/>
        </w:rPr>
      </w:pPr>
      <w:r w:rsidRPr="006874A5">
        <w:rPr>
          <w:b/>
        </w:rPr>
        <w:t>Chapter 11</w:t>
      </w:r>
    </w:p>
    <w:p w14:paraId="612885F1" w14:textId="77777777" w:rsidR="00BB6A20" w:rsidRDefault="00BB6A20" w:rsidP="00BB6A20">
      <w:pPr>
        <w:pStyle w:val="AssignmentsLevel2"/>
        <w:numPr>
          <w:ilvl w:val="0"/>
          <w:numId w:val="76"/>
        </w:numPr>
      </w:pPr>
      <w:r>
        <w:t>Explain the importance inventory, types of inventories, and key decisions and costs</w:t>
      </w:r>
    </w:p>
    <w:p w14:paraId="6AA750EE" w14:textId="77777777" w:rsidR="00BB6A20" w:rsidRDefault="00BB6A20" w:rsidP="00BB6A20">
      <w:pPr>
        <w:pStyle w:val="AssignmentsLevel2"/>
        <w:numPr>
          <w:ilvl w:val="1"/>
          <w:numId w:val="76"/>
        </w:numPr>
      </w:pPr>
      <w:r>
        <w:t>Types of Inventory</w:t>
      </w:r>
    </w:p>
    <w:p w14:paraId="2FD8A742" w14:textId="77777777" w:rsidR="00BB6A20" w:rsidRDefault="00BB6A20" w:rsidP="00BB6A20">
      <w:pPr>
        <w:pStyle w:val="AssignmentsLevel2"/>
        <w:numPr>
          <w:ilvl w:val="2"/>
          <w:numId w:val="76"/>
        </w:numPr>
      </w:pPr>
      <w:r>
        <w:t>Raw materials</w:t>
      </w:r>
    </w:p>
    <w:p w14:paraId="25955EED" w14:textId="77777777" w:rsidR="00BB6A20" w:rsidRDefault="00BB6A20" w:rsidP="00BB6A20">
      <w:pPr>
        <w:pStyle w:val="AssignmentsLevel2"/>
        <w:numPr>
          <w:ilvl w:val="2"/>
          <w:numId w:val="76"/>
        </w:numPr>
      </w:pPr>
      <w:r>
        <w:t>Component parts</w:t>
      </w:r>
    </w:p>
    <w:p w14:paraId="6E677CAB" w14:textId="77777777" w:rsidR="00BB6A20" w:rsidRDefault="00BB6A20" w:rsidP="00BB6A20">
      <w:pPr>
        <w:pStyle w:val="AssignmentsLevel2"/>
        <w:numPr>
          <w:ilvl w:val="2"/>
          <w:numId w:val="76"/>
        </w:numPr>
      </w:pPr>
      <w:r>
        <w:t>Subassemblies</w:t>
      </w:r>
    </w:p>
    <w:p w14:paraId="13268C68" w14:textId="77777777" w:rsidR="00BB6A20" w:rsidRDefault="00BB6A20" w:rsidP="00BB6A20">
      <w:pPr>
        <w:pStyle w:val="AssignmentsLevel2"/>
        <w:numPr>
          <w:ilvl w:val="2"/>
          <w:numId w:val="76"/>
        </w:numPr>
      </w:pPr>
      <w:r>
        <w:t>Works-in-process</w:t>
      </w:r>
    </w:p>
    <w:p w14:paraId="48E534FE" w14:textId="77777777" w:rsidR="00BB6A20" w:rsidRDefault="00BB6A20" w:rsidP="00BB6A20">
      <w:pPr>
        <w:pStyle w:val="AssignmentsLevel2"/>
        <w:numPr>
          <w:ilvl w:val="2"/>
          <w:numId w:val="76"/>
        </w:numPr>
      </w:pPr>
      <w:r>
        <w:t>Finished-goods inventory</w:t>
      </w:r>
    </w:p>
    <w:p w14:paraId="1C2ECB7E" w14:textId="77777777" w:rsidR="00BB6A20" w:rsidRDefault="00BB6A20" w:rsidP="00BB6A20">
      <w:pPr>
        <w:pStyle w:val="AssignmentsLevel2"/>
        <w:numPr>
          <w:ilvl w:val="2"/>
          <w:numId w:val="76"/>
        </w:numPr>
      </w:pPr>
      <w:r>
        <w:t>Safety Stock</w:t>
      </w:r>
    </w:p>
    <w:p w14:paraId="4A4164BC" w14:textId="77777777" w:rsidR="00BB6A20" w:rsidRDefault="00BB6A20" w:rsidP="00BB6A20">
      <w:pPr>
        <w:pStyle w:val="AssignmentsLevel2"/>
        <w:numPr>
          <w:ilvl w:val="1"/>
          <w:numId w:val="76"/>
        </w:numPr>
      </w:pPr>
      <w:r>
        <w:t>Decisions and Costs</w:t>
      </w:r>
    </w:p>
    <w:p w14:paraId="49C25078" w14:textId="77777777" w:rsidR="00BB6A20" w:rsidRDefault="00BB6A20" w:rsidP="00BB6A20">
      <w:pPr>
        <w:pStyle w:val="AssignmentsLevel2"/>
        <w:numPr>
          <w:ilvl w:val="2"/>
          <w:numId w:val="76"/>
        </w:numPr>
      </w:pPr>
      <w:r>
        <w:t>Ordering or Set-up Costs</w:t>
      </w:r>
    </w:p>
    <w:p w14:paraId="3E95F312" w14:textId="77777777" w:rsidR="00BB6A20" w:rsidRDefault="00BB6A20" w:rsidP="00BB6A20">
      <w:pPr>
        <w:pStyle w:val="AssignmentsLevel2"/>
        <w:numPr>
          <w:ilvl w:val="2"/>
          <w:numId w:val="76"/>
        </w:numPr>
      </w:pPr>
      <w:r>
        <w:t>Inventory-holding costs</w:t>
      </w:r>
    </w:p>
    <w:p w14:paraId="199ACD76" w14:textId="77777777" w:rsidR="00BB6A20" w:rsidRDefault="00BB6A20" w:rsidP="00BB6A20">
      <w:pPr>
        <w:pStyle w:val="AssignmentsLevel2"/>
        <w:numPr>
          <w:ilvl w:val="2"/>
          <w:numId w:val="76"/>
        </w:numPr>
      </w:pPr>
      <w:r>
        <w:t>Shortage costs</w:t>
      </w:r>
    </w:p>
    <w:p w14:paraId="62C8EC20" w14:textId="77777777" w:rsidR="00BB6A20" w:rsidRDefault="00BB6A20" w:rsidP="00BB6A20">
      <w:pPr>
        <w:pStyle w:val="AssignmentsLevel2"/>
        <w:numPr>
          <w:ilvl w:val="2"/>
          <w:numId w:val="76"/>
        </w:numPr>
      </w:pPr>
      <w:r>
        <w:t>Unit costs of the SKUs</w:t>
      </w:r>
    </w:p>
    <w:p w14:paraId="511773AC" w14:textId="77777777" w:rsidR="00BB6A20" w:rsidRDefault="00BB6A20" w:rsidP="00BB6A20">
      <w:pPr>
        <w:pStyle w:val="AssignmentsLevel2"/>
        <w:numPr>
          <w:ilvl w:val="0"/>
          <w:numId w:val="76"/>
        </w:numPr>
      </w:pPr>
      <w:r>
        <w:t>Describe the major characteristics that impact inventory decisions</w:t>
      </w:r>
    </w:p>
    <w:p w14:paraId="0BBD647B" w14:textId="77777777" w:rsidR="00BB6A20" w:rsidRDefault="00BB6A20" w:rsidP="00BB6A20">
      <w:pPr>
        <w:pStyle w:val="AssignmentsLevel2"/>
        <w:numPr>
          <w:ilvl w:val="1"/>
          <w:numId w:val="76"/>
        </w:numPr>
      </w:pPr>
      <w:r>
        <w:t>Number of items</w:t>
      </w:r>
    </w:p>
    <w:p w14:paraId="7BC471BC" w14:textId="77777777" w:rsidR="00BB6A20" w:rsidRDefault="00BB6A20" w:rsidP="00BB6A20">
      <w:pPr>
        <w:pStyle w:val="AssignmentsLevel2"/>
        <w:numPr>
          <w:ilvl w:val="1"/>
          <w:numId w:val="76"/>
        </w:numPr>
      </w:pPr>
      <w:r>
        <w:t>Nature of Demand</w:t>
      </w:r>
    </w:p>
    <w:p w14:paraId="3A4C3C33" w14:textId="77777777" w:rsidR="00BB6A20" w:rsidRDefault="00BB6A20" w:rsidP="00BB6A20">
      <w:pPr>
        <w:pStyle w:val="AssignmentsLevel2"/>
        <w:numPr>
          <w:ilvl w:val="1"/>
          <w:numId w:val="76"/>
        </w:numPr>
      </w:pPr>
      <w:r>
        <w:t>Number and Duration of Time Periods</w:t>
      </w:r>
    </w:p>
    <w:p w14:paraId="19AE3098" w14:textId="77777777" w:rsidR="00BB6A20" w:rsidRDefault="00BB6A20" w:rsidP="00BB6A20">
      <w:pPr>
        <w:pStyle w:val="AssignmentsLevel2"/>
        <w:numPr>
          <w:ilvl w:val="1"/>
          <w:numId w:val="76"/>
        </w:numPr>
      </w:pPr>
      <w:r>
        <w:t>Lead Time</w:t>
      </w:r>
    </w:p>
    <w:p w14:paraId="4A8AF64F" w14:textId="77777777" w:rsidR="00BB6A20" w:rsidRDefault="00BB6A20" w:rsidP="00BB6A20">
      <w:pPr>
        <w:pStyle w:val="AssignmentsLevel2"/>
        <w:numPr>
          <w:ilvl w:val="1"/>
          <w:numId w:val="76"/>
        </w:numPr>
      </w:pPr>
      <w:r>
        <w:t>Stockouts</w:t>
      </w:r>
    </w:p>
    <w:p w14:paraId="50180C4A" w14:textId="77777777" w:rsidR="00BB6A20" w:rsidRDefault="00BB6A20" w:rsidP="00BB6A20">
      <w:pPr>
        <w:pStyle w:val="AssignmentsLevel2"/>
        <w:numPr>
          <w:ilvl w:val="0"/>
          <w:numId w:val="76"/>
        </w:numPr>
      </w:pPr>
      <w:r>
        <w:t>Describe how to conduct an ABC analysis.</w:t>
      </w:r>
    </w:p>
    <w:p w14:paraId="459C59AF" w14:textId="77777777" w:rsidR="00BB6A20" w:rsidRDefault="00BB6A20" w:rsidP="00BB6A20">
      <w:pPr>
        <w:pStyle w:val="AssignmentsLevel2"/>
        <w:numPr>
          <w:ilvl w:val="1"/>
          <w:numId w:val="76"/>
        </w:numPr>
      </w:pPr>
      <w:r>
        <w:t>“A” items – large dollar value; small percentage of total items</w:t>
      </w:r>
    </w:p>
    <w:p w14:paraId="1A297082" w14:textId="77777777" w:rsidR="00BB6A20" w:rsidRDefault="00BB6A20" w:rsidP="00BB6A20">
      <w:pPr>
        <w:pStyle w:val="AssignmentsLevel2"/>
        <w:numPr>
          <w:ilvl w:val="1"/>
          <w:numId w:val="76"/>
        </w:numPr>
      </w:pPr>
      <w:r>
        <w:lastRenderedPageBreak/>
        <w:t>“B” items – small dollar value; large percentage of total items</w:t>
      </w:r>
    </w:p>
    <w:p w14:paraId="42CDEE36" w14:textId="77777777" w:rsidR="00BB6A20" w:rsidRDefault="00BB6A20" w:rsidP="00BB6A20">
      <w:pPr>
        <w:pStyle w:val="AssignmentsLevel2"/>
        <w:numPr>
          <w:ilvl w:val="1"/>
          <w:numId w:val="76"/>
        </w:numPr>
      </w:pPr>
      <w:r>
        <w:t>“C” items – items between A and C</w:t>
      </w:r>
    </w:p>
    <w:p w14:paraId="7138764A" w14:textId="77777777" w:rsidR="00BB6A20" w:rsidRDefault="00BB6A20" w:rsidP="00BB6A20">
      <w:pPr>
        <w:pStyle w:val="AssignmentsLevel2"/>
        <w:numPr>
          <w:ilvl w:val="0"/>
          <w:numId w:val="76"/>
        </w:numPr>
      </w:pPr>
      <w:r>
        <w:t>Explain how a fixed-order-quantity inventory system operates and how to use the economic ordering quantity (EOQ) and safety stock models</w:t>
      </w:r>
    </w:p>
    <w:p w14:paraId="1E1EEB92" w14:textId="77777777" w:rsidR="00BB6A20" w:rsidRDefault="00BB6A20" w:rsidP="00BB6A20">
      <w:pPr>
        <w:pStyle w:val="AssignmentsLevel2"/>
        <w:numPr>
          <w:ilvl w:val="1"/>
          <w:numId w:val="76"/>
        </w:numPr>
      </w:pPr>
      <w:r>
        <w:t>Fixed Order Quantity</w:t>
      </w:r>
    </w:p>
    <w:p w14:paraId="23400F17" w14:textId="77777777" w:rsidR="00BB6A20" w:rsidRDefault="00BB6A20" w:rsidP="00BB6A20">
      <w:pPr>
        <w:pStyle w:val="AssignmentsLevel2"/>
        <w:numPr>
          <w:ilvl w:val="2"/>
          <w:numId w:val="76"/>
        </w:numPr>
      </w:pPr>
      <w:r>
        <w:t>Inventory position</w:t>
      </w:r>
    </w:p>
    <w:p w14:paraId="6B8FB108" w14:textId="77777777" w:rsidR="00BB6A20" w:rsidRDefault="00BB6A20" w:rsidP="00BB6A20">
      <w:pPr>
        <w:pStyle w:val="AssignmentsLevel2"/>
        <w:numPr>
          <w:ilvl w:val="2"/>
          <w:numId w:val="76"/>
        </w:numPr>
      </w:pPr>
      <w:r>
        <w:t>Reorder point</w:t>
      </w:r>
    </w:p>
    <w:p w14:paraId="02876B48" w14:textId="77777777" w:rsidR="00BB6A20" w:rsidRDefault="00BB6A20" w:rsidP="00BB6A20">
      <w:pPr>
        <w:pStyle w:val="AssignmentsLevel2"/>
        <w:numPr>
          <w:ilvl w:val="1"/>
          <w:numId w:val="76"/>
        </w:numPr>
      </w:pPr>
      <w:r>
        <w:t>EOQ</w:t>
      </w:r>
    </w:p>
    <w:p w14:paraId="202B67E0" w14:textId="77777777" w:rsidR="00BB6A20" w:rsidRDefault="00BB6A20" w:rsidP="00BB6A20">
      <w:pPr>
        <w:pStyle w:val="AssignmentsLevel2"/>
        <w:numPr>
          <w:ilvl w:val="2"/>
          <w:numId w:val="76"/>
        </w:numPr>
      </w:pPr>
      <w:r>
        <w:t>Only a single item is considered</w:t>
      </w:r>
    </w:p>
    <w:p w14:paraId="3C3CB121" w14:textId="77777777" w:rsidR="00BB6A20" w:rsidRDefault="00BB6A20" w:rsidP="00BB6A20">
      <w:pPr>
        <w:pStyle w:val="AssignmentsLevel2"/>
        <w:numPr>
          <w:ilvl w:val="1"/>
          <w:numId w:val="76"/>
        </w:numPr>
      </w:pPr>
      <w:r>
        <w:t>Safety Stock</w:t>
      </w:r>
    </w:p>
    <w:p w14:paraId="7F6404AB" w14:textId="77777777" w:rsidR="00BB6A20" w:rsidRDefault="00BB6A20" w:rsidP="00BB6A20">
      <w:pPr>
        <w:pStyle w:val="AssignmentsLevel2"/>
        <w:numPr>
          <w:ilvl w:val="2"/>
          <w:numId w:val="76"/>
        </w:numPr>
      </w:pPr>
      <w:r>
        <w:t>Buffer inventory</w:t>
      </w:r>
    </w:p>
    <w:p w14:paraId="3B14117A" w14:textId="77777777" w:rsidR="00BB6A20" w:rsidRDefault="00BB6A20" w:rsidP="00BB6A20">
      <w:pPr>
        <w:pStyle w:val="AssignmentsLevel2"/>
        <w:numPr>
          <w:ilvl w:val="0"/>
          <w:numId w:val="76"/>
        </w:numPr>
      </w:pPr>
      <w:r>
        <w:t>Explain how a fixed-period inventory system operates</w:t>
      </w:r>
    </w:p>
    <w:p w14:paraId="0BEF4AD1" w14:textId="77777777" w:rsidR="00BB6A20" w:rsidRDefault="00BB6A20" w:rsidP="00BB6A20">
      <w:pPr>
        <w:pStyle w:val="AssignmentsLevel2"/>
        <w:numPr>
          <w:ilvl w:val="1"/>
          <w:numId w:val="76"/>
        </w:numPr>
      </w:pPr>
      <w:r>
        <w:t>Time intervals between reviews</w:t>
      </w:r>
    </w:p>
    <w:p w14:paraId="7615F110" w14:textId="77777777" w:rsidR="00BB6A20" w:rsidRDefault="00BB6A20" w:rsidP="00BB6A20">
      <w:pPr>
        <w:pStyle w:val="AssignmentsLevel2"/>
        <w:numPr>
          <w:ilvl w:val="1"/>
          <w:numId w:val="76"/>
        </w:numPr>
      </w:pPr>
      <w:r>
        <w:t>Replenishment level</w:t>
      </w:r>
    </w:p>
    <w:p w14:paraId="42CDFB68" w14:textId="77777777" w:rsidR="00BB6A20" w:rsidRPr="00C8034D" w:rsidRDefault="00BB6A20" w:rsidP="00BB6A20">
      <w:pPr>
        <w:pStyle w:val="ListParagraph"/>
        <w:numPr>
          <w:ilvl w:val="0"/>
          <w:numId w:val="76"/>
        </w:numPr>
        <w:rPr>
          <w:rFonts w:cs="Arial"/>
          <w:szCs w:val="20"/>
        </w:rPr>
      </w:pPr>
      <w:r>
        <w:t>Describe how to apply the single inventory- period inventory model</w:t>
      </w:r>
    </w:p>
    <w:p w14:paraId="7332A3B6" w14:textId="77777777" w:rsidR="00BB6A20" w:rsidRDefault="00BB6A20" w:rsidP="00BB6A20">
      <w:pPr>
        <w:pStyle w:val="ListParagraph"/>
        <w:numPr>
          <w:ilvl w:val="1"/>
          <w:numId w:val="76"/>
        </w:numPr>
        <w:rPr>
          <w:rFonts w:cs="Arial"/>
          <w:szCs w:val="20"/>
        </w:rPr>
      </w:pPr>
      <w:r>
        <w:rPr>
          <w:rFonts w:cs="Arial"/>
          <w:szCs w:val="20"/>
        </w:rPr>
        <w:t>Order placed where demand is uncertain</w:t>
      </w:r>
    </w:p>
    <w:p w14:paraId="78BF82A3" w14:textId="77777777" w:rsidR="00BB6A20" w:rsidRDefault="00BB6A20" w:rsidP="00BB6A20">
      <w:pPr>
        <w:pStyle w:val="ListParagraph"/>
        <w:numPr>
          <w:ilvl w:val="1"/>
          <w:numId w:val="76"/>
        </w:numPr>
        <w:rPr>
          <w:rFonts w:cs="Arial"/>
          <w:szCs w:val="20"/>
        </w:rPr>
      </w:pPr>
      <w:r>
        <w:rPr>
          <w:rFonts w:cs="Arial"/>
          <w:szCs w:val="20"/>
        </w:rPr>
        <w:t>Costs</w:t>
      </w:r>
    </w:p>
    <w:p w14:paraId="66039B6D" w14:textId="77777777" w:rsidR="00BB6A20" w:rsidRDefault="00BB6A20" w:rsidP="00BB6A20">
      <w:pPr>
        <w:pStyle w:val="ListParagraph"/>
        <w:numPr>
          <w:ilvl w:val="2"/>
          <w:numId w:val="76"/>
        </w:numPr>
        <w:rPr>
          <w:rFonts w:cs="Arial"/>
          <w:szCs w:val="20"/>
        </w:rPr>
      </w:pPr>
      <w:r>
        <w:rPr>
          <w:rFonts w:cs="Arial"/>
          <w:szCs w:val="20"/>
        </w:rPr>
        <w:t>Underestimating  Demand</w:t>
      </w:r>
    </w:p>
    <w:p w14:paraId="336E9A50" w14:textId="77777777" w:rsidR="00BB6A20" w:rsidRPr="00C8034D" w:rsidRDefault="00BB6A20" w:rsidP="00BB6A20">
      <w:pPr>
        <w:pStyle w:val="ListParagraph"/>
        <w:numPr>
          <w:ilvl w:val="2"/>
          <w:numId w:val="76"/>
        </w:numPr>
        <w:rPr>
          <w:rFonts w:cs="Arial"/>
          <w:szCs w:val="20"/>
        </w:rPr>
      </w:pPr>
      <w:r>
        <w:rPr>
          <w:rFonts w:cs="Arial"/>
          <w:szCs w:val="20"/>
        </w:rPr>
        <w:t>Overestimating Demand</w:t>
      </w:r>
    </w:p>
    <w:p w14:paraId="3522B040" w14:textId="77777777" w:rsidR="00BB6A20" w:rsidRPr="00C8034D" w:rsidRDefault="00BB6A20" w:rsidP="00BB6A20">
      <w:pPr>
        <w:pStyle w:val="ListParagraph"/>
        <w:numPr>
          <w:ilvl w:val="1"/>
          <w:numId w:val="76"/>
        </w:numPr>
        <w:rPr>
          <w:rFonts w:cs="Arial"/>
          <w:szCs w:val="20"/>
        </w:rPr>
      </w:pPr>
      <w:r w:rsidRPr="00C8034D">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CAC7C57"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FAFE05C" w14:textId="44A130FD" w:rsidR="002C1641" w:rsidRPr="00842155" w:rsidRDefault="002C1641" w:rsidP="0020635A">
            <w:pPr>
              <w:pStyle w:val="WeeklyTopicHeading1"/>
            </w:pPr>
            <w:bookmarkStart w:id="21" w:name="weekseven"/>
            <w:bookmarkStart w:id="22" w:name="_Toc358980900"/>
            <w:bookmarkEnd w:id="21"/>
            <w:r w:rsidRPr="0068364F">
              <w:lastRenderedPageBreak/>
              <w:t xml:space="preserve">Week </w:t>
            </w:r>
            <w:r>
              <w:t>Seven</w:t>
            </w:r>
            <w:r w:rsidRPr="0068364F">
              <w:t xml:space="preserve">: </w:t>
            </w:r>
            <w:bookmarkEnd w:id="22"/>
            <w:r w:rsidR="00C44987">
              <w:t>Quality</w:t>
            </w:r>
          </w:p>
        </w:tc>
        <w:tc>
          <w:tcPr>
            <w:tcW w:w="1440" w:type="dxa"/>
            <w:tcBorders>
              <w:left w:val="nil"/>
              <w:bottom w:val="single" w:sz="4" w:space="0" w:color="000000" w:themeColor="text1"/>
              <w:right w:val="nil"/>
            </w:tcBorders>
            <w:shd w:val="clear" w:color="auto" w:fill="BF2C37"/>
          </w:tcPr>
          <w:p w14:paraId="393EDC4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B963643"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4DE946A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2ABA78"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2407586"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C44987" w:rsidRPr="00842155" w14:paraId="5C0492B0"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09497979" w14:textId="09EA41B9" w:rsidR="00C44987" w:rsidRPr="00842155" w:rsidRDefault="00C44987" w:rsidP="00C44987">
            <w:pPr>
              <w:pStyle w:val="ObjectiveBullet"/>
              <w:numPr>
                <w:ilvl w:val="1"/>
                <w:numId w:val="35"/>
              </w:numPr>
              <w:tabs>
                <w:tab w:val="clear" w:pos="0"/>
              </w:tabs>
            </w:pPr>
            <w:r>
              <w:t>Define and explain the concept of quality.</w:t>
            </w:r>
          </w:p>
        </w:tc>
        <w:tc>
          <w:tcPr>
            <w:tcW w:w="2880" w:type="dxa"/>
            <w:gridSpan w:val="2"/>
            <w:tcBorders>
              <w:left w:val="nil"/>
              <w:bottom w:val="nil"/>
            </w:tcBorders>
          </w:tcPr>
          <w:p w14:paraId="62C5DEE3" w14:textId="7AE80303" w:rsidR="00C44987" w:rsidRPr="00842155" w:rsidRDefault="00C44987" w:rsidP="00C44987">
            <w:pPr>
              <w:tabs>
                <w:tab w:val="left" w:pos="0"/>
                <w:tab w:val="left" w:pos="3720"/>
              </w:tabs>
              <w:outlineLvl w:val="0"/>
              <w:rPr>
                <w:rFonts w:cs="Arial"/>
                <w:szCs w:val="20"/>
              </w:rPr>
            </w:pPr>
            <w:r>
              <w:t>CLO 1</w:t>
            </w:r>
          </w:p>
        </w:tc>
      </w:tr>
      <w:tr w:rsidR="00C44987" w:rsidRPr="00842155" w14:paraId="5726E80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67C5D2E" w14:textId="31C87BC2" w:rsidR="00C44987" w:rsidRPr="00842155" w:rsidRDefault="00C44987" w:rsidP="00C44987">
            <w:pPr>
              <w:pStyle w:val="ObjectiveBullet"/>
              <w:numPr>
                <w:ilvl w:val="1"/>
                <w:numId w:val="35"/>
              </w:numPr>
            </w:pPr>
            <w:r>
              <w:t>Define the contributions of Deming, Juran, Crosby, ISO 9000, and Six Sigma to quality improvement.</w:t>
            </w:r>
          </w:p>
        </w:tc>
        <w:tc>
          <w:tcPr>
            <w:tcW w:w="2880" w:type="dxa"/>
            <w:gridSpan w:val="2"/>
            <w:tcBorders>
              <w:top w:val="nil"/>
              <w:left w:val="nil"/>
              <w:bottom w:val="nil"/>
            </w:tcBorders>
          </w:tcPr>
          <w:p w14:paraId="5C0F6F1F" w14:textId="73408A14" w:rsidR="00C44987" w:rsidRPr="00842155" w:rsidRDefault="00C44987" w:rsidP="00C44987">
            <w:pPr>
              <w:tabs>
                <w:tab w:val="left" w:pos="0"/>
                <w:tab w:val="left" w:pos="3720"/>
              </w:tabs>
              <w:outlineLvl w:val="0"/>
              <w:rPr>
                <w:rFonts w:cs="Arial"/>
                <w:szCs w:val="20"/>
              </w:rPr>
            </w:pPr>
            <w:r>
              <w:t>CLO 1</w:t>
            </w:r>
          </w:p>
        </w:tc>
      </w:tr>
      <w:tr w:rsidR="00C44987" w:rsidRPr="00842155" w14:paraId="764457E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A68FF19" w14:textId="0DFE21D9" w:rsidR="00C44987" w:rsidRPr="00842155" w:rsidRDefault="00C44987" w:rsidP="00C44987">
            <w:pPr>
              <w:pStyle w:val="ObjectiveBullet"/>
              <w:numPr>
                <w:ilvl w:val="1"/>
                <w:numId w:val="35"/>
              </w:numPr>
            </w:pPr>
            <w:r>
              <w:t>Identify and categorize costs of quality.</w:t>
            </w:r>
          </w:p>
        </w:tc>
        <w:tc>
          <w:tcPr>
            <w:tcW w:w="2880" w:type="dxa"/>
            <w:gridSpan w:val="2"/>
            <w:tcBorders>
              <w:top w:val="nil"/>
              <w:left w:val="nil"/>
              <w:bottom w:val="nil"/>
            </w:tcBorders>
          </w:tcPr>
          <w:p w14:paraId="190F2D2A" w14:textId="6965299E" w:rsidR="00C44987" w:rsidRPr="00842155" w:rsidRDefault="00C44987" w:rsidP="00C44987">
            <w:pPr>
              <w:tabs>
                <w:tab w:val="left" w:pos="0"/>
                <w:tab w:val="left" w:pos="3720"/>
              </w:tabs>
              <w:outlineLvl w:val="0"/>
              <w:rPr>
                <w:rFonts w:cs="Arial"/>
                <w:szCs w:val="20"/>
              </w:rPr>
            </w:pPr>
            <w:r>
              <w:t>CLO 1</w:t>
            </w:r>
          </w:p>
        </w:tc>
      </w:tr>
      <w:tr w:rsidR="00C44987" w:rsidRPr="00842155" w14:paraId="07D97186"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AA13B3A" w14:textId="68FA7D8B" w:rsidR="00C44987" w:rsidRPr="00842155" w:rsidRDefault="00C44987" w:rsidP="00C44987">
            <w:pPr>
              <w:pStyle w:val="ObjectiveBullet"/>
              <w:numPr>
                <w:ilvl w:val="1"/>
                <w:numId w:val="35"/>
              </w:numPr>
            </w:pPr>
            <w:r>
              <w:t>Utilize quality control tools to describe quality problems.</w:t>
            </w:r>
          </w:p>
        </w:tc>
        <w:tc>
          <w:tcPr>
            <w:tcW w:w="2880" w:type="dxa"/>
            <w:gridSpan w:val="2"/>
            <w:tcBorders>
              <w:top w:val="nil"/>
              <w:left w:val="nil"/>
              <w:bottom w:val="single" w:sz="4" w:space="0" w:color="000000" w:themeColor="text1"/>
            </w:tcBorders>
          </w:tcPr>
          <w:p w14:paraId="6669E740" w14:textId="6CAF33F5" w:rsidR="00C44987" w:rsidRPr="00842155" w:rsidRDefault="00C44987" w:rsidP="00C44987">
            <w:pPr>
              <w:tabs>
                <w:tab w:val="left" w:pos="0"/>
                <w:tab w:val="left" w:pos="3720"/>
              </w:tabs>
              <w:outlineLvl w:val="0"/>
              <w:rPr>
                <w:rFonts w:cs="Arial"/>
                <w:szCs w:val="20"/>
              </w:rPr>
            </w:pPr>
            <w:r>
              <w:t>CLO 3</w:t>
            </w:r>
          </w:p>
        </w:tc>
      </w:tr>
      <w:tr w:rsidR="00C44987" w:rsidRPr="00842155" w14:paraId="1217D99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BE4CB0A" w14:textId="77777777" w:rsidR="00C44987" w:rsidRDefault="00C44987" w:rsidP="00C44987">
            <w:pPr>
              <w:tabs>
                <w:tab w:val="left" w:pos="0"/>
                <w:tab w:val="left" w:pos="3720"/>
              </w:tabs>
              <w:outlineLvl w:val="0"/>
              <w:rPr>
                <w:rFonts w:eastAsia="Arial" w:cs="Arial"/>
                <w:i/>
                <w:iCs/>
              </w:rPr>
            </w:pPr>
            <w:bookmarkStart w:id="23" w:name="weekeight"/>
            <w:bookmarkStart w:id="24" w:name="weeknine"/>
            <w:bookmarkEnd w:id="23"/>
            <w:bookmarkEnd w:id="24"/>
            <w:r w:rsidRPr="4948C66D">
              <w:rPr>
                <w:rFonts w:eastAsia="Arial" w:cs="Arial"/>
                <w:b/>
                <w:bCs/>
                <w:i/>
                <w:iCs/>
                <w:sz w:val="22"/>
                <w:szCs w:val="22"/>
              </w:rPr>
              <w:t>Resources, Activities, and Preparation</w:t>
            </w:r>
          </w:p>
          <w:p w14:paraId="534E22A9" w14:textId="77777777" w:rsidR="00C44987" w:rsidRPr="005B10FE" w:rsidRDefault="00C44987" w:rsidP="00C44987">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7949A0A" w14:textId="77777777" w:rsidR="00C44987" w:rsidRPr="005B10FE" w:rsidRDefault="00C44987" w:rsidP="00C4498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AE65A03" w14:textId="77777777" w:rsidR="00C44987" w:rsidRPr="005B10FE" w:rsidRDefault="00C44987" w:rsidP="00C44987">
            <w:pPr>
              <w:tabs>
                <w:tab w:val="left" w:pos="0"/>
                <w:tab w:val="left" w:pos="3720"/>
              </w:tabs>
              <w:outlineLvl w:val="0"/>
              <w:rPr>
                <w:rFonts w:eastAsia="Arial" w:cs="Arial"/>
                <w:b/>
                <w:bCs/>
                <w:i/>
                <w:iCs/>
              </w:rPr>
            </w:pPr>
            <w:r w:rsidRPr="4948C66D">
              <w:rPr>
                <w:rFonts w:eastAsia="Arial" w:cs="Arial"/>
                <w:b/>
                <w:bCs/>
                <w:i/>
                <w:iCs/>
              </w:rPr>
              <w:t>AIE</w:t>
            </w:r>
          </w:p>
        </w:tc>
      </w:tr>
      <w:tr w:rsidR="00C44987" w:rsidRPr="00842155" w14:paraId="1A94809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8CA7ED1" w14:textId="77777777" w:rsidR="00C44987" w:rsidRDefault="00C44987" w:rsidP="00C44987">
            <w:pPr>
              <w:ind w:left="360" w:hanging="360"/>
              <w:rPr>
                <w:b/>
              </w:rPr>
            </w:pPr>
            <w:r>
              <w:rPr>
                <w:b/>
              </w:rPr>
              <w:t>Week Seven Reading</w:t>
            </w:r>
          </w:p>
          <w:p w14:paraId="7B6FD656" w14:textId="77777777" w:rsidR="00C44987" w:rsidRDefault="00C44987" w:rsidP="00C44987">
            <w:pPr>
              <w:ind w:left="360" w:hanging="360"/>
              <w:rPr>
                <w:b/>
              </w:rPr>
            </w:pPr>
          </w:p>
          <w:p w14:paraId="0C7EAD36" w14:textId="77777777" w:rsidR="00C44987" w:rsidRDefault="00C44987" w:rsidP="00C44987">
            <w:pPr>
              <w:pStyle w:val="NoSpacing"/>
            </w:pPr>
            <w:r>
              <w:t>This week, you will be reading Chapter 15. You will be learning the basics of Operations Management how the philosophies of Deming, Juran and Crosby still play a role in modern day Operations Management.</w:t>
            </w:r>
          </w:p>
          <w:p w14:paraId="72C7AFC7" w14:textId="77777777" w:rsidR="00C44987" w:rsidRDefault="00C44987" w:rsidP="00C44987">
            <w:pPr>
              <w:ind w:left="360" w:hanging="360"/>
              <w:rPr>
                <w:b/>
              </w:rPr>
            </w:pPr>
          </w:p>
          <w:p w14:paraId="71AF6A37" w14:textId="77777777" w:rsidR="00C44987" w:rsidRDefault="00C44987" w:rsidP="00C44987">
            <w:pPr>
              <w:ind w:left="360" w:hanging="360"/>
            </w:pPr>
            <w:r w:rsidRPr="005666BB">
              <w:rPr>
                <w:b/>
              </w:rPr>
              <w:t>Read</w:t>
            </w:r>
            <w:r w:rsidRPr="005666BB">
              <w:t xml:space="preserve"> Ch. 15 of </w:t>
            </w:r>
            <w:r w:rsidRPr="005666BB">
              <w:rPr>
                <w:i/>
              </w:rPr>
              <w:t>OM 6</w:t>
            </w:r>
            <w:r w:rsidRPr="005666BB">
              <w:t>.</w:t>
            </w:r>
          </w:p>
          <w:p w14:paraId="718AA2CF" w14:textId="77777777" w:rsidR="00C44987" w:rsidRDefault="00C44987" w:rsidP="00C44987">
            <w:pPr>
              <w:ind w:left="360" w:hanging="360"/>
            </w:pPr>
          </w:p>
          <w:p w14:paraId="6E94CF84" w14:textId="77777777" w:rsidR="00C44987" w:rsidRDefault="00C44987" w:rsidP="00C44987">
            <w:pPr>
              <w:ind w:left="360" w:hanging="360"/>
            </w:pPr>
            <w:r>
              <w:t>After studying these chapters, you should be able to:</w:t>
            </w:r>
          </w:p>
          <w:p w14:paraId="5DE9DF95" w14:textId="77777777" w:rsidR="00C44987" w:rsidRDefault="00C44987" w:rsidP="00C44987">
            <w:pPr>
              <w:ind w:left="360" w:hanging="360"/>
            </w:pPr>
          </w:p>
          <w:p w14:paraId="70332EDE" w14:textId="77777777" w:rsidR="00C44987" w:rsidRDefault="00C44987" w:rsidP="00C44987">
            <w:pPr>
              <w:pStyle w:val="AssignmentsLevel2"/>
            </w:pPr>
            <w:r>
              <w:t>Explain the concepts and definitions of quality</w:t>
            </w:r>
          </w:p>
          <w:p w14:paraId="7699EF62" w14:textId="77777777" w:rsidR="00C44987" w:rsidRDefault="00C44987" w:rsidP="00C44987">
            <w:pPr>
              <w:pStyle w:val="AssignmentsLevel2"/>
            </w:pPr>
            <w:r>
              <w:t>Describe the quality philosophies and principles of Deming, Juran and Crosby</w:t>
            </w:r>
          </w:p>
          <w:p w14:paraId="0A8182CF" w14:textId="77777777" w:rsidR="00C44987" w:rsidRDefault="00C44987" w:rsidP="00C44987">
            <w:pPr>
              <w:pStyle w:val="AssignmentsLevel2"/>
            </w:pPr>
            <w:r>
              <w:t>Explain the GAP model and its importance.</w:t>
            </w:r>
          </w:p>
          <w:p w14:paraId="2583EA96" w14:textId="77777777" w:rsidR="00C44987" w:rsidRDefault="00C44987" w:rsidP="00C44987">
            <w:pPr>
              <w:pStyle w:val="AssignmentsLevel2"/>
            </w:pPr>
            <w:r>
              <w:t>Describe the concepts and philosophy of ISO 9000-2000</w:t>
            </w:r>
          </w:p>
          <w:p w14:paraId="50CB367C" w14:textId="77777777" w:rsidR="00C44987" w:rsidRDefault="00C44987" w:rsidP="00C44987">
            <w:pPr>
              <w:pStyle w:val="AssignmentsLevel2"/>
            </w:pPr>
            <w:r>
              <w:t>Describe the philosophy and methods of Six Sigma</w:t>
            </w:r>
          </w:p>
          <w:p w14:paraId="1EF62384" w14:textId="77777777" w:rsidR="00C44987" w:rsidRDefault="00C44987" w:rsidP="00C44987">
            <w:pPr>
              <w:pStyle w:val="AssignmentsLevel2"/>
            </w:pPr>
            <w:r>
              <w:t>Explain the categories of cost-of-quality measurement</w:t>
            </w:r>
          </w:p>
          <w:p w14:paraId="63BD4B14" w14:textId="77777777" w:rsidR="00C44987" w:rsidRDefault="00C44987" w:rsidP="00C44987">
            <w:pPr>
              <w:pStyle w:val="AssignmentsLevel2"/>
            </w:pPr>
            <w:r>
              <w:t>Describe how to apply the Seven QC Tools</w:t>
            </w:r>
          </w:p>
          <w:p w14:paraId="4B852145" w14:textId="6FF62D15" w:rsidR="00C44987" w:rsidRPr="00842155" w:rsidRDefault="00C44987" w:rsidP="00C44987">
            <w:pPr>
              <w:pStyle w:val="AssignmentsLevel2"/>
            </w:pPr>
            <w:r>
              <w:t>Explain the concepts of kaizen and poka-yoke.</w:t>
            </w:r>
          </w:p>
        </w:tc>
        <w:tc>
          <w:tcPr>
            <w:tcW w:w="1440" w:type="dxa"/>
            <w:tcBorders>
              <w:left w:val="single" w:sz="4" w:space="0" w:color="000000" w:themeColor="text1"/>
            </w:tcBorders>
            <w:shd w:val="clear" w:color="auto" w:fill="FFFFFF" w:themeFill="background1"/>
          </w:tcPr>
          <w:p w14:paraId="4D5A3B3E" w14:textId="522C7145" w:rsidR="00C44987" w:rsidRPr="009F6FAF" w:rsidRDefault="00C44987" w:rsidP="00C44987">
            <w:pPr>
              <w:rPr>
                <w:rFonts w:cs="Arial"/>
                <w:szCs w:val="20"/>
              </w:rPr>
            </w:pPr>
            <w:r>
              <w:t>6.1, 6.2, 6.3, 6.4</w:t>
            </w:r>
          </w:p>
        </w:tc>
        <w:tc>
          <w:tcPr>
            <w:tcW w:w="1440" w:type="dxa"/>
            <w:tcBorders>
              <w:left w:val="single" w:sz="4" w:space="0" w:color="000000" w:themeColor="text1"/>
            </w:tcBorders>
            <w:shd w:val="clear" w:color="auto" w:fill="FFFFFF" w:themeFill="background1"/>
          </w:tcPr>
          <w:p w14:paraId="199F97F0" w14:textId="77777777" w:rsidR="00C44987" w:rsidRPr="009F6FAF" w:rsidRDefault="00C44987" w:rsidP="00C44987">
            <w:pPr>
              <w:rPr>
                <w:rFonts w:cs="Arial"/>
                <w:szCs w:val="20"/>
              </w:rPr>
            </w:pPr>
          </w:p>
        </w:tc>
      </w:tr>
      <w:tr w:rsidR="00C44987" w:rsidRPr="00842155" w14:paraId="28BD2B59"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68F44A6" w14:textId="77777777" w:rsidR="00C44987" w:rsidRDefault="00C44987" w:rsidP="00C44987">
            <w:pPr>
              <w:ind w:left="360" w:hanging="360"/>
              <w:rPr>
                <w:b/>
              </w:rPr>
            </w:pPr>
            <w:r>
              <w:rPr>
                <w:b/>
              </w:rPr>
              <w:t>Lecture: Quality Management</w:t>
            </w:r>
          </w:p>
          <w:p w14:paraId="41493CD7" w14:textId="77777777" w:rsidR="00C44987" w:rsidRDefault="00C44987" w:rsidP="00C44987">
            <w:pPr>
              <w:ind w:left="360" w:hanging="360"/>
            </w:pPr>
          </w:p>
          <w:p w14:paraId="31AFE836" w14:textId="77777777" w:rsidR="00C44987" w:rsidRDefault="00C44987" w:rsidP="00C44987">
            <w:r>
              <w:rPr>
                <w:b/>
              </w:rPr>
              <w:t xml:space="preserve">Watch </w:t>
            </w:r>
            <w:r>
              <w:t xml:space="preserve">the “Quality Management” lecture video, available on Vimeo (16:38): </w:t>
            </w:r>
            <w:hyperlink r:id="rId35">
              <w:r>
                <w:rPr>
                  <w:color w:val="0000FF"/>
                  <w:u w:val="single"/>
                </w:rPr>
                <w:t>http://vimeo.com/77453745</w:t>
              </w:r>
            </w:hyperlink>
          </w:p>
          <w:p w14:paraId="446C2CDE" w14:textId="77777777" w:rsidR="00C44987" w:rsidRDefault="00C44987" w:rsidP="00C44987"/>
          <w:p w14:paraId="26595A22" w14:textId="050224E8" w:rsidR="00C44987" w:rsidRPr="00842155" w:rsidRDefault="00C44987" w:rsidP="00C44987">
            <w:pPr>
              <w:pStyle w:val="AssignmentsLevel1"/>
            </w:pPr>
            <w:r>
              <w:rPr>
                <w:b/>
              </w:rPr>
              <w:t>Post</w:t>
            </w:r>
            <w:r>
              <w:t xml:space="preserve"> any questions, comments, or insights you may have about the content of the lecture in the Week Seven </w:t>
            </w:r>
            <w:r>
              <w:lastRenderedPageBreak/>
              <w:t>General Q&amp;A discussion forum on Blackboard.</w:t>
            </w:r>
          </w:p>
        </w:tc>
        <w:tc>
          <w:tcPr>
            <w:tcW w:w="1440" w:type="dxa"/>
            <w:tcBorders>
              <w:left w:val="single" w:sz="4" w:space="0" w:color="000000" w:themeColor="text1"/>
            </w:tcBorders>
            <w:shd w:val="clear" w:color="auto" w:fill="FFFFFF" w:themeFill="background1"/>
          </w:tcPr>
          <w:p w14:paraId="4CE39F65" w14:textId="3E4E8D1B" w:rsidR="00C44987" w:rsidRPr="009F6FAF" w:rsidRDefault="00C44987" w:rsidP="00C44987">
            <w:pPr>
              <w:rPr>
                <w:rFonts w:cs="Arial"/>
                <w:szCs w:val="20"/>
              </w:rPr>
            </w:pPr>
            <w:r>
              <w:lastRenderedPageBreak/>
              <w:t>6.1, 6.2, 6.3, 6.4</w:t>
            </w:r>
          </w:p>
        </w:tc>
        <w:tc>
          <w:tcPr>
            <w:tcW w:w="1440" w:type="dxa"/>
            <w:tcBorders>
              <w:left w:val="single" w:sz="4" w:space="0" w:color="000000" w:themeColor="text1"/>
            </w:tcBorders>
            <w:shd w:val="clear" w:color="auto" w:fill="FFFFFF" w:themeFill="background1"/>
          </w:tcPr>
          <w:p w14:paraId="668820D2" w14:textId="77777777" w:rsidR="00C44987" w:rsidRDefault="00C44987" w:rsidP="00C44987">
            <w:r>
              <w:t xml:space="preserve">Lecture Activity – reviews lecture and </w:t>
            </w:r>
            <w:r>
              <w:lastRenderedPageBreak/>
              <w:t xml:space="preserve">posts response = </w:t>
            </w:r>
          </w:p>
          <w:p w14:paraId="5366C5C0" w14:textId="0F5FF43B" w:rsidR="00C44987" w:rsidRPr="009F6FAF" w:rsidRDefault="00C44987" w:rsidP="00C44987">
            <w:pPr>
              <w:rPr>
                <w:rFonts w:cs="Arial"/>
                <w:szCs w:val="20"/>
              </w:rPr>
            </w:pPr>
            <w:r>
              <w:rPr>
                <w:b/>
              </w:rPr>
              <w:t>1 hour</w:t>
            </w:r>
          </w:p>
        </w:tc>
      </w:tr>
      <w:tr w:rsidR="00837A57" w:rsidRPr="00842155" w14:paraId="1E909C07"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DDD8EF9" w14:textId="77777777" w:rsidR="00837A57" w:rsidRDefault="00837A57" w:rsidP="00837A57">
            <w:pPr>
              <w:tabs>
                <w:tab w:val="left" w:pos="2329"/>
              </w:tabs>
              <w:rPr>
                <w:b/>
                <w:sz w:val="18"/>
                <w:szCs w:val="18"/>
              </w:rPr>
            </w:pPr>
            <w:r>
              <w:rPr>
                <w:b/>
              </w:rPr>
              <w:lastRenderedPageBreak/>
              <w:t>Practice Activity: Quality: Costs &amp; Problems</w:t>
            </w:r>
          </w:p>
          <w:p w14:paraId="17C2D162" w14:textId="77777777" w:rsidR="00837A57" w:rsidRDefault="00837A57" w:rsidP="00837A57">
            <w:pPr>
              <w:tabs>
                <w:tab w:val="left" w:pos="2329"/>
              </w:tabs>
            </w:pPr>
          </w:p>
          <w:p w14:paraId="1958BE5B" w14:textId="77777777" w:rsidR="00B74D8C" w:rsidRPr="002055CF" w:rsidRDefault="00B74D8C" w:rsidP="00B74D8C">
            <w:pPr>
              <w:tabs>
                <w:tab w:val="left" w:pos="2329"/>
              </w:tabs>
            </w:pPr>
            <w:r w:rsidRPr="0079531A">
              <w:rPr>
                <w:b/>
              </w:rPr>
              <w:t>Resource:</w:t>
            </w:r>
            <w:r>
              <w:t xml:space="preserve"> Excel Templates MBA640.xlsx</w:t>
            </w:r>
          </w:p>
          <w:p w14:paraId="43F7DD62" w14:textId="77777777" w:rsidR="00B74D8C" w:rsidRDefault="00B74D8C" w:rsidP="00837A57">
            <w:pPr>
              <w:tabs>
                <w:tab w:val="left" w:pos="2329"/>
              </w:tabs>
              <w:rPr>
                <w:b/>
              </w:rPr>
            </w:pPr>
          </w:p>
          <w:p w14:paraId="27E757CC" w14:textId="45B4CBB6" w:rsidR="00837A57" w:rsidRDefault="00837A57" w:rsidP="00837A57">
            <w:pPr>
              <w:tabs>
                <w:tab w:val="left" w:pos="2329"/>
              </w:tabs>
            </w:pPr>
            <w:r>
              <w:rPr>
                <w:b/>
              </w:rPr>
              <w:t>Access</w:t>
            </w:r>
            <w:r>
              <w:t xml:space="preserve"> the CourseMate Excel templates for Chapter 15.</w:t>
            </w:r>
          </w:p>
          <w:p w14:paraId="711FF39D" w14:textId="77777777" w:rsidR="00837A57" w:rsidRDefault="00837A57" w:rsidP="00837A57">
            <w:pPr>
              <w:tabs>
                <w:tab w:val="left" w:pos="2329"/>
              </w:tabs>
            </w:pPr>
          </w:p>
          <w:p w14:paraId="71D1CB50" w14:textId="77777777" w:rsidR="00837A57" w:rsidRDefault="00837A57" w:rsidP="00837A57">
            <w:pPr>
              <w:tabs>
                <w:tab w:val="left" w:pos="2329"/>
              </w:tabs>
            </w:pPr>
            <w:r>
              <w:rPr>
                <w:b/>
              </w:rPr>
              <w:t>Complete</w:t>
            </w:r>
            <w:r>
              <w:t xml:space="preserve"> Problems &amp; Activities 9, 11, &amp; 12 from Chapter 15 of the text.</w:t>
            </w:r>
          </w:p>
          <w:p w14:paraId="1871B0E1" w14:textId="77777777" w:rsidR="00837A57" w:rsidRDefault="00837A57" w:rsidP="00837A57">
            <w:pPr>
              <w:tabs>
                <w:tab w:val="left" w:pos="2329"/>
              </w:tabs>
            </w:pPr>
          </w:p>
          <w:p w14:paraId="5C9B621B" w14:textId="77777777" w:rsidR="00837A57" w:rsidRDefault="00837A57" w:rsidP="00837A57">
            <w:r>
              <w:rPr>
                <w:b/>
              </w:rPr>
              <w:t>Submit</w:t>
            </w:r>
            <w:r>
              <w:t xml:space="preserve"> your completed Excel worksheets along with your evaluations in a Word document to the Quality discussion board.</w:t>
            </w:r>
          </w:p>
          <w:p w14:paraId="500F92C1" w14:textId="77777777" w:rsidR="00837A57" w:rsidRDefault="00837A57" w:rsidP="00837A57"/>
          <w:p w14:paraId="007DD401" w14:textId="77777777" w:rsidR="00837A57" w:rsidRDefault="00837A57" w:rsidP="00837A57">
            <w:r>
              <w:rPr>
                <w:i/>
              </w:rPr>
              <w:t>Note</w:t>
            </w:r>
            <w:r>
              <w:t>. Initial answers to the discussion question must be substantive and in the range of 250-400 words. Any references should be properly cited following APA formatting guidelines. Initial discussion question responses are due by 11:59 p.m. (Eastern Time) on Thursday.</w:t>
            </w:r>
          </w:p>
          <w:p w14:paraId="763ACE53" w14:textId="77777777" w:rsidR="00837A57" w:rsidRDefault="00837A57" w:rsidP="00837A57">
            <w:pPr>
              <w:rPr>
                <w:b/>
              </w:rPr>
            </w:pPr>
          </w:p>
          <w:p w14:paraId="03BBC9AF" w14:textId="490A4D8C" w:rsidR="00837A57" w:rsidRDefault="00837A57" w:rsidP="00837A57">
            <w:pPr>
              <w:ind w:left="360" w:hanging="360"/>
              <w:rPr>
                <w:b/>
              </w:rPr>
            </w:pPr>
            <w:r>
              <w:rPr>
                <w:b/>
              </w:rPr>
              <w:t xml:space="preserve">Write </w:t>
            </w:r>
            <w:r>
              <w:t>a substantive response to a minimum of three different students. All responses must be posted by 11:59 p.m. (Eastern Time) on Sunday.</w:t>
            </w:r>
          </w:p>
        </w:tc>
        <w:tc>
          <w:tcPr>
            <w:tcW w:w="1440" w:type="dxa"/>
            <w:tcBorders>
              <w:left w:val="single" w:sz="4" w:space="0" w:color="000000" w:themeColor="text1"/>
            </w:tcBorders>
            <w:shd w:val="clear" w:color="auto" w:fill="FFFFFF" w:themeFill="background1"/>
          </w:tcPr>
          <w:p w14:paraId="5634E1A4" w14:textId="65E13AC7" w:rsidR="00837A57" w:rsidRDefault="00837A57" w:rsidP="00837A57">
            <w:r>
              <w:t>6.3, 6.4</w:t>
            </w:r>
          </w:p>
        </w:tc>
        <w:tc>
          <w:tcPr>
            <w:tcW w:w="1440" w:type="dxa"/>
            <w:tcBorders>
              <w:left w:val="single" w:sz="4" w:space="0" w:color="000000" w:themeColor="text1"/>
            </w:tcBorders>
            <w:shd w:val="clear" w:color="auto" w:fill="FFFFFF" w:themeFill="background1"/>
          </w:tcPr>
          <w:p w14:paraId="0C98E3E6" w14:textId="77777777" w:rsidR="00837A57" w:rsidRDefault="00837A57" w:rsidP="00837A57">
            <w:r>
              <w:t xml:space="preserve">Practice – peer and instructor feedback, shared posting and response = </w:t>
            </w:r>
          </w:p>
          <w:p w14:paraId="45C12AB8" w14:textId="606BAED7" w:rsidR="00837A57" w:rsidRDefault="00837A57" w:rsidP="00837A57">
            <w:r>
              <w:rPr>
                <w:b/>
              </w:rPr>
              <w:t>1 hour</w:t>
            </w:r>
          </w:p>
        </w:tc>
      </w:tr>
      <w:tr w:rsidR="00837A57" w:rsidRPr="00842155" w14:paraId="70BD92F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C9531B" w14:textId="77777777" w:rsidR="00837A57" w:rsidRDefault="00837A57" w:rsidP="00837A57">
            <w:pPr>
              <w:tabs>
                <w:tab w:val="left" w:pos="0"/>
                <w:tab w:val="left" w:pos="3720"/>
              </w:tabs>
              <w:outlineLvl w:val="0"/>
              <w:rPr>
                <w:rFonts w:eastAsia="Arial" w:cs="Arial"/>
                <w:i/>
                <w:iCs/>
              </w:rPr>
            </w:pPr>
            <w:r w:rsidRPr="4948C66D">
              <w:rPr>
                <w:rFonts w:eastAsia="Arial" w:cs="Arial"/>
                <w:b/>
                <w:bCs/>
                <w:i/>
                <w:iCs/>
                <w:sz w:val="22"/>
                <w:szCs w:val="22"/>
              </w:rPr>
              <w:t>Graded Assignments</w:t>
            </w:r>
          </w:p>
          <w:p w14:paraId="7285EC47" w14:textId="77777777" w:rsidR="00837A57" w:rsidRPr="005B10FE" w:rsidRDefault="00837A57" w:rsidP="00837A57">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6C645D9" w14:textId="77777777" w:rsidR="00837A57" w:rsidRPr="005B10FE" w:rsidRDefault="00837A57" w:rsidP="00837A5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4F725898" w14:textId="77777777" w:rsidR="00837A57" w:rsidRPr="005B10FE" w:rsidRDefault="00837A57" w:rsidP="00837A57">
            <w:pPr>
              <w:rPr>
                <w:rFonts w:eastAsia="Arial" w:cs="Arial"/>
                <w:b/>
                <w:bCs/>
                <w:i/>
                <w:iCs/>
              </w:rPr>
            </w:pPr>
            <w:r w:rsidRPr="4948C66D">
              <w:rPr>
                <w:rFonts w:eastAsia="Arial" w:cs="Arial"/>
                <w:b/>
                <w:bCs/>
                <w:i/>
                <w:iCs/>
              </w:rPr>
              <w:t>AIE</w:t>
            </w:r>
          </w:p>
        </w:tc>
      </w:tr>
      <w:tr w:rsidR="00837A57" w:rsidRPr="00103FC5" w14:paraId="2CB4FA1B" w14:textId="77777777" w:rsidTr="4948C66D">
        <w:tc>
          <w:tcPr>
            <w:tcW w:w="10170" w:type="dxa"/>
            <w:gridSpan w:val="2"/>
            <w:tcMar>
              <w:top w:w="115" w:type="dxa"/>
              <w:left w:w="115" w:type="dxa"/>
              <w:bottom w:w="115" w:type="dxa"/>
              <w:right w:w="115" w:type="dxa"/>
            </w:tcMar>
          </w:tcPr>
          <w:p w14:paraId="6DE9CE10" w14:textId="77777777" w:rsidR="00837A57" w:rsidRDefault="00837A57" w:rsidP="00837A57">
            <w:pPr>
              <w:widowControl w:val="0"/>
              <w:ind w:left="360" w:hanging="360"/>
              <w:rPr>
                <w:b/>
              </w:rPr>
            </w:pPr>
            <w:r>
              <w:rPr>
                <w:b/>
              </w:rPr>
              <w:t>Week Seven Resources Quiz</w:t>
            </w:r>
          </w:p>
          <w:p w14:paraId="3D9326A9" w14:textId="77777777" w:rsidR="00837A57" w:rsidRDefault="00837A57" w:rsidP="00837A57">
            <w:pPr>
              <w:widowControl w:val="0"/>
              <w:ind w:left="360" w:hanging="360"/>
            </w:pPr>
          </w:p>
          <w:p w14:paraId="513EFC22" w14:textId="77777777" w:rsidR="00837A57" w:rsidRDefault="00837A57" w:rsidP="00837A57">
            <w:r>
              <w:t>When you have completed your reading and review of all of the week’s required resources, you will be tested on your knowledge of the concepts and ideas presented in the required materials.</w:t>
            </w:r>
          </w:p>
          <w:p w14:paraId="785B7CEA" w14:textId="77777777" w:rsidR="00837A57" w:rsidRDefault="00837A57" w:rsidP="00837A57"/>
          <w:p w14:paraId="68D411AB" w14:textId="77777777" w:rsidR="00837A57" w:rsidRDefault="00837A57" w:rsidP="00837A57">
            <w:r>
              <w:rPr>
                <w:b/>
              </w:rPr>
              <w:t>Complete</w:t>
            </w:r>
            <w:r>
              <w:t xml:space="preserve"> the Week Seven Resources Quiz.</w:t>
            </w:r>
          </w:p>
          <w:p w14:paraId="2AB6C648" w14:textId="77777777" w:rsidR="00837A57" w:rsidRDefault="00837A57" w:rsidP="00837A57"/>
          <w:p w14:paraId="00F052D1" w14:textId="40E186FB" w:rsidR="00837A57" w:rsidRPr="00103FC5" w:rsidRDefault="00837A57" w:rsidP="00837A57">
            <w:pPr>
              <w:pStyle w:val="AssignmentsLevel1"/>
              <w:rPr>
                <w:b/>
                <w:bCs/>
              </w:rPr>
            </w:pPr>
            <w:r>
              <w:rPr>
                <w:i/>
              </w:rPr>
              <w:t>Note</w:t>
            </w:r>
            <w:r>
              <w:t>. This quiz is open book and open note and counts for 10 points.</w:t>
            </w:r>
          </w:p>
        </w:tc>
        <w:tc>
          <w:tcPr>
            <w:tcW w:w="1440" w:type="dxa"/>
          </w:tcPr>
          <w:p w14:paraId="1EA5C956" w14:textId="77777777" w:rsidR="00837A57" w:rsidRPr="00103FC5" w:rsidRDefault="00837A57" w:rsidP="00837A57">
            <w:pPr>
              <w:tabs>
                <w:tab w:val="left" w:pos="2329"/>
              </w:tabs>
              <w:rPr>
                <w:rFonts w:cs="Arial"/>
                <w:szCs w:val="20"/>
              </w:rPr>
            </w:pPr>
          </w:p>
        </w:tc>
        <w:tc>
          <w:tcPr>
            <w:tcW w:w="1440" w:type="dxa"/>
          </w:tcPr>
          <w:p w14:paraId="59299E91" w14:textId="27042852" w:rsidR="00837A57" w:rsidRPr="00103FC5" w:rsidRDefault="00837A57" w:rsidP="00837A57">
            <w:pPr>
              <w:tabs>
                <w:tab w:val="left" w:pos="2329"/>
              </w:tabs>
              <w:rPr>
                <w:rFonts w:eastAsia="Arial" w:cs="Arial"/>
              </w:rPr>
            </w:pPr>
          </w:p>
        </w:tc>
      </w:tr>
      <w:tr w:rsidR="00837A57" w:rsidRPr="00842155" w14:paraId="71637FCB" w14:textId="77777777" w:rsidTr="4948C66D">
        <w:tc>
          <w:tcPr>
            <w:tcW w:w="10170" w:type="dxa"/>
            <w:gridSpan w:val="2"/>
            <w:tcMar>
              <w:top w:w="115" w:type="dxa"/>
              <w:left w:w="115" w:type="dxa"/>
              <w:bottom w:w="115" w:type="dxa"/>
              <w:right w:w="115" w:type="dxa"/>
            </w:tcMar>
          </w:tcPr>
          <w:p w14:paraId="38FF3FC6" w14:textId="77777777" w:rsidR="00837A57" w:rsidRDefault="00837A57" w:rsidP="00837A57">
            <w:pPr>
              <w:rPr>
                <w:b/>
              </w:rPr>
            </w:pPr>
            <w:r>
              <w:rPr>
                <w:b/>
              </w:rPr>
              <w:t>Wiki Activity: Quality Costs Wiki</w:t>
            </w:r>
          </w:p>
          <w:p w14:paraId="333E6DA4" w14:textId="77777777" w:rsidR="00837A57" w:rsidRDefault="00837A57" w:rsidP="00837A57"/>
          <w:p w14:paraId="7D00F6D4" w14:textId="77777777" w:rsidR="00837A57" w:rsidRDefault="00837A57" w:rsidP="00837A57">
            <w:r>
              <w:rPr>
                <w:b/>
              </w:rPr>
              <w:t>Review</w:t>
            </w:r>
            <w:r>
              <w:t xml:space="preserve"> the Quality Costs Wiki for the four major categories.</w:t>
            </w:r>
          </w:p>
          <w:p w14:paraId="290A2372" w14:textId="77777777" w:rsidR="00837A57" w:rsidRDefault="00837A57" w:rsidP="00837A57">
            <w:pPr>
              <w:tabs>
                <w:tab w:val="left" w:pos="1851"/>
              </w:tabs>
            </w:pPr>
            <w:r>
              <w:tab/>
            </w:r>
          </w:p>
          <w:p w14:paraId="04FE8CC8" w14:textId="77777777" w:rsidR="00837A57" w:rsidRDefault="00837A57" w:rsidP="00837A57">
            <w:r>
              <w:rPr>
                <w:b/>
              </w:rPr>
              <w:t>Provide</w:t>
            </w:r>
            <w:r>
              <w:t xml:space="preserve"> specific examples of quality costs for a fast-food restaurant in each category.</w:t>
            </w:r>
          </w:p>
          <w:p w14:paraId="346B8942" w14:textId="77777777" w:rsidR="00837A57" w:rsidRDefault="00837A57" w:rsidP="00837A57"/>
          <w:p w14:paraId="77185005" w14:textId="1C7D7016" w:rsidR="00837A57" w:rsidRPr="00135F7B" w:rsidRDefault="00837A57" w:rsidP="00837A57">
            <w:pPr>
              <w:pStyle w:val="AssignmentsLevel1"/>
            </w:pPr>
            <w:r>
              <w:rPr>
                <w:b/>
              </w:rPr>
              <w:t>Review</w:t>
            </w:r>
            <w:r>
              <w:t xml:space="preserve"> the examples selected by your classmates for any errors or further improvements.</w:t>
            </w:r>
          </w:p>
        </w:tc>
        <w:tc>
          <w:tcPr>
            <w:tcW w:w="1440" w:type="dxa"/>
          </w:tcPr>
          <w:p w14:paraId="7AC2B5F1" w14:textId="1341BDEF" w:rsidR="00837A57" w:rsidRPr="00842155" w:rsidRDefault="00837A57" w:rsidP="00837A57">
            <w:pPr>
              <w:tabs>
                <w:tab w:val="left" w:pos="2329"/>
              </w:tabs>
              <w:rPr>
                <w:rFonts w:cs="Arial"/>
                <w:szCs w:val="20"/>
              </w:rPr>
            </w:pPr>
            <w:r>
              <w:lastRenderedPageBreak/>
              <w:t>6.3</w:t>
            </w:r>
          </w:p>
        </w:tc>
        <w:tc>
          <w:tcPr>
            <w:tcW w:w="1440" w:type="dxa"/>
          </w:tcPr>
          <w:p w14:paraId="5890BEFD" w14:textId="77777777" w:rsidR="00837A57" w:rsidRDefault="00837A57" w:rsidP="00837A57">
            <w:r>
              <w:t xml:space="preserve">Wiki – shares work and posts response = </w:t>
            </w:r>
          </w:p>
          <w:p w14:paraId="43FBE014" w14:textId="77777777" w:rsidR="00837A57" w:rsidRDefault="00837A57" w:rsidP="00837A57">
            <w:r>
              <w:rPr>
                <w:b/>
              </w:rPr>
              <w:t>1 hour</w:t>
            </w:r>
          </w:p>
          <w:p w14:paraId="1ACACE92" w14:textId="5C20274E" w:rsidR="00837A57" w:rsidRPr="00842155" w:rsidRDefault="00837A57" w:rsidP="00837A57">
            <w:pPr>
              <w:tabs>
                <w:tab w:val="left" w:pos="2329"/>
              </w:tabs>
              <w:rPr>
                <w:rFonts w:eastAsia="Arial" w:cs="Arial"/>
              </w:rPr>
            </w:pPr>
          </w:p>
        </w:tc>
      </w:tr>
      <w:tr w:rsidR="00837A57" w:rsidRPr="00132272" w14:paraId="23EE89BE" w14:textId="77777777" w:rsidTr="4948C66D">
        <w:tc>
          <w:tcPr>
            <w:tcW w:w="10170" w:type="dxa"/>
            <w:gridSpan w:val="2"/>
            <w:tcMar>
              <w:top w:w="115" w:type="dxa"/>
              <w:left w:w="115" w:type="dxa"/>
              <w:bottom w:w="115" w:type="dxa"/>
              <w:right w:w="115" w:type="dxa"/>
            </w:tcMar>
          </w:tcPr>
          <w:p w14:paraId="39BFE5B5" w14:textId="77777777" w:rsidR="00837A57" w:rsidRDefault="00837A57" w:rsidP="00837A57">
            <w:pPr>
              <w:tabs>
                <w:tab w:val="left" w:pos="2329"/>
              </w:tabs>
              <w:rPr>
                <w:b/>
              </w:rPr>
            </w:pPr>
            <w:r>
              <w:rPr>
                <w:b/>
              </w:rPr>
              <w:lastRenderedPageBreak/>
              <w:t>Discussion: Measuring Defects</w:t>
            </w:r>
          </w:p>
          <w:p w14:paraId="11DC1EFB" w14:textId="77777777" w:rsidR="00837A57" w:rsidRDefault="00837A57" w:rsidP="00837A57">
            <w:pPr>
              <w:tabs>
                <w:tab w:val="left" w:pos="2329"/>
              </w:tabs>
            </w:pPr>
          </w:p>
          <w:p w14:paraId="449D4EF0" w14:textId="77777777" w:rsidR="00837A57" w:rsidRDefault="00837A57" w:rsidP="00837A57">
            <w:pPr>
              <w:tabs>
                <w:tab w:val="left" w:pos="2329"/>
              </w:tabs>
            </w:pPr>
            <w:r>
              <w:rPr>
                <w:b/>
              </w:rPr>
              <w:t>Select</w:t>
            </w:r>
            <w:r>
              <w:t xml:space="preserve"> a business with which you are familiar.</w:t>
            </w:r>
          </w:p>
          <w:p w14:paraId="61EA192A" w14:textId="77777777" w:rsidR="00837A57" w:rsidRDefault="00837A57" w:rsidP="00837A57">
            <w:pPr>
              <w:tabs>
                <w:tab w:val="left" w:pos="2329"/>
              </w:tabs>
            </w:pPr>
          </w:p>
          <w:p w14:paraId="6CD44123" w14:textId="77777777" w:rsidR="00837A57" w:rsidRDefault="00837A57" w:rsidP="00837A57">
            <w:pPr>
              <w:tabs>
                <w:tab w:val="left" w:pos="2329"/>
              </w:tabs>
            </w:pPr>
            <w:r>
              <w:rPr>
                <w:b/>
              </w:rPr>
              <w:t>Write</w:t>
            </w:r>
            <w:r>
              <w:t xml:space="preserve"> a response to the following prompts in the “Measuring Defects” discussion forum no later than 11:59 p.m. [EST] on Thursday:</w:t>
            </w:r>
          </w:p>
          <w:p w14:paraId="25D3D699" w14:textId="77777777" w:rsidR="00837A57" w:rsidRDefault="00837A57" w:rsidP="00837A57">
            <w:pPr>
              <w:tabs>
                <w:tab w:val="left" w:pos="2329"/>
              </w:tabs>
            </w:pPr>
          </w:p>
          <w:p w14:paraId="4ADC813A" w14:textId="77777777" w:rsidR="00837A57" w:rsidRDefault="00837A57" w:rsidP="00837A57">
            <w:pPr>
              <w:pStyle w:val="AssignmentsLevel2"/>
            </w:pPr>
            <w:r>
              <w:t>Describe how defects in products and processes can be measured.</w:t>
            </w:r>
          </w:p>
          <w:p w14:paraId="08565927" w14:textId="77777777" w:rsidR="00837A57" w:rsidRDefault="00837A57" w:rsidP="00837A57">
            <w:pPr>
              <w:pStyle w:val="AssignmentsLevel2"/>
            </w:pPr>
            <w:r>
              <w:t>Include in your description five things that can be measured with regard to quality.</w:t>
            </w:r>
          </w:p>
          <w:p w14:paraId="73A6E0CA" w14:textId="77777777" w:rsidR="00837A57" w:rsidRDefault="00837A57" w:rsidP="00837A57">
            <w:pPr>
              <w:tabs>
                <w:tab w:val="left" w:pos="2329"/>
              </w:tabs>
            </w:pPr>
          </w:p>
          <w:p w14:paraId="640AAB5A" w14:textId="77777777" w:rsidR="00837A57" w:rsidRDefault="00837A57" w:rsidP="00837A57">
            <w:pPr>
              <w:tabs>
                <w:tab w:val="left" w:pos="2329"/>
              </w:tabs>
            </w:pPr>
            <w:r>
              <w:rPr>
                <w:i/>
              </w:rPr>
              <w:t>Note</w:t>
            </w:r>
            <w:r>
              <w:t>. Initial answers to the discussion question must be substantive and in the range of 250-400 words. Any references should be properly cited following APA formatting guidelines. Initial discussion question responses are due by 11:59 p.m. (Eastern Time) on Thursday.</w:t>
            </w:r>
          </w:p>
          <w:p w14:paraId="085C9336" w14:textId="77777777" w:rsidR="00837A57" w:rsidRDefault="00837A57" w:rsidP="00837A57">
            <w:pPr>
              <w:tabs>
                <w:tab w:val="left" w:pos="2329"/>
              </w:tabs>
            </w:pPr>
          </w:p>
          <w:p w14:paraId="5BD02981" w14:textId="6288273A" w:rsidR="00837A57" w:rsidRPr="00132272" w:rsidRDefault="00837A57" w:rsidP="00837A57">
            <w:pPr>
              <w:pStyle w:val="AssignmentsLevel1"/>
              <w:rPr>
                <w:strike/>
              </w:rPr>
            </w:pPr>
            <w:r>
              <w:rPr>
                <w:b/>
              </w:rPr>
              <w:t>Write</w:t>
            </w:r>
            <w:r>
              <w:t xml:space="preserve"> a substantive response to a minimum of three different students, focusing on additional elements in their selected business that can be measured. All responses must be posted by 11:59 p.m. (Eastern Time) on Sunday.</w:t>
            </w:r>
          </w:p>
        </w:tc>
        <w:tc>
          <w:tcPr>
            <w:tcW w:w="1440" w:type="dxa"/>
          </w:tcPr>
          <w:p w14:paraId="5BD5210A" w14:textId="1C55C725" w:rsidR="00837A57" w:rsidRPr="00132272" w:rsidRDefault="00837A57" w:rsidP="00837A57">
            <w:pPr>
              <w:tabs>
                <w:tab w:val="left" w:pos="2329"/>
              </w:tabs>
              <w:rPr>
                <w:rFonts w:cs="Arial"/>
                <w:strike/>
                <w:szCs w:val="20"/>
              </w:rPr>
            </w:pPr>
            <w:r>
              <w:t>6.1</w:t>
            </w:r>
          </w:p>
        </w:tc>
        <w:tc>
          <w:tcPr>
            <w:tcW w:w="1440" w:type="dxa"/>
          </w:tcPr>
          <w:p w14:paraId="21C59F93" w14:textId="77777777" w:rsidR="00837A57" w:rsidRDefault="00837A57" w:rsidP="00837A57">
            <w:pPr>
              <w:tabs>
                <w:tab w:val="left" w:pos="2329"/>
              </w:tabs>
            </w:pPr>
            <w:r>
              <w:t xml:space="preserve">Discussion Board – one posting and replying to three other posts = </w:t>
            </w:r>
          </w:p>
          <w:p w14:paraId="358788AB" w14:textId="77777777" w:rsidR="00837A57" w:rsidRDefault="00837A57" w:rsidP="00837A57">
            <w:pPr>
              <w:tabs>
                <w:tab w:val="left" w:pos="2329"/>
              </w:tabs>
            </w:pPr>
            <w:r>
              <w:rPr>
                <w:b/>
              </w:rPr>
              <w:t>1 hour</w:t>
            </w:r>
          </w:p>
          <w:p w14:paraId="2B92DFCA" w14:textId="77777777" w:rsidR="00837A57" w:rsidRDefault="00837A57" w:rsidP="00837A57"/>
          <w:p w14:paraId="1A615B0C" w14:textId="3CA00FCA" w:rsidR="00837A57" w:rsidRPr="00132272" w:rsidRDefault="00837A57" w:rsidP="00837A57">
            <w:pPr>
              <w:tabs>
                <w:tab w:val="left" w:pos="2329"/>
              </w:tabs>
              <w:rPr>
                <w:rFonts w:cs="Arial"/>
                <w:strike/>
                <w:szCs w:val="20"/>
              </w:rPr>
            </w:pPr>
            <w:r>
              <w:tab/>
            </w:r>
          </w:p>
        </w:tc>
      </w:tr>
      <w:tr w:rsidR="00837A57" w:rsidRPr="00132272" w14:paraId="06C07B39" w14:textId="77777777" w:rsidTr="4948C66D">
        <w:tc>
          <w:tcPr>
            <w:tcW w:w="10170" w:type="dxa"/>
            <w:gridSpan w:val="2"/>
            <w:tcMar>
              <w:top w:w="115" w:type="dxa"/>
              <w:left w:w="115" w:type="dxa"/>
              <w:bottom w:w="115" w:type="dxa"/>
              <w:right w:w="115" w:type="dxa"/>
            </w:tcMar>
          </w:tcPr>
          <w:p w14:paraId="638A9631" w14:textId="77777777" w:rsidR="00837A57" w:rsidRDefault="00837A57" w:rsidP="00837A57">
            <w:pPr>
              <w:tabs>
                <w:tab w:val="left" w:pos="2329"/>
              </w:tabs>
              <w:rPr>
                <w:b/>
              </w:rPr>
            </w:pPr>
            <w:r>
              <w:rPr>
                <w:b/>
              </w:rPr>
              <w:t>Assignment: Cost of Quality Analysis</w:t>
            </w:r>
          </w:p>
          <w:p w14:paraId="56B0BF86" w14:textId="77777777" w:rsidR="00837A57" w:rsidRDefault="00837A57" w:rsidP="00837A57">
            <w:pPr>
              <w:tabs>
                <w:tab w:val="left" w:pos="2329"/>
              </w:tabs>
              <w:rPr>
                <w:b/>
              </w:rPr>
            </w:pPr>
          </w:p>
          <w:p w14:paraId="5BFDABC4" w14:textId="3D63FF60" w:rsidR="002C21BE" w:rsidRDefault="002C21BE" w:rsidP="00837A57">
            <w:pPr>
              <w:tabs>
                <w:tab w:val="left" w:pos="2329"/>
              </w:tabs>
            </w:pPr>
            <w:r w:rsidRPr="002C21BE">
              <w:rPr>
                <w:b/>
              </w:rPr>
              <w:t>Resource:</w:t>
            </w:r>
            <w:r>
              <w:t xml:space="preserve"> Excel Templates MBA640.xlsx </w:t>
            </w:r>
          </w:p>
          <w:p w14:paraId="68876B71" w14:textId="77777777" w:rsidR="002C21BE" w:rsidRDefault="002C21BE" w:rsidP="00837A57">
            <w:pPr>
              <w:tabs>
                <w:tab w:val="left" w:pos="2329"/>
              </w:tabs>
            </w:pPr>
          </w:p>
          <w:p w14:paraId="55B05CD5" w14:textId="6FB0B11C" w:rsidR="00837A57" w:rsidRDefault="00837A57" w:rsidP="00837A57">
            <w:pPr>
              <w:tabs>
                <w:tab w:val="left" w:pos="2329"/>
              </w:tabs>
            </w:pPr>
            <w:r>
              <w:t>Jones and Hunt manufactures custom-made fiberglass tanks. They have identified the following costs related to quality:</w:t>
            </w:r>
          </w:p>
          <w:p w14:paraId="69E63975" w14:textId="77777777" w:rsidR="00837A57" w:rsidRDefault="00837A57" w:rsidP="00837A57">
            <w:pPr>
              <w:tabs>
                <w:tab w:val="left" w:pos="2329"/>
              </w:tabs>
            </w:pPr>
          </w:p>
          <w:tbl>
            <w:tblPr>
              <w:tblW w:w="6331"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400" w:firstRow="0" w:lastRow="0" w:firstColumn="0" w:lastColumn="0" w:noHBand="0" w:noVBand="1"/>
            </w:tblPr>
            <w:tblGrid>
              <w:gridCol w:w="5190"/>
              <w:gridCol w:w="1141"/>
            </w:tblGrid>
            <w:tr w:rsidR="00837A57" w14:paraId="5A1267FF" w14:textId="77777777" w:rsidTr="00C44987">
              <w:tc>
                <w:tcPr>
                  <w:tcW w:w="5190" w:type="dxa"/>
                  <w:vAlign w:val="center"/>
                </w:tcPr>
                <w:p w14:paraId="403734CA" w14:textId="77777777" w:rsidR="00837A57" w:rsidRDefault="00837A57" w:rsidP="00837A57">
                  <w:pPr>
                    <w:tabs>
                      <w:tab w:val="left" w:pos="2329"/>
                    </w:tabs>
                    <w:spacing w:before="40" w:after="40"/>
                    <w:jc w:val="center"/>
                    <w:rPr>
                      <w:szCs w:val="18"/>
                    </w:rPr>
                  </w:pPr>
                  <w:r>
                    <w:rPr>
                      <w:szCs w:val="18"/>
                    </w:rPr>
                    <w:t>Quality Measure</w:t>
                  </w:r>
                </w:p>
              </w:tc>
              <w:tc>
                <w:tcPr>
                  <w:tcW w:w="1141" w:type="dxa"/>
                  <w:vAlign w:val="center"/>
                </w:tcPr>
                <w:p w14:paraId="20F109D1" w14:textId="77777777" w:rsidR="00837A57" w:rsidRDefault="00837A57" w:rsidP="00837A57">
                  <w:pPr>
                    <w:tabs>
                      <w:tab w:val="left" w:pos="2329"/>
                    </w:tabs>
                    <w:spacing w:before="40" w:after="40"/>
                    <w:jc w:val="center"/>
                    <w:rPr>
                      <w:szCs w:val="18"/>
                    </w:rPr>
                  </w:pPr>
                  <w:r>
                    <w:rPr>
                      <w:szCs w:val="18"/>
                    </w:rPr>
                    <w:t>Cost</w:t>
                  </w:r>
                </w:p>
              </w:tc>
            </w:tr>
            <w:tr w:rsidR="00837A57" w14:paraId="204DE7B5" w14:textId="77777777" w:rsidTr="00C44987">
              <w:tc>
                <w:tcPr>
                  <w:tcW w:w="5190" w:type="dxa"/>
                </w:tcPr>
                <w:p w14:paraId="0F2C9002" w14:textId="77777777" w:rsidR="00837A57" w:rsidRDefault="00837A57" w:rsidP="00837A57">
                  <w:pPr>
                    <w:tabs>
                      <w:tab w:val="left" w:pos="2329"/>
                    </w:tabs>
                    <w:spacing w:before="40" w:after="40"/>
                    <w:rPr>
                      <w:szCs w:val="18"/>
                    </w:rPr>
                  </w:pPr>
                  <w:r>
                    <w:rPr>
                      <w:szCs w:val="18"/>
                    </w:rPr>
                    <w:t>Tools and equipment to measure conformance to specifications</w:t>
                  </w:r>
                </w:p>
              </w:tc>
              <w:tc>
                <w:tcPr>
                  <w:tcW w:w="1141" w:type="dxa"/>
                </w:tcPr>
                <w:p w14:paraId="3B9D658F" w14:textId="77777777" w:rsidR="00837A57" w:rsidRDefault="00837A57" w:rsidP="00837A57">
                  <w:pPr>
                    <w:tabs>
                      <w:tab w:val="left" w:pos="2329"/>
                    </w:tabs>
                    <w:spacing w:before="40" w:after="40"/>
                    <w:jc w:val="right"/>
                    <w:rPr>
                      <w:szCs w:val="18"/>
                    </w:rPr>
                  </w:pPr>
                  <w:r>
                    <w:rPr>
                      <w:szCs w:val="18"/>
                    </w:rPr>
                    <w:t>$35,000</w:t>
                  </w:r>
                </w:p>
              </w:tc>
            </w:tr>
            <w:tr w:rsidR="00837A57" w14:paraId="78977950" w14:textId="77777777" w:rsidTr="00C44987">
              <w:tc>
                <w:tcPr>
                  <w:tcW w:w="5190" w:type="dxa"/>
                </w:tcPr>
                <w:p w14:paraId="67BECC8A" w14:textId="77777777" w:rsidR="00837A57" w:rsidRDefault="00837A57" w:rsidP="00837A57">
                  <w:pPr>
                    <w:tabs>
                      <w:tab w:val="left" w:pos="2329"/>
                    </w:tabs>
                    <w:spacing w:before="40" w:after="40"/>
                    <w:rPr>
                      <w:szCs w:val="18"/>
                    </w:rPr>
                  </w:pPr>
                  <w:r>
                    <w:rPr>
                      <w:szCs w:val="18"/>
                    </w:rPr>
                    <w:t>Test and inspect finished tanks</w:t>
                  </w:r>
                </w:p>
              </w:tc>
              <w:tc>
                <w:tcPr>
                  <w:tcW w:w="1141" w:type="dxa"/>
                </w:tcPr>
                <w:p w14:paraId="1DB9B668" w14:textId="77777777" w:rsidR="00837A57" w:rsidRDefault="00837A57" w:rsidP="00837A57">
                  <w:pPr>
                    <w:tabs>
                      <w:tab w:val="left" w:pos="2329"/>
                    </w:tabs>
                    <w:spacing w:before="40" w:after="40"/>
                    <w:jc w:val="right"/>
                    <w:rPr>
                      <w:szCs w:val="18"/>
                    </w:rPr>
                  </w:pPr>
                  <w:r>
                    <w:rPr>
                      <w:szCs w:val="18"/>
                    </w:rPr>
                    <w:t>$22,000</w:t>
                  </w:r>
                </w:p>
              </w:tc>
            </w:tr>
            <w:tr w:rsidR="00837A57" w14:paraId="480E30A0" w14:textId="77777777" w:rsidTr="00C44987">
              <w:tc>
                <w:tcPr>
                  <w:tcW w:w="5190" w:type="dxa"/>
                </w:tcPr>
                <w:p w14:paraId="6615E17B" w14:textId="77777777" w:rsidR="00837A57" w:rsidRDefault="00837A57" w:rsidP="00837A57">
                  <w:pPr>
                    <w:tabs>
                      <w:tab w:val="left" w:pos="2329"/>
                    </w:tabs>
                    <w:spacing w:before="40" w:after="40"/>
                    <w:rPr>
                      <w:szCs w:val="18"/>
                    </w:rPr>
                  </w:pPr>
                  <w:r>
                    <w:rPr>
                      <w:szCs w:val="18"/>
                    </w:rPr>
                    <w:t>Scrap fiberglass</w:t>
                  </w:r>
                </w:p>
              </w:tc>
              <w:tc>
                <w:tcPr>
                  <w:tcW w:w="1141" w:type="dxa"/>
                </w:tcPr>
                <w:p w14:paraId="7078096B" w14:textId="77777777" w:rsidR="00837A57" w:rsidRDefault="00837A57" w:rsidP="00837A57">
                  <w:pPr>
                    <w:tabs>
                      <w:tab w:val="left" w:pos="2329"/>
                    </w:tabs>
                    <w:spacing w:before="40" w:after="40"/>
                    <w:jc w:val="right"/>
                    <w:rPr>
                      <w:szCs w:val="18"/>
                    </w:rPr>
                  </w:pPr>
                  <w:r>
                    <w:rPr>
                      <w:szCs w:val="18"/>
                    </w:rPr>
                    <w:t>$68,000</w:t>
                  </w:r>
                </w:p>
              </w:tc>
            </w:tr>
            <w:tr w:rsidR="00837A57" w14:paraId="75824E10" w14:textId="77777777" w:rsidTr="00C44987">
              <w:tc>
                <w:tcPr>
                  <w:tcW w:w="5190" w:type="dxa"/>
                </w:tcPr>
                <w:p w14:paraId="636C538C" w14:textId="77777777" w:rsidR="00837A57" w:rsidRDefault="00837A57" w:rsidP="00837A57">
                  <w:pPr>
                    <w:tabs>
                      <w:tab w:val="left" w:pos="2329"/>
                    </w:tabs>
                    <w:spacing w:before="40" w:after="40"/>
                    <w:rPr>
                      <w:szCs w:val="18"/>
                    </w:rPr>
                  </w:pPr>
                  <w:r>
                    <w:rPr>
                      <w:szCs w:val="18"/>
                    </w:rPr>
                    <w:t>Product rework for problems identified in final inspection</w:t>
                  </w:r>
                </w:p>
              </w:tc>
              <w:tc>
                <w:tcPr>
                  <w:tcW w:w="1141" w:type="dxa"/>
                </w:tcPr>
                <w:p w14:paraId="4DCE1181" w14:textId="77777777" w:rsidR="00837A57" w:rsidRDefault="00837A57" w:rsidP="00837A57">
                  <w:pPr>
                    <w:tabs>
                      <w:tab w:val="left" w:pos="2329"/>
                    </w:tabs>
                    <w:spacing w:before="40" w:after="40"/>
                    <w:jc w:val="right"/>
                    <w:rPr>
                      <w:szCs w:val="18"/>
                    </w:rPr>
                  </w:pPr>
                  <w:r>
                    <w:rPr>
                      <w:szCs w:val="18"/>
                    </w:rPr>
                    <w:t>$58,000</w:t>
                  </w:r>
                </w:p>
              </w:tc>
            </w:tr>
            <w:tr w:rsidR="00837A57" w14:paraId="2678A137" w14:textId="77777777" w:rsidTr="00C44987">
              <w:tc>
                <w:tcPr>
                  <w:tcW w:w="5190" w:type="dxa"/>
                </w:tcPr>
                <w:p w14:paraId="22F9B19A" w14:textId="77777777" w:rsidR="00837A57" w:rsidRDefault="00837A57" w:rsidP="00837A57">
                  <w:pPr>
                    <w:tabs>
                      <w:tab w:val="left" w:pos="2329"/>
                    </w:tabs>
                    <w:spacing w:before="40" w:after="40"/>
                    <w:rPr>
                      <w:szCs w:val="18"/>
                    </w:rPr>
                  </w:pPr>
                  <w:r>
                    <w:rPr>
                      <w:szCs w:val="18"/>
                    </w:rPr>
                    <w:t>Reductions in price for not meeting customer expectations</w:t>
                  </w:r>
                </w:p>
              </w:tc>
              <w:tc>
                <w:tcPr>
                  <w:tcW w:w="1141" w:type="dxa"/>
                </w:tcPr>
                <w:p w14:paraId="601F291A" w14:textId="77777777" w:rsidR="00837A57" w:rsidRDefault="00837A57" w:rsidP="00837A57">
                  <w:pPr>
                    <w:tabs>
                      <w:tab w:val="left" w:pos="2329"/>
                    </w:tabs>
                    <w:spacing w:before="40" w:after="40"/>
                    <w:jc w:val="right"/>
                    <w:rPr>
                      <w:szCs w:val="18"/>
                    </w:rPr>
                  </w:pPr>
                  <w:r>
                    <w:rPr>
                      <w:szCs w:val="18"/>
                    </w:rPr>
                    <w:t>$38,000</w:t>
                  </w:r>
                </w:p>
              </w:tc>
            </w:tr>
            <w:tr w:rsidR="00837A57" w14:paraId="23D3A0B7" w14:textId="77777777" w:rsidTr="00C44987">
              <w:tc>
                <w:tcPr>
                  <w:tcW w:w="5190" w:type="dxa"/>
                </w:tcPr>
                <w:p w14:paraId="7CCD7B7E" w14:textId="77777777" w:rsidR="00837A57" w:rsidRDefault="00837A57" w:rsidP="00837A57">
                  <w:pPr>
                    <w:tabs>
                      <w:tab w:val="left" w:pos="2329"/>
                    </w:tabs>
                    <w:spacing w:before="40" w:after="40"/>
                    <w:rPr>
                      <w:szCs w:val="18"/>
                    </w:rPr>
                  </w:pPr>
                  <w:r>
                    <w:rPr>
                      <w:szCs w:val="18"/>
                    </w:rPr>
                    <w:lastRenderedPageBreak/>
                    <w:t>Quality improvement planning</w:t>
                  </w:r>
                </w:p>
              </w:tc>
              <w:tc>
                <w:tcPr>
                  <w:tcW w:w="1141" w:type="dxa"/>
                </w:tcPr>
                <w:p w14:paraId="720779AC" w14:textId="77777777" w:rsidR="00837A57" w:rsidRDefault="00837A57" w:rsidP="00837A57">
                  <w:pPr>
                    <w:tabs>
                      <w:tab w:val="left" w:pos="2329"/>
                    </w:tabs>
                    <w:spacing w:before="40" w:after="40"/>
                    <w:jc w:val="right"/>
                    <w:rPr>
                      <w:szCs w:val="18"/>
                    </w:rPr>
                  </w:pPr>
                  <w:r>
                    <w:rPr>
                      <w:szCs w:val="18"/>
                    </w:rPr>
                    <w:t>$12,000</w:t>
                  </w:r>
                </w:p>
              </w:tc>
            </w:tr>
            <w:tr w:rsidR="00837A57" w14:paraId="30F706EF" w14:textId="77777777" w:rsidTr="00C44987">
              <w:tc>
                <w:tcPr>
                  <w:tcW w:w="5190" w:type="dxa"/>
                </w:tcPr>
                <w:p w14:paraId="08C94F3F" w14:textId="77777777" w:rsidR="00837A57" w:rsidRDefault="00837A57" w:rsidP="00837A57">
                  <w:pPr>
                    <w:tabs>
                      <w:tab w:val="left" w:pos="2329"/>
                    </w:tabs>
                    <w:spacing w:before="40" w:after="40"/>
                    <w:rPr>
                      <w:szCs w:val="18"/>
                    </w:rPr>
                  </w:pPr>
                  <w:r>
                    <w:rPr>
                      <w:szCs w:val="18"/>
                    </w:rPr>
                    <w:t>Employee training for quality</w:t>
                  </w:r>
                </w:p>
              </w:tc>
              <w:tc>
                <w:tcPr>
                  <w:tcW w:w="1141" w:type="dxa"/>
                </w:tcPr>
                <w:p w14:paraId="2DF1D14B" w14:textId="77777777" w:rsidR="00837A57" w:rsidRDefault="00837A57" w:rsidP="00837A57">
                  <w:pPr>
                    <w:tabs>
                      <w:tab w:val="left" w:pos="2329"/>
                    </w:tabs>
                    <w:spacing w:before="40" w:after="40"/>
                    <w:jc w:val="right"/>
                    <w:rPr>
                      <w:szCs w:val="18"/>
                    </w:rPr>
                  </w:pPr>
                  <w:r>
                    <w:rPr>
                      <w:szCs w:val="18"/>
                    </w:rPr>
                    <w:t>$5,000</w:t>
                  </w:r>
                </w:p>
              </w:tc>
            </w:tr>
            <w:tr w:rsidR="00837A57" w14:paraId="29A767BD" w14:textId="77777777" w:rsidTr="00C44987">
              <w:tc>
                <w:tcPr>
                  <w:tcW w:w="5190" w:type="dxa"/>
                </w:tcPr>
                <w:p w14:paraId="0FD1CCC1" w14:textId="77777777" w:rsidR="00837A57" w:rsidRDefault="00837A57" w:rsidP="00837A57">
                  <w:pPr>
                    <w:tabs>
                      <w:tab w:val="left" w:pos="2329"/>
                    </w:tabs>
                    <w:spacing w:before="40" w:after="40"/>
                    <w:rPr>
                      <w:szCs w:val="18"/>
                    </w:rPr>
                  </w:pPr>
                  <w:r>
                    <w:rPr>
                      <w:szCs w:val="18"/>
                    </w:rPr>
                    <w:t>Warranty repairs</w:t>
                  </w:r>
                </w:p>
              </w:tc>
              <w:tc>
                <w:tcPr>
                  <w:tcW w:w="1141" w:type="dxa"/>
                </w:tcPr>
                <w:p w14:paraId="7EA8B7FD" w14:textId="77777777" w:rsidR="00837A57" w:rsidRDefault="00837A57" w:rsidP="00837A57">
                  <w:pPr>
                    <w:tabs>
                      <w:tab w:val="left" w:pos="2329"/>
                    </w:tabs>
                    <w:spacing w:before="40" w:after="40"/>
                    <w:jc w:val="right"/>
                    <w:rPr>
                      <w:szCs w:val="18"/>
                    </w:rPr>
                  </w:pPr>
                  <w:r>
                    <w:rPr>
                      <w:szCs w:val="18"/>
                    </w:rPr>
                    <w:t>$25,000</w:t>
                  </w:r>
                </w:p>
              </w:tc>
            </w:tr>
            <w:tr w:rsidR="00837A57" w14:paraId="7053A80B" w14:textId="77777777" w:rsidTr="00C44987">
              <w:tc>
                <w:tcPr>
                  <w:tcW w:w="5190" w:type="dxa"/>
                </w:tcPr>
                <w:p w14:paraId="164376D5" w14:textId="77777777" w:rsidR="00837A57" w:rsidRDefault="00837A57" w:rsidP="00837A57">
                  <w:pPr>
                    <w:tabs>
                      <w:tab w:val="left" w:pos="2329"/>
                    </w:tabs>
                    <w:spacing w:before="40" w:after="40"/>
                    <w:rPr>
                      <w:szCs w:val="18"/>
                    </w:rPr>
                  </w:pPr>
                  <w:r>
                    <w:rPr>
                      <w:szCs w:val="18"/>
                    </w:rPr>
                    <w:t>Other waste</w:t>
                  </w:r>
                </w:p>
              </w:tc>
              <w:tc>
                <w:tcPr>
                  <w:tcW w:w="1141" w:type="dxa"/>
                </w:tcPr>
                <w:p w14:paraId="3532938F" w14:textId="77777777" w:rsidR="00837A57" w:rsidRDefault="00837A57" w:rsidP="00837A57">
                  <w:pPr>
                    <w:tabs>
                      <w:tab w:val="left" w:pos="2329"/>
                    </w:tabs>
                    <w:spacing w:before="40" w:after="40"/>
                    <w:jc w:val="right"/>
                    <w:rPr>
                      <w:szCs w:val="18"/>
                    </w:rPr>
                  </w:pPr>
                  <w:r>
                    <w:rPr>
                      <w:szCs w:val="18"/>
                    </w:rPr>
                    <w:t>$10,000</w:t>
                  </w:r>
                </w:p>
              </w:tc>
            </w:tr>
          </w:tbl>
          <w:p w14:paraId="546298B1" w14:textId="77777777" w:rsidR="00837A57" w:rsidRDefault="00837A57" w:rsidP="00837A57">
            <w:pPr>
              <w:tabs>
                <w:tab w:val="left" w:pos="2329"/>
              </w:tabs>
            </w:pPr>
          </w:p>
          <w:p w14:paraId="6588B150" w14:textId="77777777" w:rsidR="00837A57" w:rsidRDefault="00837A57" w:rsidP="00837A57">
            <w:pPr>
              <w:tabs>
                <w:tab w:val="left" w:pos="2329"/>
              </w:tabs>
            </w:pPr>
            <w:r>
              <w:rPr>
                <w:b/>
              </w:rPr>
              <w:t>Organize</w:t>
            </w:r>
            <w:r>
              <w:t xml:space="preserve"> these costs into a Pareto chart with the following categories:</w:t>
            </w:r>
          </w:p>
          <w:p w14:paraId="4807434C" w14:textId="77777777" w:rsidR="00837A57" w:rsidRDefault="00837A57" w:rsidP="00837A57">
            <w:pPr>
              <w:tabs>
                <w:tab w:val="left" w:pos="2329"/>
              </w:tabs>
            </w:pPr>
          </w:p>
          <w:p w14:paraId="59AD9067" w14:textId="77777777" w:rsidR="00837A57" w:rsidRDefault="00837A57" w:rsidP="00837A57">
            <w:pPr>
              <w:pStyle w:val="AssignmentsLevel2"/>
            </w:pPr>
            <w:r>
              <w:t>Prevention</w:t>
            </w:r>
          </w:p>
          <w:p w14:paraId="7289986E" w14:textId="77777777" w:rsidR="00837A57" w:rsidRDefault="00837A57" w:rsidP="00837A57">
            <w:pPr>
              <w:pStyle w:val="AssignmentsLevel2"/>
            </w:pPr>
            <w:r>
              <w:t>Appraisal</w:t>
            </w:r>
          </w:p>
          <w:p w14:paraId="23A9AC13" w14:textId="77777777" w:rsidR="00837A57" w:rsidRDefault="00837A57" w:rsidP="00837A57">
            <w:pPr>
              <w:pStyle w:val="AssignmentsLevel2"/>
            </w:pPr>
            <w:r>
              <w:t>Internal failure</w:t>
            </w:r>
          </w:p>
          <w:p w14:paraId="3F3B0EF9" w14:textId="77777777" w:rsidR="00837A57" w:rsidRDefault="00837A57" w:rsidP="00837A57">
            <w:pPr>
              <w:pStyle w:val="AssignmentsLevel2"/>
            </w:pPr>
            <w:r>
              <w:t>External failure</w:t>
            </w:r>
          </w:p>
          <w:p w14:paraId="57BA3787" w14:textId="77777777" w:rsidR="00837A57" w:rsidRDefault="00837A57" w:rsidP="00734A71">
            <w:pPr>
              <w:pStyle w:val="AssignmentsLevel2"/>
              <w:numPr>
                <w:ilvl w:val="0"/>
                <w:numId w:val="0"/>
              </w:numPr>
              <w:ind w:left="360"/>
            </w:pPr>
          </w:p>
          <w:p w14:paraId="1DF1246A" w14:textId="77777777" w:rsidR="00837A57" w:rsidRDefault="00837A57" w:rsidP="00837A57">
            <w:pPr>
              <w:tabs>
                <w:tab w:val="left" w:pos="2329"/>
              </w:tabs>
            </w:pPr>
            <w:r>
              <w:rPr>
                <w:b/>
              </w:rPr>
              <w:t>Write</w:t>
            </w:r>
            <w:r>
              <w:t xml:space="preserve"> a 250- to 500- word paper in which you:</w:t>
            </w:r>
          </w:p>
          <w:p w14:paraId="470EBF57" w14:textId="77777777" w:rsidR="00837A57" w:rsidRDefault="00837A57" w:rsidP="00837A57">
            <w:pPr>
              <w:tabs>
                <w:tab w:val="left" w:pos="2329"/>
              </w:tabs>
              <w:rPr>
                <w:b/>
              </w:rPr>
            </w:pPr>
          </w:p>
          <w:p w14:paraId="1BCF355D" w14:textId="77777777" w:rsidR="00837A57" w:rsidRDefault="00837A57" w:rsidP="00837A57">
            <w:pPr>
              <w:pStyle w:val="AssignmentsLevel2"/>
            </w:pPr>
            <w:r w:rsidRPr="002F07F9">
              <w:t>Recommend</w:t>
            </w:r>
            <w:r>
              <w:t xml:space="preserve"> to Jones and Hunt where they can save quality costs. </w:t>
            </w:r>
          </w:p>
          <w:p w14:paraId="773EF292" w14:textId="77777777" w:rsidR="00837A57" w:rsidRDefault="00837A57" w:rsidP="00837A57">
            <w:pPr>
              <w:pStyle w:val="AssignmentsLevel2"/>
            </w:pPr>
            <w:r>
              <w:t>Describe the Pareto chart and its effect on your decision making process</w:t>
            </w:r>
          </w:p>
          <w:p w14:paraId="44ECB74F" w14:textId="77777777" w:rsidR="00837A57" w:rsidRDefault="00837A57" w:rsidP="00837A57">
            <w:pPr>
              <w:widowControl w:val="0"/>
              <w:ind w:left="360" w:hanging="360"/>
            </w:pPr>
          </w:p>
          <w:p w14:paraId="1F91F0FF" w14:textId="48413DAC" w:rsidR="00837A57" w:rsidRPr="4948C66D" w:rsidRDefault="00837A57" w:rsidP="00837A57">
            <w:pPr>
              <w:tabs>
                <w:tab w:val="left" w:pos="2329"/>
              </w:tabs>
              <w:rPr>
                <w:rFonts w:eastAsia="Arial" w:cs="Arial"/>
                <w:b/>
                <w:bCs/>
              </w:rPr>
            </w:pPr>
            <w:r>
              <w:rPr>
                <w:b/>
              </w:rPr>
              <w:t>Submit</w:t>
            </w:r>
            <w:r>
              <w:t xml:space="preserve"> your report to your instructor via Blackboard.</w:t>
            </w:r>
          </w:p>
        </w:tc>
        <w:tc>
          <w:tcPr>
            <w:tcW w:w="1440" w:type="dxa"/>
          </w:tcPr>
          <w:p w14:paraId="3CD73264" w14:textId="09E7BF83" w:rsidR="00837A57" w:rsidRPr="00132272" w:rsidRDefault="00837A57" w:rsidP="00837A57">
            <w:pPr>
              <w:tabs>
                <w:tab w:val="left" w:pos="2329"/>
              </w:tabs>
              <w:rPr>
                <w:rFonts w:cs="Arial"/>
                <w:strike/>
                <w:szCs w:val="20"/>
              </w:rPr>
            </w:pPr>
            <w:r>
              <w:lastRenderedPageBreak/>
              <w:t>6.3, 6.4</w:t>
            </w:r>
          </w:p>
        </w:tc>
        <w:tc>
          <w:tcPr>
            <w:tcW w:w="1440" w:type="dxa"/>
          </w:tcPr>
          <w:p w14:paraId="26B4F24F" w14:textId="1AAAB7C5" w:rsidR="00837A57" w:rsidRPr="00132272" w:rsidRDefault="00837A57" w:rsidP="00837A57">
            <w:pPr>
              <w:tabs>
                <w:tab w:val="left" w:pos="2329"/>
              </w:tabs>
              <w:rPr>
                <w:rFonts w:cs="Arial"/>
                <w:strike/>
                <w:szCs w:val="20"/>
              </w:rPr>
            </w:pPr>
            <w:r>
              <w:t xml:space="preserve">Problem Solving Scenario – one analysis and posting = </w:t>
            </w:r>
            <w:r>
              <w:rPr>
                <w:b/>
              </w:rPr>
              <w:t>.5 hours</w:t>
            </w:r>
          </w:p>
        </w:tc>
      </w:tr>
      <w:tr w:rsidR="00837A57" w:rsidRPr="00132272" w14:paraId="5560571F" w14:textId="77777777" w:rsidTr="4948C66D">
        <w:tc>
          <w:tcPr>
            <w:tcW w:w="10170" w:type="dxa"/>
            <w:gridSpan w:val="2"/>
            <w:tcMar>
              <w:top w:w="115" w:type="dxa"/>
              <w:left w:w="115" w:type="dxa"/>
              <w:bottom w:w="115" w:type="dxa"/>
              <w:right w:w="115" w:type="dxa"/>
            </w:tcMar>
          </w:tcPr>
          <w:p w14:paraId="2258B65E" w14:textId="63B903DE" w:rsidR="00837A57" w:rsidRDefault="00837A57" w:rsidP="00837A57">
            <w:pPr>
              <w:tabs>
                <w:tab w:val="left" w:pos="2329"/>
              </w:tabs>
              <w:rPr>
                <w:b/>
              </w:rPr>
            </w:pPr>
            <w:r>
              <w:rPr>
                <w:b/>
              </w:rPr>
              <w:t>Week Seven Case Study: Hudson Jewelers</w:t>
            </w:r>
          </w:p>
          <w:p w14:paraId="4058F7A9" w14:textId="77777777" w:rsidR="00837A57" w:rsidRDefault="00837A57" w:rsidP="00837A57">
            <w:pPr>
              <w:tabs>
                <w:tab w:val="left" w:pos="2329"/>
              </w:tabs>
              <w:rPr>
                <w:b/>
              </w:rPr>
            </w:pPr>
          </w:p>
          <w:p w14:paraId="3021DB1F" w14:textId="77777777" w:rsidR="00837A57" w:rsidRPr="00DA01A0" w:rsidRDefault="00837A57" w:rsidP="00837A57">
            <w:pPr>
              <w:tabs>
                <w:tab w:val="left" w:pos="2329"/>
              </w:tabs>
              <w:rPr>
                <w:b/>
              </w:rPr>
            </w:pPr>
            <w:r w:rsidRPr="000E72B1">
              <w:rPr>
                <w:b/>
              </w:rPr>
              <w:t xml:space="preserve">Read </w:t>
            </w:r>
            <w:r w:rsidRPr="000E72B1">
              <w:t>“Hudson Jewelers Case Study”</w:t>
            </w:r>
            <w:r w:rsidRPr="00DA01A0">
              <w:rPr>
                <w:b/>
              </w:rPr>
              <w:t xml:space="preserve"> (Case Study Attached)</w:t>
            </w:r>
          </w:p>
          <w:p w14:paraId="1DE00E1A" w14:textId="77777777" w:rsidR="00837A57" w:rsidRDefault="00837A57" w:rsidP="00837A57">
            <w:pPr>
              <w:tabs>
                <w:tab w:val="center" w:pos="2935"/>
              </w:tabs>
            </w:pPr>
          </w:p>
          <w:p w14:paraId="3789CD1E" w14:textId="77777777" w:rsidR="00837A57" w:rsidRDefault="00837A57" w:rsidP="00837A57">
            <w:pPr>
              <w:tabs>
                <w:tab w:val="left" w:pos="2329"/>
              </w:tabs>
            </w:pPr>
            <w:r w:rsidRPr="004245B5">
              <w:rPr>
                <w:b/>
              </w:rPr>
              <w:t>Write</w:t>
            </w:r>
            <w:r>
              <w:t xml:space="preserve"> a 350- to 700-word paper analyzing Hudson Jewelers. </w:t>
            </w:r>
          </w:p>
          <w:p w14:paraId="3C8ED14A" w14:textId="77777777" w:rsidR="00837A57" w:rsidRDefault="00837A57" w:rsidP="00837A57">
            <w:pPr>
              <w:tabs>
                <w:tab w:val="left" w:pos="2329"/>
              </w:tabs>
            </w:pPr>
          </w:p>
          <w:p w14:paraId="4DFFD21C" w14:textId="77777777" w:rsidR="00837A57" w:rsidRDefault="00837A57" w:rsidP="00837A57">
            <w:pPr>
              <w:tabs>
                <w:tab w:val="left" w:pos="2329"/>
              </w:tabs>
            </w:pPr>
            <w:r w:rsidRPr="002F07F9">
              <w:rPr>
                <w:b/>
              </w:rPr>
              <w:t>Include</w:t>
            </w:r>
            <w:r>
              <w:t xml:space="preserve"> the following in your paper:</w:t>
            </w:r>
          </w:p>
          <w:p w14:paraId="6A2C47EC" w14:textId="77777777" w:rsidR="00837A57" w:rsidRDefault="00837A57" w:rsidP="00837A57">
            <w:pPr>
              <w:tabs>
                <w:tab w:val="left" w:pos="2329"/>
              </w:tabs>
              <w:rPr>
                <w:u w:val="single"/>
              </w:rPr>
            </w:pPr>
          </w:p>
          <w:p w14:paraId="3FD01B13" w14:textId="77777777" w:rsidR="00837A57" w:rsidRPr="002F07F9" w:rsidRDefault="00837A57" w:rsidP="00837A57">
            <w:pPr>
              <w:pStyle w:val="AssignmentsLevel2"/>
            </w:pPr>
            <w:r w:rsidRPr="002F07F9">
              <w:t>What cost-of-quality criteria</w:t>
            </w:r>
            <w:r>
              <w:t xml:space="preserve"> </w:t>
            </w:r>
            <w:r w:rsidRPr="002F07F9">
              <w:t>(i.e., prevention, appraisal, internal failure, and external failure costs) might be included in an analysis at the following stages of global diamond supply chain – mining, cutting and polishing centers, and retail jewelry store? Explain. Provide examples.</w:t>
            </w:r>
          </w:p>
          <w:p w14:paraId="2DAB88C9" w14:textId="77777777" w:rsidR="00837A57" w:rsidRPr="002F07F9" w:rsidRDefault="00837A57" w:rsidP="00837A57">
            <w:pPr>
              <w:tabs>
                <w:tab w:val="left" w:pos="2329"/>
              </w:tabs>
            </w:pPr>
          </w:p>
          <w:p w14:paraId="2143E7DD" w14:textId="28AB5B8A" w:rsidR="00837A57" w:rsidRPr="4948C66D" w:rsidRDefault="00837A57" w:rsidP="00837A57">
            <w:pPr>
              <w:tabs>
                <w:tab w:val="left" w:pos="2329"/>
              </w:tabs>
              <w:rPr>
                <w:rFonts w:eastAsia="Arial" w:cs="Arial"/>
                <w:b/>
                <w:bCs/>
              </w:rPr>
            </w:pPr>
            <w:r w:rsidRPr="002F07F9">
              <w:rPr>
                <w:b/>
              </w:rPr>
              <w:t>Submit</w:t>
            </w:r>
            <w:r w:rsidRPr="002F07F9">
              <w:t xml:space="preserve"> your evaluation in a Word document to your instructor via Blackboard</w:t>
            </w:r>
            <w:r>
              <w:t>.</w:t>
            </w:r>
            <w:r>
              <w:tab/>
            </w:r>
          </w:p>
        </w:tc>
        <w:tc>
          <w:tcPr>
            <w:tcW w:w="1440" w:type="dxa"/>
          </w:tcPr>
          <w:p w14:paraId="4522DEEE" w14:textId="7C51A251" w:rsidR="00837A57" w:rsidRPr="00132272" w:rsidRDefault="00837A57" w:rsidP="00837A57">
            <w:pPr>
              <w:tabs>
                <w:tab w:val="left" w:pos="2329"/>
              </w:tabs>
              <w:rPr>
                <w:rFonts w:cs="Arial"/>
                <w:strike/>
                <w:szCs w:val="20"/>
              </w:rPr>
            </w:pPr>
            <w:r>
              <w:t>6.4</w:t>
            </w:r>
          </w:p>
        </w:tc>
        <w:tc>
          <w:tcPr>
            <w:tcW w:w="1440" w:type="dxa"/>
          </w:tcPr>
          <w:p w14:paraId="65CF1B89" w14:textId="62CCF2C3" w:rsidR="00837A57" w:rsidRPr="00132272" w:rsidRDefault="00837A57" w:rsidP="00837A57">
            <w:pPr>
              <w:tabs>
                <w:tab w:val="left" w:pos="2329"/>
              </w:tabs>
              <w:rPr>
                <w:rFonts w:cs="Arial"/>
                <w:strike/>
                <w:szCs w:val="20"/>
              </w:rPr>
            </w:pPr>
            <w:r>
              <w:t xml:space="preserve">Case Study – analysis for assessment = </w:t>
            </w:r>
            <w:r>
              <w:rPr>
                <w:b/>
              </w:rPr>
              <w:t>1 hour</w:t>
            </w:r>
          </w:p>
        </w:tc>
      </w:tr>
      <w:tr w:rsidR="00837A57" w:rsidRPr="00132272" w14:paraId="57DE0D97" w14:textId="77777777" w:rsidTr="4948C66D">
        <w:tc>
          <w:tcPr>
            <w:tcW w:w="10170" w:type="dxa"/>
            <w:gridSpan w:val="2"/>
            <w:tcMar>
              <w:top w:w="115" w:type="dxa"/>
              <w:left w:w="115" w:type="dxa"/>
              <w:bottom w:w="115" w:type="dxa"/>
              <w:right w:w="115" w:type="dxa"/>
            </w:tcMar>
          </w:tcPr>
          <w:p w14:paraId="6B8A0E0F" w14:textId="77777777" w:rsidR="00837A57" w:rsidRDefault="00837A57" w:rsidP="00837A57">
            <w:pPr>
              <w:tabs>
                <w:tab w:val="left" w:pos="2329"/>
              </w:tabs>
              <w:rPr>
                <w:b/>
              </w:rPr>
            </w:pPr>
            <w:r>
              <w:rPr>
                <w:b/>
              </w:rPr>
              <w:t>Assignment: Quality Improvement Analysis</w:t>
            </w:r>
          </w:p>
          <w:p w14:paraId="2A4A52E1" w14:textId="77777777" w:rsidR="00837A57" w:rsidRDefault="00837A57" w:rsidP="00837A57">
            <w:pPr>
              <w:tabs>
                <w:tab w:val="left" w:pos="2329"/>
              </w:tabs>
            </w:pPr>
          </w:p>
          <w:p w14:paraId="005A5E47" w14:textId="43607F8C" w:rsidR="00837A57" w:rsidRDefault="00837A57" w:rsidP="00837A57">
            <w:pPr>
              <w:tabs>
                <w:tab w:val="left" w:pos="2329"/>
              </w:tabs>
            </w:pPr>
            <w:r>
              <w:rPr>
                <w:b/>
              </w:rPr>
              <w:t>Write</w:t>
            </w:r>
            <w:r>
              <w:t xml:space="preserve"> a 350-word analysis of the contributions to quality improvement  from the different theories and theorists discussed in Chapter 15 based on a company that you are familiar with. </w:t>
            </w:r>
          </w:p>
          <w:p w14:paraId="25DF89C9" w14:textId="77777777" w:rsidR="00837A57" w:rsidRDefault="00837A57" w:rsidP="00837A57">
            <w:pPr>
              <w:tabs>
                <w:tab w:val="left" w:pos="2329"/>
              </w:tabs>
            </w:pPr>
          </w:p>
          <w:p w14:paraId="0BB59C25" w14:textId="6D3DEEF5" w:rsidR="00837A57" w:rsidRDefault="00837A57" w:rsidP="00837A57">
            <w:pPr>
              <w:tabs>
                <w:tab w:val="left" w:pos="2329"/>
              </w:tabs>
            </w:pPr>
            <w:r>
              <w:t>Select one of the theorists or theories such as:</w:t>
            </w:r>
          </w:p>
          <w:p w14:paraId="5133FB2D" w14:textId="77777777" w:rsidR="00837A57" w:rsidRDefault="00837A57" w:rsidP="00837A57">
            <w:pPr>
              <w:tabs>
                <w:tab w:val="left" w:pos="2329"/>
              </w:tabs>
            </w:pPr>
          </w:p>
          <w:p w14:paraId="5237CEFA" w14:textId="77777777" w:rsidR="00837A57" w:rsidRDefault="00837A57" w:rsidP="00837A57">
            <w:pPr>
              <w:pStyle w:val="AssignmentsLevel2"/>
            </w:pPr>
            <w:r>
              <w:t>Deming</w:t>
            </w:r>
          </w:p>
          <w:p w14:paraId="420C40A9" w14:textId="77777777" w:rsidR="00837A57" w:rsidRDefault="00837A57" w:rsidP="00837A57">
            <w:pPr>
              <w:pStyle w:val="AssignmentsLevel2"/>
            </w:pPr>
            <w:r>
              <w:t>Juran</w:t>
            </w:r>
          </w:p>
          <w:p w14:paraId="6B196630" w14:textId="77777777" w:rsidR="00837A57" w:rsidRDefault="00837A57" w:rsidP="00837A57">
            <w:pPr>
              <w:pStyle w:val="AssignmentsLevel2"/>
            </w:pPr>
            <w:r>
              <w:t>Crosby</w:t>
            </w:r>
          </w:p>
          <w:p w14:paraId="487234A0" w14:textId="77777777" w:rsidR="00837A57" w:rsidRDefault="00837A57" w:rsidP="00837A57">
            <w:pPr>
              <w:pStyle w:val="AssignmentsLevel2"/>
            </w:pPr>
            <w:r>
              <w:t>ISO 9000</w:t>
            </w:r>
          </w:p>
          <w:p w14:paraId="6059BB42" w14:textId="77777777" w:rsidR="00837A57" w:rsidRDefault="00837A57" w:rsidP="00837A57">
            <w:pPr>
              <w:pStyle w:val="ListParagraph"/>
              <w:numPr>
                <w:ilvl w:val="0"/>
                <w:numId w:val="54"/>
              </w:numPr>
              <w:pBdr>
                <w:top w:val="nil"/>
                <w:left w:val="nil"/>
                <w:bottom w:val="nil"/>
                <w:right w:val="nil"/>
                <w:between w:val="nil"/>
              </w:pBdr>
              <w:tabs>
                <w:tab w:val="left" w:pos="2329"/>
              </w:tabs>
              <w:contextualSpacing/>
            </w:pPr>
            <w:r>
              <w:t>Six Sigma</w:t>
            </w:r>
          </w:p>
          <w:p w14:paraId="6D71CAB6" w14:textId="280A94C8" w:rsidR="00837A57" w:rsidRDefault="00837A57" w:rsidP="00837A57">
            <w:pPr>
              <w:tabs>
                <w:tab w:val="left" w:pos="2329"/>
              </w:tabs>
            </w:pPr>
          </w:p>
          <w:p w14:paraId="38FA77C7" w14:textId="695C1459" w:rsidR="00837A57" w:rsidRDefault="00837A57" w:rsidP="00837A57">
            <w:pPr>
              <w:tabs>
                <w:tab w:val="left" w:pos="2329"/>
              </w:tabs>
            </w:pPr>
            <w:r w:rsidRPr="002A3262">
              <w:rPr>
                <w:i/>
              </w:rPr>
              <w:t>Note</w:t>
            </w:r>
            <w:r>
              <w:t>. These theories and others can be found in your textbook.</w:t>
            </w:r>
          </w:p>
          <w:p w14:paraId="21D59299" w14:textId="77777777" w:rsidR="00837A57" w:rsidRDefault="00837A57" w:rsidP="00837A57">
            <w:pPr>
              <w:tabs>
                <w:tab w:val="left" w:pos="2329"/>
              </w:tabs>
            </w:pPr>
          </w:p>
          <w:p w14:paraId="6BFB1FDE" w14:textId="417A8BFF" w:rsidR="00837A57" w:rsidRPr="4948C66D" w:rsidRDefault="00837A57" w:rsidP="00837A57">
            <w:pPr>
              <w:tabs>
                <w:tab w:val="left" w:pos="2329"/>
              </w:tabs>
              <w:rPr>
                <w:rFonts w:eastAsia="Arial" w:cs="Arial"/>
                <w:b/>
                <w:bCs/>
              </w:rPr>
            </w:pPr>
            <w:r>
              <w:rPr>
                <w:b/>
              </w:rPr>
              <w:t>Submit</w:t>
            </w:r>
            <w:r>
              <w:t xml:space="preserve"> your assignment in a Word document to your instructor via Blackboard.</w:t>
            </w:r>
            <w:r>
              <w:tab/>
            </w:r>
          </w:p>
        </w:tc>
        <w:tc>
          <w:tcPr>
            <w:tcW w:w="1440" w:type="dxa"/>
          </w:tcPr>
          <w:p w14:paraId="1C027F29" w14:textId="14409273" w:rsidR="00837A57" w:rsidRPr="00132272" w:rsidRDefault="00837A57" w:rsidP="00837A57">
            <w:pPr>
              <w:tabs>
                <w:tab w:val="left" w:pos="2329"/>
              </w:tabs>
              <w:rPr>
                <w:rFonts w:cs="Arial"/>
                <w:strike/>
                <w:szCs w:val="20"/>
              </w:rPr>
            </w:pPr>
            <w:r>
              <w:lastRenderedPageBreak/>
              <w:t>6.2</w:t>
            </w:r>
          </w:p>
        </w:tc>
        <w:tc>
          <w:tcPr>
            <w:tcW w:w="1440" w:type="dxa"/>
          </w:tcPr>
          <w:p w14:paraId="26D516F2" w14:textId="0C3F065E" w:rsidR="00837A57" w:rsidRPr="00132272" w:rsidRDefault="00837A57" w:rsidP="00837A57">
            <w:pPr>
              <w:tabs>
                <w:tab w:val="left" w:pos="2329"/>
              </w:tabs>
              <w:rPr>
                <w:rFonts w:cs="Arial"/>
                <w:strike/>
                <w:szCs w:val="20"/>
              </w:rPr>
            </w:pPr>
            <w:r>
              <w:t xml:space="preserve">Log – one private posting = </w:t>
            </w:r>
            <w:r>
              <w:rPr>
                <w:b/>
              </w:rPr>
              <w:t>.5 hours</w:t>
            </w:r>
          </w:p>
        </w:tc>
      </w:tr>
      <w:tr w:rsidR="00837A57" w:rsidRPr="00842155" w14:paraId="0265937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1270236" w14:textId="77777777" w:rsidR="00837A57" w:rsidRPr="00842155" w:rsidRDefault="00837A57" w:rsidP="00837A57">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08C9056" w14:textId="77777777" w:rsidR="00837A57" w:rsidRPr="00842155" w:rsidRDefault="00837A57" w:rsidP="00837A57">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B89E7FE" w14:textId="77777777" w:rsidR="00837A57" w:rsidRPr="00842155" w:rsidRDefault="00837A57" w:rsidP="00837A57">
            <w:pPr>
              <w:tabs>
                <w:tab w:val="left" w:pos="2329"/>
              </w:tabs>
              <w:rPr>
                <w:rFonts w:cs="Arial"/>
                <w:b/>
                <w:szCs w:val="20"/>
              </w:rPr>
            </w:pPr>
          </w:p>
        </w:tc>
        <w:tc>
          <w:tcPr>
            <w:tcW w:w="1440" w:type="dxa"/>
            <w:tcBorders>
              <w:bottom w:val="single" w:sz="4" w:space="0" w:color="000000" w:themeColor="text1"/>
            </w:tcBorders>
            <w:shd w:val="clear" w:color="auto" w:fill="E6E6E6"/>
          </w:tcPr>
          <w:p w14:paraId="0495D052" w14:textId="77777777" w:rsidR="00837A57" w:rsidRPr="00842155" w:rsidRDefault="00837A57" w:rsidP="00837A57">
            <w:pPr>
              <w:tabs>
                <w:tab w:val="left" w:pos="2329"/>
              </w:tabs>
              <w:rPr>
                <w:rFonts w:cs="Arial"/>
                <w:b/>
                <w:szCs w:val="20"/>
              </w:rPr>
            </w:pPr>
          </w:p>
        </w:tc>
      </w:tr>
    </w:tbl>
    <w:p w14:paraId="0DD7D0A5" w14:textId="77777777" w:rsidR="005344A9" w:rsidRDefault="005344A9" w:rsidP="0020635A">
      <w:pPr>
        <w:pStyle w:val="Heading1"/>
      </w:pPr>
    </w:p>
    <w:p w14:paraId="35A2F660" w14:textId="77777777" w:rsidR="00BB6A20" w:rsidRPr="00104F2B" w:rsidRDefault="00BB6A20" w:rsidP="00BB6A20">
      <w:pPr>
        <w:pStyle w:val="Heading1"/>
      </w:pPr>
      <w:r>
        <w:t>Faculty Notes</w:t>
      </w:r>
    </w:p>
    <w:p w14:paraId="47D29A1D" w14:textId="77777777" w:rsidR="00BB6A20" w:rsidRDefault="00BB6A20" w:rsidP="00BB6A20">
      <w:pPr>
        <w:tabs>
          <w:tab w:val="left" w:pos="1065"/>
        </w:tabs>
      </w:pPr>
    </w:p>
    <w:p w14:paraId="756F312F" w14:textId="77777777" w:rsidR="00BB6A20" w:rsidRDefault="00BB6A20" w:rsidP="00BB6A20">
      <w:pPr>
        <w:tabs>
          <w:tab w:val="left" w:pos="360"/>
        </w:tabs>
      </w:pPr>
      <w:r>
        <w:t xml:space="preserve">The learning activities and assignments are designed to introduce students to the concepts of quality and quality improvement. Students will need to know contributions to quality of Deming, Crosby, Juran, Six Sigma, and ISO 9000. </w:t>
      </w:r>
    </w:p>
    <w:p w14:paraId="45BED26F" w14:textId="77777777" w:rsidR="00BB6A20" w:rsidRDefault="00BB6A20" w:rsidP="00BB6A20">
      <w:pPr>
        <w:rPr>
          <w:sz w:val="22"/>
          <w:szCs w:val="22"/>
        </w:rPr>
      </w:pPr>
    </w:p>
    <w:p w14:paraId="449BB7A1" w14:textId="77777777" w:rsidR="00BB6A20" w:rsidRDefault="00BB6A20" w:rsidP="00BB6A20">
      <w:pPr>
        <w:pStyle w:val="Heading1"/>
        <w:rPr>
          <w:color w:val="9C2C2A"/>
        </w:rPr>
      </w:pPr>
    </w:p>
    <w:p w14:paraId="24E06405" w14:textId="77777777" w:rsidR="00BB6A20" w:rsidRDefault="00BB6A20" w:rsidP="00BB6A20">
      <w:pPr>
        <w:pStyle w:val="Heading1"/>
        <w:rPr>
          <w:color w:val="9C2C2A"/>
        </w:rPr>
      </w:pPr>
      <w:r>
        <w:rPr>
          <w:color w:val="9C2C2A"/>
        </w:rPr>
        <w:t>Assignments</w:t>
      </w:r>
    </w:p>
    <w:p w14:paraId="4F69E710" w14:textId="77777777" w:rsidR="00BB6A20" w:rsidRDefault="00BB6A20" w:rsidP="00BB6A20">
      <w:pPr>
        <w:widowControl w:val="0"/>
      </w:pPr>
    </w:p>
    <w:p w14:paraId="2CD22316" w14:textId="77777777" w:rsidR="00BB6A20" w:rsidRDefault="00BB6A20" w:rsidP="00BB6A20">
      <w:pPr>
        <w:pStyle w:val="Heading2"/>
      </w:pPr>
      <w:r>
        <w:t>Required</w:t>
      </w:r>
    </w:p>
    <w:p w14:paraId="1498C768" w14:textId="77777777" w:rsidR="00BB6A20" w:rsidRDefault="00BB6A20" w:rsidP="00BB6A20">
      <w:pPr>
        <w:pStyle w:val="AssignmentsLevel3"/>
        <w:numPr>
          <w:ilvl w:val="0"/>
          <w:numId w:val="54"/>
        </w:numPr>
      </w:pPr>
      <w:r>
        <w:rPr>
          <w:b/>
        </w:rPr>
        <w:t xml:space="preserve">Discussion questions/Wiki Activity/Practice Problems: </w:t>
      </w:r>
      <w:r>
        <w:t>The questions encourage students to consider and develop their thoughts on the question topics, share their thoughts with the class, and gain perspective by reading the responses of other class members.</w:t>
      </w:r>
    </w:p>
    <w:p w14:paraId="44268E0A" w14:textId="77777777" w:rsidR="00BB6A20" w:rsidRDefault="00BB6A20" w:rsidP="00BB6A20">
      <w:pPr>
        <w:pStyle w:val="AssignmentsLevel2"/>
        <w:numPr>
          <w:ilvl w:val="0"/>
          <w:numId w:val="0"/>
        </w:numPr>
      </w:pPr>
    </w:p>
    <w:p w14:paraId="1623E463" w14:textId="77777777" w:rsidR="00BB6A20" w:rsidRPr="002F07F9" w:rsidRDefault="00BB6A20" w:rsidP="00BB6A20">
      <w:pPr>
        <w:pStyle w:val="AssignmentsLevel2"/>
        <w:numPr>
          <w:ilvl w:val="0"/>
          <w:numId w:val="54"/>
        </w:numPr>
      </w:pPr>
      <w:r w:rsidRPr="00FA7460">
        <w:rPr>
          <w:b/>
        </w:rPr>
        <w:t>Hudson Case Study:</w:t>
      </w:r>
      <w:r>
        <w:t xml:space="preserve"> </w:t>
      </w:r>
      <w:r w:rsidRPr="00FA7460">
        <w:t xml:space="preserve"> </w:t>
      </w:r>
      <w:r>
        <w:t xml:space="preserve">In this course, the students will be </w:t>
      </w:r>
      <w:r w:rsidRPr="002F07F9">
        <w:t xml:space="preserve">following the Hudson Jeweler’s case study. </w:t>
      </w:r>
      <w:r>
        <w:t>They</w:t>
      </w:r>
      <w:r w:rsidRPr="002F07F9">
        <w:t>’ll be asked to complete assignments o</w:t>
      </w:r>
      <w:r>
        <w:t>n a per chapter basis relevant to the weekly readings.</w:t>
      </w:r>
    </w:p>
    <w:p w14:paraId="79FD59C4" w14:textId="77777777" w:rsidR="00BB6A20" w:rsidRDefault="00BB6A20" w:rsidP="00BB6A20">
      <w:pPr>
        <w:pStyle w:val="Heading2"/>
        <w:jc w:val="left"/>
      </w:pPr>
    </w:p>
    <w:p w14:paraId="0769B010" w14:textId="77777777" w:rsidR="00BB6A20" w:rsidRDefault="00BB6A20" w:rsidP="00BB6A20">
      <w:pPr>
        <w:pStyle w:val="AssignmentsLevel2"/>
        <w:numPr>
          <w:ilvl w:val="0"/>
          <w:numId w:val="54"/>
        </w:numPr>
      </w:pPr>
      <w:r w:rsidRPr="00AC5D7D">
        <w:rPr>
          <w:b/>
        </w:rPr>
        <w:t xml:space="preserve">Weekly Resource Quizzes: </w:t>
      </w:r>
      <w:r>
        <w:t>These quizzes are included as a self-check for students to allow them to gauge their comprehension of the course materials as they move through the course.</w:t>
      </w:r>
    </w:p>
    <w:p w14:paraId="7C941307" w14:textId="77777777" w:rsidR="00BB6A20" w:rsidRDefault="00BB6A20" w:rsidP="00BB6A20">
      <w:pPr>
        <w:widowControl w:val="0"/>
      </w:pPr>
    </w:p>
    <w:p w14:paraId="57AADCBE" w14:textId="77777777" w:rsidR="00BB6A20" w:rsidRDefault="00BB6A20" w:rsidP="00BB6A20">
      <w:pPr>
        <w:widowControl w:val="0"/>
        <w:numPr>
          <w:ilvl w:val="0"/>
          <w:numId w:val="53"/>
        </w:numPr>
        <w:pBdr>
          <w:top w:val="nil"/>
          <w:left w:val="nil"/>
          <w:bottom w:val="nil"/>
          <w:right w:val="nil"/>
          <w:between w:val="nil"/>
        </w:pBdr>
        <w:ind w:left="360"/>
      </w:pPr>
      <w:r>
        <w:rPr>
          <w:b/>
        </w:rPr>
        <w:t>Cost of Quality:</w:t>
      </w:r>
      <w:r>
        <w:t xml:space="preserve"> This exercise requires the students to identify and classify quality costs into four categories. These categories are placed into a Pareto chart to help identify areas for improvement.</w:t>
      </w:r>
    </w:p>
    <w:p w14:paraId="50E33FC3" w14:textId="77777777" w:rsidR="00BB6A20" w:rsidRDefault="00BB6A20" w:rsidP="00BB6A20"/>
    <w:p w14:paraId="3911F468" w14:textId="77777777" w:rsidR="00BB6A20" w:rsidRDefault="00BB6A20" w:rsidP="00BB6A20">
      <w:pPr>
        <w:widowControl w:val="0"/>
        <w:numPr>
          <w:ilvl w:val="0"/>
          <w:numId w:val="53"/>
        </w:numPr>
        <w:pBdr>
          <w:top w:val="nil"/>
          <w:left w:val="nil"/>
          <w:bottom w:val="nil"/>
          <w:right w:val="nil"/>
          <w:between w:val="nil"/>
        </w:pBdr>
        <w:ind w:left="360"/>
      </w:pPr>
      <w:r>
        <w:rPr>
          <w:b/>
        </w:rPr>
        <w:t xml:space="preserve">Quality Improvement: </w:t>
      </w:r>
      <w:r>
        <w:t>This assignment asks students to summarize the contributions to quality of Deming, Crosby, Juran, Six-Sigma, and ISO 9000. The student also has to apply their principles to a company of their choice.</w:t>
      </w:r>
    </w:p>
    <w:p w14:paraId="00DA0816" w14:textId="77777777" w:rsidR="00BB6A20" w:rsidRDefault="00BB6A20" w:rsidP="00BB6A20">
      <w:pPr>
        <w:widowControl w:val="0"/>
      </w:pPr>
    </w:p>
    <w:p w14:paraId="4774E05A" w14:textId="77777777" w:rsidR="00BB6A20" w:rsidRDefault="00BB6A20" w:rsidP="00BB6A20">
      <w:pPr>
        <w:pStyle w:val="Heading2"/>
      </w:pPr>
      <w:r>
        <w:t>Supplemental:</w:t>
      </w:r>
    </w:p>
    <w:p w14:paraId="69CFA48D" w14:textId="77777777" w:rsidR="00BB6A20" w:rsidRPr="002F07F9" w:rsidRDefault="00BB6A20" w:rsidP="00BB6A20">
      <w:pPr>
        <w:widowControl w:val="0"/>
        <w:pBdr>
          <w:top w:val="nil"/>
          <w:left w:val="nil"/>
          <w:bottom w:val="nil"/>
          <w:right w:val="nil"/>
          <w:between w:val="nil"/>
        </w:pBdr>
        <w:ind w:left="720"/>
      </w:pPr>
    </w:p>
    <w:p w14:paraId="5DE8A1F1" w14:textId="77777777" w:rsidR="00BB6A20" w:rsidRDefault="00BB6A20" w:rsidP="00BB6A20">
      <w:pPr>
        <w:widowControl w:val="0"/>
        <w:rPr>
          <w:b/>
          <w:sz w:val="22"/>
          <w:szCs w:val="22"/>
        </w:rPr>
      </w:pPr>
    </w:p>
    <w:p w14:paraId="409989E5" w14:textId="77777777" w:rsidR="00BB6A20" w:rsidRDefault="00BB6A20" w:rsidP="00BB6A20">
      <w:pPr>
        <w:pStyle w:val="Heading1"/>
        <w:rPr>
          <w:color w:val="9C2C2A"/>
        </w:rPr>
      </w:pPr>
      <w:r>
        <w:rPr>
          <w:color w:val="9C2C2A"/>
        </w:rPr>
        <w:t>Content Outline</w:t>
      </w:r>
    </w:p>
    <w:p w14:paraId="5D4BECE2" w14:textId="77777777" w:rsidR="00BB6A20" w:rsidRDefault="00BB6A20" w:rsidP="00BB6A20">
      <w:pPr>
        <w:tabs>
          <w:tab w:val="left" w:pos="360"/>
        </w:tabs>
        <w:spacing w:before="60" w:after="60"/>
      </w:pPr>
      <w:r>
        <w:t>Please use this Content Outline to guide students through the course material.</w:t>
      </w:r>
    </w:p>
    <w:p w14:paraId="44CB7A03" w14:textId="77777777" w:rsidR="00BB6A20" w:rsidRDefault="00BB6A20" w:rsidP="00BB6A20">
      <w:pPr>
        <w:tabs>
          <w:tab w:val="left" w:pos="360"/>
        </w:tabs>
        <w:spacing w:before="60" w:after="60"/>
        <w:rPr>
          <w:b/>
        </w:rPr>
      </w:pPr>
      <w:r w:rsidRPr="006874A5">
        <w:rPr>
          <w:b/>
        </w:rPr>
        <w:t>Chapter 15</w:t>
      </w:r>
    </w:p>
    <w:p w14:paraId="4D148BBF" w14:textId="77777777" w:rsidR="00BB6A20" w:rsidRDefault="00BB6A20" w:rsidP="00BB6A20">
      <w:pPr>
        <w:tabs>
          <w:tab w:val="left" w:pos="360"/>
        </w:tabs>
        <w:spacing w:before="60" w:after="60"/>
        <w:rPr>
          <w:b/>
        </w:rPr>
      </w:pPr>
    </w:p>
    <w:p w14:paraId="2842033E" w14:textId="77777777" w:rsidR="00BB6A20" w:rsidRDefault="00BB6A20" w:rsidP="00BB6A20">
      <w:pPr>
        <w:pStyle w:val="AssignmentsLevel2"/>
        <w:numPr>
          <w:ilvl w:val="0"/>
          <w:numId w:val="63"/>
        </w:numPr>
      </w:pPr>
      <w:r>
        <w:t>Explain the concepts and definitions of quality</w:t>
      </w:r>
    </w:p>
    <w:p w14:paraId="078327BC" w14:textId="77777777" w:rsidR="00BB6A20" w:rsidRDefault="00BB6A20" w:rsidP="00BB6A20">
      <w:pPr>
        <w:pStyle w:val="AssignmentsLevel2"/>
        <w:numPr>
          <w:ilvl w:val="1"/>
          <w:numId w:val="63"/>
        </w:numPr>
      </w:pPr>
      <w:r>
        <w:t xml:space="preserve">Quality </w:t>
      </w:r>
    </w:p>
    <w:p w14:paraId="4D981257" w14:textId="77777777" w:rsidR="00BB6A20" w:rsidRDefault="00BB6A20" w:rsidP="00BB6A20">
      <w:pPr>
        <w:pStyle w:val="AssignmentsLevel2"/>
        <w:numPr>
          <w:ilvl w:val="1"/>
          <w:numId w:val="63"/>
        </w:numPr>
      </w:pPr>
      <w:r>
        <w:t>Quality of conformance</w:t>
      </w:r>
    </w:p>
    <w:p w14:paraId="5E04728A" w14:textId="77777777" w:rsidR="00BB6A20" w:rsidRDefault="00BB6A20" w:rsidP="00BB6A20">
      <w:pPr>
        <w:pStyle w:val="AssignmentsLevel2"/>
        <w:numPr>
          <w:ilvl w:val="1"/>
          <w:numId w:val="63"/>
        </w:numPr>
      </w:pPr>
      <w:r>
        <w:t>Specifications</w:t>
      </w:r>
    </w:p>
    <w:p w14:paraId="6BAAF74A" w14:textId="77777777" w:rsidR="00BB6A20" w:rsidRDefault="00BB6A20" w:rsidP="00BB6A20">
      <w:pPr>
        <w:pStyle w:val="AssignmentsLevel2"/>
        <w:numPr>
          <w:ilvl w:val="1"/>
          <w:numId w:val="63"/>
        </w:numPr>
      </w:pPr>
      <w:r>
        <w:t>Service Quality</w:t>
      </w:r>
    </w:p>
    <w:p w14:paraId="18DDC5F3" w14:textId="77777777" w:rsidR="00BB6A20" w:rsidRDefault="00BB6A20" w:rsidP="00BB6A20">
      <w:pPr>
        <w:pStyle w:val="AssignmentsLevel2"/>
        <w:numPr>
          <w:ilvl w:val="0"/>
          <w:numId w:val="63"/>
        </w:numPr>
      </w:pPr>
      <w:r>
        <w:t>Describe the quality philosophies and principles of Deming, Juran and Crosby</w:t>
      </w:r>
    </w:p>
    <w:p w14:paraId="0EFFBCB1" w14:textId="77777777" w:rsidR="00BB6A20" w:rsidRDefault="00BB6A20" w:rsidP="00BB6A20">
      <w:pPr>
        <w:numPr>
          <w:ilvl w:val="1"/>
          <w:numId w:val="63"/>
        </w:numPr>
        <w:pBdr>
          <w:top w:val="nil"/>
          <w:left w:val="nil"/>
          <w:bottom w:val="nil"/>
          <w:right w:val="nil"/>
          <w:between w:val="nil"/>
        </w:pBdr>
        <w:tabs>
          <w:tab w:val="left" w:pos="360"/>
        </w:tabs>
        <w:spacing w:before="60" w:after="60"/>
      </w:pPr>
      <w:r>
        <w:t>Deming–1</w:t>
      </w:r>
    </w:p>
    <w:p w14:paraId="03F69BBC" w14:textId="77777777" w:rsidR="00BB6A20" w:rsidRDefault="00BB6A20" w:rsidP="00BB6A20">
      <w:pPr>
        <w:numPr>
          <w:ilvl w:val="2"/>
          <w:numId w:val="72"/>
        </w:numPr>
        <w:pBdr>
          <w:top w:val="nil"/>
          <w:left w:val="nil"/>
          <w:bottom w:val="nil"/>
          <w:right w:val="nil"/>
          <w:between w:val="nil"/>
        </w:pBdr>
        <w:tabs>
          <w:tab w:val="left" w:pos="360"/>
        </w:tabs>
        <w:spacing w:before="60" w:after="60"/>
      </w:pPr>
      <w:r>
        <w:t>14 Points</w:t>
      </w:r>
    </w:p>
    <w:p w14:paraId="26C12F13" w14:textId="77777777" w:rsidR="00BB6A20" w:rsidRDefault="00BB6A20" w:rsidP="00BB6A20">
      <w:pPr>
        <w:numPr>
          <w:ilvl w:val="1"/>
          <w:numId w:val="63"/>
        </w:numPr>
        <w:pBdr>
          <w:top w:val="nil"/>
          <w:left w:val="nil"/>
          <w:bottom w:val="nil"/>
          <w:right w:val="nil"/>
          <w:between w:val="nil"/>
        </w:pBdr>
        <w:tabs>
          <w:tab w:val="left" w:pos="360"/>
        </w:tabs>
        <w:spacing w:before="60" w:after="60"/>
      </w:pPr>
      <w:r>
        <w:t>Juran</w:t>
      </w:r>
    </w:p>
    <w:p w14:paraId="5C37B315" w14:textId="77777777" w:rsidR="00BB6A20" w:rsidRDefault="00BB6A20" w:rsidP="00BB6A20">
      <w:pPr>
        <w:numPr>
          <w:ilvl w:val="2"/>
          <w:numId w:val="70"/>
        </w:numPr>
        <w:pBdr>
          <w:top w:val="nil"/>
          <w:left w:val="nil"/>
          <w:bottom w:val="nil"/>
          <w:right w:val="nil"/>
          <w:between w:val="nil"/>
        </w:pBdr>
        <w:tabs>
          <w:tab w:val="left" w:pos="360"/>
        </w:tabs>
        <w:spacing w:before="60" w:after="60"/>
      </w:pPr>
      <w:r>
        <w:t>Quality planning</w:t>
      </w:r>
    </w:p>
    <w:p w14:paraId="5FDE1BE5" w14:textId="77777777" w:rsidR="00BB6A20" w:rsidRDefault="00BB6A20" w:rsidP="00BB6A20">
      <w:pPr>
        <w:numPr>
          <w:ilvl w:val="2"/>
          <w:numId w:val="70"/>
        </w:numPr>
        <w:pBdr>
          <w:top w:val="nil"/>
          <w:left w:val="nil"/>
          <w:bottom w:val="nil"/>
          <w:right w:val="nil"/>
          <w:between w:val="nil"/>
        </w:pBdr>
        <w:tabs>
          <w:tab w:val="left" w:pos="360"/>
        </w:tabs>
        <w:spacing w:before="60" w:after="60"/>
      </w:pPr>
      <w:r>
        <w:t>Quality control</w:t>
      </w:r>
    </w:p>
    <w:p w14:paraId="66E11647" w14:textId="77777777" w:rsidR="00BB6A20" w:rsidRDefault="00BB6A20" w:rsidP="00BB6A20">
      <w:pPr>
        <w:numPr>
          <w:ilvl w:val="2"/>
          <w:numId w:val="70"/>
        </w:numPr>
        <w:pBdr>
          <w:top w:val="nil"/>
          <w:left w:val="nil"/>
          <w:bottom w:val="nil"/>
          <w:right w:val="nil"/>
          <w:between w:val="nil"/>
        </w:pBdr>
        <w:tabs>
          <w:tab w:val="left" w:pos="360"/>
        </w:tabs>
        <w:spacing w:before="60" w:after="60"/>
      </w:pPr>
      <w:r>
        <w:t>Quality improvement</w:t>
      </w:r>
    </w:p>
    <w:p w14:paraId="642085D2" w14:textId="77777777" w:rsidR="00BB6A20" w:rsidRDefault="00BB6A20" w:rsidP="00BB6A20">
      <w:pPr>
        <w:numPr>
          <w:ilvl w:val="1"/>
          <w:numId w:val="63"/>
        </w:numPr>
        <w:pBdr>
          <w:top w:val="nil"/>
          <w:left w:val="nil"/>
          <w:bottom w:val="nil"/>
          <w:right w:val="nil"/>
          <w:between w:val="nil"/>
        </w:pBdr>
        <w:tabs>
          <w:tab w:val="left" w:pos="360"/>
        </w:tabs>
        <w:spacing w:before="60" w:after="60"/>
      </w:pPr>
      <w:r>
        <w:t>Crosby</w:t>
      </w:r>
    </w:p>
    <w:p w14:paraId="4EBAB5EF" w14:textId="77777777" w:rsidR="00BB6A20" w:rsidRDefault="00BB6A20" w:rsidP="00BB6A20">
      <w:pPr>
        <w:numPr>
          <w:ilvl w:val="2"/>
          <w:numId w:val="71"/>
        </w:numPr>
        <w:pBdr>
          <w:top w:val="nil"/>
          <w:left w:val="nil"/>
          <w:bottom w:val="nil"/>
          <w:right w:val="nil"/>
          <w:between w:val="nil"/>
        </w:pBdr>
        <w:tabs>
          <w:tab w:val="left" w:pos="360"/>
        </w:tabs>
        <w:spacing w:before="60" w:after="60"/>
      </w:pPr>
      <w:r>
        <w:t>Quality is free</w:t>
      </w:r>
    </w:p>
    <w:p w14:paraId="6BE27A32" w14:textId="77777777" w:rsidR="00BB6A20" w:rsidRDefault="00BB6A20" w:rsidP="00BB6A20">
      <w:pPr>
        <w:numPr>
          <w:ilvl w:val="2"/>
          <w:numId w:val="71"/>
        </w:numPr>
        <w:pBdr>
          <w:top w:val="nil"/>
          <w:left w:val="nil"/>
          <w:bottom w:val="nil"/>
          <w:right w:val="nil"/>
          <w:between w:val="nil"/>
        </w:pBdr>
        <w:tabs>
          <w:tab w:val="left" w:pos="360"/>
        </w:tabs>
        <w:spacing w:before="60" w:after="60"/>
      </w:pPr>
      <w:r>
        <w:t>No quality problems, only functional problems</w:t>
      </w:r>
    </w:p>
    <w:p w14:paraId="6A76D157" w14:textId="77777777" w:rsidR="00BB6A20" w:rsidRDefault="00BB6A20" w:rsidP="00BB6A20">
      <w:pPr>
        <w:numPr>
          <w:ilvl w:val="2"/>
          <w:numId w:val="71"/>
        </w:numPr>
        <w:pBdr>
          <w:top w:val="nil"/>
          <w:left w:val="nil"/>
          <w:bottom w:val="nil"/>
          <w:right w:val="nil"/>
          <w:between w:val="nil"/>
        </w:pBdr>
        <w:tabs>
          <w:tab w:val="left" w:pos="360"/>
        </w:tabs>
        <w:spacing w:before="60" w:after="60"/>
      </w:pPr>
      <w:r>
        <w:t>Good quality is always cheaper</w:t>
      </w:r>
    </w:p>
    <w:p w14:paraId="6B49D623" w14:textId="77777777" w:rsidR="00BB6A20" w:rsidRDefault="00BB6A20" w:rsidP="00BB6A20">
      <w:pPr>
        <w:numPr>
          <w:ilvl w:val="1"/>
          <w:numId w:val="63"/>
        </w:numPr>
        <w:pBdr>
          <w:top w:val="nil"/>
          <w:left w:val="nil"/>
          <w:bottom w:val="nil"/>
          <w:right w:val="nil"/>
          <w:between w:val="nil"/>
        </w:pBdr>
        <w:tabs>
          <w:tab w:val="left" w:pos="360"/>
        </w:tabs>
        <w:spacing w:before="60" w:after="60"/>
      </w:pPr>
      <w:r>
        <w:t>Six Sigma</w:t>
      </w:r>
    </w:p>
    <w:p w14:paraId="0AA8ED43" w14:textId="77777777" w:rsidR="00BB6A20" w:rsidRDefault="00BB6A20" w:rsidP="00BB6A20">
      <w:pPr>
        <w:numPr>
          <w:ilvl w:val="2"/>
          <w:numId w:val="73"/>
        </w:numPr>
        <w:pBdr>
          <w:top w:val="nil"/>
          <w:left w:val="nil"/>
          <w:bottom w:val="nil"/>
          <w:right w:val="nil"/>
          <w:between w:val="nil"/>
        </w:pBdr>
        <w:tabs>
          <w:tab w:val="left" w:pos="360"/>
        </w:tabs>
        <w:spacing w:before="60" w:after="60"/>
      </w:pPr>
      <w:r>
        <w:t>Find and eliminate causes of error</w:t>
      </w:r>
    </w:p>
    <w:p w14:paraId="0DA2D03A" w14:textId="77777777" w:rsidR="00BB6A20" w:rsidRDefault="00BB6A20" w:rsidP="00BB6A20">
      <w:pPr>
        <w:numPr>
          <w:ilvl w:val="2"/>
          <w:numId w:val="73"/>
        </w:numPr>
        <w:pBdr>
          <w:top w:val="nil"/>
          <w:left w:val="nil"/>
          <w:bottom w:val="nil"/>
          <w:right w:val="nil"/>
          <w:between w:val="nil"/>
        </w:pBdr>
        <w:tabs>
          <w:tab w:val="left" w:pos="360"/>
        </w:tabs>
        <w:spacing w:before="60" w:after="60"/>
      </w:pPr>
      <w:r>
        <w:t>Measurement</w:t>
      </w:r>
    </w:p>
    <w:p w14:paraId="3A1AECFB" w14:textId="77777777" w:rsidR="00BB6A20" w:rsidRDefault="00BB6A20" w:rsidP="00BB6A20">
      <w:pPr>
        <w:numPr>
          <w:ilvl w:val="2"/>
          <w:numId w:val="73"/>
        </w:numPr>
        <w:pBdr>
          <w:top w:val="nil"/>
          <w:left w:val="nil"/>
          <w:bottom w:val="nil"/>
          <w:right w:val="nil"/>
          <w:between w:val="nil"/>
        </w:pBdr>
        <w:tabs>
          <w:tab w:val="left" w:pos="360"/>
        </w:tabs>
        <w:spacing w:before="60" w:after="60"/>
      </w:pPr>
      <w:r>
        <w:t>Training</w:t>
      </w:r>
    </w:p>
    <w:p w14:paraId="36021D98" w14:textId="77777777" w:rsidR="00BB6A20" w:rsidRDefault="00BB6A20" w:rsidP="00BB6A20">
      <w:pPr>
        <w:numPr>
          <w:ilvl w:val="2"/>
          <w:numId w:val="73"/>
        </w:numPr>
        <w:pBdr>
          <w:top w:val="nil"/>
          <w:left w:val="nil"/>
          <w:bottom w:val="nil"/>
          <w:right w:val="nil"/>
          <w:between w:val="nil"/>
        </w:pBdr>
        <w:tabs>
          <w:tab w:val="left" w:pos="360"/>
        </w:tabs>
        <w:spacing w:before="60" w:after="60"/>
      </w:pPr>
      <w:r>
        <w:t>Deployment</w:t>
      </w:r>
    </w:p>
    <w:p w14:paraId="0A3623D8" w14:textId="77777777" w:rsidR="00BB6A20" w:rsidRDefault="00BB6A20" w:rsidP="00BB6A20">
      <w:pPr>
        <w:pStyle w:val="AssignmentsLevel2"/>
        <w:numPr>
          <w:ilvl w:val="0"/>
          <w:numId w:val="0"/>
        </w:numPr>
      </w:pPr>
    </w:p>
    <w:p w14:paraId="5A09BDDB" w14:textId="77777777" w:rsidR="00BB6A20" w:rsidRDefault="00BB6A20" w:rsidP="00BB6A20">
      <w:pPr>
        <w:pStyle w:val="AssignmentsLevel2"/>
        <w:numPr>
          <w:ilvl w:val="0"/>
          <w:numId w:val="63"/>
        </w:numPr>
      </w:pPr>
      <w:r>
        <w:t>Explain the GAP model and its importance.</w:t>
      </w:r>
    </w:p>
    <w:p w14:paraId="42C550BA" w14:textId="77777777" w:rsidR="00BB6A20" w:rsidRDefault="00BB6A20" w:rsidP="00BB6A20">
      <w:pPr>
        <w:pStyle w:val="AssignmentsLevel2"/>
        <w:numPr>
          <w:ilvl w:val="1"/>
          <w:numId w:val="63"/>
        </w:numPr>
      </w:pPr>
      <w:r>
        <w:t>Several ways to mismanage the creation and delivery of high levels of quality</w:t>
      </w:r>
    </w:p>
    <w:p w14:paraId="26B6C511" w14:textId="77777777" w:rsidR="00BB6A20" w:rsidRDefault="00BB6A20" w:rsidP="00BB6A20">
      <w:pPr>
        <w:pStyle w:val="AssignmentsLevel2"/>
        <w:numPr>
          <w:ilvl w:val="0"/>
          <w:numId w:val="63"/>
        </w:numPr>
      </w:pPr>
      <w:r>
        <w:t>Describe the concepts and philosophy of ISO 9000-2000</w:t>
      </w:r>
    </w:p>
    <w:p w14:paraId="4CB2DA51" w14:textId="77777777" w:rsidR="00BB6A20" w:rsidRDefault="00BB6A20" w:rsidP="00BB6A20">
      <w:pPr>
        <w:numPr>
          <w:ilvl w:val="1"/>
          <w:numId w:val="64"/>
        </w:numPr>
        <w:pBdr>
          <w:top w:val="nil"/>
          <w:left w:val="nil"/>
          <w:bottom w:val="nil"/>
          <w:right w:val="nil"/>
          <w:between w:val="nil"/>
        </w:pBdr>
        <w:tabs>
          <w:tab w:val="left" w:pos="360"/>
        </w:tabs>
        <w:spacing w:before="60" w:after="60"/>
      </w:pPr>
      <w:r>
        <w:t>1—customer-focused organization: focus on customer needs</w:t>
      </w:r>
    </w:p>
    <w:p w14:paraId="046E37A9" w14:textId="77777777" w:rsidR="00BB6A20" w:rsidRDefault="00BB6A20" w:rsidP="00BB6A20">
      <w:pPr>
        <w:numPr>
          <w:ilvl w:val="1"/>
          <w:numId w:val="64"/>
        </w:numPr>
        <w:pBdr>
          <w:top w:val="nil"/>
          <w:left w:val="nil"/>
          <w:bottom w:val="nil"/>
          <w:right w:val="nil"/>
          <w:between w:val="nil"/>
        </w:pBdr>
        <w:tabs>
          <w:tab w:val="left" w:pos="360"/>
        </w:tabs>
        <w:spacing w:before="60" w:after="60"/>
      </w:pPr>
      <w:r>
        <w:lastRenderedPageBreak/>
        <w:t>2—leadership: create unity of purpose</w:t>
      </w:r>
    </w:p>
    <w:p w14:paraId="135A06E5" w14:textId="77777777" w:rsidR="00BB6A20" w:rsidRDefault="00BB6A20" w:rsidP="00BB6A20">
      <w:pPr>
        <w:numPr>
          <w:ilvl w:val="1"/>
          <w:numId w:val="64"/>
        </w:numPr>
        <w:pBdr>
          <w:top w:val="nil"/>
          <w:left w:val="nil"/>
          <w:bottom w:val="nil"/>
          <w:right w:val="nil"/>
          <w:between w:val="nil"/>
        </w:pBdr>
        <w:tabs>
          <w:tab w:val="left" w:pos="360"/>
        </w:tabs>
        <w:spacing w:before="60" w:after="60"/>
      </w:pPr>
      <w:r>
        <w:t>3—involvement of people</w:t>
      </w:r>
    </w:p>
    <w:p w14:paraId="7FC73104" w14:textId="77777777" w:rsidR="00BB6A20" w:rsidRDefault="00BB6A20" w:rsidP="00BB6A20">
      <w:pPr>
        <w:numPr>
          <w:ilvl w:val="1"/>
          <w:numId w:val="64"/>
        </w:numPr>
        <w:pBdr>
          <w:top w:val="nil"/>
          <w:left w:val="nil"/>
          <w:bottom w:val="nil"/>
          <w:right w:val="nil"/>
          <w:between w:val="nil"/>
        </w:pBdr>
        <w:tabs>
          <w:tab w:val="left" w:pos="360"/>
        </w:tabs>
        <w:spacing w:before="60" w:after="60"/>
      </w:pPr>
      <w:r>
        <w:t>4—process approach: define activities, assign responsibility, etc.</w:t>
      </w:r>
    </w:p>
    <w:p w14:paraId="17B05EA4" w14:textId="77777777" w:rsidR="00BB6A20" w:rsidRDefault="00BB6A20" w:rsidP="00BB6A20">
      <w:pPr>
        <w:numPr>
          <w:ilvl w:val="1"/>
          <w:numId w:val="64"/>
        </w:numPr>
        <w:pBdr>
          <w:top w:val="nil"/>
          <w:left w:val="nil"/>
          <w:bottom w:val="nil"/>
          <w:right w:val="nil"/>
          <w:between w:val="nil"/>
        </w:pBdr>
        <w:tabs>
          <w:tab w:val="left" w:pos="360"/>
        </w:tabs>
        <w:spacing w:before="60" w:after="60"/>
      </w:pPr>
      <w:r>
        <w:t xml:space="preserve">6—continual improvement: must always be an organization’s objective </w:t>
      </w:r>
    </w:p>
    <w:p w14:paraId="642B7A8A" w14:textId="77777777" w:rsidR="00BB6A20" w:rsidRDefault="00BB6A20" w:rsidP="00BB6A20">
      <w:pPr>
        <w:numPr>
          <w:ilvl w:val="1"/>
          <w:numId w:val="64"/>
        </w:numPr>
        <w:pBdr>
          <w:top w:val="nil"/>
          <w:left w:val="nil"/>
          <w:bottom w:val="nil"/>
          <w:right w:val="nil"/>
          <w:between w:val="nil"/>
        </w:pBdr>
        <w:tabs>
          <w:tab w:val="left" w:pos="360"/>
        </w:tabs>
        <w:spacing w:before="60" w:after="60"/>
      </w:pPr>
      <w:r>
        <w:t>7—factual approach to decision making: analysis of data and information</w:t>
      </w:r>
    </w:p>
    <w:p w14:paraId="7308EC7A" w14:textId="77777777" w:rsidR="00BB6A20" w:rsidRDefault="00BB6A20" w:rsidP="00BB6A20">
      <w:pPr>
        <w:numPr>
          <w:ilvl w:val="1"/>
          <w:numId w:val="64"/>
        </w:numPr>
        <w:pBdr>
          <w:top w:val="nil"/>
          <w:left w:val="nil"/>
          <w:bottom w:val="nil"/>
          <w:right w:val="nil"/>
          <w:between w:val="nil"/>
        </w:pBdr>
        <w:tabs>
          <w:tab w:val="left" w:pos="360"/>
        </w:tabs>
        <w:spacing w:before="60" w:after="60"/>
      </w:pPr>
      <w:r>
        <w:t>8—mutually beneficial supplier relationships: businesses have symbiotic relationships with their suppliers.</w:t>
      </w:r>
    </w:p>
    <w:p w14:paraId="3864F730" w14:textId="77777777" w:rsidR="00BB6A20" w:rsidRDefault="00BB6A20" w:rsidP="00BB6A20">
      <w:pPr>
        <w:pStyle w:val="AssignmentsLevel2"/>
        <w:numPr>
          <w:ilvl w:val="0"/>
          <w:numId w:val="0"/>
        </w:numPr>
        <w:ind w:left="1440"/>
      </w:pPr>
    </w:p>
    <w:p w14:paraId="146BB173" w14:textId="77777777" w:rsidR="00BB6A20" w:rsidRDefault="00BB6A20" w:rsidP="00BB6A20">
      <w:pPr>
        <w:pStyle w:val="AssignmentsLevel2"/>
        <w:numPr>
          <w:ilvl w:val="0"/>
          <w:numId w:val="63"/>
        </w:numPr>
      </w:pPr>
      <w:r>
        <w:t>Describe the philosophy and methods of Six Sigma</w:t>
      </w:r>
    </w:p>
    <w:p w14:paraId="0283476C" w14:textId="77777777" w:rsidR="00BB6A20" w:rsidRDefault="00BB6A20" w:rsidP="00BB6A20">
      <w:pPr>
        <w:numPr>
          <w:ilvl w:val="1"/>
          <w:numId w:val="65"/>
        </w:numPr>
        <w:pBdr>
          <w:top w:val="nil"/>
          <w:left w:val="nil"/>
          <w:bottom w:val="nil"/>
          <w:right w:val="nil"/>
          <w:between w:val="nil"/>
        </w:pBdr>
        <w:tabs>
          <w:tab w:val="left" w:pos="360"/>
        </w:tabs>
        <w:spacing w:before="60" w:after="60"/>
      </w:pPr>
      <w:r>
        <w:t>Find and eliminate causes of error</w:t>
      </w:r>
    </w:p>
    <w:p w14:paraId="0157A805" w14:textId="77777777" w:rsidR="00BB6A20" w:rsidRDefault="00BB6A20" w:rsidP="00BB6A20">
      <w:pPr>
        <w:numPr>
          <w:ilvl w:val="1"/>
          <w:numId w:val="65"/>
        </w:numPr>
        <w:pBdr>
          <w:top w:val="nil"/>
          <w:left w:val="nil"/>
          <w:bottom w:val="nil"/>
          <w:right w:val="nil"/>
          <w:between w:val="nil"/>
        </w:pBdr>
        <w:tabs>
          <w:tab w:val="left" w:pos="360"/>
        </w:tabs>
        <w:spacing w:before="60" w:after="60"/>
      </w:pPr>
      <w:r>
        <w:t>Measurement</w:t>
      </w:r>
    </w:p>
    <w:p w14:paraId="1AD57A9F" w14:textId="77777777" w:rsidR="00BB6A20" w:rsidRDefault="00BB6A20" w:rsidP="00BB6A20">
      <w:pPr>
        <w:numPr>
          <w:ilvl w:val="1"/>
          <w:numId w:val="65"/>
        </w:numPr>
        <w:pBdr>
          <w:top w:val="nil"/>
          <w:left w:val="nil"/>
          <w:bottom w:val="nil"/>
          <w:right w:val="nil"/>
          <w:between w:val="nil"/>
        </w:pBdr>
        <w:tabs>
          <w:tab w:val="left" w:pos="360"/>
        </w:tabs>
        <w:spacing w:before="60" w:after="60"/>
      </w:pPr>
      <w:r>
        <w:t>Training</w:t>
      </w:r>
    </w:p>
    <w:p w14:paraId="0ACDF615" w14:textId="77777777" w:rsidR="00BB6A20" w:rsidRDefault="00BB6A20" w:rsidP="00BB6A20">
      <w:pPr>
        <w:numPr>
          <w:ilvl w:val="1"/>
          <w:numId w:val="65"/>
        </w:numPr>
        <w:pBdr>
          <w:top w:val="nil"/>
          <w:left w:val="nil"/>
          <w:bottom w:val="nil"/>
          <w:right w:val="nil"/>
          <w:between w:val="nil"/>
        </w:pBdr>
        <w:tabs>
          <w:tab w:val="left" w:pos="360"/>
        </w:tabs>
        <w:spacing w:before="60" w:after="60"/>
      </w:pPr>
      <w:r>
        <w:t>Deployment</w:t>
      </w:r>
    </w:p>
    <w:p w14:paraId="1A663F89" w14:textId="77777777" w:rsidR="00BB6A20" w:rsidRDefault="00BB6A20" w:rsidP="00BB6A20">
      <w:pPr>
        <w:pStyle w:val="AssignmentsLevel2"/>
        <w:numPr>
          <w:ilvl w:val="0"/>
          <w:numId w:val="63"/>
        </w:numPr>
      </w:pPr>
      <w:r>
        <w:t>Explain the categories of cost-of-quality measurement</w:t>
      </w:r>
    </w:p>
    <w:p w14:paraId="5FA039EE" w14:textId="77777777" w:rsidR="00BB6A20" w:rsidRDefault="00BB6A20" w:rsidP="00BB6A20">
      <w:pPr>
        <w:numPr>
          <w:ilvl w:val="1"/>
          <w:numId w:val="63"/>
        </w:numPr>
        <w:pBdr>
          <w:top w:val="nil"/>
          <w:left w:val="nil"/>
          <w:bottom w:val="nil"/>
          <w:right w:val="nil"/>
          <w:between w:val="nil"/>
        </w:pBdr>
        <w:tabs>
          <w:tab w:val="left" w:pos="360"/>
        </w:tabs>
        <w:spacing w:before="60" w:after="60"/>
      </w:pPr>
      <w:r>
        <w:t>Prevention</w:t>
      </w:r>
    </w:p>
    <w:p w14:paraId="20DB48C6" w14:textId="77777777" w:rsidR="00BB6A20" w:rsidRDefault="00BB6A20" w:rsidP="00BB6A20">
      <w:pPr>
        <w:numPr>
          <w:ilvl w:val="2"/>
          <w:numId w:val="66"/>
        </w:numPr>
        <w:pBdr>
          <w:top w:val="nil"/>
          <w:left w:val="nil"/>
          <w:bottom w:val="nil"/>
          <w:right w:val="nil"/>
          <w:between w:val="nil"/>
        </w:pBdr>
        <w:tabs>
          <w:tab w:val="left" w:pos="360"/>
        </w:tabs>
        <w:spacing w:before="60" w:after="60"/>
      </w:pPr>
      <w:r>
        <w:t>Quality planning</w:t>
      </w:r>
    </w:p>
    <w:p w14:paraId="1783A5E7" w14:textId="77777777" w:rsidR="00BB6A20" w:rsidRDefault="00BB6A20" w:rsidP="00BB6A20">
      <w:pPr>
        <w:numPr>
          <w:ilvl w:val="2"/>
          <w:numId w:val="66"/>
        </w:numPr>
        <w:pBdr>
          <w:top w:val="nil"/>
          <w:left w:val="nil"/>
          <w:bottom w:val="nil"/>
          <w:right w:val="nil"/>
          <w:between w:val="nil"/>
        </w:pBdr>
        <w:tabs>
          <w:tab w:val="left" w:pos="360"/>
        </w:tabs>
        <w:spacing w:before="60" w:after="60"/>
      </w:pPr>
      <w:r>
        <w:t>Process control</w:t>
      </w:r>
    </w:p>
    <w:p w14:paraId="30805DD2" w14:textId="77777777" w:rsidR="00BB6A20" w:rsidRDefault="00BB6A20" w:rsidP="00BB6A20">
      <w:pPr>
        <w:numPr>
          <w:ilvl w:val="2"/>
          <w:numId w:val="66"/>
        </w:numPr>
        <w:pBdr>
          <w:top w:val="nil"/>
          <w:left w:val="nil"/>
          <w:bottom w:val="nil"/>
          <w:right w:val="nil"/>
          <w:between w:val="nil"/>
        </w:pBdr>
        <w:tabs>
          <w:tab w:val="left" w:pos="360"/>
        </w:tabs>
        <w:spacing w:before="60" w:after="60"/>
      </w:pPr>
      <w:r>
        <w:t>Information systems cost</w:t>
      </w:r>
    </w:p>
    <w:p w14:paraId="479BFF08" w14:textId="77777777" w:rsidR="00BB6A20" w:rsidRDefault="00BB6A20" w:rsidP="00BB6A20">
      <w:pPr>
        <w:numPr>
          <w:ilvl w:val="1"/>
          <w:numId w:val="63"/>
        </w:numPr>
        <w:pBdr>
          <w:top w:val="nil"/>
          <w:left w:val="nil"/>
          <w:bottom w:val="nil"/>
          <w:right w:val="nil"/>
          <w:between w:val="nil"/>
        </w:pBdr>
        <w:tabs>
          <w:tab w:val="left" w:pos="360"/>
        </w:tabs>
        <w:spacing w:before="60" w:after="60"/>
      </w:pPr>
      <w:r>
        <w:t>Appraisal costs</w:t>
      </w:r>
    </w:p>
    <w:p w14:paraId="4693A328" w14:textId="77777777" w:rsidR="00BB6A20" w:rsidRDefault="00BB6A20" w:rsidP="00BB6A20">
      <w:pPr>
        <w:numPr>
          <w:ilvl w:val="2"/>
          <w:numId w:val="67"/>
        </w:numPr>
        <w:pBdr>
          <w:top w:val="nil"/>
          <w:left w:val="nil"/>
          <w:bottom w:val="nil"/>
          <w:right w:val="nil"/>
          <w:between w:val="nil"/>
        </w:pBdr>
        <w:tabs>
          <w:tab w:val="left" w:pos="360"/>
        </w:tabs>
        <w:spacing w:before="60" w:after="60"/>
      </w:pPr>
      <w:r>
        <w:t>Test and inspection</w:t>
      </w:r>
    </w:p>
    <w:p w14:paraId="28E719C9" w14:textId="77777777" w:rsidR="00BB6A20" w:rsidRDefault="00BB6A20" w:rsidP="00BB6A20">
      <w:pPr>
        <w:numPr>
          <w:ilvl w:val="2"/>
          <w:numId w:val="67"/>
        </w:numPr>
        <w:pBdr>
          <w:top w:val="nil"/>
          <w:left w:val="nil"/>
          <w:bottom w:val="nil"/>
          <w:right w:val="nil"/>
          <w:between w:val="nil"/>
        </w:pBdr>
        <w:tabs>
          <w:tab w:val="left" w:pos="360"/>
        </w:tabs>
        <w:spacing w:before="60" w:after="60"/>
      </w:pPr>
      <w:r>
        <w:t>Instrument maintenance costs</w:t>
      </w:r>
    </w:p>
    <w:p w14:paraId="44D50F35" w14:textId="77777777" w:rsidR="00BB6A20" w:rsidRDefault="00BB6A20" w:rsidP="00BB6A20">
      <w:pPr>
        <w:numPr>
          <w:ilvl w:val="2"/>
          <w:numId w:val="67"/>
        </w:numPr>
        <w:pBdr>
          <w:top w:val="nil"/>
          <w:left w:val="nil"/>
          <w:bottom w:val="nil"/>
          <w:right w:val="nil"/>
          <w:between w:val="nil"/>
        </w:pBdr>
        <w:tabs>
          <w:tab w:val="left" w:pos="360"/>
        </w:tabs>
        <w:spacing w:before="60" w:after="60"/>
      </w:pPr>
      <w:r>
        <w:t>Process measurement and process control costs</w:t>
      </w:r>
    </w:p>
    <w:p w14:paraId="3CB54044" w14:textId="77777777" w:rsidR="00BB6A20" w:rsidRDefault="00BB6A20" w:rsidP="00BB6A20">
      <w:pPr>
        <w:numPr>
          <w:ilvl w:val="1"/>
          <w:numId w:val="63"/>
        </w:numPr>
        <w:pBdr>
          <w:top w:val="nil"/>
          <w:left w:val="nil"/>
          <w:bottom w:val="nil"/>
          <w:right w:val="nil"/>
          <w:between w:val="nil"/>
        </w:pBdr>
        <w:tabs>
          <w:tab w:val="left" w:pos="360"/>
        </w:tabs>
        <w:spacing w:before="60" w:after="60"/>
      </w:pPr>
      <w:r>
        <w:t>Internal failure costs</w:t>
      </w:r>
    </w:p>
    <w:p w14:paraId="106F4CA5" w14:textId="77777777" w:rsidR="00BB6A20" w:rsidRDefault="00BB6A20" w:rsidP="00BB6A20">
      <w:pPr>
        <w:numPr>
          <w:ilvl w:val="2"/>
          <w:numId w:val="68"/>
        </w:numPr>
        <w:pBdr>
          <w:top w:val="nil"/>
          <w:left w:val="nil"/>
          <w:bottom w:val="nil"/>
          <w:right w:val="nil"/>
          <w:between w:val="nil"/>
        </w:pBdr>
        <w:tabs>
          <w:tab w:val="left" w:pos="360"/>
        </w:tabs>
        <w:spacing w:before="60" w:after="60"/>
      </w:pPr>
      <w:r>
        <w:t>Scrap and rework</w:t>
      </w:r>
    </w:p>
    <w:p w14:paraId="18DC048D" w14:textId="77777777" w:rsidR="00BB6A20" w:rsidRDefault="00BB6A20" w:rsidP="00BB6A20">
      <w:pPr>
        <w:numPr>
          <w:ilvl w:val="2"/>
          <w:numId w:val="68"/>
        </w:numPr>
        <w:pBdr>
          <w:top w:val="nil"/>
          <w:left w:val="nil"/>
          <w:bottom w:val="nil"/>
          <w:right w:val="nil"/>
          <w:between w:val="nil"/>
        </w:pBdr>
        <w:tabs>
          <w:tab w:val="left" w:pos="360"/>
        </w:tabs>
        <w:spacing w:before="60" w:after="60"/>
      </w:pPr>
      <w:r>
        <w:t>Cost of corrective action</w:t>
      </w:r>
    </w:p>
    <w:p w14:paraId="4BA747F3" w14:textId="77777777" w:rsidR="00BB6A20" w:rsidRDefault="00BB6A20" w:rsidP="00BB6A20">
      <w:pPr>
        <w:numPr>
          <w:ilvl w:val="2"/>
          <w:numId w:val="68"/>
        </w:numPr>
        <w:pBdr>
          <w:top w:val="nil"/>
          <w:left w:val="nil"/>
          <w:bottom w:val="nil"/>
          <w:right w:val="nil"/>
          <w:between w:val="nil"/>
        </w:pBdr>
        <w:tabs>
          <w:tab w:val="left" w:pos="360"/>
        </w:tabs>
        <w:spacing w:before="60" w:after="60"/>
      </w:pPr>
      <w:r>
        <w:t>Downgrading costs</w:t>
      </w:r>
    </w:p>
    <w:p w14:paraId="6B800DFD" w14:textId="77777777" w:rsidR="00BB6A20" w:rsidRDefault="00BB6A20" w:rsidP="00BB6A20">
      <w:pPr>
        <w:numPr>
          <w:ilvl w:val="2"/>
          <w:numId w:val="68"/>
        </w:numPr>
        <w:pBdr>
          <w:top w:val="nil"/>
          <w:left w:val="nil"/>
          <w:bottom w:val="nil"/>
          <w:right w:val="nil"/>
          <w:between w:val="nil"/>
        </w:pBdr>
        <w:tabs>
          <w:tab w:val="left" w:pos="360"/>
        </w:tabs>
        <w:spacing w:before="60" w:after="60"/>
      </w:pPr>
      <w:r>
        <w:t>Process failures</w:t>
      </w:r>
    </w:p>
    <w:p w14:paraId="2AA5A583" w14:textId="77777777" w:rsidR="00BB6A20" w:rsidRDefault="00BB6A20" w:rsidP="00BB6A20">
      <w:pPr>
        <w:numPr>
          <w:ilvl w:val="1"/>
          <w:numId w:val="63"/>
        </w:numPr>
        <w:pBdr>
          <w:top w:val="nil"/>
          <w:left w:val="nil"/>
          <w:bottom w:val="nil"/>
          <w:right w:val="nil"/>
          <w:between w:val="nil"/>
        </w:pBdr>
        <w:tabs>
          <w:tab w:val="left" w:pos="360"/>
        </w:tabs>
        <w:spacing w:before="60" w:after="60"/>
      </w:pPr>
      <w:r>
        <w:t>External failure costs</w:t>
      </w:r>
    </w:p>
    <w:p w14:paraId="2FCB5D25" w14:textId="77777777" w:rsidR="00BB6A20" w:rsidRDefault="00BB6A20" w:rsidP="00BB6A20">
      <w:pPr>
        <w:numPr>
          <w:ilvl w:val="2"/>
          <w:numId w:val="69"/>
        </w:numPr>
        <w:pBdr>
          <w:top w:val="nil"/>
          <w:left w:val="nil"/>
          <w:bottom w:val="nil"/>
          <w:right w:val="nil"/>
          <w:between w:val="nil"/>
        </w:pBdr>
        <w:tabs>
          <w:tab w:val="left" w:pos="360"/>
        </w:tabs>
        <w:spacing w:before="60" w:after="60"/>
      </w:pPr>
      <w:r>
        <w:t>Customer complaints and returns</w:t>
      </w:r>
    </w:p>
    <w:p w14:paraId="27C12404" w14:textId="77777777" w:rsidR="00BB6A20" w:rsidRDefault="00BB6A20" w:rsidP="00BB6A20">
      <w:pPr>
        <w:numPr>
          <w:ilvl w:val="2"/>
          <w:numId w:val="69"/>
        </w:numPr>
        <w:pBdr>
          <w:top w:val="nil"/>
          <w:left w:val="nil"/>
          <w:bottom w:val="nil"/>
          <w:right w:val="nil"/>
          <w:between w:val="nil"/>
        </w:pBdr>
        <w:tabs>
          <w:tab w:val="left" w:pos="360"/>
        </w:tabs>
        <w:spacing w:before="60" w:after="60"/>
      </w:pPr>
      <w:r>
        <w:t>Goods and services recall costs and warranty services</w:t>
      </w:r>
    </w:p>
    <w:p w14:paraId="378F838C" w14:textId="77777777" w:rsidR="00BB6A20" w:rsidRDefault="00BB6A20" w:rsidP="00BB6A20">
      <w:pPr>
        <w:numPr>
          <w:ilvl w:val="2"/>
          <w:numId w:val="69"/>
        </w:numPr>
        <w:pBdr>
          <w:top w:val="nil"/>
          <w:left w:val="nil"/>
          <w:bottom w:val="nil"/>
          <w:right w:val="nil"/>
          <w:between w:val="nil"/>
        </w:pBdr>
        <w:tabs>
          <w:tab w:val="left" w:pos="360"/>
        </w:tabs>
        <w:spacing w:before="60" w:after="60"/>
      </w:pPr>
      <w:r>
        <w:t>Product liability costs</w:t>
      </w:r>
    </w:p>
    <w:p w14:paraId="17B66063" w14:textId="77777777" w:rsidR="00BB6A20" w:rsidRDefault="00BB6A20" w:rsidP="00BB6A20">
      <w:pPr>
        <w:pStyle w:val="AssignmentsLevel2"/>
        <w:numPr>
          <w:ilvl w:val="0"/>
          <w:numId w:val="0"/>
        </w:numPr>
        <w:ind w:left="1440"/>
      </w:pPr>
    </w:p>
    <w:p w14:paraId="4A9C773A" w14:textId="77777777" w:rsidR="00BB6A20" w:rsidRDefault="00BB6A20" w:rsidP="00BB6A20">
      <w:pPr>
        <w:pStyle w:val="AssignmentsLevel2"/>
        <w:numPr>
          <w:ilvl w:val="0"/>
          <w:numId w:val="63"/>
        </w:numPr>
      </w:pPr>
      <w:r>
        <w:t>Describe how to apply the Seven QC Tools</w:t>
      </w:r>
    </w:p>
    <w:p w14:paraId="6F96CDED" w14:textId="77777777" w:rsidR="00BB6A20" w:rsidRDefault="00BB6A20" w:rsidP="00BB6A20">
      <w:pPr>
        <w:numPr>
          <w:ilvl w:val="1"/>
          <w:numId w:val="63"/>
        </w:numPr>
        <w:pBdr>
          <w:top w:val="nil"/>
          <w:left w:val="nil"/>
          <w:bottom w:val="nil"/>
          <w:right w:val="nil"/>
          <w:between w:val="nil"/>
        </w:pBdr>
        <w:tabs>
          <w:tab w:val="left" w:pos="360"/>
        </w:tabs>
        <w:spacing w:before="60" w:after="60"/>
      </w:pPr>
      <w:r>
        <w:lastRenderedPageBreak/>
        <w:t>Flowcharts</w:t>
      </w:r>
    </w:p>
    <w:p w14:paraId="0766DF7B" w14:textId="77777777" w:rsidR="00BB6A20" w:rsidRDefault="00BB6A20" w:rsidP="00BB6A20">
      <w:pPr>
        <w:numPr>
          <w:ilvl w:val="1"/>
          <w:numId w:val="63"/>
        </w:numPr>
        <w:pBdr>
          <w:top w:val="nil"/>
          <w:left w:val="nil"/>
          <w:bottom w:val="nil"/>
          <w:right w:val="nil"/>
          <w:between w:val="nil"/>
        </w:pBdr>
        <w:tabs>
          <w:tab w:val="left" w:pos="360"/>
        </w:tabs>
        <w:spacing w:before="60" w:after="60"/>
      </w:pPr>
      <w:r>
        <w:t>Run and Control charts</w:t>
      </w:r>
    </w:p>
    <w:p w14:paraId="10983832" w14:textId="77777777" w:rsidR="00BB6A20" w:rsidRDefault="00BB6A20" w:rsidP="00BB6A20">
      <w:pPr>
        <w:numPr>
          <w:ilvl w:val="1"/>
          <w:numId w:val="63"/>
        </w:numPr>
        <w:pBdr>
          <w:top w:val="nil"/>
          <w:left w:val="nil"/>
          <w:bottom w:val="nil"/>
          <w:right w:val="nil"/>
          <w:between w:val="nil"/>
        </w:pBdr>
        <w:tabs>
          <w:tab w:val="left" w:pos="360"/>
        </w:tabs>
        <w:spacing w:before="60" w:after="60"/>
      </w:pPr>
      <w:r>
        <w:t>Check sheets</w:t>
      </w:r>
    </w:p>
    <w:p w14:paraId="3AB086B8" w14:textId="77777777" w:rsidR="00BB6A20" w:rsidRDefault="00BB6A20" w:rsidP="00BB6A20">
      <w:pPr>
        <w:numPr>
          <w:ilvl w:val="1"/>
          <w:numId w:val="63"/>
        </w:numPr>
        <w:pBdr>
          <w:top w:val="nil"/>
          <w:left w:val="nil"/>
          <w:bottom w:val="nil"/>
          <w:right w:val="nil"/>
          <w:between w:val="nil"/>
        </w:pBdr>
        <w:tabs>
          <w:tab w:val="left" w:pos="360"/>
        </w:tabs>
        <w:spacing w:before="60" w:after="60"/>
      </w:pPr>
      <w:r>
        <w:t>Histograms</w:t>
      </w:r>
    </w:p>
    <w:p w14:paraId="212D0F4C" w14:textId="77777777" w:rsidR="00BB6A20" w:rsidRDefault="00BB6A20" w:rsidP="00BB6A20">
      <w:pPr>
        <w:numPr>
          <w:ilvl w:val="1"/>
          <w:numId w:val="63"/>
        </w:numPr>
        <w:pBdr>
          <w:top w:val="nil"/>
          <w:left w:val="nil"/>
          <w:bottom w:val="nil"/>
          <w:right w:val="nil"/>
          <w:between w:val="nil"/>
        </w:pBdr>
        <w:tabs>
          <w:tab w:val="left" w:pos="360"/>
        </w:tabs>
        <w:spacing w:before="60" w:after="60"/>
      </w:pPr>
      <w:r>
        <w:t>Pareto charts</w:t>
      </w:r>
    </w:p>
    <w:p w14:paraId="58B090E7" w14:textId="77777777" w:rsidR="00BB6A20" w:rsidRDefault="00BB6A20" w:rsidP="00BB6A20">
      <w:pPr>
        <w:numPr>
          <w:ilvl w:val="1"/>
          <w:numId w:val="63"/>
        </w:numPr>
        <w:pBdr>
          <w:top w:val="nil"/>
          <w:left w:val="nil"/>
          <w:bottom w:val="nil"/>
          <w:right w:val="nil"/>
          <w:between w:val="nil"/>
        </w:pBdr>
        <w:tabs>
          <w:tab w:val="left" w:pos="360"/>
        </w:tabs>
        <w:spacing w:before="60" w:after="60"/>
      </w:pPr>
      <w:r>
        <w:t>Cause and effect diagrams</w:t>
      </w:r>
    </w:p>
    <w:p w14:paraId="08B3D3E6" w14:textId="77777777" w:rsidR="00BB6A20" w:rsidRDefault="00BB6A20" w:rsidP="00BB6A20">
      <w:pPr>
        <w:numPr>
          <w:ilvl w:val="1"/>
          <w:numId w:val="63"/>
        </w:numPr>
        <w:pBdr>
          <w:top w:val="nil"/>
          <w:left w:val="nil"/>
          <w:bottom w:val="nil"/>
          <w:right w:val="nil"/>
          <w:between w:val="nil"/>
        </w:pBdr>
        <w:tabs>
          <w:tab w:val="left" w:pos="360"/>
        </w:tabs>
        <w:spacing w:before="60" w:after="60"/>
      </w:pPr>
      <w:r>
        <w:t>Scatter Diagrams</w:t>
      </w:r>
    </w:p>
    <w:p w14:paraId="75D4DA32" w14:textId="77777777" w:rsidR="00BB6A20" w:rsidRDefault="00BB6A20" w:rsidP="00BB6A20">
      <w:pPr>
        <w:rPr>
          <w:rFonts w:cs="Arial"/>
          <w:b/>
          <w:color w:val="BD313B"/>
          <w:sz w:val="22"/>
          <w:szCs w:val="22"/>
        </w:rPr>
      </w:pPr>
      <w:r>
        <w:rPr>
          <w:color w:val="BD313B"/>
        </w:rPr>
        <w:br w:type="page"/>
      </w:r>
    </w:p>
    <w:p w14:paraId="28EE5AA1" w14:textId="77777777" w:rsidR="00E3447E" w:rsidRPr="004F138A" w:rsidRDefault="4948C66D" w:rsidP="4948C66D">
      <w:pPr>
        <w:pStyle w:val="Heading1"/>
        <w:rPr>
          <w:color w:val="9C2C2A" w:themeColor="accent1"/>
        </w:rPr>
      </w:pPr>
      <w:bookmarkStart w:id="25" w:name="_2grqrue" w:colFirst="0" w:colLast="0"/>
      <w:bookmarkStart w:id="26" w:name="_vx1227" w:colFirst="0" w:colLast="0"/>
      <w:bookmarkStart w:id="27" w:name="_3fwokq0" w:colFirst="0" w:colLast="0"/>
      <w:bookmarkStart w:id="28" w:name="_1v1yuxt" w:colFirst="0" w:colLast="0"/>
      <w:bookmarkEnd w:id="25"/>
      <w:bookmarkEnd w:id="26"/>
      <w:bookmarkEnd w:id="27"/>
      <w:bookmarkEnd w:id="28"/>
      <w:r>
        <w:lastRenderedPageBreak/>
        <w:t>Breakdown of Academic Instructional Equivalencies</w:t>
      </w:r>
    </w:p>
    <w:p w14:paraId="5B178EF4"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08A669C3" w14:textId="77777777" w:rsidTr="4948C66D">
        <w:tc>
          <w:tcPr>
            <w:tcW w:w="8275" w:type="dxa"/>
            <w:shd w:val="clear" w:color="auto" w:fill="BF2C37"/>
            <w:vAlign w:val="center"/>
          </w:tcPr>
          <w:p w14:paraId="31D416E2"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DA0C9F" w:rsidRDefault="4948C66D" w:rsidP="4948C66D">
            <w:pPr>
              <w:jc w:val="center"/>
              <w:rPr>
                <w:b/>
                <w:bCs/>
              </w:rPr>
            </w:pPr>
            <w:r w:rsidRPr="4948C66D">
              <w:rPr>
                <w:b/>
                <w:bCs/>
                <w:color w:val="FFFFFF" w:themeColor="background1"/>
              </w:rPr>
              <w:t>AIE Hours</w:t>
            </w:r>
          </w:p>
        </w:tc>
      </w:tr>
      <w:tr w:rsidR="00DB4448" w:rsidRPr="007C23CA" w14:paraId="4D04E00D" w14:textId="77777777" w:rsidTr="4948C66D">
        <w:tc>
          <w:tcPr>
            <w:tcW w:w="8275" w:type="dxa"/>
            <w:shd w:val="clear" w:color="auto" w:fill="D8D9DA"/>
            <w:vAlign w:val="center"/>
          </w:tcPr>
          <w:p w14:paraId="733402A0"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7C23CA" w:rsidRDefault="00DB4448" w:rsidP="00AD1885">
            <w:pPr>
              <w:rPr>
                <w:szCs w:val="20"/>
              </w:rPr>
            </w:pPr>
          </w:p>
        </w:tc>
      </w:tr>
      <w:tr w:rsidR="00DB4448" w:rsidRPr="007C23CA" w14:paraId="2FA2DFBD" w14:textId="77777777" w:rsidTr="4948C66D">
        <w:tc>
          <w:tcPr>
            <w:tcW w:w="8275" w:type="dxa"/>
            <w:vAlign w:val="center"/>
          </w:tcPr>
          <w:p w14:paraId="4F14322E"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4D5F849" w14:textId="074DB0F9" w:rsidR="00DB4448" w:rsidRPr="007C23CA" w:rsidRDefault="00C44987" w:rsidP="004D1DA4">
            <w:pPr>
              <w:jc w:val="center"/>
              <w:rPr>
                <w:szCs w:val="20"/>
              </w:rPr>
            </w:pPr>
            <w:r>
              <w:rPr>
                <w:szCs w:val="20"/>
              </w:rPr>
              <w:t>8.5</w:t>
            </w:r>
          </w:p>
        </w:tc>
      </w:tr>
      <w:tr w:rsidR="00DB4448" w:rsidRPr="007C23CA" w14:paraId="7398904C" w14:textId="77777777" w:rsidTr="4948C66D">
        <w:tc>
          <w:tcPr>
            <w:tcW w:w="8275" w:type="dxa"/>
            <w:vAlign w:val="center"/>
          </w:tcPr>
          <w:p w14:paraId="166E199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18D9B8F0" w14:textId="417B1BF5" w:rsidR="00DB4448" w:rsidRPr="007C23CA" w:rsidRDefault="00C44987" w:rsidP="004D1DA4">
            <w:pPr>
              <w:jc w:val="center"/>
              <w:rPr>
                <w:szCs w:val="20"/>
              </w:rPr>
            </w:pPr>
            <w:r>
              <w:rPr>
                <w:szCs w:val="20"/>
              </w:rPr>
              <w:t>2</w:t>
            </w:r>
          </w:p>
        </w:tc>
      </w:tr>
      <w:tr w:rsidR="00DB4448" w:rsidRPr="007C23CA" w14:paraId="409B9DD3" w14:textId="77777777" w:rsidTr="4948C66D">
        <w:tc>
          <w:tcPr>
            <w:tcW w:w="8275" w:type="dxa"/>
            <w:shd w:val="clear" w:color="auto" w:fill="D8D9DA"/>
            <w:vAlign w:val="center"/>
          </w:tcPr>
          <w:p w14:paraId="3EE4ADE5"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5EFEE73" w14:textId="77777777" w:rsidR="00DB4448" w:rsidRPr="007C23CA" w:rsidRDefault="00DB4448" w:rsidP="004D1DA4">
            <w:pPr>
              <w:jc w:val="center"/>
              <w:rPr>
                <w:szCs w:val="20"/>
              </w:rPr>
            </w:pPr>
          </w:p>
        </w:tc>
      </w:tr>
      <w:tr w:rsidR="00DB4448" w:rsidRPr="007C23CA" w14:paraId="3AF486F5" w14:textId="77777777" w:rsidTr="4948C66D">
        <w:tc>
          <w:tcPr>
            <w:tcW w:w="8275" w:type="dxa"/>
            <w:vAlign w:val="center"/>
          </w:tcPr>
          <w:p w14:paraId="2D027EA5"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3C1555C" w14:textId="75A61FFF" w:rsidR="00DB4448" w:rsidRPr="007C23CA" w:rsidRDefault="00C44987" w:rsidP="004D1DA4">
            <w:pPr>
              <w:jc w:val="center"/>
              <w:rPr>
                <w:szCs w:val="20"/>
              </w:rPr>
            </w:pPr>
            <w:r>
              <w:rPr>
                <w:szCs w:val="20"/>
              </w:rPr>
              <w:t>7.5</w:t>
            </w:r>
          </w:p>
        </w:tc>
      </w:tr>
      <w:tr w:rsidR="00DB4448" w:rsidRPr="007C23CA" w14:paraId="223C7036" w14:textId="77777777" w:rsidTr="4948C66D">
        <w:tc>
          <w:tcPr>
            <w:tcW w:w="8275" w:type="dxa"/>
            <w:vAlign w:val="center"/>
          </w:tcPr>
          <w:p w14:paraId="51EA4B5B"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459C08C" w14:textId="08ECCDA3" w:rsidR="00DB4448" w:rsidRPr="007C23CA" w:rsidRDefault="00C44987" w:rsidP="004D1DA4">
            <w:pPr>
              <w:jc w:val="center"/>
              <w:rPr>
                <w:szCs w:val="20"/>
              </w:rPr>
            </w:pPr>
            <w:r>
              <w:rPr>
                <w:szCs w:val="20"/>
              </w:rPr>
              <w:t>2</w:t>
            </w:r>
          </w:p>
        </w:tc>
      </w:tr>
      <w:tr w:rsidR="00DB4448" w:rsidRPr="007C23CA" w14:paraId="02E4685A" w14:textId="77777777" w:rsidTr="4948C66D">
        <w:tc>
          <w:tcPr>
            <w:tcW w:w="8275" w:type="dxa"/>
            <w:shd w:val="clear" w:color="auto" w:fill="D8D9DA"/>
            <w:vAlign w:val="center"/>
          </w:tcPr>
          <w:p w14:paraId="03A987AF"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19C703AB" w14:textId="77777777" w:rsidR="00DB4448" w:rsidRPr="007C23CA" w:rsidRDefault="00DB4448" w:rsidP="004D1DA4">
            <w:pPr>
              <w:jc w:val="center"/>
              <w:rPr>
                <w:szCs w:val="20"/>
              </w:rPr>
            </w:pPr>
          </w:p>
        </w:tc>
      </w:tr>
      <w:tr w:rsidR="00DB4448" w:rsidRPr="007C23CA" w14:paraId="7D148981" w14:textId="77777777" w:rsidTr="4948C66D">
        <w:tc>
          <w:tcPr>
            <w:tcW w:w="8275" w:type="dxa"/>
            <w:vAlign w:val="center"/>
          </w:tcPr>
          <w:p w14:paraId="0F840523"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6C5CB49" w14:textId="7045B101" w:rsidR="00DB4448" w:rsidRPr="007C23CA" w:rsidRDefault="00C44987" w:rsidP="004D1DA4">
            <w:pPr>
              <w:jc w:val="center"/>
              <w:rPr>
                <w:szCs w:val="20"/>
              </w:rPr>
            </w:pPr>
            <w:r>
              <w:rPr>
                <w:szCs w:val="20"/>
              </w:rPr>
              <w:t>6.5</w:t>
            </w:r>
          </w:p>
        </w:tc>
      </w:tr>
      <w:tr w:rsidR="00DB4448" w:rsidRPr="007C23CA" w14:paraId="60506ACD" w14:textId="77777777" w:rsidTr="4948C66D">
        <w:tc>
          <w:tcPr>
            <w:tcW w:w="8275" w:type="dxa"/>
            <w:vAlign w:val="center"/>
          </w:tcPr>
          <w:p w14:paraId="17EC1FD6"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88E25E3" w14:textId="1E0ADE5C" w:rsidR="00DB4448" w:rsidRPr="007C23CA" w:rsidRDefault="00C44987" w:rsidP="004D1DA4">
            <w:pPr>
              <w:jc w:val="center"/>
              <w:rPr>
                <w:szCs w:val="20"/>
              </w:rPr>
            </w:pPr>
            <w:r>
              <w:rPr>
                <w:szCs w:val="20"/>
              </w:rPr>
              <w:t>0</w:t>
            </w:r>
          </w:p>
        </w:tc>
      </w:tr>
      <w:tr w:rsidR="00DB4448" w:rsidRPr="007C23CA" w14:paraId="3564B28A" w14:textId="77777777" w:rsidTr="4948C66D">
        <w:tc>
          <w:tcPr>
            <w:tcW w:w="8275" w:type="dxa"/>
            <w:shd w:val="clear" w:color="auto" w:fill="D8D9DA"/>
            <w:vAlign w:val="center"/>
          </w:tcPr>
          <w:p w14:paraId="081E258D"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079334FE" w14:textId="77777777" w:rsidR="00DB4448" w:rsidRPr="007C23CA" w:rsidRDefault="00DB4448" w:rsidP="004D1DA4">
            <w:pPr>
              <w:jc w:val="center"/>
              <w:rPr>
                <w:szCs w:val="20"/>
              </w:rPr>
            </w:pPr>
          </w:p>
        </w:tc>
      </w:tr>
      <w:tr w:rsidR="00DB4448" w:rsidRPr="007C23CA" w14:paraId="225F9FA0" w14:textId="77777777" w:rsidTr="4948C66D">
        <w:tc>
          <w:tcPr>
            <w:tcW w:w="8275" w:type="dxa"/>
            <w:vAlign w:val="center"/>
          </w:tcPr>
          <w:p w14:paraId="73222FCC"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19092E2" w14:textId="2C9384B6" w:rsidR="00DB4448" w:rsidRPr="007C23CA" w:rsidRDefault="00C44987" w:rsidP="004D1DA4">
            <w:pPr>
              <w:jc w:val="center"/>
              <w:rPr>
                <w:szCs w:val="20"/>
              </w:rPr>
            </w:pPr>
            <w:r>
              <w:rPr>
                <w:szCs w:val="20"/>
              </w:rPr>
              <w:t>6.5</w:t>
            </w:r>
          </w:p>
        </w:tc>
      </w:tr>
      <w:tr w:rsidR="00DB4448" w:rsidRPr="007C23CA" w14:paraId="12650CA1" w14:textId="77777777" w:rsidTr="4948C66D">
        <w:tc>
          <w:tcPr>
            <w:tcW w:w="8275" w:type="dxa"/>
            <w:vAlign w:val="center"/>
          </w:tcPr>
          <w:p w14:paraId="497B877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30859AD" w14:textId="4A76C111" w:rsidR="00DB4448" w:rsidRPr="007C23CA" w:rsidRDefault="00C44987" w:rsidP="004D1DA4">
            <w:pPr>
              <w:jc w:val="center"/>
              <w:rPr>
                <w:szCs w:val="20"/>
              </w:rPr>
            </w:pPr>
            <w:r>
              <w:rPr>
                <w:szCs w:val="20"/>
              </w:rPr>
              <w:t>1</w:t>
            </w:r>
          </w:p>
        </w:tc>
      </w:tr>
      <w:tr w:rsidR="00DB4448" w:rsidRPr="007C23CA" w14:paraId="2AED4D49" w14:textId="77777777" w:rsidTr="4948C66D">
        <w:tc>
          <w:tcPr>
            <w:tcW w:w="8275" w:type="dxa"/>
            <w:shd w:val="clear" w:color="auto" w:fill="D8D9DA"/>
            <w:vAlign w:val="center"/>
          </w:tcPr>
          <w:p w14:paraId="49A23A9B" w14:textId="77777777" w:rsidR="00DB4448" w:rsidRPr="007C23CA" w:rsidRDefault="4948C66D" w:rsidP="4948C66D">
            <w:pPr>
              <w:rPr>
                <w:b/>
                <w:bCs/>
              </w:rPr>
            </w:pPr>
            <w:r w:rsidRPr="4948C66D">
              <w:rPr>
                <w:b/>
                <w:bCs/>
              </w:rPr>
              <w:t>Week5</w:t>
            </w:r>
          </w:p>
        </w:tc>
        <w:tc>
          <w:tcPr>
            <w:tcW w:w="1800" w:type="dxa"/>
            <w:tcBorders>
              <w:top w:val="nil"/>
              <w:left w:val="single" w:sz="4" w:space="0" w:color="auto"/>
              <w:bottom w:val="nil"/>
            </w:tcBorders>
            <w:shd w:val="clear" w:color="auto" w:fill="D8D9DA"/>
            <w:vAlign w:val="center"/>
          </w:tcPr>
          <w:p w14:paraId="6FAF1609" w14:textId="77777777" w:rsidR="00DB4448" w:rsidRPr="007C23CA" w:rsidRDefault="00DB4448" w:rsidP="004D1DA4">
            <w:pPr>
              <w:jc w:val="center"/>
              <w:rPr>
                <w:szCs w:val="20"/>
              </w:rPr>
            </w:pPr>
          </w:p>
        </w:tc>
      </w:tr>
      <w:tr w:rsidR="00DB4448" w:rsidRPr="007C23CA" w14:paraId="0B9D476E" w14:textId="77777777" w:rsidTr="4948C66D">
        <w:tc>
          <w:tcPr>
            <w:tcW w:w="8275" w:type="dxa"/>
            <w:vAlign w:val="center"/>
          </w:tcPr>
          <w:p w14:paraId="6CBAA04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EA42E9E" w14:textId="51554A01" w:rsidR="00DB4448" w:rsidRPr="007C23CA" w:rsidRDefault="00C44987" w:rsidP="004D1DA4">
            <w:pPr>
              <w:jc w:val="center"/>
              <w:rPr>
                <w:szCs w:val="20"/>
              </w:rPr>
            </w:pPr>
            <w:r>
              <w:rPr>
                <w:szCs w:val="20"/>
              </w:rPr>
              <w:t>5.5</w:t>
            </w:r>
          </w:p>
        </w:tc>
      </w:tr>
      <w:tr w:rsidR="00DB4448" w:rsidRPr="007C23CA" w14:paraId="7DE8B15D" w14:textId="77777777" w:rsidTr="4948C66D">
        <w:tc>
          <w:tcPr>
            <w:tcW w:w="8275" w:type="dxa"/>
            <w:vAlign w:val="center"/>
          </w:tcPr>
          <w:p w14:paraId="2BCA0D3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016AEBE7" w14:textId="1BB119B1" w:rsidR="00DB4448" w:rsidRPr="007C23CA" w:rsidRDefault="00C44987" w:rsidP="004D1DA4">
            <w:pPr>
              <w:jc w:val="center"/>
              <w:rPr>
                <w:szCs w:val="20"/>
              </w:rPr>
            </w:pPr>
            <w:r>
              <w:rPr>
                <w:szCs w:val="20"/>
              </w:rPr>
              <w:t>0</w:t>
            </w:r>
          </w:p>
        </w:tc>
      </w:tr>
      <w:tr w:rsidR="00DB4448" w:rsidRPr="007C23CA" w14:paraId="61643429" w14:textId="77777777" w:rsidTr="4948C66D">
        <w:tc>
          <w:tcPr>
            <w:tcW w:w="8275" w:type="dxa"/>
            <w:shd w:val="clear" w:color="auto" w:fill="D8D9DA"/>
            <w:vAlign w:val="center"/>
          </w:tcPr>
          <w:p w14:paraId="62E942AE" w14:textId="77777777" w:rsidR="00DB4448" w:rsidRPr="007C23CA" w:rsidRDefault="4948C66D" w:rsidP="4948C66D">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29B0095E" w14:textId="77777777" w:rsidR="00DB4448" w:rsidRPr="007C23CA" w:rsidRDefault="00DB4448" w:rsidP="004D1DA4">
            <w:pPr>
              <w:jc w:val="center"/>
              <w:rPr>
                <w:szCs w:val="20"/>
              </w:rPr>
            </w:pPr>
          </w:p>
        </w:tc>
      </w:tr>
      <w:tr w:rsidR="00DB4448" w:rsidRPr="007C23CA" w14:paraId="6AC77A4F" w14:textId="77777777" w:rsidTr="4948C66D">
        <w:tc>
          <w:tcPr>
            <w:tcW w:w="8275" w:type="dxa"/>
            <w:vAlign w:val="center"/>
          </w:tcPr>
          <w:p w14:paraId="5C320101"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55D63BA" w14:textId="23BA9D9D" w:rsidR="00DB4448" w:rsidRPr="007C23CA" w:rsidRDefault="00C44987" w:rsidP="004D1DA4">
            <w:pPr>
              <w:jc w:val="center"/>
              <w:rPr>
                <w:szCs w:val="20"/>
              </w:rPr>
            </w:pPr>
            <w:r>
              <w:rPr>
                <w:szCs w:val="20"/>
              </w:rPr>
              <w:t>5.5</w:t>
            </w:r>
          </w:p>
        </w:tc>
      </w:tr>
      <w:tr w:rsidR="00DB4448" w:rsidRPr="007C23CA" w14:paraId="73368341" w14:textId="77777777" w:rsidTr="4948C66D">
        <w:tc>
          <w:tcPr>
            <w:tcW w:w="8275" w:type="dxa"/>
            <w:vAlign w:val="center"/>
          </w:tcPr>
          <w:p w14:paraId="01AC1B3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429BEF42" w14:textId="04F990B4" w:rsidR="00DB4448" w:rsidRPr="007C23CA" w:rsidRDefault="00C44987" w:rsidP="004D1DA4">
            <w:pPr>
              <w:jc w:val="center"/>
              <w:rPr>
                <w:szCs w:val="20"/>
              </w:rPr>
            </w:pPr>
            <w:r>
              <w:rPr>
                <w:szCs w:val="20"/>
              </w:rPr>
              <w:t>0</w:t>
            </w:r>
          </w:p>
        </w:tc>
      </w:tr>
      <w:tr w:rsidR="00DB4448" w:rsidRPr="007C23CA" w14:paraId="49209F6A" w14:textId="77777777" w:rsidTr="4948C66D">
        <w:tc>
          <w:tcPr>
            <w:tcW w:w="8275" w:type="dxa"/>
            <w:shd w:val="clear" w:color="auto" w:fill="D8D9DA"/>
            <w:vAlign w:val="center"/>
          </w:tcPr>
          <w:p w14:paraId="0D564203" w14:textId="77777777" w:rsidR="00DB4448" w:rsidRPr="007C23CA" w:rsidRDefault="4948C66D" w:rsidP="4948C66D">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412F280F" w14:textId="77777777" w:rsidR="00DB4448" w:rsidRPr="007C23CA" w:rsidRDefault="00DB4448" w:rsidP="004D1DA4">
            <w:pPr>
              <w:jc w:val="center"/>
              <w:rPr>
                <w:szCs w:val="20"/>
              </w:rPr>
            </w:pPr>
          </w:p>
        </w:tc>
      </w:tr>
      <w:tr w:rsidR="00DB4448" w:rsidRPr="007C23CA" w14:paraId="575C5CFA" w14:textId="77777777" w:rsidTr="4948C66D">
        <w:tc>
          <w:tcPr>
            <w:tcW w:w="8275" w:type="dxa"/>
            <w:vAlign w:val="center"/>
          </w:tcPr>
          <w:p w14:paraId="039088CB"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ADC7AB5" w14:textId="179FBD1F" w:rsidR="00DB4448" w:rsidRPr="007C23CA" w:rsidRDefault="00C44987" w:rsidP="004D1DA4">
            <w:pPr>
              <w:jc w:val="center"/>
              <w:rPr>
                <w:szCs w:val="20"/>
              </w:rPr>
            </w:pPr>
            <w:r>
              <w:rPr>
                <w:szCs w:val="20"/>
              </w:rPr>
              <w:t>6</w:t>
            </w:r>
          </w:p>
        </w:tc>
      </w:tr>
      <w:tr w:rsidR="00DB4448" w:rsidRPr="007C23CA" w14:paraId="117A249D" w14:textId="77777777" w:rsidTr="4948C66D">
        <w:tc>
          <w:tcPr>
            <w:tcW w:w="8275" w:type="dxa"/>
            <w:vAlign w:val="center"/>
          </w:tcPr>
          <w:p w14:paraId="0D67B9E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F5315DA" w14:textId="145AE4C3" w:rsidR="00DB4448" w:rsidRPr="007C23CA" w:rsidRDefault="00C44987" w:rsidP="004D1DA4">
            <w:pPr>
              <w:jc w:val="center"/>
              <w:rPr>
                <w:szCs w:val="20"/>
              </w:rPr>
            </w:pPr>
            <w:r>
              <w:rPr>
                <w:szCs w:val="20"/>
              </w:rPr>
              <w:t>1</w:t>
            </w:r>
          </w:p>
        </w:tc>
      </w:tr>
      <w:tr w:rsidR="00DB4448" w:rsidRPr="007C23CA" w14:paraId="22080DED" w14:textId="77777777" w:rsidTr="4948C66D">
        <w:tc>
          <w:tcPr>
            <w:tcW w:w="8275" w:type="dxa"/>
            <w:shd w:val="clear" w:color="auto" w:fill="BF2C37"/>
            <w:vAlign w:val="center"/>
          </w:tcPr>
          <w:p w14:paraId="15DB5B67"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Default="00DB4448" w:rsidP="004D1DA4">
            <w:pPr>
              <w:jc w:val="center"/>
              <w:rPr>
                <w:szCs w:val="20"/>
              </w:rPr>
            </w:pPr>
          </w:p>
        </w:tc>
      </w:tr>
      <w:tr w:rsidR="00DB4448" w:rsidRPr="007C23CA" w14:paraId="6BCACC30" w14:textId="77777777" w:rsidTr="4948C66D">
        <w:tc>
          <w:tcPr>
            <w:tcW w:w="8275" w:type="dxa"/>
            <w:vAlign w:val="center"/>
          </w:tcPr>
          <w:p w14:paraId="2A0AFF09"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02E6D01E" w14:textId="2F185D5B" w:rsidR="00DB4448" w:rsidRDefault="00C44987" w:rsidP="004D1DA4">
            <w:pPr>
              <w:jc w:val="center"/>
              <w:rPr>
                <w:szCs w:val="20"/>
              </w:rPr>
            </w:pPr>
            <w:r>
              <w:rPr>
                <w:szCs w:val="20"/>
              </w:rPr>
              <w:t>46</w:t>
            </w:r>
          </w:p>
        </w:tc>
      </w:tr>
      <w:tr w:rsidR="00DB4448" w:rsidRPr="007C23CA" w14:paraId="419D8A56" w14:textId="77777777" w:rsidTr="4948C66D">
        <w:tc>
          <w:tcPr>
            <w:tcW w:w="8275" w:type="dxa"/>
            <w:vAlign w:val="center"/>
          </w:tcPr>
          <w:p w14:paraId="5E083D9B"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7D3050ED" w14:textId="64B8CB1B" w:rsidR="00DB4448" w:rsidRDefault="00C44987" w:rsidP="004D1DA4">
            <w:pPr>
              <w:jc w:val="center"/>
              <w:rPr>
                <w:szCs w:val="20"/>
              </w:rPr>
            </w:pPr>
            <w:r>
              <w:rPr>
                <w:szCs w:val="20"/>
              </w:rPr>
              <w:t>6</w:t>
            </w:r>
          </w:p>
        </w:tc>
      </w:tr>
      <w:tr w:rsidR="00DB4448" w:rsidRPr="007C23CA" w14:paraId="377B71EB" w14:textId="77777777" w:rsidTr="4948C66D">
        <w:tc>
          <w:tcPr>
            <w:tcW w:w="8275" w:type="dxa"/>
            <w:vAlign w:val="center"/>
          </w:tcPr>
          <w:p w14:paraId="53D0D0FE"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0CEE929E" w14:textId="5A5FC08E" w:rsidR="00DB4448" w:rsidRDefault="004D1DA4" w:rsidP="004D1DA4">
            <w:pPr>
              <w:jc w:val="center"/>
              <w:rPr>
                <w:szCs w:val="20"/>
              </w:rPr>
            </w:pPr>
            <w:r>
              <w:rPr>
                <w:szCs w:val="20"/>
              </w:rPr>
              <w:t>52</w:t>
            </w:r>
          </w:p>
        </w:tc>
      </w:tr>
    </w:tbl>
    <w:p w14:paraId="15CE18E5" w14:textId="77777777" w:rsidR="00E3447E" w:rsidRPr="00637663" w:rsidRDefault="00E3447E" w:rsidP="00E3447E">
      <w:pPr>
        <w:tabs>
          <w:tab w:val="left" w:pos="360"/>
        </w:tabs>
        <w:spacing w:before="60" w:after="60"/>
        <w:rPr>
          <w:rFonts w:cs="Arial"/>
          <w:szCs w:val="20"/>
        </w:rPr>
      </w:pPr>
    </w:p>
    <w:p w14:paraId="1E9DB879"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84F6B" w14:textId="77777777" w:rsidR="00C05030" w:rsidRDefault="00C05030">
      <w:r>
        <w:separator/>
      </w:r>
    </w:p>
  </w:endnote>
  <w:endnote w:type="continuationSeparator" w:id="0">
    <w:p w14:paraId="543FE4D1" w14:textId="77777777" w:rsidR="00C05030" w:rsidRDefault="00C05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75C87BEB" w:rsidR="00BA7EEB" w:rsidRDefault="00BA7EEB" w:rsidP="00E63573">
    <w:pPr>
      <w:pStyle w:val="Footer"/>
      <w:jc w:val="right"/>
    </w:pPr>
    <w:r>
      <w:t>Version 2</w:t>
    </w:r>
    <w:r w:rsidR="003B608A">
      <w:t>.1</w:t>
    </w:r>
  </w:p>
  <w:p w14:paraId="1E3311F9" w14:textId="5FDEADB0" w:rsidR="00BA7EEB" w:rsidRDefault="00BA7EEB" w:rsidP="00E63573">
    <w:pPr>
      <w:pStyle w:val="Footer"/>
      <w:jc w:val="right"/>
    </w:pPr>
    <w:r>
      <w:t>Oct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EE2DB" w14:textId="36854429" w:rsidR="00BA7EEB" w:rsidRDefault="00BA7EEB" w:rsidP="008D2DFB">
    <w:pPr>
      <w:pStyle w:val="Footer"/>
      <w:jc w:val="right"/>
    </w:pPr>
    <w:r>
      <w:t>Version 2</w:t>
    </w:r>
    <w:r w:rsidR="006946C0">
      <w:t>.1</w:t>
    </w:r>
  </w:p>
  <w:p w14:paraId="3741314E" w14:textId="286C25C9" w:rsidR="00BA7EEB" w:rsidRPr="00E63573" w:rsidRDefault="00BA7EEB" w:rsidP="005666BB">
    <w:pPr>
      <w:pStyle w:val="Footer"/>
      <w:jc w:val="right"/>
    </w:pPr>
    <w:r>
      <w:t>Oct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6D2ED" w14:textId="77777777" w:rsidR="00C05030" w:rsidRDefault="00C05030">
      <w:r>
        <w:separator/>
      </w:r>
    </w:p>
  </w:footnote>
  <w:footnote w:type="continuationSeparator" w:id="0">
    <w:p w14:paraId="771F6966" w14:textId="77777777" w:rsidR="00C05030" w:rsidRDefault="00C050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0FABB01A" w:rsidR="00BA7EEB" w:rsidRPr="000F2AAD" w:rsidRDefault="00BA7EEB" w:rsidP="000F2AAD">
    <w:pPr>
      <w:spacing w:after="240"/>
      <w:rPr>
        <w:noProof/>
      </w:rPr>
    </w:pPr>
    <w:r>
      <w:t>MBA 640: Managing Business Operations</w:t>
    </w:r>
    <w:r w:rsidRPr="004E0436">
      <w:ptab w:relativeTo="margin" w:alignment="right" w:leader="none"/>
    </w:r>
    <w:r w:rsidRPr="004E0436">
      <w:fldChar w:fldCharType="begin"/>
    </w:r>
    <w:r w:rsidRPr="004E0436">
      <w:instrText xml:space="preserve"> PAGE   \* MERGEFORMAT </w:instrText>
    </w:r>
    <w:r w:rsidRPr="004E0436">
      <w:fldChar w:fldCharType="separate"/>
    </w:r>
    <w:r w:rsidR="0069057F">
      <w:rPr>
        <w:noProof/>
      </w:rPr>
      <w:t>51</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BA7EEB" w:rsidRPr="00B21089" w:rsidRDefault="00BA7EEB"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BA7EEB" w:rsidRPr="00D07152" w:rsidRDefault="00BA7EEB" w:rsidP="00472CF6">
    <w:pPr>
      <w:pStyle w:val="Heading1"/>
      <w:jc w:val="right"/>
    </w:pPr>
    <w:r>
      <w:t>Faculty Instructional Guide</w:t>
    </w:r>
  </w:p>
  <w:p w14:paraId="7FBEB639" w14:textId="0DAF4902" w:rsidR="00BA7EEB" w:rsidRDefault="00BA7EEB" w:rsidP="00704929">
    <w:pPr>
      <w:pStyle w:val="Header"/>
      <w:tabs>
        <w:tab w:val="clear" w:pos="4320"/>
        <w:tab w:val="clear" w:pos="8640"/>
        <w:tab w:val="left" w:pos="2400"/>
      </w:tabs>
      <w:jc w:val="right"/>
    </w:pPr>
    <w:r w:rsidRPr="00704929">
      <w:rPr>
        <w:rFonts w:cs="Arial"/>
        <w:b/>
        <w:color w:val="BF2C37"/>
        <w:sz w:val="22"/>
        <w:szCs w:val="22"/>
      </w:rPr>
      <w:t>MBA 640: Managing Business Operations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4531B30"/>
    <w:multiLevelType w:val="hybridMultilevel"/>
    <w:tmpl w:val="55F29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54BF1"/>
    <w:multiLevelType w:val="hybridMultilevel"/>
    <w:tmpl w:val="39FCF2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1A3142"/>
    <w:multiLevelType w:val="hybridMultilevel"/>
    <w:tmpl w:val="C7020F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31495"/>
    <w:multiLevelType w:val="hybridMultilevel"/>
    <w:tmpl w:val="7BE2F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390B23"/>
    <w:multiLevelType w:val="hybridMultilevel"/>
    <w:tmpl w:val="B9429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AAB69DC"/>
    <w:multiLevelType w:val="multilevel"/>
    <w:tmpl w:val="BB96095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0D8605EC"/>
    <w:multiLevelType w:val="multilevel"/>
    <w:tmpl w:val="B94637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DCA2DA6"/>
    <w:multiLevelType w:val="hybridMultilevel"/>
    <w:tmpl w:val="E1F64750"/>
    <w:lvl w:ilvl="0" w:tplc="0409000F">
      <w:start w:val="1"/>
      <w:numFmt w:val="decimal"/>
      <w:lvlText w:val="%1."/>
      <w:lvlJc w:val="left"/>
      <w:pPr>
        <w:ind w:left="720" w:hanging="360"/>
      </w:pPr>
      <w:rPr>
        <w:rFonts w:hint="default"/>
        <w:sz w:val="20"/>
        <w:szCs w:val="20"/>
      </w:r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0E9F1E09"/>
    <w:multiLevelType w:val="hybridMultilevel"/>
    <w:tmpl w:val="D2FA47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23F385E"/>
    <w:multiLevelType w:val="hybridMultilevel"/>
    <w:tmpl w:val="7EBA3238"/>
    <w:lvl w:ilvl="0" w:tplc="0409000F">
      <w:start w:val="1"/>
      <w:numFmt w:val="decimal"/>
      <w:lvlText w:val="%1."/>
      <w:lvlJc w:val="left"/>
      <w:pPr>
        <w:ind w:left="720" w:hanging="360"/>
      </w:pPr>
      <w:rPr>
        <w:rFonts w:hint="default"/>
        <w:sz w:val="20"/>
        <w:szCs w:val="20"/>
      </w:r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3DA3911"/>
    <w:multiLevelType w:val="multilevel"/>
    <w:tmpl w:val="9E989550"/>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141823A1"/>
    <w:multiLevelType w:val="multilevel"/>
    <w:tmpl w:val="3CA87C0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142B5C0F"/>
    <w:multiLevelType w:val="multilevel"/>
    <w:tmpl w:val="3FA85ED0"/>
    <w:lvl w:ilvl="0">
      <w:start w:val="1"/>
      <w:numFmt w:val="decimal"/>
      <w:lvlText w:val="%1"/>
      <w:lvlJc w:val="left"/>
      <w:pPr>
        <w:ind w:left="360" w:hanging="360"/>
      </w:pPr>
      <w:rPr>
        <w:rFonts w:hint="default"/>
        <w:b/>
      </w:rPr>
    </w:lvl>
    <w:lvl w:ilvl="1">
      <w:start w:val="1"/>
      <w:numFmt w:val="decimal"/>
      <w:lvlText w:val="9.%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14360E2A"/>
    <w:multiLevelType w:val="multilevel"/>
    <w:tmpl w:val="4BF69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C42D8C"/>
    <w:multiLevelType w:val="multilevel"/>
    <w:tmpl w:val="BFEA072E"/>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18F22DC5"/>
    <w:multiLevelType w:val="hybridMultilevel"/>
    <w:tmpl w:val="4A9A85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1CC90E51"/>
    <w:multiLevelType w:val="hybridMultilevel"/>
    <w:tmpl w:val="FCBC652E"/>
    <w:lvl w:ilvl="0" w:tplc="0409000F">
      <w:start w:val="1"/>
      <w:numFmt w:val="decimal"/>
      <w:lvlText w:val="%1."/>
      <w:lvlJc w:val="left"/>
      <w:pPr>
        <w:ind w:left="720" w:hanging="360"/>
      </w:pPr>
      <w:rPr>
        <w:rFonts w:hint="default"/>
        <w:sz w:val="20"/>
        <w:szCs w:val="20"/>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E100A1F"/>
    <w:multiLevelType w:val="multilevel"/>
    <w:tmpl w:val="C0BA167E"/>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225F4892"/>
    <w:multiLevelType w:val="hybridMultilevel"/>
    <w:tmpl w:val="B1B0397E"/>
    <w:lvl w:ilvl="0" w:tplc="0409000F">
      <w:start w:val="1"/>
      <w:numFmt w:val="decimal"/>
      <w:lvlText w:val="%1."/>
      <w:lvlJc w:val="left"/>
      <w:pPr>
        <w:ind w:left="720" w:hanging="360"/>
      </w:pPr>
      <w:rPr>
        <w:rFonts w:hint="default"/>
        <w:sz w:val="20"/>
        <w:szCs w:val="20"/>
      </w:r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23727FCA"/>
    <w:multiLevelType w:val="hybridMultilevel"/>
    <w:tmpl w:val="F1280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6F23CF5"/>
    <w:multiLevelType w:val="multilevel"/>
    <w:tmpl w:val="DF60E2C2"/>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27132E9E"/>
    <w:multiLevelType w:val="hybridMultilevel"/>
    <w:tmpl w:val="1E3416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6" w15:restartNumberingAfterBreak="0">
    <w:nsid w:val="29585033"/>
    <w:multiLevelType w:val="hybridMultilevel"/>
    <w:tmpl w:val="18BC4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A5A02D8"/>
    <w:multiLevelType w:val="hybridMultilevel"/>
    <w:tmpl w:val="86642A24"/>
    <w:lvl w:ilvl="0" w:tplc="0409000F">
      <w:start w:val="1"/>
      <w:numFmt w:val="decimal"/>
      <w:lvlText w:val="%1."/>
      <w:lvlJc w:val="left"/>
      <w:pPr>
        <w:ind w:left="720" w:hanging="360"/>
      </w:pPr>
      <w:rPr>
        <w:rFonts w:hint="default"/>
        <w:sz w:val="20"/>
        <w:szCs w:val="20"/>
      </w:r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2C7713E7"/>
    <w:multiLevelType w:val="multilevel"/>
    <w:tmpl w:val="50AC30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DA425B8"/>
    <w:multiLevelType w:val="multilevel"/>
    <w:tmpl w:val="81B8E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9B2C1C"/>
    <w:multiLevelType w:val="hybridMultilevel"/>
    <w:tmpl w:val="E6B411B4"/>
    <w:lvl w:ilvl="0" w:tplc="0409000F">
      <w:start w:val="1"/>
      <w:numFmt w:val="decimal"/>
      <w:lvlText w:val="%1."/>
      <w:lvlJc w:val="left"/>
      <w:pPr>
        <w:ind w:left="720" w:hanging="360"/>
      </w:pPr>
      <w:rPr>
        <w:rFonts w:hint="default"/>
        <w:sz w:val="20"/>
        <w:szCs w:val="20"/>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2F3E25AB"/>
    <w:multiLevelType w:val="hybridMultilevel"/>
    <w:tmpl w:val="A0CADC2A"/>
    <w:lvl w:ilvl="0" w:tplc="0409000F">
      <w:start w:val="1"/>
      <w:numFmt w:val="decimal"/>
      <w:lvlText w:val="%1."/>
      <w:lvlJc w:val="left"/>
      <w:pPr>
        <w:ind w:left="720" w:hanging="360"/>
      </w:pPr>
      <w:rPr>
        <w:rFonts w:hint="default"/>
        <w:sz w:val="20"/>
        <w:szCs w:val="20"/>
      </w:r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3270278C"/>
    <w:multiLevelType w:val="multilevel"/>
    <w:tmpl w:val="4D46E6A2"/>
    <w:lvl w:ilvl="0">
      <w:start w:val="1"/>
      <w:numFmt w:val="decimal"/>
      <w:lvlText w:val="%1"/>
      <w:lvlJc w:val="left"/>
      <w:pPr>
        <w:ind w:left="360" w:hanging="360"/>
      </w:pPr>
      <w:rPr>
        <w:rFonts w:hint="default"/>
        <w:b/>
      </w:rPr>
    </w:lvl>
    <w:lvl w:ilvl="1">
      <w:start w:val="1"/>
      <w:numFmt w:val="decimal"/>
      <w:lvlText w:val="9.%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32727A44"/>
    <w:multiLevelType w:val="hybridMultilevel"/>
    <w:tmpl w:val="A170C7E2"/>
    <w:lvl w:ilvl="0" w:tplc="0409000F">
      <w:start w:val="1"/>
      <w:numFmt w:val="decimal"/>
      <w:lvlText w:val="%1."/>
      <w:lvlJc w:val="left"/>
      <w:pPr>
        <w:ind w:left="720" w:hanging="360"/>
      </w:pPr>
      <w:rPr>
        <w:rFonts w:hint="default"/>
        <w:sz w:val="20"/>
        <w:szCs w:val="20"/>
      </w:r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58E47B5"/>
    <w:multiLevelType w:val="hybridMultilevel"/>
    <w:tmpl w:val="519E7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6A76370"/>
    <w:multiLevelType w:val="hybridMultilevel"/>
    <w:tmpl w:val="FF6A511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36BE4F7A"/>
    <w:multiLevelType w:val="multilevel"/>
    <w:tmpl w:val="98B4BD3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7" w15:restartNumberingAfterBreak="0">
    <w:nsid w:val="3774276F"/>
    <w:multiLevelType w:val="multilevel"/>
    <w:tmpl w:val="34E8F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8" w15:restartNumberingAfterBreak="0">
    <w:nsid w:val="3804320B"/>
    <w:multiLevelType w:val="hybridMultilevel"/>
    <w:tmpl w:val="12B037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9"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C542483"/>
    <w:multiLevelType w:val="hybridMultilevel"/>
    <w:tmpl w:val="39FCF2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582991"/>
    <w:multiLevelType w:val="hybridMultilevel"/>
    <w:tmpl w:val="CD303F8C"/>
    <w:lvl w:ilvl="0" w:tplc="0409000F">
      <w:start w:val="1"/>
      <w:numFmt w:val="decimal"/>
      <w:lvlText w:val="%1."/>
      <w:lvlJc w:val="left"/>
      <w:pPr>
        <w:ind w:left="720" w:hanging="360"/>
      </w:pPr>
      <w:rPr>
        <w:rFonts w:hint="default"/>
        <w:sz w:val="20"/>
        <w:szCs w:val="20"/>
      </w:r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3CDD23A9"/>
    <w:multiLevelType w:val="hybridMultilevel"/>
    <w:tmpl w:val="00643E70"/>
    <w:lvl w:ilvl="0" w:tplc="0409000F">
      <w:start w:val="1"/>
      <w:numFmt w:val="decimal"/>
      <w:lvlText w:val="%1."/>
      <w:lvlJc w:val="left"/>
      <w:pPr>
        <w:ind w:left="720" w:hanging="360"/>
      </w:pPr>
      <w:rPr>
        <w:rFonts w:hint="default"/>
        <w:sz w:val="20"/>
        <w:szCs w:val="20"/>
      </w:r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3E7B35A5"/>
    <w:multiLevelType w:val="hybridMultilevel"/>
    <w:tmpl w:val="8BBE6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3E946806"/>
    <w:multiLevelType w:val="hybridMultilevel"/>
    <w:tmpl w:val="E110CBBE"/>
    <w:lvl w:ilvl="0" w:tplc="0409000F">
      <w:start w:val="1"/>
      <w:numFmt w:val="decimal"/>
      <w:lvlText w:val="%1."/>
      <w:lvlJc w:val="left"/>
      <w:pPr>
        <w:ind w:left="720" w:hanging="360"/>
      </w:pPr>
      <w:rPr>
        <w:rFonts w:hint="default"/>
        <w:sz w:val="20"/>
        <w:szCs w:val="20"/>
      </w:r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3F8220C0"/>
    <w:multiLevelType w:val="multilevel"/>
    <w:tmpl w:val="404C27F2"/>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6"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47"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8" w15:restartNumberingAfterBreak="0">
    <w:nsid w:val="419419FD"/>
    <w:multiLevelType w:val="hybridMultilevel"/>
    <w:tmpl w:val="896A4AA2"/>
    <w:lvl w:ilvl="0" w:tplc="0409000F">
      <w:start w:val="1"/>
      <w:numFmt w:val="decimal"/>
      <w:lvlText w:val="%1."/>
      <w:lvlJc w:val="left"/>
      <w:pPr>
        <w:ind w:left="720" w:hanging="360"/>
      </w:pPr>
      <w:rPr>
        <w:rFonts w:hint="default"/>
        <w:sz w:val="20"/>
        <w:szCs w:val="20"/>
      </w:r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41BA2D57"/>
    <w:multiLevelType w:val="hybridMultilevel"/>
    <w:tmpl w:val="4888E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3816C88"/>
    <w:multiLevelType w:val="multilevel"/>
    <w:tmpl w:val="C0AE5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466A4C"/>
    <w:multiLevelType w:val="hybridMultilevel"/>
    <w:tmpl w:val="70DC3A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51331D0"/>
    <w:multiLevelType w:val="hybridMultilevel"/>
    <w:tmpl w:val="7F6A827A"/>
    <w:lvl w:ilvl="0" w:tplc="0409000F">
      <w:start w:val="1"/>
      <w:numFmt w:val="decimal"/>
      <w:lvlText w:val="%1."/>
      <w:lvlJc w:val="left"/>
      <w:pPr>
        <w:ind w:left="720" w:hanging="360"/>
      </w:pPr>
      <w:rPr>
        <w:rFonts w:hint="default"/>
        <w:sz w:val="20"/>
        <w:szCs w:val="20"/>
      </w:r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454B16FC"/>
    <w:multiLevelType w:val="multilevel"/>
    <w:tmpl w:val="F86CF6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45A75338"/>
    <w:multiLevelType w:val="hybridMultilevel"/>
    <w:tmpl w:val="780A8C94"/>
    <w:lvl w:ilvl="0" w:tplc="0409000F">
      <w:start w:val="1"/>
      <w:numFmt w:val="decimal"/>
      <w:lvlText w:val="%1."/>
      <w:lvlJc w:val="left"/>
      <w:pPr>
        <w:ind w:left="720" w:hanging="360"/>
      </w:pPr>
      <w:rPr>
        <w:rFonts w:hint="default"/>
        <w:sz w:val="20"/>
        <w:szCs w:val="20"/>
      </w:rPr>
    </w:lvl>
    <w:lvl w:ilvl="1" w:tplc="04090017">
      <w:start w:val="1"/>
      <w:numFmt w:val="lowerLetter"/>
      <w:lvlText w:val="%2)"/>
      <w:lvlJc w:val="left"/>
      <w:pPr>
        <w:ind w:left="1440" w:hanging="360"/>
      </w:pPr>
      <w:rPr>
        <w:rFonts w:hint="default"/>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A0D0F68"/>
    <w:multiLevelType w:val="hybridMultilevel"/>
    <w:tmpl w:val="65DC44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BD03396"/>
    <w:multiLevelType w:val="multilevel"/>
    <w:tmpl w:val="BB960958"/>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58" w15:restartNumberingAfterBreak="0">
    <w:nsid w:val="4D450BD9"/>
    <w:multiLevelType w:val="multilevel"/>
    <w:tmpl w:val="2DD243CC"/>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9"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0" w15:restartNumberingAfterBreak="0">
    <w:nsid w:val="500F0477"/>
    <w:multiLevelType w:val="hybridMultilevel"/>
    <w:tmpl w:val="0E8A1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54ED619B"/>
    <w:multiLevelType w:val="hybridMultilevel"/>
    <w:tmpl w:val="9F5AE95C"/>
    <w:lvl w:ilvl="0" w:tplc="A53A510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54FB6445"/>
    <w:multiLevelType w:val="multilevel"/>
    <w:tmpl w:val="EE827A00"/>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4" w15:restartNumberingAfterBreak="0">
    <w:nsid w:val="576638E1"/>
    <w:multiLevelType w:val="multilevel"/>
    <w:tmpl w:val="643CE6E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5" w15:restartNumberingAfterBreak="0">
    <w:nsid w:val="581848A6"/>
    <w:multiLevelType w:val="hybridMultilevel"/>
    <w:tmpl w:val="62C21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59416093"/>
    <w:multiLevelType w:val="multilevel"/>
    <w:tmpl w:val="B29C8C74"/>
    <w:lvl w:ilvl="0">
      <w:start w:val="1"/>
      <w:numFmt w:val="decimal"/>
      <w:lvlText w:val="%1"/>
      <w:lvlJc w:val="left"/>
      <w:pPr>
        <w:ind w:left="360" w:hanging="360"/>
      </w:pPr>
      <w:rPr>
        <w:rFonts w:hint="default"/>
        <w:b/>
      </w:rPr>
    </w:lvl>
    <w:lvl w:ilvl="1">
      <w:start w:val="1"/>
      <w:numFmt w:val="decimal"/>
      <w:lvlText w:val="7.%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7" w15:restartNumberingAfterBreak="0">
    <w:nsid w:val="5B477B4D"/>
    <w:multiLevelType w:val="hybridMultilevel"/>
    <w:tmpl w:val="F5126DCA"/>
    <w:lvl w:ilvl="0" w:tplc="0409000F">
      <w:start w:val="1"/>
      <w:numFmt w:val="decimal"/>
      <w:lvlText w:val="%1."/>
      <w:lvlJc w:val="left"/>
      <w:pPr>
        <w:ind w:left="720" w:hanging="360"/>
      </w:pPr>
      <w:rPr>
        <w:rFonts w:hint="default"/>
        <w:sz w:val="20"/>
        <w:szCs w:val="20"/>
      </w:r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8" w15:restartNumberingAfterBreak="0">
    <w:nsid w:val="5BDD7775"/>
    <w:multiLevelType w:val="multilevel"/>
    <w:tmpl w:val="05C4AD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5E274D12"/>
    <w:multiLevelType w:val="hybridMultilevel"/>
    <w:tmpl w:val="E98C5650"/>
    <w:lvl w:ilvl="0" w:tplc="0409000F">
      <w:start w:val="1"/>
      <w:numFmt w:val="decimal"/>
      <w:lvlText w:val="%1."/>
      <w:lvlJc w:val="left"/>
      <w:pPr>
        <w:ind w:left="720" w:hanging="360"/>
      </w:pPr>
      <w:rPr>
        <w:rFonts w:hint="default"/>
        <w:sz w:val="20"/>
        <w:szCs w:val="20"/>
      </w:r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5FFA4785"/>
    <w:multiLevelType w:val="multilevel"/>
    <w:tmpl w:val="D892F1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60957F13"/>
    <w:multiLevelType w:val="hybridMultilevel"/>
    <w:tmpl w:val="8EFA8618"/>
    <w:lvl w:ilvl="0" w:tplc="0409000F">
      <w:start w:val="1"/>
      <w:numFmt w:val="decimal"/>
      <w:lvlText w:val="%1."/>
      <w:lvlJc w:val="left"/>
      <w:pPr>
        <w:ind w:left="720" w:hanging="360"/>
      </w:pPr>
      <w:rPr>
        <w:rFonts w:hint="default"/>
        <w:sz w:val="20"/>
        <w:szCs w:val="20"/>
      </w:r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61A120BA"/>
    <w:multiLevelType w:val="hybridMultilevel"/>
    <w:tmpl w:val="72DC0642"/>
    <w:lvl w:ilvl="0" w:tplc="0409000F">
      <w:start w:val="1"/>
      <w:numFmt w:val="decimal"/>
      <w:lvlText w:val="%1."/>
      <w:lvlJc w:val="left"/>
      <w:pPr>
        <w:ind w:left="720" w:hanging="360"/>
      </w:pPr>
      <w:rPr>
        <w:rFonts w:hint="default"/>
        <w:sz w:val="20"/>
        <w:szCs w:val="20"/>
      </w:r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661F74A8"/>
    <w:multiLevelType w:val="multilevel"/>
    <w:tmpl w:val="CEBCB6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5" w15:restartNumberingAfterBreak="0">
    <w:nsid w:val="682C1EEA"/>
    <w:multiLevelType w:val="hybridMultilevel"/>
    <w:tmpl w:val="5ED81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7"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8" w15:restartNumberingAfterBreak="0">
    <w:nsid w:val="6E7424C7"/>
    <w:multiLevelType w:val="multilevel"/>
    <w:tmpl w:val="531271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712E4407"/>
    <w:multiLevelType w:val="hybridMultilevel"/>
    <w:tmpl w:val="1C9E585A"/>
    <w:lvl w:ilvl="0" w:tplc="0409000F">
      <w:start w:val="1"/>
      <w:numFmt w:val="decimal"/>
      <w:lvlText w:val="%1."/>
      <w:lvlJc w:val="left"/>
      <w:pPr>
        <w:ind w:left="720" w:hanging="360"/>
      </w:pPr>
      <w:rPr>
        <w:rFonts w:hint="default"/>
        <w:sz w:val="20"/>
        <w:szCs w:val="20"/>
      </w:r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715C324B"/>
    <w:multiLevelType w:val="multilevel"/>
    <w:tmpl w:val="E620175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1" w15:restartNumberingAfterBreak="0">
    <w:nsid w:val="71CB45F6"/>
    <w:multiLevelType w:val="multilevel"/>
    <w:tmpl w:val="4E082024"/>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2" w15:restartNumberingAfterBreak="0">
    <w:nsid w:val="73B77B72"/>
    <w:multiLevelType w:val="hybridMultilevel"/>
    <w:tmpl w:val="36D85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74326483"/>
    <w:multiLevelType w:val="hybridMultilevel"/>
    <w:tmpl w:val="8BCA5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74B766B1"/>
    <w:multiLevelType w:val="multilevel"/>
    <w:tmpl w:val="C486D4F8"/>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85" w15:restartNumberingAfterBreak="0">
    <w:nsid w:val="75534512"/>
    <w:multiLevelType w:val="multilevel"/>
    <w:tmpl w:val="EF2E3FF0"/>
    <w:lvl w:ilvl="0">
      <w:start w:val="1"/>
      <w:numFmt w:val="decimal"/>
      <w:lvlText w:val="%1"/>
      <w:lvlJc w:val="left"/>
      <w:pPr>
        <w:ind w:left="360" w:hanging="360"/>
      </w:pPr>
      <w:rPr>
        <w:rFonts w:hint="default"/>
        <w:b/>
      </w:rPr>
    </w:lvl>
    <w:lvl w:ilvl="1">
      <w:start w:val="1"/>
      <w:numFmt w:val="decimal"/>
      <w:lvlText w:val="8.%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6"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8"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9" w15:restartNumberingAfterBreak="0">
    <w:nsid w:val="7E7D4C93"/>
    <w:multiLevelType w:val="hybridMultilevel"/>
    <w:tmpl w:val="C478D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6"/>
  </w:num>
  <w:num w:numId="2">
    <w:abstractNumId w:val="46"/>
  </w:num>
  <w:num w:numId="3">
    <w:abstractNumId w:val="77"/>
  </w:num>
  <w:num w:numId="4">
    <w:abstractNumId w:val="47"/>
  </w:num>
  <w:num w:numId="5">
    <w:abstractNumId w:val="88"/>
  </w:num>
  <w:num w:numId="6">
    <w:abstractNumId w:val="90"/>
  </w:num>
  <w:num w:numId="7">
    <w:abstractNumId w:val="81"/>
  </w:num>
  <w:num w:numId="8">
    <w:abstractNumId w:val="12"/>
  </w:num>
  <w:num w:numId="9">
    <w:abstractNumId w:val="63"/>
  </w:num>
  <w:num w:numId="10">
    <w:abstractNumId w:val="13"/>
  </w:num>
  <w:num w:numId="11">
    <w:abstractNumId w:val="80"/>
  </w:num>
  <w:num w:numId="12">
    <w:abstractNumId w:val="73"/>
  </w:num>
  <w:num w:numId="13">
    <w:abstractNumId w:val="87"/>
  </w:num>
  <w:num w:numId="14">
    <w:abstractNumId w:val="43"/>
  </w:num>
  <w:num w:numId="15">
    <w:abstractNumId w:val="37"/>
  </w:num>
  <w:num w:numId="16">
    <w:abstractNumId w:val="60"/>
  </w:num>
  <w:num w:numId="17">
    <w:abstractNumId w:val="74"/>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b/>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440" w:hanging="1440"/>
        </w:pPr>
        <w:rPr>
          <w:rFonts w:hint="default"/>
        </w:rPr>
      </w:lvl>
    </w:lvlOverride>
  </w:num>
  <w:num w:numId="18">
    <w:abstractNumId w:val="26"/>
  </w:num>
  <w:num w:numId="19">
    <w:abstractNumId w:val="89"/>
  </w:num>
  <w:num w:numId="20">
    <w:abstractNumId w:val="83"/>
  </w:num>
  <w:num w:numId="21">
    <w:abstractNumId w:val="16"/>
  </w:num>
  <w:num w:numId="22">
    <w:abstractNumId w:val="21"/>
  </w:num>
  <w:num w:numId="23">
    <w:abstractNumId w:val="58"/>
  </w:num>
  <w:num w:numId="24">
    <w:abstractNumId w:val="24"/>
  </w:num>
  <w:num w:numId="25">
    <w:abstractNumId w:val="64"/>
  </w:num>
  <w:num w:numId="26">
    <w:abstractNumId w:val="66"/>
  </w:num>
  <w:num w:numId="27">
    <w:abstractNumId w:val="85"/>
  </w:num>
  <w:num w:numId="28">
    <w:abstractNumId w:val="32"/>
  </w:num>
  <w:num w:numId="29">
    <w:abstractNumId w:val="17"/>
  </w:num>
  <w:num w:numId="30">
    <w:abstractNumId w:val="0"/>
  </w:num>
  <w:num w:numId="31">
    <w:abstractNumId w:val="76"/>
  </w:num>
  <w:num w:numId="32">
    <w:abstractNumId w:val="7"/>
  </w:num>
  <w:num w:numId="33">
    <w:abstractNumId w:val="18"/>
  </w:num>
  <w:num w:numId="34">
    <w:abstractNumId w:val="19"/>
  </w:num>
  <w:num w:numId="35">
    <w:abstractNumId w:val="59"/>
  </w:num>
  <w:num w:numId="36">
    <w:abstractNumId w:val="45"/>
  </w:num>
  <w:num w:numId="37">
    <w:abstractNumId w:val="14"/>
  </w:num>
  <w:num w:numId="38">
    <w:abstractNumId w:val="39"/>
  </w:num>
  <w:num w:numId="39">
    <w:abstractNumId w:val="61"/>
  </w:num>
  <w:num w:numId="40">
    <w:abstractNumId w:val="75"/>
  </w:num>
  <w:num w:numId="41">
    <w:abstractNumId w:val="5"/>
  </w:num>
  <w:num w:numId="42">
    <w:abstractNumId w:val="62"/>
  </w:num>
  <w:num w:numId="43">
    <w:abstractNumId w:val="23"/>
  </w:num>
  <w:num w:numId="44">
    <w:abstractNumId w:val="4"/>
  </w:num>
  <w:num w:numId="45">
    <w:abstractNumId w:val="38"/>
  </w:num>
  <w:num w:numId="46">
    <w:abstractNumId w:val="84"/>
  </w:num>
  <w:num w:numId="47">
    <w:abstractNumId w:val="65"/>
  </w:num>
  <w:num w:numId="48">
    <w:abstractNumId w:val="10"/>
  </w:num>
  <w:num w:numId="49">
    <w:abstractNumId w:val="55"/>
  </w:num>
  <w:num w:numId="50">
    <w:abstractNumId w:val="90"/>
  </w:num>
  <w:num w:numId="51">
    <w:abstractNumId w:val="28"/>
  </w:num>
  <w:num w:numId="52">
    <w:abstractNumId w:val="36"/>
  </w:num>
  <w:num w:numId="53">
    <w:abstractNumId w:val="6"/>
  </w:num>
  <w:num w:numId="54">
    <w:abstractNumId w:val="34"/>
  </w:num>
  <w:num w:numId="55">
    <w:abstractNumId w:val="70"/>
  </w:num>
  <w:num w:numId="56">
    <w:abstractNumId w:val="78"/>
  </w:num>
  <w:num w:numId="57">
    <w:abstractNumId w:val="8"/>
  </w:num>
  <w:num w:numId="58">
    <w:abstractNumId w:val="68"/>
  </w:num>
  <w:num w:numId="59">
    <w:abstractNumId w:val="53"/>
  </w:num>
  <w:num w:numId="60">
    <w:abstractNumId w:val="29"/>
  </w:num>
  <w:num w:numId="61">
    <w:abstractNumId w:val="50"/>
  </w:num>
  <w:num w:numId="62">
    <w:abstractNumId w:val="15"/>
  </w:num>
  <w:num w:numId="63">
    <w:abstractNumId w:val="42"/>
  </w:num>
  <w:num w:numId="64">
    <w:abstractNumId w:val="20"/>
  </w:num>
  <w:num w:numId="65">
    <w:abstractNumId w:val="30"/>
  </w:num>
  <w:num w:numId="66">
    <w:abstractNumId w:val="79"/>
  </w:num>
  <w:num w:numId="67">
    <w:abstractNumId w:val="41"/>
  </w:num>
  <w:num w:numId="68">
    <w:abstractNumId w:val="27"/>
  </w:num>
  <w:num w:numId="69">
    <w:abstractNumId w:val="11"/>
  </w:num>
  <w:num w:numId="70">
    <w:abstractNumId w:val="44"/>
  </w:num>
  <w:num w:numId="71">
    <w:abstractNumId w:val="48"/>
  </w:num>
  <w:num w:numId="72">
    <w:abstractNumId w:val="22"/>
  </w:num>
  <w:num w:numId="73">
    <w:abstractNumId w:val="33"/>
  </w:num>
  <w:num w:numId="74">
    <w:abstractNumId w:val="57"/>
  </w:num>
  <w:num w:numId="75">
    <w:abstractNumId w:val="82"/>
  </w:num>
  <w:num w:numId="76">
    <w:abstractNumId w:val="3"/>
  </w:num>
  <w:num w:numId="77">
    <w:abstractNumId w:val="1"/>
  </w:num>
  <w:num w:numId="78">
    <w:abstractNumId w:val="49"/>
  </w:num>
  <w:num w:numId="79">
    <w:abstractNumId w:val="2"/>
  </w:num>
  <w:num w:numId="80">
    <w:abstractNumId w:val="54"/>
  </w:num>
  <w:num w:numId="81">
    <w:abstractNumId w:val="56"/>
  </w:num>
  <w:num w:numId="82">
    <w:abstractNumId w:val="71"/>
  </w:num>
  <w:num w:numId="83">
    <w:abstractNumId w:val="67"/>
  </w:num>
  <w:num w:numId="84">
    <w:abstractNumId w:val="35"/>
  </w:num>
  <w:num w:numId="85">
    <w:abstractNumId w:val="9"/>
  </w:num>
  <w:num w:numId="86">
    <w:abstractNumId w:val="69"/>
  </w:num>
  <w:num w:numId="87">
    <w:abstractNumId w:val="31"/>
  </w:num>
  <w:num w:numId="88">
    <w:abstractNumId w:val="72"/>
  </w:num>
  <w:num w:numId="89">
    <w:abstractNumId w:val="52"/>
  </w:num>
  <w:num w:numId="90">
    <w:abstractNumId w:val="51"/>
  </w:num>
  <w:num w:numId="91">
    <w:abstractNumId w:val="40"/>
  </w:num>
  <w:num w:numId="92">
    <w:abstractNumId w:val="90"/>
  </w:num>
  <w:num w:numId="93">
    <w:abstractNumId w:val="25"/>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93"/>
    <w:rsid w:val="00011261"/>
    <w:rsid w:val="00014F73"/>
    <w:rsid w:val="0001644E"/>
    <w:rsid w:val="0002170C"/>
    <w:rsid w:val="00026A82"/>
    <w:rsid w:val="00030F93"/>
    <w:rsid w:val="0003252F"/>
    <w:rsid w:val="000335A4"/>
    <w:rsid w:val="0003453B"/>
    <w:rsid w:val="000345E4"/>
    <w:rsid w:val="000352F0"/>
    <w:rsid w:val="00035EB6"/>
    <w:rsid w:val="00036AF9"/>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D23"/>
    <w:rsid w:val="00086288"/>
    <w:rsid w:val="000915C5"/>
    <w:rsid w:val="00093883"/>
    <w:rsid w:val="0009418F"/>
    <w:rsid w:val="00094646"/>
    <w:rsid w:val="0009705D"/>
    <w:rsid w:val="000A3848"/>
    <w:rsid w:val="000A3E70"/>
    <w:rsid w:val="000A5265"/>
    <w:rsid w:val="000A5B26"/>
    <w:rsid w:val="000A684C"/>
    <w:rsid w:val="000B0ED5"/>
    <w:rsid w:val="000B1174"/>
    <w:rsid w:val="000B2909"/>
    <w:rsid w:val="000B3249"/>
    <w:rsid w:val="000B63DE"/>
    <w:rsid w:val="000C1433"/>
    <w:rsid w:val="000C1DB9"/>
    <w:rsid w:val="000C2DE1"/>
    <w:rsid w:val="000C6C78"/>
    <w:rsid w:val="000C6F81"/>
    <w:rsid w:val="000C78CF"/>
    <w:rsid w:val="000D0639"/>
    <w:rsid w:val="000D0717"/>
    <w:rsid w:val="000D1E00"/>
    <w:rsid w:val="000D534F"/>
    <w:rsid w:val="000D69E1"/>
    <w:rsid w:val="000E0328"/>
    <w:rsid w:val="000E05AD"/>
    <w:rsid w:val="000E0ECB"/>
    <w:rsid w:val="000E295A"/>
    <w:rsid w:val="000E31C2"/>
    <w:rsid w:val="000E5FD9"/>
    <w:rsid w:val="000E7452"/>
    <w:rsid w:val="000E7930"/>
    <w:rsid w:val="000F18E7"/>
    <w:rsid w:val="000F2AAD"/>
    <w:rsid w:val="000F2C70"/>
    <w:rsid w:val="000F5D60"/>
    <w:rsid w:val="000F783D"/>
    <w:rsid w:val="00100350"/>
    <w:rsid w:val="00100E86"/>
    <w:rsid w:val="001038CC"/>
    <w:rsid w:val="00103A67"/>
    <w:rsid w:val="00103FC5"/>
    <w:rsid w:val="001042D0"/>
    <w:rsid w:val="00104F2B"/>
    <w:rsid w:val="00105046"/>
    <w:rsid w:val="00107B1E"/>
    <w:rsid w:val="001116D0"/>
    <w:rsid w:val="00111CFC"/>
    <w:rsid w:val="001132F6"/>
    <w:rsid w:val="00115389"/>
    <w:rsid w:val="00121460"/>
    <w:rsid w:val="0012539B"/>
    <w:rsid w:val="00125A9F"/>
    <w:rsid w:val="00125CB8"/>
    <w:rsid w:val="00126FF3"/>
    <w:rsid w:val="001279C2"/>
    <w:rsid w:val="00127C11"/>
    <w:rsid w:val="00130C2A"/>
    <w:rsid w:val="00132272"/>
    <w:rsid w:val="00132A2A"/>
    <w:rsid w:val="0013537D"/>
    <w:rsid w:val="00135F7B"/>
    <w:rsid w:val="0013631E"/>
    <w:rsid w:val="00136E30"/>
    <w:rsid w:val="00141674"/>
    <w:rsid w:val="00141D54"/>
    <w:rsid w:val="00144E2A"/>
    <w:rsid w:val="00145DB0"/>
    <w:rsid w:val="00147E92"/>
    <w:rsid w:val="00151A77"/>
    <w:rsid w:val="001523FE"/>
    <w:rsid w:val="001611D6"/>
    <w:rsid w:val="00163D1F"/>
    <w:rsid w:val="00166288"/>
    <w:rsid w:val="00170605"/>
    <w:rsid w:val="00171ED6"/>
    <w:rsid w:val="001738E8"/>
    <w:rsid w:val="00173D93"/>
    <w:rsid w:val="001745B2"/>
    <w:rsid w:val="00174E61"/>
    <w:rsid w:val="001756E5"/>
    <w:rsid w:val="001757C6"/>
    <w:rsid w:val="00176EFB"/>
    <w:rsid w:val="001815CC"/>
    <w:rsid w:val="00181BE5"/>
    <w:rsid w:val="00182D8A"/>
    <w:rsid w:val="00184AFF"/>
    <w:rsid w:val="0018732D"/>
    <w:rsid w:val="0018763F"/>
    <w:rsid w:val="001902B4"/>
    <w:rsid w:val="0019167D"/>
    <w:rsid w:val="00192C7F"/>
    <w:rsid w:val="0019316D"/>
    <w:rsid w:val="0019514A"/>
    <w:rsid w:val="0019541D"/>
    <w:rsid w:val="00197C4E"/>
    <w:rsid w:val="001A31F3"/>
    <w:rsid w:val="001A3350"/>
    <w:rsid w:val="001A392A"/>
    <w:rsid w:val="001A5196"/>
    <w:rsid w:val="001A61AE"/>
    <w:rsid w:val="001A6671"/>
    <w:rsid w:val="001B0189"/>
    <w:rsid w:val="001B3816"/>
    <w:rsid w:val="001B4CDF"/>
    <w:rsid w:val="001B616D"/>
    <w:rsid w:val="001B6E8B"/>
    <w:rsid w:val="001C0616"/>
    <w:rsid w:val="001C0DAF"/>
    <w:rsid w:val="001C0E18"/>
    <w:rsid w:val="001C5785"/>
    <w:rsid w:val="001C7FFC"/>
    <w:rsid w:val="001D2F4C"/>
    <w:rsid w:val="001E1E4F"/>
    <w:rsid w:val="001E384E"/>
    <w:rsid w:val="001E5275"/>
    <w:rsid w:val="001E643C"/>
    <w:rsid w:val="001E6E8A"/>
    <w:rsid w:val="001E780D"/>
    <w:rsid w:val="001E7BBA"/>
    <w:rsid w:val="001F007B"/>
    <w:rsid w:val="001F5025"/>
    <w:rsid w:val="00200422"/>
    <w:rsid w:val="002038EB"/>
    <w:rsid w:val="00204755"/>
    <w:rsid w:val="00204F02"/>
    <w:rsid w:val="0020548D"/>
    <w:rsid w:val="0020635A"/>
    <w:rsid w:val="002066B8"/>
    <w:rsid w:val="00206CF4"/>
    <w:rsid w:val="00207465"/>
    <w:rsid w:val="0021285A"/>
    <w:rsid w:val="0022041B"/>
    <w:rsid w:val="002224DA"/>
    <w:rsid w:val="00223559"/>
    <w:rsid w:val="00224A60"/>
    <w:rsid w:val="00225662"/>
    <w:rsid w:val="00225ABC"/>
    <w:rsid w:val="002268F1"/>
    <w:rsid w:val="00227305"/>
    <w:rsid w:val="00227745"/>
    <w:rsid w:val="00230DAF"/>
    <w:rsid w:val="002328D3"/>
    <w:rsid w:val="0023411A"/>
    <w:rsid w:val="00241FC8"/>
    <w:rsid w:val="002423C5"/>
    <w:rsid w:val="002444E7"/>
    <w:rsid w:val="00245045"/>
    <w:rsid w:val="00245F45"/>
    <w:rsid w:val="002468DF"/>
    <w:rsid w:val="00250E1B"/>
    <w:rsid w:val="002522B3"/>
    <w:rsid w:val="00254182"/>
    <w:rsid w:val="002559E7"/>
    <w:rsid w:val="002569A5"/>
    <w:rsid w:val="0025775F"/>
    <w:rsid w:val="00260385"/>
    <w:rsid w:val="00260DA0"/>
    <w:rsid w:val="0026345D"/>
    <w:rsid w:val="002650B8"/>
    <w:rsid w:val="002661BB"/>
    <w:rsid w:val="00266656"/>
    <w:rsid w:val="002743AD"/>
    <w:rsid w:val="00274B8A"/>
    <w:rsid w:val="00274BFA"/>
    <w:rsid w:val="00275C68"/>
    <w:rsid w:val="00283727"/>
    <w:rsid w:val="002865E3"/>
    <w:rsid w:val="002945CA"/>
    <w:rsid w:val="002959F9"/>
    <w:rsid w:val="002976B9"/>
    <w:rsid w:val="00297CEC"/>
    <w:rsid w:val="002A24B8"/>
    <w:rsid w:val="002A3262"/>
    <w:rsid w:val="002A3C32"/>
    <w:rsid w:val="002A4422"/>
    <w:rsid w:val="002A63FD"/>
    <w:rsid w:val="002A6BFF"/>
    <w:rsid w:val="002A7873"/>
    <w:rsid w:val="002B13C9"/>
    <w:rsid w:val="002B60AE"/>
    <w:rsid w:val="002C1641"/>
    <w:rsid w:val="002C18BC"/>
    <w:rsid w:val="002C21BE"/>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122C2"/>
    <w:rsid w:val="0031393B"/>
    <w:rsid w:val="0031522C"/>
    <w:rsid w:val="00320A54"/>
    <w:rsid w:val="0032143C"/>
    <w:rsid w:val="003219F5"/>
    <w:rsid w:val="00324E51"/>
    <w:rsid w:val="003255F5"/>
    <w:rsid w:val="0032571E"/>
    <w:rsid w:val="003348A4"/>
    <w:rsid w:val="00334FE9"/>
    <w:rsid w:val="0033509B"/>
    <w:rsid w:val="00335197"/>
    <w:rsid w:val="00335961"/>
    <w:rsid w:val="00343010"/>
    <w:rsid w:val="003436A3"/>
    <w:rsid w:val="003448C0"/>
    <w:rsid w:val="0034526A"/>
    <w:rsid w:val="0034561D"/>
    <w:rsid w:val="00351A4F"/>
    <w:rsid w:val="00351F22"/>
    <w:rsid w:val="003523E1"/>
    <w:rsid w:val="00353E92"/>
    <w:rsid w:val="00354FDB"/>
    <w:rsid w:val="00355BB3"/>
    <w:rsid w:val="00357F06"/>
    <w:rsid w:val="003608C9"/>
    <w:rsid w:val="00360FB5"/>
    <w:rsid w:val="00361ADD"/>
    <w:rsid w:val="00362893"/>
    <w:rsid w:val="00362ACD"/>
    <w:rsid w:val="00372658"/>
    <w:rsid w:val="003744DE"/>
    <w:rsid w:val="0037554E"/>
    <w:rsid w:val="00376D27"/>
    <w:rsid w:val="003773D7"/>
    <w:rsid w:val="00380405"/>
    <w:rsid w:val="0038232D"/>
    <w:rsid w:val="00384A8F"/>
    <w:rsid w:val="00385FCB"/>
    <w:rsid w:val="003907E9"/>
    <w:rsid w:val="003959AA"/>
    <w:rsid w:val="00396246"/>
    <w:rsid w:val="003A1FA4"/>
    <w:rsid w:val="003A347D"/>
    <w:rsid w:val="003A369D"/>
    <w:rsid w:val="003A3E88"/>
    <w:rsid w:val="003A7392"/>
    <w:rsid w:val="003B11AF"/>
    <w:rsid w:val="003B3045"/>
    <w:rsid w:val="003B5A4A"/>
    <w:rsid w:val="003B608A"/>
    <w:rsid w:val="003C53FC"/>
    <w:rsid w:val="003C5536"/>
    <w:rsid w:val="003C6F92"/>
    <w:rsid w:val="003D0562"/>
    <w:rsid w:val="003D1B21"/>
    <w:rsid w:val="003D644E"/>
    <w:rsid w:val="003D7C90"/>
    <w:rsid w:val="003E31A7"/>
    <w:rsid w:val="003E5C7D"/>
    <w:rsid w:val="003E7816"/>
    <w:rsid w:val="003F4008"/>
    <w:rsid w:val="003F4859"/>
    <w:rsid w:val="003F5642"/>
    <w:rsid w:val="003F7651"/>
    <w:rsid w:val="00401196"/>
    <w:rsid w:val="00401E44"/>
    <w:rsid w:val="004031BB"/>
    <w:rsid w:val="004034A3"/>
    <w:rsid w:val="004045AD"/>
    <w:rsid w:val="00405788"/>
    <w:rsid w:val="004109FE"/>
    <w:rsid w:val="00411495"/>
    <w:rsid w:val="0041322F"/>
    <w:rsid w:val="004143CB"/>
    <w:rsid w:val="0041746D"/>
    <w:rsid w:val="00417C60"/>
    <w:rsid w:val="00417F14"/>
    <w:rsid w:val="0042358F"/>
    <w:rsid w:val="00423F5C"/>
    <w:rsid w:val="004251B3"/>
    <w:rsid w:val="00427237"/>
    <w:rsid w:val="00430518"/>
    <w:rsid w:val="00432341"/>
    <w:rsid w:val="00433025"/>
    <w:rsid w:val="00436985"/>
    <w:rsid w:val="004421FA"/>
    <w:rsid w:val="00445F59"/>
    <w:rsid w:val="00446446"/>
    <w:rsid w:val="00446623"/>
    <w:rsid w:val="00451471"/>
    <w:rsid w:val="00451ADA"/>
    <w:rsid w:val="00454C1A"/>
    <w:rsid w:val="004554E6"/>
    <w:rsid w:val="00455ECA"/>
    <w:rsid w:val="00455F9B"/>
    <w:rsid w:val="004577F1"/>
    <w:rsid w:val="004614A2"/>
    <w:rsid w:val="00461CA1"/>
    <w:rsid w:val="0046404A"/>
    <w:rsid w:val="00465134"/>
    <w:rsid w:val="00467E51"/>
    <w:rsid w:val="004713D1"/>
    <w:rsid w:val="00472CF6"/>
    <w:rsid w:val="0047555E"/>
    <w:rsid w:val="00475D8F"/>
    <w:rsid w:val="00477926"/>
    <w:rsid w:val="00477EE5"/>
    <w:rsid w:val="00487079"/>
    <w:rsid w:val="004909EE"/>
    <w:rsid w:val="0049398D"/>
    <w:rsid w:val="004A04F7"/>
    <w:rsid w:val="004A1A43"/>
    <w:rsid w:val="004A2780"/>
    <w:rsid w:val="004A439F"/>
    <w:rsid w:val="004A4863"/>
    <w:rsid w:val="004A4C18"/>
    <w:rsid w:val="004A4D5E"/>
    <w:rsid w:val="004A7A87"/>
    <w:rsid w:val="004B35AB"/>
    <w:rsid w:val="004B3BB2"/>
    <w:rsid w:val="004B69CB"/>
    <w:rsid w:val="004B75AD"/>
    <w:rsid w:val="004B75D5"/>
    <w:rsid w:val="004C410E"/>
    <w:rsid w:val="004C5433"/>
    <w:rsid w:val="004D09EA"/>
    <w:rsid w:val="004D13AE"/>
    <w:rsid w:val="004D1DA4"/>
    <w:rsid w:val="004D4553"/>
    <w:rsid w:val="004D772E"/>
    <w:rsid w:val="004E635B"/>
    <w:rsid w:val="004E68AB"/>
    <w:rsid w:val="004F138A"/>
    <w:rsid w:val="004F3079"/>
    <w:rsid w:val="004F3E41"/>
    <w:rsid w:val="004F41B8"/>
    <w:rsid w:val="004F458E"/>
    <w:rsid w:val="004F487F"/>
    <w:rsid w:val="004F609C"/>
    <w:rsid w:val="005048F3"/>
    <w:rsid w:val="00507984"/>
    <w:rsid w:val="00510A87"/>
    <w:rsid w:val="00510E21"/>
    <w:rsid w:val="0051737B"/>
    <w:rsid w:val="00521FD4"/>
    <w:rsid w:val="005227AD"/>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72D7"/>
    <w:rsid w:val="0055365D"/>
    <w:rsid w:val="005546E1"/>
    <w:rsid w:val="0055524B"/>
    <w:rsid w:val="00557340"/>
    <w:rsid w:val="005602F0"/>
    <w:rsid w:val="00562CC9"/>
    <w:rsid w:val="0056515E"/>
    <w:rsid w:val="00565B45"/>
    <w:rsid w:val="005666BB"/>
    <w:rsid w:val="00566B5B"/>
    <w:rsid w:val="00566EA0"/>
    <w:rsid w:val="00567294"/>
    <w:rsid w:val="00572DA6"/>
    <w:rsid w:val="00573E59"/>
    <w:rsid w:val="005756C5"/>
    <w:rsid w:val="00576580"/>
    <w:rsid w:val="0057681B"/>
    <w:rsid w:val="00581922"/>
    <w:rsid w:val="005900D0"/>
    <w:rsid w:val="00590E94"/>
    <w:rsid w:val="0059251D"/>
    <w:rsid w:val="00593A25"/>
    <w:rsid w:val="005958BB"/>
    <w:rsid w:val="00596E8F"/>
    <w:rsid w:val="00597ABC"/>
    <w:rsid w:val="00597AFE"/>
    <w:rsid w:val="005A1AFC"/>
    <w:rsid w:val="005A2175"/>
    <w:rsid w:val="005B037C"/>
    <w:rsid w:val="005B10FE"/>
    <w:rsid w:val="005B3281"/>
    <w:rsid w:val="005B452A"/>
    <w:rsid w:val="005B56E9"/>
    <w:rsid w:val="005C0742"/>
    <w:rsid w:val="005C1120"/>
    <w:rsid w:val="005C14C4"/>
    <w:rsid w:val="005C1728"/>
    <w:rsid w:val="005C232C"/>
    <w:rsid w:val="005C3371"/>
    <w:rsid w:val="005C5AB1"/>
    <w:rsid w:val="005C61BD"/>
    <w:rsid w:val="005C6FB6"/>
    <w:rsid w:val="005D02FB"/>
    <w:rsid w:val="005D2181"/>
    <w:rsid w:val="005D2E3B"/>
    <w:rsid w:val="005D393B"/>
    <w:rsid w:val="005D5772"/>
    <w:rsid w:val="005D5DE7"/>
    <w:rsid w:val="005D6AEC"/>
    <w:rsid w:val="005D6E0B"/>
    <w:rsid w:val="005E00C4"/>
    <w:rsid w:val="005E4364"/>
    <w:rsid w:val="005E6C6E"/>
    <w:rsid w:val="005E79E6"/>
    <w:rsid w:val="005F034D"/>
    <w:rsid w:val="005F0AEB"/>
    <w:rsid w:val="005F1C24"/>
    <w:rsid w:val="005F3692"/>
    <w:rsid w:val="005F4C9A"/>
    <w:rsid w:val="005F60B8"/>
    <w:rsid w:val="00603058"/>
    <w:rsid w:val="006039D3"/>
    <w:rsid w:val="00605A9B"/>
    <w:rsid w:val="0060674E"/>
    <w:rsid w:val="006073E7"/>
    <w:rsid w:val="00607B71"/>
    <w:rsid w:val="00612094"/>
    <w:rsid w:val="00612354"/>
    <w:rsid w:val="00613131"/>
    <w:rsid w:val="00614DE6"/>
    <w:rsid w:val="00614FF2"/>
    <w:rsid w:val="006160E8"/>
    <w:rsid w:val="006178F4"/>
    <w:rsid w:val="00621423"/>
    <w:rsid w:val="00622F43"/>
    <w:rsid w:val="00625318"/>
    <w:rsid w:val="00625B51"/>
    <w:rsid w:val="00625CA4"/>
    <w:rsid w:val="0062607A"/>
    <w:rsid w:val="006324AB"/>
    <w:rsid w:val="0063301B"/>
    <w:rsid w:val="00633A1A"/>
    <w:rsid w:val="00633DC0"/>
    <w:rsid w:val="006400FA"/>
    <w:rsid w:val="00642791"/>
    <w:rsid w:val="00646C8C"/>
    <w:rsid w:val="00647A9C"/>
    <w:rsid w:val="006502B1"/>
    <w:rsid w:val="00651450"/>
    <w:rsid w:val="00651990"/>
    <w:rsid w:val="00651E2B"/>
    <w:rsid w:val="0066251D"/>
    <w:rsid w:val="00665158"/>
    <w:rsid w:val="006666C3"/>
    <w:rsid w:val="00666DA8"/>
    <w:rsid w:val="00666F5F"/>
    <w:rsid w:val="00667D21"/>
    <w:rsid w:val="00674F96"/>
    <w:rsid w:val="006766ED"/>
    <w:rsid w:val="00680204"/>
    <w:rsid w:val="00680CF5"/>
    <w:rsid w:val="006821B7"/>
    <w:rsid w:val="0068364F"/>
    <w:rsid w:val="006843CA"/>
    <w:rsid w:val="00684EE8"/>
    <w:rsid w:val="00687202"/>
    <w:rsid w:val="00687273"/>
    <w:rsid w:val="0069057F"/>
    <w:rsid w:val="00692820"/>
    <w:rsid w:val="006946C0"/>
    <w:rsid w:val="00695A17"/>
    <w:rsid w:val="00697547"/>
    <w:rsid w:val="00697736"/>
    <w:rsid w:val="006A21F1"/>
    <w:rsid w:val="006A7A6A"/>
    <w:rsid w:val="006B074B"/>
    <w:rsid w:val="006B2C75"/>
    <w:rsid w:val="006B3629"/>
    <w:rsid w:val="006B3B68"/>
    <w:rsid w:val="006B7AF1"/>
    <w:rsid w:val="006C16E1"/>
    <w:rsid w:val="006C3555"/>
    <w:rsid w:val="006C3591"/>
    <w:rsid w:val="006C6F8C"/>
    <w:rsid w:val="006C7888"/>
    <w:rsid w:val="006D3A6C"/>
    <w:rsid w:val="006D68FF"/>
    <w:rsid w:val="006D6909"/>
    <w:rsid w:val="006E53BD"/>
    <w:rsid w:val="006E55E6"/>
    <w:rsid w:val="006E56BD"/>
    <w:rsid w:val="006F02B5"/>
    <w:rsid w:val="006F0681"/>
    <w:rsid w:val="006F1898"/>
    <w:rsid w:val="006F1CED"/>
    <w:rsid w:val="006F2153"/>
    <w:rsid w:val="006F2279"/>
    <w:rsid w:val="006F26A1"/>
    <w:rsid w:val="006F2767"/>
    <w:rsid w:val="006F3F07"/>
    <w:rsid w:val="006F458D"/>
    <w:rsid w:val="006F6A37"/>
    <w:rsid w:val="006F769D"/>
    <w:rsid w:val="00701114"/>
    <w:rsid w:val="00704919"/>
    <w:rsid w:val="00704929"/>
    <w:rsid w:val="00705C34"/>
    <w:rsid w:val="00711560"/>
    <w:rsid w:val="007118FD"/>
    <w:rsid w:val="00714AC0"/>
    <w:rsid w:val="00714B85"/>
    <w:rsid w:val="0072086B"/>
    <w:rsid w:val="00721FDA"/>
    <w:rsid w:val="007235A8"/>
    <w:rsid w:val="007237AA"/>
    <w:rsid w:val="00725B7A"/>
    <w:rsid w:val="0072617A"/>
    <w:rsid w:val="00726A88"/>
    <w:rsid w:val="007313A0"/>
    <w:rsid w:val="00732486"/>
    <w:rsid w:val="00732A3B"/>
    <w:rsid w:val="00732AAB"/>
    <w:rsid w:val="00732CB5"/>
    <w:rsid w:val="007332F6"/>
    <w:rsid w:val="00734622"/>
    <w:rsid w:val="00734A71"/>
    <w:rsid w:val="007360DF"/>
    <w:rsid w:val="00736EC7"/>
    <w:rsid w:val="0073715F"/>
    <w:rsid w:val="00741CAF"/>
    <w:rsid w:val="00742678"/>
    <w:rsid w:val="00742AB6"/>
    <w:rsid w:val="00747069"/>
    <w:rsid w:val="00751B04"/>
    <w:rsid w:val="00753A72"/>
    <w:rsid w:val="00755991"/>
    <w:rsid w:val="00757D42"/>
    <w:rsid w:val="007603E4"/>
    <w:rsid w:val="007604A5"/>
    <w:rsid w:val="007633A3"/>
    <w:rsid w:val="00767616"/>
    <w:rsid w:val="00767A4B"/>
    <w:rsid w:val="0077111C"/>
    <w:rsid w:val="00771A94"/>
    <w:rsid w:val="00773C2F"/>
    <w:rsid w:val="007754EE"/>
    <w:rsid w:val="00777DC1"/>
    <w:rsid w:val="00780304"/>
    <w:rsid w:val="00782F97"/>
    <w:rsid w:val="00787545"/>
    <w:rsid w:val="00787BBD"/>
    <w:rsid w:val="00787CE9"/>
    <w:rsid w:val="0079112D"/>
    <w:rsid w:val="007916AE"/>
    <w:rsid w:val="0079531A"/>
    <w:rsid w:val="00796CBE"/>
    <w:rsid w:val="00796DD9"/>
    <w:rsid w:val="00797266"/>
    <w:rsid w:val="007A3D2B"/>
    <w:rsid w:val="007A492E"/>
    <w:rsid w:val="007A7E22"/>
    <w:rsid w:val="007B239A"/>
    <w:rsid w:val="007B2DF1"/>
    <w:rsid w:val="007B2F52"/>
    <w:rsid w:val="007B45ED"/>
    <w:rsid w:val="007B4667"/>
    <w:rsid w:val="007B709E"/>
    <w:rsid w:val="007C0983"/>
    <w:rsid w:val="007C13C8"/>
    <w:rsid w:val="007C17D8"/>
    <w:rsid w:val="007C2326"/>
    <w:rsid w:val="007C305D"/>
    <w:rsid w:val="007C6105"/>
    <w:rsid w:val="007C6373"/>
    <w:rsid w:val="007C65A1"/>
    <w:rsid w:val="007D3841"/>
    <w:rsid w:val="007D6398"/>
    <w:rsid w:val="007E32FD"/>
    <w:rsid w:val="007E38CC"/>
    <w:rsid w:val="007E6AA2"/>
    <w:rsid w:val="007E6D42"/>
    <w:rsid w:val="007E7C6D"/>
    <w:rsid w:val="007F1477"/>
    <w:rsid w:val="007F1B4D"/>
    <w:rsid w:val="007F339F"/>
    <w:rsid w:val="007F5902"/>
    <w:rsid w:val="007F777E"/>
    <w:rsid w:val="008007C9"/>
    <w:rsid w:val="0080103D"/>
    <w:rsid w:val="0080197B"/>
    <w:rsid w:val="00802ED7"/>
    <w:rsid w:val="0080573F"/>
    <w:rsid w:val="00812F57"/>
    <w:rsid w:val="008133E8"/>
    <w:rsid w:val="00820F58"/>
    <w:rsid w:val="0082264A"/>
    <w:rsid w:val="00824D94"/>
    <w:rsid w:val="00825564"/>
    <w:rsid w:val="00825CE5"/>
    <w:rsid w:val="00832562"/>
    <w:rsid w:val="008333A9"/>
    <w:rsid w:val="008338CF"/>
    <w:rsid w:val="00833C78"/>
    <w:rsid w:val="0083526B"/>
    <w:rsid w:val="00837A57"/>
    <w:rsid w:val="00842155"/>
    <w:rsid w:val="008426FD"/>
    <w:rsid w:val="00842C6F"/>
    <w:rsid w:val="0084625A"/>
    <w:rsid w:val="00850DBC"/>
    <w:rsid w:val="008568EC"/>
    <w:rsid w:val="00860D9F"/>
    <w:rsid w:val="00861D9D"/>
    <w:rsid w:val="008627AC"/>
    <w:rsid w:val="00863353"/>
    <w:rsid w:val="00863929"/>
    <w:rsid w:val="00867C90"/>
    <w:rsid w:val="00870F68"/>
    <w:rsid w:val="00872142"/>
    <w:rsid w:val="00874867"/>
    <w:rsid w:val="00875E1C"/>
    <w:rsid w:val="00876B5F"/>
    <w:rsid w:val="00881922"/>
    <w:rsid w:val="008848D8"/>
    <w:rsid w:val="00885B56"/>
    <w:rsid w:val="008867EB"/>
    <w:rsid w:val="0089388C"/>
    <w:rsid w:val="00893B06"/>
    <w:rsid w:val="008941DB"/>
    <w:rsid w:val="0089710D"/>
    <w:rsid w:val="008A091F"/>
    <w:rsid w:val="008A20D3"/>
    <w:rsid w:val="008A4301"/>
    <w:rsid w:val="008B1818"/>
    <w:rsid w:val="008B2960"/>
    <w:rsid w:val="008B3250"/>
    <w:rsid w:val="008B37CC"/>
    <w:rsid w:val="008B3D4C"/>
    <w:rsid w:val="008B58E3"/>
    <w:rsid w:val="008C1122"/>
    <w:rsid w:val="008C24A4"/>
    <w:rsid w:val="008C2C06"/>
    <w:rsid w:val="008C4F02"/>
    <w:rsid w:val="008C4FA2"/>
    <w:rsid w:val="008D1753"/>
    <w:rsid w:val="008D2DFB"/>
    <w:rsid w:val="008D31C4"/>
    <w:rsid w:val="008E06E0"/>
    <w:rsid w:val="008E3F64"/>
    <w:rsid w:val="008E5B75"/>
    <w:rsid w:val="008E796C"/>
    <w:rsid w:val="008E7A74"/>
    <w:rsid w:val="008F09AD"/>
    <w:rsid w:val="008F436F"/>
    <w:rsid w:val="008F455A"/>
    <w:rsid w:val="00902A75"/>
    <w:rsid w:val="00903835"/>
    <w:rsid w:val="0090392C"/>
    <w:rsid w:val="00904533"/>
    <w:rsid w:val="0090566F"/>
    <w:rsid w:val="00906722"/>
    <w:rsid w:val="00910A74"/>
    <w:rsid w:val="009110EC"/>
    <w:rsid w:val="009128D0"/>
    <w:rsid w:val="00912D11"/>
    <w:rsid w:val="00915155"/>
    <w:rsid w:val="0091789A"/>
    <w:rsid w:val="00923383"/>
    <w:rsid w:val="00927461"/>
    <w:rsid w:val="0094017A"/>
    <w:rsid w:val="009405D3"/>
    <w:rsid w:val="00941577"/>
    <w:rsid w:val="00945212"/>
    <w:rsid w:val="00946217"/>
    <w:rsid w:val="00947426"/>
    <w:rsid w:val="00947D50"/>
    <w:rsid w:val="009502A7"/>
    <w:rsid w:val="00951A8C"/>
    <w:rsid w:val="009522CC"/>
    <w:rsid w:val="00955E05"/>
    <w:rsid w:val="0096041D"/>
    <w:rsid w:val="00961533"/>
    <w:rsid w:val="0096389B"/>
    <w:rsid w:val="00965354"/>
    <w:rsid w:val="00965563"/>
    <w:rsid w:val="00965787"/>
    <w:rsid w:val="00966587"/>
    <w:rsid w:val="00967565"/>
    <w:rsid w:val="00971078"/>
    <w:rsid w:val="00974932"/>
    <w:rsid w:val="0098039F"/>
    <w:rsid w:val="00981117"/>
    <w:rsid w:val="00981B09"/>
    <w:rsid w:val="00983040"/>
    <w:rsid w:val="00985876"/>
    <w:rsid w:val="00987869"/>
    <w:rsid w:val="00987C97"/>
    <w:rsid w:val="009909A9"/>
    <w:rsid w:val="0099302E"/>
    <w:rsid w:val="00996B52"/>
    <w:rsid w:val="00996E59"/>
    <w:rsid w:val="009A07C1"/>
    <w:rsid w:val="009A0C65"/>
    <w:rsid w:val="009A11C6"/>
    <w:rsid w:val="009A14BD"/>
    <w:rsid w:val="009A7D33"/>
    <w:rsid w:val="009B0602"/>
    <w:rsid w:val="009B108C"/>
    <w:rsid w:val="009B1849"/>
    <w:rsid w:val="009C03DF"/>
    <w:rsid w:val="009C1989"/>
    <w:rsid w:val="009C47CC"/>
    <w:rsid w:val="009C49CA"/>
    <w:rsid w:val="009C59F0"/>
    <w:rsid w:val="009D067C"/>
    <w:rsid w:val="009D06EC"/>
    <w:rsid w:val="009D107E"/>
    <w:rsid w:val="009D136B"/>
    <w:rsid w:val="009D1D06"/>
    <w:rsid w:val="009D64C4"/>
    <w:rsid w:val="009E0470"/>
    <w:rsid w:val="009E4167"/>
    <w:rsid w:val="009E4DD1"/>
    <w:rsid w:val="009E549C"/>
    <w:rsid w:val="009E605D"/>
    <w:rsid w:val="009E75FE"/>
    <w:rsid w:val="009E79C7"/>
    <w:rsid w:val="009F489D"/>
    <w:rsid w:val="009F63C1"/>
    <w:rsid w:val="009F6FAF"/>
    <w:rsid w:val="009F734E"/>
    <w:rsid w:val="00A003D3"/>
    <w:rsid w:val="00A02192"/>
    <w:rsid w:val="00A02910"/>
    <w:rsid w:val="00A03F14"/>
    <w:rsid w:val="00A0489E"/>
    <w:rsid w:val="00A13AC3"/>
    <w:rsid w:val="00A16AF5"/>
    <w:rsid w:val="00A25446"/>
    <w:rsid w:val="00A26E97"/>
    <w:rsid w:val="00A27AF0"/>
    <w:rsid w:val="00A3078A"/>
    <w:rsid w:val="00A33E9A"/>
    <w:rsid w:val="00A347F5"/>
    <w:rsid w:val="00A34CBE"/>
    <w:rsid w:val="00A35613"/>
    <w:rsid w:val="00A37E71"/>
    <w:rsid w:val="00A404A5"/>
    <w:rsid w:val="00A407E7"/>
    <w:rsid w:val="00A41D92"/>
    <w:rsid w:val="00A420E7"/>
    <w:rsid w:val="00A448F7"/>
    <w:rsid w:val="00A4786A"/>
    <w:rsid w:val="00A5031D"/>
    <w:rsid w:val="00A51574"/>
    <w:rsid w:val="00A517B3"/>
    <w:rsid w:val="00A534FA"/>
    <w:rsid w:val="00A54959"/>
    <w:rsid w:val="00A559A0"/>
    <w:rsid w:val="00A567CC"/>
    <w:rsid w:val="00A61E49"/>
    <w:rsid w:val="00A620F5"/>
    <w:rsid w:val="00A6306D"/>
    <w:rsid w:val="00A6325C"/>
    <w:rsid w:val="00A63C20"/>
    <w:rsid w:val="00A6405F"/>
    <w:rsid w:val="00A65EB2"/>
    <w:rsid w:val="00A663B5"/>
    <w:rsid w:val="00A6651B"/>
    <w:rsid w:val="00A70297"/>
    <w:rsid w:val="00A704A9"/>
    <w:rsid w:val="00A7218C"/>
    <w:rsid w:val="00A73257"/>
    <w:rsid w:val="00A73C2D"/>
    <w:rsid w:val="00A74794"/>
    <w:rsid w:val="00A74852"/>
    <w:rsid w:val="00A750A8"/>
    <w:rsid w:val="00A75BF7"/>
    <w:rsid w:val="00A763FB"/>
    <w:rsid w:val="00A804E9"/>
    <w:rsid w:val="00A823E3"/>
    <w:rsid w:val="00A85453"/>
    <w:rsid w:val="00A8566B"/>
    <w:rsid w:val="00A8569D"/>
    <w:rsid w:val="00A860B6"/>
    <w:rsid w:val="00A86514"/>
    <w:rsid w:val="00A86ABA"/>
    <w:rsid w:val="00A87F2B"/>
    <w:rsid w:val="00A90E4A"/>
    <w:rsid w:val="00A94D25"/>
    <w:rsid w:val="00A96931"/>
    <w:rsid w:val="00A97605"/>
    <w:rsid w:val="00AA0531"/>
    <w:rsid w:val="00AA351B"/>
    <w:rsid w:val="00AA3606"/>
    <w:rsid w:val="00AA7448"/>
    <w:rsid w:val="00AB01FF"/>
    <w:rsid w:val="00AB0F83"/>
    <w:rsid w:val="00AB3BDE"/>
    <w:rsid w:val="00AB3BF8"/>
    <w:rsid w:val="00AB5ED5"/>
    <w:rsid w:val="00AB63F4"/>
    <w:rsid w:val="00AB64BD"/>
    <w:rsid w:val="00AB710D"/>
    <w:rsid w:val="00AB7909"/>
    <w:rsid w:val="00AC14C7"/>
    <w:rsid w:val="00AC2BBF"/>
    <w:rsid w:val="00AD0E85"/>
    <w:rsid w:val="00AD1885"/>
    <w:rsid w:val="00AD2282"/>
    <w:rsid w:val="00AD235E"/>
    <w:rsid w:val="00AD3675"/>
    <w:rsid w:val="00AD6EAA"/>
    <w:rsid w:val="00AE5F25"/>
    <w:rsid w:val="00AF35D0"/>
    <w:rsid w:val="00AF6B58"/>
    <w:rsid w:val="00AF6E51"/>
    <w:rsid w:val="00AF7475"/>
    <w:rsid w:val="00B00FB2"/>
    <w:rsid w:val="00B03F08"/>
    <w:rsid w:val="00B0408C"/>
    <w:rsid w:val="00B07325"/>
    <w:rsid w:val="00B076FD"/>
    <w:rsid w:val="00B120CD"/>
    <w:rsid w:val="00B13C84"/>
    <w:rsid w:val="00B14512"/>
    <w:rsid w:val="00B145FF"/>
    <w:rsid w:val="00B15B97"/>
    <w:rsid w:val="00B200C3"/>
    <w:rsid w:val="00B21D4E"/>
    <w:rsid w:val="00B2284F"/>
    <w:rsid w:val="00B2437E"/>
    <w:rsid w:val="00B247F1"/>
    <w:rsid w:val="00B2621F"/>
    <w:rsid w:val="00B26CD5"/>
    <w:rsid w:val="00B35B59"/>
    <w:rsid w:val="00B36CD1"/>
    <w:rsid w:val="00B422DD"/>
    <w:rsid w:val="00B4444E"/>
    <w:rsid w:val="00B47775"/>
    <w:rsid w:val="00B52106"/>
    <w:rsid w:val="00B53274"/>
    <w:rsid w:val="00B542E9"/>
    <w:rsid w:val="00B57648"/>
    <w:rsid w:val="00B61390"/>
    <w:rsid w:val="00B631A2"/>
    <w:rsid w:val="00B72B82"/>
    <w:rsid w:val="00B7455D"/>
    <w:rsid w:val="00B749D8"/>
    <w:rsid w:val="00B74D8C"/>
    <w:rsid w:val="00B75122"/>
    <w:rsid w:val="00B7695F"/>
    <w:rsid w:val="00B77BF1"/>
    <w:rsid w:val="00B80EE9"/>
    <w:rsid w:val="00B81C62"/>
    <w:rsid w:val="00B853C5"/>
    <w:rsid w:val="00B85F49"/>
    <w:rsid w:val="00B87C25"/>
    <w:rsid w:val="00B87C89"/>
    <w:rsid w:val="00B90F2A"/>
    <w:rsid w:val="00B91303"/>
    <w:rsid w:val="00B91345"/>
    <w:rsid w:val="00B941A5"/>
    <w:rsid w:val="00B94C5E"/>
    <w:rsid w:val="00B96BB6"/>
    <w:rsid w:val="00B96DFF"/>
    <w:rsid w:val="00BA036C"/>
    <w:rsid w:val="00BA200A"/>
    <w:rsid w:val="00BA388D"/>
    <w:rsid w:val="00BA475E"/>
    <w:rsid w:val="00BA49B6"/>
    <w:rsid w:val="00BA4B7B"/>
    <w:rsid w:val="00BA60D0"/>
    <w:rsid w:val="00BA61C8"/>
    <w:rsid w:val="00BA7EEB"/>
    <w:rsid w:val="00BB046D"/>
    <w:rsid w:val="00BB1469"/>
    <w:rsid w:val="00BB23A0"/>
    <w:rsid w:val="00BB3309"/>
    <w:rsid w:val="00BB38C9"/>
    <w:rsid w:val="00BB6A20"/>
    <w:rsid w:val="00BC2F90"/>
    <w:rsid w:val="00BC3591"/>
    <w:rsid w:val="00BC372B"/>
    <w:rsid w:val="00BC5D83"/>
    <w:rsid w:val="00BD2977"/>
    <w:rsid w:val="00BD2D70"/>
    <w:rsid w:val="00BD51DC"/>
    <w:rsid w:val="00BD5468"/>
    <w:rsid w:val="00BD6096"/>
    <w:rsid w:val="00BE17CB"/>
    <w:rsid w:val="00BE198B"/>
    <w:rsid w:val="00BE261A"/>
    <w:rsid w:val="00BE3C56"/>
    <w:rsid w:val="00BE40E6"/>
    <w:rsid w:val="00BE65FA"/>
    <w:rsid w:val="00BE6796"/>
    <w:rsid w:val="00BF05F0"/>
    <w:rsid w:val="00BF2932"/>
    <w:rsid w:val="00BF2F22"/>
    <w:rsid w:val="00BF4280"/>
    <w:rsid w:val="00BF64A5"/>
    <w:rsid w:val="00C00AAB"/>
    <w:rsid w:val="00C02CF0"/>
    <w:rsid w:val="00C036FD"/>
    <w:rsid w:val="00C03857"/>
    <w:rsid w:val="00C04139"/>
    <w:rsid w:val="00C0441F"/>
    <w:rsid w:val="00C05030"/>
    <w:rsid w:val="00C0677C"/>
    <w:rsid w:val="00C11A5E"/>
    <w:rsid w:val="00C22739"/>
    <w:rsid w:val="00C2279E"/>
    <w:rsid w:val="00C25266"/>
    <w:rsid w:val="00C26CDE"/>
    <w:rsid w:val="00C316CA"/>
    <w:rsid w:val="00C343AE"/>
    <w:rsid w:val="00C3597A"/>
    <w:rsid w:val="00C436A4"/>
    <w:rsid w:val="00C44987"/>
    <w:rsid w:val="00C5223D"/>
    <w:rsid w:val="00C542F7"/>
    <w:rsid w:val="00C55479"/>
    <w:rsid w:val="00C56D63"/>
    <w:rsid w:val="00C57C02"/>
    <w:rsid w:val="00C61653"/>
    <w:rsid w:val="00C616F4"/>
    <w:rsid w:val="00C63181"/>
    <w:rsid w:val="00C6480B"/>
    <w:rsid w:val="00C661D1"/>
    <w:rsid w:val="00C66957"/>
    <w:rsid w:val="00C66D24"/>
    <w:rsid w:val="00C66F91"/>
    <w:rsid w:val="00C675E5"/>
    <w:rsid w:val="00C67F0F"/>
    <w:rsid w:val="00C70E1D"/>
    <w:rsid w:val="00C72529"/>
    <w:rsid w:val="00C73E94"/>
    <w:rsid w:val="00C76E8A"/>
    <w:rsid w:val="00C82745"/>
    <w:rsid w:val="00C82FE2"/>
    <w:rsid w:val="00C832F7"/>
    <w:rsid w:val="00C83B41"/>
    <w:rsid w:val="00C858D8"/>
    <w:rsid w:val="00C86C04"/>
    <w:rsid w:val="00C90D3F"/>
    <w:rsid w:val="00C9409E"/>
    <w:rsid w:val="00C96957"/>
    <w:rsid w:val="00CA0C97"/>
    <w:rsid w:val="00CA1A34"/>
    <w:rsid w:val="00CA2AA7"/>
    <w:rsid w:val="00CA5C1B"/>
    <w:rsid w:val="00CB295E"/>
    <w:rsid w:val="00CB51EE"/>
    <w:rsid w:val="00CC00CF"/>
    <w:rsid w:val="00CC0717"/>
    <w:rsid w:val="00CC20D5"/>
    <w:rsid w:val="00CC322F"/>
    <w:rsid w:val="00CC4352"/>
    <w:rsid w:val="00CC63E5"/>
    <w:rsid w:val="00CD4C66"/>
    <w:rsid w:val="00CD4F80"/>
    <w:rsid w:val="00CD6537"/>
    <w:rsid w:val="00CD6B32"/>
    <w:rsid w:val="00CD6C5E"/>
    <w:rsid w:val="00CE4223"/>
    <w:rsid w:val="00CE4F7A"/>
    <w:rsid w:val="00CE514D"/>
    <w:rsid w:val="00CE64E7"/>
    <w:rsid w:val="00CF2FDE"/>
    <w:rsid w:val="00CF3246"/>
    <w:rsid w:val="00CF3AA9"/>
    <w:rsid w:val="00CF4355"/>
    <w:rsid w:val="00CF43C0"/>
    <w:rsid w:val="00CF4E74"/>
    <w:rsid w:val="00D0378C"/>
    <w:rsid w:val="00D03D8D"/>
    <w:rsid w:val="00D04037"/>
    <w:rsid w:val="00D0449D"/>
    <w:rsid w:val="00D05DA9"/>
    <w:rsid w:val="00D06477"/>
    <w:rsid w:val="00D07152"/>
    <w:rsid w:val="00D07F94"/>
    <w:rsid w:val="00D1067E"/>
    <w:rsid w:val="00D1219E"/>
    <w:rsid w:val="00D13230"/>
    <w:rsid w:val="00D15A2E"/>
    <w:rsid w:val="00D16688"/>
    <w:rsid w:val="00D209F4"/>
    <w:rsid w:val="00D2235C"/>
    <w:rsid w:val="00D22655"/>
    <w:rsid w:val="00D25415"/>
    <w:rsid w:val="00D25D92"/>
    <w:rsid w:val="00D26687"/>
    <w:rsid w:val="00D26AD6"/>
    <w:rsid w:val="00D31740"/>
    <w:rsid w:val="00D3223B"/>
    <w:rsid w:val="00D33273"/>
    <w:rsid w:val="00D33889"/>
    <w:rsid w:val="00D35A0B"/>
    <w:rsid w:val="00D3638A"/>
    <w:rsid w:val="00D37F3C"/>
    <w:rsid w:val="00D44E14"/>
    <w:rsid w:val="00D45496"/>
    <w:rsid w:val="00D46EEA"/>
    <w:rsid w:val="00D5337F"/>
    <w:rsid w:val="00D6251D"/>
    <w:rsid w:val="00D62979"/>
    <w:rsid w:val="00D62CCC"/>
    <w:rsid w:val="00D6401E"/>
    <w:rsid w:val="00D65CF8"/>
    <w:rsid w:val="00D72B43"/>
    <w:rsid w:val="00D73FAC"/>
    <w:rsid w:val="00D764CD"/>
    <w:rsid w:val="00D810CB"/>
    <w:rsid w:val="00D8194E"/>
    <w:rsid w:val="00D82F98"/>
    <w:rsid w:val="00D849DA"/>
    <w:rsid w:val="00D84C5C"/>
    <w:rsid w:val="00D86A9A"/>
    <w:rsid w:val="00D90D34"/>
    <w:rsid w:val="00D9159C"/>
    <w:rsid w:val="00D929A2"/>
    <w:rsid w:val="00D9427C"/>
    <w:rsid w:val="00D96BDD"/>
    <w:rsid w:val="00DA033B"/>
    <w:rsid w:val="00DA0AA1"/>
    <w:rsid w:val="00DA1207"/>
    <w:rsid w:val="00DA2A99"/>
    <w:rsid w:val="00DA3709"/>
    <w:rsid w:val="00DA45E4"/>
    <w:rsid w:val="00DA49C4"/>
    <w:rsid w:val="00DA4D48"/>
    <w:rsid w:val="00DA7102"/>
    <w:rsid w:val="00DB4448"/>
    <w:rsid w:val="00DB5A48"/>
    <w:rsid w:val="00DC1E48"/>
    <w:rsid w:val="00DC3920"/>
    <w:rsid w:val="00DC3AEC"/>
    <w:rsid w:val="00DC3BAA"/>
    <w:rsid w:val="00DC7472"/>
    <w:rsid w:val="00DC7D4C"/>
    <w:rsid w:val="00DD1173"/>
    <w:rsid w:val="00DD40D1"/>
    <w:rsid w:val="00DD4819"/>
    <w:rsid w:val="00DD4FB2"/>
    <w:rsid w:val="00DD6296"/>
    <w:rsid w:val="00DD631B"/>
    <w:rsid w:val="00DE5C3E"/>
    <w:rsid w:val="00DF25F2"/>
    <w:rsid w:val="00DF2764"/>
    <w:rsid w:val="00DF3DB6"/>
    <w:rsid w:val="00DF5BE9"/>
    <w:rsid w:val="00E00215"/>
    <w:rsid w:val="00E00C86"/>
    <w:rsid w:val="00E01865"/>
    <w:rsid w:val="00E10278"/>
    <w:rsid w:val="00E10519"/>
    <w:rsid w:val="00E12001"/>
    <w:rsid w:val="00E127B5"/>
    <w:rsid w:val="00E1317F"/>
    <w:rsid w:val="00E137F4"/>
    <w:rsid w:val="00E15C6B"/>
    <w:rsid w:val="00E17229"/>
    <w:rsid w:val="00E20CA1"/>
    <w:rsid w:val="00E3055C"/>
    <w:rsid w:val="00E32ACA"/>
    <w:rsid w:val="00E33D22"/>
    <w:rsid w:val="00E3415C"/>
    <w:rsid w:val="00E34279"/>
    <w:rsid w:val="00E3447E"/>
    <w:rsid w:val="00E45F2B"/>
    <w:rsid w:val="00E46397"/>
    <w:rsid w:val="00E463D8"/>
    <w:rsid w:val="00E46DD1"/>
    <w:rsid w:val="00E474EE"/>
    <w:rsid w:val="00E4783A"/>
    <w:rsid w:val="00E502A0"/>
    <w:rsid w:val="00E50A02"/>
    <w:rsid w:val="00E50E55"/>
    <w:rsid w:val="00E50E9A"/>
    <w:rsid w:val="00E52E13"/>
    <w:rsid w:val="00E55AB0"/>
    <w:rsid w:val="00E60DE0"/>
    <w:rsid w:val="00E61BA8"/>
    <w:rsid w:val="00E63573"/>
    <w:rsid w:val="00E676CE"/>
    <w:rsid w:val="00E70B01"/>
    <w:rsid w:val="00E70D29"/>
    <w:rsid w:val="00E718FE"/>
    <w:rsid w:val="00E72B8B"/>
    <w:rsid w:val="00E72F5E"/>
    <w:rsid w:val="00E742DC"/>
    <w:rsid w:val="00E74579"/>
    <w:rsid w:val="00E75D87"/>
    <w:rsid w:val="00E76D5B"/>
    <w:rsid w:val="00E84576"/>
    <w:rsid w:val="00E86DC9"/>
    <w:rsid w:val="00E8790E"/>
    <w:rsid w:val="00E9067D"/>
    <w:rsid w:val="00E93328"/>
    <w:rsid w:val="00E956DC"/>
    <w:rsid w:val="00E97A70"/>
    <w:rsid w:val="00E97F3E"/>
    <w:rsid w:val="00EA03E5"/>
    <w:rsid w:val="00EA08AE"/>
    <w:rsid w:val="00EA17C9"/>
    <w:rsid w:val="00EA17EF"/>
    <w:rsid w:val="00EA23B9"/>
    <w:rsid w:val="00EA3689"/>
    <w:rsid w:val="00EA38A4"/>
    <w:rsid w:val="00EA760A"/>
    <w:rsid w:val="00EB2306"/>
    <w:rsid w:val="00EB2375"/>
    <w:rsid w:val="00EB2955"/>
    <w:rsid w:val="00EB2CCE"/>
    <w:rsid w:val="00EB431B"/>
    <w:rsid w:val="00EB4C0D"/>
    <w:rsid w:val="00EC2BAE"/>
    <w:rsid w:val="00EC3945"/>
    <w:rsid w:val="00EC433B"/>
    <w:rsid w:val="00EC4CE0"/>
    <w:rsid w:val="00EC4E49"/>
    <w:rsid w:val="00EC5E69"/>
    <w:rsid w:val="00EC7351"/>
    <w:rsid w:val="00ED07D0"/>
    <w:rsid w:val="00ED21A4"/>
    <w:rsid w:val="00ED448A"/>
    <w:rsid w:val="00ED6FA8"/>
    <w:rsid w:val="00ED7BE1"/>
    <w:rsid w:val="00EE0760"/>
    <w:rsid w:val="00EE3029"/>
    <w:rsid w:val="00EE485F"/>
    <w:rsid w:val="00EE62CD"/>
    <w:rsid w:val="00EE6AA2"/>
    <w:rsid w:val="00EE72BE"/>
    <w:rsid w:val="00EF2FE9"/>
    <w:rsid w:val="00EF4C64"/>
    <w:rsid w:val="00EF5A2B"/>
    <w:rsid w:val="00EF680F"/>
    <w:rsid w:val="00EF6EE4"/>
    <w:rsid w:val="00F013BE"/>
    <w:rsid w:val="00F03212"/>
    <w:rsid w:val="00F0456D"/>
    <w:rsid w:val="00F048D7"/>
    <w:rsid w:val="00F04B23"/>
    <w:rsid w:val="00F0682B"/>
    <w:rsid w:val="00F10420"/>
    <w:rsid w:val="00F12485"/>
    <w:rsid w:val="00F15201"/>
    <w:rsid w:val="00F153CC"/>
    <w:rsid w:val="00F20546"/>
    <w:rsid w:val="00F2062C"/>
    <w:rsid w:val="00F245C6"/>
    <w:rsid w:val="00F260C9"/>
    <w:rsid w:val="00F3101D"/>
    <w:rsid w:val="00F321D4"/>
    <w:rsid w:val="00F3542B"/>
    <w:rsid w:val="00F41A7E"/>
    <w:rsid w:val="00F42512"/>
    <w:rsid w:val="00F42B5B"/>
    <w:rsid w:val="00F42C9D"/>
    <w:rsid w:val="00F42FCF"/>
    <w:rsid w:val="00F4394D"/>
    <w:rsid w:val="00F45B7C"/>
    <w:rsid w:val="00F52CA0"/>
    <w:rsid w:val="00F53638"/>
    <w:rsid w:val="00F5410A"/>
    <w:rsid w:val="00F541B8"/>
    <w:rsid w:val="00F5619A"/>
    <w:rsid w:val="00F57032"/>
    <w:rsid w:val="00F5724B"/>
    <w:rsid w:val="00F61FB0"/>
    <w:rsid w:val="00F66DF5"/>
    <w:rsid w:val="00F6789C"/>
    <w:rsid w:val="00F6795B"/>
    <w:rsid w:val="00F707CA"/>
    <w:rsid w:val="00F70C4B"/>
    <w:rsid w:val="00F725EC"/>
    <w:rsid w:val="00F72FFD"/>
    <w:rsid w:val="00F743E5"/>
    <w:rsid w:val="00F74955"/>
    <w:rsid w:val="00F75EE3"/>
    <w:rsid w:val="00F76446"/>
    <w:rsid w:val="00F77EDB"/>
    <w:rsid w:val="00F810BE"/>
    <w:rsid w:val="00F85071"/>
    <w:rsid w:val="00F91696"/>
    <w:rsid w:val="00F96FF0"/>
    <w:rsid w:val="00FA1212"/>
    <w:rsid w:val="00FA2F68"/>
    <w:rsid w:val="00FA33CA"/>
    <w:rsid w:val="00FA423E"/>
    <w:rsid w:val="00FA4F68"/>
    <w:rsid w:val="00FB0EE9"/>
    <w:rsid w:val="00FB12B8"/>
    <w:rsid w:val="00FC17D3"/>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F65E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2058936D-C654-42C3-A9FA-C25D8510E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C305D"/>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13"/>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paragraph" w:styleId="NoSpacing">
    <w:name w:val="No Spacing"/>
    <w:uiPriority w:val="1"/>
    <w:qFormat/>
    <w:rsid w:val="00780304"/>
    <w:pPr>
      <w:pBdr>
        <w:top w:val="nil"/>
        <w:left w:val="nil"/>
        <w:bottom w:val="nil"/>
        <w:right w:val="nil"/>
        <w:between w:val="nil"/>
      </w:pBdr>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20132954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77478517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695031686">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12888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youtube.com/watch?v=2bp818fOByI" TargetMode="External"/><Relationship Id="rId26" Type="http://schemas.openxmlformats.org/officeDocument/2006/relationships/hyperlink" Target="http://screencast.com/t/PZ94WAjl/" TargetMode="External"/><Relationship Id="rId21" Type="http://schemas.openxmlformats.org/officeDocument/2006/relationships/hyperlink" Target="https://support.office.com/en-us/article/Excel-2013-training-courses-videos-and-tutorials-aaae974d-3f47-41d9-895e-97a71c2e8a4a?ui=en-US&amp;rs=en-US&amp;ad=US" TargetMode="External"/><Relationship Id="rId34" Type="http://schemas.openxmlformats.org/officeDocument/2006/relationships/hyperlink" Target="http://screencast.com/t/OutdK5JvtSNq"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elwray.squarespace.com/feedback" TargetMode="External"/><Relationship Id="rId25" Type="http://schemas.openxmlformats.org/officeDocument/2006/relationships/hyperlink" Target="http://vimeo.com/77550522" TargetMode="External"/><Relationship Id="rId33" Type="http://schemas.openxmlformats.org/officeDocument/2006/relationships/hyperlink" Target="https://vimeo.com/92857462"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sites.gmercyu.edu/student-resources/adobe-connect-resources/" TargetMode="External"/><Relationship Id="rId29" Type="http://schemas.openxmlformats.org/officeDocument/2006/relationships/hyperlink" Target="http://vimeo.com/79242699"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vimeo.com/77550520" TargetMode="External"/><Relationship Id="rId32" Type="http://schemas.openxmlformats.org/officeDocument/2006/relationships/hyperlink" Target="https://www.youtube.com/watch?v=rBme0yo45Bo" TargetMode="Externa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www.youtube.com/playlist?list=PLE10sFVGtI1dt1sNjQp6LLUycV25FNkQo" TargetMode="External"/><Relationship Id="rId28" Type="http://schemas.openxmlformats.org/officeDocument/2006/relationships/hyperlink" Target="http://www.youtube.com/watch?v=U5yCjO-rwws" TargetMode="External"/><Relationship Id="rId36"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s://www.youtube.com/watch?v=DSewSl-sETw" TargetMode="External"/><Relationship Id="rId31" Type="http://schemas.openxmlformats.org/officeDocument/2006/relationships/hyperlink" Target="http://vimeo.com/77438371"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www.youtube.com/watch?v=p8fCzfUvwak" TargetMode="External"/><Relationship Id="rId27" Type="http://schemas.openxmlformats.org/officeDocument/2006/relationships/hyperlink" Target="http://vimeo.com/77550521" TargetMode="External"/><Relationship Id="rId30" Type="http://schemas.openxmlformats.org/officeDocument/2006/relationships/hyperlink" Target="http://www.youtube.com/watch?v=z6ZU68aKwI8" TargetMode="External"/><Relationship Id="rId35" Type="http://schemas.openxmlformats.org/officeDocument/2006/relationships/hyperlink" Target="http://vimeo.com/77453745" TargetMode="External"/><Relationship Id="rId8" Type="http://schemas.openxmlformats.org/officeDocument/2006/relationships/styles" Target="style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5.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6.xml><?xml version="1.0" encoding="utf-8"?>
<ds:datastoreItem xmlns:ds="http://schemas.openxmlformats.org/officeDocument/2006/customXml" ds:itemID="{A518E779-C8C3-453F-A8E2-9E1C395E9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TotalTime>
  <Pages>54</Pages>
  <Words>11165</Words>
  <Characters>63644</Characters>
  <Application>Microsoft Office Word</Application>
  <DocSecurity>0</DocSecurity>
  <Lines>530</Lines>
  <Paragraphs>149</Paragraphs>
  <ScaleCrop>false</ScaleCrop>
  <HeadingPairs>
    <vt:vector size="4" baseType="variant">
      <vt:variant>
        <vt:lpstr>Title</vt:lpstr>
      </vt:variant>
      <vt:variant>
        <vt:i4>1</vt:i4>
      </vt:variant>
      <vt:variant>
        <vt:lpstr>Headings</vt:lpstr>
      </vt:variant>
      <vt:variant>
        <vt:i4>68</vt:i4>
      </vt:variant>
    </vt:vector>
  </HeadingPairs>
  <TitlesOfParts>
    <vt:vector size="69" baseType="lpstr">
      <vt:lpstr>Partner ABC123 Course Development Worksheet</vt:lpstr>
      <vt:lpstr/>
      <vt:lpstr>Course Description </vt:lpstr>
      <vt:lpstr>University Learning Outcomes (ULO)</vt:lpstr>
      <vt:lpstr>Program Learning Outcomes (PLO) </vt:lpstr>
      <vt:lpstr>Course Learning Outcomes (CLO) </vt:lpstr>
      <vt:lpstr>Student Expectations</vt:lpstr>
      <vt:lpstr>Academic Integrity</vt:lpstr>
      <vt:lpstr>Required Course Materials</vt:lpstr>
      <vt:lpstr>Student Accessibility Services</vt:lpstr>
      <vt:lpstr>Suggested Point Values</vt:lpstr>
      <vt:lpstr/>
      <vt:lpstr/>
      <vt:lpstr/>
      <vt:lpstr/>
      <vt:lpstr/>
      <vt:lpstr/>
      <vt:lpstr>Assessment Matrix</vt:lpstr>
      <vt:lpstr>Course Schedule</vt:lpstr>
      <vt:lpstr>Weekly Learning Modules</vt:lpstr>
      <vt:lpstr>Faculty Notes</vt:lpstr>
      <vt:lpstr/>
      <vt:lpstr>Assignments</vt:lpstr>
      <vt:lpstr>    Required:</vt:lpstr>
      <vt:lpstr>    </vt:lpstr>
      <vt:lpstr/>
      <vt:lpstr>Content Outline</vt:lpstr>
      <vt:lpstr/>
      <vt:lpstr>Faculty Notes</vt:lpstr>
      <vt:lpstr/>
      <vt:lpstr>Assignments</vt:lpstr>
      <vt:lpstr>    </vt:lpstr>
      <vt:lpstr>    :</vt:lpstr>
      <vt:lpstr>Content Outline</vt:lpstr>
      <vt:lpstr/>
      <vt:lpstr>Faculty Notes</vt:lpstr>
      <vt:lpstr/>
      <vt:lpstr>Assignments</vt:lpstr>
      <vt:lpstr>    Required:</vt:lpstr>
      <vt:lpstr>    </vt:lpstr>
      <vt:lpstr>Content Outline</vt:lpstr>
      <vt:lpstr/>
      <vt:lpstr>Faculty Notes</vt:lpstr>
      <vt:lpstr/>
      <vt:lpstr>Assignments</vt:lpstr>
      <vt:lpstr>    Required:</vt:lpstr>
      <vt:lpstr>    </vt:lpstr>
      <vt:lpstr>Content Outline</vt:lpstr>
      <vt:lpstr/>
      <vt:lpstr>Faculty Notes</vt:lpstr>
      <vt:lpstr/>
      <vt:lpstr>Assignments</vt:lpstr>
      <vt:lpstr>    Required:</vt:lpstr>
      <vt:lpstr>Content Outline</vt:lpstr>
      <vt:lpstr/>
      <vt:lpstr>Faculty Notes</vt:lpstr>
      <vt:lpstr/>
      <vt:lpstr>Assignments</vt:lpstr>
      <vt:lpstr>    </vt:lpstr>
      <vt:lpstr>Content Outline</vt:lpstr>
      <vt:lpstr/>
      <vt:lpstr>Faculty Notes</vt:lpstr>
      <vt:lpstr/>
      <vt:lpstr>Assignments</vt:lpstr>
      <vt:lpstr>    Required</vt:lpstr>
      <vt:lpstr>    </vt:lpstr>
      <vt:lpstr>    Supplemental:</vt:lpstr>
      <vt:lpstr>Content Outline</vt:lpstr>
      <vt:lpstr>Breakdown of Academic Instructional Equivalencies</vt:lpstr>
    </vt:vector>
  </TitlesOfParts>
  <Company>Synergis Education, Inc.</Company>
  <LinksUpToDate>false</LinksUpToDate>
  <CharactersWithSpaces>74660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6</cp:revision>
  <cp:lastPrinted>2009-04-23T17:02:00Z</cp:lastPrinted>
  <dcterms:created xsi:type="dcterms:W3CDTF">2018-04-26T23:43:00Z</dcterms:created>
  <dcterms:modified xsi:type="dcterms:W3CDTF">2019-03-07T21:15:00Z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