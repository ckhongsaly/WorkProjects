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E90D4A" w:rsidRDefault="005C1120" w:rsidP="0020635A">
      <w:pPr>
        <w:pStyle w:val="Heading1"/>
      </w:pPr>
      <w:r w:rsidRPr="00E90D4A">
        <w:t xml:space="preserve">Course </w:t>
      </w:r>
      <w:r w:rsidR="00732A3B" w:rsidRPr="00E90D4A">
        <w:t>Description</w:t>
      </w:r>
      <w:r w:rsidRPr="00E90D4A">
        <w:t xml:space="preserve"> </w:t>
      </w:r>
    </w:p>
    <w:p w14:paraId="0D279BCC" w14:textId="77777777" w:rsidR="00121460" w:rsidRPr="00E90D4A" w:rsidRDefault="00121460" w:rsidP="00DC3920"/>
    <w:p w14:paraId="1CA9AFC7" w14:textId="4BD004A2" w:rsidR="00E676CE" w:rsidRPr="00E90D4A" w:rsidRDefault="00A117D7" w:rsidP="00DC3920">
      <w:pPr>
        <w:rPr>
          <w:bCs/>
          <w:snapToGrid w:val="0"/>
        </w:rPr>
      </w:pPr>
      <w:r w:rsidRPr="00E90D4A">
        <w:rPr>
          <w:bCs/>
          <w:snapToGrid w:val="0"/>
        </w:rPr>
        <w:t>An analysis of current practices and future trends in the recruitment and retention of students, with consideration of financial aid requirements and regulations.</w:t>
      </w:r>
    </w:p>
    <w:p w14:paraId="041D9534" w14:textId="77777777" w:rsidR="00DB1A2E" w:rsidRPr="00E90D4A" w:rsidRDefault="00DB1A2E" w:rsidP="00DC3920"/>
    <w:p w14:paraId="34C93252" w14:textId="77777777" w:rsidR="00121460" w:rsidRPr="00E90D4A" w:rsidRDefault="00121460" w:rsidP="0020635A">
      <w:pPr>
        <w:pStyle w:val="Heading1"/>
        <w:rPr>
          <w:color w:val="9C2C2A"/>
        </w:rPr>
      </w:pPr>
      <w:r w:rsidRPr="00E90D4A">
        <w:t>University Learning Outcomes (ULO)</w:t>
      </w:r>
    </w:p>
    <w:p w14:paraId="259C4324" w14:textId="77777777" w:rsidR="00121460" w:rsidRPr="00E90D4A" w:rsidRDefault="00121460" w:rsidP="00121460">
      <w:pPr>
        <w:tabs>
          <w:tab w:val="left" w:pos="0"/>
        </w:tabs>
        <w:rPr>
          <w:rFonts w:cs="Arial"/>
          <w:szCs w:val="22"/>
        </w:rPr>
      </w:pPr>
    </w:p>
    <w:p w14:paraId="76C87D43" w14:textId="77777777" w:rsidR="00C542F7" w:rsidRPr="00E90D4A" w:rsidRDefault="00C542F7" w:rsidP="00000D8D">
      <w:pPr>
        <w:pStyle w:val="AssignmentsLevel2"/>
      </w:pPr>
      <w:r w:rsidRPr="00E90D4A">
        <w:rPr>
          <w:b/>
        </w:rPr>
        <w:t>ULO1</w:t>
      </w:r>
      <w:r w:rsidRPr="000959B1">
        <w:rPr>
          <w:b/>
        </w:rPr>
        <w:t>:</w:t>
      </w:r>
      <w:r w:rsidRPr="00E90D4A">
        <w:rPr>
          <w:b/>
        </w:rPr>
        <w:t xml:space="preserve"> </w:t>
      </w:r>
      <w:r w:rsidRPr="00E90D4A">
        <w:t>Communication Skills</w:t>
      </w:r>
    </w:p>
    <w:p w14:paraId="047A7498" w14:textId="77777777" w:rsidR="00C542F7" w:rsidRPr="00E90D4A" w:rsidRDefault="00C542F7" w:rsidP="00000D8D">
      <w:pPr>
        <w:pStyle w:val="AssignmentsLevel2"/>
      </w:pPr>
      <w:r w:rsidRPr="00E90D4A">
        <w:rPr>
          <w:b/>
        </w:rPr>
        <w:t>ULO2</w:t>
      </w:r>
      <w:r w:rsidRPr="000959B1">
        <w:rPr>
          <w:b/>
        </w:rPr>
        <w:t>:</w:t>
      </w:r>
      <w:r w:rsidRPr="00E90D4A">
        <w:t xml:space="preserve"> Professional Competency </w:t>
      </w:r>
    </w:p>
    <w:p w14:paraId="68D7AB6E" w14:textId="77777777" w:rsidR="00C542F7" w:rsidRPr="00E90D4A" w:rsidRDefault="00C542F7" w:rsidP="004D0AB8">
      <w:pPr>
        <w:pStyle w:val="AssignmentsLevel2"/>
      </w:pPr>
      <w:r w:rsidRPr="00E90D4A">
        <w:rPr>
          <w:b/>
        </w:rPr>
        <w:t>ULO3</w:t>
      </w:r>
      <w:r w:rsidRPr="000959B1">
        <w:rPr>
          <w:b/>
        </w:rPr>
        <w:t xml:space="preserve">: </w:t>
      </w:r>
      <w:r w:rsidRPr="00E90D4A">
        <w:t>Moral and Ethical Judgment</w:t>
      </w:r>
      <w:r w:rsidRPr="00E90D4A">
        <w:rPr>
          <w:b/>
        </w:rPr>
        <w:t xml:space="preserve"> </w:t>
      </w:r>
    </w:p>
    <w:p w14:paraId="34D88E5A" w14:textId="77777777" w:rsidR="00C542F7" w:rsidRPr="00E90D4A" w:rsidRDefault="00C542F7" w:rsidP="004D0AB8">
      <w:pPr>
        <w:pStyle w:val="AssignmentsLevel2"/>
      </w:pPr>
      <w:r w:rsidRPr="00E90D4A">
        <w:rPr>
          <w:b/>
        </w:rPr>
        <w:t>ULO4</w:t>
      </w:r>
      <w:r w:rsidRPr="000959B1">
        <w:rPr>
          <w:b/>
        </w:rPr>
        <w:t xml:space="preserve">: </w:t>
      </w:r>
      <w:r w:rsidRPr="00E90D4A">
        <w:t xml:space="preserve">Problem Solving </w:t>
      </w:r>
    </w:p>
    <w:p w14:paraId="72D9E20B" w14:textId="77777777" w:rsidR="00C542F7" w:rsidRPr="00E90D4A" w:rsidRDefault="00C542F7" w:rsidP="0043353A">
      <w:pPr>
        <w:pStyle w:val="AssignmentsLevel2"/>
      </w:pPr>
      <w:r w:rsidRPr="00E90D4A">
        <w:rPr>
          <w:b/>
        </w:rPr>
        <w:t>ULO5</w:t>
      </w:r>
      <w:r w:rsidRPr="000959B1">
        <w:rPr>
          <w:b/>
        </w:rPr>
        <w:t>:</w:t>
      </w:r>
      <w:r w:rsidRPr="00E90D4A">
        <w:t xml:space="preserve"> Critical Thinking </w:t>
      </w:r>
      <w:r w:rsidRPr="00E90D4A">
        <w:softHyphen/>
        <w:t xml:space="preserve"> </w:t>
      </w:r>
    </w:p>
    <w:p w14:paraId="2BC1A78C" w14:textId="77777777" w:rsidR="00C542F7" w:rsidRPr="00E90D4A" w:rsidRDefault="00C542F7" w:rsidP="0043353A">
      <w:pPr>
        <w:pStyle w:val="AssignmentsLevel2"/>
      </w:pPr>
      <w:r w:rsidRPr="00E90D4A">
        <w:rPr>
          <w:b/>
        </w:rPr>
        <w:t>ULO6</w:t>
      </w:r>
      <w:r w:rsidR="00132272" w:rsidRPr="000959B1">
        <w:rPr>
          <w:b/>
        </w:rPr>
        <w:t xml:space="preserve">: </w:t>
      </w:r>
      <w:r w:rsidR="00132272" w:rsidRPr="00E90D4A">
        <w:t xml:space="preserve">Leadership in Society </w:t>
      </w:r>
    </w:p>
    <w:p w14:paraId="3F4580E6" w14:textId="77777777" w:rsidR="00121460" w:rsidRPr="00E90D4A" w:rsidRDefault="00C542F7">
      <w:pPr>
        <w:pStyle w:val="AssignmentsLevel2"/>
      </w:pPr>
      <w:r w:rsidRPr="00E90D4A">
        <w:rPr>
          <w:b/>
        </w:rPr>
        <w:t>ULO7</w:t>
      </w:r>
      <w:r w:rsidRPr="000959B1">
        <w:rPr>
          <w:b/>
        </w:rPr>
        <w:t xml:space="preserve">: </w:t>
      </w:r>
      <w:r w:rsidRPr="00E90D4A">
        <w:t xml:space="preserve">Critical and Competent Use of Technology </w:t>
      </w:r>
    </w:p>
    <w:p w14:paraId="328DBEB0" w14:textId="77777777" w:rsidR="00825564" w:rsidRPr="00E90D4A" w:rsidRDefault="00825564" w:rsidP="00825564"/>
    <w:p w14:paraId="02D92482" w14:textId="77777777" w:rsidR="00132272" w:rsidRPr="00E90D4A" w:rsidRDefault="00132272" w:rsidP="0020635A">
      <w:pPr>
        <w:pStyle w:val="Heading1"/>
      </w:pPr>
      <w:r w:rsidRPr="00E90D4A">
        <w:t xml:space="preserve">Program Learning Outcomes (PLO) </w:t>
      </w:r>
    </w:p>
    <w:p w14:paraId="08A3ABED" w14:textId="77777777" w:rsidR="00824D94" w:rsidRPr="00E90D4A" w:rsidRDefault="00824D94" w:rsidP="00824D94"/>
    <w:p w14:paraId="344A6026" w14:textId="77777777" w:rsidR="001028D8" w:rsidRDefault="001028D8" w:rsidP="001028D8">
      <w:pPr>
        <w:pStyle w:val="AssignmentsLevel2"/>
        <w:widowControl/>
        <w:numPr>
          <w:ilvl w:val="0"/>
          <w:numId w:val="31"/>
        </w:numPr>
        <w:ind w:left="360"/>
      </w:pPr>
      <w:r>
        <w:rPr>
          <w:b/>
          <w:bCs/>
        </w:rPr>
        <w:t>PLO1:</w:t>
      </w:r>
      <w:r>
        <w:t xml:space="preserve"> Articulate an educational organization's mission, goals, and guiding principles that distinguish the organization from others. (ULO1, 4)</w:t>
      </w:r>
    </w:p>
    <w:p w14:paraId="24576234" w14:textId="77777777" w:rsidR="001028D8" w:rsidRDefault="001028D8" w:rsidP="001028D8">
      <w:pPr>
        <w:pStyle w:val="AssignmentsLevel2"/>
        <w:widowControl/>
        <w:numPr>
          <w:ilvl w:val="0"/>
          <w:numId w:val="31"/>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475F3AE8" w14:textId="77777777" w:rsidR="001028D8" w:rsidRDefault="001028D8" w:rsidP="001028D8">
      <w:pPr>
        <w:pStyle w:val="AssignmentsLevel2"/>
        <w:widowControl/>
        <w:numPr>
          <w:ilvl w:val="0"/>
          <w:numId w:val="31"/>
        </w:numPr>
        <w:ind w:left="360"/>
      </w:pPr>
      <w:r>
        <w:rPr>
          <w:b/>
          <w:bCs/>
        </w:rPr>
        <w:t>PLO3:</w:t>
      </w:r>
      <w:r>
        <w:t xml:space="preserve"> Given scenarios of conflict, choose ethical courses of action consistent with Gospel values. (ULO3, 5)</w:t>
      </w:r>
    </w:p>
    <w:p w14:paraId="2B63C434" w14:textId="77777777" w:rsidR="001028D8" w:rsidRDefault="001028D8" w:rsidP="001028D8">
      <w:pPr>
        <w:pStyle w:val="AssignmentsLevel2"/>
        <w:widowControl/>
        <w:numPr>
          <w:ilvl w:val="0"/>
          <w:numId w:val="31"/>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2D6AC447" w14:textId="77777777" w:rsidR="001028D8" w:rsidRDefault="001028D8" w:rsidP="001028D8">
      <w:pPr>
        <w:pStyle w:val="AssignmentsLevel2"/>
        <w:widowControl/>
        <w:numPr>
          <w:ilvl w:val="0"/>
          <w:numId w:val="31"/>
        </w:numPr>
        <w:ind w:left="360"/>
      </w:pPr>
      <w:r>
        <w:rPr>
          <w:b/>
          <w:bCs/>
        </w:rPr>
        <w:t>PLO5:</w:t>
      </w:r>
      <w:r>
        <w:t xml:space="preserve"> View problems and challenges through the lens of a scientist, seeking evidence-based conclusions. (ULO1, 2, 4)</w:t>
      </w:r>
    </w:p>
    <w:p w14:paraId="73F892E9" w14:textId="77777777" w:rsidR="001028D8" w:rsidRDefault="001028D8" w:rsidP="001028D8">
      <w:pPr>
        <w:pStyle w:val="AssignmentsLevel2"/>
        <w:widowControl/>
        <w:numPr>
          <w:ilvl w:val="0"/>
          <w:numId w:val="31"/>
        </w:numPr>
        <w:ind w:left="360"/>
      </w:pPr>
      <w:r>
        <w:rPr>
          <w:b/>
          <w:bCs/>
        </w:rPr>
        <w:t>PLO6:</w:t>
      </w:r>
      <w:r>
        <w:t xml:space="preserve"> Practice and model steward leadership in transforming organizations to better serve all constituents. (ULO3, 4, 5)</w:t>
      </w:r>
    </w:p>
    <w:p w14:paraId="2228DA8D" w14:textId="77777777" w:rsidR="001028D8" w:rsidRDefault="001028D8" w:rsidP="001028D8">
      <w:pPr>
        <w:pStyle w:val="AssignmentsLevel2"/>
        <w:widowControl/>
        <w:numPr>
          <w:ilvl w:val="0"/>
          <w:numId w:val="31"/>
        </w:numPr>
        <w:ind w:left="360"/>
      </w:pPr>
      <w:r>
        <w:rPr>
          <w:b/>
          <w:bCs/>
        </w:rPr>
        <w:t>PLO7:</w:t>
      </w:r>
      <w:r>
        <w:t xml:space="preserve"> Demonstrate facility in the application of technology to solve problems, analyze and synthesize data, and manage information. (ULO1, 2, 4)</w:t>
      </w:r>
    </w:p>
    <w:p w14:paraId="5372293E" w14:textId="42A8C284" w:rsidR="00104F2B" w:rsidRPr="00E90D4A" w:rsidRDefault="00104F2B" w:rsidP="00104F2B"/>
    <w:p w14:paraId="2BDB00FC" w14:textId="77777777" w:rsidR="00EE72BE" w:rsidRPr="00E90D4A" w:rsidRDefault="00EE72BE" w:rsidP="0020635A">
      <w:pPr>
        <w:pStyle w:val="Heading1"/>
      </w:pPr>
      <w:r w:rsidRPr="00E90D4A">
        <w:t xml:space="preserve">Course </w:t>
      </w:r>
      <w:r w:rsidR="002D4285" w:rsidRPr="00E90D4A">
        <w:t xml:space="preserve">Learning </w:t>
      </w:r>
      <w:r w:rsidRPr="00E90D4A">
        <w:t>Outcomes</w:t>
      </w:r>
      <w:r w:rsidR="00121460" w:rsidRPr="00E90D4A">
        <w:t xml:space="preserve"> (CLO) </w:t>
      </w:r>
    </w:p>
    <w:p w14:paraId="0BC19778" w14:textId="77777777" w:rsidR="00254182" w:rsidRPr="00E90D4A" w:rsidRDefault="00254182" w:rsidP="00E127B5">
      <w:pPr>
        <w:tabs>
          <w:tab w:val="left" w:pos="0"/>
        </w:tabs>
        <w:rPr>
          <w:rFonts w:cs="Arial"/>
          <w:szCs w:val="20"/>
        </w:rPr>
      </w:pPr>
    </w:p>
    <w:p w14:paraId="5BDDB32B" w14:textId="6C34D5FE" w:rsidR="00A57BFF" w:rsidRDefault="00A57BFF" w:rsidP="00000D8D">
      <w:pPr>
        <w:pStyle w:val="AssignmentsLevel2"/>
        <w:rPr>
          <w:rFonts w:ascii="Calibri" w:hAnsi="Calibri"/>
          <w:szCs w:val="22"/>
        </w:rPr>
      </w:pPr>
      <w:r w:rsidRPr="00E90D4A">
        <w:rPr>
          <w:b/>
        </w:rPr>
        <w:t>CLO1</w:t>
      </w:r>
      <w:r>
        <w:rPr>
          <w:b/>
        </w:rPr>
        <w:t xml:space="preserve">: </w:t>
      </w:r>
      <w:r>
        <w:t xml:space="preserve">Explain the importance of </w:t>
      </w:r>
      <w:r w:rsidR="0086696B">
        <w:t>e</w:t>
      </w:r>
      <w:r>
        <w:t xml:space="preserve">nrollment </w:t>
      </w:r>
      <w:r w:rsidR="0086696B">
        <w:t>s</w:t>
      </w:r>
      <w:r>
        <w:t>ervices as it relates to fostering student success.</w:t>
      </w:r>
    </w:p>
    <w:p w14:paraId="632F5D66" w14:textId="257D0B6A" w:rsidR="00A57BFF" w:rsidRDefault="00A57BFF" w:rsidP="004D0AB8">
      <w:pPr>
        <w:pStyle w:val="AssignmentsLevel2"/>
      </w:pPr>
      <w:r w:rsidRPr="00E90D4A">
        <w:rPr>
          <w:b/>
        </w:rPr>
        <w:t>CLO</w:t>
      </w:r>
      <w:r>
        <w:rPr>
          <w:b/>
        </w:rPr>
        <w:t xml:space="preserve">2: </w:t>
      </w:r>
      <w:r>
        <w:t xml:space="preserve">Understand internal and external influences of student persistence and retention. </w:t>
      </w:r>
    </w:p>
    <w:p w14:paraId="2B1EF7A9" w14:textId="18C51243" w:rsidR="00A57BFF" w:rsidRDefault="00A57BFF">
      <w:pPr>
        <w:pStyle w:val="AssignmentsLevel2"/>
      </w:pPr>
      <w:r w:rsidRPr="00E90D4A">
        <w:rPr>
          <w:b/>
        </w:rPr>
        <w:t>CLO</w:t>
      </w:r>
      <w:r>
        <w:rPr>
          <w:b/>
        </w:rPr>
        <w:t xml:space="preserve">3: </w:t>
      </w:r>
      <w:r>
        <w:t>Articulate the importance of a data-rich environment for enrollment service planning.</w:t>
      </w:r>
    </w:p>
    <w:p w14:paraId="6CFB4F9E" w14:textId="72687DB9" w:rsidR="00A57BFF" w:rsidRDefault="00A57BFF">
      <w:pPr>
        <w:pStyle w:val="AssignmentsLevel2"/>
      </w:pPr>
      <w:r w:rsidRPr="00E90D4A">
        <w:rPr>
          <w:b/>
        </w:rPr>
        <w:t>CLO</w:t>
      </w:r>
      <w:r>
        <w:rPr>
          <w:b/>
        </w:rPr>
        <w:t xml:space="preserve">4: </w:t>
      </w:r>
      <w:r>
        <w:t>Identify what constitutes at-risk students</w:t>
      </w:r>
      <w:r w:rsidR="00E37216">
        <w:t>.</w:t>
      </w:r>
    </w:p>
    <w:p w14:paraId="5E0FCD8F" w14:textId="1A12BE80" w:rsidR="00A57BFF" w:rsidRDefault="00A57BFF">
      <w:pPr>
        <w:pStyle w:val="AssignmentsLevel2"/>
      </w:pPr>
      <w:r>
        <w:rPr>
          <w:b/>
        </w:rPr>
        <w:t>CLO5:</w:t>
      </w:r>
      <w:r>
        <w:t xml:space="preserve"> Understand the influence of </w:t>
      </w:r>
      <w:r w:rsidR="0086696B">
        <w:t>s</w:t>
      </w:r>
      <w:r>
        <w:t xml:space="preserve">trategic </w:t>
      </w:r>
      <w:r w:rsidR="0086696B">
        <w:t>e</w:t>
      </w:r>
      <w:r>
        <w:t xml:space="preserve">nrollment </w:t>
      </w:r>
      <w:r w:rsidR="0086696B">
        <w:t>m</w:t>
      </w:r>
      <w:r>
        <w:t>anagement planning on student success.</w:t>
      </w:r>
    </w:p>
    <w:p w14:paraId="39F62B5F" w14:textId="77777777" w:rsidR="004F138A" w:rsidRPr="00E90D4A" w:rsidRDefault="004F138A" w:rsidP="004F138A">
      <w:pPr>
        <w:tabs>
          <w:tab w:val="left" w:pos="0"/>
        </w:tabs>
        <w:rPr>
          <w:rFonts w:cs="Arial"/>
          <w:szCs w:val="20"/>
        </w:rPr>
      </w:pPr>
    </w:p>
    <w:p w14:paraId="33EAB80D" w14:textId="77777777" w:rsidR="004F138A" w:rsidRPr="00E90D4A" w:rsidRDefault="004F138A" w:rsidP="0020635A">
      <w:pPr>
        <w:pStyle w:val="Heading1"/>
        <w:rPr>
          <w:color w:val="9C2C2A"/>
        </w:rPr>
      </w:pPr>
      <w:r w:rsidRPr="00E90D4A">
        <w:t>Student Expectations</w:t>
      </w:r>
    </w:p>
    <w:p w14:paraId="4EA38AB6" w14:textId="77777777" w:rsidR="004F138A" w:rsidRPr="00E90D4A" w:rsidRDefault="004F138A" w:rsidP="004F138A">
      <w:pPr>
        <w:tabs>
          <w:tab w:val="left" w:pos="0"/>
        </w:tabs>
        <w:rPr>
          <w:rFonts w:cs="Arial"/>
          <w:b/>
          <w:color w:val="9C2C2A"/>
          <w:sz w:val="22"/>
          <w:szCs w:val="22"/>
        </w:rPr>
      </w:pPr>
    </w:p>
    <w:p w14:paraId="730D4699" w14:textId="3F9D4989" w:rsidR="004F138A" w:rsidRPr="00E90D4A" w:rsidRDefault="004F138A" w:rsidP="002522B3">
      <w:pPr>
        <w:pStyle w:val="AssignmentsLevel1"/>
      </w:pPr>
      <w:r w:rsidRPr="00E90D4A">
        <w:t>Students are expected to</w:t>
      </w:r>
      <w:r w:rsidR="0086696B">
        <w:t xml:space="preserve"> do the following</w:t>
      </w:r>
      <w:r w:rsidRPr="00E90D4A">
        <w:t>:</w:t>
      </w:r>
    </w:p>
    <w:p w14:paraId="76C77F32" w14:textId="77777777" w:rsidR="00D07152" w:rsidRPr="00E90D4A" w:rsidRDefault="00D07152" w:rsidP="002522B3">
      <w:pPr>
        <w:pStyle w:val="AssignmentsLevel1"/>
      </w:pPr>
    </w:p>
    <w:p w14:paraId="5F5A5DA8" w14:textId="11FE0017" w:rsidR="004F138A" w:rsidRPr="00E90D4A" w:rsidRDefault="007633A3" w:rsidP="00000D8D">
      <w:pPr>
        <w:pStyle w:val="AssignmentsLevel2"/>
      </w:pPr>
      <w:r w:rsidRPr="00E90D4A">
        <w:lastRenderedPageBreak/>
        <w:t>A</w:t>
      </w:r>
      <w:r w:rsidR="001C0DAF" w:rsidRPr="00E90D4A">
        <w:t>sk</w:t>
      </w:r>
      <w:r w:rsidR="004F138A" w:rsidRPr="00E90D4A">
        <w:t xml:space="preserve"> probing and insightful questions related to course content.</w:t>
      </w:r>
    </w:p>
    <w:p w14:paraId="28C7DC76" w14:textId="0C5AE845" w:rsidR="004F138A" w:rsidRPr="00E90D4A" w:rsidRDefault="007633A3" w:rsidP="004D0AB8">
      <w:pPr>
        <w:pStyle w:val="AssignmentsLevel2"/>
      </w:pPr>
      <w:r w:rsidRPr="00E90D4A">
        <w:t>M</w:t>
      </w:r>
      <w:r w:rsidR="004F138A" w:rsidRPr="00E90D4A">
        <w:t>ake meaningful and relevant connections and application to their own learning process.</w:t>
      </w:r>
    </w:p>
    <w:p w14:paraId="166159F6" w14:textId="4F2719A0" w:rsidR="004F138A" w:rsidRPr="00E90D4A" w:rsidRDefault="007633A3">
      <w:pPr>
        <w:pStyle w:val="AssignmentsLevel2"/>
      </w:pPr>
      <w:r w:rsidRPr="00E90D4A">
        <w:t>B</w:t>
      </w:r>
      <w:r w:rsidR="004F138A" w:rsidRPr="00E90D4A">
        <w:t>e productive and contributing members of class discussions.</w:t>
      </w:r>
    </w:p>
    <w:p w14:paraId="627F87AF" w14:textId="77777777" w:rsidR="000E5FD9" w:rsidRPr="00E90D4A" w:rsidRDefault="000E5FD9" w:rsidP="0020635A">
      <w:pPr>
        <w:pStyle w:val="Heading1"/>
      </w:pPr>
    </w:p>
    <w:p w14:paraId="2F5C2506" w14:textId="77777777" w:rsidR="00721FDA" w:rsidRPr="00E90D4A" w:rsidRDefault="00EE72BE" w:rsidP="0020635A">
      <w:pPr>
        <w:pStyle w:val="Heading1"/>
      </w:pPr>
      <w:r w:rsidRPr="00E90D4A">
        <w:t xml:space="preserve">Required </w:t>
      </w:r>
      <w:r w:rsidR="00721FDA" w:rsidRPr="00E90D4A">
        <w:t>Course Materials</w:t>
      </w:r>
    </w:p>
    <w:p w14:paraId="7D0512BF" w14:textId="77777777" w:rsidR="0049398D" w:rsidRPr="00E90D4A" w:rsidRDefault="0049398D" w:rsidP="00E127B5">
      <w:pPr>
        <w:pStyle w:val="APACitation"/>
      </w:pPr>
    </w:p>
    <w:p w14:paraId="558217B3" w14:textId="101AD6E0" w:rsidR="00EA54A7" w:rsidRDefault="00EA54A7" w:rsidP="00DA45E4">
      <w:pPr>
        <w:pStyle w:val="APACitation"/>
        <w:rPr>
          <w:bCs/>
        </w:rPr>
      </w:pPr>
      <w:proofErr w:type="spellStart"/>
      <w:r>
        <w:rPr>
          <w:bCs/>
        </w:rPr>
        <w:t>Hossler</w:t>
      </w:r>
      <w:proofErr w:type="spellEnd"/>
      <w:r>
        <w:rPr>
          <w:bCs/>
        </w:rPr>
        <w:t>, D.</w:t>
      </w:r>
      <w:r w:rsidR="0086696B">
        <w:rPr>
          <w:bCs/>
        </w:rPr>
        <w:t>,</w:t>
      </w:r>
      <w:r>
        <w:rPr>
          <w:bCs/>
        </w:rPr>
        <w:t xml:space="preserve"> &amp; Bontrager, B. (2015). </w:t>
      </w:r>
      <w:r>
        <w:rPr>
          <w:bCs/>
          <w:i/>
        </w:rPr>
        <w:t>Handbook of strategic enrollment management</w:t>
      </w:r>
      <w:r>
        <w:rPr>
          <w:bCs/>
        </w:rPr>
        <w:t>. San Francisco, CA: Jossey-Bass. ISBN: 978-1118819487</w:t>
      </w:r>
    </w:p>
    <w:p w14:paraId="70B21B80" w14:textId="77777777" w:rsidR="0086696B" w:rsidRDefault="0086696B" w:rsidP="002A1174">
      <w:pPr>
        <w:pStyle w:val="APACitation"/>
        <w:rPr>
          <w:bCs/>
        </w:rPr>
      </w:pPr>
    </w:p>
    <w:p w14:paraId="0DB41A5B" w14:textId="0D9C1524" w:rsidR="00EA54A7" w:rsidRPr="00EA54A7" w:rsidRDefault="008A347F" w:rsidP="002A1174">
      <w:pPr>
        <w:pStyle w:val="APACitation"/>
        <w:rPr>
          <w:bCs/>
        </w:rPr>
      </w:pPr>
      <w:r w:rsidRPr="002A1174">
        <w:rPr>
          <w:bCs/>
        </w:rPr>
        <w:t xml:space="preserve">Bontrager, B., Ingersoll, D., &amp; Ingersoll, R. (2012). </w:t>
      </w:r>
      <w:r w:rsidRPr="002A1174">
        <w:rPr>
          <w:bCs/>
          <w:i/>
        </w:rPr>
        <w:t>Strategic enrollment management: Transforming higher education</w:t>
      </w:r>
      <w:r w:rsidRPr="002A1174">
        <w:rPr>
          <w:bCs/>
        </w:rPr>
        <w:t xml:space="preserve">. </w:t>
      </w:r>
      <w:r w:rsidR="002A1174" w:rsidRPr="002A1174">
        <w:rPr>
          <w:bCs/>
        </w:rPr>
        <w:t>Washington, DC: American Association of Collegiate Registrars and Admissions Officers. ISBN: 978-1578581009</w:t>
      </w:r>
    </w:p>
    <w:p w14:paraId="78B49F1E" w14:textId="77777777" w:rsidR="003A7392" w:rsidRPr="00E90D4A" w:rsidRDefault="003A7392" w:rsidP="003A7392">
      <w:pPr>
        <w:tabs>
          <w:tab w:val="left" w:pos="0"/>
        </w:tabs>
        <w:rPr>
          <w:rFonts w:cs="Arial"/>
          <w:szCs w:val="20"/>
        </w:rPr>
      </w:pPr>
    </w:p>
    <w:p w14:paraId="4A997214" w14:textId="77777777" w:rsidR="000F235F" w:rsidRDefault="000F235F">
      <w:pPr>
        <w:rPr>
          <w:rFonts w:cs="Arial"/>
          <w:b/>
          <w:color w:val="BF2C37"/>
          <w:sz w:val="22"/>
          <w:szCs w:val="22"/>
        </w:rPr>
      </w:pPr>
      <w:r>
        <w:br w:type="page"/>
      </w:r>
    </w:p>
    <w:p w14:paraId="27A5FF1A" w14:textId="2DB9C3CE" w:rsidR="00861D9D" w:rsidRPr="00E90D4A" w:rsidRDefault="00861D9D" w:rsidP="0020635A">
      <w:pPr>
        <w:pStyle w:val="Heading1"/>
      </w:pPr>
      <w:bookmarkStart w:id="0" w:name="_GoBack"/>
      <w:bookmarkEnd w:id="0"/>
      <w:r w:rsidRPr="00E90D4A">
        <w:lastRenderedPageBreak/>
        <w:t>Suggested Point Values</w:t>
      </w:r>
    </w:p>
    <w:p w14:paraId="2638594B" w14:textId="77777777" w:rsidR="00861D9D" w:rsidRPr="00E90D4A"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E90D4A" w14:paraId="0E6B31D1" w14:textId="77777777" w:rsidTr="006F0681">
        <w:tc>
          <w:tcPr>
            <w:tcW w:w="3597" w:type="pct"/>
            <w:tcBorders>
              <w:bottom w:val="single" w:sz="4" w:space="0" w:color="auto"/>
              <w:right w:val="nil"/>
            </w:tcBorders>
            <w:shd w:val="clear" w:color="auto" w:fill="BF2C37"/>
            <w:vAlign w:val="center"/>
          </w:tcPr>
          <w:p w14:paraId="091EFA50" w14:textId="77777777" w:rsidR="00DA1207" w:rsidRPr="00E90D4A" w:rsidRDefault="00DA1207" w:rsidP="00132272">
            <w:pPr>
              <w:ind w:left="859" w:hanging="859"/>
              <w:rPr>
                <w:b/>
                <w:color w:val="FFFFFF" w:themeColor="background1"/>
                <w:sz w:val="22"/>
                <w:szCs w:val="22"/>
              </w:rPr>
            </w:pPr>
            <w:r w:rsidRPr="00E90D4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E90D4A" w:rsidRDefault="00DA1207" w:rsidP="00132272">
            <w:pPr>
              <w:ind w:left="859" w:hanging="859"/>
              <w:jc w:val="center"/>
              <w:rPr>
                <w:b/>
                <w:color w:val="FFFFFF" w:themeColor="background1"/>
                <w:sz w:val="22"/>
                <w:szCs w:val="22"/>
              </w:rPr>
            </w:pPr>
            <w:r w:rsidRPr="00E90D4A">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E90D4A" w:rsidRDefault="00DA1207" w:rsidP="00132272">
            <w:pPr>
              <w:ind w:left="859" w:hanging="859"/>
              <w:jc w:val="center"/>
              <w:rPr>
                <w:b/>
                <w:color w:val="FFFFFF" w:themeColor="background1"/>
                <w:sz w:val="22"/>
                <w:szCs w:val="22"/>
              </w:rPr>
            </w:pPr>
            <w:r w:rsidRPr="00E90D4A">
              <w:rPr>
                <w:b/>
                <w:color w:val="FFFFFF" w:themeColor="background1"/>
                <w:sz w:val="22"/>
                <w:szCs w:val="22"/>
              </w:rPr>
              <w:t>Due</w:t>
            </w:r>
          </w:p>
        </w:tc>
      </w:tr>
      <w:tr w:rsidR="00861D9D" w:rsidRPr="00E90D4A" w14:paraId="33DCD146" w14:textId="77777777" w:rsidTr="006F0681">
        <w:tc>
          <w:tcPr>
            <w:tcW w:w="3597" w:type="pct"/>
            <w:tcBorders>
              <w:right w:val="nil"/>
            </w:tcBorders>
            <w:shd w:val="clear" w:color="auto" w:fill="D8D9DA"/>
            <w:vAlign w:val="center"/>
          </w:tcPr>
          <w:p w14:paraId="4162DED7" w14:textId="77777777" w:rsidR="00861D9D" w:rsidRPr="00E90D4A" w:rsidRDefault="00861D9D" w:rsidP="00132272">
            <w:pPr>
              <w:ind w:left="859" w:hanging="859"/>
              <w:rPr>
                <w:szCs w:val="20"/>
              </w:rPr>
            </w:pPr>
            <w:r w:rsidRPr="00E90D4A">
              <w:rPr>
                <w:b/>
                <w:szCs w:val="20"/>
              </w:rPr>
              <w:t xml:space="preserve">Week 1 </w:t>
            </w:r>
          </w:p>
        </w:tc>
        <w:tc>
          <w:tcPr>
            <w:tcW w:w="637" w:type="pct"/>
            <w:tcBorders>
              <w:left w:val="nil"/>
              <w:right w:val="nil"/>
            </w:tcBorders>
            <w:shd w:val="clear" w:color="auto" w:fill="D8D9DA"/>
            <w:vAlign w:val="center"/>
          </w:tcPr>
          <w:p w14:paraId="090BB5A0" w14:textId="77777777" w:rsidR="00861D9D" w:rsidRPr="00E90D4A"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E90D4A" w:rsidRDefault="00861D9D" w:rsidP="00132272">
            <w:pPr>
              <w:ind w:left="859" w:hanging="859"/>
              <w:jc w:val="center"/>
              <w:rPr>
                <w:szCs w:val="20"/>
              </w:rPr>
            </w:pPr>
          </w:p>
        </w:tc>
      </w:tr>
      <w:tr w:rsidR="00885B56" w:rsidRPr="00E90D4A" w14:paraId="60DCC6BB" w14:textId="77777777" w:rsidTr="006F0681">
        <w:tc>
          <w:tcPr>
            <w:tcW w:w="3597" w:type="pct"/>
            <w:vAlign w:val="center"/>
          </w:tcPr>
          <w:p w14:paraId="75571319" w14:textId="3A0EE81A" w:rsidR="00885B56" w:rsidRPr="00E90D4A" w:rsidRDefault="00DB1A2E" w:rsidP="00AC14C7">
            <w:pPr>
              <w:ind w:left="859" w:hanging="859"/>
              <w:rPr>
                <w:szCs w:val="20"/>
              </w:rPr>
            </w:pPr>
            <w:r>
              <w:rPr>
                <w:szCs w:val="20"/>
              </w:rPr>
              <w:t>Discussion: History of Enrollment Management</w:t>
            </w:r>
          </w:p>
        </w:tc>
        <w:tc>
          <w:tcPr>
            <w:tcW w:w="637" w:type="pct"/>
            <w:vAlign w:val="center"/>
          </w:tcPr>
          <w:p w14:paraId="2884ABE8" w14:textId="606E80BD" w:rsidR="00885B56" w:rsidRPr="00E90D4A" w:rsidRDefault="00AB4F41" w:rsidP="00824D94">
            <w:pPr>
              <w:ind w:left="859" w:hanging="859"/>
              <w:jc w:val="center"/>
              <w:rPr>
                <w:szCs w:val="20"/>
              </w:rPr>
            </w:pPr>
            <w:r>
              <w:rPr>
                <w:szCs w:val="20"/>
              </w:rPr>
              <w:t>20</w:t>
            </w:r>
          </w:p>
        </w:tc>
        <w:tc>
          <w:tcPr>
            <w:tcW w:w="766" w:type="pct"/>
            <w:vAlign w:val="center"/>
          </w:tcPr>
          <w:p w14:paraId="04C3A6A5" w14:textId="1363AB06" w:rsidR="00885B56" w:rsidRPr="00E90D4A" w:rsidRDefault="00885B56" w:rsidP="00824D94">
            <w:pPr>
              <w:ind w:left="859" w:hanging="859"/>
              <w:jc w:val="center"/>
              <w:rPr>
                <w:szCs w:val="20"/>
              </w:rPr>
            </w:pPr>
          </w:p>
        </w:tc>
      </w:tr>
      <w:tr w:rsidR="00885B56" w:rsidRPr="00E90D4A" w14:paraId="656381EF" w14:textId="77777777" w:rsidTr="006F0681">
        <w:tc>
          <w:tcPr>
            <w:tcW w:w="3597" w:type="pct"/>
            <w:vAlign w:val="center"/>
          </w:tcPr>
          <w:p w14:paraId="50DF2860" w14:textId="0B97EBBF" w:rsidR="00885B56" w:rsidRPr="00E90D4A" w:rsidRDefault="00DB1A2E" w:rsidP="00AC14C7">
            <w:pPr>
              <w:ind w:left="859" w:hanging="859"/>
              <w:rPr>
                <w:szCs w:val="20"/>
              </w:rPr>
            </w:pPr>
            <w:r>
              <w:rPr>
                <w:szCs w:val="20"/>
              </w:rPr>
              <w:t>Discussion: Mission Statements and Enrollment Management</w:t>
            </w:r>
          </w:p>
        </w:tc>
        <w:tc>
          <w:tcPr>
            <w:tcW w:w="637" w:type="pct"/>
            <w:vAlign w:val="center"/>
          </w:tcPr>
          <w:p w14:paraId="1C1CCB4F" w14:textId="350840C3" w:rsidR="00885B56" w:rsidRPr="00E90D4A" w:rsidRDefault="00AB4F41" w:rsidP="00824D94">
            <w:pPr>
              <w:ind w:left="859" w:hanging="859"/>
              <w:jc w:val="center"/>
              <w:rPr>
                <w:szCs w:val="20"/>
              </w:rPr>
            </w:pPr>
            <w:r>
              <w:rPr>
                <w:szCs w:val="20"/>
              </w:rPr>
              <w:t>20</w:t>
            </w:r>
          </w:p>
        </w:tc>
        <w:tc>
          <w:tcPr>
            <w:tcW w:w="766" w:type="pct"/>
            <w:vAlign w:val="center"/>
          </w:tcPr>
          <w:p w14:paraId="17B066C6" w14:textId="77777777" w:rsidR="00885B56" w:rsidRPr="00E90D4A" w:rsidRDefault="00885B56" w:rsidP="00824D94">
            <w:pPr>
              <w:ind w:left="859" w:hanging="859"/>
              <w:jc w:val="center"/>
              <w:rPr>
                <w:szCs w:val="20"/>
              </w:rPr>
            </w:pPr>
          </w:p>
        </w:tc>
      </w:tr>
      <w:tr w:rsidR="00885B56" w:rsidRPr="00E90D4A" w14:paraId="2FE250E5" w14:textId="77777777" w:rsidTr="006F0681">
        <w:tc>
          <w:tcPr>
            <w:tcW w:w="3597" w:type="pct"/>
            <w:tcBorders>
              <w:bottom w:val="single" w:sz="4" w:space="0" w:color="auto"/>
            </w:tcBorders>
            <w:vAlign w:val="center"/>
          </w:tcPr>
          <w:p w14:paraId="22856384" w14:textId="3A1B0C3D" w:rsidR="00885B56" w:rsidRPr="00E90D4A" w:rsidRDefault="00DB1A2E" w:rsidP="00132272">
            <w:pPr>
              <w:ind w:left="859" w:hanging="859"/>
              <w:rPr>
                <w:szCs w:val="20"/>
              </w:rPr>
            </w:pPr>
            <w:r>
              <w:rPr>
                <w:szCs w:val="20"/>
              </w:rPr>
              <w:t>Student Demographics Essay</w:t>
            </w:r>
          </w:p>
        </w:tc>
        <w:tc>
          <w:tcPr>
            <w:tcW w:w="637" w:type="pct"/>
            <w:tcBorders>
              <w:bottom w:val="single" w:sz="4" w:space="0" w:color="auto"/>
            </w:tcBorders>
            <w:vAlign w:val="center"/>
          </w:tcPr>
          <w:p w14:paraId="7247799F" w14:textId="724BD2C0" w:rsidR="00885B56" w:rsidRPr="00E90D4A" w:rsidRDefault="00A57BFF" w:rsidP="00132272">
            <w:pPr>
              <w:ind w:left="859" w:hanging="859"/>
              <w:jc w:val="center"/>
              <w:rPr>
                <w:szCs w:val="20"/>
              </w:rPr>
            </w:pPr>
            <w:r>
              <w:rPr>
                <w:szCs w:val="20"/>
              </w:rPr>
              <w:t>40</w:t>
            </w:r>
          </w:p>
        </w:tc>
        <w:tc>
          <w:tcPr>
            <w:tcW w:w="766" w:type="pct"/>
            <w:tcBorders>
              <w:bottom w:val="single" w:sz="4" w:space="0" w:color="auto"/>
            </w:tcBorders>
            <w:vAlign w:val="center"/>
          </w:tcPr>
          <w:p w14:paraId="3B11AB38" w14:textId="77777777" w:rsidR="00885B56" w:rsidRPr="00E90D4A" w:rsidRDefault="00885B56" w:rsidP="00132272">
            <w:pPr>
              <w:ind w:left="859" w:hanging="859"/>
              <w:jc w:val="center"/>
              <w:rPr>
                <w:szCs w:val="20"/>
              </w:rPr>
            </w:pPr>
          </w:p>
        </w:tc>
      </w:tr>
      <w:tr w:rsidR="00DB1A2E" w:rsidRPr="00E90D4A" w14:paraId="2744E9BC" w14:textId="77777777" w:rsidTr="006F0681">
        <w:tc>
          <w:tcPr>
            <w:tcW w:w="3597" w:type="pct"/>
            <w:tcBorders>
              <w:bottom w:val="single" w:sz="4" w:space="0" w:color="auto"/>
            </w:tcBorders>
            <w:vAlign w:val="center"/>
          </w:tcPr>
          <w:p w14:paraId="4FA75B3A" w14:textId="739AA317" w:rsidR="00DB1A2E" w:rsidRPr="00E90D4A" w:rsidRDefault="00DB1A2E" w:rsidP="00132272">
            <w:pPr>
              <w:ind w:left="859" w:hanging="859"/>
              <w:rPr>
                <w:szCs w:val="20"/>
              </w:rPr>
            </w:pPr>
            <w:r>
              <w:rPr>
                <w:szCs w:val="20"/>
              </w:rPr>
              <w:t>Week One Reflective Journal</w:t>
            </w:r>
          </w:p>
        </w:tc>
        <w:tc>
          <w:tcPr>
            <w:tcW w:w="637" w:type="pct"/>
            <w:tcBorders>
              <w:bottom w:val="single" w:sz="4" w:space="0" w:color="auto"/>
            </w:tcBorders>
            <w:vAlign w:val="center"/>
          </w:tcPr>
          <w:p w14:paraId="6263B2A2" w14:textId="30DD9FA5" w:rsidR="00DB1A2E" w:rsidRPr="00E90D4A" w:rsidRDefault="00E37216" w:rsidP="00132272">
            <w:pPr>
              <w:ind w:left="859" w:hanging="859"/>
              <w:jc w:val="center"/>
              <w:rPr>
                <w:szCs w:val="20"/>
              </w:rPr>
            </w:pPr>
            <w:r>
              <w:rPr>
                <w:szCs w:val="20"/>
              </w:rPr>
              <w:t>10</w:t>
            </w:r>
          </w:p>
        </w:tc>
        <w:tc>
          <w:tcPr>
            <w:tcW w:w="766" w:type="pct"/>
            <w:tcBorders>
              <w:bottom w:val="single" w:sz="4" w:space="0" w:color="auto"/>
            </w:tcBorders>
            <w:vAlign w:val="center"/>
          </w:tcPr>
          <w:p w14:paraId="25C8E6A4" w14:textId="77777777" w:rsidR="00DB1A2E" w:rsidRPr="00E90D4A" w:rsidRDefault="00DB1A2E" w:rsidP="00132272">
            <w:pPr>
              <w:ind w:left="859" w:hanging="859"/>
              <w:jc w:val="center"/>
              <w:rPr>
                <w:szCs w:val="20"/>
              </w:rPr>
            </w:pPr>
          </w:p>
        </w:tc>
      </w:tr>
      <w:tr w:rsidR="00861D9D" w:rsidRPr="00E90D4A" w14:paraId="20ABFBB6" w14:textId="77777777" w:rsidTr="006F0681">
        <w:tc>
          <w:tcPr>
            <w:tcW w:w="3597" w:type="pct"/>
            <w:tcBorders>
              <w:right w:val="nil"/>
            </w:tcBorders>
            <w:shd w:val="clear" w:color="auto" w:fill="D8D9DA"/>
            <w:vAlign w:val="center"/>
          </w:tcPr>
          <w:p w14:paraId="357C9D05" w14:textId="77777777" w:rsidR="00861D9D" w:rsidRPr="00E90D4A" w:rsidRDefault="00861D9D" w:rsidP="00132272">
            <w:pPr>
              <w:ind w:left="859" w:hanging="859"/>
              <w:rPr>
                <w:szCs w:val="20"/>
              </w:rPr>
            </w:pPr>
            <w:r w:rsidRPr="00E90D4A">
              <w:rPr>
                <w:b/>
                <w:szCs w:val="20"/>
              </w:rPr>
              <w:t xml:space="preserve">Week 2 </w:t>
            </w:r>
          </w:p>
        </w:tc>
        <w:tc>
          <w:tcPr>
            <w:tcW w:w="637" w:type="pct"/>
            <w:tcBorders>
              <w:left w:val="nil"/>
              <w:right w:val="nil"/>
            </w:tcBorders>
            <w:shd w:val="clear" w:color="auto" w:fill="D8D9DA"/>
            <w:vAlign w:val="center"/>
          </w:tcPr>
          <w:p w14:paraId="08A09193" w14:textId="77777777" w:rsidR="00861D9D" w:rsidRPr="00E90D4A" w:rsidRDefault="00861D9D" w:rsidP="00132272">
            <w:pPr>
              <w:ind w:left="859" w:hanging="859"/>
              <w:jc w:val="center"/>
              <w:rPr>
                <w:szCs w:val="20"/>
              </w:rPr>
            </w:pPr>
          </w:p>
        </w:tc>
        <w:tc>
          <w:tcPr>
            <w:tcW w:w="766" w:type="pct"/>
            <w:tcBorders>
              <w:left w:val="nil"/>
            </w:tcBorders>
            <w:shd w:val="clear" w:color="auto" w:fill="D8D9DA"/>
            <w:vAlign w:val="center"/>
          </w:tcPr>
          <w:p w14:paraId="12FD7631" w14:textId="1B3E4EF2" w:rsidR="00861D9D" w:rsidRPr="00E90D4A" w:rsidRDefault="00861D9D" w:rsidP="00132272">
            <w:pPr>
              <w:ind w:left="859" w:hanging="859"/>
              <w:jc w:val="center"/>
              <w:rPr>
                <w:szCs w:val="20"/>
              </w:rPr>
            </w:pPr>
          </w:p>
        </w:tc>
      </w:tr>
      <w:tr w:rsidR="00885B56" w:rsidRPr="00E90D4A" w14:paraId="16278C47" w14:textId="77777777" w:rsidTr="006F0681">
        <w:tc>
          <w:tcPr>
            <w:tcW w:w="3597" w:type="pct"/>
            <w:vAlign w:val="center"/>
          </w:tcPr>
          <w:p w14:paraId="7299D953" w14:textId="5DC95432" w:rsidR="00885B56" w:rsidRPr="00E90D4A" w:rsidRDefault="00DB1A2E" w:rsidP="00A6325C">
            <w:pPr>
              <w:ind w:left="859" w:hanging="859"/>
              <w:rPr>
                <w:szCs w:val="20"/>
              </w:rPr>
            </w:pPr>
            <w:r>
              <w:rPr>
                <w:szCs w:val="20"/>
              </w:rPr>
              <w:t>Discussion: Barriers to Student Success</w:t>
            </w:r>
          </w:p>
        </w:tc>
        <w:tc>
          <w:tcPr>
            <w:tcW w:w="637" w:type="pct"/>
            <w:vAlign w:val="center"/>
          </w:tcPr>
          <w:p w14:paraId="13333E8A" w14:textId="3FC5D807" w:rsidR="00885B56" w:rsidRPr="00E90D4A" w:rsidRDefault="00AB4F41" w:rsidP="00A6325C">
            <w:pPr>
              <w:ind w:left="859" w:hanging="859"/>
              <w:jc w:val="center"/>
              <w:rPr>
                <w:szCs w:val="20"/>
              </w:rPr>
            </w:pPr>
            <w:r>
              <w:rPr>
                <w:szCs w:val="20"/>
              </w:rPr>
              <w:t>20</w:t>
            </w:r>
          </w:p>
        </w:tc>
        <w:tc>
          <w:tcPr>
            <w:tcW w:w="766" w:type="pct"/>
            <w:vAlign w:val="center"/>
          </w:tcPr>
          <w:p w14:paraId="2FF2F180" w14:textId="77777777" w:rsidR="00885B56" w:rsidRPr="00E90D4A" w:rsidRDefault="00885B56" w:rsidP="00A6325C">
            <w:pPr>
              <w:ind w:left="859" w:hanging="859"/>
              <w:jc w:val="center"/>
              <w:rPr>
                <w:szCs w:val="20"/>
              </w:rPr>
            </w:pPr>
          </w:p>
        </w:tc>
      </w:tr>
      <w:tr w:rsidR="00885B56" w:rsidRPr="00E90D4A" w14:paraId="00157028" w14:textId="77777777" w:rsidTr="006F0681">
        <w:tc>
          <w:tcPr>
            <w:tcW w:w="3597" w:type="pct"/>
            <w:vAlign w:val="center"/>
          </w:tcPr>
          <w:p w14:paraId="063D2BEE" w14:textId="41BAA3C3" w:rsidR="00885B56" w:rsidRPr="00E90D4A" w:rsidRDefault="00DB1A2E" w:rsidP="00A6325C">
            <w:pPr>
              <w:ind w:left="859" w:hanging="859"/>
              <w:rPr>
                <w:szCs w:val="20"/>
              </w:rPr>
            </w:pPr>
            <w:r>
              <w:rPr>
                <w:szCs w:val="20"/>
              </w:rPr>
              <w:t>Discussion: Institutional Culture and Student Success</w:t>
            </w:r>
          </w:p>
        </w:tc>
        <w:tc>
          <w:tcPr>
            <w:tcW w:w="637" w:type="pct"/>
            <w:vAlign w:val="center"/>
          </w:tcPr>
          <w:p w14:paraId="73CAFC69" w14:textId="13567666" w:rsidR="00885B56" w:rsidRPr="00E90D4A" w:rsidRDefault="00AB4F41" w:rsidP="00A6325C">
            <w:pPr>
              <w:ind w:left="859" w:hanging="859"/>
              <w:jc w:val="center"/>
              <w:rPr>
                <w:szCs w:val="20"/>
              </w:rPr>
            </w:pPr>
            <w:r>
              <w:rPr>
                <w:szCs w:val="20"/>
              </w:rPr>
              <w:t>20</w:t>
            </w:r>
          </w:p>
        </w:tc>
        <w:tc>
          <w:tcPr>
            <w:tcW w:w="766" w:type="pct"/>
            <w:vAlign w:val="center"/>
          </w:tcPr>
          <w:p w14:paraId="4D4235C4" w14:textId="77777777" w:rsidR="00885B56" w:rsidRPr="00E90D4A" w:rsidRDefault="00885B56" w:rsidP="00A6325C">
            <w:pPr>
              <w:ind w:left="859" w:hanging="859"/>
              <w:jc w:val="center"/>
              <w:rPr>
                <w:szCs w:val="20"/>
              </w:rPr>
            </w:pPr>
          </w:p>
        </w:tc>
      </w:tr>
      <w:tr w:rsidR="00DB1A2E" w:rsidRPr="00E90D4A" w14:paraId="25F87460" w14:textId="77777777" w:rsidTr="006F0681">
        <w:tc>
          <w:tcPr>
            <w:tcW w:w="3597" w:type="pct"/>
            <w:vAlign w:val="center"/>
          </w:tcPr>
          <w:p w14:paraId="6402C120" w14:textId="19FFABFE" w:rsidR="00DB1A2E" w:rsidRDefault="00DB1A2E" w:rsidP="00A6325C">
            <w:pPr>
              <w:ind w:left="859" w:hanging="859"/>
              <w:rPr>
                <w:szCs w:val="20"/>
              </w:rPr>
            </w:pPr>
            <w:r>
              <w:rPr>
                <w:szCs w:val="20"/>
              </w:rPr>
              <w:t>Student Success Model Activity</w:t>
            </w:r>
          </w:p>
        </w:tc>
        <w:tc>
          <w:tcPr>
            <w:tcW w:w="637" w:type="pct"/>
            <w:vAlign w:val="center"/>
          </w:tcPr>
          <w:p w14:paraId="58B7C9F5" w14:textId="5A913F06" w:rsidR="00DB1A2E" w:rsidRPr="00E90D4A" w:rsidRDefault="00E37216" w:rsidP="00A6325C">
            <w:pPr>
              <w:ind w:left="859" w:hanging="859"/>
              <w:jc w:val="center"/>
              <w:rPr>
                <w:szCs w:val="20"/>
              </w:rPr>
            </w:pPr>
            <w:r>
              <w:rPr>
                <w:szCs w:val="20"/>
              </w:rPr>
              <w:t>50</w:t>
            </w:r>
          </w:p>
        </w:tc>
        <w:tc>
          <w:tcPr>
            <w:tcW w:w="766" w:type="pct"/>
            <w:vAlign w:val="center"/>
          </w:tcPr>
          <w:p w14:paraId="1DCB93F9" w14:textId="77777777" w:rsidR="00DB1A2E" w:rsidRPr="00E90D4A" w:rsidRDefault="00DB1A2E" w:rsidP="00A6325C">
            <w:pPr>
              <w:ind w:left="859" w:hanging="859"/>
              <w:jc w:val="center"/>
              <w:rPr>
                <w:szCs w:val="20"/>
              </w:rPr>
            </w:pPr>
          </w:p>
        </w:tc>
      </w:tr>
      <w:tr w:rsidR="00885B56" w:rsidRPr="00E90D4A" w14:paraId="3BF37A6F" w14:textId="77777777" w:rsidTr="006F0681">
        <w:tc>
          <w:tcPr>
            <w:tcW w:w="3597" w:type="pct"/>
            <w:tcBorders>
              <w:bottom w:val="single" w:sz="4" w:space="0" w:color="auto"/>
            </w:tcBorders>
            <w:vAlign w:val="center"/>
          </w:tcPr>
          <w:p w14:paraId="517C5ABD" w14:textId="468CE9A4" w:rsidR="00885B56" w:rsidRPr="00E90D4A" w:rsidRDefault="00DB1A2E" w:rsidP="00A6325C">
            <w:pPr>
              <w:ind w:left="859" w:hanging="859"/>
              <w:rPr>
                <w:szCs w:val="20"/>
              </w:rPr>
            </w:pPr>
            <w:r>
              <w:rPr>
                <w:szCs w:val="20"/>
              </w:rPr>
              <w:t>Week Two Reflective Journal</w:t>
            </w:r>
          </w:p>
        </w:tc>
        <w:tc>
          <w:tcPr>
            <w:tcW w:w="637" w:type="pct"/>
            <w:tcBorders>
              <w:bottom w:val="single" w:sz="4" w:space="0" w:color="auto"/>
            </w:tcBorders>
            <w:vAlign w:val="center"/>
          </w:tcPr>
          <w:p w14:paraId="2AB1E4F2" w14:textId="60EE4B94" w:rsidR="00885B56" w:rsidRPr="00E90D4A" w:rsidRDefault="00E37216" w:rsidP="00A6325C">
            <w:pPr>
              <w:ind w:left="859" w:hanging="859"/>
              <w:jc w:val="center"/>
              <w:rPr>
                <w:szCs w:val="20"/>
              </w:rPr>
            </w:pPr>
            <w:r>
              <w:rPr>
                <w:szCs w:val="20"/>
              </w:rPr>
              <w:t>10</w:t>
            </w:r>
          </w:p>
        </w:tc>
        <w:tc>
          <w:tcPr>
            <w:tcW w:w="766" w:type="pct"/>
            <w:tcBorders>
              <w:bottom w:val="single" w:sz="4" w:space="0" w:color="auto"/>
            </w:tcBorders>
            <w:vAlign w:val="center"/>
          </w:tcPr>
          <w:p w14:paraId="05A8E8B1" w14:textId="77777777" w:rsidR="00885B56" w:rsidRPr="00E90D4A" w:rsidRDefault="00885B56" w:rsidP="00A6325C">
            <w:pPr>
              <w:ind w:left="859" w:hanging="859"/>
              <w:jc w:val="center"/>
              <w:rPr>
                <w:szCs w:val="20"/>
              </w:rPr>
            </w:pPr>
          </w:p>
        </w:tc>
      </w:tr>
      <w:tr w:rsidR="00AC14C7" w:rsidRPr="00E90D4A" w14:paraId="00351263" w14:textId="77777777" w:rsidTr="006F0681">
        <w:tc>
          <w:tcPr>
            <w:tcW w:w="3597" w:type="pct"/>
            <w:tcBorders>
              <w:right w:val="nil"/>
            </w:tcBorders>
            <w:shd w:val="clear" w:color="auto" w:fill="D8D9DA"/>
            <w:vAlign w:val="center"/>
          </w:tcPr>
          <w:p w14:paraId="2E26489B" w14:textId="77777777" w:rsidR="00AC14C7" w:rsidRPr="00E90D4A" w:rsidRDefault="00AC14C7" w:rsidP="00AC14C7">
            <w:pPr>
              <w:ind w:left="859" w:hanging="859"/>
              <w:rPr>
                <w:szCs w:val="20"/>
              </w:rPr>
            </w:pPr>
            <w:r w:rsidRPr="00E90D4A">
              <w:rPr>
                <w:b/>
                <w:szCs w:val="20"/>
              </w:rPr>
              <w:t>Week 3</w:t>
            </w:r>
          </w:p>
        </w:tc>
        <w:tc>
          <w:tcPr>
            <w:tcW w:w="637" w:type="pct"/>
            <w:tcBorders>
              <w:left w:val="nil"/>
              <w:right w:val="nil"/>
            </w:tcBorders>
            <w:shd w:val="clear" w:color="auto" w:fill="D8D9DA"/>
            <w:vAlign w:val="center"/>
          </w:tcPr>
          <w:p w14:paraId="0DBC3C60" w14:textId="77777777" w:rsidR="00AC14C7" w:rsidRPr="00E90D4A" w:rsidRDefault="00AC14C7" w:rsidP="00AC14C7">
            <w:pPr>
              <w:ind w:left="859" w:hanging="859"/>
              <w:jc w:val="center"/>
              <w:rPr>
                <w:szCs w:val="20"/>
              </w:rPr>
            </w:pPr>
          </w:p>
        </w:tc>
        <w:tc>
          <w:tcPr>
            <w:tcW w:w="766" w:type="pct"/>
            <w:tcBorders>
              <w:left w:val="nil"/>
            </w:tcBorders>
            <w:shd w:val="clear" w:color="auto" w:fill="D8D9DA"/>
            <w:vAlign w:val="center"/>
          </w:tcPr>
          <w:p w14:paraId="0964EF18" w14:textId="161901A6" w:rsidR="00AC14C7" w:rsidRPr="00E90D4A" w:rsidRDefault="00AC14C7" w:rsidP="00AC14C7">
            <w:pPr>
              <w:ind w:left="859" w:hanging="859"/>
              <w:jc w:val="center"/>
              <w:rPr>
                <w:szCs w:val="20"/>
              </w:rPr>
            </w:pPr>
          </w:p>
        </w:tc>
      </w:tr>
      <w:tr w:rsidR="00DA1207" w:rsidRPr="00E90D4A" w14:paraId="597BD3A7" w14:textId="77777777" w:rsidTr="006F0681">
        <w:tc>
          <w:tcPr>
            <w:tcW w:w="3597" w:type="pct"/>
            <w:vAlign w:val="center"/>
          </w:tcPr>
          <w:p w14:paraId="560105EE" w14:textId="1D8325A6" w:rsidR="00DA1207" w:rsidRPr="00E90D4A" w:rsidRDefault="00DB1A2E" w:rsidP="00A6325C">
            <w:pPr>
              <w:ind w:left="859" w:hanging="859"/>
              <w:rPr>
                <w:szCs w:val="20"/>
              </w:rPr>
            </w:pPr>
            <w:r>
              <w:rPr>
                <w:szCs w:val="20"/>
              </w:rPr>
              <w:t>Discussion: Marketing in the Application Process</w:t>
            </w:r>
          </w:p>
        </w:tc>
        <w:tc>
          <w:tcPr>
            <w:tcW w:w="637" w:type="pct"/>
            <w:vAlign w:val="center"/>
          </w:tcPr>
          <w:p w14:paraId="004D62CB" w14:textId="7C699B17" w:rsidR="00DA1207" w:rsidRPr="00E90D4A" w:rsidRDefault="00AB4F41" w:rsidP="00A6325C">
            <w:pPr>
              <w:ind w:left="859" w:hanging="859"/>
              <w:jc w:val="center"/>
              <w:rPr>
                <w:szCs w:val="20"/>
              </w:rPr>
            </w:pPr>
            <w:r>
              <w:rPr>
                <w:szCs w:val="20"/>
              </w:rPr>
              <w:t>20</w:t>
            </w:r>
          </w:p>
        </w:tc>
        <w:tc>
          <w:tcPr>
            <w:tcW w:w="766" w:type="pct"/>
            <w:vAlign w:val="center"/>
          </w:tcPr>
          <w:p w14:paraId="33D3A55E" w14:textId="77777777" w:rsidR="00DA1207" w:rsidRPr="00E90D4A" w:rsidRDefault="00DA1207" w:rsidP="00A6325C">
            <w:pPr>
              <w:ind w:left="859" w:hanging="859"/>
              <w:jc w:val="center"/>
              <w:rPr>
                <w:szCs w:val="20"/>
              </w:rPr>
            </w:pPr>
          </w:p>
        </w:tc>
      </w:tr>
      <w:tr w:rsidR="00DA1207" w:rsidRPr="00E90D4A" w14:paraId="394DE7AB" w14:textId="77777777" w:rsidTr="006F0681">
        <w:tc>
          <w:tcPr>
            <w:tcW w:w="3597" w:type="pct"/>
            <w:tcBorders>
              <w:bottom w:val="single" w:sz="4" w:space="0" w:color="auto"/>
            </w:tcBorders>
            <w:vAlign w:val="center"/>
          </w:tcPr>
          <w:p w14:paraId="6708769E" w14:textId="7A5F1C02" w:rsidR="00DA1207" w:rsidRPr="00E90D4A" w:rsidRDefault="00DB1A2E" w:rsidP="00A6325C">
            <w:pPr>
              <w:ind w:left="859" w:hanging="859"/>
              <w:rPr>
                <w:szCs w:val="20"/>
              </w:rPr>
            </w:pPr>
            <w:r>
              <w:rPr>
                <w:szCs w:val="20"/>
              </w:rPr>
              <w:t>College Choice Predictors Essay</w:t>
            </w:r>
          </w:p>
        </w:tc>
        <w:tc>
          <w:tcPr>
            <w:tcW w:w="637" w:type="pct"/>
            <w:tcBorders>
              <w:bottom w:val="single" w:sz="4" w:space="0" w:color="auto"/>
            </w:tcBorders>
            <w:vAlign w:val="center"/>
          </w:tcPr>
          <w:p w14:paraId="4ABB73B3" w14:textId="6F265B7F" w:rsidR="00DA1207" w:rsidRPr="00E90D4A" w:rsidRDefault="00E37216" w:rsidP="00A6325C">
            <w:pPr>
              <w:ind w:left="859" w:hanging="859"/>
              <w:jc w:val="center"/>
              <w:rPr>
                <w:szCs w:val="20"/>
              </w:rPr>
            </w:pPr>
            <w:r>
              <w:rPr>
                <w:szCs w:val="20"/>
              </w:rPr>
              <w:t>40</w:t>
            </w:r>
          </w:p>
        </w:tc>
        <w:tc>
          <w:tcPr>
            <w:tcW w:w="766" w:type="pct"/>
            <w:tcBorders>
              <w:bottom w:val="single" w:sz="4" w:space="0" w:color="auto"/>
            </w:tcBorders>
            <w:vAlign w:val="center"/>
          </w:tcPr>
          <w:p w14:paraId="14526DE0" w14:textId="77777777" w:rsidR="00DA1207" w:rsidRPr="00E90D4A" w:rsidRDefault="00DA1207" w:rsidP="00A6325C">
            <w:pPr>
              <w:ind w:left="859" w:hanging="859"/>
              <w:jc w:val="center"/>
              <w:rPr>
                <w:szCs w:val="20"/>
              </w:rPr>
            </w:pPr>
          </w:p>
        </w:tc>
      </w:tr>
      <w:tr w:rsidR="00DB1A2E" w:rsidRPr="00E90D4A" w14:paraId="3B59CE89" w14:textId="77777777" w:rsidTr="006F0681">
        <w:tc>
          <w:tcPr>
            <w:tcW w:w="3597" w:type="pct"/>
            <w:tcBorders>
              <w:bottom w:val="single" w:sz="4" w:space="0" w:color="auto"/>
            </w:tcBorders>
            <w:vAlign w:val="center"/>
          </w:tcPr>
          <w:p w14:paraId="2CD6093B" w14:textId="5B67035B" w:rsidR="00DB1A2E" w:rsidRPr="00E90D4A" w:rsidRDefault="00DB1A2E" w:rsidP="00A6325C">
            <w:pPr>
              <w:ind w:left="859" w:hanging="859"/>
              <w:rPr>
                <w:szCs w:val="20"/>
              </w:rPr>
            </w:pPr>
            <w:r>
              <w:rPr>
                <w:szCs w:val="20"/>
              </w:rPr>
              <w:t>Admissions Representative Interview</w:t>
            </w:r>
          </w:p>
        </w:tc>
        <w:tc>
          <w:tcPr>
            <w:tcW w:w="637" w:type="pct"/>
            <w:tcBorders>
              <w:bottom w:val="single" w:sz="4" w:space="0" w:color="auto"/>
            </w:tcBorders>
            <w:vAlign w:val="center"/>
          </w:tcPr>
          <w:p w14:paraId="2A2CF30D" w14:textId="49682AF2" w:rsidR="00DB1A2E" w:rsidRPr="00E90D4A" w:rsidRDefault="00E37216" w:rsidP="00A6325C">
            <w:pPr>
              <w:ind w:left="859" w:hanging="859"/>
              <w:jc w:val="center"/>
              <w:rPr>
                <w:szCs w:val="20"/>
              </w:rPr>
            </w:pPr>
            <w:r>
              <w:rPr>
                <w:szCs w:val="20"/>
              </w:rPr>
              <w:t>50</w:t>
            </w:r>
          </w:p>
        </w:tc>
        <w:tc>
          <w:tcPr>
            <w:tcW w:w="766" w:type="pct"/>
            <w:tcBorders>
              <w:bottom w:val="single" w:sz="4" w:space="0" w:color="auto"/>
            </w:tcBorders>
            <w:vAlign w:val="center"/>
          </w:tcPr>
          <w:p w14:paraId="197512AA" w14:textId="77777777" w:rsidR="00DB1A2E" w:rsidRPr="00E90D4A" w:rsidRDefault="00DB1A2E" w:rsidP="00A6325C">
            <w:pPr>
              <w:ind w:left="859" w:hanging="859"/>
              <w:jc w:val="center"/>
              <w:rPr>
                <w:szCs w:val="20"/>
              </w:rPr>
            </w:pPr>
          </w:p>
        </w:tc>
      </w:tr>
      <w:tr w:rsidR="00DB1A2E" w:rsidRPr="00E90D4A" w14:paraId="69EB742D" w14:textId="77777777" w:rsidTr="006F0681">
        <w:tc>
          <w:tcPr>
            <w:tcW w:w="3597" w:type="pct"/>
            <w:tcBorders>
              <w:bottom w:val="single" w:sz="4" w:space="0" w:color="auto"/>
            </w:tcBorders>
            <w:vAlign w:val="center"/>
          </w:tcPr>
          <w:p w14:paraId="0BE21EC5" w14:textId="5ACF316D" w:rsidR="00DB1A2E" w:rsidRPr="00E90D4A" w:rsidRDefault="00DB1A2E" w:rsidP="00A6325C">
            <w:pPr>
              <w:ind w:left="859" w:hanging="859"/>
              <w:rPr>
                <w:szCs w:val="20"/>
              </w:rPr>
            </w:pPr>
            <w:r>
              <w:rPr>
                <w:szCs w:val="20"/>
              </w:rPr>
              <w:t>Admissions Models and Philosophy</w:t>
            </w:r>
          </w:p>
        </w:tc>
        <w:tc>
          <w:tcPr>
            <w:tcW w:w="637" w:type="pct"/>
            <w:tcBorders>
              <w:bottom w:val="single" w:sz="4" w:space="0" w:color="auto"/>
            </w:tcBorders>
            <w:vAlign w:val="center"/>
          </w:tcPr>
          <w:p w14:paraId="7CC331C5" w14:textId="75155EBB" w:rsidR="00DB1A2E" w:rsidRPr="00E90D4A" w:rsidRDefault="00E37216" w:rsidP="00A6325C">
            <w:pPr>
              <w:ind w:left="859" w:hanging="859"/>
              <w:jc w:val="center"/>
              <w:rPr>
                <w:szCs w:val="20"/>
              </w:rPr>
            </w:pPr>
            <w:r>
              <w:rPr>
                <w:szCs w:val="20"/>
              </w:rPr>
              <w:t>50</w:t>
            </w:r>
          </w:p>
        </w:tc>
        <w:tc>
          <w:tcPr>
            <w:tcW w:w="766" w:type="pct"/>
            <w:tcBorders>
              <w:bottom w:val="single" w:sz="4" w:space="0" w:color="auto"/>
            </w:tcBorders>
            <w:vAlign w:val="center"/>
          </w:tcPr>
          <w:p w14:paraId="67595A56" w14:textId="77777777" w:rsidR="00DB1A2E" w:rsidRPr="00E90D4A" w:rsidRDefault="00DB1A2E" w:rsidP="00A6325C">
            <w:pPr>
              <w:ind w:left="859" w:hanging="859"/>
              <w:jc w:val="center"/>
              <w:rPr>
                <w:szCs w:val="20"/>
              </w:rPr>
            </w:pPr>
          </w:p>
        </w:tc>
      </w:tr>
      <w:tr w:rsidR="00DB1A2E" w:rsidRPr="00E90D4A" w14:paraId="1FD11857" w14:textId="77777777" w:rsidTr="006F0681">
        <w:tc>
          <w:tcPr>
            <w:tcW w:w="3597" w:type="pct"/>
            <w:tcBorders>
              <w:bottom w:val="single" w:sz="4" w:space="0" w:color="auto"/>
            </w:tcBorders>
            <w:vAlign w:val="center"/>
          </w:tcPr>
          <w:p w14:paraId="23F5AF28" w14:textId="5B8BF57C" w:rsidR="00DB1A2E" w:rsidRPr="00E90D4A" w:rsidRDefault="00DB1A2E" w:rsidP="00A6325C">
            <w:pPr>
              <w:ind w:left="859" w:hanging="859"/>
              <w:rPr>
                <w:szCs w:val="20"/>
              </w:rPr>
            </w:pPr>
            <w:r>
              <w:rPr>
                <w:szCs w:val="20"/>
              </w:rPr>
              <w:t>Week Three Reflective Journal</w:t>
            </w:r>
          </w:p>
        </w:tc>
        <w:tc>
          <w:tcPr>
            <w:tcW w:w="637" w:type="pct"/>
            <w:tcBorders>
              <w:bottom w:val="single" w:sz="4" w:space="0" w:color="auto"/>
            </w:tcBorders>
            <w:vAlign w:val="center"/>
          </w:tcPr>
          <w:p w14:paraId="234D49E1" w14:textId="62DD7164" w:rsidR="00DB1A2E" w:rsidRPr="00E90D4A" w:rsidRDefault="00E37216" w:rsidP="00A6325C">
            <w:pPr>
              <w:ind w:left="859" w:hanging="859"/>
              <w:jc w:val="center"/>
              <w:rPr>
                <w:szCs w:val="20"/>
              </w:rPr>
            </w:pPr>
            <w:r>
              <w:rPr>
                <w:szCs w:val="20"/>
              </w:rPr>
              <w:t>10</w:t>
            </w:r>
          </w:p>
        </w:tc>
        <w:tc>
          <w:tcPr>
            <w:tcW w:w="766" w:type="pct"/>
            <w:tcBorders>
              <w:bottom w:val="single" w:sz="4" w:space="0" w:color="auto"/>
            </w:tcBorders>
            <w:vAlign w:val="center"/>
          </w:tcPr>
          <w:p w14:paraId="671806FD" w14:textId="77777777" w:rsidR="00DB1A2E" w:rsidRPr="00E90D4A" w:rsidRDefault="00DB1A2E" w:rsidP="00A6325C">
            <w:pPr>
              <w:ind w:left="859" w:hanging="859"/>
              <w:jc w:val="center"/>
              <w:rPr>
                <w:szCs w:val="20"/>
              </w:rPr>
            </w:pPr>
          </w:p>
        </w:tc>
      </w:tr>
      <w:tr w:rsidR="00AC14C7" w:rsidRPr="00E90D4A" w14:paraId="2DC68EB8" w14:textId="77777777" w:rsidTr="006F0681">
        <w:tc>
          <w:tcPr>
            <w:tcW w:w="3597" w:type="pct"/>
            <w:tcBorders>
              <w:right w:val="nil"/>
            </w:tcBorders>
            <w:shd w:val="clear" w:color="auto" w:fill="D8D9DA"/>
            <w:vAlign w:val="center"/>
          </w:tcPr>
          <w:p w14:paraId="43B8DC52" w14:textId="77777777" w:rsidR="00AC14C7" w:rsidRPr="00E90D4A" w:rsidRDefault="00AC14C7" w:rsidP="00AC14C7">
            <w:pPr>
              <w:ind w:left="859" w:hanging="859"/>
              <w:rPr>
                <w:szCs w:val="20"/>
              </w:rPr>
            </w:pPr>
            <w:r w:rsidRPr="00E90D4A">
              <w:rPr>
                <w:b/>
                <w:szCs w:val="20"/>
              </w:rPr>
              <w:t xml:space="preserve">Week 4 </w:t>
            </w:r>
          </w:p>
        </w:tc>
        <w:tc>
          <w:tcPr>
            <w:tcW w:w="637" w:type="pct"/>
            <w:tcBorders>
              <w:left w:val="nil"/>
              <w:right w:val="nil"/>
            </w:tcBorders>
            <w:shd w:val="clear" w:color="auto" w:fill="D8D9DA"/>
            <w:vAlign w:val="center"/>
          </w:tcPr>
          <w:p w14:paraId="25E90A89" w14:textId="77777777" w:rsidR="00AC14C7" w:rsidRPr="00E90D4A" w:rsidRDefault="00AC14C7" w:rsidP="00AC14C7">
            <w:pPr>
              <w:ind w:left="859" w:hanging="859"/>
              <w:jc w:val="center"/>
              <w:rPr>
                <w:szCs w:val="20"/>
              </w:rPr>
            </w:pPr>
          </w:p>
        </w:tc>
        <w:tc>
          <w:tcPr>
            <w:tcW w:w="766" w:type="pct"/>
            <w:tcBorders>
              <w:left w:val="nil"/>
            </w:tcBorders>
            <w:shd w:val="clear" w:color="auto" w:fill="D8D9DA"/>
            <w:vAlign w:val="center"/>
          </w:tcPr>
          <w:p w14:paraId="7845EDF3" w14:textId="68859D7F" w:rsidR="00AC14C7" w:rsidRPr="00E90D4A" w:rsidRDefault="00AC14C7" w:rsidP="00AC14C7">
            <w:pPr>
              <w:ind w:left="859" w:hanging="859"/>
              <w:jc w:val="center"/>
              <w:rPr>
                <w:szCs w:val="20"/>
              </w:rPr>
            </w:pPr>
          </w:p>
        </w:tc>
      </w:tr>
      <w:tr w:rsidR="00DA1207" w:rsidRPr="00E90D4A" w14:paraId="5751ABC1" w14:textId="77777777" w:rsidTr="006F0681">
        <w:tc>
          <w:tcPr>
            <w:tcW w:w="3597" w:type="pct"/>
            <w:vAlign w:val="center"/>
          </w:tcPr>
          <w:p w14:paraId="38B189D7" w14:textId="1D61365A" w:rsidR="00DA1207" w:rsidRPr="00E90D4A" w:rsidRDefault="00E61D27" w:rsidP="00A6325C">
            <w:pPr>
              <w:ind w:left="859" w:hanging="859"/>
              <w:rPr>
                <w:szCs w:val="20"/>
              </w:rPr>
            </w:pPr>
            <w:r>
              <w:rPr>
                <w:szCs w:val="20"/>
              </w:rPr>
              <w:t>Discussion: Financial Aid and Recruitment</w:t>
            </w:r>
          </w:p>
        </w:tc>
        <w:tc>
          <w:tcPr>
            <w:tcW w:w="637" w:type="pct"/>
            <w:vAlign w:val="center"/>
          </w:tcPr>
          <w:p w14:paraId="0E01D659" w14:textId="38B05F53" w:rsidR="00DA1207" w:rsidRPr="00E90D4A" w:rsidRDefault="00AB4F41" w:rsidP="00A6325C">
            <w:pPr>
              <w:ind w:left="859" w:hanging="859"/>
              <w:jc w:val="center"/>
              <w:rPr>
                <w:szCs w:val="20"/>
              </w:rPr>
            </w:pPr>
            <w:r>
              <w:rPr>
                <w:szCs w:val="20"/>
              </w:rPr>
              <w:t>20</w:t>
            </w:r>
          </w:p>
        </w:tc>
        <w:tc>
          <w:tcPr>
            <w:tcW w:w="766" w:type="pct"/>
            <w:vAlign w:val="center"/>
          </w:tcPr>
          <w:p w14:paraId="7788D49E" w14:textId="77777777" w:rsidR="00DA1207" w:rsidRPr="00E90D4A" w:rsidRDefault="00DA1207" w:rsidP="00A6325C">
            <w:pPr>
              <w:ind w:left="859" w:hanging="859"/>
              <w:jc w:val="center"/>
              <w:rPr>
                <w:szCs w:val="20"/>
              </w:rPr>
            </w:pPr>
          </w:p>
        </w:tc>
      </w:tr>
      <w:tr w:rsidR="00DA1207" w:rsidRPr="00E90D4A" w14:paraId="3705F4D9" w14:textId="77777777" w:rsidTr="006F0681">
        <w:tc>
          <w:tcPr>
            <w:tcW w:w="3597" w:type="pct"/>
            <w:vAlign w:val="center"/>
          </w:tcPr>
          <w:p w14:paraId="7336FCC7" w14:textId="1F886B0C" w:rsidR="00DA1207" w:rsidRPr="00E90D4A" w:rsidRDefault="00E61D27" w:rsidP="00A6325C">
            <w:pPr>
              <w:ind w:left="859" w:hanging="859"/>
              <w:rPr>
                <w:szCs w:val="20"/>
              </w:rPr>
            </w:pPr>
            <w:r>
              <w:rPr>
                <w:szCs w:val="20"/>
              </w:rPr>
              <w:t>Article Summary</w:t>
            </w:r>
          </w:p>
        </w:tc>
        <w:tc>
          <w:tcPr>
            <w:tcW w:w="637" w:type="pct"/>
            <w:vAlign w:val="center"/>
          </w:tcPr>
          <w:p w14:paraId="1F8C4D30" w14:textId="00B637FF" w:rsidR="00DA1207" w:rsidRPr="00E90D4A" w:rsidRDefault="00E37216" w:rsidP="00A6325C">
            <w:pPr>
              <w:ind w:left="859" w:hanging="859"/>
              <w:jc w:val="center"/>
              <w:rPr>
                <w:szCs w:val="20"/>
              </w:rPr>
            </w:pPr>
            <w:r>
              <w:rPr>
                <w:szCs w:val="20"/>
              </w:rPr>
              <w:t>40</w:t>
            </w:r>
          </w:p>
        </w:tc>
        <w:tc>
          <w:tcPr>
            <w:tcW w:w="766" w:type="pct"/>
            <w:vAlign w:val="center"/>
          </w:tcPr>
          <w:p w14:paraId="6479FDAE" w14:textId="77777777" w:rsidR="00DA1207" w:rsidRPr="00E90D4A" w:rsidRDefault="00DA1207" w:rsidP="00A6325C">
            <w:pPr>
              <w:ind w:left="859" w:hanging="859"/>
              <w:jc w:val="center"/>
              <w:rPr>
                <w:szCs w:val="20"/>
              </w:rPr>
            </w:pPr>
          </w:p>
        </w:tc>
      </w:tr>
      <w:tr w:rsidR="00E61D27" w:rsidRPr="00E90D4A" w14:paraId="604AC33D" w14:textId="77777777" w:rsidTr="006F0681">
        <w:tc>
          <w:tcPr>
            <w:tcW w:w="3597" w:type="pct"/>
            <w:vAlign w:val="center"/>
          </w:tcPr>
          <w:p w14:paraId="60528552" w14:textId="5EBBA78B" w:rsidR="00E61D27" w:rsidRPr="00E90D4A" w:rsidRDefault="00E61D27" w:rsidP="00A6325C">
            <w:pPr>
              <w:ind w:left="859" w:hanging="859"/>
              <w:rPr>
                <w:szCs w:val="20"/>
              </w:rPr>
            </w:pPr>
            <w:r>
              <w:rPr>
                <w:szCs w:val="20"/>
              </w:rPr>
              <w:t>Policy and Enrollment Services</w:t>
            </w:r>
          </w:p>
        </w:tc>
        <w:tc>
          <w:tcPr>
            <w:tcW w:w="637" w:type="pct"/>
            <w:vAlign w:val="center"/>
          </w:tcPr>
          <w:p w14:paraId="58D17C32" w14:textId="124BF6EC" w:rsidR="00E61D27" w:rsidRPr="00E90D4A" w:rsidRDefault="00E37216" w:rsidP="00A6325C">
            <w:pPr>
              <w:ind w:left="859" w:hanging="859"/>
              <w:jc w:val="center"/>
              <w:rPr>
                <w:szCs w:val="20"/>
              </w:rPr>
            </w:pPr>
            <w:r>
              <w:rPr>
                <w:szCs w:val="20"/>
              </w:rPr>
              <w:t>40</w:t>
            </w:r>
          </w:p>
        </w:tc>
        <w:tc>
          <w:tcPr>
            <w:tcW w:w="766" w:type="pct"/>
            <w:vAlign w:val="center"/>
          </w:tcPr>
          <w:p w14:paraId="77966918" w14:textId="77777777" w:rsidR="00E61D27" w:rsidRPr="00E90D4A" w:rsidRDefault="00E61D27" w:rsidP="00A6325C">
            <w:pPr>
              <w:ind w:left="859" w:hanging="859"/>
              <w:jc w:val="center"/>
              <w:rPr>
                <w:szCs w:val="20"/>
              </w:rPr>
            </w:pPr>
          </w:p>
        </w:tc>
      </w:tr>
      <w:tr w:rsidR="00DA1207" w:rsidRPr="00E90D4A" w14:paraId="09910EF9" w14:textId="77777777" w:rsidTr="006F0681">
        <w:tc>
          <w:tcPr>
            <w:tcW w:w="3597" w:type="pct"/>
            <w:tcBorders>
              <w:bottom w:val="single" w:sz="4" w:space="0" w:color="auto"/>
            </w:tcBorders>
            <w:vAlign w:val="center"/>
          </w:tcPr>
          <w:p w14:paraId="7A8EED3D" w14:textId="161ED90C" w:rsidR="00DA1207" w:rsidRPr="00E90D4A" w:rsidRDefault="00E61D27" w:rsidP="00A6325C">
            <w:pPr>
              <w:ind w:left="859" w:hanging="859"/>
              <w:rPr>
                <w:szCs w:val="20"/>
              </w:rPr>
            </w:pPr>
            <w:r>
              <w:rPr>
                <w:szCs w:val="20"/>
              </w:rPr>
              <w:t>Week Four Reflective Journal</w:t>
            </w:r>
          </w:p>
        </w:tc>
        <w:tc>
          <w:tcPr>
            <w:tcW w:w="637" w:type="pct"/>
            <w:tcBorders>
              <w:bottom w:val="single" w:sz="4" w:space="0" w:color="auto"/>
            </w:tcBorders>
            <w:vAlign w:val="center"/>
          </w:tcPr>
          <w:p w14:paraId="58303724" w14:textId="0CF2D203" w:rsidR="00DA1207" w:rsidRPr="00E90D4A" w:rsidRDefault="00E37216" w:rsidP="00A6325C">
            <w:pPr>
              <w:ind w:left="859" w:hanging="859"/>
              <w:jc w:val="center"/>
              <w:rPr>
                <w:szCs w:val="20"/>
              </w:rPr>
            </w:pPr>
            <w:r>
              <w:rPr>
                <w:szCs w:val="20"/>
              </w:rPr>
              <w:t>10</w:t>
            </w:r>
          </w:p>
        </w:tc>
        <w:tc>
          <w:tcPr>
            <w:tcW w:w="766" w:type="pct"/>
            <w:tcBorders>
              <w:bottom w:val="single" w:sz="4" w:space="0" w:color="auto"/>
            </w:tcBorders>
            <w:vAlign w:val="center"/>
          </w:tcPr>
          <w:p w14:paraId="4CC05531" w14:textId="77777777" w:rsidR="00DA1207" w:rsidRPr="00E90D4A" w:rsidRDefault="00DA1207" w:rsidP="00A6325C">
            <w:pPr>
              <w:ind w:left="859" w:hanging="859"/>
              <w:jc w:val="center"/>
              <w:rPr>
                <w:szCs w:val="20"/>
              </w:rPr>
            </w:pPr>
          </w:p>
        </w:tc>
      </w:tr>
      <w:tr w:rsidR="00AC14C7" w:rsidRPr="00E90D4A" w14:paraId="15A3D558" w14:textId="77777777" w:rsidTr="006F0681">
        <w:tc>
          <w:tcPr>
            <w:tcW w:w="3597" w:type="pct"/>
            <w:tcBorders>
              <w:right w:val="nil"/>
            </w:tcBorders>
            <w:shd w:val="clear" w:color="auto" w:fill="D8D9DA"/>
            <w:vAlign w:val="center"/>
          </w:tcPr>
          <w:p w14:paraId="5966446F" w14:textId="77777777" w:rsidR="00AC14C7" w:rsidRPr="00E90D4A" w:rsidRDefault="00AC14C7" w:rsidP="00AC14C7">
            <w:pPr>
              <w:ind w:left="859" w:hanging="859"/>
              <w:rPr>
                <w:szCs w:val="20"/>
              </w:rPr>
            </w:pPr>
            <w:r w:rsidRPr="00E90D4A">
              <w:rPr>
                <w:b/>
                <w:szCs w:val="20"/>
              </w:rPr>
              <w:t xml:space="preserve">Week 5 </w:t>
            </w:r>
          </w:p>
        </w:tc>
        <w:tc>
          <w:tcPr>
            <w:tcW w:w="637" w:type="pct"/>
            <w:tcBorders>
              <w:left w:val="nil"/>
              <w:right w:val="nil"/>
            </w:tcBorders>
            <w:shd w:val="clear" w:color="auto" w:fill="D8D9DA"/>
            <w:vAlign w:val="center"/>
          </w:tcPr>
          <w:p w14:paraId="435C3B7A" w14:textId="77777777" w:rsidR="00AC14C7" w:rsidRPr="00E90D4A" w:rsidRDefault="00AC14C7" w:rsidP="00AC14C7">
            <w:pPr>
              <w:ind w:left="859" w:hanging="859"/>
              <w:jc w:val="center"/>
              <w:rPr>
                <w:szCs w:val="20"/>
              </w:rPr>
            </w:pPr>
          </w:p>
        </w:tc>
        <w:tc>
          <w:tcPr>
            <w:tcW w:w="766" w:type="pct"/>
            <w:tcBorders>
              <w:left w:val="nil"/>
            </w:tcBorders>
            <w:shd w:val="clear" w:color="auto" w:fill="D8D9DA"/>
            <w:vAlign w:val="center"/>
          </w:tcPr>
          <w:p w14:paraId="44629967" w14:textId="7051C5A5" w:rsidR="00AC14C7" w:rsidRPr="00E90D4A" w:rsidRDefault="00AC14C7" w:rsidP="00AC14C7">
            <w:pPr>
              <w:ind w:left="859" w:hanging="859"/>
              <w:jc w:val="center"/>
              <w:rPr>
                <w:szCs w:val="20"/>
              </w:rPr>
            </w:pPr>
          </w:p>
        </w:tc>
      </w:tr>
      <w:tr w:rsidR="00DA1207" w:rsidRPr="00E90D4A" w14:paraId="608FE2C6" w14:textId="77777777" w:rsidTr="006F0681">
        <w:tc>
          <w:tcPr>
            <w:tcW w:w="3597" w:type="pct"/>
            <w:vAlign w:val="center"/>
          </w:tcPr>
          <w:p w14:paraId="744F705F" w14:textId="52125C2D" w:rsidR="00DA1207" w:rsidRPr="00E90D4A" w:rsidRDefault="00E61D27" w:rsidP="00A6325C">
            <w:pPr>
              <w:ind w:left="859" w:hanging="859"/>
              <w:rPr>
                <w:szCs w:val="20"/>
              </w:rPr>
            </w:pPr>
            <w:r>
              <w:rPr>
                <w:szCs w:val="20"/>
              </w:rPr>
              <w:t>Discussion: Data and Strategic Enrollment Management</w:t>
            </w:r>
          </w:p>
        </w:tc>
        <w:tc>
          <w:tcPr>
            <w:tcW w:w="637" w:type="pct"/>
            <w:vAlign w:val="center"/>
          </w:tcPr>
          <w:p w14:paraId="2696DB42" w14:textId="6FBABD95" w:rsidR="00DA1207" w:rsidRPr="00E90D4A" w:rsidRDefault="00AB4F41" w:rsidP="00A6325C">
            <w:pPr>
              <w:ind w:left="859" w:hanging="859"/>
              <w:jc w:val="center"/>
              <w:rPr>
                <w:szCs w:val="20"/>
              </w:rPr>
            </w:pPr>
            <w:r>
              <w:rPr>
                <w:szCs w:val="20"/>
              </w:rPr>
              <w:t>20</w:t>
            </w:r>
          </w:p>
        </w:tc>
        <w:tc>
          <w:tcPr>
            <w:tcW w:w="766" w:type="pct"/>
            <w:vAlign w:val="center"/>
          </w:tcPr>
          <w:p w14:paraId="04663870" w14:textId="77777777" w:rsidR="00DA1207" w:rsidRPr="00E90D4A" w:rsidRDefault="00DA1207" w:rsidP="00A6325C">
            <w:pPr>
              <w:ind w:left="859" w:hanging="859"/>
              <w:jc w:val="center"/>
              <w:rPr>
                <w:szCs w:val="20"/>
              </w:rPr>
            </w:pPr>
          </w:p>
        </w:tc>
      </w:tr>
      <w:tr w:rsidR="00DA1207" w:rsidRPr="00E90D4A" w14:paraId="6AE17804" w14:textId="77777777" w:rsidTr="006F0681">
        <w:tc>
          <w:tcPr>
            <w:tcW w:w="3597" w:type="pct"/>
            <w:vAlign w:val="center"/>
          </w:tcPr>
          <w:p w14:paraId="0AFBA7B7" w14:textId="74689EBC" w:rsidR="00DA1207" w:rsidRPr="00E90D4A" w:rsidRDefault="00E61D27" w:rsidP="00A6325C">
            <w:pPr>
              <w:ind w:left="859" w:hanging="859"/>
              <w:rPr>
                <w:szCs w:val="20"/>
              </w:rPr>
            </w:pPr>
            <w:r>
              <w:rPr>
                <w:szCs w:val="20"/>
              </w:rPr>
              <w:t>College Administrator Interview</w:t>
            </w:r>
          </w:p>
        </w:tc>
        <w:tc>
          <w:tcPr>
            <w:tcW w:w="637" w:type="pct"/>
            <w:vAlign w:val="center"/>
          </w:tcPr>
          <w:p w14:paraId="735DCC87" w14:textId="72CD6EFE" w:rsidR="00DA1207" w:rsidRPr="00E90D4A" w:rsidRDefault="00E37216" w:rsidP="00A6325C">
            <w:pPr>
              <w:ind w:left="859" w:hanging="859"/>
              <w:jc w:val="center"/>
              <w:rPr>
                <w:szCs w:val="20"/>
              </w:rPr>
            </w:pPr>
            <w:r>
              <w:rPr>
                <w:szCs w:val="20"/>
              </w:rPr>
              <w:t>50</w:t>
            </w:r>
          </w:p>
        </w:tc>
        <w:tc>
          <w:tcPr>
            <w:tcW w:w="766" w:type="pct"/>
            <w:vAlign w:val="center"/>
          </w:tcPr>
          <w:p w14:paraId="707C47F5" w14:textId="77777777" w:rsidR="00DA1207" w:rsidRPr="00E90D4A" w:rsidRDefault="00DA1207" w:rsidP="00A6325C">
            <w:pPr>
              <w:ind w:left="859" w:hanging="859"/>
              <w:jc w:val="center"/>
              <w:rPr>
                <w:szCs w:val="20"/>
              </w:rPr>
            </w:pPr>
          </w:p>
        </w:tc>
      </w:tr>
      <w:tr w:rsidR="00E61D27" w:rsidRPr="00E90D4A" w14:paraId="366D5F94" w14:textId="77777777" w:rsidTr="006F0681">
        <w:tc>
          <w:tcPr>
            <w:tcW w:w="3597" w:type="pct"/>
            <w:vAlign w:val="center"/>
          </w:tcPr>
          <w:p w14:paraId="094060DB" w14:textId="488C42A6" w:rsidR="00E61D27" w:rsidRPr="00E90D4A" w:rsidRDefault="00E61D27" w:rsidP="00A6325C">
            <w:pPr>
              <w:ind w:left="859" w:hanging="859"/>
              <w:rPr>
                <w:szCs w:val="20"/>
              </w:rPr>
            </w:pPr>
            <w:r>
              <w:rPr>
                <w:szCs w:val="20"/>
              </w:rPr>
              <w:t>Research and Data Essay</w:t>
            </w:r>
          </w:p>
        </w:tc>
        <w:tc>
          <w:tcPr>
            <w:tcW w:w="637" w:type="pct"/>
            <w:vAlign w:val="center"/>
          </w:tcPr>
          <w:p w14:paraId="05D05A53" w14:textId="455FD150" w:rsidR="00E61D27" w:rsidRPr="00E90D4A" w:rsidRDefault="004B5BD8" w:rsidP="00A6325C">
            <w:pPr>
              <w:ind w:left="859" w:hanging="859"/>
              <w:jc w:val="center"/>
              <w:rPr>
                <w:szCs w:val="20"/>
              </w:rPr>
            </w:pPr>
            <w:r>
              <w:rPr>
                <w:szCs w:val="20"/>
              </w:rPr>
              <w:t>50</w:t>
            </w:r>
          </w:p>
        </w:tc>
        <w:tc>
          <w:tcPr>
            <w:tcW w:w="766" w:type="pct"/>
            <w:vAlign w:val="center"/>
          </w:tcPr>
          <w:p w14:paraId="2525CE70" w14:textId="77777777" w:rsidR="00E61D27" w:rsidRPr="00E90D4A" w:rsidRDefault="00E61D27" w:rsidP="00A6325C">
            <w:pPr>
              <w:ind w:left="859" w:hanging="859"/>
              <w:jc w:val="center"/>
              <w:rPr>
                <w:szCs w:val="20"/>
              </w:rPr>
            </w:pPr>
          </w:p>
        </w:tc>
      </w:tr>
      <w:tr w:rsidR="00DA1207" w:rsidRPr="00E90D4A" w14:paraId="63133EE0" w14:textId="77777777" w:rsidTr="006F0681">
        <w:tc>
          <w:tcPr>
            <w:tcW w:w="3597" w:type="pct"/>
            <w:tcBorders>
              <w:bottom w:val="single" w:sz="4" w:space="0" w:color="auto"/>
            </w:tcBorders>
            <w:vAlign w:val="center"/>
          </w:tcPr>
          <w:p w14:paraId="66C60E96" w14:textId="4ACCEF97" w:rsidR="00DA1207" w:rsidRPr="00E90D4A" w:rsidRDefault="00E61D27" w:rsidP="00A6325C">
            <w:pPr>
              <w:ind w:left="859" w:hanging="859"/>
              <w:rPr>
                <w:szCs w:val="20"/>
              </w:rPr>
            </w:pPr>
            <w:r>
              <w:rPr>
                <w:szCs w:val="20"/>
              </w:rPr>
              <w:t>Week Five Reflective Journal</w:t>
            </w:r>
          </w:p>
        </w:tc>
        <w:tc>
          <w:tcPr>
            <w:tcW w:w="637" w:type="pct"/>
            <w:tcBorders>
              <w:bottom w:val="single" w:sz="4" w:space="0" w:color="auto"/>
            </w:tcBorders>
            <w:vAlign w:val="center"/>
          </w:tcPr>
          <w:p w14:paraId="572A884D" w14:textId="4E2C169E" w:rsidR="00DA1207" w:rsidRPr="00E90D4A" w:rsidRDefault="00E37216" w:rsidP="00A6325C">
            <w:pPr>
              <w:ind w:left="859" w:hanging="859"/>
              <w:jc w:val="center"/>
              <w:rPr>
                <w:szCs w:val="20"/>
              </w:rPr>
            </w:pPr>
            <w:r>
              <w:rPr>
                <w:szCs w:val="20"/>
              </w:rPr>
              <w:t>10</w:t>
            </w:r>
          </w:p>
        </w:tc>
        <w:tc>
          <w:tcPr>
            <w:tcW w:w="766" w:type="pct"/>
            <w:tcBorders>
              <w:bottom w:val="single" w:sz="4" w:space="0" w:color="auto"/>
            </w:tcBorders>
            <w:vAlign w:val="center"/>
          </w:tcPr>
          <w:p w14:paraId="15BBDCD3" w14:textId="77777777" w:rsidR="00DA1207" w:rsidRPr="00E90D4A" w:rsidRDefault="00DA1207" w:rsidP="00A6325C">
            <w:pPr>
              <w:ind w:left="859" w:hanging="859"/>
              <w:jc w:val="center"/>
              <w:rPr>
                <w:szCs w:val="20"/>
              </w:rPr>
            </w:pPr>
          </w:p>
        </w:tc>
      </w:tr>
      <w:tr w:rsidR="00AC14C7" w:rsidRPr="00E90D4A" w14:paraId="4BC52F76" w14:textId="77777777" w:rsidTr="006F0681">
        <w:tc>
          <w:tcPr>
            <w:tcW w:w="3597" w:type="pct"/>
            <w:tcBorders>
              <w:right w:val="nil"/>
            </w:tcBorders>
            <w:shd w:val="clear" w:color="auto" w:fill="D8D9DA"/>
            <w:vAlign w:val="center"/>
          </w:tcPr>
          <w:p w14:paraId="364CC683" w14:textId="77777777" w:rsidR="00AC14C7" w:rsidRPr="00E90D4A" w:rsidRDefault="00AC14C7" w:rsidP="00AC14C7">
            <w:pPr>
              <w:ind w:left="859" w:hanging="859"/>
              <w:rPr>
                <w:szCs w:val="20"/>
              </w:rPr>
            </w:pPr>
            <w:r w:rsidRPr="00E90D4A">
              <w:rPr>
                <w:b/>
                <w:szCs w:val="20"/>
              </w:rPr>
              <w:t xml:space="preserve">Week 6 </w:t>
            </w:r>
          </w:p>
        </w:tc>
        <w:tc>
          <w:tcPr>
            <w:tcW w:w="637" w:type="pct"/>
            <w:tcBorders>
              <w:left w:val="nil"/>
              <w:right w:val="nil"/>
            </w:tcBorders>
            <w:shd w:val="clear" w:color="auto" w:fill="D8D9DA"/>
            <w:vAlign w:val="center"/>
          </w:tcPr>
          <w:p w14:paraId="3A686E13" w14:textId="77777777" w:rsidR="00AC14C7" w:rsidRPr="00E90D4A" w:rsidRDefault="00AC14C7" w:rsidP="00AC14C7">
            <w:pPr>
              <w:ind w:left="859" w:hanging="859"/>
              <w:jc w:val="center"/>
              <w:rPr>
                <w:szCs w:val="20"/>
              </w:rPr>
            </w:pPr>
          </w:p>
        </w:tc>
        <w:tc>
          <w:tcPr>
            <w:tcW w:w="766" w:type="pct"/>
            <w:tcBorders>
              <w:left w:val="nil"/>
            </w:tcBorders>
            <w:shd w:val="clear" w:color="auto" w:fill="D8D9DA"/>
            <w:vAlign w:val="center"/>
          </w:tcPr>
          <w:p w14:paraId="5353AA9D" w14:textId="135A49E2" w:rsidR="00AC14C7" w:rsidRPr="00E90D4A" w:rsidRDefault="00AC14C7" w:rsidP="00AC14C7">
            <w:pPr>
              <w:ind w:left="859" w:hanging="859"/>
              <w:jc w:val="center"/>
              <w:rPr>
                <w:szCs w:val="20"/>
              </w:rPr>
            </w:pPr>
          </w:p>
        </w:tc>
      </w:tr>
      <w:tr w:rsidR="00DA1207" w:rsidRPr="00E90D4A" w14:paraId="79B0A876" w14:textId="77777777" w:rsidTr="006F0681">
        <w:tc>
          <w:tcPr>
            <w:tcW w:w="3597" w:type="pct"/>
            <w:vAlign w:val="center"/>
          </w:tcPr>
          <w:p w14:paraId="4DFF47F5" w14:textId="2194867D" w:rsidR="00DA1207" w:rsidRPr="00E90D4A" w:rsidRDefault="00E61D27" w:rsidP="00A6325C">
            <w:pPr>
              <w:ind w:left="859" w:hanging="859"/>
              <w:rPr>
                <w:szCs w:val="20"/>
              </w:rPr>
            </w:pPr>
            <w:r>
              <w:rPr>
                <w:szCs w:val="20"/>
              </w:rPr>
              <w:t>Discussion: Student Persistence</w:t>
            </w:r>
          </w:p>
        </w:tc>
        <w:tc>
          <w:tcPr>
            <w:tcW w:w="637" w:type="pct"/>
            <w:vAlign w:val="center"/>
          </w:tcPr>
          <w:p w14:paraId="5578570C" w14:textId="2F133E32" w:rsidR="00DA1207" w:rsidRPr="00E90D4A" w:rsidRDefault="00AB4F41" w:rsidP="00A6325C">
            <w:pPr>
              <w:ind w:left="859" w:hanging="859"/>
              <w:jc w:val="center"/>
              <w:rPr>
                <w:szCs w:val="20"/>
              </w:rPr>
            </w:pPr>
            <w:r>
              <w:rPr>
                <w:szCs w:val="20"/>
              </w:rPr>
              <w:t>20</w:t>
            </w:r>
          </w:p>
        </w:tc>
        <w:tc>
          <w:tcPr>
            <w:tcW w:w="766" w:type="pct"/>
            <w:vAlign w:val="center"/>
          </w:tcPr>
          <w:p w14:paraId="04B0476C" w14:textId="77777777" w:rsidR="00DA1207" w:rsidRPr="00E90D4A" w:rsidRDefault="00DA1207" w:rsidP="00A6325C">
            <w:pPr>
              <w:ind w:left="859" w:hanging="859"/>
              <w:jc w:val="center"/>
              <w:rPr>
                <w:szCs w:val="20"/>
              </w:rPr>
            </w:pPr>
          </w:p>
        </w:tc>
      </w:tr>
      <w:tr w:rsidR="00DA1207" w:rsidRPr="00E90D4A" w14:paraId="613B7674" w14:textId="77777777" w:rsidTr="006F0681">
        <w:tc>
          <w:tcPr>
            <w:tcW w:w="3597" w:type="pct"/>
            <w:tcBorders>
              <w:bottom w:val="single" w:sz="4" w:space="0" w:color="auto"/>
            </w:tcBorders>
            <w:vAlign w:val="center"/>
          </w:tcPr>
          <w:p w14:paraId="093BB9D8" w14:textId="04CD4FC0" w:rsidR="00DA1207" w:rsidRPr="00E90D4A" w:rsidRDefault="00E61D27" w:rsidP="00A6325C">
            <w:pPr>
              <w:ind w:left="859" w:hanging="859"/>
              <w:rPr>
                <w:szCs w:val="20"/>
              </w:rPr>
            </w:pPr>
            <w:r>
              <w:rPr>
                <w:szCs w:val="20"/>
              </w:rPr>
              <w:t>Annotated Bibliography</w:t>
            </w:r>
          </w:p>
        </w:tc>
        <w:tc>
          <w:tcPr>
            <w:tcW w:w="637" w:type="pct"/>
            <w:tcBorders>
              <w:bottom w:val="single" w:sz="4" w:space="0" w:color="auto"/>
            </w:tcBorders>
            <w:vAlign w:val="center"/>
          </w:tcPr>
          <w:p w14:paraId="53555A6D" w14:textId="07EDCB8C" w:rsidR="00DA1207" w:rsidRPr="00E90D4A" w:rsidRDefault="004B5BD8" w:rsidP="00A6325C">
            <w:pPr>
              <w:ind w:left="859" w:hanging="859"/>
              <w:jc w:val="center"/>
              <w:rPr>
                <w:szCs w:val="20"/>
              </w:rPr>
            </w:pPr>
            <w:r>
              <w:rPr>
                <w:szCs w:val="20"/>
              </w:rPr>
              <w:t>50</w:t>
            </w:r>
          </w:p>
        </w:tc>
        <w:tc>
          <w:tcPr>
            <w:tcW w:w="766" w:type="pct"/>
            <w:tcBorders>
              <w:bottom w:val="single" w:sz="4" w:space="0" w:color="auto"/>
            </w:tcBorders>
            <w:vAlign w:val="center"/>
          </w:tcPr>
          <w:p w14:paraId="0C7AE1F7" w14:textId="77777777" w:rsidR="00DA1207" w:rsidRPr="00E90D4A" w:rsidRDefault="00DA1207" w:rsidP="00A6325C">
            <w:pPr>
              <w:ind w:left="859" w:hanging="859"/>
              <w:jc w:val="center"/>
              <w:rPr>
                <w:szCs w:val="20"/>
              </w:rPr>
            </w:pPr>
          </w:p>
        </w:tc>
      </w:tr>
      <w:tr w:rsidR="00E61D27" w:rsidRPr="00E90D4A" w14:paraId="7627DFF3" w14:textId="77777777" w:rsidTr="006F0681">
        <w:tc>
          <w:tcPr>
            <w:tcW w:w="3597" w:type="pct"/>
            <w:tcBorders>
              <w:bottom w:val="single" w:sz="4" w:space="0" w:color="auto"/>
            </w:tcBorders>
            <w:vAlign w:val="center"/>
          </w:tcPr>
          <w:p w14:paraId="477B3B9F" w14:textId="79FFDEA6" w:rsidR="00E61D27" w:rsidRPr="00E90D4A" w:rsidRDefault="00E61D27" w:rsidP="00A6325C">
            <w:pPr>
              <w:ind w:left="859" w:hanging="859"/>
              <w:rPr>
                <w:szCs w:val="20"/>
              </w:rPr>
            </w:pPr>
            <w:r>
              <w:rPr>
                <w:szCs w:val="20"/>
              </w:rPr>
              <w:t>At-Risk Student Success Prediction</w:t>
            </w:r>
          </w:p>
        </w:tc>
        <w:tc>
          <w:tcPr>
            <w:tcW w:w="637" w:type="pct"/>
            <w:tcBorders>
              <w:bottom w:val="single" w:sz="4" w:space="0" w:color="auto"/>
            </w:tcBorders>
            <w:vAlign w:val="center"/>
          </w:tcPr>
          <w:p w14:paraId="5DAB2CEF" w14:textId="2883940F" w:rsidR="00E61D27" w:rsidRPr="00E90D4A" w:rsidRDefault="00A57BFF" w:rsidP="00A6325C">
            <w:pPr>
              <w:ind w:left="859" w:hanging="859"/>
              <w:jc w:val="center"/>
              <w:rPr>
                <w:szCs w:val="20"/>
              </w:rPr>
            </w:pPr>
            <w:r>
              <w:rPr>
                <w:szCs w:val="20"/>
              </w:rPr>
              <w:t>100</w:t>
            </w:r>
          </w:p>
        </w:tc>
        <w:tc>
          <w:tcPr>
            <w:tcW w:w="766" w:type="pct"/>
            <w:tcBorders>
              <w:bottom w:val="single" w:sz="4" w:space="0" w:color="auto"/>
            </w:tcBorders>
            <w:vAlign w:val="center"/>
          </w:tcPr>
          <w:p w14:paraId="0AE7B56D" w14:textId="77777777" w:rsidR="00E61D27" w:rsidRPr="00E90D4A" w:rsidRDefault="00E61D27" w:rsidP="00A6325C">
            <w:pPr>
              <w:ind w:left="859" w:hanging="859"/>
              <w:jc w:val="center"/>
              <w:rPr>
                <w:szCs w:val="20"/>
              </w:rPr>
            </w:pPr>
          </w:p>
        </w:tc>
      </w:tr>
      <w:tr w:rsidR="00E61D27" w:rsidRPr="00E90D4A" w14:paraId="0AF6A0FA" w14:textId="77777777" w:rsidTr="006F0681">
        <w:tc>
          <w:tcPr>
            <w:tcW w:w="3597" w:type="pct"/>
            <w:tcBorders>
              <w:bottom w:val="single" w:sz="4" w:space="0" w:color="auto"/>
            </w:tcBorders>
            <w:vAlign w:val="center"/>
          </w:tcPr>
          <w:p w14:paraId="2A9264A3" w14:textId="7E71B04B" w:rsidR="00E61D27" w:rsidRPr="00E90D4A" w:rsidRDefault="00E61D27" w:rsidP="00A6325C">
            <w:pPr>
              <w:ind w:left="859" w:hanging="859"/>
              <w:rPr>
                <w:szCs w:val="20"/>
              </w:rPr>
            </w:pPr>
            <w:r>
              <w:rPr>
                <w:szCs w:val="20"/>
              </w:rPr>
              <w:t>Week Six Reflective Journal</w:t>
            </w:r>
          </w:p>
        </w:tc>
        <w:tc>
          <w:tcPr>
            <w:tcW w:w="637" w:type="pct"/>
            <w:tcBorders>
              <w:bottom w:val="single" w:sz="4" w:space="0" w:color="auto"/>
            </w:tcBorders>
            <w:vAlign w:val="center"/>
          </w:tcPr>
          <w:p w14:paraId="4D2B7A16" w14:textId="73B16856" w:rsidR="00E61D27" w:rsidRPr="00E37216" w:rsidRDefault="00E37216" w:rsidP="00A6325C">
            <w:pPr>
              <w:ind w:left="859" w:hanging="859"/>
              <w:jc w:val="center"/>
              <w:rPr>
                <w:szCs w:val="20"/>
              </w:rPr>
            </w:pPr>
            <w:r w:rsidRPr="00E37216">
              <w:rPr>
                <w:szCs w:val="20"/>
              </w:rPr>
              <w:t>10</w:t>
            </w:r>
          </w:p>
        </w:tc>
        <w:tc>
          <w:tcPr>
            <w:tcW w:w="766" w:type="pct"/>
            <w:tcBorders>
              <w:bottom w:val="single" w:sz="4" w:space="0" w:color="auto"/>
            </w:tcBorders>
            <w:vAlign w:val="center"/>
          </w:tcPr>
          <w:p w14:paraId="17F772AA" w14:textId="77777777" w:rsidR="00E61D27" w:rsidRPr="00E90D4A" w:rsidRDefault="00E61D27" w:rsidP="00A6325C">
            <w:pPr>
              <w:ind w:left="859" w:hanging="859"/>
              <w:jc w:val="center"/>
              <w:rPr>
                <w:szCs w:val="20"/>
              </w:rPr>
            </w:pPr>
          </w:p>
        </w:tc>
      </w:tr>
      <w:tr w:rsidR="00AC14C7" w:rsidRPr="00E90D4A" w14:paraId="7842781F" w14:textId="77777777" w:rsidTr="006F0681">
        <w:trPr>
          <w:trHeight w:val="242"/>
        </w:trPr>
        <w:tc>
          <w:tcPr>
            <w:tcW w:w="3597" w:type="pct"/>
            <w:tcBorders>
              <w:right w:val="nil"/>
            </w:tcBorders>
            <w:shd w:val="clear" w:color="auto" w:fill="D8D9DA"/>
            <w:vAlign w:val="center"/>
          </w:tcPr>
          <w:p w14:paraId="2DDC0EFC" w14:textId="77777777" w:rsidR="00AC14C7" w:rsidRPr="00E90D4A" w:rsidRDefault="00AC14C7" w:rsidP="00AC14C7">
            <w:pPr>
              <w:ind w:left="859" w:hanging="859"/>
              <w:rPr>
                <w:szCs w:val="20"/>
              </w:rPr>
            </w:pPr>
            <w:r w:rsidRPr="00E90D4A">
              <w:rPr>
                <w:b/>
                <w:szCs w:val="20"/>
              </w:rPr>
              <w:t xml:space="preserve">Week 7 </w:t>
            </w:r>
          </w:p>
        </w:tc>
        <w:tc>
          <w:tcPr>
            <w:tcW w:w="637" w:type="pct"/>
            <w:tcBorders>
              <w:left w:val="nil"/>
              <w:right w:val="nil"/>
            </w:tcBorders>
            <w:shd w:val="clear" w:color="auto" w:fill="D8D9DA"/>
            <w:vAlign w:val="center"/>
          </w:tcPr>
          <w:p w14:paraId="6E37AB97" w14:textId="77777777" w:rsidR="00AC14C7" w:rsidRPr="00E90D4A" w:rsidRDefault="00AC14C7" w:rsidP="00AC14C7">
            <w:pPr>
              <w:ind w:left="859" w:hanging="859"/>
              <w:jc w:val="center"/>
              <w:rPr>
                <w:szCs w:val="20"/>
              </w:rPr>
            </w:pPr>
          </w:p>
        </w:tc>
        <w:tc>
          <w:tcPr>
            <w:tcW w:w="766" w:type="pct"/>
            <w:tcBorders>
              <w:left w:val="nil"/>
            </w:tcBorders>
            <w:shd w:val="clear" w:color="auto" w:fill="D8D9DA"/>
            <w:vAlign w:val="center"/>
          </w:tcPr>
          <w:p w14:paraId="68BEBC16" w14:textId="657B32BE" w:rsidR="00AC14C7" w:rsidRPr="00E90D4A" w:rsidRDefault="00AC14C7" w:rsidP="00AC14C7">
            <w:pPr>
              <w:ind w:left="859" w:hanging="859"/>
              <w:jc w:val="center"/>
              <w:rPr>
                <w:szCs w:val="20"/>
              </w:rPr>
            </w:pPr>
          </w:p>
        </w:tc>
      </w:tr>
      <w:tr w:rsidR="00DA1207" w:rsidRPr="00E90D4A" w14:paraId="776BD6BB" w14:textId="77777777" w:rsidTr="006F0681">
        <w:tc>
          <w:tcPr>
            <w:tcW w:w="3597" w:type="pct"/>
            <w:vAlign w:val="center"/>
          </w:tcPr>
          <w:p w14:paraId="77AE0D11" w14:textId="5C7C7D0A" w:rsidR="00DA1207" w:rsidRPr="002A1174" w:rsidRDefault="002A1174" w:rsidP="00A6325C">
            <w:pPr>
              <w:ind w:left="859" w:hanging="859"/>
              <w:rPr>
                <w:szCs w:val="20"/>
              </w:rPr>
            </w:pPr>
            <w:r w:rsidRPr="002A1174">
              <w:rPr>
                <w:szCs w:val="20"/>
              </w:rPr>
              <w:t>Discussion: The Future of SEM</w:t>
            </w:r>
          </w:p>
        </w:tc>
        <w:tc>
          <w:tcPr>
            <w:tcW w:w="637" w:type="pct"/>
            <w:vAlign w:val="center"/>
          </w:tcPr>
          <w:p w14:paraId="6B384DC5" w14:textId="687A6DA3" w:rsidR="00DA1207" w:rsidRPr="00E90D4A" w:rsidRDefault="00AB4F41" w:rsidP="00A6325C">
            <w:pPr>
              <w:ind w:left="859" w:hanging="859"/>
              <w:jc w:val="center"/>
              <w:rPr>
                <w:szCs w:val="20"/>
              </w:rPr>
            </w:pPr>
            <w:r w:rsidRPr="002A1174">
              <w:rPr>
                <w:szCs w:val="20"/>
              </w:rPr>
              <w:t>20</w:t>
            </w:r>
          </w:p>
        </w:tc>
        <w:tc>
          <w:tcPr>
            <w:tcW w:w="766" w:type="pct"/>
            <w:vAlign w:val="center"/>
          </w:tcPr>
          <w:p w14:paraId="6A0C5D80" w14:textId="77777777" w:rsidR="00DA1207" w:rsidRPr="00E90D4A" w:rsidRDefault="00DA1207" w:rsidP="00A6325C">
            <w:pPr>
              <w:ind w:left="859" w:hanging="859"/>
              <w:jc w:val="center"/>
              <w:rPr>
                <w:szCs w:val="20"/>
              </w:rPr>
            </w:pPr>
          </w:p>
        </w:tc>
      </w:tr>
      <w:tr w:rsidR="00DA1207" w:rsidRPr="00E90D4A" w14:paraId="7102D933" w14:textId="77777777" w:rsidTr="006F0681">
        <w:tc>
          <w:tcPr>
            <w:tcW w:w="3597" w:type="pct"/>
            <w:vAlign w:val="center"/>
          </w:tcPr>
          <w:p w14:paraId="4BAC8242" w14:textId="09A43315" w:rsidR="00DA1207" w:rsidRPr="00E90D4A" w:rsidRDefault="00E61D27" w:rsidP="00A6325C">
            <w:pPr>
              <w:ind w:left="859" w:hanging="859"/>
              <w:rPr>
                <w:szCs w:val="20"/>
              </w:rPr>
            </w:pPr>
            <w:r>
              <w:rPr>
                <w:szCs w:val="20"/>
              </w:rPr>
              <w:t>Strategic Enrollment Management Plan</w:t>
            </w:r>
          </w:p>
        </w:tc>
        <w:tc>
          <w:tcPr>
            <w:tcW w:w="637" w:type="pct"/>
            <w:vAlign w:val="center"/>
          </w:tcPr>
          <w:p w14:paraId="340DF38C" w14:textId="5D0E277F" w:rsidR="00DA1207" w:rsidRPr="00E90D4A" w:rsidRDefault="00A57BFF" w:rsidP="00A6325C">
            <w:pPr>
              <w:ind w:left="859" w:hanging="859"/>
              <w:jc w:val="center"/>
              <w:rPr>
                <w:szCs w:val="20"/>
              </w:rPr>
            </w:pPr>
            <w:r>
              <w:rPr>
                <w:szCs w:val="20"/>
              </w:rPr>
              <w:t>200</w:t>
            </w:r>
          </w:p>
        </w:tc>
        <w:tc>
          <w:tcPr>
            <w:tcW w:w="766" w:type="pct"/>
            <w:vAlign w:val="center"/>
          </w:tcPr>
          <w:p w14:paraId="164505F9" w14:textId="77777777" w:rsidR="00DA1207" w:rsidRPr="00E90D4A" w:rsidRDefault="00DA1207" w:rsidP="00A6325C">
            <w:pPr>
              <w:ind w:left="859" w:hanging="859"/>
              <w:jc w:val="center"/>
              <w:rPr>
                <w:szCs w:val="20"/>
              </w:rPr>
            </w:pPr>
          </w:p>
        </w:tc>
      </w:tr>
      <w:tr w:rsidR="00AC14C7" w:rsidRPr="00E90D4A" w14:paraId="2AFF0D83" w14:textId="77777777" w:rsidTr="006F0681">
        <w:tc>
          <w:tcPr>
            <w:tcW w:w="3597" w:type="pct"/>
            <w:shd w:val="clear" w:color="auto" w:fill="BF2C37"/>
            <w:vAlign w:val="center"/>
          </w:tcPr>
          <w:p w14:paraId="2163218D" w14:textId="77777777" w:rsidR="00AC14C7" w:rsidRPr="00E90D4A" w:rsidRDefault="00AC14C7" w:rsidP="00AC14C7">
            <w:pPr>
              <w:ind w:left="859" w:hanging="859"/>
              <w:rPr>
                <w:color w:val="FFFFFF" w:themeColor="background1"/>
                <w:szCs w:val="20"/>
              </w:rPr>
            </w:pPr>
            <w:r w:rsidRPr="00E90D4A">
              <w:rPr>
                <w:b/>
                <w:color w:val="FFFFFF" w:themeColor="background1"/>
                <w:szCs w:val="20"/>
              </w:rPr>
              <w:t>Total Points</w:t>
            </w:r>
          </w:p>
        </w:tc>
        <w:tc>
          <w:tcPr>
            <w:tcW w:w="637" w:type="pct"/>
            <w:shd w:val="clear" w:color="auto" w:fill="BF2C37"/>
            <w:vAlign w:val="center"/>
          </w:tcPr>
          <w:p w14:paraId="730AD8AA" w14:textId="216D6F9B" w:rsidR="00AC14C7" w:rsidRPr="00E90D4A" w:rsidRDefault="00AC14C7" w:rsidP="00AC14C7">
            <w:pPr>
              <w:ind w:left="859" w:hanging="859"/>
              <w:jc w:val="center"/>
              <w:rPr>
                <w:b/>
                <w:color w:val="FFFFFF" w:themeColor="background1"/>
                <w:szCs w:val="20"/>
              </w:rPr>
            </w:pPr>
            <w:r w:rsidRPr="00E90D4A">
              <w:rPr>
                <w:b/>
                <w:color w:val="FFFFFF" w:themeColor="background1"/>
                <w:szCs w:val="20"/>
              </w:rPr>
              <w:t>100</w:t>
            </w:r>
            <w:r w:rsidR="00AB4F41">
              <w:rPr>
                <w:b/>
                <w:color w:val="FFFFFF" w:themeColor="background1"/>
                <w:szCs w:val="20"/>
              </w:rPr>
              <w:t>0</w:t>
            </w:r>
          </w:p>
        </w:tc>
        <w:tc>
          <w:tcPr>
            <w:tcW w:w="766" w:type="pct"/>
            <w:shd w:val="clear" w:color="auto" w:fill="BF2C37"/>
            <w:vAlign w:val="center"/>
          </w:tcPr>
          <w:p w14:paraId="0226F12D" w14:textId="77777777" w:rsidR="00AC14C7" w:rsidRPr="00E90D4A" w:rsidRDefault="00AC14C7" w:rsidP="00AC14C7">
            <w:pPr>
              <w:ind w:left="859" w:hanging="859"/>
              <w:jc w:val="center"/>
              <w:rPr>
                <w:b/>
                <w:color w:val="FFFFFF" w:themeColor="background1"/>
                <w:szCs w:val="20"/>
              </w:rPr>
            </w:pPr>
          </w:p>
        </w:tc>
      </w:tr>
    </w:tbl>
    <w:p w14:paraId="0F5028ED" w14:textId="77777777" w:rsidR="002522B3" w:rsidRPr="00E90D4A" w:rsidRDefault="002522B3" w:rsidP="002522B3">
      <w:pPr>
        <w:pStyle w:val="Heading1"/>
      </w:pPr>
      <w:r w:rsidRPr="00E90D4A">
        <w:lastRenderedPageBreak/>
        <w:t>Course Schedule</w:t>
      </w:r>
    </w:p>
    <w:p w14:paraId="113EC44C" w14:textId="77777777" w:rsidR="002522B3" w:rsidRPr="00E90D4A"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E90D4A" w14:paraId="1917DAF5" w14:textId="77777777" w:rsidTr="00885B56">
        <w:tc>
          <w:tcPr>
            <w:tcW w:w="1086" w:type="pct"/>
            <w:shd w:val="clear" w:color="auto" w:fill="BF2C37"/>
            <w:vAlign w:val="center"/>
          </w:tcPr>
          <w:p w14:paraId="2FFD53EE" w14:textId="77777777" w:rsidR="002522B3" w:rsidRPr="00E90D4A" w:rsidRDefault="002522B3" w:rsidP="002522B3">
            <w:pPr>
              <w:tabs>
                <w:tab w:val="left" w:pos="0"/>
                <w:tab w:val="left" w:pos="3720"/>
              </w:tabs>
              <w:spacing w:before="40" w:after="40"/>
              <w:jc w:val="center"/>
              <w:outlineLvl w:val="0"/>
              <w:rPr>
                <w:rFonts w:cs="Arial"/>
                <w:b/>
                <w:color w:val="FFFFFF" w:themeColor="background1"/>
                <w:szCs w:val="20"/>
              </w:rPr>
            </w:pPr>
            <w:r w:rsidRPr="00E90D4A">
              <w:rPr>
                <w:rFonts w:cs="Arial"/>
                <w:b/>
                <w:color w:val="FFFFFF" w:themeColor="background1"/>
                <w:szCs w:val="20"/>
              </w:rPr>
              <w:t>Week</w:t>
            </w:r>
          </w:p>
        </w:tc>
        <w:tc>
          <w:tcPr>
            <w:tcW w:w="1571" w:type="pct"/>
            <w:shd w:val="clear" w:color="auto" w:fill="BF2C37"/>
            <w:vAlign w:val="center"/>
          </w:tcPr>
          <w:p w14:paraId="24898D68" w14:textId="77777777" w:rsidR="002522B3" w:rsidRPr="00E90D4A" w:rsidRDefault="002522B3" w:rsidP="002522B3">
            <w:pPr>
              <w:tabs>
                <w:tab w:val="left" w:pos="0"/>
                <w:tab w:val="left" w:pos="3720"/>
              </w:tabs>
              <w:spacing w:before="40" w:after="40"/>
              <w:jc w:val="center"/>
              <w:outlineLvl w:val="0"/>
              <w:rPr>
                <w:rFonts w:cs="Arial"/>
                <w:b/>
                <w:color w:val="FFFFFF" w:themeColor="background1"/>
                <w:szCs w:val="20"/>
              </w:rPr>
            </w:pPr>
            <w:r w:rsidRPr="00E90D4A">
              <w:rPr>
                <w:rFonts w:cs="Arial"/>
                <w:b/>
                <w:color w:val="FFFFFF" w:themeColor="background1"/>
                <w:szCs w:val="20"/>
              </w:rPr>
              <w:t>Start</w:t>
            </w:r>
          </w:p>
        </w:tc>
        <w:tc>
          <w:tcPr>
            <w:tcW w:w="2343" w:type="pct"/>
            <w:shd w:val="clear" w:color="auto" w:fill="BF2C37"/>
            <w:vAlign w:val="center"/>
          </w:tcPr>
          <w:p w14:paraId="4C028E3F" w14:textId="77777777" w:rsidR="002522B3" w:rsidRPr="00E90D4A" w:rsidRDefault="002522B3" w:rsidP="002522B3">
            <w:pPr>
              <w:tabs>
                <w:tab w:val="left" w:pos="0"/>
                <w:tab w:val="left" w:pos="3720"/>
              </w:tabs>
              <w:spacing w:before="40" w:after="40"/>
              <w:jc w:val="center"/>
              <w:outlineLvl w:val="0"/>
              <w:rPr>
                <w:rFonts w:cs="Arial"/>
                <w:b/>
                <w:color w:val="FFFFFF" w:themeColor="background1"/>
                <w:szCs w:val="20"/>
              </w:rPr>
            </w:pPr>
            <w:r w:rsidRPr="00E90D4A">
              <w:rPr>
                <w:rFonts w:cs="Arial"/>
                <w:b/>
                <w:color w:val="FFFFFF" w:themeColor="background1"/>
                <w:szCs w:val="20"/>
              </w:rPr>
              <w:t>End</w:t>
            </w:r>
          </w:p>
        </w:tc>
      </w:tr>
      <w:tr w:rsidR="002522B3" w:rsidRPr="00E90D4A" w14:paraId="1E1CD524" w14:textId="77777777" w:rsidTr="00885B56">
        <w:tc>
          <w:tcPr>
            <w:tcW w:w="1086" w:type="pct"/>
            <w:vAlign w:val="center"/>
          </w:tcPr>
          <w:p w14:paraId="4337BB33"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One</w:t>
            </w:r>
          </w:p>
        </w:tc>
        <w:tc>
          <w:tcPr>
            <w:tcW w:w="1571" w:type="pct"/>
            <w:vAlign w:val="center"/>
          </w:tcPr>
          <w:p w14:paraId="4C157755"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&lt;insert start date&gt;</w:t>
            </w:r>
          </w:p>
        </w:tc>
        <w:tc>
          <w:tcPr>
            <w:tcW w:w="2343" w:type="pct"/>
            <w:vAlign w:val="center"/>
          </w:tcPr>
          <w:p w14:paraId="6E8FCF9E"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&lt;insert end date&gt;</w:t>
            </w:r>
          </w:p>
        </w:tc>
      </w:tr>
      <w:tr w:rsidR="002522B3" w:rsidRPr="00E90D4A" w14:paraId="34FD8B73" w14:textId="77777777" w:rsidTr="00885B56">
        <w:tc>
          <w:tcPr>
            <w:tcW w:w="1086" w:type="pct"/>
            <w:shd w:val="clear" w:color="auto" w:fill="D8D9DA"/>
            <w:vAlign w:val="center"/>
          </w:tcPr>
          <w:p w14:paraId="5329798E"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Two</w:t>
            </w:r>
          </w:p>
        </w:tc>
        <w:tc>
          <w:tcPr>
            <w:tcW w:w="1571" w:type="pct"/>
            <w:shd w:val="clear" w:color="auto" w:fill="D8D9DA"/>
            <w:vAlign w:val="center"/>
          </w:tcPr>
          <w:p w14:paraId="79290E41"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E90D4A" w14:paraId="047DAF5F" w14:textId="77777777" w:rsidTr="00885B56">
        <w:tc>
          <w:tcPr>
            <w:tcW w:w="1086" w:type="pct"/>
            <w:vAlign w:val="center"/>
          </w:tcPr>
          <w:p w14:paraId="7DDB8D7F"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Three</w:t>
            </w:r>
          </w:p>
        </w:tc>
        <w:tc>
          <w:tcPr>
            <w:tcW w:w="1571" w:type="pct"/>
            <w:vAlign w:val="center"/>
          </w:tcPr>
          <w:p w14:paraId="6AD02F5B"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E90D4A" w14:paraId="01060EF4" w14:textId="77777777" w:rsidTr="00885B56">
        <w:tc>
          <w:tcPr>
            <w:tcW w:w="1086" w:type="pct"/>
            <w:shd w:val="clear" w:color="auto" w:fill="D8D9DA"/>
            <w:vAlign w:val="center"/>
          </w:tcPr>
          <w:p w14:paraId="64BD9365"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Four</w:t>
            </w:r>
          </w:p>
        </w:tc>
        <w:tc>
          <w:tcPr>
            <w:tcW w:w="1571" w:type="pct"/>
            <w:shd w:val="clear" w:color="auto" w:fill="D8D9DA"/>
            <w:vAlign w:val="center"/>
          </w:tcPr>
          <w:p w14:paraId="57CC7942"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E90D4A" w14:paraId="5488B988" w14:textId="77777777" w:rsidTr="00885B56">
        <w:tc>
          <w:tcPr>
            <w:tcW w:w="1086" w:type="pct"/>
            <w:vAlign w:val="center"/>
          </w:tcPr>
          <w:p w14:paraId="6078480F"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Five</w:t>
            </w:r>
          </w:p>
        </w:tc>
        <w:tc>
          <w:tcPr>
            <w:tcW w:w="1571" w:type="pct"/>
            <w:vAlign w:val="center"/>
          </w:tcPr>
          <w:p w14:paraId="017141BE"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E90D4A" w14:paraId="5BE3454F" w14:textId="77777777" w:rsidTr="00885B56">
        <w:tc>
          <w:tcPr>
            <w:tcW w:w="1086" w:type="pct"/>
            <w:shd w:val="clear" w:color="auto" w:fill="D8D9DA"/>
            <w:vAlign w:val="center"/>
          </w:tcPr>
          <w:p w14:paraId="1C428813"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Six</w:t>
            </w:r>
          </w:p>
        </w:tc>
        <w:tc>
          <w:tcPr>
            <w:tcW w:w="1571" w:type="pct"/>
            <w:shd w:val="clear" w:color="auto" w:fill="D8D9DA"/>
            <w:vAlign w:val="center"/>
          </w:tcPr>
          <w:p w14:paraId="3F6B096F"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E90D4A" w14:paraId="1FFFA11F" w14:textId="77777777" w:rsidTr="00885B56">
        <w:tc>
          <w:tcPr>
            <w:tcW w:w="1086" w:type="pct"/>
            <w:vAlign w:val="center"/>
          </w:tcPr>
          <w:p w14:paraId="38E6D279"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r w:rsidRPr="00E90D4A">
              <w:rPr>
                <w:rFonts w:cs="Arial"/>
                <w:color w:val="000000" w:themeColor="text1"/>
                <w:sz w:val="20"/>
                <w:szCs w:val="20"/>
              </w:rPr>
              <w:t>Seven</w:t>
            </w:r>
          </w:p>
        </w:tc>
        <w:tc>
          <w:tcPr>
            <w:tcW w:w="1571" w:type="pct"/>
            <w:vAlign w:val="center"/>
          </w:tcPr>
          <w:p w14:paraId="0A253F95"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E90D4A"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E90D4A" w:rsidRDefault="00704919" w:rsidP="002522B3">
      <w:pPr>
        <w:sectPr w:rsidR="00704919" w:rsidRPr="00E90D4A" w:rsidSect="00C82FE2">
          <w:headerReference w:type="first" r:id="rId13"/>
          <w:pgSz w:w="15840" w:h="12240" w:orient="landscape" w:code="1"/>
          <w:pgMar w:top="1440" w:right="1440" w:bottom="1440" w:left="1440" w:header="720" w:footer="720" w:gutter="0"/>
          <w:cols w:space="720"/>
          <w:docGrid w:linePitch="360"/>
        </w:sectPr>
      </w:pPr>
    </w:p>
    <w:p w14:paraId="5BA2F129" w14:textId="77777777" w:rsidR="00625B51" w:rsidRPr="00E90D4A" w:rsidRDefault="008F09AD" w:rsidP="0020635A">
      <w:pPr>
        <w:pStyle w:val="Heading1"/>
        <w:rPr>
          <w:color w:val="9C2C2A" w:themeColor="accent1"/>
        </w:rPr>
      </w:pPr>
      <w:r w:rsidRPr="00E90D4A">
        <w:lastRenderedPageBreak/>
        <w:t>Weekly Learning Modules</w:t>
      </w:r>
    </w:p>
    <w:p w14:paraId="150AA211" w14:textId="77777777" w:rsidR="008F09AD" w:rsidRPr="00E90D4A"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E90D4A"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3E4441B1" w:rsidR="002D44E9" w:rsidRPr="00E90D4A" w:rsidRDefault="002D44E9" w:rsidP="00FB41E7">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E90D4A">
              <w:rPr>
                <w:b/>
                <w:color w:val="FFFFFF" w:themeColor="background1"/>
                <w:sz w:val="22"/>
                <w:szCs w:val="22"/>
              </w:rPr>
              <w:t xml:space="preserve">Week One: </w:t>
            </w:r>
            <w:bookmarkEnd w:id="2"/>
            <w:r w:rsidR="00FB41E7" w:rsidRPr="00E90D4A">
              <w:rPr>
                <w:b/>
                <w:color w:val="FFFFFF" w:themeColor="background1"/>
                <w:sz w:val="22"/>
                <w:szCs w:val="22"/>
              </w:rPr>
              <w:t>Historical Perspective of Enrollment Management</w:t>
            </w:r>
          </w:p>
        </w:tc>
      </w:tr>
      <w:tr w:rsidR="00A534FA" w:rsidRPr="00E90D4A" w14:paraId="56C3EF6A" w14:textId="77777777" w:rsidTr="00C2486C">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E90D4A" w:rsidRDefault="00A534FA" w:rsidP="00C02CF0">
            <w:pPr>
              <w:tabs>
                <w:tab w:val="left" w:pos="0"/>
                <w:tab w:val="left" w:pos="3720"/>
              </w:tabs>
              <w:outlineLvl w:val="0"/>
              <w:rPr>
                <w:rFonts w:cs="Arial"/>
                <w:b/>
                <w:i/>
                <w:szCs w:val="20"/>
              </w:rPr>
            </w:pPr>
            <w:r w:rsidRPr="00E90D4A">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E90D4A" w:rsidRDefault="00A534FA" w:rsidP="00C02CF0">
            <w:pPr>
              <w:tabs>
                <w:tab w:val="left" w:pos="0"/>
                <w:tab w:val="left" w:pos="3720"/>
              </w:tabs>
              <w:outlineLvl w:val="0"/>
              <w:rPr>
                <w:rFonts w:cs="Arial"/>
                <w:szCs w:val="20"/>
              </w:rPr>
            </w:pPr>
            <w:r w:rsidRPr="00E90D4A">
              <w:rPr>
                <w:rFonts w:cs="Arial"/>
                <w:b/>
                <w:i/>
                <w:szCs w:val="20"/>
              </w:rPr>
              <w:t>Alignment</w:t>
            </w:r>
          </w:p>
        </w:tc>
      </w:tr>
      <w:tr w:rsidR="00A534FA" w:rsidRPr="00E90D4A" w14:paraId="2FF8BAF6" w14:textId="77777777" w:rsidTr="00C2486C">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2B708A96" w:rsidR="00A534FA" w:rsidRPr="00E90D4A" w:rsidRDefault="0018434B" w:rsidP="00C02CF0">
            <w:pPr>
              <w:pStyle w:val="ObjectiveBullet"/>
              <w:numPr>
                <w:ilvl w:val="1"/>
                <w:numId w:val="5"/>
              </w:numPr>
              <w:tabs>
                <w:tab w:val="clear" w:pos="0"/>
              </w:tabs>
            </w:pPr>
            <w:r w:rsidRPr="00E90D4A">
              <w:t>Discuss the importance of historical trends in enrollment management.</w:t>
            </w:r>
          </w:p>
        </w:tc>
        <w:tc>
          <w:tcPr>
            <w:tcW w:w="2880" w:type="dxa"/>
            <w:gridSpan w:val="2"/>
            <w:tcBorders>
              <w:top w:val="single" w:sz="4" w:space="0" w:color="auto"/>
              <w:left w:val="nil"/>
              <w:bottom w:val="nil"/>
              <w:right w:val="single" w:sz="4" w:space="0" w:color="auto"/>
            </w:tcBorders>
          </w:tcPr>
          <w:p w14:paraId="51547426" w14:textId="40BBB1A1" w:rsidR="00A534FA" w:rsidRPr="00E90D4A" w:rsidRDefault="00E37216" w:rsidP="00C02CF0">
            <w:pPr>
              <w:tabs>
                <w:tab w:val="left" w:pos="0"/>
                <w:tab w:val="left" w:pos="3720"/>
              </w:tabs>
              <w:outlineLvl w:val="0"/>
              <w:rPr>
                <w:rFonts w:cs="Arial"/>
                <w:szCs w:val="20"/>
              </w:rPr>
            </w:pPr>
            <w:r>
              <w:rPr>
                <w:rFonts w:cs="Arial"/>
                <w:szCs w:val="20"/>
              </w:rPr>
              <w:t>CLO1</w:t>
            </w:r>
          </w:p>
        </w:tc>
      </w:tr>
      <w:tr w:rsidR="00A534FA" w:rsidRPr="00E90D4A" w14:paraId="0243E072" w14:textId="77777777" w:rsidTr="00C2486C">
        <w:trPr>
          <w:trHeight w:val="3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74292B15" w14:textId="257C4C94" w:rsidR="00A534FA" w:rsidRPr="00E90D4A" w:rsidRDefault="0018434B" w:rsidP="00C02CF0">
            <w:pPr>
              <w:pStyle w:val="ObjectiveBullet"/>
              <w:numPr>
                <w:ilvl w:val="1"/>
                <w:numId w:val="5"/>
              </w:numPr>
            </w:pPr>
            <w:r w:rsidRPr="00E90D4A">
              <w:t>Contrast enrollment services within the higher education environment.</w:t>
            </w:r>
          </w:p>
        </w:tc>
        <w:tc>
          <w:tcPr>
            <w:tcW w:w="2880" w:type="dxa"/>
            <w:gridSpan w:val="2"/>
            <w:tcBorders>
              <w:top w:val="nil"/>
              <w:left w:val="nil"/>
              <w:bottom w:val="single" w:sz="4" w:space="0" w:color="auto"/>
              <w:right w:val="single" w:sz="4" w:space="0" w:color="auto"/>
            </w:tcBorders>
          </w:tcPr>
          <w:p w14:paraId="6A66BBEA" w14:textId="3282544D" w:rsidR="00A534FA" w:rsidRPr="00E90D4A" w:rsidRDefault="00E37216" w:rsidP="00C02CF0">
            <w:pPr>
              <w:tabs>
                <w:tab w:val="left" w:pos="0"/>
                <w:tab w:val="left" w:pos="3720"/>
              </w:tabs>
              <w:outlineLvl w:val="0"/>
              <w:rPr>
                <w:rFonts w:cs="Arial"/>
                <w:szCs w:val="20"/>
              </w:rPr>
            </w:pPr>
            <w:r>
              <w:rPr>
                <w:rFonts w:cs="Arial"/>
                <w:szCs w:val="20"/>
              </w:rPr>
              <w:t>CLO1, CLO2</w:t>
            </w:r>
          </w:p>
        </w:tc>
      </w:tr>
      <w:tr w:rsidR="005B10FE" w:rsidRPr="00E90D4A"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E90D4A" w:rsidRDefault="0020635A" w:rsidP="0020635A">
            <w:pPr>
              <w:tabs>
                <w:tab w:val="left" w:pos="0"/>
                <w:tab w:val="left" w:pos="3720"/>
              </w:tabs>
              <w:outlineLvl w:val="0"/>
              <w:rPr>
                <w:rFonts w:cs="Arial"/>
                <w:i/>
                <w:szCs w:val="20"/>
              </w:rPr>
            </w:pPr>
            <w:r w:rsidRPr="00E90D4A">
              <w:rPr>
                <w:rFonts w:cs="Arial"/>
                <w:b/>
                <w:i/>
                <w:sz w:val="22"/>
                <w:szCs w:val="20"/>
              </w:rPr>
              <w:t>Resources, Activities, and Preparation</w:t>
            </w:r>
          </w:p>
          <w:p w14:paraId="10BBBF29" w14:textId="45A92FBD" w:rsidR="0020635A" w:rsidRPr="00E90D4A" w:rsidRDefault="009D107E" w:rsidP="009D107E">
            <w:pPr>
              <w:tabs>
                <w:tab w:val="left" w:pos="0"/>
                <w:tab w:val="left" w:pos="3720"/>
              </w:tabs>
              <w:outlineLvl w:val="0"/>
              <w:rPr>
                <w:rFonts w:cs="Arial"/>
                <w:b/>
                <w:i/>
                <w:szCs w:val="20"/>
              </w:rPr>
            </w:pPr>
            <w:r w:rsidRPr="00E90D4A">
              <w:rPr>
                <w:rFonts w:cs="Arial"/>
                <w:i/>
                <w:szCs w:val="20"/>
              </w:rPr>
              <w:t>Utilize</w:t>
            </w:r>
            <w:r w:rsidR="0020635A" w:rsidRPr="00E90D4A">
              <w:rPr>
                <w:rFonts w:cs="Arial"/>
                <w:i/>
                <w:szCs w:val="20"/>
              </w:rPr>
              <w:t xml:space="preserve"> these </w:t>
            </w:r>
            <w:r w:rsidRPr="00E90D4A">
              <w:rPr>
                <w:rFonts w:cs="Arial"/>
                <w:i/>
                <w:szCs w:val="20"/>
              </w:rPr>
              <w:t>resources</w:t>
            </w:r>
            <w:r w:rsidR="0020635A" w:rsidRPr="00E90D4A">
              <w:rPr>
                <w:rFonts w:cs="Arial"/>
                <w:i/>
                <w:szCs w:val="20"/>
              </w:rPr>
              <w:t xml:space="preserve"> </w:t>
            </w:r>
            <w:r w:rsidRPr="00E90D4A">
              <w:rPr>
                <w:rFonts w:cs="Arial"/>
                <w:i/>
                <w:szCs w:val="20"/>
              </w:rPr>
              <w:t xml:space="preserve">and complete these activities in preparation </w:t>
            </w:r>
            <w:r w:rsidR="0020635A" w:rsidRPr="00E90D4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E90D4A" w:rsidRDefault="005B10FE" w:rsidP="005B10FE">
            <w:pPr>
              <w:tabs>
                <w:tab w:val="left" w:pos="0"/>
                <w:tab w:val="left" w:pos="3720"/>
              </w:tabs>
              <w:outlineLvl w:val="0"/>
              <w:rPr>
                <w:rFonts w:cs="Arial"/>
                <w:b/>
                <w:i/>
                <w:szCs w:val="20"/>
              </w:rPr>
            </w:pPr>
            <w:r w:rsidRPr="00E90D4A">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E90D4A" w:rsidRDefault="00AB01FF" w:rsidP="005B10FE">
            <w:pPr>
              <w:tabs>
                <w:tab w:val="left" w:pos="0"/>
                <w:tab w:val="left" w:pos="3720"/>
              </w:tabs>
              <w:outlineLvl w:val="0"/>
              <w:rPr>
                <w:rFonts w:cs="Arial"/>
                <w:b/>
                <w:i/>
                <w:szCs w:val="20"/>
              </w:rPr>
            </w:pPr>
            <w:r w:rsidRPr="00E90D4A">
              <w:rPr>
                <w:rFonts w:cs="Arial"/>
                <w:b/>
                <w:i/>
                <w:szCs w:val="20"/>
              </w:rPr>
              <w:t>AIE</w:t>
            </w:r>
          </w:p>
        </w:tc>
      </w:tr>
      <w:tr w:rsidR="00132272" w:rsidRPr="00E90D4A" w14:paraId="61F8EFED" w14:textId="77777777" w:rsidTr="005B10FE">
        <w:tc>
          <w:tcPr>
            <w:tcW w:w="10170" w:type="dxa"/>
            <w:gridSpan w:val="2"/>
            <w:tcMar>
              <w:top w:w="115" w:type="dxa"/>
              <w:left w:w="115" w:type="dxa"/>
              <w:bottom w:w="115" w:type="dxa"/>
              <w:right w:w="115" w:type="dxa"/>
            </w:tcMar>
          </w:tcPr>
          <w:p w14:paraId="2EF8357F" w14:textId="74C0C77F" w:rsidR="00132272" w:rsidRPr="00E90D4A" w:rsidRDefault="00132272" w:rsidP="00132272">
            <w:pPr>
              <w:rPr>
                <w:rFonts w:cs="Arial"/>
                <w:b/>
                <w:szCs w:val="20"/>
              </w:rPr>
            </w:pPr>
            <w:r w:rsidRPr="00E90D4A">
              <w:rPr>
                <w:rFonts w:cs="Arial"/>
                <w:b/>
                <w:szCs w:val="20"/>
              </w:rPr>
              <w:t>Tutorials</w:t>
            </w:r>
          </w:p>
          <w:p w14:paraId="032922FB" w14:textId="77777777" w:rsidR="00132272" w:rsidRPr="00E90D4A" w:rsidRDefault="00132272" w:rsidP="002522B3">
            <w:pPr>
              <w:pStyle w:val="AssignmentsLevel1"/>
            </w:pPr>
          </w:p>
          <w:p w14:paraId="5C2FA27E" w14:textId="106E14C4" w:rsidR="00132272" w:rsidRPr="00E90D4A" w:rsidRDefault="00132272" w:rsidP="002522B3">
            <w:pPr>
              <w:pStyle w:val="AssignmentsLevel1"/>
            </w:pPr>
            <w:r w:rsidRPr="00E90D4A">
              <w:t>During this course</w:t>
            </w:r>
            <w:r w:rsidR="00000D8D">
              <w:t>,</w:t>
            </w:r>
            <w:r w:rsidRPr="00E90D4A">
              <w:t xml:space="preserve"> you will be asked to use and participate in various technologies to complete activities and assignments. </w:t>
            </w:r>
          </w:p>
          <w:p w14:paraId="2A79952B" w14:textId="77777777" w:rsidR="00132272" w:rsidRPr="00E90D4A" w:rsidRDefault="00132272" w:rsidP="002522B3">
            <w:pPr>
              <w:pStyle w:val="AssignmentsLevel1"/>
            </w:pPr>
          </w:p>
          <w:p w14:paraId="155C517D" w14:textId="4FDFBC49" w:rsidR="00132272" w:rsidRPr="00E90D4A" w:rsidRDefault="00132272" w:rsidP="002522B3">
            <w:pPr>
              <w:pStyle w:val="AssignmentsLevel1"/>
            </w:pPr>
            <w:r w:rsidRPr="00E90D4A">
              <w:rPr>
                <w:b/>
              </w:rPr>
              <w:t>Review</w:t>
            </w:r>
            <w:r w:rsidRPr="00E90D4A">
              <w:t xml:space="preserve"> the tutorials available on Bla</w:t>
            </w:r>
            <w:r w:rsidR="00401E44" w:rsidRPr="00E90D4A">
              <w:t>ckboard</w:t>
            </w:r>
            <w:r w:rsidR="00000D8D">
              <w:t>,</w:t>
            </w:r>
            <w:r w:rsidR="00401E44" w:rsidRPr="00E90D4A">
              <w:t xml:space="preserve"> as needed.</w:t>
            </w:r>
          </w:p>
          <w:p w14:paraId="7E7DEAE1" w14:textId="37852603" w:rsidR="00132272" w:rsidRPr="00E90D4A" w:rsidRDefault="00132272" w:rsidP="002522B3">
            <w:pPr>
              <w:pStyle w:val="AssignmentsLevel1"/>
            </w:pPr>
            <w:r w:rsidRPr="00E90D4A">
              <w:rPr>
                <w:b/>
              </w:rPr>
              <w:t>Click</w:t>
            </w:r>
            <w:r w:rsidRPr="00E90D4A">
              <w:t xml:space="preserve"> the </w:t>
            </w:r>
            <w:r w:rsidR="008C4F02" w:rsidRPr="00E90D4A">
              <w:rPr>
                <w:b/>
              </w:rPr>
              <w:t>Student Resources</w:t>
            </w:r>
            <w:r w:rsidRPr="00E90D4A">
              <w:t xml:space="preserve"> button from the menu on the left.</w:t>
            </w:r>
          </w:p>
        </w:tc>
        <w:tc>
          <w:tcPr>
            <w:tcW w:w="1440" w:type="dxa"/>
            <w:tcBorders>
              <w:bottom w:val="single" w:sz="4" w:space="0" w:color="000000" w:themeColor="text1"/>
            </w:tcBorders>
          </w:tcPr>
          <w:p w14:paraId="3FA8C0E9" w14:textId="77777777" w:rsidR="00132272" w:rsidRPr="00E90D4A" w:rsidRDefault="00132272" w:rsidP="00132272">
            <w:pPr>
              <w:rPr>
                <w:rFonts w:cs="Arial"/>
                <w:szCs w:val="20"/>
              </w:rPr>
            </w:pPr>
            <w:r w:rsidRPr="00E90D4A">
              <w:rPr>
                <w:rFonts w:cs="Arial"/>
                <w:szCs w:val="20"/>
              </w:rPr>
              <w:t>N/A</w:t>
            </w:r>
          </w:p>
        </w:tc>
        <w:tc>
          <w:tcPr>
            <w:tcW w:w="1440" w:type="dxa"/>
            <w:tcBorders>
              <w:bottom w:val="single" w:sz="4" w:space="0" w:color="000000" w:themeColor="text1"/>
            </w:tcBorders>
          </w:tcPr>
          <w:p w14:paraId="47FD7832" w14:textId="77777777" w:rsidR="00132272" w:rsidRPr="00E90D4A" w:rsidRDefault="00132272" w:rsidP="00132272">
            <w:pPr>
              <w:rPr>
                <w:rFonts w:cs="Arial"/>
                <w:szCs w:val="20"/>
              </w:rPr>
            </w:pPr>
            <w:r w:rsidRPr="00E90D4A">
              <w:rPr>
                <w:rFonts w:cs="Arial"/>
                <w:szCs w:val="20"/>
              </w:rPr>
              <w:t>N/A</w:t>
            </w:r>
          </w:p>
        </w:tc>
      </w:tr>
      <w:tr w:rsidR="00132272" w:rsidRPr="00E90D4A" w14:paraId="0D16A743" w14:textId="77777777" w:rsidTr="005B10FE">
        <w:tc>
          <w:tcPr>
            <w:tcW w:w="10170" w:type="dxa"/>
            <w:gridSpan w:val="2"/>
            <w:tcMar>
              <w:top w:w="115" w:type="dxa"/>
              <w:left w:w="115" w:type="dxa"/>
              <w:bottom w:w="115" w:type="dxa"/>
              <w:right w:w="115" w:type="dxa"/>
            </w:tcMar>
          </w:tcPr>
          <w:p w14:paraId="2619482B" w14:textId="39792FF0" w:rsidR="00132272" w:rsidRPr="00E90D4A" w:rsidRDefault="00132272" w:rsidP="00132272">
            <w:pPr>
              <w:rPr>
                <w:rFonts w:cs="Arial"/>
                <w:szCs w:val="20"/>
              </w:rPr>
            </w:pPr>
            <w:r w:rsidRPr="00E90D4A">
              <w:rPr>
                <w:rFonts w:cs="Arial"/>
                <w:b/>
                <w:szCs w:val="20"/>
              </w:rPr>
              <w:t>Weekly Participation and Discussion</w:t>
            </w:r>
          </w:p>
          <w:p w14:paraId="78E871AE" w14:textId="2372B139" w:rsidR="002559E7" w:rsidRPr="00E90D4A" w:rsidRDefault="002559E7" w:rsidP="002522B3">
            <w:pPr>
              <w:pStyle w:val="AssignmentsLevel1"/>
            </w:pPr>
          </w:p>
          <w:p w14:paraId="1511636B" w14:textId="79288D22" w:rsidR="00132272" w:rsidRPr="00E90D4A" w:rsidRDefault="00132272" w:rsidP="002522B3">
            <w:pPr>
              <w:pStyle w:val="AssignmentsLevel1"/>
            </w:pPr>
            <w:r w:rsidRPr="00E90D4A">
              <w:t>The purpose of the weekly discussions is to provide you with a way to synthesize the concepts presented in this course. Each week, you will respond to the discussion questions with a substantive post of 200</w:t>
            </w:r>
            <w:r w:rsidR="00000D8D">
              <w:t xml:space="preserve"> </w:t>
            </w:r>
            <w:r w:rsidRPr="00E90D4A">
              <w:t>to 250</w:t>
            </w:r>
            <w:r w:rsidR="00000D8D">
              <w:t xml:space="preserve"> </w:t>
            </w:r>
            <w:r w:rsidRPr="00E90D4A">
              <w:t>words that addresses all the prompts for the question by 11:59 p.m. EST of the listed due date. By the conclusion of each week, Sunday at 11:59 p.m. EST, you will make at least one substantive comment of 100</w:t>
            </w:r>
            <w:r w:rsidR="00000D8D">
              <w:t xml:space="preserve"> </w:t>
            </w:r>
            <w:r w:rsidRPr="00E90D4A">
              <w:t>to 150</w:t>
            </w:r>
            <w:r w:rsidR="00000D8D">
              <w:t xml:space="preserve"> </w:t>
            </w:r>
            <w:r w:rsidRPr="00E90D4A">
              <w:t xml:space="preserve">words to </w:t>
            </w:r>
            <w:r w:rsidR="00000D8D">
              <w:t>3</w:t>
            </w:r>
            <w:r w:rsidR="00000D8D" w:rsidRPr="00E90D4A">
              <w:t xml:space="preserve"> </w:t>
            </w:r>
            <w:r w:rsidRPr="00E90D4A">
              <w:t xml:space="preserve">of your classmates’ posts for each assigned discussion question. Your comments must further the discussion by following the RISE </w:t>
            </w:r>
            <w:r w:rsidR="00000D8D">
              <w:t>m</w:t>
            </w:r>
            <w:r w:rsidRPr="00E90D4A">
              <w:t>odel for meaningful feedback. It is recommended that you check in periodically throughout the week to ensure that you are meeting the participation requirement.</w:t>
            </w:r>
          </w:p>
          <w:p w14:paraId="571FCF25" w14:textId="77777777" w:rsidR="00132272" w:rsidRPr="00E90D4A" w:rsidRDefault="00132272" w:rsidP="002522B3">
            <w:pPr>
              <w:pStyle w:val="AssignmentsLevel1"/>
            </w:pPr>
          </w:p>
          <w:p w14:paraId="7A5A9F05" w14:textId="73E6B5B8" w:rsidR="00132272" w:rsidRPr="00E90D4A" w:rsidRDefault="00132272" w:rsidP="00665158">
            <w:pPr>
              <w:rPr>
                <w:rFonts w:cs="Arial"/>
                <w:color w:val="0000FF"/>
                <w:szCs w:val="20"/>
                <w:u w:val="single"/>
              </w:rPr>
            </w:pPr>
            <w:r w:rsidRPr="00E90D4A">
              <w:rPr>
                <w:b/>
              </w:rPr>
              <w:t>Review</w:t>
            </w:r>
            <w:r w:rsidRPr="00E90D4A">
              <w:t xml:space="preserve"> the </w:t>
            </w:r>
            <w:hyperlink r:id="rId14" w:history="1">
              <w:r w:rsidRPr="00E90D4A">
                <w:rPr>
                  <w:rStyle w:val="Hyperlink"/>
                </w:rPr>
                <w:t>RISE Model for Peer Feedback</w:t>
              </w:r>
            </w:hyperlink>
            <w:r w:rsidRPr="00E90D4A">
              <w:rPr>
                <w:rFonts w:cs="Arial"/>
                <w:szCs w:val="20"/>
              </w:rPr>
              <w:t xml:space="preserve">. </w:t>
            </w:r>
          </w:p>
        </w:tc>
        <w:tc>
          <w:tcPr>
            <w:tcW w:w="1440" w:type="dxa"/>
            <w:tcBorders>
              <w:bottom w:val="single" w:sz="4" w:space="0" w:color="000000" w:themeColor="text1"/>
            </w:tcBorders>
          </w:tcPr>
          <w:p w14:paraId="01938831" w14:textId="77777777" w:rsidR="00132272" w:rsidRPr="00E90D4A" w:rsidRDefault="00132272" w:rsidP="00132272">
            <w:pPr>
              <w:rPr>
                <w:rFonts w:cs="Arial"/>
                <w:szCs w:val="20"/>
              </w:rPr>
            </w:pPr>
          </w:p>
        </w:tc>
        <w:tc>
          <w:tcPr>
            <w:tcW w:w="1440" w:type="dxa"/>
            <w:tcBorders>
              <w:bottom w:val="single" w:sz="4" w:space="0" w:color="000000" w:themeColor="text1"/>
            </w:tcBorders>
          </w:tcPr>
          <w:p w14:paraId="13DC7F91" w14:textId="77777777" w:rsidR="00132272" w:rsidRPr="00E90D4A" w:rsidRDefault="00132272" w:rsidP="00132272">
            <w:pPr>
              <w:rPr>
                <w:rFonts w:cs="Arial"/>
                <w:szCs w:val="20"/>
              </w:rPr>
            </w:pPr>
          </w:p>
        </w:tc>
      </w:tr>
      <w:tr w:rsidR="00AB01FF" w:rsidRPr="00E90D4A" w14:paraId="331672C4" w14:textId="77777777" w:rsidTr="002522B3">
        <w:tc>
          <w:tcPr>
            <w:tcW w:w="10170" w:type="dxa"/>
            <w:gridSpan w:val="2"/>
            <w:tcMar>
              <w:top w:w="115" w:type="dxa"/>
              <w:left w:w="115" w:type="dxa"/>
              <w:bottom w:w="115" w:type="dxa"/>
              <w:right w:w="115" w:type="dxa"/>
            </w:tcMar>
          </w:tcPr>
          <w:p w14:paraId="63EF9221" w14:textId="4E7CA8C0" w:rsidR="00AB01FF" w:rsidRPr="00E90D4A" w:rsidRDefault="0018434B" w:rsidP="002522B3">
            <w:pPr>
              <w:tabs>
                <w:tab w:val="left" w:pos="2329"/>
              </w:tabs>
              <w:rPr>
                <w:rFonts w:cs="Arial"/>
                <w:b/>
                <w:szCs w:val="20"/>
              </w:rPr>
            </w:pPr>
            <w:r w:rsidRPr="00E90D4A">
              <w:rPr>
                <w:rFonts w:cs="Arial"/>
                <w:b/>
                <w:szCs w:val="20"/>
              </w:rPr>
              <w:t>Readings</w:t>
            </w:r>
            <w:r w:rsidR="00EA54A7">
              <w:rPr>
                <w:rFonts w:cs="Arial"/>
                <w:b/>
                <w:szCs w:val="20"/>
              </w:rPr>
              <w:t xml:space="preserve"> and Resources</w:t>
            </w:r>
          </w:p>
          <w:p w14:paraId="78C5E2A3" w14:textId="77777777" w:rsidR="00AB01FF" w:rsidRPr="00E90D4A" w:rsidRDefault="00AB01FF" w:rsidP="002522B3">
            <w:pPr>
              <w:tabs>
                <w:tab w:val="left" w:pos="2329"/>
              </w:tabs>
              <w:rPr>
                <w:rFonts w:cs="Arial"/>
                <w:b/>
                <w:szCs w:val="20"/>
              </w:rPr>
            </w:pPr>
          </w:p>
          <w:p w14:paraId="6DF3BD97" w14:textId="77777777" w:rsidR="00CF2ACA" w:rsidRDefault="0018434B" w:rsidP="002522B3">
            <w:pPr>
              <w:pStyle w:val="AssignmentsLevel1"/>
            </w:pPr>
            <w:r w:rsidRPr="00E90D4A">
              <w:rPr>
                <w:b/>
              </w:rPr>
              <w:t>Read</w:t>
            </w:r>
            <w:r w:rsidR="00FB41E7" w:rsidRPr="00E90D4A">
              <w:t xml:space="preserve"> </w:t>
            </w:r>
            <w:r w:rsidR="00CF2ACA">
              <w:t xml:space="preserve">the following: </w:t>
            </w:r>
          </w:p>
          <w:p w14:paraId="1E262D76" w14:textId="77777777" w:rsidR="00000D8D" w:rsidRDefault="00000D8D" w:rsidP="002522B3">
            <w:pPr>
              <w:pStyle w:val="AssignmentsLevel1"/>
            </w:pPr>
          </w:p>
          <w:p w14:paraId="74F7B649" w14:textId="6303D40A" w:rsidR="00AB01FF" w:rsidRDefault="00FB41E7" w:rsidP="00000D8D">
            <w:pPr>
              <w:pStyle w:val="AssignmentsLevel2"/>
            </w:pPr>
            <w:r w:rsidRPr="00E90D4A">
              <w:t>Ch</w:t>
            </w:r>
            <w:r w:rsidR="00000D8D">
              <w:t>.</w:t>
            </w:r>
            <w:r w:rsidRPr="00E90D4A">
              <w:t xml:space="preserve"> 1</w:t>
            </w:r>
            <w:r w:rsidR="00000D8D">
              <w:t xml:space="preserve"> &amp; </w:t>
            </w:r>
            <w:r w:rsidRPr="00E90D4A">
              <w:t>2</w:t>
            </w:r>
            <w:r w:rsidR="0018434B" w:rsidRPr="00E90D4A">
              <w:t xml:space="preserve"> </w:t>
            </w:r>
            <w:r w:rsidR="0018434B" w:rsidRPr="00CF2ACA">
              <w:t>of Handbook of Strategic Enrollment Management</w:t>
            </w:r>
            <w:r w:rsidR="00000D8D">
              <w:br/>
            </w:r>
          </w:p>
          <w:p w14:paraId="159C6158" w14:textId="24EA72D4" w:rsidR="00CF2ACA" w:rsidRDefault="00CF2ACA" w:rsidP="00000D8D">
            <w:pPr>
              <w:pStyle w:val="AssignmentsLevel2"/>
            </w:pPr>
            <w:r>
              <w:t xml:space="preserve">Johnson, A. L. (Winter 2000). </w:t>
            </w:r>
            <w:hyperlink r:id="rId15" w:history="1">
              <w:r w:rsidRPr="00C2486C">
                <w:rPr>
                  <w:rStyle w:val="Hyperlink"/>
                </w:rPr>
                <w:t>The evolution of enrollment management: A historical perspective</w:t>
              </w:r>
            </w:hyperlink>
            <w:r>
              <w:t xml:space="preserve">. </w:t>
            </w:r>
            <w:r>
              <w:rPr>
                <w:i/>
              </w:rPr>
              <w:t>Journal of College Admission 166</w:t>
            </w:r>
            <w:r>
              <w:t>, 4</w:t>
            </w:r>
            <w:r w:rsidR="00000D8D">
              <w:t>–</w:t>
            </w:r>
            <w:r>
              <w:t xml:space="preserve">11. </w:t>
            </w:r>
            <w:r w:rsidR="00000D8D">
              <w:br/>
            </w:r>
          </w:p>
          <w:p w14:paraId="2B4F3354" w14:textId="159F9470" w:rsidR="00CF2ACA" w:rsidRDefault="00CF2ACA" w:rsidP="004D0AB8">
            <w:pPr>
              <w:pStyle w:val="AssignmentsLevel2"/>
            </w:pPr>
            <w:proofErr w:type="spellStart"/>
            <w:r>
              <w:t>Kurz</w:t>
            </w:r>
            <w:proofErr w:type="spellEnd"/>
            <w:r>
              <w:t>, K.</w:t>
            </w:r>
            <w:r w:rsidR="00000D8D">
              <w:t>,</w:t>
            </w:r>
            <w:r>
              <w:t xml:space="preserve"> &amp; Scannell, J. (May 2006). </w:t>
            </w:r>
            <w:hyperlink r:id="rId16" w:history="1">
              <w:r w:rsidRPr="00CF2ACA">
                <w:rPr>
                  <w:rStyle w:val="Hyperlink"/>
                </w:rPr>
                <w:t>Enrollment management grows up</w:t>
              </w:r>
            </w:hyperlink>
            <w:r>
              <w:t xml:space="preserve">. </w:t>
            </w:r>
            <w:r>
              <w:rPr>
                <w:i/>
              </w:rPr>
              <w:t>University Business</w:t>
            </w:r>
            <w:r>
              <w:t xml:space="preserve">. </w:t>
            </w:r>
            <w:r w:rsidR="00000D8D">
              <w:br/>
            </w:r>
          </w:p>
          <w:p w14:paraId="0354AC9F" w14:textId="5143F7C5" w:rsidR="00CF2ACA" w:rsidRDefault="00CF2ACA" w:rsidP="004D0AB8">
            <w:pPr>
              <w:pStyle w:val="AssignmentsLevel2"/>
            </w:pPr>
            <w:r>
              <w:t xml:space="preserve">Huddleston, T. (Fall 2000). </w:t>
            </w:r>
            <w:hyperlink r:id="rId17" w:history="1">
              <w:r w:rsidRPr="00CF2ACA">
                <w:rPr>
                  <w:rStyle w:val="Hyperlink"/>
                </w:rPr>
                <w:t>Enrollment management</w:t>
              </w:r>
            </w:hyperlink>
            <w:r>
              <w:t xml:space="preserve">. </w:t>
            </w:r>
            <w:r>
              <w:rPr>
                <w:i/>
              </w:rPr>
              <w:t>New Directions for Higher Education 111</w:t>
            </w:r>
            <w:r>
              <w:t>, 65</w:t>
            </w:r>
            <w:r w:rsidR="00000D8D">
              <w:t>–</w:t>
            </w:r>
            <w:r>
              <w:t>73.</w:t>
            </w:r>
          </w:p>
          <w:p w14:paraId="79D64138" w14:textId="77777777" w:rsidR="00F32D23" w:rsidRDefault="00F32D23">
            <w:pPr>
              <w:pStyle w:val="AssignmentsLevel2"/>
              <w:numPr>
                <w:ilvl w:val="0"/>
                <w:numId w:val="0"/>
              </w:numPr>
              <w:ind w:left="360"/>
            </w:pPr>
          </w:p>
          <w:p w14:paraId="2003892F" w14:textId="77777777" w:rsidR="00F32D23" w:rsidRDefault="00F32D23">
            <w:pPr>
              <w:pStyle w:val="AssignmentsLevel2"/>
              <w:numPr>
                <w:ilvl w:val="0"/>
                <w:numId w:val="0"/>
              </w:numPr>
              <w:ind w:left="360"/>
            </w:pPr>
            <w:r w:rsidRPr="00355ACC">
              <w:rPr>
                <w:b/>
              </w:rPr>
              <w:t>Watch</w:t>
            </w:r>
            <w:r>
              <w:t xml:space="preserve"> the following: </w:t>
            </w:r>
          </w:p>
          <w:p w14:paraId="65AA67CB" w14:textId="77777777" w:rsidR="00F32D23" w:rsidRDefault="00F32D23">
            <w:pPr>
              <w:pStyle w:val="AssignmentsLevel2"/>
              <w:numPr>
                <w:ilvl w:val="0"/>
                <w:numId w:val="0"/>
              </w:numPr>
              <w:ind w:left="360"/>
            </w:pPr>
          </w:p>
          <w:p w14:paraId="69D083BE" w14:textId="405A0392" w:rsidR="00F32D23" w:rsidRDefault="00615803" w:rsidP="00000D8D">
            <w:pPr>
              <w:pStyle w:val="AssignmentsLevel2"/>
            </w:pPr>
            <w:hyperlink r:id="rId18" w:history="1">
              <w:r w:rsidR="00843DE9" w:rsidRPr="00843DE9">
                <w:rPr>
                  <w:rStyle w:val="Hyperlink"/>
                </w:rPr>
                <w:t>How to Increase Student Retention | For Student Retention Strategies Visit: Fighting4Youth.com</w:t>
              </w:r>
            </w:hyperlink>
            <w:r w:rsidR="00843DE9">
              <w:t xml:space="preserve"> (6:11)</w:t>
            </w:r>
          </w:p>
          <w:p w14:paraId="01B1A800" w14:textId="77777777" w:rsidR="00843DE9" w:rsidRDefault="00615803" w:rsidP="004D0AB8">
            <w:pPr>
              <w:pStyle w:val="AssignmentsLevel2"/>
            </w:pPr>
            <w:hyperlink r:id="rId19" w:history="1">
              <w:r w:rsidR="00843DE9" w:rsidRPr="00843DE9">
                <w:rPr>
                  <w:rStyle w:val="Hyperlink"/>
                </w:rPr>
                <w:t>Grit: The Power of Passion and Perseverance</w:t>
              </w:r>
            </w:hyperlink>
            <w:r w:rsidR="00843DE9">
              <w:t xml:space="preserve"> (6:12)</w:t>
            </w:r>
          </w:p>
          <w:p w14:paraId="1786B0FD" w14:textId="77777777" w:rsidR="006858B3" w:rsidRDefault="006858B3" w:rsidP="006858B3">
            <w:pPr>
              <w:pStyle w:val="AssignmentsLevel2"/>
              <w:numPr>
                <w:ilvl w:val="0"/>
                <w:numId w:val="0"/>
              </w:numPr>
              <w:ind w:left="395" w:hanging="360"/>
            </w:pPr>
          </w:p>
          <w:p w14:paraId="5A948192" w14:textId="018AD0E6" w:rsidR="006858B3" w:rsidRPr="006858B3" w:rsidRDefault="006858B3" w:rsidP="006858B3">
            <w:pPr>
              <w:pStyle w:val="AssignmentsLevel1"/>
            </w:pPr>
            <w:r>
              <w:rPr>
                <w:b/>
              </w:rPr>
              <w:t xml:space="preserve">Post </w:t>
            </w:r>
            <w:r>
              <w:t>any questions, comments, or observations to share with the class in the Week 1 General Q &amp; A discussion forum on Blackboard.</w:t>
            </w:r>
          </w:p>
        </w:tc>
        <w:tc>
          <w:tcPr>
            <w:tcW w:w="1440" w:type="dxa"/>
            <w:tcBorders>
              <w:bottom w:val="single" w:sz="4" w:space="0" w:color="000000" w:themeColor="text1"/>
            </w:tcBorders>
          </w:tcPr>
          <w:p w14:paraId="0E3BAFB5" w14:textId="20D6B493" w:rsidR="00AB01FF" w:rsidRPr="00E90D4A" w:rsidRDefault="00E37216" w:rsidP="002522B3">
            <w:pPr>
              <w:rPr>
                <w:rFonts w:cs="Arial"/>
                <w:szCs w:val="20"/>
              </w:rPr>
            </w:pPr>
            <w:r>
              <w:rPr>
                <w:rFonts w:cs="Arial"/>
                <w:szCs w:val="20"/>
              </w:rPr>
              <w:lastRenderedPageBreak/>
              <w:t>1.1, 1.2</w:t>
            </w:r>
          </w:p>
        </w:tc>
        <w:tc>
          <w:tcPr>
            <w:tcW w:w="1440" w:type="dxa"/>
            <w:tcBorders>
              <w:bottom w:val="single" w:sz="4" w:space="0" w:color="000000" w:themeColor="text1"/>
            </w:tcBorders>
          </w:tcPr>
          <w:p w14:paraId="22D07B49" w14:textId="2ABE9C68" w:rsidR="00AB01FF" w:rsidRPr="00E90D4A" w:rsidRDefault="006858B3" w:rsidP="006858B3">
            <w:pPr>
              <w:rPr>
                <w:rFonts w:cs="Arial"/>
                <w:szCs w:val="20"/>
              </w:rPr>
            </w:pPr>
            <w:r>
              <w:rPr>
                <w:rFonts w:cs="Arial"/>
                <w:szCs w:val="20"/>
              </w:rPr>
              <w:t xml:space="preserve">Lecture Activity = </w:t>
            </w:r>
            <w:r w:rsidRPr="006858B3">
              <w:rPr>
                <w:rFonts w:cs="Arial"/>
                <w:b/>
                <w:szCs w:val="20"/>
              </w:rPr>
              <w:t>1</w:t>
            </w:r>
            <w:r w:rsidR="00843DE9" w:rsidRPr="006858B3">
              <w:rPr>
                <w:rFonts w:cs="Arial"/>
                <w:b/>
                <w:szCs w:val="20"/>
              </w:rPr>
              <w:t xml:space="preserve"> h</w:t>
            </w:r>
            <w:r w:rsidRPr="006858B3">
              <w:rPr>
                <w:rFonts w:cs="Arial"/>
                <w:b/>
                <w:szCs w:val="20"/>
              </w:rPr>
              <w:t>ou</w:t>
            </w:r>
            <w:r w:rsidR="00843DE9" w:rsidRPr="006858B3">
              <w:rPr>
                <w:rFonts w:cs="Arial"/>
                <w:b/>
                <w:szCs w:val="20"/>
              </w:rPr>
              <w:t>r</w:t>
            </w:r>
          </w:p>
        </w:tc>
      </w:tr>
      <w:tr w:rsidR="00104F2B" w:rsidRPr="00E90D4A"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E90D4A" w:rsidRDefault="00104F2B" w:rsidP="00AB01FF">
            <w:pPr>
              <w:tabs>
                <w:tab w:val="left" w:pos="0"/>
                <w:tab w:val="left" w:pos="3720"/>
              </w:tabs>
              <w:outlineLvl w:val="0"/>
              <w:rPr>
                <w:rFonts w:cs="Arial"/>
                <w:i/>
                <w:szCs w:val="20"/>
              </w:rPr>
            </w:pPr>
            <w:r w:rsidRPr="00E90D4A">
              <w:rPr>
                <w:rFonts w:cs="Arial"/>
                <w:b/>
                <w:i/>
                <w:sz w:val="22"/>
                <w:szCs w:val="20"/>
              </w:rPr>
              <w:t>Supplemental Resources and Activities</w:t>
            </w:r>
          </w:p>
          <w:p w14:paraId="2C92EE39" w14:textId="4081F1D0" w:rsidR="00AB01FF" w:rsidRPr="00E90D4A" w:rsidRDefault="00AB01FF" w:rsidP="00AB01FF">
            <w:pPr>
              <w:tabs>
                <w:tab w:val="left" w:pos="0"/>
                <w:tab w:val="left" w:pos="3720"/>
              </w:tabs>
              <w:outlineLvl w:val="0"/>
              <w:rPr>
                <w:rFonts w:cs="Arial"/>
                <w:b/>
                <w:i/>
                <w:szCs w:val="20"/>
              </w:rPr>
            </w:pPr>
            <w:r w:rsidRPr="00E90D4A">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E90D4A" w:rsidRDefault="00104F2B" w:rsidP="00104F2B">
            <w:pPr>
              <w:tabs>
                <w:tab w:val="left" w:pos="0"/>
                <w:tab w:val="left" w:pos="3720"/>
              </w:tabs>
              <w:outlineLvl w:val="0"/>
              <w:rPr>
                <w:rFonts w:cs="Arial"/>
                <w:b/>
                <w:i/>
                <w:szCs w:val="20"/>
              </w:rPr>
            </w:pPr>
            <w:r w:rsidRPr="00E90D4A">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E90D4A" w:rsidRDefault="00AB01FF" w:rsidP="00104F2B">
            <w:pPr>
              <w:tabs>
                <w:tab w:val="left" w:pos="0"/>
                <w:tab w:val="left" w:pos="3720"/>
              </w:tabs>
              <w:outlineLvl w:val="0"/>
              <w:rPr>
                <w:rFonts w:cs="Arial"/>
                <w:b/>
                <w:i/>
                <w:szCs w:val="20"/>
              </w:rPr>
            </w:pPr>
            <w:r w:rsidRPr="00E90D4A">
              <w:rPr>
                <w:rFonts w:cs="Arial"/>
                <w:b/>
                <w:i/>
                <w:szCs w:val="20"/>
              </w:rPr>
              <w:t>AIE</w:t>
            </w:r>
          </w:p>
        </w:tc>
      </w:tr>
      <w:tr w:rsidR="00104F2B" w:rsidRPr="00E90D4A"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E90D4A" w:rsidRDefault="00104F2B" w:rsidP="00104F2B">
            <w:pPr>
              <w:rPr>
                <w:rFonts w:cs="Arial"/>
                <w:b/>
                <w:szCs w:val="20"/>
              </w:rPr>
            </w:pPr>
            <w:r w:rsidRPr="00E90D4A">
              <w:rPr>
                <w:rFonts w:cs="Arial"/>
                <w:b/>
                <w:szCs w:val="20"/>
              </w:rPr>
              <w:t xml:space="preserve">Adobe Connect Live Discussion </w:t>
            </w:r>
          </w:p>
          <w:p w14:paraId="26854DCD" w14:textId="77777777" w:rsidR="00C11A5E" w:rsidRPr="00E90D4A" w:rsidRDefault="00C11A5E" w:rsidP="002522B3">
            <w:pPr>
              <w:pStyle w:val="AssignmentsLevel1"/>
            </w:pPr>
          </w:p>
          <w:p w14:paraId="1C4A0FA4" w14:textId="77777777" w:rsidR="00C11A5E" w:rsidRPr="00E90D4A" w:rsidRDefault="00C11A5E" w:rsidP="002522B3">
            <w:pPr>
              <w:pStyle w:val="AssignmentsLevel1"/>
            </w:pPr>
            <w:r w:rsidRPr="00E90D4A">
              <w:rPr>
                <w:b/>
              </w:rPr>
              <w:t>Review</w:t>
            </w:r>
            <w:r w:rsidRPr="00E90D4A">
              <w:t xml:space="preserve"> </w:t>
            </w:r>
            <w:hyperlink r:id="rId20" w:history="1">
              <w:r w:rsidRPr="00E90D4A">
                <w:rPr>
                  <w:rStyle w:val="Hyperlink"/>
                </w:rPr>
                <w:t>Adobe Connect Resources</w:t>
              </w:r>
            </w:hyperlink>
            <w:r w:rsidRPr="00E90D4A">
              <w:t xml:space="preserve">.  </w:t>
            </w:r>
          </w:p>
          <w:p w14:paraId="217830CD" w14:textId="77777777" w:rsidR="00104F2B" w:rsidRPr="00E90D4A" w:rsidRDefault="00104F2B" w:rsidP="002522B3">
            <w:pPr>
              <w:pStyle w:val="AssignmentsLevel1"/>
            </w:pPr>
          </w:p>
          <w:p w14:paraId="1AF4EAC9" w14:textId="378528B8" w:rsidR="00104F2B" w:rsidRPr="00E90D4A" w:rsidRDefault="00104F2B" w:rsidP="002522B3">
            <w:pPr>
              <w:pStyle w:val="AssignmentsLevel1"/>
            </w:pPr>
            <w:r w:rsidRPr="00E90D4A">
              <w:rPr>
                <w:b/>
              </w:rPr>
              <w:t>Participate</w:t>
            </w:r>
            <w:r w:rsidRPr="00E90D4A">
              <w:t xml:space="preserve"> in the scheduled live session with the course instructor. This session will provide an overview of the </w:t>
            </w:r>
            <w:r w:rsidR="00000D8D">
              <w:t>course</w:t>
            </w:r>
            <w:r w:rsidR="00000D8D" w:rsidRPr="00E90D4A">
              <w:t xml:space="preserve"> </w:t>
            </w:r>
            <w:r w:rsidRPr="00E90D4A">
              <w:t>and discuss the major assignments in the course.</w:t>
            </w:r>
          </w:p>
          <w:p w14:paraId="40DFF158" w14:textId="77777777" w:rsidR="00104F2B" w:rsidRPr="00E90D4A" w:rsidRDefault="00104F2B" w:rsidP="002522B3">
            <w:pPr>
              <w:pStyle w:val="AssignmentsLevel1"/>
            </w:pPr>
          </w:p>
          <w:p w14:paraId="6A3A8C04" w14:textId="77777777" w:rsidR="00104F2B" w:rsidRPr="00E90D4A" w:rsidRDefault="00104F2B" w:rsidP="002522B3">
            <w:pPr>
              <w:pStyle w:val="AssignmentsLevel1"/>
            </w:pPr>
            <w:r w:rsidRPr="00E90D4A">
              <w:rPr>
                <w:b/>
              </w:rPr>
              <w:t>Prepare</w:t>
            </w:r>
            <w:r w:rsidRPr="00E90D4A">
              <w:t xml:space="preserve"> to ask questions concerning the content of the week and the course as a whole.</w:t>
            </w:r>
          </w:p>
          <w:p w14:paraId="631A677E" w14:textId="77777777" w:rsidR="00104F2B" w:rsidRPr="00E90D4A" w:rsidRDefault="00104F2B" w:rsidP="002522B3">
            <w:pPr>
              <w:pStyle w:val="AssignmentsLevel1"/>
              <w:rPr>
                <w:b/>
              </w:rPr>
            </w:pPr>
            <w:r w:rsidRPr="00E90D4A">
              <w:br/>
            </w:r>
            <w:r w:rsidRPr="000959B1">
              <w:rPr>
                <w:i/>
              </w:rPr>
              <w:t>Note:</w:t>
            </w:r>
            <w:r w:rsidRPr="00E90D4A">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04F2B" w:rsidRPr="00E90D4A"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E90D4A" w:rsidRDefault="00104F2B" w:rsidP="00104F2B">
            <w:pPr>
              <w:tabs>
                <w:tab w:val="left" w:pos="0"/>
                <w:tab w:val="left" w:pos="3720"/>
              </w:tabs>
              <w:outlineLvl w:val="0"/>
              <w:rPr>
                <w:rFonts w:cs="Arial"/>
                <w:szCs w:val="20"/>
              </w:rPr>
            </w:pPr>
            <w:r w:rsidRPr="00E90D4A">
              <w:rPr>
                <w:rFonts w:cs="Arial"/>
                <w:szCs w:val="20"/>
              </w:rPr>
              <w:t xml:space="preserve">Live Discussion: lecture and discussion = </w:t>
            </w:r>
            <w:r w:rsidRPr="00E90D4A">
              <w:rPr>
                <w:rFonts w:cs="Arial"/>
                <w:b/>
                <w:szCs w:val="20"/>
              </w:rPr>
              <w:t>1 hour</w:t>
            </w:r>
          </w:p>
          <w:p w14:paraId="5BBD918F" w14:textId="77777777" w:rsidR="00104F2B" w:rsidRPr="00E90D4A" w:rsidRDefault="00104F2B" w:rsidP="00104F2B">
            <w:pPr>
              <w:rPr>
                <w:rFonts w:cs="Arial"/>
                <w:szCs w:val="20"/>
              </w:rPr>
            </w:pPr>
          </w:p>
          <w:p w14:paraId="1285F41E" w14:textId="77777777" w:rsidR="00104F2B" w:rsidRPr="00E90D4A" w:rsidRDefault="00104F2B" w:rsidP="00104F2B">
            <w:pPr>
              <w:rPr>
                <w:rFonts w:cs="Arial"/>
                <w:szCs w:val="20"/>
              </w:rPr>
            </w:pPr>
          </w:p>
          <w:p w14:paraId="37F2DC38" w14:textId="77777777" w:rsidR="00104F2B" w:rsidRPr="00E90D4A" w:rsidRDefault="00104F2B" w:rsidP="00104F2B">
            <w:pPr>
              <w:jc w:val="center"/>
              <w:rPr>
                <w:rFonts w:cs="Arial"/>
                <w:szCs w:val="20"/>
              </w:rPr>
            </w:pPr>
          </w:p>
        </w:tc>
      </w:tr>
      <w:tr w:rsidR="00104F2B" w:rsidRPr="00E90D4A"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E90D4A" w:rsidRDefault="00AB01FF" w:rsidP="00104F2B">
            <w:pPr>
              <w:tabs>
                <w:tab w:val="left" w:pos="0"/>
                <w:tab w:val="left" w:pos="3720"/>
              </w:tabs>
              <w:outlineLvl w:val="0"/>
              <w:rPr>
                <w:rFonts w:cs="Arial"/>
                <w:i/>
                <w:szCs w:val="20"/>
              </w:rPr>
            </w:pPr>
            <w:r w:rsidRPr="00E90D4A">
              <w:rPr>
                <w:rFonts w:cs="Arial"/>
                <w:b/>
                <w:i/>
                <w:sz w:val="22"/>
                <w:szCs w:val="20"/>
              </w:rPr>
              <w:t>Graded Assignments</w:t>
            </w:r>
          </w:p>
          <w:p w14:paraId="56FDB840" w14:textId="6E7BC4BE" w:rsidR="00104F2B" w:rsidRPr="00E90D4A" w:rsidRDefault="00AB01FF" w:rsidP="009D107E">
            <w:pPr>
              <w:tabs>
                <w:tab w:val="left" w:pos="0"/>
                <w:tab w:val="left" w:pos="3720"/>
              </w:tabs>
              <w:outlineLvl w:val="0"/>
              <w:rPr>
                <w:rFonts w:cs="Arial"/>
                <w:b/>
                <w:i/>
                <w:szCs w:val="20"/>
              </w:rPr>
            </w:pPr>
            <w:r w:rsidRPr="00E90D4A">
              <w:rPr>
                <w:rFonts w:cs="Arial"/>
                <w:i/>
                <w:szCs w:val="20"/>
              </w:rPr>
              <w:t xml:space="preserve">Complete these </w:t>
            </w:r>
            <w:r w:rsidR="009D107E" w:rsidRPr="00E90D4A">
              <w:rPr>
                <w:rFonts w:cs="Arial"/>
                <w:i/>
                <w:szCs w:val="20"/>
              </w:rPr>
              <w:t>graded</w:t>
            </w:r>
            <w:r w:rsidRPr="00E90D4A">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E90D4A" w:rsidRDefault="00104F2B" w:rsidP="00104F2B">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E90D4A" w:rsidRDefault="00AB01FF" w:rsidP="00104F2B">
            <w:pPr>
              <w:rPr>
                <w:rFonts w:cs="Arial"/>
                <w:b/>
                <w:i/>
                <w:szCs w:val="20"/>
              </w:rPr>
            </w:pPr>
            <w:r w:rsidRPr="00E90D4A">
              <w:rPr>
                <w:rFonts w:cs="Arial"/>
                <w:b/>
                <w:i/>
                <w:szCs w:val="20"/>
              </w:rPr>
              <w:t>AIE</w:t>
            </w:r>
          </w:p>
        </w:tc>
      </w:tr>
      <w:tr w:rsidR="00104F2B" w:rsidRPr="00E90D4A" w14:paraId="1EC8CE69" w14:textId="77777777" w:rsidTr="005B10FE">
        <w:tc>
          <w:tcPr>
            <w:tcW w:w="10170" w:type="dxa"/>
            <w:gridSpan w:val="2"/>
            <w:tcMar>
              <w:top w:w="115" w:type="dxa"/>
              <w:left w:w="115" w:type="dxa"/>
              <w:bottom w:w="115" w:type="dxa"/>
              <w:right w:w="115" w:type="dxa"/>
            </w:tcMar>
          </w:tcPr>
          <w:p w14:paraId="45A2E86E" w14:textId="08EDE64E" w:rsidR="00104F2B" w:rsidRPr="00E90D4A" w:rsidRDefault="00104F2B" w:rsidP="00104F2B">
            <w:pPr>
              <w:tabs>
                <w:tab w:val="left" w:pos="2329"/>
              </w:tabs>
              <w:rPr>
                <w:rFonts w:cs="Arial"/>
                <w:b/>
                <w:szCs w:val="20"/>
              </w:rPr>
            </w:pPr>
            <w:r w:rsidRPr="00E90D4A">
              <w:rPr>
                <w:rFonts w:cs="Arial"/>
                <w:b/>
                <w:szCs w:val="20"/>
              </w:rPr>
              <w:t xml:space="preserve">Discussion: </w:t>
            </w:r>
            <w:r w:rsidR="000B526F" w:rsidRPr="00E90D4A">
              <w:rPr>
                <w:rFonts w:cs="Arial"/>
                <w:b/>
                <w:szCs w:val="20"/>
              </w:rPr>
              <w:t>History of Enrollment Management</w:t>
            </w:r>
          </w:p>
          <w:p w14:paraId="15BBA9A4" w14:textId="77777777" w:rsidR="00104F2B" w:rsidRPr="00E90D4A" w:rsidRDefault="00104F2B" w:rsidP="002522B3">
            <w:pPr>
              <w:pStyle w:val="AssignmentsLevel1"/>
            </w:pPr>
          </w:p>
          <w:p w14:paraId="5B67BEB6" w14:textId="73D57D79" w:rsidR="00104F2B" w:rsidRPr="00E90D4A" w:rsidRDefault="00104F2B" w:rsidP="002522B3">
            <w:pPr>
              <w:pStyle w:val="AssignmentsLevel1"/>
            </w:pPr>
            <w:r w:rsidRPr="00E90D4A">
              <w:rPr>
                <w:b/>
              </w:rPr>
              <w:t xml:space="preserve">Respond </w:t>
            </w:r>
            <w:r w:rsidRPr="00E90D4A">
              <w:t xml:space="preserve">to the following question in the </w:t>
            </w:r>
            <w:r w:rsidR="000B526F" w:rsidRPr="00E90D4A">
              <w:t>History of Enrollment Management</w:t>
            </w:r>
            <w:r w:rsidRPr="00E90D4A">
              <w:t xml:space="preserve"> discussion forum by Thursday:</w:t>
            </w:r>
          </w:p>
          <w:p w14:paraId="360C268E" w14:textId="77777777" w:rsidR="00104F2B" w:rsidRPr="00E90D4A" w:rsidRDefault="00104F2B" w:rsidP="002522B3">
            <w:pPr>
              <w:pStyle w:val="AssignmentsLevel1"/>
            </w:pPr>
          </w:p>
          <w:p w14:paraId="0B2FF8A5" w14:textId="5875876D" w:rsidR="00104F2B" w:rsidRPr="00000D8D" w:rsidRDefault="000B526F" w:rsidP="00000D8D">
            <w:pPr>
              <w:pStyle w:val="AssignmentsLevel2"/>
            </w:pPr>
            <w:r w:rsidRPr="00000D8D">
              <w:t xml:space="preserve">How do you think understanding the history of enrollment management could benefit you in your current </w:t>
            </w:r>
            <w:r w:rsidRPr="00000D8D">
              <w:lastRenderedPageBreak/>
              <w:t xml:space="preserve">position? </w:t>
            </w:r>
          </w:p>
          <w:p w14:paraId="4A628A5D" w14:textId="77777777" w:rsidR="00104F2B" w:rsidRPr="00E90D4A" w:rsidRDefault="00104F2B" w:rsidP="002522B3">
            <w:pPr>
              <w:pStyle w:val="AssignmentsLevel1"/>
            </w:pPr>
          </w:p>
          <w:p w14:paraId="4162E302" w14:textId="0A77E0C1" w:rsidR="00104F2B" w:rsidRPr="00E90D4A" w:rsidRDefault="00104F2B" w:rsidP="00000D8D">
            <w:pPr>
              <w:pStyle w:val="AssignmentsLevel1"/>
              <w:rPr>
                <w:b/>
              </w:rPr>
            </w:pPr>
            <w:r w:rsidRPr="00E90D4A">
              <w:rPr>
                <w:b/>
              </w:rPr>
              <w:t>Post</w:t>
            </w:r>
            <w:r w:rsidRPr="00E90D4A">
              <w:t xml:space="preserve"> constructive criticism, clarification, additional questions, or your own relevant thoughts to </w:t>
            </w:r>
            <w:r w:rsidR="00000D8D">
              <w:t>3</w:t>
            </w:r>
            <w:r w:rsidR="00000D8D" w:rsidRPr="00E90D4A">
              <w:t xml:space="preserve"> </w:t>
            </w:r>
            <w:r w:rsidRPr="00E90D4A">
              <w:t>of your classmates' posts by Sunday.</w:t>
            </w:r>
          </w:p>
        </w:tc>
        <w:tc>
          <w:tcPr>
            <w:tcW w:w="1440" w:type="dxa"/>
          </w:tcPr>
          <w:p w14:paraId="09AB99AC" w14:textId="28D0E245" w:rsidR="00104F2B" w:rsidRPr="00E90D4A" w:rsidRDefault="00E37216" w:rsidP="00104F2B">
            <w:pPr>
              <w:tabs>
                <w:tab w:val="left" w:pos="2329"/>
              </w:tabs>
              <w:rPr>
                <w:rFonts w:cs="Arial"/>
                <w:szCs w:val="20"/>
              </w:rPr>
            </w:pPr>
            <w:r>
              <w:rPr>
                <w:rFonts w:cs="Arial"/>
                <w:szCs w:val="20"/>
              </w:rPr>
              <w:lastRenderedPageBreak/>
              <w:t>1.1</w:t>
            </w:r>
          </w:p>
        </w:tc>
        <w:tc>
          <w:tcPr>
            <w:tcW w:w="1440" w:type="dxa"/>
          </w:tcPr>
          <w:p w14:paraId="17331C13" w14:textId="77777777" w:rsidR="00104F2B" w:rsidRPr="00E90D4A" w:rsidRDefault="00104F2B" w:rsidP="00104F2B">
            <w:pPr>
              <w:tabs>
                <w:tab w:val="left" w:pos="2329"/>
              </w:tabs>
              <w:rPr>
                <w:rFonts w:cs="Arial"/>
                <w:szCs w:val="20"/>
              </w:rPr>
            </w:pPr>
            <w:r w:rsidRPr="00E90D4A">
              <w:t xml:space="preserve">Discussion: one post and replies to three other </w:t>
            </w:r>
            <w:r w:rsidRPr="00E90D4A">
              <w:lastRenderedPageBreak/>
              <w:t xml:space="preserve">posts = </w:t>
            </w:r>
            <w:r w:rsidRPr="00E90D4A">
              <w:rPr>
                <w:b/>
              </w:rPr>
              <w:t xml:space="preserve">1 hour </w:t>
            </w:r>
          </w:p>
        </w:tc>
      </w:tr>
      <w:tr w:rsidR="00D605B7" w:rsidRPr="00E90D4A" w14:paraId="69FB9B5A" w14:textId="77777777" w:rsidTr="006865A4">
        <w:tc>
          <w:tcPr>
            <w:tcW w:w="10170" w:type="dxa"/>
            <w:gridSpan w:val="2"/>
            <w:tcMar>
              <w:top w:w="115" w:type="dxa"/>
              <w:left w:w="115" w:type="dxa"/>
              <w:bottom w:w="115" w:type="dxa"/>
              <w:right w:w="115" w:type="dxa"/>
            </w:tcMar>
          </w:tcPr>
          <w:p w14:paraId="34ADC4D9" w14:textId="36FA2028" w:rsidR="00D605B7" w:rsidRPr="00E90D4A" w:rsidRDefault="00D605B7" w:rsidP="006865A4">
            <w:pPr>
              <w:tabs>
                <w:tab w:val="left" w:pos="2329"/>
              </w:tabs>
              <w:rPr>
                <w:rFonts w:cs="Arial"/>
                <w:b/>
                <w:szCs w:val="20"/>
              </w:rPr>
            </w:pPr>
            <w:r w:rsidRPr="00E90D4A">
              <w:rPr>
                <w:rFonts w:cs="Arial"/>
                <w:b/>
                <w:szCs w:val="20"/>
              </w:rPr>
              <w:lastRenderedPageBreak/>
              <w:t xml:space="preserve">Discussion: </w:t>
            </w:r>
            <w:r w:rsidR="00FD7A08">
              <w:rPr>
                <w:rFonts w:cs="Arial"/>
                <w:b/>
                <w:szCs w:val="20"/>
              </w:rPr>
              <w:t xml:space="preserve">Mission Statements and </w:t>
            </w:r>
            <w:r w:rsidRPr="00E90D4A">
              <w:rPr>
                <w:rFonts w:cs="Arial"/>
                <w:b/>
                <w:szCs w:val="20"/>
              </w:rPr>
              <w:t>Enrollment Management</w:t>
            </w:r>
          </w:p>
          <w:p w14:paraId="09658D34" w14:textId="77777777" w:rsidR="00D605B7" w:rsidRPr="00E90D4A" w:rsidRDefault="00D605B7" w:rsidP="006865A4">
            <w:pPr>
              <w:pStyle w:val="AssignmentsLevel1"/>
            </w:pPr>
          </w:p>
          <w:p w14:paraId="17E6CB9A" w14:textId="2DC9BF21" w:rsidR="00D605B7" w:rsidRPr="00E90D4A" w:rsidRDefault="00D605B7" w:rsidP="006865A4">
            <w:pPr>
              <w:pStyle w:val="AssignmentsLevel1"/>
            </w:pPr>
            <w:r w:rsidRPr="00E90D4A">
              <w:rPr>
                <w:b/>
              </w:rPr>
              <w:t xml:space="preserve">Respond </w:t>
            </w:r>
            <w:r w:rsidRPr="00E90D4A">
              <w:t xml:space="preserve">to the following question in the </w:t>
            </w:r>
            <w:r w:rsidR="00FD7A08">
              <w:t>Mission Statements and</w:t>
            </w:r>
            <w:r w:rsidRPr="00E90D4A">
              <w:t xml:space="preserve"> Enrollment Management discussion forum by Thursday:</w:t>
            </w:r>
          </w:p>
          <w:p w14:paraId="0C1D7FE8" w14:textId="77777777" w:rsidR="00D605B7" w:rsidRPr="00E90D4A" w:rsidRDefault="00D605B7" w:rsidP="006865A4">
            <w:pPr>
              <w:pStyle w:val="AssignmentsLevel1"/>
            </w:pPr>
          </w:p>
          <w:p w14:paraId="1F948BED" w14:textId="020FD65D" w:rsidR="00D605B7" w:rsidRPr="00E90D4A" w:rsidRDefault="00D605B7" w:rsidP="00000D8D">
            <w:pPr>
              <w:pStyle w:val="AssignmentsLevel2"/>
            </w:pPr>
            <w:r>
              <w:t>Considering</w:t>
            </w:r>
            <w:r w:rsidRPr="00E90D4A">
              <w:t xml:space="preserve"> differences </w:t>
            </w:r>
            <w:r>
              <w:t xml:space="preserve">in mission and vision among community colleges, </w:t>
            </w:r>
            <w:r w:rsidR="00000D8D">
              <w:t>2</w:t>
            </w:r>
            <w:r>
              <w:t xml:space="preserve">- and </w:t>
            </w:r>
            <w:r w:rsidR="00000D8D">
              <w:t>4</w:t>
            </w:r>
            <w:r>
              <w:t>-</w:t>
            </w:r>
            <w:r w:rsidRPr="00E90D4A">
              <w:t>year colleges and universities</w:t>
            </w:r>
            <w:r>
              <w:t>, and public and private institutions, h</w:t>
            </w:r>
            <w:r w:rsidRPr="00E90D4A">
              <w:t xml:space="preserve">ow do </w:t>
            </w:r>
            <w:r>
              <w:t xml:space="preserve">you think </w:t>
            </w:r>
            <w:r w:rsidRPr="00E90D4A">
              <w:t>different mission statements influence enrollment services at these institutions?</w:t>
            </w:r>
            <w:r>
              <w:t xml:space="preserve"> Provide examples.</w:t>
            </w:r>
          </w:p>
          <w:p w14:paraId="11E6D730" w14:textId="77777777" w:rsidR="00D605B7" w:rsidRPr="00E90D4A" w:rsidRDefault="00D605B7" w:rsidP="006865A4">
            <w:pPr>
              <w:pStyle w:val="AssignmentsLevel1"/>
            </w:pPr>
          </w:p>
          <w:p w14:paraId="5FD9FA11" w14:textId="349F6515" w:rsidR="00D605B7" w:rsidRPr="00E90D4A" w:rsidRDefault="00D605B7" w:rsidP="00000D8D">
            <w:pPr>
              <w:pStyle w:val="AssignmentsLevel1"/>
              <w:rPr>
                <w:b/>
              </w:rPr>
            </w:pPr>
            <w:r w:rsidRPr="00E90D4A">
              <w:rPr>
                <w:b/>
              </w:rPr>
              <w:t>Post</w:t>
            </w:r>
            <w:r w:rsidRPr="00E90D4A">
              <w:t xml:space="preserve"> constructive criticism, clarification, additional questions, or your own relevant thoughts to </w:t>
            </w:r>
            <w:r w:rsidR="00000D8D">
              <w:t>3</w:t>
            </w:r>
            <w:r w:rsidR="00000D8D" w:rsidRPr="00E90D4A">
              <w:t xml:space="preserve"> </w:t>
            </w:r>
            <w:r w:rsidRPr="00E90D4A">
              <w:t>of your classmates' posts by Sunday.</w:t>
            </w:r>
          </w:p>
        </w:tc>
        <w:tc>
          <w:tcPr>
            <w:tcW w:w="1440" w:type="dxa"/>
          </w:tcPr>
          <w:p w14:paraId="485B4FC4" w14:textId="2939223F" w:rsidR="00D605B7" w:rsidRPr="00E90D4A" w:rsidRDefault="00E37216" w:rsidP="006865A4">
            <w:pPr>
              <w:tabs>
                <w:tab w:val="left" w:pos="2329"/>
              </w:tabs>
              <w:rPr>
                <w:rFonts w:cs="Arial"/>
                <w:szCs w:val="20"/>
              </w:rPr>
            </w:pPr>
            <w:r>
              <w:rPr>
                <w:rFonts w:cs="Arial"/>
                <w:szCs w:val="20"/>
              </w:rPr>
              <w:t>1.2</w:t>
            </w:r>
          </w:p>
        </w:tc>
        <w:tc>
          <w:tcPr>
            <w:tcW w:w="1440" w:type="dxa"/>
          </w:tcPr>
          <w:p w14:paraId="720FFA20" w14:textId="77777777" w:rsidR="00D605B7" w:rsidRPr="00E90D4A" w:rsidRDefault="00D605B7" w:rsidP="006865A4">
            <w:pPr>
              <w:tabs>
                <w:tab w:val="left" w:pos="2329"/>
              </w:tabs>
              <w:rPr>
                <w:rFonts w:cs="Arial"/>
                <w:szCs w:val="20"/>
              </w:rPr>
            </w:pPr>
            <w:r w:rsidRPr="00E90D4A">
              <w:t xml:space="preserve">Discussion: one post and replies to three other posts = </w:t>
            </w:r>
            <w:r w:rsidRPr="00E90D4A">
              <w:rPr>
                <w:b/>
              </w:rPr>
              <w:t xml:space="preserve">1 hour </w:t>
            </w:r>
          </w:p>
        </w:tc>
      </w:tr>
      <w:tr w:rsidR="00FB41E7" w:rsidRPr="00E90D4A" w14:paraId="0870F982" w14:textId="77777777" w:rsidTr="00FB41E7">
        <w:tc>
          <w:tcPr>
            <w:tcW w:w="10170" w:type="dxa"/>
            <w:gridSpan w:val="2"/>
            <w:tcMar>
              <w:top w:w="115" w:type="dxa"/>
              <w:left w:w="115" w:type="dxa"/>
              <w:bottom w:w="115" w:type="dxa"/>
              <w:right w:w="115" w:type="dxa"/>
            </w:tcMar>
          </w:tcPr>
          <w:p w14:paraId="0C660BA4" w14:textId="34D57E0A" w:rsidR="00FB41E7" w:rsidRPr="00E90D4A" w:rsidRDefault="002E0C15" w:rsidP="00FB41E7">
            <w:pPr>
              <w:tabs>
                <w:tab w:val="left" w:pos="2329"/>
              </w:tabs>
              <w:rPr>
                <w:rFonts w:cs="Arial"/>
                <w:b/>
                <w:szCs w:val="20"/>
              </w:rPr>
            </w:pPr>
            <w:r w:rsidRPr="00E90D4A">
              <w:rPr>
                <w:rFonts w:cs="Arial"/>
                <w:b/>
                <w:szCs w:val="20"/>
              </w:rPr>
              <w:t>Student Demographics</w:t>
            </w:r>
            <w:r w:rsidR="00FB41E7" w:rsidRPr="00E90D4A">
              <w:rPr>
                <w:rFonts w:cs="Arial"/>
                <w:b/>
                <w:szCs w:val="20"/>
              </w:rPr>
              <w:t xml:space="preserve"> Essay</w:t>
            </w:r>
          </w:p>
          <w:p w14:paraId="7D510252" w14:textId="694CC8A4" w:rsidR="00A14C8D" w:rsidRPr="00E90D4A" w:rsidRDefault="00A14C8D" w:rsidP="00FB41E7">
            <w:pPr>
              <w:tabs>
                <w:tab w:val="left" w:pos="2329"/>
              </w:tabs>
              <w:rPr>
                <w:rFonts w:cs="Arial"/>
                <w:b/>
                <w:szCs w:val="20"/>
              </w:rPr>
            </w:pPr>
          </w:p>
          <w:p w14:paraId="4311BA2E" w14:textId="2B389E53" w:rsidR="00A14C8D" w:rsidRPr="00E90D4A" w:rsidRDefault="00A14C8D" w:rsidP="00A14C8D">
            <w:pPr>
              <w:spacing w:after="160" w:line="259" w:lineRule="auto"/>
              <w:contextualSpacing/>
            </w:pPr>
            <w:r w:rsidRPr="00CF2ACA">
              <w:rPr>
                <w:b/>
              </w:rPr>
              <w:t>Read</w:t>
            </w:r>
            <w:r w:rsidRPr="00E90D4A">
              <w:t xml:space="preserve"> </w:t>
            </w:r>
            <w:r w:rsidRPr="00E90D4A">
              <w:rPr>
                <w:i/>
              </w:rPr>
              <w:t>The Evolution of Strategic Enrollment Management: A Historical Perspective</w:t>
            </w:r>
            <w:r w:rsidRPr="00E90D4A">
              <w:t xml:space="preserve"> and at least one additional recent and scholarly article on evolution of SEM</w:t>
            </w:r>
            <w:r w:rsidR="00CF2ACA">
              <w:t>.</w:t>
            </w:r>
          </w:p>
          <w:p w14:paraId="26B34CEE" w14:textId="77777777" w:rsidR="00FB41E7" w:rsidRPr="00E90D4A" w:rsidRDefault="00FB41E7" w:rsidP="00FB41E7">
            <w:pPr>
              <w:tabs>
                <w:tab w:val="left" w:pos="2329"/>
              </w:tabs>
              <w:rPr>
                <w:rFonts w:cs="Arial"/>
                <w:b/>
                <w:szCs w:val="20"/>
              </w:rPr>
            </w:pPr>
          </w:p>
          <w:p w14:paraId="2911CC5D" w14:textId="61F5B26B" w:rsidR="00FB41E7" w:rsidRPr="00E90D4A" w:rsidRDefault="00FB41E7" w:rsidP="00FB41E7">
            <w:r w:rsidRPr="00CF2ACA">
              <w:rPr>
                <w:b/>
              </w:rPr>
              <w:t>Write</w:t>
            </w:r>
            <w:r w:rsidRPr="00E90D4A">
              <w:t xml:space="preserve"> a reflective essay</w:t>
            </w:r>
            <w:r w:rsidR="00A20355">
              <w:t xml:space="preserve"> based on the following prompts</w:t>
            </w:r>
            <w:r w:rsidR="00000D8D">
              <w:t>:</w:t>
            </w:r>
          </w:p>
          <w:p w14:paraId="5ECCE343" w14:textId="77777777" w:rsidR="00A14C8D" w:rsidRPr="00E90D4A" w:rsidRDefault="00A14C8D" w:rsidP="00FB41E7"/>
          <w:p w14:paraId="2AD9D1EB" w14:textId="41587DE8" w:rsidR="00FB41E7" w:rsidRPr="00E90D4A" w:rsidRDefault="00CF2ACA" w:rsidP="000959B1">
            <w:pPr>
              <w:pStyle w:val="AssignmentsLevel2"/>
            </w:pPr>
            <w:r>
              <w:t xml:space="preserve">What are </w:t>
            </w:r>
            <w:r w:rsidR="00FB41E7" w:rsidRPr="00E90D4A">
              <w:t>the changing demographic patterns of student populations</w:t>
            </w:r>
            <w:r>
              <w:t>?</w:t>
            </w:r>
          </w:p>
          <w:p w14:paraId="0156FED0" w14:textId="43F15AC3" w:rsidR="00FB41E7" w:rsidRPr="00E90D4A" w:rsidRDefault="00CF2ACA" w:rsidP="000959B1">
            <w:pPr>
              <w:pStyle w:val="AssignmentsLevel2"/>
            </w:pPr>
            <w:r>
              <w:t>How have</w:t>
            </w:r>
            <w:r w:rsidR="00FB41E7" w:rsidRPr="00E90D4A">
              <w:t xml:space="preserve"> changing student demographics influence</w:t>
            </w:r>
            <w:r w:rsidR="00000D8D">
              <w:t>d</w:t>
            </w:r>
            <w:r w:rsidR="00FB41E7" w:rsidRPr="00E90D4A">
              <w:t xml:space="preserve"> the evolution of enrollment management services</w:t>
            </w:r>
            <w:r>
              <w:t>?</w:t>
            </w:r>
          </w:p>
          <w:p w14:paraId="160E76D4" w14:textId="77777777" w:rsidR="00000D8D" w:rsidRDefault="00000D8D" w:rsidP="000959B1">
            <w:pPr>
              <w:pStyle w:val="AssignmentsLevel1"/>
            </w:pPr>
          </w:p>
          <w:p w14:paraId="017A2E42" w14:textId="5AEC3917" w:rsidR="00FB41E7" w:rsidRPr="00E90D4A" w:rsidRDefault="00CF2ACA" w:rsidP="000959B1">
            <w:pPr>
              <w:pStyle w:val="AssignmentsLevel1"/>
            </w:pPr>
            <w:r w:rsidRPr="00CF2ACA">
              <w:rPr>
                <w:b/>
              </w:rPr>
              <w:t>R</w:t>
            </w:r>
            <w:r w:rsidR="00FB41E7" w:rsidRPr="00CF2ACA">
              <w:rPr>
                <w:b/>
              </w:rPr>
              <w:t>eference</w:t>
            </w:r>
            <w:r w:rsidR="00FB41E7" w:rsidRPr="00E90D4A">
              <w:t xml:space="preserve"> </w:t>
            </w:r>
            <w:r>
              <w:t xml:space="preserve">at least </w:t>
            </w:r>
            <w:r w:rsidR="00FB41E7" w:rsidRPr="00E90D4A">
              <w:t>one additional scholarly article to summarize the importance of the evolution of SEM</w:t>
            </w:r>
          </w:p>
          <w:p w14:paraId="45EBB7F2" w14:textId="166D5283" w:rsidR="00FB41E7" w:rsidRPr="00CF2ACA" w:rsidRDefault="00CF2ACA" w:rsidP="00FB41E7">
            <w:pPr>
              <w:pStyle w:val="AssignmentsLevel1"/>
            </w:pPr>
            <w:r>
              <w:rPr>
                <w:b/>
              </w:rPr>
              <w:t>Submit</w:t>
            </w:r>
            <w:r>
              <w:t xml:space="preserve"> your assignment as a 2- to 3-page Microsoft Word document. </w:t>
            </w:r>
          </w:p>
        </w:tc>
        <w:tc>
          <w:tcPr>
            <w:tcW w:w="1440" w:type="dxa"/>
          </w:tcPr>
          <w:p w14:paraId="7EFCA93C" w14:textId="13260D9A" w:rsidR="00FB41E7" w:rsidRPr="00E90D4A" w:rsidRDefault="00E37216" w:rsidP="00FB41E7">
            <w:pPr>
              <w:tabs>
                <w:tab w:val="left" w:pos="2329"/>
              </w:tabs>
              <w:rPr>
                <w:rFonts w:cs="Arial"/>
                <w:szCs w:val="20"/>
              </w:rPr>
            </w:pPr>
            <w:r>
              <w:rPr>
                <w:rFonts w:cs="Arial"/>
                <w:szCs w:val="20"/>
              </w:rPr>
              <w:t>1.1, 1.2</w:t>
            </w:r>
          </w:p>
        </w:tc>
        <w:tc>
          <w:tcPr>
            <w:tcW w:w="1440" w:type="dxa"/>
          </w:tcPr>
          <w:p w14:paraId="3DF55955" w14:textId="58AAE13C" w:rsidR="00FB41E7" w:rsidRPr="006858B3" w:rsidRDefault="006858B3" w:rsidP="00FB41E7">
            <w:pPr>
              <w:tabs>
                <w:tab w:val="left" w:pos="2329"/>
              </w:tabs>
              <w:rPr>
                <w:rFonts w:cs="Arial"/>
                <w:b/>
                <w:szCs w:val="20"/>
              </w:rPr>
            </w:pPr>
            <w:r>
              <w:rPr>
                <w:rFonts w:cs="Arial"/>
                <w:szCs w:val="20"/>
              </w:rPr>
              <w:t xml:space="preserve">Reflection paper and feedback = </w:t>
            </w:r>
            <w:r>
              <w:rPr>
                <w:rFonts w:cs="Arial"/>
                <w:b/>
                <w:szCs w:val="20"/>
              </w:rPr>
              <w:t>1 hour</w:t>
            </w:r>
          </w:p>
        </w:tc>
      </w:tr>
      <w:tr w:rsidR="00104F2B" w:rsidRPr="00E90D4A" w14:paraId="74AB15FB" w14:textId="77777777" w:rsidTr="005B10FE">
        <w:tc>
          <w:tcPr>
            <w:tcW w:w="10170" w:type="dxa"/>
            <w:gridSpan w:val="2"/>
            <w:tcMar>
              <w:top w:w="115" w:type="dxa"/>
              <w:left w:w="115" w:type="dxa"/>
              <w:bottom w:w="115" w:type="dxa"/>
              <w:right w:w="115" w:type="dxa"/>
            </w:tcMar>
          </w:tcPr>
          <w:p w14:paraId="624A7C9D" w14:textId="2C64192F" w:rsidR="00104F2B" w:rsidRPr="00E90D4A" w:rsidRDefault="00FD7A08" w:rsidP="00104F2B">
            <w:pPr>
              <w:tabs>
                <w:tab w:val="left" w:pos="2329"/>
              </w:tabs>
              <w:rPr>
                <w:rFonts w:cs="Arial"/>
                <w:b/>
                <w:szCs w:val="20"/>
              </w:rPr>
            </w:pPr>
            <w:r>
              <w:rPr>
                <w:rFonts w:cs="Arial"/>
                <w:b/>
                <w:szCs w:val="20"/>
              </w:rPr>
              <w:t xml:space="preserve">Week One </w:t>
            </w:r>
            <w:r w:rsidR="002E0C15" w:rsidRPr="00E90D4A">
              <w:rPr>
                <w:rFonts w:cs="Arial"/>
                <w:b/>
                <w:szCs w:val="20"/>
              </w:rPr>
              <w:t>Reflective Journal</w:t>
            </w:r>
          </w:p>
          <w:p w14:paraId="057B03F4" w14:textId="1378D125" w:rsidR="002E0C15" w:rsidRPr="00E90D4A" w:rsidRDefault="002E0C15" w:rsidP="00104F2B">
            <w:pPr>
              <w:tabs>
                <w:tab w:val="left" w:pos="2329"/>
              </w:tabs>
              <w:rPr>
                <w:rFonts w:cs="Arial"/>
                <w:b/>
                <w:szCs w:val="20"/>
              </w:rPr>
            </w:pPr>
          </w:p>
          <w:p w14:paraId="1F423531" w14:textId="729E79D9" w:rsidR="00FB41E7" w:rsidRPr="00E90D4A" w:rsidRDefault="00FB41E7" w:rsidP="00FB41E7">
            <w:r w:rsidRPr="00E90D4A">
              <w:rPr>
                <w:b/>
              </w:rPr>
              <w:t>Write</w:t>
            </w:r>
            <w:r w:rsidRPr="00E90D4A">
              <w:t xml:space="preserve"> a </w:t>
            </w:r>
            <w:r w:rsidR="002E0C15" w:rsidRPr="00E90D4A">
              <w:t xml:space="preserve">reflective </w:t>
            </w:r>
            <w:r w:rsidRPr="00E90D4A">
              <w:t>journal entry using the following prompt:</w:t>
            </w:r>
          </w:p>
          <w:p w14:paraId="44B5674D" w14:textId="77777777" w:rsidR="002E0C15" w:rsidRPr="00E90D4A" w:rsidRDefault="002E0C15" w:rsidP="00FB41E7"/>
          <w:p w14:paraId="49FF60F5" w14:textId="5B25EC8C" w:rsidR="00FB41E7" w:rsidRDefault="00FB41E7" w:rsidP="000959B1">
            <w:pPr>
              <w:pStyle w:val="AssignmentsLevel2"/>
            </w:pPr>
            <w:r w:rsidRPr="00E90D4A">
              <w:t xml:space="preserve">What new information have you learned from this week’s readings and assignments that has strengthened your understanding of </w:t>
            </w:r>
            <w:r w:rsidR="00000D8D">
              <w:t>e</w:t>
            </w:r>
            <w:r w:rsidRPr="00E90D4A">
              <w:t xml:space="preserve">nrollment </w:t>
            </w:r>
            <w:r w:rsidR="00000D8D">
              <w:t>m</w:t>
            </w:r>
            <w:r w:rsidRPr="00E90D4A">
              <w:t>anagement?</w:t>
            </w:r>
          </w:p>
          <w:p w14:paraId="65376DC5" w14:textId="77777777" w:rsidR="00FB41E7" w:rsidRPr="00E90D4A" w:rsidRDefault="00FB41E7" w:rsidP="00FB41E7">
            <w:pPr>
              <w:pStyle w:val="ListParagraph"/>
            </w:pPr>
          </w:p>
          <w:p w14:paraId="0F94F20B" w14:textId="54DE7FAF" w:rsidR="00104F2B" w:rsidRPr="00E90D4A" w:rsidRDefault="00FD7A08" w:rsidP="002522B3">
            <w:pPr>
              <w:pStyle w:val="AssignmentsLevel1"/>
            </w:pPr>
            <w:r w:rsidRPr="00FD7A08">
              <w:rPr>
                <w:b/>
              </w:rPr>
              <w:t>Submit</w:t>
            </w:r>
            <w:r>
              <w:t xml:space="preserve"> your assignment as a 1- to 2-page Microsoft Word document. </w:t>
            </w:r>
            <w:r w:rsidRPr="00FD7A08">
              <w:t>Use</w:t>
            </w:r>
            <w:r w:rsidRPr="00E90D4A">
              <w:rPr>
                <w:b/>
              </w:rPr>
              <w:t xml:space="preserve"> </w:t>
            </w:r>
            <w:r w:rsidRPr="00E90D4A">
              <w:t>this as a tool to prepare for</w:t>
            </w:r>
            <w:r>
              <w:t xml:space="preserve"> your Week 7 </w:t>
            </w:r>
            <w:r w:rsidRPr="008F32A9">
              <w:t>Strategic Enrollment Management Plan</w:t>
            </w:r>
            <w:r>
              <w:t xml:space="preserve"> assignment.</w:t>
            </w:r>
          </w:p>
        </w:tc>
        <w:tc>
          <w:tcPr>
            <w:tcW w:w="1440" w:type="dxa"/>
          </w:tcPr>
          <w:p w14:paraId="60165AB3" w14:textId="287DDAA6" w:rsidR="00104F2B" w:rsidRPr="00E90D4A" w:rsidRDefault="00E37216" w:rsidP="00104F2B">
            <w:pPr>
              <w:tabs>
                <w:tab w:val="left" w:pos="2329"/>
              </w:tabs>
              <w:rPr>
                <w:rFonts w:cs="Arial"/>
                <w:szCs w:val="20"/>
              </w:rPr>
            </w:pPr>
            <w:r>
              <w:rPr>
                <w:rFonts w:cs="Arial"/>
                <w:szCs w:val="20"/>
              </w:rPr>
              <w:t>1.1, 1.2</w:t>
            </w:r>
          </w:p>
        </w:tc>
        <w:tc>
          <w:tcPr>
            <w:tcW w:w="1440" w:type="dxa"/>
          </w:tcPr>
          <w:p w14:paraId="54A26289" w14:textId="58DDD980" w:rsidR="00104F2B" w:rsidRPr="006858B3" w:rsidRDefault="006858B3" w:rsidP="00104F2B">
            <w:pPr>
              <w:tabs>
                <w:tab w:val="left" w:pos="2329"/>
              </w:tabs>
              <w:rPr>
                <w:rFonts w:cs="Arial"/>
                <w:b/>
                <w:szCs w:val="20"/>
              </w:rPr>
            </w:pPr>
            <w:r>
              <w:rPr>
                <w:rFonts w:cs="Arial"/>
                <w:szCs w:val="20"/>
              </w:rPr>
              <w:t xml:space="preserve">Journal and feedback = </w:t>
            </w:r>
            <w:r>
              <w:rPr>
                <w:rFonts w:cs="Arial"/>
                <w:b/>
                <w:szCs w:val="20"/>
              </w:rPr>
              <w:t>1 hour</w:t>
            </w:r>
          </w:p>
        </w:tc>
      </w:tr>
      <w:tr w:rsidR="00104F2B" w:rsidRPr="00E90D4A" w14:paraId="55ABB741" w14:textId="77777777" w:rsidTr="008C2E93">
        <w:trPr>
          <w:trHeight w:val="352"/>
        </w:trPr>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4E534654" w:rsidR="00FB41E7" w:rsidRPr="00E90D4A" w:rsidRDefault="00104F2B" w:rsidP="00104F2B">
            <w:pPr>
              <w:tabs>
                <w:tab w:val="left" w:pos="2329"/>
              </w:tabs>
              <w:rPr>
                <w:rFonts w:cs="Arial"/>
                <w:b/>
                <w:szCs w:val="20"/>
              </w:rPr>
            </w:pPr>
            <w:r w:rsidRPr="00E90D4A">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E90D4A" w:rsidRDefault="00104F2B" w:rsidP="0048632D">
            <w:pPr>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E90D4A"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530DE5F8" w:rsidR="00104F2B" w:rsidRPr="00E90D4A" w:rsidRDefault="006858B3" w:rsidP="00104F2B">
            <w:pPr>
              <w:tabs>
                <w:tab w:val="left" w:pos="2329"/>
              </w:tabs>
              <w:rPr>
                <w:rFonts w:cs="Arial"/>
                <w:b/>
                <w:szCs w:val="20"/>
              </w:rPr>
            </w:pPr>
            <w:r>
              <w:rPr>
                <w:rFonts w:cs="Arial"/>
                <w:b/>
                <w:szCs w:val="20"/>
              </w:rPr>
              <w:t>6</w:t>
            </w:r>
            <w:r w:rsidR="008C2E93">
              <w:rPr>
                <w:rFonts w:cs="Arial"/>
                <w:b/>
                <w:szCs w:val="20"/>
              </w:rPr>
              <w:t xml:space="preserve"> h</w:t>
            </w:r>
            <w:r>
              <w:rPr>
                <w:rFonts w:cs="Arial"/>
                <w:b/>
                <w:szCs w:val="20"/>
              </w:rPr>
              <w:t>ou</w:t>
            </w:r>
            <w:r w:rsidR="008C2E93">
              <w:rPr>
                <w:rFonts w:cs="Arial"/>
                <w:b/>
                <w:szCs w:val="20"/>
              </w:rPr>
              <w:t>r</w:t>
            </w:r>
            <w:r>
              <w:rPr>
                <w:rFonts w:cs="Arial"/>
                <w:b/>
                <w:szCs w:val="20"/>
              </w:rPr>
              <w:t>s</w:t>
            </w:r>
          </w:p>
        </w:tc>
      </w:tr>
    </w:tbl>
    <w:p w14:paraId="401955EB" w14:textId="77777777" w:rsidR="006324AB" w:rsidRPr="00E90D4A" w:rsidRDefault="006324AB" w:rsidP="00100350">
      <w:pPr>
        <w:tabs>
          <w:tab w:val="left" w:pos="360"/>
        </w:tabs>
        <w:spacing w:before="60" w:after="60"/>
        <w:rPr>
          <w:rFonts w:cs="Arial"/>
          <w:szCs w:val="20"/>
        </w:rPr>
      </w:pPr>
    </w:p>
    <w:p w14:paraId="115C8BCB" w14:textId="3C51630B" w:rsidR="008867EB" w:rsidRPr="00E90D4A" w:rsidRDefault="002650B8" w:rsidP="0020635A">
      <w:pPr>
        <w:pStyle w:val="Heading1"/>
      </w:pPr>
      <w:r w:rsidRPr="00E90D4A">
        <w:t>Faculty Note</w:t>
      </w:r>
      <w:r w:rsidR="005344A9" w:rsidRPr="00E90D4A">
        <w:t>s</w:t>
      </w:r>
      <w:bookmarkStart w:id="3" w:name="weektwo"/>
      <w:bookmarkEnd w:id="3"/>
    </w:p>
    <w:p w14:paraId="19517EEE" w14:textId="77777777" w:rsidR="005344A9" w:rsidRPr="00E90D4A" w:rsidRDefault="005344A9" w:rsidP="005344A9"/>
    <w:p w14:paraId="0750AE2C" w14:textId="58F08FA6" w:rsidR="00E75D87" w:rsidRPr="00E90D4A" w:rsidRDefault="00E75D87" w:rsidP="002522B3">
      <w:pPr>
        <w:pStyle w:val="AssignmentsLevel1"/>
      </w:pPr>
      <w:r w:rsidRPr="00E90D4A">
        <w:rPr>
          <w:b/>
        </w:rPr>
        <w:t xml:space="preserve">Late Assignment Policy: </w:t>
      </w:r>
      <w:r w:rsidR="00695A17" w:rsidRPr="00E90D4A">
        <w:t>Instructors</w:t>
      </w:r>
      <w:r w:rsidRPr="00E90D4A">
        <w:t xml:space="preserve"> are allowed to determine </w:t>
      </w:r>
      <w:r w:rsidR="00695A17" w:rsidRPr="00E90D4A">
        <w:t>their</w:t>
      </w:r>
      <w:r w:rsidRPr="00E90D4A">
        <w:t xml:space="preserve"> own </w:t>
      </w:r>
      <w:r w:rsidR="00695A17" w:rsidRPr="00E90D4A">
        <w:t>late assignment policies</w:t>
      </w:r>
      <w:r w:rsidRPr="00E90D4A">
        <w:t xml:space="preserve">. You are required to post your policy </w:t>
      </w:r>
      <w:r w:rsidR="006F769D" w:rsidRPr="00E90D4A">
        <w:t>by the first day of</w:t>
      </w:r>
      <w:r w:rsidRPr="00E90D4A">
        <w:t xml:space="preserve"> class. It is recommended you include your policy within your </w:t>
      </w:r>
      <w:r w:rsidR="004D0AB8">
        <w:t>s</w:t>
      </w:r>
      <w:r w:rsidRPr="00E90D4A">
        <w:t xml:space="preserve">yllabus and as an </w:t>
      </w:r>
      <w:r w:rsidR="006F769D" w:rsidRPr="00E90D4A">
        <w:t>announcement within Blackboard. You may use the following example policy or create your own:</w:t>
      </w:r>
    </w:p>
    <w:p w14:paraId="6DEA5587" w14:textId="02FAC72D" w:rsidR="0003453B" w:rsidRPr="00E90D4A" w:rsidRDefault="0003453B" w:rsidP="006F769D">
      <w:pPr>
        <w:pStyle w:val="Heading1"/>
        <w:rPr>
          <w:i/>
        </w:rPr>
      </w:pPr>
      <w:r w:rsidRPr="00E90D4A">
        <w:rPr>
          <w:rFonts w:ascii="Calibri" w:hAnsi="Calibri"/>
          <w:i/>
          <w:color w:val="000000"/>
        </w:rPr>
        <w:t> </w:t>
      </w:r>
    </w:p>
    <w:p w14:paraId="51E00E9C" w14:textId="4E773F74" w:rsidR="0003453B" w:rsidRPr="000959B1" w:rsidRDefault="0003453B" w:rsidP="004D0AB8">
      <w:pPr>
        <w:ind w:left="360" w:right="720"/>
      </w:pPr>
      <w:r w:rsidRPr="000959B1">
        <w:t xml:space="preserve">Please be advised that failure to submit assignments on or before the due date may result in </w:t>
      </w:r>
      <w:r w:rsidR="006F769D" w:rsidRPr="000959B1">
        <w:t xml:space="preserve">a reduction in points awarded. </w:t>
      </w:r>
      <w:r w:rsidRPr="000959B1">
        <w:t>If truly extenuating circumstances prevent you from submitting</w:t>
      </w:r>
      <w:r w:rsidR="006F769D" w:rsidRPr="000959B1">
        <w:t xml:space="preserve"> an assignment on time, please</w:t>
      </w:r>
      <w:r w:rsidR="004D0AB8" w:rsidRPr="000959B1">
        <w:t xml:space="preserve"> do the following</w:t>
      </w:r>
    </w:p>
    <w:p w14:paraId="1B9D462C" w14:textId="77777777" w:rsidR="0003453B" w:rsidRPr="000959B1" w:rsidRDefault="0003453B" w:rsidP="006F769D">
      <w:pPr>
        <w:ind w:left="720" w:right="720"/>
      </w:pPr>
      <w:r w:rsidRPr="000959B1">
        <w:t> </w:t>
      </w:r>
    </w:p>
    <w:p w14:paraId="7B99D51B" w14:textId="323D85F3" w:rsidR="0003453B" w:rsidRPr="002957DB" w:rsidRDefault="004D0AB8" w:rsidP="000959B1">
      <w:pPr>
        <w:pStyle w:val="AssignmentsLevel2"/>
        <w:ind w:left="720"/>
      </w:pPr>
      <w:r w:rsidRPr="004D0AB8">
        <w:t>C</w:t>
      </w:r>
      <w:r w:rsidR="0003453B" w:rsidRPr="001859B3">
        <w:t>ontact the instructor in advance of the due date</w:t>
      </w:r>
      <w:r w:rsidRPr="001859B3">
        <w:t>.</w:t>
      </w:r>
    </w:p>
    <w:p w14:paraId="579165D1" w14:textId="6206AEAB" w:rsidR="0003453B" w:rsidRPr="004D0AB8" w:rsidRDefault="004D0AB8" w:rsidP="000959B1">
      <w:pPr>
        <w:pStyle w:val="AssignmentsLevel2"/>
        <w:ind w:left="720"/>
      </w:pPr>
      <w:r w:rsidRPr="0043353A">
        <w:t>E</w:t>
      </w:r>
      <w:r w:rsidR="0003453B" w:rsidRPr="004D0AB8">
        <w:t>xplain the truly extenuating circumstances that may prevent timely submission of an assignment</w:t>
      </w:r>
      <w:r w:rsidRPr="004D0AB8">
        <w:t>.</w:t>
      </w:r>
    </w:p>
    <w:p w14:paraId="7FFBEA40" w14:textId="3567B61B" w:rsidR="0003453B" w:rsidRPr="004D0AB8" w:rsidRDefault="004D0AB8" w:rsidP="000959B1">
      <w:pPr>
        <w:pStyle w:val="AssignmentsLevel2"/>
        <w:ind w:left="720"/>
      </w:pPr>
      <w:r w:rsidRPr="004D0AB8">
        <w:t>R</w:t>
      </w:r>
      <w:r w:rsidR="0003453B" w:rsidRPr="004D0AB8">
        <w:t xml:space="preserve">equest additional time for submission.  </w:t>
      </w:r>
    </w:p>
    <w:p w14:paraId="7E568598" w14:textId="77777777" w:rsidR="0003453B" w:rsidRPr="000959B1" w:rsidRDefault="0003453B" w:rsidP="006F769D">
      <w:pPr>
        <w:ind w:left="720" w:right="720"/>
      </w:pPr>
      <w:r w:rsidRPr="000959B1">
        <w:t> </w:t>
      </w:r>
    </w:p>
    <w:p w14:paraId="58500B3C" w14:textId="77777777" w:rsidR="0003453B" w:rsidRPr="000959B1" w:rsidRDefault="0003453B" w:rsidP="004D0AB8">
      <w:pPr>
        <w:ind w:left="360" w:right="720"/>
      </w:pPr>
      <w:r w:rsidRPr="000959B1">
        <w:t>Granting additional time for submission of an assignment is at the discretion of the instructor.</w:t>
      </w:r>
    </w:p>
    <w:p w14:paraId="11CBCFBF" w14:textId="77777777" w:rsidR="0003453B" w:rsidRPr="000959B1" w:rsidRDefault="0003453B" w:rsidP="004D0AB8">
      <w:pPr>
        <w:ind w:left="360" w:right="720"/>
      </w:pPr>
      <w:r w:rsidRPr="000959B1">
        <w:t> </w:t>
      </w:r>
    </w:p>
    <w:p w14:paraId="52ED88C9" w14:textId="655047B1" w:rsidR="0003453B" w:rsidRPr="000959B1" w:rsidRDefault="0003453B" w:rsidP="004D0AB8">
      <w:pPr>
        <w:ind w:left="360" w:right="720"/>
      </w:pPr>
      <w:r w:rsidRPr="000959B1">
        <w:t xml:space="preserve">Assignments submitted after the due date without advance permission of the instructor may be subject to a reduction of 10% per day for each day late, except that assignments due in the last week of class may be subject to a reduction of 20% per day for each day </w:t>
      </w:r>
      <w:r w:rsidR="00E42382" w:rsidRPr="000959B1">
        <w:t>late. ​</w:t>
      </w:r>
    </w:p>
    <w:p w14:paraId="7DA55BE9" w14:textId="77777777" w:rsidR="0003453B" w:rsidRPr="000959B1" w:rsidRDefault="0003453B" w:rsidP="004D0AB8">
      <w:pPr>
        <w:ind w:left="360"/>
      </w:pPr>
    </w:p>
    <w:p w14:paraId="5CED4421" w14:textId="3C03E6AA" w:rsidR="0003453B" w:rsidRPr="004D0AB8" w:rsidRDefault="0003453B" w:rsidP="004D0AB8">
      <w:pPr>
        <w:ind w:left="360"/>
      </w:pPr>
      <w:r w:rsidRPr="000959B1">
        <w:t>Due to the nature of discussions, which require active participation throughout the week and throughout the course, they are not able to be submitted late. If a discussion post is made after the appropriate deadline, they will be graded as a late assignment.</w:t>
      </w:r>
    </w:p>
    <w:p w14:paraId="7A6732BF" w14:textId="77777777" w:rsidR="00E75D87" w:rsidRPr="00E90D4A" w:rsidRDefault="00E75D87" w:rsidP="002522B3">
      <w:pPr>
        <w:pStyle w:val="AssignmentsLevel1"/>
        <w:rPr>
          <w:b/>
        </w:rPr>
      </w:pPr>
    </w:p>
    <w:p w14:paraId="4C12DFF9" w14:textId="73FADFC3" w:rsidR="00C11A5E" w:rsidRPr="00E90D4A" w:rsidRDefault="00C11A5E" w:rsidP="002522B3">
      <w:pPr>
        <w:pStyle w:val="AssignmentsLevel1"/>
      </w:pPr>
      <w:r w:rsidRPr="00E90D4A">
        <w:rPr>
          <w:b/>
        </w:rPr>
        <w:t>Adobe Connect:</w:t>
      </w:r>
      <w:r w:rsidRPr="00E90D4A">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E90D4A" w:rsidRDefault="00C11A5E" w:rsidP="002522B3">
      <w:pPr>
        <w:pStyle w:val="AssignmentsLevel1"/>
      </w:pPr>
    </w:p>
    <w:p w14:paraId="78C810DD" w14:textId="77777777" w:rsidR="00C11A5E" w:rsidRPr="00E90D4A" w:rsidRDefault="00C11A5E" w:rsidP="002522B3">
      <w:pPr>
        <w:pStyle w:val="AssignmentsLevel1"/>
      </w:pPr>
      <w:r w:rsidRPr="00E90D4A">
        <w:rPr>
          <w:i/>
        </w:rPr>
        <w:t>Note:</w:t>
      </w:r>
      <w:r w:rsidRPr="00E90D4A">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Pr="00E90D4A" w:rsidRDefault="00AB01FF">
      <w:r w:rsidRPr="00E90D4A">
        <w:br w:type="page"/>
      </w:r>
    </w:p>
    <w:p w14:paraId="7F7C2236" w14:textId="77777777" w:rsidR="005344A9" w:rsidRPr="00E90D4A"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E90D4A"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2B0DF5EF" w:rsidR="005B10FE" w:rsidRPr="00E90D4A" w:rsidRDefault="005B10FE" w:rsidP="00FB41E7">
            <w:pPr>
              <w:pStyle w:val="WeeklyTopicHeading1"/>
            </w:pPr>
            <w:bookmarkStart w:id="4" w:name="_Toc358980895"/>
            <w:r w:rsidRPr="00E90D4A">
              <w:t xml:space="preserve">Week Two: </w:t>
            </w:r>
            <w:bookmarkEnd w:id="4"/>
            <w:r w:rsidR="00FB41E7" w:rsidRPr="00E90D4A">
              <w:t>Student Success</w:t>
            </w:r>
          </w:p>
        </w:tc>
        <w:tc>
          <w:tcPr>
            <w:tcW w:w="1440" w:type="dxa"/>
            <w:tcBorders>
              <w:left w:val="nil"/>
              <w:bottom w:val="single" w:sz="4" w:space="0" w:color="000000" w:themeColor="text1"/>
              <w:right w:val="nil"/>
            </w:tcBorders>
            <w:shd w:val="clear" w:color="auto" w:fill="BF2C37"/>
          </w:tcPr>
          <w:p w14:paraId="083D526B" w14:textId="77777777" w:rsidR="005B10FE" w:rsidRPr="00E90D4A"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E90D4A" w:rsidRDefault="005B10FE" w:rsidP="005B10FE">
            <w:pPr>
              <w:tabs>
                <w:tab w:val="left" w:pos="0"/>
                <w:tab w:val="left" w:pos="3720"/>
              </w:tabs>
              <w:outlineLvl w:val="0"/>
              <w:rPr>
                <w:rFonts w:cs="Arial"/>
                <w:color w:val="FFFFFF"/>
                <w:sz w:val="28"/>
                <w:szCs w:val="28"/>
              </w:rPr>
            </w:pPr>
          </w:p>
        </w:tc>
      </w:tr>
      <w:tr w:rsidR="00FD5474" w:rsidRPr="00E90D4A"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E90D4A" w:rsidRDefault="00FD5474" w:rsidP="005B10FE">
            <w:pPr>
              <w:tabs>
                <w:tab w:val="left" w:pos="0"/>
                <w:tab w:val="left" w:pos="3720"/>
              </w:tabs>
              <w:outlineLvl w:val="0"/>
              <w:rPr>
                <w:rFonts w:cs="Arial"/>
                <w:b/>
                <w:i/>
                <w:szCs w:val="20"/>
              </w:rPr>
            </w:pPr>
            <w:r w:rsidRPr="00E90D4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E90D4A" w:rsidRDefault="00FD5474" w:rsidP="005B10FE">
            <w:pPr>
              <w:tabs>
                <w:tab w:val="left" w:pos="0"/>
                <w:tab w:val="left" w:pos="3720"/>
              </w:tabs>
              <w:outlineLvl w:val="0"/>
              <w:rPr>
                <w:rFonts w:cs="Arial"/>
                <w:szCs w:val="20"/>
              </w:rPr>
            </w:pPr>
            <w:r w:rsidRPr="00E90D4A">
              <w:rPr>
                <w:rFonts w:cs="Arial"/>
                <w:b/>
                <w:i/>
                <w:szCs w:val="20"/>
              </w:rPr>
              <w:t>Alignment</w:t>
            </w:r>
          </w:p>
        </w:tc>
      </w:tr>
      <w:tr w:rsidR="00FB41E7" w:rsidRPr="00E90D4A"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790FEE62" w:rsidR="00FB41E7" w:rsidRPr="00E90D4A" w:rsidRDefault="00FB41E7" w:rsidP="005936AD">
            <w:pPr>
              <w:pStyle w:val="ObjectiveBullet"/>
              <w:numPr>
                <w:ilvl w:val="1"/>
                <w:numId w:val="8"/>
              </w:numPr>
              <w:tabs>
                <w:tab w:val="clear" w:pos="0"/>
              </w:tabs>
            </w:pPr>
            <w:r w:rsidRPr="00E90D4A">
              <w:t>Identify the role of enrollment services in improving student success</w:t>
            </w:r>
            <w:r w:rsidR="001859B3">
              <w:t>.</w:t>
            </w:r>
          </w:p>
        </w:tc>
        <w:tc>
          <w:tcPr>
            <w:tcW w:w="2880" w:type="dxa"/>
            <w:gridSpan w:val="2"/>
            <w:tcBorders>
              <w:left w:val="nil"/>
              <w:bottom w:val="nil"/>
            </w:tcBorders>
          </w:tcPr>
          <w:p w14:paraId="010B0F58" w14:textId="75807C53" w:rsidR="00FB41E7" w:rsidRPr="00E90D4A" w:rsidRDefault="008C2E93" w:rsidP="00FB41E7">
            <w:pPr>
              <w:tabs>
                <w:tab w:val="left" w:pos="0"/>
                <w:tab w:val="left" w:pos="3720"/>
              </w:tabs>
              <w:outlineLvl w:val="0"/>
              <w:rPr>
                <w:rFonts w:cs="Arial"/>
                <w:szCs w:val="20"/>
              </w:rPr>
            </w:pPr>
            <w:r>
              <w:rPr>
                <w:rFonts w:cs="Arial"/>
                <w:szCs w:val="20"/>
              </w:rPr>
              <w:t>CLO1, CLO2</w:t>
            </w:r>
          </w:p>
        </w:tc>
      </w:tr>
      <w:tr w:rsidR="00FB41E7" w:rsidRPr="00E90D4A"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733919F6" w:rsidR="00FB41E7" w:rsidRPr="00E90D4A" w:rsidRDefault="00FB41E7" w:rsidP="005936AD">
            <w:pPr>
              <w:pStyle w:val="ObjectiveBullet"/>
              <w:numPr>
                <w:ilvl w:val="1"/>
                <w:numId w:val="8"/>
              </w:numPr>
            </w:pPr>
            <w:r w:rsidRPr="00E90D4A">
              <w:t>Summarize the factors that influence student success as they relate to enrollment services</w:t>
            </w:r>
            <w:r w:rsidR="001859B3">
              <w:t>.</w:t>
            </w:r>
          </w:p>
        </w:tc>
        <w:tc>
          <w:tcPr>
            <w:tcW w:w="2880" w:type="dxa"/>
            <w:gridSpan w:val="2"/>
            <w:tcBorders>
              <w:top w:val="nil"/>
              <w:left w:val="nil"/>
              <w:bottom w:val="nil"/>
            </w:tcBorders>
          </w:tcPr>
          <w:p w14:paraId="0E3304C1" w14:textId="2C4F4824" w:rsidR="00FB41E7" w:rsidRPr="00E90D4A" w:rsidRDefault="008C2E93" w:rsidP="00FB41E7">
            <w:pPr>
              <w:tabs>
                <w:tab w:val="left" w:pos="0"/>
                <w:tab w:val="left" w:pos="3720"/>
              </w:tabs>
              <w:outlineLvl w:val="0"/>
              <w:rPr>
                <w:rFonts w:cs="Arial"/>
                <w:szCs w:val="20"/>
              </w:rPr>
            </w:pPr>
            <w:r>
              <w:rPr>
                <w:rFonts w:cs="Arial"/>
                <w:szCs w:val="20"/>
              </w:rPr>
              <w:t>CLO1, CLO2</w:t>
            </w:r>
          </w:p>
        </w:tc>
      </w:tr>
      <w:tr w:rsidR="00FB41E7" w:rsidRPr="00E90D4A"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70A5F603" w:rsidR="00FB41E7" w:rsidRPr="00E90D4A" w:rsidRDefault="00FB41E7" w:rsidP="005936AD">
            <w:pPr>
              <w:pStyle w:val="ObjectiveBullet"/>
              <w:numPr>
                <w:ilvl w:val="1"/>
                <w:numId w:val="8"/>
              </w:numPr>
            </w:pPr>
            <w:r w:rsidRPr="00E90D4A">
              <w:t>Compare student success model across higher education</w:t>
            </w:r>
            <w:r w:rsidR="001859B3">
              <w:t>.</w:t>
            </w:r>
          </w:p>
        </w:tc>
        <w:tc>
          <w:tcPr>
            <w:tcW w:w="2880" w:type="dxa"/>
            <w:gridSpan w:val="2"/>
            <w:tcBorders>
              <w:top w:val="nil"/>
              <w:left w:val="nil"/>
              <w:bottom w:val="single" w:sz="4" w:space="0" w:color="000000" w:themeColor="text1"/>
            </w:tcBorders>
          </w:tcPr>
          <w:p w14:paraId="5168BD3D" w14:textId="1C803C4D" w:rsidR="00FB41E7" w:rsidRPr="00E90D4A" w:rsidRDefault="008C2E93" w:rsidP="00FB41E7">
            <w:pPr>
              <w:tabs>
                <w:tab w:val="left" w:pos="0"/>
                <w:tab w:val="left" w:pos="3720"/>
              </w:tabs>
              <w:outlineLvl w:val="0"/>
              <w:rPr>
                <w:rFonts w:cs="Arial"/>
                <w:szCs w:val="20"/>
              </w:rPr>
            </w:pPr>
            <w:r>
              <w:rPr>
                <w:rFonts w:cs="Arial"/>
                <w:szCs w:val="20"/>
              </w:rPr>
              <w:t>CLO1, CLO2, CLO3, CLO5</w:t>
            </w:r>
          </w:p>
        </w:tc>
      </w:tr>
      <w:tr w:rsidR="00FB41E7" w:rsidRPr="00E90D4A"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Resources, Activities, and Preparation</w:t>
            </w:r>
          </w:p>
          <w:p w14:paraId="426DE66E" w14:textId="6860CDC9" w:rsidR="00FB41E7" w:rsidRPr="00E90D4A" w:rsidRDefault="00FB41E7" w:rsidP="00FB41E7">
            <w:pPr>
              <w:tabs>
                <w:tab w:val="left" w:pos="0"/>
                <w:tab w:val="left" w:pos="3720"/>
              </w:tabs>
              <w:outlineLvl w:val="0"/>
              <w:rPr>
                <w:rFonts w:cs="Arial"/>
                <w:b/>
                <w:i/>
                <w:szCs w:val="20"/>
              </w:rPr>
            </w:pPr>
            <w:r w:rsidRPr="00E90D4A">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auto"/>
            </w:tcBorders>
            <w:shd w:val="clear" w:color="auto" w:fill="D8D9DA"/>
          </w:tcPr>
          <w:p w14:paraId="362CAE44"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AIE</w:t>
            </w:r>
          </w:p>
        </w:tc>
      </w:tr>
      <w:tr w:rsidR="00FB41E7" w:rsidRPr="00E90D4A"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0884DDF5" w:rsidR="00FB41E7" w:rsidRPr="00E90D4A" w:rsidRDefault="00E42382" w:rsidP="00FB41E7">
            <w:pPr>
              <w:tabs>
                <w:tab w:val="left" w:pos="2329"/>
              </w:tabs>
              <w:rPr>
                <w:rFonts w:cs="Arial"/>
                <w:b/>
                <w:szCs w:val="20"/>
              </w:rPr>
            </w:pPr>
            <w:r>
              <w:rPr>
                <w:rFonts w:cs="Arial"/>
                <w:b/>
                <w:szCs w:val="20"/>
              </w:rPr>
              <w:t>Readings and Resources</w:t>
            </w:r>
          </w:p>
          <w:p w14:paraId="1AA4D714" w14:textId="77777777" w:rsidR="00FB41E7" w:rsidRPr="00E90D4A" w:rsidRDefault="00FB41E7" w:rsidP="00FB41E7">
            <w:pPr>
              <w:tabs>
                <w:tab w:val="left" w:pos="2329"/>
              </w:tabs>
              <w:rPr>
                <w:rFonts w:cs="Arial"/>
                <w:b/>
                <w:szCs w:val="20"/>
              </w:rPr>
            </w:pPr>
          </w:p>
          <w:p w14:paraId="573422C7" w14:textId="29DBD6D7" w:rsidR="00FB41E7" w:rsidRDefault="00FB41E7" w:rsidP="00FB41E7">
            <w:pPr>
              <w:pStyle w:val="AssignmentsLevel1"/>
            </w:pPr>
            <w:r w:rsidRPr="00FD7A08">
              <w:rPr>
                <w:b/>
              </w:rPr>
              <w:t>Read</w:t>
            </w:r>
            <w:r w:rsidRPr="00E90D4A">
              <w:t xml:space="preserve"> Ch</w:t>
            </w:r>
            <w:r w:rsidR="001859B3">
              <w:t>.</w:t>
            </w:r>
            <w:r w:rsidRPr="00E90D4A">
              <w:t xml:space="preserve"> 2 of </w:t>
            </w:r>
            <w:r w:rsidRPr="00E90D4A">
              <w:rPr>
                <w:i/>
              </w:rPr>
              <w:t>Transforming Higher Education.</w:t>
            </w:r>
            <w:r w:rsidRPr="00E90D4A">
              <w:t xml:space="preserve"> </w:t>
            </w:r>
          </w:p>
          <w:p w14:paraId="2AF4A100" w14:textId="77777777" w:rsidR="00843DE9" w:rsidRDefault="00FD7A08" w:rsidP="00FB41E7">
            <w:pPr>
              <w:pStyle w:val="AssignmentsLevel1"/>
            </w:pPr>
            <w:r w:rsidRPr="00FD7A08">
              <w:rPr>
                <w:b/>
              </w:rPr>
              <w:t>Watch</w:t>
            </w:r>
            <w:r w:rsidR="00843DE9">
              <w:t xml:space="preserve"> the following: </w:t>
            </w:r>
          </w:p>
          <w:p w14:paraId="0850BA95" w14:textId="77777777" w:rsidR="00843DE9" w:rsidRDefault="00843DE9" w:rsidP="00FB41E7">
            <w:pPr>
              <w:pStyle w:val="AssignmentsLevel1"/>
            </w:pPr>
          </w:p>
          <w:p w14:paraId="16DE9343" w14:textId="2769864A" w:rsidR="00FD7A08" w:rsidRDefault="00615803" w:rsidP="00000D8D">
            <w:pPr>
              <w:pStyle w:val="AssignmentsLevel2"/>
            </w:pPr>
            <w:hyperlink r:id="rId21" w:history="1">
              <w:r w:rsidR="00FD7A08" w:rsidRPr="00FD7A08">
                <w:rPr>
                  <w:rStyle w:val="Hyperlink"/>
                </w:rPr>
                <w:t>Four Critical Components of an Effective Student Success or Retention Plan</w:t>
              </w:r>
            </w:hyperlink>
            <w:r w:rsidR="00843DE9">
              <w:t xml:space="preserve"> (1:06:04) </w:t>
            </w:r>
          </w:p>
          <w:p w14:paraId="25683928" w14:textId="77777777" w:rsidR="00843DE9" w:rsidRDefault="00615803" w:rsidP="004D0AB8">
            <w:pPr>
              <w:pStyle w:val="AssignmentsLevel2"/>
            </w:pPr>
            <w:hyperlink r:id="rId22" w:history="1">
              <w:r w:rsidR="00843DE9" w:rsidRPr="00843DE9">
                <w:rPr>
                  <w:rStyle w:val="Hyperlink"/>
                </w:rPr>
                <w:t>Improving the Retention &amp; Success of College Students</w:t>
              </w:r>
            </w:hyperlink>
            <w:r w:rsidR="00843DE9">
              <w:t xml:space="preserve"> (9:26)</w:t>
            </w:r>
          </w:p>
          <w:p w14:paraId="2A658594" w14:textId="77777777" w:rsidR="006858B3" w:rsidRDefault="006858B3" w:rsidP="006858B3">
            <w:pPr>
              <w:pStyle w:val="AssignmentsLevel2"/>
              <w:numPr>
                <w:ilvl w:val="0"/>
                <w:numId w:val="0"/>
              </w:numPr>
              <w:ind w:left="395" w:hanging="360"/>
            </w:pPr>
          </w:p>
          <w:p w14:paraId="40DBD742" w14:textId="087D5A25" w:rsidR="006858B3" w:rsidRPr="00E90D4A" w:rsidRDefault="006858B3" w:rsidP="006858B3">
            <w:pPr>
              <w:pStyle w:val="AssignmentsLevel1"/>
            </w:pPr>
            <w:r>
              <w:rPr>
                <w:b/>
              </w:rPr>
              <w:t xml:space="preserve">Post </w:t>
            </w:r>
            <w:r>
              <w:t>any questions, comments, or observations to share with the class in the Week 2 General Q &amp; A discussion forum on Blackboard.</w:t>
            </w:r>
          </w:p>
        </w:tc>
        <w:tc>
          <w:tcPr>
            <w:tcW w:w="1440" w:type="dxa"/>
            <w:tcBorders>
              <w:left w:val="single" w:sz="4" w:space="0" w:color="000000" w:themeColor="text1"/>
            </w:tcBorders>
            <w:shd w:val="clear" w:color="auto" w:fill="FFFFFF" w:themeFill="background1"/>
          </w:tcPr>
          <w:p w14:paraId="4CDDD345" w14:textId="75505C56" w:rsidR="00FB41E7" w:rsidRPr="00E90D4A" w:rsidRDefault="008C2E93" w:rsidP="00FB41E7">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74FEE52A" w14:textId="578E8CFF" w:rsidR="00FB41E7" w:rsidRPr="00E90D4A" w:rsidRDefault="006858B3" w:rsidP="006858B3">
            <w:pPr>
              <w:rPr>
                <w:rFonts w:cs="Arial"/>
                <w:szCs w:val="20"/>
              </w:rPr>
            </w:pPr>
            <w:r>
              <w:rPr>
                <w:rFonts w:cs="Arial"/>
                <w:szCs w:val="20"/>
              </w:rPr>
              <w:t xml:space="preserve">Lecture Activity = </w:t>
            </w:r>
            <w:r w:rsidRPr="006858B3">
              <w:rPr>
                <w:rFonts w:cs="Arial"/>
                <w:b/>
                <w:szCs w:val="20"/>
              </w:rPr>
              <w:t>1</w:t>
            </w:r>
            <w:r>
              <w:rPr>
                <w:rFonts w:cs="Arial"/>
                <w:b/>
                <w:szCs w:val="20"/>
              </w:rPr>
              <w:t>.5</w:t>
            </w:r>
            <w:r w:rsidRPr="006858B3">
              <w:rPr>
                <w:rFonts w:cs="Arial"/>
                <w:b/>
                <w:szCs w:val="20"/>
              </w:rPr>
              <w:t xml:space="preserve"> hour</w:t>
            </w:r>
            <w:r>
              <w:rPr>
                <w:rFonts w:cs="Arial"/>
                <w:b/>
                <w:szCs w:val="20"/>
              </w:rPr>
              <w:t>s</w:t>
            </w:r>
          </w:p>
        </w:tc>
      </w:tr>
      <w:tr w:rsidR="00FB41E7" w:rsidRPr="00E90D4A" w14:paraId="1DE56E6F"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Supplemental Resources and Activities</w:t>
            </w:r>
          </w:p>
          <w:p w14:paraId="51FA77DA" w14:textId="77777777" w:rsidR="00FB41E7" w:rsidRPr="00E90D4A" w:rsidRDefault="00FB41E7" w:rsidP="00FB41E7">
            <w:pPr>
              <w:tabs>
                <w:tab w:val="left" w:pos="0"/>
                <w:tab w:val="left" w:pos="3720"/>
              </w:tabs>
              <w:outlineLvl w:val="0"/>
              <w:rPr>
                <w:rFonts w:cs="Arial"/>
                <w:b/>
                <w:i/>
                <w:szCs w:val="20"/>
              </w:rPr>
            </w:pPr>
            <w:r w:rsidRPr="00E90D4A">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0D4CB5A"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AIE</w:t>
            </w:r>
          </w:p>
        </w:tc>
      </w:tr>
      <w:tr w:rsidR="00DB1A2E" w:rsidRPr="00E90D4A" w14:paraId="30D12BC5" w14:textId="77777777" w:rsidTr="00AB4F41">
        <w:tc>
          <w:tcPr>
            <w:tcW w:w="10170" w:type="dxa"/>
            <w:gridSpan w:val="2"/>
            <w:tcMar>
              <w:top w:w="115" w:type="dxa"/>
              <w:left w:w="115" w:type="dxa"/>
              <w:bottom w:w="115" w:type="dxa"/>
              <w:right w:w="115" w:type="dxa"/>
            </w:tcMar>
          </w:tcPr>
          <w:p w14:paraId="14373135" w14:textId="374674A4" w:rsidR="00DB1A2E" w:rsidRPr="00E90D4A" w:rsidRDefault="00DB1A2E" w:rsidP="00AB4F41">
            <w:pPr>
              <w:tabs>
                <w:tab w:val="left" w:pos="2329"/>
              </w:tabs>
              <w:rPr>
                <w:rFonts w:cs="Arial"/>
                <w:b/>
                <w:szCs w:val="20"/>
              </w:rPr>
            </w:pPr>
            <w:r>
              <w:rPr>
                <w:rFonts w:cs="Arial"/>
                <w:b/>
                <w:szCs w:val="20"/>
              </w:rPr>
              <w:t>Admissions Representative Interview Preparation (Due Week 3)</w:t>
            </w:r>
          </w:p>
          <w:p w14:paraId="24678045" w14:textId="77777777" w:rsidR="00DB1A2E" w:rsidRPr="00E90D4A" w:rsidRDefault="00DB1A2E" w:rsidP="00AB4F41">
            <w:pPr>
              <w:pStyle w:val="AssignmentsLevel1"/>
            </w:pPr>
          </w:p>
          <w:p w14:paraId="31B08B84" w14:textId="66C1F76F" w:rsidR="00DB1A2E" w:rsidRDefault="00DB1A2E" w:rsidP="00AB4F41">
            <w:r w:rsidRPr="002A7F38">
              <w:rPr>
                <w:b/>
              </w:rPr>
              <w:t>Interview</w:t>
            </w:r>
            <w:r w:rsidRPr="00E90D4A">
              <w:t xml:space="preserve"> a college admission representative about </w:t>
            </w:r>
            <w:r w:rsidR="001859B3">
              <w:t>his or her</w:t>
            </w:r>
            <w:r w:rsidR="001859B3" w:rsidRPr="00E90D4A">
              <w:t xml:space="preserve"> </w:t>
            </w:r>
            <w:r w:rsidRPr="00E90D4A">
              <w:t>approach to marketing, application</w:t>
            </w:r>
            <w:r>
              <w:t>,</w:t>
            </w:r>
            <w:r w:rsidRPr="00E90D4A">
              <w:t xml:space="preserve"> and enrollment.  </w:t>
            </w:r>
          </w:p>
          <w:p w14:paraId="5CE5267C" w14:textId="77777777" w:rsidR="00DB1A2E" w:rsidRDefault="00DB1A2E" w:rsidP="00AB4F41"/>
          <w:p w14:paraId="5E025396" w14:textId="77777777" w:rsidR="00DB1A2E" w:rsidRDefault="00DB1A2E" w:rsidP="00AB4F41">
            <w:r w:rsidRPr="002A7F38">
              <w:rPr>
                <w:b/>
              </w:rPr>
              <w:t>Reflect</w:t>
            </w:r>
            <w:r w:rsidRPr="00E90D4A">
              <w:t xml:space="preserve"> on the interview</w:t>
            </w:r>
            <w:r>
              <w:t xml:space="preserve"> using the following prompts.</w:t>
            </w:r>
          </w:p>
          <w:p w14:paraId="1A4D9AF4" w14:textId="77777777" w:rsidR="00DB1A2E" w:rsidRPr="00E90D4A" w:rsidRDefault="00DB1A2E" w:rsidP="00AB4F41"/>
          <w:p w14:paraId="2E3E46FA" w14:textId="00DF8C09" w:rsidR="00DB1A2E" w:rsidRPr="00E90D4A" w:rsidRDefault="00DB1A2E" w:rsidP="000959B1">
            <w:pPr>
              <w:pStyle w:val="AssignmentsLevel2"/>
            </w:pPr>
            <w:r w:rsidRPr="00E90D4A">
              <w:t xml:space="preserve">Are there any trends that seem to be evident in their current </w:t>
            </w:r>
            <w:r w:rsidR="000959B1">
              <w:t>matriculation</w:t>
            </w:r>
            <w:r w:rsidR="000959B1" w:rsidRPr="00E90D4A">
              <w:t xml:space="preserve"> </w:t>
            </w:r>
            <w:r w:rsidRPr="00E90D4A">
              <w:t>and admission process?</w:t>
            </w:r>
          </w:p>
          <w:p w14:paraId="2635B179" w14:textId="77777777" w:rsidR="00DB1A2E" w:rsidRPr="00E90D4A" w:rsidRDefault="00DB1A2E" w:rsidP="000959B1">
            <w:pPr>
              <w:pStyle w:val="AssignmentsLevel2"/>
            </w:pPr>
            <w:r w:rsidRPr="00E90D4A">
              <w:t>Do they prescribe to any specific college choice theory?</w:t>
            </w:r>
          </w:p>
          <w:p w14:paraId="74E641D3" w14:textId="1B0BECCB" w:rsidR="00DB1A2E" w:rsidRPr="00E90D4A" w:rsidRDefault="00DB1A2E" w:rsidP="000959B1">
            <w:pPr>
              <w:pStyle w:val="AssignmentsLevel2"/>
            </w:pPr>
            <w:r w:rsidRPr="00E90D4A">
              <w:t xml:space="preserve">What role do transfer students </w:t>
            </w:r>
            <w:r w:rsidR="002B66FB">
              <w:t>have on</w:t>
            </w:r>
            <w:r w:rsidR="001859B3" w:rsidRPr="00E90D4A">
              <w:t xml:space="preserve"> </w:t>
            </w:r>
            <w:r w:rsidRPr="00E90D4A">
              <w:t>their enrollment?</w:t>
            </w:r>
          </w:p>
          <w:p w14:paraId="2B2673E2" w14:textId="77777777" w:rsidR="00DB1A2E" w:rsidRDefault="00DB1A2E" w:rsidP="000959B1">
            <w:pPr>
              <w:pStyle w:val="AssignmentsLevel2"/>
            </w:pPr>
            <w:r w:rsidRPr="00E90D4A">
              <w:lastRenderedPageBreak/>
              <w:t>What factors determine their student acceptance?</w:t>
            </w:r>
          </w:p>
          <w:p w14:paraId="7D386BAE" w14:textId="77777777" w:rsidR="006858B3" w:rsidRDefault="006858B3" w:rsidP="006858B3">
            <w:pPr>
              <w:pStyle w:val="AssignmentsLevel2"/>
              <w:numPr>
                <w:ilvl w:val="0"/>
                <w:numId w:val="0"/>
              </w:numPr>
              <w:ind w:left="395" w:hanging="360"/>
            </w:pPr>
          </w:p>
          <w:p w14:paraId="5F01D94A" w14:textId="039A0543" w:rsidR="006858B3" w:rsidRPr="00E90D4A" w:rsidRDefault="006858B3" w:rsidP="006858B3">
            <w:pPr>
              <w:pStyle w:val="AssignmentsLevel1"/>
            </w:pPr>
            <w:r>
              <w:rPr>
                <w:b/>
              </w:rPr>
              <w:t xml:space="preserve">Post </w:t>
            </w:r>
            <w:r>
              <w:t>any questions, comments, or observations to share with the class in the Week 2 General Q &amp; A discussion forum on Blackboard.</w:t>
            </w:r>
          </w:p>
        </w:tc>
        <w:tc>
          <w:tcPr>
            <w:tcW w:w="1440" w:type="dxa"/>
          </w:tcPr>
          <w:p w14:paraId="64F9C499" w14:textId="77777777" w:rsidR="00DB1A2E" w:rsidRPr="00E90D4A" w:rsidRDefault="00DB1A2E" w:rsidP="00AB4F41">
            <w:pPr>
              <w:tabs>
                <w:tab w:val="left" w:pos="2329"/>
              </w:tabs>
              <w:rPr>
                <w:rFonts w:cs="Arial"/>
                <w:szCs w:val="20"/>
              </w:rPr>
            </w:pPr>
          </w:p>
        </w:tc>
        <w:tc>
          <w:tcPr>
            <w:tcW w:w="1440" w:type="dxa"/>
          </w:tcPr>
          <w:p w14:paraId="5CF7FDD1" w14:textId="14897737" w:rsidR="00DB1A2E" w:rsidRPr="006858B3" w:rsidRDefault="006858B3" w:rsidP="00AB4F41">
            <w:pPr>
              <w:tabs>
                <w:tab w:val="left" w:pos="2329"/>
              </w:tabs>
              <w:rPr>
                <w:rFonts w:cs="Arial"/>
                <w:szCs w:val="20"/>
              </w:rPr>
            </w:pPr>
            <w:r>
              <w:rPr>
                <w:rFonts w:cs="Arial"/>
                <w:szCs w:val="20"/>
              </w:rPr>
              <w:t xml:space="preserve">Guided Project = </w:t>
            </w:r>
            <w:r>
              <w:rPr>
                <w:rFonts w:cs="Arial"/>
                <w:b/>
                <w:szCs w:val="20"/>
              </w:rPr>
              <w:t>1 hour</w:t>
            </w:r>
          </w:p>
        </w:tc>
      </w:tr>
      <w:tr w:rsidR="00FB41E7" w:rsidRPr="00E90D4A"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Graded Assignments</w:t>
            </w:r>
          </w:p>
          <w:p w14:paraId="1B5736DD" w14:textId="2BF18DAA" w:rsidR="00FB41E7" w:rsidRPr="00E90D4A" w:rsidRDefault="00FB41E7" w:rsidP="00FB41E7">
            <w:pPr>
              <w:tabs>
                <w:tab w:val="left" w:pos="0"/>
                <w:tab w:val="left" w:pos="3720"/>
              </w:tabs>
              <w:outlineLvl w:val="0"/>
              <w:rPr>
                <w:rFonts w:cs="Arial"/>
                <w:b/>
                <w:i/>
                <w:szCs w:val="20"/>
              </w:rPr>
            </w:pPr>
            <w:r w:rsidRPr="00E90D4A">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000000" w:themeColor="text1"/>
            </w:tcBorders>
            <w:shd w:val="clear" w:color="auto" w:fill="D8D9DA"/>
          </w:tcPr>
          <w:p w14:paraId="6D62CF8B" w14:textId="77777777" w:rsidR="00FB41E7" w:rsidRPr="00E90D4A" w:rsidRDefault="00FB41E7" w:rsidP="00FB41E7">
            <w:pPr>
              <w:rPr>
                <w:rFonts w:cs="Arial"/>
                <w:b/>
                <w:i/>
                <w:szCs w:val="20"/>
              </w:rPr>
            </w:pPr>
            <w:r w:rsidRPr="00E90D4A">
              <w:rPr>
                <w:rFonts w:cs="Arial"/>
                <w:b/>
                <w:i/>
                <w:szCs w:val="20"/>
              </w:rPr>
              <w:t>AIE</w:t>
            </w:r>
          </w:p>
        </w:tc>
      </w:tr>
      <w:tr w:rsidR="00FB41E7" w:rsidRPr="00E90D4A" w14:paraId="207A0E35" w14:textId="77777777" w:rsidTr="002522B3">
        <w:tc>
          <w:tcPr>
            <w:tcW w:w="10170" w:type="dxa"/>
            <w:gridSpan w:val="2"/>
            <w:tcMar>
              <w:top w:w="115" w:type="dxa"/>
              <w:left w:w="115" w:type="dxa"/>
              <w:bottom w:w="115" w:type="dxa"/>
              <w:right w:w="115" w:type="dxa"/>
            </w:tcMar>
          </w:tcPr>
          <w:p w14:paraId="3ED05820" w14:textId="0EC2FB7F" w:rsidR="00FB41E7" w:rsidRPr="00E90D4A" w:rsidRDefault="00FB41E7" w:rsidP="00FB41E7">
            <w:pPr>
              <w:tabs>
                <w:tab w:val="left" w:pos="2329"/>
              </w:tabs>
              <w:rPr>
                <w:rFonts w:cs="Arial"/>
                <w:b/>
                <w:szCs w:val="20"/>
              </w:rPr>
            </w:pPr>
            <w:r w:rsidRPr="00E90D4A">
              <w:rPr>
                <w:rFonts w:cs="Arial"/>
                <w:b/>
                <w:szCs w:val="20"/>
              </w:rPr>
              <w:t>Discussion:</w:t>
            </w:r>
            <w:r w:rsidR="00FD7A08">
              <w:rPr>
                <w:rFonts w:cs="Arial"/>
                <w:b/>
                <w:szCs w:val="20"/>
              </w:rPr>
              <w:t xml:space="preserve"> Barriers to Student Success</w:t>
            </w:r>
          </w:p>
          <w:p w14:paraId="59D19167" w14:textId="77777777" w:rsidR="00FB41E7" w:rsidRPr="00E90D4A" w:rsidRDefault="00FB41E7" w:rsidP="00FB41E7">
            <w:pPr>
              <w:pStyle w:val="AssignmentsLevel1"/>
            </w:pPr>
          </w:p>
          <w:p w14:paraId="57C3FBBA" w14:textId="5B467F2F" w:rsidR="00FB41E7" w:rsidRPr="00E90D4A" w:rsidRDefault="00FB41E7" w:rsidP="00FB41E7">
            <w:pPr>
              <w:pStyle w:val="AssignmentsLevel1"/>
            </w:pPr>
            <w:r w:rsidRPr="00E90D4A">
              <w:rPr>
                <w:b/>
              </w:rPr>
              <w:t xml:space="preserve">Respond </w:t>
            </w:r>
            <w:r w:rsidRPr="00E90D4A">
              <w:t xml:space="preserve">to the following question in the </w:t>
            </w:r>
            <w:r w:rsidR="00FD7A08">
              <w:t>Barriers to Student Success</w:t>
            </w:r>
            <w:r w:rsidRPr="00E90D4A">
              <w:t xml:space="preserve"> discussion forum by Thursday:</w:t>
            </w:r>
          </w:p>
          <w:p w14:paraId="149CEA36" w14:textId="77777777" w:rsidR="00FB41E7" w:rsidRPr="00E90D4A" w:rsidRDefault="00FB41E7" w:rsidP="00FB41E7">
            <w:pPr>
              <w:pStyle w:val="AssignmentsLevel1"/>
            </w:pPr>
          </w:p>
          <w:p w14:paraId="62D1D2B6" w14:textId="4AFEC7C9" w:rsidR="00FB41E7" w:rsidRPr="00E90D4A" w:rsidRDefault="00FD7A08" w:rsidP="00000D8D">
            <w:pPr>
              <w:pStyle w:val="AssignmentsLevel2"/>
            </w:pPr>
            <w:r>
              <w:t>What are some barriers that prohibit student success?</w:t>
            </w:r>
            <w:r w:rsidR="00FB41E7" w:rsidRPr="00E90D4A">
              <w:t xml:space="preserve"> </w:t>
            </w:r>
            <w:r>
              <w:t>Why? How do you believe these barriers might be addressed by the college or university?</w:t>
            </w:r>
          </w:p>
          <w:p w14:paraId="268D79B1" w14:textId="77777777" w:rsidR="00FB41E7" w:rsidRPr="00E90D4A" w:rsidRDefault="00FB41E7" w:rsidP="00FB41E7">
            <w:pPr>
              <w:pStyle w:val="AssignmentsLevel1"/>
            </w:pPr>
          </w:p>
          <w:p w14:paraId="1C825285" w14:textId="3387F214" w:rsidR="00FB41E7" w:rsidRPr="00E90D4A" w:rsidRDefault="00FB41E7" w:rsidP="001859B3">
            <w:pPr>
              <w:pStyle w:val="AssignmentsLevel1"/>
              <w:rPr>
                <w:b/>
              </w:rPr>
            </w:pPr>
            <w:r w:rsidRPr="00E90D4A">
              <w:rPr>
                <w:b/>
              </w:rPr>
              <w:t>Post</w:t>
            </w:r>
            <w:r w:rsidRPr="00E90D4A">
              <w:t xml:space="preserve"> constructive criticism, clarification, additional questions, or your own relevant thoughts to </w:t>
            </w:r>
            <w:r w:rsidR="001859B3">
              <w:t>3</w:t>
            </w:r>
            <w:r w:rsidR="001859B3" w:rsidRPr="00E90D4A">
              <w:t xml:space="preserve"> </w:t>
            </w:r>
            <w:r w:rsidRPr="00E90D4A">
              <w:t>of your classmates' posts by Sunday.</w:t>
            </w:r>
          </w:p>
        </w:tc>
        <w:tc>
          <w:tcPr>
            <w:tcW w:w="1440" w:type="dxa"/>
          </w:tcPr>
          <w:p w14:paraId="4EA47C47" w14:textId="18C41FE5" w:rsidR="00FB41E7" w:rsidRPr="00E90D4A" w:rsidRDefault="008C2E93" w:rsidP="00FB41E7">
            <w:pPr>
              <w:tabs>
                <w:tab w:val="left" w:pos="2329"/>
              </w:tabs>
              <w:rPr>
                <w:rFonts w:cs="Arial"/>
                <w:szCs w:val="20"/>
              </w:rPr>
            </w:pPr>
            <w:r>
              <w:rPr>
                <w:rFonts w:cs="Arial"/>
                <w:szCs w:val="20"/>
              </w:rPr>
              <w:t>2.2</w:t>
            </w:r>
          </w:p>
        </w:tc>
        <w:tc>
          <w:tcPr>
            <w:tcW w:w="1440" w:type="dxa"/>
          </w:tcPr>
          <w:p w14:paraId="17407FF8" w14:textId="77777777" w:rsidR="00FB41E7" w:rsidRPr="00E90D4A" w:rsidRDefault="00FB41E7" w:rsidP="00FB41E7">
            <w:pPr>
              <w:tabs>
                <w:tab w:val="left" w:pos="2329"/>
              </w:tabs>
              <w:rPr>
                <w:rFonts w:cs="Arial"/>
                <w:szCs w:val="20"/>
              </w:rPr>
            </w:pPr>
            <w:r w:rsidRPr="00E90D4A">
              <w:t xml:space="preserve">Discussion: one post and replies to three other posts = </w:t>
            </w:r>
            <w:r w:rsidRPr="00E90D4A">
              <w:rPr>
                <w:b/>
              </w:rPr>
              <w:t xml:space="preserve">1 hour </w:t>
            </w:r>
          </w:p>
        </w:tc>
      </w:tr>
      <w:tr w:rsidR="00FD7A08" w:rsidRPr="00E90D4A" w14:paraId="6D853B70" w14:textId="77777777" w:rsidTr="006865A4">
        <w:tc>
          <w:tcPr>
            <w:tcW w:w="10170" w:type="dxa"/>
            <w:gridSpan w:val="2"/>
            <w:tcMar>
              <w:top w:w="115" w:type="dxa"/>
              <w:left w:w="115" w:type="dxa"/>
              <w:bottom w:w="115" w:type="dxa"/>
              <w:right w:w="115" w:type="dxa"/>
            </w:tcMar>
          </w:tcPr>
          <w:p w14:paraId="19A038E6" w14:textId="00613490" w:rsidR="00FD7A08" w:rsidRPr="00E90D4A" w:rsidRDefault="00FD7A08" w:rsidP="006865A4">
            <w:pPr>
              <w:tabs>
                <w:tab w:val="left" w:pos="2329"/>
              </w:tabs>
              <w:rPr>
                <w:rFonts w:cs="Arial"/>
                <w:b/>
                <w:szCs w:val="20"/>
              </w:rPr>
            </w:pPr>
            <w:r w:rsidRPr="00E90D4A">
              <w:rPr>
                <w:rFonts w:cs="Arial"/>
                <w:b/>
                <w:szCs w:val="20"/>
              </w:rPr>
              <w:t xml:space="preserve">Discussion: </w:t>
            </w:r>
            <w:r>
              <w:rPr>
                <w:rFonts w:cs="Arial"/>
                <w:b/>
                <w:szCs w:val="20"/>
              </w:rPr>
              <w:t>Institutional Culture and Student Success</w:t>
            </w:r>
          </w:p>
          <w:p w14:paraId="32B39730" w14:textId="77777777" w:rsidR="00FD7A08" w:rsidRPr="00E90D4A" w:rsidRDefault="00FD7A08" w:rsidP="006865A4">
            <w:pPr>
              <w:pStyle w:val="AssignmentsLevel1"/>
            </w:pPr>
          </w:p>
          <w:p w14:paraId="2EBBD8CA" w14:textId="477881C3" w:rsidR="00FD7A08" w:rsidRPr="00E90D4A" w:rsidRDefault="00FD7A08" w:rsidP="006865A4">
            <w:pPr>
              <w:pStyle w:val="AssignmentsLevel1"/>
            </w:pPr>
            <w:r w:rsidRPr="00E90D4A">
              <w:rPr>
                <w:b/>
              </w:rPr>
              <w:t xml:space="preserve">Respond </w:t>
            </w:r>
            <w:r w:rsidRPr="00E90D4A">
              <w:t xml:space="preserve">to the following question in the </w:t>
            </w:r>
            <w:r>
              <w:t>Institutional Culture and Student Success</w:t>
            </w:r>
            <w:r w:rsidRPr="00E90D4A">
              <w:t xml:space="preserve"> discussion forum by Thursday:</w:t>
            </w:r>
          </w:p>
          <w:p w14:paraId="77789ABE" w14:textId="77777777" w:rsidR="00FD7A08" w:rsidRPr="00E90D4A" w:rsidRDefault="00FD7A08" w:rsidP="006865A4">
            <w:pPr>
              <w:pStyle w:val="AssignmentsLevel1"/>
            </w:pPr>
          </w:p>
          <w:p w14:paraId="68D5514C" w14:textId="3D1B9A3E" w:rsidR="00FD7A08" w:rsidRPr="00E90D4A" w:rsidRDefault="00FD7A08" w:rsidP="00000D8D">
            <w:pPr>
              <w:pStyle w:val="AssignmentsLevel2"/>
            </w:pPr>
            <w:r>
              <w:t xml:space="preserve">What key factors within institutional cultures can guide enrollment management services to foster student success? How are these factors influential? </w:t>
            </w:r>
            <w:r w:rsidRPr="00E90D4A">
              <w:t xml:space="preserve"> </w:t>
            </w:r>
          </w:p>
          <w:p w14:paraId="5A9CCE90" w14:textId="77777777" w:rsidR="00FD7A08" w:rsidRPr="00E90D4A" w:rsidRDefault="00FD7A08" w:rsidP="006865A4">
            <w:pPr>
              <w:pStyle w:val="AssignmentsLevel1"/>
            </w:pPr>
          </w:p>
          <w:p w14:paraId="4CAD511D" w14:textId="287D266E" w:rsidR="00FD7A08" w:rsidRPr="00E90D4A" w:rsidRDefault="00FD7A08" w:rsidP="001859B3">
            <w:pPr>
              <w:pStyle w:val="AssignmentsLevel1"/>
              <w:rPr>
                <w:b/>
              </w:rPr>
            </w:pPr>
            <w:r w:rsidRPr="00E90D4A">
              <w:rPr>
                <w:b/>
              </w:rPr>
              <w:t>Post</w:t>
            </w:r>
            <w:r w:rsidRPr="00E90D4A">
              <w:t xml:space="preserve"> constructive criticism, clarification, additional questions, or your own relevant thoughts to </w:t>
            </w:r>
            <w:r w:rsidR="001859B3">
              <w:t>3</w:t>
            </w:r>
            <w:r w:rsidR="001859B3" w:rsidRPr="00E90D4A">
              <w:t xml:space="preserve"> </w:t>
            </w:r>
            <w:r w:rsidRPr="00E90D4A">
              <w:t>of your classmates' posts by Sunday.</w:t>
            </w:r>
          </w:p>
        </w:tc>
        <w:tc>
          <w:tcPr>
            <w:tcW w:w="1440" w:type="dxa"/>
          </w:tcPr>
          <w:p w14:paraId="300DA778" w14:textId="71DE6582" w:rsidR="00FD7A08" w:rsidRPr="00E90D4A" w:rsidRDefault="008C2E93" w:rsidP="006865A4">
            <w:pPr>
              <w:tabs>
                <w:tab w:val="left" w:pos="2329"/>
              </w:tabs>
              <w:rPr>
                <w:rFonts w:cs="Arial"/>
                <w:szCs w:val="20"/>
              </w:rPr>
            </w:pPr>
            <w:r>
              <w:rPr>
                <w:rFonts w:cs="Arial"/>
                <w:szCs w:val="20"/>
              </w:rPr>
              <w:t>2.1, 2.2</w:t>
            </w:r>
          </w:p>
        </w:tc>
        <w:tc>
          <w:tcPr>
            <w:tcW w:w="1440" w:type="dxa"/>
          </w:tcPr>
          <w:p w14:paraId="16DE6995" w14:textId="77777777" w:rsidR="00FD7A08" w:rsidRPr="00E90D4A" w:rsidRDefault="00FD7A08" w:rsidP="006865A4">
            <w:pPr>
              <w:tabs>
                <w:tab w:val="left" w:pos="2329"/>
              </w:tabs>
              <w:rPr>
                <w:rFonts w:cs="Arial"/>
                <w:szCs w:val="20"/>
              </w:rPr>
            </w:pPr>
            <w:r w:rsidRPr="00E90D4A">
              <w:t xml:space="preserve">Discussion: one post and replies to three other posts = </w:t>
            </w:r>
            <w:r w:rsidRPr="00E90D4A">
              <w:rPr>
                <w:b/>
              </w:rPr>
              <w:t xml:space="preserve">1 hour </w:t>
            </w:r>
          </w:p>
        </w:tc>
      </w:tr>
      <w:tr w:rsidR="00AD09E8" w:rsidRPr="00E90D4A" w14:paraId="784BF14C" w14:textId="77777777" w:rsidTr="006865A4">
        <w:tc>
          <w:tcPr>
            <w:tcW w:w="10170" w:type="dxa"/>
            <w:gridSpan w:val="2"/>
            <w:tcMar>
              <w:top w:w="115" w:type="dxa"/>
              <w:left w:w="115" w:type="dxa"/>
              <w:bottom w:w="115" w:type="dxa"/>
              <w:right w:w="115" w:type="dxa"/>
            </w:tcMar>
          </w:tcPr>
          <w:p w14:paraId="44149815" w14:textId="4867F6CF" w:rsidR="00AD09E8" w:rsidRPr="00DB1A2E" w:rsidRDefault="00AD09E8" w:rsidP="006865A4">
            <w:pPr>
              <w:tabs>
                <w:tab w:val="left" w:pos="2329"/>
              </w:tabs>
              <w:rPr>
                <w:rFonts w:cs="Arial"/>
                <w:b/>
                <w:szCs w:val="20"/>
              </w:rPr>
            </w:pPr>
            <w:r w:rsidRPr="00DB1A2E">
              <w:rPr>
                <w:rFonts w:cs="Arial"/>
                <w:b/>
                <w:szCs w:val="20"/>
              </w:rPr>
              <w:t xml:space="preserve">Student </w:t>
            </w:r>
            <w:r w:rsidR="0045044A" w:rsidRPr="00DB1A2E">
              <w:rPr>
                <w:rFonts w:cs="Arial"/>
                <w:b/>
                <w:szCs w:val="20"/>
              </w:rPr>
              <w:t>Success Model Activity</w:t>
            </w:r>
          </w:p>
          <w:p w14:paraId="651B48D9" w14:textId="77777777" w:rsidR="00AD09E8" w:rsidRPr="00DB1A2E" w:rsidRDefault="00AD09E8" w:rsidP="006865A4">
            <w:pPr>
              <w:tabs>
                <w:tab w:val="left" w:pos="2329"/>
              </w:tabs>
              <w:rPr>
                <w:rFonts w:cs="Arial"/>
                <w:b/>
                <w:szCs w:val="20"/>
              </w:rPr>
            </w:pPr>
          </w:p>
          <w:p w14:paraId="62C6AA43" w14:textId="1A1C0323" w:rsidR="00AD09E8" w:rsidRPr="00DB1A2E" w:rsidRDefault="00C814FD" w:rsidP="006865A4">
            <w:pPr>
              <w:spacing w:after="160" w:line="259" w:lineRule="auto"/>
              <w:contextualSpacing/>
            </w:pPr>
            <w:r w:rsidRPr="00DB1A2E">
              <w:rPr>
                <w:b/>
              </w:rPr>
              <w:t xml:space="preserve">Review </w:t>
            </w:r>
            <w:r w:rsidRPr="00DB1A2E">
              <w:t xml:space="preserve">the week’s readings. </w:t>
            </w:r>
          </w:p>
          <w:p w14:paraId="41480D04" w14:textId="471A4382" w:rsidR="00C814FD" w:rsidRPr="00DB1A2E" w:rsidRDefault="00C814FD" w:rsidP="006865A4">
            <w:pPr>
              <w:spacing w:after="160" w:line="259" w:lineRule="auto"/>
              <w:contextualSpacing/>
            </w:pPr>
          </w:p>
          <w:p w14:paraId="6A4C2587" w14:textId="7DEC8D13" w:rsidR="003941F2" w:rsidRPr="00DB1A2E" w:rsidRDefault="003941F2" w:rsidP="003941F2">
            <w:pPr>
              <w:tabs>
                <w:tab w:val="left" w:pos="2329"/>
              </w:tabs>
              <w:rPr>
                <w:rFonts w:cs="Arial"/>
                <w:szCs w:val="20"/>
              </w:rPr>
            </w:pPr>
            <w:r w:rsidRPr="00DB1A2E">
              <w:rPr>
                <w:rFonts w:cs="Arial"/>
                <w:b/>
                <w:szCs w:val="20"/>
              </w:rPr>
              <w:t>Identify</w:t>
            </w:r>
            <w:r w:rsidRPr="00DB1A2E">
              <w:rPr>
                <w:rFonts w:cs="Arial"/>
                <w:szCs w:val="20"/>
              </w:rPr>
              <w:t xml:space="preserve"> the student success model fr</w:t>
            </w:r>
            <w:r w:rsidR="00BE01CF" w:rsidRPr="00DB1A2E">
              <w:rPr>
                <w:rFonts w:cs="Arial"/>
                <w:szCs w:val="20"/>
              </w:rPr>
              <w:t>om</w:t>
            </w:r>
            <w:r w:rsidRPr="00DB1A2E">
              <w:rPr>
                <w:rFonts w:cs="Arial"/>
                <w:szCs w:val="20"/>
              </w:rPr>
              <w:t xml:space="preserve"> </w:t>
            </w:r>
            <w:r w:rsidR="00BE01CF" w:rsidRPr="00DB1A2E">
              <w:rPr>
                <w:rFonts w:cs="Arial"/>
                <w:szCs w:val="20"/>
              </w:rPr>
              <w:t>your</w:t>
            </w:r>
            <w:r w:rsidRPr="00DB1A2E">
              <w:rPr>
                <w:rFonts w:cs="Arial"/>
                <w:szCs w:val="20"/>
              </w:rPr>
              <w:t xml:space="preserve"> educational institution </w:t>
            </w:r>
            <w:r w:rsidR="004B5BD8">
              <w:rPr>
                <w:rFonts w:cs="Arial"/>
                <w:szCs w:val="20"/>
              </w:rPr>
              <w:t xml:space="preserve">(or one you researched) </w:t>
            </w:r>
            <w:r w:rsidR="00BE01CF" w:rsidRPr="00DB1A2E">
              <w:rPr>
                <w:rFonts w:cs="Arial"/>
                <w:szCs w:val="20"/>
              </w:rPr>
              <w:t>and at least</w:t>
            </w:r>
            <w:r w:rsidRPr="00DB1A2E">
              <w:rPr>
                <w:rFonts w:cs="Arial"/>
                <w:szCs w:val="20"/>
              </w:rPr>
              <w:t xml:space="preserve"> </w:t>
            </w:r>
            <w:r w:rsidR="00BE01CF" w:rsidRPr="00DB1A2E">
              <w:rPr>
                <w:rFonts w:cs="Arial"/>
                <w:szCs w:val="20"/>
              </w:rPr>
              <w:t xml:space="preserve">one other institution of one </w:t>
            </w:r>
            <w:r w:rsidRPr="00DB1A2E">
              <w:rPr>
                <w:rFonts w:cs="Arial"/>
                <w:szCs w:val="20"/>
              </w:rPr>
              <w:t>of the following types:</w:t>
            </w:r>
          </w:p>
          <w:p w14:paraId="06488CB4" w14:textId="77777777" w:rsidR="003941F2" w:rsidRPr="00DB1A2E" w:rsidRDefault="003941F2" w:rsidP="003941F2">
            <w:pPr>
              <w:tabs>
                <w:tab w:val="left" w:pos="2329"/>
              </w:tabs>
              <w:rPr>
                <w:rFonts w:cs="Arial"/>
                <w:szCs w:val="20"/>
              </w:rPr>
            </w:pPr>
          </w:p>
          <w:p w14:paraId="284A9502" w14:textId="77777777" w:rsidR="003941F2" w:rsidRPr="00DB1A2E" w:rsidRDefault="003941F2" w:rsidP="000959B1">
            <w:pPr>
              <w:pStyle w:val="AssignmentsLevel2"/>
            </w:pPr>
            <w:r w:rsidRPr="00DB1A2E">
              <w:t>Community college</w:t>
            </w:r>
          </w:p>
          <w:p w14:paraId="5043295E" w14:textId="4ADA62E4" w:rsidR="003941F2" w:rsidRPr="00DB1A2E" w:rsidRDefault="003941F2" w:rsidP="000959B1">
            <w:pPr>
              <w:pStyle w:val="AssignmentsLevel2"/>
            </w:pPr>
            <w:r w:rsidRPr="00DB1A2E">
              <w:t>2- or 4-year nonprofit</w:t>
            </w:r>
            <w:r w:rsidR="001859B3">
              <w:t xml:space="preserve"> institution</w:t>
            </w:r>
          </w:p>
          <w:p w14:paraId="3B96EB77" w14:textId="643817C6" w:rsidR="003941F2" w:rsidRPr="00DB1A2E" w:rsidRDefault="003941F2" w:rsidP="000959B1">
            <w:pPr>
              <w:pStyle w:val="AssignmentsLevel2"/>
            </w:pPr>
            <w:r w:rsidRPr="00DB1A2E">
              <w:lastRenderedPageBreak/>
              <w:t>2- or 4-year for</w:t>
            </w:r>
            <w:r w:rsidR="001859B3">
              <w:t>-</w:t>
            </w:r>
            <w:r w:rsidRPr="00DB1A2E">
              <w:t>profit institution</w:t>
            </w:r>
          </w:p>
          <w:p w14:paraId="45A6BA47" w14:textId="4AB9C09A" w:rsidR="00C814FD" w:rsidRPr="00DB1A2E" w:rsidRDefault="00C814FD" w:rsidP="006865A4">
            <w:pPr>
              <w:spacing w:after="160" w:line="259" w:lineRule="auto"/>
              <w:contextualSpacing/>
            </w:pPr>
          </w:p>
          <w:p w14:paraId="531EC0D1" w14:textId="27615E4B" w:rsidR="00C814FD" w:rsidRPr="00DB1A2E" w:rsidRDefault="00C814FD" w:rsidP="006865A4">
            <w:pPr>
              <w:spacing w:after="160" w:line="259" w:lineRule="auto"/>
              <w:contextualSpacing/>
            </w:pPr>
            <w:r w:rsidRPr="00DB1A2E">
              <w:rPr>
                <w:b/>
              </w:rPr>
              <w:t>Use</w:t>
            </w:r>
            <w:r w:rsidRPr="00DB1A2E">
              <w:t xml:space="preserve"> the Student Success Model Activity template to perform a comparison of models</w:t>
            </w:r>
            <w:r w:rsidR="003941F2" w:rsidRPr="00DB1A2E">
              <w:t xml:space="preserve"> and reflection</w:t>
            </w:r>
            <w:r w:rsidRPr="00DB1A2E">
              <w:t>.</w:t>
            </w:r>
          </w:p>
          <w:p w14:paraId="7A7EA8B9" w14:textId="77777777" w:rsidR="00AD09E8" w:rsidRPr="00DB1A2E" w:rsidRDefault="00AD09E8" w:rsidP="006865A4">
            <w:pPr>
              <w:tabs>
                <w:tab w:val="left" w:pos="2329"/>
              </w:tabs>
              <w:rPr>
                <w:rFonts w:cs="Arial"/>
                <w:b/>
                <w:szCs w:val="20"/>
              </w:rPr>
            </w:pPr>
          </w:p>
          <w:p w14:paraId="5FDE27FD" w14:textId="1D8DA120" w:rsidR="00AD09E8" w:rsidRPr="00CF2ACA" w:rsidRDefault="00AD09E8" w:rsidP="0045044A">
            <w:pPr>
              <w:pStyle w:val="AssignmentsLevel1"/>
            </w:pPr>
            <w:r w:rsidRPr="00DB1A2E">
              <w:rPr>
                <w:b/>
              </w:rPr>
              <w:t>Submit</w:t>
            </w:r>
            <w:r w:rsidRPr="00DB1A2E">
              <w:t xml:space="preserve"> your assignment </w:t>
            </w:r>
            <w:r w:rsidR="0045044A" w:rsidRPr="00DB1A2E">
              <w:t>using the Student Success Model Activity template</w:t>
            </w:r>
            <w:r w:rsidRPr="00DB1A2E">
              <w:t>.</w:t>
            </w:r>
            <w:r>
              <w:t xml:space="preserve"> </w:t>
            </w:r>
          </w:p>
        </w:tc>
        <w:tc>
          <w:tcPr>
            <w:tcW w:w="1440" w:type="dxa"/>
          </w:tcPr>
          <w:p w14:paraId="68B0F890" w14:textId="351305C2" w:rsidR="00AD09E8" w:rsidRPr="00E90D4A" w:rsidRDefault="008C2E93" w:rsidP="006865A4">
            <w:pPr>
              <w:tabs>
                <w:tab w:val="left" w:pos="2329"/>
              </w:tabs>
              <w:rPr>
                <w:rFonts w:cs="Arial"/>
                <w:szCs w:val="20"/>
              </w:rPr>
            </w:pPr>
            <w:r>
              <w:rPr>
                <w:rFonts w:cs="Arial"/>
                <w:szCs w:val="20"/>
              </w:rPr>
              <w:lastRenderedPageBreak/>
              <w:t>2.1, 2.2, 2.3</w:t>
            </w:r>
          </w:p>
        </w:tc>
        <w:tc>
          <w:tcPr>
            <w:tcW w:w="1440" w:type="dxa"/>
          </w:tcPr>
          <w:p w14:paraId="683C9C7A" w14:textId="3A836E41" w:rsidR="00AD09E8" w:rsidRPr="00AE76A9" w:rsidRDefault="00AE76A9" w:rsidP="006865A4">
            <w:pPr>
              <w:tabs>
                <w:tab w:val="left" w:pos="2329"/>
              </w:tabs>
              <w:rPr>
                <w:rFonts w:cs="Arial"/>
                <w:b/>
                <w:szCs w:val="20"/>
              </w:rPr>
            </w:pPr>
            <w:r>
              <w:rPr>
                <w:rFonts w:cs="Arial"/>
                <w:szCs w:val="20"/>
              </w:rPr>
              <w:t xml:space="preserve">Research and Problem solving = </w:t>
            </w:r>
            <w:r>
              <w:rPr>
                <w:rFonts w:cs="Arial"/>
                <w:b/>
                <w:szCs w:val="20"/>
              </w:rPr>
              <w:t>1 hour</w:t>
            </w:r>
          </w:p>
        </w:tc>
      </w:tr>
      <w:tr w:rsidR="00AD09E8" w:rsidRPr="00E90D4A" w14:paraId="4932BA55" w14:textId="77777777" w:rsidTr="006865A4">
        <w:tc>
          <w:tcPr>
            <w:tcW w:w="10170" w:type="dxa"/>
            <w:gridSpan w:val="2"/>
            <w:tcMar>
              <w:top w:w="115" w:type="dxa"/>
              <w:left w:w="115" w:type="dxa"/>
              <w:bottom w:w="115" w:type="dxa"/>
              <w:right w:w="115" w:type="dxa"/>
            </w:tcMar>
          </w:tcPr>
          <w:p w14:paraId="1474EFEA" w14:textId="21DAE481" w:rsidR="00AD09E8" w:rsidRPr="00E90D4A" w:rsidRDefault="00AD09E8" w:rsidP="006865A4">
            <w:pPr>
              <w:tabs>
                <w:tab w:val="left" w:pos="2329"/>
              </w:tabs>
              <w:rPr>
                <w:rFonts w:cs="Arial"/>
                <w:b/>
                <w:szCs w:val="20"/>
              </w:rPr>
            </w:pPr>
            <w:r>
              <w:rPr>
                <w:rFonts w:cs="Arial"/>
                <w:b/>
                <w:szCs w:val="20"/>
              </w:rPr>
              <w:t xml:space="preserve">Week Two </w:t>
            </w:r>
            <w:r w:rsidRPr="00E90D4A">
              <w:rPr>
                <w:rFonts w:cs="Arial"/>
                <w:b/>
                <w:szCs w:val="20"/>
              </w:rPr>
              <w:t>Reflective Journal</w:t>
            </w:r>
          </w:p>
          <w:p w14:paraId="6524AEDC" w14:textId="77777777" w:rsidR="00AD09E8" w:rsidRPr="00E90D4A" w:rsidRDefault="00AD09E8" w:rsidP="006865A4">
            <w:pPr>
              <w:tabs>
                <w:tab w:val="left" w:pos="2329"/>
              </w:tabs>
              <w:rPr>
                <w:rFonts w:cs="Arial"/>
                <w:b/>
                <w:szCs w:val="20"/>
              </w:rPr>
            </w:pPr>
          </w:p>
          <w:p w14:paraId="4B55195E" w14:textId="77777777" w:rsidR="00AD09E8" w:rsidRPr="00E90D4A" w:rsidRDefault="00AD09E8" w:rsidP="006865A4">
            <w:r w:rsidRPr="00E90D4A">
              <w:rPr>
                <w:b/>
              </w:rPr>
              <w:t>Write</w:t>
            </w:r>
            <w:r w:rsidRPr="00E90D4A">
              <w:t xml:space="preserve"> a reflective journal entry using the following prompt:</w:t>
            </w:r>
          </w:p>
          <w:p w14:paraId="1ABB171F" w14:textId="77777777" w:rsidR="00AD09E8" w:rsidRPr="00E90D4A" w:rsidRDefault="00AD09E8" w:rsidP="006865A4"/>
          <w:p w14:paraId="1672D04A" w14:textId="0DDDDA88" w:rsidR="00AD09E8" w:rsidRDefault="00AD09E8" w:rsidP="000959B1">
            <w:pPr>
              <w:pStyle w:val="AssignmentsLevel2"/>
            </w:pPr>
            <w:r w:rsidRPr="00E90D4A">
              <w:t xml:space="preserve">What new information have you learned from this week’s readings and assignments </w:t>
            </w:r>
            <w:r>
              <w:t>to</w:t>
            </w:r>
            <w:r w:rsidRPr="00E90D4A">
              <w:t xml:space="preserve"> strengthen your understanding of </w:t>
            </w:r>
            <w:r>
              <w:t>student success and</w:t>
            </w:r>
            <w:r w:rsidRPr="00E90D4A">
              <w:t xml:space="preserve"> its barriers and how </w:t>
            </w:r>
            <w:r w:rsidR="001859B3">
              <w:t>e</w:t>
            </w:r>
            <w:r w:rsidRPr="00E90D4A">
              <w:t xml:space="preserve">nrollment </w:t>
            </w:r>
            <w:r w:rsidR="001859B3">
              <w:t>m</w:t>
            </w:r>
            <w:r w:rsidRPr="00E90D4A">
              <w:t>anagement works within higher education?</w:t>
            </w:r>
          </w:p>
          <w:p w14:paraId="4DAD5A0F" w14:textId="77777777" w:rsidR="00AD09E8" w:rsidRPr="00E90D4A" w:rsidRDefault="00AD09E8" w:rsidP="006865A4">
            <w:pPr>
              <w:pStyle w:val="ListParagraph"/>
            </w:pPr>
          </w:p>
          <w:p w14:paraId="0E64CD9D" w14:textId="77777777" w:rsidR="00AD09E8" w:rsidRPr="00E90D4A" w:rsidRDefault="00AD09E8" w:rsidP="006865A4">
            <w:pPr>
              <w:pStyle w:val="AssignmentsLevel1"/>
            </w:pPr>
            <w:r w:rsidRPr="00FD7A08">
              <w:rPr>
                <w:b/>
              </w:rPr>
              <w:t>Submit</w:t>
            </w:r>
            <w:r>
              <w:t xml:space="preserve"> your assignment as a 1- to 2-page Microsoft Word document. </w:t>
            </w:r>
            <w:r w:rsidRPr="00FD7A08">
              <w:t>Use</w:t>
            </w:r>
            <w:r w:rsidRPr="00E90D4A">
              <w:rPr>
                <w:b/>
              </w:rPr>
              <w:t xml:space="preserve"> </w:t>
            </w:r>
            <w:r w:rsidRPr="00E90D4A">
              <w:t>this as a tool to prepare for</w:t>
            </w:r>
            <w:r>
              <w:t xml:space="preserve"> your Week 7 </w:t>
            </w:r>
            <w:r w:rsidRPr="00DB1A2E">
              <w:t>Strategic Enrollment Management Plan</w:t>
            </w:r>
            <w:r>
              <w:t xml:space="preserve"> assignment.</w:t>
            </w:r>
          </w:p>
        </w:tc>
        <w:tc>
          <w:tcPr>
            <w:tcW w:w="1440" w:type="dxa"/>
          </w:tcPr>
          <w:p w14:paraId="4C30C38C" w14:textId="684BFAEB" w:rsidR="00AD09E8" w:rsidRPr="00E90D4A" w:rsidRDefault="008C2E93" w:rsidP="006865A4">
            <w:pPr>
              <w:tabs>
                <w:tab w:val="left" w:pos="2329"/>
              </w:tabs>
              <w:rPr>
                <w:rFonts w:cs="Arial"/>
                <w:szCs w:val="20"/>
              </w:rPr>
            </w:pPr>
            <w:r>
              <w:rPr>
                <w:rFonts w:cs="Arial"/>
                <w:szCs w:val="20"/>
              </w:rPr>
              <w:t>2.1, 2.2, 2.3</w:t>
            </w:r>
          </w:p>
        </w:tc>
        <w:tc>
          <w:tcPr>
            <w:tcW w:w="1440" w:type="dxa"/>
          </w:tcPr>
          <w:p w14:paraId="05CA9E97" w14:textId="72682E07" w:rsidR="00AD09E8" w:rsidRPr="00E90D4A" w:rsidRDefault="00AE76A9" w:rsidP="00AE76A9">
            <w:pPr>
              <w:tabs>
                <w:tab w:val="left" w:pos="2329"/>
              </w:tabs>
              <w:rPr>
                <w:rFonts w:cs="Arial"/>
                <w:szCs w:val="20"/>
              </w:rPr>
            </w:pPr>
            <w:r>
              <w:rPr>
                <w:rFonts w:cs="Arial"/>
                <w:szCs w:val="20"/>
              </w:rPr>
              <w:t xml:space="preserve">Journal = </w:t>
            </w:r>
            <w:r>
              <w:rPr>
                <w:rFonts w:cs="Arial"/>
                <w:b/>
                <w:szCs w:val="20"/>
              </w:rPr>
              <w:t>1 hour</w:t>
            </w:r>
          </w:p>
        </w:tc>
      </w:tr>
      <w:tr w:rsidR="00FB41E7" w:rsidRPr="00E90D4A"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FB41E7" w:rsidRPr="00E90D4A" w:rsidRDefault="00FB41E7" w:rsidP="00FB41E7">
            <w:pPr>
              <w:tabs>
                <w:tab w:val="left" w:pos="2329"/>
              </w:tabs>
              <w:rPr>
                <w:rFonts w:cs="Arial"/>
                <w:b/>
                <w:szCs w:val="20"/>
              </w:rPr>
            </w:pPr>
            <w:r w:rsidRPr="00E90D4A">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0A1DBB78" w:rsidR="00FB41E7" w:rsidRPr="00E90D4A" w:rsidRDefault="00FB41E7" w:rsidP="003941F2">
            <w:pPr>
              <w:rPr>
                <w:rFonts w:cs="Arial"/>
                <w:b/>
                <w:szCs w:val="20"/>
              </w:rPr>
            </w:pPr>
          </w:p>
        </w:tc>
        <w:tc>
          <w:tcPr>
            <w:tcW w:w="1440" w:type="dxa"/>
            <w:tcBorders>
              <w:left w:val="nil"/>
              <w:bottom w:val="single" w:sz="4" w:space="0" w:color="000000" w:themeColor="text1"/>
            </w:tcBorders>
            <w:shd w:val="clear" w:color="auto" w:fill="E6E6E6"/>
          </w:tcPr>
          <w:p w14:paraId="5082617B" w14:textId="77777777" w:rsidR="00FB41E7" w:rsidRPr="00E90D4A" w:rsidRDefault="00FB41E7" w:rsidP="00FB41E7">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3F7ED521" w:rsidR="00FB41E7" w:rsidRPr="00E90D4A" w:rsidRDefault="00AE76A9" w:rsidP="00FB41E7">
            <w:pPr>
              <w:tabs>
                <w:tab w:val="left" w:pos="2329"/>
              </w:tabs>
              <w:rPr>
                <w:rFonts w:cs="Arial"/>
                <w:b/>
                <w:szCs w:val="20"/>
              </w:rPr>
            </w:pPr>
            <w:r>
              <w:rPr>
                <w:rFonts w:cs="Arial"/>
                <w:b/>
                <w:szCs w:val="20"/>
              </w:rPr>
              <w:t>6.5</w:t>
            </w:r>
            <w:r w:rsidR="00843DE9">
              <w:rPr>
                <w:rFonts w:cs="Arial"/>
                <w:b/>
                <w:szCs w:val="20"/>
              </w:rPr>
              <w:t xml:space="preserve"> h</w:t>
            </w:r>
            <w:r>
              <w:rPr>
                <w:rFonts w:cs="Arial"/>
                <w:b/>
                <w:szCs w:val="20"/>
              </w:rPr>
              <w:t>ou</w:t>
            </w:r>
            <w:r w:rsidR="00843DE9">
              <w:rPr>
                <w:rFonts w:cs="Arial"/>
                <w:b/>
                <w:szCs w:val="20"/>
              </w:rPr>
              <w:t>r</w:t>
            </w:r>
            <w:r>
              <w:rPr>
                <w:rFonts w:cs="Arial"/>
                <w:b/>
                <w:szCs w:val="20"/>
              </w:rPr>
              <w:t>s</w:t>
            </w:r>
          </w:p>
        </w:tc>
      </w:tr>
    </w:tbl>
    <w:p w14:paraId="3E5B92DA" w14:textId="77777777" w:rsidR="00104F2B" w:rsidRPr="00E90D4A" w:rsidRDefault="00104F2B" w:rsidP="0020635A">
      <w:pPr>
        <w:pStyle w:val="Heading1"/>
      </w:pPr>
    </w:p>
    <w:p w14:paraId="605FA8C4" w14:textId="77777777" w:rsidR="00100350" w:rsidRPr="00E90D4A" w:rsidRDefault="00100350" w:rsidP="00104F2B">
      <w:pPr>
        <w:tabs>
          <w:tab w:val="left" w:pos="1065"/>
        </w:tabs>
      </w:pPr>
    </w:p>
    <w:p w14:paraId="729BE81E" w14:textId="6224BD0F" w:rsidR="00104F2B" w:rsidRPr="00E90D4A" w:rsidRDefault="00104F2B">
      <w:r w:rsidRPr="00E90D4A">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90D4A"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09BEC6E3" w:rsidR="002C1641" w:rsidRPr="00E90D4A" w:rsidRDefault="002C1641" w:rsidP="0020635A">
            <w:pPr>
              <w:pStyle w:val="WeeklyTopicHeading1"/>
            </w:pPr>
            <w:bookmarkStart w:id="5" w:name="weekthree"/>
            <w:bookmarkStart w:id="6" w:name="_Toc358980896"/>
            <w:bookmarkEnd w:id="5"/>
            <w:r w:rsidRPr="00E90D4A">
              <w:lastRenderedPageBreak/>
              <w:t xml:space="preserve">Week Three: </w:t>
            </w:r>
            <w:r w:rsidR="00FB41E7" w:rsidRPr="00E90D4A">
              <w:t>Marketing and Admissions</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E90D4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E90D4A" w:rsidRDefault="002C1641" w:rsidP="00FD5474">
            <w:pPr>
              <w:tabs>
                <w:tab w:val="left" w:pos="0"/>
                <w:tab w:val="left" w:pos="3720"/>
              </w:tabs>
              <w:outlineLvl w:val="0"/>
              <w:rPr>
                <w:rFonts w:cs="Arial"/>
                <w:color w:val="FFFFFF"/>
                <w:sz w:val="28"/>
                <w:szCs w:val="28"/>
              </w:rPr>
            </w:pPr>
          </w:p>
        </w:tc>
      </w:tr>
      <w:tr w:rsidR="00FD5474" w:rsidRPr="00E90D4A"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E90D4A" w:rsidRDefault="00FD5474" w:rsidP="00FD5474">
            <w:pPr>
              <w:tabs>
                <w:tab w:val="left" w:pos="0"/>
                <w:tab w:val="left" w:pos="3720"/>
              </w:tabs>
              <w:outlineLvl w:val="0"/>
              <w:rPr>
                <w:rFonts w:cs="Arial"/>
                <w:b/>
                <w:i/>
                <w:szCs w:val="20"/>
              </w:rPr>
            </w:pPr>
            <w:r w:rsidRPr="00E90D4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E90D4A" w:rsidRDefault="00FD5474" w:rsidP="00FD5474">
            <w:pPr>
              <w:tabs>
                <w:tab w:val="left" w:pos="0"/>
                <w:tab w:val="left" w:pos="3720"/>
              </w:tabs>
              <w:outlineLvl w:val="0"/>
              <w:rPr>
                <w:rFonts w:cs="Arial"/>
                <w:szCs w:val="20"/>
              </w:rPr>
            </w:pPr>
            <w:r w:rsidRPr="00E90D4A">
              <w:rPr>
                <w:rFonts w:cs="Arial"/>
                <w:b/>
                <w:i/>
                <w:szCs w:val="20"/>
              </w:rPr>
              <w:t>Alignment</w:t>
            </w:r>
          </w:p>
        </w:tc>
      </w:tr>
      <w:tr w:rsidR="00FB41E7" w:rsidRPr="00E90D4A"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692DFF63" w:rsidR="00FB41E7" w:rsidRPr="00E90D4A" w:rsidRDefault="008C2E93" w:rsidP="008C2E93">
            <w:pPr>
              <w:pStyle w:val="ObjectiveBullet"/>
              <w:numPr>
                <w:ilvl w:val="1"/>
                <w:numId w:val="9"/>
              </w:numPr>
              <w:tabs>
                <w:tab w:val="clear" w:pos="0"/>
              </w:tabs>
            </w:pPr>
            <w:r>
              <w:t>Explain the influence of</w:t>
            </w:r>
            <w:r w:rsidR="00FB41E7" w:rsidRPr="00E90D4A">
              <w:t xml:space="preserve"> socioeconomic background, age, gender, ethnicity</w:t>
            </w:r>
            <w:r>
              <w:t>,</w:t>
            </w:r>
            <w:r w:rsidR="00FB41E7" w:rsidRPr="00E90D4A">
              <w:t xml:space="preserve"> and </w:t>
            </w:r>
            <w:r>
              <w:t>prior academic performance on</w:t>
            </w:r>
            <w:r w:rsidR="00FB41E7" w:rsidRPr="00E90D4A">
              <w:t xml:space="preserve"> application and enrollment decisions</w:t>
            </w:r>
            <w:r>
              <w:t>.</w:t>
            </w:r>
          </w:p>
        </w:tc>
        <w:tc>
          <w:tcPr>
            <w:tcW w:w="2880" w:type="dxa"/>
            <w:gridSpan w:val="2"/>
            <w:tcBorders>
              <w:left w:val="nil"/>
              <w:bottom w:val="nil"/>
            </w:tcBorders>
          </w:tcPr>
          <w:p w14:paraId="7A009233" w14:textId="556665A4" w:rsidR="00FB41E7" w:rsidRPr="00E90D4A" w:rsidRDefault="008C2E93" w:rsidP="00FB41E7">
            <w:pPr>
              <w:tabs>
                <w:tab w:val="left" w:pos="0"/>
                <w:tab w:val="left" w:pos="3720"/>
              </w:tabs>
              <w:outlineLvl w:val="0"/>
              <w:rPr>
                <w:rFonts w:cs="Arial"/>
                <w:szCs w:val="20"/>
              </w:rPr>
            </w:pPr>
            <w:r>
              <w:rPr>
                <w:rFonts w:cs="Arial"/>
                <w:szCs w:val="20"/>
              </w:rPr>
              <w:t>CLO2, CLO3, CLO5</w:t>
            </w:r>
          </w:p>
        </w:tc>
      </w:tr>
      <w:tr w:rsidR="00FB41E7" w:rsidRPr="00E90D4A"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1090B2D2" w:rsidR="00FB41E7" w:rsidRPr="00E90D4A" w:rsidRDefault="008C2E93" w:rsidP="005936AD">
            <w:pPr>
              <w:pStyle w:val="ObjectiveBullet"/>
              <w:numPr>
                <w:ilvl w:val="1"/>
                <w:numId w:val="9"/>
              </w:numPr>
            </w:pPr>
            <w:r>
              <w:t>Summarize college choice theories as they</w:t>
            </w:r>
            <w:r w:rsidRPr="00E90D4A">
              <w:t xml:space="preserve"> relate to key predictors in enrollment services</w:t>
            </w:r>
            <w:r>
              <w:t>.</w:t>
            </w:r>
          </w:p>
        </w:tc>
        <w:tc>
          <w:tcPr>
            <w:tcW w:w="2880" w:type="dxa"/>
            <w:gridSpan w:val="2"/>
            <w:tcBorders>
              <w:top w:val="nil"/>
              <w:left w:val="nil"/>
              <w:bottom w:val="nil"/>
            </w:tcBorders>
          </w:tcPr>
          <w:p w14:paraId="5019E15E" w14:textId="6328DF2B" w:rsidR="00FB41E7" w:rsidRPr="00E90D4A" w:rsidRDefault="008C2E93" w:rsidP="00FB41E7">
            <w:pPr>
              <w:tabs>
                <w:tab w:val="left" w:pos="0"/>
                <w:tab w:val="left" w:pos="3720"/>
              </w:tabs>
              <w:outlineLvl w:val="0"/>
              <w:rPr>
                <w:rFonts w:cs="Arial"/>
                <w:szCs w:val="20"/>
              </w:rPr>
            </w:pPr>
            <w:r>
              <w:rPr>
                <w:rFonts w:cs="Arial"/>
                <w:szCs w:val="20"/>
              </w:rPr>
              <w:t>CLO2, CLO3, CLO5</w:t>
            </w:r>
          </w:p>
        </w:tc>
      </w:tr>
      <w:tr w:rsidR="008C2E93" w:rsidRPr="00E90D4A" w14:paraId="32BE6427"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F4F1B6E" w14:textId="3AF75E69" w:rsidR="008C2E93" w:rsidRPr="00E90D4A" w:rsidRDefault="008C2E93" w:rsidP="002B66FB">
            <w:pPr>
              <w:pStyle w:val="ObjectiveBullet"/>
              <w:numPr>
                <w:ilvl w:val="1"/>
                <w:numId w:val="9"/>
              </w:numPr>
            </w:pPr>
            <w:r w:rsidRPr="00E90D4A">
              <w:t xml:space="preserve">Discuss current enrollment trends as </w:t>
            </w:r>
            <w:r w:rsidR="002B66FB">
              <w:t>they</w:t>
            </w:r>
            <w:r w:rsidR="002B66FB" w:rsidRPr="00E90D4A">
              <w:t xml:space="preserve"> </w:t>
            </w:r>
            <w:r w:rsidRPr="00E90D4A">
              <w:t>relate to tra</w:t>
            </w:r>
            <w:r>
              <w:t>nsfer students and articulation.</w:t>
            </w:r>
          </w:p>
        </w:tc>
        <w:tc>
          <w:tcPr>
            <w:tcW w:w="2880" w:type="dxa"/>
            <w:gridSpan w:val="2"/>
            <w:tcBorders>
              <w:top w:val="nil"/>
              <w:left w:val="nil"/>
              <w:bottom w:val="nil"/>
            </w:tcBorders>
          </w:tcPr>
          <w:p w14:paraId="78DC33DB" w14:textId="2250DE4A" w:rsidR="008C2E93" w:rsidRDefault="008C2E93" w:rsidP="00FB41E7">
            <w:pPr>
              <w:tabs>
                <w:tab w:val="left" w:pos="0"/>
                <w:tab w:val="left" w:pos="3720"/>
              </w:tabs>
              <w:outlineLvl w:val="0"/>
              <w:rPr>
                <w:rFonts w:cs="Arial"/>
                <w:szCs w:val="20"/>
              </w:rPr>
            </w:pPr>
            <w:r>
              <w:rPr>
                <w:rFonts w:cs="Arial"/>
                <w:szCs w:val="20"/>
              </w:rPr>
              <w:t>CLO1, CLO2, CLO3</w:t>
            </w:r>
          </w:p>
        </w:tc>
      </w:tr>
      <w:tr w:rsidR="00FB41E7" w:rsidRPr="00E90D4A"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1D77B803" w:rsidR="00FB41E7" w:rsidRPr="00E90D4A" w:rsidRDefault="008C2E93" w:rsidP="005936AD">
            <w:pPr>
              <w:pStyle w:val="ObjectiveBullet"/>
              <w:numPr>
                <w:ilvl w:val="1"/>
                <w:numId w:val="9"/>
              </w:numPr>
            </w:pPr>
            <w:r>
              <w:t xml:space="preserve">Describe </w:t>
            </w:r>
            <w:r w:rsidR="00FB41E7" w:rsidRPr="00E90D4A">
              <w:t>the philosophical differences among models in admission practices</w:t>
            </w:r>
            <w:r>
              <w:t>.</w:t>
            </w:r>
          </w:p>
        </w:tc>
        <w:tc>
          <w:tcPr>
            <w:tcW w:w="2880" w:type="dxa"/>
            <w:gridSpan w:val="2"/>
            <w:tcBorders>
              <w:top w:val="nil"/>
              <w:left w:val="nil"/>
              <w:bottom w:val="single" w:sz="4" w:space="0" w:color="000000" w:themeColor="text1"/>
            </w:tcBorders>
          </w:tcPr>
          <w:p w14:paraId="0A146889" w14:textId="35C3A004" w:rsidR="00FB41E7" w:rsidRPr="00E90D4A" w:rsidRDefault="008C2E93" w:rsidP="00FB41E7">
            <w:pPr>
              <w:tabs>
                <w:tab w:val="left" w:pos="0"/>
                <w:tab w:val="left" w:pos="3720"/>
              </w:tabs>
              <w:outlineLvl w:val="0"/>
              <w:rPr>
                <w:rFonts w:cs="Arial"/>
                <w:szCs w:val="20"/>
              </w:rPr>
            </w:pPr>
            <w:r>
              <w:rPr>
                <w:rFonts w:cs="Arial"/>
                <w:szCs w:val="20"/>
              </w:rPr>
              <w:t>CLO1</w:t>
            </w:r>
          </w:p>
        </w:tc>
      </w:tr>
      <w:tr w:rsidR="00FB41E7" w:rsidRPr="00E90D4A"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Resources, Activities, and Preparation</w:t>
            </w:r>
          </w:p>
          <w:p w14:paraId="34683D5F" w14:textId="0AD7222D" w:rsidR="00FB41E7" w:rsidRPr="00E90D4A" w:rsidRDefault="00FB41E7" w:rsidP="00FB41E7">
            <w:pPr>
              <w:tabs>
                <w:tab w:val="left" w:pos="0"/>
                <w:tab w:val="left" w:pos="3720"/>
              </w:tabs>
              <w:outlineLvl w:val="0"/>
              <w:rPr>
                <w:rFonts w:cs="Arial"/>
                <w:b/>
                <w:i/>
                <w:szCs w:val="20"/>
              </w:rPr>
            </w:pPr>
            <w:r w:rsidRPr="00E90D4A">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auto"/>
            </w:tcBorders>
            <w:shd w:val="clear" w:color="auto" w:fill="D8D9DA"/>
          </w:tcPr>
          <w:p w14:paraId="132AFE81"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AIE</w:t>
            </w:r>
          </w:p>
        </w:tc>
      </w:tr>
      <w:tr w:rsidR="00FB41E7" w:rsidRPr="00E90D4A"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00CDBF68" w:rsidR="00FB41E7" w:rsidRPr="00E90D4A" w:rsidRDefault="00DB1A2E" w:rsidP="00FB41E7">
            <w:pPr>
              <w:tabs>
                <w:tab w:val="left" w:pos="2329"/>
              </w:tabs>
              <w:rPr>
                <w:rFonts w:cs="Arial"/>
                <w:b/>
                <w:szCs w:val="20"/>
              </w:rPr>
            </w:pPr>
            <w:r>
              <w:rPr>
                <w:rFonts w:cs="Arial"/>
                <w:b/>
                <w:szCs w:val="20"/>
              </w:rPr>
              <w:t>Readings and Resources</w:t>
            </w:r>
          </w:p>
          <w:p w14:paraId="0DB6A179" w14:textId="77777777" w:rsidR="00FB41E7" w:rsidRPr="00E90D4A" w:rsidRDefault="00FB41E7" w:rsidP="00FB41E7">
            <w:pPr>
              <w:tabs>
                <w:tab w:val="left" w:pos="2329"/>
              </w:tabs>
              <w:rPr>
                <w:rFonts w:cs="Arial"/>
                <w:b/>
                <w:szCs w:val="20"/>
              </w:rPr>
            </w:pPr>
          </w:p>
          <w:p w14:paraId="5D7336BC" w14:textId="3EEDAA00" w:rsidR="00FB41E7" w:rsidRDefault="00FB41E7" w:rsidP="00FB41E7">
            <w:pPr>
              <w:pStyle w:val="AssignmentsLevel1"/>
            </w:pPr>
            <w:r w:rsidRPr="00DB1A2E">
              <w:rPr>
                <w:b/>
              </w:rPr>
              <w:t>Read</w:t>
            </w:r>
            <w:r w:rsidRPr="00E90D4A">
              <w:t xml:space="preserve"> Ch</w:t>
            </w:r>
            <w:r w:rsidR="002B66FB">
              <w:t>.</w:t>
            </w:r>
            <w:r w:rsidRPr="00E90D4A">
              <w:t xml:space="preserve"> 4</w:t>
            </w:r>
            <w:r w:rsidR="002B66FB">
              <w:t>–</w:t>
            </w:r>
            <w:r w:rsidRPr="00E90D4A">
              <w:t xml:space="preserve">8 of </w:t>
            </w:r>
            <w:r w:rsidRPr="00E90D4A">
              <w:rPr>
                <w:i/>
              </w:rPr>
              <w:t>The Handbook of Strategic Enrollment Management</w:t>
            </w:r>
            <w:r w:rsidRPr="00E90D4A">
              <w:t>.</w:t>
            </w:r>
          </w:p>
          <w:p w14:paraId="22BA0EFD" w14:textId="77777777" w:rsidR="00843DE9" w:rsidRDefault="00843DE9" w:rsidP="00843DE9">
            <w:pPr>
              <w:pStyle w:val="AssignmentsLevel1"/>
            </w:pPr>
            <w:r w:rsidRPr="00843DE9">
              <w:rPr>
                <w:b/>
              </w:rPr>
              <w:t>Watch</w:t>
            </w:r>
            <w:r>
              <w:t xml:space="preserve"> </w:t>
            </w:r>
            <w:hyperlink r:id="rId23" w:history="1">
              <w:r w:rsidRPr="00843DE9">
                <w:rPr>
                  <w:rStyle w:val="Hyperlink"/>
                </w:rPr>
                <w:t>The Role of Academic Advising in Student Persistence</w:t>
              </w:r>
            </w:hyperlink>
            <w:r>
              <w:t xml:space="preserve"> (1:20:36)</w:t>
            </w:r>
            <w:r w:rsidR="002B66FB">
              <w:t>.</w:t>
            </w:r>
          </w:p>
          <w:p w14:paraId="325D5CD9" w14:textId="3186732F" w:rsidR="00AE76A9" w:rsidRPr="00E90D4A" w:rsidRDefault="00AE76A9" w:rsidP="00AE76A9">
            <w:pPr>
              <w:pStyle w:val="AssignmentsLevel1"/>
            </w:pPr>
            <w:r>
              <w:rPr>
                <w:b/>
              </w:rPr>
              <w:t xml:space="preserve">Post </w:t>
            </w:r>
            <w:r>
              <w:t>any questions, comments, or observations to share with the class in the Week 3 General Q &amp; A discussion forum on Blackboard.</w:t>
            </w:r>
          </w:p>
        </w:tc>
        <w:tc>
          <w:tcPr>
            <w:tcW w:w="1440" w:type="dxa"/>
            <w:tcBorders>
              <w:left w:val="single" w:sz="4" w:space="0" w:color="000000" w:themeColor="text1"/>
            </w:tcBorders>
            <w:shd w:val="clear" w:color="auto" w:fill="FFFFFF" w:themeFill="background1"/>
          </w:tcPr>
          <w:p w14:paraId="42BFCC05" w14:textId="678304F7" w:rsidR="00FB41E7" w:rsidRPr="00E90D4A" w:rsidRDefault="008C2E93" w:rsidP="00FB41E7">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5302B7D4" w14:textId="7D2FDD5D" w:rsidR="00FB41E7" w:rsidRPr="00E90D4A" w:rsidRDefault="00AE76A9" w:rsidP="00FB41E7">
            <w:pPr>
              <w:rPr>
                <w:rFonts w:cs="Arial"/>
                <w:szCs w:val="20"/>
              </w:rPr>
            </w:pPr>
            <w:r>
              <w:rPr>
                <w:rFonts w:cs="Arial"/>
                <w:szCs w:val="20"/>
              </w:rPr>
              <w:t xml:space="preserve">Lecture Activity = </w:t>
            </w:r>
            <w:r w:rsidR="00843DE9" w:rsidRPr="00AE76A9">
              <w:rPr>
                <w:rFonts w:cs="Arial"/>
                <w:b/>
                <w:szCs w:val="20"/>
              </w:rPr>
              <w:t>1.5 h</w:t>
            </w:r>
            <w:r w:rsidRPr="00AE76A9">
              <w:rPr>
                <w:rFonts w:cs="Arial"/>
                <w:b/>
                <w:szCs w:val="20"/>
              </w:rPr>
              <w:t>ou</w:t>
            </w:r>
            <w:r w:rsidR="00843DE9" w:rsidRPr="00AE76A9">
              <w:rPr>
                <w:rFonts w:cs="Arial"/>
                <w:b/>
                <w:szCs w:val="20"/>
              </w:rPr>
              <w:t>r</w:t>
            </w:r>
            <w:r w:rsidRPr="00AE76A9">
              <w:rPr>
                <w:rFonts w:cs="Arial"/>
                <w:b/>
                <w:szCs w:val="20"/>
              </w:rPr>
              <w:t>s</w:t>
            </w:r>
          </w:p>
        </w:tc>
      </w:tr>
      <w:tr w:rsidR="00FB41E7" w:rsidRPr="00E90D4A"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Graded Assignments</w:t>
            </w:r>
          </w:p>
          <w:p w14:paraId="62267F07" w14:textId="4CD0C366" w:rsidR="00FB41E7" w:rsidRPr="00E90D4A" w:rsidRDefault="00FB41E7" w:rsidP="00FB41E7">
            <w:pPr>
              <w:tabs>
                <w:tab w:val="left" w:pos="0"/>
                <w:tab w:val="left" w:pos="3720"/>
              </w:tabs>
              <w:outlineLvl w:val="0"/>
              <w:rPr>
                <w:rFonts w:cs="Arial"/>
                <w:b/>
                <w:i/>
                <w:szCs w:val="20"/>
              </w:rPr>
            </w:pPr>
            <w:r w:rsidRPr="00E90D4A">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000000" w:themeColor="text1"/>
            </w:tcBorders>
            <w:shd w:val="clear" w:color="auto" w:fill="D8D9DA"/>
          </w:tcPr>
          <w:p w14:paraId="3FA9FF59" w14:textId="77777777" w:rsidR="00FB41E7" w:rsidRPr="00E90D4A" w:rsidRDefault="00FB41E7" w:rsidP="00FB41E7">
            <w:pPr>
              <w:rPr>
                <w:rFonts w:cs="Arial"/>
                <w:b/>
                <w:i/>
                <w:szCs w:val="20"/>
              </w:rPr>
            </w:pPr>
            <w:r w:rsidRPr="00E90D4A">
              <w:rPr>
                <w:rFonts w:cs="Arial"/>
                <w:b/>
                <w:i/>
                <w:szCs w:val="20"/>
              </w:rPr>
              <w:t>AIE</w:t>
            </w:r>
          </w:p>
        </w:tc>
      </w:tr>
      <w:tr w:rsidR="00FB41E7" w:rsidRPr="00E90D4A" w14:paraId="21364666" w14:textId="77777777" w:rsidTr="002522B3">
        <w:tc>
          <w:tcPr>
            <w:tcW w:w="10170" w:type="dxa"/>
            <w:gridSpan w:val="2"/>
            <w:tcMar>
              <w:top w:w="115" w:type="dxa"/>
              <w:left w:w="115" w:type="dxa"/>
              <w:bottom w:w="115" w:type="dxa"/>
              <w:right w:w="115" w:type="dxa"/>
            </w:tcMar>
          </w:tcPr>
          <w:p w14:paraId="1379276C" w14:textId="690FB1F8" w:rsidR="00FB41E7" w:rsidRPr="00E90D4A" w:rsidRDefault="00FB41E7" w:rsidP="00FB41E7">
            <w:pPr>
              <w:tabs>
                <w:tab w:val="left" w:pos="2329"/>
              </w:tabs>
              <w:rPr>
                <w:rFonts w:cs="Arial"/>
                <w:b/>
                <w:szCs w:val="20"/>
              </w:rPr>
            </w:pPr>
            <w:r w:rsidRPr="00E90D4A">
              <w:rPr>
                <w:rFonts w:cs="Arial"/>
                <w:b/>
                <w:szCs w:val="20"/>
              </w:rPr>
              <w:t xml:space="preserve">Discussion: </w:t>
            </w:r>
            <w:r w:rsidR="00194F7A">
              <w:rPr>
                <w:rFonts w:cs="Arial"/>
                <w:b/>
                <w:szCs w:val="20"/>
              </w:rPr>
              <w:t>Marketing in the Application Process</w:t>
            </w:r>
          </w:p>
          <w:p w14:paraId="29EA09D1" w14:textId="77777777" w:rsidR="00FB41E7" w:rsidRPr="00E90D4A" w:rsidRDefault="00FB41E7" w:rsidP="00FB41E7">
            <w:pPr>
              <w:pStyle w:val="AssignmentsLevel1"/>
            </w:pPr>
          </w:p>
          <w:p w14:paraId="12875784" w14:textId="017AA344" w:rsidR="00FB41E7" w:rsidRPr="00E90D4A" w:rsidRDefault="00FB41E7" w:rsidP="00FB41E7">
            <w:pPr>
              <w:pStyle w:val="AssignmentsLevel1"/>
            </w:pPr>
            <w:r w:rsidRPr="00E90D4A">
              <w:rPr>
                <w:b/>
              </w:rPr>
              <w:t xml:space="preserve">Respond </w:t>
            </w:r>
            <w:r w:rsidRPr="00E90D4A">
              <w:t xml:space="preserve">to the following question in the </w:t>
            </w:r>
            <w:r w:rsidR="00DB1A2E">
              <w:t>Marketing in the Application Process</w:t>
            </w:r>
            <w:r w:rsidRPr="00E90D4A">
              <w:t xml:space="preserve"> discussion forum by Thursday:</w:t>
            </w:r>
          </w:p>
          <w:p w14:paraId="6D352C75" w14:textId="77777777" w:rsidR="00FB41E7" w:rsidRPr="00E90D4A" w:rsidRDefault="00FB41E7" w:rsidP="00FB41E7">
            <w:pPr>
              <w:pStyle w:val="AssignmentsLevel1"/>
            </w:pPr>
          </w:p>
          <w:p w14:paraId="2BF7659D" w14:textId="6D6DCED2" w:rsidR="00FB41E7" w:rsidRPr="00E90D4A" w:rsidRDefault="002A7F38" w:rsidP="00000D8D">
            <w:pPr>
              <w:pStyle w:val="AssignmentsLevel2"/>
            </w:pPr>
            <w:r w:rsidRPr="00E90D4A">
              <w:t>What role do</w:t>
            </w:r>
            <w:r>
              <w:t xml:space="preserve"> you think</w:t>
            </w:r>
            <w:r w:rsidRPr="00E90D4A">
              <w:t xml:space="preserve"> marketing play</w:t>
            </w:r>
            <w:r w:rsidR="002B66FB">
              <w:t>s</w:t>
            </w:r>
            <w:r w:rsidRPr="00E90D4A">
              <w:t xml:space="preserve"> in </w:t>
            </w:r>
            <w:r w:rsidR="002B66FB">
              <w:t xml:space="preserve">the </w:t>
            </w:r>
            <w:r w:rsidRPr="00E90D4A">
              <w:t>application process?</w:t>
            </w:r>
            <w:r w:rsidR="00FB41E7" w:rsidRPr="00E90D4A">
              <w:t xml:space="preserve"> </w:t>
            </w:r>
            <w:r>
              <w:t>Provide</w:t>
            </w:r>
            <w:r w:rsidR="00194F7A">
              <w:t xml:space="preserve"> examples. </w:t>
            </w:r>
            <w:r w:rsidR="00194F7A" w:rsidRPr="00E90D4A">
              <w:t xml:space="preserve">What </w:t>
            </w:r>
            <w:r w:rsidR="00194F7A">
              <w:t xml:space="preserve">is the most important </w:t>
            </w:r>
            <w:r w:rsidR="00194F7A" w:rsidRPr="00E90D4A">
              <w:t>determining factor</w:t>
            </w:r>
            <w:r w:rsidR="00194F7A">
              <w:t xml:space="preserve"> to</w:t>
            </w:r>
            <w:r w:rsidR="00194F7A" w:rsidRPr="00E90D4A">
              <w:t xml:space="preserve"> influence the conversion from application to student enrollment?</w:t>
            </w:r>
            <w:r w:rsidR="00194F7A">
              <w:t xml:space="preserve"> Why?</w:t>
            </w:r>
          </w:p>
          <w:p w14:paraId="4D01FB18" w14:textId="77777777" w:rsidR="00FB41E7" w:rsidRPr="00E90D4A" w:rsidRDefault="00FB41E7" w:rsidP="00FB41E7">
            <w:pPr>
              <w:pStyle w:val="AssignmentsLevel1"/>
            </w:pPr>
          </w:p>
          <w:p w14:paraId="600AB75C" w14:textId="3E9FA342" w:rsidR="00FB41E7" w:rsidRPr="00E90D4A" w:rsidRDefault="00FB41E7" w:rsidP="002B66FB">
            <w:pPr>
              <w:pStyle w:val="AssignmentsLevel1"/>
              <w:rPr>
                <w:b/>
              </w:rPr>
            </w:pPr>
            <w:r w:rsidRPr="00E90D4A">
              <w:rPr>
                <w:b/>
              </w:rPr>
              <w:t>Post</w:t>
            </w:r>
            <w:r w:rsidRPr="00E90D4A">
              <w:t xml:space="preserve"> constructive criticism, clarification, additional questions, or your own relevant thoughts to </w:t>
            </w:r>
            <w:r w:rsidR="002B66FB">
              <w:t>3</w:t>
            </w:r>
            <w:r w:rsidR="002B66FB" w:rsidRPr="00E90D4A">
              <w:t xml:space="preserve"> </w:t>
            </w:r>
            <w:r w:rsidRPr="00E90D4A">
              <w:t>of your classmates' posts by Sunday.</w:t>
            </w:r>
          </w:p>
        </w:tc>
        <w:tc>
          <w:tcPr>
            <w:tcW w:w="1440" w:type="dxa"/>
          </w:tcPr>
          <w:p w14:paraId="162936FD" w14:textId="7C46D7CE" w:rsidR="00FB41E7" w:rsidRPr="00E90D4A" w:rsidRDefault="008C2E93" w:rsidP="00FB41E7">
            <w:pPr>
              <w:tabs>
                <w:tab w:val="left" w:pos="2329"/>
              </w:tabs>
              <w:rPr>
                <w:rFonts w:cs="Arial"/>
                <w:szCs w:val="20"/>
              </w:rPr>
            </w:pPr>
            <w:r>
              <w:rPr>
                <w:rFonts w:cs="Arial"/>
                <w:szCs w:val="20"/>
              </w:rPr>
              <w:t>3.1, 3.2, 3.4</w:t>
            </w:r>
          </w:p>
        </w:tc>
        <w:tc>
          <w:tcPr>
            <w:tcW w:w="1440" w:type="dxa"/>
          </w:tcPr>
          <w:p w14:paraId="462F5756" w14:textId="77777777" w:rsidR="00FB41E7" w:rsidRPr="00E90D4A" w:rsidRDefault="00FB41E7" w:rsidP="00FB41E7">
            <w:pPr>
              <w:tabs>
                <w:tab w:val="left" w:pos="2329"/>
              </w:tabs>
              <w:rPr>
                <w:rFonts w:cs="Arial"/>
                <w:szCs w:val="20"/>
              </w:rPr>
            </w:pPr>
            <w:r w:rsidRPr="00E90D4A">
              <w:t xml:space="preserve">Discussion: one post and replies to three other posts = </w:t>
            </w:r>
            <w:r w:rsidRPr="00E90D4A">
              <w:rPr>
                <w:b/>
              </w:rPr>
              <w:t xml:space="preserve">1 hour </w:t>
            </w:r>
          </w:p>
        </w:tc>
      </w:tr>
      <w:tr w:rsidR="00FB41E7" w:rsidRPr="00E90D4A" w14:paraId="6187BB3A" w14:textId="77777777" w:rsidTr="00FB41E7">
        <w:tc>
          <w:tcPr>
            <w:tcW w:w="10170" w:type="dxa"/>
            <w:gridSpan w:val="2"/>
            <w:tcMar>
              <w:top w:w="115" w:type="dxa"/>
              <w:left w:w="115" w:type="dxa"/>
              <w:bottom w:w="115" w:type="dxa"/>
              <w:right w:w="115" w:type="dxa"/>
            </w:tcMar>
          </w:tcPr>
          <w:p w14:paraId="1AF3247D" w14:textId="31F7AA2E" w:rsidR="00FB41E7" w:rsidRPr="00E90D4A" w:rsidRDefault="00194F7A" w:rsidP="00FB41E7">
            <w:pPr>
              <w:tabs>
                <w:tab w:val="left" w:pos="2329"/>
              </w:tabs>
              <w:rPr>
                <w:rFonts w:cs="Arial"/>
                <w:b/>
                <w:szCs w:val="20"/>
              </w:rPr>
            </w:pPr>
            <w:r>
              <w:rPr>
                <w:rFonts w:cs="Arial"/>
                <w:b/>
                <w:szCs w:val="20"/>
              </w:rPr>
              <w:t>College Choice Predictors</w:t>
            </w:r>
            <w:r w:rsidR="00FB41E7" w:rsidRPr="00E90D4A">
              <w:rPr>
                <w:rFonts w:cs="Arial"/>
                <w:b/>
                <w:szCs w:val="20"/>
              </w:rPr>
              <w:t xml:space="preserve"> Essay</w:t>
            </w:r>
          </w:p>
          <w:p w14:paraId="7CCBA0A1" w14:textId="77777777" w:rsidR="00FB41E7" w:rsidRPr="00E90D4A" w:rsidRDefault="00FB41E7" w:rsidP="00FB41E7">
            <w:pPr>
              <w:tabs>
                <w:tab w:val="left" w:pos="2329"/>
              </w:tabs>
              <w:rPr>
                <w:rFonts w:cs="Arial"/>
                <w:b/>
                <w:szCs w:val="20"/>
              </w:rPr>
            </w:pPr>
          </w:p>
          <w:p w14:paraId="3069E952" w14:textId="76BC2D53" w:rsidR="00194F7A" w:rsidRDefault="00194F7A" w:rsidP="00FB41E7">
            <w:r>
              <w:rPr>
                <w:b/>
              </w:rPr>
              <w:lastRenderedPageBreak/>
              <w:t>Review</w:t>
            </w:r>
            <w:r>
              <w:t xml:space="preserve"> this week’</w:t>
            </w:r>
            <w:r w:rsidR="00A20355">
              <w:t>s readings and at least one additional scholarly article.</w:t>
            </w:r>
          </w:p>
          <w:p w14:paraId="6FA85AE6" w14:textId="15C59847" w:rsidR="00194F7A" w:rsidRDefault="00194F7A" w:rsidP="00CF3208">
            <w:r w:rsidRPr="00194F7A">
              <w:rPr>
                <w:b/>
              </w:rPr>
              <w:t>Reflect</w:t>
            </w:r>
            <w:r>
              <w:t xml:space="preserve"> on the following prompts:</w:t>
            </w:r>
          </w:p>
          <w:p w14:paraId="586FA2F9" w14:textId="77777777" w:rsidR="00CF3208" w:rsidRDefault="00CF3208" w:rsidP="00CF3208"/>
          <w:p w14:paraId="2C5CAF50" w14:textId="0DC342E0" w:rsidR="00FB41E7" w:rsidRPr="00E90D4A" w:rsidRDefault="00FB41E7" w:rsidP="00000D8D">
            <w:pPr>
              <w:pStyle w:val="AssignmentsLevel2"/>
            </w:pPr>
            <w:r w:rsidRPr="00E90D4A">
              <w:t>Identify key predictors in college choice</w:t>
            </w:r>
            <w:r w:rsidR="002B66FB">
              <w:t>. H</w:t>
            </w:r>
            <w:r w:rsidRPr="00E90D4A">
              <w:t>ow do they influence application?</w:t>
            </w:r>
          </w:p>
          <w:p w14:paraId="7ABE62DB" w14:textId="77777777" w:rsidR="00FB41E7" w:rsidRPr="00E90D4A" w:rsidRDefault="00FB41E7" w:rsidP="004D0AB8">
            <w:pPr>
              <w:pStyle w:val="AssignmentsLevel2"/>
            </w:pPr>
            <w:r w:rsidRPr="00E90D4A">
              <w:t>How do college and universities use application data to predict enrollment?</w:t>
            </w:r>
          </w:p>
          <w:p w14:paraId="0CF538FC" w14:textId="77777777" w:rsidR="00FB41E7" w:rsidRDefault="00FB41E7" w:rsidP="00FB41E7">
            <w:pPr>
              <w:pStyle w:val="AssignmentsLevel1"/>
            </w:pPr>
          </w:p>
          <w:p w14:paraId="3D0EE738" w14:textId="4396443D" w:rsidR="00194F7A" w:rsidRPr="00194F7A" w:rsidRDefault="00194F7A" w:rsidP="00FB41E7">
            <w:pPr>
              <w:pStyle w:val="AssignmentsLevel1"/>
            </w:pPr>
            <w:r>
              <w:rPr>
                <w:b/>
              </w:rPr>
              <w:t>Submit</w:t>
            </w:r>
            <w:r>
              <w:t xml:space="preserve"> your assignment as a 2- to 3-page Microsoft Word document.</w:t>
            </w:r>
          </w:p>
        </w:tc>
        <w:tc>
          <w:tcPr>
            <w:tcW w:w="1440" w:type="dxa"/>
          </w:tcPr>
          <w:p w14:paraId="7FC91519" w14:textId="48A50ED7" w:rsidR="00FB41E7" w:rsidRPr="00E90D4A" w:rsidRDefault="008C2E93" w:rsidP="00FB41E7">
            <w:pPr>
              <w:tabs>
                <w:tab w:val="left" w:pos="2329"/>
              </w:tabs>
              <w:rPr>
                <w:rFonts w:cs="Arial"/>
                <w:szCs w:val="20"/>
              </w:rPr>
            </w:pPr>
            <w:r>
              <w:rPr>
                <w:rFonts w:cs="Arial"/>
                <w:szCs w:val="20"/>
              </w:rPr>
              <w:lastRenderedPageBreak/>
              <w:t>3.1, 3.2</w:t>
            </w:r>
          </w:p>
        </w:tc>
        <w:tc>
          <w:tcPr>
            <w:tcW w:w="1440" w:type="dxa"/>
          </w:tcPr>
          <w:p w14:paraId="603B6467" w14:textId="514E344E" w:rsidR="00FB41E7" w:rsidRPr="00E90D4A" w:rsidRDefault="00AE76A9" w:rsidP="00AE76A9">
            <w:pPr>
              <w:tabs>
                <w:tab w:val="left" w:pos="2329"/>
              </w:tabs>
              <w:rPr>
                <w:rFonts w:cs="Arial"/>
                <w:szCs w:val="20"/>
              </w:rPr>
            </w:pPr>
            <w:r>
              <w:rPr>
                <w:rFonts w:cs="Arial"/>
                <w:szCs w:val="20"/>
              </w:rPr>
              <w:t xml:space="preserve">Research paper and </w:t>
            </w:r>
            <w:r>
              <w:rPr>
                <w:rFonts w:cs="Arial"/>
                <w:szCs w:val="20"/>
              </w:rPr>
              <w:lastRenderedPageBreak/>
              <w:t xml:space="preserve">feedback = </w:t>
            </w:r>
            <w:r>
              <w:rPr>
                <w:rFonts w:cs="Arial"/>
                <w:b/>
                <w:szCs w:val="20"/>
              </w:rPr>
              <w:t>1 hour</w:t>
            </w:r>
          </w:p>
        </w:tc>
      </w:tr>
      <w:tr w:rsidR="0010512C" w:rsidRPr="00E90D4A" w14:paraId="24A6B76E" w14:textId="77777777" w:rsidTr="00C2486C">
        <w:tc>
          <w:tcPr>
            <w:tcW w:w="10170" w:type="dxa"/>
            <w:gridSpan w:val="2"/>
            <w:tcMar>
              <w:top w:w="115" w:type="dxa"/>
              <w:left w:w="115" w:type="dxa"/>
              <w:bottom w:w="115" w:type="dxa"/>
              <w:right w:w="115" w:type="dxa"/>
            </w:tcMar>
          </w:tcPr>
          <w:p w14:paraId="7B9FD412" w14:textId="3E80C6EF" w:rsidR="0010512C" w:rsidRPr="00E90D4A" w:rsidRDefault="002A7F38" w:rsidP="00C2486C">
            <w:pPr>
              <w:tabs>
                <w:tab w:val="left" w:pos="2329"/>
              </w:tabs>
              <w:rPr>
                <w:rFonts w:cs="Arial"/>
                <w:b/>
                <w:szCs w:val="20"/>
              </w:rPr>
            </w:pPr>
            <w:r>
              <w:rPr>
                <w:rFonts w:cs="Arial"/>
                <w:b/>
                <w:szCs w:val="20"/>
              </w:rPr>
              <w:lastRenderedPageBreak/>
              <w:t>Admissions Representative Interview</w:t>
            </w:r>
          </w:p>
          <w:p w14:paraId="505C40B6" w14:textId="77777777" w:rsidR="00E90D4A" w:rsidRPr="00E90D4A" w:rsidRDefault="00E90D4A" w:rsidP="00C2486C">
            <w:pPr>
              <w:pStyle w:val="AssignmentsLevel1"/>
            </w:pPr>
          </w:p>
          <w:p w14:paraId="19D507F6" w14:textId="77777777" w:rsidR="002A7F38" w:rsidRDefault="0010512C" w:rsidP="0010512C">
            <w:r w:rsidRPr="002A7F38">
              <w:rPr>
                <w:b/>
              </w:rPr>
              <w:t>Interview</w:t>
            </w:r>
            <w:r w:rsidRPr="00E90D4A">
              <w:t xml:space="preserve"> a college admission representative about their approach to marketing, application</w:t>
            </w:r>
            <w:r w:rsidR="002A7F38">
              <w:t>,</w:t>
            </w:r>
            <w:r w:rsidRPr="00E90D4A">
              <w:t xml:space="preserve"> and enrollment.  </w:t>
            </w:r>
          </w:p>
          <w:p w14:paraId="61EF2E36" w14:textId="79A74528" w:rsidR="0010512C" w:rsidRDefault="002A7F38" w:rsidP="0010512C">
            <w:r w:rsidRPr="002A7F38">
              <w:rPr>
                <w:b/>
              </w:rPr>
              <w:t>Reflect</w:t>
            </w:r>
            <w:r w:rsidR="0010512C" w:rsidRPr="00E90D4A">
              <w:t xml:space="preserve"> on the interview</w:t>
            </w:r>
            <w:r>
              <w:t xml:space="preserve"> using the following prompts.</w:t>
            </w:r>
          </w:p>
          <w:p w14:paraId="640D7420" w14:textId="77777777" w:rsidR="002A7F38" w:rsidRPr="00E90D4A" w:rsidRDefault="002A7F38" w:rsidP="0010512C"/>
          <w:p w14:paraId="2FCCAFB3" w14:textId="16E953D5" w:rsidR="0010512C" w:rsidRPr="00E90D4A" w:rsidRDefault="0010512C" w:rsidP="000959B1">
            <w:pPr>
              <w:pStyle w:val="AssignmentsLevel2"/>
            </w:pPr>
            <w:r w:rsidRPr="00E90D4A">
              <w:t xml:space="preserve">Are there any trends that seem to be evident in their current </w:t>
            </w:r>
            <w:r w:rsidR="000959B1">
              <w:t>matriculation</w:t>
            </w:r>
            <w:r w:rsidRPr="00E90D4A">
              <w:t xml:space="preserve"> and admission process?</w:t>
            </w:r>
          </w:p>
          <w:p w14:paraId="5A7D36F3" w14:textId="77777777" w:rsidR="0010512C" w:rsidRPr="00E90D4A" w:rsidRDefault="0010512C" w:rsidP="000959B1">
            <w:pPr>
              <w:pStyle w:val="AssignmentsLevel2"/>
            </w:pPr>
            <w:r w:rsidRPr="00E90D4A">
              <w:t>Do they prescribe to any specific college choice theory?</w:t>
            </w:r>
          </w:p>
          <w:p w14:paraId="10B1E8B7" w14:textId="1041DEA9" w:rsidR="0010512C" w:rsidRPr="00E90D4A" w:rsidRDefault="0010512C" w:rsidP="000959B1">
            <w:pPr>
              <w:pStyle w:val="AssignmentsLevel2"/>
            </w:pPr>
            <w:r w:rsidRPr="00E90D4A">
              <w:t xml:space="preserve">What role do transfer students </w:t>
            </w:r>
            <w:r w:rsidR="002B66FB">
              <w:t>have on</w:t>
            </w:r>
            <w:r w:rsidR="002B66FB" w:rsidRPr="00E90D4A">
              <w:t xml:space="preserve"> </w:t>
            </w:r>
            <w:r w:rsidRPr="00E90D4A">
              <w:t>their enrollment?</w:t>
            </w:r>
          </w:p>
          <w:p w14:paraId="14395F31" w14:textId="77777777" w:rsidR="0010512C" w:rsidRPr="00E90D4A" w:rsidRDefault="0010512C" w:rsidP="000959B1">
            <w:pPr>
              <w:pStyle w:val="AssignmentsLevel2"/>
            </w:pPr>
            <w:r w:rsidRPr="00E90D4A">
              <w:t>What factors determine their student acceptance?</w:t>
            </w:r>
          </w:p>
          <w:p w14:paraId="7665D192" w14:textId="77777777" w:rsidR="002B66FB" w:rsidRDefault="002B66FB" w:rsidP="00C2486C">
            <w:pPr>
              <w:pStyle w:val="AssignmentsLevel1"/>
              <w:rPr>
                <w:b/>
              </w:rPr>
            </w:pPr>
          </w:p>
          <w:p w14:paraId="7F0E36FE" w14:textId="3531F01F" w:rsidR="0010512C" w:rsidRPr="00E90D4A" w:rsidRDefault="002A7F38" w:rsidP="00C2486C">
            <w:pPr>
              <w:pStyle w:val="AssignmentsLevel1"/>
            </w:pPr>
            <w:r w:rsidRPr="002A7F38">
              <w:rPr>
                <w:b/>
              </w:rPr>
              <w:t>Submit</w:t>
            </w:r>
            <w:r>
              <w:t xml:space="preserve"> your assignment as a 2- to 3-page Microsoft Word document.</w:t>
            </w:r>
          </w:p>
        </w:tc>
        <w:tc>
          <w:tcPr>
            <w:tcW w:w="1440" w:type="dxa"/>
          </w:tcPr>
          <w:p w14:paraId="5F60ADF3" w14:textId="334AD5F6" w:rsidR="0010512C" w:rsidRPr="00E90D4A" w:rsidRDefault="008C2E93" w:rsidP="00C2486C">
            <w:pPr>
              <w:tabs>
                <w:tab w:val="left" w:pos="2329"/>
              </w:tabs>
              <w:rPr>
                <w:rFonts w:cs="Arial"/>
                <w:szCs w:val="20"/>
              </w:rPr>
            </w:pPr>
            <w:r>
              <w:rPr>
                <w:rFonts w:cs="Arial"/>
                <w:szCs w:val="20"/>
              </w:rPr>
              <w:t>3.1, 3.2, 3.3, 3.4</w:t>
            </w:r>
          </w:p>
        </w:tc>
        <w:tc>
          <w:tcPr>
            <w:tcW w:w="1440" w:type="dxa"/>
          </w:tcPr>
          <w:p w14:paraId="1AFE30E6" w14:textId="1E6F1D55" w:rsidR="0010512C" w:rsidRPr="00AE76A9" w:rsidRDefault="00AE76A9" w:rsidP="00F32D23">
            <w:pPr>
              <w:tabs>
                <w:tab w:val="left" w:pos="2329"/>
              </w:tabs>
              <w:rPr>
                <w:rFonts w:cs="Arial"/>
                <w:b/>
                <w:szCs w:val="20"/>
              </w:rPr>
            </w:pPr>
            <w:r>
              <w:rPr>
                <w:rFonts w:cs="Arial"/>
                <w:szCs w:val="20"/>
              </w:rPr>
              <w:t xml:space="preserve">Guided Project = </w:t>
            </w:r>
            <w:r>
              <w:rPr>
                <w:rFonts w:cs="Arial"/>
                <w:b/>
                <w:szCs w:val="20"/>
              </w:rPr>
              <w:t>1 hour</w:t>
            </w:r>
          </w:p>
        </w:tc>
      </w:tr>
      <w:tr w:rsidR="00FB41E7" w:rsidRPr="00E90D4A" w14:paraId="08E8C189" w14:textId="77777777" w:rsidTr="002522B3">
        <w:tc>
          <w:tcPr>
            <w:tcW w:w="10170" w:type="dxa"/>
            <w:gridSpan w:val="2"/>
            <w:tcMar>
              <w:top w:w="115" w:type="dxa"/>
              <w:left w:w="115" w:type="dxa"/>
              <w:bottom w:w="115" w:type="dxa"/>
              <w:right w:w="115" w:type="dxa"/>
            </w:tcMar>
          </w:tcPr>
          <w:p w14:paraId="3955D69E" w14:textId="25EC0883" w:rsidR="00FB41E7" w:rsidRPr="003941F2" w:rsidRDefault="00194F7A" w:rsidP="00FB41E7">
            <w:pPr>
              <w:tabs>
                <w:tab w:val="left" w:pos="2329"/>
              </w:tabs>
              <w:rPr>
                <w:rFonts w:cs="Arial"/>
                <w:b/>
                <w:szCs w:val="20"/>
              </w:rPr>
            </w:pPr>
            <w:r w:rsidRPr="003941F2">
              <w:rPr>
                <w:rFonts w:cs="Arial"/>
                <w:b/>
                <w:szCs w:val="20"/>
              </w:rPr>
              <w:t>Admissions</w:t>
            </w:r>
            <w:r w:rsidR="00BC0733" w:rsidRPr="003941F2">
              <w:rPr>
                <w:rFonts w:cs="Arial"/>
                <w:b/>
                <w:szCs w:val="20"/>
              </w:rPr>
              <w:t xml:space="preserve"> Models </w:t>
            </w:r>
            <w:r w:rsidRPr="003941F2">
              <w:rPr>
                <w:rFonts w:cs="Arial"/>
                <w:b/>
                <w:szCs w:val="20"/>
              </w:rPr>
              <w:t>and Philosophy</w:t>
            </w:r>
          </w:p>
          <w:p w14:paraId="6EBF78E6" w14:textId="36613359" w:rsidR="00BC0733" w:rsidRPr="003941F2" w:rsidRDefault="00BC0733" w:rsidP="00FB41E7">
            <w:pPr>
              <w:tabs>
                <w:tab w:val="left" w:pos="2329"/>
              </w:tabs>
              <w:rPr>
                <w:rFonts w:cs="Arial"/>
                <w:b/>
                <w:szCs w:val="20"/>
              </w:rPr>
            </w:pPr>
          </w:p>
          <w:p w14:paraId="4AE4A273" w14:textId="08A11B18" w:rsidR="00E42382" w:rsidRPr="003941F2" w:rsidRDefault="00BC0733" w:rsidP="00FB41E7">
            <w:pPr>
              <w:tabs>
                <w:tab w:val="left" w:pos="2329"/>
              </w:tabs>
              <w:rPr>
                <w:rFonts w:cs="Arial"/>
                <w:szCs w:val="20"/>
              </w:rPr>
            </w:pPr>
            <w:r w:rsidRPr="003941F2">
              <w:rPr>
                <w:rFonts w:cs="Arial"/>
                <w:b/>
                <w:szCs w:val="20"/>
              </w:rPr>
              <w:t>Review</w:t>
            </w:r>
            <w:r w:rsidRPr="003941F2">
              <w:rPr>
                <w:rFonts w:cs="Arial"/>
                <w:szCs w:val="20"/>
              </w:rPr>
              <w:t xml:space="preserve"> this week’s readings.</w:t>
            </w:r>
            <w:r w:rsidR="00E42382" w:rsidRPr="003941F2">
              <w:rPr>
                <w:rFonts w:cs="Arial"/>
                <w:szCs w:val="20"/>
              </w:rPr>
              <w:t xml:space="preserve"> </w:t>
            </w:r>
          </w:p>
          <w:p w14:paraId="27991487" w14:textId="5D066B3E" w:rsidR="00E42382" w:rsidRPr="003941F2" w:rsidRDefault="00E42382" w:rsidP="00FB41E7">
            <w:pPr>
              <w:tabs>
                <w:tab w:val="left" w:pos="2329"/>
              </w:tabs>
              <w:rPr>
                <w:rFonts w:cs="Arial"/>
                <w:szCs w:val="20"/>
              </w:rPr>
            </w:pPr>
          </w:p>
          <w:p w14:paraId="218F605A" w14:textId="611C4ADF" w:rsidR="003941F2" w:rsidRPr="003941F2" w:rsidRDefault="003941F2" w:rsidP="003941F2">
            <w:pPr>
              <w:tabs>
                <w:tab w:val="left" w:pos="2329"/>
              </w:tabs>
              <w:rPr>
                <w:rFonts w:cs="Arial"/>
                <w:szCs w:val="20"/>
              </w:rPr>
            </w:pPr>
            <w:r w:rsidRPr="003941F2">
              <w:rPr>
                <w:rFonts w:cs="Arial"/>
                <w:b/>
                <w:szCs w:val="20"/>
              </w:rPr>
              <w:t>Identify</w:t>
            </w:r>
            <w:r w:rsidR="00E42382" w:rsidRPr="003941F2">
              <w:rPr>
                <w:rFonts w:cs="Arial"/>
                <w:szCs w:val="20"/>
              </w:rPr>
              <w:t xml:space="preserve"> admissions model for</w:t>
            </w:r>
            <w:r w:rsidRPr="003941F2">
              <w:rPr>
                <w:rFonts w:cs="Arial"/>
                <w:szCs w:val="20"/>
              </w:rPr>
              <w:t xml:space="preserve"> one educational institution in</w:t>
            </w:r>
            <w:r w:rsidR="00E42382" w:rsidRPr="003941F2">
              <w:rPr>
                <w:rFonts w:cs="Arial"/>
                <w:szCs w:val="20"/>
              </w:rPr>
              <w:t xml:space="preserve"> each of </w:t>
            </w:r>
            <w:r w:rsidRPr="003941F2">
              <w:rPr>
                <w:rFonts w:cs="Arial"/>
                <w:szCs w:val="20"/>
              </w:rPr>
              <w:t>the following types:</w:t>
            </w:r>
          </w:p>
          <w:p w14:paraId="1571341E" w14:textId="77777777" w:rsidR="003941F2" w:rsidRPr="003941F2" w:rsidRDefault="003941F2" w:rsidP="003941F2">
            <w:pPr>
              <w:tabs>
                <w:tab w:val="left" w:pos="2329"/>
              </w:tabs>
              <w:rPr>
                <w:rFonts w:cs="Arial"/>
                <w:szCs w:val="20"/>
              </w:rPr>
            </w:pPr>
          </w:p>
          <w:p w14:paraId="0CF39FE6" w14:textId="2ED0BE54" w:rsidR="003941F2" w:rsidRPr="003941F2" w:rsidRDefault="003941F2" w:rsidP="000959B1">
            <w:pPr>
              <w:pStyle w:val="AssignmentsLevel2"/>
            </w:pPr>
            <w:r w:rsidRPr="003941F2">
              <w:t>Community college</w:t>
            </w:r>
          </w:p>
          <w:p w14:paraId="64314183" w14:textId="357BC26D" w:rsidR="003941F2" w:rsidRPr="003941F2" w:rsidRDefault="003941F2" w:rsidP="000959B1">
            <w:pPr>
              <w:pStyle w:val="AssignmentsLevel2"/>
            </w:pPr>
            <w:r w:rsidRPr="003941F2">
              <w:t>2- or 4-year nonprofit</w:t>
            </w:r>
            <w:r w:rsidR="002957DB">
              <w:t xml:space="preserve"> institution</w:t>
            </w:r>
          </w:p>
          <w:p w14:paraId="09025B38" w14:textId="4A07A96C" w:rsidR="003941F2" w:rsidRPr="003941F2" w:rsidRDefault="003941F2" w:rsidP="000959B1">
            <w:pPr>
              <w:pStyle w:val="AssignmentsLevel2"/>
            </w:pPr>
            <w:r w:rsidRPr="003941F2">
              <w:t xml:space="preserve">2- </w:t>
            </w:r>
            <w:r w:rsidR="00E248D8">
              <w:t>or 4-y</w:t>
            </w:r>
            <w:r w:rsidRPr="003941F2">
              <w:t>ear for</w:t>
            </w:r>
            <w:r w:rsidR="002957DB">
              <w:t>-</w:t>
            </w:r>
            <w:r w:rsidRPr="003941F2">
              <w:t>profit institution</w:t>
            </w:r>
          </w:p>
          <w:p w14:paraId="2D172D56" w14:textId="36B849C1" w:rsidR="00FB41E7" w:rsidRPr="003941F2" w:rsidRDefault="00FB41E7" w:rsidP="00FB41E7">
            <w:pPr>
              <w:pStyle w:val="AssignmentsLevel1"/>
            </w:pPr>
          </w:p>
          <w:p w14:paraId="6B20653F" w14:textId="77777777" w:rsidR="00BC0733" w:rsidRPr="003941F2" w:rsidRDefault="00BC0733" w:rsidP="00BC0733">
            <w:pPr>
              <w:shd w:val="clear" w:color="auto" w:fill="FFFFFF"/>
              <w:rPr>
                <w:rFonts w:cs="Arial"/>
                <w:szCs w:val="20"/>
              </w:rPr>
            </w:pPr>
            <w:r w:rsidRPr="003941F2">
              <w:rPr>
                <w:rFonts w:cs="Arial"/>
                <w:b/>
                <w:szCs w:val="20"/>
              </w:rPr>
              <w:t>Create</w:t>
            </w:r>
            <w:r w:rsidRPr="003941F2">
              <w:rPr>
                <w:rFonts w:cs="Arial"/>
                <w:szCs w:val="20"/>
              </w:rPr>
              <w:t xml:space="preserve"> a free account on </w:t>
            </w:r>
            <w:hyperlink r:id="rId24" w:history="1">
              <w:r w:rsidRPr="003941F2">
                <w:rPr>
                  <w:rStyle w:val="Hyperlink"/>
                  <w:rFonts w:cs="Arial"/>
                  <w:szCs w:val="20"/>
                </w:rPr>
                <w:t>Canva</w:t>
              </w:r>
            </w:hyperlink>
            <w:r w:rsidRPr="003941F2">
              <w:rPr>
                <w:rFonts w:cs="Arial"/>
                <w:szCs w:val="20"/>
              </w:rPr>
              <w:t xml:space="preserve">. </w:t>
            </w:r>
          </w:p>
          <w:p w14:paraId="54D9041E" w14:textId="77777777" w:rsidR="00BC0733" w:rsidRPr="003941F2" w:rsidRDefault="00BC0733" w:rsidP="00BC0733">
            <w:pPr>
              <w:shd w:val="clear" w:color="auto" w:fill="FFFFFF"/>
              <w:rPr>
                <w:rFonts w:cs="Arial"/>
                <w:szCs w:val="20"/>
              </w:rPr>
            </w:pPr>
          </w:p>
          <w:p w14:paraId="247FD1D6" w14:textId="22FB7EA2" w:rsidR="00BC0733" w:rsidRPr="003941F2" w:rsidRDefault="00BC0733" w:rsidP="00BC0733">
            <w:pPr>
              <w:shd w:val="clear" w:color="auto" w:fill="FFFFFF"/>
              <w:rPr>
                <w:rFonts w:cs="Arial"/>
                <w:szCs w:val="20"/>
              </w:rPr>
            </w:pPr>
            <w:r w:rsidRPr="003941F2">
              <w:rPr>
                <w:rFonts w:cs="Arial"/>
                <w:b/>
                <w:szCs w:val="20"/>
              </w:rPr>
              <w:t>Design</w:t>
            </w:r>
            <w:r w:rsidRPr="003941F2">
              <w:rPr>
                <w:rFonts w:cs="Arial"/>
                <w:szCs w:val="20"/>
              </w:rPr>
              <w:t> an infographic that addresses the following topics</w:t>
            </w:r>
            <w:r w:rsidR="003941F2" w:rsidRPr="003941F2">
              <w:rPr>
                <w:rFonts w:cs="Arial"/>
                <w:szCs w:val="20"/>
              </w:rPr>
              <w:t xml:space="preserve"> related </w:t>
            </w:r>
            <w:r w:rsidR="002957DB">
              <w:rPr>
                <w:rFonts w:cs="Arial"/>
                <w:szCs w:val="20"/>
              </w:rPr>
              <w:t xml:space="preserve">to </w:t>
            </w:r>
            <w:r w:rsidR="003941F2" w:rsidRPr="003941F2">
              <w:rPr>
                <w:rFonts w:cs="Arial"/>
                <w:szCs w:val="20"/>
              </w:rPr>
              <w:t>the admissions models you selected</w:t>
            </w:r>
            <w:r w:rsidRPr="003941F2">
              <w:rPr>
                <w:rFonts w:cs="Arial"/>
                <w:szCs w:val="20"/>
              </w:rPr>
              <w:t xml:space="preserve">. Include media in the form of images, videos, audio, or websites. </w:t>
            </w:r>
          </w:p>
          <w:p w14:paraId="187FC7F2" w14:textId="77777777" w:rsidR="00BC0733" w:rsidRPr="003941F2" w:rsidRDefault="00BC0733" w:rsidP="00BC0733">
            <w:pPr>
              <w:shd w:val="clear" w:color="auto" w:fill="FFFFFF"/>
              <w:rPr>
                <w:rFonts w:cs="Arial"/>
                <w:szCs w:val="20"/>
              </w:rPr>
            </w:pPr>
          </w:p>
          <w:p w14:paraId="22825141" w14:textId="77777777" w:rsidR="00BC0733" w:rsidRPr="003941F2" w:rsidRDefault="00BC0733" w:rsidP="00000D8D">
            <w:pPr>
              <w:pStyle w:val="AssignmentsLevel2"/>
            </w:pPr>
            <w:r w:rsidRPr="003941F2">
              <w:t xml:space="preserve">How do philosophical differences in admission models affect enrollment services? </w:t>
            </w:r>
          </w:p>
          <w:p w14:paraId="078D13E5" w14:textId="77777777" w:rsidR="00BC0733" w:rsidRPr="003941F2" w:rsidRDefault="00BC0733" w:rsidP="004D0AB8">
            <w:pPr>
              <w:pStyle w:val="AssignmentsLevel2"/>
            </w:pPr>
            <w:r w:rsidRPr="003941F2">
              <w:t xml:space="preserve">What are the difference in admission models? </w:t>
            </w:r>
          </w:p>
          <w:p w14:paraId="19E30DFE" w14:textId="77777777" w:rsidR="00BC0733" w:rsidRPr="003941F2" w:rsidRDefault="00BC0733" w:rsidP="001859B3">
            <w:pPr>
              <w:pStyle w:val="AssignmentsLevel2"/>
            </w:pPr>
            <w:r w:rsidRPr="003941F2">
              <w:t xml:space="preserve">How does marketing differ within the models? </w:t>
            </w:r>
          </w:p>
          <w:p w14:paraId="1FE06363" w14:textId="50EBE2B8" w:rsidR="00BC0733" w:rsidRPr="003941F2" w:rsidRDefault="00BC0733" w:rsidP="002B66FB">
            <w:pPr>
              <w:pStyle w:val="AssignmentsLevel2"/>
            </w:pPr>
            <w:r w:rsidRPr="003941F2">
              <w:lastRenderedPageBreak/>
              <w:t>How does SEM team differ at these institutions?</w:t>
            </w:r>
          </w:p>
          <w:p w14:paraId="56A1B789" w14:textId="77777777" w:rsidR="00BC0733" w:rsidRPr="003941F2" w:rsidRDefault="00BC0733" w:rsidP="00BC0733">
            <w:pPr>
              <w:shd w:val="clear" w:color="auto" w:fill="FFFFFF"/>
              <w:rPr>
                <w:rFonts w:cs="Arial"/>
                <w:szCs w:val="20"/>
              </w:rPr>
            </w:pPr>
          </w:p>
          <w:p w14:paraId="6BEF2DA4" w14:textId="699F76C8" w:rsidR="002957DB" w:rsidRDefault="00F32D23" w:rsidP="00FB41E7">
            <w:pPr>
              <w:pStyle w:val="AssignmentsLevel1"/>
            </w:pPr>
            <w:r>
              <w:rPr>
                <w:b/>
              </w:rPr>
              <w:t>Post</w:t>
            </w:r>
            <w:r w:rsidR="00BC0733" w:rsidRPr="003941F2">
              <w:t xml:space="preserve"> your assignment as a JPG, PNG, or PDF file.</w:t>
            </w:r>
            <w:r w:rsidR="0025451C">
              <w:t xml:space="preserve"> </w:t>
            </w:r>
          </w:p>
          <w:p w14:paraId="72363FEF" w14:textId="77777777" w:rsidR="002957DB" w:rsidRDefault="002957DB" w:rsidP="00FB41E7">
            <w:pPr>
              <w:pStyle w:val="AssignmentsLevel1"/>
            </w:pPr>
          </w:p>
          <w:p w14:paraId="6D331016" w14:textId="51B6F087" w:rsidR="00E90D4A" w:rsidRPr="00E90D4A" w:rsidRDefault="00F32D23" w:rsidP="00FB41E7">
            <w:pPr>
              <w:pStyle w:val="AssignmentsLevel1"/>
            </w:pPr>
            <w:r w:rsidRPr="000959B1">
              <w:rPr>
                <w:b/>
              </w:rPr>
              <w:t>Reply</w:t>
            </w:r>
            <w:r>
              <w:t xml:space="preserve"> to classmates’ posts with constructive feedback or resources.</w:t>
            </w:r>
          </w:p>
        </w:tc>
        <w:tc>
          <w:tcPr>
            <w:tcW w:w="1440" w:type="dxa"/>
          </w:tcPr>
          <w:p w14:paraId="5AFCFFA5" w14:textId="4783ECF9" w:rsidR="00FB41E7" w:rsidRPr="00E90D4A" w:rsidRDefault="00651ECA" w:rsidP="00FB41E7">
            <w:pPr>
              <w:tabs>
                <w:tab w:val="left" w:pos="2329"/>
              </w:tabs>
              <w:rPr>
                <w:rFonts w:cs="Arial"/>
                <w:szCs w:val="20"/>
              </w:rPr>
            </w:pPr>
            <w:r>
              <w:rPr>
                <w:rFonts w:cs="Arial"/>
                <w:szCs w:val="20"/>
              </w:rPr>
              <w:lastRenderedPageBreak/>
              <w:t>3.1, 3.3, 3.4</w:t>
            </w:r>
          </w:p>
        </w:tc>
        <w:tc>
          <w:tcPr>
            <w:tcW w:w="1440" w:type="dxa"/>
          </w:tcPr>
          <w:p w14:paraId="36E84D43" w14:textId="7B285F6B" w:rsidR="00FB41E7" w:rsidRPr="00E90D4A" w:rsidRDefault="00AE76A9" w:rsidP="003F3716">
            <w:pPr>
              <w:tabs>
                <w:tab w:val="left" w:pos="2329"/>
              </w:tabs>
              <w:rPr>
                <w:rFonts w:cs="Arial"/>
                <w:szCs w:val="20"/>
              </w:rPr>
            </w:pPr>
            <w:r>
              <w:t>Problem solving</w:t>
            </w:r>
            <w:r w:rsidR="003F3716">
              <w:t xml:space="preserve"> and Presentation</w:t>
            </w:r>
            <w:r>
              <w:t xml:space="preserve"> </w:t>
            </w:r>
            <w:r w:rsidR="00F32D23" w:rsidRPr="00E90D4A">
              <w:t xml:space="preserve">= </w:t>
            </w:r>
            <w:r w:rsidR="00F32D23" w:rsidRPr="00E90D4A">
              <w:rPr>
                <w:b/>
              </w:rPr>
              <w:t>1 hour</w:t>
            </w:r>
          </w:p>
        </w:tc>
      </w:tr>
      <w:tr w:rsidR="002A7F38" w:rsidRPr="00E90D4A" w14:paraId="0D0F88E9" w14:textId="77777777" w:rsidTr="006865A4">
        <w:tc>
          <w:tcPr>
            <w:tcW w:w="10170" w:type="dxa"/>
            <w:gridSpan w:val="2"/>
            <w:tcMar>
              <w:top w:w="115" w:type="dxa"/>
              <w:left w:w="115" w:type="dxa"/>
              <w:bottom w:w="115" w:type="dxa"/>
              <w:right w:w="115" w:type="dxa"/>
            </w:tcMar>
          </w:tcPr>
          <w:p w14:paraId="74270C6D" w14:textId="6397D14E" w:rsidR="002A7F38" w:rsidRPr="00E90D4A" w:rsidRDefault="002A7F38" w:rsidP="006865A4">
            <w:pPr>
              <w:tabs>
                <w:tab w:val="left" w:pos="2329"/>
              </w:tabs>
              <w:rPr>
                <w:rFonts w:cs="Arial"/>
                <w:b/>
                <w:szCs w:val="20"/>
              </w:rPr>
            </w:pPr>
            <w:r>
              <w:rPr>
                <w:rFonts w:cs="Arial"/>
                <w:b/>
                <w:szCs w:val="20"/>
              </w:rPr>
              <w:t xml:space="preserve">Week </w:t>
            </w:r>
            <w:r w:rsidR="00194F7A">
              <w:rPr>
                <w:rFonts w:cs="Arial"/>
                <w:b/>
                <w:szCs w:val="20"/>
              </w:rPr>
              <w:t>Three</w:t>
            </w:r>
            <w:r>
              <w:rPr>
                <w:rFonts w:cs="Arial"/>
                <w:b/>
                <w:szCs w:val="20"/>
              </w:rPr>
              <w:t xml:space="preserve"> </w:t>
            </w:r>
            <w:r w:rsidRPr="00E90D4A">
              <w:rPr>
                <w:rFonts w:cs="Arial"/>
                <w:b/>
                <w:szCs w:val="20"/>
              </w:rPr>
              <w:t>Reflective Journal</w:t>
            </w:r>
          </w:p>
          <w:p w14:paraId="19149508" w14:textId="77777777" w:rsidR="002A7F38" w:rsidRPr="00E90D4A" w:rsidRDefault="002A7F38" w:rsidP="006865A4">
            <w:pPr>
              <w:tabs>
                <w:tab w:val="left" w:pos="2329"/>
              </w:tabs>
              <w:rPr>
                <w:rFonts w:cs="Arial"/>
                <w:b/>
                <w:szCs w:val="20"/>
              </w:rPr>
            </w:pPr>
          </w:p>
          <w:p w14:paraId="45A608E1" w14:textId="77777777" w:rsidR="002A7F38" w:rsidRPr="00E90D4A" w:rsidRDefault="002A7F38" w:rsidP="006865A4">
            <w:r w:rsidRPr="00E90D4A">
              <w:rPr>
                <w:b/>
              </w:rPr>
              <w:t>Write</w:t>
            </w:r>
            <w:r w:rsidRPr="00E90D4A">
              <w:t xml:space="preserve"> a reflective journal entry using the following prompt:</w:t>
            </w:r>
          </w:p>
          <w:p w14:paraId="0DAF89B1" w14:textId="77777777" w:rsidR="002A7F38" w:rsidRPr="00E90D4A" w:rsidRDefault="002A7F38" w:rsidP="006865A4"/>
          <w:p w14:paraId="2241F8A2" w14:textId="74C72BF2" w:rsidR="002A7F38" w:rsidRDefault="00194F7A" w:rsidP="000959B1">
            <w:pPr>
              <w:pStyle w:val="AssignmentsLevel2"/>
            </w:pPr>
            <w:r w:rsidRPr="00E90D4A">
              <w:t>What new information have you learned from this week’s readings and assignments that has strengthened your understanding of how marketing and admission are vital to SEM?</w:t>
            </w:r>
          </w:p>
          <w:p w14:paraId="57EC3492" w14:textId="77777777" w:rsidR="002A7F38" w:rsidRPr="00E90D4A" w:rsidRDefault="002A7F38" w:rsidP="006865A4">
            <w:pPr>
              <w:pStyle w:val="ListParagraph"/>
            </w:pPr>
          </w:p>
          <w:p w14:paraId="1BA99717" w14:textId="77777777" w:rsidR="002A7F38" w:rsidRPr="00E90D4A" w:rsidRDefault="002A7F38" w:rsidP="006865A4">
            <w:pPr>
              <w:pStyle w:val="AssignmentsLevel1"/>
            </w:pPr>
            <w:r w:rsidRPr="00FD7A08">
              <w:rPr>
                <w:b/>
              </w:rPr>
              <w:t>Submit</w:t>
            </w:r>
            <w:r>
              <w:t xml:space="preserve"> your assignment as a 1- to 2-page Microsoft Word document. </w:t>
            </w:r>
            <w:r w:rsidRPr="00FD7A08">
              <w:t>Use</w:t>
            </w:r>
            <w:r w:rsidRPr="00E90D4A">
              <w:rPr>
                <w:b/>
              </w:rPr>
              <w:t xml:space="preserve"> </w:t>
            </w:r>
            <w:r w:rsidRPr="00E90D4A">
              <w:t>this as a tool to prepare for</w:t>
            </w:r>
            <w:r>
              <w:t xml:space="preserve"> your Week 7 Strategic Enrollment Management Plan assignment.</w:t>
            </w:r>
          </w:p>
        </w:tc>
        <w:tc>
          <w:tcPr>
            <w:tcW w:w="1440" w:type="dxa"/>
          </w:tcPr>
          <w:p w14:paraId="5415FCDC" w14:textId="6F1735C9" w:rsidR="002A7F38" w:rsidRPr="00E90D4A" w:rsidRDefault="00651ECA" w:rsidP="006865A4">
            <w:pPr>
              <w:tabs>
                <w:tab w:val="left" w:pos="2329"/>
              </w:tabs>
              <w:rPr>
                <w:rFonts w:cs="Arial"/>
                <w:szCs w:val="20"/>
              </w:rPr>
            </w:pPr>
            <w:r>
              <w:rPr>
                <w:rFonts w:cs="Arial"/>
                <w:szCs w:val="20"/>
              </w:rPr>
              <w:t>3.1, 3.2, 3.3, 3.4</w:t>
            </w:r>
          </w:p>
        </w:tc>
        <w:tc>
          <w:tcPr>
            <w:tcW w:w="1440" w:type="dxa"/>
          </w:tcPr>
          <w:p w14:paraId="6A9263E7" w14:textId="055266F4" w:rsidR="002A7F38" w:rsidRPr="00AE76A9" w:rsidRDefault="00AE76A9" w:rsidP="006865A4">
            <w:pPr>
              <w:tabs>
                <w:tab w:val="left" w:pos="2329"/>
              </w:tabs>
              <w:rPr>
                <w:rFonts w:cs="Arial"/>
                <w:b/>
                <w:szCs w:val="20"/>
              </w:rPr>
            </w:pPr>
            <w:r>
              <w:rPr>
                <w:rFonts w:cs="Arial"/>
                <w:szCs w:val="20"/>
              </w:rPr>
              <w:t xml:space="preserve">Journal = </w:t>
            </w:r>
            <w:r>
              <w:rPr>
                <w:rFonts w:cs="Arial"/>
                <w:b/>
                <w:szCs w:val="20"/>
              </w:rPr>
              <w:t>1 hour</w:t>
            </w:r>
          </w:p>
        </w:tc>
      </w:tr>
      <w:tr w:rsidR="00FB41E7" w:rsidRPr="00E90D4A"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FB41E7" w:rsidRPr="00E90D4A" w:rsidRDefault="00FB41E7" w:rsidP="00FB41E7">
            <w:pPr>
              <w:tabs>
                <w:tab w:val="left" w:pos="2329"/>
              </w:tabs>
              <w:rPr>
                <w:rFonts w:cs="Arial"/>
                <w:b/>
                <w:szCs w:val="20"/>
              </w:rPr>
            </w:pPr>
            <w:r w:rsidRPr="00E90D4A">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56D5E222" w:rsidR="00FB41E7" w:rsidRPr="00E90D4A" w:rsidRDefault="00FB41E7" w:rsidP="00FB41E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FB41E7" w:rsidRPr="00E90D4A" w:rsidRDefault="00FB41E7" w:rsidP="00FB41E7">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67096EFF" w:rsidR="00FB41E7" w:rsidRPr="00E90D4A" w:rsidRDefault="003F3716" w:rsidP="00FB41E7">
            <w:pPr>
              <w:tabs>
                <w:tab w:val="left" w:pos="2329"/>
              </w:tabs>
              <w:rPr>
                <w:rFonts w:cs="Arial"/>
                <w:b/>
                <w:szCs w:val="20"/>
              </w:rPr>
            </w:pPr>
            <w:r>
              <w:rPr>
                <w:rFonts w:cs="Arial"/>
                <w:b/>
                <w:szCs w:val="20"/>
              </w:rPr>
              <w:t>7.5</w:t>
            </w:r>
            <w:r w:rsidR="00AE76A9">
              <w:rPr>
                <w:rFonts w:cs="Arial"/>
                <w:b/>
                <w:szCs w:val="20"/>
              </w:rPr>
              <w:t xml:space="preserve"> hours</w:t>
            </w:r>
          </w:p>
        </w:tc>
      </w:tr>
    </w:tbl>
    <w:p w14:paraId="55295528" w14:textId="77777777" w:rsidR="005344A9" w:rsidRPr="00E90D4A" w:rsidRDefault="005344A9" w:rsidP="0020635A">
      <w:pPr>
        <w:pStyle w:val="Heading1"/>
      </w:pPr>
    </w:p>
    <w:p w14:paraId="092CC3B4" w14:textId="77777777" w:rsidR="005344A9" w:rsidRPr="00E90D4A" w:rsidRDefault="005344A9" w:rsidP="005344A9">
      <w:pPr>
        <w:tabs>
          <w:tab w:val="left" w:pos="1065"/>
        </w:tabs>
      </w:pPr>
    </w:p>
    <w:p w14:paraId="2B7A941F" w14:textId="77777777" w:rsidR="00104F2B" w:rsidRPr="00E90D4A" w:rsidRDefault="00104F2B" w:rsidP="00104F2B"/>
    <w:p w14:paraId="18912E20" w14:textId="77777777" w:rsidR="00104F2B" w:rsidRPr="00E90D4A" w:rsidRDefault="00104F2B" w:rsidP="00104F2B"/>
    <w:p w14:paraId="34803E2F" w14:textId="77777777" w:rsidR="00104F2B" w:rsidRPr="00E90D4A" w:rsidRDefault="00104F2B" w:rsidP="00104F2B">
      <w:pPr>
        <w:sectPr w:rsidR="00104F2B" w:rsidRPr="00E90D4A"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90D4A"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36C9D6E4" w:rsidR="002C1641" w:rsidRPr="00E90D4A" w:rsidRDefault="002C1641" w:rsidP="00FB41E7">
            <w:pPr>
              <w:pStyle w:val="WeeklyTopicHeading1"/>
            </w:pPr>
            <w:bookmarkStart w:id="7" w:name="weekfour"/>
            <w:bookmarkStart w:id="8" w:name="_Toc358980897"/>
            <w:bookmarkEnd w:id="7"/>
            <w:r w:rsidRPr="00E90D4A">
              <w:lastRenderedPageBreak/>
              <w:t xml:space="preserve">Week Four: </w:t>
            </w:r>
            <w:bookmarkEnd w:id="8"/>
            <w:r w:rsidR="00FB41E7" w:rsidRPr="00E90D4A">
              <w:t>Pricing and Financial Aid</w:t>
            </w:r>
          </w:p>
        </w:tc>
        <w:tc>
          <w:tcPr>
            <w:tcW w:w="1440" w:type="dxa"/>
            <w:tcBorders>
              <w:left w:val="nil"/>
              <w:bottom w:val="single" w:sz="4" w:space="0" w:color="000000" w:themeColor="text1"/>
              <w:right w:val="nil"/>
            </w:tcBorders>
            <w:shd w:val="clear" w:color="auto" w:fill="BF2C37"/>
          </w:tcPr>
          <w:p w14:paraId="2655ECBD" w14:textId="77777777" w:rsidR="002C1641" w:rsidRPr="00E90D4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E90D4A" w:rsidRDefault="002C1641" w:rsidP="00FD5474">
            <w:pPr>
              <w:tabs>
                <w:tab w:val="left" w:pos="0"/>
                <w:tab w:val="left" w:pos="3720"/>
              </w:tabs>
              <w:outlineLvl w:val="0"/>
              <w:rPr>
                <w:rFonts w:cs="Arial"/>
                <w:color w:val="FFFFFF"/>
                <w:sz w:val="28"/>
                <w:szCs w:val="28"/>
              </w:rPr>
            </w:pPr>
          </w:p>
        </w:tc>
      </w:tr>
      <w:tr w:rsidR="00BA4B7B" w:rsidRPr="00E90D4A"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E90D4A" w:rsidRDefault="00BA4B7B" w:rsidP="00FD5474">
            <w:pPr>
              <w:tabs>
                <w:tab w:val="left" w:pos="0"/>
                <w:tab w:val="left" w:pos="3720"/>
              </w:tabs>
              <w:outlineLvl w:val="0"/>
              <w:rPr>
                <w:rFonts w:cs="Arial"/>
                <w:b/>
                <w:i/>
                <w:szCs w:val="20"/>
              </w:rPr>
            </w:pPr>
            <w:r w:rsidRPr="00E90D4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E90D4A" w:rsidRDefault="00BA4B7B" w:rsidP="00FD5474">
            <w:pPr>
              <w:tabs>
                <w:tab w:val="left" w:pos="0"/>
                <w:tab w:val="left" w:pos="3720"/>
              </w:tabs>
              <w:outlineLvl w:val="0"/>
              <w:rPr>
                <w:rFonts w:cs="Arial"/>
                <w:szCs w:val="20"/>
              </w:rPr>
            </w:pPr>
            <w:r w:rsidRPr="00E90D4A">
              <w:rPr>
                <w:rFonts w:cs="Arial"/>
                <w:b/>
                <w:i/>
                <w:szCs w:val="20"/>
              </w:rPr>
              <w:t>Alignment</w:t>
            </w:r>
          </w:p>
        </w:tc>
      </w:tr>
      <w:tr w:rsidR="00FB41E7" w:rsidRPr="00E90D4A"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0D57C947" w:rsidR="00FB41E7" w:rsidRPr="00E90D4A" w:rsidRDefault="00FB41E7" w:rsidP="00651ECA">
            <w:pPr>
              <w:pStyle w:val="ObjectiveBullet"/>
              <w:numPr>
                <w:ilvl w:val="1"/>
                <w:numId w:val="10"/>
              </w:numPr>
              <w:tabs>
                <w:tab w:val="clear" w:pos="0"/>
              </w:tabs>
            </w:pPr>
            <w:r w:rsidRPr="00E90D4A">
              <w:t xml:space="preserve">Determine </w:t>
            </w:r>
            <w:r w:rsidR="00651ECA">
              <w:t>the influence of</w:t>
            </w:r>
            <w:r w:rsidRPr="00E90D4A">
              <w:t xml:space="preserve"> trends in higher education policy </w:t>
            </w:r>
            <w:r w:rsidR="00651ECA">
              <w:t>on</w:t>
            </w:r>
            <w:r w:rsidRPr="00E90D4A">
              <w:t xml:space="preserve"> enrollment management departments</w:t>
            </w:r>
            <w:r w:rsidR="00651ECA">
              <w:t>.</w:t>
            </w:r>
          </w:p>
        </w:tc>
        <w:tc>
          <w:tcPr>
            <w:tcW w:w="2880" w:type="dxa"/>
            <w:gridSpan w:val="2"/>
            <w:tcBorders>
              <w:left w:val="nil"/>
              <w:bottom w:val="nil"/>
            </w:tcBorders>
          </w:tcPr>
          <w:p w14:paraId="01245692" w14:textId="4B9CA530" w:rsidR="00FB41E7" w:rsidRPr="00E90D4A" w:rsidRDefault="00651ECA" w:rsidP="00FB41E7">
            <w:pPr>
              <w:tabs>
                <w:tab w:val="left" w:pos="0"/>
                <w:tab w:val="left" w:pos="3720"/>
              </w:tabs>
              <w:outlineLvl w:val="0"/>
              <w:rPr>
                <w:rFonts w:cs="Arial"/>
                <w:szCs w:val="20"/>
              </w:rPr>
            </w:pPr>
            <w:r>
              <w:rPr>
                <w:rFonts w:cs="Arial"/>
                <w:szCs w:val="20"/>
              </w:rPr>
              <w:t>CLO2, CLO5</w:t>
            </w:r>
          </w:p>
        </w:tc>
      </w:tr>
      <w:tr w:rsidR="00FB41E7" w:rsidRPr="00E90D4A"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5A531EB3" w:rsidR="00FB41E7" w:rsidRPr="00E90D4A" w:rsidRDefault="00FB41E7" w:rsidP="00651ECA">
            <w:pPr>
              <w:pStyle w:val="ObjectiveBullet"/>
              <w:numPr>
                <w:ilvl w:val="1"/>
                <w:numId w:val="10"/>
              </w:numPr>
            </w:pPr>
            <w:r w:rsidRPr="00E90D4A">
              <w:t xml:space="preserve">Discuss </w:t>
            </w:r>
            <w:r w:rsidR="00651ECA">
              <w:t>the strategic use of</w:t>
            </w:r>
            <w:r w:rsidRPr="00E90D4A">
              <w:t xml:space="preserve"> financial aid </w:t>
            </w:r>
            <w:r w:rsidR="00651ECA">
              <w:t>as it relates to student</w:t>
            </w:r>
            <w:r w:rsidRPr="00E90D4A">
              <w:t xml:space="preserve"> recruiting</w:t>
            </w:r>
            <w:r w:rsidR="00651ECA">
              <w:t>.</w:t>
            </w:r>
          </w:p>
        </w:tc>
        <w:tc>
          <w:tcPr>
            <w:tcW w:w="2880" w:type="dxa"/>
            <w:gridSpan w:val="2"/>
            <w:tcBorders>
              <w:top w:val="nil"/>
              <w:left w:val="nil"/>
              <w:bottom w:val="nil"/>
            </w:tcBorders>
          </w:tcPr>
          <w:p w14:paraId="1D8555ED" w14:textId="3AADD5F4" w:rsidR="00FB41E7" w:rsidRPr="00E90D4A" w:rsidRDefault="00651ECA" w:rsidP="00FB41E7">
            <w:pPr>
              <w:tabs>
                <w:tab w:val="left" w:pos="0"/>
                <w:tab w:val="left" w:pos="3720"/>
              </w:tabs>
              <w:outlineLvl w:val="0"/>
              <w:rPr>
                <w:rFonts w:cs="Arial"/>
                <w:szCs w:val="20"/>
              </w:rPr>
            </w:pPr>
            <w:r>
              <w:rPr>
                <w:rFonts w:cs="Arial"/>
                <w:szCs w:val="20"/>
              </w:rPr>
              <w:t>CLO2, CLO3, CLO5</w:t>
            </w:r>
          </w:p>
        </w:tc>
      </w:tr>
      <w:tr w:rsidR="00FB41E7" w:rsidRPr="00E90D4A" w14:paraId="63414AA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5B7FE1B" w14:textId="3F78B25D" w:rsidR="00FB41E7" w:rsidRPr="00E90D4A" w:rsidRDefault="00651ECA" w:rsidP="005936AD">
            <w:pPr>
              <w:pStyle w:val="ObjectiveBullet"/>
              <w:numPr>
                <w:ilvl w:val="1"/>
                <w:numId w:val="10"/>
              </w:numPr>
            </w:pPr>
            <w:r>
              <w:t>Differentiate between</w:t>
            </w:r>
            <w:r w:rsidR="00FB41E7" w:rsidRPr="00E90D4A">
              <w:t xml:space="preserve"> business models within higher education</w:t>
            </w:r>
            <w:r>
              <w:t>.</w:t>
            </w:r>
          </w:p>
        </w:tc>
        <w:tc>
          <w:tcPr>
            <w:tcW w:w="2880" w:type="dxa"/>
            <w:gridSpan w:val="2"/>
            <w:tcBorders>
              <w:top w:val="nil"/>
              <w:left w:val="nil"/>
              <w:bottom w:val="nil"/>
            </w:tcBorders>
          </w:tcPr>
          <w:p w14:paraId="1E9C0A3B" w14:textId="11FB52F4" w:rsidR="00FB41E7" w:rsidRPr="00E90D4A" w:rsidRDefault="00651ECA" w:rsidP="00FB41E7">
            <w:pPr>
              <w:tabs>
                <w:tab w:val="left" w:pos="0"/>
                <w:tab w:val="left" w:pos="3720"/>
              </w:tabs>
              <w:outlineLvl w:val="0"/>
              <w:rPr>
                <w:rFonts w:cs="Arial"/>
                <w:szCs w:val="20"/>
              </w:rPr>
            </w:pPr>
            <w:r>
              <w:rPr>
                <w:rFonts w:cs="Arial"/>
                <w:szCs w:val="20"/>
              </w:rPr>
              <w:t>CLO2, CLO5</w:t>
            </w:r>
          </w:p>
        </w:tc>
      </w:tr>
      <w:tr w:rsidR="00FB41E7" w:rsidRPr="00E90D4A"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776633B9" w:rsidR="00FB41E7" w:rsidRPr="00E90D4A" w:rsidRDefault="00651ECA" w:rsidP="00651ECA">
            <w:pPr>
              <w:pStyle w:val="ObjectiveBullet"/>
              <w:numPr>
                <w:ilvl w:val="1"/>
                <w:numId w:val="10"/>
              </w:numPr>
            </w:pPr>
            <w:r>
              <w:t>Explain the influence of</w:t>
            </w:r>
            <w:r w:rsidR="00FB41E7" w:rsidRPr="00E90D4A">
              <w:t xml:space="preserve"> pricing and financial aid on recruitment and retention</w:t>
            </w:r>
            <w:r>
              <w:t>.</w:t>
            </w:r>
          </w:p>
        </w:tc>
        <w:tc>
          <w:tcPr>
            <w:tcW w:w="2880" w:type="dxa"/>
            <w:gridSpan w:val="2"/>
            <w:tcBorders>
              <w:top w:val="nil"/>
              <w:left w:val="nil"/>
              <w:bottom w:val="single" w:sz="4" w:space="0" w:color="000000" w:themeColor="text1"/>
            </w:tcBorders>
          </w:tcPr>
          <w:p w14:paraId="349F0B6E" w14:textId="641E5DC3" w:rsidR="00FB41E7" w:rsidRPr="00E90D4A" w:rsidRDefault="00651ECA" w:rsidP="00FB41E7">
            <w:pPr>
              <w:tabs>
                <w:tab w:val="left" w:pos="0"/>
                <w:tab w:val="left" w:pos="3720"/>
              </w:tabs>
              <w:outlineLvl w:val="0"/>
              <w:rPr>
                <w:rFonts w:cs="Arial"/>
                <w:szCs w:val="20"/>
              </w:rPr>
            </w:pPr>
            <w:r>
              <w:rPr>
                <w:rFonts w:cs="Arial"/>
                <w:szCs w:val="20"/>
              </w:rPr>
              <w:t>CLO2, CLO5</w:t>
            </w:r>
          </w:p>
        </w:tc>
      </w:tr>
      <w:tr w:rsidR="00FB41E7" w:rsidRPr="00E90D4A"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Resources, Activities, and Preparation</w:t>
            </w:r>
          </w:p>
          <w:p w14:paraId="668E1AC7" w14:textId="2087B50F" w:rsidR="00FB41E7" w:rsidRPr="00E90D4A" w:rsidRDefault="00FB41E7" w:rsidP="00FB41E7">
            <w:pPr>
              <w:tabs>
                <w:tab w:val="left" w:pos="0"/>
                <w:tab w:val="left" w:pos="3720"/>
              </w:tabs>
              <w:outlineLvl w:val="0"/>
              <w:rPr>
                <w:rFonts w:cs="Arial"/>
                <w:b/>
                <w:i/>
                <w:szCs w:val="20"/>
              </w:rPr>
            </w:pPr>
            <w:r w:rsidRPr="00E90D4A">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auto"/>
            </w:tcBorders>
            <w:shd w:val="clear" w:color="auto" w:fill="D8D9DA"/>
          </w:tcPr>
          <w:p w14:paraId="26D2CE03"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AIE</w:t>
            </w:r>
          </w:p>
        </w:tc>
      </w:tr>
      <w:tr w:rsidR="00FB41E7" w:rsidRPr="00E90D4A"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6B702AB9" w:rsidR="00FB41E7" w:rsidRPr="00E90D4A" w:rsidRDefault="002716FB" w:rsidP="00FB41E7">
            <w:pPr>
              <w:tabs>
                <w:tab w:val="left" w:pos="2329"/>
              </w:tabs>
              <w:rPr>
                <w:rFonts w:cs="Arial"/>
                <w:b/>
                <w:szCs w:val="20"/>
              </w:rPr>
            </w:pPr>
            <w:r>
              <w:rPr>
                <w:rFonts w:cs="Arial"/>
                <w:b/>
                <w:szCs w:val="20"/>
              </w:rPr>
              <w:t>Readings</w:t>
            </w:r>
            <w:r w:rsidR="00355ACC">
              <w:rPr>
                <w:rFonts w:cs="Arial"/>
                <w:b/>
                <w:szCs w:val="20"/>
              </w:rPr>
              <w:t xml:space="preserve"> and Resources</w:t>
            </w:r>
          </w:p>
          <w:p w14:paraId="74D64264" w14:textId="77777777" w:rsidR="00FB41E7" w:rsidRPr="00E90D4A" w:rsidRDefault="00FB41E7" w:rsidP="00FB41E7">
            <w:pPr>
              <w:tabs>
                <w:tab w:val="left" w:pos="2329"/>
              </w:tabs>
              <w:rPr>
                <w:rFonts w:cs="Arial"/>
                <w:b/>
                <w:szCs w:val="20"/>
              </w:rPr>
            </w:pPr>
          </w:p>
          <w:p w14:paraId="11221D7C" w14:textId="014F6E3F" w:rsidR="00FB41E7" w:rsidRDefault="00FB41E7" w:rsidP="00FB41E7">
            <w:pPr>
              <w:pStyle w:val="AssignmentsLevel1"/>
            </w:pPr>
            <w:r w:rsidRPr="002716FB">
              <w:rPr>
                <w:b/>
              </w:rPr>
              <w:t>Read</w:t>
            </w:r>
            <w:r w:rsidRPr="00E90D4A">
              <w:t xml:space="preserve"> the following: </w:t>
            </w:r>
          </w:p>
          <w:p w14:paraId="5F45181D" w14:textId="77777777" w:rsidR="002716FB" w:rsidRPr="00E90D4A" w:rsidRDefault="002716FB" w:rsidP="00FB41E7">
            <w:pPr>
              <w:pStyle w:val="AssignmentsLevel1"/>
            </w:pPr>
          </w:p>
          <w:p w14:paraId="581DC4FC" w14:textId="1521B9E1" w:rsidR="00FB41E7" w:rsidRPr="00E90D4A" w:rsidRDefault="00FB41E7" w:rsidP="00000D8D">
            <w:pPr>
              <w:pStyle w:val="AssignmentsLevel2"/>
            </w:pPr>
            <w:r w:rsidRPr="00E90D4A">
              <w:t>Ch</w:t>
            </w:r>
            <w:r w:rsidR="009073DA">
              <w:t>.</w:t>
            </w:r>
            <w:r w:rsidRPr="00E90D4A">
              <w:t xml:space="preserve"> 9</w:t>
            </w:r>
            <w:r w:rsidR="009073DA">
              <w:t>–</w:t>
            </w:r>
            <w:r w:rsidRPr="00E90D4A">
              <w:t xml:space="preserve">12 </w:t>
            </w:r>
            <w:r w:rsidR="009073DA">
              <w:t xml:space="preserve">of </w:t>
            </w:r>
            <w:r w:rsidRPr="000959B1">
              <w:rPr>
                <w:i/>
              </w:rPr>
              <w:t>The Handbook of Strategic Enrollment Management</w:t>
            </w:r>
          </w:p>
          <w:p w14:paraId="4D9B9E58" w14:textId="70FA5123" w:rsidR="00FB41E7" w:rsidRDefault="00FB41E7" w:rsidP="004D0AB8">
            <w:pPr>
              <w:pStyle w:val="AssignmentsLevel2"/>
            </w:pPr>
            <w:r w:rsidRPr="00E90D4A">
              <w:t>Ch</w:t>
            </w:r>
            <w:r w:rsidR="009073DA">
              <w:t>.</w:t>
            </w:r>
            <w:r w:rsidRPr="00E90D4A">
              <w:t xml:space="preserve"> 6 of </w:t>
            </w:r>
            <w:r w:rsidRPr="000959B1">
              <w:rPr>
                <w:i/>
              </w:rPr>
              <w:t>Transforming Higher Education</w:t>
            </w:r>
          </w:p>
          <w:p w14:paraId="6B4DB10E" w14:textId="49E4B86A" w:rsidR="00327031" w:rsidRDefault="00327031" w:rsidP="001859B3">
            <w:pPr>
              <w:pStyle w:val="AssignmentsLevel2"/>
            </w:pPr>
            <w:r>
              <w:t xml:space="preserve">Somers, P. (1995). </w:t>
            </w:r>
            <w:hyperlink r:id="rId25" w:history="1">
              <w:r w:rsidRPr="00327031">
                <w:rPr>
                  <w:rStyle w:val="Hyperlink"/>
                </w:rPr>
                <w:t>A comprehensive model for examining the impact of financial aid on enrollment and persistence</w:t>
              </w:r>
            </w:hyperlink>
            <w:r>
              <w:t xml:space="preserve">. </w:t>
            </w:r>
            <w:r>
              <w:rPr>
                <w:i/>
              </w:rPr>
              <w:t>Journal of Student Financial Aid 25</w:t>
            </w:r>
            <w:r>
              <w:t>(1) 13</w:t>
            </w:r>
            <w:r w:rsidR="009073DA">
              <w:t>–</w:t>
            </w:r>
            <w:r>
              <w:t>27.</w:t>
            </w:r>
          </w:p>
          <w:p w14:paraId="214E6B44" w14:textId="77777777" w:rsidR="00843DE9" w:rsidRDefault="00843DE9">
            <w:pPr>
              <w:pStyle w:val="AssignmentsLevel2"/>
              <w:numPr>
                <w:ilvl w:val="0"/>
                <w:numId w:val="0"/>
              </w:numPr>
              <w:ind w:left="360"/>
            </w:pPr>
          </w:p>
          <w:p w14:paraId="1FB02BA0" w14:textId="77777777" w:rsidR="00843DE9" w:rsidRDefault="00843DE9" w:rsidP="000959B1">
            <w:pPr>
              <w:pStyle w:val="AssignmentsLevel1"/>
            </w:pPr>
            <w:r w:rsidRPr="00355ACC">
              <w:rPr>
                <w:b/>
              </w:rPr>
              <w:t>Watch</w:t>
            </w:r>
            <w:r>
              <w:t xml:space="preserve"> the following: </w:t>
            </w:r>
          </w:p>
          <w:p w14:paraId="07A7F8ED" w14:textId="77777777" w:rsidR="00843DE9" w:rsidRDefault="00843DE9" w:rsidP="00000D8D">
            <w:pPr>
              <w:pStyle w:val="AssignmentsLevel2"/>
              <w:numPr>
                <w:ilvl w:val="0"/>
                <w:numId w:val="0"/>
              </w:numPr>
            </w:pPr>
          </w:p>
          <w:p w14:paraId="7A8909A8" w14:textId="5B7A45F3" w:rsidR="00843DE9" w:rsidRDefault="00615803" w:rsidP="004D0AB8">
            <w:pPr>
              <w:pStyle w:val="AssignmentsLevel2"/>
            </w:pPr>
            <w:hyperlink r:id="rId26" w:history="1">
              <w:r w:rsidR="00843DE9" w:rsidRPr="00843DE9">
                <w:rPr>
                  <w:rStyle w:val="Hyperlink"/>
                </w:rPr>
                <w:t xml:space="preserve">Analytics and Student Success Innovations in Higher Education – </w:t>
              </w:r>
              <w:proofErr w:type="spellStart"/>
              <w:r w:rsidR="00843DE9" w:rsidRPr="00843DE9">
                <w:rPr>
                  <w:rStyle w:val="Hyperlink"/>
                </w:rPr>
                <w:t>SXSWesu</w:t>
              </w:r>
              <w:proofErr w:type="spellEnd"/>
              <w:r w:rsidR="00843DE9" w:rsidRPr="00843DE9">
                <w:rPr>
                  <w:rStyle w:val="Hyperlink"/>
                </w:rPr>
                <w:t xml:space="preserve"> 2014</w:t>
              </w:r>
            </w:hyperlink>
            <w:r w:rsidR="00843DE9">
              <w:t xml:space="preserve"> (59:08)</w:t>
            </w:r>
          </w:p>
          <w:p w14:paraId="7E18F48B" w14:textId="77777777" w:rsidR="00843DE9" w:rsidRDefault="00615803" w:rsidP="000959B1">
            <w:pPr>
              <w:pStyle w:val="AssignmentsLevel2"/>
            </w:pPr>
            <w:hyperlink r:id="rId27" w:history="1">
              <w:r w:rsidR="00843DE9" w:rsidRPr="00843DE9">
                <w:rPr>
                  <w:rStyle w:val="Hyperlink"/>
                </w:rPr>
                <w:t>Retention &amp; Student Success in Higher Education</w:t>
              </w:r>
            </w:hyperlink>
            <w:r w:rsidR="00843DE9">
              <w:t xml:space="preserve"> (47:40)</w:t>
            </w:r>
          </w:p>
          <w:p w14:paraId="1E6A6EF6" w14:textId="77777777" w:rsidR="00AE76A9" w:rsidRDefault="00AE76A9" w:rsidP="00AE76A9">
            <w:pPr>
              <w:pStyle w:val="AssignmentsLevel2"/>
              <w:numPr>
                <w:ilvl w:val="0"/>
                <w:numId w:val="0"/>
              </w:numPr>
              <w:ind w:left="395" w:hanging="360"/>
            </w:pPr>
          </w:p>
          <w:p w14:paraId="5ABDED76" w14:textId="48A9CA84" w:rsidR="00AE76A9" w:rsidRPr="00E90D4A" w:rsidRDefault="00AE76A9" w:rsidP="00AE76A9">
            <w:pPr>
              <w:pStyle w:val="AssignmentsLevel1"/>
            </w:pPr>
            <w:r>
              <w:rPr>
                <w:b/>
              </w:rPr>
              <w:t xml:space="preserve">Post </w:t>
            </w:r>
            <w:r>
              <w:t>any questions, comments, or observations to share with the class in the Week 4 General Q &amp; A discussion forum on Blackboard.</w:t>
            </w:r>
          </w:p>
        </w:tc>
        <w:tc>
          <w:tcPr>
            <w:tcW w:w="1440" w:type="dxa"/>
            <w:tcBorders>
              <w:left w:val="single" w:sz="4" w:space="0" w:color="000000" w:themeColor="text1"/>
            </w:tcBorders>
            <w:shd w:val="clear" w:color="auto" w:fill="FFFFFF" w:themeFill="background1"/>
          </w:tcPr>
          <w:p w14:paraId="434BC0E0" w14:textId="2A286C25" w:rsidR="00FB41E7" w:rsidRPr="00E90D4A" w:rsidRDefault="00651ECA" w:rsidP="00FB41E7">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4C3338A0" w14:textId="19923B29" w:rsidR="00FB41E7" w:rsidRPr="00E90D4A" w:rsidRDefault="00AE76A9" w:rsidP="00FB41E7">
            <w:pPr>
              <w:rPr>
                <w:rFonts w:cs="Arial"/>
                <w:szCs w:val="20"/>
              </w:rPr>
            </w:pPr>
            <w:r>
              <w:rPr>
                <w:rFonts w:cs="Arial"/>
                <w:szCs w:val="20"/>
              </w:rPr>
              <w:t xml:space="preserve">Lecture Activity = </w:t>
            </w:r>
            <w:r w:rsidR="00843DE9" w:rsidRPr="00AE76A9">
              <w:rPr>
                <w:rFonts w:cs="Arial"/>
                <w:b/>
                <w:szCs w:val="20"/>
              </w:rPr>
              <w:t>1.75 h</w:t>
            </w:r>
            <w:r w:rsidRPr="00AE76A9">
              <w:rPr>
                <w:rFonts w:cs="Arial"/>
                <w:b/>
                <w:szCs w:val="20"/>
              </w:rPr>
              <w:t>ou</w:t>
            </w:r>
            <w:r w:rsidR="00843DE9" w:rsidRPr="00AE76A9">
              <w:rPr>
                <w:rFonts w:cs="Arial"/>
                <w:b/>
                <w:szCs w:val="20"/>
              </w:rPr>
              <w:t>r</w:t>
            </w:r>
            <w:r>
              <w:rPr>
                <w:rFonts w:cs="Arial"/>
                <w:b/>
                <w:szCs w:val="20"/>
              </w:rPr>
              <w:t>s</w:t>
            </w:r>
          </w:p>
        </w:tc>
      </w:tr>
      <w:tr w:rsidR="00FB41E7" w:rsidRPr="00E90D4A" w14:paraId="17CE09A3"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Supplemental Resources and Activities</w:t>
            </w:r>
          </w:p>
          <w:p w14:paraId="44381BE6" w14:textId="77777777" w:rsidR="00FB41E7" w:rsidRPr="00E90D4A" w:rsidRDefault="00FB41E7" w:rsidP="00FB41E7">
            <w:pPr>
              <w:tabs>
                <w:tab w:val="left" w:pos="0"/>
                <w:tab w:val="left" w:pos="3720"/>
              </w:tabs>
              <w:outlineLvl w:val="0"/>
              <w:rPr>
                <w:rFonts w:cs="Arial"/>
                <w:b/>
                <w:i/>
                <w:szCs w:val="20"/>
              </w:rPr>
            </w:pPr>
            <w:r w:rsidRPr="00E90D4A">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7932F28"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AIE</w:t>
            </w:r>
          </w:p>
        </w:tc>
      </w:tr>
      <w:tr w:rsidR="00E61D27" w:rsidRPr="00E90D4A" w14:paraId="74F31DE0" w14:textId="77777777" w:rsidTr="00AB4F41">
        <w:tc>
          <w:tcPr>
            <w:tcW w:w="10170" w:type="dxa"/>
            <w:gridSpan w:val="2"/>
            <w:tcMar>
              <w:top w:w="115" w:type="dxa"/>
              <w:left w:w="115" w:type="dxa"/>
              <w:bottom w:w="115" w:type="dxa"/>
              <w:right w:w="115" w:type="dxa"/>
            </w:tcMar>
          </w:tcPr>
          <w:p w14:paraId="40431769" w14:textId="6FAE3F2A" w:rsidR="00E61D27" w:rsidRPr="00E90D4A" w:rsidRDefault="00E61D27" w:rsidP="00AB4F41">
            <w:pPr>
              <w:tabs>
                <w:tab w:val="left" w:pos="2329"/>
              </w:tabs>
              <w:rPr>
                <w:rFonts w:cs="Arial"/>
                <w:b/>
                <w:szCs w:val="20"/>
              </w:rPr>
            </w:pPr>
            <w:r>
              <w:rPr>
                <w:rFonts w:cs="Arial"/>
                <w:b/>
                <w:szCs w:val="20"/>
              </w:rPr>
              <w:t>College Administrator Interview Preparation (Due Week 5)</w:t>
            </w:r>
          </w:p>
          <w:p w14:paraId="68E5EE6F" w14:textId="77777777" w:rsidR="00E61D27" w:rsidRPr="00E90D4A" w:rsidRDefault="00E61D27" w:rsidP="00AB4F41">
            <w:pPr>
              <w:pStyle w:val="AssignmentsLevel1"/>
            </w:pPr>
          </w:p>
          <w:p w14:paraId="57F9099D" w14:textId="16697915" w:rsidR="00E61D27" w:rsidRDefault="00E61D27" w:rsidP="00AB4F41">
            <w:pPr>
              <w:pStyle w:val="AssignmentsLevel1"/>
            </w:pPr>
            <w:r w:rsidRPr="002A7F38">
              <w:rPr>
                <w:b/>
              </w:rPr>
              <w:t>Interview</w:t>
            </w:r>
            <w:r w:rsidRPr="00E90D4A">
              <w:t xml:space="preserve"> a </w:t>
            </w:r>
            <w:r>
              <w:t>college administrator</w:t>
            </w:r>
            <w:r w:rsidR="00BD165D">
              <w:t>,</w:t>
            </w:r>
            <w:r>
              <w:t xml:space="preserve"> such as an </w:t>
            </w:r>
            <w:r w:rsidR="00BD165D">
              <w:t>i</w:t>
            </w:r>
            <w:r>
              <w:t xml:space="preserve">nstitutional </w:t>
            </w:r>
            <w:r w:rsidR="00BD165D">
              <w:t>r</w:t>
            </w:r>
            <w:r>
              <w:t xml:space="preserve">esearch </w:t>
            </w:r>
            <w:r w:rsidR="00BD165D">
              <w:t>a</w:t>
            </w:r>
            <w:r>
              <w:t xml:space="preserve">dministrator or anyone involved with </w:t>
            </w:r>
            <w:r w:rsidR="00BD165D">
              <w:lastRenderedPageBreak/>
              <w:t>s</w:t>
            </w:r>
            <w:r>
              <w:t xml:space="preserve">trategic </w:t>
            </w:r>
            <w:r w:rsidR="00BD165D">
              <w:t>e</w:t>
            </w:r>
            <w:r>
              <w:t xml:space="preserve">nrollment </w:t>
            </w:r>
            <w:r w:rsidR="00BD165D">
              <w:t>m</w:t>
            </w:r>
            <w:r>
              <w:t>anagement</w:t>
            </w:r>
            <w:r w:rsidR="00BD165D">
              <w:t>,</w:t>
            </w:r>
            <w:r>
              <w:t xml:space="preserve"> about their approach to research and planning.</w:t>
            </w:r>
          </w:p>
          <w:p w14:paraId="07F2BE74" w14:textId="77777777" w:rsidR="00E61D27" w:rsidRDefault="00E61D27" w:rsidP="00AB4F41"/>
          <w:p w14:paraId="068129A2" w14:textId="77777777" w:rsidR="00E61D27" w:rsidRDefault="00E61D27" w:rsidP="00AB4F41">
            <w:r w:rsidRPr="002A7F38">
              <w:rPr>
                <w:b/>
              </w:rPr>
              <w:t>Reflect</w:t>
            </w:r>
            <w:r w:rsidRPr="00E90D4A">
              <w:t xml:space="preserve"> on the interview</w:t>
            </w:r>
            <w:r>
              <w:t xml:space="preserve"> using the following prompts.</w:t>
            </w:r>
          </w:p>
          <w:p w14:paraId="2426D5E3" w14:textId="77777777" w:rsidR="00E61D27" w:rsidRPr="00E90D4A" w:rsidRDefault="00E61D27" w:rsidP="00AB4F41"/>
          <w:p w14:paraId="00E83B7D" w14:textId="6756DFB6" w:rsidR="00E61D27" w:rsidRPr="00E90D4A" w:rsidRDefault="00E61D27" w:rsidP="000959B1">
            <w:pPr>
              <w:pStyle w:val="AssignmentsLevel2"/>
            </w:pPr>
            <w:r w:rsidRPr="00E90D4A">
              <w:t xml:space="preserve">Are there any trends that seem to be evident in the </w:t>
            </w:r>
            <w:r w:rsidR="00BD165D">
              <w:t xml:space="preserve">current </w:t>
            </w:r>
            <w:r w:rsidRPr="00E90D4A">
              <w:t>data research?</w:t>
            </w:r>
          </w:p>
          <w:p w14:paraId="683ECB9A" w14:textId="77777777" w:rsidR="00E61D27" w:rsidRPr="00E90D4A" w:rsidRDefault="00E61D27" w:rsidP="000959B1">
            <w:pPr>
              <w:pStyle w:val="AssignmentsLevel2"/>
            </w:pPr>
            <w:r w:rsidRPr="00E90D4A">
              <w:t>What role do</w:t>
            </w:r>
            <w:r>
              <w:t>es data</w:t>
            </w:r>
            <w:r w:rsidRPr="00E90D4A">
              <w:t xml:space="preserve"> play in the college’s SEM plan</w:t>
            </w:r>
            <w:r>
              <w:t>?</w:t>
            </w:r>
          </w:p>
          <w:p w14:paraId="64B6D0A9" w14:textId="77777777" w:rsidR="00E61D27" w:rsidRDefault="00E61D27" w:rsidP="000959B1">
            <w:pPr>
              <w:pStyle w:val="AssignmentsLevel2"/>
            </w:pPr>
            <w:r w:rsidRPr="00E90D4A">
              <w:t>Are decision</w:t>
            </w:r>
            <w:r>
              <w:t>s</w:t>
            </w:r>
            <w:r w:rsidRPr="00E90D4A">
              <w:t xml:space="preserve"> made with evidence</w:t>
            </w:r>
            <w:r w:rsidR="00BD165D">
              <w:t>-</w:t>
            </w:r>
            <w:r w:rsidRPr="00E90D4A">
              <w:t>base</w:t>
            </w:r>
            <w:r w:rsidR="00BD165D">
              <w:t>d</w:t>
            </w:r>
            <w:r w:rsidRPr="00E90D4A">
              <w:t xml:space="preserve"> data?</w:t>
            </w:r>
          </w:p>
          <w:p w14:paraId="546FD549" w14:textId="77777777" w:rsidR="00AE76A9" w:rsidRDefault="00AE76A9" w:rsidP="00AE76A9">
            <w:pPr>
              <w:pStyle w:val="AssignmentsLevel2"/>
              <w:numPr>
                <w:ilvl w:val="0"/>
                <w:numId w:val="0"/>
              </w:numPr>
              <w:ind w:left="395" w:hanging="360"/>
            </w:pPr>
          </w:p>
          <w:p w14:paraId="7941793E" w14:textId="61562EF4" w:rsidR="00AE76A9" w:rsidRPr="00E90D4A" w:rsidRDefault="00AE76A9" w:rsidP="00AE76A9">
            <w:pPr>
              <w:pStyle w:val="AssignmentsLevel1"/>
            </w:pPr>
            <w:r>
              <w:rPr>
                <w:b/>
              </w:rPr>
              <w:t xml:space="preserve">Post </w:t>
            </w:r>
            <w:r>
              <w:t>any questions, comments, or observations to share with the class in the Week 4 General Q &amp; A discussion forum on Blackboard.</w:t>
            </w:r>
          </w:p>
        </w:tc>
        <w:tc>
          <w:tcPr>
            <w:tcW w:w="1440" w:type="dxa"/>
          </w:tcPr>
          <w:p w14:paraId="5FD543C5" w14:textId="77777777" w:rsidR="00E61D27" w:rsidRPr="00E90D4A" w:rsidRDefault="00E61D27" w:rsidP="00AB4F41">
            <w:pPr>
              <w:tabs>
                <w:tab w:val="left" w:pos="2329"/>
              </w:tabs>
              <w:rPr>
                <w:rFonts w:cs="Arial"/>
                <w:szCs w:val="20"/>
              </w:rPr>
            </w:pPr>
          </w:p>
        </w:tc>
        <w:tc>
          <w:tcPr>
            <w:tcW w:w="1440" w:type="dxa"/>
          </w:tcPr>
          <w:p w14:paraId="1395CD56" w14:textId="33575EDC" w:rsidR="00E61D27" w:rsidRPr="00AE76A9" w:rsidRDefault="00AE76A9" w:rsidP="00AB4F41">
            <w:pPr>
              <w:tabs>
                <w:tab w:val="left" w:pos="2329"/>
              </w:tabs>
              <w:rPr>
                <w:rFonts w:cs="Arial"/>
                <w:b/>
                <w:szCs w:val="20"/>
              </w:rPr>
            </w:pPr>
            <w:r>
              <w:rPr>
                <w:rFonts w:cs="Arial"/>
                <w:szCs w:val="20"/>
              </w:rPr>
              <w:t xml:space="preserve">Guided Project = </w:t>
            </w:r>
            <w:r>
              <w:rPr>
                <w:rFonts w:cs="Arial"/>
                <w:b/>
                <w:szCs w:val="20"/>
              </w:rPr>
              <w:t>1 hour</w:t>
            </w:r>
          </w:p>
        </w:tc>
      </w:tr>
      <w:tr w:rsidR="00FB41E7" w:rsidRPr="00E90D4A"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Graded Assignments</w:t>
            </w:r>
          </w:p>
          <w:p w14:paraId="332AD2BA" w14:textId="07DF928F" w:rsidR="00FB41E7" w:rsidRPr="00E90D4A" w:rsidRDefault="00FB41E7" w:rsidP="00FB41E7">
            <w:pPr>
              <w:tabs>
                <w:tab w:val="left" w:pos="0"/>
                <w:tab w:val="left" w:pos="3720"/>
              </w:tabs>
              <w:outlineLvl w:val="0"/>
              <w:rPr>
                <w:rFonts w:cs="Arial"/>
                <w:b/>
                <w:i/>
                <w:szCs w:val="20"/>
              </w:rPr>
            </w:pPr>
            <w:r w:rsidRPr="00E90D4A">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000000" w:themeColor="text1"/>
            </w:tcBorders>
            <w:shd w:val="clear" w:color="auto" w:fill="D8D9DA"/>
          </w:tcPr>
          <w:p w14:paraId="77CDD571" w14:textId="77777777" w:rsidR="00FB41E7" w:rsidRPr="00E90D4A" w:rsidRDefault="00FB41E7" w:rsidP="00FB41E7">
            <w:pPr>
              <w:rPr>
                <w:rFonts w:cs="Arial"/>
                <w:b/>
                <w:i/>
                <w:szCs w:val="20"/>
              </w:rPr>
            </w:pPr>
            <w:r w:rsidRPr="00E90D4A">
              <w:rPr>
                <w:rFonts w:cs="Arial"/>
                <w:b/>
                <w:i/>
                <w:szCs w:val="20"/>
              </w:rPr>
              <w:t>AIE</w:t>
            </w:r>
          </w:p>
        </w:tc>
      </w:tr>
      <w:tr w:rsidR="00FB41E7" w:rsidRPr="00E90D4A" w14:paraId="20358F10" w14:textId="77777777" w:rsidTr="002522B3">
        <w:tc>
          <w:tcPr>
            <w:tcW w:w="10170" w:type="dxa"/>
            <w:gridSpan w:val="2"/>
            <w:tcMar>
              <w:top w:w="115" w:type="dxa"/>
              <w:left w:w="115" w:type="dxa"/>
              <w:bottom w:w="115" w:type="dxa"/>
              <w:right w:w="115" w:type="dxa"/>
            </w:tcMar>
          </w:tcPr>
          <w:p w14:paraId="54BB887C" w14:textId="2B962512" w:rsidR="00FB41E7" w:rsidRPr="00E90D4A" w:rsidRDefault="00FB41E7" w:rsidP="00FB41E7">
            <w:pPr>
              <w:tabs>
                <w:tab w:val="left" w:pos="2329"/>
              </w:tabs>
              <w:rPr>
                <w:rFonts w:cs="Arial"/>
                <w:b/>
                <w:szCs w:val="20"/>
              </w:rPr>
            </w:pPr>
            <w:r w:rsidRPr="00E90D4A">
              <w:rPr>
                <w:rFonts w:cs="Arial"/>
                <w:b/>
                <w:szCs w:val="20"/>
              </w:rPr>
              <w:t xml:space="preserve">Discussion: </w:t>
            </w:r>
            <w:r w:rsidR="00A20355">
              <w:rPr>
                <w:rFonts w:cs="Arial"/>
                <w:b/>
                <w:szCs w:val="20"/>
              </w:rPr>
              <w:t>Financial Aid and Recruitment</w:t>
            </w:r>
          </w:p>
          <w:p w14:paraId="396FE38D" w14:textId="77777777" w:rsidR="00FB41E7" w:rsidRPr="00E90D4A" w:rsidRDefault="00FB41E7" w:rsidP="00FB41E7">
            <w:pPr>
              <w:pStyle w:val="AssignmentsLevel1"/>
            </w:pPr>
          </w:p>
          <w:p w14:paraId="14795E49" w14:textId="42D64530" w:rsidR="00FB41E7" w:rsidRPr="00E90D4A" w:rsidRDefault="00FB41E7" w:rsidP="00FB41E7">
            <w:pPr>
              <w:pStyle w:val="AssignmentsLevel1"/>
            </w:pPr>
            <w:r w:rsidRPr="00E90D4A">
              <w:rPr>
                <w:b/>
              </w:rPr>
              <w:t xml:space="preserve">Respond </w:t>
            </w:r>
            <w:r w:rsidRPr="00E90D4A">
              <w:t xml:space="preserve">to the following question in the </w:t>
            </w:r>
            <w:r w:rsidR="00A20355">
              <w:t>Financial Aid and Recruitment</w:t>
            </w:r>
            <w:r w:rsidRPr="00E90D4A">
              <w:t xml:space="preserve"> discussion forum by Thursday:</w:t>
            </w:r>
          </w:p>
          <w:p w14:paraId="0F22C3A1" w14:textId="77777777" w:rsidR="00FB41E7" w:rsidRPr="00E90D4A" w:rsidRDefault="00FB41E7" w:rsidP="00FB41E7">
            <w:pPr>
              <w:pStyle w:val="AssignmentsLevel1"/>
            </w:pPr>
          </w:p>
          <w:p w14:paraId="43B7B84D" w14:textId="766CE7ED" w:rsidR="00FB41E7" w:rsidRPr="00E90D4A" w:rsidRDefault="00A20355" w:rsidP="00000D8D">
            <w:pPr>
              <w:pStyle w:val="AssignmentsLevel2"/>
            </w:pPr>
            <w:r>
              <w:t>Considering the role financial aid plays in student recruitment, h</w:t>
            </w:r>
            <w:r w:rsidRPr="00E90D4A">
              <w:t xml:space="preserve">ow does growing competition influence </w:t>
            </w:r>
            <w:r w:rsidR="00BD165D">
              <w:t>f</w:t>
            </w:r>
            <w:r w:rsidRPr="00E90D4A">
              <w:t xml:space="preserve">inancial </w:t>
            </w:r>
            <w:r w:rsidR="00BD165D">
              <w:t>a</w:t>
            </w:r>
            <w:r w:rsidRPr="00E90D4A">
              <w:t>id practices?</w:t>
            </w:r>
            <w:r>
              <w:t xml:space="preserve"> What risks can you predict with this growth? What might an institution do to protect against these risks?</w:t>
            </w:r>
          </w:p>
          <w:p w14:paraId="7A264061" w14:textId="77777777" w:rsidR="00FB41E7" w:rsidRPr="00E90D4A" w:rsidRDefault="00FB41E7" w:rsidP="00FB41E7">
            <w:pPr>
              <w:pStyle w:val="AssignmentsLevel1"/>
            </w:pPr>
          </w:p>
          <w:p w14:paraId="2880C459" w14:textId="4B0A6F86" w:rsidR="00FB41E7" w:rsidRPr="00E90D4A" w:rsidRDefault="00FB41E7" w:rsidP="00BD165D">
            <w:pPr>
              <w:pStyle w:val="AssignmentsLevel1"/>
              <w:rPr>
                <w:b/>
              </w:rPr>
            </w:pPr>
            <w:r w:rsidRPr="00E90D4A">
              <w:rPr>
                <w:b/>
              </w:rPr>
              <w:t>Post</w:t>
            </w:r>
            <w:r w:rsidRPr="00E90D4A">
              <w:t xml:space="preserve"> constructive criticism, clarification, additional questions, or your own relevant thoughts to </w:t>
            </w:r>
            <w:r w:rsidR="00BD165D">
              <w:t>3</w:t>
            </w:r>
            <w:r w:rsidR="00BD165D" w:rsidRPr="00E90D4A">
              <w:t xml:space="preserve"> </w:t>
            </w:r>
            <w:r w:rsidRPr="00E90D4A">
              <w:t>of your classmates' posts by Sunday.</w:t>
            </w:r>
          </w:p>
        </w:tc>
        <w:tc>
          <w:tcPr>
            <w:tcW w:w="1440" w:type="dxa"/>
          </w:tcPr>
          <w:p w14:paraId="6EF94E97" w14:textId="6058F855" w:rsidR="00FB41E7" w:rsidRPr="00E90D4A" w:rsidRDefault="00651ECA" w:rsidP="00FB41E7">
            <w:pPr>
              <w:tabs>
                <w:tab w:val="left" w:pos="2329"/>
              </w:tabs>
              <w:rPr>
                <w:rFonts w:cs="Arial"/>
                <w:szCs w:val="20"/>
              </w:rPr>
            </w:pPr>
            <w:r>
              <w:rPr>
                <w:rFonts w:cs="Arial"/>
                <w:szCs w:val="20"/>
              </w:rPr>
              <w:t>4.2, 4.4</w:t>
            </w:r>
          </w:p>
        </w:tc>
        <w:tc>
          <w:tcPr>
            <w:tcW w:w="1440" w:type="dxa"/>
          </w:tcPr>
          <w:p w14:paraId="6D48E2E6" w14:textId="77777777" w:rsidR="00FB41E7" w:rsidRPr="00E90D4A" w:rsidRDefault="00FB41E7" w:rsidP="00FB41E7">
            <w:pPr>
              <w:tabs>
                <w:tab w:val="left" w:pos="2329"/>
              </w:tabs>
              <w:rPr>
                <w:rFonts w:cs="Arial"/>
                <w:szCs w:val="20"/>
              </w:rPr>
            </w:pPr>
            <w:r w:rsidRPr="00E90D4A">
              <w:t xml:space="preserve">Discussion: one post and replies to three other posts = </w:t>
            </w:r>
            <w:r w:rsidRPr="00E90D4A">
              <w:rPr>
                <w:b/>
              </w:rPr>
              <w:t xml:space="preserve">1 hour </w:t>
            </w:r>
          </w:p>
        </w:tc>
      </w:tr>
      <w:tr w:rsidR="0010512C" w:rsidRPr="00E90D4A" w14:paraId="1F4355A1" w14:textId="77777777" w:rsidTr="00C2486C">
        <w:tc>
          <w:tcPr>
            <w:tcW w:w="10170" w:type="dxa"/>
            <w:gridSpan w:val="2"/>
            <w:tcMar>
              <w:top w:w="115" w:type="dxa"/>
              <w:left w:w="115" w:type="dxa"/>
              <w:bottom w:w="115" w:type="dxa"/>
              <w:right w:w="115" w:type="dxa"/>
            </w:tcMar>
          </w:tcPr>
          <w:p w14:paraId="0B6C09E4" w14:textId="73E99FB0" w:rsidR="0010512C" w:rsidRPr="00E90D4A" w:rsidRDefault="0025451C" w:rsidP="00C2486C">
            <w:pPr>
              <w:tabs>
                <w:tab w:val="left" w:pos="2329"/>
              </w:tabs>
              <w:rPr>
                <w:rFonts w:cs="Arial"/>
                <w:b/>
                <w:szCs w:val="20"/>
              </w:rPr>
            </w:pPr>
            <w:r>
              <w:rPr>
                <w:rFonts w:cs="Arial"/>
                <w:b/>
                <w:szCs w:val="20"/>
              </w:rPr>
              <w:t>Article Summary</w:t>
            </w:r>
          </w:p>
          <w:p w14:paraId="4AC43343" w14:textId="77777777" w:rsidR="0010512C" w:rsidRPr="00E90D4A" w:rsidRDefault="0010512C" w:rsidP="00C2486C">
            <w:pPr>
              <w:tabs>
                <w:tab w:val="left" w:pos="2329"/>
              </w:tabs>
              <w:rPr>
                <w:rFonts w:cs="Arial"/>
                <w:b/>
                <w:szCs w:val="20"/>
              </w:rPr>
            </w:pPr>
          </w:p>
          <w:p w14:paraId="26B5BDDC" w14:textId="050C5641" w:rsidR="00A20355" w:rsidRDefault="00A20355" w:rsidP="0010512C">
            <w:r w:rsidRPr="00A20355">
              <w:rPr>
                <w:b/>
              </w:rPr>
              <w:t>Read</w:t>
            </w:r>
            <w:r>
              <w:t xml:space="preserve"> </w:t>
            </w:r>
            <w:hyperlink r:id="rId28" w:history="1">
              <w:r w:rsidR="00327031" w:rsidRPr="00327031">
                <w:rPr>
                  <w:rStyle w:val="Hyperlink"/>
                  <w:i/>
                </w:rPr>
                <w:t>An Integrated Model of Application, Admission, Enrollment, and Financial Aid</w:t>
              </w:r>
            </w:hyperlink>
            <w:r w:rsidR="00327031">
              <w:t xml:space="preserve"> </w:t>
            </w:r>
            <w:r>
              <w:t xml:space="preserve">and at least one additional scholarly article. </w:t>
            </w:r>
          </w:p>
          <w:p w14:paraId="6485D59C" w14:textId="77B3CC6C" w:rsidR="00A20355" w:rsidRDefault="00A20355" w:rsidP="0010512C"/>
          <w:p w14:paraId="47B65088" w14:textId="69941AD5" w:rsidR="00A20355" w:rsidRDefault="00A20355" w:rsidP="0010512C">
            <w:r w:rsidRPr="00A20355">
              <w:rPr>
                <w:b/>
              </w:rPr>
              <w:t>Summarize</w:t>
            </w:r>
            <w:r>
              <w:t xml:space="preserve"> both articles</w:t>
            </w:r>
            <w:r w:rsidR="00BD165D">
              <w:t>,</w:t>
            </w:r>
            <w:r>
              <w:t xml:space="preserve"> and explain how they relate. </w:t>
            </w:r>
          </w:p>
          <w:p w14:paraId="60F4D035" w14:textId="35315CBA" w:rsidR="00A20355" w:rsidRDefault="00A20355" w:rsidP="0010512C"/>
          <w:p w14:paraId="4152E9E7" w14:textId="1C38B1F0" w:rsidR="0025451C" w:rsidRDefault="00A20355" w:rsidP="00A20355">
            <w:r w:rsidRPr="00A20355">
              <w:rPr>
                <w:b/>
              </w:rPr>
              <w:t>Answer</w:t>
            </w:r>
            <w:r>
              <w:t xml:space="preserve"> the following questions:</w:t>
            </w:r>
          </w:p>
          <w:p w14:paraId="460F16FC" w14:textId="77777777" w:rsidR="00A20355" w:rsidRPr="00A20355" w:rsidRDefault="00A20355" w:rsidP="00A20355"/>
          <w:p w14:paraId="265F9C85" w14:textId="3003F31E" w:rsidR="0025451C" w:rsidRPr="0025451C" w:rsidRDefault="0010512C" w:rsidP="000959B1">
            <w:pPr>
              <w:pStyle w:val="AssignmentsLevel2"/>
              <w:rPr>
                <w:i/>
              </w:rPr>
            </w:pPr>
            <w:r w:rsidRPr="00E90D4A">
              <w:t xml:space="preserve">Are these findings and practices still relevant in today’s SEM plans? </w:t>
            </w:r>
          </w:p>
          <w:p w14:paraId="22929FD1" w14:textId="4AE84282" w:rsidR="0025451C" w:rsidRPr="0025451C" w:rsidRDefault="0025451C" w:rsidP="000959B1">
            <w:pPr>
              <w:pStyle w:val="AssignmentsLevel2"/>
              <w:rPr>
                <w:i/>
              </w:rPr>
            </w:pPr>
            <w:r>
              <w:t>What has changed?</w:t>
            </w:r>
          </w:p>
          <w:p w14:paraId="0A8362D8" w14:textId="34406B42" w:rsidR="0010512C" w:rsidRPr="00E90D4A" w:rsidRDefault="0010512C" w:rsidP="000959B1">
            <w:pPr>
              <w:pStyle w:val="AssignmentsLevel2"/>
              <w:rPr>
                <w:i/>
              </w:rPr>
            </w:pPr>
            <w:r w:rsidRPr="00E90D4A">
              <w:t>Reference one additional article to support your thoughts</w:t>
            </w:r>
          </w:p>
          <w:p w14:paraId="71D653FD" w14:textId="77777777" w:rsidR="00BD165D" w:rsidRDefault="00BD165D" w:rsidP="00C2486C">
            <w:pPr>
              <w:pStyle w:val="AssignmentsLevel1"/>
              <w:rPr>
                <w:b/>
              </w:rPr>
            </w:pPr>
          </w:p>
          <w:p w14:paraId="793CB50C" w14:textId="129863A4" w:rsidR="0010512C" w:rsidRPr="00E90D4A" w:rsidRDefault="00A20355" w:rsidP="00C2486C">
            <w:pPr>
              <w:pStyle w:val="AssignmentsLevel1"/>
            </w:pPr>
            <w:r w:rsidRPr="00A20355">
              <w:rPr>
                <w:b/>
              </w:rPr>
              <w:lastRenderedPageBreak/>
              <w:t>Submit</w:t>
            </w:r>
            <w:r>
              <w:t xml:space="preserve"> your assignment as a 3-page Microsoft Word document using APA formatting.</w:t>
            </w:r>
          </w:p>
        </w:tc>
        <w:tc>
          <w:tcPr>
            <w:tcW w:w="1440" w:type="dxa"/>
          </w:tcPr>
          <w:p w14:paraId="28FA7729" w14:textId="6EFF9D8A" w:rsidR="0010512C" w:rsidRPr="00E90D4A" w:rsidRDefault="00651ECA" w:rsidP="00C2486C">
            <w:pPr>
              <w:tabs>
                <w:tab w:val="left" w:pos="2329"/>
              </w:tabs>
              <w:rPr>
                <w:rFonts w:cs="Arial"/>
                <w:szCs w:val="20"/>
              </w:rPr>
            </w:pPr>
            <w:r>
              <w:rPr>
                <w:rFonts w:cs="Arial"/>
                <w:szCs w:val="20"/>
              </w:rPr>
              <w:lastRenderedPageBreak/>
              <w:t>4.1, 4.2</w:t>
            </w:r>
          </w:p>
        </w:tc>
        <w:tc>
          <w:tcPr>
            <w:tcW w:w="1440" w:type="dxa"/>
          </w:tcPr>
          <w:p w14:paraId="2BBA25A8" w14:textId="29AE34B0" w:rsidR="0010512C" w:rsidRPr="00AE76A9" w:rsidRDefault="00AE76A9" w:rsidP="00C2486C">
            <w:pPr>
              <w:tabs>
                <w:tab w:val="left" w:pos="2329"/>
              </w:tabs>
              <w:rPr>
                <w:rFonts w:cs="Arial"/>
                <w:b/>
                <w:szCs w:val="20"/>
              </w:rPr>
            </w:pPr>
            <w:r>
              <w:rPr>
                <w:rFonts w:cs="Arial"/>
                <w:szCs w:val="20"/>
              </w:rPr>
              <w:t xml:space="preserve">Research paper and feedback = </w:t>
            </w:r>
            <w:r>
              <w:rPr>
                <w:rFonts w:cs="Arial"/>
                <w:b/>
                <w:szCs w:val="20"/>
              </w:rPr>
              <w:t>1 hour</w:t>
            </w:r>
          </w:p>
        </w:tc>
      </w:tr>
      <w:tr w:rsidR="002716FB" w:rsidRPr="00E90D4A" w14:paraId="680B2115" w14:textId="77777777" w:rsidTr="00E42382">
        <w:tc>
          <w:tcPr>
            <w:tcW w:w="10170" w:type="dxa"/>
            <w:gridSpan w:val="2"/>
            <w:tcMar>
              <w:top w:w="115" w:type="dxa"/>
              <w:left w:w="115" w:type="dxa"/>
              <w:bottom w:w="115" w:type="dxa"/>
              <w:right w:w="115" w:type="dxa"/>
            </w:tcMar>
          </w:tcPr>
          <w:p w14:paraId="0B34DADE" w14:textId="77777777" w:rsidR="002716FB" w:rsidRPr="00E90D4A" w:rsidRDefault="002716FB" w:rsidP="002716FB">
            <w:pPr>
              <w:tabs>
                <w:tab w:val="left" w:pos="2329"/>
              </w:tabs>
              <w:rPr>
                <w:rFonts w:cs="Arial"/>
                <w:b/>
                <w:szCs w:val="20"/>
              </w:rPr>
            </w:pPr>
            <w:r>
              <w:rPr>
                <w:rFonts w:cs="Arial"/>
                <w:b/>
                <w:szCs w:val="20"/>
              </w:rPr>
              <w:t>Policy and Enrollment Services</w:t>
            </w:r>
          </w:p>
          <w:p w14:paraId="73345CBC" w14:textId="77777777" w:rsidR="002716FB" w:rsidRPr="00E90D4A" w:rsidRDefault="002716FB" w:rsidP="00E42382">
            <w:pPr>
              <w:tabs>
                <w:tab w:val="left" w:pos="2329"/>
              </w:tabs>
              <w:rPr>
                <w:rFonts w:cs="Arial"/>
                <w:b/>
                <w:szCs w:val="20"/>
              </w:rPr>
            </w:pPr>
          </w:p>
          <w:p w14:paraId="3AD69D25" w14:textId="77777777" w:rsidR="002716FB" w:rsidRDefault="002716FB" w:rsidP="00E42382">
            <w:r>
              <w:rPr>
                <w:b/>
              </w:rPr>
              <w:t>Review</w:t>
            </w:r>
            <w:r>
              <w:t xml:space="preserve"> this week’s readings and at least one additional scholarly article.</w:t>
            </w:r>
          </w:p>
          <w:p w14:paraId="73794E76" w14:textId="77777777" w:rsidR="002716FB" w:rsidRDefault="002716FB" w:rsidP="00E42382">
            <w:r w:rsidRPr="00194F7A">
              <w:rPr>
                <w:b/>
              </w:rPr>
              <w:t>Reflect</w:t>
            </w:r>
            <w:r>
              <w:t xml:space="preserve"> on the following prompts:</w:t>
            </w:r>
          </w:p>
          <w:p w14:paraId="0FC40C91" w14:textId="77777777" w:rsidR="002716FB" w:rsidRDefault="002716FB" w:rsidP="00E42382"/>
          <w:p w14:paraId="0B277818" w14:textId="333E547F" w:rsidR="002716FB" w:rsidRDefault="002716FB" w:rsidP="00000D8D">
            <w:pPr>
              <w:pStyle w:val="AssignmentsLevel2"/>
            </w:pPr>
            <w:r>
              <w:t xml:space="preserve">What is your level of familiarity of policy as it relates to </w:t>
            </w:r>
            <w:r w:rsidR="00BD165D">
              <w:t>s</w:t>
            </w:r>
            <w:r>
              <w:t xml:space="preserve">trategic </w:t>
            </w:r>
            <w:r w:rsidR="00BD165D">
              <w:t>e</w:t>
            </w:r>
            <w:r>
              <w:t xml:space="preserve">nrollment </w:t>
            </w:r>
            <w:r w:rsidR="00BD165D">
              <w:t>m</w:t>
            </w:r>
            <w:r>
              <w:t>anagement?</w:t>
            </w:r>
          </w:p>
          <w:p w14:paraId="6E5E70D3" w14:textId="37D5197B" w:rsidR="002716FB" w:rsidRDefault="002716FB" w:rsidP="004D0AB8">
            <w:pPr>
              <w:pStyle w:val="AssignmentsLevel2"/>
            </w:pPr>
            <w:r>
              <w:t>What related experience do you have?</w:t>
            </w:r>
          </w:p>
          <w:p w14:paraId="0436E566" w14:textId="2B523D1E" w:rsidR="002716FB" w:rsidRDefault="002716FB" w:rsidP="001859B3">
            <w:pPr>
              <w:pStyle w:val="AssignmentsLevel2"/>
            </w:pPr>
            <w:r>
              <w:t xml:space="preserve">What do you need to learn about policy as it relates to </w:t>
            </w:r>
            <w:r w:rsidR="00BD165D">
              <w:t>s</w:t>
            </w:r>
            <w:r>
              <w:t xml:space="preserve">trategic </w:t>
            </w:r>
            <w:r w:rsidR="00BD165D">
              <w:t>e</w:t>
            </w:r>
            <w:r>
              <w:t xml:space="preserve">nrollment </w:t>
            </w:r>
            <w:r w:rsidR="00BD165D">
              <w:t>m</w:t>
            </w:r>
            <w:r>
              <w:t>anagement?</w:t>
            </w:r>
          </w:p>
          <w:p w14:paraId="490B21C4" w14:textId="37D33762" w:rsidR="002716FB" w:rsidRDefault="002716FB" w:rsidP="002B66FB">
            <w:pPr>
              <w:pStyle w:val="AssignmentsLevel2"/>
            </w:pPr>
            <w:r>
              <w:t>What have you learned so far that will help you professionally?</w:t>
            </w:r>
          </w:p>
          <w:p w14:paraId="06E32346" w14:textId="77777777" w:rsidR="002716FB" w:rsidRDefault="002716FB" w:rsidP="00E42382">
            <w:pPr>
              <w:pStyle w:val="AssignmentsLevel1"/>
            </w:pPr>
          </w:p>
          <w:p w14:paraId="126DEE95" w14:textId="77777777" w:rsidR="00BD165D" w:rsidRDefault="002716FB" w:rsidP="002716FB">
            <w:pPr>
              <w:pStyle w:val="AssignmentsLevel1"/>
            </w:pPr>
            <w:r>
              <w:rPr>
                <w:b/>
              </w:rPr>
              <w:t>Post</w:t>
            </w:r>
            <w:r>
              <w:t xml:space="preserve"> your assignment for grading and review. </w:t>
            </w:r>
          </w:p>
          <w:p w14:paraId="52CCE13C" w14:textId="1E6677B0" w:rsidR="002716FB" w:rsidRPr="00194F7A" w:rsidRDefault="002716FB" w:rsidP="002716FB">
            <w:pPr>
              <w:pStyle w:val="AssignmentsLevel1"/>
            </w:pPr>
            <w:r w:rsidRPr="000959B1">
              <w:rPr>
                <w:b/>
              </w:rPr>
              <w:t>Respond</w:t>
            </w:r>
            <w:r>
              <w:t xml:space="preserve"> to your classmates’ posts with constructive feedback or helpful resources.</w:t>
            </w:r>
          </w:p>
        </w:tc>
        <w:tc>
          <w:tcPr>
            <w:tcW w:w="1440" w:type="dxa"/>
          </w:tcPr>
          <w:p w14:paraId="18E9AC77" w14:textId="3280B7DF" w:rsidR="002716FB" w:rsidRPr="00E90D4A" w:rsidRDefault="00651ECA" w:rsidP="00E42382">
            <w:pPr>
              <w:tabs>
                <w:tab w:val="left" w:pos="2329"/>
              </w:tabs>
              <w:rPr>
                <w:rFonts w:cs="Arial"/>
                <w:szCs w:val="20"/>
              </w:rPr>
            </w:pPr>
            <w:r>
              <w:rPr>
                <w:rFonts w:cs="Arial"/>
                <w:szCs w:val="20"/>
              </w:rPr>
              <w:t>4.3</w:t>
            </w:r>
          </w:p>
        </w:tc>
        <w:tc>
          <w:tcPr>
            <w:tcW w:w="1440" w:type="dxa"/>
          </w:tcPr>
          <w:p w14:paraId="578A19C3" w14:textId="480B420C" w:rsidR="002716FB" w:rsidRPr="00E90D4A" w:rsidRDefault="00651ECA" w:rsidP="00E42382">
            <w:pPr>
              <w:tabs>
                <w:tab w:val="left" w:pos="2329"/>
              </w:tabs>
              <w:rPr>
                <w:rFonts w:cs="Arial"/>
                <w:szCs w:val="20"/>
              </w:rPr>
            </w:pPr>
            <w:r w:rsidRPr="00E90D4A">
              <w:t xml:space="preserve">Discussion: one post and replies to three other posts = </w:t>
            </w:r>
            <w:r w:rsidRPr="00E90D4A">
              <w:rPr>
                <w:b/>
              </w:rPr>
              <w:t>1 hour</w:t>
            </w:r>
          </w:p>
        </w:tc>
      </w:tr>
      <w:tr w:rsidR="00E248D8" w:rsidRPr="00E90D4A" w14:paraId="771A3E72" w14:textId="77777777" w:rsidTr="00AB4F41">
        <w:tc>
          <w:tcPr>
            <w:tcW w:w="10170" w:type="dxa"/>
            <w:gridSpan w:val="2"/>
            <w:tcMar>
              <w:top w:w="115" w:type="dxa"/>
              <w:left w:w="115" w:type="dxa"/>
              <w:bottom w:w="115" w:type="dxa"/>
              <w:right w:w="115" w:type="dxa"/>
            </w:tcMar>
          </w:tcPr>
          <w:p w14:paraId="1D6C34B5" w14:textId="77777777" w:rsidR="00E248D8" w:rsidRPr="00E90D4A" w:rsidRDefault="00E248D8" w:rsidP="00AB4F41">
            <w:pPr>
              <w:tabs>
                <w:tab w:val="left" w:pos="2329"/>
              </w:tabs>
              <w:rPr>
                <w:rFonts w:cs="Arial"/>
                <w:b/>
                <w:szCs w:val="20"/>
              </w:rPr>
            </w:pPr>
            <w:r>
              <w:rPr>
                <w:rFonts w:cs="Arial"/>
                <w:b/>
                <w:szCs w:val="20"/>
              </w:rPr>
              <w:t xml:space="preserve">Week Four </w:t>
            </w:r>
            <w:r w:rsidRPr="00E90D4A">
              <w:rPr>
                <w:rFonts w:cs="Arial"/>
                <w:b/>
                <w:szCs w:val="20"/>
              </w:rPr>
              <w:t>Reflective Journal</w:t>
            </w:r>
          </w:p>
          <w:p w14:paraId="5B2ED127" w14:textId="77777777" w:rsidR="00E248D8" w:rsidRPr="00E90D4A" w:rsidRDefault="00E248D8" w:rsidP="00AB4F41">
            <w:pPr>
              <w:tabs>
                <w:tab w:val="left" w:pos="2329"/>
              </w:tabs>
              <w:rPr>
                <w:rFonts w:cs="Arial"/>
                <w:b/>
                <w:szCs w:val="20"/>
              </w:rPr>
            </w:pPr>
          </w:p>
          <w:p w14:paraId="2E1AB75C" w14:textId="77777777" w:rsidR="00E248D8" w:rsidRPr="00E90D4A" w:rsidRDefault="00E248D8" w:rsidP="00AB4F41">
            <w:r w:rsidRPr="00E90D4A">
              <w:rPr>
                <w:b/>
              </w:rPr>
              <w:t>Write</w:t>
            </w:r>
            <w:r w:rsidRPr="00E90D4A">
              <w:t xml:space="preserve"> a reflective journal entry using the following prompt:</w:t>
            </w:r>
          </w:p>
          <w:p w14:paraId="51F9175E" w14:textId="77777777" w:rsidR="00E248D8" w:rsidRPr="00E90D4A" w:rsidRDefault="00E248D8" w:rsidP="00AB4F41"/>
          <w:p w14:paraId="5C024DE9" w14:textId="77777777" w:rsidR="00E248D8" w:rsidRDefault="00E248D8" w:rsidP="000959B1">
            <w:pPr>
              <w:pStyle w:val="AssignmentsLevel2"/>
            </w:pPr>
            <w:r w:rsidRPr="00E90D4A">
              <w:t>What new information have you learned from this week’s readings and assignments that has strengthened your understanding of how financial aid practices assist in recruitment and retention of students?</w:t>
            </w:r>
          </w:p>
          <w:p w14:paraId="5F73B889" w14:textId="77777777" w:rsidR="00E248D8" w:rsidRPr="00E90D4A" w:rsidRDefault="00E248D8" w:rsidP="00AB4F41">
            <w:pPr>
              <w:pStyle w:val="ListParagraph"/>
            </w:pPr>
          </w:p>
          <w:p w14:paraId="757B5840" w14:textId="77777777" w:rsidR="00E248D8" w:rsidRPr="00E90D4A" w:rsidRDefault="00E248D8" w:rsidP="00AB4F41">
            <w:pPr>
              <w:pStyle w:val="AssignmentsLevel1"/>
            </w:pPr>
            <w:r w:rsidRPr="00FD7A08">
              <w:rPr>
                <w:b/>
              </w:rPr>
              <w:t>Submit</w:t>
            </w:r>
            <w:r>
              <w:t xml:space="preserve"> your assignment as a 1- to 2-page Microsoft Word document. </w:t>
            </w:r>
            <w:r w:rsidRPr="00FD7A08">
              <w:t>Use</w:t>
            </w:r>
            <w:r w:rsidRPr="00E90D4A">
              <w:rPr>
                <w:b/>
              </w:rPr>
              <w:t xml:space="preserve"> </w:t>
            </w:r>
            <w:r w:rsidRPr="00E90D4A">
              <w:t>this as a tool to prepare for</w:t>
            </w:r>
            <w:r>
              <w:t xml:space="preserve"> your Week 7 Strategic Enrollment Management Plan assignment.</w:t>
            </w:r>
          </w:p>
        </w:tc>
        <w:tc>
          <w:tcPr>
            <w:tcW w:w="1440" w:type="dxa"/>
          </w:tcPr>
          <w:p w14:paraId="17F59274" w14:textId="4FD6874F" w:rsidR="00E248D8" w:rsidRPr="00E90D4A" w:rsidRDefault="00651ECA" w:rsidP="00AB4F41">
            <w:pPr>
              <w:tabs>
                <w:tab w:val="left" w:pos="2329"/>
              </w:tabs>
              <w:rPr>
                <w:rFonts w:cs="Arial"/>
                <w:szCs w:val="20"/>
              </w:rPr>
            </w:pPr>
            <w:r>
              <w:rPr>
                <w:rFonts w:cs="Arial"/>
                <w:szCs w:val="20"/>
              </w:rPr>
              <w:t>4.1, 4.2, 4.3, 4.4</w:t>
            </w:r>
          </w:p>
        </w:tc>
        <w:tc>
          <w:tcPr>
            <w:tcW w:w="1440" w:type="dxa"/>
          </w:tcPr>
          <w:p w14:paraId="430021B7" w14:textId="6A538C42" w:rsidR="00E248D8" w:rsidRPr="00E90D4A" w:rsidRDefault="00AE76A9" w:rsidP="00AB4F41">
            <w:pPr>
              <w:tabs>
                <w:tab w:val="left" w:pos="2329"/>
              </w:tabs>
              <w:rPr>
                <w:rFonts w:cs="Arial"/>
                <w:szCs w:val="20"/>
              </w:rPr>
            </w:pPr>
            <w:r>
              <w:rPr>
                <w:rFonts w:cs="Arial"/>
                <w:szCs w:val="20"/>
              </w:rPr>
              <w:t xml:space="preserve">Journal = </w:t>
            </w:r>
            <w:r w:rsidRPr="00AE76A9">
              <w:rPr>
                <w:rFonts w:cs="Arial"/>
                <w:b/>
                <w:szCs w:val="20"/>
              </w:rPr>
              <w:t>1 hour</w:t>
            </w:r>
          </w:p>
        </w:tc>
      </w:tr>
      <w:tr w:rsidR="00FB41E7" w:rsidRPr="00E90D4A"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FB41E7" w:rsidRPr="00E90D4A" w:rsidRDefault="00FB41E7" w:rsidP="00FB41E7">
            <w:pPr>
              <w:tabs>
                <w:tab w:val="left" w:pos="2329"/>
              </w:tabs>
              <w:rPr>
                <w:rFonts w:cs="Arial"/>
                <w:b/>
                <w:szCs w:val="20"/>
              </w:rPr>
            </w:pPr>
            <w:r w:rsidRPr="00E90D4A">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30C625FB" w:rsidR="00FB41E7" w:rsidRPr="00E90D4A" w:rsidRDefault="00FB41E7" w:rsidP="002716FB">
            <w:pPr>
              <w:rPr>
                <w:rFonts w:cs="Arial"/>
                <w:b/>
                <w:szCs w:val="20"/>
              </w:rPr>
            </w:pPr>
          </w:p>
        </w:tc>
        <w:tc>
          <w:tcPr>
            <w:tcW w:w="1440" w:type="dxa"/>
            <w:tcBorders>
              <w:left w:val="nil"/>
              <w:bottom w:val="single" w:sz="4" w:space="0" w:color="000000" w:themeColor="text1"/>
            </w:tcBorders>
            <w:shd w:val="clear" w:color="auto" w:fill="E6E6E6"/>
          </w:tcPr>
          <w:p w14:paraId="6894358F" w14:textId="77777777" w:rsidR="00FB41E7" w:rsidRPr="00E90D4A" w:rsidRDefault="00FB41E7" w:rsidP="00FB41E7">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4AF46AF3" w:rsidR="00FB41E7" w:rsidRPr="00E90D4A" w:rsidRDefault="00AE76A9" w:rsidP="00FB41E7">
            <w:pPr>
              <w:tabs>
                <w:tab w:val="left" w:pos="2329"/>
              </w:tabs>
              <w:rPr>
                <w:rFonts w:cs="Arial"/>
                <w:b/>
                <w:szCs w:val="20"/>
              </w:rPr>
            </w:pPr>
            <w:r>
              <w:rPr>
                <w:rFonts w:cs="Arial"/>
                <w:b/>
                <w:szCs w:val="20"/>
              </w:rPr>
              <w:t>6</w:t>
            </w:r>
            <w:r w:rsidR="00843DE9">
              <w:rPr>
                <w:rFonts w:cs="Arial"/>
                <w:b/>
                <w:szCs w:val="20"/>
              </w:rPr>
              <w:t>.75</w:t>
            </w:r>
            <w:r w:rsidR="00651ECA">
              <w:rPr>
                <w:rFonts w:cs="Arial"/>
                <w:b/>
                <w:szCs w:val="20"/>
              </w:rPr>
              <w:t xml:space="preserve"> h</w:t>
            </w:r>
            <w:r>
              <w:rPr>
                <w:rFonts w:cs="Arial"/>
                <w:b/>
                <w:szCs w:val="20"/>
              </w:rPr>
              <w:t>ou</w:t>
            </w:r>
            <w:r w:rsidR="00651ECA">
              <w:rPr>
                <w:rFonts w:cs="Arial"/>
                <w:b/>
                <w:szCs w:val="20"/>
              </w:rPr>
              <w:t>r</w:t>
            </w:r>
            <w:r>
              <w:rPr>
                <w:rFonts w:cs="Arial"/>
                <w:b/>
                <w:szCs w:val="20"/>
              </w:rPr>
              <w:t>s</w:t>
            </w:r>
          </w:p>
        </w:tc>
      </w:tr>
    </w:tbl>
    <w:p w14:paraId="70F8F654" w14:textId="77777777" w:rsidR="005344A9" w:rsidRPr="00E90D4A" w:rsidRDefault="005344A9" w:rsidP="0020635A">
      <w:pPr>
        <w:pStyle w:val="Heading1"/>
      </w:pPr>
    </w:p>
    <w:p w14:paraId="02992541" w14:textId="7C2C22E8" w:rsidR="00DB4448" w:rsidRPr="00E90D4A" w:rsidRDefault="00DB4448">
      <w:r w:rsidRPr="00E90D4A">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90D4A"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E973AC5" w:rsidR="002C1641" w:rsidRPr="00E90D4A" w:rsidRDefault="002C1641" w:rsidP="00FB41E7">
            <w:pPr>
              <w:pStyle w:val="WeeklyTopicHeading1"/>
            </w:pPr>
            <w:bookmarkStart w:id="9" w:name="weekfive"/>
            <w:bookmarkStart w:id="10" w:name="_Toc358980898"/>
            <w:bookmarkEnd w:id="9"/>
            <w:r w:rsidRPr="00E90D4A">
              <w:lastRenderedPageBreak/>
              <w:t xml:space="preserve">Week Five: </w:t>
            </w:r>
            <w:bookmarkEnd w:id="10"/>
            <w:r w:rsidR="00FB41E7" w:rsidRPr="00E90D4A">
              <w:t>Institutional Research, Data, and Planning</w:t>
            </w:r>
          </w:p>
        </w:tc>
        <w:tc>
          <w:tcPr>
            <w:tcW w:w="1440" w:type="dxa"/>
            <w:tcBorders>
              <w:left w:val="nil"/>
              <w:bottom w:val="single" w:sz="4" w:space="0" w:color="000000" w:themeColor="text1"/>
              <w:right w:val="nil"/>
            </w:tcBorders>
            <w:shd w:val="clear" w:color="auto" w:fill="BF2C37"/>
          </w:tcPr>
          <w:p w14:paraId="048BA29C" w14:textId="77777777" w:rsidR="002C1641" w:rsidRPr="00E90D4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E90D4A" w:rsidRDefault="002C1641" w:rsidP="00FD5474">
            <w:pPr>
              <w:tabs>
                <w:tab w:val="left" w:pos="0"/>
                <w:tab w:val="left" w:pos="3720"/>
              </w:tabs>
              <w:outlineLvl w:val="0"/>
              <w:rPr>
                <w:rFonts w:cs="Arial"/>
                <w:color w:val="FFFFFF"/>
                <w:sz w:val="28"/>
                <w:szCs w:val="28"/>
              </w:rPr>
            </w:pPr>
          </w:p>
        </w:tc>
      </w:tr>
      <w:tr w:rsidR="00BA4B7B" w:rsidRPr="00E90D4A"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E90D4A" w:rsidRDefault="00BA4B7B" w:rsidP="00FD5474">
            <w:pPr>
              <w:tabs>
                <w:tab w:val="left" w:pos="0"/>
                <w:tab w:val="left" w:pos="3720"/>
              </w:tabs>
              <w:outlineLvl w:val="0"/>
              <w:rPr>
                <w:rFonts w:cs="Arial"/>
                <w:b/>
                <w:i/>
                <w:szCs w:val="20"/>
              </w:rPr>
            </w:pPr>
            <w:r w:rsidRPr="00E90D4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E90D4A" w:rsidRDefault="00BA4B7B" w:rsidP="00FD5474">
            <w:pPr>
              <w:tabs>
                <w:tab w:val="left" w:pos="0"/>
                <w:tab w:val="left" w:pos="3720"/>
              </w:tabs>
              <w:outlineLvl w:val="0"/>
              <w:rPr>
                <w:rFonts w:cs="Arial"/>
                <w:szCs w:val="20"/>
              </w:rPr>
            </w:pPr>
            <w:r w:rsidRPr="00E90D4A">
              <w:rPr>
                <w:rFonts w:cs="Arial"/>
                <w:b/>
                <w:i/>
                <w:szCs w:val="20"/>
              </w:rPr>
              <w:t>Alignment</w:t>
            </w:r>
          </w:p>
        </w:tc>
      </w:tr>
      <w:tr w:rsidR="00FB41E7" w:rsidRPr="00E90D4A"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531216C0" w:rsidR="00FB41E7" w:rsidRPr="00E90D4A" w:rsidRDefault="00651ECA" w:rsidP="00651ECA">
            <w:pPr>
              <w:pStyle w:val="ObjectiveBullet"/>
              <w:numPr>
                <w:ilvl w:val="1"/>
                <w:numId w:val="11"/>
              </w:numPr>
              <w:tabs>
                <w:tab w:val="clear" w:pos="0"/>
              </w:tabs>
            </w:pPr>
            <w:r>
              <w:t>Examine the influence of data on</w:t>
            </w:r>
            <w:r w:rsidR="00FB41E7" w:rsidRPr="00E90D4A">
              <w:t xml:space="preserve"> planning and decision making as it relates to enrollment services</w:t>
            </w:r>
            <w:r>
              <w:t>.</w:t>
            </w:r>
          </w:p>
        </w:tc>
        <w:tc>
          <w:tcPr>
            <w:tcW w:w="2880" w:type="dxa"/>
            <w:gridSpan w:val="2"/>
            <w:tcBorders>
              <w:left w:val="nil"/>
              <w:bottom w:val="nil"/>
            </w:tcBorders>
          </w:tcPr>
          <w:p w14:paraId="2023375C" w14:textId="09C691AF" w:rsidR="00FB41E7" w:rsidRPr="00E90D4A" w:rsidRDefault="00651ECA" w:rsidP="00FB41E7">
            <w:pPr>
              <w:tabs>
                <w:tab w:val="left" w:pos="0"/>
                <w:tab w:val="left" w:pos="3720"/>
              </w:tabs>
              <w:outlineLvl w:val="0"/>
              <w:rPr>
                <w:rFonts w:cs="Arial"/>
                <w:szCs w:val="20"/>
              </w:rPr>
            </w:pPr>
            <w:r>
              <w:rPr>
                <w:rFonts w:cs="Arial"/>
                <w:szCs w:val="20"/>
              </w:rPr>
              <w:t>CLO3</w:t>
            </w:r>
          </w:p>
        </w:tc>
      </w:tr>
      <w:tr w:rsidR="00FB41E7" w:rsidRPr="00E90D4A"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609830C1" w:rsidR="00FB41E7" w:rsidRPr="00E90D4A" w:rsidRDefault="00FB41E7" w:rsidP="00651ECA">
            <w:pPr>
              <w:pStyle w:val="ObjectiveBullet"/>
              <w:numPr>
                <w:ilvl w:val="1"/>
                <w:numId w:val="11"/>
              </w:numPr>
            </w:pPr>
            <w:r w:rsidRPr="00E90D4A">
              <w:t>Discuss</w:t>
            </w:r>
            <w:r w:rsidR="00651ECA">
              <w:t xml:space="preserve"> the</w:t>
            </w:r>
            <w:r w:rsidRPr="00E90D4A">
              <w:t xml:space="preserve"> importance of enrollment management services </w:t>
            </w:r>
            <w:r w:rsidR="00651ECA">
              <w:t>on</w:t>
            </w:r>
            <w:r w:rsidRPr="00E90D4A">
              <w:t xml:space="preserve"> achiev</w:t>
            </w:r>
            <w:r w:rsidR="00BD165D">
              <w:t>ing</w:t>
            </w:r>
            <w:r w:rsidRPr="00E90D4A">
              <w:t xml:space="preserve"> student success</w:t>
            </w:r>
            <w:r w:rsidR="00BD165D">
              <w:t>.</w:t>
            </w:r>
          </w:p>
        </w:tc>
        <w:tc>
          <w:tcPr>
            <w:tcW w:w="2880" w:type="dxa"/>
            <w:gridSpan w:val="2"/>
            <w:tcBorders>
              <w:top w:val="nil"/>
              <w:left w:val="nil"/>
              <w:bottom w:val="single" w:sz="4" w:space="0" w:color="000000" w:themeColor="text1"/>
            </w:tcBorders>
          </w:tcPr>
          <w:p w14:paraId="58B009C9" w14:textId="4B58B683" w:rsidR="00FB41E7" w:rsidRPr="00E90D4A" w:rsidRDefault="00651ECA" w:rsidP="00FB41E7">
            <w:pPr>
              <w:tabs>
                <w:tab w:val="left" w:pos="0"/>
                <w:tab w:val="left" w:pos="3720"/>
              </w:tabs>
              <w:outlineLvl w:val="0"/>
              <w:rPr>
                <w:rFonts w:cs="Arial"/>
                <w:szCs w:val="20"/>
              </w:rPr>
            </w:pPr>
            <w:r>
              <w:rPr>
                <w:rFonts w:cs="Arial"/>
                <w:szCs w:val="20"/>
              </w:rPr>
              <w:t>CLO1, CLO5</w:t>
            </w:r>
          </w:p>
        </w:tc>
      </w:tr>
      <w:tr w:rsidR="00FB41E7" w:rsidRPr="00E90D4A"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Resources, Activities, and Preparation</w:t>
            </w:r>
          </w:p>
          <w:p w14:paraId="6540F40F" w14:textId="3C965E74" w:rsidR="00FB41E7" w:rsidRPr="00E90D4A" w:rsidRDefault="00FB41E7" w:rsidP="00FB41E7">
            <w:pPr>
              <w:tabs>
                <w:tab w:val="left" w:pos="0"/>
                <w:tab w:val="left" w:pos="3720"/>
              </w:tabs>
              <w:outlineLvl w:val="0"/>
              <w:rPr>
                <w:rFonts w:cs="Arial"/>
                <w:b/>
                <w:i/>
                <w:szCs w:val="20"/>
              </w:rPr>
            </w:pPr>
            <w:r w:rsidRPr="00E90D4A">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auto"/>
            </w:tcBorders>
            <w:shd w:val="clear" w:color="auto" w:fill="D8D9DA"/>
          </w:tcPr>
          <w:p w14:paraId="3278377D"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AIE</w:t>
            </w:r>
          </w:p>
        </w:tc>
      </w:tr>
      <w:tr w:rsidR="00FB41E7" w:rsidRPr="00E90D4A"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57A7685E" w:rsidR="00FB41E7" w:rsidRPr="00E90D4A" w:rsidRDefault="00E248D8" w:rsidP="00FB41E7">
            <w:pPr>
              <w:tabs>
                <w:tab w:val="left" w:pos="2329"/>
              </w:tabs>
              <w:rPr>
                <w:rFonts w:cs="Arial"/>
                <w:b/>
                <w:szCs w:val="20"/>
              </w:rPr>
            </w:pPr>
            <w:r>
              <w:rPr>
                <w:rFonts w:cs="Arial"/>
                <w:b/>
                <w:szCs w:val="20"/>
              </w:rPr>
              <w:t>Readings and Resources</w:t>
            </w:r>
          </w:p>
          <w:p w14:paraId="71805ACA" w14:textId="77777777" w:rsidR="00FB41E7" w:rsidRPr="00E90D4A" w:rsidRDefault="00FB41E7" w:rsidP="00FB41E7">
            <w:pPr>
              <w:tabs>
                <w:tab w:val="left" w:pos="2329"/>
              </w:tabs>
              <w:rPr>
                <w:rFonts w:cs="Arial"/>
                <w:b/>
                <w:szCs w:val="20"/>
              </w:rPr>
            </w:pPr>
          </w:p>
          <w:p w14:paraId="706E4475" w14:textId="442195D3" w:rsidR="00FB41E7" w:rsidRDefault="00FB41E7" w:rsidP="00FB41E7">
            <w:pPr>
              <w:pStyle w:val="AssignmentsLevel1"/>
            </w:pPr>
            <w:r w:rsidRPr="00E248D8">
              <w:rPr>
                <w:b/>
              </w:rPr>
              <w:t>Read</w:t>
            </w:r>
            <w:r w:rsidRPr="00E90D4A">
              <w:t xml:space="preserve"> the following: </w:t>
            </w:r>
          </w:p>
          <w:p w14:paraId="577D869C" w14:textId="77777777" w:rsidR="00DB1A2E" w:rsidRPr="00E90D4A" w:rsidRDefault="00DB1A2E" w:rsidP="00FB41E7">
            <w:pPr>
              <w:pStyle w:val="AssignmentsLevel1"/>
            </w:pPr>
          </w:p>
          <w:p w14:paraId="6701F9C9" w14:textId="309D96E6" w:rsidR="00FB41E7" w:rsidRPr="000959B1" w:rsidRDefault="00FB41E7" w:rsidP="00000D8D">
            <w:pPr>
              <w:pStyle w:val="AssignmentsLevel2"/>
              <w:rPr>
                <w:i/>
              </w:rPr>
            </w:pPr>
            <w:r w:rsidRPr="00E90D4A">
              <w:t>Ch</w:t>
            </w:r>
            <w:r w:rsidR="0043353A">
              <w:t>.</w:t>
            </w:r>
            <w:r w:rsidRPr="00E90D4A">
              <w:t xml:space="preserve"> 23</w:t>
            </w:r>
            <w:r w:rsidR="0043353A">
              <w:t>–</w:t>
            </w:r>
            <w:r w:rsidRPr="00E90D4A">
              <w:t xml:space="preserve">26 of </w:t>
            </w:r>
            <w:r w:rsidRPr="000959B1">
              <w:rPr>
                <w:i/>
              </w:rPr>
              <w:t>The Handbook of Strategic Enrollment Management</w:t>
            </w:r>
          </w:p>
          <w:p w14:paraId="0ED4A3C1" w14:textId="28B2C2F5" w:rsidR="00FB41E7" w:rsidRDefault="00FB41E7" w:rsidP="004D0AB8">
            <w:pPr>
              <w:pStyle w:val="AssignmentsLevel2"/>
            </w:pPr>
            <w:r w:rsidRPr="00E90D4A">
              <w:t>Ch</w:t>
            </w:r>
            <w:r w:rsidR="0043353A">
              <w:t>.</w:t>
            </w:r>
            <w:r w:rsidRPr="00E90D4A">
              <w:t xml:space="preserve"> 8 of </w:t>
            </w:r>
            <w:r w:rsidRPr="000959B1">
              <w:rPr>
                <w:i/>
              </w:rPr>
              <w:t>Transforming Higher Education</w:t>
            </w:r>
          </w:p>
          <w:p w14:paraId="79A078C0" w14:textId="77777777" w:rsidR="004773EC" w:rsidRDefault="004773EC">
            <w:pPr>
              <w:pStyle w:val="AssignmentsLevel2"/>
              <w:numPr>
                <w:ilvl w:val="0"/>
                <w:numId w:val="0"/>
              </w:numPr>
              <w:ind w:left="360"/>
            </w:pPr>
          </w:p>
          <w:p w14:paraId="5460B993" w14:textId="77777777" w:rsidR="004773EC" w:rsidRDefault="004773EC" w:rsidP="000959B1">
            <w:pPr>
              <w:pStyle w:val="AssignmentsLevel1"/>
            </w:pPr>
            <w:r w:rsidRPr="004773EC">
              <w:rPr>
                <w:b/>
              </w:rPr>
              <w:t>Watch</w:t>
            </w:r>
            <w:r>
              <w:t xml:space="preserve"> the following: </w:t>
            </w:r>
          </w:p>
          <w:p w14:paraId="3A7582A2" w14:textId="77777777" w:rsidR="004773EC" w:rsidRDefault="004773EC">
            <w:pPr>
              <w:pStyle w:val="AssignmentsLevel2"/>
              <w:numPr>
                <w:ilvl w:val="0"/>
                <w:numId w:val="0"/>
              </w:numPr>
              <w:ind w:left="360"/>
            </w:pPr>
          </w:p>
          <w:p w14:paraId="59FC3A75" w14:textId="77777777" w:rsidR="004773EC" w:rsidRDefault="00615803" w:rsidP="00000D8D">
            <w:pPr>
              <w:pStyle w:val="AssignmentsLevel2"/>
            </w:pPr>
            <w:hyperlink r:id="rId29" w:history="1">
              <w:r w:rsidR="004773EC" w:rsidRPr="004773EC">
                <w:rPr>
                  <w:rStyle w:val="Hyperlink"/>
                </w:rPr>
                <w:t>What It Takes to Help Students Succeed</w:t>
              </w:r>
            </w:hyperlink>
            <w:r w:rsidR="004773EC">
              <w:t xml:space="preserve"> (9:42)</w:t>
            </w:r>
          </w:p>
          <w:p w14:paraId="3855E599" w14:textId="151A32A0" w:rsidR="004773EC" w:rsidRDefault="00615803" w:rsidP="004D0AB8">
            <w:pPr>
              <w:pStyle w:val="AssignmentsLevel2"/>
            </w:pPr>
            <w:hyperlink r:id="rId30" w:history="1">
              <w:r w:rsidR="004773EC" w:rsidRPr="004773EC">
                <w:rPr>
                  <w:rStyle w:val="Hyperlink"/>
                </w:rPr>
                <w:t>Increasing Enrollment While Improving Retention</w:t>
              </w:r>
            </w:hyperlink>
            <w:r w:rsidR="004773EC">
              <w:t xml:space="preserve"> (59:11)</w:t>
            </w:r>
          </w:p>
          <w:p w14:paraId="5255E35E" w14:textId="77777777" w:rsidR="00AE76A9" w:rsidRDefault="00AE76A9" w:rsidP="00AE76A9">
            <w:pPr>
              <w:pStyle w:val="AssignmentsLevel2"/>
              <w:numPr>
                <w:ilvl w:val="0"/>
                <w:numId w:val="0"/>
              </w:numPr>
              <w:ind w:left="395" w:hanging="360"/>
            </w:pPr>
          </w:p>
          <w:p w14:paraId="6427E381" w14:textId="068AD048" w:rsidR="00AE76A9" w:rsidRPr="00E90D4A" w:rsidRDefault="00AE76A9" w:rsidP="00AE76A9">
            <w:pPr>
              <w:pStyle w:val="AssignmentsLevel1"/>
            </w:pPr>
            <w:r>
              <w:rPr>
                <w:b/>
              </w:rPr>
              <w:t xml:space="preserve">Post </w:t>
            </w:r>
            <w:r>
              <w:t>any questions, comments, or observations to share with the class in the Week 5 General Q &amp; A discussion forum on Blackboard.</w:t>
            </w:r>
          </w:p>
        </w:tc>
        <w:tc>
          <w:tcPr>
            <w:tcW w:w="1440" w:type="dxa"/>
            <w:tcBorders>
              <w:left w:val="single" w:sz="4" w:space="0" w:color="000000" w:themeColor="text1"/>
            </w:tcBorders>
            <w:shd w:val="clear" w:color="auto" w:fill="FFFFFF" w:themeFill="background1"/>
          </w:tcPr>
          <w:p w14:paraId="694FA9E5" w14:textId="7803C120" w:rsidR="00FB41E7" w:rsidRPr="00E90D4A" w:rsidRDefault="00651ECA" w:rsidP="00FB41E7">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35B4D2" w14:textId="734AE327" w:rsidR="00FB41E7" w:rsidRPr="00E90D4A" w:rsidRDefault="00AE76A9" w:rsidP="00FB41E7">
            <w:pPr>
              <w:rPr>
                <w:rFonts w:cs="Arial"/>
                <w:szCs w:val="20"/>
              </w:rPr>
            </w:pPr>
            <w:r>
              <w:rPr>
                <w:rFonts w:cs="Arial"/>
                <w:szCs w:val="20"/>
              </w:rPr>
              <w:t xml:space="preserve">Lecture Activity = </w:t>
            </w:r>
            <w:r w:rsidR="004773EC" w:rsidRPr="00AE76A9">
              <w:rPr>
                <w:rFonts w:cs="Arial"/>
                <w:b/>
                <w:szCs w:val="20"/>
              </w:rPr>
              <w:t>1.25 h</w:t>
            </w:r>
            <w:r w:rsidRPr="00AE76A9">
              <w:rPr>
                <w:rFonts w:cs="Arial"/>
                <w:b/>
                <w:szCs w:val="20"/>
              </w:rPr>
              <w:t>ou</w:t>
            </w:r>
            <w:r w:rsidR="004773EC" w:rsidRPr="00AE76A9">
              <w:rPr>
                <w:rFonts w:cs="Arial"/>
                <w:b/>
                <w:szCs w:val="20"/>
              </w:rPr>
              <w:t>r</w:t>
            </w:r>
            <w:r w:rsidRPr="00AE76A9">
              <w:rPr>
                <w:rFonts w:cs="Arial"/>
                <w:b/>
                <w:szCs w:val="20"/>
              </w:rPr>
              <w:t>s</w:t>
            </w:r>
          </w:p>
        </w:tc>
      </w:tr>
      <w:tr w:rsidR="00FB41E7" w:rsidRPr="00E90D4A"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Graded Assignments</w:t>
            </w:r>
          </w:p>
          <w:p w14:paraId="3A7B6A4D" w14:textId="1CC6E1A2" w:rsidR="00FB41E7" w:rsidRPr="00E90D4A" w:rsidRDefault="00FB41E7" w:rsidP="00FB41E7">
            <w:pPr>
              <w:tabs>
                <w:tab w:val="left" w:pos="0"/>
                <w:tab w:val="left" w:pos="3720"/>
              </w:tabs>
              <w:outlineLvl w:val="0"/>
              <w:rPr>
                <w:rFonts w:cs="Arial"/>
                <w:b/>
                <w:i/>
                <w:szCs w:val="20"/>
              </w:rPr>
            </w:pPr>
            <w:r w:rsidRPr="00E90D4A">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000000" w:themeColor="text1"/>
            </w:tcBorders>
            <w:shd w:val="clear" w:color="auto" w:fill="D8D9DA"/>
          </w:tcPr>
          <w:p w14:paraId="2DF6A45A" w14:textId="77777777" w:rsidR="00FB41E7" w:rsidRPr="00E90D4A" w:rsidRDefault="00FB41E7" w:rsidP="00FB41E7">
            <w:pPr>
              <w:rPr>
                <w:rFonts w:cs="Arial"/>
                <w:b/>
                <w:i/>
                <w:szCs w:val="20"/>
              </w:rPr>
            </w:pPr>
            <w:r w:rsidRPr="00E90D4A">
              <w:rPr>
                <w:rFonts w:cs="Arial"/>
                <w:b/>
                <w:i/>
                <w:szCs w:val="20"/>
              </w:rPr>
              <w:t>AIE</w:t>
            </w:r>
          </w:p>
        </w:tc>
      </w:tr>
      <w:tr w:rsidR="00FB41E7" w:rsidRPr="00E90D4A" w14:paraId="7A86E4D2" w14:textId="77777777" w:rsidTr="002522B3">
        <w:tc>
          <w:tcPr>
            <w:tcW w:w="10170" w:type="dxa"/>
            <w:gridSpan w:val="2"/>
            <w:tcMar>
              <w:top w:w="115" w:type="dxa"/>
              <w:left w:w="115" w:type="dxa"/>
              <w:bottom w:w="115" w:type="dxa"/>
              <w:right w:w="115" w:type="dxa"/>
            </w:tcMar>
          </w:tcPr>
          <w:p w14:paraId="627FA5FD" w14:textId="0392A8C4" w:rsidR="00FB41E7" w:rsidRPr="00E248D8" w:rsidRDefault="00FB41E7" w:rsidP="00FB41E7">
            <w:pPr>
              <w:tabs>
                <w:tab w:val="left" w:pos="2329"/>
              </w:tabs>
              <w:rPr>
                <w:rFonts w:cs="Arial"/>
                <w:b/>
                <w:szCs w:val="20"/>
              </w:rPr>
            </w:pPr>
            <w:r w:rsidRPr="00E248D8">
              <w:rPr>
                <w:rFonts w:cs="Arial"/>
                <w:b/>
                <w:szCs w:val="20"/>
              </w:rPr>
              <w:t xml:space="preserve">Discussion: </w:t>
            </w:r>
            <w:r w:rsidR="00E248D8" w:rsidRPr="00E248D8">
              <w:rPr>
                <w:rFonts w:cs="Arial"/>
                <w:b/>
                <w:szCs w:val="20"/>
              </w:rPr>
              <w:t>Data and Strategic Enrollment Management</w:t>
            </w:r>
          </w:p>
          <w:p w14:paraId="560FC169" w14:textId="77777777" w:rsidR="00FB41E7" w:rsidRPr="00E248D8" w:rsidRDefault="00FB41E7" w:rsidP="00FB41E7">
            <w:pPr>
              <w:pStyle w:val="AssignmentsLevel1"/>
            </w:pPr>
          </w:p>
          <w:p w14:paraId="357BC591" w14:textId="5D5939C3" w:rsidR="00FB41E7" w:rsidRPr="00E248D8" w:rsidRDefault="00FB41E7" w:rsidP="00FB41E7">
            <w:pPr>
              <w:pStyle w:val="AssignmentsLevel1"/>
            </w:pPr>
            <w:r w:rsidRPr="00E248D8">
              <w:rPr>
                <w:b/>
              </w:rPr>
              <w:t xml:space="preserve">Respond </w:t>
            </w:r>
            <w:r w:rsidRPr="00E248D8">
              <w:t>to the following question in the</w:t>
            </w:r>
            <w:r w:rsidR="00E248D8" w:rsidRPr="00E248D8">
              <w:t xml:space="preserve"> Data and Strategic Enrollment Management</w:t>
            </w:r>
            <w:r w:rsidRPr="00E248D8">
              <w:t xml:space="preserve"> discussion forum by Thursday:</w:t>
            </w:r>
          </w:p>
          <w:p w14:paraId="68571F25" w14:textId="77777777" w:rsidR="00FB41E7" w:rsidRPr="00E248D8" w:rsidRDefault="00FB41E7" w:rsidP="00FB41E7">
            <w:pPr>
              <w:pStyle w:val="AssignmentsLevel1"/>
            </w:pPr>
          </w:p>
          <w:p w14:paraId="7152B59D" w14:textId="76BD0338" w:rsidR="00FB41E7" w:rsidRPr="00E248D8" w:rsidRDefault="00E248D8" w:rsidP="00000D8D">
            <w:pPr>
              <w:pStyle w:val="AssignmentsLevel2"/>
            </w:pPr>
            <w:r w:rsidRPr="00E248D8">
              <w:t>Suppose you were charged with writing your school’s new SEM plan, what data do you believe would be most valuable for an effective student success model? Why?</w:t>
            </w:r>
            <w:r w:rsidR="00FB41E7" w:rsidRPr="00E248D8">
              <w:t xml:space="preserve"> </w:t>
            </w:r>
          </w:p>
          <w:p w14:paraId="0D0E4CD0" w14:textId="77777777" w:rsidR="00FB41E7" w:rsidRPr="00E248D8" w:rsidRDefault="00FB41E7" w:rsidP="00FB41E7">
            <w:pPr>
              <w:pStyle w:val="AssignmentsLevel1"/>
            </w:pPr>
          </w:p>
          <w:p w14:paraId="78A575F1" w14:textId="6CEDFCD4" w:rsidR="00FB41E7" w:rsidRPr="00E248D8" w:rsidRDefault="00FB41E7" w:rsidP="0043353A">
            <w:pPr>
              <w:pStyle w:val="AssignmentsLevel1"/>
              <w:rPr>
                <w:b/>
              </w:rPr>
            </w:pPr>
            <w:r w:rsidRPr="00E248D8">
              <w:rPr>
                <w:b/>
              </w:rPr>
              <w:t>Post</w:t>
            </w:r>
            <w:r w:rsidRPr="00E248D8">
              <w:t xml:space="preserve"> constructive criticism, clarification, additional questions, or your own relevant thoughts to </w:t>
            </w:r>
            <w:r w:rsidR="0043353A">
              <w:t>3</w:t>
            </w:r>
            <w:r w:rsidR="0043353A" w:rsidRPr="00E248D8">
              <w:t xml:space="preserve"> </w:t>
            </w:r>
            <w:r w:rsidRPr="00E248D8">
              <w:t xml:space="preserve">of your </w:t>
            </w:r>
            <w:r w:rsidRPr="00E248D8">
              <w:lastRenderedPageBreak/>
              <w:t>classmates' posts by Sunday.</w:t>
            </w:r>
          </w:p>
        </w:tc>
        <w:tc>
          <w:tcPr>
            <w:tcW w:w="1440" w:type="dxa"/>
          </w:tcPr>
          <w:p w14:paraId="7EAA8918" w14:textId="586A3561" w:rsidR="00FB41E7" w:rsidRPr="00E248D8" w:rsidRDefault="00F32D23" w:rsidP="00FB41E7">
            <w:pPr>
              <w:tabs>
                <w:tab w:val="left" w:pos="2329"/>
              </w:tabs>
              <w:rPr>
                <w:rFonts w:cs="Arial"/>
                <w:szCs w:val="20"/>
              </w:rPr>
            </w:pPr>
            <w:r>
              <w:rPr>
                <w:rFonts w:cs="Arial"/>
                <w:szCs w:val="20"/>
              </w:rPr>
              <w:lastRenderedPageBreak/>
              <w:t>5.1</w:t>
            </w:r>
          </w:p>
        </w:tc>
        <w:tc>
          <w:tcPr>
            <w:tcW w:w="1440" w:type="dxa"/>
          </w:tcPr>
          <w:p w14:paraId="6F5A694F" w14:textId="77777777" w:rsidR="00FB41E7" w:rsidRPr="00E90D4A" w:rsidRDefault="00FB41E7" w:rsidP="00FB41E7">
            <w:pPr>
              <w:tabs>
                <w:tab w:val="left" w:pos="2329"/>
              </w:tabs>
              <w:rPr>
                <w:rFonts w:cs="Arial"/>
                <w:szCs w:val="20"/>
              </w:rPr>
            </w:pPr>
            <w:r w:rsidRPr="00E248D8">
              <w:t xml:space="preserve">Discussion: one post and replies to three other posts = </w:t>
            </w:r>
            <w:r w:rsidRPr="00E248D8">
              <w:rPr>
                <w:b/>
              </w:rPr>
              <w:t>1 hour</w:t>
            </w:r>
            <w:r w:rsidRPr="00E90D4A">
              <w:rPr>
                <w:b/>
              </w:rPr>
              <w:t xml:space="preserve"> </w:t>
            </w:r>
          </w:p>
        </w:tc>
      </w:tr>
      <w:tr w:rsidR="00CF3208" w:rsidRPr="00E90D4A" w14:paraId="16CBF5A5" w14:textId="77777777" w:rsidTr="006865A4">
        <w:tc>
          <w:tcPr>
            <w:tcW w:w="10170" w:type="dxa"/>
            <w:gridSpan w:val="2"/>
            <w:tcMar>
              <w:top w:w="115" w:type="dxa"/>
              <w:left w:w="115" w:type="dxa"/>
              <w:bottom w:w="115" w:type="dxa"/>
              <w:right w:w="115" w:type="dxa"/>
            </w:tcMar>
          </w:tcPr>
          <w:p w14:paraId="79DC20AB" w14:textId="48977FDE" w:rsidR="00CF3208" w:rsidRPr="00E90D4A" w:rsidRDefault="00CF3208" w:rsidP="006865A4">
            <w:pPr>
              <w:tabs>
                <w:tab w:val="left" w:pos="2329"/>
              </w:tabs>
              <w:rPr>
                <w:rFonts w:cs="Arial"/>
                <w:b/>
                <w:szCs w:val="20"/>
              </w:rPr>
            </w:pPr>
            <w:r>
              <w:rPr>
                <w:rFonts w:cs="Arial"/>
                <w:b/>
                <w:szCs w:val="20"/>
              </w:rPr>
              <w:t>College Administrator Interview</w:t>
            </w:r>
          </w:p>
          <w:p w14:paraId="0CDE42A6" w14:textId="77777777" w:rsidR="00CF3208" w:rsidRPr="00E90D4A" w:rsidRDefault="00CF3208" w:rsidP="006865A4">
            <w:pPr>
              <w:pStyle w:val="AssignmentsLevel1"/>
            </w:pPr>
          </w:p>
          <w:p w14:paraId="45AF9DF7" w14:textId="00A75B2D" w:rsidR="00CF3208" w:rsidRDefault="00CF3208" w:rsidP="00CF3208">
            <w:pPr>
              <w:pStyle w:val="AssignmentsLevel1"/>
            </w:pPr>
            <w:r w:rsidRPr="002A7F38">
              <w:rPr>
                <w:b/>
              </w:rPr>
              <w:t>Interview</w:t>
            </w:r>
            <w:r w:rsidRPr="00E90D4A">
              <w:t xml:space="preserve"> a </w:t>
            </w:r>
            <w:r>
              <w:t>college administrator</w:t>
            </w:r>
            <w:r w:rsidR="0043353A">
              <w:t>,</w:t>
            </w:r>
            <w:r>
              <w:t xml:space="preserve"> such as an </w:t>
            </w:r>
            <w:r w:rsidR="0043353A">
              <w:t>i</w:t>
            </w:r>
            <w:r>
              <w:t xml:space="preserve">nstitutional </w:t>
            </w:r>
            <w:r w:rsidR="0043353A">
              <w:t>r</w:t>
            </w:r>
            <w:r>
              <w:t xml:space="preserve">esearch </w:t>
            </w:r>
            <w:r w:rsidR="0043353A">
              <w:t>a</w:t>
            </w:r>
            <w:r>
              <w:t xml:space="preserve">dministrator or anyone involved with </w:t>
            </w:r>
            <w:r w:rsidR="0043353A">
              <w:t>s</w:t>
            </w:r>
            <w:r>
              <w:t xml:space="preserve">trategic </w:t>
            </w:r>
            <w:r w:rsidR="0043353A">
              <w:t>e</w:t>
            </w:r>
            <w:r>
              <w:t xml:space="preserve">nrollment </w:t>
            </w:r>
            <w:r w:rsidR="0043353A">
              <w:t>m</w:t>
            </w:r>
            <w:r>
              <w:t>anagement</w:t>
            </w:r>
            <w:r w:rsidR="0043353A">
              <w:t>,</w:t>
            </w:r>
            <w:r>
              <w:t xml:space="preserve"> about their approach to research and planning.</w:t>
            </w:r>
          </w:p>
          <w:p w14:paraId="7D4BE764" w14:textId="77777777" w:rsidR="00CF3208" w:rsidRDefault="00CF3208" w:rsidP="006865A4"/>
          <w:p w14:paraId="63F8DF49" w14:textId="77777777" w:rsidR="00CF3208" w:rsidRDefault="00CF3208" w:rsidP="006865A4">
            <w:r w:rsidRPr="002A7F38">
              <w:rPr>
                <w:b/>
              </w:rPr>
              <w:t>Reflect</w:t>
            </w:r>
            <w:r w:rsidRPr="00E90D4A">
              <w:t xml:space="preserve"> on the interview</w:t>
            </w:r>
            <w:r>
              <w:t xml:space="preserve"> using the following prompts.</w:t>
            </w:r>
          </w:p>
          <w:p w14:paraId="5D9AEC61" w14:textId="77777777" w:rsidR="00CF3208" w:rsidRPr="00E90D4A" w:rsidRDefault="00CF3208" w:rsidP="006865A4"/>
          <w:p w14:paraId="4A2606DD" w14:textId="2F617A4E" w:rsidR="00CF3208" w:rsidRPr="00E90D4A" w:rsidRDefault="00CF3208" w:rsidP="000959B1">
            <w:pPr>
              <w:pStyle w:val="AssignmentsLevel2"/>
            </w:pPr>
            <w:r w:rsidRPr="00E90D4A">
              <w:t>Are there any trends that seem to be evident in the</w:t>
            </w:r>
            <w:r w:rsidR="0043353A">
              <w:t xml:space="preserve"> current</w:t>
            </w:r>
            <w:r w:rsidRPr="00E90D4A">
              <w:t xml:space="preserve"> data research?</w:t>
            </w:r>
          </w:p>
          <w:p w14:paraId="2FE23363" w14:textId="20184D8C" w:rsidR="00CF3208" w:rsidRPr="00E90D4A" w:rsidRDefault="00CF3208" w:rsidP="000959B1">
            <w:pPr>
              <w:pStyle w:val="AssignmentsLevel2"/>
            </w:pPr>
            <w:r w:rsidRPr="00E90D4A">
              <w:t>What role do</w:t>
            </w:r>
            <w:r>
              <w:t>es data</w:t>
            </w:r>
            <w:r w:rsidRPr="00E90D4A">
              <w:t xml:space="preserve"> play in the college’s SEM plan</w:t>
            </w:r>
            <w:r>
              <w:t>?</w:t>
            </w:r>
          </w:p>
          <w:p w14:paraId="05F245BA" w14:textId="499DDB94" w:rsidR="00CF3208" w:rsidRPr="00E90D4A" w:rsidRDefault="00CF3208" w:rsidP="000959B1">
            <w:pPr>
              <w:pStyle w:val="AssignmentsLevel2"/>
            </w:pPr>
            <w:r w:rsidRPr="00E90D4A">
              <w:t>Are decision</w:t>
            </w:r>
            <w:r>
              <w:t>s</w:t>
            </w:r>
            <w:r w:rsidRPr="00E90D4A">
              <w:t xml:space="preserve"> made with evidence</w:t>
            </w:r>
            <w:r w:rsidR="0043353A">
              <w:t>-</w:t>
            </w:r>
            <w:r w:rsidRPr="00E90D4A">
              <w:t>base</w:t>
            </w:r>
            <w:r w:rsidR="0043353A">
              <w:t>d</w:t>
            </w:r>
            <w:r w:rsidRPr="00E90D4A">
              <w:t xml:space="preserve"> data?</w:t>
            </w:r>
          </w:p>
          <w:p w14:paraId="24AE6098" w14:textId="77777777" w:rsidR="0043353A" w:rsidRDefault="0043353A" w:rsidP="006865A4">
            <w:pPr>
              <w:pStyle w:val="AssignmentsLevel1"/>
              <w:rPr>
                <w:b/>
              </w:rPr>
            </w:pPr>
          </w:p>
          <w:p w14:paraId="3A699630" w14:textId="77777777" w:rsidR="00CF3208" w:rsidRPr="00E90D4A" w:rsidRDefault="00CF3208" w:rsidP="006865A4">
            <w:pPr>
              <w:pStyle w:val="AssignmentsLevel1"/>
            </w:pPr>
            <w:r w:rsidRPr="002A7F38">
              <w:rPr>
                <w:b/>
              </w:rPr>
              <w:t>Submit</w:t>
            </w:r>
            <w:r>
              <w:t xml:space="preserve"> your assignment as a 2- to 3-page Microsoft Word document.</w:t>
            </w:r>
          </w:p>
        </w:tc>
        <w:tc>
          <w:tcPr>
            <w:tcW w:w="1440" w:type="dxa"/>
          </w:tcPr>
          <w:p w14:paraId="7FB380F2" w14:textId="4CEB2DA5" w:rsidR="00CF3208" w:rsidRPr="00E90D4A" w:rsidRDefault="00F32D23" w:rsidP="006865A4">
            <w:pPr>
              <w:tabs>
                <w:tab w:val="left" w:pos="2329"/>
              </w:tabs>
              <w:rPr>
                <w:rFonts w:cs="Arial"/>
                <w:szCs w:val="20"/>
              </w:rPr>
            </w:pPr>
            <w:r>
              <w:rPr>
                <w:rFonts w:cs="Arial"/>
                <w:szCs w:val="20"/>
              </w:rPr>
              <w:t>5.1, 5.2</w:t>
            </w:r>
          </w:p>
        </w:tc>
        <w:tc>
          <w:tcPr>
            <w:tcW w:w="1440" w:type="dxa"/>
          </w:tcPr>
          <w:p w14:paraId="2466CCCF" w14:textId="3BB75CAE" w:rsidR="00CF3208" w:rsidRPr="00AE76A9" w:rsidRDefault="00AE76A9" w:rsidP="006865A4">
            <w:pPr>
              <w:tabs>
                <w:tab w:val="left" w:pos="2329"/>
              </w:tabs>
              <w:rPr>
                <w:rFonts w:cs="Arial"/>
                <w:b/>
                <w:szCs w:val="20"/>
              </w:rPr>
            </w:pPr>
            <w:r>
              <w:rPr>
                <w:rFonts w:cs="Arial"/>
                <w:szCs w:val="20"/>
              </w:rPr>
              <w:t xml:space="preserve">Guided Project = </w:t>
            </w:r>
            <w:r>
              <w:rPr>
                <w:rFonts w:cs="Arial"/>
                <w:b/>
                <w:szCs w:val="20"/>
              </w:rPr>
              <w:t>1 hour</w:t>
            </w:r>
          </w:p>
        </w:tc>
      </w:tr>
      <w:tr w:rsidR="00CF3208" w:rsidRPr="00E90D4A" w14:paraId="0E0EE2CF" w14:textId="77777777" w:rsidTr="006865A4">
        <w:tc>
          <w:tcPr>
            <w:tcW w:w="10170" w:type="dxa"/>
            <w:gridSpan w:val="2"/>
            <w:tcMar>
              <w:top w:w="115" w:type="dxa"/>
              <w:left w:w="115" w:type="dxa"/>
              <w:bottom w:w="115" w:type="dxa"/>
              <w:right w:w="115" w:type="dxa"/>
            </w:tcMar>
          </w:tcPr>
          <w:p w14:paraId="3E892711" w14:textId="125952B3" w:rsidR="00CF3208" w:rsidRPr="00E90D4A" w:rsidRDefault="00CF3208" w:rsidP="006865A4">
            <w:pPr>
              <w:tabs>
                <w:tab w:val="left" w:pos="2329"/>
              </w:tabs>
              <w:rPr>
                <w:rFonts w:cs="Arial"/>
                <w:b/>
                <w:szCs w:val="20"/>
              </w:rPr>
            </w:pPr>
            <w:r>
              <w:rPr>
                <w:rFonts w:cs="Arial"/>
                <w:b/>
                <w:szCs w:val="20"/>
              </w:rPr>
              <w:t>Research and Data</w:t>
            </w:r>
            <w:r w:rsidRPr="00E90D4A">
              <w:rPr>
                <w:rFonts w:cs="Arial"/>
                <w:b/>
                <w:szCs w:val="20"/>
              </w:rPr>
              <w:t xml:space="preserve"> Essay</w:t>
            </w:r>
          </w:p>
          <w:p w14:paraId="2EAC9B6F" w14:textId="77777777" w:rsidR="00CF3208" w:rsidRPr="00E90D4A" w:rsidRDefault="00CF3208" w:rsidP="006865A4">
            <w:pPr>
              <w:tabs>
                <w:tab w:val="left" w:pos="2329"/>
              </w:tabs>
              <w:rPr>
                <w:rFonts w:cs="Arial"/>
                <w:b/>
                <w:szCs w:val="20"/>
              </w:rPr>
            </w:pPr>
          </w:p>
          <w:p w14:paraId="2ED3BD27" w14:textId="77777777" w:rsidR="00CF3208" w:rsidRDefault="00CF3208" w:rsidP="006865A4">
            <w:r>
              <w:rPr>
                <w:b/>
              </w:rPr>
              <w:t>Review</w:t>
            </w:r>
            <w:r>
              <w:t xml:space="preserve"> this week’s readings and at least one additional scholarly article.</w:t>
            </w:r>
          </w:p>
          <w:p w14:paraId="39E86D81" w14:textId="1C776807" w:rsidR="00CF3208" w:rsidRDefault="00CF3208" w:rsidP="00CF3208">
            <w:r w:rsidRPr="00194F7A">
              <w:rPr>
                <w:b/>
              </w:rPr>
              <w:t>Reflect</w:t>
            </w:r>
            <w:r>
              <w:t xml:space="preserve"> on the following prompts:</w:t>
            </w:r>
          </w:p>
          <w:p w14:paraId="2BDE8733" w14:textId="77777777" w:rsidR="00CF3208" w:rsidRDefault="00CF3208" w:rsidP="00CF3208"/>
          <w:p w14:paraId="32FD9204" w14:textId="3204D93D" w:rsidR="00CF3208" w:rsidRPr="00E90D4A" w:rsidRDefault="00CF3208" w:rsidP="00000D8D">
            <w:pPr>
              <w:pStyle w:val="AssignmentsLevel2"/>
            </w:pPr>
            <w:r w:rsidRPr="00E90D4A">
              <w:t>How do internal and external data differ in the planning process?</w:t>
            </w:r>
          </w:p>
          <w:p w14:paraId="44D779B2" w14:textId="42C32533" w:rsidR="00CF3208" w:rsidRPr="00E90D4A" w:rsidRDefault="00CF3208" w:rsidP="004D0AB8">
            <w:pPr>
              <w:pStyle w:val="AssignmentsLevel2"/>
            </w:pPr>
            <w:r w:rsidRPr="00E90D4A">
              <w:t>How can research assist in fostering student success</w:t>
            </w:r>
            <w:r>
              <w:t>?</w:t>
            </w:r>
          </w:p>
          <w:p w14:paraId="1E7B0363" w14:textId="2BF7C048" w:rsidR="00CF3208" w:rsidRPr="00E90D4A" w:rsidRDefault="00CF3208" w:rsidP="001859B3">
            <w:pPr>
              <w:pStyle w:val="AssignmentsLevel2"/>
            </w:pPr>
            <w:r w:rsidRPr="00E90D4A">
              <w:t>What key components are necessary for an effective SEM plan</w:t>
            </w:r>
            <w:r>
              <w:t>?</w:t>
            </w:r>
          </w:p>
          <w:p w14:paraId="703DA276" w14:textId="77777777" w:rsidR="00CF3208" w:rsidRDefault="00CF3208" w:rsidP="006865A4">
            <w:pPr>
              <w:pStyle w:val="AssignmentsLevel1"/>
            </w:pPr>
          </w:p>
          <w:p w14:paraId="078E7D3C" w14:textId="77777777" w:rsidR="00CF3208" w:rsidRPr="00194F7A" w:rsidRDefault="00CF3208" w:rsidP="006865A4">
            <w:pPr>
              <w:pStyle w:val="AssignmentsLevel1"/>
            </w:pPr>
            <w:r>
              <w:rPr>
                <w:b/>
              </w:rPr>
              <w:t>Submit</w:t>
            </w:r>
            <w:r>
              <w:t xml:space="preserve"> your assignment as a 2- to 3-page Microsoft Word document.</w:t>
            </w:r>
          </w:p>
        </w:tc>
        <w:tc>
          <w:tcPr>
            <w:tcW w:w="1440" w:type="dxa"/>
          </w:tcPr>
          <w:p w14:paraId="00671DB9" w14:textId="1C44E4CA" w:rsidR="00CF3208" w:rsidRPr="00E90D4A" w:rsidRDefault="00F32D23" w:rsidP="006865A4">
            <w:pPr>
              <w:tabs>
                <w:tab w:val="left" w:pos="2329"/>
              </w:tabs>
              <w:rPr>
                <w:rFonts w:cs="Arial"/>
                <w:szCs w:val="20"/>
              </w:rPr>
            </w:pPr>
            <w:r>
              <w:rPr>
                <w:rFonts w:cs="Arial"/>
                <w:szCs w:val="20"/>
              </w:rPr>
              <w:t>5.1, 5.2</w:t>
            </w:r>
          </w:p>
        </w:tc>
        <w:tc>
          <w:tcPr>
            <w:tcW w:w="1440" w:type="dxa"/>
          </w:tcPr>
          <w:p w14:paraId="0EEBFB28" w14:textId="296928A2" w:rsidR="00CF3208" w:rsidRPr="003F3716" w:rsidRDefault="003F3716" w:rsidP="006865A4">
            <w:pPr>
              <w:tabs>
                <w:tab w:val="left" w:pos="2329"/>
              </w:tabs>
              <w:rPr>
                <w:rFonts w:cs="Arial"/>
                <w:b/>
                <w:szCs w:val="20"/>
              </w:rPr>
            </w:pPr>
            <w:r>
              <w:rPr>
                <w:rFonts w:cs="Arial"/>
                <w:szCs w:val="20"/>
              </w:rPr>
              <w:t xml:space="preserve">Research paper and feedback = </w:t>
            </w:r>
            <w:r>
              <w:rPr>
                <w:rFonts w:cs="Arial"/>
                <w:b/>
                <w:szCs w:val="20"/>
              </w:rPr>
              <w:t>1 hour</w:t>
            </w:r>
          </w:p>
        </w:tc>
      </w:tr>
      <w:tr w:rsidR="00CF3208" w:rsidRPr="00E90D4A" w14:paraId="038DC6EE" w14:textId="77777777" w:rsidTr="006865A4">
        <w:tc>
          <w:tcPr>
            <w:tcW w:w="10170" w:type="dxa"/>
            <w:gridSpan w:val="2"/>
            <w:tcMar>
              <w:top w:w="115" w:type="dxa"/>
              <w:left w:w="115" w:type="dxa"/>
              <w:bottom w:w="115" w:type="dxa"/>
              <w:right w:w="115" w:type="dxa"/>
            </w:tcMar>
          </w:tcPr>
          <w:p w14:paraId="22C83466" w14:textId="59139272" w:rsidR="00CF3208" w:rsidRPr="00E90D4A" w:rsidRDefault="00CF3208" w:rsidP="006865A4">
            <w:pPr>
              <w:tabs>
                <w:tab w:val="left" w:pos="2329"/>
              </w:tabs>
              <w:rPr>
                <w:rFonts w:cs="Arial"/>
                <w:b/>
                <w:szCs w:val="20"/>
              </w:rPr>
            </w:pPr>
            <w:r>
              <w:rPr>
                <w:rFonts w:cs="Arial"/>
                <w:b/>
                <w:szCs w:val="20"/>
              </w:rPr>
              <w:t xml:space="preserve">Week Five </w:t>
            </w:r>
            <w:r w:rsidRPr="00E90D4A">
              <w:rPr>
                <w:rFonts w:cs="Arial"/>
                <w:b/>
                <w:szCs w:val="20"/>
              </w:rPr>
              <w:t>Reflective Journal</w:t>
            </w:r>
          </w:p>
          <w:p w14:paraId="758EE6E5" w14:textId="77777777" w:rsidR="00CF3208" w:rsidRPr="00E90D4A" w:rsidRDefault="00CF3208" w:rsidP="006865A4">
            <w:pPr>
              <w:tabs>
                <w:tab w:val="left" w:pos="2329"/>
              </w:tabs>
              <w:rPr>
                <w:rFonts w:cs="Arial"/>
                <w:b/>
                <w:szCs w:val="20"/>
              </w:rPr>
            </w:pPr>
          </w:p>
          <w:p w14:paraId="063CE817" w14:textId="77777777" w:rsidR="00CF3208" w:rsidRPr="00E90D4A" w:rsidRDefault="00CF3208" w:rsidP="006865A4">
            <w:r w:rsidRPr="00E90D4A">
              <w:rPr>
                <w:b/>
              </w:rPr>
              <w:t>Write</w:t>
            </w:r>
            <w:r w:rsidRPr="00E90D4A">
              <w:t xml:space="preserve"> a reflective journal entry using the following prompt:</w:t>
            </w:r>
          </w:p>
          <w:p w14:paraId="69A0686F" w14:textId="77777777" w:rsidR="00CF3208" w:rsidRPr="00E90D4A" w:rsidRDefault="00CF3208" w:rsidP="006865A4"/>
          <w:p w14:paraId="49D35F5D" w14:textId="69B2F980" w:rsidR="00CF3208" w:rsidRDefault="00CF3208" w:rsidP="000959B1">
            <w:pPr>
              <w:pStyle w:val="AssignmentsLevel2"/>
            </w:pPr>
            <w:r w:rsidRPr="00E90D4A">
              <w:t>What new information have you learned from this week’s readings and assignments that has strengthened your understanding of research, data</w:t>
            </w:r>
            <w:r w:rsidR="0043353A">
              <w:t>,</w:t>
            </w:r>
            <w:r w:rsidRPr="00E90D4A">
              <w:t xml:space="preserve"> and planning?</w:t>
            </w:r>
          </w:p>
          <w:p w14:paraId="4CFE41FC" w14:textId="77777777" w:rsidR="00CF3208" w:rsidRPr="00E90D4A" w:rsidRDefault="00CF3208" w:rsidP="006865A4">
            <w:pPr>
              <w:pStyle w:val="ListParagraph"/>
            </w:pPr>
          </w:p>
          <w:p w14:paraId="51363A29" w14:textId="77777777" w:rsidR="00CF3208" w:rsidRPr="00E90D4A" w:rsidRDefault="00CF3208" w:rsidP="006865A4">
            <w:pPr>
              <w:pStyle w:val="AssignmentsLevel1"/>
            </w:pPr>
            <w:r w:rsidRPr="00FD7A08">
              <w:rPr>
                <w:b/>
              </w:rPr>
              <w:t>Submit</w:t>
            </w:r>
            <w:r>
              <w:t xml:space="preserve"> your assignment as a 1- to 2-page Microsoft Word document. </w:t>
            </w:r>
            <w:r w:rsidRPr="00FD7A08">
              <w:t>Use</w:t>
            </w:r>
            <w:r w:rsidRPr="00E90D4A">
              <w:rPr>
                <w:b/>
              </w:rPr>
              <w:t xml:space="preserve"> </w:t>
            </w:r>
            <w:r w:rsidRPr="00E90D4A">
              <w:t>this as a tool to prepare for</w:t>
            </w:r>
            <w:r>
              <w:t xml:space="preserve"> your Week 7 Strategic Enrollment Management Plan assignment.</w:t>
            </w:r>
          </w:p>
        </w:tc>
        <w:tc>
          <w:tcPr>
            <w:tcW w:w="1440" w:type="dxa"/>
          </w:tcPr>
          <w:p w14:paraId="28621A07" w14:textId="39B9CC15" w:rsidR="00CF3208" w:rsidRPr="00E90D4A" w:rsidRDefault="00F32D23" w:rsidP="006865A4">
            <w:pPr>
              <w:tabs>
                <w:tab w:val="left" w:pos="2329"/>
              </w:tabs>
              <w:rPr>
                <w:rFonts w:cs="Arial"/>
                <w:szCs w:val="20"/>
              </w:rPr>
            </w:pPr>
            <w:r>
              <w:rPr>
                <w:rFonts w:cs="Arial"/>
                <w:szCs w:val="20"/>
              </w:rPr>
              <w:t>5.1, 5.2</w:t>
            </w:r>
          </w:p>
        </w:tc>
        <w:tc>
          <w:tcPr>
            <w:tcW w:w="1440" w:type="dxa"/>
          </w:tcPr>
          <w:p w14:paraId="568D3DEE" w14:textId="7E956CF0" w:rsidR="00CF3208" w:rsidRPr="003F3716" w:rsidRDefault="003F3716" w:rsidP="006865A4">
            <w:pPr>
              <w:tabs>
                <w:tab w:val="left" w:pos="2329"/>
              </w:tabs>
              <w:rPr>
                <w:rFonts w:cs="Arial"/>
                <w:b/>
                <w:szCs w:val="20"/>
              </w:rPr>
            </w:pPr>
            <w:r>
              <w:rPr>
                <w:rFonts w:cs="Arial"/>
                <w:szCs w:val="20"/>
              </w:rPr>
              <w:t xml:space="preserve">Journal = </w:t>
            </w:r>
            <w:r>
              <w:rPr>
                <w:rFonts w:cs="Arial"/>
                <w:b/>
                <w:szCs w:val="20"/>
              </w:rPr>
              <w:t>1 hour</w:t>
            </w:r>
          </w:p>
        </w:tc>
      </w:tr>
      <w:tr w:rsidR="00FB41E7" w:rsidRPr="00E90D4A"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FB41E7" w:rsidRPr="00E90D4A" w:rsidRDefault="00FB41E7" w:rsidP="00FB41E7">
            <w:pPr>
              <w:tabs>
                <w:tab w:val="left" w:pos="2329"/>
              </w:tabs>
              <w:rPr>
                <w:rFonts w:cs="Arial"/>
                <w:b/>
                <w:szCs w:val="20"/>
              </w:rPr>
            </w:pPr>
            <w:r w:rsidRPr="00E90D4A">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42BC079B" w:rsidR="00FB41E7" w:rsidRPr="00E90D4A" w:rsidRDefault="00FB41E7" w:rsidP="00FB41E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FB41E7" w:rsidRPr="00E90D4A" w:rsidRDefault="00FB41E7" w:rsidP="00FB41E7">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201BFF5" w:rsidR="00FB41E7" w:rsidRPr="00E90D4A" w:rsidRDefault="003F3716" w:rsidP="00FB41E7">
            <w:pPr>
              <w:tabs>
                <w:tab w:val="left" w:pos="2329"/>
              </w:tabs>
              <w:rPr>
                <w:rFonts w:cs="Arial"/>
                <w:b/>
                <w:szCs w:val="20"/>
              </w:rPr>
            </w:pPr>
            <w:r>
              <w:rPr>
                <w:rFonts w:cs="Arial"/>
                <w:b/>
                <w:szCs w:val="20"/>
              </w:rPr>
              <w:t>5.25</w:t>
            </w:r>
            <w:r w:rsidR="00F32D23">
              <w:rPr>
                <w:rFonts w:cs="Arial"/>
                <w:b/>
                <w:szCs w:val="20"/>
              </w:rPr>
              <w:t xml:space="preserve"> h</w:t>
            </w:r>
            <w:r>
              <w:rPr>
                <w:rFonts w:cs="Arial"/>
                <w:b/>
                <w:szCs w:val="20"/>
              </w:rPr>
              <w:t>ou</w:t>
            </w:r>
            <w:r w:rsidR="00F32D23">
              <w:rPr>
                <w:rFonts w:cs="Arial"/>
                <w:b/>
                <w:szCs w:val="20"/>
              </w:rPr>
              <w:t>r</w:t>
            </w:r>
            <w:r>
              <w:rPr>
                <w:rFonts w:cs="Arial"/>
                <w:b/>
                <w:szCs w:val="20"/>
              </w:rPr>
              <w:t>s</w:t>
            </w:r>
          </w:p>
        </w:tc>
      </w:tr>
    </w:tbl>
    <w:p w14:paraId="23436BB8" w14:textId="77777777" w:rsidR="005344A9" w:rsidRPr="00E90D4A" w:rsidRDefault="005344A9" w:rsidP="0020635A">
      <w:pPr>
        <w:pStyle w:val="Heading1"/>
      </w:pPr>
    </w:p>
    <w:p w14:paraId="76B545CB" w14:textId="082DE3BD" w:rsidR="005344A9" w:rsidRPr="00E90D4A"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90D4A" w14:paraId="68E0053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594D131F" w:rsidR="002C1641" w:rsidRPr="00E90D4A" w:rsidRDefault="002C1641" w:rsidP="00FB41E7">
            <w:pPr>
              <w:pStyle w:val="WeeklyTopicHeading1"/>
            </w:pPr>
            <w:bookmarkStart w:id="11" w:name="weeksix"/>
            <w:bookmarkStart w:id="12" w:name="_Toc358980899"/>
            <w:bookmarkEnd w:id="11"/>
            <w:r w:rsidRPr="00E90D4A">
              <w:t xml:space="preserve">Week Six: </w:t>
            </w:r>
            <w:bookmarkEnd w:id="12"/>
            <w:r w:rsidR="00FB41E7" w:rsidRPr="00E90D4A">
              <w:t>The Recruitment, Retention, and Persistence Conundrum</w:t>
            </w:r>
          </w:p>
        </w:tc>
        <w:tc>
          <w:tcPr>
            <w:tcW w:w="1440" w:type="dxa"/>
            <w:tcBorders>
              <w:left w:val="nil"/>
              <w:bottom w:val="single" w:sz="4" w:space="0" w:color="000000" w:themeColor="text1"/>
              <w:right w:val="nil"/>
            </w:tcBorders>
            <w:shd w:val="clear" w:color="auto" w:fill="BF2C37"/>
          </w:tcPr>
          <w:p w14:paraId="53BE6BF0" w14:textId="77777777" w:rsidR="002C1641" w:rsidRPr="00E90D4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E90D4A" w:rsidRDefault="002C1641" w:rsidP="00FD5474">
            <w:pPr>
              <w:tabs>
                <w:tab w:val="left" w:pos="0"/>
                <w:tab w:val="left" w:pos="3720"/>
              </w:tabs>
              <w:outlineLvl w:val="0"/>
              <w:rPr>
                <w:rFonts w:cs="Arial"/>
                <w:color w:val="FFFFFF"/>
                <w:sz w:val="28"/>
                <w:szCs w:val="28"/>
              </w:rPr>
            </w:pPr>
          </w:p>
        </w:tc>
      </w:tr>
      <w:tr w:rsidR="00BA4B7B" w:rsidRPr="00E90D4A"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E90D4A" w:rsidRDefault="00BA4B7B" w:rsidP="00FD5474">
            <w:pPr>
              <w:tabs>
                <w:tab w:val="left" w:pos="0"/>
                <w:tab w:val="left" w:pos="3720"/>
              </w:tabs>
              <w:outlineLvl w:val="0"/>
              <w:rPr>
                <w:rFonts w:cs="Arial"/>
                <w:b/>
                <w:i/>
                <w:szCs w:val="20"/>
              </w:rPr>
            </w:pPr>
            <w:r w:rsidRPr="00E90D4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E90D4A" w:rsidRDefault="00BA4B7B" w:rsidP="00FD5474">
            <w:pPr>
              <w:tabs>
                <w:tab w:val="left" w:pos="0"/>
                <w:tab w:val="left" w:pos="3720"/>
              </w:tabs>
              <w:outlineLvl w:val="0"/>
              <w:rPr>
                <w:rFonts w:cs="Arial"/>
                <w:b/>
                <w:szCs w:val="20"/>
              </w:rPr>
            </w:pPr>
            <w:r w:rsidRPr="00E90D4A">
              <w:rPr>
                <w:rFonts w:cs="Arial"/>
                <w:b/>
                <w:i/>
                <w:szCs w:val="20"/>
              </w:rPr>
              <w:t>Alignment</w:t>
            </w:r>
          </w:p>
        </w:tc>
      </w:tr>
      <w:tr w:rsidR="00FB41E7" w:rsidRPr="00E90D4A"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13959385" w:rsidR="00FB41E7" w:rsidRPr="00E90D4A" w:rsidRDefault="00FB41E7" w:rsidP="005936AD">
            <w:pPr>
              <w:pStyle w:val="ObjectiveBullet"/>
              <w:numPr>
                <w:ilvl w:val="1"/>
                <w:numId w:val="12"/>
              </w:numPr>
              <w:tabs>
                <w:tab w:val="clear" w:pos="0"/>
              </w:tabs>
            </w:pPr>
            <w:r w:rsidRPr="00E90D4A">
              <w:t>Identify topics pertinent to student retention</w:t>
            </w:r>
            <w:r w:rsidR="00F32D23">
              <w:t>.</w:t>
            </w:r>
            <w:r w:rsidRPr="00E90D4A">
              <w:t xml:space="preserve"> </w:t>
            </w:r>
          </w:p>
        </w:tc>
        <w:tc>
          <w:tcPr>
            <w:tcW w:w="2880" w:type="dxa"/>
            <w:gridSpan w:val="2"/>
            <w:tcBorders>
              <w:left w:val="nil"/>
              <w:bottom w:val="nil"/>
            </w:tcBorders>
          </w:tcPr>
          <w:p w14:paraId="22AC43C9" w14:textId="650B9C03" w:rsidR="00FB41E7" w:rsidRPr="00E90D4A" w:rsidRDefault="00F32D23" w:rsidP="00FB41E7">
            <w:pPr>
              <w:tabs>
                <w:tab w:val="left" w:pos="0"/>
                <w:tab w:val="left" w:pos="3720"/>
              </w:tabs>
              <w:outlineLvl w:val="0"/>
              <w:rPr>
                <w:rFonts w:cs="Arial"/>
                <w:szCs w:val="20"/>
              </w:rPr>
            </w:pPr>
            <w:r>
              <w:rPr>
                <w:rFonts w:cs="Arial"/>
                <w:szCs w:val="20"/>
              </w:rPr>
              <w:t>CLO1, CLO2, CLO5</w:t>
            </w:r>
          </w:p>
        </w:tc>
      </w:tr>
      <w:tr w:rsidR="00FB41E7" w:rsidRPr="00E90D4A"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1FD0E70D" w:rsidR="00FB41E7" w:rsidRPr="00E90D4A" w:rsidRDefault="00FB41E7" w:rsidP="005936AD">
            <w:pPr>
              <w:pStyle w:val="ObjectiveBullet"/>
              <w:numPr>
                <w:ilvl w:val="1"/>
                <w:numId w:val="12"/>
              </w:numPr>
            </w:pPr>
            <w:r w:rsidRPr="00E90D4A">
              <w:t xml:space="preserve">Explain </w:t>
            </w:r>
            <w:r w:rsidR="0043353A">
              <w:t xml:space="preserve">the </w:t>
            </w:r>
            <w:r w:rsidRPr="00E90D4A">
              <w:t>differences between retention and persistence</w:t>
            </w:r>
            <w:r w:rsidR="00F32D23">
              <w:t>.</w:t>
            </w:r>
          </w:p>
        </w:tc>
        <w:tc>
          <w:tcPr>
            <w:tcW w:w="2880" w:type="dxa"/>
            <w:gridSpan w:val="2"/>
            <w:tcBorders>
              <w:top w:val="nil"/>
              <w:left w:val="nil"/>
              <w:bottom w:val="nil"/>
            </w:tcBorders>
          </w:tcPr>
          <w:p w14:paraId="10DAE5B5" w14:textId="7991978E" w:rsidR="00FB41E7" w:rsidRPr="00E90D4A" w:rsidRDefault="00F32D23" w:rsidP="00FB41E7">
            <w:pPr>
              <w:tabs>
                <w:tab w:val="left" w:pos="0"/>
                <w:tab w:val="left" w:pos="3720"/>
              </w:tabs>
              <w:outlineLvl w:val="0"/>
              <w:rPr>
                <w:rFonts w:cs="Arial"/>
                <w:szCs w:val="20"/>
              </w:rPr>
            </w:pPr>
            <w:r>
              <w:rPr>
                <w:rFonts w:cs="Arial"/>
                <w:szCs w:val="20"/>
              </w:rPr>
              <w:t>CLO2</w:t>
            </w:r>
          </w:p>
        </w:tc>
      </w:tr>
      <w:tr w:rsidR="00FB41E7" w:rsidRPr="00E90D4A" w14:paraId="2E8F9A7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4BFD8F2" w14:textId="6C5D8E36" w:rsidR="00FB41E7" w:rsidRPr="00E90D4A" w:rsidRDefault="00FB41E7" w:rsidP="005936AD">
            <w:pPr>
              <w:pStyle w:val="ObjectiveBullet"/>
              <w:numPr>
                <w:ilvl w:val="1"/>
                <w:numId w:val="12"/>
              </w:numPr>
            </w:pPr>
            <w:r w:rsidRPr="00E90D4A">
              <w:t>Describe how student success leads to institutional success</w:t>
            </w:r>
            <w:r w:rsidR="00F32D23">
              <w:t>.</w:t>
            </w:r>
          </w:p>
        </w:tc>
        <w:tc>
          <w:tcPr>
            <w:tcW w:w="2880" w:type="dxa"/>
            <w:gridSpan w:val="2"/>
            <w:tcBorders>
              <w:top w:val="nil"/>
              <w:left w:val="nil"/>
              <w:bottom w:val="nil"/>
            </w:tcBorders>
          </w:tcPr>
          <w:p w14:paraId="2EF2AACF" w14:textId="76A0929F" w:rsidR="00FB41E7" w:rsidRPr="00E90D4A" w:rsidRDefault="00F32D23" w:rsidP="00FB41E7">
            <w:pPr>
              <w:tabs>
                <w:tab w:val="left" w:pos="0"/>
                <w:tab w:val="left" w:pos="3720"/>
              </w:tabs>
              <w:outlineLvl w:val="0"/>
              <w:rPr>
                <w:rFonts w:cs="Arial"/>
                <w:szCs w:val="20"/>
              </w:rPr>
            </w:pPr>
            <w:r>
              <w:rPr>
                <w:rFonts w:cs="Arial"/>
                <w:szCs w:val="20"/>
              </w:rPr>
              <w:t>CLO2, CLO5</w:t>
            </w:r>
          </w:p>
        </w:tc>
      </w:tr>
      <w:tr w:rsidR="00FB41E7" w:rsidRPr="00E90D4A"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3695CEF8" w:rsidR="00FB41E7" w:rsidRPr="00E90D4A" w:rsidRDefault="00FB41E7" w:rsidP="005936AD">
            <w:pPr>
              <w:pStyle w:val="ObjectiveBullet"/>
              <w:numPr>
                <w:ilvl w:val="1"/>
                <w:numId w:val="12"/>
              </w:numPr>
            </w:pPr>
            <w:r w:rsidRPr="00E90D4A">
              <w:t xml:space="preserve">Differentiate </w:t>
            </w:r>
            <w:r w:rsidR="0043353A">
              <w:t xml:space="preserve">between </w:t>
            </w:r>
            <w:r w:rsidRPr="00E90D4A">
              <w:t>categories of at</w:t>
            </w:r>
            <w:r w:rsidR="0043353A">
              <w:t>-</w:t>
            </w:r>
            <w:r w:rsidRPr="00E90D4A">
              <w:t>risk students</w:t>
            </w:r>
            <w:r w:rsidR="00F32D23">
              <w:t>.</w:t>
            </w:r>
          </w:p>
        </w:tc>
        <w:tc>
          <w:tcPr>
            <w:tcW w:w="2880" w:type="dxa"/>
            <w:gridSpan w:val="2"/>
            <w:tcBorders>
              <w:top w:val="nil"/>
              <w:left w:val="nil"/>
              <w:bottom w:val="single" w:sz="4" w:space="0" w:color="000000" w:themeColor="text1"/>
            </w:tcBorders>
          </w:tcPr>
          <w:p w14:paraId="74768EB5" w14:textId="3739AA7B" w:rsidR="00FB41E7" w:rsidRPr="00E90D4A" w:rsidRDefault="00F32D23" w:rsidP="00FB41E7">
            <w:pPr>
              <w:tabs>
                <w:tab w:val="left" w:pos="0"/>
                <w:tab w:val="left" w:pos="3720"/>
              </w:tabs>
              <w:outlineLvl w:val="0"/>
              <w:rPr>
                <w:rFonts w:cs="Arial"/>
                <w:szCs w:val="20"/>
              </w:rPr>
            </w:pPr>
            <w:r>
              <w:rPr>
                <w:rFonts w:cs="Arial"/>
                <w:szCs w:val="20"/>
              </w:rPr>
              <w:t>CLO4</w:t>
            </w:r>
          </w:p>
        </w:tc>
      </w:tr>
      <w:tr w:rsidR="00FB41E7" w:rsidRPr="00E90D4A" w14:paraId="09D79B9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Resources, Activities, and Preparation</w:t>
            </w:r>
          </w:p>
          <w:p w14:paraId="7AE5406D" w14:textId="43AFBD40" w:rsidR="00FB41E7" w:rsidRPr="00E90D4A" w:rsidRDefault="00FB41E7" w:rsidP="00FB41E7">
            <w:pPr>
              <w:tabs>
                <w:tab w:val="left" w:pos="0"/>
                <w:tab w:val="left" w:pos="3720"/>
              </w:tabs>
              <w:outlineLvl w:val="0"/>
              <w:rPr>
                <w:rFonts w:cs="Arial"/>
                <w:b/>
                <w:i/>
                <w:szCs w:val="20"/>
              </w:rPr>
            </w:pPr>
            <w:r w:rsidRPr="00E90D4A">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auto"/>
            </w:tcBorders>
            <w:shd w:val="clear" w:color="auto" w:fill="D8D9DA"/>
          </w:tcPr>
          <w:p w14:paraId="4CE1B488"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AIE</w:t>
            </w:r>
          </w:p>
        </w:tc>
      </w:tr>
      <w:tr w:rsidR="00FB41E7" w:rsidRPr="00E90D4A" w14:paraId="3406FD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782BE6" w14:textId="6B6841CB" w:rsidR="00FB41E7" w:rsidRPr="00E90D4A" w:rsidRDefault="00064E66" w:rsidP="00FB41E7">
            <w:pPr>
              <w:tabs>
                <w:tab w:val="left" w:pos="2329"/>
              </w:tabs>
              <w:rPr>
                <w:rFonts w:cs="Arial"/>
                <w:b/>
                <w:szCs w:val="20"/>
              </w:rPr>
            </w:pPr>
            <w:r>
              <w:rPr>
                <w:rFonts w:cs="Arial"/>
                <w:b/>
                <w:szCs w:val="20"/>
              </w:rPr>
              <w:t>Readings and Resources</w:t>
            </w:r>
          </w:p>
          <w:p w14:paraId="3038D3B3" w14:textId="77777777" w:rsidR="00FB41E7" w:rsidRPr="00E90D4A" w:rsidRDefault="00FB41E7" w:rsidP="00FB41E7">
            <w:pPr>
              <w:tabs>
                <w:tab w:val="left" w:pos="2329"/>
              </w:tabs>
              <w:rPr>
                <w:rFonts w:cs="Arial"/>
                <w:b/>
                <w:szCs w:val="20"/>
              </w:rPr>
            </w:pPr>
          </w:p>
          <w:p w14:paraId="6D426FD8" w14:textId="73D4B350" w:rsidR="00CF3208" w:rsidRDefault="00FB41E7" w:rsidP="00FB41E7">
            <w:pPr>
              <w:pStyle w:val="AssignmentsLevel1"/>
            </w:pPr>
            <w:r w:rsidRPr="00CF3208">
              <w:rPr>
                <w:b/>
              </w:rPr>
              <w:t>Read</w:t>
            </w:r>
            <w:r w:rsidRPr="00E90D4A">
              <w:t xml:space="preserve"> </w:t>
            </w:r>
            <w:r w:rsidR="00CF3208">
              <w:t xml:space="preserve">the following: </w:t>
            </w:r>
          </w:p>
          <w:p w14:paraId="41EFF102" w14:textId="77777777" w:rsidR="00CF3208" w:rsidRDefault="00CF3208" w:rsidP="00FB41E7">
            <w:pPr>
              <w:pStyle w:val="AssignmentsLevel1"/>
            </w:pPr>
          </w:p>
          <w:p w14:paraId="6163B6E9" w14:textId="2C31D60A" w:rsidR="00CF3208" w:rsidRDefault="00FB41E7" w:rsidP="00000D8D">
            <w:pPr>
              <w:pStyle w:val="AssignmentsLevel2"/>
            </w:pPr>
            <w:r w:rsidRPr="00E90D4A">
              <w:t>Ch</w:t>
            </w:r>
            <w:r w:rsidR="0043353A">
              <w:t>.</w:t>
            </w:r>
            <w:r w:rsidRPr="00E90D4A">
              <w:t xml:space="preserve"> 13</w:t>
            </w:r>
            <w:r w:rsidR="0043353A">
              <w:t>–</w:t>
            </w:r>
            <w:r w:rsidRPr="00E90D4A">
              <w:t xml:space="preserve">18 of </w:t>
            </w:r>
            <w:r w:rsidRPr="000959B1">
              <w:rPr>
                <w:i/>
              </w:rPr>
              <w:t>The Handbook of Strategic Enrollment Management</w:t>
            </w:r>
          </w:p>
          <w:p w14:paraId="1A63451E" w14:textId="0EECFE39" w:rsidR="00CF3208" w:rsidRDefault="00CF3208" w:rsidP="004D0AB8">
            <w:pPr>
              <w:pStyle w:val="AssignmentsLevel2"/>
            </w:pPr>
            <w:proofErr w:type="spellStart"/>
            <w:r>
              <w:t>DesJardins</w:t>
            </w:r>
            <w:proofErr w:type="spellEnd"/>
            <w:r>
              <w:t xml:space="preserve">, S. L., </w:t>
            </w:r>
            <w:proofErr w:type="spellStart"/>
            <w:r>
              <w:t>Ahlburg</w:t>
            </w:r>
            <w:proofErr w:type="spellEnd"/>
            <w:r>
              <w:t>, D.</w:t>
            </w:r>
            <w:r w:rsidR="0043353A">
              <w:t xml:space="preserve"> </w:t>
            </w:r>
            <w:r>
              <w:t xml:space="preserve">A., &amp; McCall, B. P. (2003). </w:t>
            </w:r>
            <w:hyperlink r:id="rId31" w:history="1">
              <w:r w:rsidRPr="00CF3208">
                <w:rPr>
                  <w:rStyle w:val="Hyperlink"/>
                </w:rPr>
                <w:t>An integrated model of application, admission, enrollment, and financial aid</w:t>
              </w:r>
            </w:hyperlink>
            <w:r>
              <w:t xml:space="preserve">. </w:t>
            </w:r>
            <w:r w:rsidRPr="00CF3208">
              <w:rPr>
                <w:i/>
              </w:rPr>
              <w:t>Journal of Higher Education 77,</w:t>
            </w:r>
            <w:r>
              <w:t xml:space="preserve"> (3) 381</w:t>
            </w:r>
            <w:r w:rsidR="0043353A">
              <w:t>–</w:t>
            </w:r>
            <w:r>
              <w:t>429.</w:t>
            </w:r>
          </w:p>
          <w:p w14:paraId="15A6A4B0" w14:textId="3070B9CC" w:rsidR="00CF3208" w:rsidRDefault="00CF3208" w:rsidP="00FB41E7">
            <w:pPr>
              <w:pStyle w:val="AssignmentsLevel1"/>
            </w:pPr>
          </w:p>
          <w:p w14:paraId="2E8FDF18" w14:textId="482B6E38" w:rsidR="004773EC" w:rsidRDefault="00CF3208" w:rsidP="00FB41E7">
            <w:pPr>
              <w:pStyle w:val="AssignmentsLevel1"/>
            </w:pPr>
            <w:r>
              <w:rPr>
                <w:b/>
              </w:rPr>
              <w:t>Watch</w:t>
            </w:r>
            <w:r>
              <w:t xml:space="preserve"> </w:t>
            </w:r>
            <w:r w:rsidR="004773EC">
              <w:t xml:space="preserve">the following: </w:t>
            </w:r>
          </w:p>
          <w:p w14:paraId="45302559" w14:textId="77777777" w:rsidR="004773EC" w:rsidRDefault="004773EC" w:rsidP="00FB41E7">
            <w:pPr>
              <w:pStyle w:val="AssignmentsLevel1"/>
            </w:pPr>
          </w:p>
          <w:p w14:paraId="58EE14AE" w14:textId="77777777" w:rsidR="004773EC" w:rsidRDefault="00615803" w:rsidP="00000D8D">
            <w:pPr>
              <w:pStyle w:val="AssignmentsLevel2"/>
            </w:pPr>
            <w:hyperlink r:id="rId32" w:history="1">
              <w:r w:rsidR="00CF3208" w:rsidRPr="00CF3208">
                <w:rPr>
                  <w:rStyle w:val="Hyperlink"/>
                </w:rPr>
                <w:t>College Persistence in Practice “Susan Walsh” ESN Summit 2014</w:t>
              </w:r>
            </w:hyperlink>
            <w:r w:rsidR="00CF3208">
              <w:t xml:space="preserve"> (33:30)</w:t>
            </w:r>
          </w:p>
          <w:p w14:paraId="3B84633A" w14:textId="77777777" w:rsidR="004773EC" w:rsidRDefault="00615803" w:rsidP="004D0AB8">
            <w:pPr>
              <w:pStyle w:val="AssignmentsLevel2"/>
            </w:pPr>
            <w:hyperlink r:id="rId33" w:history="1">
              <w:r w:rsidR="004773EC" w:rsidRPr="004773EC">
                <w:rPr>
                  <w:rStyle w:val="Hyperlink"/>
                </w:rPr>
                <w:t>Reauthoring the Higher Education Act: Opportunities to Improve Student Success</w:t>
              </w:r>
            </w:hyperlink>
            <w:r w:rsidR="004773EC">
              <w:t xml:space="preserve"> (1:48:03)</w:t>
            </w:r>
          </w:p>
          <w:p w14:paraId="60DF69B5" w14:textId="77777777" w:rsidR="003F3716" w:rsidRDefault="003F3716" w:rsidP="003F3716">
            <w:pPr>
              <w:pStyle w:val="AssignmentsLevel2"/>
              <w:numPr>
                <w:ilvl w:val="0"/>
                <w:numId w:val="0"/>
              </w:numPr>
              <w:ind w:left="395" w:hanging="360"/>
            </w:pPr>
          </w:p>
          <w:p w14:paraId="0F1E35E6" w14:textId="2892BEB7" w:rsidR="003F3716" w:rsidRPr="00CF3208" w:rsidRDefault="003F3716" w:rsidP="003F3716">
            <w:pPr>
              <w:pStyle w:val="AssignmentsLevel1"/>
            </w:pPr>
            <w:r>
              <w:rPr>
                <w:b/>
              </w:rPr>
              <w:t xml:space="preserve">Post </w:t>
            </w:r>
            <w:r>
              <w:t>any questions, comments, or observations to share with the class in the Week 6 General Q &amp; A discussion forum on Blackboard.</w:t>
            </w:r>
          </w:p>
        </w:tc>
        <w:tc>
          <w:tcPr>
            <w:tcW w:w="1440" w:type="dxa"/>
            <w:tcBorders>
              <w:left w:val="single" w:sz="4" w:space="0" w:color="000000" w:themeColor="text1"/>
            </w:tcBorders>
            <w:shd w:val="clear" w:color="auto" w:fill="FFFFFF" w:themeFill="background1"/>
          </w:tcPr>
          <w:p w14:paraId="1506710E" w14:textId="1B176357" w:rsidR="00FB41E7" w:rsidRPr="00E90D4A" w:rsidRDefault="00F32D23" w:rsidP="00FB41E7">
            <w:pPr>
              <w:rPr>
                <w:rFonts w:cs="Arial"/>
                <w:szCs w:val="20"/>
              </w:rPr>
            </w:pPr>
            <w:r>
              <w:rPr>
                <w:rFonts w:cs="Arial"/>
                <w:szCs w:val="20"/>
              </w:rPr>
              <w:t>6.1, 6.2, 6.3, 6.4</w:t>
            </w:r>
          </w:p>
        </w:tc>
        <w:tc>
          <w:tcPr>
            <w:tcW w:w="1440" w:type="dxa"/>
            <w:tcBorders>
              <w:left w:val="single" w:sz="4" w:space="0" w:color="000000" w:themeColor="text1"/>
            </w:tcBorders>
            <w:shd w:val="clear" w:color="auto" w:fill="FFFFFF" w:themeFill="background1"/>
          </w:tcPr>
          <w:p w14:paraId="332BD7EA" w14:textId="7740CD49" w:rsidR="00FB41E7" w:rsidRPr="00E90D4A" w:rsidRDefault="003F3716" w:rsidP="00615428">
            <w:pPr>
              <w:rPr>
                <w:rFonts w:cs="Arial"/>
                <w:szCs w:val="20"/>
              </w:rPr>
            </w:pPr>
            <w:r>
              <w:rPr>
                <w:rFonts w:cs="Arial"/>
                <w:szCs w:val="20"/>
              </w:rPr>
              <w:t xml:space="preserve">Lecture Activity = </w:t>
            </w:r>
            <w:r w:rsidR="004773EC" w:rsidRPr="003F3716">
              <w:rPr>
                <w:rFonts w:cs="Arial"/>
                <w:b/>
                <w:szCs w:val="20"/>
              </w:rPr>
              <w:t>2</w:t>
            </w:r>
            <w:r w:rsidR="00615428">
              <w:rPr>
                <w:rFonts w:cs="Arial"/>
                <w:b/>
                <w:szCs w:val="20"/>
              </w:rPr>
              <w:t xml:space="preserve"> </w:t>
            </w:r>
            <w:r w:rsidRPr="003F3716">
              <w:rPr>
                <w:rFonts w:cs="Arial"/>
                <w:b/>
                <w:szCs w:val="20"/>
              </w:rPr>
              <w:t>hours</w:t>
            </w:r>
          </w:p>
        </w:tc>
      </w:tr>
      <w:tr w:rsidR="00FB41E7" w:rsidRPr="00E90D4A" w14:paraId="702DA85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FB41E7" w:rsidRPr="00E90D4A" w:rsidRDefault="00FB41E7" w:rsidP="00FB41E7">
            <w:pPr>
              <w:tabs>
                <w:tab w:val="left" w:pos="0"/>
                <w:tab w:val="left" w:pos="3720"/>
              </w:tabs>
              <w:outlineLvl w:val="0"/>
              <w:rPr>
                <w:rFonts w:cs="Arial"/>
                <w:i/>
                <w:szCs w:val="20"/>
              </w:rPr>
            </w:pPr>
            <w:r w:rsidRPr="00E90D4A">
              <w:rPr>
                <w:rFonts w:cs="Arial"/>
                <w:b/>
                <w:i/>
                <w:sz w:val="22"/>
                <w:szCs w:val="20"/>
              </w:rPr>
              <w:t>Graded Assignments</w:t>
            </w:r>
          </w:p>
          <w:p w14:paraId="62C8E467" w14:textId="0B5D982E" w:rsidR="00FB41E7" w:rsidRPr="00E90D4A" w:rsidRDefault="00FB41E7" w:rsidP="00FB41E7">
            <w:pPr>
              <w:tabs>
                <w:tab w:val="left" w:pos="0"/>
                <w:tab w:val="left" w:pos="3720"/>
              </w:tabs>
              <w:outlineLvl w:val="0"/>
              <w:rPr>
                <w:rFonts w:cs="Arial"/>
                <w:b/>
                <w:i/>
                <w:szCs w:val="20"/>
              </w:rPr>
            </w:pPr>
            <w:r w:rsidRPr="00E90D4A">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FB41E7" w:rsidRPr="00E90D4A" w:rsidRDefault="00FB41E7" w:rsidP="00FB41E7">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000000" w:themeColor="text1"/>
            </w:tcBorders>
            <w:shd w:val="clear" w:color="auto" w:fill="D8D9DA"/>
          </w:tcPr>
          <w:p w14:paraId="2610DE52" w14:textId="77777777" w:rsidR="00FB41E7" w:rsidRPr="00E90D4A" w:rsidRDefault="00FB41E7" w:rsidP="00FB41E7">
            <w:pPr>
              <w:rPr>
                <w:rFonts w:cs="Arial"/>
                <w:b/>
                <w:i/>
                <w:szCs w:val="20"/>
              </w:rPr>
            </w:pPr>
            <w:r w:rsidRPr="00E90D4A">
              <w:rPr>
                <w:rFonts w:cs="Arial"/>
                <w:b/>
                <w:i/>
                <w:szCs w:val="20"/>
              </w:rPr>
              <w:t>AIE</w:t>
            </w:r>
          </w:p>
        </w:tc>
      </w:tr>
      <w:tr w:rsidR="00FB41E7" w:rsidRPr="00E90D4A" w14:paraId="349F1186" w14:textId="77777777" w:rsidTr="002522B3">
        <w:tc>
          <w:tcPr>
            <w:tcW w:w="10170" w:type="dxa"/>
            <w:gridSpan w:val="2"/>
            <w:tcMar>
              <w:top w:w="115" w:type="dxa"/>
              <w:left w:w="115" w:type="dxa"/>
              <w:bottom w:w="115" w:type="dxa"/>
              <w:right w:w="115" w:type="dxa"/>
            </w:tcMar>
          </w:tcPr>
          <w:p w14:paraId="22A0B095" w14:textId="33F01C2C" w:rsidR="00FB41E7" w:rsidRPr="00E90D4A" w:rsidRDefault="00FB41E7" w:rsidP="00FB41E7">
            <w:pPr>
              <w:tabs>
                <w:tab w:val="left" w:pos="2329"/>
              </w:tabs>
              <w:rPr>
                <w:rFonts w:cs="Arial"/>
                <w:b/>
                <w:szCs w:val="20"/>
              </w:rPr>
            </w:pPr>
            <w:r w:rsidRPr="00E90D4A">
              <w:rPr>
                <w:rFonts w:cs="Arial"/>
                <w:b/>
                <w:szCs w:val="20"/>
              </w:rPr>
              <w:t xml:space="preserve">Discussion: </w:t>
            </w:r>
            <w:r w:rsidR="00C61ACE">
              <w:rPr>
                <w:rFonts w:cs="Arial"/>
                <w:b/>
                <w:szCs w:val="20"/>
              </w:rPr>
              <w:t>Student Persistence</w:t>
            </w:r>
          </w:p>
          <w:p w14:paraId="09A311FC" w14:textId="77777777" w:rsidR="00FB41E7" w:rsidRPr="00E90D4A" w:rsidRDefault="00FB41E7" w:rsidP="00FB41E7">
            <w:pPr>
              <w:pStyle w:val="AssignmentsLevel1"/>
            </w:pPr>
          </w:p>
          <w:p w14:paraId="4FF59975" w14:textId="5F745813" w:rsidR="00FB41E7" w:rsidRPr="00E90D4A" w:rsidRDefault="00FB41E7" w:rsidP="00FB41E7">
            <w:pPr>
              <w:pStyle w:val="AssignmentsLevel1"/>
            </w:pPr>
            <w:r w:rsidRPr="00E90D4A">
              <w:rPr>
                <w:b/>
              </w:rPr>
              <w:t xml:space="preserve">Respond </w:t>
            </w:r>
            <w:r w:rsidRPr="00E90D4A">
              <w:t xml:space="preserve">to the following question in the </w:t>
            </w:r>
            <w:r w:rsidR="00C61ACE">
              <w:t>Student Persistence</w:t>
            </w:r>
            <w:r w:rsidRPr="00E90D4A">
              <w:t xml:space="preserve"> discussion forum by Thursday:</w:t>
            </w:r>
          </w:p>
          <w:p w14:paraId="1C0CFE17" w14:textId="77777777" w:rsidR="00FB41E7" w:rsidRPr="00E90D4A" w:rsidRDefault="00FB41E7" w:rsidP="00FB41E7">
            <w:pPr>
              <w:pStyle w:val="AssignmentsLevel1"/>
            </w:pPr>
          </w:p>
          <w:p w14:paraId="397C7101" w14:textId="05EFDAA8" w:rsidR="00FB41E7" w:rsidRPr="00E90D4A" w:rsidRDefault="00064E66" w:rsidP="00000D8D">
            <w:pPr>
              <w:pStyle w:val="AssignmentsLevel2"/>
            </w:pPr>
            <w:r>
              <w:t>How might your current institution increase the persistence of students as a whole? What factors have proven significant for students of color at your institution? How have these factors been addressed?</w:t>
            </w:r>
            <w:r w:rsidR="00FB41E7" w:rsidRPr="00E90D4A">
              <w:t xml:space="preserve"> </w:t>
            </w:r>
          </w:p>
          <w:p w14:paraId="7607F320" w14:textId="77777777" w:rsidR="00FB41E7" w:rsidRPr="00E90D4A" w:rsidRDefault="00FB41E7" w:rsidP="00FB41E7">
            <w:pPr>
              <w:pStyle w:val="AssignmentsLevel1"/>
            </w:pPr>
          </w:p>
          <w:p w14:paraId="2A070292" w14:textId="34E19A36" w:rsidR="00FB41E7" w:rsidRPr="00E90D4A" w:rsidRDefault="00FB41E7" w:rsidP="00AD026D">
            <w:pPr>
              <w:pStyle w:val="AssignmentsLevel1"/>
              <w:rPr>
                <w:b/>
              </w:rPr>
            </w:pPr>
            <w:r w:rsidRPr="00E90D4A">
              <w:rPr>
                <w:b/>
              </w:rPr>
              <w:t>Post</w:t>
            </w:r>
            <w:r w:rsidRPr="00E90D4A">
              <w:t xml:space="preserve"> constructive criticism, clarification, additional questions, or your own relevant thoughts to </w:t>
            </w:r>
            <w:r w:rsidR="00AD026D">
              <w:t>3</w:t>
            </w:r>
            <w:r w:rsidR="00AD026D" w:rsidRPr="00E90D4A">
              <w:t xml:space="preserve"> </w:t>
            </w:r>
            <w:r w:rsidRPr="00E90D4A">
              <w:t>of your classmates' posts by Sunday.</w:t>
            </w:r>
          </w:p>
        </w:tc>
        <w:tc>
          <w:tcPr>
            <w:tcW w:w="1440" w:type="dxa"/>
          </w:tcPr>
          <w:p w14:paraId="69FA5CE6" w14:textId="2F8A26F5" w:rsidR="00FB41E7" w:rsidRPr="00E90D4A" w:rsidRDefault="00F32D23" w:rsidP="00FB41E7">
            <w:pPr>
              <w:tabs>
                <w:tab w:val="left" w:pos="2329"/>
              </w:tabs>
              <w:rPr>
                <w:rFonts w:cs="Arial"/>
                <w:szCs w:val="20"/>
              </w:rPr>
            </w:pPr>
            <w:r>
              <w:rPr>
                <w:rFonts w:cs="Arial"/>
                <w:szCs w:val="20"/>
              </w:rPr>
              <w:lastRenderedPageBreak/>
              <w:t>6.2, 6.3</w:t>
            </w:r>
          </w:p>
        </w:tc>
        <w:tc>
          <w:tcPr>
            <w:tcW w:w="1440" w:type="dxa"/>
          </w:tcPr>
          <w:p w14:paraId="44CAD6CB" w14:textId="77777777" w:rsidR="00FB41E7" w:rsidRPr="00E90D4A" w:rsidRDefault="00FB41E7" w:rsidP="00FB41E7">
            <w:pPr>
              <w:tabs>
                <w:tab w:val="left" w:pos="2329"/>
              </w:tabs>
              <w:rPr>
                <w:rFonts w:cs="Arial"/>
                <w:szCs w:val="20"/>
              </w:rPr>
            </w:pPr>
            <w:r w:rsidRPr="00E90D4A">
              <w:t xml:space="preserve">Discussion: one post and replies to </w:t>
            </w:r>
            <w:r w:rsidRPr="00E90D4A">
              <w:lastRenderedPageBreak/>
              <w:t xml:space="preserve">three other posts = </w:t>
            </w:r>
            <w:r w:rsidRPr="00E90D4A">
              <w:rPr>
                <w:b/>
              </w:rPr>
              <w:t xml:space="preserve">1 hour </w:t>
            </w:r>
          </w:p>
        </w:tc>
      </w:tr>
      <w:tr w:rsidR="0010512C" w:rsidRPr="00E90D4A" w14:paraId="31DF3534" w14:textId="77777777" w:rsidTr="00C2486C">
        <w:tc>
          <w:tcPr>
            <w:tcW w:w="10170" w:type="dxa"/>
            <w:gridSpan w:val="2"/>
            <w:tcMar>
              <w:top w:w="115" w:type="dxa"/>
              <w:left w:w="115" w:type="dxa"/>
              <w:bottom w:w="115" w:type="dxa"/>
              <w:right w:w="115" w:type="dxa"/>
            </w:tcMar>
          </w:tcPr>
          <w:p w14:paraId="1FE791D7" w14:textId="30F3CF1D" w:rsidR="0010512C" w:rsidRPr="00E90D4A" w:rsidRDefault="00064E66" w:rsidP="00C2486C">
            <w:pPr>
              <w:tabs>
                <w:tab w:val="left" w:pos="2329"/>
              </w:tabs>
              <w:rPr>
                <w:rFonts w:cs="Arial"/>
                <w:b/>
                <w:szCs w:val="20"/>
              </w:rPr>
            </w:pPr>
            <w:r>
              <w:rPr>
                <w:rFonts w:cs="Arial"/>
                <w:b/>
                <w:szCs w:val="20"/>
              </w:rPr>
              <w:lastRenderedPageBreak/>
              <w:t xml:space="preserve">Annotated Bibliography </w:t>
            </w:r>
          </w:p>
          <w:p w14:paraId="11D2A433" w14:textId="36C199B7" w:rsidR="0010512C" w:rsidRDefault="0010512C" w:rsidP="00C2486C">
            <w:pPr>
              <w:tabs>
                <w:tab w:val="left" w:pos="2329"/>
              </w:tabs>
              <w:rPr>
                <w:rFonts w:cs="Arial"/>
                <w:b/>
                <w:szCs w:val="20"/>
              </w:rPr>
            </w:pPr>
          </w:p>
          <w:p w14:paraId="3C32C78A" w14:textId="4DE5EAB9" w:rsidR="00064E66" w:rsidRDefault="00064E66" w:rsidP="00C2486C">
            <w:pPr>
              <w:tabs>
                <w:tab w:val="left" w:pos="2329"/>
              </w:tabs>
              <w:rPr>
                <w:rFonts w:cs="Arial"/>
                <w:szCs w:val="20"/>
              </w:rPr>
            </w:pPr>
            <w:r>
              <w:rPr>
                <w:rFonts w:cs="Arial"/>
                <w:b/>
                <w:szCs w:val="20"/>
              </w:rPr>
              <w:t>Perform</w:t>
            </w:r>
            <w:r>
              <w:rPr>
                <w:rFonts w:cs="Arial"/>
                <w:szCs w:val="20"/>
              </w:rPr>
              <w:t xml:space="preserve"> an Internet search for at least </w:t>
            </w:r>
            <w:r w:rsidR="00AD026D">
              <w:rPr>
                <w:rFonts w:cs="Arial"/>
                <w:szCs w:val="20"/>
              </w:rPr>
              <w:t xml:space="preserve">5 </w:t>
            </w:r>
            <w:r>
              <w:rPr>
                <w:rFonts w:cs="Arial"/>
                <w:szCs w:val="20"/>
              </w:rPr>
              <w:t xml:space="preserve">scholarly education websites addressing at-risk populations. </w:t>
            </w:r>
          </w:p>
          <w:p w14:paraId="1CFC093C" w14:textId="2D5BDB43" w:rsidR="00064E66" w:rsidRDefault="00064E66" w:rsidP="00C2486C">
            <w:pPr>
              <w:tabs>
                <w:tab w:val="left" w:pos="2329"/>
              </w:tabs>
              <w:rPr>
                <w:rFonts w:cs="Arial"/>
                <w:szCs w:val="20"/>
              </w:rPr>
            </w:pPr>
          </w:p>
          <w:p w14:paraId="37F75AFA" w14:textId="11699E40" w:rsidR="00064E66" w:rsidRPr="00064E66" w:rsidRDefault="00064E66" w:rsidP="00C2486C">
            <w:pPr>
              <w:tabs>
                <w:tab w:val="left" w:pos="2329"/>
              </w:tabs>
              <w:rPr>
                <w:rFonts w:cs="Arial"/>
                <w:szCs w:val="20"/>
              </w:rPr>
            </w:pPr>
            <w:r>
              <w:rPr>
                <w:rFonts w:cs="Arial"/>
                <w:b/>
                <w:szCs w:val="20"/>
              </w:rPr>
              <w:t>Write</w:t>
            </w:r>
            <w:r>
              <w:rPr>
                <w:rFonts w:cs="Arial"/>
                <w:szCs w:val="20"/>
              </w:rPr>
              <w:t xml:space="preserve"> an APA-formatted annotated bibliography for the sites you identified.</w:t>
            </w:r>
          </w:p>
          <w:p w14:paraId="408F736C" w14:textId="77777777" w:rsidR="00064E66" w:rsidRPr="00E90D4A" w:rsidRDefault="00064E66" w:rsidP="00C2486C">
            <w:pPr>
              <w:tabs>
                <w:tab w:val="left" w:pos="2329"/>
              </w:tabs>
              <w:rPr>
                <w:rFonts w:cs="Arial"/>
                <w:b/>
                <w:szCs w:val="20"/>
              </w:rPr>
            </w:pPr>
          </w:p>
          <w:p w14:paraId="26B1E641" w14:textId="0E845356" w:rsidR="00064E66" w:rsidRDefault="00064E66" w:rsidP="00064E66">
            <w:pPr>
              <w:shd w:val="clear" w:color="auto" w:fill="FFFFFF"/>
              <w:rPr>
                <w:rFonts w:cs="Arial"/>
                <w:szCs w:val="20"/>
              </w:rPr>
            </w:pPr>
            <w:r>
              <w:rPr>
                <w:rFonts w:cs="Arial"/>
                <w:b/>
                <w:szCs w:val="20"/>
              </w:rPr>
              <w:t>Design</w:t>
            </w:r>
            <w:r w:rsidRPr="00054E7B">
              <w:rPr>
                <w:rFonts w:cs="Arial"/>
                <w:szCs w:val="20"/>
              </w:rPr>
              <w:t> </w:t>
            </w:r>
            <w:r>
              <w:rPr>
                <w:rFonts w:cs="Arial"/>
                <w:szCs w:val="20"/>
              </w:rPr>
              <w:t>an infographic to that describes the sites and highlights your annotations</w:t>
            </w:r>
            <w:r w:rsidRPr="00054E7B">
              <w:rPr>
                <w:rFonts w:cs="Arial"/>
                <w:szCs w:val="20"/>
              </w:rPr>
              <w:t>.</w:t>
            </w:r>
            <w:r>
              <w:rPr>
                <w:rFonts w:cs="Arial"/>
                <w:szCs w:val="20"/>
              </w:rPr>
              <w:t xml:space="preserve"> Include media in the form of images, videos, audio, or websites. </w:t>
            </w:r>
          </w:p>
          <w:p w14:paraId="19CFDDD5" w14:textId="00068AD2" w:rsidR="00064E66" w:rsidRDefault="00064E66" w:rsidP="00064E66">
            <w:pPr>
              <w:shd w:val="clear" w:color="auto" w:fill="FFFFFF"/>
              <w:rPr>
                <w:rFonts w:cs="Arial"/>
                <w:szCs w:val="20"/>
              </w:rPr>
            </w:pPr>
          </w:p>
          <w:p w14:paraId="65912598" w14:textId="2AB7788E" w:rsidR="0010512C" w:rsidRPr="00E90D4A" w:rsidRDefault="00064E66" w:rsidP="00AD026D">
            <w:pPr>
              <w:pStyle w:val="AssignmentsLevel1"/>
            </w:pPr>
            <w:r w:rsidRPr="00054E7B">
              <w:rPr>
                <w:b/>
              </w:rPr>
              <w:t>Submit</w:t>
            </w:r>
            <w:r>
              <w:t xml:space="preserve"> your assignment as a JPG, PNG, or PDF file.</w:t>
            </w:r>
          </w:p>
        </w:tc>
        <w:tc>
          <w:tcPr>
            <w:tcW w:w="1440" w:type="dxa"/>
          </w:tcPr>
          <w:p w14:paraId="0C5C167B" w14:textId="65820271" w:rsidR="0010512C" w:rsidRPr="00E90D4A" w:rsidRDefault="00F32D23" w:rsidP="00C2486C">
            <w:pPr>
              <w:tabs>
                <w:tab w:val="left" w:pos="2329"/>
              </w:tabs>
              <w:rPr>
                <w:rFonts w:cs="Arial"/>
                <w:szCs w:val="20"/>
              </w:rPr>
            </w:pPr>
            <w:r>
              <w:rPr>
                <w:rFonts w:cs="Arial"/>
                <w:szCs w:val="20"/>
              </w:rPr>
              <w:t>6.4</w:t>
            </w:r>
          </w:p>
        </w:tc>
        <w:tc>
          <w:tcPr>
            <w:tcW w:w="1440" w:type="dxa"/>
          </w:tcPr>
          <w:p w14:paraId="43D7337E" w14:textId="0ED3FD46" w:rsidR="0010512C" w:rsidRPr="00E90D4A" w:rsidRDefault="003F3716" w:rsidP="00C2486C">
            <w:pPr>
              <w:tabs>
                <w:tab w:val="left" w:pos="2329"/>
              </w:tabs>
              <w:rPr>
                <w:rFonts w:cs="Arial"/>
                <w:szCs w:val="20"/>
              </w:rPr>
            </w:pPr>
            <w:r>
              <w:rPr>
                <w:rFonts w:cs="Arial"/>
                <w:szCs w:val="20"/>
              </w:rPr>
              <w:t xml:space="preserve">Research and Problem solving = </w:t>
            </w:r>
            <w:r w:rsidRPr="003F3716">
              <w:rPr>
                <w:rFonts w:cs="Arial"/>
                <w:b/>
                <w:szCs w:val="20"/>
              </w:rPr>
              <w:t xml:space="preserve">1 </w:t>
            </w:r>
            <w:r w:rsidR="00F32D23" w:rsidRPr="003F3716">
              <w:rPr>
                <w:rFonts w:cs="Arial"/>
                <w:b/>
                <w:szCs w:val="20"/>
              </w:rPr>
              <w:t>h</w:t>
            </w:r>
            <w:r w:rsidRPr="003F3716">
              <w:rPr>
                <w:rFonts w:cs="Arial"/>
                <w:b/>
                <w:szCs w:val="20"/>
              </w:rPr>
              <w:t>ou</w:t>
            </w:r>
            <w:r w:rsidR="00F32D23" w:rsidRPr="003F3716">
              <w:rPr>
                <w:rFonts w:cs="Arial"/>
                <w:b/>
                <w:szCs w:val="20"/>
              </w:rPr>
              <w:t>r</w:t>
            </w:r>
          </w:p>
        </w:tc>
      </w:tr>
      <w:tr w:rsidR="00C679BF" w:rsidRPr="00E90D4A" w14:paraId="077BA529" w14:textId="77777777" w:rsidTr="00AB4F41">
        <w:tc>
          <w:tcPr>
            <w:tcW w:w="10170" w:type="dxa"/>
            <w:gridSpan w:val="2"/>
            <w:tcMar>
              <w:top w:w="115" w:type="dxa"/>
              <w:left w:w="115" w:type="dxa"/>
              <w:bottom w:w="115" w:type="dxa"/>
              <w:right w:w="115" w:type="dxa"/>
            </w:tcMar>
          </w:tcPr>
          <w:p w14:paraId="6C0DC5B5" w14:textId="4E8DCDD7" w:rsidR="00C679BF" w:rsidRPr="004D41AE" w:rsidRDefault="00C679BF" w:rsidP="00AB4F41">
            <w:pPr>
              <w:tabs>
                <w:tab w:val="left" w:pos="2329"/>
              </w:tabs>
              <w:rPr>
                <w:rFonts w:cs="Arial"/>
                <w:b/>
                <w:szCs w:val="20"/>
              </w:rPr>
            </w:pPr>
            <w:r w:rsidRPr="004D41AE">
              <w:rPr>
                <w:rFonts w:cs="Arial"/>
                <w:b/>
                <w:szCs w:val="20"/>
              </w:rPr>
              <w:t>At-Risk Student Success Prediction</w:t>
            </w:r>
          </w:p>
          <w:p w14:paraId="6766A9FC" w14:textId="77777777" w:rsidR="00C679BF" w:rsidRPr="004D41AE" w:rsidRDefault="00C679BF" w:rsidP="00AB4F41">
            <w:pPr>
              <w:tabs>
                <w:tab w:val="left" w:pos="2329"/>
              </w:tabs>
              <w:rPr>
                <w:rFonts w:cs="Arial"/>
                <w:b/>
                <w:szCs w:val="20"/>
              </w:rPr>
            </w:pPr>
          </w:p>
          <w:p w14:paraId="57DC5CAE" w14:textId="46F97F1C" w:rsidR="005627D1" w:rsidRPr="004D41AE" w:rsidRDefault="005627D1" w:rsidP="00AB4F41">
            <w:r w:rsidRPr="004D41AE">
              <w:rPr>
                <w:b/>
              </w:rPr>
              <w:t>Review</w:t>
            </w:r>
            <w:r w:rsidRPr="004D41AE">
              <w:t xml:space="preserve"> the </w:t>
            </w:r>
            <w:r w:rsidR="00BE01CF" w:rsidRPr="004D41AE">
              <w:t>student</w:t>
            </w:r>
            <w:r w:rsidRPr="004D41AE">
              <w:t xml:space="preserve"> profiles in the </w:t>
            </w:r>
            <w:hyperlink r:id="rId34" w:history="1">
              <w:r w:rsidR="00E61D27" w:rsidRPr="0043036D">
                <w:rPr>
                  <w:rStyle w:val="Hyperlink"/>
                </w:rPr>
                <w:t xml:space="preserve">At-Risk </w:t>
              </w:r>
              <w:r w:rsidRPr="0043036D">
                <w:rPr>
                  <w:rStyle w:val="Hyperlink"/>
                </w:rPr>
                <w:t>Student Success Prediction Multimedia Activity</w:t>
              </w:r>
            </w:hyperlink>
            <w:r w:rsidR="00BE01CF" w:rsidRPr="004D41AE">
              <w:t>.</w:t>
            </w:r>
            <w:r w:rsidRPr="004D41AE">
              <w:t xml:space="preserve"> </w:t>
            </w:r>
          </w:p>
          <w:p w14:paraId="269D0F24" w14:textId="77777777" w:rsidR="005627D1" w:rsidRPr="004D41AE" w:rsidRDefault="005627D1" w:rsidP="00AB4F41"/>
          <w:p w14:paraId="2ED4F9B4" w14:textId="1F2DAAA8" w:rsidR="005627D1" w:rsidRPr="004D41AE" w:rsidRDefault="005627D1" w:rsidP="00AB4F41">
            <w:r w:rsidRPr="004D41AE">
              <w:rPr>
                <w:b/>
              </w:rPr>
              <w:t>Assess</w:t>
            </w:r>
            <w:r w:rsidRPr="004D41AE">
              <w:t xml:space="preserve"> each student’s risk</w:t>
            </w:r>
            <w:r w:rsidR="00BE01CF" w:rsidRPr="004D41AE">
              <w:t xml:space="preserve"> level for</w:t>
            </w:r>
            <w:r w:rsidRPr="004D41AE">
              <w:t xml:space="preserve"> </w:t>
            </w:r>
            <w:r w:rsidR="00BE01CF" w:rsidRPr="004D41AE">
              <w:t xml:space="preserve">not </w:t>
            </w:r>
            <w:r w:rsidRPr="004D41AE">
              <w:t>pe</w:t>
            </w:r>
            <w:r w:rsidR="00BE01CF" w:rsidRPr="004D41AE">
              <w:t xml:space="preserve">rsisting through the semester. </w:t>
            </w:r>
            <w:r w:rsidRPr="004D41AE">
              <w:t xml:space="preserve">Rank them from highest to lowest </w:t>
            </w:r>
            <w:r w:rsidR="00BE01CF" w:rsidRPr="004D41AE">
              <w:t xml:space="preserve">level of </w:t>
            </w:r>
            <w:r w:rsidRPr="004D41AE">
              <w:t xml:space="preserve">risk. </w:t>
            </w:r>
            <w:r w:rsidR="00BE01CF" w:rsidRPr="004D41AE">
              <w:t xml:space="preserve">Consider all aspects of what you know about each student profile. </w:t>
            </w:r>
            <w:r w:rsidRPr="004D41AE">
              <w:t xml:space="preserve">Justify your reasoning.  </w:t>
            </w:r>
          </w:p>
          <w:p w14:paraId="6064C18C" w14:textId="77777777" w:rsidR="00BE01CF" w:rsidRPr="004D41AE" w:rsidRDefault="00BE01CF" w:rsidP="00AB4F41"/>
          <w:p w14:paraId="1713E93C" w14:textId="67FE22F6" w:rsidR="005627D1" w:rsidRPr="004D41AE" w:rsidRDefault="00BE01CF" w:rsidP="00AB4F41">
            <w:r w:rsidRPr="004D41AE">
              <w:rPr>
                <w:b/>
              </w:rPr>
              <w:t>P</w:t>
            </w:r>
            <w:r w:rsidR="005627D1" w:rsidRPr="004D41AE">
              <w:rPr>
                <w:b/>
              </w:rPr>
              <w:t>rovide</w:t>
            </w:r>
            <w:r w:rsidR="005627D1" w:rsidRPr="004D41AE">
              <w:t xml:space="preserve"> ideas </w:t>
            </w:r>
            <w:r w:rsidRPr="004D41AE">
              <w:t>for</w:t>
            </w:r>
            <w:r w:rsidR="005627D1" w:rsidRPr="004D41AE">
              <w:t xml:space="preserve"> each student to </w:t>
            </w:r>
            <w:r w:rsidRPr="004D41AE">
              <w:t xml:space="preserve">improve their </w:t>
            </w:r>
            <w:r w:rsidR="005627D1" w:rsidRPr="004D41AE">
              <w:t>succe</w:t>
            </w:r>
            <w:r w:rsidRPr="004D41AE">
              <w:t>ss</w:t>
            </w:r>
            <w:r w:rsidR="005627D1" w:rsidRPr="004D41AE">
              <w:t xml:space="preserve"> and persist</w:t>
            </w:r>
            <w:r w:rsidRPr="004D41AE">
              <w:t>ence probability</w:t>
            </w:r>
            <w:r w:rsidR="005627D1" w:rsidRPr="004D41AE">
              <w:t xml:space="preserve">.  </w:t>
            </w:r>
          </w:p>
          <w:p w14:paraId="7A7AC0B2" w14:textId="77777777" w:rsidR="005627D1" w:rsidRPr="004D41AE" w:rsidRDefault="005627D1" w:rsidP="00AB4F41"/>
          <w:p w14:paraId="74E61450" w14:textId="5B98AF15" w:rsidR="00BE01CF" w:rsidRPr="004D41AE" w:rsidRDefault="00BE01CF" w:rsidP="00BE01CF">
            <w:pPr>
              <w:shd w:val="clear" w:color="auto" w:fill="FFFFFF"/>
              <w:rPr>
                <w:rFonts w:cs="Arial"/>
                <w:szCs w:val="20"/>
              </w:rPr>
            </w:pPr>
            <w:r w:rsidRPr="004D41AE">
              <w:rPr>
                <w:rFonts w:cs="Arial"/>
                <w:b/>
                <w:szCs w:val="20"/>
              </w:rPr>
              <w:t>Design</w:t>
            </w:r>
            <w:r w:rsidRPr="004D41AE">
              <w:rPr>
                <w:rFonts w:cs="Arial"/>
                <w:szCs w:val="20"/>
              </w:rPr>
              <w:t xml:space="preserve"> an infographic </w:t>
            </w:r>
            <w:r w:rsidR="00DB1A2E" w:rsidRPr="004D41AE">
              <w:rPr>
                <w:rFonts w:cs="Arial"/>
                <w:szCs w:val="20"/>
              </w:rPr>
              <w:t xml:space="preserve">on </w:t>
            </w:r>
            <w:hyperlink r:id="rId35" w:history="1">
              <w:r w:rsidR="00DB1A2E" w:rsidRPr="004D41AE">
                <w:rPr>
                  <w:rStyle w:val="Hyperlink"/>
                  <w:rFonts w:cs="Arial"/>
                  <w:szCs w:val="20"/>
                </w:rPr>
                <w:t>Canva</w:t>
              </w:r>
            </w:hyperlink>
            <w:r w:rsidR="00DB1A2E" w:rsidRPr="004D41AE">
              <w:rPr>
                <w:rFonts w:cs="Arial"/>
                <w:szCs w:val="20"/>
              </w:rPr>
              <w:t xml:space="preserve"> </w:t>
            </w:r>
            <w:r w:rsidRPr="004D41AE">
              <w:rPr>
                <w:rFonts w:cs="Arial"/>
                <w:szCs w:val="20"/>
              </w:rPr>
              <w:t xml:space="preserve">that addresses </w:t>
            </w:r>
            <w:r w:rsidR="00DB1A2E" w:rsidRPr="004D41AE">
              <w:t>your ranking, justification, and improvement ideas</w:t>
            </w:r>
            <w:r w:rsidRPr="004D41AE">
              <w:rPr>
                <w:rFonts w:cs="Arial"/>
                <w:szCs w:val="20"/>
              </w:rPr>
              <w:t xml:space="preserve">. Include media in the form of images, videos, audio, or websites. </w:t>
            </w:r>
          </w:p>
          <w:p w14:paraId="7E8CE5F1" w14:textId="07699E38" w:rsidR="00BE01CF" w:rsidRPr="004D41AE" w:rsidRDefault="00BE01CF" w:rsidP="00BE01CF">
            <w:pPr>
              <w:shd w:val="clear" w:color="auto" w:fill="FFFFFF"/>
              <w:rPr>
                <w:rFonts w:cs="Arial"/>
                <w:szCs w:val="20"/>
              </w:rPr>
            </w:pPr>
          </w:p>
          <w:p w14:paraId="3D031443" w14:textId="1AB9C6C0" w:rsidR="00C679BF" w:rsidRPr="004D41AE" w:rsidRDefault="00BE01CF" w:rsidP="00AD026D">
            <w:pPr>
              <w:rPr>
                <w:b/>
              </w:rPr>
            </w:pPr>
            <w:r w:rsidRPr="004D41AE">
              <w:rPr>
                <w:b/>
              </w:rPr>
              <w:t>Post</w:t>
            </w:r>
            <w:r w:rsidRPr="004D41AE">
              <w:t xml:space="preserve"> your assignment as a JPG, PNG, or PDF file.</w:t>
            </w:r>
          </w:p>
        </w:tc>
        <w:tc>
          <w:tcPr>
            <w:tcW w:w="1440" w:type="dxa"/>
          </w:tcPr>
          <w:p w14:paraId="3A2D179F" w14:textId="5019B783" w:rsidR="00C679BF" w:rsidRPr="004D41AE" w:rsidRDefault="00F32D23" w:rsidP="00AB4F41">
            <w:pPr>
              <w:tabs>
                <w:tab w:val="left" w:pos="2329"/>
              </w:tabs>
              <w:rPr>
                <w:rFonts w:cs="Arial"/>
                <w:szCs w:val="20"/>
              </w:rPr>
            </w:pPr>
            <w:r w:rsidRPr="004D41AE">
              <w:rPr>
                <w:rFonts w:cs="Arial"/>
                <w:szCs w:val="20"/>
              </w:rPr>
              <w:t>6.1, 6.2, 6.3, 6.4</w:t>
            </w:r>
          </w:p>
        </w:tc>
        <w:tc>
          <w:tcPr>
            <w:tcW w:w="1440" w:type="dxa"/>
          </w:tcPr>
          <w:p w14:paraId="6EEFFAF6" w14:textId="0F732679" w:rsidR="00C679BF" w:rsidRPr="00E90D4A" w:rsidRDefault="00F32D23" w:rsidP="00AB4F41">
            <w:pPr>
              <w:tabs>
                <w:tab w:val="left" w:pos="2329"/>
              </w:tabs>
              <w:rPr>
                <w:rFonts w:cs="Arial"/>
                <w:szCs w:val="20"/>
              </w:rPr>
            </w:pPr>
            <w:r w:rsidRPr="004D41AE">
              <w:t xml:space="preserve">Discussion: one post and replies to three other posts = </w:t>
            </w:r>
            <w:r w:rsidRPr="004D41AE">
              <w:rPr>
                <w:b/>
              </w:rPr>
              <w:t>1 hour</w:t>
            </w:r>
          </w:p>
        </w:tc>
      </w:tr>
      <w:tr w:rsidR="00C61ACE" w:rsidRPr="00E90D4A" w14:paraId="0B5529E6" w14:textId="77777777" w:rsidTr="006865A4">
        <w:tc>
          <w:tcPr>
            <w:tcW w:w="10170" w:type="dxa"/>
            <w:gridSpan w:val="2"/>
            <w:tcMar>
              <w:top w:w="115" w:type="dxa"/>
              <w:left w:w="115" w:type="dxa"/>
              <w:bottom w:w="115" w:type="dxa"/>
              <w:right w:w="115" w:type="dxa"/>
            </w:tcMar>
          </w:tcPr>
          <w:p w14:paraId="0433D6A5" w14:textId="749A3103" w:rsidR="00C61ACE" w:rsidRPr="00E90D4A" w:rsidRDefault="00C61ACE" w:rsidP="006865A4">
            <w:pPr>
              <w:tabs>
                <w:tab w:val="left" w:pos="2329"/>
              </w:tabs>
              <w:rPr>
                <w:rFonts w:cs="Arial"/>
                <w:b/>
                <w:szCs w:val="20"/>
              </w:rPr>
            </w:pPr>
            <w:r>
              <w:rPr>
                <w:rFonts w:cs="Arial"/>
                <w:b/>
                <w:szCs w:val="20"/>
              </w:rPr>
              <w:t xml:space="preserve">Week Six </w:t>
            </w:r>
            <w:r w:rsidRPr="00E90D4A">
              <w:rPr>
                <w:rFonts w:cs="Arial"/>
                <w:b/>
                <w:szCs w:val="20"/>
              </w:rPr>
              <w:t>Reflective Journal</w:t>
            </w:r>
          </w:p>
          <w:p w14:paraId="53BE1E61" w14:textId="77777777" w:rsidR="00C61ACE" w:rsidRPr="00E90D4A" w:rsidRDefault="00C61ACE" w:rsidP="006865A4">
            <w:pPr>
              <w:tabs>
                <w:tab w:val="left" w:pos="2329"/>
              </w:tabs>
              <w:rPr>
                <w:rFonts w:cs="Arial"/>
                <w:b/>
                <w:szCs w:val="20"/>
              </w:rPr>
            </w:pPr>
          </w:p>
          <w:p w14:paraId="3FA0500C" w14:textId="77777777" w:rsidR="00C61ACE" w:rsidRPr="00E90D4A" w:rsidRDefault="00C61ACE" w:rsidP="006865A4">
            <w:r w:rsidRPr="00E90D4A">
              <w:rPr>
                <w:b/>
              </w:rPr>
              <w:t>Write</w:t>
            </w:r>
            <w:r w:rsidRPr="00E90D4A">
              <w:t xml:space="preserve"> a reflective journal entry using the following prompt:</w:t>
            </w:r>
          </w:p>
          <w:p w14:paraId="042BA9EA" w14:textId="77777777" w:rsidR="00C61ACE" w:rsidRPr="00E90D4A" w:rsidRDefault="00C61ACE" w:rsidP="006865A4"/>
          <w:p w14:paraId="1A222969" w14:textId="273C52F9" w:rsidR="00C61ACE" w:rsidRDefault="00C61ACE" w:rsidP="00000D8D">
            <w:pPr>
              <w:pStyle w:val="AssignmentsLevel2"/>
            </w:pPr>
            <w:r w:rsidRPr="00E90D4A">
              <w:t>What new information have you learned from this week’s readings and assignments that has strengthened your understanding of recruitment, retention</w:t>
            </w:r>
            <w:r w:rsidR="00FD1CA5">
              <w:t>,</w:t>
            </w:r>
            <w:r w:rsidRPr="00E90D4A">
              <w:t xml:space="preserve"> an</w:t>
            </w:r>
            <w:r>
              <w:t>d</w:t>
            </w:r>
            <w:r w:rsidRPr="00E90D4A">
              <w:t xml:space="preserve"> persistence?</w:t>
            </w:r>
          </w:p>
          <w:p w14:paraId="2B9B6BDA" w14:textId="77777777" w:rsidR="00C61ACE" w:rsidRPr="00E90D4A" w:rsidRDefault="00C61ACE" w:rsidP="006865A4">
            <w:pPr>
              <w:pStyle w:val="ListParagraph"/>
            </w:pPr>
          </w:p>
          <w:p w14:paraId="04854159" w14:textId="77777777" w:rsidR="00C61ACE" w:rsidRPr="00E90D4A" w:rsidRDefault="00C61ACE" w:rsidP="006865A4">
            <w:pPr>
              <w:pStyle w:val="AssignmentsLevel1"/>
            </w:pPr>
            <w:r w:rsidRPr="00FD7A08">
              <w:rPr>
                <w:b/>
              </w:rPr>
              <w:lastRenderedPageBreak/>
              <w:t>Submit</w:t>
            </w:r>
            <w:r>
              <w:t xml:space="preserve"> your assignment as a 1- to 2-page Microsoft Word document. </w:t>
            </w:r>
            <w:r w:rsidRPr="00FD7A08">
              <w:t>Use</w:t>
            </w:r>
            <w:r w:rsidRPr="00E90D4A">
              <w:rPr>
                <w:b/>
              </w:rPr>
              <w:t xml:space="preserve"> </w:t>
            </w:r>
            <w:r w:rsidRPr="00E90D4A">
              <w:t>this as a tool to prepare for</w:t>
            </w:r>
            <w:r>
              <w:t xml:space="preserve"> your Week 7 Strategic Enrollment Management Plan assignment.</w:t>
            </w:r>
          </w:p>
        </w:tc>
        <w:tc>
          <w:tcPr>
            <w:tcW w:w="1440" w:type="dxa"/>
          </w:tcPr>
          <w:p w14:paraId="07289AD3" w14:textId="0C8FE98D" w:rsidR="00C61ACE" w:rsidRPr="00E90D4A" w:rsidRDefault="00F32D23" w:rsidP="006865A4">
            <w:pPr>
              <w:tabs>
                <w:tab w:val="left" w:pos="2329"/>
              </w:tabs>
              <w:rPr>
                <w:rFonts w:cs="Arial"/>
                <w:szCs w:val="20"/>
              </w:rPr>
            </w:pPr>
            <w:r>
              <w:rPr>
                <w:rFonts w:cs="Arial"/>
                <w:szCs w:val="20"/>
              </w:rPr>
              <w:lastRenderedPageBreak/>
              <w:t>6.1, 6.2, 6.3, 6.4</w:t>
            </w:r>
          </w:p>
        </w:tc>
        <w:tc>
          <w:tcPr>
            <w:tcW w:w="1440" w:type="dxa"/>
          </w:tcPr>
          <w:p w14:paraId="3BC83990" w14:textId="45D4C5CD" w:rsidR="00C61ACE" w:rsidRPr="003F3716" w:rsidRDefault="003F3716" w:rsidP="006865A4">
            <w:pPr>
              <w:tabs>
                <w:tab w:val="left" w:pos="2329"/>
              </w:tabs>
              <w:rPr>
                <w:rFonts w:cs="Arial"/>
                <w:b/>
                <w:szCs w:val="20"/>
              </w:rPr>
            </w:pPr>
            <w:r>
              <w:rPr>
                <w:rFonts w:cs="Arial"/>
                <w:szCs w:val="20"/>
              </w:rPr>
              <w:t xml:space="preserve">Journal = </w:t>
            </w:r>
            <w:r>
              <w:rPr>
                <w:rFonts w:cs="Arial"/>
                <w:b/>
                <w:szCs w:val="20"/>
              </w:rPr>
              <w:t>1 hour</w:t>
            </w:r>
          </w:p>
        </w:tc>
      </w:tr>
      <w:tr w:rsidR="00FB41E7" w:rsidRPr="00E90D4A" w14:paraId="25161F7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FB41E7" w:rsidRPr="00E90D4A" w:rsidRDefault="00FB41E7" w:rsidP="00FB41E7">
            <w:pPr>
              <w:tabs>
                <w:tab w:val="left" w:pos="2329"/>
              </w:tabs>
              <w:rPr>
                <w:rFonts w:cs="Arial"/>
                <w:b/>
                <w:szCs w:val="20"/>
              </w:rPr>
            </w:pPr>
            <w:r w:rsidRPr="00E90D4A">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43FE61C" w:rsidR="00FB41E7" w:rsidRPr="00E90D4A" w:rsidRDefault="00FB41E7" w:rsidP="00FB41E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FB41E7" w:rsidRPr="00E90D4A" w:rsidRDefault="00FB41E7" w:rsidP="00FB41E7">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0C105618" w:rsidR="00FB41E7" w:rsidRPr="00E90D4A" w:rsidRDefault="003F3716" w:rsidP="00615428">
            <w:pPr>
              <w:tabs>
                <w:tab w:val="left" w:pos="2329"/>
              </w:tabs>
              <w:rPr>
                <w:rFonts w:cs="Arial"/>
                <w:b/>
                <w:szCs w:val="20"/>
              </w:rPr>
            </w:pPr>
            <w:r>
              <w:rPr>
                <w:rFonts w:cs="Arial"/>
                <w:b/>
                <w:szCs w:val="20"/>
              </w:rPr>
              <w:t>6</w:t>
            </w:r>
            <w:r w:rsidR="00F32D23">
              <w:rPr>
                <w:rFonts w:cs="Arial"/>
                <w:b/>
                <w:szCs w:val="20"/>
              </w:rPr>
              <w:t xml:space="preserve"> h</w:t>
            </w:r>
            <w:r>
              <w:rPr>
                <w:rFonts w:cs="Arial"/>
                <w:b/>
                <w:szCs w:val="20"/>
              </w:rPr>
              <w:t>ou</w:t>
            </w:r>
            <w:r w:rsidR="00F32D23">
              <w:rPr>
                <w:rFonts w:cs="Arial"/>
                <w:b/>
                <w:szCs w:val="20"/>
              </w:rPr>
              <w:t>r</w:t>
            </w:r>
            <w:r>
              <w:rPr>
                <w:rFonts w:cs="Arial"/>
                <w:b/>
                <w:szCs w:val="20"/>
              </w:rPr>
              <w:t>s</w:t>
            </w:r>
          </w:p>
        </w:tc>
      </w:tr>
    </w:tbl>
    <w:p w14:paraId="34F04B5C" w14:textId="4C302D06" w:rsidR="005344A9" w:rsidRDefault="005344A9">
      <w:pPr>
        <w:rPr>
          <w:rFonts w:cs="Arial"/>
          <w:szCs w:val="20"/>
        </w:rPr>
      </w:pPr>
    </w:p>
    <w:p w14:paraId="0EB52B08" w14:textId="6455AD96" w:rsidR="003F3716" w:rsidRDefault="003F3716">
      <w:pPr>
        <w:rPr>
          <w:rFonts w:cs="Arial"/>
          <w:szCs w:val="20"/>
        </w:rPr>
      </w:pPr>
      <w:r>
        <w:rPr>
          <w:rFonts w:cs="Arial"/>
          <w:szCs w:val="20"/>
        </w:rPr>
        <w:br w:type="page"/>
      </w:r>
    </w:p>
    <w:p w14:paraId="45F14190" w14:textId="77777777" w:rsidR="003F3716" w:rsidRPr="00E90D4A" w:rsidRDefault="003F3716">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90D4A" w14:paraId="554D1229"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85CADAB" w:rsidR="002C1641" w:rsidRPr="00E90D4A" w:rsidRDefault="002C1641" w:rsidP="0020635A">
            <w:pPr>
              <w:pStyle w:val="WeeklyTopicHeading1"/>
            </w:pPr>
            <w:bookmarkStart w:id="13" w:name="weekseven"/>
            <w:bookmarkStart w:id="14" w:name="_Toc358980900"/>
            <w:bookmarkEnd w:id="13"/>
            <w:r w:rsidRPr="00E90D4A">
              <w:t xml:space="preserve">Week Seven: </w:t>
            </w:r>
            <w:r w:rsidR="00FB41E7" w:rsidRPr="00E90D4A">
              <w:t>Creating a Successful Framework for Enrollment Management</w:t>
            </w:r>
            <w:bookmarkEnd w:id="14"/>
          </w:p>
        </w:tc>
        <w:tc>
          <w:tcPr>
            <w:tcW w:w="1440" w:type="dxa"/>
            <w:tcBorders>
              <w:left w:val="nil"/>
              <w:bottom w:val="single" w:sz="4" w:space="0" w:color="000000" w:themeColor="text1"/>
              <w:right w:val="nil"/>
            </w:tcBorders>
            <w:shd w:val="clear" w:color="auto" w:fill="BF2C37"/>
          </w:tcPr>
          <w:p w14:paraId="5D1483B3" w14:textId="77777777" w:rsidR="002C1641" w:rsidRPr="00E90D4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E90D4A" w:rsidRDefault="002C1641" w:rsidP="00FD5474">
            <w:pPr>
              <w:tabs>
                <w:tab w:val="left" w:pos="0"/>
                <w:tab w:val="left" w:pos="3720"/>
              </w:tabs>
              <w:outlineLvl w:val="0"/>
              <w:rPr>
                <w:rFonts w:cs="Arial"/>
                <w:color w:val="FFFFFF"/>
                <w:sz w:val="28"/>
                <w:szCs w:val="28"/>
              </w:rPr>
            </w:pPr>
          </w:p>
        </w:tc>
      </w:tr>
      <w:tr w:rsidR="00BA4B7B" w:rsidRPr="00E90D4A"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E90D4A" w:rsidRDefault="00BA4B7B" w:rsidP="00FD5474">
            <w:pPr>
              <w:tabs>
                <w:tab w:val="left" w:pos="0"/>
                <w:tab w:val="left" w:pos="3720"/>
              </w:tabs>
              <w:outlineLvl w:val="0"/>
              <w:rPr>
                <w:rFonts w:cs="Arial"/>
                <w:b/>
                <w:i/>
                <w:szCs w:val="20"/>
              </w:rPr>
            </w:pPr>
            <w:r w:rsidRPr="00E90D4A">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E90D4A" w:rsidRDefault="00BA4B7B" w:rsidP="00FD5474">
            <w:pPr>
              <w:tabs>
                <w:tab w:val="left" w:pos="0"/>
                <w:tab w:val="left" w:pos="3720"/>
              </w:tabs>
              <w:outlineLvl w:val="0"/>
              <w:rPr>
                <w:rFonts w:cs="Arial"/>
                <w:szCs w:val="20"/>
              </w:rPr>
            </w:pPr>
            <w:r w:rsidRPr="00E90D4A">
              <w:rPr>
                <w:rFonts w:cs="Arial"/>
                <w:b/>
                <w:i/>
                <w:szCs w:val="20"/>
              </w:rPr>
              <w:t>Alignment</w:t>
            </w:r>
          </w:p>
        </w:tc>
      </w:tr>
      <w:tr w:rsidR="00BA4B7B" w:rsidRPr="00E90D4A"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5F36ABB1" w:rsidR="00BA4B7B" w:rsidRPr="00E90D4A" w:rsidRDefault="00F32D23" w:rsidP="005936AD">
            <w:pPr>
              <w:pStyle w:val="ObjectiveBullet"/>
              <w:numPr>
                <w:ilvl w:val="1"/>
                <w:numId w:val="13"/>
              </w:numPr>
              <w:tabs>
                <w:tab w:val="clear" w:pos="0"/>
              </w:tabs>
            </w:pPr>
            <w:r>
              <w:t>F</w:t>
            </w:r>
            <w:r w:rsidR="00FB41E7" w:rsidRPr="00E90D4A">
              <w:t>ormulate an enrollment management framework that fosters student success</w:t>
            </w:r>
            <w:r>
              <w:t>.</w:t>
            </w:r>
          </w:p>
        </w:tc>
        <w:tc>
          <w:tcPr>
            <w:tcW w:w="2880" w:type="dxa"/>
            <w:gridSpan w:val="2"/>
            <w:tcBorders>
              <w:left w:val="nil"/>
              <w:bottom w:val="nil"/>
            </w:tcBorders>
          </w:tcPr>
          <w:p w14:paraId="349EA95D" w14:textId="197B7A7C" w:rsidR="00BA4B7B" w:rsidRPr="00E90D4A" w:rsidRDefault="00F32D23" w:rsidP="00FD5474">
            <w:pPr>
              <w:tabs>
                <w:tab w:val="left" w:pos="0"/>
                <w:tab w:val="left" w:pos="3720"/>
              </w:tabs>
              <w:outlineLvl w:val="0"/>
              <w:rPr>
                <w:rFonts w:cs="Arial"/>
                <w:szCs w:val="20"/>
              </w:rPr>
            </w:pPr>
            <w:r>
              <w:rPr>
                <w:rFonts w:cs="Arial"/>
                <w:szCs w:val="20"/>
              </w:rPr>
              <w:t>CLO1, CLO2, CLO3, CLO4, CLO5</w:t>
            </w:r>
          </w:p>
        </w:tc>
      </w:tr>
      <w:tr w:rsidR="00557340" w:rsidRPr="00E90D4A"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E90D4A" w:rsidRDefault="00557340" w:rsidP="002522B3">
            <w:pPr>
              <w:tabs>
                <w:tab w:val="left" w:pos="0"/>
                <w:tab w:val="left" w:pos="3720"/>
              </w:tabs>
              <w:outlineLvl w:val="0"/>
              <w:rPr>
                <w:rFonts w:cs="Arial"/>
                <w:i/>
                <w:szCs w:val="20"/>
              </w:rPr>
            </w:pPr>
            <w:bookmarkStart w:id="15" w:name="weekeight"/>
            <w:bookmarkStart w:id="16" w:name="weeknine"/>
            <w:bookmarkEnd w:id="15"/>
            <w:bookmarkEnd w:id="16"/>
            <w:r w:rsidRPr="00E90D4A">
              <w:rPr>
                <w:rFonts w:cs="Arial"/>
                <w:b/>
                <w:i/>
                <w:sz w:val="22"/>
                <w:szCs w:val="20"/>
              </w:rPr>
              <w:t>Resources, Activities, and Preparation</w:t>
            </w:r>
          </w:p>
          <w:p w14:paraId="19BED838" w14:textId="28BA8ED4" w:rsidR="00557340" w:rsidRPr="00E90D4A" w:rsidRDefault="00DB4448" w:rsidP="002522B3">
            <w:pPr>
              <w:tabs>
                <w:tab w:val="left" w:pos="0"/>
                <w:tab w:val="left" w:pos="3720"/>
              </w:tabs>
              <w:outlineLvl w:val="0"/>
              <w:rPr>
                <w:rFonts w:cs="Arial"/>
                <w:b/>
                <w:i/>
                <w:szCs w:val="20"/>
              </w:rPr>
            </w:pPr>
            <w:r w:rsidRPr="00E90D4A">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E90D4A" w:rsidRDefault="00557340" w:rsidP="002522B3">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auto"/>
            </w:tcBorders>
            <w:shd w:val="clear" w:color="auto" w:fill="D8D9DA"/>
          </w:tcPr>
          <w:p w14:paraId="57A63BED" w14:textId="77777777" w:rsidR="00557340" w:rsidRPr="00E90D4A" w:rsidRDefault="00557340" w:rsidP="002522B3">
            <w:pPr>
              <w:tabs>
                <w:tab w:val="left" w:pos="0"/>
                <w:tab w:val="left" w:pos="3720"/>
              </w:tabs>
              <w:outlineLvl w:val="0"/>
              <w:rPr>
                <w:rFonts w:cs="Arial"/>
                <w:b/>
                <w:i/>
                <w:szCs w:val="20"/>
              </w:rPr>
            </w:pPr>
            <w:r w:rsidRPr="00E90D4A">
              <w:rPr>
                <w:rFonts w:cs="Arial"/>
                <w:b/>
                <w:i/>
                <w:szCs w:val="20"/>
              </w:rPr>
              <w:t>AIE</w:t>
            </w:r>
          </w:p>
        </w:tc>
      </w:tr>
      <w:tr w:rsidR="00557340" w:rsidRPr="00E90D4A" w14:paraId="65C375B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4EFC7C6A" w:rsidR="00557340" w:rsidRPr="00E90D4A" w:rsidRDefault="00327031" w:rsidP="002522B3">
            <w:pPr>
              <w:tabs>
                <w:tab w:val="left" w:pos="2329"/>
              </w:tabs>
              <w:rPr>
                <w:rFonts w:cs="Arial"/>
                <w:b/>
                <w:szCs w:val="20"/>
              </w:rPr>
            </w:pPr>
            <w:r>
              <w:rPr>
                <w:rFonts w:cs="Arial"/>
                <w:b/>
                <w:szCs w:val="20"/>
              </w:rPr>
              <w:t>Readings</w:t>
            </w:r>
            <w:r w:rsidR="00EA54A7">
              <w:rPr>
                <w:rFonts w:cs="Arial"/>
                <w:b/>
                <w:szCs w:val="20"/>
              </w:rPr>
              <w:t xml:space="preserve"> and Resources</w:t>
            </w:r>
          </w:p>
          <w:p w14:paraId="4DB6F218" w14:textId="77777777" w:rsidR="00557340" w:rsidRPr="00E90D4A" w:rsidRDefault="00557340" w:rsidP="002522B3">
            <w:pPr>
              <w:tabs>
                <w:tab w:val="left" w:pos="2329"/>
              </w:tabs>
              <w:rPr>
                <w:rFonts w:cs="Arial"/>
                <w:b/>
                <w:szCs w:val="20"/>
              </w:rPr>
            </w:pPr>
          </w:p>
          <w:p w14:paraId="6A18FA88" w14:textId="77777777" w:rsidR="00557340" w:rsidRDefault="00FB41E7" w:rsidP="002522B3">
            <w:pPr>
              <w:pStyle w:val="AssignmentsLevel1"/>
            </w:pPr>
            <w:r w:rsidRPr="00F32D23">
              <w:rPr>
                <w:b/>
              </w:rPr>
              <w:t>Read</w:t>
            </w:r>
            <w:r w:rsidRPr="00E90D4A">
              <w:t xml:space="preserve"> the following: </w:t>
            </w:r>
          </w:p>
          <w:p w14:paraId="6DE4F94C" w14:textId="77777777" w:rsidR="00FD1CA5" w:rsidRPr="000959B1" w:rsidRDefault="00FD1CA5" w:rsidP="002522B3">
            <w:pPr>
              <w:pStyle w:val="AssignmentsLevel1"/>
              <w:rPr>
                <w:i/>
              </w:rPr>
            </w:pPr>
          </w:p>
          <w:p w14:paraId="338BADBB" w14:textId="4BA024F9" w:rsidR="00FB41E7" w:rsidRPr="00E90D4A" w:rsidRDefault="00FB41E7" w:rsidP="00000D8D">
            <w:pPr>
              <w:pStyle w:val="AssignmentsLevel2"/>
            </w:pPr>
            <w:r w:rsidRPr="000959B1">
              <w:rPr>
                <w:i/>
              </w:rPr>
              <w:t>Ch</w:t>
            </w:r>
            <w:r w:rsidR="00FD1CA5" w:rsidRPr="000959B1">
              <w:rPr>
                <w:i/>
              </w:rPr>
              <w:t>.</w:t>
            </w:r>
            <w:r w:rsidRPr="000959B1">
              <w:rPr>
                <w:i/>
              </w:rPr>
              <w:t xml:space="preserve"> 27</w:t>
            </w:r>
            <w:r w:rsidR="00FD1CA5" w:rsidRPr="000959B1">
              <w:rPr>
                <w:i/>
              </w:rPr>
              <w:t>–</w:t>
            </w:r>
            <w:r w:rsidRPr="000959B1">
              <w:rPr>
                <w:i/>
              </w:rPr>
              <w:t xml:space="preserve">30 of The </w:t>
            </w:r>
            <w:r w:rsidRPr="00E90D4A">
              <w:t>Handbook of Strategic Enrollment Management</w:t>
            </w:r>
          </w:p>
          <w:p w14:paraId="2FB90D5C" w14:textId="3DDA6475" w:rsidR="00FB41E7" w:rsidRPr="00C61ACE" w:rsidRDefault="00FB41E7" w:rsidP="004D0AB8">
            <w:pPr>
              <w:pStyle w:val="AssignmentsLevel2"/>
            </w:pPr>
            <w:r w:rsidRPr="00E90D4A">
              <w:t>Ch</w:t>
            </w:r>
            <w:r w:rsidR="00FD1CA5">
              <w:t>.</w:t>
            </w:r>
            <w:r w:rsidRPr="00E90D4A">
              <w:t xml:space="preserve"> 14 of </w:t>
            </w:r>
            <w:r w:rsidRPr="000959B1">
              <w:rPr>
                <w:i/>
              </w:rPr>
              <w:t>Transforming Higher Education</w:t>
            </w:r>
          </w:p>
          <w:p w14:paraId="2A389BC6" w14:textId="59B748A3" w:rsidR="00C61ACE" w:rsidRDefault="00C61ACE" w:rsidP="001859B3">
            <w:pPr>
              <w:pStyle w:val="AssignmentsLevel2"/>
            </w:pPr>
            <w:r>
              <w:t xml:space="preserve">Bontrager, B. (Spring 2004). </w:t>
            </w:r>
            <w:hyperlink r:id="rId36" w:history="1">
              <w:r w:rsidRPr="00C61ACE">
                <w:rPr>
                  <w:rStyle w:val="Hyperlink"/>
                </w:rPr>
                <w:t>Strategic enrollment management: Core strategies and best practices</w:t>
              </w:r>
            </w:hyperlink>
            <w:r>
              <w:t xml:space="preserve">. </w:t>
            </w:r>
            <w:r>
              <w:rPr>
                <w:i/>
              </w:rPr>
              <w:t>Colleges and Universities 79</w:t>
            </w:r>
            <w:r>
              <w:t>, (4) 9</w:t>
            </w:r>
            <w:r w:rsidR="00FD1CA5">
              <w:t>–</w:t>
            </w:r>
            <w:r>
              <w:t xml:space="preserve">15. </w:t>
            </w:r>
          </w:p>
          <w:p w14:paraId="21270E89" w14:textId="77777777" w:rsidR="004773EC" w:rsidRDefault="004773EC">
            <w:pPr>
              <w:pStyle w:val="AssignmentsLevel2"/>
              <w:numPr>
                <w:ilvl w:val="0"/>
                <w:numId w:val="0"/>
              </w:numPr>
              <w:ind w:left="720"/>
            </w:pPr>
          </w:p>
          <w:p w14:paraId="3BB9A5FB" w14:textId="77777777" w:rsidR="004773EC" w:rsidRDefault="004773EC" w:rsidP="00000D8D">
            <w:pPr>
              <w:pStyle w:val="AssignmentsLevel2"/>
              <w:numPr>
                <w:ilvl w:val="0"/>
                <w:numId w:val="0"/>
              </w:numPr>
            </w:pPr>
            <w:r w:rsidRPr="00EA54A7">
              <w:rPr>
                <w:b/>
              </w:rPr>
              <w:t>Watch</w:t>
            </w:r>
            <w:r>
              <w:t xml:space="preserve"> the following: </w:t>
            </w:r>
          </w:p>
          <w:p w14:paraId="3903B82F" w14:textId="77777777" w:rsidR="00FD1CA5" w:rsidRDefault="00FD1CA5" w:rsidP="00000D8D">
            <w:pPr>
              <w:pStyle w:val="AssignmentsLevel2"/>
              <w:numPr>
                <w:ilvl w:val="0"/>
                <w:numId w:val="0"/>
              </w:numPr>
            </w:pPr>
          </w:p>
          <w:p w14:paraId="6C8A2798" w14:textId="2D033554" w:rsidR="004773EC" w:rsidRDefault="00615803" w:rsidP="004D0AB8">
            <w:pPr>
              <w:pStyle w:val="AssignmentsLevel2"/>
            </w:pPr>
            <w:hyperlink r:id="rId37" w:history="1">
              <w:r w:rsidR="004773EC" w:rsidRPr="004773EC">
                <w:rPr>
                  <w:rStyle w:val="Hyperlink"/>
                </w:rPr>
                <w:t>Our Failing Schools: Enough is Enough</w:t>
              </w:r>
            </w:hyperlink>
            <w:r w:rsidR="004773EC">
              <w:t xml:space="preserve"> (17:07)</w:t>
            </w:r>
          </w:p>
          <w:p w14:paraId="3FA56EE9" w14:textId="77777777" w:rsidR="004773EC" w:rsidRDefault="00615803" w:rsidP="001859B3">
            <w:pPr>
              <w:pStyle w:val="AssignmentsLevel2"/>
            </w:pPr>
            <w:hyperlink r:id="rId38" w:history="1">
              <w:r w:rsidR="004773EC" w:rsidRPr="004773EC">
                <w:rPr>
                  <w:rStyle w:val="Hyperlink"/>
                </w:rPr>
                <w:t>What We’re Learning from Online Education</w:t>
              </w:r>
            </w:hyperlink>
            <w:r w:rsidR="004773EC">
              <w:t xml:space="preserve"> (20:40)</w:t>
            </w:r>
          </w:p>
          <w:p w14:paraId="489CB444" w14:textId="77777777" w:rsidR="003F3716" w:rsidRDefault="003F3716" w:rsidP="003F3716">
            <w:pPr>
              <w:pStyle w:val="AssignmentsLevel2"/>
              <w:numPr>
                <w:ilvl w:val="0"/>
                <w:numId w:val="0"/>
              </w:numPr>
              <w:ind w:left="395" w:hanging="360"/>
            </w:pPr>
          </w:p>
          <w:p w14:paraId="7E7269AB" w14:textId="7287F890" w:rsidR="003F3716" w:rsidRPr="00E90D4A" w:rsidRDefault="003F3716" w:rsidP="003F3716">
            <w:pPr>
              <w:pStyle w:val="AssignmentsLevel1"/>
            </w:pPr>
            <w:r>
              <w:rPr>
                <w:b/>
              </w:rPr>
              <w:t xml:space="preserve">Post </w:t>
            </w:r>
            <w:r>
              <w:t>any questions, comments, or observations to share with the class in the Week 7 General Q &amp; A discussion forum on Blackboard.</w:t>
            </w:r>
          </w:p>
        </w:tc>
        <w:tc>
          <w:tcPr>
            <w:tcW w:w="1440" w:type="dxa"/>
            <w:tcBorders>
              <w:left w:val="single" w:sz="4" w:space="0" w:color="000000" w:themeColor="text1"/>
            </w:tcBorders>
            <w:shd w:val="clear" w:color="auto" w:fill="FFFFFF" w:themeFill="background1"/>
          </w:tcPr>
          <w:p w14:paraId="064CB4FE" w14:textId="4D729EFE" w:rsidR="00557340" w:rsidRPr="00E90D4A" w:rsidRDefault="00F32D23" w:rsidP="002522B3">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47C82F18" w14:textId="373B74F3" w:rsidR="00557340" w:rsidRPr="003F3716" w:rsidRDefault="003F3716" w:rsidP="002522B3">
            <w:pPr>
              <w:rPr>
                <w:rFonts w:cs="Arial"/>
                <w:b/>
                <w:szCs w:val="20"/>
              </w:rPr>
            </w:pPr>
            <w:r>
              <w:rPr>
                <w:rFonts w:cs="Arial"/>
                <w:szCs w:val="20"/>
              </w:rPr>
              <w:t xml:space="preserve">Lecture Activity = </w:t>
            </w:r>
            <w:r>
              <w:rPr>
                <w:rFonts w:cs="Arial"/>
                <w:b/>
                <w:szCs w:val="20"/>
              </w:rPr>
              <w:t>1 hour</w:t>
            </w:r>
          </w:p>
        </w:tc>
      </w:tr>
      <w:tr w:rsidR="00557340" w:rsidRPr="00E90D4A"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Pr="00E90D4A" w:rsidRDefault="00557340" w:rsidP="002522B3">
            <w:pPr>
              <w:tabs>
                <w:tab w:val="left" w:pos="0"/>
                <w:tab w:val="left" w:pos="3720"/>
              </w:tabs>
              <w:outlineLvl w:val="0"/>
              <w:rPr>
                <w:rFonts w:cs="Arial"/>
                <w:i/>
                <w:szCs w:val="20"/>
              </w:rPr>
            </w:pPr>
            <w:r w:rsidRPr="00E90D4A">
              <w:rPr>
                <w:rFonts w:cs="Arial"/>
                <w:b/>
                <w:i/>
                <w:sz w:val="22"/>
                <w:szCs w:val="20"/>
              </w:rPr>
              <w:t>Graded Assignments</w:t>
            </w:r>
          </w:p>
          <w:p w14:paraId="78ED8095" w14:textId="33A07C76" w:rsidR="00557340" w:rsidRPr="00E90D4A" w:rsidRDefault="00557340" w:rsidP="00DB4448">
            <w:pPr>
              <w:tabs>
                <w:tab w:val="left" w:pos="0"/>
                <w:tab w:val="left" w:pos="3720"/>
              </w:tabs>
              <w:outlineLvl w:val="0"/>
              <w:rPr>
                <w:rFonts w:cs="Arial"/>
                <w:b/>
                <w:i/>
                <w:szCs w:val="20"/>
              </w:rPr>
            </w:pPr>
            <w:r w:rsidRPr="00E90D4A">
              <w:rPr>
                <w:rFonts w:cs="Arial"/>
                <w:i/>
                <w:szCs w:val="20"/>
              </w:rPr>
              <w:t xml:space="preserve">Complete these </w:t>
            </w:r>
            <w:r w:rsidR="00DB4448" w:rsidRPr="00E90D4A">
              <w:rPr>
                <w:rFonts w:cs="Arial"/>
                <w:i/>
                <w:szCs w:val="20"/>
              </w:rPr>
              <w:t>graded</w:t>
            </w:r>
            <w:r w:rsidRPr="00E90D4A">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E90D4A" w:rsidRDefault="00557340" w:rsidP="002522B3">
            <w:pPr>
              <w:tabs>
                <w:tab w:val="left" w:pos="0"/>
                <w:tab w:val="left" w:pos="3720"/>
              </w:tabs>
              <w:outlineLvl w:val="0"/>
              <w:rPr>
                <w:rFonts w:cs="Arial"/>
                <w:b/>
                <w:i/>
                <w:szCs w:val="20"/>
              </w:rPr>
            </w:pPr>
            <w:r w:rsidRPr="00E90D4A">
              <w:rPr>
                <w:rFonts w:cs="Arial"/>
                <w:b/>
                <w:i/>
                <w:szCs w:val="20"/>
              </w:rPr>
              <w:t>Alignment</w:t>
            </w:r>
          </w:p>
        </w:tc>
        <w:tc>
          <w:tcPr>
            <w:tcW w:w="1440" w:type="dxa"/>
            <w:tcBorders>
              <w:left w:val="single" w:sz="4" w:space="0" w:color="000000" w:themeColor="text1"/>
            </w:tcBorders>
            <w:shd w:val="clear" w:color="auto" w:fill="D8D9DA"/>
          </w:tcPr>
          <w:p w14:paraId="7C91F2F4" w14:textId="77777777" w:rsidR="00557340" w:rsidRPr="00E90D4A" w:rsidRDefault="00557340" w:rsidP="002522B3">
            <w:pPr>
              <w:rPr>
                <w:rFonts w:cs="Arial"/>
                <w:b/>
                <w:i/>
                <w:szCs w:val="20"/>
              </w:rPr>
            </w:pPr>
            <w:r w:rsidRPr="00E90D4A">
              <w:rPr>
                <w:rFonts w:cs="Arial"/>
                <w:b/>
                <w:i/>
                <w:szCs w:val="20"/>
              </w:rPr>
              <w:t>AIE</w:t>
            </w:r>
          </w:p>
        </w:tc>
      </w:tr>
      <w:tr w:rsidR="00557340" w:rsidRPr="00E90D4A" w14:paraId="1B9C9278" w14:textId="77777777" w:rsidTr="002522B3">
        <w:tc>
          <w:tcPr>
            <w:tcW w:w="10170" w:type="dxa"/>
            <w:gridSpan w:val="2"/>
            <w:tcMar>
              <w:top w:w="115" w:type="dxa"/>
              <w:left w:w="115" w:type="dxa"/>
              <w:bottom w:w="115" w:type="dxa"/>
              <w:right w:w="115" w:type="dxa"/>
            </w:tcMar>
          </w:tcPr>
          <w:p w14:paraId="73F4E075" w14:textId="0D872E8E" w:rsidR="00557340" w:rsidRPr="00C8147B" w:rsidRDefault="00557340" w:rsidP="002522B3">
            <w:pPr>
              <w:tabs>
                <w:tab w:val="left" w:pos="2329"/>
              </w:tabs>
              <w:rPr>
                <w:rFonts w:cs="Arial"/>
                <w:b/>
                <w:szCs w:val="20"/>
              </w:rPr>
            </w:pPr>
            <w:r w:rsidRPr="00C8147B">
              <w:rPr>
                <w:rFonts w:cs="Arial"/>
                <w:b/>
                <w:szCs w:val="20"/>
              </w:rPr>
              <w:t xml:space="preserve">Discussion: </w:t>
            </w:r>
            <w:r w:rsidR="00C8147B" w:rsidRPr="00C8147B">
              <w:rPr>
                <w:rFonts w:cs="Arial"/>
                <w:b/>
                <w:szCs w:val="20"/>
              </w:rPr>
              <w:t>The Future of SEM</w:t>
            </w:r>
          </w:p>
          <w:p w14:paraId="1453D90D" w14:textId="77777777" w:rsidR="00557340" w:rsidRPr="00C8147B" w:rsidRDefault="00557340" w:rsidP="002522B3">
            <w:pPr>
              <w:pStyle w:val="AssignmentsLevel1"/>
            </w:pPr>
          </w:p>
          <w:p w14:paraId="6FBA749A" w14:textId="676A696F" w:rsidR="00557340" w:rsidRPr="00C8147B" w:rsidRDefault="00557340" w:rsidP="002522B3">
            <w:pPr>
              <w:pStyle w:val="AssignmentsLevel1"/>
            </w:pPr>
            <w:r w:rsidRPr="00C8147B">
              <w:rPr>
                <w:b/>
              </w:rPr>
              <w:t xml:space="preserve">Respond </w:t>
            </w:r>
            <w:r w:rsidRPr="00C8147B">
              <w:t>to</w:t>
            </w:r>
            <w:r w:rsidR="00C8147B" w:rsidRPr="00C8147B">
              <w:t xml:space="preserve"> the following question in The Future of SEM</w:t>
            </w:r>
            <w:r w:rsidRPr="00C8147B">
              <w:t xml:space="preserve"> discussion forum by Thursday:</w:t>
            </w:r>
          </w:p>
          <w:p w14:paraId="5F183094" w14:textId="77777777" w:rsidR="00557340" w:rsidRPr="00C8147B" w:rsidRDefault="00557340" w:rsidP="002522B3">
            <w:pPr>
              <w:pStyle w:val="AssignmentsLevel1"/>
            </w:pPr>
          </w:p>
          <w:p w14:paraId="3E0C88B0" w14:textId="288E4245" w:rsidR="00557340" w:rsidRPr="00C8147B" w:rsidRDefault="00C8147B" w:rsidP="00000D8D">
            <w:pPr>
              <w:pStyle w:val="AssignmentsLevel2"/>
            </w:pPr>
            <w:r w:rsidRPr="00C8147B">
              <w:t xml:space="preserve">Considering the evolution of </w:t>
            </w:r>
            <w:r w:rsidR="00FD1CA5">
              <w:t>s</w:t>
            </w:r>
            <w:r w:rsidRPr="00C8147B">
              <w:t xml:space="preserve">trategic </w:t>
            </w:r>
            <w:r w:rsidR="00FD1CA5">
              <w:t>e</w:t>
            </w:r>
            <w:r w:rsidRPr="00C8147B">
              <w:t xml:space="preserve">nrollment </w:t>
            </w:r>
            <w:r w:rsidR="00FD1CA5">
              <w:t>m</w:t>
            </w:r>
            <w:r w:rsidRPr="00C8147B">
              <w:t>anagement over the years into an increasingly significant contributor to institutional success, what predictions do you have for the future of enrollment services?</w:t>
            </w:r>
            <w:r w:rsidR="00557340" w:rsidRPr="00C8147B">
              <w:t xml:space="preserve"> </w:t>
            </w:r>
            <w:r w:rsidR="00FD1CA5">
              <w:t>W</w:t>
            </w:r>
            <w:r w:rsidRPr="00C8147B">
              <w:t xml:space="preserve">hat will colleges and universities need to be mindful </w:t>
            </w:r>
            <w:r w:rsidR="00FD1CA5">
              <w:t xml:space="preserve">of </w:t>
            </w:r>
            <w:r w:rsidRPr="00C8147B">
              <w:t>with regard to retention and persistence rate</w:t>
            </w:r>
            <w:r w:rsidR="00FD1CA5">
              <w:t>s</w:t>
            </w:r>
            <w:r w:rsidRPr="00C8147B">
              <w:t>?</w:t>
            </w:r>
          </w:p>
          <w:p w14:paraId="01E4A980" w14:textId="77777777" w:rsidR="00557340" w:rsidRPr="00C8147B" w:rsidRDefault="00557340" w:rsidP="002522B3">
            <w:pPr>
              <w:pStyle w:val="AssignmentsLevel1"/>
            </w:pPr>
          </w:p>
          <w:p w14:paraId="3C4733A5" w14:textId="7F83FF52" w:rsidR="00557340" w:rsidRPr="00C8147B" w:rsidRDefault="00557340" w:rsidP="00FD1CA5">
            <w:pPr>
              <w:pStyle w:val="AssignmentsLevel1"/>
              <w:rPr>
                <w:b/>
              </w:rPr>
            </w:pPr>
            <w:r w:rsidRPr="00C8147B">
              <w:rPr>
                <w:b/>
              </w:rPr>
              <w:t>Post</w:t>
            </w:r>
            <w:r w:rsidRPr="00C8147B">
              <w:t xml:space="preserve"> constructive criticism, clarification, additional questions, or your own relevant thoughts to </w:t>
            </w:r>
            <w:r w:rsidR="00FD1CA5">
              <w:t>3</w:t>
            </w:r>
            <w:r w:rsidR="00FD1CA5" w:rsidRPr="00C8147B">
              <w:t xml:space="preserve"> </w:t>
            </w:r>
            <w:r w:rsidRPr="00C8147B">
              <w:t>of your classmates' posts by Sunday.</w:t>
            </w:r>
          </w:p>
        </w:tc>
        <w:tc>
          <w:tcPr>
            <w:tcW w:w="1440" w:type="dxa"/>
          </w:tcPr>
          <w:p w14:paraId="129517DD" w14:textId="18944C58" w:rsidR="00557340" w:rsidRPr="00C8147B" w:rsidRDefault="00F32D23" w:rsidP="002522B3">
            <w:pPr>
              <w:tabs>
                <w:tab w:val="left" w:pos="2329"/>
              </w:tabs>
              <w:rPr>
                <w:rFonts w:cs="Arial"/>
                <w:szCs w:val="20"/>
              </w:rPr>
            </w:pPr>
            <w:r w:rsidRPr="00C8147B">
              <w:rPr>
                <w:rFonts w:cs="Arial"/>
                <w:szCs w:val="20"/>
              </w:rPr>
              <w:lastRenderedPageBreak/>
              <w:t>7.1</w:t>
            </w:r>
          </w:p>
        </w:tc>
        <w:tc>
          <w:tcPr>
            <w:tcW w:w="1440" w:type="dxa"/>
          </w:tcPr>
          <w:p w14:paraId="7CC1385F" w14:textId="77777777" w:rsidR="00557340" w:rsidRPr="00E90D4A" w:rsidRDefault="00557340" w:rsidP="002522B3">
            <w:pPr>
              <w:tabs>
                <w:tab w:val="left" w:pos="2329"/>
              </w:tabs>
              <w:rPr>
                <w:rFonts w:cs="Arial"/>
                <w:szCs w:val="20"/>
              </w:rPr>
            </w:pPr>
            <w:r w:rsidRPr="00C8147B">
              <w:t xml:space="preserve">Discussion: one post and replies to three other posts = </w:t>
            </w:r>
            <w:r w:rsidRPr="00C8147B">
              <w:rPr>
                <w:b/>
              </w:rPr>
              <w:t>1 hour</w:t>
            </w:r>
            <w:r w:rsidRPr="00E90D4A">
              <w:rPr>
                <w:b/>
              </w:rPr>
              <w:t xml:space="preserve"> </w:t>
            </w:r>
          </w:p>
        </w:tc>
      </w:tr>
      <w:tr w:rsidR="00557340" w:rsidRPr="00E90D4A" w14:paraId="16896513" w14:textId="77777777" w:rsidTr="002522B3">
        <w:tc>
          <w:tcPr>
            <w:tcW w:w="10170" w:type="dxa"/>
            <w:gridSpan w:val="2"/>
            <w:tcMar>
              <w:top w:w="115" w:type="dxa"/>
              <w:left w:w="115" w:type="dxa"/>
              <w:bottom w:w="115" w:type="dxa"/>
              <w:right w:w="115" w:type="dxa"/>
            </w:tcMar>
          </w:tcPr>
          <w:p w14:paraId="212D147C" w14:textId="35506867" w:rsidR="00557340" w:rsidRPr="00E90D4A" w:rsidRDefault="00FD7A08" w:rsidP="002522B3">
            <w:pPr>
              <w:tabs>
                <w:tab w:val="left" w:pos="2329"/>
              </w:tabs>
              <w:rPr>
                <w:rFonts w:cs="Arial"/>
                <w:b/>
                <w:szCs w:val="20"/>
              </w:rPr>
            </w:pPr>
            <w:r>
              <w:rPr>
                <w:rFonts w:cs="Arial"/>
                <w:b/>
                <w:szCs w:val="20"/>
              </w:rPr>
              <w:t>Strategic Enrollment Management Plan</w:t>
            </w:r>
          </w:p>
          <w:p w14:paraId="5977A207" w14:textId="77777777" w:rsidR="00557340" w:rsidRPr="00E90D4A" w:rsidRDefault="00557340" w:rsidP="002522B3">
            <w:pPr>
              <w:pStyle w:val="AssignmentsLevel1"/>
            </w:pPr>
          </w:p>
          <w:p w14:paraId="405A288E" w14:textId="05E6F157" w:rsidR="0044439A" w:rsidRDefault="0044439A" w:rsidP="0044439A">
            <w:r>
              <w:t xml:space="preserve">Scenic University recently hired Dr. Roger </w:t>
            </w:r>
            <w:proofErr w:type="spellStart"/>
            <w:r>
              <w:t>Spawling</w:t>
            </w:r>
            <w:proofErr w:type="spellEnd"/>
            <w:r>
              <w:t xml:space="preserve"> as the Vice President of Enrollment Services. </w:t>
            </w:r>
            <w:r w:rsidR="00FD1CA5">
              <w:t xml:space="preserve">Although </w:t>
            </w:r>
            <w:r>
              <w:t>Dr</w:t>
            </w:r>
            <w:r w:rsidR="00C679BF">
              <w:t>.</w:t>
            </w:r>
            <w:r>
              <w:t xml:space="preserve"> </w:t>
            </w:r>
            <w:proofErr w:type="spellStart"/>
            <w:r>
              <w:t>Spawling</w:t>
            </w:r>
            <w:proofErr w:type="spellEnd"/>
            <w:r>
              <w:t xml:space="preserve"> brings a wealth of information and experience to the table, he has hired you as an Enrollment Services consultant. </w:t>
            </w:r>
          </w:p>
          <w:p w14:paraId="4FB1F806" w14:textId="77777777" w:rsidR="0044439A" w:rsidRDefault="0044439A" w:rsidP="0044439A"/>
          <w:p w14:paraId="07B0F17D" w14:textId="07C55686" w:rsidR="0044439A" w:rsidRDefault="0044439A" w:rsidP="0044439A">
            <w:r>
              <w:rPr>
                <w:b/>
              </w:rPr>
              <w:t>Review</w:t>
            </w:r>
            <w:r>
              <w:t xml:space="preserve"> your assignments, especially the weekly Reflective Journal assignments and the Scenic University Case Study.</w:t>
            </w:r>
          </w:p>
          <w:p w14:paraId="64A11645" w14:textId="77777777" w:rsidR="0044439A" w:rsidRDefault="0044439A" w:rsidP="0044439A">
            <w:pPr>
              <w:pStyle w:val="AssignmentsLevel1"/>
              <w:rPr>
                <w:b/>
              </w:rPr>
            </w:pPr>
          </w:p>
          <w:p w14:paraId="53C34A5E" w14:textId="75090F63" w:rsidR="0044439A" w:rsidRDefault="0044439A" w:rsidP="0044439A">
            <w:pPr>
              <w:pStyle w:val="AssignmentsLevel1"/>
            </w:pPr>
            <w:r>
              <w:rPr>
                <w:b/>
              </w:rPr>
              <w:t>Write</w:t>
            </w:r>
            <w:r w:rsidRPr="00E90D4A">
              <w:t xml:space="preserve"> a</w:t>
            </w:r>
            <w:r>
              <w:t xml:space="preserve"> comprehensive</w:t>
            </w:r>
            <w:r w:rsidRPr="00E90D4A">
              <w:t xml:space="preserve"> student enrollment management plan that accomplishes the following</w:t>
            </w:r>
            <w:r>
              <w:t xml:space="preserve"> for Scenic University</w:t>
            </w:r>
            <w:r w:rsidRPr="00E90D4A">
              <w:t>:</w:t>
            </w:r>
          </w:p>
          <w:p w14:paraId="03875D6D" w14:textId="77777777" w:rsidR="0044439A" w:rsidRPr="00E90D4A" w:rsidRDefault="0044439A" w:rsidP="0044439A">
            <w:pPr>
              <w:pStyle w:val="AssignmentsLevel1"/>
            </w:pPr>
          </w:p>
          <w:p w14:paraId="042B7CCF" w14:textId="7923A723" w:rsidR="00072ABC" w:rsidRDefault="00072ABC" w:rsidP="00000D8D">
            <w:pPr>
              <w:pStyle w:val="AssignmentsLevel2"/>
            </w:pPr>
            <w:r>
              <w:t>Improve department functionality</w:t>
            </w:r>
            <w:r w:rsidR="008E379B">
              <w:t>.</w:t>
            </w:r>
          </w:p>
          <w:p w14:paraId="446B5D27" w14:textId="67CFF228" w:rsidR="0044439A" w:rsidRDefault="0044439A" w:rsidP="004D0AB8">
            <w:pPr>
              <w:pStyle w:val="AssignmentsLevel2"/>
            </w:pPr>
            <w:r>
              <w:t>Foster student success</w:t>
            </w:r>
            <w:r w:rsidR="008E379B">
              <w:t>.</w:t>
            </w:r>
          </w:p>
          <w:p w14:paraId="03BE5CA0" w14:textId="2F89DFE5" w:rsidR="0044439A" w:rsidRDefault="0044439A" w:rsidP="001859B3">
            <w:pPr>
              <w:pStyle w:val="AssignmentsLevel2"/>
            </w:pPr>
            <w:r>
              <w:t>Increase overall university ranking</w:t>
            </w:r>
            <w:r w:rsidR="008E379B">
              <w:t>.</w:t>
            </w:r>
          </w:p>
          <w:p w14:paraId="54C7045D" w14:textId="575F153A" w:rsidR="0044439A" w:rsidRDefault="0044439A" w:rsidP="002B66FB">
            <w:pPr>
              <w:pStyle w:val="AssignmentsLevel2"/>
            </w:pPr>
            <w:r>
              <w:t>Increase university retention and persistence rates</w:t>
            </w:r>
            <w:r w:rsidR="008E379B">
              <w:t>.</w:t>
            </w:r>
          </w:p>
          <w:p w14:paraId="467C174B" w14:textId="77777777" w:rsidR="0044439A" w:rsidRDefault="0044439A">
            <w:pPr>
              <w:pStyle w:val="AssignmentsLevel2"/>
              <w:numPr>
                <w:ilvl w:val="0"/>
                <w:numId w:val="0"/>
              </w:numPr>
            </w:pPr>
          </w:p>
          <w:p w14:paraId="724829C8" w14:textId="47100017" w:rsidR="0044439A" w:rsidRDefault="0044439A" w:rsidP="0044439A">
            <w:r w:rsidRPr="000959B1">
              <w:rPr>
                <w:b/>
              </w:rPr>
              <w:t>Consider</w:t>
            </w:r>
            <w:r>
              <w:t xml:space="preserve"> the following questions as a guide: </w:t>
            </w:r>
          </w:p>
          <w:p w14:paraId="4BE044C7" w14:textId="77777777" w:rsidR="0044439A" w:rsidRDefault="0044439A" w:rsidP="0044439A"/>
          <w:p w14:paraId="363AE745" w14:textId="0C76AB9B" w:rsidR="0044439A" w:rsidRDefault="0044439A" w:rsidP="00000D8D">
            <w:pPr>
              <w:pStyle w:val="AssignmentsLevel2"/>
            </w:pPr>
            <w:r>
              <w:t>What does a successful student look like?</w:t>
            </w:r>
          </w:p>
          <w:p w14:paraId="0CC70235" w14:textId="13484A70" w:rsidR="0044439A" w:rsidRDefault="0044439A" w:rsidP="004D0AB8">
            <w:pPr>
              <w:pStyle w:val="AssignmentsLevel2"/>
            </w:pPr>
            <w:r>
              <w:t>How do you recruit students who will be successful?</w:t>
            </w:r>
          </w:p>
          <w:p w14:paraId="49AC7150" w14:textId="75BE4562" w:rsidR="0044439A" w:rsidRDefault="0044439A" w:rsidP="001859B3">
            <w:pPr>
              <w:pStyle w:val="AssignmentsLevel2"/>
            </w:pPr>
            <w:r>
              <w:t>What programs are needed to foster student success</w:t>
            </w:r>
            <w:r w:rsidR="008E379B">
              <w:t>?</w:t>
            </w:r>
          </w:p>
          <w:p w14:paraId="7783DD88" w14:textId="443883CD" w:rsidR="0044439A" w:rsidRDefault="0044439A" w:rsidP="002B66FB">
            <w:pPr>
              <w:pStyle w:val="AssignmentsLevel2"/>
            </w:pPr>
            <w:r>
              <w:t>How do you know you are reaching intuitional success?</w:t>
            </w:r>
          </w:p>
          <w:p w14:paraId="307B5F6A" w14:textId="77777777" w:rsidR="0044439A" w:rsidRDefault="0044439A" w:rsidP="0044439A"/>
          <w:p w14:paraId="693694D1" w14:textId="3E1C5746" w:rsidR="008F79BE" w:rsidRPr="00F62474" w:rsidRDefault="008F79BE" w:rsidP="008F79BE">
            <w:pPr>
              <w:contextualSpacing/>
              <w:rPr>
                <w:rFonts w:cs="Arial"/>
                <w:szCs w:val="20"/>
              </w:rPr>
            </w:pPr>
            <w:r w:rsidRPr="00F62474">
              <w:rPr>
                <w:rFonts w:cs="Arial"/>
                <w:b/>
                <w:szCs w:val="20"/>
              </w:rPr>
              <w:t>Prepare</w:t>
            </w:r>
            <w:r>
              <w:rPr>
                <w:rFonts w:cs="Arial"/>
                <w:szCs w:val="20"/>
              </w:rPr>
              <w:t xml:space="preserve"> a </w:t>
            </w:r>
            <w:r w:rsidRPr="00F62474">
              <w:rPr>
                <w:rFonts w:cs="Arial"/>
                <w:szCs w:val="20"/>
              </w:rPr>
              <w:t xml:space="preserve">presentation to deliver the content of your </w:t>
            </w:r>
            <w:r>
              <w:rPr>
                <w:rFonts w:cs="Arial"/>
                <w:szCs w:val="20"/>
              </w:rPr>
              <w:t>Strategic Enrollment Management</w:t>
            </w:r>
            <w:r w:rsidRPr="00F62474">
              <w:rPr>
                <w:rFonts w:cs="Arial"/>
                <w:szCs w:val="20"/>
              </w:rPr>
              <w:t xml:space="preserve"> Plan.</w:t>
            </w:r>
            <w:r>
              <w:rPr>
                <w:rFonts w:cs="Arial"/>
                <w:szCs w:val="20"/>
              </w:rPr>
              <w:t xml:space="preserve"> You must include media in the form of images, videos, and websites.</w:t>
            </w:r>
            <w:r w:rsidRPr="00F62474">
              <w:rPr>
                <w:rFonts w:cs="Arial"/>
                <w:szCs w:val="20"/>
              </w:rPr>
              <w:t xml:space="preserve"> Consider the following optional resources:</w:t>
            </w:r>
          </w:p>
          <w:p w14:paraId="6DF80963" w14:textId="77777777" w:rsidR="008F79BE" w:rsidRPr="00F62474" w:rsidRDefault="008F79BE" w:rsidP="008F79BE">
            <w:pPr>
              <w:contextualSpacing/>
              <w:rPr>
                <w:rFonts w:cs="Arial"/>
                <w:szCs w:val="20"/>
              </w:rPr>
            </w:pPr>
          </w:p>
          <w:p w14:paraId="5F8D17A5" w14:textId="77777777" w:rsidR="008F79BE" w:rsidRPr="00F62474" w:rsidRDefault="008F79BE" w:rsidP="000959B1">
            <w:pPr>
              <w:pStyle w:val="AssignmentsLevel2"/>
            </w:pPr>
            <w:r w:rsidRPr="00F62474">
              <w:t>Tips and tools for creating your presentation:</w:t>
            </w:r>
          </w:p>
          <w:p w14:paraId="42D0F85F" w14:textId="77777777" w:rsidR="008F79BE" w:rsidRPr="00F62474" w:rsidRDefault="008F79BE" w:rsidP="00000D8D">
            <w:pPr>
              <w:pStyle w:val="AssignmentsLevel2"/>
              <w:numPr>
                <w:ilvl w:val="0"/>
                <w:numId w:val="0"/>
              </w:numPr>
              <w:ind w:left="360"/>
            </w:pPr>
          </w:p>
          <w:p w14:paraId="65D52FC6" w14:textId="77777777" w:rsidR="008F79BE" w:rsidRPr="00F62474" w:rsidRDefault="00615803" w:rsidP="004D0AB8">
            <w:pPr>
              <w:pStyle w:val="AssignmentsLevel3"/>
              <w:numPr>
                <w:ilvl w:val="0"/>
                <w:numId w:val="18"/>
              </w:numPr>
              <w:rPr>
                <w:rFonts w:eastAsiaTheme="majorEastAsia"/>
                <w:b/>
                <w:bCs/>
                <w:i/>
                <w:iCs/>
                <w:color w:val="9C2C2A" w:themeColor="accent1"/>
              </w:rPr>
            </w:pPr>
            <w:hyperlink r:id="rId39" w:history="1">
              <w:r w:rsidR="008F79BE" w:rsidRPr="00F62474">
                <w:rPr>
                  <w:rStyle w:val="Hyperlink"/>
                </w:rPr>
                <w:t>https://www.moovly.com/</w:t>
              </w:r>
            </w:hyperlink>
            <w:r w:rsidR="008F79BE" w:rsidRPr="00F62474">
              <w:t xml:space="preserve"> </w:t>
            </w:r>
          </w:p>
          <w:p w14:paraId="3E96A1E9" w14:textId="47C0E236" w:rsidR="008F79BE" w:rsidRPr="00F62474" w:rsidRDefault="00615803" w:rsidP="001859B3">
            <w:pPr>
              <w:pStyle w:val="AssignmentsLevel3"/>
              <w:numPr>
                <w:ilvl w:val="0"/>
                <w:numId w:val="18"/>
              </w:numPr>
              <w:rPr>
                <w:rFonts w:eastAsiaTheme="majorEastAsia"/>
                <w:b/>
                <w:bCs/>
                <w:i/>
                <w:iCs/>
                <w:color w:val="9C2C2A" w:themeColor="accent1"/>
              </w:rPr>
            </w:pPr>
            <w:hyperlink r:id="rId40" w:history="1">
              <w:r w:rsidR="008E379B">
                <w:rPr>
                  <w:rStyle w:val="Hyperlink"/>
                </w:rPr>
                <w:t>http://www.powtoon.com/</w:t>
              </w:r>
            </w:hyperlink>
          </w:p>
          <w:p w14:paraId="33CE3F76" w14:textId="77777777" w:rsidR="008F79BE" w:rsidRPr="00F62474" w:rsidRDefault="00615803" w:rsidP="002B66FB">
            <w:pPr>
              <w:pStyle w:val="AssignmentsLevel3"/>
              <w:numPr>
                <w:ilvl w:val="0"/>
                <w:numId w:val="18"/>
              </w:numPr>
              <w:rPr>
                <w:rFonts w:eastAsiaTheme="majorEastAsia"/>
                <w:b/>
                <w:bCs/>
                <w:i/>
                <w:iCs/>
                <w:color w:val="9C2C2A" w:themeColor="accent1"/>
              </w:rPr>
            </w:pPr>
            <w:hyperlink r:id="rId41" w:history="1">
              <w:r w:rsidR="008F79BE" w:rsidRPr="00F62474">
                <w:rPr>
                  <w:rStyle w:val="Hyperlink"/>
                </w:rPr>
                <w:t>https://studio.stupeflix.com/en/</w:t>
              </w:r>
            </w:hyperlink>
          </w:p>
          <w:p w14:paraId="0A656737" w14:textId="77777777" w:rsidR="008F79BE" w:rsidRPr="00F62474" w:rsidRDefault="00615803">
            <w:pPr>
              <w:pStyle w:val="AssignmentsLevel3"/>
              <w:numPr>
                <w:ilvl w:val="0"/>
                <w:numId w:val="18"/>
              </w:numPr>
              <w:rPr>
                <w:rFonts w:eastAsiaTheme="majorEastAsia"/>
                <w:b/>
                <w:bCs/>
                <w:i/>
                <w:iCs/>
                <w:color w:val="9C2C2A" w:themeColor="accent1"/>
              </w:rPr>
            </w:pPr>
            <w:hyperlink r:id="rId42" w:history="1">
              <w:r w:rsidR="008F79BE" w:rsidRPr="00F62474">
                <w:rPr>
                  <w:rStyle w:val="Hyperlink"/>
                </w:rPr>
                <w:t>https://pixabay.com/</w:t>
              </w:r>
            </w:hyperlink>
          </w:p>
          <w:p w14:paraId="6F35582F" w14:textId="77777777" w:rsidR="008F79BE" w:rsidRPr="00F62474" w:rsidRDefault="008F79BE">
            <w:pPr>
              <w:pStyle w:val="AssignmentsLevel3"/>
              <w:numPr>
                <w:ilvl w:val="0"/>
                <w:numId w:val="18"/>
              </w:numPr>
              <w:rPr>
                <w:rFonts w:eastAsiaTheme="majorEastAsia"/>
                <w:b/>
                <w:bCs/>
                <w:i/>
                <w:iCs/>
                <w:color w:val="9C2C2A" w:themeColor="accent1"/>
              </w:rPr>
            </w:pPr>
            <w:r w:rsidRPr="00F62474">
              <w:t>Microsoft PowerPoint</w:t>
            </w:r>
          </w:p>
          <w:p w14:paraId="6C84ED8C" w14:textId="77777777" w:rsidR="008F79BE" w:rsidRPr="00F62474" w:rsidRDefault="008F79BE">
            <w:pPr>
              <w:pStyle w:val="AssignmentsLevel3"/>
              <w:numPr>
                <w:ilvl w:val="0"/>
                <w:numId w:val="0"/>
              </w:numPr>
              <w:ind w:left="720"/>
              <w:rPr>
                <w:rFonts w:eastAsiaTheme="majorEastAsia"/>
              </w:rPr>
            </w:pPr>
          </w:p>
          <w:p w14:paraId="4299F20B" w14:textId="77777777" w:rsidR="008F79BE" w:rsidRPr="00F62474" w:rsidRDefault="00615803" w:rsidP="000959B1">
            <w:pPr>
              <w:pStyle w:val="AssignmentsLevel4"/>
              <w:numPr>
                <w:ilvl w:val="0"/>
                <w:numId w:val="28"/>
              </w:numPr>
              <w:rPr>
                <w:rStyle w:val="Hyperlink"/>
              </w:rPr>
            </w:pPr>
            <w:hyperlink r:id="rId43" w:history="1">
              <w:r w:rsidR="008F79BE" w:rsidRPr="00F62474">
                <w:rPr>
                  <w:rStyle w:val="Hyperlink"/>
                </w:rPr>
                <w:t>Video tutorial for embedding audio using Audacity</w:t>
              </w:r>
            </w:hyperlink>
          </w:p>
          <w:p w14:paraId="26E77646" w14:textId="77777777" w:rsidR="008F79BE" w:rsidRPr="00F62474" w:rsidRDefault="00615803" w:rsidP="000959B1">
            <w:pPr>
              <w:pStyle w:val="AssignmentsLevel4"/>
              <w:numPr>
                <w:ilvl w:val="0"/>
                <w:numId w:val="28"/>
              </w:numPr>
              <w:rPr>
                <w:rFonts w:eastAsiaTheme="majorEastAsia"/>
                <w:b/>
                <w:bCs/>
                <w:i/>
                <w:iCs/>
                <w:color w:val="9C2C2A" w:themeColor="accent1"/>
              </w:rPr>
            </w:pPr>
            <w:hyperlink r:id="rId44" w:history="1">
              <w:r w:rsidR="008F79BE" w:rsidRPr="00F62474">
                <w:rPr>
                  <w:rStyle w:val="Hyperlink"/>
                </w:rPr>
                <w:t>Download Audacity for free</w:t>
              </w:r>
            </w:hyperlink>
            <w:r w:rsidR="008F79BE" w:rsidRPr="00F62474">
              <w:t xml:space="preserve"> </w:t>
            </w:r>
          </w:p>
          <w:p w14:paraId="18B132F3" w14:textId="77777777" w:rsidR="008F79BE" w:rsidRPr="00F62474" w:rsidRDefault="008F79BE" w:rsidP="00000D8D">
            <w:pPr>
              <w:pStyle w:val="AssignmentsLevel3"/>
              <w:numPr>
                <w:ilvl w:val="0"/>
                <w:numId w:val="0"/>
              </w:numPr>
              <w:ind w:left="720"/>
              <w:rPr>
                <w:rFonts w:eastAsiaTheme="majorEastAsia"/>
              </w:rPr>
            </w:pPr>
          </w:p>
          <w:p w14:paraId="60FC4DBF" w14:textId="77777777" w:rsidR="008F79BE" w:rsidRPr="00F62474" w:rsidRDefault="00615803" w:rsidP="004D0AB8">
            <w:pPr>
              <w:pStyle w:val="AssignmentsLevel3"/>
              <w:numPr>
                <w:ilvl w:val="0"/>
                <w:numId w:val="27"/>
              </w:numPr>
              <w:rPr>
                <w:rFonts w:eastAsiaTheme="majorEastAsia"/>
                <w:b/>
                <w:bCs/>
                <w:i/>
                <w:iCs/>
                <w:color w:val="9C2C2A" w:themeColor="accent1"/>
              </w:rPr>
            </w:pPr>
            <w:hyperlink r:id="rId45" w:history="1">
              <w:r w:rsidR="008F79BE" w:rsidRPr="00F62474">
                <w:rPr>
                  <w:rStyle w:val="Hyperlink"/>
                </w:rPr>
                <w:t>Prezi</w:t>
              </w:r>
            </w:hyperlink>
            <w:r w:rsidR="008F79BE" w:rsidRPr="00F62474">
              <w:t xml:space="preserve">: </w:t>
            </w:r>
            <w:hyperlink r:id="rId46" w:history="1">
              <w:r w:rsidR="008F79BE" w:rsidRPr="00F62474">
                <w:rPr>
                  <w:rStyle w:val="Hyperlink"/>
                </w:rPr>
                <w:t>Click here</w:t>
              </w:r>
            </w:hyperlink>
            <w:r w:rsidR="008F79BE" w:rsidRPr="00F62474">
              <w:t xml:space="preserve"> to see an example.</w:t>
            </w:r>
          </w:p>
          <w:p w14:paraId="4A3F7E70" w14:textId="77777777" w:rsidR="008F79BE" w:rsidRPr="00F62474" w:rsidRDefault="00615803" w:rsidP="001859B3">
            <w:pPr>
              <w:pStyle w:val="AssignmentsLevel3"/>
              <w:numPr>
                <w:ilvl w:val="0"/>
                <w:numId w:val="27"/>
              </w:numPr>
              <w:rPr>
                <w:rFonts w:eastAsiaTheme="majorEastAsia"/>
                <w:b/>
                <w:bCs/>
                <w:i/>
                <w:iCs/>
                <w:color w:val="9C2C2A" w:themeColor="accent1"/>
              </w:rPr>
            </w:pPr>
            <w:hyperlink r:id="rId47" w:history="1">
              <w:proofErr w:type="spellStart"/>
              <w:r w:rsidR="008F79BE" w:rsidRPr="00F62474">
                <w:rPr>
                  <w:rStyle w:val="Hyperlink"/>
                </w:rPr>
                <w:t>Emaze</w:t>
              </w:r>
              <w:proofErr w:type="spellEnd"/>
            </w:hyperlink>
            <w:r w:rsidR="008F79BE" w:rsidRPr="00F62474">
              <w:t xml:space="preserve">: </w:t>
            </w:r>
            <w:hyperlink r:id="rId48" w:history="1">
              <w:r w:rsidR="008F79BE" w:rsidRPr="00F62474">
                <w:rPr>
                  <w:rStyle w:val="Hyperlink"/>
                </w:rPr>
                <w:t>Click here</w:t>
              </w:r>
            </w:hyperlink>
            <w:r w:rsidR="008F79BE" w:rsidRPr="00F62474">
              <w:t xml:space="preserve"> to see an example.</w:t>
            </w:r>
          </w:p>
          <w:p w14:paraId="00E277AB" w14:textId="77777777" w:rsidR="008F79BE" w:rsidRPr="00F62474" w:rsidRDefault="008F79BE" w:rsidP="002B66FB">
            <w:pPr>
              <w:pStyle w:val="AssignmentsLevel3"/>
              <w:numPr>
                <w:ilvl w:val="0"/>
                <w:numId w:val="0"/>
              </w:numPr>
              <w:ind w:left="1440"/>
            </w:pPr>
          </w:p>
          <w:p w14:paraId="0B157A98" w14:textId="7B87DA4F" w:rsidR="008F79BE" w:rsidRPr="00F62474" w:rsidRDefault="008F79BE" w:rsidP="008F79BE">
            <w:pPr>
              <w:widowControl w:val="0"/>
              <w:rPr>
                <w:rFonts w:cs="Arial"/>
                <w:szCs w:val="20"/>
              </w:rPr>
            </w:pPr>
            <w:r w:rsidRPr="00F62474">
              <w:rPr>
                <w:rFonts w:cs="Arial"/>
                <w:szCs w:val="20"/>
              </w:rPr>
              <w:t xml:space="preserve">Regardless of the tool you select, your presentation </w:t>
            </w:r>
            <w:r>
              <w:rPr>
                <w:rFonts w:cs="Arial"/>
                <w:szCs w:val="20"/>
              </w:rPr>
              <w:t>must</w:t>
            </w:r>
            <w:r w:rsidRPr="00F62474">
              <w:rPr>
                <w:rFonts w:cs="Arial"/>
                <w:szCs w:val="20"/>
              </w:rPr>
              <w:t xml:space="preserve"> </w:t>
            </w:r>
            <w:r>
              <w:rPr>
                <w:rFonts w:cs="Arial"/>
                <w:szCs w:val="20"/>
              </w:rPr>
              <w:t xml:space="preserve">include audio narration and should </w:t>
            </w:r>
            <w:r w:rsidRPr="00F62474">
              <w:rPr>
                <w:rFonts w:cs="Arial"/>
                <w:szCs w:val="20"/>
              </w:rPr>
              <w:t>be submitted in one of the following formats:</w:t>
            </w:r>
          </w:p>
          <w:p w14:paraId="520CD7C9" w14:textId="77777777" w:rsidR="008F79BE" w:rsidRPr="00F62474" w:rsidRDefault="008F79BE" w:rsidP="008F79BE">
            <w:pPr>
              <w:widowControl w:val="0"/>
              <w:rPr>
                <w:rFonts w:cs="Arial"/>
                <w:szCs w:val="20"/>
              </w:rPr>
            </w:pPr>
          </w:p>
          <w:p w14:paraId="472F5822" w14:textId="03BEFA66" w:rsidR="008F79BE" w:rsidRDefault="008F79BE" w:rsidP="000959B1">
            <w:pPr>
              <w:pStyle w:val="AssignmentsLevel2"/>
              <w:numPr>
                <w:ilvl w:val="0"/>
                <w:numId w:val="23"/>
              </w:numPr>
              <w:ind w:left="395"/>
            </w:pPr>
            <w:r w:rsidRPr="00F62474">
              <w:t>A direct link that does not require a login (For example, you may host your video on a cloud service such as Dropbox, Google Drive, OneDrive, YouTube, or Vimeo and submit the link to your instructor.)</w:t>
            </w:r>
            <w:r w:rsidR="008E379B">
              <w:br/>
            </w:r>
          </w:p>
          <w:p w14:paraId="481C7EC7" w14:textId="77777777" w:rsidR="002E0C15" w:rsidRDefault="008F79BE" w:rsidP="000959B1">
            <w:pPr>
              <w:pStyle w:val="AssignmentsLevel2"/>
              <w:numPr>
                <w:ilvl w:val="0"/>
                <w:numId w:val="23"/>
              </w:numPr>
              <w:ind w:left="395"/>
            </w:pPr>
            <w:r w:rsidRPr="00F62474">
              <w:t>An MP4 video file no larger than 5MB uploaded directly to Moodle (If your file is larger than 5MB, please use option 1.)</w:t>
            </w:r>
          </w:p>
          <w:p w14:paraId="4945BCC9" w14:textId="77777777" w:rsidR="008F79BE" w:rsidRDefault="008F79BE">
            <w:pPr>
              <w:pStyle w:val="AssignmentsLevel2"/>
              <w:numPr>
                <w:ilvl w:val="0"/>
                <w:numId w:val="0"/>
              </w:numPr>
              <w:ind w:left="360"/>
            </w:pPr>
          </w:p>
          <w:p w14:paraId="5D8FBD3C" w14:textId="10068E1C" w:rsidR="008F79BE" w:rsidRPr="008F79BE" w:rsidRDefault="008F79BE" w:rsidP="000959B1">
            <w:pPr>
              <w:pStyle w:val="AssignmentsLevel1"/>
            </w:pPr>
            <w:r>
              <w:rPr>
                <w:b/>
              </w:rPr>
              <w:t>Submit</w:t>
            </w:r>
            <w:r>
              <w:t xml:space="preserve"> your assignment for grading.</w:t>
            </w:r>
          </w:p>
        </w:tc>
        <w:tc>
          <w:tcPr>
            <w:tcW w:w="1440" w:type="dxa"/>
          </w:tcPr>
          <w:p w14:paraId="6E5B86B4" w14:textId="1D93CCAD" w:rsidR="00557340" w:rsidRPr="00E90D4A" w:rsidRDefault="00F32D23" w:rsidP="002522B3">
            <w:pPr>
              <w:tabs>
                <w:tab w:val="left" w:pos="2329"/>
              </w:tabs>
              <w:rPr>
                <w:rFonts w:cs="Arial"/>
                <w:szCs w:val="20"/>
              </w:rPr>
            </w:pPr>
            <w:r>
              <w:rPr>
                <w:rFonts w:cs="Arial"/>
                <w:szCs w:val="20"/>
              </w:rPr>
              <w:lastRenderedPageBreak/>
              <w:t>7.1, Course</w:t>
            </w:r>
          </w:p>
        </w:tc>
        <w:tc>
          <w:tcPr>
            <w:tcW w:w="1440" w:type="dxa"/>
          </w:tcPr>
          <w:p w14:paraId="484B9469" w14:textId="1AB6EF4E" w:rsidR="00557340" w:rsidRPr="00E90D4A" w:rsidRDefault="003F3716" w:rsidP="002522B3">
            <w:pPr>
              <w:tabs>
                <w:tab w:val="left" w:pos="2329"/>
              </w:tabs>
              <w:rPr>
                <w:rFonts w:cs="Arial"/>
                <w:szCs w:val="20"/>
              </w:rPr>
            </w:pPr>
            <w:r>
              <w:rPr>
                <w:rFonts w:cs="Arial"/>
                <w:szCs w:val="20"/>
              </w:rPr>
              <w:t xml:space="preserve">Research and Presentation discussion = </w:t>
            </w:r>
            <w:r w:rsidRPr="003F3716">
              <w:rPr>
                <w:rFonts w:cs="Arial"/>
                <w:b/>
                <w:szCs w:val="20"/>
              </w:rPr>
              <w:t>2</w:t>
            </w:r>
            <w:r w:rsidR="0044439A" w:rsidRPr="003F3716">
              <w:rPr>
                <w:rFonts w:cs="Arial"/>
                <w:b/>
                <w:szCs w:val="20"/>
              </w:rPr>
              <w:t xml:space="preserve"> h</w:t>
            </w:r>
            <w:r w:rsidRPr="003F3716">
              <w:rPr>
                <w:rFonts w:cs="Arial"/>
                <w:b/>
                <w:szCs w:val="20"/>
              </w:rPr>
              <w:t>ou</w:t>
            </w:r>
            <w:r w:rsidR="0044439A" w:rsidRPr="003F3716">
              <w:rPr>
                <w:rFonts w:cs="Arial"/>
                <w:b/>
                <w:szCs w:val="20"/>
              </w:rPr>
              <w:t>rs</w:t>
            </w:r>
          </w:p>
        </w:tc>
      </w:tr>
      <w:tr w:rsidR="00557340" w:rsidRPr="00E90D4A"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557340" w:rsidRPr="00E90D4A" w:rsidRDefault="00557340" w:rsidP="002522B3">
            <w:pPr>
              <w:tabs>
                <w:tab w:val="left" w:pos="2329"/>
              </w:tabs>
              <w:rPr>
                <w:rFonts w:cs="Arial"/>
                <w:b/>
                <w:szCs w:val="20"/>
              </w:rPr>
            </w:pPr>
            <w:r w:rsidRPr="00E90D4A">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557340" w:rsidRPr="00E90D4A"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557340" w:rsidRPr="00E90D4A"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FD5FCD1" w:rsidR="00557340" w:rsidRPr="00E90D4A" w:rsidRDefault="00F32D23" w:rsidP="003F3716">
            <w:pPr>
              <w:tabs>
                <w:tab w:val="left" w:pos="2329"/>
              </w:tabs>
              <w:rPr>
                <w:rFonts w:cs="Arial"/>
                <w:b/>
                <w:szCs w:val="20"/>
              </w:rPr>
            </w:pPr>
            <w:r>
              <w:rPr>
                <w:rFonts w:cs="Arial"/>
                <w:b/>
                <w:szCs w:val="20"/>
              </w:rPr>
              <w:t>4 h</w:t>
            </w:r>
            <w:r w:rsidR="003F3716">
              <w:rPr>
                <w:rFonts w:cs="Arial"/>
                <w:b/>
                <w:szCs w:val="20"/>
              </w:rPr>
              <w:t>ou</w:t>
            </w:r>
            <w:r>
              <w:rPr>
                <w:rFonts w:cs="Arial"/>
                <w:b/>
                <w:szCs w:val="20"/>
              </w:rPr>
              <w:t>r</w:t>
            </w:r>
            <w:r w:rsidR="003F3716">
              <w:rPr>
                <w:rFonts w:cs="Arial"/>
                <w:b/>
                <w:szCs w:val="20"/>
              </w:rPr>
              <w:t>s</w:t>
            </w:r>
          </w:p>
        </w:tc>
      </w:tr>
    </w:tbl>
    <w:p w14:paraId="48950D6A" w14:textId="77777777" w:rsidR="005344A9" w:rsidRPr="00E90D4A" w:rsidRDefault="005344A9" w:rsidP="0020635A">
      <w:pPr>
        <w:pStyle w:val="Heading1"/>
      </w:pPr>
    </w:p>
    <w:p w14:paraId="72E1CB33" w14:textId="77777777" w:rsidR="005344A9" w:rsidRPr="00E90D4A" w:rsidRDefault="005344A9" w:rsidP="005344A9">
      <w:pPr>
        <w:tabs>
          <w:tab w:val="left" w:pos="1065"/>
        </w:tabs>
      </w:pPr>
    </w:p>
    <w:p w14:paraId="4824D891" w14:textId="77777777" w:rsidR="005344A9" w:rsidRPr="00E90D4A" w:rsidRDefault="005344A9">
      <w:pPr>
        <w:rPr>
          <w:rFonts w:cs="Arial"/>
          <w:b/>
          <w:color w:val="BD313B"/>
          <w:sz w:val="22"/>
          <w:szCs w:val="22"/>
        </w:rPr>
      </w:pPr>
      <w:r w:rsidRPr="00E90D4A">
        <w:rPr>
          <w:color w:val="BD313B"/>
        </w:rPr>
        <w:br w:type="page"/>
      </w:r>
    </w:p>
    <w:p w14:paraId="00DA6495" w14:textId="2D2A3AF7" w:rsidR="00E3447E" w:rsidRPr="00E90D4A" w:rsidRDefault="00E3447E" w:rsidP="0020635A">
      <w:pPr>
        <w:pStyle w:val="Heading1"/>
        <w:rPr>
          <w:color w:val="9C2C2A" w:themeColor="accent1"/>
        </w:rPr>
      </w:pPr>
      <w:r w:rsidRPr="00E90D4A">
        <w:lastRenderedPageBreak/>
        <w:t>Breakdown of Academic Instructional Equivalencies</w:t>
      </w:r>
    </w:p>
    <w:p w14:paraId="5551548F" w14:textId="77777777" w:rsidR="00E3447E" w:rsidRPr="00E90D4A"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E90D4A" w14:paraId="4581A9D4" w14:textId="77777777" w:rsidTr="00DB4448">
        <w:tc>
          <w:tcPr>
            <w:tcW w:w="8275" w:type="dxa"/>
            <w:shd w:val="clear" w:color="auto" w:fill="BF2C37"/>
            <w:vAlign w:val="center"/>
          </w:tcPr>
          <w:p w14:paraId="2C25E724" w14:textId="77777777" w:rsidR="00DB4448" w:rsidRPr="00E90D4A"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E90D4A" w:rsidRDefault="00DB4448" w:rsidP="00DB4448">
            <w:pPr>
              <w:jc w:val="center"/>
              <w:rPr>
                <w:b/>
                <w:szCs w:val="20"/>
              </w:rPr>
            </w:pPr>
            <w:r w:rsidRPr="00E90D4A">
              <w:rPr>
                <w:b/>
                <w:color w:val="FFFFFF" w:themeColor="background1"/>
                <w:szCs w:val="20"/>
              </w:rPr>
              <w:t>AIE Hours</w:t>
            </w:r>
          </w:p>
        </w:tc>
      </w:tr>
      <w:tr w:rsidR="00DB4448" w:rsidRPr="00E90D4A" w14:paraId="76AD9F9D" w14:textId="77777777" w:rsidTr="00DB4448">
        <w:tc>
          <w:tcPr>
            <w:tcW w:w="8275" w:type="dxa"/>
            <w:shd w:val="clear" w:color="auto" w:fill="D8D9DA"/>
            <w:vAlign w:val="center"/>
          </w:tcPr>
          <w:p w14:paraId="1A5CF552" w14:textId="77777777" w:rsidR="00DB4448" w:rsidRPr="00E90D4A" w:rsidRDefault="00DB4448" w:rsidP="00AD1885">
            <w:pPr>
              <w:rPr>
                <w:b/>
                <w:szCs w:val="20"/>
              </w:rPr>
            </w:pPr>
            <w:r w:rsidRPr="00E90D4A">
              <w:rPr>
                <w:b/>
                <w:szCs w:val="20"/>
              </w:rPr>
              <w:t>Week 1</w:t>
            </w:r>
          </w:p>
        </w:tc>
        <w:tc>
          <w:tcPr>
            <w:tcW w:w="1800" w:type="dxa"/>
            <w:tcBorders>
              <w:top w:val="nil"/>
              <w:left w:val="single" w:sz="4" w:space="0" w:color="auto"/>
              <w:bottom w:val="nil"/>
            </w:tcBorders>
            <w:shd w:val="clear" w:color="auto" w:fill="D8D9DA"/>
            <w:vAlign w:val="center"/>
          </w:tcPr>
          <w:p w14:paraId="4ABE0409" w14:textId="77777777" w:rsidR="00DB4448" w:rsidRPr="00E90D4A" w:rsidRDefault="00DB4448" w:rsidP="00AD1885">
            <w:pPr>
              <w:rPr>
                <w:szCs w:val="20"/>
              </w:rPr>
            </w:pPr>
          </w:p>
        </w:tc>
      </w:tr>
      <w:tr w:rsidR="00DB4448" w:rsidRPr="00E90D4A" w14:paraId="3991934F" w14:textId="77777777" w:rsidTr="00DB4448">
        <w:tc>
          <w:tcPr>
            <w:tcW w:w="8275" w:type="dxa"/>
            <w:vAlign w:val="center"/>
          </w:tcPr>
          <w:p w14:paraId="7DD13BC6" w14:textId="77777777" w:rsidR="00DB4448" w:rsidRPr="00E90D4A" w:rsidRDefault="00DB4448" w:rsidP="00AD1885">
            <w:pPr>
              <w:rPr>
                <w:szCs w:val="20"/>
              </w:rPr>
            </w:pPr>
            <w:r w:rsidRPr="00E90D4A">
              <w:rPr>
                <w:szCs w:val="20"/>
              </w:rPr>
              <w:t>Required</w:t>
            </w:r>
          </w:p>
        </w:tc>
        <w:tc>
          <w:tcPr>
            <w:tcW w:w="1800" w:type="dxa"/>
            <w:tcBorders>
              <w:top w:val="nil"/>
              <w:left w:val="single" w:sz="4" w:space="0" w:color="auto"/>
              <w:bottom w:val="nil"/>
            </w:tcBorders>
            <w:vAlign w:val="center"/>
          </w:tcPr>
          <w:p w14:paraId="1469CAB1" w14:textId="5244615E" w:rsidR="00DB4448" w:rsidRPr="00E90D4A" w:rsidRDefault="00615428" w:rsidP="00AD1885">
            <w:pPr>
              <w:rPr>
                <w:szCs w:val="20"/>
              </w:rPr>
            </w:pPr>
            <w:r>
              <w:rPr>
                <w:szCs w:val="20"/>
              </w:rPr>
              <w:t>5</w:t>
            </w:r>
          </w:p>
        </w:tc>
      </w:tr>
      <w:tr w:rsidR="00DB4448" w:rsidRPr="00E90D4A" w14:paraId="4D427C8A" w14:textId="77777777" w:rsidTr="00DB4448">
        <w:tc>
          <w:tcPr>
            <w:tcW w:w="8275" w:type="dxa"/>
            <w:vAlign w:val="center"/>
          </w:tcPr>
          <w:p w14:paraId="20CD2195" w14:textId="77777777" w:rsidR="00DB4448" w:rsidRPr="00E90D4A" w:rsidRDefault="00DB4448" w:rsidP="00AD1885">
            <w:pPr>
              <w:rPr>
                <w:szCs w:val="20"/>
              </w:rPr>
            </w:pPr>
            <w:r w:rsidRPr="00E90D4A">
              <w:rPr>
                <w:szCs w:val="20"/>
              </w:rPr>
              <w:t>Supplemental</w:t>
            </w:r>
          </w:p>
        </w:tc>
        <w:tc>
          <w:tcPr>
            <w:tcW w:w="1800" w:type="dxa"/>
            <w:tcBorders>
              <w:top w:val="nil"/>
              <w:left w:val="single" w:sz="4" w:space="0" w:color="auto"/>
              <w:bottom w:val="nil"/>
            </w:tcBorders>
            <w:vAlign w:val="center"/>
          </w:tcPr>
          <w:p w14:paraId="7C0E5792" w14:textId="4930D5E3" w:rsidR="00DB4448" w:rsidRPr="00E90D4A" w:rsidRDefault="00F32D23" w:rsidP="00AD1885">
            <w:pPr>
              <w:rPr>
                <w:szCs w:val="20"/>
              </w:rPr>
            </w:pPr>
            <w:r>
              <w:rPr>
                <w:szCs w:val="20"/>
              </w:rPr>
              <w:t>1</w:t>
            </w:r>
          </w:p>
        </w:tc>
      </w:tr>
      <w:tr w:rsidR="00DB4448" w:rsidRPr="00E90D4A" w14:paraId="7DC07B87" w14:textId="77777777" w:rsidTr="00DB4448">
        <w:tc>
          <w:tcPr>
            <w:tcW w:w="8275" w:type="dxa"/>
            <w:shd w:val="clear" w:color="auto" w:fill="D8D9DA"/>
            <w:vAlign w:val="center"/>
          </w:tcPr>
          <w:p w14:paraId="0F846567" w14:textId="77777777" w:rsidR="00DB4448" w:rsidRPr="00E90D4A" w:rsidRDefault="00DB4448" w:rsidP="00AD1885">
            <w:pPr>
              <w:rPr>
                <w:b/>
                <w:szCs w:val="20"/>
              </w:rPr>
            </w:pPr>
            <w:r w:rsidRPr="00E90D4A">
              <w:rPr>
                <w:b/>
                <w:szCs w:val="20"/>
              </w:rPr>
              <w:t>Week 2</w:t>
            </w:r>
          </w:p>
        </w:tc>
        <w:tc>
          <w:tcPr>
            <w:tcW w:w="1800" w:type="dxa"/>
            <w:tcBorders>
              <w:top w:val="nil"/>
              <w:left w:val="single" w:sz="4" w:space="0" w:color="auto"/>
              <w:bottom w:val="nil"/>
            </w:tcBorders>
            <w:shd w:val="clear" w:color="auto" w:fill="D8D9DA"/>
            <w:vAlign w:val="center"/>
          </w:tcPr>
          <w:p w14:paraId="690EF456" w14:textId="77777777" w:rsidR="00DB4448" w:rsidRPr="00E90D4A" w:rsidRDefault="00DB4448" w:rsidP="00AD1885">
            <w:pPr>
              <w:rPr>
                <w:szCs w:val="20"/>
              </w:rPr>
            </w:pPr>
          </w:p>
        </w:tc>
      </w:tr>
      <w:tr w:rsidR="00DB4448" w:rsidRPr="00E90D4A" w14:paraId="68A266FD" w14:textId="77777777" w:rsidTr="00DB4448">
        <w:tc>
          <w:tcPr>
            <w:tcW w:w="8275" w:type="dxa"/>
            <w:vAlign w:val="center"/>
          </w:tcPr>
          <w:p w14:paraId="5C4FE6A6" w14:textId="77777777" w:rsidR="00DB4448" w:rsidRPr="00E90D4A" w:rsidRDefault="00DB4448" w:rsidP="00AD1885">
            <w:pPr>
              <w:rPr>
                <w:szCs w:val="20"/>
              </w:rPr>
            </w:pPr>
            <w:r w:rsidRPr="00E90D4A">
              <w:rPr>
                <w:szCs w:val="20"/>
              </w:rPr>
              <w:t>Required</w:t>
            </w:r>
          </w:p>
        </w:tc>
        <w:tc>
          <w:tcPr>
            <w:tcW w:w="1800" w:type="dxa"/>
            <w:tcBorders>
              <w:top w:val="nil"/>
              <w:left w:val="single" w:sz="4" w:space="0" w:color="auto"/>
              <w:bottom w:val="nil"/>
            </w:tcBorders>
            <w:vAlign w:val="center"/>
          </w:tcPr>
          <w:p w14:paraId="23540076" w14:textId="6494E529" w:rsidR="00DB4448" w:rsidRPr="00E90D4A" w:rsidRDefault="00F32D23" w:rsidP="00AD1885">
            <w:pPr>
              <w:rPr>
                <w:szCs w:val="20"/>
              </w:rPr>
            </w:pPr>
            <w:r>
              <w:rPr>
                <w:szCs w:val="20"/>
              </w:rPr>
              <w:t>5</w:t>
            </w:r>
            <w:r w:rsidR="00615428">
              <w:rPr>
                <w:szCs w:val="20"/>
              </w:rPr>
              <w:t>.</w:t>
            </w:r>
            <w:r w:rsidR="00843DE9">
              <w:rPr>
                <w:szCs w:val="20"/>
              </w:rPr>
              <w:t>5</w:t>
            </w:r>
          </w:p>
        </w:tc>
      </w:tr>
      <w:tr w:rsidR="00DB4448" w:rsidRPr="00E90D4A" w14:paraId="2DA8505A" w14:textId="77777777" w:rsidTr="00DB4448">
        <w:tc>
          <w:tcPr>
            <w:tcW w:w="8275" w:type="dxa"/>
            <w:vAlign w:val="center"/>
          </w:tcPr>
          <w:p w14:paraId="3955E202" w14:textId="77777777" w:rsidR="00DB4448" w:rsidRPr="00E90D4A" w:rsidRDefault="00DB4448" w:rsidP="00AD1885">
            <w:pPr>
              <w:rPr>
                <w:szCs w:val="20"/>
              </w:rPr>
            </w:pPr>
            <w:r w:rsidRPr="00E90D4A">
              <w:rPr>
                <w:szCs w:val="20"/>
              </w:rPr>
              <w:t>Supplemental</w:t>
            </w:r>
          </w:p>
        </w:tc>
        <w:tc>
          <w:tcPr>
            <w:tcW w:w="1800" w:type="dxa"/>
            <w:tcBorders>
              <w:top w:val="nil"/>
              <w:left w:val="single" w:sz="4" w:space="0" w:color="auto"/>
              <w:bottom w:val="nil"/>
            </w:tcBorders>
            <w:vAlign w:val="center"/>
          </w:tcPr>
          <w:p w14:paraId="6E00BEE5" w14:textId="3F283A00" w:rsidR="00DB4448" w:rsidRPr="00E90D4A" w:rsidRDefault="00615428" w:rsidP="00AD1885">
            <w:pPr>
              <w:rPr>
                <w:szCs w:val="20"/>
              </w:rPr>
            </w:pPr>
            <w:r>
              <w:rPr>
                <w:szCs w:val="20"/>
              </w:rPr>
              <w:t>1</w:t>
            </w:r>
          </w:p>
        </w:tc>
      </w:tr>
      <w:tr w:rsidR="00DB4448" w:rsidRPr="00E90D4A" w14:paraId="24B73EDF" w14:textId="77777777" w:rsidTr="00DB4448">
        <w:tc>
          <w:tcPr>
            <w:tcW w:w="8275" w:type="dxa"/>
            <w:shd w:val="clear" w:color="auto" w:fill="D8D9DA"/>
            <w:vAlign w:val="center"/>
          </w:tcPr>
          <w:p w14:paraId="3F1D4FAC" w14:textId="77777777" w:rsidR="00DB4448" w:rsidRPr="00E90D4A" w:rsidRDefault="00DB4448" w:rsidP="00AD1885">
            <w:pPr>
              <w:rPr>
                <w:b/>
                <w:szCs w:val="20"/>
              </w:rPr>
            </w:pPr>
            <w:r w:rsidRPr="00E90D4A">
              <w:rPr>
                <w:b/>
                <w:szCs w:val="20"/>
              </w:rPr>
              <w:t>Week 3</w:t>
            </w:r>
          </w:p>
        </w:tc>
        <w:tc>
          <w:tcPr>
            <w:tcW w:w="1800" w:type="dxa"/>
            <w:tcBorders>
              <w:top w:val="nil"/>
              <w:left w:val="single" w:sz="4" w:space="0" w:color="auto"/>
              <w:bottom w:val="nil"/>
            </w:tcBorders>
            <w:shd w:val="clear" w:color="auto" w:fill="D8D9DA"/>
            <w:vAlign w:val="center"/>
          </w:tcPr>
          <w:p w14:paraId="568AC513" w14:textId="77777777" w:rsidR="00DB4448" w:rsidRPr="00E90D4A" w:rsidRDefault="00DB4448" w:rsidP="00AD1885">
            <w:pPr>
              <w:rPr>
                <w:szCs w:val="20"/>
              </w:rPr>
            </w:pPr>
          </w:p>
        </w:tc>
      </w:tr>
      <w:tr w:rsidR="00DB4448" w:rsidRPr="00E90D4A" w14:paraId="4E1D5FD4" w14:textId="77777777" w:rsidTr="00DB4448">
        <w:tc>
          <w:tcPr>
            <w:tcW w:w="8275" w:type="dxa"/>
            <w:vAlign w:val="center"/>
          </w:tcPr>
          <w:p w14:paraId="24F3CA1A" w14:textId="77777777" w:rsidR="00DB4448" w:rsidRPr="00E90D4A" w:rsidRDefault="00DB4448" w:rsidP="00AD1885">
            <w:pPr>
              <w:rPr>
                <w:szCs w:val="20"/>
              </w:rPr>
            </w:pPr>
            <w:r w:rsidRPr="00E90D4A">
              <w:rPr>
                <w:szCs w:val="20"/>
              </w:rPr>
              <w:t>Required</w:t>
            </w:r>
          </w:p>
        </w:tc>
        <w:tc>
          <w:tcPr>
            <w:tcW w:w="1800" w:type="dxa"/>
            <w:tcBorders>
              <w:top w:val="nil"/>
              <w:left w:val="single" w:sz="4" w:space="0" w:color="auto"/>
              <w:bottom w:val="nil"/>
            </w:tcBorders>
            <w:vAlign w:val="center"/>
          </w:tcPr>
          <w:p w14:paraId="21E7A122" w14:textId="64927E81" w:rsidR="00DB4448" w:rsidRPr="00E90D4A" w:rsidRDefault="00615428" w:rsidP="00AD1885">
            <w:pPr>
              <w:rPr>
                <w:szCs w:val="20"/>
              </w:rPr>
            </w:pPr>
            <w:r>
              <w:rPr>
                <w:szCs w:val="20"/>
              </w:rPr>
              <w:t>7</w:t>
            </w:r>
            <w:r w:rsidR="00843DE9">
              <w:rPr>
                <w:szCs w:val="20"/>
              </w:rPr>
              <w:t>.</w:t>
            </w:r>
            <w:r w:rsidR="00F32D23">
              <w:rPr>
                <w:szCs w:val="20"/>
              </w:rPr>
              <w:t>5</w:t>
            </w:r>
          </w:p>
        </w:tc>
      </w:tr>
      <w:tr w:rsidR="00DB4448" w:rsidRPr="00E90D4A" w14:paraId="05EC5610" w14:textId="77777777" w:rsidTr="00DB4448">
        <w:tc>
          <w:tcPr>
            <w:tcW w:w="8275" w:type="dxa"/>
            <w:vAlign w:val="center"/>
          </w:tcPr>
          <w:p w14:paraId="57F236FC" w14:textId="77777777" w:rsidR="00DB4448" w:rsidRPr="00E90D4A" w:rsidRDefault="00DB4448" w:rsidP="00AD1885">
            <w:pPr>
              <w:rPr>
                <w:szCs w:val="20"/>
              </w:rPr>
            </w:pPr>
            <w:r w:rsidRPr="00E90D4A">
              <w:rPr>
                <w:szCs w:val="20"/>
              </w:rPr>
              <w:t>Supplemental</w:t>
            </w:r>
          </w:p>
        </w:tc>
        <w:tc>
          <w:tcPr>
            <w:tcW w:w="1800" w:type="dxa"/>
            <w:tcBorders>
              <w:top w:val="nil"/>
              <w:left w:val="single" w:sz="4" w:space="0" w:color="auto"/>
              <w:bottom w:val="nil"/>
            </w:tcBorders>
            <w:vAlign w:val="center"/>
          </w:tcPr>
          <w:p w14:paraId="28E575FE" w14:textId="77777777" w:rsidR="00DB4448" w:rsidRPr="00E90D4A" w:rsidRDefault="00DB4448" w:rsidP="00AD1885">
            <w:pPr>
              <w:rPr>
                <w:szCs w:val="20"/>
              </w:rPr>
            </w:pPr>
          </w:p>
        </w:tc>
      </w:tr>
      <w:tr w:rsidR="00DB4448" w:rsidRPr="00E90D4A" w14:paraId="26D824B3" w14:textId="77777777" w:rsidTr="00DB4448">
        <w:tc>
          <w:tcPr>
            <w:tcW w:w="8275" w:type="dxa"/>
            <w:shd w:val="clear" w:color="auto" w:fill="D8D9DA"/>
            <w:vAlign w:val="center"/>
          </w:tcPr>
          <w:p w14:paraId="1D43003E" w14:textId="77777777" w:rsidR="00DB4448" w:rsidRPr="00E90D4A" w:rsidRDefault="00DB4448" w:rsidP="00AD1885">
            <w:pPr>
              <w:rPr>
                <w:b/>
                <w:szCs w:val="20"/>
              </w:rPr>
            </w:pPr>
            <w:r w:rsidRPr="00E90D4A">
              <w:rPr>
                <w:b/>
                <w:szCs w:val="20"/>
              </w:rPr>
              <w:t>Week 4</w:t>
            </w:r>
          </w:p>
        </w:tc>
        <w:tc>
          <w:tcPr>
            <w:tcW w:w="1800" w:type="dxa"/>
            <w:tcBorders>
              <w:top w:val="nil"/>
              <w:left w:val="single" w:sz="4" w:space="0" w:color="auto"/>
              <w:bottom w:val="nil"/>
            </w:tcBorders>
            <w:shd w:val="clear" w:color="auto" w:fill="D8D9DA"/>
            <w:vAlign w:val="center"/>
          </w:tcPr>
          <w:p w14:paraId="297273FB" w14:textId="77777777" w:rsidR="00DB4448" w:rsidRPr="00E90D4A" w:rsidRDefault="00DB4448" w:rsidP="00AD1885">
            <w:pPr>
              <w:rPr>
                <w:szCs w:val="20"/>
              </w:rPr>
            </w:pPr>
          </w:p>
        </w:tc>
      </w:tr>
      <w:tr w:rsidR="00DB4448" w:rsidRPr="00E90D4A" w14:paraId="6B3700E0" w14:textId="77777777" w:rsidTr="00DB4448">
        <w:tc>
          <w:tcPr>
            <w:tcW w:w="8275" w:type="dxa"/>
            <w:vAlign w:val="center"/>
          </w:tcPr>
          <w:p w14:paraId="4D04A990" w14:textId="77777777" w:rsidR="00DB4448" w:rsidRPr="00E90D4A" w:rsidRDefault="00DB4448" w:rsidP="00AD1885">
            <w:pPr>
              <w:rPr>
                <w:szCs w:val="20"/>
              </w:rPr>
            </w:pPr>
            <w:r w:rsidRPr="00E90D4A">
              <w:rPr>
                <w:szCs w:val="20"/>
              </w:rPr>
              <w:t>Required</w:t>
            </w:r>
          </w:p>
        </w:tc>
        <w:tc>
          <w:tcPr>
            <w:tcW w:w="1800" w:type="dxa"/>
            <w:tcBorders>
              <w:top w:val="nil"/>
              <w:left w:val="single" w:sz="4" w:space="0" w:color="auto"/>
              <w:bottom w:val="nil"/>
            </w:tcBorders>
            <w:vAlign w:val="center"/>
          </w:tcPr>
          <w:p w14:paraId="150B3D2F" w14:textId="5CEB2CBC" w:rsidR="00DB4448" w:rsidRPr="00E90D4A" w:rsidRDefault="00615428" w:rsidP="00AD1885">
            <w:pPr>
              <w:rPr>
                <w:szCs w:val="20"/>
              </w:rPr>
            </w:pPr>
            <w:r>
              <w:rPr>
                <w:szCs w:val="20"/>
              </w:rPr>
              <w:t>5</w:t>
            </w:r>
            <w:r w:rsidR="004773EC">
              <w:rPr>
                <w:szCs w:val="20"/>
              </w:rPr>
              <w:t>.75</w:t>
            </w:r>
          </w:p>
        </w:tc>
      </w:tr>
      <w:tr w:rsidR="00DB4448" w:rsidRPr="00E90D4A" w14:paraId="6FCD6E87" w14:textId="77777777" w:rsidTr="00DB4448">
        <w:tc>
          <w:tcPr>
            <w:tcW w:w="8275" w:type="dxa"/>
            <w:vAlign w:val="center"/>
          </w:tcPr>
          <w:p w14:paraId="3829722F" w14:textId="77777777" w:rsidR="00DB4448" w:rsidRPr="00E90D4A" w:rsidRDefault="00DB4448" w:rsidP="00AD1885">
            <w:pPr>
              <w:rPr>
                <w:szCs w:val="20"/>
              </w:rPr>
            </w:pPr>
            <w:r w:rsidRPr="00E90D4A">
              <w:rPr>
                <w:szCs w:val="20"/>
              </w:rPr>
              <w:t>Supplemental</w:t>
            </w:r>
          </w:p>
        </w:tc>
        <w:tc>
          <w:tcPr>
            <w:tcW w:w="1800" w:type="dxa"/>
            <w:tcBorders>
              <w:top w:val="nil"/>
              <w:left w:val="single" w:sz="4" w:space="0" w:color="auto"/>
              <w:bottom w:val="nil"/>
            </w:tcBorders>
            <w:vAlign w:val="center"/>
          </w:tcPr>
          <w:p w14:paraId="231ECDE4" w14:textId="4520043C" w:rsidR="00DB4448" w:rsidRPr="00E90D4A" w:rsidRDefault="00615428" w:rsidP="00AD1885">
            <w:pPr>
              <w:rPr>
                <w:szCs w:val="20"/>
              </w:rPr>
            </w:pPr>
            <w:r>
              <w:rPr>
                <w:szCs w:val="20"/>
              </w:rPr>
              <w:t>1</w:t>
            </w:r>
          </w:p>
        </w:tc>
      </w:tr>
      <w:tr w:rsidR="00DB4448" w:rsidRPr="00E90D4A" w14:paraId="4C77A1C0" w14:textId="77777777" w:rsidTr="00DB4448">
        <w:tc>
          <w:tcPr>
            <w:tcW w:w="8275" w:type="dxa"/>
            <w:shd w:val="clear" w:color="auto" w:fill="D8D9DA"/>
            <w:vAlign w:val="center"/>
          </w:tcPr>
          <w:p w14:paraId="7B6C1535" w14:textId="1283AED1" w:rsidR="00DB4448" w:rsidRPr="00E90D4A" w:rsidRDefault="00DB4448" w:rsidP="00AD1885">
            <w:pPr>
              <w:rPr>
                <w:b/>
                <w:szCs w:val="20"/>
              </w:rPr>
            </w:pPr>
            <w:r w:rsidRPr="00E90D4A">
              <w:rPr>
                <w:b/>
                <w:szCs w:val="20"/>
              </w:rPr>
              <w:t>Week</w:t>
            </w:r>
            <w:r w:rsidR="0086696B">
              <w:rPr>
                <w:b/>
                <w:szCs w:val="20"/>
              </w:rPr>
              <w:t xml:space="preserve"> </w:t>
            </w:r>
            <w:r w:rsidRPr="00E90D4A">
              <w:rPr>
                <w:b/>
                <w:szCs w:val="20"/>
              </w:rPr>
              <w:t>5</w:t>
            </w:r>
          </w:p>
        </w:tc>
        <w:tc>
          <w:tcPr>
            <w:tcW w:w="1800" w:type="dxa"/>
            <w:tcBorders>
              <w:top w:val="nil"/>
              <w:left w:val="single" w:sz="4" w:space="0" w:color="auto"/>
              <w:bottom w:val="nil"/>
            </w:tcBorders>
            <w:shd w:val="clear" w:color="auto" w:fill="D8D9DA"/>
            <w:vAlign w:val="center"/>
          </w:tcPr>
          <w:p w14:paraId="6DB4CF0A" w14:textId="77777777" w:rsidR="00DB4448" w:rsidRPr="00E90D4A" w:rsidRDefault="00DB4448" w:rsidP="00AD1885">
            <w:pPr>
              <w:rPr>
                <w:szCs w:val="20"/>
              </w:rPr>
            </w:pPr>
          </w:p>
        </w:tc>
      </w:tr>
      <w:tr w:rsidR="00DB4448" w:rsidRPr="00E90D4A" w14:paraId="28CDE97B" w14:textId="77777777" w:rsidTr="00DB4448">
        <w:tc>
          <w:tcPr>
            <w:tcW w:w="8275" w:type="dxa"/>
            <w:vAlign w:val="center"/>
          </w:tcPr>
          <w:p w14:paraId="24852AFA" w14:textId="77777777" w:rsidR="00DB4448" w:rsidRPr="00E90D4A" w:rsidRDefault="00DB4448" w:rsidP="00AD1885">
            <w:pPr>
              <w:rPr>
                <w:szCs w:val="20"/>
              </w:rPr>
            </w:pPr>
            <w:r w:rsidRPr="00E90D4A">
              <w:rPr>
                <w:szCs w:val="20"/>
              </w:rPr>
              <w:t>Required</w:t>
            </w:r>
          </w:p>
        </w:tc>
        <w:tc>
          <w:tcPr>
            <w:tcW w:w="1800" w:type="dxa"/>
            <w:tcBorders>
              <w:top w:val="nil"/>
              <w:left w:val="single" w:sz="4" w:space="0" w:color="auto"/>
              <w:bottom w:val="nil"/>
            </w:tcBorders>
            <w:vAlign w:val="center"/>
          </w:tcPr>
          <w:p w14:paraId="44EBE571" w14:textId="47CC9079" w:rsidR="00DB4448" w:rsidRPr="00E90D4A" w:rsidRDefault="00615428" w:rsidP="00615428">
            <w:pPr>
              <w:rPr>
                <w:szCs w:val="20"/>
              </w:rPr>
            </w:pPr>
            <w:r>
              <w:rPr>
                <w:szCs w:val="20"/>
              </w:rPr>
              <w:t>5</w:t>
            </w:r>
            <w:r w:rsidR="004773EC">
              <w:rPr>
                <w:szCs w:val="20"/>
              </w:rPr>
              <w:t>.</w:t>
            </w:r>
            <w:r>
              <w:rPr>
                <w:szCs w:val="20"/>
              </w:rPr>
              <w:t>2</w:t>
            </w:r>
            <w:r w:rsidR="004773EC">
              <w:rPr>
                <w:szCs w:val="20"/>
              </w:rPr>
              <w:t>5</w:t>
            </w:r>
          </w:p>
        </w:tc>
      </w:tr>
      <w:tr w:rsidR="00DB4448" w:rsidRPr="00E90D4A" w14:paraId="32F58FD9" w14:textId="77777777" w:rsidTr="00DB4448">
        <w:tc>
          <w:tcPr>
            <w:tcW w:w="8275" w:type="dxa"/>
            <w:vAlign w:val="center"/>
          </w:tcPr>
          <w:p w14:paraId="7E82EDD2" w14:textId="77777777" w:rsidR="00DB4448" w:rsidRPr="00E90D4A" w:rsidRDefault="00DB4448" w:rsidP="00AD1885">
            <w:pPr>
              <w:rPr>
                <w:szCs w:val="20"/>
              </w:rPr>
            </w:pPr>
            <w:r w:rsidRPr="00E90D4A">
              <w:rPr>
                <w:szCs w:val="20"/>
              </w:rPr>
              <w:t>Supplemental</w:t>
            </w:r>
          </w:p>
        </w:tc>
        <w:tc>
          <w:tcPr>
            <w:tcW w:w="1800" w:type="dxa"/>
            <w:tcBorders>
              <w:top w:val="nil"/>
              <w:left w:val="single" w:sz="4" w:space="0" w:color="auto"/>
              <w:bottom w:val="nil"/>
            </w:tcBorders>
            <w:vAlign w:val="center"/>
          </w:tcPr>
          <w:p w14:paraId="6210A0CC" w14:textId="77777777" w:rsidR="00DB4448" w:rsidRPr="00E90D4A" w:rsidRDefault="00DB4448" w:rsidP="00AD1885">
            <w:pPr>
              <w:rPr>
                <w:szCs w:val="20"/>
              </w:rPr>
            </w:pPr>
          </w:p>
        </w:tc>
      </w:tr>
      <w:tr w:rsidR="00DB4448" w:rsidRPr="00E90D4A" w14:paraId="2FE67DBD" w14:textId="77777777" w:rsidTr="00DB4448">
        <w:tc>
          <w:tcPr>
            <w:tcW w:w="8275" w:type="dxa"/>
            <w:shd w:val="clear" w:color="auto" w:fill="D8D9DA"/>
            <w:vAlign w:val="center"/>
          </w:tcPr>
          <w:p w14:paraId="6464901A" w14:textId="77777777" w:rsidR="00DB4448" w:rsidRPr="00E90D4A" w:rsidRDefault="00DB4448" w:rsidP="00AD1885">
            <w:pPr>
              <w:rPr>
                <w:b/>
                <w:szCs w:val="20"/>
              </w:rPr>
            </w:pPr>
            <w:r w:rsidRPr="00E90D4A">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E90D4A" w:rsidRDefault="00DB4448" w:rsidP="00AD1885">
            <w:pPr>
              <w:rPr>
                <w:szCs w:val="20"/>
              </w:rPr>
            </w:pPr>
          </w:p>
        </w:tc>
      </w:tr>
      <w:tr w:rsidR="00DB4448" w:rsidRPr="00E90D4A" w14:paraId="20B01EF4" w14:textId="77777777" w:rsidTr="00DB4448">
        <w:tc>
          <w:tcPr>
            <w:tcW w:w="8275" w:type="dxa"/>
            <w:vAlign w:val="center"/>
          </w:tcPr>
          <w:p w14:paraId="387286AA" w14:textId="77777777" w:rsidR="00DB4448" w:rsidRPr="00E90D4A" w:rsidRDefault="00DB4448" w:rsidP="00AD1885">
            <w:pPr>
              <w:rPr>
                <w:szCs w:val="20"/>
              </w:rPr>
            </w:pPr>
            <w:r w:rsidRPr="00E90D4A">
              <w:rPr>
                <w:szCs w:val="20"/>
              </w:rPr>
              <w:t>Required</w:t>
            </w:r>
          </w:p>
        </w:tc>
        <w:tc>
          <w:tcPr>
            <w:tcW w:w="1800" w:type="dxa"/>
            <w:tcBorders>
              <w:top w:val="nil"/>
              <w:left w:val="single" w:sz="4" w:space="0" w:color="auto"/>
              <w:bottom w:val="nil"/>
            </w:tcBorders>
            <w:vAlign w:val="center"/>
          </w:tcPr>
          <w:p w14:paraId="00358807" w14:textId="17348545" w:rsidR="00DB4448" w:rsidRPr="00E90D4A" w:rsidRDefault="00615428" w:rsidP="00714674">
            <w:pPr>
              <w:rPr>
                <w:szCs w:val="20"/>
              </w:rPr>
            </w:pPr>
            <w:r>
              <w:rPr>
                <w:szCs w:val="20"/>
              </w:rPr>
              <w:t>6</w:t>
            </w:r>
          </w:p>
        </w:tc>
      </w:tr>
      <w:tr w:rsidR="00DB4448" w:rsidRPr="00E90D4A" w14:paraId="3E289D24" w14:textId="77777777" w:rsidTr="00DB4448">
        <w:tc>
          <w:tcPr>
            <w:tcW w:w="8275" w:type="dxa"/>
            <w:vAlign w:val="center"/>
          </w:tcPr>
          <w:p w14:paraId="1FA04924" w14:textId="77777777" w:rsidR="00DB4448" w:rsidRPr="00E90D4A" w:rsidRDefault="00DB4448" w:rsidP="00AD1885">
            <w:pPr>
              <w:rPr>
                <w:szCs w:val="20"/>
              </w:rPr>
            </w:pPr>
            <w:r w:rsidRPr="00E90D4A">
              <w:rPr>
                <w:szCs w:val="20"/>
              </w:rPr>
              <w:t>Supplemental</w:t>
            </w:r>
          </w:p>
        </w:tc>
        <w:tc>
          <w:tcPr>
            <w:tcW w:w="1800" w:type="dxa"/>
            <w:tcBorders>
              <w:top w:val="nil"/>
              <w:left w:val="single" w:sz="4" w:space="0" w:color="auto"/>
              <w:bottom w:val="nil"/>
            </w:tcBorders>
            <w:vAlign w:val="center"/>
          </w:tcPr>
          <w:p w14:paraId="4416EA55" w14:textId="77777777" w:rsidR="00DB4448" w:rsidRPr="00E90D4A" w:rsidRDefault="00DB4448" w:rsidP="00AD1885">
            <w:pPr>
              <w:rPr>
                <w:szCs w:val="20"/>
              </w:rPr>
            </w:pPr>
          </w:p>
        </w:tc>
      </w:tr>
      <w:tr w:rsidR="00DB4448" w:rsidRPr="00E90D4A" w14:paraId="32184FFA" w14:textId="77777777" w:rsidTr="00DB4448">
        <w:tc>
          <w:tcPr>
            <w:tcW w:w="8275" w:type="dxa"/>
            <w:shd w:val="clear" w:color="auto" w:fill="D8D9DA"/>
            <w:vAlign w:val="center"/>
          </w:tcPr>
          <w:p w14:paraId="6DB9E2D3" w14:textId="77777777" w:rsidR="00DB4448" w:rsidRPr="00E90D4A" w:rsidRDefault="00DB4448" w:rsidP="00AD1885">
            <w:pPr>
              <w:rPr>
                <w:b/>
                <w:szCs w:val="20"/>
              </w:rPr>
            </w:pPr>
            <w:r w:rsidRPr="00E90D4A">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E90D4A" w:rsidRDefault="00DB4448" w:rsidP="00AD1885">
            <w:pPr>
              <w:rPr>
                <w:szCs w:val="20"/>
              </w:rPr>
            </w:pPr>
          </w:p>
        </w:tc>
      </w:tr>
      <w:tr w:rsidR="00DB4448" w:rsidRPr="00E90D4A" w14:paraId="1E2CCDCB" w14:textId="77777777" w:rsidTr="00DB4448">
        <w:tc>
          <w:tcPr>
            <w:tcW w:w="8275" w:type="dxa"/>
            <w:vAlign w:val="center"/>
          </w:tcPr>
          <w:p w14:paraId="69C100A9" w14:textId="77777777" w:rsidR="00DB4448" w:rsidRPr="00E90D4A" w:rsidRDefault="00DB4448" w:rsidP="00AD1885">
            <w:pPr>
              <w:rPr>
                <w:szCs w:val="20"/>
              </w:rPr>
            </w:pPr>
            <w:r w:rsidRPr="00E90D4A">
              <w:rPr>
                <w:szCs w:val="20"/>
              </w:rPr>
              <w:t>Required</w:t>
            </w:r>
          </w:p>
        </w:tc>
        <w:tc>
          <w:tcPr>
            <w:tcW w:w="1800" w:type="dxa"/>
            <w:tcBorders>
              <w:top w:val="nil"/>
              <w:left w:val="single" w:sz="4" w:space="0" w:color="auto"/>
              <w:bottom w:val="nil"/>
            </w:tcBorders>
            <w:vAlign w:val="center"/>
          </w:tcPr>
          <w:p w14:paraId="2B2AA5F1" w14:textId="4F10E87E" w:rsidR="00DB4448" w:rsidRPr="00E90D4A" w:rsidRDefault="00F32D23" w:rsidP="00615428">
            <w:pPr>
              <w:rPr>
                <w:szCs w:val="20"/>
              </w:rPr>
            </w:pPr>
            <w:r>
              <w:rPr>
                <w:szCs w:val="20"/>
              </w:rPr>
              <w:t>4</w:t>
            </w:r>
          </w:p>
        </w:tc>
      </w:tr>
      <w:tr w:rsidR="00DB4448" w:rsidRPr="00E90D4A" w14:paraId="41F39C58" w14:textId="77777777" w:rsidTr="00DB4448">
        <w:tc>
          <w:tcPr>
            <w:tcW w:w="8275" w:type="dxa"/>
            <w:vAlign w:val="center"/>
          </w:tcPr>
          <w:p w14:paraId="37DFA3E9" w14:textId="77777777" w:rsidR="00DB4448" w:rsidRPr="00E90D4A" w:rsidRDefault="00DB4448" w:rsidP="00AD1885">
            <w:pPr>
              <w:rPr>
                <w:szCs w:val="20"/>
              </w:rPr>
            </w:pPr>
            <w:r w:rsidRPr="00E90D4A">
              <w:rPr>
                <w:szCs w:val="20"/>
              </w:rPr>
              <w:t>Supplemental</w:t>
            </w:r>
          </w:p>
        </w:tc>
        <w:tc>
          <w:tcPr>
            <w:tcW w:w="1800" w:type="dxa"/>
            <w:tcBorders>
              <w:top w:val="nil"/>
              <w:left w:val="single" w:sz="4" w:space="0" w:color="auto"/>
              <w:bottom w:val="nil"/>
            </w:tcBorders>
            <w:vAlign w:val="center"/>
          </w:tcPr>
          <w:p w14:paraId="2A34AD93" w14:textId="77777777" w:rsidR="00DB4448" w:rsidRPr="00E90D4A" w:rsidRDefault="00DB4448" w:rsidP="00AD1885">
            <w:pPr>
              <w:rPr>
                <w:szCs w:val="20"/>
              </w:rPr>
            </w:pPr>
          </w:p>
        </w:tc>
      </w:tr>
      <w:tr w:rsidR="00DB4448" w:rsidRPr="00E90D4A" w14:paraId="563B0C28" w14:textId="77777777" w:rsidTr="00DB4448">
        <w:tc>
          <w:tcPr>
            <w:tcW w:w="8275" w:type="dxa"/>
            <w:shd w:val="clear" w:color="auto" w:fill="BF2C37"/>
            <w:vAlign w:val="center"/>
          </w:tcPr>
          <w:p w14:paraId="6586A0BB" w14:textId="77777777" w:rsidR="00DB4448" w:rsidRPr="00E90D4A"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E90D4A" w:rsidRDefault="00DB4448" w:rsidP="00AD1885">
            <w:pPr>
              <w:rPr>
                <w:szCs w:val="20"/>
              </w:rPr>
            </w:pPr>
          </w:p>
        </w:tc>
      </w:tr>
      <w:tr w:rsidR="00DB4448" w:rsidRPr="00E90D4A" w14:paraId="12A5318E" w14:textId="77777777" w:rsidTr="00DB4448">
        <w:tc>
          <w:tcPr>
            <w:tcW w:w="8275" w:type="dxa"/>
            <w:vAlign w:val="center"/>
          </w:tcPr>
          <w:p w14:paraId="324E4322" w14:textId="77777777" w:rsidR="00DB4448" w:rsidRPr="00E90D4A" w:rsidRDefault="00DB4448" w:rsidP="00AD1885">
            <w:pPr>
              <w:rPr>
                <w:b/>
                <w:szCs w:val="20"/>
              </w:rPr>
            </w:pPr>
            <w:r w:rsidRPr="00E90D4A">
              <w:rPr>
                <w:b/>
                <w:szCs w:val="20"/>
              </w:rPr>
              <w:t>Total Required Hours</w:t>
            </w:r>
          </w:p>
        </w:tc>
        <w:tc>
          <w:tcPr>
            <w:tcW w:w="1800" w:type="dxa"/>
            <w:tcBorders>
              <w:top w:val="nil"/>
              <w:left w:val="single" w:sz="4" w:space="0" w:color="auto"/>
              <w:bottom w:val="nil"/>
            </w:tcBorders>
            <w:vAlign w:val="center"/>
          </w:tcPr>
          <w:p w14:paraId="5BF64AEC" w14:textId="30602814" w:rsidR="00DB4448" w:rsidRPr="00E90D4A" w:rsidRDefault="00714674" w:rsidP="00AD1885">
            <w:pPr>
              <w:rPr>
                <w:szCs w:val="20"/>
              </w:rPr>
            </w:pPr>
            <w:r>
              <w:rPr>
                <w:szCs w:val="20"/>
              </w:rPr>
              <w:t>39</w:t>
            </w:r>
          </w:p>
        </w:tc>
      </w:tr>
      <w:tr w:rsidR="00DB4448" w:rsidRPr="00E90D4A" w14:paraId="53558ACA" w14:textId="77777777" w:rsidTr="00DB4448">
        <w:tc>
          <w:tcPr>
            <w:tcW w:w="8275" w:type="dxa"/>
            <w:vAlign w:val="center"/>
          </w:tcPr>
          <w:p w14:paraId="666AC4B0" w14:textId="77777777" w:rsidR="00DB4448" w:rsidRPr="00E90D4A" w:rsidRDefault="00DB4448" w:rsidP="00AD1885">
            <w:pPr>
              <w:rPr>
                <w:b/>
                <w:szCs w:val="20"/>
              </w:rPr>
            </w:pPr>
            <w:r w:rsidRPr="00E90D4A">
              <w:rPr>
                <w:b/>
                <w:szCs w:val="20"/>
              </w:rPr>
              <w:t>Total Supplemental Hours</w:t>
            </w:r>
          </w:p>
        </w:tc>
        <w:tc>
          <w:tcPr>
            <w:tcW w:w="1800" w:type="dxa"/>
            <w:tcBorders>
              <w:top w:val="nil"/>
              <w:left w:val="single" w:sz="4" w:space="0" w:color="auto"/>
              <w:bottom w:val="nil"/>
            </w:tcBorders>
            <w:vAlign w:val="center"/>
          </w:tcPr>
          <w:p w14:paraId="46EED45B" w14:textId="3FADFC28" w:rsidR="00DB4448" w:rsidRPr="00E90D4A" w:rsidRDefault="00714674" w:rsidP="00AD1885">
            <w:pPr>
              <w:rPr>
                <w:szCs w:val="20"/>
              </w:rPr>
            </w:pPr>
            <w:r>
              <w:rPr>
                <w:szCs w:val="20"/>
              </w:rPr>
              <w:t>3</w:t>
            </w:r>
          </w:p>
        </w:tc>
      </w:tr>
      <w:tr w:rsidR="00DB4448" w:rsidRPr="00E90D4A" w14:paraId="1AAE212E" w14:textId="77777777" w:rsidTr="00DB4448">
        <w:tc>
          <w:tcPr>
            <w:tcW w:w="8275" w:type="dxa"/>
            <w:vAlign w:val="center"/>
          </w:tcPr>
          <w:p w14:paraId="13BA3829" w14:textId="77777777" w:rsidR="00DB4448" w:rsidRPr="00E90D4A" w:rsidRDefault="00DB4448" w:rsidP="00AD1885">
            <w:pPr>
              <w:rPr>
                <w:b/>
                <w:szCs w:val="20"/>
              </w:rPr>
            </w:pPr>
            <w:r w:rsidRPr="00E90D4A">
              <w:rPr>
                <w:b/>
                <w:szCs w:val="20"/>
              </w:rPr>
              <w:t>Total Hours</w:t>
            </w:r>
          </w:p>
        </w:tc>
        <w:tc>
          <w:tcPr>
            <w:tcW w:w="1800" w:type="dxa"/>
            <w:tcBorders>
              <w:top w:val="nil"/>
              <w:left w:val="single" w:sz="4" w:space="0" w:color="auto"/>
              <w:bottom w:val="single" w:sz="4" w:space="0" w:color="auto"/>
            </w:tcBorders>
            <w:vAlign w:val="center"/>
          </w:tcPr>
          <w:p w14:paraId="7C77CADB" w14:textId="1A01B74C" w:rsidR="00DB4448" w:rsidRPr="00E90D4A" w:rsidRDefault="00714674" w:rsidP="00AD1885">
            <w:pPr>
              <w:rPr>
                <w:szCs w:val="20"/>
              </w:rPr>
            </w:pPr>
            <w:r>
              <w:rPr>
                <w:szCs w:val="20"/>
              </w:rPr>
              <w:t>42</w:t>
            </w:r>
          </w:p>
        </w:tc>
      </w:tr>
    </w:tbl>
    <w:p w14:paraId="253BB1A9" w14:textId="77777777" w:rsidR="00E3447E" w:rsidRPr="00E90D4A" w:rsidRDefault="00E3447E" w:rsidP="00E3447E">
      <w:pPr>
        <w:tabs>
          <w:tab w:val="left" w:pos="360"/>
        </w:tabs>
        <w:spacing w:before="60" w:after="60"/>
        <w:rPr>
          <w:rFonts w:cs="Arial"/>
          <w:szCs w:val="20"/>
        </w:rPr>
      </w:pPr>
    </w:p>
    <w:p w14:paraId="7E1B72F6" w14:textId="77777777" w:rsidR="006B3B68" w:rsidRPr="00E90D4A" w:rsidRDefault="006B3B68" w:rsidP="00DA45E4">
      <w:pPr>
        <w:rPr>
          <w:rFonts w:cs="Arial"/>
          <w:szCs w:val="20"/>
        </w:rPr>
      </w:pPr>
    </w:p>
    <w:sectPr w:rsidR="006B3B68" w:rsidRPr="00E90D4A"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031A1" w14:textId="77777777" w:rsidR="00615803" w:rsidRDefault="00615803">
      <w:r>
        <w:separator/>
      </w:r>
    </w:p>
  </w:endnote>
  <w:endnote w:type="continuationSeparator" w:id="0">
    <w:p w14:paraId="13F34DA1" w14:textId="77777777" w:rsidR="00615803" w:rsidRDefault="00615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137B6" w14:textId="77777777" w:rsidR="00615803" w:rsidRDefault="00615803">
      <w:r>
        <w:separator/>
      </w:r>
    </w:p>
  </w:footnote>
  <w:footnote w:type="continuationSeparator" w:id="0">
    <w:p w14:paraId="5D9C34AB" w14:textId="77777777" w:rsidR="00615803" w:rsidRDefault="00615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6858B3" w:rsidRPr="006324AB" w:rsidRDefault="006858B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6858B3" w:rsidRDefault="006858B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4D024E"/>
    <w:multiLevelType w:val="hybridMultilevel"/>
    <w:tmpl w:val="4AD064E8"/>
    <w:lvl w:ilvl="0" w:tplc="04090005">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267549"/>
    <w:multiLevelType w:val="hybridMultilevel"/>
    <w:tmpl w:val="672806E6"/>
    <w:lvl w:ilvl="0" w:tplc="0409000F">
      <w:start w:val="1"/>
      <w:numFmt w:val="decimal"/>
      <w:lvlText w:val="%1."/>
      <w:lvlJc w:val="left"/>
      <w:pPr>
        <w:ind w:left="720" w:hanging="360"/>
      </w:pPr>
      <w:rPr>
        <w:rFonts w:hint="default"/>
        <w:b w:val="0"/>
        <w:i w:val="0"/>
        <w:color w:val="auto"/>
      </w:rPr>
    </w:lvl>
    <w:lvl w:ilvl="1" w:tplc="0B6EC61C">
      <w:start w:val="1"/>
      <w:numFmt w:val="bullet"/>
      <w:lvlText w:val="o"/>
      <w:lvlJc w:val="left"/>
      <w:pPr>
        <w:ind w:left="1440" w:hanging="360"/>
      </w:pPr>
      <w:rPr>
        <w:rFonts w:ascii="Courier New" w:hAnsi="Courier New" w:cs="Courier New" w:hint="default"/>
        <w:color w:val="auto"/>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3524F0"/>
    <w:multiLevelType w:val="hybridMultilevel"/>
    <w:tmpl w:val="AA007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CA6AA0"/>
    <w:multiLevelType w:val="hybridMultilevel"/>
    <w:tmpl w:val="BA16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0281C"/>
    <w:multiLevelType w:val="hybridMultilevel"/>
    <w:tmpl w:val="6D609096"/>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1F32F60"/>
    <w:multiLevelType w:val="multilevel"/>
    <w:tmpl w:val="5C886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35788"/>
    <w:multiLevelType w:val="hybridMultilevel"/>
    <w:tmpl w:val="C2F0289A"/>
    <w:lvl w:ilvl="0" w:tplc="5BEAABDC">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F3F0B"/>
    <w:multiLevelType w:val="hybridMultilevel"/>
    <w:tmpl w:val="B52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9B31498"/>
    <w:multiLevelType w:val="hybridMultilevel"/>
    <w:tmpl w:val="7206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B780A07"/>
    <w:multiLevelType w:val="hybridMultilevel"/>
    <w:tmpl w:val="C290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53C43"/>
    <w:multiLevelType w:val="hybridMultilevel"/>
    <w:tmpl w:val="6D609096"/>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0628F"/>
    <w:multiLevelType w:val="hybridMultilevel"/>
    <w:tmpl w:val="3FCE4DAE"/>
    <w:lvl w:ilvl="0" w:tplc="98F0CE0A">
      <w:start w:val="1"/>
      <w:numFmt w:val="bullet"/>
      <w:pStyle w:val="AssignmentsLevel2"/>
      <w:lvlText w:val=""/>
      <w:lvlJc w:val="left"/>
      <w:pPr>
        <w:ind w:left="720" w:hanging="360"/>
      </w:pPr>
      <w:rPr>
        <w:rFonts w:ascii="Symbol" w:hAnsi="Symbol" w:hint="default"/>
        <w:sz w:val="20"/>
        <w:szCs w:val="20"/>
      </w:rPr>
    </w:lvl>
    <w:lvl w:ilvl="1" w:tplc="D19E30CE">
      <w:start w:val="1"/>
      <w:numFmt w:val="bullet"/>
      <w:pStyle w:val="AssignmentsLevel3"/>
      <w:lvlText w:val="o"/>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7"/>
  </w:num>
  <w:num w:numId="4">
    <w:abstractNumId w:val="10"/>
  </w:num>
  <w:num w:numId="5">
    <w:abstractNumId w:val="21"/>
  </w:num>
  <w:num w:numId="6">
    <w:abstractNumId w:val="24"/>
  </w:num>
  <w:num w:numId="7">
    <w:abstractNumId w:val="19"/>
  </w:num>
  <w:num w:numId="8">
    <w:abstractNumId w:val="0"/>
  </w:num>
  <w:num w:numId="9">
    <w:abstractNumId w:val="16"/>
  </w:num>
  <w:num w:numId="10">
    <w:abstractNumId w:val="1"/>
  </w:num>
  <w:num w:numId="11">
    <w:abstractNumId w:val="2"/>
  </w:num>
  <w:num w:numId="12">
    <w:abstractNumId w:val="3"/>
  </w:num>
  <w:num w:numId="13">
    <w:abstractNumId w:val="12"/>
  </w:num>
  <w:num w:numId="14">
    <w:abstractNumId w:val="11"/>
  </w:num>
  <w:num w:numId="15">
    <w:abstractNumId w:val="24"/>
  </w:num>
  <w:num w:numId="16">
    <w:abstractNumId w:val="15"/>
  </w:num>
  <w:num w:numId="17">
    <w:abstractNumId w:val="7"/>
  </w:num>
  <w:num w:numId="18">
    <w:abstractNumId w:val="23"/>
  </w:num>
  <w:num w:numId="19">
    <w:abstractNumId w:val="20"/>
  </w:num>
  <w:num w:numId="20">
    <w:abstractNumId w:val="22"/>
  </w:num>
  <w:num w:numId="21">
    <w:abstractNumId w:val="23"/>
  </w:num>
  <w:num w:numId="22">
    <w:abstractNumId w:val="20"/>
  </w:num>
  <w:num w:numId="23">
    <w:abstractNumId w:val="5"/>
  </w:num>
  <w:num w:numId="24">
    <w:abstractNumId w:val="6"/>
  </w:num>
  <w:num w:numId="25">
    <w:abstractNumId w:val="24"/>
  </w:num>
  <w:num w:numId="26">
    <w:abstractNumId w:val="24"/>
  </w:num>
  <w:num w:numId="27">
    <w:abstractNumId w:val="8"/>
  </w:num>
  <w:num w:numId="28">
    <w:abstractNumId w:val="4"/>
  </w:num>
  <w:num w:numId="29">
    <w:abstractNumId w:val="13"/>
  </w:num>
  <w:num w:numId="30">
    <w:abstractNumId w:val="14"/>
  </w:num>
  <w:num w:numId="31">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D8D"/>
    <w:rsid w:val="00002006"/>
    <w:rsid w:val="000040B6"/>
    <w:rsid w:val="0000486B"/>
    <w:rsid w:val="00010893"/>
    <w:rsid w:val="00011261"/>
    <w:rsid w:val="00014F73"/>
    <w:rsid w:val="0001644E"/>
    <w:rsid w:val="0002170C"/>
    <w:rsid w:val="00026A82"/>
    <w:rsid w:val="000277F6"/>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4E66"/>
    <w:rsid w:val="000657A0"/>
    <w:rsid w:val="00065AB6"/>
    <w:rsid w:val="0006700A"/>
    <w:rsid w:val="000671BB"/>
    <w:rsid w:val="000676EC"/>
    <w:rsid w:val="00070A28"/>
    <w:rsid w:val="00070E70"/>
    <w:rsid w:val="00072525"/>
    <w:rsid w:val="00072ABC"/>
    <w:rsid w:val="00073135"/>
    <w:rsid w:val="00074D33"/>
    <w:rsid w:val="00075B61"/>
    <w:rsid w:val="00080F0C"/>
    <w:rsid w:val="000824B6"/>
    <w:rsid w:val="0008292E"/>
    <w:rsid w:val="00082EF6"/>
    <w:rsid w:val="00085D23"/>
    <w:rsid w:val="000915C5"/>
    <w:rsid w:val="00093883"/>
    <w:rsid w:val="0009418F"/>
    <w:rsid w:val="00094646"/>
    <w:rsid w:val="000959B1"/>
    <w:rsid w:val="0009705D"/>
    <w:rsid w:val="000A3848"/>
    <w:rsid w:val="000A3E70"/>
    <w:rsid w:val="000A5265"/>
    <w:rsid w:val="000A5B26"/>
    <w:rsid w:val="000A684C"/>
    <w:rsid w:val="000B1174"/>
    <w:rsid w:val="000B2909"/>
    <w:rsid w:val="000B3249"/>
    <w:rsid w:val="000B526F"/>
    <w:rsid w:val="000B63DE"/>
    <w:rsid w:val="000C0DDD"/>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35F"/>
    <w:rsid w:val="000F2C70"/>
    <w:rsid w:val="000F5D60"/>
    <w:rsid w:val="000F783D"/>
    <w:rsid w:val="00100350"/>
    <w:rsid w:val="00100E86"/>
    <w:rsid w:val="001028D8"/>
    <w:rsid w:val="00103622"/>
    <w:rsid w:val="001038CC"/>
    <w:rsid w:val="00103A67"/>
    <w:rsid w:val="00103FC5"/>
    <w:rsid w:val="001042D0"/>
    <w:rsid w:val="00104F2B"/>
    <w:rsid w:val="00105046"/>
    <w:rsid w:val="0010512C"/>
    <w:rsid w:val="00107B1E"/>
    <w:rsid w:val="001116D0"/>
    <w:rsid w:val="00111CFC"/>
    <w:rsid w:val="001132F6"/>
    <w:rsid w:val="00115389"/>
    <w:rsid w:val="001206C8"/>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34B"/>
    <w:rsid w:val="00184AFF"/>
    <w:rsid w:val="001859B3"/>
    <w:rsid w:val="0018763F"/>
    <w:rsid w:val="0019167D"/>
    <w:rsid w:val="00192C7F"/>
    <w:rsid w:val="00194F7A"/>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451C"/>
    <w:rsid w:val="002559E7"/>
    <w:rsid w:val="002569A5"/>
    <w:rsid w:val="0025775F"/>
    <w:rsid w:val="00260385"/>
    <w:rsid w:val="00260DA0"/>
    <w:rsid w:val="0026345D"/>
    <w:rsid w:val="002650B8"/>
    <w:rsid w:val="002661BB"/>
    <w:rsid w:val="00266656"/>
    <w:rsid w:val="002716FB"/>
    <w:rsid w:val="002743AD"/>
    <w:rsid w:val="00274B8A"/>
    <w:rsid w:val="00274BFA"/>
    <w:rsid w:val="00275C68"/>
    <w:rsid w:val="00283727"/>
    <w:rsid w:val="002865E3"/>
    <w:rsid w:val="002914B9"/>
    <w:rsid w:val="002945CA"/>
    <w:rsid w:val="002957DB"/>
    <w:rsid w:val="002959F9"/>
    <w:rsid w:val="002976B9"/>
    <w:rsid w:val="00297CEC"/>
    <w:rsid w:val="002A1174"/>
    <w:rsid w:val="002A24B8"/>
    <w:rsid w:val="002A3C32"/>
    <w:rsid w:val="002A4422"/>
    <w:rsid w:val="002A63FD"/>
    <w:rsid w:val="002A6909"/>
    <w:rsid w:val="002A6BFF"/>
    <w:rsid w:val="002A7873"/>
    <w:rsid w:val="002A7F38"/>
    <w:rsid w:val="002B13C9"/>
    <w:rsid w:val="002B60AE"/>
    <w:rsid w:val="002B66FB"/>
    <w:rsid w:val="002C1641"/>
    <w:rsid w:val="002C18BC"/>
    <w:rsid w:val="002C26DD"/>
    <w:rsid w:val="002C59B3"/>
    <w:rsid w:val="002C64CE"/>
    <w:rsid w:val="002D343F"/>
    <w:rsid w:val="002D4219"/>
    <w:rsid w:val="002D4285"/>
    <w:rsid w:val="002D44E9"/>
    <w:rsid w:val="002D6021"/>
    <w:rsid w:val="002D6548"/>
    <w:rsid w:val="002D699B"/>
    <w:rsid w:val="002E0C15"/>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27031"/>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ACC"/>
    <w:rsid w:val="00355BB3"/>
    <w:rsid w:val="00357F06"/>
    <w:rsid w:val="003608C9"/>
    <w:rsid w:val="00360FB5"/>
    <w:rsid w:val="00361ADD"/>
    <w:rsid w:val="00362893"/>
    <w:rsid w:val="00362ACD"/>
    <w:rsid w:val="00372658"/>
    <w:rsid w:val="003744DE"/>
    <w:rsid w:val="00376D27"/>
    <w:rsid w:val="003773D7"/>
    <w:rsid w:val="00380405"/>
    <w:rsid w:val="0038232D"/>
    <w:rsid w:val="003829B7"/>
    <w:rsid w:val="00384A8F"/>
    <w:rsid w:val="00385FCB"/>
    <w:rsid w:val="003907E9"/>
    <w:rsid w:val="003941F2"/>
    <w:rsid w:val="00396246"/>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3716"/>
    <w:rsid w:val="003F4008"/>
    <w:rsid w:val="003F4859"/>
    <w:rsid w:val="003F5642"/>
    <w:rsid w:val="003F7651"/>
    <w:rsid w:val="00400253"/>
    <w:rsid w:val="00401196"/>
    <w:rsid w:val="00401E44"/>
    <w:rsid w:val="004031BB"/>
    <w:rsid w:val="004034A3"/>
    <w:rsid w:val="004045AD"/>
    <w:rsid w:val="00405788"/>
    <w:rsid w:val="004109FE"/>
    <w:rsid w:val="00410D46"/>
    <w:rsid w:val="00411E57"/>
    <w:rsid w:val="0041322F"/>
    <w:rsid w:val="004143CB"/>
    <w:rsid w:val="00417C60"/>
    <w:rsid w:val="00417F14"/>
    <w:rsid w:val="0042358F"/>
    <w:rsid w:val="00423F5C"/>
    <w:rsid w:val="004251B3"/>
    <w:rsid w:val="00427237"/>
    <w:rsid w:val="0043036D"/>
    <w:rsid w:val="00430518"/>
    <w:rsid w:val="00432341"/>
    <w:rsid w:val="00433025"/>
    <w:rsid w:val="0043353A"/>
    <w:rsid w:val="00436985"/>
    <w:rsid w:val="004421FA"/>
    <w:rsid w:val="0044439A"/>
    <w:rsid w:val="00445F59"/>
    <w:rsid w:val="00446446"/>
    <w:rsid w:val="00446623"/>
    <w:rsid w:val="0045044A"/>
    <w:rsid w:val="00451471"/>
    <w:rsid w:val="00451ADA"/>
    <w:rsid w:val="00454C1A"/>
    <w:rsid w:val="00455ECA"/>
    <w:rsid w:val="00455F9B"/>
    <w:rsid w:val="004614A2"/>
    <w:rsid w:val="00461CA1"/>
    <w:rsid w:val="0046404A"/>
    <w:rsid w:val="00465134"/>
    <w:rsid w:val="00467E51"/>
    <w:rsid w:val="004713D1"/>
    <w:rsid w:val="0047555E"/>
    <w:rsid w:val="00475D8F"/>
    <w:rsid w:val="004773EC"/>
    <w:rsid w:val="00477926"/>
    <w:rsid w:val="00477EE5"/>
    <w:rsid w:val="0048632D"/>
    <w:rsid w:val="004867A5"/>
    <w:rsid w:val="00487079"/>
    <w:rsid w:val="004909EE"/>
    <w:rsid w:val="0049398D"/>
    <w:rsid w:val="004A04F7"/>
    <w:rsid w:val="004A1A43"/>
    <w:rsid w:val="004A2780"/>
    <w:rsid w:val="004A439F"/>
    <w:rsid w:val="004A4863"/>
    <w:rsid w:val="004A4C18"/>
    <w:rsid w:val="004A4D5E"/>
    <w:rsid w:val="004A7A87"/>
    <w:rsid w:val="004B35AB"/>
    <w:rsid w:val="004B3BB2"/>
    <w:rsid w:val="004B5BD8"/>
    <w:rsid w:val="004B69CB"/>
    <w:rsid w:val="004B75AD"/>
    <w:rsid w:val="004D09EA"/>
    <w:rsid w:val="004D0AB8"/>
    <w:rsid w:val="004D13AE"/>
    <w:rsid w:val="004D41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6EED"/>
    <w:rsid w:val="00557340"/>
    <w:rsid w:val="005602F0"/>
    <w:rsid w:val="005627D1"/>
    <w:rsid w:val="00562CC9"/>
    <w:rsid w:val="00563794"/>
    <w:rsid w:val="0056515E"/>
    <w:rsid w:val="00566B5B"/>
    <w:rsid w:val="00566EA0"/>
    <w:rsid w:val="00567294"/>
    <w:rsid w:val="00572281"/>
    <w:rsid w:val="00572DA6"/>
    <w:rsid w:val="00573E59"/>
    <w:rsid w:val="005756C5"/>
    <w:rsid w:val="00576580"/>
    <w:rsid w:val="0057681B"/>
    <w:rsid w:val="00581922"/>
    <w:rsid w:val="005900D0"/>
    <w:rsid w:val="00590E94"/>
    <w:rsid w:val="0059251D"/>
    <w:rsid w:val="005936A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5428"/>
    <w:rsid w:val="00615803"/>
    <w:rsid w:val="006160E8"/>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51ECA"/>
    <w:rsid w:val="006607DD"/>
    <w:rsid w:val="0066251D"/>
    <w:rsid w:val="00665158"/>
    <w:rsid w:val="006666C3"/>
    <w:rsid w:val="00666DA8"/>
    <w:rsid w:val="00666F5F"/>
    <w:rsid w:val="00667D21"/>
    <w:rsid w:val="00672828"/>
    <w:rsid w:val="00674F96"/>
    <w:rsid w:val="006766ED"/>
    <w:rsid w:val="00680204"/>
    <w:rsid w:val="00680CF5"/>
    <w:rsid w:val="006821B7"/>
    <w:rsid w:val="0068364F"/>
    <w:rsid w:val="006843CA"/>
    <w:rsid w:val="00684EE8"/>
    <w:rsid w:val="006858B3"/>
    <w:rsid w:val="006865A4"/>
    <w:rsid w:val="00687202"/>
    <w:rsid w:val="00692820"/>
    <w:rsid w:val="00695A17"/>
    <w:rsid w:val="00697547"/>
    <w:rsid w:val="00697736"/>
    <w:rsid w:val="006A21F1"/>
    <w:rsid w:val="006A7A6A"/>
    <w:rsid w:val="006B074B"/>
    <w:rsid w:val="006B2C75"/>
    <w:rsid w:val="006B3629"/>
    <w:rsid w:val="006B3B68"/>
    <w:rsid w:val="006B7AF1"/>
    <w:rsid w:val="006C16E1"/>
    <w:rsid w:val="006C3591"/>
    <w:rsid w:val="006D68FF"/>
    <w:rsid w:val="006D6909"/>
    <w:rsid w:val="006E53BD"/>
    <w:rsid w:val="006E55E6"/>
    <w:rsid w:val="006E56BD"/>
    <w:rsid w:val="006F0681"/>
    <w:rsid w:val="006F076D"/>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674"/>
    <w:rsid w:val="00714AC0"/>
    <w:rsid w:val="00714B85"/>
    <w:rsid w:val="0072086B"/>
    <w:rsid w:val="00721FDA"/>
    <w:rsid w:val="007235A8"/>
    <w:rsid w:val="007237AA"/>
    <w:rsid w:val="00725B7A"/>
    <w:rsid w:val="0072617A"/>
    <w:rsid w:val="00726A88"/>
    <w:rsid w:val="00727D1D"/>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6F1A"/>
    <w:rsid w:val="00757D42"/>
    <w:rsid w:val="007603E4"/>
    <w:rsid w:val="007633A3"/>
    <w:rsid w:val="007660E5"/>
    <w:rsid w:val="00767616"/>
    <w:rsid w:val="00767A4B"/>
    <w:rsid w:val="0077111C"/>
    <w:rsid w:val="00771A94"/>
    <w:rsid w:val="007754EE"/>
    <w:rsid w:val="00777DC1"/>
    <w:rsid w:val="00782F97"/>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241"/>
    <w:rsid w:val="008333A9"/>
    <w:rsid w:val="008338CF"/>
    <w:rsid w:val="00833C78"/>
    <w:rsid w:val="0083526B"/>
    <w:rsid w:val="00842155"/>
    <w:rsid w:val="008426FD"/>
    <w:rsid w:val="00842C6F"/>
    <w:rsid w:val="00843DE9"/>
    <w:rsid w:val="0084625A"/>
    <w:rsid w:val="00850DBC"/>
    <w:rsid w:val="008568EC"/>
    <w:rsid w:val="00860D9F"/>
    <w:rsid w:val="00861D9D"/>
    <w:rsid w:val="008627AC"/>
    <w:rsid w:val="00863353"/>
    <w:rsid w:val="00863929"/>
    <w:rsid w:val="0086696B"/>
    <w:rsid w:val="00867C90"/>
    <w:rsid w:val="00870F68"/>
    <w:rsid w:val="00872142"/>
    <w:rsid w:val="00874867"/>
    <w:rsid w:val="00875E1C"/>
    <w:rsid w:val="00876B5F"/>
    <w:rsid w:val="00881922"/>
    <w:rsid w:val="008848D8"/>
    <w:rsid w:val="00885B56"/>
    <w:rsid w:val="008867EB"/>
    <w:rsid w:val="008927E6"/>
    <w:rsid w:val="0089388C"/>
    <w:rsid w:val="00893B06"/>
    <w:rsid w:val="008941DB"/>
    <w:rsid w:val="008A20D3"/>
    <w:rsid w:val="008A347F"/>
    <w:rsid w:val="008A4301"/>
    <w:rsid w:val="008B0797"/>
    <w:rsid w:val="008B1818"/>
    <w:rsid w:val="008B2960"/>
    <w:rsid w:val="008B3250"/>
    <w:rsid w:val="008B37CC"/>
    <w:rsid w:val="008B3D4C"/>
    <w:rsid w:val="008B58E3"/>
    <w:rsid w:val="008C1122"/>
    <w:rsid w:val="008C1D8A"/>
    <w:rsid w:val="008C24A4"/>
    <w:rsid w:val="008C2C06"/>
    <w:rsid w:val="008C2E93"/>
    <w:rsid w:val="008C4F02"/>
    <w:rsid w:val="008C4FA2"/>
    <w:rsid w:val="008D1753"/>
    <w:rsid w:val="008D31C4"/>
    <w:rsid w:val="008E06E0"/>
    <w:rsid w:val="008E379B"/>
    <w:rsid w:val="008E3F64"/>
    <w:rsid w:val="008E5B75"/>
    <w:rsid w:val="008E7A74"/>
    <w:rsid w:val="008F09AD"/>
    <w:rsid w:val="008F32A9"/>
    <w:rsid w:val="008F436F"/>
    <w:rsid w:val="008F455A"/>
    <w:rsid w:val="008F79BE"/>
    <w:rsid w:val="00902A75"/>
    <w:rsid w:val="0090392C"/>
    <w:rsid w:val="00904533"/>
    <w:rsid w:val="0090566F"/>
    <w:rsid w:val="00906722"/>
    <w:rsid w:val="009073DA"/>
    <w:rsid w:val="00910A74"/>
    <w:rsid w:val="009110EC"/>
    <w:rsid w:val="00911A12"/>
    <w:rsid w:val="00912D11"/>
    <w:rsid w:val="00915155"/>
    <w:rsid w:val="0091789A"/>
    <w:rsid w:val="00923383"/>
    <w:rsid w:val="00927461"/>
    <w:rsid w:val="0094017A"/>
    <w:rsid w:val="009405D3"/>
    <w:rsid w:val="00941577"/>
    <w:rsid w:val="00945212"/>
    <w:rsid w:val="00946217"/>
    <w:rsid w:val="00947426"/>
    <w:rsid w:val="00947D50"/>
    <w:rsid w:val="009502A7"/>
    <w:rsid w:val="0095053D"/>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1B09"/>
    <w:rsid w:val="00983040"/>
    <w:rsid w:val="00987869"/>
    <w:rsid w:val="00987C97"/>
    <w:rsid w:val="009909A9"/>
    <w:rsid w:val="0099302E"/>
    <w:rsid w:val="00996B52"/>
    <w:rsid w:val="00996E59"/>
    <w:rsid w:val="009A07C1"/>
    <w:rsid w:val="009A0C65"/>
    <w:rsid w:val="009A11C6"/>
    <w:rsid w:val="009A14BD"/>
    <w:rsid w:val="009B0602"/>
    <w:rsid w:val="009B108C"/>
    <w:rsid w:val="009C03DF"/>
    <w:rsid w:val="009C05A8"/>
    <w:rsid w:val="009C1989"/>
    <w:rsid w:val="009C47CC"/>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4B8C"/>
    <w:rsid w:val="009F63C1"/>
    <w:rsid w:val="009F6FAF"/>
    <w:rsid w:val="009F734E"/>
    <w:rsid w:val="00A003D3"/>
    <w:rsid w:val="00A02910"/>
    <w:rsid w:val="00A03F14"/>
    <w:rsid w:val="00A0489E"/>
    <w:rsid w:val="00A117D7"/>
    <w:rsid w:val="00A13AC3"/>
    <w:rsid w:val="00A14C8D"/>
    <w:rsid w:val="00A16AF5"/>
    <w:rsid w:val="00A20355"/>
    <w:rsid w:val="00A25446"/>
    <w:rsid w:val="00A26E97"/>
    <w:rsid w:val="00A27AF0"/>
    <w:rsid w:val="00A3078A"/>
    <w:rsid w:val="00A33E9A"/>
    <w:rsid w:val="00A347F5"/>
    <w:rsid w:val="00A34CBE"/>
    <w:rsid w:val="00A35613"/>
    <w:rsid w:val="00A36881"/>
    <w:rsid w:val="00A37E71"/>
    <w:rsid w:val="00A404A5"/>
    <w:rsid w:val="00A407E7"/>
    <w:rsid w:val="00A41D92"/>
    <w:rsid w:val="00A420E7"/>
    <w:rsid w:val="00A448F7"/>
    <w:rsid w:val="00A4786A"/>
    <w:rsid w:val="00A5031D"/>
    <w:rsid w:val="00A51574"/>
    <w:rsid w:val="00A517B3"/>
    <w:rsid w:val="00A534FA"/>
    <w:rsid w:val="00A54856"/>
    <w:rsid w:val="00A54959"/>
    <w:rsid w:val="00A567CC"/>
    <w:rsid w:val="00A57BFF"/>
    <w:rsid w:val="00A61E49"/>
    <w:rsid w:val="00A620F5"/>
    <w:rsid w:val="00A6306D"/>
    <w:rsid w:val="00A6325C"/>
    <w:rsid w:val="00A63C20"/>
    <w:rsid w:val="00A6405F"/>
    <w:rsid w:val="00A651C3"/>
    <w:rsid w:val="00A65EB2"/>
    <w:rsid w:val="00A663B5"/>
    <w:rsid w:val="00A6651B"/>
    <w:rsid w:val="00A70297"/>
    <w:rsid w:val="00A7218C"/>
    <w:rsid w:val="00A73257"/>
    <w:rsid w:val="00A73C2D"/>
    <w:rsid w:val="00A74794"/>
    <w:rsid w:val="00A750A8"/>
    <w:rsid w:val="00A75BF7"/>
    <w:rsid w:val="00A763FB"/>
    <w:rsid w:val="00A804E9"/>
    <w:rsid w:val="00A823E3"/>
    <w:rsid w:val="00A84487"/>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4F41"/>
    <w:rsid w:val="00AB5917"/>
    <w:rsid w:val="00AB5ED5"/>
    <w:rsid w:val="00AB63F4"/>
    <w:rsid w:val="00AB64BD"/>
    <w:rsid w:val="00AB710D"/>
    <w:rsid w:val="00AB7909"/>
    <w:rsid w:val="00AC14C7"/>
    <w:rsid w:val="00AC2BBF"/>
    <w:rsid w:val="00AD026D"/>
    <w:rsid w:val="00AD09E8"/>
    <w:rsid w:val="00AD0E85"/>
    <w:rsid w:val="00AD1885"/>
    <w:rsid w:val="00AD2282"/>
    <w:rsid w:val="00AD235E"/>
    <w:rsid w:val="00AD3675"/>
    <w:rsid w:val="00AD6EAA"/>
    <w:rsid w:val="00AE5F25"/>
    <w:rsid w:val="00AE76A9"/>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0733"/>
    <w:rsid w:val="00BC2F90"/>
    <w:rsid w:val="00BC3591"/>
    <w:rsid w:val="00BC372B"/>
    <w:rsid w:val="00BC5D83"/>
    <w:rsid w:val="00BD165D"/>
    <w:rsid w:val="00BD2977"/>
    <w:rsid w:val="00BD2D70"/>
    <w:rsid w:val="00BD51DC"/>
    <w:rsid w:val="00BD5468"/>
    <w:rsid w:val="00BD6096"/>
    <w:rsid w:val="00BE01CF"/>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486C"/>
    <w:rsid w:val="00C25266"/>
    <w:rsid w:val="00C26CDE"/>
    <w:rsid w:val="00C316CA"/>
    <w:rsid w:val="00C343AE"/>
    <w:rsid w:val="00C3597A"/>
    <w:rsid w:val="00C436A4"/>
    <w:rsid w:val="00C5223D"/>
    <w:rsid w:val="00C542F7"/>
    <w:rsid w:val="00C55479"/>
    <w:rsid w:val="00C56D63"/>
    <w:rsid w:val="00C57C02"/>
    <w:rsid w:val="00C61653"/>
    <w:rsid w:val="00C616F4"/>
    <w:rsid w:val="00C61ACE"/>
    <w:rsid w:val="00C63181"/>
    <w:rsid w:val="00C6480B"/>
    <w:rsid w:val="00C661D1"/>
    <w:rsid w:val="00C66957"/>
    <w:rsid w:val="00C66D24"/>
    <w:rsid w:val="00C66F91"/>
    <w:rsid w:val="00C675E5"/>
    <w:rsid w:val="00C679BF"/>
    <w:rsid w:val="00C67F0F"/>
    <w:rsid w:val="00C70E1D"/>
    <w:rsid w:val="00C73E94"/>
    <w:rsid w:val="00C76E8A"/>
    <w:rsid w:val="00C8147B"/>
    <w:rsid w:val="00C814FD"/>
    <w:rsid w:val="00C82FE2"/>
    <w:rsid w:val="00C832F7"/>
    <w:rsid w:val="00C83B41"/>
    <w:rsid w:val="00C851F2"/>
    <w:rsid w:val="00C858D8"/>
    <w:rsid w:val="00C86C04"/>
    <w:rsid w:val="00C90D3F"/>
    <w:rsid w:val="00C9409E"/>
    <w:rsid w:val="00C96957"/>
    <w:rsid w:val="00CA0C97"/>
    <w:rsid w:val="00CA1A34"/>
    <w:rsid w:val="00CA2AA7"/>
    <w:rsid w:val="00CB295E"/>
    <w:rsid w:val="00CB51EE"/>
    <w:rsid w:val="00CC0717"/>
    <w:rsid w:val="00CC20D5"/>
    <w:rsid w:val="00CC322F"/>
    <w:rsid w:val="00CC63E5"/>
    <w:rsid w:val="00CD6537"/>
    <w:rsid w:val="00CD6B32"/>
    <w:rsid w:val="00CD6C5E"/>
    <w:rsid w:val="00CE4223"/>
    <w:rsid w:val="00CE514D"/>
    <w:rsid w:val="00CE64E7"/>
    <w:rsid w:val="00CF2ACA"/>
    <w:rsid w:val="00CF2FDE"/>
    <w:rsid w:val="00CF3208"/>
    <w:rsid w:val="00CF3246"/>
    <w:rsid w:val="00CF3AA9"/>
    <w:rsid w:val="00CF4355"/>
    <w:rsid w:val="00CF43C0"/>
    <w:rsid w:val="00CF4E74"/>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3C3B"/>
    <w:rsid w:val="00D25415"/>
    <w:rsid w:val="00D26687"/>
    <w:rsid w:val="00D26AD6"/>
    <w:rsid w:val="00D2735D"/>
    <w:rsid w:val="00D31740"/>
    <w:rsid w:val="00D3223B"/>
    <w:rsid w:val="00D33273"/>
    <w:rsid w:val="00D33889"/>
    <w:rsid w:val="00D35A0B"/>
    <w:rsid w:val="00D3638A"/>
    <w:rsid w:val="00D37F3C"/>
    <w:rsid w:val="00D44E14"/>
    <w:rsid w:val="00D45496"/>
    <w:rsid w:val="00D46EEA"/>
    <w:rsid w:val="00D5337F"/>
    <w:rsid w:val="00D605B7"/>
    <w:rsid w:val="00D6251D"/>
    <w:rsid w:val="00D62979"/>
    <w:rsid w:val="00D62CCC"/>
    <w:rsid w:val="00D6401E"/>
    <w:rsid w:val="00D65CF8"/>
    <w:rsid w:val="00D7092D"/>
    <w:rsid w:val="00D72B43"/>
    <w:rsid w:val="00D73FAC"/>
    <w:rsid w:val="00D764CD"/>
    <w:rsid w:val="00D810CB"/>
    <w:rsid w:val="00D8194E"/>
    <w:rsid w:val="00D82F98"/>
    <w:rsid w:val="00D849DA"/>
    <w:rsid w:val="00D84C5C"/>
    <w:rsid w:val="00D86A9A"/>
    <w:rsid w:val="00D90D34"/>
    <w:rsid w:val="00D929A2"/>
    <w:rsid w:val="00D96BDD"/>
    <w:rsid w:val="00DA033B"/>
    <w:rsid w:val="00DA1207"/>
    <w:rsid w:val="00DA2A99"/>
    <w:rsid w:val="00DA3709"/>
    <w:rsid w:val="00DA45E4"/>
    <w:rsid w:val="00DA49C4"/>
    <w:rsid w:val="00DA7102"/>
    <w:rsid w:val="00DB1A2E"/>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A52"/>
    <w:rsid w:val="00DF5BE9"/>
    <w:rsid w:val="00E00215"/>
    <w:rsid w:val="00E00C24"/>
    <w:rsid w:val="00E00C86"/>
    <w:rsid w:val="00E01865"/>
    <w:rsid w:val="00E10278"/>
    <w:rsid w:val="00E10519"/>
    <w:rsid w:val="00E12001"/>
    <w:rsid w:val="00E127B5"/>
    <w:rsid w:val="00E1317F"/>
    <w:rsid w:val="00E137F4"/>
    <w:rsid w:val="00E15C6B"/>
    <w:rsid w:val="00E17229"/>
    <w:rsid w:val="00E248D8"/>
    <w:rsid w:val="00E3055C"/>
    <w:rsid w:val="00E32ACA"/>
    <w:rsid w:val="00E33D22"/>
    <w:rsid w:val="00E3415C"/>
    <w:rsid w:val="00E34279"/>
    <w:rsid w:val="00E3447E"/>
    <w:rsid w:val="00E37216"/>
    <w:rsid w:val="00E42382"/>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1D27"/>
    <w:rsid w:val="00E676CE"/>
    <w:rsid w:val="00E70B01"/>
    <w:rsid w:val="00E70D29"/>
    <w:rsid w:val="00E718FE"/>
    <w:rsid w:val="00E72B8B"/>
    <w:rsid w:val="00E72F5E"/>
    <w:rsid w:val="00E74579"/>
    <w:rsid w:val="00E75D87"/>
    <w:rsid w:val="00E76D5B"/>
    <w:rsid w:val="00E84576"/>
    <w:rsid w:val="00E86DC9"/>
    <w:rsid w:val="00E8790E"/>
    <w:rsid w:val="00E9067D"/>
    <w:rsid w:val="00E90D4A"/>
    <w:rsid w:val="00E93328"/>
    <w:rsid w:val="00E956DC"/>
    <w:rsid w:val="00E96696"/>
    <w:rsid w:val="00E96C28"/>
    <w:rsid w:val="00E97A70"/>
    <w:rsid w:val="00E97F3E"/>
    <w:rsid w:val="00EA17C9"/>
    <w:rsid w:val="00EA17EF"/>
    <w:rsid w:val="00EA23B9"/>
    <w:rsid w:val="00EA3689"/>
    <w:rsid w:val="00EA38A4"/>
    <w:rsid w:val="00EA54A7"/>
    <w:rsid w:val="00EA760A"/>
    <w:rsid w:val="00EB2306"/>
    <w:rsid w:val="00EB2375"/>
    <w:rsid w:val="00EB2955"/>
    <w:rsid w:val="00EB2CCE"/>
    <w:rsid w:val="00EB431B"/>
    <w:rsid w:val="00EB4C0D"/>
    <w:rsid w:val="00EC1F97"/>
    <w:rsid w:val="00EC2BAE"/>
    <w:rsid w:val="00EC3945"/>
    <w:rsid w:val="00EC433B"/>
    <w:rsid w:val="00EC4CE0"/>
    <w:rsid w:val="00EC4E49"/>
    <w:rsid w:val="00EC5E69"/>
    <w:rsid w:val="00EC7351"/>
    <w:rsid w:val="00ED07D0"/>
    <w:rsid w:val="00ED21A4"/>
    <w:rsid w:val="00ED448A"/>
    <w:rsid w:val="00ED6FA8"/>
    <w:rsid w:val="00ED7BE1"/>
    <w:rsid w:val="00EE3029"/>
    <w:rsid w:val="00EE485F"/>
    <w:rsid w:val="00EE62CD"/>
    <w:rsid w:val="00EE6AA2"/>
    <w:rsid w:val="00EE72BE"/>
    <w:rsid w:val="00EF2FE9"/>
    <w:rsid w:val="00EF4C64"/>
    <w:rsid w:val="00EF521E"/>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2D23"/>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D39"/>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B41E7"/>
    <w:rsid w:val="00FC17D3"/>
    <w:rsid w:val="00FC32CF"/>
    <w:rsid w:val="00FC3822"/>
    <w:rsid w:val="00FC7877"/>
    <w:rsid w:val="00FD0F0C"/>
    <w:rsid w:val="00FD1CA5"/>
    <w:rsid w:val="00FD2F4E"/>
    <w:rsid w:val="00FD4825"/>
    <w:rsid w:val="00FD5474"/>
    <w:rsid w:val="00FD769C"/>
    <w:rsid w:val="00FD7A08"/>
    <w:rsid w:val="00FE072C"/>
    <w:rsid w:val="00FE09F6"/>
    <w:rsid w:val="00FE0C63"/>
    <w:rsid w:val="00FE137E"/>
    <w:rsid w:val="00FE3032"/>
    <w:rsid w:val="00FE323E"/>
    <w:rsid w:val="00FE32DF"/>
    <w:rsid w:val="00FE54A2"/>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00D8D"/>
    <w:rPr>
      <w:rFonts w:ascii="Arial" w:hAnsi="Arial" w:cs="Arial"/>
    </w:rPr>
  </w:style>
  <w:style w:type="paragraph" w:customStyle="1" w:styleId="AssignmentsLevel2">
    <w:name w:val="Assignments Level 2"/>
    <w:basedOn w:val="AssignmentsLevel1"/>
    <w:link w:val="AssignmentsLevel2Char"/>
    <w:qFormat/>
    <w:rsid w:val="00000D8D"/>
    <w:pPr>
      <w:numPr>
        <w:numId w:val="6"/>
      </w:numPr>
      <w:ind w:left="395"/>
    </w:pPr>
  </w:style>
  <w:style w:type="paragraph" w:customStyle="1" w:styleId="AssignmentsLevel3">
    <w:name w:val="Assignments Level 3"/>
    <w:basedOn w:val="AssignmentsLevel2"/>
    <w:link w:val="AssignmentsLevel3Char"/>
    <w:qFormat/>
    <w:rsid w:val="000413F2"/>
    <w:pPr>
      <w:numPr>
        <w:ilvl w:val="1"/>
      </w:numPr>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AssignmentsLevel3Char">
    <w:name w:val="Assignments Level 3 Char"/>
    <w:basedOn w:val="AssignmentsLevel2Char"/>
    <w:link w:val="AssignmentsLevel3"/>
    <w:rsid w:val="008F79BE"/>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4204151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84035389">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3038552">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62725127">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s77CcP8p_n8" TargetMode="External"/><Relationship Id="rId26" Type="http://schemas.openxmlformats.org/officeDocument/2006/relationships/hyperlink" Target="https://www.youtube.com/watch?v=nOJZf8YWvq4" TargetMode="External"/><Relationship Id="rId39" Type="http://schemas.openxmlformats.org/officeDocument/2006/relationships/hyperlink" Target="https://www.moovly.com/" TargetMode="External"/><Relationship Id="rId21" Type="http://schemas.openxmlformats.org/officeDocument/2006/relationships/hyperlink" Target="https://www.youtube.com/watch?v=RAqHOIu7fTo" TargetMode="External"/><Relationship Id="rId34" Type="http://schemas.openxmlformats.org/officeDocument/2006/relationships/hyperlink" Target="http://synergiseducation.com/academics/schools/Gwynedd-Mercy/edu834/at-risk-student-success-prediction/story.html" TargetMode="External"/><Relationship Id="rId42" Type="http://schemas.openxmlformats.org/officeDocument/2006/relationships/hyperlink" Target="https://pixabay.com/" TargetMode="External"/><Relationship Id="rId47" Type="http://schemas.openxmlformats.org/officeDocument/2006/relationships/hyperlink" Target="http://www.emaze.com/" TargetMode="External"/><Relationship Id="rId50"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universitybusiness.com/article/enrollment-management-grows" TargetMode="External"/><Relationship Id="rId29" Type="http://schemas.openxmlformats.org/officeDocument/2006/relationships/hyperlink" Target="http://www.chronicle.com/article/Video-What-It-Takes-to-Help/147511" TargetMode="External"/><Relationship Id="rId11" Type="http://schemas.openxmlformats.org/officeDocument/2006/relationships/footnotes" Target="footnotes.xml"/><Relationship Id="rId24" Type="http://schemas.openxmlformats.org/officeDocument/2006/relationships/hyperlink" Target="http://www.canva.com/" TargetMode="External"/><Relationship Id="rId32" Type="http://schemas.openxmlformats.org/officeDocument/2006/relationships/hyperlink" Target="https://www.youtube.com/watch?v=f_FdCgpligk" TargetMode="External"/><Relationship Id="rId37" Type="http://schemas.openxmlformats.org/officeDocument/2006/relationships/hyperlink" Target="https://www.ted.com/talks/geoffrey_canada_our_failing_schools_enough_is_enough" TargetMode="External"/><Relationship Id="rId40" Type="http://schemas.openxmlformats.org/officeDocument/2006/relationships/hyperlink" Target="http://www.powtoon.com/" TargetMode="External"/><Relationship Id="rId45" Type="http://schemas.openxmlformats.org/officeDocument/2006/relationships/hyperlink" Target="http://www.prezi.com" TargetMode="External"/><Relationship Id="rId5" Type="http://schemas.openxmlformats.org/officeDocument/2006/relationships/customXml" Target="../customXml/item5.xml"/><Relationship Id="rId15" Type="http://schemas.openxmlformats.org/officeDocument/2006/relationships/hyperlink" Target="http://search.ebscohost.com/login.aspx?direct=true&amp;db=eft&amp;AN=507739485&amp;site=ehost-live" TargetMode="External"/><Relationship Id="rId23" Type="http://schemas.openxmlformats.org/officeDocument/2006/relationships/hyperlink" Target="https://www.youtube.com/watch?v=3-pNb38U4Tw" TargetMode="External"/><Relationship Id="rId28" Type="http://schemas.openxmlformats.org/officeDocument/2006/relationships/hyperlink" Target="ftp://ftp.repec.org/opt/ReDIF/RePEc/hrr/papers/0104.pdf" TargetMode="External"/><Relationship Id="rId36" Type="http://schemas.openxmlformats.org/officeDocument/2006/relationships/hyperlink" Target="http://registrar.iupui.edu/emc/ppt/bontrager_core_strategies.pdf" TargetMode="External"/><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ted.com/talks/angela_lee_duckworth_grit_the_power_of_passion_and_perseverance" TargetMode="External"/><Relationship Id="rId31" Type="http://schemas.openxmlformats.org/officeDocument/2006/relationships/hyperlink" Target="ftp://ftp.repec.org/opt/ReDIF/RePEc/hrr/papers/0104.pdf" TargetMode="External"/><Relationship Id="rId44" Type="http://schemas.openxmlformats.org/officeDocument/2006/relationships/hyperlink" Target="http://audacityteam.org/down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hyperlink" Target="https://www.youtube.com/watch?v=Coh7SCtrwt4" TargetMode="External"/><Relationship Id="rId27" Type="http://schemas.openxmlformats.org/officeDocument/2006/relationships/hyperlink" Target="https://www.youtube.com/watch?v=0NfK8j_n8zw" TargetMode="External"/><Relationship Id="rId30" Type="http://schemas.openxmlformats.org/officeDocument/2006/relationships/hyperlink" Target="https://www.insidehighered.com/audio/2015/03/10/increasing-enrollment-while-improving-retention" TargetMode="External"/><Relationship Id="rId35" Type="http://schemas.openxmlformats.org/officeDocument/2006/relationships/hyperlink" Target="http://www.canva.com" TargetMode="External"/><Relationship Id="rId43" Type="http://schemas.openxmlformats.org/officeDocument/2006/relationships/hyperlink" Target="https://www.youtube.com/watch?v=uQjed3chjIo" TargetMode="External"/><Relationship Id="rId48" Type="http://schemas.openxmlformats.org/officeDocument/2006/relationships/hyperlink" Target="https://www.emaze.com/@ALZQCFWZ/The%20art%20gallery"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registrar.iupui.edu/emc/emc-101-huddleston.pdf" TargetMode="External"/><Relationship Id="rId25" Type="http://schemas.openxmlformats.org/officeDocument/2006/relationships/hyperlink" Target="http://publications.nasfaa.org/cgi/viewcontent.cgi?article=1133&amp;context=jsfa" TargetMode="External"/><Relationship Id="rId33" Type="http://schemas.openxmlformats.org/officeDocument/2006/relationships/hyperlink" Target="http://www.help.senate.gov/hearings/reauthorizing-the-higher-education-act-opportunities-to-improve-student-success" TargetMode="External"/><Relationship Id="rId38" Type="http://schemas.openxmlformats.org/officeDocument/2006/relationships/hyperlink" Target="https://www.ted.com/talks/daphne_koller_what_we_re_learning_from_online_education" TargetMode="External"/><Relationship Id="rId46" Type="http://schemas.openxmlformats.org/officeDocument/2006/relationships/hyperlink" Target="https://prezi.com/vboec5izhyav/freudidegosuperego/" TargetMode="External"/><Relationship Id="rId20" Type="http://schemas.openxmlformats.org/officeDocument/2006/relationships/hyperlink" Target="https://sites.gmercyu.edu/student-resources/adobe-connect-resources/" TargetMode="External"/><Relationship Id="rId41" Type="http://schemas.openxmlformats.org/officeDocument/2006/relationships/hyperlink" Target="https://studio.stupeflix.com/en/"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B42A1B-E837-4BD0-ADD3-AA4567AE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11</TotalTime>
  <Pages>26</Pages>
  <Words>5476</Words>
  <Characters>31217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2016-10-04T23:23:00Z</dcterms:created>
  <dcterms:modified xsi:type="dcterms:W3CDTF">2019-03-07T20:38:00Z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