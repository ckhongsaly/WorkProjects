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39D1894E" w:rsidR="00121460" w:rsidRPr="0090566F" w:rsidRDefault="008929B1" w:rsidP="002522B3">
      <w:pPr>
        <w:pStyle w:val="AssignmentsLevel1"/>
      </w:pPr>
      <w:r w:rsidRPr="008929B1">
        <w:t>This course provides an overview of the global market and its challenges for the U.S. businessperson. The student will look at the operation of the multinational company, international business activities, agreements between nations, and other topics related to participation in global activities.</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3879DAF9" w14:textId="77777777" w:rsidR="00853929" w:rsidRPr="00493BCE" w:rsidRDefault="00853929" w:rsidP="00853929">
      <w:pPr>
        <w:pStyle w:val="AssignmentsLevel2"/>
        <w:rPr>
          <w:rFonts w:eastAsiaTheme="minorHAnsi"/>
        </w:rPr>
      </w:pPr>
      <w:r w:rsidRPr="00493BCE">
        <w:rPr>
          <w:b/>
          <w:bCs/>
        </w:rPr>
        <w:t>PLO1</w:t>
      </w:r>
      <w:r w:rsidRPr="00493BCE">
        <w:t>: The ability to clearly and effectively prepare written business communications.</w:t>
      </w:r>
      <w:r w:rsidRPr="00493BCE">
        <w:rPr>
          <w:iCs/>
        </w:rPr>
        <w:t xml:space="preserve"> (ULO 1, 2, 4)</w:t>
      </w:r>
    </w:p>
    <w:p w14:paraId="35D2424C" w14:textId="77777777" w:rsidR="00853929" w:rsidRPr="00493BCE" w:rsidRDefault="00853929" w:rsidP="00853929">
      <w:pPr>
        <w:pStyle w:val="AssignmentsLevel2"/>
        <w:rPr>
          <w:iCs/>
        </w:rPr>
      </w:pPr>
      <w:r w:rsidRPr="00493BCE">
        <w:rPr>
          <w:b/>
          <w:bCs/>
        </w:rPr>
        <w:t>PLO2</w:t>
      </w:r>
      <w:r w:rsidRPr="00493BCE">
        <w:t>: Business students will apply knowledge and skills to make appropriate business decisions.</w:t>
      </w:r>
      <w:r w:rsidRPr="00493BCE">
        <w:rPr>
          <w:iCs/>
        </w:rPr>
        <w:t xml:space="preserve"> (ULO 1, 2, 3, 4)</w:t>
      </w:r>
    </w:p>
    <w:p w14:paraId="5E462E28" w14:textId="77777777" w:rsidR="00853929" w:rsidRPr="00493BCE" w:rsidRDefault="00853929" w:rsidP="00853929">
      <w:pPr>
        <w:pStyle w:val="AssignmentsLevel2"/>
      </w:pPr>
      <w:r w:rsidRPr="00493BCE">
        <w:rPr>
          <w:b/>
          <w:bCs/>
        </w:rPr>
        <w:t>PLO3</w:t>
      </w:r>
      <w:r w:rsidRPr="00493BCE">
        <w:t>: The student will be able to apply ethical and moral decision-making principles to business situations.</w:t>
      </w:r>
      <w:r w:rsidRPr="00493BCE">
        <w:rPr>
          <w:iCs/>
        </w:rPr>
        <w:t xml:space="preserve"> (ULO 2, 3, 4)</w:t>
      </w:r>
    </w:p>
    <w:p w14:paraId="4565987C" w14:textId="77777777" w:rsidR="00853929" w:rsidRPr="00493BCE" w:rsidRDefault="00853929" w:rsidP="00853929">
      <w:pPr>
        <w:pStyle w:val="AssignmentsLevel2"/>
      </w:pPr>
      <w:r w:rsidRPr="00493BCE">
        <w:rPr>
          <w:b/>
          <w:bCs/>
        </w:rPr>
        <w:t>PLO4</w:t>
      </w:r>
      <w:r w:rsidRPr="00493BCE">
        <w:t>: The student will demonstrate decision-support tools required for business professionals.</w:t>
      </w:r>
      <w:r w:rsidRPr="00493BCE">
        <w:rPr>
          <w:iCs/>
        </w:rPr>
        <w:t xml:space="preserve"> (ULO 2, 3, 4)</w:t>
      </w:r>
    </w:p>
    <w:p w14:paraId="6597B2B9" w14:textId="77777777" w:rsidR="00853929" w:rsidRPr="00493BCE" w:rsidRDefault="00853929" w:rsidP="00853929">
      <w:pPr>
        <w:pStyle w:val="AssignmentsLevel2"/>
      </w:pPr>
      <w:r w:rsidRPr="00493BCE">
        <w:rPr>
          <w:b/>
          <w:bCs/>
        </w:rPr>
        <w:t>PLO5:</w:t>
      </w:r>
      <w:r w:rsidRPr="00493BCE">
        <w:t xml:space="preserve"> The student will demonstrate the ability to find, evaluate, and apply sources of information relevant to business issues and situations. </w:t>
      </w:r>
      <w:r w:rsidRPr="00493BCE">
        <w:rPr>
          <w:iCs/>
        </w:rPr>
        <w:t>(ULO 1, 2, 4)</w:t>
      </w:r>
    </w:p>
    <w:p w14:paraId="220F7887" w14:textId="3AA15DEB" w:rsidR="00104F2B" w:rsidRPr="00104F2B" w:rsidRDefault="00104F2B" w:rsidP="00104F2B"/>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55D3035E" w14:textId="77777777" w:rsidR="008929B1" w:rsidRPr="0090566F" w:rsidRDefault="008929B1" w:rsidP="008929B1">
      <w:pPr>
        <w:pStyle w:val="AssignmentsLevel2"/>
      </w:pPr>
      <w:r w:rsidRPr="005B10FE">
        <w:rPr>
          <w:b/>
        </w:rPr>
        <w:t>C</w:t>
      </w:r>
      <w:r>
        <w:rPr>
          <w:b/>
        </w:rPr>
        <w:t>L</w:t>
      </w:r>
      <w:r w:rsidRPr="005B10FE">
        <w:rPr>
          <w:b/>
        </w:rPr>
        <w:t>O1</w:t>
      </w:r>
      <w:r w:rsidRPr="0090566F">
        <w:t>:</w:t>
      </w:r>
      <w:r>
        <w:t xml:space="preserve"> Assess an international business venture based on a country’s strengths, weaknesses, opportunities, and threats (SWOT) analysis. </w:t>
      </w:r>
      <w:r>
        <w:rPr>
          <w:i/>
        </w:rPr>
        <w:t>(PLO1, 2, 7)</w:t>
      </w:r>
    </w:p>
    <w:p w14:paraId="1B3504AB" w14:textId="1D793A30" w:rsidR="008929B1" w:rsidRDefault="008929B1" w:rsidP="008929B1">
      <w:pPr>
        <w:pStyle w:val="AssignmentsLevel2"/>
      </w:pPr>
      <w:r>
        <w:rPr>
          <w:b/>
        </w:rPr>
        <w:t>CL</w:t>
      </w:r>
      <w:r w:rsidRPr="005B10FE">
        <w:rPr>
          <w:b/>
        </w:rPr>
        <w:t>O2</w:t>
      </w:r>
      <w:r w:rsidRPr="0090566F">
        <w:t>:</w:t>
      </w:r>
      <w:r>
        <w:t xml:space="preserve"> </w:t>
      </w:r>
      <w:r w:rsidR="006E4027" w:rsidRPr="00570189">
        <w:t>Explain</w:t>
      </w:r>
      <w:r>
        <w:t xml:space="preserve"> the impact of globalization through an understanding of the drivers of globalization, foreign direct investment, and the changing nature of the global economy. </w:t>
      </w:r>
      <w:r>
        <w:rPr>
          <w:i/>
        </w:rPr>
        <w:t>(PLO1, 2, 7)</w:t>
      </w:r>
    </w:p>
    <w:p w14:paraId="5C00CD97" w14:textId="77777777" w:rsidR="008929B1" w:rsidRPr="00EB0B7F" w:rsidRDefault="008929B1" w:rsidP="008929B1">
      <w:pPr>
        <w:pStyle w:val="AssignmentsLevel2"/>
      </w:pPr>
      <w:r>
        <w:rPr>
          <w:b/>
        </w:rPr>
        <w:t>CL</w:t>
      </w:r>
      <w:r w:rsidRPr="005B10FE">
        <w:rPr>
          <w:b/>
        </w:rPr>
        <w:t>O3</w:t>
      </w:r>
      <w:r>
        <w:t>:</w:t>
      </w:r>
      <w:r w:rsidRPr="0090566F">
        <w:t xml:space="preserve"> </w:t>
      </w:r>
      <w:r>
        <w:t>Explain</w:t>
      </w:r>
      <w:r w:rsidRPr="0069566C">
        <w:t xml:space="preserve"> how cultural, political, economic, financial, legal, and ethical systems differ globally</w:t>
      </w:r>
      <w:r>
        <w:t xml:space="preserve">. </w:t>
      </w:r>
      <w:r>
        <w:rPr>
          <w:i/>
        </w:rPr>
        <w:t>(PLO1, 2, 3, 4, 7)</w:t>
      </w:r>
    </w:p>
    <w:p w14:paraId="25DBFFE9" w14:textId="3B5A3F8B" w:rsidR="008929B1" w:rsidRPr="006E4027" w:rsidRDefault="008929B1" w:rsidP="008929B1">
      <w:pPr>
        <w:pStyle w:val="AssignmentsLevel2"/>
      </w:pPr>
      <w:r>
        <w:rPr>
          <w:b/>
        </w:rPr>
        <w:t>CLO4</w:t>
      </w:r>
      <w:r>
        <w:t xml:space="preserve">: </w:t>
      </w:r>
      <w:r w:rsidRPr="006E4027">
        <w:t xml:space="preserve">Analyze the trends surrounding the different levels of regional economic integration. </w:t>
      </w:r>
      <w:r w:rsidRPr="006E4027">
        <w:rPr>
          <w:i/>
        </w:rPr>
        <w:t>(PLO1, 2, 7)</w:t>
      </w:r>
    </w:p>
    <w:p w14:paraId="03F55043" w14:textId="0029CE83" w:rsidR="008929B1" w:rsidRPr="003908F9" w:rsidRDefault="008929B1" w:rsidP="008929B1">
      <w:pPr>
        <w:pStyle w:val="AssignmentsLevel2"/>
      </w:pPr>
      <w:r w:rsidRPr="006E4027">
        <w:rPr>
          <w:b/>
        </w:rPr>
        <w:t>CLO5</w:t>
      </w:r>
      <w:r w:rsidRPr="006E4027">
        <w:t xml:space="preserve">: </w:t>
      </w:r>
      <w:r w:rsidR="00686144" w:rsidRPr="006E4027">
        <w:t>Explore</w:t>
      </w:r>
      <w:r w:rsidRPr="006E4027">
        <w:t xml:space="preserve"> issues of the foreign exchange market</w:t>
      </w:r>
      <w:r>
        <w:t xml:space="preserve">. </w:t>
      </w:r>
      <w:r>
        <w:rPr>
          <w:i/>
        </w:rPr>
        <w:t>(PLO1, 2, 5, 7)</w:t>
      </w:r>
    </w:p>
    <w:p w14:paraId="7CC2F289" w14:textId="00D46FF7" w:rsidR="0080103D" w:rsidRDefault="008929B1" w:rsidP="008929B1">
      <w:pPr>
        <w:pStyle w:val="AssignmentsLevel2"/>
      </w:pPr>
      <w:r>
        <w:rPr>
          <w:b/>
        </w:rPr>
        <w:t>CLO6</w:t>
      </w:r>
      <w:r>
        <w:t xml:space="preserve">: Examine the components firms </w:t>
      </w:r>
      <w:r w:rsidR="003C386E">
        <w:t xml:space="preserve">considered </w:t>
      </w:r>
      <w:r>
        <w:t>when expanding internationally</w:t>
      </w:r>
      <w:r w:rsidR="003C386E">
        <w:t>,</w:t>
      </w:r>
      <w:r>
        <w:t xml:space="preserve"> such as modes of entry, global marketing, and human resource management. </w:t>
      </w:r>
      <w:r>
        <w:rPr>
          <w:i/>
        </w:rPr>
        <w:t>(PLO1, 2, 7)</w:t>
      </w:r>
      <w:r w:rsidR="4948C66D">
        <w:t xml:space="preserve"> </w:t>
      </w:r>
    </w:p>
    <w:p w14:paraId="4A5A8D3B" w14:textId="77777777" w:rsidR="008929B1" w:rsidRPr="008929B1" w:rsidRDefault="008929B1" w:rsidP="008929B1">
      <w:pPr>
        <w:pStyle w:val="AssignmentsLevel2"/>
        <w:numPr>
          <w:ilvl w:val="0"/>
          <w:numId w:val="0"/>
        </w:num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2979F709" w:rsidR="004F138A" w:rsidRPr="00B10A1D" w:rsidRDefault="003C386E" w:rsidP="002522B3">
      <w:pPr>
        <w:pStyle w:val="AssignmentsLevel2"/>
      </w:pPr>
      <w:r>
        <w:t>a</w:t>
      </w:r>
      <w:r w:rsidR="4948C66D">
        <w:t>sk probing and insightful questions related to course content.</w:t>
      </w:r>
    </w:p>
    <w:p w14:paraId="447EC8D3" w14:textId="4706D455" w:rsidR="004F138A" w:rsidRPr="00B10A1D" w:rsidRDefault="003C386E" w:rsidP="002522B3">
      <w:pPr>
        <w:pStyle w:val="AssignmentsLevel2"/>
      </w:pPr>
      <w:r>
        <w:t>m</w:t>
      </w:r>
      <w:r w:rsidR="4948C66D">
        <w:t>ake meaningful and relevant connections and application to their own learning process.</w:t>
      </w:r>
    </w:p>
    <w:p w14:paraId="4EEB27D5" w14:textId="6C0CA654" w:rsidR="004F138A" w:rsidRPr="00B10A1D" w:rsidRDefault="003C386E" w:rsidP="002522B3">
      <w:pPr>
        <w:pStyle w:val="AssignmentsLevel2"/>
      </w:pPr>
      <w:r>
        <w:t>b</w:t>
      </w:r>
      <w:r w:rsidR="4948C66D">
        <w:t>e productive and contributing members of class discussions.</w:t>
      </w:r>
    </w:p>
    <w:p w14:paraId="5CAB0EDA" w14:textId="7DED7180" w:rsidR="006E4027" w:rsidRDefault="006E4027" w:rsidP="00D9427C">
      <w:pPr>
        <w:pStyle w:val="AssignmentsLevel1"/>
        <w:rPr>
          <w:rFonts w:eastAsia="Calibri"/>
        </w:rPr>
      </w:pPr>
    </w:p>
    <w:p w14:paraId="433B8ED6" w14:textId="6DD2B333" w:rsidR="006E4027" w:rsidRPr="00D9427C" w:rsidRDefault="006E4027" w:rsidP="006E4027">
      <w:pPr>
        <w:pStyle w:val="Heading1"/>
        <w:rPr>
          <w:rFonts w:eastAsia="Calibri"/>
        </w:rPr>
      </w:pPr>
      <w:r>
        <w:rPr>
          <w:rFonts w:eastAsia="Calibri"/>
        </w:rPr>
        <w:t>Course Materials</w:t>
      </w:r>
    </w:p>
    <w:p w14:paraId="39765511" w14:textId="77777777" w:rsidR="00982C9A" w:rsidRDefault="00982C9A" w:rsidP="006E4027">
      <w:pPr>
        <w:pStyle w:val="AssignmentsLevel1"/>
        <w:rPr>
          <w:rFonts w:eastAsia="Calibri"/>
        </w:rPr>
      </w:pPr>
    </w:p>
    <w:p w14:paraId="19283EED" w14:textId="2B8C1E62" w:rsidR="006E4027" w:rsidRPr="00982C9A" w:rsidRDefault="006E4027" w:rsidP="006E4027">
      <w:pPr>
        <w:pStyle w:val="AssignmentsLevel1"/>
        <w:rPr>
          <w:rFonts w:eastAsia="Calibri"/>
          <w:b/>
        </w:rPr>
      </w:pPr>
      <w:r w:rsidRPr="00982C9A">
        <w:rPr>
          <w:rFonts w:eastAsia="Calibri"/>
          <w:b/>
        </w:rPr>
        <w:t xml:space="preserve">This course does not </w:t>
      </w:r>
      <w:r w:rsidR="00982C9A" w:rsidRPr="00982C9A">
        <w:rPr>
          <w:rFonts w:eastAsia="Calibri"/>
          <w:b/>
        </w:rPr>
        <w:t xml:space="preserve">have a textbook. </w:t>
      </w:r>
    </w:p>
    <w:p w14:paraId="63AF2E7B" w14:textId="77777777" w:rsidR="000E5FD9" w:rsidRDefault="000E5FD9" w:rsidP="00D9427C">
      <w:pPr>
        <w:pStyle w:val="AssignmentsLevel1"/>
      </w:pPr>
    </w:p>
    <w:p w14:paraId="4FBF9E51" w14:textId="77777777" w:rsidR="00CC3A5C" w:rsidRDefault="00CC3A5C">
      <w:pPr>
        <w:rPr>
          <w:rFonts w:cs="Arial"/>
          <w:b/>
          <w:color w:val="BF2C37"/>
          <w:sz w:val="22"/>
          <w:szCs w:val="22"/>
        </w:rPr>
      </w:pPr>
      <w:r>
        <w:br w:type="page"/>
      </w:r>
    </w:p>
    <w:p w14:paraId="30552DE3" w14:textId="052AA319" w:rsidR="00861D9D" w:rsidRDefault="4948C66D" w:rsidP="0020635A">
      <w:pPr>
        <w:pStyle w:val="Heading1"/>
      </w:pPr>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982C9A">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982C9A">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075A4D" w:rsidRPr="0090566F" w14:paraId="7BA94268" w14:textId="77777777" w:rsidTr="00982C9A">
        <w:tc>
          <w:tcPr>
            <w:tcW w:w="3588" w:type="pct"/>
            <w:vAlign w:val="center"/>
          </w:tcPr>
          <w:p w14:paraId="7D54036C" w14:textId="06E76E33" w:rsidR="00075A4D" w:rsidRPr="00132272" w:rsidRDefault="00075A4D" w:rsidP="00075A4D">
            <w:pPr>
              <w:ind w:left="859" w:hanging="859"/>
              <w:rPr>
                <w:strike/>
              </w:rPr>
            </w:pPr>
            <w:r w:rsidRPr="00570189">
              <w:t>Discussion: Research Project: Part 1</w:t>
            </w:r>
          </w:p>
        </w:tc>
        <w:tc>
          <w:tcPr>
            <w:tcW w:w="641" w:type="pct"/>
            <w:vAlign w:val="center"/>
          </w:tcPr>
          <w:p w14:paraId="1B14452A" w14:textId="00FAC1EA" w:rsidR="00075A4D" w:rsidRPr="0090566F" w:rsidRDefault="00075A4D" w:rsidP="00075A4D">
            <w:pPr>
              <w:ind w:left="859" w:hanging="859"/>
              <w:jc w:val="center"/>
              <w:rPr>
                <w:szCs w:val="20"/>
              </w:rPr>
            </w:pPr>
            <w:r>
              <w:rPr>
                <w:color w:val="000000"/>
                <w:szCs w:val="20"/>
              </w:rPr>
              <w:t>25</w:t>
            </w:r>
          </w:p>
        </w:tc>
        <w:tc>
          <w:tcPr>
            <w:tcW w:w="771" w:type="pct"/>
            <w:vAlign w:val="center"/>
          </w:tcPr>
          <w:p w14:paraId="73AE2AB4" w14:textId="77777777" w:rsidR="00075A4D" w:rsidRPr="00132272" w:rsidRDefault="00075A4D" w:rsidP="00075A4D">
            <w:pPr>
              <w:ind w:left="859" w:hanging="859"/>
              <w:jc w:val="center"/>
              <w:rPr>
                <w:strike/>
                <w:szCs w:val="20"/>
              </w:rPr>
            </w:pPr>
          </w:p>
        </w:tc>
      </w:tr>
      <w:tr w:rsidR="00075A4D" w:rsidRPr="0090566F" w14:paraId="7B83B6AA" w14:textId="77777777" w:rsidTr="00982C9A">
        <w:tc>
          <w:tcPr>
            <w:tcW w:w="3588" w:type="pct"/>
            <w:vAlign w:val="center"/>
          </w:tcPr>
          <w:p w14:paraId="27659C46" w14:textId="20579BD7" w:rsidR="00075A4D" w:rsidRPr="0090566F" w:rsidRDefault="00075A4D" w:rsidP="00075A4D">
            <w:pPr>
              <w:ind w:left="859" w:hanging="859"/>
              <w:rPr>
                <w:szCs w:val="20"/>
              </w:rPr>
            </w:pPr>
            <w:r w:rsidRPr="00570189">
              <w:t>Discussion: International Business</w:t>
            </w:r>
          </w:p>
        </w:tc>
        <w:tc>
          <w:tcPr>
            <w:tcW w:w="641" w:type="pct"/>
            <w:vAlign w:val="center"/>
          </w:tcPr>
          <w:p w14:paraId="0028F317" w14:textId="2EEDEB4D" w:rsidR="00075A4D" w:rsidRPr="0090566F" w:rsidRDefault="00075A4D" w:rsidP="00075A4D">
            <w:pPr>
              <w:ind w:left="859" w:hanging="859"/>
              <w:jc w:val="center"/>
              <w:rPr>
                <w:szCs w:val="20"/>
              </w:rPr>
            </w:pPr>
            <w:r>
              <w:rPr>
                <w:color w:val="000000"/>
                <w:szCs w:val="20"/>
              </w:rPr>
              <w:t>25</w:t>
            </w:r>
          </w:p>
        </w:tc>
        <w:tc>
          <w:tcPr>
            <w:tcW w:w="771" w:type="pct"/>
            <w:vAlign w:val="center"/>
          </w:tcPr>
          <w:p w14:paraId="3E025BAC" w14:textId="77777777" w:rsidR="00075A4D" w:rsidRPr="00132272" w:rsidRDefault="00075A4D" w:rsidP="00075A4D">
            <w:pPr>
              <w:ind w:left="859" w:hanging="859"/>
              <w:jc w:val="center"/>
              <w:rPr>
                <w:strike/>
                <w:szCs w:val="20"/>
              </w:rPr>
            </w:pPr>
          </w:p>
        </w:tc>
      </w:tr>
      <w:tr w:rsidR="00075A4D" w:rsidRPr="0090566F" w14:paraId="31CC708C" w14:textId="77777777" w:rsidTr="00982C9A">
        <w:tc>
          <w:tcPr>
            <w:tcW w:w="3588" w:type="pct"/>
            <w:vAlign w:val="center"/>
          </w:tcPr>
          <w:p w14:paraId="239ECE69" w14:textId="0BD7991A" w:rsidR="00075A4D" w:rsidRPr="00570189" w:rsidRDefault="00075A4D" w:rsidP="00075A4D">
            <w:pPr>
              <w:ind w:left="859" w:hanging="859"/>
            </w:pPr>
            <w:r w:rsidRPr="00570189">
              <w:t>Discussion: Drivers of Globalization</w:t>
            </w:r>
          </w:p>
        </w:tc>
        <w:tc>
          <w:tcPr>
            <w:tcW w:w="641" w:type="pct"/>
            <w:vAlign w:val="center"/>
          </w:tcPr>
          <w:p w14:paraId="1E615DD3" w14:textId="7868B2C6" w:rsidR="00075A4D" w:rsidRPr="0090566F" w:rsidRDefault="00075A4D" w:rsidP="00075A4D">
            <w:pPr>
              <w:ind w:left="859" w:hanging="859"/>
              <w:jc w:val="center"/>
              <w:rPr>
                <w:szCs w:val="20"/>
              </w:rPr>
            </w:pPr>
            <w:r>
              <w:rPr>
                <w:color w:val="000000"/>
                <w:szCs w:val="20"/>
              </w:rPr>
              <w:t>25</w:t>
            </w:r>
          </w:p>
        </w:tc>
        <w:tc>
          <w:tcPr>
            <w:tcW w:w="771" w:type="pct"/>
            <w:vAlign w:val="center"/>
          </w:tcPr>
          <w:p w14:paraId="1859382A" w14:textId="77777777" w:rsidR="00075A4D" w:rsidRPr="00132272" w:rsidRDefault="00075A4D" w:rsidP="00075A4D">
            <w:pPr>
              <w:ind w:left="859" w:hanging="859"/>
              <w:jc w:val="center"/>
              <w:rPr>
                <w:strike/>
                <w:szCs w:val="20"/>
              </w:rPr>
            </w:pPr>
          </w:p>
        </w:tc>
      </w:tr>
      <w:tr w:rsidR="00075A4D" w:rsidRPr="0090566F" w14:paraId="23EDEAE6" w14:textId="77777777" w:rsidTr="00982C9A">
        <w:tc>
          <w:tcPr>
            <w:tcW w:w="3588" w:type="pct"/>
            <w:vAlign w:val="center"/>
          </w:tcPr>
          <w:p w14:paraId="56D8BAB4" w14:textId="21761489" w:rsidR="00075A4D" w:rsidRPr="00570189" w:rsidRDefault="00075A4D" w:rsidP="00075A4D">
            <w:pPr>
              <w:ind w:left="859" w:hanging="859"/>
            </w:pPr>
            <w:r w:rsidRPr="00570189">
              <w:t>Human Development Worksheet</w:t>
            </w:r>
          </w:p>
        </w:tc>
        <w:tc>
          <w:tcPr>
            <w:tcW w:w="641" w:type="pct"/>
            <w:vAlign w:val="center"/>
          </w:tcPr>
          <w:p w14:paraId="537F7E1B" w14:textId="639F5E69" w:rsidR="00075A4D" w:rsidRPr="0090566F" w:rsidRDefault="00075A4D" w:rsidP="00075A4D">
            <w:pPr>
              <w:ind w:left="859" w:hanging="859"/>
              <w:jc w:val="center"/>
              <w:rPr>
                <w:szCs w:val="20"/>
              </w:rPr>
            </w:pPr>
            <w:r>
              <w:rPr>
                <w:color w:val="000000"/>
                <w:szCs w:val="20"/>
              </w:rPr>
              <w:t>40</w:t>
            </w:r>
          </w:p>
        </w:tc>
        <w:tc>
          <w:tcPr>
            <w:tcW w:w="771" w:type="pct"/>
            <w:vAlign w:val="center"/>
          </w:tcPr>
          <w:p w14:paraId="5D15AF2B" w14:textId="77777777" w:rsidR="00075A4D" w:rsidRPr="00132272" w:rsidRDefault="00075A4D" w:rsidP="00075A4D">
            <w:pPr>
              <w:ind w:left="859" w:hanging="859"/>
              <w:jc w:val="center"/>
              <w:rPr>
                <w:strike/>
                <w:szCs w:val="20"/>
              </w:rPr>
            </w:pPr>
          </w:p>
        </w:tc>
      </w:tr>
      <w:tr w:rsidR="00075A4D" w:rsidRPr="0090566F" w14:paraId="25A16E3D" w14:textId="77777777" w:rsidTr="00982C9A">
        <w:tc>
          <w:tcPr>
            <w:tcW w:w="3588" w:type="pct"/>
            <w:vAlign w:val="center"/>
          </w:tcPr>
          <w:p w14:paraId="6ECD8FF2" w14:textId="025CDFF0" w:rsidR="00075A4D" w:rsidRPr="00570189" w:rsidRDefault="00075A4D" w:rsidP="00075A4D">
            <w:pPr>
              <w:ind w:left="859" w:hanging="859"/>
            </w:pPr>
            <w:r w:rsidRPr="00570189">
              <w:t>Journal: Self-Assessment</w:t>
            </w:r>
          </w:p>
        </w:tc>
        <w:tc>
          <w:tcPr>
            <w:tcW w:w="641" w:type="pct"/>
            <w:vAlign w:val="center"/>
          </w:tcPr>
          <w:p w14:paraId="5F183936" w14:textId="73F5C9C4" w:rsidR="00075A4D" w:rsidRPr="0090566F" w:rsidRDefault="00075A4D" w:rsidP="00075A4D">
            <w:pPr>
              <w:ind w:left="859" w:hanging="859"/>
              <w:jc w:val="center"/>
              <w:rPr>
                <w:szCs w:val="20"/>
              </w:rPr>
            </w:pPr>
            <w:r>
              <w:rPr>
                <w:color w:val="000000"/>
                <w:szCs w:val="20"/>
              </w:rPr>
              <w:t>50</w:t>
            </w:r>
          </w:p>
        </w:tc>
        <w:tc>
          <w:tcPr>
            <w:tcW w:w="771" w:type="pct"/>
            <w:vAlign w:val="center"/>
          </w:tcPr>
          <w:p w14:paraId="3F57C806" w14:textId="77777777" w:rsidR="00075A4D" w:rsidRPr="00132272" w:rsidRDefault="00075A4D" w:rsidP="00075A4D">
            <w:pPr>
              <w:ind w:left="859" w:hanging="859"/>
              <w:jc w:val="center"/>
              <w:rPr>
                <w:strike/>
                <w:szCs w:val="20"/>
              </w:rPr>
            </w:pPr>
          </w:p>
        </w:tc>
      </w:tr>
      <w:tr w:rsidR="00075A4D" w:rsidRPr="0090566F" w14:paraId="510F6F8D" w14:textId="77777777" w:rsidTr="00982C9A">
        <w:tc>
          <w:tcPr>
            <w:tcW w:w="3588" w:type="pct"/>
            <w:tcBorders>
              <w:right w:val="nil"/>
            </w:tcBorders>
            <w:shd w:val="clear" w:color="auto" w:fill="D8D9DA"/>
            <w:vAlign w:val="center"/>
          </w:tcPr>
          <w:p w14:paraId="0703968A" w14:textId="77777777" w:rsidR="00075A4D" w:rsidRPr="0090566F" w:rsidRDefault="00075A4D" w:rsidP="00075A4D">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374A6C6C" w:rsidR="00075A4D" w:rsidRPr="0090566F" w:rsidRDefault="00075A4D" w:rsidP="00075A4D">
            <w:pPr>
              <w:ind w:left="859" w:hanging="859"/>
              <w:jc w:val="center"/>
              <w:rPr>
                <w:szCs w:val="20"/>
              </w:rPr>
            </w:pPr>
            <w:r>
              <w:rPr>
                <w:color w:val="000000"/>
                <w:szCs w:val="20"/>
              </w:rPr>
              <w:t> </w:t>
            </w:r>
          </w:p>
        </w:tc>
        <w:tc>
          <w:tcPr>
            <w:tcW w:w="771" w:type="pct"/>
            <w:tcBorders>
              <w:left w:val="nil"/>
            </w:tcBorders>
            <w:shd w:val="clear" w:color="auto" w:fill="D8D9DA"/>
            <w:vAlign w:val="center"/>
          </w:tcPr>
          <w:p w14:paraId="7E279F19" w14:textId="77777777" w:rsidR="00075A4D" w:rsidRPr="00132272" w:rsidRDefault="00075A4D" w:rsidP="00075A4D">
            <w:pPr>
              <w:ind w:left="859" w:hanging="859"/>
              <w:jc w:val="center"/>
              <w:rPr>
                <w:strike/>
                <w:szCs w:val="20"/>
              </w:rPr>
            </w:pPr>
          </w:p>
        </w:tc>
      </w:tr>
      <w:tr w:rsidR="00075A4D" w:rsidRPr="0090566F" w14:paraId="5B43093F" w14:textId="77777777" w:rsidTr="00982C9A">
        <w:tc>
          <w:tcPr>
            <w:tcW w:w="3588" w:type="pct"/>
            <w:vAlign w:val="center"/>
          </w:tcPr>
          <w:p w14:paraId="58375C99" w14:textId="6305AB85" w:rsidR="00075A4D" w:rsidRPr="00132272" w:rsidRDefault="00075A4D" w:rsidP="00075A4D">
            <w:pPr>
              <w:ind w:left="859" w:hanging="859"/>
              <w:rPr>
                <w:strike/>
              </w:rPr>
            </w:pPr>
            <w:r w:rsidRPr="00570189">
              <w:t>Discussion: International Business Strategies</w:t>
            </w:r>
          </w:p>
        </w:tc>
        <w:tc>
          <w:tcPr>
            <w:tcW w:w="641" w:type="pct"/>
            <w:vAlign w:val="center"/>
          </w:tcPr>
          <w:p w14:paraId="5EE83465" w14:textId="3D2E4DC4" w:rsidR="00075A4D" w:rsidRPr="0090566F" w:rsidRDefault="00075A4D" w:rsidP="00075A4D">
            <w:pPr>
              <w:ind w:left="859" w:hanging="859"/>
              <w:jc w:val="center"/>
              <w:rPr>
                <w:szCs w:val="20"/>
              </w:rPr>
            </w:pPr>
            <w:r>
              <w:rPr>
                <w:color w:val="000000"/>
                <w:szCs w:val="20"/>
              </w:rPr>
              <w:t>25</w:t>
            </w:r>
          </w:p>
        </w:tc>
        <w:tc>
          <w:tcPr>
            <w:tcW w:w="771" w:type="pct"/>
            <w:vAlign w:val="center"/>
          </w:tcPr>
          <w:p w14:paraId="0D2EE63A" w14:textId="77777777" w:rsidR="00075A4D" w:rsidRPr="00132272" w:rsidRDefault="00075A4D" w:rsidP="00075A4D">
            <w:pPr>
              <w:ind w:left="859" w:hanging="859"/>
              <w:jc w:val="center"/>
              <w:rPr>
                <w:strike/>
                <w:szCs w:val="20"/>
              </w:rPr>
            </w:pPr>
          </w:p>
        </w:tc>
      </w:tr>
      <w:tr w:rsidR="00075A4D" w:rsidRPr="0090566F" w14:paraId="21718FCD" w14:textId="77777777" w:rsidTr="00982C9A">
        <w:tc>
          <w:tcPr>
            <w:tcW w:w="3588" w:type="pct"/>
            <w:vAlign w:val="center"/>
          </w:tcPr>
          <w:p w14:paraId="35C6AF59" w14:textId="3ABF93DC" w:rsidR="00075A4D" w:rsidRPr="0090566F" w:rsidRDefault="00075A4D" w:rsidP="00075A4D">
            <w:pPr>
              <w:ind w:left="859" w:hanging="859"/>
              <w:rPr>
                <w:szCs w:val="20"/>
              </w:rPr>
            </w:pPr>
            <w:r w:rsidRPr="00570189">
              <w:t>National Culture Dimensions</w:t>
            </w:r>
          </w:p>
        </w:tc>
        <w:tc>
          <w:tcPr>
            <w:tcW w:w="641" w:type="pct"/>
            <w:vAlign w:val="center"/>
          </w:tcPr>
          <w:p w14:paraId="2241ADAB" w14:textId="346A2C93" w:rsidR="00075A4D" w:rsidRPr="0090566F" w:rsidRDefault="00075A4D" w:rsidP="00075A4D">
            <w:pPr>
              <w:ind w:left="859" w:hanging="859"/>
              <w:jc w:val="center"/>
              <w:rPr>
                <w:szCs w:val="20"/>
              </w:rPr>
            </w:pPr>
            <w:r>
              <w:rPr>
                <w:color w:val="000000"/>
                <w:szCs w:val="20"/>
              </w:rPr>
              <w:t>40</w:t>
            </w:r>
          </w:p>
        </w:tc>
        <w:tc>
          <w:tcPr>
            <w:tcW w:w="771" w:type="pct"/>
            <w:vAlign w:val="center"/>
          </w:tcPr>
          <w:p w14:paraId="4CB045C6" w14:textId="77777777" w:rsidR="00075A4D" w:rsidRPr="00132272" w:rsidRDefault="00075A4D" w:rsidP="00075A4D">
            <w:pPr>
              <w:ind w:left="859" w:hanging="859"/>
              <w:jc w:val="center"/>
              <w:rPr>
                <w:strike/>
                <w:szCs w:val="20"/>
              </w:rPr>
            </w:pPr>
          </w:p>
        </w:tc>
      </w:tr>
      <w:tr w:rsidR="00075A4D" w:rsidRPr="0090566F" w14:paraId="232AF83F" w14:textId="77777777" w:rsidTr="00982C9A">
        <w:tc>
          <w:tcPr>
            <w:tcW w:w="3588" w:type="pct"/>
            <w:vAlign w:val="center"/>
          </w:tcPr>
          <w:p w14:paraId="5DAD68B6" w14:textId="3C5C002B" w:rsidR="00075A4D" w:rsidRDefault="00075A4D" w:rsidP="00075A4D">
            <w:pPr>
              <w:ind w:left="859" w:hanging="859"/>
            </w:pPr>
            <w:r w:rsidRPr="00570189">
              <w:t>Is It a Bribe? Worksheet</w:t>
            </w:r>
          </w:p>
        </w:tc>
        <w:tc>
          <w:tcPr>
            <w:tcW w:w="641" w:type="pct"/>
            <w:vAlign w:val="center"/>
          </w:tcPr>
          <w:p w14:paraId="6096F657" w14:textId="683CCB1B" w:rsidR="00075A4D" w:rsidRPr="0090566F" w:rsidRDefault="00075A4D" w:rsidP="00075A4D">
            <w:pPr>
              <w:ind w:left="859" w:hanging="859"/>
              <w:jc w:val="center"/>
              <w:rPr>
                <w:szCs w:val="20"/>
              </w:rPr>
            </w:pPr>
            <w:r>
              <w:rPr>
                <w:color w:val="000000"/>
                <w:szCs w:val="20"/>
              </w:rPr>
              <w:t>40</w:t>
            </w:r>
          </w:p>
        </w:tc>
        <w:tc>
          <w:tcPr>
            <w:tcW w:w="771" w:type="pct"/>
            <w:vAlign w:val="center"/>
          </w:tcPr>
          <w:p w14:paraId="1A755AD9" w14:textId="77777777" w:rsidR="00075A4D" w:rsidRPr="00132272" w:rsidRDefault="00075A4D" w:rsidP="00075A4D">
            <w:pPr>
              <w:ind w:left="859" w:hanging="859"/>
              <w:jc w:val="center"/>
              <w:rPr>
                <w:strike/>
                <w:szCs w:val="20"/>
              </w:rPr>
            </w:pPr>
          </w:p>
        </w:tc>
      </w:tr>
      <w:tr w:rsidR="00075A4D" w:rsidRPr="0090566F" w14:paraId="5DE58AFE" w14:textId="77777777" w:rsidTr="00982C9A">
        <w:tc>
          <w:tcPr>
            <w:tcW w:w="3588" w:type="pct"/>
            <w:vAlign w:val="center"/>
          </w:tcPr>
          <w:p w14:paraId="16F482BD" w14:textId="724A62BA" w:rsidR="00075A4D" w:rsidRDefault="00075A4D" w:rsidP="00CC3A5C">
            <w:pPr>
              <w:ind w:left="859" w:hanging="859"/>
            </w:pPr>
            <w:r w:rsidRPr="00570189">
              <w:t>Journal:</w:t>
            </w:r>
            <w:r w:rsidR="00B50835">
              <w:t xml:space="preserve"> Brexit</w:t>
            </w:r>
            <w:r w:rsidR="00CC3A5C">
              <w:t xml:space="preserve"> </w:t>
            </w:r>
            <w:r w:rsidRPr="00570189">
              <w:t>Report</w:t>
            </w:r>
          </w:p>
        </w:tc>
        <w:tc>
          <w:tcPr>
            <w:tcW w:w="641" w:type="pct"/>
            <w:vAlign w:val="center"/>
          </w:tcPr>
          <w:p w14:paraId="3D483F03" w14:textId="7F48C47D" w:rsidR="00075A4D" w:rsidRPr="0090566F" w:rsidRDefault="00075A4D" w:rsidP="00075A4D">
            <w:pPr>
              <w:ind w:left="859" w:hanging="859"/>
              <w:jc w:val="center"/>
              <w:rPr>
                <w:szCs w:val="20"/>
              </w:rPr>
            </w:pPr>
            <w:r>
              <w:rPr>
                <w:color w:val="000000"/>
                <w:szCs w:val="20"/>
              </w:rPr>
              <w:t>40</w:t>
            </w:r>
          </w:p>
        </w:tc>
        <w:tc>
          <w:tcPr>
            <w:tcW w:w="771" w:type="pct"/>
            <w:vAlign w:val="center"/>
          </w:tcPr>
          <w:p w14:paraId="17A63254" w14:textId="77777777" w:rsidR="00075A4D" w:rsidRPr="00132272" w:rsidRDefault="00075A4D" w:rsidP="00075A4D">
            <w:pPr>
              <w:ind w:left="859" w:hanging="859"/>
              <w:jc w:val="center"/>
              <w:rPr>
                <w:strike/>
                <w:szCs w:val="20"/>
              </w:rPr>
            </w:pPr>
          </w:p>
        </w:tc>
      </w:tr>
      <w:tr w:rsidR="00075A4D" w:rsidRPr="0090566F" w14:paraId="6278857F" w14:textId="77777777" w:rsidTr="00982C9A">
        <w:tc>
          <w:tcPr>
            <w:tcW w:w="3588" w:type="pct"/>
            <w:vAlign w:val="center"/>
          </w:tcPr>
          <w:p w14:paraId="2C3DFED4" w14:textId="3662945A" w:rsidR="00075A4D" w:rsidRDefault="00075A4D" w:rsidP="00075A4D">
            <w:pPr>
              <w:ind w:left="859" w:hanging="859"/>
            </w:pPr>
            <w:r w:rsidRPr="00570189">
              <w:t>Research Project: Part 2</w:t>
            </w:r>
          </w:p>
        </w:tc>
        <w:tc>
          <w:tcPr>
            <w:tcW w:w="641" w:type="pct"/>
            <w:vAlign w:val="center"/>
          </w:tcPr>
          <w:p w14:paraId="6165CDC6" w14:textId="25A6EF04" w:rsidR="00075A4D" w:rsidRPr="0090566F" w:rsidRDefault="00075A4D" w:rsidP="00075A4D">
            <w:pPr>
              <w:ind w:left="859" w:hanging="859"/>
              <w:jc w:val="center"/>
              <w:rPr>
                <w:szCs w:val="20"/>
              </w:rPr>
            </w:pPr>
            <w:r>
              <w:rPr>
                <w:color w:val="000000"/>
                <w:szCs w:val="20"/>
              </w:rPr>
              <w:t>50</w:t>
            </w:r>
          </w:p>
        </w:tc>
        <w:tc>
          <w:tcPr>
            <w:tcW w:w="771" w:type="pct"/>
            <w:vAlign w:val="center"/>
          </w:tcPr>
          <w:p w14:paraId="19941F11" w14:textId="77777777" w:rsidR="00075A4D" w:rsidRPr="00132272" w:rsidRDefault="00075A4D" w:rsidP="00075A4D">
            <w:pPr>
              <w:ind w:left="859" w:hanging="859"/>
              <w:jc w:val="center"/>
              <w:rPr>
                <w:strike/>
                <w:szCs w:val="20"/>
              </w:rPr>
            </w:pPr>
          </w:p>
        </w:tc>
      </w:tr>
      <w:tr w:rsidR="00075A4D" w:rsidRPr="0090566F" w14:paraId="6C6B6B36" w14:textId="77777777" w:rsidTr="00982C9A">
        <w:tc>
          <w:tcPr>
            <w:tcW w:w="3588" w:type="pct"/>
            <w:tcBorders>
              <w:right w:val="nil"/>
            </w:tcBorders>
            <w:shd w:val="clear" w:color="auto" w:fill="D8D9DA"/>
            <w:vAlign w:val="center"/>
          </w:tcPr>
          <w:p w14:paraId="1CA68145" w14:textId="77777777" w:rsidR="00075A4D" w:rsidRPr="0090566F" w:rsidRDefault="00075A4D" w:rsidP="00075A4D">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102C2CD2" w:rsidR="00075A4D" w:rsidRPr="0090566F" w:rsidRDefault="00075A4D" w:rsidP="00075A4D">
            <w:pPr>
              <w:ind w:left="859" w:hanging="859"/>
              <w:jc w:val="center"/>
              <w:rPr>
                <w:szCs w:val="20"/>
              </w:rPr>
            </w:pPr>
            <w:r>
              <w:rPr>
                <w:color w:val="000000"/>
                <w:szCs w:val="20"/>
              </w:rPr>
              <w:t> </w:t>
            </w:r>
          </w:p>
        </w:tc>
        <w:tc>
          <w:tcPr>
            <w:tcW w:w="771" w:type="pct"/>
            <w:tcBorders>
              <w:left w:val="nil"/>
            </w:tcBorders>
            <w:shd w:val="clear" w:color="auto" w:fill="D8D9DA"/>
            <w:vAlign w:val="center"/>
          </w:tcPr>
          <w:p w14:paraId="08D4F298" w14:textId="77777777" w:rsidR="00075A4D" w:rsidRPr="00132272" w:rsidRDefault="00075A4D" w:rsidP="00075A4D">
            <w:pPr>
              <w:ind w:left="859" w:hanging="859"/>
              <w:jc w:val="center"/>
              <w:rPr>
                <w:strike/>
                <w:szCs w:val="20"/>
              </w:rPr>
            </w:pPr>
          </w:p>
        </w:tc>
      </w:tr>
      <w:tr w:rsidR="00075A4D" w:rsidRPr="0090566F" w14:paraId="27B79CE2" w14:textId="77777777" w:rsidTr="00982C9A">
        <w:tc>
          <w:tcPr>
            <w:tcW w:w="3588" w:type="pct"/>
            <w:vAlign w:val="center"/>
          </w:tcPr>
          <w:p w14:paraId="6FFCE715" w14:textId="3AD040DB" w:rsidR="00075A4D" w:rsidRPr="00132272" w:rsidRDefault="00075A4D" w:rsidP="00075A4D">
            <w:pPr>
              <w:ind w:left="859" w:hanging="859"/>
              <w:rPr>
                <w:strike/>
              </w:rPr>
            </w:pPr>
            <w:r w:rsidRPr="00570189">
              <w:t>Discussion: Free Trade Agreements</w:t>
            </w:r>
          </w:p>
        </w:tc>
        <w:tc>
          <w:tcPr>
            <w:tcW w:w="641" w:type="pct"/>
            <w:vAlign w:val="center"/>
          </w:tcPr>
          <w:p w14:paraId="543A0332" w14:textId="09C028E4" w:rsidR="00075A4D" w:rsidRPr="0090566F" w:rsidRDefault="00075A4D" w:rsidP="00075A4D">
            <w:pPr>
              <w:ind w:left="859" w:hanging="859"/>
              <w:jc w:val="center"/>
              <w:rPr>
                <w:szCs w:val="20"/>
              </w:rPr>
            </w:pPr>
            <w:r>
              <w:rPr>
                <w:color w:val="000000"/>
                <w:szCs w:val="20"/>
              </w:rPr>
              <w:t>25</w:t>
            </w:r>
          </w:p>
        </w:tc>
        <w:tc>
          <w:tcPr>
            <w:tcW w:w="771" w:type="pct"/>
            <w:vAlign w:val="center"/>
          </w:tcPr>
          <w:p w14:paraId="509964AA" w14:textId="77777777" w:rsidR="00075A4D" w:rsidRPr="00132272" w:rsidRDefault="00075A4D" w:rsidP="00075A4D">
            <w:pPr>
              <w:ind w:left="859" w:hanging="859"/>
              <w:jc w:val="center"/>
              <w:rPr>
                <w:strike/>
                <w:szCs w:val="20"/>
              </w:rPr>
            </w:pPr>
          </w:p>
        </w:tc>
      </w:tr>
      <w:tr w:rsidR="00075A4D" w:rsidRPr="0090566F" w14:paraId="557A63D7" w14:textId="77777777" w:rsidTr="00982C9A">
        <w:tc>
          <w:tcPr>
            <w:tcW w:w="3588" w:type="pct"/>
            <w:vAlign w:val="center"/>
          </w:tcPr>
          <w:p w14:paraId="4A0A5CBF" w14:textId="6AEFFD5F" w:rsidR="00075A4D" w:rsidRPr="0090566F" w:rsidRDefault="00075A4D" w:rsidP="00075A4D">
            <w:pPr>
              <w:ind w:left="859" w:hanging="859"/>
              <w:rPr>
                <w:szCs w:val="20"/>
              </w:rPr>
            </w:pPr>
            <w:r w:rsidRPr="00570189">
              <w:t>Discussion: Foreign Direct Investment</w:t>
            </w:r>
          </w:p>
        </w:tc>
        <w:tc>
          <w:tcPr>
            <w:tcW w:w="641" w:type="pct"/>
            <w:vAlign w:val="center"/>
          </w:tcPr>
          <w:p w14:paraId="0A94F2A4" w14:textId="2BED79F0" w:rsidR="00075A4D" w:rsidRPr="0090566F" w:rsidRDefault="00075A4D" w:rsidP="00075A4D">
            <w:pPr>
              <w:ind w:left="859" w:hanging="859"/>
              <w:jc w:val="center"/>
              <w:rPr>
                <w:szCs w:val="20"/>
              </w:rPr>
            </w:pPr>
            <w:r>
              <w:rPr>
                <w:color w:val="000000"/>
                <w:szCs w:val="20"/>
              </w:rPr>
              <w:t>25</w:t>
            </w:r>
          </w:p>
        </w:tc>
        <w:tc>
          <w:tcPr>
            <w:tcW w:w="771" w:type="pct"/>
            <w:vAlign w:val="center"/>
          </w:tcPr>
          <w:p w14:paraId="0F2D3C99" w14:textId="77777777" w:rsidR="00075A4D" w:rsidRPr="00132272" w:rsidRDefault="00075A4D" w:rsidP="00075A4D">
            <w:pPr>
              <w:ind w:left="859" w:hanging="859"/>
              <w:jc w:val="center"/>
              <w:rPr>
                <w:strike/>
                <w:szCs w:val="20"/>
              </w:rPr>
            </w:pPr>
          </w:p>
        </w:tc>
      </w:tr>
      <w:tr w:rsidR="00075A4D" w:rsidRPr="0090566F" w14:paraId="2DD4747F" w14:textId="77777777" w:rsidTr="00982C9A">
        <w:tc>
          <w:tcPr>
            <w:tcW w:w="3588" w:type="pct"/>
            <w:vAlign w:val="center"/>
          </w:tcPr>
          <w:p w14:paraId="69899658" w14:textId="702F9416" w:rsidR="00075A4D" w:rsidRDefault="00075A4D" w:rsidP="00075A4D">
            <w:pPr>
              <w:ind w:left="859" w:hanging="859"/>
            </w:pPr>
            <w:r w:rsidRPr="00BD1270">
              <w:t>Journal: Imports and Exports</w:t>
            </w:r>
          </w:p>
        </w:tc>
        <w:tc>
          <w:tcPr>
            <w:tcW w:w="641" w:type="pct"/>
            <w:vAlign w:val="center"/>
          </w:tcPr>
          <w:p w14:paraId="5E59A7F3" w14:textId="506BAE20" w:rsidR="00075A4D" w:rsidRPr="0090566F" w:rsidRDefault="00075A4D" w:rsidP="00075A4D">
            <w:pPr>
              <w:ind w:left="859" w:hanging="859"/>
              <w:jc w:val="center"/>
              <w:rPr>
                <w:szCs w:val="20"/>
              </w:rPr>
            </w:pPr>
            <w:r>
              <w:rPr>
                <w:color w:val="000000"/>
                <w:szCs w:val="20"/>
              </w:rPr>
              <w:t>40</w:t>
            </w:r>
          </w:p>
        </w:tc>
        <w:tc>
          <w:tcPr>
            <w:tcW w:w="771" w:type="pct"/>
            <w:vAlign w:val="center"/>
          </w:tcPr>
          <w:p w14:paraId="308D0A64" w14:textId="77777777" w:rsidR="00075A4D" w:rsidRPr="00132272" w:rsidRDefault="00075A4D" w:rsidP="00075A4D">
            <w:pPr>
              <w:ind w:left="859" w:hanging="859"/>
              <w:jc w:val="center"/>
              <w:rPr>
                <w:strike/>
                <w:szCs w:val="20"/>
              </w:rPr>
            </w:pPr>
          </w:p>
        </w:tc>
      </w:tr>
      <w:tr w:rsidR="00075A4D" w:rsidRPr="0090566F" w14:paraId="5D2C9EDE" w14:textId="77777777" w:rsidTr="00982C9A">
        <w:tc>
          <w:tcPr>
            <w:tcW w:w="3588" w:type="pct"/>
            <w:vAlign w:val="center"/>
          </w:tcPr>
          <w:p w14:paraId="5E668644" w14:textId="1CC1249F" w:rsidR="00075A4D" w:rsidRDefault="00075A4D" w:rsidP="00075A4D">
            <w:pPr>
              <w:ind w:left="859" w:hanging="859"/>
            </w:pPr>
            <w:r w:rsidRPr="00570189">
              <w:t>Research Project: Part 3</w:t>
            </w:r>
          </w:p>
        </w:tc>
        <w:tc>
          <w:tcPr>
            <w:tcW w:w="641" w:type="pct"/>
            <w:vAlign w:val="center"/>
          </w:tcPr>
          <w:p w14:paraId="1E39D82A" w14:textId="4E03D578" w:rsidR="00075A4D" w:rsidRPr="0090566F" w:rsidRDefault="00075A4D" w:rsidP="00075A4D">
            <w:pPr>
              <w:ind w:left="859" w:hanging="859"/>
              <w:jc w:val="center"/>
              <w:rPr>
                <w:szCs w:val="20"/>
              </w:rPr>
            </w:pPr>
            <w:r>
              <w:rPr>
                <w:color w:val="000000"/>
                <w:szCs w:val="20"/>
              </w:rPr>
              <w:t>50</w:t>
            </w:r>
          </w:p>
        </w:tc>
        <w:tc>
          <w:tcPr>
            <w:tcW w:w="771" w:type="pct"/>
            <w:vAlign w:val="center"/>
          </w:tcPr>
          <w:p w14:paraId="2C268798" w14:textId="77777777" w:rsidR="00075A4D" w:rsidRPr="00132272" w:rsidRDefault="00075A4D" w:rsidP="00075A4D">
            <w:pPr>
              <w:ind w:left="859" w:hanging="859"/>
              <w:jc w:val="center"/>
              <w:rPr>
                <w:strike/>
                <w:szCs w:val="20"/>
              </w:rPr>
            </w:pPr>
          </w:p>
        </w:tc>
      </w:tr>
      <w:tr w:rsidR="00075A4D" w:rsidRPr="0090566F" w14:paraId="0D40E690" w14:textId="77777777" w:rsidTr="00982C9A">
        <w:tc>
          <w:tcPr>
            <w:tcW w:w="3588" w:type="pct"/>
            <w:tcBorders>
              <w:right w:val="nil"/>
            </w:tcBorders>
            <w:shd w:val="clear" w:color="auto" w:fill="D8D9DA"/>
            <w:vAlign w:val="center"/>
          </w:tcPr>
          <w:p w14:paraId="53551A07" w14:textId="77777777" w:rsidR="00075A4D" w:rsidRPr="0090566F" w:rsidRDefault="00075A4D" w:rsidP="00075A4D">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04214041" w:rsidR="00075A4D" w:rsidRPr="0090566F" w:rsidRDefault="00075A4D" w:rsidP="00075A4D">
            <w:pPr>
              <w:ind w:left="859" w:hanging="859"/>
              <w:jc w:val="center"/>
              <w:rPr>
                <w:szCs w:val="20"/>
              </w:rPr>
            </w:pPr>
            <w:r>
              <w:rPr>
                <w:color w:val="000000"/>
                <w:szCs w:val="20"/>
              </w:rPr>
              <w:t> </w:t>
            </w:r>
          </w:p>
        </w:tc>
        <w:tc>
          <w:tcPr>
            <w:tcW w:w="771" w:type="pct"/>
            <w:tcBorders>
              <w:left w:val="nil"/>
            </w:tcBorders>
            <w:shd w:val="clear" w:color="auto" w:fill="D8D9DA"/>
            <w:vAlign w:val="center"/>
          </w:tcPr>
          <w:p w14:paraId="28778BF4" w14:textId="77777777" w:rsidR="00075A4D" w:rsidRPr="00132272" w:rsidRDefault="00075A4D" w:rsidP="00075A4D">
            <w:pPr>
              <w:ind w:left="859" w:hanging="859"/>
              <w:jc w:val="center"/>
              <w:rPr>
                <w:strike/>
                <w:szCs w:val="20"/>
              </w:rPr>
            </w:pPr>
          </w:p>
        </w:tc>
      </w:tr>
      <w:tr w:rsidR="00075A4D" w:rsidRPr="0090566F" w14:paraId="7726C7F9" w14:textId="77777777" w:rsidTr="00982C9A">
        <w:tc>
          <w:tcPr>
            <w:tcW w:w="3588" w:type="pct"/>
            <w:vAlign w:val="center"/>
          </w:tcPr>
          <w:p w14:paraId="0DD9E168" w14:textId="203A8652" w:rsidR="00075A4D" w:rsidRPr="00132272" w:rsidRDefault="00075A4D" w:rsidP="00075A4D">
            <w:pPr>
              <w:ind w:left="859" w:hanging="859"/>
              <w:rPr>
                <w:strike/>
              </w:rPr>
            </w:pPr>
            <w:r w:rsidRPr="00570189">
              <w:t>Discussion: Market Forces</w:t>
            </w:r>
          </w:p>
        </w:tc>
        <w:tc>
          <w:tcPr>
            <w:tcW w:w="641" w:type="pct"/>
            <w:vAlign w:val="center"/>
          </w:tcPr>
          <w:p w14:paraId="7AA90402" w14:textId="0AAAA10F" w:rsidR="00075A4D" w:rsidRPr="0090566F" w:rsidRDefault="00075A4D" w:rsidP="00075A4D">
            <w:pPr>
              <w:ind w:left="859" w:hanging="859"/>
              <w:jc w:val="center"/>
              <w:rPr>
                <w:szCs w:val="20"/>
              </w:rPr>
            </w:pPr>
            <w:r>
              <w:rPr>
                <w:color w:val="000000"/>
                <w:szCs w:val="20"/>
              </w:rPr>
              <w:t>25</w:t>
            </w:r>
          </w:p>
        </w:tc>
        <w:tc>
          <w:tcPr>
            <w:tcW w:w="771" w:type="pct"/>
            <w:vAlign w:val="center"/>
          </w:tcPr>
          <w:p w14:paraId="410BA787" w14:textId="77777777" w:rsidR="00075A4D" w:rsidRPr="00132272" w:rsidRDefault="00075A4D" w:rsidP="00075A4D">
            <w:pPr>
              <w:ind w:left="859" w:hanging="859"/>
              <w:jc w:val="center"/>
              <w:rPr>
                <w:strike/>
                <w:szCs w:val="20"/>
              </w:rPr>
            </w:pPr>
          </w:p>
        </w:tc>
      </w:tr>
      <w:tr w:rsidR="00075A4D" w:rsidRPr="0090566F" w14:paraId="43D293D7" w14:textId="77777777" w:rsidTr="00982C9A">
        <w:tc>
          <w:tcPr>
            <w:tcW w:w="3588" w:type="pct"/>
            <w:vAlign w:val="center"/>
          </w:tcPr>
          <w:p w14:paraId="25D284CF" w14:textId="057D1B5C" w:rsidR="00075A4D" w:rsidRPr="0090566F" w:rsidRDefault="00075A4D" w:rsidP="00075A4D">
            <w:pPr>
              <w:ind w:left="859" w:hanging="859"/>
              <w:rPr>
                <w:szCs w:val="20"/>
              </w:rPr>
            </w:pPr>
            <w:r w:rsidRPr="00570189">
              <w:t>Discussion: Global Organizations</w:t>
            </w:r>
          </w:p>
        </w:tc>
        <w:tc>
          <w:tcPr>
            <w:tcW w:w="641" w:type="pct"/>
            <w:vAlign w:val="center"/>
          </w:tcPr>
          <w:p w14:paraId="183DBBAA" w14:textId="4EF16CB4" w:rsidR="00075A4D" w:rsidRPr="0090566F" w:rsidRDefault="00075A4D" w:rsidP="00075A4D">
            <w:pPr>
              <w:ind w:left="859" w:hanging="859"/>
              <w:jc w:val="center"/>
              <w:rPr>
                <w:szCs w:val="20"/>
              </w:rPr>
            </w:pPr>
            <w:r>
              <w:rPr>
                <w:color w:val="000000"/>
                <w:szCs w:val="20"/>
              </w:rPr>
              <w:t>25</w:t>
            </w:r>
          </w:p>
        </w:tc>
        <w:tc>
          <w:tcPr>
            <w:tcW w:w="771" w:type="pct"/>
            <w:vAlign w:val="center"/>
          </w:tcPr>
          <w:p w14:paraId="135520A8" w14:textId="77777777" w:rsidR="00075A4D" w:rsidRPr="00132272" w:rsidRDefault="00075A4D" w:rsidP="00075A4D">
            <w:pPr>
              <w:ind w:left="859" w:hanging="859"/>
              <w:jc w:val="center"/>
              <w:rPr>
                <w:strike/>
                <w:szCs w:val="20"/>
              </w:rPr>
            </w:pPr>
          </w:p>
        </w:tc>
      </w:tr>
      <w:tr w:rsidR="00075A4D" w:rsidRPr="0090566F" w14:paraId="1FF2FA4D" w14:textId="77777777" w:rsidTr="00982C9A">
        <w:tc>
          <w:tcPr>
            <w:tcW w:w="3588" w:type="pct"/>
            <w:vAlign w:val="center"/>
          </w:tcPr>
          <w:p w14:paraId="42B96BA5" w14:textId="2C0A9F57" w:rsidR="00075A4D" w:rsidRDefault="00075A4D" w:rsidP="00075A4D">
            <w:pPr>
              <w:ind w:left="859" w:hanging="859"/>
            </w:pPr>
            <w:r w:rsidRPr="00570189">
              <w:t>Importance of Accounting</w:t>
            </w:r>
          </w:p>
        </w:tc>
        <w:tc>
          <w:tcPr>
            <w:tcW w:w="641" w:type="pct"/>
            <w:vAlign w:val="center"/>
          </w:tcPr>
          <w:p w14:paraId="5E637540" w14:textId="1EE40E55" w:rsidR="00075A4D" w:rsidRPr="0090566F" w:rsidRDefault="00075A4D" w:rsidP="00075A4D">
            <w:pPr>
              <w:ind w:left="859" w:hanging="859"/>
              <w:jc w:val="center"/>
              <w:rPr>
                <w:szCs w:val="20"/>
              </w:rPr>
            </w:pPr>
            <w:r>
              <w:rPr>
                <w:color w:val="000000"/>
                <w:szCs w:val="20"/>
              </w:rPr>
              <w:t>40</w:t>
            </w:r>
          </w:p>
        </w:tc>
        <w:tc>
          <w:tcPr>
            <w:tcW w:w="771" w:type="pct"/>
            <w:vAlign w:val="center"/>
          </w:tcPr>
          <w:p w14:paraId="28961010" w14:textId="77777777" w:rsidR="00075A4D" w:rsidRPr="00132272" w:rsidRDefault="00075A4D" w:rsidP="00075A4D">
            <w:pPr>
              <w:ind w:left="859" w:hanging="859"/>
              <w:jc w:val="center"/>
              <w:rPr>
                <w:strike/>
                <w:szCs w:val="20"/>
              </w:rPr>
            </w:pPr>
          </w:p>
        </w:tc>
      </w:tr>
      <w:tr w:rsidR="00075A4D" w:rsidRPr="0090566F" w14:paraId="65119B6C" w14:textId="77777777" w:rsidTr="00982C9A">
        <w:tc>
          <w:tcPr>
            <w:tcW w:w="3588" w:type="pct"/>
            <w:vAlign w:val="center"/>
          </w:tcPr>
          <w:p w14:paraId="01E576A2" w14:textId="326617E1" w:rsidR="00075A4D" w:rsidRDefault="00075A4D" w:rsidP="00075A4D">
            <w:pPr>
              <w:ind w:left="859" w:hanging="859"/>
            </w:pPr>
            <w:r w:rsidRPr="00570189">
              <w:t>Exchange Rates Presentation</w:t>
            </w:r>
          </w:p>
        </w:tc>
        <w:tc>
          <w:tcPr>
            <w:tcW w:w="641" w:type="pct"/>
            <w:vAlign w:val="center"/>
          </w:tcPr>
          <w:p w14:paraId="5B04D9F9" w14:textId="2E069DA9" w:rsidR="00075A4D" w:rsidRPr="0090566F" w:rsidRDefault="00075A4D" w:rsidP="00075A4D">
            <w:pPr>
              <w:ind w:left="859" w:hanging="859"/>
              <w:jc w:val="center"/>
              <w:rPr>
                <w:szCs w:val="20"/>
              </w:rPr>
            </w:pPr>
            <w:r>
              <w:rPr>
                <w:color w:val="000000"/>
                <w:szCs w:val="20"/>
              </w:rPr>
              <w:t>50</w:t>
            </w:r>
          </w:p>
        </w:tc>
        <w:tc>
          <w:tcPr>
            <w:tcW w:w="771" w:type="pct"/>
            <w:vAlign w:val="center"/>
          </w:tcPr>
          <w:p w14:paraId="642B1D58" w14:textId="77777777" w:rsidR="00075A4D" w:rsidRPr="00132272" w:rsidRDefault="00075A4D" w:rsidP="00075A4D">
            <w:pPr>
              <w:ind w:left="859" w:hanging="859"/>
              <w:jc w:val="center"/>
              <w:rPr>
                <w:strike/>
                <w:szCs w:val="20"/>
              </w:rPr>
            </w:pPr>
          </w:p>
        </w:tc>
      </w:tr>
      <w:tr w:rsidR="00075A4D" w:rsidRPr="0090566F" w14:paraId="53B47541" w14:textId="77777777" w:rsidTr="00982C9A">
        <w:tc>
          <w:tcPr>
            <w:tcW w:w="3588" w:type="pct"/>
            <w:vAlign w:val="center"/>
          </w:tcPr>
          <w:p w14:paraId="1C173973" w14:textId="331FD6AC" w:rsidR="00075A4D" w:rsidRPr="00570189" w:rsidRDefault="00075A4D" w:rsidP="00075A4D">
            <w:pPr>
              <w:ind w:left="859" w:hanging="859"/>
            </w:pPr>
            <w:r w:rsidRPr="00570189">
              <w:t>Research Project: Part 4</w:t>
            </w:r>
          </w:p>
        </w:tc>
        <w:tc>
          <w:tcPr>
            <w:tcW w:w="641" w:type="pct"/>
            <w:vAlign w:val="center"/>
          </w:tcPr>
          <w:p w14:paraId="4203A980" w14:textId="4EDB1A82" w:rsidR="00075A4D" w:rsidRPr="0090566F" w:rsidRDefault="00075A4D" w:rsidP="00075A4D">
            <w:pPr>
              <w:ind w:left="859" w:hanging="859"/>
              <w:jc w:val="center"/>
              <w:rPr>
                <w:szCs w:val="20"/>
              </w:rPr>
            </w:pPr>
            <w:r>
              <w:rPr>
                <w:color w:val="000000"/>
                <w:szCs w:val="20"/>
              </w:rPr>
              <w:t>50</w:t>
            </w:r>
          </w:p>
        </w:tc>
        <w:tc>
          <w:tcPr>
            <w:tcW w:w="771" w:type="pct"/>
            <w:vAlign w:val="center"/>
          </w:tcPr>
          <w:p w14:paraId="218A5A3C" w14:textId="77777777" w:rsidR="00075A4D" w:rsidRPr="00132272" w:rsidRDefault="00075A4D" w:rsidP="00075A4D">
            <w:pPr>
              <w:ind w:left="859" w:hanging="859"/>
              <w:jc w:val="center"/>
              <w:rPr>
                <w:strike/>
                <w:szCs w:val="20"/>
              </w:rPr>
            </w:pPr>
          </w:p>
        </w:tc>
      </w:tr>
      <w:tr w:rsidR="00075A4D" w:rsidRPr="0090566F" w14:paraId="603C9F88" w14:textId="77777777" w:rsidTr="00982C9A">
        <w:tc>
          <w:tcPr>
            <w:tcW w:w="3588" w:type="pct"/>
            <w:tcBorders>
              <w:right w:val="nil"/>
            </w:tcBorders>
            <w:shd w:val="clear" w:color="auto" w:fill="D8D9DA"/>
            <w:vAlign w:val="center"/>
          </w:tcPr>
          <w:p w14:paraId="007E6B89" w14:textId="77777777" w:rsidR="00075A4D" w:rsidRPr="0090566F" w:rsidRDefault="00075A4D" w:rsidP="00075A4D">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4694DD52" w:rsidR="00075A4D" w:rsidRPr="0090566F" w:rsidRDefault="00075A4D" w:rsidP="00075A4D">
            <w:pPr>
              <w:ind w:left="859" w:hanging="859"/>
              <w:jc w:val="center"/>
              <w:rPr>
                <w:szCs w:val="20"/>
              </w:rPr>
            </w:pPr>
            <w:r>
              <w:rPr>
                <w:color w:val="000000"/>
                <w:szCs w:val="20"/>
              </w:rPr>
              <w:t> </w:t>
            </w:r>
          </w:p>
        </w:tc>
        <w:tc>
          <w:tcPr>
            <w:tcW w:w="771" w:type="pct"/>
            <w:tcBorders>
              <w:left w:val="nil"/>
            </w:tcBorders>
            <w:shd w:val="clear" w:color="auto" w:fill="D8D9DA"/>
            <w:vAlign w:val="center"/>
          </w:tcPr>
          <w:p w14:paraId="73BE2274" w14:textId="77777777" w:rsidR="00075A4D" w:rsidRPr="00132272" w:rsidRDefault="00075A4D" w:rsidP="00075A4D">
            <w:pPr>
              <w:ind w:left="859" w:hanging="859"/>
              <w:jc w:val="center"/>
              <w:rPr>
                <w:strike/>
                <w:szCs w:val="20"/>
              </w:rPr>
            </w:pPr>
          </w:p>
        </w:tc>
      </w:tr>
      <w:tr w:rsidR="00075A4D" w:rsidRPr="0090566F" w14:paraId="69107977" w14:textId="77777777" w:rsidTr="00982C9A">
        <w:tc>
          <w:tcPr>
            <w:tcW w:w="3588" w:type="pct"/>
            <w:vAlign w:val="center"/>
          </w:tcPr>
          <w:p w14:paraId="10C10F7B" w14:textId="647C3189" w:rsidR="00075A4D" w:rsidRPr="00132272" w:rsidRDefault="00075A4D" w:rsidP="00075A4D">
            <w:pPr>
              <w:ind w:left="859" w:hanging="859"/>
              <w:rPr>
                <w:strike/>
              </w:rPr>
            </w:pPr>
            <w:r w:rsidRPr="00570189">
              <w:t>Multimedia: Doing Business in the U.S.</w:t>
            </w:r>
          </w:p>
        </w:tc>
        <w:tc>
          <w:tcPr>
            <w:tcW w:w="641" w:type="pct"/>
            <w:vAlign w:val="center"/>
          </w:tcPr>
          <w:p w14:paraId="597BAAD0" w14:textId="57FB6270" w:rsidR="00075A4D" w:rsidRPr="0090566F" w:rsidRDefault="00075A4D" w:rsidP="00075A4D">
            <w:pPr>
              <w:ind w:left="859" w:hanging="859"/>
              <w:jc w:val="center"/>
              <w:rPr>
                <w:szCs w:val="20"/>
              </w:rPr>
            </w:pPr>
            <w:r>
              <w:rPr>
                <w:color w:val="000000"/>
                <w:szCs w:val="20"/>
              </w:rPr>
              <w:t>25</w:t>
            </w:r>
          </w:p>
        </w:tc>
        <w:tc>
          <w:tcPr>
            <w:tcW w:w="771" w:type="pct"/>
            <w:vAlign w:val="center"/>
          </w:tcPr>
          <w:p w14:paraId="7854D230" w14:textId="77777777" w:rsidR="00075A4D" w:rsidRPr="00132272" w:rsidRDefault="00075A4D" w:rsidP="00075A4D">
            <w:pPr>
              <w:ind w:left="859" w:hanging="859"/>
              <w:jc w:val="center"/>
              <w:rPr>
                <w:strike/>
                <w:szCs w:val="20"/>
              </w:rPr>
            </w:pPr>
          </w:p>
        </w:tc>
      </w:tr>
      <w:tr w:rsidR="00075A4D" w:rsidRPr="0090566F" w14:paraId="7568765D" w14:textId="77777777" w:rsidTr="00982C9A">
        <w:tc>
          <w:tcPr>
            <w:tcW w:w="3588" w:type="pct"/>
            <w:vAlign w:val="center"/>
          </w:tcPr>
          <w:p w14:paraId="3810B827" w14:textId="6E155998" w:rsidR="00075A4D" w:rsidRPr="0090566F" w:rsidRDefault="00075A4D" w:rsidP="00075A4D">
            <w:pPr>
              <w:ind w:left="859" w:hanging="859"/>
              <w:rPr>
                <w:szCs w:val="20"/>
              </w:rPr>
            </w:pPr>
            <w:r w:rsidRPr="00570189">
              <w:t>Discussion: Doing Business in the U.S.</w:t>
            </w:r>
          </w:p>
        </w:tc>
        <w:tc>
          <w:tcPr>
            <w:tcW w:w="641" w:type="pct"/>
            <w:vAlign w:val="center"/>
          </w:tcPr>
          <w:p w14:paraId="7475758C" w14:textId="61FC3FBF" w:rsidR="00075A4D" w:rsidRPr="0090566F" w:rsidRDefault="00075A4D" w:rsidP="00075A4D">
            <w:pPr>
              <w:ind w:left="859" w:hanging="859"/>
              <w:jc w:val="center"/>
              <w:rPr>
                <w:szCs w:val="20"/>
              </w:rPr>
            </w:pPr>
            <w:r>
              <w:rPr>
                <w:color w:val="000000"/>
                <w:szCs w:val="20"/>
              </w:rPr>
              <w:t>25</w:t>
            </w:r>
          </w:p>
        </w:tc>
        <w:tc>
          <w:tcPr>
            <w:tcW w:w="771" w:type="pct"/>
            <w:vAlign w:val="center"/>
          </w:tcPr>
          <w:p w14:paraId="592B83B4" w14:textId="77777777" w:rsidR="00075A4D" w:rsidRPr="00132272" w:rsidRDefault="00075A4D" w:rsidP="00075A4D">
            <w:pPr>
              <w:ind w:left="859" w:hanging="859"/>
              <w:jc w:val="center"/>
              <w:rPr>
                <w:strike/>
                <w:szCs w:val="20"/>
              </w:rPr>
            </w:pPr>
          </w:p>
        </w:tc>
      </w:tr>
      <w:tr w:rsidR="00075A4D" w:rsidRPr="0090566F" w14:paraId="563E13BD" w14:textId="77777777" w:rsidTr="00982C9A">
        <w:tc>
          <w:tcPr>
            <w:tcW w:w="3588" w:type="pct"/>
            <w:vAlign w:val="center"/>
          </w:tcPr>
          <w:p w14:paraId="58B5B3E1" w14:textId="31DE5A74" w:rsidR="00075A4D" w:rsidRDefault="00075A4D" w:rsidP="00075A4D">
            <w:pPr>
              <w:ind w:left="859" w:hanging="859"/>
            </w:pPr>
            <w:r w:rsidRPr="00570189">
              <w:t>Global Competitiveness Report</w:t>
            </w:r>
          </w:p>
        </w:tc>
        <w:tc>
          <w:tcPr>
            <w:tcW w:w="641" w:type="pct"/>
            <w:vAlign w:val="center"/>
          </w:tcPr>
          <w:p w14:paraId="4DC2A1B8" w14:textId="25267328" w:rsidR="00075A4D" w:rsidRPr="0090566F" w:rsidRDefault="00075A4D" w:rsidP="00075A4D">
            <w:pPr>
              <w:ind w:left="859" w:hanging="859"/>
              <w:jc w:val="center"/>
              <w:rPr>
                <w:szCs w:val="20"/>
              </w:rPr>
            </w:pPr>
            <w:r>
              <w:rPr>
                <w:color w:val="000000"/>
                <w:szCs w:val="20"/>
              </w:rPr>
              <w:t>60</w:t>
            </w:r>
          </w:p>
        </w:tc>
        <w:tc>
          <w:tcPr>
            <w:tcW w:w="771" w:type="pct"/>
            <w:vAlign w:val="center"/>
          </w:tcPr>
          <w:p w14:paraId="3EC2E7A9" w14:textId="77777777" w:rsidR="00075A4D" w:rsidRPr="00132272" w:rsidRDefault="00075A4D" w:rsidP="00075A4D">
            <w:pPr>
              <w:ind w:left="859" w:hanging="859"/>
              <w:jc w:val="center"/>
              <w:rPr>
                <w:strike/>
                <w:szCs w:val="20"/>
              </w:rPr>
            </w:pPr>
          </w:p>
        </w:tc>
      </w:tr>
      <w:tr w:rsidR="00075A4D" w:rsidRPr="0090566F" w14:paraId="7FBA760A" w14:textId="77777777" w:rsidTr="00982C9A">
        <w:tc>
          <w:tcPr>
            <w:tcW w:w="3588" w:type="pct"/>
            <w:vAlign w:val="center"/>
          </w:tcPr>
          <w:p w14:paraId="58372BD0" w14:textId="55D84BAB" w:rsidR="00075A4D" w:rsidRDefault="00075A4D" w:rsidP="00075A4D">
            <w:pPr>
              <w:ind w:left="859" w:hanging="859"/>
            </w:pPr>
            <w:r w:rsidRPr="00570189">
              <w:t>HRM Strategies Report</w:t>
            </w:r>
          </w:p>
        </w:tc>
        <w:tc>
          <w:tcPr>
            <w:tcW w:w="641" w:type="pct"/>
            <w:vAlign w:val="center"/>
          </w:tcPr>
          <w:p w14:paraId="5798A79F" w14:textId="4F1C872B" w:rsidR="00075A4D" w:rsidRPr="0090566F" w:rsidRDefault="00075A4D" w:rsidP="00075A4D">
            <w:pPr>
              <w:ind w:left="859" w:hanging="859"/>
              <w:jc w:val="center"/>
              <w:rPr>
                <w:szCs w:val="20"/>
              </w:rPr>
            </w:pPr>
            <w:r>
              <w:rPr>
                <w:color w:val="000000"/>
                <w:szCs w:val="20"/>
              </w:rPr>
              <w:t>60</w:t>
            </w:r>
          </w:p>
        </w:tc>
        <w:tc>
          <w:tcPr>
            <w:tcW w:w="771" w:type="pct"/>
            <w:vAlign w:val="center"/>
          </w:tcPr>
          <w:p w14:paraId="16636F88" w14:textId="77777777" w:rsidR="00075A4D" w:rsidRPr="00132272" w:rsidRDefault="00075A4D" w:rsidP="00075A4D">
            <w:pPr>
              <w:ind w:left="859" w:hanging="859"/>
              <w:jc w:val="center"/>
              <w:rPr>
                <w:strike/>
                <w:szCs w:val="20"/>
              </w:rPr>
            </w:pPr>
          </w:p>
        </w:tc>
      </w:tr>
      <w:tr w:rsidR="00075A4D" w:rsidRPr="0090566F" w14:paraId="69985EA9" w14:textId="77777777" w:rsidTr="00982C9A">
        <w:tc>
          <w:tcPr>
            <w:tcW w:w="3588" w:type="pct"/>
            <w:vAlign w:val="center"/>
          </w:tcPr>
          <w:p w14:paraId="315613BE" w14:textId="2CFF2054" w:rsidR="00075A4D" w:rsidRPr="00570189" w:rsidRDefault="00075A4D" w:rsidP="00075A4D">
            <w:pPr>
              <w:ind w:left="859" w:hanging="859"/>
            </w:pPr>
            <w:r w:rsidRPr="00570189">
              <w:t>Journal: Reflection</w:t>
            </w:r>
          </w:p>
        </w:tc>
        <w:tc>
          <w:tcPr>
            <w:tcW w:w="641" w:type="pct"/>
            <w:vAlign w:val="center"/>
          </w:tcPr>
          <w:p w14:paraId="4E401FA3" w14:textId="147A5AF5" w:rsidR="00075A4D" w:rsidRPr="0090566F" w:rsidRDefault="00075A4D" w:rsidP="00075A4D">
            <w:pPr>
              <w:ind w:left="859" w:hanging="859"/>
              <w:jc w:val="center"/>
              <w:rPr>
                <w:szCs w:val="20"/>
              </w:rPr>
            </w:pPr>
            <w:r>
              <w:rPr>
                <w:color w:val="000000"/>
                <w:szCs w:val="20"/>
              </w:rPr>
              <w:t>40</w:t>
            </w:r>
          </w:p>
        </w:tc>
        <w:tc>
          <w:tcPr>
            <w:tcW w:w="771" w:type="pct"/>
            <w:vAlign w:val="center"/>
          </w:tcPr>
          <w:p w14:paraId="0D0A9239" w14:textId="77777777" w:rsidR="00075A4D" w:rsidRPr="00132272" w:rsidRDefault="00075A4D" w:rsidP="00075A4D">
            <w:pPr>
              <w:ind w:left="859" w:hanging="859"/>
              <w:jc w:val="center"/>
              <w:rPr>
                <w:strike/>
                <w:szCs w:val="20"/>
              </w:rPr>
            </w:pPr>
          </w:p>
        </w:tc>
      </w:tr>
      <w:tr w:rsidR="00075A4D" w:rsidRPr="0090566F" w14:paraId="6CC2BB30" w14:textId="77777777" w:rsidTr="00982C9A">
        <w:tc>
          <w:tcPr>
            <w:tcW w:w="3588" w:type="pct"/>
            <w:vAlign w:val="center"/>
          </w:tcPr>
          <w:p w14:paraId="77056BAE" w14:textId="4F22628C" w:rsidR="00075A4D" w:rsidRPr="00570189" w:rsidRDefault="00075A4D" w:rsidP="00075A4D">
            <w:pPr>
              <w:ind w:left="859" w:hanging="859"/>
            </w:pPr>
            <w:r w:rsidRPr="00570189">
              <w:t>Research Project Final</w:t>
            </w:r>
          </w:p>
        </w:tc>
        <w:tc>
          <w:tcPr>
            <w:tcW w:w="641" w:type="pct"/>
            <w:vAlign w:val="center"/>
          </w:tcPr>
          <w:p w14:paraId="2600DB90" w14:textId="350036C8" w:rsidR="00075A4D" w:rsidRPr="0090566F" w:rsidRDefault="00075A4D" w:rsidP="00075A4D">
            <w:pPr>
              <w:ind w:left="859" w:hanging="859"/>
              <w:jc w:val="center"/>
              <w:rPr>
                <w:szCs w:val="20"/>
              </w:rPr>
            </w:pPr>
            <w:r>
              <w:rPr>
                <w:color w:val="000000"/>
                <w:szCs w:val="20"/>
              </w:rPr>
              <w:t>100</w:t>
            </w:r>
          </w:p>
        </w:tc>
        <w:tc>
          <w:tcPr>
            <w:tcW w:w="771" w:type="pct"/>
            <w:vAlign w:val="center"/>
          </w:tcPr>
          <w:p w14:paraId="09F3E5C7" w14:textId="77777777" w:rsidR="00075A4D" w:rsidRPr="00132272" w:rsidRDefault="00075A4D" w:rsidP="00075A4D">
            <w:pPr>
              <w:ind w:left="859" w:hanging="859"/>
              <w:jc w:val="center"/>
              <w:rPr>
                <w:strike/>
                <w:szCs w:val="20"/>
              </w:rPr>
            </w:pPr>
          </w:p>
        </w:tc>
      </w:tr>
      <w:tr w:rsidR="00AC14C7" w:rsidRPr="004F138A" w14:paraId="3258B5FE" w14:textId="77777777" w:rsidTr="00982C9A">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732B2F59" w14:textId="77777777" w:rsidR="00CC3A5C" w:rsidRDefault="00CC3A5C">
      <w:pPr>
        <w:rPr>
          <w:rFonts w:cs="Arial"/>
          <w:b/>
          <w:color w:val="BD313B"/>
          <w:sz w:val="22"/>
          <w:szCs w:val="22"/>
        </w:rPr>
      </w:pPr>
      <w:r>
        <w:rPr>
          <w:b/>
          <w:color w:val="BD313B"/>
          <w:sz w:val="22"/>
          <w:szCs w:val="22"/>
        </w:rPr>
        <w:br w:type="page"/>
      </w:r>
    </w:p>
    <w:p w14:paraId="1A03BB30" w14:textId="004BB353" w:rsidR="00B87C25" w:rsidRPr="00464801" w:rsidRDefault="00B87C25" w:rsidP="00B87C25">
      <w:pPr>
        <w:pStyle w:val="APACitation"/>
        <w:ind w:left="0" w:firstLine="0"/>
        <w:rPr>
          <w:color w:val="BD313B"/>
          <w:sz w:val="22"/>
          <w:szCs w:val="22"/>
        </w:rPr>
      </w:pPr>
      <w:r w:rsidRPr="00464801">
        <w:rPr>
          <w:b/>
          <w:color w:val="BD313B"/>
          <w:sz w:val="22"/>
          <w:szCs w:val="22"/>
        </w:rPr>
        <w:lastRenderedPageBreak/>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4D877700"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B628E1">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60ED241F"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B628E1">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048FB366"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B628E1">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17E2066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B628E1">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551B852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B628E1">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1BD0728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B628E1">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26C574F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B628E1">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0024E0C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B628E1">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21CF085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B628E1">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1E806666"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B628E1">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3EE5290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B628E1">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23BC8BD0" w:rsidR="00B87C25" w:rsidRDefault="00B87C25" w:rsidP="002522B3">
      <w:pPr>
        <w:pStyle w:val="Heading1"/>
      </w:pPr>
    </w:p>
    <w:p w14:paraId="134C6862" w14:textId="739097B9" w:rsidR="008929B1" w:rsidRDefault="008929B1" w:rsidP="008929B1"/>
    <w:p w14:paraId="0D197A6A" w14:textId="4A828155" w:rsidR="008929B1" w:rsidRDefault="008929B1" w:rsidP="008929B1"/>
    <w:p w14:paraId="0BA87E36" w14:textId="41D0BF72" w:rsidR="008929B1" w:rsidRDefault="008929B1" w:rsidP="008929B1"/>
    <w:p w14:paraId="004D5913" w14:textId="46592650" w:rsidR="008929B1" w:rsidRDefault="008929B1" w:rsidP="008929B1"/>
    <w:p w14:paraId="651FAF51" w14:textId="0300078E" w:rsidR="008929B1" w:rsidRDefault="008929B1" w:rsidP="008929B1"/>
    <w:p w14:paraId="332E8670" w14:textId="2A33CB50" w:rsidR="008929B1" w:rsidRDefault="008929B1" w:rsidP="008929B1"/>
    <w:p w14:paraId="200B8FE9" w14:textId="06116089" w:rsidR="008929B1" w:rsidRDefault="008929B1" w:rsidP="008929B1"/>
    <w:p w14:paraId="63B11E3E" w14:textId="28C6F271" w:rsidR="008929B1" w:rsidRDefault="008929B1" w:rsidP="008929B1"/>
    <w:p w14:paraId="734FB236" w14:textId="613BBCD2" w:rsidR="008929B1" w:rsidRDefault="008929B1" w:rsidP="008929B1"/>
    <w:p w14:paraId="4BC79C8E" w14:textId="05C44C58" w:rsidR="008929B1" w:rsidRDefault="008929B1" w:rsidP="008929B1"/>
    <w:p w14:paraId="56B16FDC" w14:textId="4A8D5644" w:rsidR="008929B1" w:rsidRDefault="008929B1" w:rsidP="008929B1"/>
    <w:p w14:paraId="2B333F8D" w14:textId="77777777" w:rsidR="008929B1" w:rsidRPr="008929B1" w:rsidRDefault="008929B1" w:rsidP="008929B1"/>
    <w:p w14:paraId="38A74CF6" w14:textId="61982BB1" w:rsidR="002522B3" w:rsidRPr="00061DB0" w:rsidRDefault="002522B3" w:rsidP="002522B3">
      <w:pPr>
        <w:rPr>
          <w:rFonts w:eastAsiaTheme="minorHAnsi" w:cs="Arial"/>
          <w:sz w:val="22"/>
          <w:szCs w:val="22"/>
        </w:rPr>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F81E581"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4948C66D">
              <w:rPr>
                <w:b/>
                <w:bCs/>
                <w:color w:val="FFFFFF" w:themeColor="background1"/>
                <w:sz w:val="22"/>
                <w:szCs w:val="22"/>
              </w:rPr>
              <w:t xml:space="preserve">Week One: </w:t>
            </w:r>
            <w:bookmarkEnd w:id="1"/>
            <w:r w:rsidR="00A544A7">
              <w:rPr>
                <w:b/>
                <w:bCs/>
                <w:color w:val="FFFFFF" w:themeColor="background1"/>
                <w:sz w:val="22"/>
                <w:szCs w:val="22"/>
              </w:rPr>
              <w:t>Introduction to the Global Economy</w:t>
            </w:r>
          </w:p>
        </w:tc>
      </w:tr>
      <w:tr w:rsidR="00A534FA" w:rsidRPr="00842155" w14:paraId="499FACE4" w14:textId="77777777" w:rsidTr="4948C66D">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929B1" w:rsidRPr="00842155" w14:paraId="1F65067F" w14:textId="77777777" w:rsidTr="008929B1">
        <w:trPr>
          <w:trHeight w:val="30"/>
        </w:trPr>
        <w:tc>
          <w:tcPr>
            <w:tcW w:w="10170" w:type="dxa"/>
            <w:tcBorders>
              <w:bottom w:val="nil"/>
              <w:right w:val="nil"/>
            </w:tcBorders>
            <w:tcMar>
              <w:top w:w="115" w:type="dxa"/>
              <w:left w:w="115" w:type="dxa"/>
              <w:bottom w:w="115" w:type="dxa"/>
              <w:right w:w="115" w:type="dxa"/>
            </w:tcMar>
          </w:tcPr>
          <w:p w14:paraId="0DB881CB" w14:textId="7733001F" w:rsidR="008929B1" w:rsidRPr="00842155" w:rsidRDefault="008929B1" w:rsidP="008929B1">
            <w:pPr>
              <w:pStyle w:val="ObjectiveBullet"/>
              <w:numPr>
                <w:ilvl w:val="1"/>
                <w:numId w:val="5"/>
              </w:numPr>
              <w:tabs>
                <w:tab w:val="clear" w:pos="0"/>
              </w:tabs>
            </w:pPr>
            <w:r>
              <w:t xml:space="preserve">Analyze the impact </w:t>
            </w:r>
            <w:r w:rsidR="008C4886">
              <w:t xml:space="preserve">of </w:t>
            </w:r>
            <w:r>
              <w:t xml:space="preserve">international business. </w:t>
            </w:r>
          </w:p>
        </w:tc>
        <w:tc>
          <w:tcPr>
            <w:tcW w:w="2880" w:type="dxa"/>
            <w:gridSpan w:val="2"/>
            <w:tcBorders>
              <w:left w:val="nil"/>
              <w:bottom w:val="nil"/>
            </w:tcBorders>
          </w:tcPr>
          <w:p w14:paraId="7A580FDA" w14:textId="30D153B0" w:rsidR="008929B1" w:rsidRPr="00842155" w:rsidRDefault="008929B1" w:rsidP="008929B1">
            <w:pPr>
              <w:tabs>
                <w:tab w:val="left" w:pos="0"/>
                <w:tab w:val="left" w:pos="3720"/>
              </w:tabs>
              <w:outlineLvl w:val="0"/>
              <w:rPr>
                <w:rFonts w:cs="Arial"/>
                <w:szCs w:val="20"/>
              </w:rPr>
            </w:pPr>
            <w:r>
              <w:rPr>
                <w:rFonts w:cs="Arial"/>
                <w:szCs w:val="20"/>
              </w:rPr>
              <w:t>CLO2</w:t>
            </w:r>
          </w:p>
        </w:tc>
      </w:tr>
      <w:tr w:rsidR="008929B1" w:rsidRPr="00842155" w14:paraId="2CE092EA" w14:textId="77777777" w:rsidTr="008929B1">
        <w:trPr>
          <w:trHeight w:val="38"/>
        </w:trPr>
        <w:tc>
          <w:tcPr>
            <w:tcW w:w="10170" w:type="dxa"/>
            <w:tcBorders>
              <w:top w:val="nil"/>
              <w:bottom w:val="nil"/>
              <w:right w:val="nil"/>
            </w:tcBorders>
            <w:tcMar>
              <w:top w:w="115" w:type="dxa"/>
              <w:left w:w="115" w:type="dxa"/>
              <w:bottom w:w="115" w:type="dxa"/>
              <w:right w:w="115" w:type="dxa"/>
            </w:tcMar>
          </w:tcPr>
          <w:p w14:paraId="01B709FC" w14:textId="6309E5A7" w:rsidR="008929B1" w:rsidRPr="00982C9A" w:rsidRDefault="00686144" w:rsidP="008929B1">
            <w:pPr>
              <w:pStyle w:val="ObjectiveBullet"/>
              <w:numPr>
                <w:ilvl w:val="1"/>
                <w:numId w:val="5"/>
              </w:numPr>
            </w:pPr>
            <w:r w:rsidRPr="00982C9A">
              <w:t>Discuss</w:t>
            </w:r>
            <w:r w:rsidR="008929B1" w:rsidRPr="00982C9A">
              <w:t xml:space="preserve"> the arguments for and against globalization.</w:t>
            </w:r>
          </w:p>
        </w:tc>
        <w:tc>
          <w:tcPr>
            <w:tcW w:w="2880" w:type="dxa"/>
            <w:gridSpan w:val="2"/>
            <w:tcBorders>
              <w:top w:val="nil"/>
              <w:left w:val="nil"/>
              <w:bottom w:val="nil"/>
            </w:tcBorders>
          </w:tcPr>
          <w:p w14:paraId="6606C5D6" w14:textId="17255C99" w:rsidR="008929B1" w:rsidRPr="00842155" w:rsidRDefault="008929B1" w:rsidP="008929B1">
            <w:pPr>
              <w:tabs>
                <w:tab w:val="left" w:pos="0"/>
                <w:tab w:val="left" w:pos="3720"/>
              </w:tabs>
              <w:outlineLvl w:val="0"/>
              <w:rPr>
                <w:rFonts w:cs="Arial"/>
                <w:szCs w:val="20"/>
              </w:rPr>
            </w:pPr>
            <w:r>
              <w:rPr>
                <w:rFonts w:cs="Arial"/>
                <w:szCs w:val="20"/>
              </w:rPr>
              <w:t>CLO1, 2</w:t>
            </w:r>
          </w:p>
        </w:tc>
      </w:tr>
      <w:tr w:rsidR="008929B1" w:rsidRPr="00842155" w14:paraId="57F96B5E" w14:textId="77777777" w:rsidTr="008929B1">
        <w:trPr>
          <w:trHeight w:val="128"/>
        </w:trPr>
        <w:tc>
          <w:tcPr>
            <w:tcW w:w="10170" w:type="dxa"/>
            <w:tcBorders>
              <w:top w:val="nil"/>
              <w:bottom w:val="nil"/>
              <w:right w:val="nil"/>
            </w:tcBorders>
            <w:tcMar>
              <w:top w:w="115" w:type="dxa"/>
              <w:left w:w="115" w:type="dxa"/>
              <w:bottom w:w="115" w:type="dxa"/>
              <w:right w:w="115" w:type="dxa"/>
            </w:tcMar>
          </w:tcPr>
          <w:p w14:paraId="3E70E244" w14:textId="0F5E07E4" w:rsidR="008929B1" w:rsidRPr="00842155" w:rsidRDefault="008929B1" w:rsidP="008929B1">
            <w:pPr>
              <w:pStyle w:val="ObjectiveBullet"/>
              <w:numPr>
                <w:ilvl w:val="1"/>
                <w:numId w:val="5"/>
              </w:numPr>
            </w:pPr>
            <w:r>
              <w:t xml:space="preserve">Describe the components of a global economy.  </w:t>
            </w:r>
          </w:p>
        </w:tc>
        <w:tc>
          <w:tcPr>
            <w:tcW w:w="2880" w:type="dxa"/>
            <w:gridSpan w:val="2"/>
            <w:tcBorders>
              <w:top w:val="nil"/>
              <w:left w:val="nil"/>
              <w:bottom w:val="nil"/>
            </w:tcBorders>
          </w:tcPr>
          <w:p w14:paraId="0BA51A95" w14:textId="2561730C" w:rsidR="008929B1" w:rsidRPr="00842155" w:rsidRDefault="008929B1" w:rsidP="008929B1">
            <w:pPr>
              <w:tabs>
                <w:tab w:val="left" w:pos="0"/>
                <w:tab w:val="left" w:pos="3720"/>
              </w:tabs>
              <w:outlineLvl w:val="0"/>
              <w:rPr>
                <w:rFonts w:cs="Arial"/>
                <w:szCs w:val="20"/>
              </w:rPr>
            </w:pPr>
            <w:r>
              <w:rPr>
                <w:rFonts w:cs="Arial"/>
                <w:szCs w:val="20"/>
              </w:rPr>
              <w:t>CLO3</w:t>
            </w:r>
          </w:p>
        </w:tc>
      </w:tr>
      <w:tr w:rsidR="005B10FE" w:rsidRPr="00842155" w14:paraId="4B13C0C7"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948C66D">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2CC07258" w:rsidR="00132272" w:rsidRPr="003A1E96" w:rsidRDefault="4948C66D" w:rsidP="002522B3">
            <w:pPr>
              <w:pStyle w:val="AssignmentsLevel1"/>
            </w:pPr>
            <w:r>
              <w:t>During this course</w:t>
            </w:r>
            <w:r w:rsidR="008C4886">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948C66D">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1626F3D6" w:rsidR="00132272" w:rsidRDefault="4948C66D" w:rsidP="002522B3">
            <w:pPr>
              <w:pStyle w:val="AssignmentsLevel1"/>
            </w:pPr>
            <w:r>
              <w:t xml:space="preserve">The purpose of the weekly discussions is to provide you with a way to synthesize the concepts presented in this course. Each week, you will respond to the discussion questions with a substantive post of </w:t>
            </w:r>
            <w:r w:rsidR="00B44E1B">
              <w:t>15</w:t>
            </w:r>
            <w:r>
              <w:t>0</w:t>
            </w:r>
            <w:r w:rsidR="005A4DDA">
              <w:t xml:space="preserve"> </w:t>
            </w:r>
            <w:r>
              <w:t>to 250</w:t>
            </w:r>
            <w:r w:rsidR="005A4DDA">
              <w:t xml:space="preserve"> </w:t>
            </w:r>
            <w:r>
              <w:t>words that addresses all the prompts for the question by 11:59 p.m. EST of the listed due date. By the conclusion of each week, Sunday at 11:59 p.m. EST, you will make at least one substantive comment of 100</w:t>
            </w:r>
            <w:r w:rsidR="007C77D0">
              <w:t xml:space="preserve"> </w:t>
            </w:r>
            <w:r>
              <w:t>to 150</w:t>
            </w:r>
            <w:r w:rsidR="007C77D0">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0B40FB7D" w:rsidR="00132272" w:rsidRPr="00C675E5" w:rsidRDefault="4948C66D" w:rsidP="4948C66D">
            <w:pPr>
              <w:rPr>
                <w:rFonts w:eastAsia="Arial" w:cs="Arial"/>
                <w:color w:val="0000FF"/>
                <w:u w:val="single"/>
              </w:rPr>
            </w:pPr>
            <w:r w:rsidRPr="4948C66D">
              <w:rPr>
                <w:b/>
                <w:bCs/>
              </w:rPr>
              <w:t>Review</w:t>
            </w:r>
            <w:r>
              <w:t xml:space="preserve"> the </w:t>
            </w:r>
            <w:r w:rsidRPr="00E2587C">
              <w:t>RISE Model for Peer Feedback</w:t>
            </w:r>
            <w:r w:rsidRPr="4948C66D">
              <w:rPr>
                <w:rFonts w:eastAsia="Arial" w:cs="Arial"/>
              </w:rPr>
              <w:t xml:space="preserve">. </w:t>
            </w:r>
          </w:p>
        </w:tc>
        <w:tc>
          <w:tcPr>
            <w:tcW w:w="1440" w:type="dxa"/>
            <w:tcBorders>
              <w:bottom w:val="single" w:sz="4" w:space="0" w:color="000000" w:themeColor="text1"/>
            </w:tcBorders>
          </w:tcPr>
          <w:p w14:paraId="14E84874" w14:textId="2ED32D85" w:rsidR="00132272" w:rsidRPr="009F6FAF" w:rsidRDefault="00926A35" w:rsidP="00132272">
            <w:pPr>
              <w:rPr>
                <w:rFonts w:cs="Arial"/>
                <w:szCs w:val="20"/>
              </w:rPr>
            </w:pPr>
            <w:r>
              <w:rPr>
                <w:rFonts w:cs="Arial"/>
                <w:szCs w:val="20"/>
              </w:rPr>
              <w:t>N/A</w:t>
            </w:r>
          </w:p>
        </w:tc>
        <w:tc>
          <w:tcPr>
            <w:tcW w:w="1440" w:type="dxa"/>
            <w:tcBorders>
              <w:bottom w:val="single" w:sz="4" w:space="0" w:color="000000" w:themeColor="text1"/>
            </w:tcBorders>
          </w:tcPr>
          <w:p w14:paraId="2E303B4C" w14:textId="593FD238" w:rsidR="00132272" w:rsidRPr="009F6FAF" w:rsidRDefault="00926A35" w:rsidP="00132272">
            <w:pPr>
              <w:rPr>
                <w:rFonts w:cs="Arial"/>
                <w:szCs w:val="20"/>
              </w:rPr>
            </w:pPr>
            <w:r>
              <w:rPr>
                <w:rFonts w:cs="Arial"/>
                <w:szCs w:val="20"/>
              </w:rPr>
              <w:t>N/A</w:t>
            </w: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8929B1" w:rsidRPr="007F339F" w14:paraId="27CAA472" w14:textId="77777777" w:rsidTr="4948C66D">
        <w:tc>
          <w:tcPr>
            <w:tcW w:w="10170" w:type="dxa"/>
            <w:gridSpan w:val="2"/>
            <w:tcMar>
              <w:top w:w="115" w:type="dxa"/>
              <w:left w:w="115" w:type="dxa"/>
              <w:bottom w:w="115" w:type="dxa"/>
              <w:right w:w="115" w:type="dxa"/>
            </w:tcMar>
          </w:tcPr>
          <w:p w14:paraId="7BF46F86" w14:textId="0ED02F5A" w:rsidR="0023189B" w:rsidRDefault="0023189B" w:rsidP="008929B1">
            <w:pPr>
              <w:rPr>
                <w:rFonts w:cs="Arial"/>
                <w:b/>
                <w:szCs w:val="20"/>
              </w:rPr>
            </w:pPr>
            <w:r>
              <w:rPr>
                <w:rFonts w:cs="Arial"/>
                <w:b/>
                <w:szCs w:val="20"/>
              </w:rPr>
              <w:lastRenderedPageBreak/>
              <w:t>Week 1 Video</w:t>
            </w:r>
          </w:p>
          <w:p w14:paraId="651FF215" w14:textId="77777777" w:rsidR="0023189B" w:rsidRDefault="0023189B" w:rsidP="008929B1">
            <w:pPr>
              <w:rPr>
                <w:rFonts w:cs="Arial"/>
                <w:b/>
                <w:szCs w:val="20"/>
              </w:rPr>
            </w:pPr>
          </w:p>
          <w:p w14:paraId="286E0AA3" w14:textId="61A3D49A" w:rsidR="008929B1" w:rsidRDefault="00C174A8" w:rsidP="008929B1">
            <w:pPr>
              <w:rPr>
                <w:rFonts w:cs="Arial"/>
                <w:szCs w:val="20"/>
              </w:rPr>
            </w:pPr>
            <w:r>
              <w:rPr>
                <w:rFonts w:cs="Arial"/>
                <w:b/>
                <w:szCs w:val="20"/>
              </w:rPr>
              <w:t>View</w:t>
            </w:r>
            <w:r w:rsidR="008929B1">
              <w:rPr>
                <w:rFonts w:cs="Arial"/>
                <w:szCs w:val="20"/>
              </w:rPr>
              <w:t xml:space="preserve"> </w:t>
            </w:r>
            <w:r>
              <w:rPr>
                <w:rFonts w:cs="Arial"/>
                <w:szCs w:val="20"/>
              </w:rPr>
              <w:t xml:space="preserve">the Week 1 </w:t>
            </w:r>
            <w:r w:rsidR="00800ACD">
              <w:rPr>
                <w:rFonts w:cs="Arial"/>
                <w:szCs w:val="20"/>
              </w:rPr>
              <w:t>video.</w:t>
            </w:r>
          </w:p>
          <w:p w14:paraId="209AC9F6" w14:textId="77777777" w:rsidR="008929B1" w:rsidRDefault="008929B1" w:rsidP="008929B1">
            <w:pPr>
              <w:rPr>
                <w:rFonts w:cs="Arial"/>
                <w:szCs w:val="20"/>
              </w:rPr>
            </w:pPr>
          </w:p>
          <w:p w14:paraId="71B43344" w14:textId="0838E591" w:rsidR="008929B1" w:rsidRDefault="00800ACD" w:rsidP="00800ACD">
            <w:pPr>
              <w:rPr>
                <w:rFonts w:cs="Arial"/>
                <w:szCs w:val="20"/>
              </w:rPr>
            </w:pPr>
            <w:r>
              <w:rPr>
                <w:rFonts w:cs="Arial"/>
                <w:b/>
                <w:szCs w:val="20"/>
              </w:rPr>
              <w:t xml:space="preserve">Read </w:t>
            </w:r>
            <w:r w:rsidR="002E1074">
              <w:rPr>
                <w:rFonts w:cs="Arial"/>
                <w:szCs w:val="20"/>
              </w:rPr>
              <w:t xml:space="preserve">this </w:t>
            </w:r>
            <w:hyperlink r:id="rId17" w:history="1">
              <w:r w:rsidRPr="00800ACD">
                <w:rPr>
                  <w:rStyle w:val="Hyperlink"/>
                  <w:rFonts w:cs="Arial"/>
                  <w:szCs w:val="20"/>
                </w:rPr>
                <w:t>overview on globalization</w:t>
              </w:r>
            </w:hyperlink>
            <w:r>
              <w:rPr>
                <w:rFonts w:cs="Arial"/>
                <w:szCs w:val="20"/>
              </w:rPr>
              <w:t>.</w:t>
            </w:r>
          </w:p>
          <w:p w14:paraId="088A53E5" w14:textId="77777777" w:rsidR="00926A35" w:rsidRDefault="00926A35" w:rsidP="00800ACD">
            <w:pPr>
              <w:rPr>
                <w:rFonts w:cs="Arial"/>
                <w:szCs w:val="20"/>
              </w:rPr>
            </w:pPr>
          </w:p>
          <w:p w14:paraId="5C96839B" w14:textId="2C7CF67D" w:rsidR="00926A35" w:rsidRPr="00800ACD" w:rsidRDefault="00926A35" w:rsidP="00800ACD">
            <w:pPr>
              <w:rPr>
                <w:rFonts w:cs="Arial"/>
                <w:szCs w:val="20"/>
              </w:rPr>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1543A947" w14:textId="6A5096FF" w:rsidR="008929B1" w:rsidRPr="009F6FAF" w:rsidRDefault="00686144" w:rsidP="008929B1">
            <w:pPr>
              <w:rPr>
                <w:rFonts w:cs="Arial"/>
                <w:szCs w:val="20"/>
              </w:rPr>
            </w:pPr>
            <w:r>
              <w:rPr>
                <w:rFonts w:cs="Arial"/>
                <w:szCs w:val="20"/>
              </w:rPr>
              <w:t>1.1, 1.2, 1.3</w:t>
            </w:r>
          </w:p>
        </w:tc>
        <w:tc>
          <w:tcPr>
            <w:tcW w:w="1440" w:type="dxa"/>
            <w:tcBorders>
              <w:bottom w:val="single" w:sz="4" w:space="0" w:color="000000" w:themeColor="text1"/>
            </w:tcBorders>
          </w:tcPr>
          <w:p w14:paraId="5FC1C5B5" w14:textId="590EC337" w:rsidR="008929B1" w:rsidRPr="005D7616" w:rsidRDefault="005D7616" w:rsidP="008929B1">
            <w:pPr>
              <w:rPr>
                <w:rFonts w:cs="Arial"/>
                <w:b/>
                <w:szCs w:val="20"/>
              </w:rPr>
            </w:pPr>
            <w:r>
              <w:rPr>
                <w:rFonts w:cs="Arial"/>
                <w:szCs w:val="20"/>
              </w:rPr>
              <w:t xml:space="preserve">Lecture Activity = </w:t>
            </w:r>
            <w:r>
              <w:rPr>
                <w:rFonts w:cs="Arial"/>
                <w:b/>
                <w:szCs w:val="20"/>
              </w:rPr>
              <w:t>1 hour</w:t>
            </w:r>
          </w:p>
        </w:tc>
      </w:tr>
      <w:tr w:rsidR="008929B1" w:rsidRPr="007F339F" w14:paraId="517CE449" w14:textId="77777777" w:rsidTr="4948C66D">
        <w:tc>
          <w:tcPr>
            <w:tcW w:w="10170" w:type="dxa"/>
            <w:gridSpan w:val="2"/>
            <w:tcMar>
              <w:top w:w="115" w:type="dxa"/>
              <w:left w:w="115" w:type="dxa"/>
              <w:bottom w:w="115" w:type="dxa"/>
              <w:right w:w="115" w:type="dxa"/>
            </w:tcMar>
          </w:tcPr>
          <w:p w14:paraId="651AB4E0" w14:textId="77777777" w:rsidR="008929B1" w:rsidRPr="009F6CAC" w:rsidRDefault="008929B1" w:rsidP="008929B1">
            <w:pPr>
              <w:rPr>
                <w:b/>
              </w:rPr>
            </w:pPr>
            <w:r w:rsidRPr="009F6CAC">
              <w:rPr>
                <w:b/>
              </w:rPr>
              <w:t>Globalization</w:t>
            </w:r>
            <w:r>
              <w:rPr>
                <w:b/>
              </w:rPr>
              <w:t xml:space="preserve"> and SWOT</w:t>
            </w:r>
          </w:p>
          <w:p w14:paraId="4C99D2BC" w14:textId="77777777" w:rsidR="008929B1" w:rsidRDefault="008929B1" w:rsidP="008929B1"/>
          <w:p w14:paraId="4F767C95" w14:textId="77777777" w:rsidR="002B780D" w:rsidRDefault="008929B1" w:rsidP="002B780D">
            <w:r>
              <w:rPr>
                <w:b/>
              </w:rPr>
              <w:t xml:space="preserve">View </w:t>
            </w:r>
            <w:r>
              <w:t xml:space="preserve">the following videos: </w:t>
            </w:r>
          </w:p>
          <w:p w14:paraId="047A53E2" w14:textId="77777777" w:rsidR="002B780D" w:rsidRDefault="002B780D" w:rsidP="002B780D"/>
          <w:p w14:paraId="49139B5C" w14:textId="09CB9EC8" w:rsidR="002B780D" w:rsidRPr="002B780D" w:rsidRDefault="008929B1" w:rsidP="002B780D">
            <w:pPr>
              <w:pStyle w:val="AssignmentsLevel2"/>
              <w:rPr>
                <w:rStyle w:val="Hyperlink"/>
                <w:color w:val="auto"/>
                <w:u w:val="none"/>
              </w:rPr>
            </w:pPr>
            <w:r>
              <w:t>“</w:t>
            </w:r>
            <w:hyperlink r:id="rId18" w:history="1">
              <w:r w:rsidRPr="002B780D">
                <w:rPr>
                  <w:rStyle w:val="Hyperlink"/>
                </w:rPr>
                <w:t>Globalization</w:t>
              </w:r>
            </w:hyperlink>
            <w:r w:rsidR="002B780D">
              <w:t>” [8:10]</w:t>
            </w:r>
          </w:p>
          <w:p w14:paraId="09AF6B42" w14:textId="63970D7C" w:rsidR="008929B1" w:rsidRDefault="008929B1" w:rsidP="002B780D">
            <w:pPr>
              <w:pStyle w:val="AssignmentsLevel2"/>
            </w:pPr>
            <w:r>
              <w:t>“</w:t>
            </w:r>
            <w:hyperlink r:id="rId19" w:history="1">
              <w:r w:rsidRPr="002B780D">
                <w:rPr>
                  <w:rStyle w:val="Hyperlink"/>
                </w:rPr>
                <w:t>How to Complete a SWOT Analysis</w:t>
              </w:r>
              <w:r w:rsidR="002B780D" w:rsidRPr="002B780D">
                <w:rPr>
                  <w:rStyle w:val="Hyperlink"/>
                </w:rPr>
                <w:t>: Episode 24</w:t>
              </w:r>
            </w:hyperlink>
            <w:r w:rsidR="002B780D">
              <w:t>” [14:47]</w:t>
            </w:r>
          </w:p>
          <w:p w14:paraId="0EA18AEE" w14:textId="77777777" w:rsidR="00926A35" w:rsidRDefault="00926A35" w:rsidP="00926A35">
            <w:pPr>
              <w:pStyle w:val="AssignmentsLevel2"/>
              <w:numPr>
                <w:ilvl w:val="0"/>
                <w:numId w:val="0"/>
              </w:numPr>
              <w:ind w:left="360" w:hanging="360"/>
            </w:pPr>
          </w:p>
          <w:p w14:paraId="40BF2501" w14:textId="47E05553" w:rsidR="00926A35" w:rsidRPr="002B780D" w:rsidRDefault="00926A35" w:rsidP="00926A35">
            <w:pPr>
              <w:pStyle w:val="AssignmentsLevel2"/>
              <w:numPr>
                <w:ilvl w:val="0"/>
                <w:numId w:val="0"/>
              </w:numPr>
              <w:ind w:left="360" w:hanging="360"/>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7FFB6117" w14:textId="4E13E4AB" w:rsidR="008929B1" w:rsidRPr="009F6FAF" w:rsidRDefault="00686144" w:rsidP="008929B1">
            <w:pPr>
              <w:rPr>
                <w:rFonts w:cs="Arial"/>
                <w:szCs w:val="20"/>
              </w:rPr>
            </w:pPr>
            <w:r>
              <w:rPr>
                <w:rFonts w:cs="Arial"/>
                <w:szCs w:val="20"/>
              </w:rPr>
              <w:t>1.1, 1.2</w:t>
            </w:r>
          </w:p>
        </w:tc>
        <w:tc>
          <w:tcPr>
            <w:tcW w:w="1440" w:type="dxa"/>
            <w:tcBorders>
              <w:bottom w:val="single" w:sz="4" w:space="0" w:color="000000" w:themeColor="text1"/>
            </w:tcBorders>
          </w:tcPr>
          <w:p w14:paraId="69C8A55E" w14:textId="1D49339D" w:rsidR="008929B1" w:rsidRPr="005D7616" w:rsidRDefault="005D7616" w:rsidP="008929B1">
            <w:pPr>
              <w:rPr>
                <w:rFonts w:cs="Arial"/>
                <w:b/>
                <w:szCs w:val="20"/>
              </w:rPr>
            </w:pPr>
            <w:r>
              <w:rPr>
                <w:rFonts w:cs="Arial"/>
                <w:szCs w:val="20"/>
              </w:rPr>
              <w:t xml:space="preserve">Lecture Activity = </w:t>
            </w:r>
            <w:r>
              <w:rPr>
                <w:rFonts w:cs="Arial"/>
                <w:b/>
                <w:szCs w:val="20"/>
              </w:rPr>
              <w:t>1 hour</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C164273" w:rsidR="00C11A5E" w:rsidRPr="00AA1459" w:rsidRDefault="4948C66D" w:rsidP="002522B3">
            <w:pPr>
              <w:pStyle w:val="AssignmentsLevel1"/>
            </w:pPr>
            <w:r w:rsidRPr="4948C66D">
              <w:rPr>
                <w:b/>
                <w:bCs/>
              </w:rPr>
              <w:t>Review</w:t>
            </w:r>
            <w:r>
              <w:t xml:space="preserve"> </w:t>
            </w:r>
            <w:r w:rsidR="002E1074">
              <w:t xml:space="preserve">the </w:t>
            </w:r>
            <w:hyperlink r:id="rId20">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453A318" w14:textId="34ED3C0B" w:rsidR="00104F2B" w:rsidRPr="007F339F" w:rsidRDefault="00104F2B" w:rsidP="4948C66D">
            <w:pPr>
              <w:pStyle w:val="AssignmentsLevel1"/>
              <w:rPr>
                <w:b/>
                <w:bCs/>
              </w:rPr>
            </w:pPr>
            <w:r>
              <w:br/>
            </w:r>
            <w:r w:rsidR="4948C66D" w:rsidRPr="00480780">
              <w:rPr>
                <w:b/>
              </w:rPr>
              <w:t>Note</w:t>
            </w:r>
            <w:r w:rsidR="002E1074">
              <w:rPr>
                <w:b/>
              </w:rPr>
              <w:t>.</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982C9A" w:rsidRPr="00132272" w14:paraId="63A7D9D4" w14:textId="77777777" w:rsidTr="001F1642">
        <w:tc>
          <w:tcPr>
            <w:tcW w:w="10170" w:type="dxa"/>
            <w:gridSpan w:val="2"/>
            <w:tcMar>
              <w:top w:w="115" w:type="dxa"/>
              <w:left w:w="115" w:type="dxa"/>
              <w:bottom w:w="115" w:type="dxa"/>
              <w:right w:w="115" w:type="dxa"/>
            </w:tcMar>
          </w:tcPr>
          <w:p w14:paraId="52644A2E" w14:textId="77777777" w:rsidR="00982C9A" w:rsidRDefault="00982C9A" w:rsidP="001F1642">
            <w:pPr>
              <w:tabs>
                <w:tab w:val="left" w:pos="2329"/>
              </w:tabs>
              <w:rPr>
                <w:rFonts w:cs="Arial"/>
                <w:b/>
                <w:szCs w:val="20"/>
              </w:rPr>
            </w:pPr>
            <w:bookmarkStart w:id="2" w:name="_Hlk505855569"/>
            <w:r>
              <w:rPr>
                <w:rFonts w:cs="Arial"/>
                <w:b/>
                <w:szCs w:val="20"/>
              </w:rPr>
              <w:t>Discussion: Research Project: Part 1</w:t>
            </w:r>
            <w:bookmarkEnd w:id="2"/>
          </w:p>
          <w:p w14:paraId="6C7E9ED3" w14:textId="77777777" w:rsidR="00982C9A" w:rsidRDefault="00982C9A" w:rsidP="001F1642">
            <w:pPr>
              <w:tabs>
                <w:tab w:val="left" w:pos="2329"/>
              </w:tabs>
              <w:rPr>
                <w:rFonts w:cs="Arial"/>
                <w:b/>
                <w:szCs w:val="20"/>
              </w:rPr>
            </w:pPr>
          </w:p>
          <w:p w14:paraId="509FF5DE" w14:textId="7CD925B6" w:rsidR="00982C9A" w:rsidRDefault="00982C9A" w:rsidP="001F1642">
            <w:pPr>
              <w:tabs>
                <w:tab w:val="left" w:pos="2329"/>
              </w:tabs>
              <w:rPr>
                <w:rFonts w:cs="Arial"/>
                <w:szCs w:val="20"/>
              </w:rPr>
            </w:pPr>
            <w:r>
              <w:rPr>
                <w:rFonts w:cs="Arial"/>
                <w:b/>
                <w:szCs w:val="20"/>
              </w:rPr>
              <w:t xml:space="preserve">Review </w:t>
            </w:r>
            <w:r>
              <w:rPr>
                <w:rFonts w:cs="Arial"/>
                <w:szCs w:val="20"/>
              </w:rPr>
              <w:t xml:space="preserve">the Research Project Guideline for an overview of final project due in </w:t>
            </w:r>
            <w:r w:rsidRPr="00407510">
              <w:rPr>
                <w:rFonts w:cs="Arial"/>
                <w:b/>
                <w:szCs w:val="20"/>
              </w:rPr>
              <w:t>Week 5</w:t>
            </w:r>
            <w:r>
              <w:rPr>
                <w:rFonts w:cs="Arial"/>
                <w:szCs w:val="20"/>
              </w:rPr>
              <w:t>. Each week</w:t>
            </w:r>
            <w:r w:rsidR="00F615BD">
              <w:rPr>
                <w:rFonts w:cs="Arial"/>
                <w:szCs w:val="20"/>
              </w:rPr>
              <w:t>,</w:t>
            </w:r>
            <w:r>
              <w:rPr>
                <w:rFonts w:cs="Arial"/>
                <w:szCs w:val="20"/>
              </w:rPr>
              <w:t xml:space="preserve"> you will submit an assignment that informs the instructor of your progress in the project.</w:t>
            </w:r>
          </w:p>
          <w:p w14:paraId="23A8312C" w14:textId="77777777" w:rsidR="00982C9A" w:rsidRPr="0080127A" w:rsidRDefault="00982C9A" w:rsidP="001F1642">
            <w:pPr>
              <w:tabs>
                <w:tab w:val="left" w:pos="2329"/>
              </w:tabs>
              <w:rPr>
                <w:rFonts w:cs="Arial"/>
                <w:szCs w:val="20"/>
              </w:rPr>
            </w:pPr>
          </w:p>
          <w:p w14:paraId="0143615E" w14:textId="77777777" w:rsidR="00982C9A" w:rsidRDefault="00982C9A" w:rsidP="001F1642">
            <w:pPr>
              <w:pStyle w:val="AssignmentsLevel1"/>
            </w:pPr>
            <w:r>
              <w:lastRenderedPageBreak/>
              <w:t xml:space="preserve">After viewing the guideline, </w:t>
            </w:r>
            <w:r w:rsidR="00167EA0" w:rsidRPr="00407510">
              <w:rPr>
                <w:b/>
              </w:rPr>
              <w:t>post</w:t>
            </w:r>
            <w:r w:rsidR="00167EA0" w:rsidRPr="00F615BD">
              <w:t xml:space="preserve"> </w:t>
            </w:r>
            <w:r w:rsidR="001E73FB">
              <w:t xml:space="preserve">the country you want to use for the Research Project. Your selection of a country is on a </w:t>
            </w:r>
            <w:r w:rsidR="001E73FB" w:rsidRPr="00407510">
              <w:rPr>
                <w:b/>
              </w:rPr>
              <w:t>first-come</w:t>
            </w:r>
            <w:r w:rsidR="001E73FB" w:rsidRPr="00F615BD">
              <w:t xml:space="preserve">, </w:t>
            </w:r>
            <w:r w:rsidR="001E73FB" w:rsidRPr="00407510">
              <w:rPr>
                <w:b/>
              </w:rPr>
              <w:t>first-served basis</w:t>
            </w:r>
            <w:r w:rsidR="001E73FB">
              <w:t xml:space="preserve">, and there can be </w:t>
            </w:r>
            <w:r w:rsidR="001E73FB" w:rsidRPr="00407510">
              <w:rPr>
                <w:b/>
              </w:rPr>
              <w:t>no duplications</w:t>
            </w:r>
            <w:r w:rsidR="001E73FB" w:rsidRPr="00F615BD">
              <w:t xml:space="preserve">. </w:t>
            </w:r>
          </w:p>
          <w:p w14:paraId="3C6DC59F" w14:textId="77777777" w:rsidR="001E73FB" w:rsidRDefault="001E73FB" w:rsidP="001F1642">
            <w:pPr>
              <w:pStyle w:val="AssignmentsLevel1"/>
            </w:pPr>
          </w:p>
          <w:p w14:paraId="06733191" w14:textId="0C253E5A" w:rsidR="001E73FB" w:rsidRPr="00982C9A" w:rsidRDefault="001E73FB" w:rsidP="001F1642">
            <w:pPr>
              <w:pStyle w:val="AssignmentsLevel1"/>
              <w:rPr>
                <w:strike/>
              </w:rPr>
            </w:pPr>
            <w:r>
              <w:t xml:space="preserve">All responses must be posted by 11:59 p.m. </w:t>
            </w:r>
            <w:r w:rsidR="00B52AE1">
              <w:t xml:space="preserve">EST </w:t>
            </w:r>
            <w:r>
              <w:t>on Sunday.</w:t>
            </w:r>
          </w:p>
        </w:tc>
        <w:tc>
          <w:tcPr>
            <w:tcW w:w="1440" w:type="dxa"/>
          </w:tcPr>
          <w:p w14:paraId="0C412D38" w14:textId="3755711F" w:rsidR="00982C9A" w:rsidRPr="009573FF" w:rsidRDefault="00782536" w:rsidP="001F1642">
            <w:pPr>
              <w:tabs>
                <w:tab w:val="left" w:pos="2329"/>
              </w:tabs>
              <w:rPr>
                <w:rFonts w:cs="Arial"/>
                <w:szCs w:val="20"/>
              </w:rPr>
            </w:pPr>
            <w:r>
              <w:rPr>
                <w:rFonts w:cs="Arial"/>
                <w:szCs w:val="20"/>
              </w:rPr>
              <w:lastRenderedPageBreak/>
              <w:t>COURSE</w:t>
            </w:r>
          </w:p>
        </w:tc>
        <w:tc>
          <w:tcPr>
            <w:tcW w:w="1440" w:type="dxa"/>
          </w:tcPr>
          <w:p w14:paraId="3B7070E5" w14:textId="4AA09A4D" w:rsidR="00982C9A" w:rsidRPr="00926A35" w:rsidRDefault="00354E30" w:rsidP="001F1642">
            <w:pPr>
              <w:tabs>
                <w:tab w:val="left" w:pos="2329"/>
              </w:tabs>
              <w:rPr>
                <w:rFonts w:cs="Arial"/>
                <w:b/>
                <w:szCs w:val="20"/>
              </w:rPr>
            </w:pPr>
            <w:r>
              <w:t>Guided Projects</w:t>
            </w:r>
            <w:r w:rsidR="00926A35">
              <w:t xml:space="preserve"> = </w:t>
            </w:r>
            <w:r w:rsidR="00926A35" w:rsidRPr="4948C66D">
              <w:rPr>
                <w:b/>
                <w:bCs/>
              </w:rPr>
              <w:t>1 hour</w:t>
            </w:r>
          </w:p>
        </w:tc>
      </w:tr>
      <w:tr w:rsidR="008929B1" w:rsidRPr="00103FC5" w14:paraId="2351A8DD" w14:textId="77777777" w:rsidTr="4948C66D">
        <w:tc>
          <w:tcPr>
            <w:tcW w:w="10170" w:type="dxa"/>
            <w:gridSpan w:val="2"/>
            <w:tcMar>
              <w:top w:w="115" w:type="dxa"/>
              <w:left w:w="115" w:type="dxa"/>
              <w:bottom w:w="115" w:type="dxa"/>
              <w:right w:w="115" w:type="dxa"/>
            </w:tcMar>
          </w:tcPr>
          <w:p w14:paraId="5FFB12E5" w14:textId="409845E9" w:rsidR="008929B1" w:rsidRPr="0047276D" w:rsidRDefault="00B0156E" w:rsidP="008929B1">
            <w:pPr>
              <w:rPr>
                <w:b/>
              </w:rPr>
            </w:pPr>
            <w:r>
              <w:rPr>
                <w:b/>
              </w:rPr>
              <w:t>Discussion: International Business</w:t>
            </w:r>
          </w:p>
          <w:p w14:paraId="3E10C597" w14:textId="18EFDA3F" w:rsidR="008929B1" w:rsidRDefault="008929B1" w:rsidP="008929B1"/>
          <w:p w14:paraId="44947203" w14:textId="582B9FD3" w:rsidR="002B780D" w:rsidRDefault="002B780D" w:rsidP="008929B1">
            <w:r w:rsidRPr="4948C66D">
              <w:rPr>
                <w:b/>
                <w:bCs/>
              </w:rPr>
              <w:t>Pos</w:t>
            </w:r>
            <w:r>
              <w:t>t a clear and logical response in 150 to 200 words to the following, providing specific examples to support your answers.</w:t>
            </w:r>
          </w:p>
          <w:p w14:paraId="1C9F495B" w14:textId="77777777" w:rsidR="002B780D" w:rsidRDefault="002B780D" w:rsidP="008929B1"/>
          <w:p w14:paraId="24790900" w14:textId="0BD5B9B2" w:rsidR="008929B1" w:rsidRDefault="00013048" w:rsidP="002B780D">
            <w:pPr>
              <w:pStyle w:val="AssignmentsLevel2"/>
            </w:pPr>
            <w:r>
              <w:t>How would you define international business in relationship to the global economy? Do the international business relationships affect or not affect the global population? Present at least two examples. Cite sources that you have researched.</w:t>
            </w:r>
          </w:p>
          <w:p w14:paraId="525B01FE" w14:textId="77777777" w:rsidR="008929B1" w:rsidRDefault="008929B1" w:rsidP="008929B1"/>
          <w:p w14:paraId="1126059D" w14:textId="053F0DEE" w:rsidR="00B0156E" w:rsidRPr="00E9683B" w:rsidRDefault="00B0156E" w:rsidP="00B0156E">
            <w:pPr>
              <w:pStyle w:val="AssignmentsLevel1"/>
            </w:pPr>
            <w:r w:rsidRPr="00480780">
              <w:rPr>
                <w:b/>
                <w:iCs/>
              </w:rPr>
              <w:t>Note</w:t>
            </w:r>
            <w:r w:rsidRPr="00480780">
              <w:rPr>
                <w:b/>
              </w:rPr>
              <w:t xml:space="preserve">. </w:t>
            </w:r>
            <w:r>
              <w:t xml:space="preserve">Initial answers to the questions are due by 11:59 p.m. </w:t>
            </w:r>
            <w:r w:rsidR="008D3B59">
              <w:t>EST</w:t>
            </w:r>
            <w:r>
              <w:t xml:space="preserve"> on Thursday. </w:t>
            </w:r>
          </w:p>
          <w:p w14:paraId="7AB21A0B" w14:textId="77777777" w:rsidR="00B0156E" w:rsidRPr="00E9683B" w:rsidRDefault="00B0156E" w:rsidP="00B0156E">
            <w:pPr>
              <w:pStyle w:val="AssignmentsLevel1"/>
            </w:pPr>
          </w:p>
          <w:p w14:paraId="74422096" w14:textId="58F2E3FD" w:rsidR="008929B1" w:rsidRPr="00103FC5" w:rsidRDefault="00B0156E" w:rsidP="00B0156E">
            <w:pPr>
              <w:pStyle w:val="AssignmentsLevel1"/>
              <w:rPr>
                <w:b/>
                <w:bCs/>
              </w:rPr>
            </w:pPr>
            <w:r w:rsidRPr="4948C66D">
              <w:rPr>
                <w:b/>
                <w:bCs/>
              </w:rPr>
              <w:t xml:space="preserve">Respond </w:t>
            </w:r>
            <w:r>
              <w:t>to at least three</w:t>
            </w:r>
            <w:r w:rsidRPr="4948C66D">
              <w:rPr>
                <w:b/>
                <w:bCs/>
              </w:rPr>
              <w:t xml:space="preserve"> </w:t>
            </w:r>
            <w:r>
              <w:t xml:space="preserve">students in a manner that is thought provoking and appropriately challenges or elevates the discussion. All responses must be posted by 11:59 p.m. </w:t>
            </w:r>
            <w:r w:rsidR="008D3B59">
              <w:t>EST</w:t>
            </w:r>
            <w:r>
              <w:t xml:space="preserve"> on Sunday.</w:t>
            </w:r>
          </w:p>
        </w:tc>
        <w:tc>
          <w:tcPr>
            <w:tcW w:w="1440" w:type="dxa"/>
          </w:tcPr>
          <w:p w14:paraId="27E92137" w14:textId="6FA8C03E" w:rsidR="008929B1" w:rsidRPr="00103FC5" w:rsidRDefault="00686144" w:rsidP="008929B1">
            <w:pPr>
              <w:tabs>
                <w:tab w:val="left" w:pos="2329"/>
              </w:tabs>
              <w:rPr>
                <w:rFonts w:cs="Arial"/>
                <w:szCs w:val="20"/>
              </w:rPr>
            </w:pPr>
            <w:r>
              <w:rPr>
                <w:rFonts w:cs="Arial"/>
                <w:szCs w:val="20"/>
              </w:rPr>
              <w:t xml:space="preserve">1.1, </w:t>
            </w:r>
            <w:r w:rsidR="00782536">
              <w:rPr>
                <w:rFonts w:cs="Arial"/>
                <w:szCs w:val="20"/>
              </w:rPr>
              <w:t xml:space="preserve">1.2, </w:t>
            </w:r>
            <w:r>
              <w:rPr>
                <w:rFonts w:cs="Arial"/>
                <w:szCs w:val="20"/>
              </w:rPr>
              <w:t>1.3</w:t>
            </w:r>
          </w:p>
        </w:tc>
        <w:tc>
          <w:tcPr>
            <w:tcW w:w="1440" w:type="dxa"/>
          </w:tcPr>
          <w:p w14:paraId="35AC053C" w14:textId="77777777" w:rsidR="008929B1" w:rsidRPr="00103FC5" w:rsidRDefault="008929B1" w:rsidP="008929B1">
            <w:pPr>
              <w:tabs>
                <w:tab w:val="left" w:pos="2329"/>
              </w:tabs>
              <w:rPr>
                <w:rFonts w:eastAsia="Arial" w:cs="Arial"/>
              </w:rPr>
            </w:pPr>
            <w:r>
              <w:t xml:space="preserve">Discussion: one post and replies to three other posts = </w:t>
            </w:r>
            <w:r w:rsidRPr="4948C66D">
              <w:rPr>
                <w:b/>
                <w:bCs/>
              </w:rPr>
              <w:t xml:space="preserve">1 hour </w:t>
            </w:r>
          </w:p>
        </w:tc>
      </w:tr>
      <w:tr w:rsidR="008929B1" w:rsidRPr="00842155" w14:paraId="56C26F51" w14:textId="77777777" w:rsidTr="4948C66D">
        <w:tc>
          <w:tcPr>
            <w:tcW w:w="10170" w:type="dxa"/>
            <w:gridSpan w:val="2"/>
            <w:tcMar>
              <w:top w:w="115" w:type="dxa"/>
              <w:left w:w="115" w:type="dxa"/>
              <w:bottom w:w="115" w:type="dxa"/>
              <w:right w:w="115" w:type="dxa"/>
            </w:tcMar>
          </w:tcPr>
          <w:p w14:paraId="31B4C712" w14:textId="6E5583E8" w:rsidR="008929B1" w:rsidRPr="0098353C" w:rsidRDefault="00B0156E" w:rsidP="008929B1">
            <w:pPr>
              <w:rPr>
                <w:b/>
              </w:rPr>
            </w:pPr>
            <w:r>
              <w:rPr>
                <w:b/>
              </w:rPr>
              <w:t>Discussion: Drivers of Globalization</w:t>
            </w:r>
          </w:p>
          <w:p w14:paraId="7F45BFD9" w14:textId="77777777" w:rsidR="008929B1" w:rsidRDefault="008929B1" w:rsidP="008929B1"/>
          <w:p w14:paraId="455C995F" w14:textId="77777777" w:rsidR="00B0156E" w:rsidRDefault="00B0156E" w:rsidP="008929B1">
            <w:r w:rsidRPr="4948C66D">
              <w:rPr>
                <w:b/>
                <w:bCs/>
              </w:rPr>
              <w:t>Pos</w:t>
            </w:r>
            <w:r>
              <w:t>t a clear and logical response in 150 to 200 words to the following, providing specific examples to support your answers.</w:t>
            </w:r>
          </w:p>
          <w:p w14:paraId="1DAC7FCF" w14:textId="77777777" w:rsidR="00B0156E" w:rsidRDefault="00B0156E" w:rsidP="008929B1"/>
          <w:p w14:paraId="31DDDE85" w14:textId="22068108" w:rsidR="008929B1" w:rsidRDefault="00F2286E" w:rsidP="00B0156E">
            <w:pPr>
              <w:pStyle w:val="AssignmentsLevel2"/>
            </w:pPr>
            <w:r>
              <w:t>What are the three main drivers of globalization discussed in the videos presented this week? Explain</w:t>
            </w:r>
            <w:r w:rsidR="008D3B59">
              <w:t xml:space="preserve"> your response</w:t>
            </w:r>
            <w:r>
              <w:t>.</w:t>
            </w:r>
            <w:r w:rsidR="00B44CEC">
              <w:t xml:space="preserve"> </w:t>
            </w:r>
          </w:p>
          <w:p w14:paraId="27AE635E" w14:textId="77777777" w:rsidR="008929B1" w:rsidRDefault="008929B1" w:rsidP="008929B1"/>
          <w:p w14:paraId="5DC54B17" w14:textId="79214709" w:rsidR="00F31D4A" w:rsidRPr="00E9683B" w:rsidRDefault="00F31D4A" w:rsidP="00F31D4A">
            <w:pPr>
              <w:pStyle w:val="AssignmentsLevel1"/>
            </w:pPr>
            <w:r w:rsidRPr="00480780">
              <w:rPr>
                <w:b/>
                <w:iCs/>
              </w:rPr>
              <w:t>Note</w:t>
            </w:r>
            <w:r w:rsidRPr="00480780">
              <w:rPr>
                <w:b/>
              </w:rPr>
              <w:t xml:space="preserve">. </w:t>
            </w:r>
            <w:r>
              <w:t xml:space="preserve">Initial answers to the questions are due by 11:59 p.m. </w:t>
            </w:r>
            <w:r w:rsidR="00C35BFD">
              <w:t xml:space="preserve">EST </w:t>
            </w:r>
            <w:r>
              <w:t xml:space="preserve">on Thursday. </w:t>
            </w:r>
          </w:p>
          <w:p w14:paraId="74DE8BA4" w14:textId="77777777" w:rsidR="00F31D4A" w:rsidRPr="00E9683B" w:rsidRDefault="00F31D4A" w:rsidP="00F31D4A">
            <w:pPr>
              <w:pStyle w:val="AssignmentsLevel1"/>
            </w:pPr>
          </w:p>
          <w:p w14:paraId="6634886E" w14:textId="33A743D8" w:rsidR="008929B1" w:rsidRPr="00842155" w:rsidRDefault="00F31D4A" w:rsidP="00F31D4A">
            <w:pPr>
              <w:pStyle w:val="AssignmentsLevel1"/>
              <w:rPr>
                <w:b/>
                <w:bCs/>
              </w:rPr>
            </w:pPr>
            <w:r w:rsidRPr="4948C66D">
              <w:rPr>
                <w:b/>
                <w:bCs/>
              </w:rPr>
              <w:t xml:space="preserve">Respond </w:t>
            </w:r>
            <w:r>
              <w:t>to at least three</w:t>
            </w:r>
            <w:r w:rsidRPr="4948C66D">
              <w:rPr>
                <w:b/>
                <w:bCs/>
              </w:rPr>
              <w:t xml:space="preserve"> </w:t>
            </w:r>
            <w:r>
              <w:t xml:space="preserve">students in a manner that is thought provoking and appropriately challenges or elevates the discussion. All responses must be posted by 11:59 p.m. </w:t>
            </w:r>
            <w:r w:rsidR="00C35BFD">
              <w:t xml:space="preserve">EST </w:t>
            </w:r>
            <w:r>
              <w:t>on Sunday.</w:t>
            </w:r>
          </w:p>
        </w:tc>
        <w:tc>
          <w:tcPr>
            <w:tcW w:w="1440" w:type="dxa"/>
          </w:tcPr>
          <w:p w14:paraId="0862BF87" w14:textId="1415139A" w:rsidR="008929B1" w:rsidRPr="00842155" w:rsidRDefault="00800ACD" w:rsidP="008929B1">
            <w:pPr>
              <w:tabs>
                <w:tab w:val="left" w:pos="2329"/>
              </w:tabs>
              <w:rPr>
                <w:rFonts w:cs="Arial"/>
                <w:szCs w:val="20"/>
              </w:rPr>
            </w:pPr>
            <w:r>
              <w:rPr>
                <w:rFonts w:cs="Arial"/>
                <w:szCs w:val="20"/>
              </w:rPr>
              <w:t xml:space="preserve">1.2, </w:t>
            </w:r>
            <w:r w:rsidR="00686144">
              <w:rPr>
                <w:rFonts w:cs="Arial"/>
                <w:szCs w:val="20"/>
              </w:rPr>
              <w:t>1.3</w:t>
            </w:r>
          </w:p>
        </w:tc>
        <w:tc>
          <w:tcPr>
            <w:tcW w:w="1440" w:type="dxa"/>
          </w:tcPr>
          <w:p w14:paraId="4F5A502B" w14:textId="77777777" w:rsidR="008929B1" w:rsidRPr="00842155" w:rsidRDefault="008929B1" w:rsidP="008929B1">
            <w:pPr>
              <w:tabs>
                <w:tab w:val="left" w:pos="2329"/>
              </w:tabs>
              <w:rPr>
                <w:rFonts w:eastAsia="Arial" w:cs="Arial"/>
              </w:rPr>
            </w:pPr>
            <w:r>
              <w:t xml:space="preserve">Discussion: one post and replies to three other posts = </w:t>
            </w:r>
            <w:r w:rsidRPr="4948C66D">
              <w:rPr>
                <w:b/>
                <w:bCs/>
              </w:rPr>
              <w:t xml:space="preserve">1 hour </w:t>
            </w:r>
          </w:p>
        </w:tc>
      </w:tr>
      <w:tr w:rsidR="008929B1" w:rsidRPr="00842155" w14:paraId="76152779" w14:textId="77777777" w:rsidTr="4948C66D">
        <w:tc>
          <w:tcPr>
            <w:tcW w:w="10170" w:type="dxa"/>
            <w:gridSpan w:val="2"/>
            <w:tcMar>
              <w:top w:w="115" w:type="dxa"/>
              <w:left w:w="115" w:type="dxa"/>
              <w:bottom w:w="115" w:type="dxa"/>
              <w:right w:w="115" w:type="dxa"/>
            </w:tcMar>
          </w:tcPr>
          <w:p w14:paraId="12953039" w14:textId="77777777" w:rsidR="008929B1" w:rsidRDefault="008929B1" w:rsidP="008929B1">
            <w:pPr>
              <w:tabs>
                <w:tab w:val="left" w:pos="2329"/>
              </w:tabs>
              <w:rPr>
                <w:b/>
              </w:rPr>
            </w:pPr>
            <w:r>
              <w:rPr>
                <w:b/>
              </w:rPr>
              <w:t>Human Development Worksheet</w:t>
            </w:r>
          </w:p>
          <w:p w14:paraId="0067AD83" w14:textId="77777777" w:rsidR="008929B1" w:rsidRDefault="008929B1" w:rsidP="008929B1">
            <w:pPr>
              <w:tabs>
                <w:tab w:val="left" w:pos="2329"/>
              </w:tabs>
              <w:rPr>
                <w:b/>
              </w:rPr>
            </w:pPr>
          </w:p>
          <w:p w14:paraId="247833E9" w14:textId="77777777" w:rsidR="008929B1" w:rsidRDefault="008929B1" w:rsidP="008929B1">
            <w:pPr>
              <w:tabs>
                <w:tab w:val="left" w:pos="2329"/>
              </w:tabs>
            </w:pPr>
            <w:r>
              <w:rPr>
                <w:b/>
              </w:rPr>
              <w:t xml:space="preserve">Complete </w:t>
            </w:r>
            <w:r>
              <w:t xml:space="preserve">the Human Development Worksheet. </w:t>
            </w:r>
          </w:p>
          <w:p w14:paraId="326C49C3" w14:textId="77777777" w:rsidR="008929B1" w:rsidRDefault="008929B1" w:rsidP="008929B1">
            <w:pPr>
              <w:tabs>
                <w:tab w:val="left" w:pos="2329"/>
              </w:tabs>
            </w:pPr>
          </w:p>
          <w:p w14:paraId="3C8D9664" w14:textId="32E28259" w:rsidR="008929B1" w:rsidRPr="4948C66D" w:rsidRDefault="008929B1" w:rsidP="008929B1">
            <w:pPr>
              <w:tabs>
                <w:tab w:val="left" w:pos="2329"/>
              </w:tabs>
              <w:rPr>
                <w:b/>
                <w:bCs/>
              </w:rPr>
            </w:pPr>
            <w:r>
              <w:rPr>
                <w:b/>
              </w:rPr>
              <w:t xml:space="preserve">Submit </w:t>
            </w:r>
            <w:r>
              <w:t xml:space="preserve">your completed worksheet </w:t>
            </w:r>
            <w:r w:rsidR="00BD1270">
              <w:t xml:space="preserve">by 11:59 p.m. </w:t>
            </w:r>
            <w:r w:rsidR="00840BFF">
              <w:t xml:space="preserve">EST </w:t>
            </w:r>
            <w:r w:rsidR="00BD1270">
              <w:t>on Sunday</w:t>
            </w:r>
            <w:r>
              <w:t xml:space="preserve">. </w:t>
            </w:r>
          </w:p>
        </w:tc>
        <w:tc>
          <w:tcPr>
            <w:tcW w:w="1440" w:type="dxa"/>
          </w:tcPr>
          <w:p w14:paraId="1ECF4D6D" w14:textId="1DBC068C" w:rsidR="008929B1" w:rsidRPr="00842155" w:rsidRDefault="00686144" w:rsidP="008929B1">
            <w:pPr>
              <w:tabs>
                <w:tab w:val="left" w:pos="2329"/>
              </w:tabs>
              <w:rPr>
                <w:rFonts w:cs="Arial"/>
                <w:szCs w:val="20"/>
              </w:rPr>
            </w:pPr>
            <w:r>
              <w:rPr>
                <w:rFonts w:cs="Arial"/>
                <w:szCs w:val="20"/>
              </w:rPr>
              <w:t>1.3</w:t>
            </w:r>
          </w:p>
        </w:tc>
        <w:tc>
          <w:tcPr>
            <w:tcW w:w="1440" w:type="dxa"/>
          </w:tcPr>
          <w:p w14:paraId="11DA12EF" w14:textId="6B5F0B1F" w:rsidR="008929B1" w:rsidRPr="00926A35" w:rsidRDefault="00926A35" w:rsidP="008929B1">
            <w:pPr>
              <w:tabs>
                <w:tab w:val="left" w:pos="2329"/>
              </w:tabs>
              <w:rPr>
                <w:b/>
              </w:rPr>
            </w:pPr>
            <w:r>
              <w:t xml:space="preserve">Problem Solving = </w:t>
            </w:r>
            <w:r>
              <w:rPr>
                <w:b/>
              </w:rPr>
              <w:t>1 hour</w:t>
            </w:r>
          </w:p>
        </w:tc>
      </w:tr>
      <w:tr w:rsidR="00800ACD" w:rsidRPr="007F339F" w14:paraId="6DD39B6F" w14:textId="77777777" w:rsidTr="001F1642">
        <w:tc>
          <w:tcPr>
            <w:tcW w:w="10170" w:type="dxa"/>
            <w:gridSpan w:val="2"/>
            <w:tcMar>
              <w:top w:w="115" w:type="dxa"/>
              <w:left w:w="115" w:type="dxa"/>
              <w:bottom w:w="115" w:type="dxa"/>
              <w:right w:w="115" w:type="dxa"/>
            </w:tcMar>
          </w:tcPr>
          <w:p w14:paraId="25140693" w14:textId="77777777" w:rsidR="00800ACD" w:rsidRPr="00905920" w:rsidRDefault="00800ACD" w:rsidP="001F1642">
            <w:pPr>
              <w:rPr>
                <w:b/>
              </w:rPr>
            </w:pPr>
            <w:r>
              <w:rPr>
                <w:b/>
              </w:rPr>
              <w:lastRenderedPageBreak/>
              <w:t xml:space="preserve">Journal: </w:t>
            </w:r>
            <w:r w:rsidRPr="00905920">
              <w:rPr>
                <w:b/>
              </w:rPr>
              <w:t>Self-Assessment</w:t>
            </w:r>
          </w:p>
          <w:p w14:paraId="0C4CEC41" w14:textId="77777777" w:rsidR="00800ACD" w:rsidRDefault="00800ACD" w:rsidP="001F1642"/>
          <w:p w14:paraId="7E102B96" w14:textId="1C46E533" w:rsidR="00800ACD" w:rsidRDefault="00800ACD" w:rsidP="001F1642">
            <w:r w:rsidRPr="00AA2447">
              <w:rPr>
                <w:b/>
              </w:rPr>
              <w:t>Complete</w:t>
            </w:r>
            <w:r>
              <w:t xml:space="preserve"> the </w:t>
            </w:r>
            <w:hyperlink r:id="rId21" w:history="1">
              <w:r w:rsidRPr="002B780D">
                <w:rPr>
                  <w:rStyle w:val="Hyperlink"/>
                </w:rPr>
                <w:t>International Business Pre-Quiz</w:t>
              </w:r>
            </w:hyperlink>
            <w:r>
              <w:t xml:space="preserve">.  </w:t>
            </w:r>
          </w:p>
          <w:p w14:paraId="4D651F9D" w14:textId="77777777" w:rsidR="00800ACD" w:rsidRDefault="00800ACD" w:rsidP="001F1642"/>
          <w:p w14:paraId="3B7AA945" w14:textId="77777777" w:rsidR="00800ACD" w:rsidRDefault="00800ACD" w:rsidP="001F1642">
            <w:r>
              <w:rPr>
                <w:b/>
              </w:rPr>
              <w:t xml:space="preserve">Submit </w:t>
            </w:r>
            <w:r>
              <w:t xml:space="preserve">your responses in a journal for the following questions: </w:t>
            </w:r>
          </w:p>
          <w:p w14:paraId="6BBC90BC" w14:textId="77777777" w:rsidR="00800ACD" w:rsidRDefault="00800ACD" w:rsidP="001F1642"/>
          <w:p w14:paraId="3C095FE1" w14:textId="77777777" w:rsidR="00800ACD" w:rsidRDefault="00800ACD" w:rsidP="001F1642">
            <w:pPr>
              <w:pStyle w:val="AssignmentsLevel2"/>
            </w:pPr>
            <w:r>
              <w:t>How did you do with the pre-quiz? What was your score?</w:t>
            </w:r>
          </w:p>
          <w:p w14:paraId="4EAFFDA6" w14:textId="77777777" w:rsidR="00800ACD" w:rsidRDefault="00800ACD" w:rsidP="001F1642">
            <w:pPr>
              <w:pStyle w:val="AssignmentsLevel2"/>
            </w:pPr>
            <w:r>
              <w:t>What areas surprised you about the results of the quiz? Why?</w:t>
            </w:r>
          </w:p>
          <w:p w14:paraId="50A2AB03" w14:textId="36AF51BF" w:rsidR="00800ACD" w:rsidRDefault="00800ACD" w:rsidP="001F1642">
            <w:pPr>
              <w:pStyle w:val="AssignmentsLevel2"/>
            </w:pPr>
            <w:r>
              <w:t xml:space="preserve">What areas do you </w:t>
            </w:r>
            <w:r w:rsidR="00C03735">
              <w:t xml:space="preserve">think </w:t>
            </w:r>
            <w:r>
              <w:t xml:space="preserve">you need to strengthen after taking the quiz? </w:t>
            </w:r>
          </w:p>
          <w:p w14:paraId="0B87668A" w14:textId="77777777" w:rsidR="00800ACD" w:rsidRDefault="00800ACD" w:rsidP="001F1642">
            <w:pPr>
              <w:pStyle w:val="AssignmentsLevel2"/>
              <w:numPr>
                <w:ilvl w:val="0"/>
                <w:numId w:val="0"/>
              </w:numPr>
              <w:ind w:left="360" w:hanging="360"/>
            </w:pPr>
          </w:p>
          <w:p w14:paraId="64756471" w14:textId="51A28C6F" w:rsidR="00800ACD" w:rsidRPr="4948C66D" w:rsidRDefault="00800ACD" w:rsidP="001F1642">
            <w:pPr>
              <w:tabs>
                <w:tab w:val="left" w:pos="2329"/>
              </w:tabs>
              <w:rPr>
                <w:rFonts w:eastAsia="Arial" w:cs="Arial"/>
                <w:b/>
                <w:bCs/>
              </w:rPr>
            </w:pPr>
            <w:r w:rsidRPr="00480780">
              <w:rPr>
                <w:b/>
              </w:rPr>
              <w:t>Note</w:t>
            </w:r>
            <w:r w:rsidR="00C03735">
              <w:rPr>
                <w:b/>
              </w:rPr>
              <w:t>.</w:t>
            </w:r>
            <w:r>
              <w:t xml:space="preserve"> </w:t>
            </w:r>
            <w:r w:rsidR="00063EF9">
              <w:t xml:space="preserve">Submission must be posted by 11:59 p.m. </w:t>
            </w:r>
            <w:r w:rsidR="00C03735">
              <w:t xml:space="preserve">EST </w:t>
            </w:r>
            <w:r w:rsidR="00063EF9">
              <w:t>on Sunday</w:t>
            </w:r>
            <w:r>
              <w:t>.</w:t>
            </w:r>
          </w:p>
        </w:tc>
        <w:tc>
          <w:tcPr>
            <w:tcW w:w="1440" w:type="dxa"/>
            <w:tcBorders>
              <w:bottom w:val="single" w:sz="4" w:space="0" w:color="000000" w:themeColor="text1"/>
            </w:tcBorders>
          </w:tcPr>
          <w:p w14:paraId="069B389E" w14:textId="77777777" w:rsidR="00800ACD" w:rsidRPr="009F6FAF" w:rsidRDefault="00800ACD" w:rsidP="001F1642">
            <w:pPr>
              <w:rPr>
                <w:rFonts w:cs="Arial"/>
                <w:szCs w:val="20"/>
              </w:rPr>
            </w:pPr>
            <w:r>
              <w:rPr>
                <w:rFonts w:cs="Arial"/>
                <w:szCs w:val="20"/>
              </w:rPr>
              <w:t>1.1</w:t>
            </w:r>
          </w:p>
        </w:tc>
        <w:tc>
          <w:tcPr>
            <w:tcW w:w="1440" w:type="dxa"/>
            <w:tcBorders>
              <w:bottom w:val="single" w:sz="4" w:space="0" w:color="000000" w:themeColor="text1"/>
            </w:tcBorders>
          </w:tcPr>
          <w:p w14:paraId="0BD7B8A7" w14:textId="1EFFEB29" w:rsidR="00800ACD" w:rsidRPr="00926A35" w:rsidRDefault="00926A35" w:rsidP="001F1642">
            <w:pPr>
              <w:rPr>
                <w:rFonts w:cs="Arial"/>
                <w:b/>
                <w:szCs w:val="20"/>
              </w:rPr>
            </w:pPr>
            <w:r>
              <w:rPr>
                <w:rFonts w:cs="Arial"/>
                <w:szCs w:val="20"/>
              </w:rPr>
              <w:t xml:space="preserve">Journal = </w:t>
            </w:r>
            <w:r>
              <w:rPr>
                <w:rFonts w:cs="Arial"/>
                <w:b/>
                <w:szCs w:val="20"/>
              </w:rPr>
              <w:t>1 hour</w:t>
            </w:r>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3298695C" w:rsidR="00104F2B" w:rsidRPr="00842155" w:rsidRDefault="005D7616" w:rsidP="005D7616">
            <w:pPr>
              <w:tabs>
                <w:tab w:val="left" w:pos="2329"/>
              </w:tabs>
              <w:jc w:val="center"/>
              <w:rPr>
                <w:rFonts w:cs="Arial"/>
                <w:b/>
                <w:szCs w:val="20"/>
              </w:rPr>
            </w:pPr>
            <w:r>
              <w:rPr>
                <w:rFonts w:cs="Arial"/>
                <w:b/>
                <w:szCs w:val="20"/>
              </w:rPr>
              <w:t>8 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3" w:name="weektwo"/>
      <w:bookmarkEnd w:id="3"/>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500CACF8" w14:textId="61B1A600"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Consider posting an announcement asking students to submit any questions or topics they'd like</w:t>
      </w:r>
      <w:r w:rsidR="0049401E">
        <w:t xml:space="preserve"> to be</w:t>
      </w:r>
      <w:r w:rsidR="000F2AAD" w:rsidRPr="000F2AAD">
        <w:t xml:space="preserve"> addressed ahead of time. </w:t>
      </w:r>
      <w:r w:rsidR="0049401E">
        <w:t xml:space="preserve">You </w:t>
      </w:r>
      <w:r w:rsidRPr="000F2AAD">
        <w:t xml:space="preserve">can then utilize those questions that come up in the first part of the week to tailor the live Adobe Connect class session that would be scheduled toward the later part of the week. That </w:t>
      </w:r>
      <w:r w:rsidR="0049401E">
        <w:t>one</w:t>
      </w:r>
      <w:r w:rsidRPr="000F2AAD">
        <w:t>-hour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253EAFF6" w:rsidR="00C11A5E" w:rsidRDefault="4948C66D" w:rsidP="002522B3">
      <w:pPr>
        <w:pStyle w:val="AssignmentsLevel1"/>
      </w:pPr>
      <w:r w:rsidRPr="00480780">
        <w:rPr>
          <w:b/>
          <w:iCs/>
        </w:rPr>
        <w:t>Note</w:t>
      </w:r>
      <w:r w:rsidR="0049401E">
        <w:rPr>
          <w:b/>
          <w:iCs/>
        </w:rPr>
        <w:t>.</w:t>
      </w:r>
      <w:r w:rsidRPr="00480780">
        <w:rPr>
          <w:b/>
        </w:rPr>
        <w:t xml:space="preserve"> </w:t>
      </w:r>
      <w:r>
        <w:t xml:space="preserve">It is </w:t>
      </w:r>
      <w:r w:rsidR="0049401E">
        <w:t xml:space="preserve">your </w:t>
      </w:r>
      <w:r>
        <w:t xml:space="preserve">choice as to </w:t>
      </w:r>
      <w:r w:rsidR="0049401E">
        <w:t>which</w:t>
      </w:r>
      <w:r>
        <w:t xml:space="preserve"> day </w:t>
      </w:r>
      <w:r w:rsidR="0049401E">
        <w:t xml:space="preserve">you </w:t>
      </w:r>
      <w:r>
        <w:t xml:space="preserve">will schedule the Adobe Connect Live Session, but it is recommended that </w:t>
      </w:r>
      <w:r w:rsidR="0049401E">
        <w:t xml:space="preserve">you </w:t>
      </w:r>
      <w:r>
        <w:t xml:space="preserve">schedule this session for Wednesday of the </w:t>
      </w:r>
      <w:r w:rsidR="00FF52F6">
        <w:t>week,</w:t>
      </w:r>
      <w:r>
        <w:t xml:space="preserve"> so students have plenty of time to review their homework prior to the deadline on Sunday.</w:t>
      </w:r>
    </w:p>
    <w:p w14:paraId="1BDFF3C4" w14:textId="0FA41269" w:rsidR="00926A35" w:rsidRDefault="00926A35" w:rsidP="002522B3">
      <w:pPr>
        <w:pStyle w:val="AssignmentsLevel1"/>
      </w:pPr>
    </w:p>
    <w:p w14:paraId="24630B3B" w14:textId="70F13500" w:rsidR="00926A35" w:rsidRPr="00926A35" w:rsidRDefault="00926A35" w:rsidP="002522B3">
      <w:pPr>
        <w:pStyle w:val="AssignmentsLevel1"/>
      </w:pPr>
      <w:r>
        <w:rPr>
          <w:b/>
        </w:rPr>
        <w:t xml:space="preserve">Research Project: </w:t>
      </w:r>
      <w:r>
        <w:t>This week students are posting the country they want to use fo</w:t>
      </w:r>
      <w:r w:rsidR="005D7616">
        <w:t xml:space="preserve">r the project. Emphasize that each student should have a different country and </w:t>
      </w:r>
      <w:r w:rsidR="0049401E">
        <w:t xml:space="preserve">that </w:t>
      </w:r>
      <w:r w:rsidR="005D7616">
        <w:t xml:space="preserve">there </w:t>
      </w:r>
      <w:r w:rsidR="0049401E">
        <w:t xml:space="preserve">will be </w:t>
      </w:r>
      <w:r w:rsidR="005D7616">
        <w:t>no duplication</w:t>
      </w:r>
      <w:r w:rsidR="0049401E">
        <w:t>s</w:t>
      </w:r>
      <w:r w:rsidR="005D7616">
        <w:t xml:space="preserve">. </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39B0A8FF"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8929B1">
              <w:t>National Culture and Ethics</w:t>
            </w:r>
            <w:bookmarkEnd w:id="4"/>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929B1"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5FE166D5" w:rsidR="008929B1" w:rsidRPr="00842155" w:rsidRDefault="008929B1" w:rsidP="008929B1">
            <w:pPr>
              <w:pStyle w:val="ObjectiveBullet"/>
              <w:numPr>
                <w:ilvl w:val="1"/>
                <w:numId w:val="8"/>
              </w:numPr>
              <w:tabs>
                <w:tab w:val="clear" w:pos="0"/>
              </w:tabs>
            </w:pPr>
            <w:r>
              <w:t xml:space="preserve">Evaluate how cultural dimensions that make up a national culture can impact global business. </w:t>
            </w:r>
          </w:p>
        </w:tc>
        <w:tc>
          <w:tcPr>
            <w:tcW w:w="2880" w:type="dxa"/>
            <w:gridSpan w:val="2"/>
            <w:tcBorders>
              <w:left w:val="nil"/>
              <w:bottom w:val="nil"/>
            </w:tcBorders>
          </w:tcPr>
          <w:p w14:paraId="113FD135" w14:textId="1078D91C" w:rsidR="008929B1" w:rsidRPr="00842155" w:rsidRDefault="008929B1" w:rsidP="008929B1">
            <w:pPr>
              <w:tabs>
                <w:tab w:val="left" w:pos="0"/>
                <w:tab w:val="left" w:pos="3720"/>
              </w:tabs>
              <w:outlineLvl w:val="0"/>
              <w:rPr>
                <w:rFonts w:cs="Arial"/>
                <w:szCs w:val="20"/>
              </w:rPr>
            </w:pPr>
            <w:r>
              <w:rPr>
                <w:rFonts w:cs="Arial"/>
                <w:szCs w:val="20"/>
              </w:rPr>
              <w:t>CLO1, 3</w:t>
            </w:r>
          </w:p>
        </w:tc>
      </w:tr>
      <w:tr w:rsidR="008929B1"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3B6157B9" w:rsidR="008929B1" w:rsidRPr="00782536" w:rsidRDefault="00686144" w:rsidP="008929B1">
            <w:pPr>
              <w:pStyle w:val="ObjectiveBullet"/>
              <w:numPr>
                <w:ilvl w:val="1"/>
                <w:numId w:val="8"/>
              </w:numPr>
            </w:pPr>
            <w:r w:rsidRPr="00782536">
              <w:t>Review</w:t>
            </w:r>
            <w:r w:rsidR="008929B1" w:rsidRPr="00782536">
              <w:t xml:space="preserve"> approaches to business ethics as they relate to the global environment.</w:t>
            </w:r>
          </w:p>
        </w:tc>
        <w:tc>
          <w:tcPr>
            <w:tcW w:w="2880" w:type="dxa"/>
            <w:gridSpan w:val="2"/>
            <w:tcBorders>
              <w:top w:val="nil"/>
              <w:left w:val="nil"/>
              <w:bottom w:val="nil"/>
            </w:tcBorders>
          </w:tcPr>
          <w:p w14:paraId="61115DBD" w14:textId="072DB9FA" w:rsidR="008929B1" w:rsidRPr="00842155" w:rsidRDefault="008929B1" w:rsidP="008929B1">
            <w:pPr>
              <w:tabs>
                <w:tab w:val="left" w:pos="0"/>
                <w:tab w:val="left" w:pos="3720"/>
              </w:tabs>
              <w:outlineLvl w:val="0"/>
              <w:rPr>
                <w:rFonts w:cs="Arial"/>
                <w:szCs w:val="20"/>
              </w:rPr>
            </w:pPr>
            <w:r>
              <w:rPr>
                <w:rFonts w:cs="Arial"/>
                <w:szCs w:val="20"/>
              </w:rPr>
              <w:t>CLO1, 3</w:t>
            </w:r>
          </w:p>
        </w:tc>
      </w:tr>
      <w:tr w:rsidR="008929B1"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708B2986" w:rsidR="008929B1" w:rsidRPr="00A236E5" w:rsidRDefault="00A236E5" w:rsidP="008929B1">
            <w:pPr>
              <w:pStyle w:val="ObjectiveBullet"/>
              <w:numPr>
                <w:ilvl w:val="1"/>
                <w:numId w:val="8"/>
              </w:numPr>
            </w:pPr>
            <w:r w:rsidRPr="00A236E5">
              <w:t xml:space="preserve">Research the effects and results of </w:t>
            </w:r>
            <w:r w:rsidR="008529AD">
              <w:t>Brexit</w:t>
            </w:r>
            <w:r w:rsidRPr="00A236E5">
              <w:t xml:space="preserve">. </w:t>
            </w:r>
          </w:p>
        </w:tc>
        <w:tc>
          <w:tcPr>
            <w:tcW w:w="2880" w:type="dxa"/>
            <w:gridSpan w:val="2"/>
            <w:tcBorders>
              <w:top w:val="nil"/>
              <w:left w:val="nil"/>
              <w:bottom w:val="single" w:sz="4" w:space="0" w:color="000000" w:themeColor="text1"/>
            </w:tcBorders>
          </w:tcPr>
          <w:p w14:paraId="260ACF91" w14:textId="00446525" w:rsidR="008929B1" w:rsidRPr="00842155" w:rsidRDefault="008929B1" w:rsidP="008929B1">
            <w:pPr>
              <w:tabs>
                <w:tab w:val="left" w:pos="0"/>
                <w:tab w:val="left" w:pos="3720"/>
              </w:tabs>
              <w:outlineLvl w:val="0"/>
              <w:rPr>
                <w:rFonts w:cs="Arial"/>
                <w:szCs w:val="20"/>
              </w:rPr>
            </w:pPr>
            <w:r>
              <w:rPr>
                <w:rFonts w:cs="Arial"/>
                <w:szCs w:val="20"/>
              </w:rPr>
              <w:t>CLO1, 3</w:t>
            </w:r>
          </w:p>
        </w:tc>
      </w:tr>
      <w:tr w:rsidR="008929B1"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8929B1" w:rsidRDefault="008929B1" w:rsidP="008929B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8929B1" w:rsidRPr="005B10FE" w:rsidRDefault="008929B1" w:rsidP="008929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8929B1" w:rsidRPr="005B10FE" w:rsidRDefault="008929B1" w:rsidP="008929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8929B1" w:rsidRPr="005B10FE" w:rsidRDefault="008929B1" w:rsidP="008929B1">
            <w:pPr>
              <w:tabs>
                <w:tab w:val="left" w:pos="0"/>
                <w:tab w:val="left" w:pos="3720"/>
              </w:tabs>
              <w:outlineLvl w:val="0"/>
              <w:rPr>
                <w:rFonts w:eastAsia="Arial" w:cs="Arial"/>
                <w:b/>
                <w:bCs/>
                <w:i/>
                <w:iCs/>
              </w:rPr>
            </w:pPr>
            <w:r w:rsidRPr="4948C66D">
              <w:rPr>
                <w:rFonts w:eastAsia="Arial" w:cs="Arial"/>
                <w:b/>
                <w:bCs/>
                <w:i/>
                <w:iCs/>
              </w:rPr>
              <w:t>AIE</w:t>
            </w:r>
          </w:p>
        </w:tc>
      </w:tr>
      <w:tr w:rsidR="008929B1"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56A096" w14:textId="18DDA020" w:rsidR="00A544A7" w:rsidRDefault="00A544A7" w:rsidP="008929B1">
            <w:pPr>
              <w:pStyle w:val="AssignmentsLevel1"/>
              <w:rPr>
                <w:b/>
              </w:rPr>
            </w:pPr>
            <w:r>
              <w:rPr>
                <w:b/>
              </w:rPr>
              <w:t>Week 2 Video</w:t>
            </w:r>
          </w:p>
          <w:p w14:paraId="230CEAE4" w14:textId="77777777" w:rsidR="00A544A7" w:rsidRDefault="00A544A7" w:rsidP="008929B1">
            <w:pPr>
              <w:pStyle w:val="AssignmentsLevel1"/>
              <w:rPr>
                <w:b/>
              </w:rPr>
            </w:pPr>
          </w:p>
          <w:p w14:paraId="61BE2034" w14:textId="14C9F6C7" w:rsidR="008929B1" w:rsidRDefault="005B2A16" w:rsidP="008929B1">
            <w:pPr>
              <w:pStyle w:val="AssignmentsLevel1"/>
            </w:pPr>
            <w:r>
              <w:rPr>
                <w:b/>
              </w:rPr>
              <w:t>View</w:t>
            </w:r>
            <w:r>
              <w:t xml:space="preserve"> the Week 2 video.</w:t>
            </w:r>
          </w:p>
          <w:p w14:paraId="70F37676" w14:textId="77777777" w:rsidR="005D7616" w:rsidRDefault="005D7616" w:rsidP="008929B1">
            <w:pPr>
              <w:pStyle w:val="AssignmentsLevel1"/>
            </w:pPr>
          </w:p>
          <w:p w14:paraId="796F6650" w14:textId="1C077479" w:rsidR="005D7616" w:rsidRPr="00842155" w:rsidRDefault="005D7616" w:rsidP="008929B1">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41B511C9" w14:textId="7F8C2C4D" w:rsidR="008929B1" w:rsidRPr="009F6FAF" w:rsidRDefault="00686144" w:rsidP="008929B1">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5A781646" w14:textId="72ACAAC6" w:rsidR="008929B1" w:rsidRPr="005D7616" w:rsidRDefault="005D7616" w:rsidP="008929B1">
            <w:pPr>
              <w:rPr>
                <w:rFonts w:cs="Arial"/>
                <w:b/>
                <w:szCs w:val="20"/>
              </w:rPr>
            </w:pPr>
            <w:r>
              <w:rPr>
                <w:rFonts w:cs="Arial"/>
                <w:szCs w:val="20"/>
              </w:rPr>
              <w:t xml:space="preserve">Lecture Activity = </w:t>
            </w:r>
            <w:r>
              <w:rPr>
                <w:rFonts w:cs="Arial"/>
                <w:b/>
                <w:szCs w:val="20"/>
              </w:rPr>
              <w:t>1 hour</w:t>
            </w:r>
          </w:p>
        </w:tc>
      </w:tr>
      <w:tr w:rsidR="008929B1" w:rsidRPr="00842155"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0C90BF" w14:textId="77777777" w:rsidR="008929B1" w:rsidRPr="00E06695" w:rsidRDefault="008929B1" w:rsidP="008929B1">
            <w:pPr>
              <w:tabs>
                <w:tab w:val="left" w:pos="2329"/>
              </w:tabs>
              <w:rPr>
                <w:rFonts w:cs="Arial"/>
                <w:b/>
                <w:szCs w:val="20"/>
              </w:rPr>
            </w:pPr>
            <w:r w:rsidRPr="00E06695">
              <w:rPr>
                <w:rFonts w:cs="Arial"/>
                <w:b/>
                <w:szCs w:val="20"/>
              </w:rPr>
              <w:t>Global Edge</w:t>
            </w:r>
          </w:p>
          <w:p w14:paraId="7719B524" w14:textId="77777777" w:rsidR="008929B1" w:rsidRDefault="008929B1" w:rsidP="008929B1">
            <w:pPr>
              <w:tabs>
                <w:tab w:val="left" w:pos="2329"/>
              </w:tabs>
              <w:rPr>
                <w:rFonts w:cs="Arial"/>
                <w:szCs w:val="20"/>
              </w:rPr>
            </w:pPr>
          </w:p>
          <w:p w14:paraId="30472A67" w14:textId="526B59A6" w:rsidR="008929B1" w:rsidRPr="00366E6D" w:rsidRDefault="008929B1" w:rsidP="008929B1">
            <w:pPr>
              <w:tabs>
                <w:tab w:val="left" w:pos="2329"/>
              </w:tabs>
              <w:rPr>
                <w:rFonts w:cs="Arial"/>
                <w:szCs w:val="20"/>
              </w:rPr>
            </w:pPr>
            <w:r w:rsidRPr="00E06695">
              <w:rPr>
                <w:rFonts w:cs="Arial"/>
                <w:b/>
                <w:szCs w:val="20"/>
              </w:rPr>
              <w:t>Explore</w:t>
            </w:r>
            <w:r>
              <w:rPr>
                <w:rFonts w:cs="Arial"/>
                <w:szCs w:val="20"/>
              </w:rPr>
              <w:t xml:space="preserve"> the </w:t>
            </w:r>
            <w:hyperlink r:id="rId22" w:history="1">
              <w:r w:rsidRPr="00B0156E">
                <w:rPr>
                  <w:rStyle w:val="Hyperlink"/>
                  <w:rFonts w:cs="Arial"/>
                  <w:szCs w:val="20"/>
                </w:rPr>
                <w:t>Global Edge site</w:t>
              </w:r>
            </w:hyperlink>
            <w:r w:rsidR="00873DD7">
              <w:rPr>
                <w:rStyle w:val="Hyperlink"/>
                <w:rFonts w:cs="Arial"/>
                <w:szCs w:val="20"/>
              </w:rPr>
              <w:t>,</w:t>
            </w:r>
            <w:r>
              <w:rPr>
                <w:rFonts w:cs="Arial"/>
                <w:szCs w:val="20"/>
              </w:rPr>
              <w:t xml:space="preserve"> and familiarize yourself with the content. </w:t>
            </w:r>
          </w:p>
          <w:p w14:paraId="353282DE" w14:textId="77777777" w:rsidR="008929B1" w:rsidRDefault="008929B1" w:rsidP="008929B1">
            <w:pPr>
              <w:tabs>
                <w:tab w:val="left" w:pos="2329"/>
              </w:tabs>
              <w:rPr>
                <w:rFonts w:cs="Arial"/>
                <w:szCs w:val="20"/>
              </w:rPr>
            </w:pPr>
          </w:p>
          <w:p w14:paraId="70138D1E" w14:textId="77777777" w:rsidR="008929B1" w:rsidRDefault="008929B1" w:rsidP="008929B1">
            <w:pPr>
              <w:pStyle w:val="AssignmentsLevel1"/>
            </w:pPr>
            <w:r>
              <w:t>Global Edge is</w:t>
            </w:r>
            <w:r w:rsidRPr="00366E6D">
              <w:t xml:space="preserve"> research database that provides information on economy, history, government, culture, risk</w:t>
            </w:r>
            <w:r>
              <w:t>,</w:t>
            </w:r>
            <w:r w:rsidRPr="00366E6D">
              <w:t xml:space="preserve"> and other information helpful in global business.</w:t>
            </w:r>
            <w:r>
              <w:t xml:space="preserve"> When you start to research topics related to your chosen country for the research project, </w:t>
            </w:r>
            <w:r w:rsidR="00B0156E">
              <w:t>use</w:t>
            </w:r>
            <w:r>
              <w:t xml:space="preserve"> the </w:t>
            </w:r>
            <w:r w:rsidRPr="00B0156E">
              <w:rPr>
                <w:b/>
              </w:rPr>
              <w:t>Search</w:t>
            </w:r>
            <w:r>
              <w:t xml:space="preserve"> field at the top of the page.</w:t>
            </w:r>
          </w:p>
          <w:p w14:paraId="1F6C9EA5" w14:textId="77777777" w:rsidR="005D7616" w:rsidRDefault="005D7616" w:rsidP="008929B1">
            <w:pPr>
              <w:pStyle w:val="AssignmentsLevel1"/>
            </w:pPr>
          </w:p>
          <w:p w14:paraId="3A77BE8F" w14:textId="22C35E14" w:rsidR="005D7616" w:rsidRPr="00842155" w:rsidRDefault="005D7616" w:rsidP="008929B1">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1ED63524" w14:textId="28B81DE3" w:rsidR="008929B1" w:rsidRPr="009F6FAF" w:rsidRDefault="00686144" w:rsidP="008929B1">
            <w:pPr>
              <w:rPr>
                <w:rFonts w:cs="Arial"/>
                <w:szCs w:val="20"/>
              </w:rPr>
            </w:pPr>
            <w:r>
              <w:rPr>
                <w:rFonts w:cs="Arial"/>
                <w:szCs w:val="20"/>
              </w:rPr>
              <w:t>2.2</w:t>
            </w:r>
          </w:p>
        </w:tc>
        <w:tc>
          <w:tcPr>
            <w:tcW w:w="1440" w:type="dxa"/>
            <w:tcBorders>
              <w:left w:val="single" w:sz="4" w:space="0" w:color="000000" w:themeColor="text1"/>
            </w:tcBorders>
            <w:shd w:val="clear" w:color="auto" w:fill="FFFFFF" w:themeFill="background1"/>
          </w:tcPr>
          <w:p w14:paraId="1AC15A9B" w14:textId="1F83FED4" w:rsidR="008929B1" w:rsidRPr="005D7616" w:rsidRDefault="005D7616" w:rsidP="008929B1">
            <w:pPr>
              <w:rPr>
                <w:rFonts w:cs="Arial"/>
                <w:b/>
                <w:szCs w:val="20"/>
              </w:rPr>
            </w:pPr>
            <w:r>
              <w:rPr>
                <w:rFonts w:cs="Arial"/>
                <w:szCs w:val="20"/>
              </w:rPr>
              <w:t xml:space="preserve">Lecture Activity = </w:t>
            </w:r>
            <w:r>
              <w:rPr>
                <w:rFonts w:cs="Arial"/>
                <w:b/>
                <w:szCs w:val="20"/>
              </w:rPr>
              <w:t>1 hour</w:t>
            </w:r>
          </w:p>
        </w:tc>
      </w:tr>
      <w:tr w:rsidR="008929B1" w:rsidRPr="00842155" w14:paraId="3A246ED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5393E7" w14:textId="77777777" w:rsidR="008929B1" w:rsidRDefault="008929B1" w:rsidP="008929B1">
            <w:pPr>
              <w:rPr>
                <w:rFonts w:cs="Arial"/>
                <w:b/>
                <w:szCs w:val="20"/>
              </w:rPr>
            </w:pPr>
            <w:r>
              <w:rPr>
                <w:rFonts w:cs="Arial"/>
                <w:b/>
                <w:szCs w:val="20"/>
              </w:rPr>
              <w:t>Global Business Ethics</w:t>
            </w:r>
          </w:p>
          <w:p w14:paraId="3F5DE042" w14:textId="77777777" w:rsidR="008929B1" w:rsidRDefault="008929B1" w:rsidP="008929B1">
            <w:pPr>
              <w:rPr>
                <w:rFonts w:cs="Arial"/>
                <w:b/>
                <w:szCs w:val="20"/>
              </w:rPr>
            </w:pPr>
          </w:p>
          <w:p w14:paraId="0F710791" w14:textId="0D324D34" w:rsidR="008929B1" w:rsidRPr="00521395" w:rsidRDefault="008929B1" w:rsidP="008929B1">
            <w:pPr>
              <w:rPr>
                <w:rFonts w:cs="Arial"/>
                <w:szCs w:val="20"/>
              </w:rPr>
            </w:pPr>
            <w:r>
              <w:rPr>
                <w:rFonts w:cs="Arial"/>
                <w:b/>
                <w:szCs w:val="20"/>
              </w:rPr>
              <w:t xml:space="preserve">View </w:t>
            </w:r>
            <w:r>
              <w:rPr>
                <w:rFonts w:cs="Arial"/>
                <w:szCs w:val="20"/>
              </w:rPr>
              <w:t xml:space="preserve">the following video </w:t>
            </w:r>
            <w:r w:rsidR="00873DD7">
              <w:rPr>
                <w:rFonts w:cs="Arial"/>
                <w:szCs w:val="20"/>
              </w:rPr>
              <w:t xml:space="preserve">on </w:t>
            </w:r>
            <w:r>
              <w:rPr>
                <w:rFonts w:cs="Arial"/>
                <w:szCs w:val="20"/>
              </w:rPr>
              <w:t>international business and ethics:</w:t>
            </w:r>
          </w:p>
          <w:p w14:paraId="7E3BF301" w14:textId="77777777" w:rsidR="008929B1" w:rsidRDefault="008929B1" w:rsidP="008929B1">
            <w:pPr>
              <w:rPr>
                <w:rFonts w:cs="Arial"/>
                <w:szCs w:val="20"/>
              </w:rPr>
            </w:pPr>
          </w:p>
          <w:p w14:paraId="719A2DB5" w14:textId="77777777" w:rsidR="008929B1" w:rsidRDefault="008929B1" w:rsidP="008929B1">
            <w:pPr>
              <w:pStyle w:val="AssignmentsLevel2"/>
            </w:pPr>
            <w:r>
              <w:t>“</w:t>
            </w:r>
            <w:hyperlink r:id="rId23" w:history="1">
              <w:r w:rsidRPr="00B0156E">
                <w:rPr>
                  <w:rStyle w:val="Hyperlink"/>
                </w:rPr>
                <w:t xml:space="preserve">Ethics and International Standards of Behavior - Joseph R. </w:t>
              </w:r>
              <w:proofErr w:type="spellStart"/>
              <w:r w:rsidRPr="00B0156E">
                <w:rPr>
                  <w:rStyle w:val="Hyperlink"/>
                </w:rPr>
                <w:t>DesJardins</w:t>
              </w:r>
              <w:proofErr w:type="spellEnd"/>
            </w:hyperlink>
            <w:r>
              <w:t>”</w:t>
            </w:r>
            <w:r w:rsidRPr="002239B5">
              <w:t xml:space="preserve"> </w:t>
            </w:r>
            <w:r w:rsidR="00B0156E">
              <w:t>[2:26]</w:t>
            </w:r>
          </w:p>
          <w:p w14:paraId="34EE2B66" w14:textId="77777777" w:rsidR="005D7616" w:rsidRDefault="005D7616" w:rsidP="005D7616">
            <w:pPr>
              <w:pStyle w:val="AssignmentsLevel2"/>
              <w:numPr>
                <w:ilvl w:val="0"/>
                <w:numId w:val="0"/>
              </w:numPr>
              <w:ind w:left="360" w:hanging="360"/>
            </w:pPr>
          </w:p>
          <w:p w14:paraId="7BC694FB" w14:textId="5A7038C5" w:rsidR="005D7616" w:rsidRPr="008929B1" w:rsidRDefault="005D7616" w:rsidP="005D7616">
            <w:pPr>
              <w:pStyle w:val="AssignmentsLevel2"/>
              <w:numPr>
                <w:ilvl w:val="0"/>
                <w:numId w:val="0"/>
              </w:numPr>
              <w:ind w:left="360" w:hanging="360"/>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0C4E5E64" w14:textId="581864CD" w:rsidR="008929B1" w:rsidRPr="009F6FAF" w:rsidRDefault="00686144" w:rsidP="008929B1">
            <w:pPr>
              <w:rPr>
                <w:rFonts w:cs="Arial"/>
                <w:szCs w:val="20"/>
              </w:rPr>
            </w:pPr>
            <w:r>
              <w:rPr>
                <w:rFonts w:cs="Arial"/>
                <w:szCs w:val="20"/>
              </w:rPr>
              <w:t>2.2</w:t>
            </w:r>
          </w:p>
        </w:tc>
        <w:tc>
          <w:tcPr>
            <w:tcW w:w="1440" w:type="dxa"/>
            <w:tcBorders>
              <w:left w:val="single" w:sz="4" w:space="0" w:color="000000" w:themeColor="text1"/>
            </w:tcBorders>
            <w:shd w:val="clear" w:color="auto" w:fill="FFFFFF" w:themeFill="background1"/>
          </w:tcPr>
          <w:p w14:paraId="3587E9E3" w14:textId="7C083B93" w:rsidR="008929B1" w:rsidRPr="005D7616" w:rsidRDefault="005D7616" w:rsidP="008929B1">
            <w:pPr>
              <w:rPr>
                <w:rFonts w:cs="Arial"/>
                <w:b/>
                <w:szCs w:val="20"/>
              </w:rPr>
            </w:pPr>
            <w:r>
              <w:rPr>
                <w:rFonts w:cs="Arial"/>
                <w:szCs w:val="20"/>
              </w:rPr>
              <w:t xml:space="preserve">Lecture Activity = </w:t>
            </w:r>
            <w:r>
              <w:rPr>
                <w:rFonts w:cs="Arial"/>
                <w:b/>
                <w:szCs w:val="20"/>
              </w:rPr>
              <w:t>1 hour</w:t>
            </w:r>
          </w:p>
        </w:tc>
      </w:tr>
      <w:tr w:rsidR="008929B1"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8929B1" w:rsidRDefault="008929B1" w:rsidP="008929B1">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8929B1" w:rsidRPr="005B10FE" w:rsidRDefault="008929B1" w:rsidP="008929B1">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8929B1" w:rsidRPr="005B10FE" w:rsidRDefault="008929B1" w:rsidP="008929B1">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25EA1301" w14:textId="77777777" w:rsidR="008929B1" w:rsidRPr="005B10FE" w:rsidRDefault="008929B1" w:rsidP="008929B1">
            <w:pPr>
              <w:rPr>
                <w:rFonts w:eastAsia="Arial" w:cs="Arial"/>
                <w:b/>
                <w:bCs/>
                <w:i/>
                <w:iCs/>
              </w:rPr>
            </w:pPr>
            <w:r w:rsidRPr="4948C66D">
              <w:rPr>
                <w:rFonts w:eastAsia="Arial" w:cs="Arial"/>
                <w:b/>
                <w:bCs/>
                <w:i/>
                <w:iCs/>
              </w:rPr>
              <w:t>AIE</w:t>
            </w:r>
          </w:p>
        </w:tc>
      </w:tr>
      <w:tr w:rsidR="008929B1" w:rsidRPr="00842155" w14:paraId="02F43806" w14:textId="77777777" w:rsidTr="4948C66D">
        <w:tc>
          <w:tcPr>
            <w:tcW w:w="10170" w:type="dxa"/>
            <w:gridSpan w:val="2"/>
            <w:tcMar>
              <w:top w:w="115" w:type="dxa"/>
              <w:left w:w="115" w:type="dxa"/>
              <w:bottom w:w="115" w:type="dxa"/>
              <w:right w:w="115" w:type="dxa"/>
            </w:tcMar>
          </w:tcPr>
          <w:p w14:paraId="71F5C292" w14:textId="75C875CA" w:rsidR="008929B1" w:rsidRPr="0098353C" w:rsidRDefault="00F2286E" w:rsidP="008929B1">
            <w:pPr>
              <w:rPr>
                <w:b/>
              </w:rPr>
            </w:pPr>
            <w:r>
              <w:rPr>
                <w:b/>
              </w:rPr>
              <w:t xml:space="preserve">Discussion: </w:t>
            </w:r>
            <w:r w:rsidR="006071E1">
              <w:rPr>
                <w:b/>
              </w:rPr>
              <w:t>International Business Strategies</w:t>
            </w:r>
          </w:p>
          <w:p w14:paraId="7C363E77" w14:textId="77777777" w:rsidR="008929B1" w:rsidRDefault="008929B1" w:rsidP="008929B1"/>
          <w:p w14:paraId="48075CEE" w14:textId="0E81C881" w:rsidR="008929B1" w:rsidRPr="00C91A25" w:rsidRDefault="008929B1" w:rsidP="008929B1">
            <w:pPr>
              <w:tabs>
                <w:tab w:val="left" w:pos="2329"/>
              </w:tabs>
            </w:pPr>
            <w:r>
              <w:rPr>
                <w:b/>
              </w:rPr>
              <w:t xml:space="preserve">Read </w:t>
            </w:r>
            <w:r w:rsidR="00C91A25" w:rsidRPr="00C91A25">
              <w:t>the article</w:t>
            </w:r>
            <w:r w:rsidR="00C91A25">
              <w:rPr>
                <w:b/>
              </w:rPr>
              <w:t xml:space="preserve"> </w:t>
            </w:r>
            <w:r w:rsidR="000F4397" w:rsidRPr="00480780">
              <w:t>“</w:t>
            </w:r>
            <w:hyperlink r:id="rId24" w:history="1">
              <w:r w:rsidR="00A4663F">
                <w:rPr>
                  <w:rStyle w:val="Hyperlink"/>
                </w:rPr>
                <w:t>11 Biggest Challenges of International Business in 2017</w:t>
              </w:r>
            </w:hyperlink>
            <w:r w:rsidR="00C91A25">
              <w:t>.</w:t>
            </w:r>
            <w:r w:rsidR="000F4397">
              <w:t>”</w:t>
            </w:r>
            <w:r w:rsidR="00C91A25">
              <w:t xml:space="preserve"> </w:t>
            </w:r>
          </w:p>
          <w:p w14:paraId="5D85007C" w14:textId="12758F70" w:rsidR="008929B1" w:rsidRDefault="008929B1" w:rsidP="008929B1">
            <w:pPr>
              <w:tabs>
                <w:tab w:val="left" w:pos="2329"/>
              </w:tabs>
              <w:rPr>
                <w:b/>
              </w:rPr>
            </w:pPr>
          </w:p>
          <w:p w14:paraId="430C66C5" w14:textId="3E2EDBCB" w:rsidR="00F2286E" w:rsidRDefault="00F2286E" w:rsidP="008929B1">
            <w:pPr>
              <w:tabs>
                <w:tab w:val="left" w:pos="2329"/>
              </w:tabs>
              <w:rPr>
                <w:b/>
              </w:rPr>
            </w:pPr>
            <w:r w:rsidRPr="4948C66D">
              <w:rPr>
                <w:b/>
                <w:bCs/>
              </w:rPr>
              <w:t>Pos</w:t>
            </w:r>
            <w:r>
              <w:t>t a clear and logical response in 150 to 200 words to the following, providing specific examples to support your answers.</w:t>
            </w:r>
            <w:r w:rsidR="00873DD7">
              <w:br/>
            </w:r>
          </w:p>
          <w:p w14:paraId="3E7A6AB7" w14:textId="5DC86B4D" w:rsidR="008929B1" w:rsidRDefault="00F2286E" w:rsidP="00F2286E">
            <w:pPr>
              <w:pStyle w:val="AssignmentsLevel2"/>
            </w:pPr>
            <w:r>
              <w:t>Do you think a corporation entering a new country should implement practices successful in their home   country</w:t>
            </w:r>
            <w:r w:rsidR="00DF2CA0">
              <w:t>, o</w:t>
            </w:r>
            <w:r>
              <w:t>r should they develop a strategy that identifies with the local environment? Explain</w:t>
            </w:r>
            <w:r w:rsidR="00DF2CA0">
              <w:t xml:space="preserve"> your response</w:t>
            </w:r>
            <w:r>
              <w:t xml:space="preserve"> using human resource practices, compensation strategies, and communication methods as topics of focus.</w:t>
            </w:r>
          </w:p>
          <w:p w14:paraId="795CC0E6" w14:textId="77777777" w:rsidR="008929B1" w:rsidRPr="001D1018" w:rsidRDefault="008929B1" w:rsidP="008929B1"/>
          <w:p w14:paraId="5F67C59C" w14:textId="6CC957A4" w:rsidR="00C91A25" w:rsidRPr="00E9683B" w:rsidRDefault="00C91A25" w:rsidP="00C91A25">
            <w:pPr>
              <w:pStyle w:val="AssignmentsLevel1"/>
            </w:pPr>
            <w:r w:rsidRPr="00480780">
              <w:rPr>
                <w:b/>
                <w:iCs/>
              </w:rPr>
              <w:t>Note</w:t>
            </w:r>
            <w:r w:rsidRPr="00480780">
              <w:rPr>
                <w:b/>
              </w:rPr>
              <w:t>.</w:t>
            </w:r>
            <w:r>
              <w:t xml:space="preserve"> Initial responses are due by 11:59 p.m. </w:t>
            </w:r>
            <w:r w:rsidR="00DF2CA0">
              <w:t xml:space="preserve">EST </w:t>
            </w:r>
            <w:r>
              <w:t xml:space="preserve">on Thursday. </w:t>
            </w:r>
          </w:p>
          <w:p w14:paraId="2B14D866" w14:textId="77777777" w:rsidR="00C91A25" w:rsidRPr="00E9683B" w:rsidRDefault="00C91A25" w:rsidP="00C91A25">
            <w:pPr>
              <w:pStyle w:val="AssignmentsLevel1"/>
            </w:pPr>
          </w:p>
          <w:p w14:paraId="74EDA459" w14:textId="7FD48FCA" w:rsidR="008929B1" w:rsidRPr="00135F7B" w:rsidRDefault="00C91A25" w:rsidP="00C91A25">
            <w:pPr>
              <w:pStyle w:val="AssignmentsLevel1"/>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w:t>
            </w:r>
            <w:r w:rsidR="00DF2CA0">
              <w:t xml:space="preserve"> EST</w:t>
            </w:r>
            <w:r>
              <w:t xml:space="preserve"> on Sunday.</w:t>
            </w:r>
          </w:p>
        </w:tc>
        <w:tc>
          <w:tcPr>
            <w:tcW w:w="1440" w:type="dxa"/>
          </w:tcPr>
          <w:p w14:paraId="5BC6EB82" w14:textId="64BAE139" w:rsidR="008929B1" w:rsidRPr="00842155" w:rsidRDefault="00686144" w:rsidP="008929B1">
            <w:pPr>
              <w:tabs>
                <w:tab w:val="left" w:pos="2329"/>
              </w:tabs>
              <w:rPr>
                <w:rFonts w:cs="Arial"/>
                <w:szCs w:val="20"/>
              </w:rPr>
            </w:pPr>
            <w:r>
              <w:rPr>
                <w:rFonts w:cs="Arial"/>
                <w:szCs w:val="20"/>
              </w:rPr>
              <w:t>2.1</w:t>
            </w:r>
          </w:p>
        </w:tc>
        <w:tc>
          <w:tcPr>
            <w:tcW w:w="1440" w:type="dxa"/>
          </w:tcPr>
          <w:p w14:paraId="7945B9C2" w14:textId="77777777" w:rsidR="008929B1" w:rsidRPr="00842155" w:rsidRDefault="008929B1" w:rsidP="008929B1">
            <w:pPr>
              <w:tabs>
                <w:tab w:val="left" w:pos="2329"/>
              </w:tabs>
              <w:rPr>
                <w:rFonts w:eastAsia="Arial" w:cs="Arial"/>
              </w:rPr>
            </w:pPr>
            <w:r>
              <w:t xml:space="preserve">Discussion: one post and replies to three other posts = </w:t>
            </w:r>
            <w:r w:rsidRPr="4948C66D">
              <w:rPr>
                <w:b/>
                <w:bCs/>
              </w:rPr>
              <w:t xml:space="preserve">1 hour </w:t>
            </w:r>
          </w:p>
        </w:tc>
      </w:tr>
      <w:tr w:rsidR="008929B1" w:rsidRPr="00132272" w14:paraId="53D5A631" w14:textId="77777777" w:rsidTr="00BE54C1">
        <w:tc>
          <w:tcPr>
            <w:tcW w:w="10170" w:type="dxa"/>
            <w:gridSpan w:val="2"/>
            <w:tcMar>
              <w:top w:w="115" w:type="dxa"/>
              <w:left w:w="115" w:type="dxa"/>
              <w:bottom w:w="115" w:type="dxa"/>
              <w:right w:w="115" w:type="dxa"/>
            </w:tcMar>
          </w:tcPr>
          <w:p w14:paraId="03544B8B" w14:textId="77777777" w:rsidR="008929B1" w:rsidRDefault="008929B1" w:rsidP="008929B1">
            <w:pPr>
              <w:pStyle w:val="AssignmentsLevel1"/>
              <w:rPr>
                <w:rFonts w:eastAsia="Calibri"/>
              </w:rPr>
            </w:pPr>
            <w:r>
              <w:rPr>
                <w:rFonts w:eastAsia="Calibri"/>
                <w:b/>
              </w:rPr>
              <w:t>National Culture Dimensions</w:t>
            </w:r>
          </w:p>
          <w:p w14:paraId="53E2CC24" w14:textId="77777777" w:rsidR="008929B1" w:rsidRPr="00CC62C6" w:rsidRDefault="008929B1" w:rsidP="008929B1">
            <w:pPr>
              <w:pStyle w:val="AssignmentsLevel1"/>
              <w:rPr>
                <w:rFonts w:eastAsia="Calibri"/>
              </w:rPr>
            </w:pPr>
          </w:p>
          <w:p w14:paraId="3EBE6735" w14:textId="6613E944" w:rsidR="008929B1" w:rsidRDefault="008929B1" w:rsidP="008929B1">
            <w:pPr>
              <w:pStyle w:val="AssignmentsLevel1"/>
              <w:rPr>
                <w:rFonts w:eastAsia="Calibri"/>
              </w:rPr>
            </w:pPr>
            <w:r>
              <w:rPr>
                <w:rFonts w:eastAsia="Calibri"/>
                <w:b/>
              </w:rPr>
              <w:t xml:space="preserve">Read </w:t>
            </w:r>
            <w:r w:rsidR="00DF2CA0">
              <w:rPr>
                <w:rFonts w:eastAsia="Calibri"/>
              </w:rPr>
              <w:t xml:space="preserve">this </w:t>
            </w:r>
            <w:r w:rsidR="00C91A25">
              <w:rPr>
                <w:rFonts w:eastAsia="Calibri"/>
              </w:rPr>
              <w:t>overview description</w:t>
            </w:r>
            <w:r>
              <w:rPr>
                <w:rFonts w:eastAsia="Calibri"/>
              </w:rPr>
              <w:t xml:space="preserve"> regarding </w:t>
            </w:r>
            <w:hyperlink r:id="rId25" w:history="1">
              <w:r w:rsidR="00FE3AFC">
                <w:rPr>
                  <w:rStyle w:val="Hyperlink"/>
                  <w:rFonts w:eastAsia="Calibri"/>
                </w:rPr>
                <w:t>national culture dimensions</w:t>
              </w:r>
            </w:hyperlink>
            <w:r w:rsidR="00FE3AFC">
              <w:rPr>
                <w:rFonts w:eastAsia="Calibri"/>
              </w:rPr>
              <w:t>.</w:t>
            </w:r>
            <w:r w:rsidRPr="0071775F">
              <w:rPr>
                <w:rFonts w:eastAsia="Calibri"/>
              </w:rPr>
              <w:t xml:space="preserve"> </w:t>
            </w:r>
          </w:p>
          <w:p w14:paraId="298A3CD7" w14:textId="77777777" w:rsidR="008929B1" w:rsidRDefault="008929B1" w:rsidP="008929B1">
            <w:pPr>
              <w:pStyle w:val="AssignmentsLevel1"/>
              <w:rPr>
                <w:rFonts w:eastAsia="Calibri"/>
                <w:color w:val="0000FF"/>
                <w:u w:val="single"/>
              </w:rPr>
            </w:pPr>
          </w:p>
          <w:p w14:paraId="374CBCC1" w14:textId="330173DD" w:rsidR="008929B1" w:rsidRDefault="00C91A25" w:rsidP="008929B1">
            <w:pPr>
              <w:pStyle w:val="AssignmentsLevel1"/>
              <w:rPr>
                <w:rFonts w:eastAsia="Calibri"/>
              </w:rPr>
            </w:pPr>
            <w:r>
              <w:rPr>
                <w:rFonts w:eastAsia="Calibri"/>
                <w:b/>
              </w:rPr>
              <w:t>S</w:t>
            </w:r>
            <w:r w:rsidR="008929B1" w:rsidRPr="00C91A25">
              <w:rPr>
                <w:rFonts w:eastAsia="Calibri"/>
                <w:b/>
              </w:rPr>
              <w:t>elect</w:t>
            </w:r>
            <w:r w:rsidR="008929B1">
              <w:rPr>
                <w:rFonts w:eastAsia="Calibri"/>
              </w:rPr>
              <w:t xml:space="preserve"> a country from the </w:t>
            </w:r>
            <w:r w:rsidR="00162ED7">
              <w:rPr>
                <w:rFonts w:eastAsia="Calibri"/>
              </w:rPr>
              <w:t>drop-down</w:t>
            </w:r>
            <w:r w:rsidR="008929B1">
              <w:rPr>
                <w:rFonts w:eastAsia="Calibri"/>
              </w:rPr>
              <w:t xml:space="preserve"> menu</w:t>
            </w:r>
            <w:r>
              <w:rPr>
                <w:rFonts w:eastAsia="Calibri"/>
              </w:rPr>
              <w:t xml:space="preserve"> at the </w:t>
            </w:r>
            <w:hyperlink r:id="rId26" w:history="1">
              <w:r w:rsidRPr="00C91A25">
                <w:rPr>
                  <w:rStyle w:val="Hyperlink"/>
                  <w:rFonts w:eastAsia="Calibri"/>
                </w:rPr>
                <w:t>Hofstede Centre</w:t>
              </w:r>
            </w:hyperlink>
            <w:r w:rsidR="008929B1">
              <w:rPr>
                <w:rFonts w:eastAsia="Calibri"/>
              </w:rPr>
              <w:t xml:space="preserve">. </w:t>
            </w:r>
          </w:p>
          <w:p w14:paraId="15F1F7E1" w14:textId="77777777" w:rsidR="008929B1" w:rsidRDefault="008929B1" w:rsidP="008929B1">
            <w:pPr>
              <w:pStyle w:val="AssignmentsLevel1"/>
              <w:rPr>
                <w:rFonts w:eastAsia="Calibri"/>
              </w:rPr>
            </w:pPr>
          </w:p>
          <w:p w14:paraId="7EBF3C50" w14:textId="77777777" w:rsidR="008929B1" w:rsidRDefault="008929B1" w:rsidP="008929B1">
            <w:pPr>
              <w:pStyle w:val="AssignmentsLevel1"/>
              <w:rPr>
                <w:rFonts w:eastAsia="Calibri"/>
              </w:rPr>
            </w:pPr>
            <w:r w:rsidRPr="00DF22F1">
              <w:rPr>
                <w:rFonts w:eastAsia="Calibri"/>
                <w:b/>
              </w:rPr>
              <w:t>Research</w:t>
            </w:r>
            <w:r w:rsidRPr="00CC62C6">
              <w:rPr>
                <w:rFonts w:eastAsia="Calibri"/>
              </w:rPr>
              <w:t xml:space="preserve"> the c</w:t>
            </w:r>
            <w:bookmarkStart w:id="5" w:name="_GoBack"/>
            <w:bookmarkEnd w:id="5"/>
            <w:r w:rsidRPr="00CC62C6">
              <w:rPr>
                <w:rFonts w:eastAsia="Calibri"/>
              </w:rPr>
              <w:t>ountry you have selected for your course research paper</w:t>
            </w:r>
            <w:r>
              <w:rPr>
                <w:rFonts w:eastAsia="Calibri"/>
              </w:rPr>
              <w:t xml:space="preserve">. </w:t>
            </w:r>
          </w:p>
          <w:p w14:paraId="0979D781" w14:textId="77777777" w:rsidR="008929B1" w:rsidRDefault="008929B1" w:rsidP="008929B1">
            <w:pPr>
              <w:pStyle w:val="AssignmentsLevel1"/>
              <w:rPr>
                <w:rFonts w:eastAsia="Calibri"/>
              </w:rPr>
            </w:pPr>
          </w:p>
          <w:p w14:paraId="224D2EE1" w14:textId="77777777" w:rsidR="008929B1" w:rsidRDefault="008929B1" w:rsidP="008929B1">
            <w:pPr>
              <w:pStyle w:val="AssignmentsLevel1"/>
              <w:rPr>
                <w:rFonts w:eastAsia="Calibri"/>
              </w:rPr>
            </w:pPr>
            <w:r w:rsidRPr="00DF22F1">
              <w:rPr>
                <w:rFonts w:eastAsia="Calibri"/>
                <w:b/>
              </w:rPr>
              <w:t>Complete</w:t>
            </w:r>
            <w:r w:rsidRPr="00CC62C6">
              <w:rPr>
                <w:rFonts w:eastAsia="Calibri"/>
              </w:rPr>
              <w:t xml:space="preserve"> </w:t>
            </w:r>
            <w:r>
              <w:rPr>
                <w:rFonts w:eastAsia="Calibri"/>
              </w:rPr>
              <w:t xml:space="preserve">the National Culture Dimensions </w:t>
            </w:r>
            <w:r w:rsidRPr="00CC62C6">
              <w:rPr>
                <w:rFonts w:eastAsia="Calibri"/>
              </w:rPr>
              <w:t>worksheet by providing a brief summary of each dimension</w:t>
            </w:r>
            <w:r>
              <w:rPr>
                <w:rFonts w:eastAsia="Calibri"/>
              </w:rPr>
              <w:t xml:space="preserve"> for your country</w:t>
            </w:r>
            <w:r w:rsidRPr="00CC62C6">
              <w:rPr>
                <w:rFonts w:eastAsia="Calibri"/>
              </w:rPr>
              <w:t>.</w:t>
            </w:r>
            <w:r>
              <w:rPr>
                <w:rFonts w:eastAsia="Calibri"/>
              </w:rPr>
              <w:t xml:space="preserve"> </w:t>
            </w:r>
            <w:r w:rsidRPr="00CC62C6">
              <w:rPr>
                <w:rFonts w:eastAsia="Calibri"/>
              </w:rPr>
              <w:t xml:space="preserve"> </w:t>
            </w:r>
            <w:r>
              <w:rPr>
                <w:rFonts w:eastAsia="Calibri"/>
              </w:rPr>
              <w:t xml:space="preserve"> </w:t>
            </w:r>
          </w:p>
          <w:p w14:paraId="060C3E5D" w14:textId="77777777" w:rsidR="008929B1" w:rsidRDefault="008929B1" w:rsidP="008929B1">
            <w:pPr>
              <w:pStyle w:val="AssignmentsLevel1"/>
              <w:rPr>
                <w:rFonts w:eastAsia="Calibri"/>
              </w:rPr>
            </w:pPr>
          </w:p>
          <w:p w14:paraId="2E0716E7" w14:textId="5F2F822B" w:rsidR="008929B1" w:rsidRPr="00132272" w:rsidRDefault="008929B1" w:rsidP="008929B1">
            <w:pPr>
              <w:pStyle w:val="AssignmentsLevel1"/>
              <w:rPr>
                <w:strike/>
              </w:rPr>
            </w:pPr>
            <w:r>
              <w:rPr>
                <w:rFonts w:eastAsia="Calibri"/>
                <w:b/>
              </w:rPr>
              <w:t xml:space="preserve">Submit </w:t>
            </w:r>
            <w:r>
              <w:rPr>
                <w:rFonts w:eastAsia="Calibri"/>
              </w:rPr>
              <w:t xml:space="preserve">your completed worksheet </w:t>
            </w:r>
            <w:r w:rsidR="00BD1270">
              <w:t xml:space="preserve">by 11:59 p.m. </w:t>
            </w:r>
            <w:r w:rsidR="00DF2CA0">
              <w:t xml:space="preserve">EST </w:t>
            </w:r>
            <w:r w:rsidR="00BD1270">
              <w:t>on Sunday</w:t>
            </w:r>
            <w:r>
              <w:rPr>
                <w:rFonts w:eastAsia="Calibri"/>
              </w:rPr>
              <w:t xml:space="preserve">. </w:t>
            </w:r>
          </w:p>
        </w:tc>
        <w:tc>
          <w:tcPr>
            <w:tcW w:w="1440" w:type="dxa"/>
          </w:tcPr>
          <w:p w14:paraId="610654DD" w14:textId="4A0F69B8" w:rsidR="008929B1" w:rsidRPr="00B44CEC" w:rsidRDefault="00686144" w:rsidP="008929B1">
            <w:pPr>
              <w:tabs>
                <w:tab w:val="left" w:pos="2329"/>
              </w:tabs>
              <w:rPr>
                <w:rFonts w:cs="Arial"/>
                <w:szCs w:val="20"/>
              </w:rPr>
            </w:pPr>
            <w:r w:rsidRPr="00B44CEC">
              <w:rPr>
                <w:rFonts w:cs="Arial"/>
                <w:szCs w:val="20"/>
              </w:rPr>
              <w:t>2.1</w:t>
            </w:r>
          </w:p>
        </w:tc>
        <w:tc>
          <w:tcPr>
            <w:tcW w:w="1440" w:type="dxa"/>
          </w:tcPr>
          <w:p w14:paraId="4AF27DEC" w14:textId="5DEE11D8" w:rsidR="008929B1" w:rsidRPr="005D7616" w:rsidRDefault="005D7616" w:rsidP="008929B1">
            <w:pPr>
              <w:tabs>
                <w:tab w:val="left" w:pos="2329"/>
              </w:tabs>
              <w:rPr>
                <w:rFonts w:cs="Arial"/>
                <w:b/>
                <w:szCs w:val="20"/>
              </w:rPr>
            </w:pPr>
            <w:r w:rsidRPr="005D7616">
              <w:rPr>
                <w:rFonts w:cs="Arial"/>
                <w:szCs w:val="20"/>
              </w:rPr>
              <w:t xml:space="preserve">Problem Solving = </w:t>
            </w:r>
            <w:r w:rsidRPr="005D7616">
              <w:rPr>
                <w:rFonts w:cs="Arial"/>
                <w:b/>
                <w:szCs w:val="20"/>
              </w:rPr>
              <w:t>1 hour</w:t>
            </w:r>
          </w:p>
        </w:tc>
      </w:tr>
      <w:tr w:rsidR="008929B1" w:rsidRPr="007F339F" w14:paraId="3848F996" w14:textId="77777777" w:rsidTr="009A4BC1">
        <w:tc>
          <w:tcPr>
            <w:tcW w:w="10170" w:type="dxa"/>
            <w:gridSpan w:val="2"/>
            <w:tcMar>
              <w:top w:w="115" w:type="dxa"/>
              <w:left w:w="115" w:type="dxa"/>
              <w:bottom w:w="115" w:type="dxa"/>
              <w:right w:w="115" w:type="dxa"/>
            </w:tcMar>
          </w:tcPr>
          <w:p w14:paraId="4A813367" w14:textId="158D6F79" w:rsidR="008929B1" w:rsidRDefault="008929B1" w:rsidP="008929B1">
            <w:pPr>
              <w:pStyle w:val="AssignmentsLevel1"/>
              <w:rPr>
                <w:rFonts w:eastAsia="Calibri"/>
                <w:b/>
              </w:rPr>
            </w:pPr>
            <w:r w:rsidRPr="00317734">
              <w:rPr>
                <w:rFonts w:eastAsia="Calibri"/>
                <w:b/>
              </w:rPr>
              <w:t>Is It a Bribe?</w:t>
            </w:r>
            <w:r w:rsidR="006071E1">
              <w:rPr>
                <w:rFonts w:eastAsia="Calibri"/>
                <w:b/>
              </w:rPr>
              <w:t xml:space="preserve"> Worksheet</w:t>
            </w:r>
            <w:r w:rsidRPr="00317734">
              <w:rPr>
                <w:rFonts w:eastAsia="Calibri"/>
                <w:b/>
              </w:rPr>
              <w:t xml:space="preserve"> </w:t>
            </w:r>
          </w:p>
          <w:p w14:paraId="599DC910" w14:textId="77777777" w:rsidR="008929B1" w:rsidRPr="00317734" w:rsidRDefault="008929B1" w:rsidP="008929B1">
            <w:pPr>
              <w:pStyle w:val="AssignmentsLevel1"/>
              <w:rPr>
                <w:rFonts w:eastAsia="Calibri"/>
                <w:b/>
              </w:rPr>
            </w:pPr>
          </w:p>
          <w:p w14:paraId="410A6F0F" w14:textId="77777777" w:rsidR="00C91A25" w:rsidRDefault="008929B1" w:rsidP="008929B1">
            <w:pPr>
              <w:pStyle w:val="AssignmentsLevel1"/>
            </w:pPr>
            <w:r>
              <w:rPr>
                <w:b/>
              </w:rPr>
              <w:t xml:space="preserve">Read </w:t>
            </w:r>
            <w:r w:rsidR="00C91A25">
              <w:t xml:space="preserve">the following sources: </w:t>
            </w:r>
          </w:p>
          <w:p w14:paraId="5C149984" w14:textId="77777777" w:rsidR="00C91A25" w:rsidRDefault="00C91A25" w:rsidP="008929B1">
            <w:pPr>
              <w:pStyle w:val="AssignmentsLevel1"/>
            </w:pPr>
          </w:p>
          <w:p w14:paraId="34A95A7B" w14:textId="73A66A76" w:rsidR="00E2587C" w:rsidRDefault="00E2587C" w:rsidP="00C91A25">
            <w:pPr>
              <w:pStyle w:val="AssignmentsLevel2"/>
            </w:pPr>
            <w:hyperlink r:id="rId27" w:history="1">
              <w:r w:rsidRPr="00E2587C">
                <w:rPr>
                  <w:rStyle w:val="Hyperlink"/>
                </w:rPr>
                <w:t>Foreign Corrupt Practices Act (FCPA) Guide</w:t>
              </w:r>
            </w:hyperlink>
          </w:p>
          <w:p w14:paraId="560CFFC3" w14:textId="56FCA095" w:rsidR="00C91A25" w:rsidRDefault="00E2587C" w:rsidP="00C91A25">
            <w:pPr>
              <w:pStyle w:val="AssignmentsLevel2"/>
            </w:pPr>
            <w:hyperlink r:id="rId28" w:history="1">
              <w:r w:rsidR="00C91A25" w:rsidRPr="00C91A25">
                <w:rPr>
                  <w:rStyle w:val="Hyperlink"/>
                </w:rPr>
                <w:t>Top Ten Basics of Foreign Corrupt Practices Act Compliance for the Small Le</w:t>
              </w:r>
              <w:r w:rsidR="00C91A25" w:rsidRPr="00C91A25">
                <w:rPr>
                  <w:rStyle w:val="Hyperlink"/>
                </w:rPr>
                <w:t>gal Department</w:t>
              </w:r>
            </w:hyperlink>
          </w:p>
          <w:p w14:paraId="1EE57163" w14:textId="291861D7" w:rsidR="00C91A25" w:rsidRDefault="00E2587C" w:rsidP="00C91A25">
            <w:pPr>
              <w:pStyle w:val="AssignmentsLevel2"/>
            </w:pPr>
            <w:hyperlink r:id="rId29" w:history="1">
              <w:r w:rsidR="00C91A25" w:rsidRPr="00C91A25">
                <w:rPr>
                  <w:rStyle w:val="Hyperlink"/>
                </w:rPr>
                <w:t>Foreign Corrupt P</w:t>
              </w:r>
              <w:r w:rsidR="00C91A25" w:rsidRPr="00C91A25">
                <w:rPr>
                  <w:rStyle w:val="Hyperlink"/>
                </w:rPr>
                <w:t>ractices Act</w:t>
              </w:r>
            </w:hyperlink>
          </w:p>
          <w:p w14:paraId="1B6E9D50" w14:textId="77777777" w:rsidR="00C91A25" w:rsidRDefault="00C91A25" w:rsidP="00C91A25">
            <w:pPr>
              <w:pStyle w:val="AssignmentsLevel2"/>
              <w:numPr>
                <w:ilvl w:val="0"/>
                <w:numId w:val="0"/>
              </w:numPr>
            </w:pPr>
          </w:p>
          <w:p w14:paraId="447B3262" w14:textId="3CA18FBA" w:rsidR="008929B1" w:rsidRPr="004B4F8D" w:rsidRDefault="00C91A25" w:rsidP="00C91A25">
            <w:pPr>
              <w:pStyle w:val="AssignmentsLevel2"/>
              <w:numPr>
                <w:ilvl w:val="0"/>
                <w:numId w:val="0"/>
              </w:numPr>
            </w:pPr>
            <w:r w:rsidRPr="00995626">
              <w:rPr>
                <w:b/>
              </w:rPr>
              <w:lastRenderedPageBreak/>
              <w:t>C</w:t>
            </w:r>
            <w:r w:rsidR="008929B1" w:rsidRPr="00995626">
              <w:rPr>
                <w:b/>
              </w:rPr>
              <w:t>omplete</w:t>
            </w:r>
            <w:r>
              <w:t xml:space="preserve"> and </w:t>
            </w:r>
            <w:r w:rsidRPr="005007C2">
              <w:rPr>
                <w:b/>
              </w:rPr>
              <w:t>submit</w:t>
            </w:r>
            <w:r w:rsidR="008929B1">
              <w:t xml:space="preserve"> the Is It a Bribe? worksheet</w:t>
            </w:r>
            <w:r w:rsidR="00BD1270">
              <w:t xml:space="preserve"> by 11:59 p.m. </w:t>
            </w:r>
            <w:r w:rsidR="00DF2CA0">
              <w:t xml:space="preserve">EST </w:t>
            </w:r>
            <w:r w:rsidR="00BD1270">
              <w:t>on Sunday</w:t>
            </w:r>
            <w:r w:rsidR="008929B1">
              <w:t>.</w:t>
            </w:r>
          </w:p>
        </w:tc>
        <w:tc>
          <w:tcPr>
            <w:tcW w:w="1440" w:type="dxa"/>
            <w:tcBorders>
              <w:bottom w:val="single" w:sz="4" w:space="0" w:color="000000" w:themeColor="text1"/>
            </w:tcBorders>
          </w:tcPr>
          <w:p w14:paraId="4548A042" w14:textId="390C6C66" w:rsidR="008929B1" w:rsidRPr="009F6FAF" w:rsidRDefault="004B572D" w:rsidP="008929B1">
            <w:pPr>
              <w:rPr>
                <w:rFonts w:cs="Arial"/>
                <w:szCs w:val="20"/>
              </w:rPr>
            </w:pPr>
            <w:r>
              <w:rPr>
                <w:rFonts w:cs="Arial"/>
                <w:szCs w:val="20"/>
              </w:rPr>
              <w:lastRenderedPageBreak/>
              <w:t>2.2</w:t>
            </w:r>
          </w:p>
        </w:tc>
        <w:tc>
          <w:tcPr>
            <w:tcW w:w="1440" w:type="dxa"/>
            <w:tcBorders>
              <w:bottom w:val="single" w:sz="4" w:space="0" w:color="000000" w:themeColor="text1"/>
            </w:tcBorders>
          </w:tcPr>
          <w:p w14:paraId="0E38E8D5" w14:textId="7EBBCFC5" w:rsidR="008929B1" w:rsidRPr="005D7616" w:rsidRDefault="009A5F4F" w:rsidP="008929B1">
            <w:pPr>
              <w:rPr>
                <w:rFonts w:cs="Arial"/>
                <w:b/>
                <w:szCs w:val="20"/>
              </w:rPr>
            </w:pPr>
            <w:r>
              <w:rPr>
                <w:rFonts w:cs="Arial"/>
                <w:szCs w:val="20"/>
              </w:rPr>
              <w:t>Case Study</w:t>
            </w:r>
            <w:r w:rsidR="005D7616">
              <w:rPr>
                <w:rFonts w:cs="Arial"/>
                <w:szCs w:val="20"/>
              </w:rPr>
              <w:t xml:space="preserve"> = </w:t>
            </w:r>
            <w:r w:rsidR="005D7616">
              <w:rPr>
                <w:rFonts w:cs="Arial"/>
                <w:b/>
                <w:szCs w:val="20"/>
              </w:rPr>
              <w:t>1 hour</w:t>
            </w:r>
          </w:p>
        </w:tc>
      </w:tr>
      <w:tr w:rsidR="00A236E5" w:rsidRPr="00132272" w14:paraId="3AF871F0" w14:textId="77777777" w:rsidTr="006E4027">
        <w:tc>
          <w:tcPr>
            <w:tcW w:w="10170" w:type="dxa"/>
            <w:gridSpan w:val="2"/>
            <w:tcMar>
              <w:top w:w="115" w:type="dxa"/>
              <w:left w:w="115" w:type="dxa"/>
              <w:bottom w:w="115" w:type="dxa"/>
              <w:right w:w="115" w:type="dxa"/>
            </w:tcMar>
          </w:tcPr>
          <w:p w14:paraId="5B5219D8" w14:textId="1D139FD3" w:rsidR="00A236E5" w:rsidRPr="00554EAC" w:rsidRDefault="000936AB" w:rsidP="006E4027">
            <w:pPr>
              <w:pStyle w:val="AssignmentsLevel1"/>
              <w:rPr>
                <w:rFonts w:eastAsia="Calibri"/>
                <w:b/>
              </w:rPr>
            </w:pPr>
            <w:r>
              <w:rPr>
                <w:rFonts w:eastAsia="Calibri"/>
                <w:b/>
              </w:rPr>
              <w:t xml:space="preserve">Journal: </w:t>
            </w:r>
            <w:r w:rsidR="00B50835">
              <w:rPr>
                <w:rFonts w:eastAsia="Calibri"/>
                <w:b/>
              </w:rPr>
              <w:t>Brexit</w:t>
            </w:r>
            <w:r w:rsidR="00A236E5">
              <w:rPr>
                <w:rFonts w:eastAsia="Calibri"/>
                <w:b/>
              </w:rPr>
              <w:t xml:space="preserve"> Report</w:t>
            </w:r>
          </w:p>
          <w:p w14:paraId="77B663A2" w14:textId="77777777" w:rsidR="00A236E5" w:rsidRDefault="00A236E5" w:rsidP="006E4027">
            <w:pPr>
              <w:pStyle w:val="AssignmentsLevel1"/>
              <w:rPr>
                <w:rFonts w:eastAsia="Calibri"/>
              </w:rPr>
            </w:pPr>
          </w:p>
          <w:p w14:paraId="42E9967C" w14:textId="40090F89" w:rsidR="00E90365" w:rsidRDefault="00A236E5" w:rsidP="006E4027">
            <w:pPr>
              <w:pStyle w:val="AssignmentsLevel1"/>
              <w:rPr>
                <w:rStyle w:val="AssignmentsLevel1Char"/>
                <w:rFonts w:eastAsia="Calibri"/>
              </w:rPr>
            </w:pPr>
            <w:r w:rsidRPr="00B01F76">
              <w:rPr>
                <w:rStyle w:val="AssignmentsLevel1Char"/>
                <w:rFonts w:eastAsia="Calibri"/>
                <w:b/>
              </w:rPr>
              <w:t>Read</w:t>
            </w:r>
            <w:r>
              <w:rPr>
                <w:rStyle w:val="AssignmentsLevel1Char"/>
                <w:rFonts w:eastAsia="Calibri"/>
              </w:rPr>
              <w:t xml:space="preserve"> </w:t>
            </w:r>
            <w:r w:rsidR="00E90365">
              <w:rPr>
                <w:rStyle w:val="AssignmentsLevel1Char"/>
                <w:rFonts w:eastAsia="Calibri"/>
              </w:rPr>
              <w:t xml:space="preserve">the following </w:t>
            </w:r>
            <w:r w:rsidR="00B01F76">
              <w:rPr>
                <w:rStyle w:val="AssignmentsLevel1Char"/>
                <w:rFonts w:eastAsia="Calibri"/>
              </w:rPr>
              <w:t>a</w:t>
            </w:r>
            <w:r>
              <w:rPr>
                <w:rStyle w:val="AssignmentsLevel1Char"/>
                <w:rFonts w:eastAsia="Calibri"/>
              </w:rPr>
              <w:t>rticle</w:t>
            </w:r>
            <w:r w:rsidR="00E90365">
              <w:rPr>
                <w:rStyle w:val="AssignmentsLevel1Char"/>
                <w:rFonts w:eastAsia="Calibri"/>
              </w:rPr>
              <w:t>s:</w:t>
            </w:r>
          </w:p>
          <w:p w14:paraId="37A9338F" w14:textId="77777777" w:rsidR="00E90365" w:rsidRDefault="00E90365" w:rsidP="006E4027">
            <w:pPr>
              <w:pStyle w:val="AssignmentsLevel1"/>
              <w:rPr>
                <w:rStyle w:val="AssignmentsLevel1Char"/>
                <w:rFonts w:eastAsia="Calibri"/>
              </w:rPr>
            </w:pPr>
          </w:p>
          <w:p w14:paraId="2B193AD5" w14:textId="1370B6DC" w:rsidR="00A236E5" w:rsidRPr="00E90365" w:rsidRDefault="006361DC" w:rsidP="00E90365">
            <w:pPr>
              <w:pStyle w:val="AssignmentsLevel2"/>
              <w:rPr>
                <w:rStyle w:val="Hyperlink"/>
                <w:rFonts w:eastAsia="Calibri"/>
                <w:color w:val="auto"/>
                <w:u w:val="none"/>
              </w:rPr>
            </w:pPr>
            <w:r>
              <w:t>“</w:t>
            </w:r>
            <w:hyperlink r:id="rId30" w:history="1">
              <w:r w:rsidR="00B01F76">
                <w:rPr>
                  <w:rStyle w:val="Hyperlink"/>
                  <w:rFonts w:eastAsia="Calibri"/>
                </w:rPr>
                <w:t>Brexit: All you need to know about the UK leaving the EU</w:t>
              </w:r>
            </w:hyperlink>
            <w:r>
              <w:rPr>
                <w:rStyle w:val="Hyperlink"/>
                <w:rFonts w:eastAsia="Calibri"/>
              </w:rPr>
              <w:t>”</w:t>
            </w:r>
          </w:p>
          <w:p w14:paraId="18EF7CEF" w14:textId="444F763B" w:rsidR="00E90365" w:rsidRDefault="006361DC" w:rsidP="00E90365">
            <w:pPr>
              <w:pStyle w:val="AssignmentsLevel2"/>
              <w:rPr>
                <w:rStyle w:val="AssignmentsLevel1Char"/>
                <w:rFonts w:eastAsia="Calibri"/>
              </w:rPr>
            </w:pPr>
            <w:r>
              <w:t>“</w:t>
            </w:r>
            <w:hyperlink r:id="rId31" w:history="1">
              <w:r w:rsidR="00E90365" w:rsidRPr="00E90365">
                <w:rPr>
                  <w:rStyle w:val="Hyperlink"/>
                  <w:rFonts w:eastAsia="Calibri"/>
                </w:rPr>
                <w:t>The Brexit Briefs</w:t>
              </w:r>
            </w:hyperlink>
            <w:r>
              <w:rPr>
                <w:rStyle w:val="Hyperlink"/>
                <w:rFonts w:eastAsia="Calibri"/>
              </w:rPr>
              <w:t>”</w:t>
            </w:r>
          </w:p>
          <w:p w14:paraId="01F2D653" w14:textId="77777777" w:rsidR="00A236E5" w:rsidRDefault="00A236E5" w:rsidP="006E4027">
            <w:pPr>
              <w:pStyle w:val="AssignmentsLevel1"/>
              <w:rPr>
                <w:rFonts w:eastAsia="Calibri"/>
              </w:rPr>
            </w:pPr>
          </w:p>
          <w:p w14:paraId="5C14D291" w14:textId="1071DCF0" w:rsidR="00A236E5" w:rsidRDefault="00F2286E" w:rsidP="006E4027">
            <w:pPr>
              <w:pStyle w:val="AssignmentsLevel1"/>
              <w:rPr>
                <w:rFonts w:eastAsia="Calibri"/>
              </w:rPr>
            </w:pPr>
            <w:r>
              <w:rPr>
                <w:rFonts w:eastAsia="Calibri"/>
              </w:rPr>
              <w:t>Y</w:t>
            </w:r>
            <w:r w:rsidR="00A236E5">
              <w:rPr>
                <w:rFonts w:eastAsia="Calibri"/>
              </w:rPr>
              <w:t>ou are part of the editorial board for the local news</w:t>
            </w:r>
            <w:r w:rsidR="00660791">
              <w:rPr>
                <w:rFonts w:eastAsia="Calibri"/>
              </w:rPr>
              <w:t>,</w:t>
            </w:r>
            <w:r w:rsidR="00A236E5">
              <w:rPr>
                <w:rFonts w:eastAsia="Calibri"/>
              </w:rPr>
              <w:t xml:space="preserve"> and your role is to present current topics regarding international affairs. Your next assignment involves your narrative</w:t>
            </w:r>
            <w:r w:rsidR="00FD3724">
              <w:rPr>
                <w:rFonts w:eastAsia="Calibri"/>
              </w:rPr>
              <w:t xml:space="preserve"> and </w:t>
            </w:r>
            <w:r w:rsidR="00A236E5">
              <w:rPr>
                <w:rFonts w:eastAsia="Calibri"/>
              </w:rPr>
              <w:t xml:space="preserve">opinion on </w:t>
            </w:r>
            <w:r w:rsidR="00B50835">
              <w:rPr>
                <w:rFonts w:eastAsia="Calibri"/>
              </w:rPr>
              <w:t>Brexit</w:t>
            </w:r>
            <w:r w:rsidR="00A236E5">
              <w:rPr>
                <w:rFonts w:eastAsia="Calibri"/>
              </w:rPr>
              <w:t>.</w:t>
            </w:r>
          </w:p>
          <w:p w14:paraId="25DEE929" w14:textId="77777777" w:rsidR="00A236E5" w:rsidRPr="00DC04E3" w:rsidRDefault="00A236E5" w:rsidP="006E4027">
            <w:pPr>
              <w:pStyle w:val="AssignmentsLevel1"/>
              <w:rPr>
                <w:rFonts w:eastAsia="Calibri"/>
              </w:rPr>
            </w:pPr>
          </w:p>
          <w:p w14:paraId="5150FC8B" w14:textId="6FF12ABF" w:rsidR="00A236E5" w:rsidRDefault="00FD3724" w:rsidP="00E90365">
            <w:r>
              <w:rPr>
                <w:rFonts w:eastAsia="Calibri"/>
                <w:b/>
              </w:rPr>
              <w:t xml:space="preserve">Develop </w:t>
            </w:r>
            <w:r w:rsidR="00E90365">
              <w:rPr>
                <w:rFonts w:eastAsia="Calibri"/>
              </w:rPr>
              <w:t>an opinion article of 150 to 200</w:t>
            </w:r>
            <w:r w:rsidR="00027F87">
              <w:rPr>
                <w:rFonts w:eastAsia="Calibri"/>
              </w:rPr>
              <w:t xml:space="preserve"> </w:t>
            </w:r>
            <w:r w:rsidR="00E90365">
              <w:rPr>
                <w:rFonts w:eastAsia="Calibri"/>
              </w:rPr>
              <w:t>words on your views of</w:t>
            </w:r>
            <w:r w:rsidR="00B50835">
              <w:rPr>
                <w:rFonts w:eastAsia="Calibri"/>
              </w:rPr>
              <w:t xml:space="preserve"> Brexit</w:t>
            </w:r>
            <w:r w:rsidR="00E90365">
              <w:rPr>
                <w:rFonts w:eastAsia="Calibri"/>
              </w:rPr>
              <w:t xml:space="preserve">. </w:t>
            </w:r>
            <w:r w:rsidR="00A236E5" w:rsidRPr="00D10A93">
              <w:t xml:space="preserve"> </w:t>
            </w:r>
          </w:p>
          <w:p w14:paraId="2F39FB03" w14:textId="77777777" w:rsidR="00CA1F02" w:rsidRDefault="00CA1F02" w:rsidP="00E90365"/>
          <w:p w14:paraId="51F91BFC" w14:textId="1201D23B" w:rsidR="00CA1F02" w:rsidRPr="00CA1F02" w:rsidRDefault="00CA1F02" w:rsidP="00E90365">
            <w:pPr>
              <w:rPr>
                <w:rFonts w:eastAsia="Calibri"/>
              </w:rPr>
            </w:pPr>
            <w:r>
              <w:rPr>
                <w:rFonts w:eastAsia="Calibri"/>
                <w:b/>
              </w:rPr>
              <w:t xml:space="preserve">Post </w:t>
            </w:r>
            <w:r>
              <w:rPr>
                <w:rFonts w:eastAsia="Calibri"/>
              </w:rPr>
              <w:t>your article as a journal entry</w:t>
            </w:r>
            <w:r w:rsidR="00BD1270">
              <w:t xml:space="preserve"> by 11:59 p.m. </w:t>
            </w:r>
            <w:r w:rsidR="00027F87">
              <w:t>EST</w:t>
            </w:r>
            <w:r w:rsidR="00BD1270">
              <w:t xml:space="preserve"> on Sunday</w:t>
            </w:r>
            <w:r>
              <w:rPr>
                <w:rFonts w:eastAsia="Calibri"/>
              </w:rPr>
              <w:t xml:space="preserve">. </w:t>
            </w:r>
          </w:p>
        </w:tc>
        <w:tc>
          <w:tcPr>
            <w:tcW w:w="1440" w:type="dxa"/>
          </w:tcPr>
          <w:p w14:paraId="5CB375C0" w14:textId="4C77190F" w:rsidR="00A236E5" w:rsidRPr="00A236E5" w:rsidRDefault="00A236E5" w:rsidP="006E4027">
            <w:pPr>
              <w:tabs>
                <w:tab w:val="left" w:pos="2329"/>
              </w:tabs>
              <w:rPr>
                <w:rFonts w:cs="Arial"/>
                <w:szCs w:val="20"/>
              </w:rPr>
            </w:pPr>
            <w:r>
              <w:rPr>
                <w:rFonts w:cs="Arial"/>
                <w:szCs w:val="20"/>
              </w:rPr>
              <w:t xml:space="preserve">2.1, </w:t>
            </w:r>
            <w:r w:rsidRPr="00A236E5">
              <w:rPr>
                <w:rFonts w:cs="Arial"/>
                <w:szCs w:val="20"/>
              </w:rPr>
              <w:t>2.3</w:t>
            </w:r>
          </w:p>
        </w:tc>
        <w:tc>
          <w:tcPr>
            <w:tcW w:w="1440" w:type="dxa"/>
          </w:tcPr>
          <w:p w14:paraId="6BB93378" w14:textId="19C129CD" w:rsidR="00A236E5" w:rsidRPr="005D7616" w:rsidRDefault="005D7616" w:rsidP="006E4027">
            <w:pPr>
              <w:tabs>
                <w:tab w:val="left" w:pos="2329"/>
              </w:tabs>
              <w:rPr>
                <w:rFonts w:cs="Arial"/>
                <w:b/>
                <w:szCs w:val="20"/>
              </w:rPr>
            </w:pPr>
            <w:r w:rsidRPr="005D7616">
              <w:rPr>
                <w:rFonts w:cs="Arial"/>
                <w:szCs w:val="20"/>
              </w:rPr>
              <w:t xml:space="preserve">Journal = </w:t>
            </w:r>
            <w:r w:rsidRPr="005D7616">
              <w:rPr>
                <w:rFonts w:cs="Arial"/>
                <w:b/>
                <w:szCs w:val="20"/>
              </w:rPr>
              <w:t>1 hour</w:t>
            </w:r>
          </w:p>
        </w:tc>
      </w:tr>
      <w:tr w:rsidR="008929B1" w:rsidRPr="007F339F" w14:paraId="41FD7138" w14:textId="77777777" w:rsidTr="009A4BC1">
        <w:tc>
          <w:tcPr>
            <w:tcW w:w="10170" w:type="dxa"/>
            <w:gridSpan w:val="2"/>
            <w:tcMar>
              <w:top w:w="115" w:type="dxa"/>
              <w:left w:w="115" w:type="dxa"/>
              <w:bottom w:w="115" w:type="dxa"/>
              <w:right w:w="115" w:type="dxa"/>
            </w:tcMar>
          </w:tcPr>
          <w:p w14:paraId="01CE9E54" w14:textId="77777777" w:rsidR="008929B1" w:rsidRDefault="008929B1" w:rsidP="008929B1">
            <w:pPr>
              <w:pStyle w:val="AssignmentsLevel1"/>
              <w:rPr>
                <w:rFonts w:eastAsia="Calibri"/>
                <w:b/>
              </w:rPr>
            </w:pPr>
            <w:r>
              <w:rPr>
                <w:rFonts w:eastAsia="Calibri"/>
                <w:b/>
              </w:rPr>
              <w:t>Research Project: Part 2</w:t>
            </w:r>
          </w:p>
          <w:p w14:paraId="6E9CA07B" w14:textId="77777777" w:rsidR="008929B1" w:rsidRDefault="008929B1" w:rsidP="008929B1">
            <w:pPr>
              <w:pStyle w:val="AssignmentsLevel1"/>
              <w:rPr>
                <w:rFonts w:eastAsia="Calibri"/>
                <w:b/>
              </w:rPr>
            </w:pPr>
          </w:p>
          <w:p w14:paraId="1CB42EAC" w14:textId="6AEAEA30" w:rsidR="008929B1" w:rsidRDefault="008929B1" w:rsidP="008929B1">
            <w:pPr>
              <w:tabs>
                <w:tab w:val="left" w:pos="2329"/>
              </w:tabs>
              <w:rPr>
                <w:rFonts w:eastAsia="Arial" w:cs="Arial"/>
                <w:b/>
                <w:bCs/>
              </w:rPr>
            </w:pPr>
            <w:r>
              <w:rPr>
                <w:rFonts w:eastAsia="Calibri"/>
                <w:b/>
              </w:rPr>
              <w:t xml:space="preserve">Complete </w:t>
            </w:r>
            <w:r>
              <w:rPr>
                <w:rFonts w:eastAsia="Calibri"/>
              </w:rPr>
              <w:t xml:space="preserve">and </w:t>
            </w:r>
            <w:r w:rsidRPr="005007C2">
              <w:rPr>
                <w:rFonts w:eastAsia="Calibri"/>
                <w:b/>
              </w:rPr>
              <w:t>submit</w:t>
            </w:r>
            <w:r w:rsidRPr="00027F87">
              <w:rPr>
                <w:rFonts w:eastAsia="Calibri"/>
              </w:rPr>
              <w:t xml:space="preserve"> </w:t>
            </w:r>
            <w:r>
              <w:rPr>
                <w:rFonts w:eastAsia="Calibri"/>
              </w:rPr>
              <w:t>the Research Project: Part 2</w:t>
            </w:r>
            <w:r w:rsidR="00027F87">
              <w:rPr>
                <w:rFonts w:eastAsia="Calibri"/>
              </w:rPr>
              <w:t>,</w:t>
            </w:r>
            <w:r>
              <w:rPr>
                <w:rFonts w:eastAsia="Calibri"/>
              </w:rPr>
              <w:t xml:space="preserve"> demonstrating your progress in the course</w:t>
            </w:r>
            <w:r w:rsidR="00BD1270">
              <w:t xml:space="preserve"> by 11:59 p.m. </w:t>
            </w:r>
            <w:r w:rsidR="00027F87">
              <w:t>EST</w:t>
            </w:r>
            <w:r w:rsidR="00BD1270">
              <w:t xml:space="preserve"> on Sunday</w:t>
            </w:r>
            <w:r>
              <w:rPr>
                <w:rFonts w:eastAsia="Calibri"/>
              </w:rPr>
              <w:t xml:space="preserve">. </w:t>
            </w:r>
          </w:p>
        </w:tc>
        <w:tc>
          <w:tcPr>
            <w:tcW w:w="1440" w:type="dxa"/>
            <w:tcBorders>
              <w:bottom w:val="single" w:sz="4" w:space="0" w:color="000000" w:themeColor="text1"/>
            </w:tcBorders>
          </w:tcPr>
          <w:p w14:paraId="476F41A5" w14:textId="6B1DBE65" w:rsidR="008929B1" w:rsidRPr="009F6FAF" w:rsidRDefault="007772BA" w:rsidP="008929B1">
            <w:pPr>
              <w:rPr>
                <w:rFonts w:cs="Arial"/>
                <w:szCs w:val="20"/>
              </w:rPr>
            </w:pPr>
            <w:r>
              <w:rPr>
                <w:rFonts w:cs="Arial"/>
                <w:szCs w:val="20"/>
              </w:rPr>
              <w:t>COURSE</w:t>
            </w:r>
          </w:p>
        </w:tc>
        <w:tc>
          <w:tcPr>
            <w:tcW w:w="1440" w:type="dxa"/>
            <w:tcBorders>
              <w:bottom w:val="single" w:sz="4" w:space="0" w:color="000000" w:themeColor="text1"/>
            </w:tcBorders>
          </w:tcPr>
          <w:p w14:paraId="12362385" w14:textId="201F5DED" w:rsidR="008929B1" w:rsidRPr="005D7616" w:rsidRDefault="005D7616" w:rsidP="008929B1">
            <w:pPr>
              <w:rPr>
                <w:rFonts w:cs="Arial"/>
                <w:b/>
                <w:szCs w:val="20"/>
              </w:rPr>
            </w:pPr>
            <w:r>
              <w:rPr>
                <w:rFonts w:cs="Arial"/>
                <w:szCs w:val="20"/>
              </w:rPr>
              <w:t xml:space="preserve">Guided Project = </w:t>
            </w:r>
            <w:r>
              <w:rPr>
                <w:rFonts w:cs="Arial"/>
                <w:b/>
                <w:szCs w:val="20"/>
              </w:rPr>
              <w:t>1 hour</w:t>
            </w:r>
          </w:p>
        </w:tc>
      </w:tr>
      <w:tr w:rsidR="008929B1"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8929B1" w:rsidRPr="00842155" w:rsidRDefault="008929B1" w:rsidP="008929B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8929B1" w:rsidRPr="00842155" w:rsidRDefault="008929B1" w:rsidP="008929B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8929B1" w:rsidRPr="00842155" w:rsidRDefault="008929B1" w:rsidP="008929B1">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421DB662" w:rsidR="008929B1" w:rsidRPr="00842155" w:rsidRDefault="005D7616" w:rsidP="005D7616">
            <w:pPr>
              <w:tabs>
                <w:tab w:val="left" w:pos="2329"/>
              </w:tabs>
              <w:jc w:val="center"/>
              <w:rPr>
                <w:rFonts w:cs="Arial"/>
                <w:b/>
                <w:szCs w:val="20"/>
              </w:rPr>
            </w:pPr>
            <w:r>
              <w:rPr>
                <w:rFonts w:cs="Arial"/>
                <w:b/>
                <w:szCs w:val="20"/>
              </w:rPr>
              <w:t>8 hours</w:t>
            </w:r>
          </w:p>
        </w:tc>
      </w:tr>
    </w:tbl>
    <w:p w14:paraId="4C760D6C" w14:textId="77777777" w:rsidR="00104F2B" w:rsidRDefault="00104F2B" w:rsidP="0020635A">
      <w:pPr>
        <w:pStyle w:val="Heading1"/>
      </w:pPr>
    </w:p>
    <w:p w14:paraId="28AA5017" w14:textId="77777777" w:rsidR="00B25EE9" w:rsidRDefault="00B25EE9">
      <w:pPr>
        <w:rPr>
          <w:rFonts w:cs="Arial"/>
          <w:b/>
          <w:color w:val="BF2C37"/>
          <w:sz w:val="22"/>
          <w:szCs w:val="22"/>
        </w:rPr>
      </w:pPr>
      <w:r>
        <w:br w:type="page"/>
      </w:r>
    </w:p>
    <w:p w14:paraId="7FE11FE4" w14:textId="5EA7CD07" w:rsidR="00104F2B" w:rsidRDefault="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1EB26639" w:rsidR="002C1641" w:rsidRPr="00842155" w:rsidRDefault="002C1641" w:rsidP="0020635A">
            <w:pPr>
              <w:pStyle w:val="WeeklyTopicHeading1"/>
            </w:pPr>
            <w:bookmarkStart w:id="6" w:name="weekthree"/>
            <w:bookmarkStart w:id="7" w:name="_Toc358980896"/>
            <w:bookmarkEnd w:id="6"/>
            <w:r w:rsidRPr="0068364F">
              <w:t xml:space="preserve">Week </w:t>
            </w:r>
            <w:r>
              <w:t>Three</w:t>
            </w:r>
            <w:r w:rsidRPr="0068364F">
              <w:t xml:space="preserve">: </w:t>
            </w:r>
            <w:r w:rsidR="00560A72">
              <w:t>International Trade</w:t>
            </w:r>
            <w:bookmarkEnd w:id="7"/>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60A72"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52C49E8E" w:rsidR="00560A72" w:rsidRPr="00842155" w:rsidRDefault="005B2A16" w:rsidP="00560A72">
            <w:pPr>
              <w:pStyle w:val="ObjectiveBullet"/>
              <w:numPr>
                <w:ilvl w:val="1"/>
                <w:numId w:val="9"/>
              </w:numPr>
              <w:tabs>
                <w:tab w:val="clear" w:pos="0"/>
              </w:tabs>
            </w:pPr>
            <w:r>
              <w:t>Explain</w:t>
            </w:r>
            <w:r w:rsidR="00560A72" w:rsidRPr="004B3784">
              <w:t xml:space="preserve"> the policy instruments used by governments to influence international trade flows.</w:t>
            </w:r>
          </w:p>
        </w:tc>
        <w:tc>
          <w:tcPr>
            <w:tcW w:w="2880" w:type="dxa"/>
            <w:gridSpan w:val="2"/>
            <w:tcBorders>
              <w:left w:val="nil"/>
              <w:bottom w:val="nil"/>
            </w:tcBorders>
          </w:tcPr>
          <w:p w14:paraId="146DF818" w14:textId="47E6604C" w:rsidR="00560A72" w:rsidRPr="00842155" w:rsidRDefault="00560A72" w:rsidP="00560A72">
            <w:pPr>
              <w:tabs>
                <w:tab w:val="left" w:pos="0"/>
                <w:tab w:val="left" w:pos="3720"/>
              </w:tabs>
              <w:outlineLvl w:val="0"/>
              <w:rPr>
                <w:rFonts w:cs="Arial"/>
                <w:szCs w:val="20"/>
              </w:rPr>
            </w:pPr>
            <w:r>
              <w:rPr>
                <w:rFonts w:cs="Arial"/>
                <w:szCs w:val="20"/>
              </w:rPr>
              <w:t>CLO2, 3, 4, 5</w:t>
            </w:r>
          </w:p>
        </w:tc>
      </w:tr>
      <w:tr w:rsidR="00560A72"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7A514CE3" w:rsidR="00560A72" w:rsidRPr="00842155" w:rsidRDefault="005B2A16" w:rsidP="00560A72">
            <w:pPr>
              <w:pStyle w:val="ObjectiveBullet"/>
              <w:numPr>
                <w:ilvl w:val="1"/>
                <w:numId w:val="9"/>
              </w:numPr>
            </w:pPr>
            <w:r>
              <w:t>Describe</w:t>
            </w:r>
            <w:r w:rsidR="00560A72">
              <w:t xml:space="preserve"> the different theories of foreign direct investment and their associated benefits and costs. </w:t>
            </w:r>
          </w:p>
        </w:tc>
        <w:tc>
          <w:tcPr>
            <w:tcW w:w="2880" w:type="dxa"/>
            <w:gridSpan w:val="2"/>
            <w:tcBorders>
              <w:top w:val="nil"/>
              <w:left w:val="nil"/>
              <w:bottom w:val="nil"/>
            </w:tcBorders>
          </w:tcPr>
          <w:p w14:paraId="1AEB19F0" w14:textId="3329288E" w:rsidR="00560A72" w:rsidRPr="00842155" w:rsidRDefault="00560A72" w:rsidP="00560A72">
            <w:pPr>
              <w:tabs>
                <w:tab w:val="left" w:pos="0"/>
                <w:tab w:val="left" w:pos="3720"/>
              </w:tabs>
              <w:outlineLvl w:val="0"/>
              <w:rPr>
                <w:rFonts w:cs="Arial"/>
                <w:szCs w:val="20"/>
              </w:rPr>
            </w:pPr>
            <w:r>
              <w:rPr>
                <w:rFonts w:cs="Arial"/>
                <w:szCs w:val="20"/>
              </w:rPr>
              <w:t>CLO2</w:t>
            </w:r>
          </w:p>
        </w:tc>
      </w:tr>
      <w:tr w:rsidR="00560A72"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24CEBD0A" w:rsidR="00560A72" w:rsidRPr="00842155" w:rsidRDefault="005B2A16" w:rsidP="00560A72">
            <w:pPr>
              <w:pStyle w:val="ObjectiveBullet"/>
              <w:numPr>
                <w:ilvl w:val="1"/>
                <w:numId w:val="9"/>
              </w:numPr>
            </w:pPr>
            <w:r>
              <w:t>Examine</w:t>
            </w:r>
            <w:r w:rsidR="00560A72" w:rsidRPr="004B3784">
              <w:t xml:space="preserve"> </w:t>
            </w:r>
            <w:r w:rsidR="00560A72">
              <w:t>the exports and imports of U</w:t>
            </w:r>
            <w:r>
              <w:t>.</w:t>
            </w:r>
            <w:r w:rsidR="00560A72">
              <w:t>S</w:t>
            </w:r>
            <w:r>
              <w:t>.</w:t>
            </w:r>
          </w:p>
        </w:tc>
        <w:tc>
          <w:tcPr>
            <w:tcW w:w="2880" w:type="dxa"/>
            <w:gridSpan w:val="2"/>
            <w:tcBorders>
              <w:top w:val="nil"/>
              <w:left w:val="nil"/>
              <w:bottom w:val="single" w:sz="4" w:space="0" w:color="000000" w:themeColor="text1"/>
            </w:tcBorders>
          </w:tcPr>
          <w:p w14:paraId="78B77D4C" w14:textId="6D6F8A33" w:rsidR="00560A72" w:rsidRPr="00842155" w:rsidRDefault="00560A72" w:rsidP="00560A72">
            <w:pPr>
              <w:tabs>
                <w:tab w:val="left" w:pos="0"/>
                <w:tab w:val="left" w:pos="3720"/>
              </w:tabs>
              <w:outlineLvl w:val="0"/>
              <w:rPr>
                <w:rFonts w:cs="Arial"/>
                <w:szCs w:val="20"/>
              </w:rPr>
            </w:pPr>
            <w:r>
              <w:rPr>
                <w:rFonts w:cs="Arial"/>
                <w:szCs w:val="20"/>
              </w:rPr>
              <w:t>CLO1, 2, 4</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60A72"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0249C1" w14:textId="500B4C80" w:rsidR="00DF597B" w:rsidRDefault="00DF597B" w:rsidP="00560A72">
            <w:pPr>
              <w:pStyle w:val="AssignmentsLevel1"/>
              <w:rPr>
                <w:b/>
              </w:rPr>
            </w:pPr>
            <w:r>
              <w:rPr>
                <w:b/>
              </w:rPr>
              <w:t>Week 3 Video</w:t>
            </w:r>
          </w:p>
          <w:p w14:paraId="2614768F" w14:textId="77777777" w:rsidR="00DF597B" w:rsidRDefault="00DF597B" w:rsidP="00560A72">
            <w:pPr>
              <w:pStyle w:val="AssignmentsLevel1"/>
              <w:rPr>
                <w:b/>
              </w:rPr>
            </w:pPr>
          </w:p>
          <w:p w14:paraId="4699E041" w14:textId="2536101A" w:rsidR="00560A72" w:rsidRDefault="005B2A16" w:rsidP="00560A72">
            <w:pPr>
              <w:pStyle w:val="AssignmentsLevel1"/>
            </w:pPr>
            <w:r>
              <w:rPr>
                <w:b/>
              </w:rPr>
              <w:t>View</w:t>
            </w:r>
            <w:r>
              <w:t xml:space="preserve"> the Week 3 video.</w:t>
            </w:r>
          </w:p>
          <w:p w14:paraId="25D0762A" w14:textId="77777777" w:rsidR="00354E30" w:rsidRDefault="00354E30" w:rsidP="00560A72">
            <w:pPr>
              <w:pStyle w:val="AssignmentsLevel1"/>
            </w:pPr>
          </w:p>
          <w:p w14:paraId="2321E6B4" w14:textId="082BEDDA" w:rsidR="00354E30" w:rsidRPr="00842155" w:rsidRDefault="00354E30" w:rsidP="00560A72">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69C3C70" w14:textId="35D624CC" w:rsidR="00560A72" w:rsidRPr="009F6FAF" w:rsidRDefault="005B2A16" w:rsidP="00560A72">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10230551" w:rsidR="00560A72" w:rsidRPr="00354E30" w:rsidRDefault="00354E30" w:rsidP="00560A72">
            <w:pPr>
              <w:rPr>
                <w:rFonts w:cs="Arial"/>
                <w:b/>
                <w:szCs w:val="20"/>
              </w:rPr>
            </w:pPr>
            <w:r>
              <w:rPr>
                <w:rFonts w:cs="Arial"/>
                <w:szCs w:val="20"/>
              </w:rPr>
              <w:t xml:space="preserve">Lecture Activity = </w:t>
            </w:r>
            <w:r>
              <w:rPr>
                <w:rFonts w:cs="Arial"/>
                <w:b/>
                <w:szCs w:val="20"/>
              </w:rPr>
              <w:t>1 hour</w:t>
            </w:r>
          </w:p>
        </w:tc>
      </w:tr>
      <w:tr w:rsidR="00560A72"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C5BDD7" w14:textId="77777777" w:rsidR="00560A72" w:rsidRDefault="00560A72" w:rsidP="00560A72">
            <w:pPr>
              <w:tabs>
                <w:tab w:val="left" w:pos="2329"/>
              </w:tabs>
              <w:rPr>
                <w:rFonts w:cs="Arial"/>
                <w:b/>
                <w:szCs w:val="20"/>
              </w:rPr>
            </w:pPr>
            <w:r>
              <w:rPr>
                <w:rFonts w:cs="Arial"/>
                <w:b/>
                <w:szCs w:val="20"/>
              </w:rPr>
              <w:t>Trade Policy Instruments</w:t>
            </w:r>
          </w:p>
          <w:p w14:paraId="0710D3AD" w14:textId="77777777" w:rsidR="00560A72" w:rsidRDefault="00560A72" w:rsidP="00560A72">
            <w:pPr>
              <w:tabs>
                <w:tab w:val="left" w:pos="2329"/>
              </w:tabs>
              <w:rPr>
                <w:rFonts w:cs="Arial"/>
                <w:szCs w:val="20"/>
              </w:rPr>
            </w:pPr>
          </w:p>
          <w:p w14:paraId="03BB7A2B" w14:textId="645A35E9" w:rsidR="00560A72" w:rsidRDefault="00560A72" w:rsidP="00F2286E">
            <w:pPr>
              <w:tabs>
                <w:tab w:val="left" w:pos="2329"/>
              </w:tabs>
            </w:pPr>
            <w:r>
              <w:rPr>
                <w:rFonts w:cs="Arial"/>
                <w:b/>
                <w:szCs w:val="20"/>
              </w:rPr>
              <w:t xml:space="preserve">Read </w:t>
            </w:r>
            <w:r>
              <w:rPr>
                <w:rFonts w:cs="Arial"/>
                <w:szCs w:val="20"/>
              </w:rPr>
              <w:t>the article “</w:t>
            </w:r>
            <w:hyperlink r:id="rId32" w:history="1">
              <w:r w:rsidRPr="00CA1F02">
                <w:rPr>
                  <w:rStyle w:val="Hyperlink"/>
                  <w:rFonts w:cs="Arial"/>
                  <w:szCs w:val="20"/>
                </w:rPr>
                <w:t>Trade Policy Instruments</w:t>
              </w:r>
            </w:hyperlink>
            <w:r w:rsidR="00260912">
              <w:rPr>
                <w:rStyle w:val="Hyperlink"/>
                <w:rFonts w:cs="Arial"/>
                <w:szCs w:val="20"/>
              </w:rPr>
              <w:t>.</w:t>
            </w:r>
            <w:r>
              <w:t>”</w:t>
            </w:r>
          </w:p>
          <w:p w14:paraId="5827AB85" w14:textId="77777777" w:rsidR="00354E30" w:rsidRDefault="00354E30" w:rsidP="00F2286E">
            <w:pPr>
              <w:tabs>
                <w:tab w:val="left" w:pos="2329"/>
              </w:tabs>
            </w:pPr>
          </w:p>
          <w:p w14:paraId="6880F990" w14:textId="58B3948F" w:rsidR="00354E30" w:rsidRPr="00F2286E" w:rsidRDefault="00354E30" w:rsidP="00F2286E">
            <w:pPr>
              <w:tabs>
                <w:tab w:val="left" w:pos="2329"/>
              </w:tabs>
              <w:rPr>
                <w:rFonts w:cs="Arial"/>
                <w:color w:val="0000FF"/>
                <w:szCs w:val="20"/>
                <w:u w:val="single"/>
              </w:rPr>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36F2EB2B" w14:textId="6AA37041" w:rsidR="00560A72" w:rsidRPr="009F6FAF" w:rsidRDefault="005B2A16" w:rsidP="00560A72">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2034B301" w14:textId="1FCF0E8D" w:rsidR="00560A72" w:rsidRPr="009F6FAF" w:rsidRDefault="00354E30" w:rsidP="00560A72">
            <w:pPr>
              <w:rPr>
                <w:rFonts w:cs="Arial"/>
                <w:szCs w:val="20"/>
              </w:rPr>
            </w:pPr>
            <w:r>
              <w:rPr>
                <w:rFonts w:cs="Arial"/>
                <w:szCs w:val="20"/>
              </w:rPr>
              <w:t xml:space="preserve">Lecture Activity = </w:t>
            </w:r>
            <w:r>
              <w:rPr>
                <w:rFonts w:cs="Arial"/>
                <w:b/>
                <w:szCs w:val="20"/>
              </w:rPr>
              <w:t>1 hour</w:t>
            </w:r>
          </w:p>
        </w:tc>
      </w:tr>
      <w:tr w:rsidR="00135F7B" w:rsidRPr="00842155" w14:paraId="404051F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0EA7545" w14:textId="77777777" w:rsidR="00560A72" w:rsidRPr="000421AD" w:rsidRDefault="00560A72" w:rsidP="00560A72">
            <w:pPr>
              <w:pStyle w:val="AssignmentsLevel1"/>
              <w:rPr>
                <w:rFonts w:eastAsia="Calibri"/>
                <w:b/>
              </w:rPr>
            </w:pPr>
            <w:r w:rsidRPr="000421AD">
              <w:rPr>
                <w:rFonts w:eastAsia="Calibri"/>
                <w:b/>
              </w:rPr>
              <w:t>International Trades</w:t>
            </w:r>
          </w:p>
          <w:p w14:paraId="0DA18075" w14:textId="77777777" w:rsidR="00560A72" w:rsidRDefault="00560A72" w:rsidP="00560A72">
            <w:pPr>
              <w:pStyle w:val="AssignmentsLevel1"/>
            </w:pPr>
          </w:p>
          <w:p w14:paraId="24A97963" w14:textId="77777777" w:rsidR="00260912" w:rsidRDefault="00560A72" w:rsidP="005B2A16">
            <w:pPr>
              <w:pStyle w:val="AssignmentsLevel1"/>
            </w:pPr>
            <w:r>
              <w:rPr>
                <w:b/>
              </w:rPr>
              <w:t xml:space="preserve">Review </w:t>
            </w:r>
            <w:r>
              <w:t>the following resource for further study into int</w:t>
            </w:r>
            <w:r w:rsidR="005B2A16">
              <w:t>ernational trade and agreements</w:t>
            </w:r>
            <w:r w:rsidR="00260912">
              <w:t>:</w:t>
            </w:r>
          </w:p>
          <w:p w14:paraId="21BD161E" w14:textId="77777777" w:rsidR="00260912" w:rsidRDefault="00260912" w:rsidP="005B2A16">
            <w:pPr>
              <w:pStyle w:val="AssignmentsLevel1"/>
            </w:pPr>
          </w:p>
          <w:p w14:paraId="4F3A0738" w14:textId="048706A0" w:rsidR="00135F7B" w:rsidRDefault="00560A72" w:rsidP="00480780">
            <w:pPr>
              <w:pStyle w:val="AssignmentsLevel1"/>
              <w:numPr>
                <w:ilvl w:val="0"/>
                <w:numId w:val="18"/>
              </w:numPr>
              <w:ind w:left="398" w:hanging="412"/>
            </w:pPr>
            <w:r>
              <w:t>“</w:t>
            </w:r>
            <w:hyperlink r:id="rId33" w:history="1">
              <w:r w:rsidRPr="00CA1F02">
                <w:rPr>
                  <w:rStyle w:val="Hyperlink"/>
                </w:rPr>
                <w:t xml:space="preserve">The EU Institutions Explained </w:t>
              </w:r>
              <w:proofErr w:type="gramStart"/>
              <w:r w:rsidRPr="00CA1F02">
                <w:rPr>
                  <w:rStyle w:val="Hyperlink"/>
                </w:rPr>
                <w:t>By</w:t>
              </w:r>
              <w:proofErr w:type="gramEnd"/>
              <w:r w:rsidRPr="00CA1F02">
                <w:rPr>
                  <w:rStyle w:val="Hyperlink"/>
                </w:rPr>
                <w:t xml:space="preserve"> Their Presidents</w:t>
              </w:r>
            </w:hyperlink>
            <w:r>
              <w:t>”</w:t>
            </w:r>
            <w:r w:rsidRPr="000421AD">
              <w:rPr>
                <w:i/>
              </w:rPr>
              <w:t xml:space="preserve"> </w:t>
            </w:r>
            <w:r w:rsidRPr="000421AD">
              <w:t>[9:12]</w:t>
            </w:r>
          </w:p>
          <w:p w14:paraId="0BD21F2F" w14:textId="77777777" w:rsidR="00354E30" w:rsidRDefault="00354E30" w:rsidP="005B2A16">
            <w:pPr>
              <w:pStyle w:val="AssignmentsLevel1"/>
            </w:pPr>
          </w:p>
          <w:p w14:paraId="71441805" w14:textId="3048B783" w:rsidR="00354E30" w:rsidRPr="00842155" w:rsidRDefault="00354E30" w:rsidP="005B2A16">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5C5A7BD7" w14:textId="5DB20B85" w:rsidR="00135F7B" w:rsidRPr="009F6FAF" w:rsidRDefault="005B2A16" w:rsidP="002522B3">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164DC30C" w14:textId="6D7688B9" w:rsidR="00135F7B" w:rsidRPr="009F6FAF" w:rsidRDefault="00354E30" w:rsidP="002522B3">
            <w:pPr>
              <w:rPr>
                <w:rFonts w:cs="Arial"/>
                <w:szCs w:val="20"/>
              </w:rPr>
            </w:pPr>
            <w:r>
              <w:rPr>
                <w:rFonts w:cs="Arial"/>
                <w:szCs w:val="20"/>
              </w:rPr>
              <w:t xml:space="preserve">Lecture Activity = </w:t>
            </w:r>
            <w:r>
              <w:rPr>
                <w:rFonts w:cs="Arial"/>
                <w:b/>
                <w:szCs w:val="20"/>
              </w:rPr>
              <w:t>1</w:t>
            </w:r>
            <w:r w:rsidR="00371306">
              <w:rPr>
                <w:rFonts w:cs="Arial"/>
                <w:b/>
                <w:szCs w:val="20"/>
              </w:rPr>
              <w:t>.5</w:t>
            </w:r>
            <w:r>
              <w:rPr>
                <w:rFonts w:cs="Arial"/>
                <w:b/>
                <w:szCs w:val="20"/>
              </w:rPr>
              <w:t xml:space="preserve"> hour</w:t>
            </w:r>
          </w:p>
        </w:tc>
      </w:tr>
      <w:tr w:rsidR="00F564BC" w:rsidRPr="00842155" w14:paraId="3E1AF5B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2799F47" w14:textId="77777777" w:rsidR="00F564BC" w:rsidRPr="0057515D" w:rsidRDefault="00F564BC" w:rsidP="00F564BC">
            <w:pPr>
              <w:tabs>
                <w:tab w:val="left" w:pos="2329"/>
              </w:tabs>
              <w:rPr>
                <w:rFonts w:cs="Arial"/>
                <w:b/>
                <w:szCs w:val="20"/>
              </w:rPr>
            </w:pPr>
            <w:r>
              <w:rPr>
                <w:rFonts w:cs="Arial"/>
                <w:b/>
                <w:szCs w:val="20"/>
              </w:rPr>
              <w:t>Free Trade</w:t>
            </w:r>
          </w:p>
          <w:p w14:paraId="0EE02B6E" w14:textId="77777777" w:rsidR="00F564BC" w:rsidRDefault="00F564BC" w:rsidP="00F564BC">
            <w:pPr>
              <w:tabs>
                <w:tab w:val="left" w:pos="2329"/>
              </w:tabs>
              <w:rPr>
                <w:rFonts w:cs="Arial"/>
                <w:szCs w:val="20"/>
              </w:rPr>
            </w:pPr>
          </w:p>
          <w:p w14:paraId="48EEDD20" w14:textId="77777777" w:rsidR="00F564BC" w:rsidRPr="0057515D" w:rsidRDefault="00F564BC" w:rsidP="00F564BC">
            <w:pPr>
              <w:tabs>
                <w:tab w:val="left" w:pos="2329"/>
              </w:tabs>
              <w:rPr>
                <w:rFonts w:cs="Arial"/>
                <w:szCs w:val="20"/>
              </w:rPr>
            </w:pPr>
            <w:r>
              <w:rPr>
                <w:rFonts w:cs="Arial"/>
                <w:b/>
                <w:szCs w:val="20"/>
              </w:rPr>
              <w:t xml:space="preserve">Read </w:t>
            </w:r>
            <w:r>
              <w:rPr>
                <w:rFonts w:cs="Arial"/>
                <w:szCs w:val="20"/>
              </w:rPr>
              <w:t xml:space="preserve">the following articles to understand the debate surrounding free trade: </w:t>
            </w:r>
          </w:p>
          <w:p w14:paraId="0EA5EE05" w14:textId="77777777" w:rsidR="00F564BC" w:rsidRDefault="00F564BC" w:rsidP="00F564BC">
            <w:pPr>
              <w:tabs>
                <w:tab w:val="left" w:pos="2329"/>
              </w:tabs>
              <w:rPr>
                <w:rFonts w:cs="Arial"/>
                <w:szCs w:val="20"/>
              </w:rPr>
            </w:pPr>
          </w:p>
          <w:p w14:paraId="0EA8DDAE" w14:textId="3FB83D12" w:rsidR="00F564BC" w:rsidRPr="0057515D" w:rsidRDefault="00F564BC" w:rsidP="00F564BC">
            <w:pPr>
              <w:pStyle w:val="AssignmentsLevel2"/>
              <w:tabs>
                <w:tab w:val="left" w:pos="2329"/>
              </w:tabs>
            </w:pPr>
            <w:r>
              <w:lastRenderedPageBreak/>
              <w:t>“</w:t>
            </w:r>
            <w:hyperlink r:id="rId34" w:history="1">
              <w:r w:rsidRPr="00CA1F02">
                <w:rPr>
                  <w:rStyle w:val="Hyperlink"/>
                </w:rPr>
                <w:t>The Arguments Against Free Trade</w:t>
              </w:r>
            </w:hyperlink>
            <w:r>
              <w:t xml:space="preserve">” </w:t>
            </w:r>
          </w:p>
          <w:p w14:paraId="753D39F2" w14:textId="77777777" w:rsidR="00F564BC" w:rsidRPr="00354E30" w:rsidRDefault="00F564BC" w:rsidP="00CA1F02">
            <w:pPr>
              <w:pStyle w:val="AssignmentsLevel2"/>
              <w:rPr>
                <w:rFonts w:eastAsia="Calibri"/>
                <w:b/>
              </w:rPr>
            </w:pPr>
            <w:r>
              <w:t>“</w:t>
            </w:r>
            <w:hyperlink r:id="rId35" w:history="1">
              <w:r w:rsidRPr="00CA1F02">
                <w:rPr>
                  <w:rStyle w:val="Hyperlink"/>
                </w:rPr>
                <w:t>The Argument For Free Trade</w:t>
              </w:r>
            </w:hyperlink>
            <w:r>
              <w:t xml:space="preserve">” </w:t>
            </w:r>
          </w:p>
          <w:p w14:paraId="12557558" w14:textId="77777777" w:rsidR="00354E30" w:rsidRDefault="00354E30" w:rsidP="00354E30">
            <w:pPr>
              <w:pStyle w:val="AssignmentsLevel2"/>
              <w:numPr>
                <w:ilvl w:val="0"/>
                <w:numId w:val="0"/>
              </w:numPr>
              <w:ind w:left="360" w:hanging="360"/>
            </w:pPr>
          </w:p>
          <w:p w14:paraId="6A8961E5" w14:textId="59066307" w:rsidR="00354E30" w:rsidRPr="000421AD" w:rsidRDefault="00354E30" w:rsidP="00354E30">
            <w:pPr>
              <w:pStyle w:val="AssignmentsLevel2"/>
              <w:numPr>
                <w:ilvl w:val="0"/>
                <w:numId w:val="0"/>
              </w:numPr>
              <w:ind w:left="360" w:hanging="360"/>
              <w:rPr>
                <w:rFonts w:eastAsia="Calibri"/>
                <w:b/>
              </w:rPr>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337D7AD7" w14:textId="1185C259" w:rsidR="00F564BC" w:rsidRPr="009F6FAF" w:rsidRDefault="005B2A16" w:rsidP="00F564BC">
            <w:pPr>
              <w:rPr>
                <w:rFonts w:cs="Arial"/>
                <w:szCs w:val="20"/>
              </w:rPr>
            </w:pPr>
            <w:r>
              <w:rPr>
                <w:rFonts w:cs="Arial"/>
                <w:szCs w:val="20"/>
              </w:rPr>
              <w:lastRenderedPageBreak/>
              <w:t>3.1, 3.2, 3.3</w:t>
            </w:r>
          </w:p>
        </w:tc>
        <w:tc>
          <w:tcPr>
            <w:tcW w:w="1440" w:type="dxa"/>
            <w:tcBorders>
              <w:left w:val="single" w:sz="4" w:space="0" w:color="000000" w:themeColor="text1"/>
            </w:tcBorders>
            <w:shd w:val="clear" w:color="auto" w:fill="FFFFFF" w:themeFill="background1"/>
          </w:tcPr>
          <w:p w14:paraId="6FDE4C1D" w14:textId="7FD87DF7" w:rsidR="00F564BC" w:rsidRPr="009F6FAF" w:rsidRDefault="00354E30" w:rsidP="00F564BC">
            <w:pPr>
              <w:rPr>
                <w:rFonts w:cs="Arial"/>
                <w:szCs w:val="20"/>
              </w:rPr>
            </w:pPr>
            <w:r>
              <w:rPr>
                <w:rFonts w:cs="Arial"/>
                <w:szCs w:val="20"/>
              </w:rPr>
              <w:t xml:space="preserve">Lecture Activity = </w:t>
            </w:r>
            <w:r>
              <w:rPr>
                <w:rFonts w:cs="Arial"/>
                <w:b/>
                <w:szCs w:val="20"/>
              </w:rPr>
              <w:t>1</w:t>
            </w:r>
            <w:r w:rsidR="00371306">
              <w:rPr>
                <w:rFonts w:cs="Arial"/>
                <w:b/>
                <w:szCs w:val="20"/>
              </w:rPr>
              <w:t>.5</w:t>
            </w:r>
            <w:r>
              <w:rPr>
                <w:rFonts w:cs="Arial"/>
                <w:b/>
                <w:szCs w:val="20"/>
              </w:rPr>
              <w:t xml:space="preserve"> hour</w:t>
            </w:r>
          </w:p>
        </w:tc>
      </w:tr>
      <w:tr w:rsidR="00F564BC"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F564BC" w:rsidRDefault="00F564BC" w:rsidP="00F564BC">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F564BC" w:rsidRPr="005B10FE" w:rsidRDefault="00F564BC" w:rsidP="00F564B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F564BC" w:rsidRPr="005B10FE" w:rsidRDefault="00F564BC" w:rsidP="00F564B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F564BC" w:rsidRPr="005B10FE" w:rsidRDefault="00F564BC" w:rsidP="00F564BC">
            <w:pPr>
              <w:rPr>
                <w:rFonts w:eastAsia="Arial" w:cs="Arial"/>
                <w:b/>
                <w:bCs/>
                <w:i/>
                <w:iCs/>
              </w:rPr>
            </w:pPr>
            <w:r w:rsidRPr="4948C66D">
              <w:rPr>
                <w:rFonts w:eastAsia="Arial" w:cs="Arial"/>
                <w:b/>
                <w:bCs/>
                <w:i/>
                <w:iCs/>
              </w:rPr>
              <w:t>AIE</w:t>
            </w:r>
          </w:p>
        </w:tc>
      </w:tr>
      <w:tr w:rsidR="00F564BC" w:rsidRPr="00103FC5" w14:paraId="2129181B" w14:textId="77777777" w:rsidTr="4948C66D">
        <w:tc>
          <w:tcPr>
            <w:tcW w:w="10170" w:type="dxa"/>
            <w:gridSpan w:val="2"/>
            <w:tcMar>
              <w:top w:w="115" w:type="dxa"/>
              <w:left w:w="115" w:type="dxa"/>
              <w:bottom w:w="115" w:type="dxa"/>
              <w:right w:w="115" w:type="dxa"/>
            </w:tcMar>
          </w:tcPr>
          <w:p w14:paraId="12244BDE" w14:textId="40DB7B7D" w:rsidR="00F564BC" w:rsidRPr="0098353C" w:rsidRDefault="00F2286E" w:rsidP="00F564BC">
            <w:pPr>
              <w:rPr>
                <w:b/>
              </w:rPr>
            </w:pPr>
            <w:r>
              <w:rPr>
                <w:b/>
              </w:rPr>
              <w:t>Discussion:</w:t>
            </w:r>
            <w:r w:rsidR="00F564BC">
              <w:rPr>
                <w:b/>
              </w:rPr>
              <w:t xml:space="preserve"> Free Trade Agreements</w:t>
            </w:r>
          </w:p>
          <w:p w14:paraId="157F4E21" w14:textId="77777777" w:rsidR="00F564BC" w:rsidRDefault="00F564BC" w:rsidP="00F564BC"/>
          <w:p w14:paraId="4FE51098" w14:textId="4FABE9CC" w:rsidR="00F564BC" w:rsidRDefault="00F564BC" w:rsidP="00F564BC">
            <w:r>
              <w:rPr>
                <w:b/>
              </w:rPr>
              <w:t>Read</w:t>
            </w:r>
            <w:r w:rsidR="00CA1F02">
              <w:t xml:space="preserve"> the following articles: </w:t>
            </w:r>
          </w:p>
          <w:p w14:paraId="11351227" w14:textId="77777777" w:rsidR="00CA1F02" w:rsidRDefault="00CA1F02" w:rsidP="00F564BC"/>
          <w:p w14:paraId="63093DB3" w14:textId="59FD2434" w:rsidR="00CA1F02" w:rsidRPr="00CA1F02" w:rsidRDefault="00D61D8F" w:rsidP="00CA1F02">
            <w:pPr>
              <w:pStyle w:val="AssignmentsLevel2"/>
              <w:rPr>
                <w:rStyle w:val="Hyperlink"/>
                <w:color w:val="auto"/>
                <w:u w:val="none"/>
              </w:rPr>
            </w:pPr>
            <w:r>
              <w:t>“</w:t>
            </w:r>
            <w:hyperlink r:id="rId36" w:history="1">
              <w:r w:rsidR="00CA1F02">
                <w:rPr>
                  <w:rStyle w:val="Hyperlink"/>
                </w:rPr>
                <w:t>Free Trade Agreement: Types and Examples</w:t>
              </w:r>
            </w:hyperlink>
            <w:r>
              <w:rPr>
                <w:rStyle w:val="Hyperlink"/>
              </w:rPr>
              <w:t>”</w:t>
            </w:r>
          </w:p>
          <w:p w14:paraId="4340761B" w14:textId="599E6FFB" w:rsidR="00F564BC" w:rsidRDefault="00D61D8F" w:rsidP="00CA1F02">
            <w:pPr>
              <w:pStyle w:val="AssignmentsLevel2"/>
            </w:pPr>
            <w:r>
              <w:t>“</w:t>
            </w:r>
            <w:hyperlink r:id="rId37" w:history="1">
              <w:r w:rsidR="00CA1F02">
                <w:rPr>
                  <w:rStyle w:val="Hyperlink"/>
                </w:rPr>
                <w:t>Multilateral Trade Agreements: Pros, Cons, and Examples</w:t>
              </w:r>
            </w:hyperlink>
            <w:r>
              <w:rPr>
                <w:rStyle w:val="Hyperlink"/>
              </w:rPr>
              <w:t>”</w:t>
            </w:r>
          </w:p>
          <w:p w14:paraId="1AFFB9E9" w14:textId="4AA7798B" w:rsidR="00F564BC" w:rsidRDefault="00F564BC" w:rsidP="00F564BC"/>
          <w:p w14:paraId="15EEB1F3" w14:textId="3488955C" w:rsidR="00F2286E" w:rsidRDefault="00F2286E" w:rsidP="00F564BC">
            <w:r w:rsidRPr="4948C66D">
              <w:rPr>
                <w:b/>
                <w:bCs/>
              </w:rPr>
              <w:t>Pos</w:t>
            </w:r>
            <w:r>
              <w:t>t a clear and logical response in 150 to 200 words to the following, providing specific examples to support your answers.</w:t>
            </w:r>
          </w:p>
          <w:p w14:paraId="0847892C" w14:textId="77777777" w:rsidR="00F2286E" w:rsidRDefault="00F2286E" w:rsidP="00F564BC"/>
          <w:p w14:paraId="5F8BD9CA" w14:textId="4B193C62" w:rsidR="00F564BC" w:rsidRDefault="00F2286E" w:rsidP="00F2286E">
            <w:pPr>
              <w:pStyle w:val="AssignmentsLevel2"/>
            </w:pPr>
            <w:r>
              <w:t>What</w:t>
            </w:r>
            <w:r w:rsidR="00F564BC">
              <w:t xml:space="preserve"> types of agreements </w:t>
            </w:r>
            <w:r>
              <w:t>are there? What are the pros and cons of those trade agreements? Provide examples.</w:t>
            </w:r>
          </w:p>
          <w:p w14:paraId="0B17037C" w14:textId="77777777" w:rsidR="00F564BC" w:rsidRDefault="00F564BC" w:rsidP="00F564BC"/>
          <w:p w14:paraId="211BDF51" w14:textId="4B15DD79" w:rsidR="00F31D4A" w:rsidRPr="00E9683B" w:rsidRDefault="00F31D4A" w:rsidP="00F31D4A">
            <w:pPr>
              <w:pStyle w:val="AssignmentsLevel1"/>
            </w:pPr>
            <w:r w:rsidRPr="00480780">
              <w:rPr>
                <w:b/>
                <w:iCs/>
              </w:rPr>
              <w:t>Note</w:t>
            </w:r>
            <w:r w:rsidRPr="00480780">
              <w:rPr>
                <w:b/>
              </w:rPr>
              <w:t xml:space="preserve">. </w:t>
            </w:r>
            <w:r>
              <w:t xml:space="preserve">Initial answers to the questions are due by 11:59 p.m. </w:t>
            </w:r>
            <w:r w:rsidR="0089515C">
              <w:t xml:space="preserve">EST </w:t>
            </w:r>
            <w:r>
              <w:t xml:space="preserve">on Thursday. </w:t>
            </w:r>
          </w:p>
          <w:p w14:paraId="4552F4E0" w14:textId="77777777" w:rsidR="00F31D4A" w:rsidRPr="00E9683B" w:rsidRDefault="00F31D4A" w:rsidP="00F31D4A">
            <w:pPr>
              <w:pStyle w:val="AssignmentsLevel1"/>
            </w:pPr>
          </w:p>
          <w:p w14:paraId="012CC939" w14:textId="20DE5163" w:rsidR="00F564BC" w:rsidRPr="00103FC5" w:rsidRDefault="00F31D4A" w:rsidP="00F31D4A">
            <w:pPr>
              <w:pStyle w:val="AssignmentsLevel1"/>
              <w:rPr>
                <w:b/>
                <w:bCs/>
              </w:rPr>
            </w:pPr>
            <w:r w:rsidRPr="4948C66D">
              <w:rPr>
                <w:b/>
                <w:bCs/>
              </w:rPr>
              <w:t xml:space="preserve">Respond </w:t>
            </w:r>
            <w:r>
              <w:t>to at least three</w:t>
            </w:r>
            <w:r w:rsidRPr="4948C66D">
              <w:rPr>
                <w:b/>
                <w:bCs/>
              </w:rPr>
              <w:t xml:space="preserve"> </w:t>
            </w:r>
            <w:r>
              <w:t xml:space="preserve">students in a manner that is thought provoking and appropriately challenges or elevates the discussion. All responses must be posted by 11:59 p.m. </w:t>
            </w:r>
            <w:r w:rsidR="00021458">
              <w:t xml:space="preserve">EST </w:t>
            </w:r>
            <w:r>
              <w:t>on Sunday.</w:t>
            </w:r>
          </w:p>
        </w:tc>
        <w:tc>
          <w:tcPr>
            <w:tcW w:w="1440" w:type="dxa"/>
          </w:tcPr>
          <w:p w14:paraId="2E303BC4" w14:textId="4803DB1A" w:rsidR="00F564BC" w:rsidRPr="00103FC5" w:rsidRDefault="004B572D" w:rsidP="00F564BC">
            <w:pPr>
              <w:tabs>
                <w:tab w:val="left" w:pos="2329"/>
              </w:tabs>
              <w:rPr>
                <w:rFonts w:cs="Arial"/>
                <w:szCs w:val="20"/>
              </w:rPr>
            </w:pPr>
            <w:r>
              <w:rPr>
                <w:rFonts w:cs="Arial"/>
                <w:szCs w:val="20"/>
              </w:rPr>
              <w:t>3.1</w:t>
            </w:r>
          </w:p>
        </w:tc>
        <w:tc>
          <w:tcPr>
            <w:tcW w:w="1440" w:type="dxa"/>
          </w:tcPr>
          <w:p w14:paraId="0B71A08E" w14:textId="77777777" w:rsidR="00F564BC" w:rsidRPr="00103FC5" w:rsidRDefault="00F564BC" w:rsidP="00F564BC">
            <w:pPr>
              <w:tabs>
                <w:tab w:val="left" w:pos="2329"/>
              </w:tabs>
              <w:rPr>
                <w:rFonts w:eastAsia="Arial" w:cs="Arial"/>
              </w:rPr>
            </w:pPr>
            <w:r>
              <w:t xml:space="preserve">Discussion: one post and replies to three other posts = </w:t>
            </w:r>
            <w:r w:rsidRPr="4948C66D">
              <w:rPr>
                <w:b/>
                <w:bCs/>
              </w:rPr>
              <w:t xml:space="preserve">1 hour </w:t>
            </w:r>
          </w:p>
        </w:tc>
      </w:tr>
      <w:tr w:rsidR="00F564BC" w:rsidRPr="00842155" w14:paraId="382572AE" w14:textId="77777777" w:rsidTr="4948C66D">
        <w:tc>
          <w:tcPr>
            <w:tcW w:w="10170" w:type="dxa"/>
            <w:gridSpan w:val="2"/>
            <w:tcMar>
              <w:top w:w="115" w:type="dxa"/>
              <w:left w:w="115" w:type="dxa"/>
              <w:bottom w:w="115" w:type="dxa"/>
              <w:right w:w="115" w:type="dxa"/>
            </w:tcMar>
          </w:tcPr>
          <w:p w14:paraId="75822E1A" w14:textId="2052E99E" w:rsidR="00F564BC" w:rsidRPr="00656CDB" w:rsidRDefault="00F2286E" w:rsidP="00F564BC">
            <w:pPr>
              <w:rPr>
                <w:rFonts w:cs="Arial"/>
                <w:b/>
                <w:szCs w:val="20"/>
              </w:rPr>
            </w:pPr>
            <w:r>
              <w:rPr>
                <w:b/>
              </w:rPr>
              <w:t>Discussion:</w:t>
            </w:r>
            <w:r w:rsidR="00F564BC">
              <w:rPr>
                <w:b/>
              </w:rPr>
              <w:t xml:space="preserve"> </w:t>
            </w:r>
            <w:r w:rsidR="00F564BC">
              <w:rPr>
                <w:rFonts w:cs="Arial"/>
                <w:b/>
                <w:szCs w:val="20"/>
              </w:rPr>
              <w:t>Foreign Direct Investment</w:t>
            </w:r>
          </w:p>
          <w:p w14:paraId="1E2F96EE" w14:textId="77777777" w:rsidR="00F564BC" w:rsidRDefault="00F564BC" w:rsidP="00F564BC">
            <w:pPr>
              <w:rPr>
                <w:rFonts w:cs="Arial"/>
                <w:szCs w:val="20"/>
              </w:rPr>
            </w:pPr>
          </w:p>
          <w:p w14:paraId="22BDE920" w14:textId="6B8CAAAD" w:rsidR="00F564BC" w:rsidRPr="0098353C" w:rsidRDefault="00F564BC" w:rsidP="00F564BC">
            <w:pPr>
              <w:rPr>
                <w:b/>
              </w:rPr>
            </w:pPr>
            <w:r>
              <w:rPr>
                <w:rFonts w:cs="Arial"/>
                <w:b/>
                <w:szCs w:val="20"/>
              </w:rPr>
              <w:t xml:space="preserve">Read </w:t>
            </w:r>
            <w:r>
              <w:rPr>
                <w:rFonts w:cs="Arial"/>
                <w:szCs w:val="20"/>
              </w:rPr>
              <w:t>the article “</w:t>
            </w:r>
            <w:hyperlink r:id="rId38" w:history="1">
              <w:r w:rsidRPr="00433F4E">
                <w:rPr>
                  <w:rStyle w:val="Hyperlink"/>
                  <w:rFonts w:cs="Arial"/>
                  <w:szCs w:val="20"/>
                </w:rPr>
                <w:t>Foreign Direct Investment</w:t>
              </w:r>
            </w:hyperlink>
            <w:r w:rsidR="006361DC">
              <w:rPr>
                <w:rStyle w:val="Hyperlink"/>
                <w:rFonts w:cs="Arial"/>
                <w:szCs w:val="20"/>
              </w:rPr>
              <w:t>.</w:t>
            </w:r>
            <w:r>
              <w:t>”</w:t>
            </w:r>
          </w:p>
          <w:p w14:paraId="6AA54119" w14:textId="3F5B479D" w:rsidR="00F564BC" w:rsidRDefault="00F564BC" w:rsidP="00F564BC"/>
          <w:p w14:paraId="2BD726C8" w14:textId="69D49185" w:rsidR="00F2286E" w:rsidRDefault="00F2286E" w:rsidP="00F564BC">
            <w:r w:rsidRPr="4948C66D">
              <w:rPr>
                <w:b/>
                <w:bCs/>
              </w:rPr>
              <w:t>Pos</w:t>
            </w:r>
            <w:r>
              <w:t>t a clear and logical response in 150 to 200 words to the following, providing specific examples to support your answers.</w:t>
            </w:r>
          </w:p>
          <w:p w14:paraId="4E6C346B" w14:textId="77777777" w:rsidR="00F2286E" w:rsidRDefault="00F2286E" w:rsidP="00F564BC"/>
          <w:p w14:paraId="60BF3911" w14:textId="07952BAF" w:rsidR="00F564BC" w:rsidRPr="00B84FEC" w:rsidRDefault="00A236E5" w:rsidP="00F2286E">
            <w:pPr>
              <w:pStyle w:val="AssignmentsLevel2"/>
            </w:pPr>
            <w:r>
              <w:t>What are</w:t>
            </w:r>
            <w:r w:rsidR="00F564BC" w:rsidRPr="00B84FEC">
              <w:t xml:space="preserve"> the strategies and the benefits of each</w:t>
            </w:r>
            <w:r w:rsidR="009C6EE4">
              <w:t xml:space="preserve"> strategy</w:t>
            </w:r>
            <w:r>
              <w:t>? Explain</w:t>
            </w:r>
            <w:r w:rsidR="00EF1D02">
              <w:t xml:space="preserve"> your responses</w:t>
            </w:r>
            <w:r>
              <w:t>.</w:t>
            </w:r>
            <w:r w:rsidR="00F564BC">
              <w:t xml:space="preserve"> Use additional </w:t>
            </w:r>
            <w:r w:rsidR="004B572D">
              <w:t>research,</w:t>
            </w:r>
            <w:r w:rsidR="00F564BC">
              <w:t xml:space="preserve"> if necessary.</w:t>
            </w:r>
          </w:p>
          <w:p w14:paraId="22FD2AFA" w14:textId="77777777" w:rsidR="00F564BC" w:rsidRDefault="00F564BC" w:rsidP="00F564BC"/>
          <w:p w14:paraId="755CC083" w14:textId="0E7C95A7" w:rsidR="00F31D4A" w:rsidRPr="00E9683B" w:rsidRDefault="00F31D4A" w:rsidP="00F31D4A">
            <w:pPr>
              <w:pStyle w:val="AssignmentsLevel1"/>
            </w:pPr>
            <w:r w:rsidRPr="00480780">
              <w:rPr>
                <w:b/>
                <w:iCs/>
              </w:rPr>
              <w:t>Note</w:t>
            </w:r>
            <w:r w:rsidRPr="00480780">
              <w:rPr>
                <w:b/>
              </w:rPr>
              <w:t xml:space="preserve">. </w:t>
            </w:r>
            <w:r>
              <w:t xml:space="preserve">Initial answers to the questions are due by 11:59 p.m. </w:t>
            </w:r>
            <w:r w:rsidR="00EF1D02">
              <w:t xml:space="preserve">EST </w:t>
            </w:r>
            <w:r>
              <w:t xml:space="preserve">on Thursday. </w:t>
            </w:r>
          </w:p>
          <w:p w14:paraId="02525D27" w14:textId="77777777" w:rsidR="00F31D4A" w:rsidRPr="00E9683B" w:rsidRDefault="00F31D4A" w:rsidP="00F31D4A">
            <w:pPr>
              <w:pStyle w:val="AssignmentsLevel1"/>
            </w:pPr>
          </w:p>
          <w:p w14:paraId="46FD9EA2" w14:textId="5C85E33C" w:rsidR="00F564BC" w:rsidRPr="00135F7B" w:rsidRDefault="00F31D4A" w:rsidP="00F31D4A">
            <w:pPr>
              <w:pStyle w:val="AssignmentsLevel1"/>
            </w:pPr>
            <w:r w:rsidRPr="4948C66D">
              <w:rPr>
                <w:b/>
                <w:bCs/>
              </w:rPr>
              <w:t xml:space="preserve">Respond </w:t>
            </w:r>
            <w:r>
              <w:t>to at least three</w:t>
            </w:r>
            <w:r w:rsidRPr="4948C66D">
              <w:rPr>
                <w:b/>
                <w:bCs/>
              </w:rPr>
              <w:t xml:space="preserve"> </w:t>
            </w:r>
            <w:r>
              <w:t xml:space="preserve">students in a manner that is thought provoking and appropriately challenges or </w:t>
            </w:r>
            <w:r>
              <w:lastRenderedPageBreak/>
              <w:t xml:space="preserve">elevates the discussion. All responses must be posted by 11:59 p.m. </w:t>
            </w:r>
            <w:r w:rsidR="00EF1D02">
              <w:t xml:space="preserve">EST </w:t>
            </w:r>
            <w:r>
              <w:t>on Sunday.</w:t>
            </w:r>
          </w:p>
        </w:tc>
        <w:tc>
          <w:tcPr>
            <w:tcW w:w="1440" w:type="dxa"/>
          </w:tcPr>
          <w:p w14:paraId="0ABB8DAA" w14:textId="45E85B5A" w:rsidR="00F564BC" w:rsidRPr="00842155" w:rsidRDefault="004B572D" w:rsidP="00F564BC">
            <w:pPr>
              <w:tabs>
                <w:tab w:val="left" w:pos="2329"/>
              </w:tabs>
              <w:rPr>
                <w:rFonts w:cs="Arial"/>
                <w:szCs w:val="20"/>
              </w:rPr>
            </w:pPr>
            <w:r>
              <w:rPr>
                <w:rFonts w:cs="Arial"/>
                <w:szCs w:val="20"/>
              </w:rPr>
              <w:lastRenderedPageBreak/>
              <w:t>3.2</w:t>
            </w:r>
          </w:p>
        </w:tc>
        <w:tc>
          <w:tcPr>
            <w:tcW w:w="1440" w:type="dxa"/>
          </w:tcPr>
          <w:p w14:paraId="583659F2" w14:textId="77777777" w:rsidR="00F564BC" w:rsidRPr="00842155" w:rsidRDefault="00F564BC" w:rsidP="00F564BC">
            <w:pPr>
              <w:tabs>
                <w:tab w:val="left" w:pos="2329"/>
              </w:tabs>
              <w:rPr>
                <w:rFonts w:eastAsia="Arial" w:cs="Arial"/>
              </w:rPr>
            </w:pPr>
            <w:r>
              <w:t xml:space="preserve">Discussion: one post and replies to three other posts = </w:t>
            </w:r>
            <w:r w:rsidRPr="4948C66D">
              <w:rPr>
                <w:b/>
                <w:bCs/>
              </w:rPr>
              <w:t xml:space="preserve">1 hour </w:t>
            </w:r>
          </w:p>
        </w:tc>
      </w:tr>
      <w:tr w:rsidR="00F564BC" w:rsidRPr="00132272" w14:paraId="03E84CF1" w14:textId="77777777" w:rsidTr="4948C66D">
        <w:tc>
          <w:tcPr>
            <w:tcW w:w="10170" w:type="dxa"/>
            <w:gridSpan w:val="2"/>
            <w:tcMar>
              <w:top w:w="115" w:type="dxa"/>
              <w:left w:w="115" w:type="dxa"/>
              <w:bottom w:w="115" w:type="dxa"/>
              <w:right w:w="115" w:type="dxa"/>
            </w:tcMar>
          </w:tcPr>
          <w:p w14:paraId="3F5292C8" w14:textId="39F2FE34" w:rsidR="00F564BC" w:rsidRDefault="00BD1270" w:rsidP="00F564BC">
            <w:pPr>
              <w:pStyle w:val="AssignmentsLevel1"/>
              <w:rPr>
                <w:rFonts w:eastAsia="Calibri"/>
                <w:b/>
              </w:rPr>
            </w:pPr>
            <w:r>
              <w:rPr>
                <w:rFonts w:eastAsia="Calibri"/>
                <w:b/>
              </w:rPr>
              <w:t xml:space="preserve">Journal: </w:t>
            </w:r>
            <w:r w:rsidR="00F564BC">
              <w:rPr>
                <w:rFonts w:eastAsia="Calibri"/>
                <w:b/>
              </w:rPr>
              <w:t>Imports and Exports</w:t>
            </w:r>
            <w:r w:rsidR="006071E1">
              <w:rPr>
                <w:rFonts w:eastAsia="Calibri"/>
                <w:b/>
              </w:rPr>
              <w:t xml:space="preserve"> </w:t>
            </w:r>
          </w:p>
          <w:p w14:paraId="5DD5CC89" w14:textId="1EB4C62A" w:rsidR="00F564BC" w:rsidRDefault="00F564BC" w:rsidP="00F564BC">
            <w:pPr>
              <w:pStyle w:val="AssignmentsLevel1"/>
              <w:rPr>
                <w:rFonts w:eastAsia="Calibri"/>
                <w:b/>
              </w:rPr>
            </w:pPr>
          </w:p>
          <w:p w14:paraId="6E14815A" w14:textId="176B5E26" w:rsidR="00F564BC" w:rsidRPr="00433F4E" w:rsidRDefault="00F564BC" w:rsidP="00F564BC">
            <w:pPr>
              <w:pStyle w:val="AssignmentsLevel1"/>
              <w:rPr>
                <w:rFonts w:eastAsia="Calibri"/>
              </w:rPr>
            </w:pPr>
            <w:r>
              <w:rPr>
                <w:rFonts w:eastAsia="Calibri"/>
                <w:b/>
              </w:rPr>
              <w:t>Read</w:t>
            </w:r>
            <w:r w:rsidR="00433F4E">
              <w:rPr>
                <w:rFonts w:eastAsia="Calibri"/>
                <w:b/>
              </w:rPr>
              <w:t xml:space="preserve"> </w:t>
            </w:r>
            <w:r w:rsidR="00433F4E">
              <w:rPr>
                <w:rFonts w:eastAsia="Calibri"/>
              </w:rPr>
              <w:t xml:space="preserve">the following articles </w:t>
            </w:r>
            <w:r w:rsidR="00EF1D02">
              <w:rPr>
                <w:rFonts w:eastAsia="Calibri"/>
              </w:rPr>
              <w:t>on</w:t>
            </w:r>
            <w:r w:rsidR="00433F4E">
              <w:rPr>
                <w:rFonts w:eastAsia="Calibri"/>
              </w:rPr>
              <w:t xml:space="preserve"> imports and exports in the U.S.: </w:t>
            </w:r>
          </w:p>
          <w:p w14:paraId="23B354E1" w14:textId="77777777" w:rsidR="00F564BC" w:rsidRDefault="00F564BC" w:rsidP="00F564BC">
            <w:pPr>
              <w:pStyle w:val="AssignmentsLevel1"/>
              <w:rPr>
                <w:rFonts w:eastAsia="Calibri"/>
                <w:b/>
              </w:rPr>
            </w:pPr>
          </w:p>
          <w:p w14:paraId="773CD4B9" w14:textId="75C6711A" w:rsidR="00433F4E" w:rsidRDefault="000E0722" w:rsidP="000E0722">
            <w:pPr>
              <w:pStyle w:val="AssignmentsLevel2"/>
            </w:pPr>
            <w:r>
              <w:t>“</w:t>
            </w:r>
            <w:hyperlink r:id="rId39" w:history="1">
              <w:r w:rsidR="00433F4E">
                <w:rPr>
                  <w:rStyle w:val="Hyperlink"/>
                </w:rPr>
                <w:t>United States Top 10 Imports</w:t>
              </w:r>
            </w:hyperlink>
            <w:r>
              <w:rPr>
                <w:rStyle w:val="Hyperlink"/>
              </w:rPr>
              <w:t>”</w:t>
            </w:r>
          </w:p>
          <w:p w14:paraId="2A82AF82" w14:textId="2AF2BEF1" w:rsidR="00F564BC" w:rsidRDefault="000E0722" w:rsidP="00433F4E">
            <w:pPr>
              <w:pStyle w:val="AssignmentsLevel2"/>
            </w:pPr>
            <w:r>
              <w:t>“</w:t>
            </w:r>
            <w:hyperlink r:id="rId40" w:history="1">
              <w:r w:rsidR="00433F4E">
                <w:rPr>
                  <w:rStyle w:val="Hyperlink"/>
                </w:rPr>
                <w:t>United States Top 10 Exports</w:t>
              </w:r>
            </w:hyperlink>
            <w:r>
              <w:rPr>
                <w:rStyle w:val="Hyperlink"/>
              </w:rPr>
              <w:t>”</w:t>
            </w:r>
          </w:p>
          <w:p w14:paraId="7293DFD2" w14:textId="77777777" w:rsidR="00F564BC" w:rsidRDefault="00F564BC" w:rsidP="00F564BC"/>
          <w:p w14:paraId="417F1A06" w14:textId="39F06F69" w:rsidR="00BD1270" w:rsidRDefault="00F564BC" w:rsidP="00BD1270">
            <w:r w:rsidRPr="006071E1">
              <w:rPr>
                <w:b/>
              </w:rPr>
              <w:t>Write</w:t>
            </w:r>
            <w:r>
              <w:t xml:space="preserve"> a </w:t>
            </w:r>
            <w:r w:rsidR="00BD1270">
              <w:t xml:space="preserve">brief journal </w:t>
            </w:r>
            <w:r w:rsidR="00F31D4A">
              <w:t xml:space="preserve">post of </w:t>
            </w:r>
            <w:r w:rsidRPr="00433F4E">
              <w:t>2</w:t>
            </w:r>
            <w:r w:rsidR="00B022B3" w:rsidRPr="00433F4E">
              <w:t>00</w:t>
            </w:r>
            <w:r w:rsidR="00433F4E" w:rsidRPr="00433F4E">
              <w:t xml:space="preserve"> to </w:t>
            </w:r>
            <w:r w:rsidRPr="00433F4E">
              <w:t>3</w:t>
            </w:r>
            <w:r w:rsidR="00B022B3" w:rsidRPr="00433F4E">
              <w:t>00</w:t>
            </w:r>
            <w:r w:rsidR="008C009D">
              <w:t xml:space="preserve"> words </w:t>
            </w:r>
            <w:r>
              <w:t>concerning your findings</w:t>
            </w:r>
            <w:r w:rsidR="00F31D4A">
              <w:t xml:space="preserve"> from the articles</w:t>
            </w:r>
            <w:r>
              <w:t xml:space="preserve">. </w:t>
            </w:r>
            <w:r w:rsidR="008C009D">
              <w:t xml:space="preserve">Were </w:t>
            </w:r>
            <w:r>
              <w:t xml:space="preserve">there any surprises? What did you find most revealing? Where do you see the future for the exports and imports as they relate to </w:t>
            </w:r>
            <w:r w:rsidR="00B022B3">
              <w:t>the U</w:t>
            </w:r>
            <w:r w:rsidR="00F31D4A">
              <w:t>.</w:t>
            </w:r>
            <w:r w:rsidR="00B022B3">
              <w:t>S</w:t>
            </w:r>
            <w:r>
              <w:t>.</w:t>
            </w:r>
            <w:r w:rsidR="00F31D4A">
              <w:t>?</w:t>
            </w:r>
          </w:p>
          <w:p w14:paraId="1DDB7230" w14:textId="77777777" w:rsidR="00EF1D02" w:rsidRDefault="00EF1D02" w:rsidP="00BD1270"/>
          <w:p w14:paraId="4E55F12B" w14:textId="57EEF007" w:rsidR="00BD1270" w:rsidRPr="00BD1270" w:rsidRDefault="00BD1270" w:rsidP="00BD1270">
            <w:pPr>
              <w:rPr>
                <w:strike/>
              </w:rPr>
            </w:pPr>
            <w:r>
              <w:rPr>
                <w:rFonts w:eastAsia="Calibri"/>
                <w:b/>
              </w:rPr>
              <w:t xml:space="preserve">Post </w:t>
            </w:r>
            <w:r>
              <w:rPr>
                <w:rFonts w:eastAsia="Calibri"/>
              </w:rPr>
              <w:t>your journal entry</w:t>
            </w:r>
            <w:r>
              <w:t xml:space="preserve"> by 11:59 p.m. </w:t>
            </w:r>
            <w:r w:rsidR="008C009D">
              <w:t xml:space="preserve">EST </w:t>
            </w:r>
            <w:r>
              <w:t>on Sunday</w:t>
            </w:r>
            <w:r>
              <w:rPr>
                <w:rFonts w:eastAsia="Calibri"/>
              </w:rPr>
              <w:t>.</w:t>
            </w:r>
          </w:p>
        </w:tc>
        <w:tc>
          <w:tcPr>
            <w:tcW w:w="1440" w:type="dxa"/>
          </w:tcPr>
          <w:p w14:paraId="5211CDE5" w14:textId="5B0177FA" w:rsidR="00F564BC" w:rsidRPr="00A236E5" w:rsidRDefault="009A5F4F" w:rsidP="00F564BC">
            <w:pPr>
              <w:tabs>
                <w:tab w:val="left" w:pos="2329"/>
              </w:tabs>
              <w:rPr>
                <w:rFonts w:cs="Arial"/>
                <w:szCs w:val="20"/>
              </w:rPr>
            </w:pPr>
            <w:r>
              <w:rPr>
                <w:rFonts w:cs="Arial"/>
                <w:szCs w:val="20"/>
              </w:rPr>
              <w:t xml:space="preserve">3.1, </w:t>
            </w:r>
            <w:r w:rsidR="004B572D" w:rsidRPr="00A236E5">
              <w:rPr>
                <w:rFonts w:cs="Arial"/>
                <w:szCs w:val="20"/>
              </w:rPr>
              <w:t>3.3</w:t>
            </w:r>
          </w:p>
        </w:tc>
        <w:tc>
          <w:tcPr>
            <w:tcW w:w="1440" w:type="dxa"/>
          </w:tcPr>
          <w:p w14:paraId="1014AAC7" w14:textId="7AD8B755" w:rsidR="00F564BC" w:rsidRPr="00354E30" w:rsidRDefault="00354E30" w:rsidP="00F564BC">
            <w:pPr>
              <w:tabs>
                <w:tab w:val="left" w:pos="2329"/>
              </w:tabs>
              <w:rPr>
                <w:rFonts w:cs="Arial"/>
                <w:b/>
                <w:szCs w:val="20"/>
              </w:rPr>
            </w:pPr>
            <w:r w:rsidRPr="00354E30">
              <w:rPr>
                <w:rFonts w:cs="Arial"/>
                <w:szCs w:val="20"/>
              </w:rPr>
              <w:t xml:space="preserve">Blog = </w:t>
            </w:r>
            <w:r w:rsidRPr="00354E30">
              <w:rPr>
                <w:rFonts w:cs="Arial"/>
                <w:b/>
                <w:szCs w:val="20"/>
              </w:rPr>
              <w:t>1 hour</w:t>
            </w:r>
          </w:p>
        </w:tc>
      </w:tr>
      <w:tr w:rsidR="00F564BC" w:rsidRPr="00132272" w14:paraId="0704CE7A" w14:textId="77777777" w:rsidTr="4948C66D">
        <w:tc>
          <w:tcPr>
            <w:tcW w:w="10170" w:type="dxa"/>
            <w:gridSpan w:val="2"/>
            <w:tcMar>
              <w:top w:w="115" w:type="dxa"/>
              <w:left w:w="115" w:type="dxa"/>
              <w:bottom w:w="115" w:type="dxa"/>
              <w:right w:w="115" w:type="dxa"/>
            </w:tcMar>
          </w:tcPr>
          <w:p w14:paraId="2D8B6942" w14:textId="77777777" w:rsidR="00F564BC" w:rsidRDefault="00F564BC" w:rsidP="00F564BC">
            <w:pPr>
              <w:pStyle w:val="AssignmentsLevel1"/>
              <w:rPr>
                <w:rFonts w:eastAsia="Calibri"/>
                <w:b/>
              </w:rPr>
            </w:pPr>
            <w:r>
              <w:rPr>
                <w:rFonts w:eastAsia="Calibri"/>
                <w:b/>
              </w:rPr>
              <w:t>Research Project: Part 3</w:t>
            </w:r>
          </w:p>
          <w:p w14:paraId="5851CF8F" w14:textId="77777777" w:rsidR="00F564BC" w:rsidRDefault="00F564BC" w:rsidP="00F564BC">
            <w:pPr>
              <w:pStyle w:val="AssignmentsLevel1"/>
              <w:rPr>
                <w:rFonts w:eastAsia="Calibri"/>
                <w:b/>
              </w:rPr>
            </w:pPr>
          </w:p>
          <w:p w14:paraId="04D71F79" w14:textId="047B1111" w:rsidR="00F564BC" w:rsidRPr="4948C66D" w:rsidRDefault="005B2A16" w:rsidP="00F564BC">
            <w:pPr>
              <w:tabs>
                <w:tab w:val="left" w:pos="2329"/>
              </w:tabs>
              <w:rPr>
                <w:rFonts w:eastAsia="Arial" w:cs="Arial"/>
                <w:b/>
                <w:bCs/>
              </w:rPr>
            </w:pPr>
            <w:r>
              <w:rPr>
                <w:rFonts w:eastAsia="Calibri"/>
                <w:b/>
              </w:rPr>
              <w:t xml:space="preserve">Complete </w:t>
            </w:r>
            <w:r>
              <w:rPr>
                <w:rFonts w:eastAsia="Calibri"/>
              </w:rPr>
              <w:t xml:space="preserve">and </w:t>
            </w:r>
            <w:r w:rsidRPr="00821726">
              <w:rPr>
                <w:rFonts w:eastAsia="Calibri"/>
                <w:b/>
              </w:rPr>
              <w:t>submit</w:t>
            </w:r>
            <w:r>
              <w:rPr>
                <w:rFonts w:eastAsia="Calibri"/>
              </w:rPr>
              <w:t xml:space="preserve"> the Research Project: Part 3 demonstrating your progress in the course</w:t>
            </w:r>
            <w:r w:rsidR="00BD1270">
              <w:t xml:space="preserve"> by 11:59 p.m. </w:t>
            </w:r>
            <w:r w:rsidR="008C009D">
              <w:t>EST</w:t>
            </w:r>
            <w:r w:rsidR="00BD1270">
              <w:t xml:space="preserve"> on Sunday</w:t>
            </w:r>
            <w:r>
              <w:rPr>
                <w:rFonts w:eastAsia="Calibri"/>
              </w:rPr>
              <w:t>.</w:t>
            </w:r>
            <w:r w:rsidR="00F564BC">
              <w:rPr>
                <w:rFonts w:eastAsia="Calibri"/>
              </w:rPr>
              <w:t xml:space="preserve"> </w:t>
            </w:r>
          </w:p>
        </w:tc>
        <w:tc>
          <w:tcPr>
            <w:tcW w:w="1440" w:type="dxa"/>
          </w:tcPr>
          <w:p w14:paraId="4BDF0F37" w14:textId="6610B74F" w:rsidR="00F564BC" w:rsidRPr="005B2A16" w:rsidRDefault="005B2A16" w:rsidP="00F564BC">
            <w:pPr>
              <w:tabs>
                <w:tab w:val="left" w:pos="2329"/>
              </w:tabs>
              <w:rPr>
                <w:rFonts w:cs="Arial"/>
                <w:szCs w:val="20"/>
              </w:rPr>
            </w:pPr>
            <w:r w:rsidRPr="005B2A16">
              <w:rPr>
                <w:rFonts w:cs="Arial"/>
                <w:szCs w:val="20"/>
              </w:rPr>
              <w:t>COURSE</w:t>
            </w:r>
          </w:p>
        </w:tc>
        <w:tc>
          <w:tcPr>
            <w:tcW w:w="1440" w:type="dxa"/>
          </w:tcPr>
          <w:p w14:paraId="47579BE7" w14:textId="7738F5A1" w:rsidR="00F564BC" w:rsidRPr="00354E30" w:rsidRDefault="00354E30" w:rsidP="00F564BC">
            <w:pPr>
              <w:tabs>
                <w:tab w:val="left" w:pos="2329"/>
              </w:tabs>
              <w:rPr>
                <w:rFonts w:cs="Arial"/>
                <w:b/>
                <w:szCs w:val="20"/>
              </w:rPr>
            </w:pPr>
            <w:r>
              <w:rPr>
                <w:rFonts w:cs="Arial"/>
                <w:szCs w:val="20"/>
              </w:rPr>
              <w:t xml:space="preserve">Guided Project = </w:t>
            </w:r>
            <w:r>
              <w:rPr>
                <w:rFonts w:cs="Arial"/>
                <w:b/>
                <w:szCs w:val="20"/>
              </w:rPr>
              <w:t>1 hour</w:t>
            </w:r>
          </w:p>
        </w:tc>
      </w:tr>
      <w:tr w:rsidR="00F564BC"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F564BC" w:rsidRPr="00842155" w:rsidRDefault="00F564BC" w:rsidP="00F564B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F564BC" w:rsidRPr="00842155" w:rsidRDefault="00F564BC" w:rsidP="00F564B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F564BC" w:rsidRPr="00842155" w:rsidRDefault="00F564BC" w:rsidP="00F564BC">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1E04CDC9" w:rsidR="00F564BC" w:rsidRPr="00842155" w:rsidRDefault="00371306" w:rsidP="00354E30">
            <w:pPr>
              <w:tabs>
                <w:tab w:val="left" w:pos="2329"/>
              </w:tabs>
              <w:jc w:val="center"/>
              <w:rPr>
                <w:rFonts w:cs="Arial"/>
                <w:b/>
                <w:szCs w:val="20"/>
              </w:rPr>
            </w:pPr>
            <w:r>
              <w:rPr>
                <w:rFonts w:cs="Arial"/>
                <w:b/>
                <w:szCs w:val="20"/>
              </w:rPr>
              <w:t>9</w:t>
            </w:r>
            <w:r w:rsidR="00354E30">
              <w:rPr>
                <w:rFonts w:cs="Arial"/>
                <w:b/>
                <w:szCs w:val="20"/>
              </w:rPr>
              <w:t xml:space="preserve"> hours</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21E2DD0C"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r w:rsidR="00560A72">
              <w:t>Foreign Exchange, Entry Strategies, and Trade</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60A72"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52EE86A4" w:rsidR="00560A72" w:rsidRPr="00842155" w:rsidRDefault="00560A72" w:rsidP="00560A72">
            <w:pPr>
              <w:pStyle w:val="ObjectiveBullet"/>
              <w:numPr>
                <w:ilvl w:val="1"/>
                <w:numId w:val="10"/>
              </w:numPr>
              <w:tabs>
                <w:tab w:val="clear" w:pos="0"/>
              </w:tabs>
            </w:pPr>
            <w:r>
              <w:t xml:space="preserve">Analyze the general functions of the foreign exchange market, including spot and forward exchange rates.  </w:t>
            </w:r>
          </w:p>
        </w:tc>
        <w:tc>
          <w:tcPr>
            <w:tcW w:w="2880" w:type="dxa"/>
            <w:gridSpan w:val="2"/>
            <w:tcBorders>
              <w:left w:val="nil"/>
              <w:bottom w:val="nil"/>
            </w:tcBorders>
          </w:tcPr>
          <w:p w14:paraId="6888E1A3" w14:textId="23B015A6" w:rsidR="00560A72" w:rsidRPr="00842155" w:rsidRDefault="00560A72" w:rsidP="00560A72">
            <w:pPr>
              <w:tabs>
                <w:tab w:val="left" w:pos="0"/>
                <w:tab w:val="left" w:pos="3720"/>
              </w:tabs>
              <w:outlineLvl w:val="0"/>
              <w:rPr>
                <w:rFonts w:cs="Arial"/>
                <w:szCs w:val="20"/>
              </w:rPr>
            </w:pPr>
            <w:r>
              <w:rPr>
                <w:rFonts w:cs="Arial"/>
                <w:szCs w:val="20"/>
              </w:rPr>
              <w:t>CLO1, 2, 3, 5</w:t>
            </w:r>
          </w:p>
        </w:tc>
      </w:tr>
      <w:tr w:rsidR="00560A72"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353B5381" w:rsidR="00560A72" w:rsidRPr="00842155" w:rsidRDefault="00560A72" w:rsidP="00560A72">
            <w:pPr>
              <w:pStyle w:val="ObjectiveBullet"/>
              <w:numPr>
                <w:ilvl w:val="1"/>
                <w:numId w:val="10"/>
              </w:numPr>
            </w:pPr>
            <w:r>
              <w:t>Assess</w:t>
            </w:r>
            <w:r w:rsidRPr="00C34F3E">
              <w:t xml:space="preserve"> the different strategies companies can utilize when entering foreign markets.</w:t>
            </w:r>
            <w:r>
              <w:t xml:space="preserve"> </w:t>
            </w:r>
          </w:p>
        </w:tc>
        <w:tc>
          <w:tcPr>
            <w:tcW w:w="2880" w:type="dxa"/>
            <w:gridSpan w:val="2"/>
            <w:tcBorders>
              <w:top w:val="nil"/>
              <w:left w:val="nil"/>
              <w:bottom w:val="nil"/>
            </w:tcBorders>
          </w:tcPr>
          <w:p w14:paraId="0790E7F0" w14:textId="3FFF394E" w:rsidR="00560A72" w:rsidRPr="00842155" w:rsidRDefault="00560A72" w:rsidP="00560A72">
            <w:pPr>
              <w:tabs>
                <w:tab w:val="left" w:pos="0"/>
                <w:tab w:val="left" w:pos="3720"/>
              </w:tabs>
              <w:outlineLvl w:val="0"/>
              <w:rPr>
                <w:rFonts w:cs="Arial"/>
                <w:szCs w:val="20"/>
              </w:rPr>
            </w:pPr>
            <w:r>
              <w:rPr>
                <w:rFonts w:cs="Arial"/>
                <w:szCs w:val="20"/>
              </w:rPr>
              <w:t>CLO1, 2, 6</w:t>
            </w:r>
          </w:p>
        </w:tc>
      </w:tr>
      <w:tr w:rsidR="00560A72"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004A6876" w:rsidR="00560A72" w:rsidRPr="00842155" w:rsidRDefault="00387C6B" w:rsidP="00560A72">
            <w:pPr>
              <w:pStyle w:val="ObjectiveBullet"/>
              <w:numPr>
                <w:ilvl w:val="1"/>
                <w:numId w:val="10"/>
              </w:numPr>
            </w:pPr>
            <w:r>
              <w:t xml:space="preserve">Examine the role and </w:t>
            </w:r>
            <w:r w:rsidR="00560A72">
              <w:t>functions of the World Trade Organization, World Ban</w:t>
            </w:r>
            <w:r>
              <w:t>k</w:t>
            </w:r>
            <w:r w:rsidR="008C009D">
              <w:t>,</w:t>
            </w:r>
            <w:r>
              <w:t xml:space="preserve"> and</w:t>
            </w:r>
            <w:r w:rsidR="00560A72">
              <w:t xml:space="preserve"> </w:t>
            </w:r>
            <w:r w:rsidR="00AE3EA1">
              <w:t xml:space="preserve">the </w:t>
            </w:r>
            <w:r w:rsidR="00560A72">
              <w:t>International Monetary Fund</w:t>
            </w:r>
            <w:r>
              <w:t xml:space="preserve">. </w:t>
            </w:r>
          </w:p>
        </w:tc>
        <w:tc>
          <w:tcPr>
            <w:tcW w:w="2880" w:type="dxa"/>
            <w:gridSpan w:val="2"/>
            <w:tcBorders>
              <w:top w:val="nil"/>
              <w:left w:val="nil"/>
              <w:bottom w:val="single" w:sz="4" w:space="0" w:color="000000" w:themeColor="text1"/>
            </w:tcBorders>
          </w:tcPr>
          <w:p w14:paraId="6EB3F6E8" w14:textId="339F8C1E" w:rsidR="00560A72" w:rsidRPr="00842155" w:rsidRDefault="0031221D" w:rsidP="00560A72">
            <w:pPr>
              <w:tabs>
                <w:tab w:val="left" w:pos="0"/>
                <w:tab w:val="left" w:pos="3720"/>
              </w:tabs>
              <w:outlineLvl w:val="0"/>
              <w:rPr>
                <w:rFonts w:cs="Arial"/>
                <w:szCs w:val="20"/>
              </w:rPr>
            </w:pPr>
            <w:r>
              <w:rPr>
                <w:rFonts w:cs="Arial"/>
                <w:szCs w:val="20"/>
              </w:rPr>
              <w:t>CLO</w:t>
            </w:r>
            <w:r w:rsidR="00017FBB">
              <w:rPr>
                <w:rFonts w:cs="Arial"/>
                <w:szCs w:val="20"/>
              </w:rPr>
              <w:t>2, 5</w:t>
            </w:r>
          </w:p>
        </w:tc>
      </w:tr>
      <w:tr w:rsidR="00135F7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0D8BD6" w14:textId="2D8744BC" w:rsidR="00821726" w:rsidRDefault="00821726" w:rsidP="002522B3">
            <w:pPr>
              <w:pStyle w:val="AssignmentsLevel1"/>
              <w:rPr>
                <w:b/>
              </w:rPr>
            </w:pPr>
            <w:r>
              <w:rPr>
                <w:b/>
              </w:rPr>
              <w:t>Week 4 Video</w:t>
            </w:r>
          </w:p>
          <w:p w14:paraId="10146B28" w14:textId="77777777" w:rsidR="00821726" w:rsidRDefault="00821726" w:rsidP="002522B3">
            <w:pPr>
              <w:pStyle w:val="AssignmentsLevel1"/>
              <w:rPr>
                <w:b/>
              </w:rPr>
            </w:pPr>
          </w:p>
          <w:p w14:paraId="18E5154F" w14:textId="260E5D0C" w:rsidR="00135F7B" w:rsidRDefault="005B2A16" w:rsidP="002522B3">
            <w:pPr>
              <w:pStyle w:val="AssignmentsLevel1"/>
            </w:pPr>
            <w:r>
              <w:rPr>
                <w:b/>
              </w:rPr>
              <w:t>View</w:t>
            </w:r>
            <w:r>
              <w:t xml:space="preserve"> the Week 4 video.</w:t>
            </w:r>
          </w:p>
          <w:p w14:paraId="54FB441C" w14:textId="77777777" w:rsidR="00354E30" w:rsidRDefault="00354E30" w:rsidP="002522B3">
            <w:pPr>
              <w:pStyle w:val="AssignmentsLevel1"/>
            </w:pPr>
          </w:p>
          <w:p w14:paraId="00EEC445" w14:textId="6133596B" w:rsidR="00354E30" w:rsidRPr="00842155" w:rsidRDefault="00354E30" w:rsidP="002522B3">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2EC3C98" w14:textId="5B536C14" w:rsidR="00135F7B" w:rsidRPr="009F6FAF" w:rsidRDefault="004B572D" w:rsidP="002522B3">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BDD6F89" w14:textId="226742DB" w:rsidR="00135F7B" w:rsidRPr="00354E30" w:rsidRDefault="00354E30" w:rsidP="002522B3">
            <w:pPr>
              <w:rPr>
                <w:rFonts w:cs="Arial"/>
                <w:b/>
                <w:szCs w:val="20"/>
              </w:rPr>
            </w:pPr>
            <w:r>
              <w:rPr>
                <w:rFonts w:cs="Arial"/>
                <w:szCs w:val="20"/>
              </w:rPr>
              <w:t xml:space="preserve">Lecture Activity = </w:t>
            </w:r>
            <w:r>
              <w:rPr>
                <w:rFonts w:cs="Arial"/>
                <w:b/>
                <w:szCs w:val="20"/>
              </w:rPr>
              <w:t>1 hour</w:t>
            </w:r>
          </w:p>
        </w:tc>
      </w:tr>
      <w:tr w:rsidR="00135F7B"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560A72" w:rsidRPr="00103FC5" w14:paraId="0287DB61" w14:textId="77777777" w:rsidTr="4948C66D">
        <w:tc>
          <w:tcPr>
            <w:tcW w:w="10170" w:type="dxa"/>
            <w:gridSpan w:val="2"/>
            <w:tcMar>
              <w:top w:w="115" w:type="dxa"/>
              <w:left w:w="115" w:type="dxa"/>
              <w:bottom w:w="115" w:type="dxa"/>
              <w:right w:w="115" w:type="dxa"/>
            </w:tcMar>
          </w:tcPr>
          <w:p w14:paraId="76942D96" w14:textId="4D20523B" w:rsidR="00560A72" w:rsidRPr="0098353C" w:rsidRDefault="00F31D4A" w:rsidP="00560A72">
            <w:pPr>
              <w:rPr>
                <w:b/>
              </w:rPr>
            </w:pPr>
            <w:r>
              <w:rPr>
                <w:b/>
              </w:rPr>
              <w:t>Discussion: Market Forces</w:t>
            </w:r>
          </w:p>
          <w:p w14:paraId="2DA5DAE4" w14:textId="77777777" w:rsidR="00560A72" w:rsidRDefault="00560A72" w:rsidP="00560A72"/>
          <w:p w14:paraId="163C9B7C" w14:textId="41961B95" w:rsidR="00433F4E" w:rsidRDefault="00560A72" w:rsidP="00433F4E">
            <w:r>
              <w:rPr>
                <w:b/>
              </w:rPr>
              <w:t xml:space="preserve">Read </w:t>
            </w:r>
            <w:r w:rsidR="00433F4E">
              <w:t xml:space="preserve">the following </w:t>
            </w:r>
            <w:r w:rsidR="00AE3EA1">
              <w:t xml:space="preserve">articles on </w:t>
            </w:r>
            <w:r w:rsidR="00433F4E">
              <w:t xml:space="preserve">business strategies: </w:t>
            </w:r>
          </w:p>
          <w:p w14:paraId="435414F6" w14:textId="77777777" w:rsidR="00433F4E" w:rsidRDefault="00433F4E" w:rsidP="00433F4E"/>
          <w:p w14:paraId="294D972F" w14:textId="36ACFD1F" w:rsidR="00560A72" w:rsidRPr="00433F4E" w:rsidRDefault="00AE3EA1" w:rsidP="00433F4E">
            <w:pPr>
              <w:pStyle w:val="AssignmentsLevel2"/>
              <w:rPr>
                <w:rStyle w:val="Hyperlink"/>
                <w:color w:val="auto"/>
                <w:szCs w:val="24"/>
                <w:u w:val="none"/>
              </w:rPr>
            </w:pPr>
            <w:r>
              <w:t>“</w:t>
            </w:r>
            <w:hyperlink r:id="rId41" w:history="1">
              <w:r w:rsidR="00433F4E" w:rsidRPr="00433F4E">
                <w:rPr>
                  <w:rStyle w:val="Hyperlink"/>
                </w:rPr>
                <w:t>Market</w:t>
              </w:r>
              <w:r w:rsidR="00433F4E">
                <w:rPr>
                  <w:rStyle w:val="Hyperlink"/>
                  <w:b/>
                </w:rPr>
                <w:t xml:space="preserve"> </w:t>
              </w:r>
              <w:r w:rsidR="00433F4E" w:rsidRPr="00433F4E">
                <w:rPr>
                  <w:rStyle w:val="Hyperlink"/>
                </w:rPr>
                <w:t>Entry Strategies</w:t>
              </w:r>
            </w:hyperlink>
            <w:r>
              <w:rPr>
                <w:rStyle w:val="Hyperlink"/>
              </w:rPr>
              <w:t>”</w:t>
            </w:r>
          </w:p>
          <w:p w14:paraId="40D411C8" w14:textId="257755E5" w:rsidR="00560A72" w:rsidRPr="00433F4E" w:rsidRDefault="00AE3EA1" w:rsidP="00433F4E">
            <w:pPr>
              <w:pStyle w:val="AssignmentsLevel2"/>
            </w:pPr>
            <w:r>
              <w:t>“</w:t>
            </w:r>
            <w:hyperlink r:id="rId42" w:history="1">
              <w:r w:rsidR="00433F4E">
                <w:rPr>
                  <w:rStyle w:val="Hyperlink"/>
                </w:rPr>
                <w:t>Porter's 5 Forces</w:t>
              </w:r>
            </w:hyperlink>
            <w:r>
              <w:rPr>
                <w:rStyle w:val="Hyperlink"/>
              </w:rPr>
              <w:t>”</w:t>
            </w:r>
          </w:p>
          <w:p w14:paraId="22BAF0E3" w14:textId="77777777" w:rsidR="00560A72" w:rsidRDefault="00560A72" w:rsidP="00560A72"/>
          <w:p w14:paraId="3C9A94B9" w14:textId="7F925AA8" w:rsidR="00F31D4A" w:rsidRDefault="00F31D4A" w:rsidP="00560A72">
            <w:pPr>
              <w:rPr>
                <w:b/>
              </w:rPr>
            </w:pPr>
            <w:r w:rsidRPr="4948C66D">
              <w:rPr>
                <w:b/>
                <w:bCs/>
              </w:rPr>
              <w:t>Pos</w:t>
            </w:r>
            <w:r>
              <w:t>t a clear and logical response in 150 to 200 words to the following, providing specific examples to support your answers.</w:t>
            </w:r>
          </w:p>
          <w:p w14:paraId="3436C457" w14:textId="77777777" w:rsidR="00F31D4A" w:rsidRDefault="00F31D4A" w:rsidP="00560A72">
            <w:pPr>
              <w:rPr>
                <w:b/>
              </w:rPr>
            </w:pPr>
          </w:p>
          <w:p w14:paraId="78B7F606" w14:textId="335CE6E4" w:rsidR="00560A72" w:rsidRDefault="00F31D4A" w:rsidP="00F31D4A">
            <w:pPr>
              <w:pStyle w:val="AssignmentsLevel2"/>
            </w:pPr>
            <w:r>
              <w:t>How would you rank the strategies? What is your rationale for that ranking?</w:t>
            </w:r>
          </w:p>
          <w:p w14:paraId="02929E65" w14:textId="77777777" w:rsidR="00F31D4A" w:rsidRDefault="00F31D4A" w:rsidP="00F31D4A">
            <w:pPr>
              <w:pStyle w:val="AssignmentsLevel1"/>
              <w:rPr>
                <w:i/>
                <w:iCs/>
              </w:rPr>
            </w:pPr>
          </w:p>
          <w:p w14:paraId="17B50C11" w14:textId="6E26FE8A" w:rsidR="00F31D4A" w:rsidRPr="00E9683B" w:rsidRDefault="00F31D4A" w:rsidP="00F31D4A">
            <w:pPr>
              <w:pStyle w:val="AssignmentsLevel1"/>
            </w:pPr>
            <w:r w:rsidRPr="00480780">
              <w:rPr>
                <w:b/>
                <w:iCs/>
              </w:rPr>
              <w:t>Note</w:t>
            </w:r>
            <w:r w:rsidRPr="00480780">
              <w:rPr>
                <w:b/>
              </w:rPr>
              <w:t xml:space="preserve">. </w:t>
            </w:r>
            <w:r>
              <w:t xml:space="preserve">Initial responses are due by 11:59 p.m. </w:t>
            </w:r>
            <w:r w:rsidR="00AE3EA1">
              <w:t xml:space="preserve">EST </w:t>
            </w:r>
            <w:r>
              <w:t xml:space="preserve">on Thursday. </w:t>
            </w:r>
          </w:p>
          <w:p w14:paraId="179CB667" w14:textId="77777777" w:rsidR="00F31D4A" w:rsidRPr="00E9683B" w:rsidRDefault="00F31D4A" w:rsidP="00F31D4A">
            <w:pPr>
              <w:pStyle w:val="AssignmentsLevel1"/>
            </w:pPr>
          </w:p>
          <w:p w14:paraId="41632382" w14:textId="68FFF7DB" w:rsidR="00560A72" w:rsidRPr="00103FC5" w:rsidRDefault="00F31D4A" w:rsidP="00F31D4A">
            <w:pPr>
              <w:pStyle w:val="AssignmentsLevel1"/>
              <w:rPr>
                <w:b/>
                <w:bCs/>
              </w:rPr>
            </w:pPr>
            <w:r w:rsidRPr="4948C66D">
              <w:rPr>
                <w:b/>
                <w:bCs/>
              </w:rPr>
              <w:t xml:space="preserve">Respond </w:t>
            </w:r>
            <w:r>
              <w:t>to at least three</w:t>
            </w:r>
            <w:r w:rsidRPr="4948C66D">
              <w:rPr>
                <w:b/>
                <w:bCs/>
              </w:rPr>
              <w:t xml:space="preserve"> </w:t>
            </w:r>
            <w:r>
              <w:t xml:space="preserve">students in a manner that is thought provoking and appropriately challenges or </w:t>
            </w:r>
            <w:r>
              <w:lastRenderedPageBreak/>
              <w:t xml:space="preserve">elevates the discussion. All responses must be posted by 11:59 p.m. </w:t>
            </w:r>
            <w:r w:rsidR="00AE3EA1">
              <w:t xml:space="preserve">EST </w:t>
            </w:r>
            <w:r>
              <w:t>on Sunday.</w:t>
            </w:r>
          </w:p>
        </w:tc>
        <w:tc>
          <w:tcPr>
            <w:tcW w:w="1440" w:type="dxa"/>
          </w:tcPr>
          <w:p w14:paraId="13560939" w14:textId="14D1AFA4" w:rsidR="00560A72" w:rsidRPr="00103FC5" w:rsidRDefault="004B572D" w:rsidP="00560A72">
            <w:pPr>
              <w:tabs>
                <w:tab w:val="left" w:pos="2329"/>
              </w:tabs>
              <w:rPr>
                <w:rFonts w:cs="Arial"/>
                <w:szCs w:val="20"/>
              </w:rPr>
            </w:pPr>
            <w:r>
              <w:rPr>
                <w:rFonts w:cs="Arial"/>
                <w:szCs w:val="20"/>
              </w:rPr>
              <w:lastRenderedPageBreak/>
              <w:t>4.2</w:t>
            </w:r>
          </w:p>
        </w:tc>
        <w:tc>
          <w:tcPr>
            <w:tcW w:w="1440" w:type="dxa"/>
          </w:tcPr>
          <w:p w14:paraId="66AC7EC3" w14:textId="77777777" w:rsidR="00560A72" w:rsidRPr="00103FC5" w:rsidRDefault="00560A72" w:rsidP="00560A72">
            <w:pPr>
              <w:tabs>
                <w:tab w:val="left" w:pos="2329"/>
              </w:tabs>
              <w:rPr>
                <w:rFonts w:eastAsia="Arial" w:cs="Arial"/>
              </w:rPr>
            </w:pPr>
            <w:r>
              <w:t xml:space="preserve">Discussion: one post and replies to three other posts = </w:t>
            </w:r>
            <w:r w:rsidRPr="4948C66D">
              <w:rPr>
                <w:b/>
                <w:bCs/>
              </w:rPr>
              <w:t xml:space="preserve">1 hour </w:t>
            </w:r>
          </w:p>
        </w:tc>
      </w:tr>
      <w:tr w:rsidR="00560A72" w:rsidRPr="00842155" w14:paraId="1F0C6BBD" w14:textId="77777777" w:rsidTr="4948C66D">
        <w:tc>
          <w:tcPr>
            <w:tcW w:w="10170" w:type="dxa"/>
            <w:gridSpan w:val="2"/>
            <w:tcMar>
              <w:top w:w="115" w:type="dxa"/>
              <w:left w:w="115" w:type="dxa"/>
              <w:bottom w:w="115" w:type="dxa"/>
              <w:right w:w="115" w:type="dxa"/>
            </w:tcMar>
          </w:tcPr>
          <w:p w14:paraId="5EF04A8E" w14:textId="7F22A7CD" w:rsidR="00560A72" w:rsidRPr="0098353C" w:rsidRDefault="00F31D4A" w:rsidP="00560A72">
            <w:pPr>
              <w:rPr>
                <w:b/>
              </w:rPr>
            </w:pPr>
            <w:r>
              <w:rPr>
                <w:b/>
              </w:rPr>
              <w:t xml:space="preserve">Discussion: </w:t>
            </w:r>
            <w:r w:rsidR="002570BE">
              <w:rPr>
                <w:b/>
              </w:rPr>
              <w:t>Global Organizations</w:t>
            </w:r>
          </w:p>
          <w:p w14:paraId="43691688" w14:textId="77777777" w:rsidR="00560A72" w:rsidRDefault="00560A72" w:rsidP="00560A72"/>
          <w:p w14:paraId="31923D4B" w14:textId="73DC31CD" w:rsidR="00560A72" w:rsidRPr="007D4C1E" w:rsidRDefault="00560A72" w:rsidP="00560A72">
            <w:r>
              <w:rPr>
                <w:b/>
              </w:rPr>
              <w:t xml:space="preserve">Read </w:t>
            </w:r>
            <w:r w:rsidR="00821D96">
              <w:t>t</w:t>
            </w:r>
            <w:r>
              <w:t xml:space="preserve">he following </w:t>
            </w:r>
            <w:r w:rsidR="003D4DC6">
              <w:t xml:space="preserve">article, </w:t>
            </w:r>
            <w:r w:rsidR="00523153">
              <w:t>as it</w:t>
            </w:r>
            <w:r>
              <w:t xml:space="preserve"> describes the </w:t>
            </w:r>
            <w:r w:rsidR="003D4DC6">
              <w:t>“</w:t>
            </w:r>
            <w:hyperlink r:id="rId43" w:history="1">
              <w:r w:rsidRPr="00523153">
                <w:rPr>
                  <w:rStyle w:val="Hyperlink"/>
                </w:rPr>
                <w:t>World Trade Organization (WTO)</w:t>
              </w:r>
              <w:r w:rsidR="00821D96" w:rsidRPr="00523153">
                <w:rPr>
                  <w:rStyle w:val="Hyperlink"/>
                </w:rPr>
                <w:t xml:space="preserve"> </w:t>
              </w:r>
              <w:r w:rsidRPr="00523153">
                <w:rPr>
                  <w:rStyle w:val="Hyperlink"/>
                </w:rPr>
                <w:t>World Ban</w:t>
              </w:r>
              <w:r w:rsidR="00821D96" w:rsidRPr="00523153">
                <w:rPr>
                  <w:rStyle w:val="Hyperlink"/>
                </w:rPr>
                <w:t>k</w:t>
              </w:r>
              <w:r w:rsidRPr="00523153">
                <w:rPr>
                  <w:rStyle w:val="Hyperlink"/>
                </w:rPr>
                <w:t xml:space="preserve"> (WB) and the International Monetary Fund (IMF)</w:t>
              </w:r>
            </w:hyperlink>
            <w:r w:rsidR="00523153">
              <w:t>.</w:t>
            </w:r>
            <w:r w:rsidR="003D4DC6">
              <w:t>”</w:t>
            </w:r>
            <w:r w:rsidR="00523153">
              <w:t xml:space="preserve"> </w:t>
            </w:r>
          </w:p>
          <w:p w14:paraId="52463093" w14:textId="7D725D85" w:rsidR="00560A72" w:rsidRDefault="00560A72" w:rsidP="00560A72">
            <w:pPr>
              <w:rPr>
                <w:b/>
              </w:rPr>
            </w:pPr>
          </w:p>
          <w:p w14:paraId="277AADDB" w14:textId="0B4F43AB" w:rsidR="002570BE" w:rsidRDefault="002570BE" w:rsidP="00560A72">
            <w:pPr>
              <w:rPr>
                <w:b/>
              </w:rPr>
            </w:pPr>
            <w:r w:rsidRPr="4948C66D">
              <w:rPr>
                <w:b/>
                <w:bCs/>
              </w:rPr>
              <w:t>Pos</w:t>
            </w:r>
            <w:r>
              <w:t>t a clear and logical response in 150 to 200 words to the following, providing specific examples to support your answers.</w:t>
            </w:r>
          </w:p>
          <w:p w14:paraId="3EF52B42" w14:textId="77777777" w:rsidR="002570BE" w:rsidRDefault="002570BE" w:rsidP="00560A72">
            <w:pPr>
              <w:rPr>
                <w:b/>
              </w:rPr>
            </w:pPr>
          </w:p>
          <w:p w14:paraId="030AD210" w14:textId="41E852CC" w:rsidR="00560A72" w:rsidRDefault="007E1D95" w:rsidP="002570BE">
            <w:pPr>
              <w:pStyle w:val="AssignmentsLevel2"/>
            </w:pPr>
            <w:r>
              <w:t xml:space="preserve">Describe </w:t>
            </w:r>
            <w:r w:rsidR="002570BE">
              <w:t>the three organizations and their functions? Do you think they are important to the global environment? Why?</w:t>
            </w:r>
            <w:r w:rsidR="00560A72">
              <w:t xml:space="preserve"> </w:t>
            </w:r>
          </w:p>
          <w:p w14:paraId="51295547" w14:textId="77777777" w:rsidR="00560A72" w:rsidRDefault="00560A72" w:rsidP="00560A72"/>
          <w:p w14:paraId="37998449" w14:textId="3ED472FC" w:rsidR="002570BE" w:rsidRPr="00E9683B" w:rsidRDefault="002570BE" w:rsidP="002570BE">
            <w:pPr>
              <w:pStyle w:val="AssignmentsLevel1"/>
            </w:pPr>
            <w:r w:rsidRPr="00480780">
              <w:rPr>
                <w:b/>
                <w:iCs/>
              </w:rPr>
              <w:t>Note</w:t>
            </w:r>
            <w:r w:rsidRPr="00480780">
              <w:rPr>
                <w:b/>
              </w:rPr>
              <w:t>.</w:t>
            </w:r>
            <w:r>
              <w:t xml:space="preserve"> Initial responses are due by 11:59 p.m. </w:t>
            </w:r>
            <w:r w:rsidR="003D4DC6">
              <w:t>EST</w:t>
            </w:r>
            <w:r>
              <w:t xml:space="preserve"> on Thursday. </w:t>
            </w:r>
          </w:p>
          <w:p w14:paraId="1774A3FD" w14:textId="77777777" w:rsidR="002570BE" w:rsidRPr="00E9683B" w:rsidRDefault="002570BE" w:rsidP="002570BE">
            <w:pPr>
              <w:pStyle w:val="AssignmentsLevel1"/>
            </w:pPr>
          </w:p>
          <w:p w14:paraId="47DFA22B" w14:textId="774C12FF" w:rsidR="00560A72" w:rsidRPr="00135F7B" w:rsidRDefault="002570BE" w:rsidP="002570BE">
            <w:pPr>
              <w:pStyle w:val="AssignmentsLevel1"/>
            </w:pPr>
            <w:r w:rsidRPr="4948C66D">
              <w:rPr>
                <w:b/>
                <w:bCs/>
              </w:rPr>
              <w:t xml:space="preserve">Respond </w:t>
            </w:r>
            <w:r>
              <w:t>to at least three</w:t>
            </w:r>
            <w:r w:rsidRPr="4948C66D">
              <w:rPr>
                <w:b/>
                <w:bCs/>
              </w:rPr>
              <w:t xml:space="preserve"> </w:t>
            </w:r>
            <w:r>
              <w:t xml:space="preserve">students in a manner that is thought provoking and appropriately challenges or elevates the discussion. All responses must be posted by 11:59 p.m. </w:t>
            </w:r>
            <w:r w:rsidR="00A15725">
              <w:t>EST</w:t>
            </w:r>
            <w:r>
              <w:t xml:space="preserve"> on Sunday.</w:t>
            </w:r>
          </w:p>
        </w:tc>
        <w:tc>
          <w:tcPr>
            <w:tcW w:w="1440" w:type="dxa"/>
          </w:tcPr>
          <w:p w14:paraId="695D37D1" w14:textId="3CD06ADB" w:rsidR="00560A72" w:rsidRPr="00842155" w:rsidRDefault="004B572D" w:rsidP="00560A72">
            <w:pPr>
              <w:tabs>
                <w:tab w:val="left" w:pos="2329"/>
              </w:tabs>
              <w:rPr>
                <w:rFonts w:cs="Arial"/>
                <w:szCs w:val="20"/>
              </w:rPr>
            </w:pPr>
            <w:r>
              <w:rPr>
                <w:rFonts w:cs="Arial"/>
                <w:szCs w:val="20"/>
              </w:rPr>
              <w:t>4.3</w:t>
            </w:r>
          </w:p>
        </w:tc>
        <w:tc>
          <w:tcPr>
            <w:tcW w:w="1440" w:type="dxa"/>
          </w:tcPr>
          <w:p w14:paraId="383331DB" w14:textId="77777777" w:rsidR="00560A72" w:rsidRPr="00842155" w:rsidRDefault="00560A72" w:rsidP="00560A72">
            <w:pPr>
              <w:tabs>
                <w:tab w:val="left" w:pos="2329"/>
              </w:tabs>
              <w:rPr>
                <w:rFonts w:eastAsia="Arial" w:cs="Arial"/>
              </w:rPr>
            </w:pPr>
            <w:r>
              <w:t xml:space="preserve">Discussion: one post and replies to three other posts = </w:t>
            </w:r>
            <w:r w:rsidRPr="4948C66D">
              <w:rPr>
                <w:b/>
                <w:bCs/>
              </w:rPr>
              <w:t xml:space="preserve">1 hour </w:t>
            </w:r>
          </w:p>
        </w:tc>
      </w:tr>
      <w:tr w:rsidR="007772BA" w:rsidRPr="00132272" w14:paraId="70FE6C3F" w14:textId="77777777" w:rsidTr="001F1642">
        <w:tc>
          <w:tcPr>
            <w:tcW w:w="10170" w:type="dxa"/>
            <w:gridSpan w:val="2"/>
            <w:tcMar>
              <w:top w:w="115" w:type="dxa"/>
              <w:left w:w="115" w:type="dxa"/>
              <w:bottom w:w="115" w:type="dxa"/>
              <w:right w:w="115" w:type="dxa"/>
            </w:tcMar>
          </w:tcPr>
          <w:p w14:paraId="670AF0B0" w14:textId="3923AFA8" w:rsidR="007772BA" w:rsidRPr="0098353C" w:rsidRDefault="007772BA" w:rsidP="001F1642">
            <w:pPr>
              <w:rPr>
                <w:b/>
              </w:rPr>
            </w:pPr>
            <w:r>
              <w:rPr>
                <w:b/>
              </w:rPr>
              <w:t>Importance of Accounting</w:t>
            </w:r>
          </w:p>
          <w:p w14:paraId="29C07372" w14:textId="77777777" w:rsidR="007772BA" w:rsidRDefault="007772BA" w:rsidP="001F1642"/>
          <w:p w14:paraId="57199848" w14:textId="3C81BE97" w:rsidR="007772BA" w:rsidRDefault="007772BA" w:rsidP="001F1642">
            <w:r>
              <w:t>A</w:t>
            </w:r>
            <w:r w:rsidRPr="00B54BD5">
              <w:t xml:space="preserve">ccounting is </w:t>
            </w:r>
            <w:r>
              <w:t xml:space="preserve">important because it is </w:t>
            </w:r>
            <w:r w:rsidRPr="00B54BD5">
              <w:t>the language of business.</w:t>
            </w:r>
            <w:r>
              <w:t xml:space="preserve"> As a consultant, your job is to explain the necessity for international business leaders to have a basic knowledge of international accounting. You have recently been tasked to write a blog </w:t>
            </w:r>
            <w:r w:rsidR="00C23C23">
              <w:t xml:space="preserve">post </w:t>
            </w:r>
            <w:r>
              <w:t>on this importance.</w:t>
            </w:r>
          </w:p>
          <w:p w14:paraId="0BF3E105" w14:textId="77777777" w:rsidR="007772BA" w:rsidRDefault="007772BA" w:rsidP="001F1642"/>
          <w:p w14:paraId="0A40DB57" w14:textId="25AC525C" w:rsidR="00FB3B11" w:rsidRDefault="007772BA" w:rsidP="001F1642">
            <w:r>
              <w:rPr>
                <w:b/>
              </w:rPr>
              <w:t xml:space="preserve">Read </w:t>
            </w:r>
            <w:r w:rsidR="00FB3B11">
              <w:t xml:space="preserve">this </w:t>
            </w:r>
            <w:hyperlink r:id="rId44" w:history="1">
              <w:r w:rsidRPr="00B54BD5">
                <w:rPr>
                  <w:rStyle w:val="Hyperlink"/>
                </w:rPr>
                <w:t>text about accounting and international business</w:t>
              </w:r>
            </w:hyperlink>
            <w:r w:rsidRPr="00B54BD5">
              <w:t>.</w:t>
            </w:r>
            <w:r>
              <w:t xml:space="preserve"> </w:t>
            </w:r>
          </w:p>
          <w:p w14:paraId="41321FD0" w14:textId="77777777" w:rsidR="00FB3B11" w:rsidRDefault="00FB3B11" w:rsidP="001F1642"/>
          <w:p w14:paraId="260C2EA5" w14:textId="60DE0B41" w:rsidR="007772BA" w:rsidRDefault="007772BA" w:rsidP="001F1642">
            <w:r w:rsidRPr="00226681">
              <w:rPr>
                <w:b/>
              </w:rPr>
              <w:t>Review</w:t>
            </w:r>
            <w:r>
              <w:t xml:space="preserve"> the Key Takeaways on p. 809 to assist with your </w:t>
            </w:r>
            <w:r w:rsidR="00FB3B11">
              <w:t>writing</w:t>
            </w:r>
            <w:r>
              <w:t xml:space="preserve">. </w:t>
            </w:r>
          </w:p>
          <w:p w14:paraId="3C6641C3" w14:textId="77777777" w:rsidR="007772BA" w:rsidRDefault="007772BA" w:rsidP="001F1642">
            <w:pPr>
              <w:tabs>
                <w:tab w:val="left" w:pos="2329"/>
              </w:tabs>
            </w:pPr>
          </w:p>
          <w:p w14:paraId="39F5BD2B" w14:textId="7F52C3ED" w:rsidR="007772BA" w:rsidRDefault="00BD1270" w:rsidP="001F1642">
            <w:pPr>
              <w:tabs>
                <w:tab w:val="left" w:pos="2329"/>
              </w:tabs>
            </w:pPr>
            <w:r>
              <w:rPr>
                <w:b/>
              </w:rPr>
              <w:t xml:space="preserve">Write </w:t>
            </w:r>
            <w:r w:rsidR="007772BA">
              <w:t xml:space="preserve">a </w:t>
            </w:r>
            <w:r>
              <w:t xml:space="preserve">report </w:t>
            </w:r>
            <w:r w:rsidR="007772BA">
              <w:t>of 200</w:t>
            </w:r>
            <w:r w:rsidR="00EE584D">
              <w:t xml:space="preserve"> to </w:t>
            </w:r>
            <w:r w:rsidR="007772BA">
              <w:t>250</w:t>
            </w:r>
            <w:r w:rsidR="00EE584D">
              <w:t xml:space="preserve"> </w:t>
            </w:r>
            <w:r w:rsidR="007772BA">
              <w:t>words</w:t>
            </w:r>
            <w:r w:rsidR="00EE584D">
              <w:t>, explaining</w:t>
            </w:r>
            <w:r w:rsidR="007772BA">
              <w:t xml:space="preserve"> why having an international accounting overview is important. Provide specific examples using information from the article reading.  </w:t>
            </w:r>
          </w:p>
          <w:p w14:paraId="702C7BD5" w14:textId="77777777" w:rsidR="007772BA" w:rsidRDefault="007772BA" w:rsidP="001F1642">
            <w:pPr>
              <w:tabs>
                <w:tab w:val="left" w:pos="2329"/>
              </w:tabs>
              <w:rPr>
                <w:rFonts w:eastAsia="Arial" w:cs="Arial"/>
                <w:bCs/>
              </w:rPr>
            </w:pPr>
          </w:p>
          <w:p w14:paraId="3CC366D0" w14:textId="53C34E36" w:rsidR="00BD1270" w:rsidRPr="00226681" w:rsidRDefault="00BD1270" w:rsidP="001F1642">
            <w:pPr>
              <w:tabs>
                <w:tab w:val="left" w:pos="2329"/>
              </w:tabs>
              <w:rPr>
                <w:rFonts w:eastAsia="Arial" w:cs="Arial"/>
                <w:bCs/>
              </w:rPr>
            </w:pPr>
            <w:r w:rsidRPr="00480780">
              <w:rPr>
                <w:b/>
              </w:rPr>
              <w:t>Note</w:t>
            </w:r>
            <w:r w:rsidR="00EE584D">
              <w:rPr>
                <w:b/>
              </w:rPr>
              <w:t>.</w:t>
            </w:r>
            <w:r>
              <w:t xml:space="preserve"> Submission must be posted by 11:59 p.m. </w:t>
            </w:r>
            <w:r w:rsidR="00EE584D">
              <w:t xml:space="preserve">EST </w:t>
            </w:r>
            <w:r>
              <w:t>on Sunday.</w:t>
            </w:r>
          </w:p>
        </w:tc>
        <w:tc>
          <w:tcPr>
            <w:tcW w:w="1440" w:type="dxa"/>
          </w:tcPr>
          <w:p w14:paraId="2F4BFE7F" w14:textId="77777777" w:rsidR="007772BA" w:rsidRPr="00B35AF8" w:rsidRDefault="007772BA" w:rsidP="001F1642">
            <w:pPr>
              <w:tabs>
                <w:tab w:val="left" w:pos="2329"/>
              </w:tabs>
              <w:rPr>
                <w:rFonts w:cs="Arial"/>
                <w:szCs w:val="20"/>
              </w:rPr>
            </w:pPr>
            <w:r w:rsidRPr="00B35AF8">
              <w:rPr>
                <w:rFonts w:cs="Arial"/>
                <w:szCs w:val="20"/>
              </w:rPr>
              <w:t>4.1</w:t>
            </w:r>
          </w:p>
        </w:tc>
        <w:tc>
          <w:tcPr>
            <w:tcW w:w="1440" w:type="dxa"/>
          </w:tcPr>
          <w:p w14:paraId="116F2C2D" w14:textId="393D176D" w:rsidR="007772BA" w:rsidRPr="00354E30" w:rsidRDefault="00354E30" w:rsidP="001F1642">
            <w:pPr>
              <w:tabs>
                <w:tab w:val="left" w:pos="2329"/>
              </w:tabs>
              <w:rPr>
                <w:rFonts w:cs="Arial"/>
                <w:b/>
                <w:szCs w:val="20"/>
              </w:rPr>
            </w:pPr>
            <w:r w:rsidRPr="00354E30">
              <w:rPr>
                <w:rFonts w:cs="Arial"/>
                <w:szCs w:val="20"/>
              </w:rPr>
              <w:t xml:space="preserve">Blog = </w:t>
            </w:r>
            <w:r w:rsidRPr="00354E30">
              <w:rPr>
                <w:rFonts w:cs="Arial"/>
                <w:b/>
                <w:szCs w:val="20"/>
              </w:rPr>
              <w:t>2 hours</w:t>
            </w:r>
          </w:p>
        </w:tc>
      </w:tr>
      <w:tr w:rsidR="00560A72" w:rsidRPr="00132272" w14:paraId="586F3A25" w14:textId="77777777" w:rsidTr="4948C66D">
        <w:tc>
          <w:tcPr>
            <w:tcW w:w="10170" w:type="dxa"/>
            <w:gridSpan w:val="2"/>
            <w:tcMar>
              <w:top w:w="115" w:type="dxa"/>
              <w:left w:w="115" w:type="dxa"/>
              <w:bottom w:w="115" w:type="dxa"/>
              <w:right w:w="115" w:type="dxa"/>
            </w:tcMar>
          </w:tcPr>
          <w:p w14:paraId="59B1E5BA" w14:textId="7D6F1633" w:rsidR="006319DE" w:rsidRDefault="007772BA" w:rsidP="00560A72">
            <w:pPr>
              <w:rPr>
                <w:b/>
              </w:rPr>
            </w:pPr>
            <w:r>
              <w:rPr>
                <w:b/>
              </w:rPr>
              <w:t>Exchange Rates Presentation</w:t>
            </w:r>
          </w:p>
          <w:p w14:paraId="14E3E391" w14:textId="77777777" w:rsidR="006319DE" w:rsidRDefault="006319DE" w:rsidP="00560A72">
            <w:pPr>
              <w:rPr>
                <w:b/>
              </w:rPr>
            </w:pPr>
          </w:p>
          <w:p w14:paraId="3122FF16" w14:textId="14C99849" w:rsidR="00523153" w:rsidRDefault="00821D96" w:rsidP="00560A72">
            <w:r>
              <w:t>You</w:t>
            </w:r>
            <w:r w:rsidR="00523153">
              <w:t xml:space="preserve"> and your friends are planning to travel to another country</w:t>
            </w:r>
            <w:r w:rsidR="002570BE">
              <w:t xml:space="preserve">. You </w:t>
            </w:r>
            <w:proofErr w:type="gramStart"/>
            <w:r w:rsidR="002570BE">
              <w:t>are well aware that</w:t>
            </w:r>
            <w:proofErr w:type="gramEnd"/>
            <w:r w:rsidR="002570BE">
              <w:t xml:space="preserve"> y</w:t>
            </w:r>
            <w:r w:rsidR="00523153">
              <w:t xml:space="preserve">our friends are not adept with international currency and exchange rates. Since you have taken an international business course, you want to share your knowledge on exchange rates with your friends. </w:t>
            </w:r>
          </w:p>
          <w:p w14:paraId="19EFBD8E" w14:textId="77777777" w:rsidR="00523153" w:rsidRDefault="00523153" w:rsidP="00560A72"/>
          <w:p w14:paraId="384FF5DB" w14:textId="3C14AD89" w:rsidR="00821D96" w:rsidRDefault="00821D96" w:rsidP="00560A72">
            <w:r w:rsidRPr="00523153">
              <w:rPr>
                <w:b/>
              </w:rPr>
              <w:lastRenderedPageBreak/>
              <w:t>Create</w:t>
            </w:r>
            <w:r>
              <w:t xml:space="preserve"> a presentation that explains </w:t>
            </w:r>
            <w:r w:rsidR="00523153">
              <w:t xml:space="preserve">exchange rates </w:t>
            </w:r>
            <w:r>
              <w:t xml:space="preserve">and walks them through the process. </w:t>
            </w:r>
          </w:p>
          <w:p w14:paraId="065ADE44" w14:textId="77777777" w:rsidR="00821D96" w:rsidRDefault="00821D96" w:rsidP="00560A72"/>
          <w:p w14:paraId="452DD3E0" w14:textId="41317172" w:rsidR="00560A72" w:rsidRPr="00523153" w:rsidRDefault="00523153" w:rsidP="00560A72">
            <w:r>
              <w:rPr>
                <w:b/>
              </w:rPr>
              <w:t xml:space="preserve">Use </w:t>
            </w:r>
            <w:r>
              <w:t xml:space="preserve">the following sources to assist you in your presentation: </w:t>
            </w:r>
          </w:p>
          <w:p w14:paraId="0A260CF9" w14:textId="77777777" w:rsidR="00560A72" w:rsidRDefault="00560A72" w:rsidP="00560A72"/>
          <w:p w14:paraId="70CC62B4" w14:textId="35EF53D9" w:rsidR="00560A72" w:rsidRPr="00523153" w:rsidRDefault="00E2587C" w:rsidP="00B54BD5">
            <w:pPr>
              <w:pStyle w:val="AssignmentsLevel2"/>
            </w:pPr>
            <w:hyperlink r:id="rId45" w:history="1">
              <w:r w:rsidR="00B54BD5">
                <w:rPr>
                  <w:rStyle w:val="Hyperlink"/>
                </w:rPr>
                <w:t>Foreign Exchange Rate: Meaning and Exchange Rate Determination</w:t>
              </w:r>
            </w:hyperlink>
          </w:p>
          <w:p w14:paraId="779DA08D" w14:textId="185B8566" w:rsidR="00560A72" w:rsidRPr="00523153" w:rsidRDefault="00E2587C" w:rsidP="00B54BD5">
            <w:pPr>
              <w:pStyle w:val="AssignmentsLevel2"/>
            </w:pPr>
            <w:hyperlink r:id="rId46" w:history="1">
              <w:r w:rsidR="00B54BD5">
                <w:rPr>
                  <w:rStyle w:val="Hyperlink"/>
                </w:rPr>
                <w:t>The Determinants of Exchange Rates and Managed Exchange Rate Systems</w:t>
              </w:r>
            </w:hyperlink>
            <w:r w:rsidR="00B54BD5">
              <w:rPr>
                <w:rStyle w:val="Hyperlink"/>
              </w:rPr>
              <w:t xml:space="preserve"> [17:43]</w:t>
            </w:r>
          </w:p>
          <w:p w14:paraId="32B0344F" w14:textId="39707616" w:rsidR="00560A72" w:rsidRDefault="00E2587C" w:rsidP="00B54BD5">
            <w:pPr>
              <w:pStyle w:val="AssignmentsLevel2"/>
              <w:rPr>
                <w:b/>
              </w:rPr>
            </w:pPr>
            <w:hyperlink r:id="rId47" w:history="1">
              <w:r w:rsidR="00B54BD5">
                <w:rPr>
                  <w:rStyle w:val="Hyperlink"/>
                </w:rPr>
                <w:t>Factors which influence the exchange rate</w:t>
              </w:r>
            </w:hyperlink>
          </w:p>
          <w:p w14:paraId="2CD38ED8" w14:textId="77777777" w:rsidR="00560A72" w:rsidRDefault="00560A72" w:rsidP="00560A72"/>
          <w:p w14:paraId="474853C8" w14:textId="35EE95C9" w:rsidR="002570BE" w:rsidRDefault="00821D96" w:rsidP="00560A72">
            <w:r>
              <w:rPr>
                <w:b/>
              </w:rPr>
              <w:t>Create</w:t>
            </w:r>
            <w:r w:rsidR="00560A72">
              <w:rPr>
                <w:b/>
              </w:rPr>
              <w:t xml:space="preserve"> </w:t>
            </w:r>
            <w:r>
              <w:t xml:space="preserve">a </w:t>
            </w:r>
            <w:r w:rsidR="008D7BCE">
              <w:t xml:space="preserve">5- to 7-slide </w:t>
            </w:r>
            <w:r>
              <w:t>presentation des</w:t>
            </w:r>
            <w:r w:rsidR="00560A72">
              <w:t>cr</w:t>
            </w:r>
            <w:r>
              <w:t>i</w:t>
            </w:r>
            <w:r w:rsidR="00560A72">
              <w:t>bing your understanding of how and why exchange rates are established.</w:t>
            </w:r>
            <w:r w:rsidR="00B35AF8">
              <w:t xml:space="preserve"> </w:t>
            </w:r>
          </w:p>
          <w:p w14:paraId="7499ACAD" w14:textId="77777777" w:rsidR="002570BE" w:rsidRDefault="002570BE" w:rsidP="00560A72">
            <w:pPr>
              <w:rPr>
                <w:b/>
              </w:rPr>
            </w:pPr>
          </w:p>
          <w:p w14:paraId="04AC9F8A" w14:textId="2524172C" w:rsidR="00560A72" w:rsidRDefault="00B35AF8" w:rsidP="00560A72">
            <w:r w:rsidRPr="002570BE">
              <w:rPr>
                <w:b/>
              </w:rPr>
              <w:t>Provide</w:t>
            </w:r>
            <w:r>
              <w:t xml:space="preserve"> examples of the different exchange rates. </w:t>
            </w:r>
          </w:p>
          <w:p w14:paraId="74B4532F" w14:textId="77777777" w:rsidR="002570BE" w:rsidRDefault="002570BE" w:rsidP="00560A72">
            <w:pPr>
              <w:pStyle w:val="AssignmentsLevel1"/>
              <w:rPr>
                <w:b/>
              </w:rPr>
            </w:pPr>
          </w:p>
          <w:p w14:paraId="062C5354" w14:textId="1CF52267" w:rsidR="00560A72" w:rsidRPr="00B54BD5" w:rsidRDefault="00B54BD5" w:rsidP="00560A72">
            <w:pPr>
              <w:pStyle w:val="AssignmentsLevel1"/>
            </w:pPr>
            <w:r>
              <w:rPr>
                <w:b/>
              </w:rPr>
              <w:t xml:space="preserve">Submit </w:t>
            </w:r>
            <w:r>
              <w:t>your presentation</w:t>
            </w:r>
            <w:r w:rsidR="00BD1270">
              <w:t xml:space="preserve"> by 11:59 p.m. </w:t>
            </w:r>
            <w:r w:rsidR="00687EBA">
              <w:t xml:space="preserve">EST </w:t>
            </w:r>
            <w:r w:rsidR="00BD1270">
              <w:t>on Sunday.</w:t>
            </w:r>
          </w:p>
        </w:tc>
        <w:tc>
          <w:tcPr>
            <w:tcW w:w="1440" w:type="dxa"/>
          </w:tcPr>
          <w:p w14:paraId="6D8576AF" w14:textId="414B4305" w:rsidR="00560A72" w:rsidRPr="00A236E5" w:rsidRDefault="004B572D" w:rsidP="00560A72">
            <w:pPr>
              <w:tabs>
                <w:tab w:val="left" w:pos="2329"/>
              </w:tabs>
              <w:rPr>
                <w:rFonts w:cs="Arial"/>
                <w:szCs w:val="20"/>
              </w:rPr>
            </w:pPr>
            <w:r w:rsidRPr="00A236E5">
              <w:rPr>
                <w:rFonts w:cs="Arial"/>
                <w:szCs w:val="20"/>
              </w:rPr>
              <w:lastRenderedPageBreak/>
              <w:t>4.1, 4.2</w:t>
            </w:r>
          </w:p>
        </w:tc>
        <w:tc>
          <w:tcPr>
            <w:tcW w:w="1440" w:type="dxa"/>
          </w:tcPr>
          <w:p w14:paraId="3427081E" w14:textId="2E4F4974" w:rsidR="00560A72" w:rsidRPr="00354E30" w:rsidRDefault="00354E30" w:rsidP="00560A72">
            <w:pPr>
              <w:tabs>
                <w:tab w:val="left" w:pos="2329"/>
              </w:tabs>
              <w:rPr>
                <w:rFonts w:cs="Arial"/>
                <w:szCs w:val="20"/>
              </w:rPr>
            </w:pPr>
            <w:r w:rsidRPr="00354E30">
              <w:rPr>
                <w:rFonts w:cs="Arial"/>
                <w:szCs w:val="20"/>
              </w:rPr>
              <w:t xml:space="preserve">Presentation = </w:t>
            </w:r>
            <w:r w:rsidRPr="00354E30">
              <w:rPr>
                <w:rFonts w:cs="Arial"/>
                <w:b/>
                <w:szCs w:val="20"/>
              </w:rPr>
              <w:t>2 hours</w:t>
            </w:r>
          </w:p>
        </w:tc>
      </w:tr>
      <w:tr w:rsidR="00560A72" w:rsidRPr="00132272" w14:paraId="7097AC96" w14:textId="77777777" w:rsidTr="4948C66D">
        <w:tc>
          <w:tcPr>
            <w:tcW w:w="10170" w:type="dxa"/>
            <w:gridSpan w:val="2"/>
            <w:tcMar>
              <w:top w:w="115" w:type="dxa"/>
              <w:left w:w="115" w:type="dxa"/>
              <w:bottom w:w="115" w:type="dxa"/>
              <w:right w:w="115" w:type="dxa"/>
            </w:tcMar>
          </w:tcPr>
          <w:p w14:paraId="24A5B254" w14:textId="77777777" w:rsidR="00560A72" w:rsidRDefault="00560A72" w:rsidP="00560A72">
            <w:pPr>
              <w:pStyle w:val="AssignmentsLevel1"/>
              <w:rPr>
                <w:rFonts w:eastAsia="Calibri"/>
                <w:b/>
              </w:rPr>
            </w:pPr>
            <w:r>
              <w:rPr>
                <w:rFonts w:eastAsia="Calibri"/>
                <w:b/>
              </w:rPr>
              <w:t>Research Project: Part 4</w:t>
            </w:r>
          </w:p>
          <w:p w14:paraId="03B709CD" w14:textId="77777777" w:rsidR="00560A72" w:rsidRDefault="00560A72" w:rsidP="00560A72">
            <w:pPr>
              <w:pStyle w:val="AssignmentsLevel1"/>
              <w:rPr>
                <w:rFonts w:eastAsia="Calibri"/>
                <w:b/>
              </w:rPr>
            </w:pPr>
          </w:p>
          <w:p w14:paraId="586BBBB3" w14:textId="03358FDB" w:rsidR="00560A72" w:rsidRPr="4948C66D" w:rsidRDefault="00560A72" w:rsidP="00560A72">
            <w:pPr>
              <w:tabs>
                <w:tab w:val="left" w:pos="2329"/>
              </w:tabs>
              <w:rPr>
                <w:rFonts w:eastAsia="Arial" w:cs="Arial"/>
                <w:b/>
                <w:bCs/>
              </w:rPr>
            </w:pPr>
            <w:r>
              <w:rPr>
                <w:rFonts w:eastAsia="Calibri"/>
                <w:b/>
              </w:rPr>
              <w:t xml:space="preserve">Complete </w:t>
            </w:r>
            <w:r>
              <w:rPr>
                <w:rFonts w:eastAsia="Calibri"/>
              </w:rPr>
              <w:t xml:space="preserve">and </w:t>
            </w:r>
            <w:r w:rsidRPr="00FC074B">
              <w:rPr>
                <w:rFonts w:eastAsia="Calibri"/>
                <w:b/>
              </w:rPr>
              <w:t>submit</w:t>
            </w:r>
            <w:r>
              <w:rPr>
                <w:rFonts w:eastAsia="Calibri"/>
              </w:rPr>
              <w:t xml:space="preserve"> the </w:t>
            </w:r>
            <w:r w:rsidR="007772BA">
              <w:rPr>
                <w:rFonts w:eastAsia="Calibri"/>
              </w:rPr>
              <w:t>Research Project: Part 4</w:t>
            </w:r>
            <w:r>
              <w:rPr>
                <w:rFonts w:eastAsia="Calibri"/>
              </w:rPr>
              <w:t xml:space="preserve"> demonstrating your progress in the course</w:t>
            </w:r>
            <w:r w:rsidR="00BD1270">
              <w:rPr>
                <w:rFonts w:eastAsia="Calibri"/>
              </w:rPr>
              <w:t xml:space="preserve"> </w:t>
            </w:r>
            <w:r w:rsidR="00BD1270">
              <w:t xml:space="preserve">by 11:59 p.m. </w:t>
            </w:r>
            <w:r w:rsidR="00687EBA">
              <w:t xml:space="preserve">EST </w:t>
            </w:r>
            <w:r w:rsidR="00BD1270">
              <w:t>on Sunday</w:t>
            </w:r>
            <w:r>
              <w:rPr>
                <w:rFonts w:eastAsia="Calibri"/>
              </w:rPr>
              <w:t xml:space="preserve">. </w:t>
            </w:r>
          </w:p>
        </w:tc>
        <w:tc>
          <w:tcPr>
            <w:tcW w:w="1440" w:type="dxa"/>
          </w:tcPr>
          <w:p w14:paraId="380CA3CF" w14:textId="56DA4763" w:rsidR="00560A72" w:rsidRPr="007772BA" w:rsidRDefault="007772BA" w:rsidP="00560A72">
            <w:pPr>
              <w:tabs>
                <w:tab w:val="left" w:pos="2329"/>
              </w:tabs>
              <w:rPr>
                <w:rFonts w:cs="Arial"/>
                <w:szCs w:val="20"/>
              </w:rPr>
            </w:pPr>
            <w:r w:rsidRPr="007772BA">
              <w:rPr>
                <w:rFonts w:cs="Arial"/>
                <w:szCs w:val="20"/>
              </w:rPr>
              <w:t>COURSE</w:t>
            </w:r>
          </w:p>
        </w:tc>
        <w:tc>
          <w:tcPr>
            <w:tcW w:w="1440" w:type="dxa"/>
          </w:tcPr>
          <w:p w14:paraId="57F5179C" w14:textId="7C7D028D" w:rsidR="00560A72" w:rsidRPr="00354E30" w:rsidRDefault="00354E30" w:rsidP="00560A72">
            <w:pPr>
              <w:tabs>
                <w:tab w:val="left" w:pos="2329"/>
              </w:tabs>
              <w:rPr>
                <w:rFonts w:cs="Arial"/>
                <w:szCs w:val="20"/>
              </w:rPr>
            </w:pPr>
            <w:r w:rsidRPr="00354E30">
              <w:rPr>
                <w:rFonts w:cs="Arial"/>
                <w:szCs w:val="20"/>
              </w:rPr>
              <w:t xml:space="preserve">Guided Project = </w:t>
            </w:r>
            <w:r w:rsidRPr="00354E30">
              <w:rPr>
                <w:rFonts w:cs="Arial"/>
                <w:b/>
                <w:szCs w:val="20"/>
              </w:rPr>
              <w:t>1 hour</w:t>
            </w:r>
          </w:p>
        </w:tc>
      </w:tr>
      <w:tr w:rsidR="00135F7B"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04C16572" w:rsidR="00135F7B" w:rsidRPr="00842155" w:rsidRDefault="00354E30" w:rsidP="00354E30">
            <w:pPr>
              <w:tabs>
                <w:tab w:val="left" w:pos="2329"/>
              </w:tabs>
              <w:jc w:val="center"/>
              <w:rPr>
                <w:rFonts w:cs="Arial"/>
                <w:b/>
                <w:szCs w:val="20"/>
              </w:rPr>
            </w:pPr>
            <w:r>
              <w:rPr>
                <w:rFonts w:cs="Arial"/>
                <w:b/>
                <w:szCs w:val="20"/>
              </w:rPr>
              <w:t>8 hours</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67022E50"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560A72">
              <w:t>Marketing and Human Resource Management</w:t>
            </w:r>
            <w:bookmarkEnd w:id="11"/>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60A72"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0C75FF7F" w:rsidR="00560A72" w:rsidRPr="00842155" w:rsidRDefault="00560A72" w:rsidP="00560A72">
            <w:pPr>
              <w:pStyle w:val="ObjectiveBullet"/>
              <w:numPr>
                <w:ilvl w:val="1"/>
                <w:numId w:val="11"/>
              </w:numPr>
              <w:tabs>
                <w:tab w:val="clear" w:pos="0"/>
              </w:tabs>
            </w:pPr>
            <w:r>
              <w:t>Explain</w:t>
            </w:r>
            <w:r w:rsidRPr="001064E5">
              <w:t xml:space="preserve"> how the marketin</w:t>
            </w:r>
            <w:r>
              <w:t>g</w:t>
            </w:r>
            <w:r w:rsidRPr="001064E5">
              <w:t xml:space="preserve"> functions are implemented in a global business.</w:t>
            </w:r>
          </w:p>
        </w:tc>
        <w:tc>
          <w:tcPr>
            <w:tcW w:w="2880" w:type="dxa"/>
            <w:gridSpan w:val="2"/>
            <w:tcBorders>
              <w:left w:val="nil"/>
              <w:bottom w:val="nil"/>
            </w:tcBorders>
          </w:tcPr>
          <w:p w14:paraId="11D9FE7F" w14:textId="25D766DB" w:rsidR="00560A72" w:rsidRPr="00842155" w:rsidRDefault="00560A72" w:rsidP="00560A72">
            <w:pPr>
              <w:tabs>
                <w:tab w:val="left" w:pos="0"/>
                <w:tab w:val="left" w:pos="3720"/>
              </w:tabs>
              <w:outlineLvl w:val="0"/>
              <w:rPr>
                <w:rFonts w:cs="Arial"/>
                <w:szCs w:val="20"/>
              </w:rPr>
            </w:pPr>
            <w:r>
              <w:rPr>
                <w:rFonts w:cs="Arial"/>
                <w:szCs w:val="20"/>
              </w:rPr>
              <w:t>CLO1, 3, 6</w:t>
            </w:r>
          </w:p>
        </w:tc>
      </w:tr>
      <w:tr w:rsidR="00560A72"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5391B07B" w:rsidR="00560A72" w:rsidRPr="00842155" w:rsidRDefault="00560A72" w:rsidP="00560A72">
            <w:pPr>
              <w:pStyle w:val="ObjectiveBullet"/>
              <w:numPr>
                <w:ilvl w:val="1"/>
                <w:numId w:val="11"/>
              </w:numPr>
            </w:pPr>
            <w:r w:rsidRPr="001064E5">
              <w:t>Analyze the strategies and roles of human resource management in the international business.</w:t>
            </w:r>
          </w:p>
        </w:tc>
        <w:tc>
          <w:tcPr>
            <w:tcW w:w="2880" w:type="dxa"/>
            <w:gridSpan w:val="2"/>
            <w:tcBorders>
              <w:top w:val="nil"/>
              <w:left w:val="nil"/>
              <w:bottom w:val="nil"/>
            </w:tcBorders>
          </w:tcPr>
          <w:p w14:paraId="6E666B1C" w14:textId="172C3F1E" w:rsidR="00560A72" w:rsidRPr="00842155" w:rsidRDefault="00560A72" w:rsidP="00560A72">
            <w:pPr>
              <w:tabs>
                <w:tab w:val="left" w:pos="0"/>
                <w:tab w:val="left" w:pos="3720"/>
              </w:tabs>
              <w:outlineLvl w:val="0"/>
              <w:rPr>
                <w:rFonts w:cs="Arial"/>
                <w:szCs w:val="20"/>
              </w:rPr>
            </w:pPr>
            <w:r>
              <w:rPr>
                <w:rFonts w:cs="Arial"/>
                <w:szCs w:val="20"/>
              </w:rPr>
              <w:t>CLO1, 3, 6</w:t>
            </w:r>
          </w:p>
        </w:tc>
      </w:tr>
      <w:tr w:rsidR="00560A72"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6B1CDF71" w:rsidR="00560A72" w:rsidRPr="00842155" w:rsidRDefault="00560A72" w:rsidP="00560A72">
            <w:pPr>
              <w:pStyle w:val="ObjectiveBullet"/>
              <w:numPr>
                <w:ilvl w:val="1"/>
                <w:numId w:val="11"/>
              </w:numPr>
            </w:pPr>
            <w:r>
              <w:t>Understand the requirements for a foreign company to do business in the U</w:t>
            </w:r>
            <w:r w:rsidR="00687EBA">
              <w:t>.</w:t>
            </w:r>
            <w:r>
              <w:t>S</w:t>
            </w:r>
            <w:r w:rsidR="00687EBA">
              <w:t>.</w:t>
            </w:r>
          </w:p>
        </w:tc>
        <w:tc>
          <w:tcPr>
            <w:tcW w:w="2880" w:type="dxa"/>
            <w:gridSpan w:val="2"/>
            <w:tcBorders>
              <w:top w:val="nil"/>
              <w:left w:val="nil"/>
              <w:bottom w:val="single" w:sz="4" w:space="0" w:color="000000" w:themeColor="text1"/>
            </w:tcBorders>
          </w:tcPr>
          <w:p w14:paraId="773187A9" w14:textId="35EE8BC0" w:rsidR="00560A72" w:rsidRPr="00842155" w:rsidRDefault="00D35868" w:rsidP="00560A72">
            <w:pPr>
              <w:tabs>
                <w:tab w:val="left" w:pos="0"/>
                <w:tab w:val="left" w:pos="3720"/>
              </w:tabs>
              <w:outlineLvl w:val="0"/>
              <w:rPr>
                <w:rFonts w:cs="Arial"/>
                <w:szCs w:val="20"/>
              </w:rPr>
            </w:pPr>
            <w:r>
              <w:rPr>
                <w:rFonts w:cs="Arial"/>
                <w:szCs w:val="20"/>
              </w:rPr>
              <w:t>CLO1, 3, 6</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0E5359" w14:textId="4186BC74" w:rsidR="00F27143" w:rsidRDefault="00F27143" w:rsidP="002522B3">
            <w:pPr>
              <w:pStyle w:val="AssignmentsLevel1"/>
              <w:rPr>
                <w:b/>
              </w:rPr>
            </w:pPr>
            <w:r>
              <w:rPr>
                <w:b/>
              </w:rPr>
              <w:t>Week 5 Video</w:t>
            </w:r>
          </w:p>
          <w:p w14:paraId="3BAF6D61" w14:textId="77777777" w:rsidR="00F27143" w:rsidRDefault="00F27143" w:rsidP="002522B3">
            <w:pPr>
              <w:pStyle w:val="AssignmentsLevel1"/>
              <w:rPr>
                <w:b/>
              </w:rPr>
            </w:pPr>
          </w:p>
          <w:p w14:paraId="7D9EA6D3" w14:textId="5E9CAD41" w:rsidR="00557340" w:rsidRDefault="007772BA" w:rsidP="002522B3">
            <w:pPr>
              <w:pStyle w:val="AssignmentsLevel1"/>
            </w:pPr>
            <w:r>
              <w:rPr>
                <w:b/>
              </w:rPr>
              <w:t>View</w:t>
            </w:r>
            <w:r>
              <w:t xml:space="preserve"> the Week 5 video.</w:t>
            </w:r>
          </w:p>
          <w:p w14:paraId="3A781CC6" w14:textId="77777777" w:rsidR="003B4E9B" w:rsidRDefault="003B4E9B" w:rsidP="002522B3">
            <w:pPr>
              <w:pStyle w:val="AssignmentsLevel1"/>
            </w:pPr>
          </w:p>
          <w:p w14:paraId="0BACDD6C" w14:textId="58492CF6" w:rsidR="003B4E9B" w:rsidRPr="00842155" w:rsidRDefault="003B4E9B" w:rsidP="002522B3">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01B72C77" w14:textId="616F5AEB" w:rsidR="00557340" w:rsidRPr="009F6FAF" w:rsidRDefault="004B572D" w:rsidP="002522B3">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6B31757E" w14:textId="4B12863F" w:rsidR="00557340" w:rsidRPr="003B4E9B" w:rsidRDefault="003B4E9B" w:rsidP="002522B3">
            <w:pPr>
              <w:rPr>
                <w:rFonts w:cs="Arial"/>
                <w:b/>
                <w:szCs w:val="20"/>
              </w:rPr>
            </w:pPr>
            <w:r>
              <w:rPr>
                <w:rFonts w:cs="Arial"/>
                <w:szCs w:val="20"/>
              </w:rPr>
              <w:t xml:space="preserve">Lecture Activity = </w:t>
            </w:r>
            <w:r>
              <w:rPr>
                <w:rFonts w:cs="Arial"/>
                <w:b/>
                <w:szCs w:val="20"/>
              </w:rPr>
              <w:t>1 hour</w:t>
            </w:r>
          </w:p>
        </w:tc>
      </w:tr>
      <w:tr w:rsidR="00560A72" w:rsidRPr="00842155" w14:paraId="475C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B0F141" w14:textId="77777777" w:rsidR="00560A72" w:rsidRPr="00860A58" w:rsidRDefault="00560A72" w:rsidP="00560A72">
            <w:pPr>
              <w:pStyle w:val="AssignmentsLevel1"/>
              <w:rPr>
                <w:rFonts w:eastAsia="Cambria"/>
                <w:b/>
              </w:rPr>
            </w:pPr>
            <w:r w:rsidRPr="00860A58">
              <w:rPr>
                <w:rFonts w:eastAsia="Cambria"/>
                <w:b/>
              </w:rPr>
              <w:t>Global Marketing</w:t>
            </w:r>
          </w:p>
          <w:p w14:paraId="6924243A" w14:textId="77777777" w:rsidR="00560A72" w:rsidRDefault="00560A72" w:rsidP="00560A72">
            <w:pPr>
              <w:pStyle w:val="AssignmentsLevel1"/>
              <w:rPr>
                <w:rFonts w:eastAsia="Cambria"/>
              </w:rPr>
            </w:pPr>
          </w:p>
          <w:p w14:paraId="2A8EA834" w14:textId="77777777" w:rsidR="00560A72" w:rsidRPr="00226681" w:rsidRDefault="00560A72" w:rsidP="00560A72">
            <w:pPr>
              <w:pStyle w:val="AssignmentsLevel1"/>
              <w:rPr>
                <w:rFonts w:eastAsia="Cambria"/>
              </w:rPr>
            </w:pPr>
            <w:r>
              <w:rPr>
                <w:rFonts w:eastAsia="Cambria"/>
                <w:b/>
              </w:rPr>
              <w:t xml:space="preserve">Read </w:t>
            </w:r>
            <w:r>
              <w:rPr>
                <w:rFonts w:eastAsia="Cambria"/>
              </w:rPr>
              <w:t xml:space="preserve">the </w:t>
            </w:r>
            <w:r w:rsidRPr="00226681">
              <w:rPr>
                <w:rFonts w:eastAsia="Cambria"/>
              </w:rPr>
              <w:t xml:space="preserve">following articles on global marketing: </w:t>
            </w:r>
          </w:p>
          <w:p w14:paraId="1213A143" w14:textId="3B89D6E7" w:rsidR="00560A72" w:rsidRPr="00226681" w:rsidRDefault="00560A72" w:rsidP="00560A72">
            <w:pPr>
              <w:rPr>
                <w:rStyle w:val="Hyperlink"/>
                <w:color w:val="auto"/>
              </w:rPr>
            </w:pPr>
          </w:p>
          <w:p w14:paraId="32061F21" w14:textId="50DC72D7" w:rsidR="00226681" w:rsidRPr="00226681" w:rsidRDefault="000F4397" w:rsidP="00226681">
            <w:pPr>
              <w:pStyle w:val="AssignmentsLevel2"/>
              <w:rPr>
                <w:rStyle w:val="Hyperlink"/>
                <w:color w:val="auto"/>
              </w:rPr>
            </w:pPr>
            <w:r>
              <w:t>“</w:t>
            </w:r>
            <w:hyperlink r:id="rId48" w:history="1">
              <w:r w:rsidR="00226681" w:rsidRPr="00226681">
                <w:rPr>
                  <w:rStyle w:val="Hyperlink"/>
                </w:rPr>
                <w:t>What Business Are You In? Classic Advice from Theodore Levitt</w:t>
              </w:r>
            </w:hyperlink>
            <w:r>
              <w:rPr>
                <w:rStyle w:val="Hyperlink"/>
              </w:rPr>
              <w:t>”</w:t>
            </w:r>
          </w:p>
          <w:p w14:paraId="203C1BAE" w14:textId="38DC6E25" w:rsidR="00560A72" w:rsidRPr="001064E5" w:rsidRDefault="000F4397" w:rsidP="00226681">
            <w:pPr>
              <w:pStyle w:val="AssignmentsLevel2"/>
              <w:rPr>
                <w:rFonts w:eastAsia="Calibri"/>
              </w:rPr>
            </w:pPr>
            <w:r>
              <w:t>“</w:t>
            </w:r>
            <w:hyperlink r:id="rId49" w:anchor="41e33087484f" w:history="1">
              <w:r w:rsidR="00560A72" w:rsidRPr="00226681">
                <w:rPr>
                  <w:rStyle w:val="Hyperlink"/>
                  <w:rFonts w:eastAsia="Cambria"/>
                </w:rPr>
                <w:t>Five Challenges For Tomorrow's Global Marketing Leaders: Study</w:t>
              </w:r>
            </w:hyperlink>
            <w:r>
              <w:rPr>
                <w:rFonts w:eastAsia="Cambria"/>
              </w:rPr>
              <w:t>”</w:t>
            </w:r>
          </w:p>
          <w:p w14:paraId="1B487955" w14:textId="5269EA8F" w:rsidR="00560A72" w:rsidRPr="003B4E9B" w:rsidRDefault="000F4397" w:rsidP="00226681">
            <w:pPr>
              <w:pStyle w:val="AssignmentsLevel2"/>
              <w:rPr>
                <w:rStyle w:val="Hyperlink"/>
                <w:color w:val="auto"/>
                <w:u w:val="none"/>
              </w:rPr>
            </w:pPr>
            <w:r>
              <w:t>“</w:t>
            </w:r>
            <w:hyperlink r:id="rId50" w:history="1">
              <w:r w:rsidR="00560A72" w:rsidRPr="00226681">
                <w:rPr>
                  <w:rStyle w:val="Hyperlink"/>
                  <w:rFonts w:eastAsia="Cambria"/>
                </w:rPr>
                <w:t>Global Marketing: What You Need to Know</w:t>
              </w:r>
            </w:hyperlink>
            <w:r>
              <w:rPr>
                <w:rStyle w:val="Hyperlink"/>
                <w:rFonts w:eastAsia="Cambria"/>
              </w:rPr>
              <w:t>”</w:t>
            </w:r>
          </w:p>
          <w:p w14:paraId="0C93C696" w14:textId="77777777" w:rsidR="003B4E9B" w:rsidRDefault="003B4E9B" w:rsidP="003B4E9B">
            <w:pPr>
              <w:pStyle w:val="AssignmentsLevel2"/>
              <w:numPr>
                <w:ilvl w:val="0"/>
                <w:numId w:val="0"/>
              </w:numPr>
              <w:ind w:left="360" w:hanging="360"/>
              <w:rPr>
                <w:rStyle w:val="Hyperlink"/>
                <w:rFonts w:eastAsia="Cambria"/>
              </w:rPr>
            </w:pPr>
          </w:p>
          <w:p w14:paraId="42D645BB" w14:textId="0D7D98EF" w:rsidR="003B4E9B" w:rsidRPr="00842155" w:rsidRDefault="003B4E9B" w:rsidP="003B4E9B">
            <w:pPr>
              <w:pStyle w:val="AssignmentsLevel2"/>
              <w:numPr>
                <w:ilvl w:val="0"/>
                <w:numId w:val="0"/>
              </w:numPr>
              <w:ind w:left="360" w:hanging="360"/>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313E00F5" w14:textId="2696B0DA" w:rsidR="00560A72" w:rsidRPr="009F6FAF" w:rsidRDefault="004B572D" w:rsidP="00560A72">
            <w:pPr>
              <w:rPr>
                <w:rFonts w:cs="Arial"/>
                <w:szCs w:val="20"/>
              </w:rPr>
            </w:pPr>
            <w:r>
              <w:rPr>
                <w:rFonts w:cs="Arial"/>
                <w:szCs w:val="20"/>
              </w:rPr>
              <w:t>5.1</w:t>
            </w:r>
            <w:r w:rsidR="007772BA">
              <w:rPr>
                <w:rFonts w:cs="Arial"/>
                <w:szCs w:val="20"/>
              </w:rPr>
              <w:t>, 5.3</w:t>
            </w:r>
          </w:p>
        </w:tc>
        <w:tc>
          <w:tcPr>
            <w:tcW w:w="1440" w:type="dxa"/>
            <w:tcBorders>
              <w:left w:val="single" w:sz="4" w:space="0" w:color="000000" w:themeColor="text1"/>
            </w:tcBorders>
            <w:shd w:val="clear" w:color="auto" w:fill="FFFFFF" w:themeFill="background1"/>
          </w:tcPr>
          <w:p w14:paraId="32B791AB" w14:textId="48D379AF" w:rsidR="00560A72" w:rsidRPr="009F6FAF" w:rsidRDefault="003B4E9B" w:rsidP="00560A72">
            <w:pPr>
              <w:rPr>
                <w:rFonts w:cs="Arial"/>
                <w:szCs w:val="20"/>
              </w:rPr>
            </w:pPr>
            <w:r>
              <w:rPr>
                <w:rFonts w:cs="Arial"/>
                <w:szCs w:val="20"/>
              </w:rPr>
              <w:t xml:space="preserve">Lecture Activity = </w:t>
            </w:r>
            <w:r>
              <w:rPr>
                <w:rFonts w:cs="Arial"/>
                <w:b/>
                <w:szCs w:val="20"/>
              </w:rPr>
              <w:t>1 hour</w:t>
            </w:r>
          </w:p>
        </w:tc>
      </w:tr>
      <w:tr w:rsidR="00557340"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F538D8" w:rsidRPr="00132272" w14:paraId="5D3E2E96" w14:textId="77777777" w:rsidTr="001F1642">
        <w:tc>
          <w:tcPr>
            <w:tcW w:w="10170" w:type="dxa"/>
            <w:gridSpan w:val="2"/>
            <w:tcMar>
              <w:top w:w="115" w:type="dxa"/>
              <w:left w:w="115" w:type="dxa"/>
              <w:bottom w:w="115" w:type="dxa"/>
              <w:right w:w="115" w:type="dxa"/>
            </w:tcMar>
          </w:tcPr>
          <w:p w14:paraId="3113EECF" w14:textId="77777777" w:rsidR="00F538D8" w:rsidRPr="0098353C" w:rsidRDefault="00F538D8" w:rsidP="001F1642">
            <w:pPr>
              <w:rPr>
                <w:b/>
              </w:rPr>
            </w:pPr>
            <w:r>
              <w:rPr>
                <w:b/>
              </w:rPr>
              <w:t>Multimedia: Doing Business in the U.S.</w:t>
            </w:r>
          </w:p>
          <w:p w14:paraId="64BD4DFE" w14:textId="77777777" w:rsidR="00F538D8" w:rsidRDefault="00F538D8" w:rsidP="001F1642"/>
          <w:p w14:paraId="4D65FE76" w14:textId="7B7A5403" w:rsidR="00F538D8" w:rsidRPr="00F538D8" w:rsidRDefault="00F538D8" w:rsidP="001F1642">
            <w:r>
              <w:t xml:space="preserve">Before completing the multimedia activity, </w:t>
            </w:r>
            <w:r w:rsidRPr="005007C2">
              <w:rPr>
                <w:b/>
              </w:rPr>
              <w:t xml:space="preserve">read </w:t>
            </w:r>
            <w:r>
              <w:t>the article “</w:t>
            </w:r>
            <w:hyperlink r:id="rId51" w:history="1">
              <w:r w:rsidRPr="00F538D8">
                <w:rPr>
                  <w:rStyle w:val="Hyperlink"/>
                </w:rPr>
                <w:t>Doing Business In The United States: An Overview For Foreign Companies</w:t>
              </w:r>
            </w:hyperlink>
            <w:r w:rsidR="00452EF3">
              <w:rPr>
                <w:rStyle w:val="Hyperlink"/>
              </w:rPr>
              <w:t>.</w:t>
            </w:r>
            <w:r>
              <w:t>”</w:t>
            </w:r>
          </w:p>
          <w:p w14:paraId="5CDFD200" w14:textId="77777777" w:rsidR="00F538D8" w:rsidRDefault="00F538D8" w:rsidP="001F1642"/>
          <w:p w14:paraId="118841BD" w14:textId="5056F712" w:rsidR="00F538D8" w:rsidRPr="00F538D8" w:rsidRDefault="00F538D8" w:rsidP="001F1642">
            <w:r>
              <w:rPr>
                <w:b/>
              </w:rPr>
              <w:t xml:space="preserve">Complete </w:t>
            </w:r>
            <w:r>
              <w:t xml:space="preserve">the </w:t>
            </w:r>
            <w:r w:rsidR="000562BC" w:rsidRPr="000A60FD">
              <w:t>Doing Business in the U.S.</w:t>
            </w:r>
            <w:r w:rsidR="00C22EB0">
              <w:t xml:space="preserve"> activity.</w:t>
            </w:r>
          </w:p>
          <w:p w14:paraId="334EAD2D" w14:textId="77777777" w:rsidR="00F538D8" w:rsidRDefault="00F538D8" w:rsidP="001F1642"/>
          <w:p w14:paraId="0834FD7B" w14:textId="77777777" w:rsidR="00C22EB0" w:rsidRDefault="00F538D8" w:rsidP="001F1642">
            <w:pPr>
              <w:pStyle w:val="AssignmentsLevel1"/>
            </w:pPr>
            <w:r>
              <w:rPr>
                <w:b/>
              </w:rPr>
              <w:t xml:space="preserve">Save </w:t>
            </w:r>
            <w:r>
              <w:t>a copy of the PDF document after completing the activity</w:t>
            </w:r>
            <w:r w:rsidR="00C22EB0">
              <w:t>.</w:t>
            </w:r>
            <w:r>
              <w:t xml:space="preserve"> </w:t>
            </w:r>
          </w:p>
          <w:p w14:paraId="2A89D3CF" w14:textId="77777777" w:rsidR="00C22EB0" w:rsidRDefault="00C22EB0" w:rsidP="001F1642">
            <w:pPr>
              <w:pStyle w:val="AssignmentsLevel1"/>
            </w:pPr>
          </w:p>
          <w:p w14:paraId="6C56760E" w14:textId="68855FEF" w:rsidR="00F538D8" w:rsidRPr="00F538D8" w:rsidRDefault="00C22EB0" w:rsidP="001F1642">
            <w:pPr>
              <w:pStyle w:val="AssignmentsLevel1"/>
            </w:pPr>
            <w:r>
              <w:rPr>
                <w:b/>
              </w:rPr>
              <w:t>S</w:t>
            </w:r>
            <w:r w:rsidR="00F538D8">
              <w:rPr>
                <w:b/>
              </w:rPr>
              <w:t xml:space="preserve">ubmit </w:t>
            </w:r>
            <w:r w:rsidR="00F538D8">
              <w:t>the document as proof of completion</w:t>
            </w:r>
            <w:r w:rsidR="00BD1270">
              <w:t xml:space="preserve"> by 11:59 p.m. </w:t>
            </w:r>
            <w:r>
              <w:t xml:space="preserve">EST </w:t>
            </w:r>
            <w:r w:rsidR="00BD1270">
              <w:t>on Sunday</w:t>
            </w:r>
            <w:r w:rsidR="00F538D8">
              <w:t xml:space="preserve">. </w:t>
            </w:r>
          </w:p>
        </w:tc>
        <w:tc>
          <w:tcPr>
            <w:tcW w:w="1440" w:type="dxa"/>
          </w:tcPr>
          <w:p w14:paraId="4BFBE7B4" w14:textId="77777777" w:rsidR="00F538D8" w:rsidRPr="00940ED5" w:rsidRDefault="00F538D8" w:rsidP="001F1642">
            <w:pPr>
              <w:tabs>
                <w:tab w:val="left" w:pos="2329"/>
              </w:tabs>
              <w:rPr>
                <w:rFonts w:cs="Arial"/>
                <w:szCs w:val="20"/>
              </w:rPr>
            </w:pPr>
            <w:r w:rsidRPr="00940ED5">
              <w:rPr>
                <w:rFonts w:cs="Arial"/>
                <w:szCs w:val="20"/>
              </w:rPr>
              <w:lastRenderedPageBreak/>
              <w:t>5.3</w:t>
            </w:r>
          </w:p>
        </w:tc>
        <w:tc>
          <w:tcPr>
            <w:tcW w:w="1440" w:type="dxa"/>
          </w:tcPr>
          <w:p w14:paraId="19F4BE88" w14:textId="4E9F1323" w:rsidR="00F538D8" w:rsidRPr="00371306" w:rsidRDefault="00371306" w:rsidP="001F1642">
            <w:pPr>
              <w:tabs>
                <w:tab w:val="left" w:pos="2329"/>
              </w:tabs>
              <w:rPr>
                <w:rFonts w:cs="Arial"/>
                <w:b/>
                <w:szCs w:val="20"/>
              </w:rPr>
            </w:pPr>
            <w:r w:rsidRPr="00371306">
              <w:rPr>
                <w:rFonts w:cs="Arial"/>
                <w:szCs w:val="20"/>
              </w:rPr>
              <w:t xml:space="preserve">Multimedia Activity = </w:t>
            </w:r>
            <w:r w:rsidRPr="00371306">
              <w:rPr>
                <w:rFonts w:cs="Arial"/>
                <w:b/>
                <w:szCs w:val="20"/>
              </w:rPr>
              <w:t>1 hour</w:t>
            </w:r>
          </w:p>
        </w:tc>
      </w:tr>
      <w:tr w:rsidR="00F538D8" w:rsidRPr="00132272" w14:paraId="54244F6C" w14:textId="77777777" w:rsidTr="001F1642">
        <w:tc>
          <w:tcPr>
            <w:tcW w:w="10170" w:type="dxa"/>
            <w:gridSpan w:val="2"/>
            <w:tcMar>
              <w:top w:w="115" w:type="dxa"/>
              <w:left w:w="115" w:type="dxa"/>
              <w:bottom w:w="115" w:type="dxa"/>
              <w:right w:w="115" w:type="dxa"/>
            </w:tcMar>
          </w:tcPr>
          <w:p w14:paraId="474E5A14" w14:textId="77777777" w:rsidR="00F538D8" w:rsidRDefault="00F538D8" w:rsidP="001F1642">
            <w:pPr>
              <w:rPr>
                <w:b/>
              </w:rPr>
            </w:pPr>
            <w:r>
              <w:rPr>
                <w:b/>
              </w:rPr>
              <w:t>Discussion: Doing Business in the U.S.</w:t>
            </w:r>
          </w:p>
          <w:p w14:paraId="2528669C" w14:textId="77777777" w:rsidR="00F538D8" w:rsidRDefault="00F538D8" w:rsidP="001F1642">
            <w:pPr>
              <w:rPr>
                <w:b/>
              </w:rPr>
            </w:pPr>
          </w:p>
          <w:p w14:paraId="74A8E3DF" w14:textId="5ADA98B3" w:rsidR="00F538D8" w:rsidRDefault="00F538D8" w:rsidP="001F1642">
            <w:r>
              <w:t xml:space="preserve">After completing the Multimedia: </w:t>
            </w:r>
            <w:hyperlink r:id="rId52" w:history="1">
              <w:r w:rsidRPr="00D53CDE">
                <w:rPr>
                  <w:rStyle w:val="Hyperlink"/>
                </w:rPr>
                <w:t>Doing Business in the U.S.</w:t>
              </w:r>
            </w:hyperlink>
            <w:r>
              <w:t xml:space="preserve">, </w:t>
            </w:r>
            <w:r w:rsidRPr="008813E3">
              <w:rPr>
                <w:b/>
              </w:rPr>
              <w:t xml:space="preserve">review </w:t>
            </w:r>
            <w:r>
              <w:t>the article “</w:t>
            </w:r>
            <w:hyperlink r:id="rId53" w:history="1">
              <w:r w:rsidRPr="00F538D8">
                <w:rPr>
                  <w:rStyle w:val="Hyperlink"/>
                </w:rPr>
                <w:t>Doing Business In The United States: An Overview For Foreign Companies</w:t>
              </w:r>
            </w:hyperlink>
            <w:r w:rsidR="00452EF3">
              <w:rPr>
                <w:rStyle w:val="Hyperlink"/>
              </w:rPr>
              <w:t>.</w:t>
            </w:r>
            <w:r>
              <w:t>”</w:t>
            </w:r>
          </w:p>
          <w:p w14:paraId="69C33898" w14:textId="77777777" w:rsidR="00F538D8" w:rsidRDefault="00F538D8" w:rsidP="001F1642"/>
          <w:p w14:paraId="2EE9E04E" w14:textId="77777777" w:rsidR="00F538D8" w:rsidRDefault="00F538D8" w:rsidP="001F1642">
            <w:r w:rsidRPr="4948C66D">
              <w:rPr>
                <w:b/>
                <w:bCs/>
              </w:rPr>
              <w:t>Pos</w:t>
            </w:r>
            <w:r>
              <w:t>t a clear and logical response in 150 to 200 words to the following, providing specific examples to support your answers.</w:t>
            </w:r>
          </w:p>
          <w:p w14:paraId="689ED90E" w14:textId="77777777" w:rsidR="00F538D8" w:rsidRDefault="00F538D8" w:rsidP="001F1642"/>
          <w:p w14:paraId="5FE26199" w14:textId="2120BF72" w:rsidR="00F538D8" w:rsidRDefault="000936AB" w:rsidP="00F538D8">
            <w:pPr>
              <w:pStyle w:val="AssignmentsLevel2"/>
            </w:pPr>
            <w:r>
              <w:t>If you are a foreign company wanting to do business in the U.S., which foreign country would you use as an example</w:t>
            </w:r>
            <w:r w:rsidR="00A76027">
              <w:t>,</w:t>
            </w:r>
            <w:r>
              <w:t xml:space="preserve"> and what type of business would you be interested in pursuing? What are some items listed in the article </w:t>
            </w:r>
            <w:r w:rsidR="00A76027">
              <w:t xml:space="preserve">that you </w:t>
            </w:r>
            <w:r>
              <w:t xml:space="preserve">would be most concerned with based on your business and country? </w:t>
            </w:r>
          </w:p>
          <w:p w14:paraId="489CA082" w14:textId="77777777" w:rsidR="000936AB" w:rsidRDefault="000936AB" w:rsidP="000936AB">
            <w:pPr>
              <w:pStyle w:val="AssignmentsLevel2"/>
              <w:numPr>
                <w:ilvl w:val="0"/>
                <w:numId w:val="0"/>
              </w:numPr>
              <w:ind w:left="360" w:hanging="360"/>
            </w:pPr>
          </w:p>
          <w:p w14:paraId="7B841A62" w14:textId="005D3616" w:rsidR="000936AB" w:rsidRPr="00E9683B" w:rsidRDefault="000936AB" w:rsidP="000936AB">
            <w:pPr>
              <w:pStyle w:val="AssignmentsLevel1"/>
            </w:pPr>
            <w:r w:rsidRPr="00480780">
              <w:rPr>
                <w:b/>
                <w:iCs/>
              </w:rPr>
              <w:t>Note</w:t>
            </w:r>
            <w:r w:rsidRPr="00480780">
              <w:rPr>
                <w:b/>
              </w:rPr>
              <w:t>.</w:t>
            </w:r>
            <w:r>
              <w:t xml:space="preserve"> Initial responses are due by 11:59 p.m.</w:t>
            </w:r>
            <w:r w:rsidR="00626F34">
              <w:t xml:space="preserve"> EST </w:t>
            </w:r>
            <w:r>
              <w:t xml:space="preserve">on Thursday. </w:t>
            </w:r>
          </w:p>
          <w:p w14:paraId="15F51272" w14:textId="77777777" w:rsidR="000936AB" w:rsidRPr="00E9683B" w:rsidRDefault="000936AB" w:rsidP="000936AB">
            <w:pPr>
              <w:pStyle w:val="AssignmentsLevel1"/>
            </w:pPr>
          </w:p>
          <w:p w14:paraId="4351F2E5" w14:textId="12F089EA" w:rsidR="000936AB" w:rsidRPr="00F538D8" w:rsidRDefault="000936AB" w:rsidP="000936AB">
            <w:pPr>
              <w:pStyle w:val="AssignmentsLevel1"/>
            </w:pPr>
            <w:r w:rsidRPr="4948C66D">
              <w:rPr>
                <w:b/>
                <w:bCs/>
              </w:rPr>
              <w:t xml:space="preserve">Respond </w:t>
            </w:r>
            <w:r>
              <w:t>to at least three</w:t>
            </w:r>
            <w:r w:rsidRPr="4948C66D">
              <w:rPr>
                <w:b/>
                <w:bCs/>
              </w:rPr>
              <w:t xml:space="preserve"> </w:t>
            </w:r>
            <w:r>
              <w:t xml:space="preserve">students in a manner that is thought provoking and appropriately challenges or elevates the discussion. All responses must be posted by 11:59 p.m. </w:t>
            </w:r>
            <w:r w:rsidR="00626F34">
              <w:t xml:space="preserve">EST </w:t>
            </w:r>
            <w:r>
              <w:t>on Sunday.</w:t>
            </w:r>
          </w:p>
        </w:tc>
        <w:tc>
          <w:tcPr>
            <w:tcW w:w="1440" w:type="dxa"/>
          </w:tcPr>
          <w:p w14:paraId="39E016E8" w14:textId="73727AA3" w:rsidR="00F538D8" w:rsidRPr="00940ED5" w:rsidRDefault="009A5F4F" w:rsidP="001F1642">
            <w:pPr>
              <w:tabs>
                <w:tab w:val="left" w:pos="2329"/>
              </w:tabs>
              <w:rPr>
                <w:rFonts w:cs="Arial"/>
                <w:szCs w:val="20"/>
              </w:rPr>
            </w:pPr>
            <w:r>
              <w:rPr>
                <w:rFonts w:cs="Arial"/>
                <w:szCs w:val="20"/>
              </w:rPr>
              <w:t>5.3</w:t>
            </w:r>
          </w:p>
        </w:tc>
        <w:tc>
          <w:tcPr>
            <w:tcW w:w="1440" w:type="dxa"/>
          </w:tcPr>
          <w:p w14:paraId="64DB8258" w14:textId="5FE4AF88" w:rsidR="00F538D8" w:rsidRPr="00132272" w:rsidRDefault="00371306" w:rsidP="001F1642">
            <w:pPr>
              <w:tabs>
                <w:tab w:val="left" w:pos="2329"/>
              </w:tabs>
              <w:rPr>
                <w:rFonts w:cs="Arial"/>
                <w:strike/>
                <w:szCs w:val="20"/>
              </w:rPr>
            </w:pPr>
            <w:r>
              <w:t xml:space="preserve">Discussion: one post and replies to three other posts = </w:t>
            </w:r>
            <w:r w:rsidRPr="4948C66D">
              <w:rPr>
                <w:b/>
                <w:bCs/>
              </w:rPr>
              <w:t>1 hour</w:t>
            </w:r>
          </w:p>
        </w:tc>
      </w:tr>
      <w:tr w:rsidR="00560A72" w:rsidRPr="00103FC5" w14:paraId="51312AD2" w14:textId="77777777" w:rsidTr="4948C66D">
        <w:tc>
          <w:tcPr>
            <w:tcW w:w="10170" w:type="dxa"/>
            <w:gridSpan w:val="2"/>
            <w:tcMar>
              <w:top w:w="115" w:type="dxa"/>
              <w:left w:w="115" w:type="dxa"/>
              <w:bottom w:w="115" w:type="dxa"/>
              <w:right w:w="115" w:type="dxa"/>
            </w:tcMar>
          </w:tcPr>
          <w:p w14:paraId="31FD3662" w14:textId="303C5F75" w:rsidR="00560A72" w:rsidRPr="0098353C" w:rsidRDefault="00025270" w:rsidP="00560A72">
            <w:pPr>
              <w:rPr>
                <w:b/>
              </w:rPr>
            </w:pPr>
            <w:r>
              <w:rPr>
                <w:b/>
              </w:rPr>
              <w:t>Global Competitiveness</w:t>
            </w:r>
            <w:r w:rsidR="00926A35">
              <w:rPr>
                <w:b/>
              </w:rPr>
              <w:t xml:space="preserve"> Report</w:t>
            </w:r>
          </w:p>
          <w:p w14:paraId="5A1C2B43" w14:textId="77777777" w:rsidR="00560A72" w:rsidRDefault="00560A72" w:rsidP="00560A72"/>
          <w:p w14:paraId="766A9A56" w14:textId="3F27793E" w:rsidR="00AB1DA7" w:rsidRPr="007772BA" w:rsidRDefault="00025270" w:rsidP="00560A72">
            <w:pPr>
              <w:rPr>
                <w:rFonts w:cs="Arial"/>
              </w:rPr>
            </w:pPr>
            <w:r>
              <w:rPr>
                <w:b/>
              </w:rPr>
              <w:t xml:space="preserve">Follow </w:t>
            </w:r>
            <w:r>
              <w:t xml:space="preserve">the instructions in the Global Competitiveness Report to view </w:t>
            </w:r>
            <w:r w:rsidR="00771A4B">
              <w:t xml:space="preserve">a country’s rank and score based on the 3 categories: </w:t>
            </w:r>
            <w:r w:rsidR="00771A4B">
              <w:rPr>
                <w:rFonts w:cs="Arial"/>
              </w:rPr>
              <w:t>1</w:t>
            </w:r>
            <w:r w:rsidR="00626F34">
              <w:rPr>
                <w:rFonts w:cs="Arial"/>
              </w:rPr>
              <w:t>.</w:t>
            </w:r>
            <w:r w:rsidR="00771A4B">
              <w:rPr>
                <w:rFonts w:cs="Arial"/>
              </w:rPr>
              <w:t xml:space="preserve"> Basic requirements, 2</w:t>
            </w:r>
            <w:r w:rsidR="00626F34">
              <w:rPr>
                <w:rFonts w:cs="Arial"/>
              </w:rPr>
              <w:t>.</w:t>
            </w:r>
            <w:r w:rsidR="00771A4B">
              <w:rPr>
                <w:rFonts w:cs="Arial"/>
              </w:rPr>
              <w:t xml:space="preserve"> Efficiency enhancers, and 3</w:t>
            </w:r>
            <w:r w:rsidR="00626F34">
              <w:rPr>
                <w:rFonts w:cs="Arial"/>
              </w:rPr>
              <w:t>.</w:t>
            </w:r>
            <w:r w:rsidR="00771A4B">
              <w:rPr>
                <w:rFonts w:cs="Arial"/>
              </w:rPr>
              <w:t xml:space="preserve"> Innovation and sophistication factors.</w:t>
            </w:r>
            <w:r w:rsidR="007772BA">
              <w:rPr>
                <w:rFonts w:cs="Arial"/>
              </w:rPr>
              <w:t xml:space="preserve"> </w:t>
            </w:r>
            <w:r w:rsidR="00AB1DA7" w:rsidRPr="007772BA">
              <w:rPr>
                <w:rFonts w:cs="Arial"/>
              </w:rPr>
              <w:t>Use</w:t>
            </w:r>
            <w:r w:rsidR="00AB1DA7">
              <w:rPr>
                <w:rFonts w:cs="Arial"/>
                <w:b/>
              </w:rPr>
              <w:t xml:space="preserve"> </w:t>
            </w:r>
            <w:r w:rsidR="00AB1DA7">
              <w:rPr>
                <w:rFonts w:cs="Arial"/>
              </w:rPr>
              <w:t>this information to help you complete this assignment.</w:t>
            </w:r>
          </w:p>
          <w:p w14:paraId="2596C776" w14:textId="3B1C53E5" w:rsidR="00025270" w:rsidRDefault="00025270" w:rsidP="00560A72"/>
          <w:p w14:paraId="55BC640C" w14:textId="72F89500" w:rsidR="00560A72" w:rsidRPr="00AB1DA7" w:rsidRDefault="00AB1DA7" w:rsidP="00560A72">
            <w:r>
              <w:rPr>
                <w:b/>
              </w:rPr>
              <w:t xml:space="preserve">Choose </w:t>
            </w:r>
            <w:r w:rsidR="007705F7">
              <w:t>one</w:t>
            </w:r>
            <w:r>
              <w:t xml:space="preserve"> of the top 10 countries provided in the </w:t>
            </w:r>
            <w:hyperlink r:id="rId54" w:history="1">
              <w:r w:rsidR="007705F7" w:rsidRPr="00926A35">
                <w:rPr>
                  <w:rStyle w:val="Hyperlink"/>
                </w:rPr>
                <w:t>Global Competitiveness Index</w:t>
              </w:r>
            </w:hyperlink>
            <w:r w:rsidR="007705F7">
              <w:t xml:space="preserve"> website. </w:t>
            </w:r>
            <w:r>
              <w:t xml:space="preserve"> </w:t>
            </w:r>
          </w:p>
          <w:p w14:paraId="37A8E516" w14:textId="77777777" w:rsidR="007705F7" w:rsidRDefault="007705F7" w:rsidP="00560A72">
            <w:pPr>
              <w:rPr>
                <w:b/>
              </w:rPr>
            </w:pPr>
          </w:p>
          <w:p w14:paraId="052A49AC" w14:textId="518AA679" w:rsidR="00A86537" w:rsidRPr="00A86537" w:rsidRDefault="00A86537" w:rsidP="00560A72">
            <w:r>
              <w:rPr>
                <w:b/>
              </w:rPr>
              <w:t xml:space="preserve">Choose </w:t>
            </w:r>
            <w:r w:rsidR="007705F7">
              <w:t xml:space="preserve">one section within each of the categories: </w:t>
            </w:r>
            <w:r w:rsidR="007705F7">
              <w:rPr>
                <w:rFonts w:cs="Arial"/>
              </w:rPr>
              <w:t>1</w:t>
            </w:r>
            <w:r w:rsidR="005A1A82">
              <w:rPr>
                <w:rFonts w:cs="Arial"/>
              </w:rPr>
              <w:t>.</w:t>
            </w:r>
            <w:r w:rsidR="007705F7">
              <w:rPr>
                <w:rFonts w:cs="Arial"/>
              </w:rPr>
              <w:t xml:space="preserve"> Basic requirements, 2</w:t>
            </w:r>
            <w:r w:rsidR="005A1A82">
              <w:rPr>
                <w:rFonts w:cs="Arial"/>
              </w:rPr>
              <w:t>.</w:t>
            </w:r>
            <w:r w:rsidR="007705F7">
              <w:rPr>
                <w:rFonts w:cs="Arial"/>
              </w:rPr>
              <w:t xml:space="preserve"> Efficiency enhancers, </w:t>
            </w:r>
            <w:r w:rsidR="005A1A82">
              <w:rPr>
                <w:rFonts w:cs="Arial"/>
              </w:rPr>
              <w:t xml:space="preserve">or </w:t>
            </w:r>
            <w:r w:rsidR="007705F7">
              <w:rPr>
                <w:rFonts w:cs="Arial"/>
              </w:rPr>
              <w:t>3</w:t>
            </w:r>
            <w:r w:rsidR="005A1A82">
              <w:rPr>
                <w:rFonts w:cs="Arial"/>
              </w:rPr>
              <w:t>.</w:t>
            </w:r>
            <w:r w:rsidR="007705F7">
              <w:rPr>
                <w:rFonts w:cs="Arial"/>
              </w:rPr>
              <w:t xml:space="preserve"> Innovation and sophistication factors.</w:t>
            </w:r>
          </w:p>
          <w:p w14:paraId="4C5303AC" w14:textId="77777777" w:rsidR="00A86537" w:rsidRDefault="00A86537" w:rsidP="00560A72"/>
          <w:p w14:paraId="37570BF5" w14:textId="49EDF63B" w:rsidR="00560A72" w:rsidRPr="007705F7" w:rsidRDefault="00E975A5" w:rsidP="00560A72">
            <w:r>
              <w:rPr>
                <w:b/>
              </w:rPr>
              <w:t xml:space="preserve">Define </w:t>
            </w:r>
            <w:r w:rsidR="007705F7">
              <w:t xml:space="preserve">each chosen section within the </w:t>
            </w:r>
            <w:proofErr w:type="gramStart"/>
            <w:r w:rsidR="007705F7">
              <w:t>categories</w:t>
            </w:r>
            <w:r>
              <w:t>,</w:t>
            </w:r>
            <w:r w:rsidR="007705F7">
              <w:t xml:space="preserve"> and</w:t>
            </w:r>
            <w:proofErr w:type="gramEnd"/>
            <w:r w:rsidR="007705F7">
              <w:t xml:space="preserve"> </w:t>
            </w:r>
            <w:r w:rsidRPr="00480780">
              <w:rPr>
                <w:b/>
              </w:rPr>
              <w:t>explain</w:t>
            </w:r>
            <w:r>
              <w:t xml:space="preserve"> </w:t>
            </w:r>
            <w:r w:rsidR="007705F7">
              <w:t xml:space="preserve">what the ranking and score mean for the country. </w:t>
            </w:r>
          </w:p>
          <w:p w14:paraId="2172898D" w14:textId="77777777" w:rsidR="00560A72" w:rsidRDefault="00560A72" w:rsidP="00560A72"/>
          <w:p w14:paraId="6C9F101B" w14:textId="6F9E777F" w:rsidR="00560A72" w:rsidRDefault="007705F7" w:rsidP="00560A72">
            <w:pPr>
              <w:pStyle w:val="AssignmentsLevel1"/>
              <w:rPr>
                <w:bCs/>
              </w:rPr>
            </w:pPr>
            <w:r>
              <w:rPr>
                <w:b/>
                <w:bCs/>
              </w:rPr>
              <w:t xml:space="preserve">Write </w:t>
            </w:r>
            <w:r w:rsidR="00926A35">
              <w:rPr>
                <w:bCs/>
              </w:rPr>
              <w:t xml:space="preserve">a 250- to 350-word report </w:t>
            </w:r>
            <w:r>
              <w:rPr>
                <w:bCs/>
              </w:rPr>
              <w:t>explaining your findings</w:t>
            </w:r>
            <w:r w:rsidR="001F1642">
              <w:rPr>
                <w:bCs/>
              </w:rPr>
              <w:t xml:space="preserve"> </w:t>
            </w:r>
            <w:r w:rsidR="00BD1270">
              <w:t xml:space="preserve">by 11:59 p.m. </w:t>
            </w:r>
            <w:r w:rsidR="00B92D74">
              <w:t xml:space="preserve">EST </w:t>
            </w:r>
            <w:r w:rsidR="00BD1270">
              <w:t>on Sunday</w:t>
            </w:r>
            <w:r>
              <w:rPr>
                <w:bCs/>
              </w:rPr>
              <w:t xml:space="preserve">. </w:t>
            </w:r>
          </w:p>
          <w:p w14:paraId="12E6CBEE" w14:textId="77777777" w:rsidR="007705F7" w:rsidRDefault="007705F7" w:rsidP="00560A72">
            <w:pPr>
              <w:pStyle w:val="AssignmentsLevel1"/>
              <w:rPr>
                <w:bCs/>
              </w:rPr>
            </w:pPr>
          </w:p>
          <w:p w14:paraId="4B326F56" w14:textId="1490FF37" w:rsidR="007705F7" w:rsidRPr="007705F7" w:rsidRDefault="007705F7" w:rsidP="00560A72">
            <w:pPr>
              <w:pStyle w:val="AssignmentsLevel1"/>
              <w:rPr>
                <w:bCs/>
              </w:rPr>
            </w:pPr>
            <w:r>
              <w:rPr>
                <w:b/>
                <w:bCs/>
              </w:rPr>
              <w:t xml:space="preserve">Format </w:t>
            </w:r>
            <w:r>
              <w:rPr>
                <w:bCs/>
              </w:rPr>
              <w:t xml:space="preserve">your paper according to APA guidelines. </w:t>
            </w:r>
          </w:p>
        </w:tc>
        <w:tc>
          <w:tcPr>
            <w:tcW w:w="1440" w:type="dxa"/>
          </w:tcPr>
          <w:p w14:paraId="68E61ED7" w14:textId="202F1F0C" w:rsidR="00560A72" w:rsidRPr="00103FC5" w:rsidRDefault="00F561C5" w:rsidP="00560A72">
            <w:pPr>
              <w:tabs>
                <w:tab w:val="left" w:pos="2329"/>
              </w:tabs>
              <w:rPr>
                <w:rFonts w:cs="Arial"/>
                <w:szCs w:val="20"/>
              </w:rPr>
            </w:pPr>
            <w:r>
              <w:rPr>
                <w:rFonts w:cs="Arial"/>
                <w:szCs w:val="20"/>
              </w:rPr>
              <w:t>5.1</w:t>
            </w:r>
            <w:r w:rsidR="009A5F4F">
              <w:rPr>
                <w:rFonts w:cs="Arial"/>
                <w:szCs w:val="20"/>
              </w:rPr>
              <w:t>, 5.3</w:t>
            </w:r>
          </w:p>
        </w:tc>
        <w:tc>
          <w:tcPr>
            <w:tcW w:w="1440" w:type="dxa"/>
          </w:tcPr>
          <w:p w14:paraId="5F3A0DD2" w14:textId="77777777" w:rsidR="00560A72" w:rsidRPr="00103FC5" w:rsidRDefault="00560A72" w:rsidP="00560A72">
            <w:pPr>
              <w:tabs>
                <w:tab w:val="left" w:pos="2329"/>
              </w:tabs>
              <w:rPr>
                <w:rFonts w:eastAsia="Arial" w:cs="Arial"/>
              </w:rPr>
            </w:pPr>
            <w:r>
              <w:t xml:space="preserve">Discussion: one post and replies to three other posts = </w:t>
            </w:r>
            <w:r w:rsidRPr="4948C66D">
              <w:rPr>
                <w:b/>
                <w:bCs/>
              </w:rPr>
              <w:t xml:space="preserve">1 hour </w:t>
            </w:r>
          </w:p>
        </w:tc>
      </w:tr>
      <w:tr w:rsidR="00560A72" w:rsidRPr="00842155" w14:paraId="2DAA07D0" w14:textId="77777777" w:rsidTr="4948C66D">
        <w:tc>
          <w:tcPr>
            <w:tcW w:w="10170" w:type="dxa"/>
            <w:gridSpan w:val="2"/>
            <w:tcMar>
              <w:top w:w="115" w:type="dxa"/>
              <w:left w:w="115" w:type="dxa"/>
              <w:bottom w:w="115" w:type="dxa"/>
              <w:right w:w="115" w:type="dxa"/>
            </w:tcMar>
          </w:tcPr>
          <w:p w14:paraId="514FCBD5" w14:textId="54124A43" w:rsidR="00560A72" w:rsidRPr="0098353C" w:rsidRDefault="00181DE6" w:rsidP="00560A72">
            <w:pPr>
              <w:rPr>
                <w:b/>
              </w:rPr>
            </w:pPr>
            <w:r>
              <w:rPr>
                <w:b/>
              </w:rPr>
              <w:lastRenderedPageBreak/>
              <w:t>HRM</w:t>
            </w:r>
            <w:r w:rsidR="00940ED5">
              <w:rPr>
                <w:b/>
              </w:rPr>
              <w:t xml:space="preserve"> Strategies</w:t>
            </w:r>
            <w:r w:rsidR="000936AB">
              <w:rPr>
                <w:b/>
              </w:rPr>
              <w:t xml:space="preserve"> Report</w:t>
            </w:r>
          </w:p>
          <w:p w14:paraId="7D4B875D" w14:textId="77777777" w:rsidR="00560A72" w:rsidRDefault="00560A72" w:rsidP="00560A72"/>
          <w:p w14:paraId="5594F00C" w14:textId="1970D30C" w:rsidR="00560A72" w:rsidRDefault="00560A72" w:rsidP="00560A72">
            <w:pPr>
              <w:rPr>
                <w:b/>
              </w:rPr>
            </w:pPr>
            <w:r>
              <w:rPr>
                <w:b/>
              </w:rPr>
              <w:t xml:space="preserve">Read </w:t>
            </w:r>
            <w:r w:rsidR="00940ED5">
              <w:t xml:space="preserve">the article </w:t>
            </w:r>
            <w:r w:rsidR="000F4397">
              <w:t>“</w:t>
            </w:r>
            <w:r w:rsidR="00940ED5" w:rsidRPr="00480780">
              <w:t>Introduction to the Global Human Resources Discipline</w:t>
            </w:r>
            <w:r w:rsidR="00940ED5" w:rsidRPr="000F4397">
              <w:t>.</w:t>
            </w:r>
            <w:r w:rsidR="000F4397">
              <w:t>”</w:t>
            </w:r>
            <w:r w:rsidR="00940ED5" w:rsidRPr="000F4397">
              <w:t xml:space="preserve"> </w:t>
            </w:r>
            <w:r w:rsidRPr="000F4397">
              <w:rPr>
                <w:b/>
              </w:rPr>
              <w:t xml:space="preserve"> </w:t>
            </w:r>
          </w:p>
          <w:p w14:paraId="01715077" w14:textId="772163B0" w:rsidR="00940ED5" w:rsidRDefault="00940ED5" w:rsidP="00560A72"/>
          <w:p w14:paraId="545096AC" w14:textId="7B4A4335" w:rsidR="00B92D74" w:rsidRDefault="00B92D74" w:rsidP="00940ED5">
            <w:r w:rsidRPr="00480780">
              <w:rPr>
                <w:b/>
              </w:rPr>
              <w:t>W</w:t>
            </w:r>
            <w:r w:rsidR="00940ED5" w:rsidRPr="00B92D74">
              <w:rPr>
                <w:b/>
              </w:rPr>
              <w:t xml:space="preserve">rite </w:t>
            </w:r>
            <w:r w:rsidR="00940ED5">
              <w:t>a report</w:t>
            </w:r>
            <w:r>
              <w:t xml:space="preserve"> based on your reading in</w:t>
            </w:r>
            <w:r w:rsidR="00940ED5">
              <w:t xml:space="preserve"> 200 to 350</w:t>
            </w:r>
            <w:r>
              <w:t xml:space="preserve"> </w:t>
            </w:r>
            <w:r w:rsidR="00940ED5">
              <w:t xml:space="preserve">words regarding </w:t>
            </w:r>
            <w:r w:rsidR="00560A72">
              <w:t>the factors</w:t>
            </w:r>
            <w:r w:rsidR="00940ED5">
              <w:t xml:space="preserve"> human resource management</w:t>
            </w:r>
            <w:r w:rsidR="00560A72">
              <w:t xml:space="preserve"> must consider when developing a global </w:t>
            </w:r>
            <w:r w:rsidR="00940ED5">
              <w:t xml:space="preserve">human resource </w:t>
            </w:r>
            <w:r w:rsidR="00560A72">
              <w:t>strategy.</w:t>
            </w:r>
            <w:r w:rsidR="00821D96">
              <w:t xml:space="preserve"> </w:t>
            </w:r>
          </w:p>
          <w:p w14:paraId="73FD25B3" w14:textId="77777777" w:rsidR="00B92D74" w:rsidRDefault="00B92D74" w:rsidP="00940ED5"/>
          <w:p w14:paraId="41A27E94" w14:textId="71E4DCF2" w:rsidR="00560A72" w:rsidRDefault="00821D96" w:rsidP="00940ED5">
            <w:r w:rsidRPr="00940ED5">
              <w:rPr>
                <w:b/>
              </w:rPr>
              <w:t>Explain</w:t>
            </w:r>
            <w:r>
              <w:t xml:space="preserve"> why these factors are important and your strategy of development. </w:t>
            </w:r>
          </w:p>
          <w:p w14:paraId="68C49CFF" w14:textId="77777777" w:rsidR="00560A72" w:rsidRDefault="00560A72" w:rsidP="00560A72">
            <w:pPr>
              <w:pStyle w:val="AssignmentsLevel1"/>
            </w:pPr>
          </w:p>
          <w:p w14:paraId="266C7BCC" w14:textId="6B014DC6" w:rsidR="00940ED5" w:rsidRPr="00940ED5" w:rsidRDefault="00940ED5" w:rsidP="00560A72">
            <w:pPr>
              <w:pStyle w:val="AssignmentsLevel1"/>
            </w:pPr>
            <w:r>
              <w:rPr>
                <w:b/>
              </w:rPr>
              <w:t xml:space="preserve">Submit </w:t>
            </w:r>
            <w:r>
              <w:t>your report</w:t>
            </w:r>
            <w:r w:rsidR="00BD1270">
              <w:t xml:space="preserve"> by 11:59 p.m. </w:t>
            </w:r>
            <w:r w:rsidR="00B92D74">
              <w:t xml:space="preserve">EST </w:t>
            </w:r>
            <w:r w:rsidR="00BD1270">
              <w:t>on Sunday</w:t>
            </w:r>
            <w:r>
              <w:t xml:space="preserve">. </w:t>
            </w:r>
          </w:p>
        </w:tc>
        <w:tc>
          <w:tcPr>
            <w:tcW w:w="1440" w:type="dxa"/>
          </w:tcPr>
          <w:p w14:paraId="2AD60020" w14:textId="6E7B907C" w:rsidR="00560A72" w:rsidRPr="00940ED5" w:rsidRDefault="004B572D" w:rsidP="00560A72">
            <w:pPr>
              <w:tabs>
                <w:tab w:val="left" w:pos="2329"/>
              </w:tabs>
              <w:rPr>
                <w:rFonts w:cs="Arial"/>
                <w:szCs w:val="20"/>
              </w:rPr>
            </w:pPr>
            <w:r w:rsidRPr="00940ED5">
              <w:rPr>
                <w:rFonts w:cs="Arial"/>
                <w:szCs w:val="20"/>
              </w:rPr>
              <w:t>5.2</w:t>
            </w:r>
          </w:p>
        </w:tc>
        <w:tc>
          <w:tcPr>
            <w:tcW w:w="1440" w:type="dxa"/>
          </w:tcPr>
          <w:p w14:paraId="6ECF9C3F" w14:textId="66613309" w:rsidR="00560A72" w:rsidRPr="00842155" w:rsidRDefault="00371306" w:rsidP="00560A72">
            <w:pPr>
              <w:tabs>
                <w:tab w:val="left" w:pos="2329"/>
              </w:tabs>
              <w:rPr>
                <w:rFonts w:eastAsia="Arial" w:cs="Arial"/>
              </w:rPr>
            </w:pPr>
            <w:r>
              <w:t>Report</w:t>
            </w:r>
            <w:r w:rsidR="00560A72">
              <w:t xml:space="preserve"> = </w:t>
            </w:r>
            <w:r w:rsidR="00560A72" w:rsidRPr="4948C66D">
              <w:rPr>
                <w:b/>
                <w:bCs/>
              </w:rPr>
              <w:t xml:space="preserve">1 hour </w:t>
            </w:r>
          </w:p>
        </w:tc>
      </w:tr>
      <w:tr w:rsidR="00560A72" w:rsidRPr="00132272" w14:paraId="5A079062" w14:textId="77777777" w:rsidTr="4948C66D">
        <w:tc>
          <w:tcPr>
            <w:tcW w:w="10170" w:type="dxa"/>
            <w:gridSpan w:val="2"/>
            <w:tcMar>
              <w:top w:w="115" w:type="dxa"/>
              <w:left w:w="115" w:type="dxa"/>
              <w:bottom w:w="115" w:type="dxa"/>
              <w:right w:w="115" w:type="dxa"/>
            </w:tcMar>
          </w:tcPr>
          <w:p w14:paraId="59C7EEF9" w14:textId="6A0CC8C4" w:rsidR="00560A72" w:rsidRPr="000936AB" w:rsidRDefault="00560A72" w:rsidP="000936AB">
            <w:pPr>
              <w:pStyle w:val="AssignmentsLevel1"/>
              <w:rPr>
                <w:rFonts w:eastAsia="Calibri"/>
                <w:b/>
              </w:rPr>
            </w:pPr>
            <w:r w:rsidRPr="000936AB">
              <w:rPr>
                <w:rFonts w:eastAsia="Calibri"/>
                <w:b/>
              </w:rPr>
              <w:t>Journal</w:t>
            </w:r>
            <w:r w:rsidR="000936AB" w:rsidRPr="000936AB">
              <w:rPr>
                <w:rFonts w:eastAsia="Calibri"/>
                <w:b/>
              </w:rPr>
              <w:t xml:space="preserve">: </w:t>
            </w:r>
            <w:r w:rsidR="000936AB">
              <w:rPr>
                <w:rFonts w:eastAsia="Calibri"/>
                <w:b/>
              </w:rPr>
              <w:t>Reflection</w:t>
            </w:r>
          </w:p>
          <w:p w14:paraId="6627AFF4" w14:textId="77777777" w:rsidR="00560A72" w:rsidRDefault="00560A72" w:rsidP="000936AB">
            <w:pPr>
              <w:pStyle w:val="AssignmentsLevel1"/>
              <w:rPr>
                <w:rFonts w:eastAsia="Calibri"/>
              </w:rPr>
            </w:pPr>
          </w:p>
          <w:p w14:paraId="09A0C1C7" w14:textId="3A2CEFCB" w:rsidR="00560A72" w:rsidRDefault="000936AB" w:rsidP="000936AB">
            <w:pPr>
              <w:pStyle w:val="AssignmentsLevel1"/>
              <w:rPr>
                <w:rStyle w:val="Strong"/>
                <w:rFonts w:eastAsiaTheme="majorEastAsia"/>
                <w:b w:val="0"/>
                <w:bCs w:val="0"/>
              </w:rPr>
            </w:pPr>
            <w:r>
              <w:rPr>
                <w:b/>
              </w:rPr>
              <w:t>R</w:t>
            </w:r>
            <w:r w:rsidR="00560A72" w:rsidRPr="000936AB">
              <w:rPr>
                <w:rStyle w:val="Strong"/>
                <w:bCs w:val="0"/>
              </w:rPr>
              <w:t xml:space="preserve">eflect </w:t>
            </w:r>
            <w:r w:rsidR="00560A72" w:rsidRPr="000936AB">
              <w:rPr>
                <w:rStyle w:val="Strong"/>
                <w:b w:val="0"/>
                <w:bCs w:val="0"/>
              </w:rPr>
              <w:t xml:space="preserve">on your learning during the past </w:t>
            </w:r>
            <w:r w:rsidR="00B92D74">
              <w:rPr>
                <w:rStyle w:val="Strong"/>
                <w:b w:val="0"/>
                <w:bCs w:val="0"/>
              </w:rPr>
              <w:t xml:space="preserve">five </w:t>
            </w:r>
            <w:proofErr w:type="gramStart"/>
            <w:r w:rsidR="00560A72" w:rsidRPr="000936AB">
              <w:rPr>
                <w:rStyle w:val="Strong"/>
                <w:b w:val="0"/>
                <w:bCs w:val="0"/>
              </w:rPr>
              <w:t>weeks</w:t>
            </w:r>
            <w:r w:rsidR="00B92D74">
              <w:rPr>
                <w:rStyle w:val="Strong"/>
                <w:b w:val="0"/>
                <w:bCs w:val="0"/>
              </w:rPr>
              <w:t>,</w:t>
            </w:r>
            <w:r w:rsidR="00560A72" w:rsidRPr="000936AB">
              <w:rPr>
                <w:rStyle w:val="Strong"/>
                <w:b w:val="0"/>
                <w:bCs w:val="0"/>
              </w:rPr>
              <w:t xml:space="preserve"> and</w:t>
            </w:r>
            <w:proofErr w:type="gramEnd"/>
            <w:r w:rsidR="00560A72" w:rsidRPr="000936AB">
              <w:rPr>
                <w:rStyle w:val="Strong"/>
                <w:b w:val="0"/>
                <w:bCs w:val="0"/>
              </w:rPr>
              <w:t xml:space="preserve"> share your thoughts </w:t>
            </w:r>
            <w:r w:rsidR="00560A72" w:rsidRPr="000936AB">
              <w:rPr>
                <w:rStyle w:val="Strong"/>
                <w:rFonts w:eastAsiaTheme="majorEastAsia"/>
                <w:b w:val="0"/>
                <w:bCs w:val="0"/>
              </w:rPr>
              <w:t>about pursuing a career in international business.</w:t>
            </w:r>
            <w:r>
              <w:rPr>
                <w:rStyle w:val="Strong"/>
                <w:rFonts w:eastAsiaTheme="majorEastAsia"/>
                <w:b w:val="0"/>
                <w:bCs w:val="0"/>
              </w:rPr>
              <w:t xml:space="preserve"> Is this a field you would be interested in pursuing further? </w:t>
            </w:r>
            <w:r w:rsidR="00D978A0">
              <w:rPr>
                <w:rStyle w:val="Strong"/>
                <w:rFonts w:eastAsiaTheme="majorEastAsia"/>
                <w:b w:val="0"/>
                <w:bCs w:val="0"/>
              </w:rPr>
              <w:t xml:space="preserve">If so, what would that business be? If not, why not? </w:t>
            </w:r>
            <w:r>
              <w:rPr>
                <w:rStyle w:val="Strong"/>
                <w:rFonts w:eastAsiaTheme="majorEastAsia"/>
                <w:b w:val="0"/>
                <w:bCs w:val="0"/>
              </w:rPr>
              <w:t xml:space="preserve">This course has introduced you to the basics of international business, </w:t>
            </w:r>
            <w:r w:rsidR="00D978A0">
              <w:rPr>
                <w:rStyle w:val="Strong"/>
                <w:rFonts w:eastAsiaTheme="majorEastAsia"/>
                <w:b w:val="0"/>
                <w:bCs w:val="0"/>
              </w:rPr>
              <w:t xml:space="preserve">what are some factors of interest and factors that were discouraging? </w:t>
            </w:r>
          </w:p>
          <w:p w14:paraId="48DE4F79" w14:textId="77777777" w:rsidR="00D978A0" w:rsidRDefault="00D978A0" w:rsidP="000936AB">
            <w:pPr>
              <w:pStyle w:val="AssignmentsLevel1"/>
              <w:rPr>
                <w:rStyle w:val="Strong"/>
                <w:rFonts w:eastAsiaTheme="majorEastAsia"/>
                <w:b w:val="0"/>
                <w:bCs w:val="0"/>
              </w:rPr>
            </w:pPr>
          </w:p>
          <w:p w14:paraId="4131131A" w14:textId="2D074FE0" w:rsidR="00D978A0" w:rsidRPr="00D978A0" w:rsidRDefault="00D978A0" w:rsidP="000936AB">
            <w:pPr>
              <w:pStyle w:val="AssignmentsLevel1"/>
              <w:rPr>
                <w:rFonts w:eastAsia="Arial"/>
                <w:bCs/>
              </w:rPr>
            </w:pPr>
            <w:r>
              <w:rPr>
                <w:rStyle w:val="Strong"/>
                <w:rFonts w:eastAsiaTheme="majorEastAsia"/>
                <w:bCs w:val="0"/>
              </w:rPr>
              <w:t xml:space="preserve">Post </w:t>
            </w:r>
            <w:r>
              <w:rPr>
                <w:rStyle w:val="Strong"/>
                <w:rFonts w:eastAsiaTheme="majorEastAsia"/>
                <w:b w:val="0"/>
                <w:bCs w:val="0"/>
              </w:rPr>
              <w:t>your journal entry</w:t>
            </w:r>
            <w:r w:rsidR="00BD1270">
              <w:t xml:space="preserve"> by 11:59 p.m. (Eastern time) on Sunday</w:t>
            </w:r>
            <w:r>
              <w:rPr>
                <w:rStyle w:val="Strong"/>
                <w:rFonts w:eastAsiaTheme="majorEastAsia"/>
                <w:b w:val="0"/>
                <w:bCs w:val="0"/>
              </w:rPr>
              <w:t xml:space="preserve">. </w:t>
            </w:r>
          </w:p>
        </w:tc>
        <w:tc>
          <w:tcPr>
            <w:tcW w:w="1440" w:type="dxa"/>
          </w:tcPr>
          <w:p w14:paraId="12B69248" w14:textId="409C6BB7" w:rsidR="00560A72" w:rsidRPr="00940ED5" w:rsidRDefault="00926A35" w:rsidP="00560A72">
            <w:pPr>
              <w:tabs>
                <w:tab w:val="left" w:pos="2329"/>
              </w:tabs>
              <w:rPr>
                <w:rFonts w:cs="Arial"/>
                <w:szCs w:val="20"/>
              </w:rPr>
            </w:pPr>
            <w:r>
              <w:rPr>
                <w:rFonts w:cs="Arial"/>
                <w:szCs w:val="20"/>
              </w:rPr>
              <w:t>VARIES</w:t>
            </w:r>
          </w:p>
        </w:tc>
        <w:tc>
          <w:tcPr>
            <w:tcW w:w="1440" w:type="dxa"/>
          </w:tcPr>
          <w:p w14:paraId="011692BA" w14:textId="7C5E67B0" w:rsidR="00560A72" w:rsidRPr="00371306" w:rsidRDefault="00371306" w:rsidP="00560A72">
            <w:pPr>
              <w:tabs>
                <w:tab w:val="left" w:pos="2329"/>
              </w:tabs>
              <w:rPr>
                <w:rFonts w:cs="Arial"/>
                <w:b/>
                <w:szCs w:val="20"/>
              </w:rPr>
            </w:pPr>
            <w:r w:rsidRPr="00371306">
              <w:rPr>
                <w:rFonts w:cs="Arial"/>
                <w:szCs w:val="20"/>
              </w:rPr>
              <w:t xml:space="preserve">Journal = </w:t>
            </w:r>
            <w:r w:rsidRPr="00371306">
              <w:rPr>
                <w:rFonts w:cs="Arial"/>
                <w:b/>
                <w:szCs w:val="20"/>
              </w:rPr>
              <w:t>1 hour</w:t>
            </w:r>
          </w:p>
        </w:tc>
      </w:tr>
      <w:tr w:rsidR="00560A72" w:rsidRPr="00132272" w14:paraId="69BA63E6" w14:textId="77777777" w:rsidTr="4948C66D">
        <w:tc>
          <w:tcPr>
            <w:tcW w:w="10170" w:type="dxa"/>
            <w:gridSpan w:val="2"/>
            <w:tcMar>
              <w:top w:w="115" w:type="dxa"/>
              <w:left w:w="115" w:type="dxa"/>
              <w:bottom w:w="115" w:type="dxa"/>
              <w:right w:w="115" w:type="dxa"/>
            </w:tcMar>
          </w:tcPr>
          <w:p w14:paraId="6879F7B1" w14:textId="7075626E" w:rsidR="00560A72" w:rsidRDefault="00560A72" w:rsidP="00560A72">
            <w:pPr>
              <w:tabs>
                <w:tab w:val="left" w:pos="2329"/>
              </w:tabs>
              <w:rPr>
                <w:rFonts w:cs="Arial"/>
                <w:b/>
                <w:szCs w:val="20"/>
              </w:rPr>
            </w:pPr>
            <w:r>
              <w:rPr>
                <w:rFonts w:cs="Arial"/>
                <w:b/>
                <w:szCs w:val="20"/>
              </w:rPr>
              <w:t>Research Project</w:t>
            </w:r>
            <w:r w:rsidR="00D978A0">
              <w:rPr>
                <w:rFonts w:cs="Arial"/>
                <w:b/>
                <w:szCs w:val="20"/>
              </w:rPr>
              <w:t xml:space="preserve"> Final</w:t>
            </w:r>
          </w:p>
          <w:p w14:paraId="1C3B0647" w14:textId="023851F3" w:rsidR="00D978A0" w:rsidRDefault="00D978A0" w:rsidP="00560A72">
            <w:pPr>
              <w:tabs>
                <w:tab w:val="left" w:pos="2329"/>
              </w:tabs>
              <w:rPr>
                <w:rFonts w:cs="Arial"/>
                <w:b/>
                <w:szCs w:val="20"/>
              </w:rPr>
            </w:pPr>
          </w:p>
          <w:p w14:paraId="45AC7C11" w14:textId="0DE6BB1F" w:rsidR="00D978A0" w:rsidRPr="00D978A0" w:rsidRDefault="00D978A0" w:rsidP="00560A72">
            <w:pPr>
              <w:tabs>
                <w:tab w:val="left" w:pos="2329"/>
              </w:tabs>
              <w:rPr>
                <w:rFonts w:cs="Arial"/>
                <w:szCs w:val="20"/>
              </w:rPr>
            </w:pPr>
            <w:r>
              <w:rPr>
                <w:rFonts w:cs="Arial"/>
                <w:szCs w:val="20"/>
              </w:rPr>
              <w:t>You have been working on the Research Project throughout this course. Be sure to review any feedback from the instructor and make any necessary improvements before the final submission.</w:t>
            </w:r>
          </w:p>
          <w:p w14:paraId="28A2C827" w14:textId="77777777" w:rsidR="00D978A0" w:rsidRDefault="00D978A0" w:rsidP="00560A72">
            <w:pPr>
              <w:tabs>
                <w:tab w:val="left" w:pos="2329"/>
              </w:tabs>
              <w:rPr>
                <w:rFonts w:cs="Arial"/>
                <w:b/>
                <w:szCs w:val="20"/>
              </w:rPr>
            </w:pPr>
          </w:p>
          <w:p w14:paraId="30FC94DE" w14:textId="4634D580" w:rsidR="00560A72" w:rsidRDefault="00D978A0" w:rsidP="00560A72">
            <w:pPr>
              <w:tabs>
                <w:tab w:val="left" w:pos="2329"/>
              </w:tabs>
              <w:rPr>
                <w:rFonts w:cs="Arial"/>
                <w:szCs w:val="20"/>
              </w:rPr>
            </w:pPr>
            <w:r>
              <w:rPr>
                <w:rFonts w:cs="Arial"/>
                <w:b/>
                <w:szCs w:val="20"/>
              </w:rPr>
              <w:t>Review</w:t>
            </w:r>
            <w:r w:rsidR="00560A72">
              <w:rPr>
                <w:rFonts w:cs="Arial"/>
                <w:b/>
                <w:szCs w:val="20"/>
              </w:rPr>
              <w:t xml:space="preserve"> </w:t>
            </w:r>
            <w:r w:rsidR="00560A72">
              <w:rPr>
                <w:rFonts w:cs="Arial"/>
                <w:szCs w:val="20"/>
              </w:rPr>
              <w:t>the Research Project Guideline for an overview of the final project.</w:t>
            </w:r>
            <w:r>
              <w:rPr>
                <w:rFonts w:cs="Arial"/>
                <w:szCs w:val="20"/>
              </w:rPr>
              <w:t xml:space="preserve"> </w:t>
            </w:r>
          </w:p>
          <w:p w14:paraId="64E7CACF" w14:textId="77777777" w:rsidR="00560A72" w:rsidRDefault="00560A72" w:rsidP="00560A72">
            <w:pPr>
              <w:tabs>
                <w:tab w:val="left" w:pos="2329"/>
              </w:tabs>
              <w:rPr>
                <w:rFonts w:cs="Arial"/>
                <w:szCs w:val="20"/>
              </w:rPr>
            </w:pPr>
          </w:p>
          <w:p w14:paraId="1981AADD" w14:textId="568BE2C4" w:rsidR="00560A72" w:rsidRPr="4948C66D" w:rsidRDefault="00560A72" w:rsidP="00560A72">
            <w:pPr>
              <w:tabs>
                <w:tab w:val="left" w:pos="2329"/>
              </w:tabs>
              <w:rPr>
                <w:rFonts w:eastAsia="Arial" w:cs="Arial"/>
                <w:b/>
                <w:bCs/>
              </w:rPr>
            </w:pPr>
            <w:r>
              <w:rPr>
                <w:rFonts w:cs="Arial"/>
                <w:b/>
                <w:szCs w:val="20"/>
              </w:rPr>
              <w:t xml:space="preserve">Submit </w:t>
            </w:r>
            <w:r>
              <w:rPr>
                <w:rFonts w:cs="Arial"/>
                <w:szCs w:val="20"/>
              </w:rPr>
              <w:t xml:space="preserve">your </w:t>
            </w:r>
            <w:r w:rsidR="00926A35">
              <w:rPr>
                <w:rFonts w:cs="Arial"/>
                <w:szCs w:val="20"/>
              </w:rPr>
              <w:t>Research Project presentation</w:t>
            </w:r>
            <w:r w:rsidR="00BD1270">
              <w:t xml:space="preserve"> by 11:59 p.m. (Eastern time) on Sunday</w:t>
            </w:r>
            <w:r>
              <w:rPr>
                <w:rFonts w:cs="Arial"/>
                <w:szCs w:val="20"/>
              </w:rPr>
              <w:t xml:space="preserve">. </w:t>
            </w:r>
          </w:p>
        </w:tc>
        <w:tc>
          <w:tcPr>
            <w:tcW w:w="1440" w:type="dxa"/>
          </w:tcPr>
          <w:p w14:paraId="1E849530" w14:textId="0498C270" w:rsidR="00560A72" w:rsidRPr="00D978A0" w:rsidRDefault="00D978A0" w:rsidP="00560A72">
            <w:pPr>
              <w:tabs>
                <w:tab w:val="left" w:pos="2329"/>
              </w:tabs>
              <w:rPr>
                <w:rFonts w:cs="Arial"/>
                <w:szCs w:val="20"/>
              </w:rPr>
            </w:pPr>
            <w:r w:rsidRPr="00D978A0">
              <w:rPr>
                <w:rFonts w:cs="Arial"/>
                <w:szCs w:val="20"/>
              </w:rPr>
              <w:t>COURSE</w:t>
            </w:r>
          </w:p>
        </w:tc>
        <w:tc>
          <w:tcPr>
            <w:tcW w:w="1440" w:type="dxa"/>
          </w:tcPr>
          <w:p w14:paraId="5F5C0F0E" w14:textId="324945D5" w:rsidR="00560A72" w:rsidRPr="00371306" w:rsidRDefault="00371306" w:rsidP="00560A72">
            <w:pPr>
              <w:tabs>
                <w:tab w:val="left" w:pos="2329"/>
              </w:tabs>
              <w:rPr>
                <w:rFonts w:cs="Arial"/>
                <w:b/>
                <w:szCs w:val="20"/>
              </w:rPr>
            </w:pPr>
            <w:r w:rsidRPr="00371306">
              <w:rPr>
                <w:rFonts w:cs="Arial"/>
                <w:szCs w:val="20"/>
              </w:rPr>
              <w:t xml:space="preserve">Project = </w:t>
            </w:r>
            <w:r w:rsidRPr="00371306">
              <w:rPr>
                <w:rFonts w:cs="Arial"/>
                <w:b/>
                <w:szCs w:val="20"/>
              </w:rPr>
              <w:t>2 hours</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2E18E510" w:rsidR="00557340" w:rsidRPr="00842155" w:rsidRDefault="00371306" w:rsidP="00371306">
            <w:pPr>
              <w:tabs>
                <w:tab w:val="left" w:pos="2329"/>
              </w:tabs>
              <w:jc w:val="center"/>
              <w:rPr>
                <w:rFonts w:cs="Arial"/>
                <w:b/>
                <w:szCs w:val="20"/>
              </w:rPr>
            </w:pPr>
            <w:r>
              <w:rPr>
                <w:rFonts w:cs="Arial"/>
                <w:b/>
                <w:szCs w:val="20"/>
              </w:rPr>
              <w:t>9 hours</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452B4B23" w14:textId="50C9604B" w:rsidR="005344A9" w:rsidRPr="00560A72" w:rsidRDefault="005344A9">
      <w:pPr>
        <w:rPr>
          <w:rFonts w:cs="Arial"/>
          <w:szCs w:val="20"/>
        </w:rPr>
      </w:pPr>
      <w:bookmarkStart w:id="12" w:name="weeksix"/>
      <w:bookmarkEnd w:id="12"/>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371306">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371306">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5E2D1D91" w:rsidR="00DB4448" w:rsidRPr="007C23CA" w:rsidRDefault="00371306" w:rsidP="00371306">
            <w:pPr>
              <w:jc w:val="center"/>
              <w:rPr>
                <w:szCs w:val="20"/>
              </w:rPr>
            </w:pPr>
            <w:r>
              <w:rPr>
                <w:szCs w:val="20"/>
              </w:rPr>
              <w:t>7</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76F78DF4" w:rsidR="00DB4448" w:rsidRPr="007C23CA" w:rsidRDefault="00371306" w:rsidP="00371306">
            <w:pPr>
              <w:jc w:val="center"/>
              <w:rPr>
                <w:szCs w:val="20"/>
              </w:rPr>
            </w:pPr>
            <w:r>
              <w:rPr>
                <w:szCs w:val="20"/>
              </w:rPr>
              <w:t>1</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371306">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2412F704" w:rsidR="00DB4448" w:rsidRPr="007C23CA" w:rsidRDefault="00371306" w:rsidP="00371306">
            <w:pPr>
              <w:jc w:val="center"/>
              <w:rPr>
                <w:szCs w:val="20"/>
              </w:rPr>
            </w:pPr>
            <w:r>
              <w:rPr>
                <w:szCs w:val="20"/>
              </w:rPr>
              <w:t>8</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371306">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371306">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0D1B5FDC" w:rsidR="00DB4448" w:rsidRPr="007C23CA" w:rsidRDefault="00371306" w:rsidP="00371306">
            <w:pPr>
              <w:jc w:val="center"/>
              <w:rPr>
                <w:szCs w:val="20"/>
              </w:rPr>
            </w:pPr>
            <w:r>
              <w:rPr>
                <w:szCs w:val="20"/>
              </w:rPr>
              <w:t>9</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371306">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371306">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696D6514" w:rsidR="00DB4448" w:rsidRPr="007C23CA" w:rsidRDefault="00371306" w:rsidP="00371306">
            <w:pPr>
              <w:jc w:val="center"/>
              <w:rPr>
                <w:szCs w:val="20"/>
              </w:rPr>
            </w:pPr>
            <w:r>
              <w:rPr>
                <w:szCs w:val="20"/>
              </w:rPr>
              <w:t>8</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371306">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371306">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58D2ABAE" w:rsidR="00DB4448" w:rsidRPr="007C23CA" w:rsidRDefault="00371306" w:rsidP="00371306">
            <w:pPr>
              <w:jc w:val="center"/>
              <w:rPr>
                <w:szCs w:val="20"/>
              </w:rPr>
            </w:pPr>
            <w:r>
              <w:rPr>
                <w:szCs w:val="20"/>
              </w:rPr>
              <w:t>9</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371306">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371306">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59A57C7C" w:rsidR="00DB4448" w:rsidRDefault="00DD16EC" w:rsidP="00371306">
            <w:pPr>
              <w:jc w:val="center"/>
              <w:rPr>
                <w:szCs w:val="20"/>
              </w:rPr>
            </w:pPr>
            <w:r>
              <w:rPr>
                <w:szCs w:val="20"/>
              </w:rPr>
              <w:t>41</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6DCE71C9" w:rsidR="00DB4448" w:rsidRDefault="00DD16EC" w:rsidP="00371306">
            <w:pPr>
              <w:jc w:val="center"/>
              <w:rPr>
                <w:szCs w:val="20"/>
              </w:rPr>
            </w:pPr>
            <w:r>
              <w:rPr>
                <w:szCs w:val="20"/>
              </w:rPr>
              <w:t>1</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5F8AB148" w:rsidR="00DB4448" w:rsidRDefault="00DD16EC" w:rsidP="00371306">
            <w:pPr>
              <w:jc w:val="center"/>
              <w:rPr>
                <w:szCs w:val="20"/>
              </w:rPr>
            </w:pPr>
            <w:r>
              <w:rPr>
                <w:szCs w:val="20"/>
              </w:rPr>
              <w:t>42</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24E8B" w14:textId="77777777" w:rsidR="009E1BEA" w:rsidRDefault="009E1BEA">
      <w:r>
        <w:separator/>
      </w:r>
    </w:p>
  </w:endnote>
  <w:endnote w:type="continuationSeparator" w:id="0">
    <w:p w14:paraId="55E8B6E1" w14:textId="77777777" w:rsidR="009E1BEA" w:rsidRDefault="009E1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36A1FC8B" w:rsidR="00E2587C" w:rsidRDefault="00E2587C" w:rsidP="00E63573">
    <w:pPr>
      <w:pStyle w:val="Footer"/>
      <w:jc w:val="right"/>
    </w:pPr>
    <w:r>
      <w:t>Version 2</w:t>
    </w:r>
  </w:p>
  <w:p w14:paraId="1E3311F9" w14:textId="1E42A30B" w:rsidR="00E2587C" w:rsidRDefault="00E2587C" w:rsidP="00E63573">
    <w:pPr>
      <w:pStyle w:val="Footer"/>
      <w:jc w:val="right"/>
    </w:pPr>
    <w:r>
      <w:t>April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0AA7C802" w:rsidR="00E2587C" w:rsidRDefault="00E2587C" w:rsidP="00E63573">
    <w:pPr>
      <w:pStyle w:val="Footer"/>
      <w:jc w:val="right"/>
    </w:pPr>
    <w:r>
      <w:t>Version 2</w:t>
    </w:r>
  </w:p>
  <w:p w14:paraId="3741314E" w14:textId="444F2C30" w:rsidR="00E2587C" w:rsidRPr="00E63573" w:rsidRDefault="00E2587C" w:rsidP="00E63573">
    <w:pPr>
      <w:pStyle w:val="Footer"/>
      <w:jc w:val="right"/>
    </w:pPr>
    <w:r>
      <w:t>April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0500E" w14:textId="77777777" w:rsidR="009E1BEA" w:rsidRDefault="009E1BEA">
      <w:r>
        <w:separator/>
      </w:r>
    </w:p>
  </w:footnote>
  <w:footnote w:type="continuationSeparator" w:id="0">
    <w:p w14:paraId="055F2689" w14:textId="77777777" w:rsidR="009E1BEA" w:rsidRDefault="009E1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460363ED" w:rsidR="00E2587C" w:rsidRPr="000F2AAD" w:rsidRDefault="00E2587C" w:rsidP="000F2AAD">
    <w:pPr>
      <w:spacing w:after="240"/>
      <w:rPr>
        <w:noProof/>
      </w:rPr>
    </w:pPr>
    <w:r>
      <w:t>BUS 212: International Business</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4</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E2587C" w:rsidRPr="00B21089" w:rsidRDefault="00E2587C"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E2587C" w:rsidRPr="00D07152" w:rsidRDefault="00E2587C" w:rsidP="00472CF6">
    <w:pPr>
      <w:pStyle w:val="Heading1"/>
      <w:jc w:val="right"/>
    </w:pPr>
    <w:r>
      <w:t>Faculty Instructional Guide</w:t>
    </w:r>
  </w:p>
  <w:p w14:paraId="4D70E99B" w14:textId="48FFA75D" w:rsidR="00E2587C" w:rsidRPr="00825CE5" w:rsidRDefault="00E2587C" w:rsidP="00472CF6">
    <w:pPr>
      <w:pStyle w:val="Heading1"/>
      <w:jc w:val="right"/>
    </w:pPr>
    <w:r>
      <w:t>BUS 212: International Business</w:t>
    </w:r>
  </w:p>
  <w:p w14:paraId="7FBEB639" w14:textId="77777777" w:rsidR="00E2587C" w:rsidRDefault="00E2587C"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860089A"/>
    <w:multiLevelType w:val="hybridMultilevel"/>
    <w:tmpl w:val="3FF0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3"/>
  </w:num>
  <w:num w:numId="4">
    <w:abstractNumId w:val="6"/>
  </w:num>
  <w:num w:numId="5">
    <w:abstractNumId w:val="16"/>
  </w:num>
  <w:num w:numId="6">
    <w:abstractNumId w:val="17"/>
  </w:num>
  <w:num w:numId="7">
    <w:abstractNumId w:val="15"/>
  </w:num>
  <w:num w:numId="8">
    <w:abstractNumId w:val="0"/>
  </w:num>
  <w:num w:numId="9">
    <w:abstractNumId w:val="11"/>
  </w:num>
  <w:num w:numId="10">
    <w:abstractNumId w:val="1"/>
  </w:num>
  <w:num w:numId="11">
    <w:abstractNumId w:val="2"/>
  </w:num>
  <w:num w:numId="12">
    <w:abstractNumId w:val="3"/>
  </w:num>
  <w:num w:numId="13">
    <w:abstractNumId w:val="8"/>
  </w:num>
  <w:num w:numId="14">
    <w:abstractNumId w:val="7"/>
  </w:num>
  <w:num w:numId="15">
    <w:abstractNumId w:val="12"/>
  </w:num>
  <w:num w:numId="16">
    <w:abstractNumId w:val="4"/>
  </w:num>
  <w:num w:numId="17">
    <w:abstractNumId w:val="9"/>
  </w:num>
  <w:num w:numId="18">
    <w:abstractNumId w:val="10"/>
  </w:num>
  <w:num w:numId="19">
    <w:abstractNumId w:val="17"/>
  </w:num>
  <w:num w:numId="2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1497"/>
    <w:rsid w:val="00013048"/>
    <w:rsid w:val="00014F73"/>
    <w:rsid w:val="0001644E"/>
    <w:rsid w:val="00017FBB"/>
    <w:rsid w:val="00021458"/>
    <w:rsid w:val="0002170C"/>
    <w:rsid w:val="000234D7"/>
    <w:rsid w:val="00025270"/>
    <w:rsid w:val="00026A82"/>
    <w:rsid w:val="00027F87"/>
    <w:rsid w:val="00030F93"/>
    <w:rsid w:val="000335A4"/>
    <w:rsid w:val="00033926"/>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62BC"/>
    <w:rsid w:val="00057434"/>
    <w:rsid w:val="00057F8C"/>
    <w:rsid w:val="0006055B"/>
    <w:rsid w:val="00060B70"/>
    <w:rsid w:val="00063EF9"/>
    <w:rsid w:val="00064DA9"/>
    <w:rsid w:val="000657A0"/>
    <w:rsid w:val="00065AB6"/>
    <w:rsid w:val="0006700A"/>
    <w:rsid w:val="000671BB"/>
    <w:rsid w:val="000676EC"/>
    <w:rsid w:val="00070A28"/>
    <w:rsid w:val="00070E70"/>
    <w:rsid w:val="00072525"/>
    <w:rsid w:val="00073135"/>
    <w:rsid w:val="00074D33"/>
    <w:rsid w:val="00075A4D"/>
    <w:rsid w:val="00075B61"/>
    <w:rsid w:val="00080F0C"/>
    <w:rsid w:val="000824B6"/>
    <w:rsid w:val="0008292E"/>
    <w:rsid w:val="00082C4B"/>
    <w:rsid w:val="00082EF6"/>
    <w:rsid w:val="00085D23"/>
    <w:rsid w:val="000915C5"/>
    <w:rsid w:val="00091828"/>
    <w:rsid w:val="000936AB"/>
    <w:rsid w:val="00093883"/>
    <w:rsid w:val="0009418F"/>
    <w:rsid w:val="00094646"/>
    <w:rsid w:val="000950DB"/>
    <w:rsid w:val="0009705D"/>
    <w:rsid w:val="000A095F"/>
    <w:rsid w:val="000A3848"/>
    <w:rsid w:val="000A3E70"/>
    <w:rsid w:val="000A5265"/>
    <w:rsid w:val="000A5B26"/>
    <w:rsid w:val="000A60FD"/>
    <w:rsid w:val="000A684C"/>
    <w:rsid w:val="000B0ED5"/>
    <w:rsid w:val="000B1174"/>
    <w:rsid w:val="000B2909"/>
    <w:rsid w:val="000B3249"/>
    <w:rsid w:val="000B63DE"/>
    <w:rsid w:val="000C1433"/>
    <w:rsid w:val="000C1DB9"/>
    <w:rsid w:val="000C65BA"/>
    <w:rsid w:val="000C6C78"/>
    <w:rsid w:val="000C6F81"/>
    <w:rsid w:val="000C78CF"/>
    <w:rsid w:val="000D0639"/>
    <w:rsid w:val="000D0717"/>
    <w:rsid w:val="000D1E00"/>
    <w:rsid w:val="000D429C"/>
    <w:rsid w:val="000D534F"/>
    <w:rsid w:val="000D69E1"/>
    <w:rsid w:val="000E0328"/>
    <w:rsid w:val="000E05AD"/>
    <w:rsid w:val="000E0722"/>
    <w:rsid w:val="000E0ECB"/>
    <w:rsid w:val="000E295A"/>
    <w:rsid w:val="000E31C2"/>
    <w:rsid w:val="000E5FD9"/>
    <w:rsid w:val="000E7452"/>
    <w:rsid w:val="000E7930"/>
    <w:rsid w:val="000F18E7"/>
    <w:rsid w:val="000F2AAD"/>
    <w:rsid w:val="000F2C70"/>
    <w:rsid w:val="000F4397"/>
    <w:rsid w:val="000F5D60"/>
    <w:rsid w:val="000F5EB4"/>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44C0"/>
    <w:rsid w:val="0012539B"/>
    <w:rsid w:val="00125A9F"/>
    <w:rsid w:val="00125CB8"/>
    <w:rsid w:val="00126FF3"/>
    <w:rsid w:val="001279C2"/>
    <w:rsid w:val="00130C2A"/>
    <w:rsid w:val="00132272"/>
    <w:rsid w:val="00132A2A"/>
    <w:rsid w:val="0013537D"/>
    <w:rsid w:val="00135F7B"/>
    <w:rsid w:val="0013631E"/>
    <w:rsid w:val="00136E30"/>
    <w:rsid w:val="001411AD"/>
    <w:rsid w:val="00141674"/>
    <w:rsid w:val="00141D54"/>
    <w:rsid w:val="00144E2A"/>
    <w:rsid w:val="00145DB0"/>
    <w:rsid w:val="00147E92"/>
    <w:rsid w:val="00151A77"/>
    <w:rsid w:val="001523FE"/>
    <w:rsid w:val="00157FB9"/>
    <w:rsid w:val="001611D6"/>
    <w:rsid w:val="00161F9C"/>
    <w:rsid w:val="00162EAA"/>
    <w:rsid w:val="00162ED7"/>
    <w:rsid w:val="00163D1F"/>
    <w:rsid w:val="0016450B"/>
    <w:rsid w:val="00166288"/>
    <w:rsid w:val="00167EA0"/>
    <w:rsid w:val="00170605"/>
    <w:rsid w:val="00171ED6"/>
    <w:rsid w:val="001738E8"/>
    <w:rsid w:val="00173C42"/>
    <w:rsid w:val="00173D93"/>
    <w:rsid w:val="001745B2"/>
    <w:rsid w:val="00174E61"/>
    <w:rsid w:val="001756E5"/>
    <w:rsid w:val="001757C6"/>
    <w:rsid w:val="00176EFB"/>
    <w:rsid w:val="001815CC"/>
    <w:rsid w:val="00181BE5"/>
    <w:rsid w:val="00181DE6"/>
    <w:rsid w:val="00182D8A"/>
    <w:rsid w:val="00184AFF"/>
    <w:rsid w:val="0018763F"/>
    <w:rsid w:val="0019167D"/>
    <w:rsid w:val="00192916"/>
    <w:rsid w:val="00192C7F"/>
    <w:rsid w:val="0019514A"/>
    <w:rsid w:val="0019541D"/>
    <w:rsid w:val="00197C4E"/>
    <w:rsid w:val="001A31F3"/>
    <w:rsid w:val="001A3350"/>
    <w:rsid w:val="001A392A"/>
    <w:rsid w:val="001A5196"/>
    <w:rsid w:val="001A61AE"/>
    <w:rsid w:val="001A6671"/>
    <w:rsid w:val="001B3816"/>
    <w:rsid w:val="001B3D5E"/>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3FB"/>
    <w:rsid w:val="001E7BBA"/>
    <w:rsid w:val="001F007B"/>
    <w:rsid w:val="001F0955"/>
    <w:rsid w:val="001F1642"/>
    <w:rsid w:val="001F5025"/>
    <w:rsid w:val="00200422"/>
    <w:rsid w:val="002038EB"/>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681"/>
    <w:rsid w:val="002268F1"/>
    <w:rsid w:val="00227305"/>
    <w:rsid w:val="00227745"/>
    <w:rsid w:val="00230680"/>
    <w:rsid w:val="00230DAF"/>
    <w:rsid w:val="0023189B"/>
    <w:rsid w:val="002328D3"/>
    <w:rsid w:val="0023411A"/>
    <w:rsid w:val="00241FC8"/>
    <w:rsid w:val="002423C5"/>
    <w:rsid w:val="002444E7"/>
    <w:rsid w:val="00245045"/>
    <w:rsid w:val="00245F45"/>
    <w:rsid w:val="002468DF"/>
    <w:rsid w:val="00250E1B"/>
    <w:rsid w:val="002522B3"/>
    <w:rsid w:val="00254182"/>
    <w:rsid w:val="002559E7"/>
    <w:rsid w:val="002569A5"/>
    <w:rsid w:val="002570BE"/>
    <w:rsid w:val="0025775F"/>
    <w:rsid w:val="00260385"/>
    <w:rsid w:val="00260912"/>
    <w:rsid w:val="00260DA0"/>
    <w:rsid w:val="0026345D"/>
    <w:rsid w:val="002650B8"/>
    <w:rsid w:val="002661BB"/>
    <w:rsid w:val="00266656"/>
    <w:rsid w:val="002743AD"/>
    <w:rsid w:val="00274B8A"/>
    <w:rsid w:val="00274BFA"/>
    <w:rsid w:val="00275A7F"/>
    <w:rsid w:val="00275C68"/>
    <w:rsid w:val="00280E9E"/>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B780D"/>
    <w:rsid w:val="002C1641"/>
    <w:rsid w:val="002C18BC"/>
    <w:rsid w:val="002C26DD"/>
    <w:rsid w:val="002C59B3"/>
    <w:rsid w:val="002C64CE"/>
    <w:rsid w:val="002D343F"/>
    <w:rsid w:val="002D4219"/>
    <w:rsid w:val="002D4285"/>
    <w:rsid w:val="002D44E9"/>
    <w:rsid w:val="002D6021"/>
    <w:rsid w:val="002D6548"/>
    <w:rsid w:val="002D699B"/>
    <w:rsid w:val="002E1074"/>
    <w:rsid w:val="002E1232"/>
    <w:rsid w:val="002E51F3"/>
    <w:rsid w:val="002E57A4"/>
    <w:rsid w:val="002E5FF1"/>
    <w:rsid w:val="002E6C4E"/>
    <w:rsid w:val="002F08B7"/>
    <w:rsid w:val="002F0D95"/>
    <w:rsid w:val="002F1A27"/>
    <w:rsid w:val="002F21AF"/>
    <w:rsid w:val="002F2292"/>
    <w:rsid w:val="002F22CD"/>
    <w:rsid w:val="002F355E"/>
    <w:rsid w:val="002F3C05"/>
    <w:rsid w:val="002F53E9"/>
    <w:rsid w:val="002F673B"/>
    <w:rsid w:val="002F6F2D"/>
    <w:rsid w:val="00300E72"/>
    <w:rsid w:val="00301041"/>
    <w:rsid w:val="00302978"/>
    <w:rsid w:val="003047EE"/>
    <w:rsid w:val="0030503C"/>
    <w:rsid w:val="00305EC7"/>
    <w:rsid w:val="00306856"/>
    <w:rsid w:val="0031221D"/>
    <w:rsid w:val="003122C2"/>
    <w:rsid w:val="0031393B"/>
    <w:rsid w:val="0031522C"/>
    <w:rsid w:val="00320A54"/>
    <w:rsid w:val="0032143C"/>
    <w:rsid w:val="003219F5"/>
    <w:rsid w:val="0032571E"/>
    <w:rsid w:val="003348A4"/>
    <w:rsid w:val="0033509B"/>
    <w:rsid w:val="00335197"/>
    <w:rsid w:val="00335961"/>
    <w:rsid w:val="00337058"/>
    <w:rsid w:val="00341BDF"/>
    <w:rsid w:val="00343010"/>
    <w:rsid w:val="003436A3"/>
    <w:rsid w:val="003448C0"/>
    <w:rsid w:val="0034526A"/>
    <w:rsid w:val="0034561D"/>
    <w:rsid w:val="00351A4F"/>
    <w:rsid w:val="00351F22"/>
    <w:rsid w:val="003523E1"/>
    <w:rsid w:val="00353E92"/>
    <w:rsid w:val="00354E30"/>
    <w:rsid w:val="00354FDB"/>
    <w:rsid w:val="00355BB3"/>
    <w:rsid w:val="003578F8"/>
    <w:rsid w:val="00357F06"/>
    <w:rsid w:val="003608C9"/>
    <w:rsid w:val="00360FB5"/>
    <w:rsid w:val="00361ADD"/>
    <w:rsid w:val="00362893"/>
    <w:rsid w:val="00362ACD"/>
    <w:rsid w:val="00371306"/>
    <w:rsid w:val="00372658"/>
    <w:rsid w:val="003744DE"/>
    <w:rsid w:val="00376D27"/>
    <w:rsid w:val="003773D7"/>
    <w:rsid w:val="00380405"/>
    <w:rsid w:val="0038232D"/>
    <w:rsid w:val="00384A8F"/>
    <w:rsid w:val="00385FCB"/>
    <w:rsid w:val="00387C6B"/>
    <w:rsid w:val="003907E9"/>
    <w:rsid w:val="00396246"/>
    <w:rsid w:val="003A1FA4"/>
    <w:rsid w:val="003A347D"/>
    <w:rsid w:val="003A369D"/>
    <w:rsid w:val="003A3E88"/>
    <w:rsid w:val="003A7392"/>
    <w:rsid w:val="003B11AF"/>
    <w:rsid w:val="003B3045"/>
    <w:rsid w:val="003B4E9B"/>
    <w:rsid w:val="003B513D"/>
    <w:rsid w:val="003B5A4A"/>
    <w:rsid w:val="003C386E"/>
    <w:rsid w:val="003C53FC"/>
    <w:rsid w:val="003C5536"/>
    <w:rsid w:val="003C6F92"/>
    <w:rsid w:val="003D1B21"/>
    <w:rsid w:val="003D3EE1"/>
    <w:rsid w:val="003D4DC6"/>
    <w:rsid w:val="003D644E"/>
    <w:rsid w:val="003D65E2"/>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07510"/>
    <w:rsid w:val="004109FE"/>
    <w:rsid w:val="0041322F"/>
    <w:rsid w:val="004143CB"/>
    <w:rsid w:val="00417C60"/>
    <w:rsid w:val="00417F14"/>
    <w:rsid w:val="0042358F"/>
    <w:rsid w:val="00423F5C"/>
    <w:rsid w:val="004251B3"/>
    <w:rsid w:val="00427237"/>
    <w:rsid w:val="00430518"/>
    <w:rsid w:val="00432341"/>
    <w:rsid w:val="00433025"/>
    <w:rsid w:val="00433F4E"/>
    <w:rsid w:val="00436985"/>
    <w:rsid w:val="004421FA"/>
    <w:rsid w:val="00445F59"/>
    <w:rsid w:val="00446446"/>
    <w:rsid w:val="00446623"/>
    <w:rsid w:val="00451471"/>
    <w:rsid w:val="00451ADA"/>
    <w:rsid w:val="00452EF3"/>
    <w:rsid w:val="00454C1A"/>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0780"/>
    <w:rsid w:val="00487079"/>
    <w:rsid w:val="004909EE"/>
    <w:rsid w:val="0049398D"/>
    <w:rsid w:val="0049401E"/>
    <w:rsid w:val="00496EE5"/>
    <w:rsid w:val="004A04F7"/>
    <w:rsid w:val="004A1A43"/>
    <w:rsid w:val="004A2780"/>
    <w:rsid w:val="004A439F"/>
    <w:rsid w:val="004A4863"/>
    <w:rsid w:val="004A4C18"/>
    <w:rsid w:val="004A4D5E"/>
    <w:rsid w:val="004A7A87"/>
    <w:rsid w:val="004B35AB"/>
    <w:rsid w:val="004B3BB2"/>
    <w:rsid w:val="004B4F8D"/>
    <w:rsid w:val="004B572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07C2"/>
    <w:rsid w:val="0050441C"/>
    <w:rsid w:val="005048F3"/>
    <w:rsid w:val="00507984"/>
    <w:rsid w:val="00510A87"/>
    <w:rsid w:val="00510E21"/>
    <w:rsid w:val="005157D9"/>
    <w:rsid w:val="0051737B"/>
    <w:rsid w:val="00521FD4"/>
    <w:rsid w:val="00523045"/>
    <w:rsid w:val="0052311A"/>
    <w:rsid w:val="00523153"/>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0A72"/>
    <w:rsid w:val="00561389"/>
    <w:rsid w:val="00562CC9"/>
    <w:rsid w:val="0056515E"/>
    <w:rsid w:val="00566B5B"/>
    <w:rsid w:val="00566EA0"/>
    <w:rsid w:val="00567294"/>
    <w:rsid w:val="00570189"/>
    <w:rsid w:val="00570549"/>
    <w:rsid w:val="005717D7"/>
    <w:rsid w:val="00572DA6"/>
    <w:rsid w:val="00573E59"/>
    <w:rsid w:val="005756C5"/>
    <w:rsid w:val="00576580"/>
    <w:rsid w:val="0057681B"/>
    <w:rsid w:val="00581922"/>
    <w:rsid w:val="005900D0"/>
    <w:rsid w:val="00590E94"/>
    <w:rsid w:val="0059251D"/>
    <w:rsid w:val="00593A25"/>
    <w:rsid w:val="0059451A"/>
    <w:rsid w:val="005958BB"/>
    <w:rsid w:val="00596E8F"/>
    <w:rsid w:val="00597ABC"/>
    <w:rsid w:val="005A1A82"/>
    <w:rsid w:val="005A1AFC"/>
    <w:rsid w:val="005A2175"/>
    <w:rsid w:val="005A4BB5"/>
    <w:rsid w:val="005A4DDA"/>
    <w:rsid w:val="005B037C"/>
    <w:rsid w:val="005B10FE"/>
    <w:rsid w:val="005B2A16"/>
    <w:rsid w:val="005B3281"/>
    <w:rsid w:val="005B452A"/>
    <w:rsid w:val="005B56E9"/>
    <w:rsid w:val="005C0742"/>
    <w:rsid w:val="005C1120"/>
    <w:rsid w:val="005C14C4"/>
    <w:rsid w:val="005C232C"/>
    <w:rsid w:val="005C3371"/>
    <w:rsid w:val="005C5AB1"/>
    <w:rsid w:val="005C61BD"/>
    <w:rsid w:val="005C6FB6"/>
    <w:rsid w:val="005D02FB"/>
    <w:rsid w:val="005D0747"/>
    <w:rsid w:val="005D2181"/>
    <w:rsid w:val="005D2E3B"/>
    <w:rsid w:val="005D393B"/>
    <w:rsid w:val="005D5772"/>
    <w:rsid w:val="005D5DE7"/>
    <w:rsid w:val="005D6AEC"/>
    <w:rsid w:val="005D6E0B"/>
    <w:rsid w:val="005D7616"/>
    <w:rsid w:val="005E4364"/>
    <w:rsid w:val="005E6C6E"/>
    <w:rsid w:val="005E79E6"/>
    <w:rsid w:val="005F034D"/>
    <w:rsid w:val="005F1C24"/>
    <w:rsid w:val="005F3692"/>
    <w:rsid w:val="005F4C9A"/>
    <w:rsid w:val="005F60B8"/>
    <w:rsid w:val="00603058"/>
    <w:rsid w:val="006039D3"/>
    <w:rsid w:val="00605A9B"/>
    <w:rsid w:val="0060674E"/>
    <w:rsid w:val="006067E0"/>
    <w:rsid w:val="006071E1"/>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26F34"/>
    <w:rsid w:val="006319DE"/>
    <w:rsid w:val="006324AB"/>
    <w:rsid w:val="0063301B"/>
    <w:rsid w:val="00633A1A"/>
    <w:rsid w:val="00633DC0"/>
    <w:rsid w:val="006361DC"/>
    <w:rsid w:val="006400FA"/>
    <w:rsid w:val="00641055"/>
    <w:rsid w:val="00642791"/>
    <w:rsid w:val="00644116"/>
    <w:rsid w:val="00646C8C"/>
    <w:rsid w:val="00647A9C"/>
    <w:rsid w:val="006502B1"/>
    <w:rsid w:val="00651450"/>
    <w:rsid w:val="00651990"/>
    <w:rsid w:val="00660791"/>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6144"/>
    <w:rsid w:val="00687202"/>
    <w:rsid w:val="00687273"/>
    <w:rsid w:val="00687EBA"/>
    <w:rsid w:val="00692820"/>
    <w:rsid w:val="00695A17"/>
    <w:rsid w:val="00697547"/>
    <w:rsid w:val="00697736"/>
    <w:rsid w:val="006A21F1"/>
    <w:rsid w:val="006A2765"/>
    <w:rsid w:val="006A7602"/>
    <w:rsid w:val="006A7A6A"/>
    <w:rsid w:val="006B074B"/>
    <w:rsid w:val="006B2C75"/>
    <w:rsid w:val="006B3629"/>
    <w:rsid w:val="006B3B68"/>
    <w:rsid w:val="006B7AF1"/>
    <w:rsid w:val="006C16E1"/>
    <w:rsid w:val="006C3555"/>
    <w:rsid w:val="006C3591"/>
    <w:rsid w:val="006C6F8C"/>
    <w:rsid w:val="006C7888"/>
    <w:rsid w:val="006D68FF"/>
    <w:rsid w:val="006D6909"/>
    <w:rsid w:val="006E3ED0"/>
    <w:rsid w:val="006E4027"/>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373F"/>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C77"/>
    <w:rsid w:val="00755991"/>
    <w:rsid w:val="00757D42"/>
    <w:rsid w:val="007603E4"/>
    <w:rsid w:val="007633A3"/>
    <w:rsid w:val="00767616"/>
    <w:rsid w:val="00767A4B"/>
    <w:rsid w:val="007705F7"/>
    <w:rsid w:val="0077111C"/>
    <w:rsid w:val="00771A4B"/>
    <w:rsid w:val="00771A94"/>
    <w:rsid w:val="007754EE"/>
    <w:rsid w:val="007772BA"/>
    <w:rsid w:val="00777DC1"/>
    <w:rsid w:val="00777FF9"/>
    <w:rsid w:val="00782536"/>
    <w:rsid w:val="00782F97"/>
    <w:rsid w:val="00787545"/>
    <w:rsid w:val="00787BBD"/>
    <w:rsid w:val="00787CE9"/>
    <w:rsid w:val="00790228"/>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4EA4"/>
    <w:rsid w:val="007C6105"/>
    <w:rsid w:val="007C6373"/>
    <w:rsid w:val="007C65A1"/>
    <w:rsid w:val="007C77D0"/>
    <w:rsid w:val="007D3841"/>
    <w:rsid w:val="007D6398"/>
    <w:rsid w:val="007E1D95"/>
    <w:rsid w:val="007E32FD"/>
    <w:rsid w:val="007E38CC"/>
    <w:rsid w:val="007E6AA2"/>
    <w:rsid w:val="007E6D42"/>
    <w:rsid w:val="007E7C6D"/>
    <w:rsid w:val="007F1477"/>
    <w:rsid w:val="007F1B4D"/>
    <w:rsid w:val="007F339F"/>
    <w:rsid w:val="007F777E"/>
    <w:rsid w:val="008007C9"/>
    <w:rsid w:val="00800ACD"/>
    <w:rsid w:val="0080103D"/>
    <w:rsid w:val="0080197B"/>
    <w:rsid w:val="00802ED7"/>
    <w:rsid w:val="00804CAC"/>
    <w:rsid w:val="0080573F"/>
    <w:rsid w:val="00812F57"/>
    <w:rsid w:val="00820F58"/>
    <w:rsid w:val="00821726"/>
    <w:rsid w:val="00821D96"/>
    <w:rsid w:val="0082264A"/>
    <w:rsid w:val="00824D94"/>
    <w:rsid w:val="00825564"/>
    <w:rsid w:val="00825A53"/>
    <w:rsid w:val="00825CE5"/>
    <w:rsid w:val="00832028"/>
    <w:rsid w:val="00832562"/>
    <w:rsid w:val="008333A9"/>
    <w:rsid w:val="008338CF"/>
    <w:rsid w:val="00833C78"/>
    <w:rsid w:val="0083526B"/>
    <w:rsid w:val="00840BFF"/>
    <w:rsid w:val="00842155"/>
    <w:rsid w:val="008426FD"/>
    <w:rsid w:val="00842C6F"/>
    <w:rsid w:val="0084625A"/>
    <w:rsid w:val="008474D7"/>
    <w:rsid w:val="00850DBC"/>
    <w:rsid w:val="008529AD"/>
    <w:rsid w:val="00853929"/>
    <w:rsid w:val="008568EC"/>
    <w:rsid w:val="00860D9F"/>
    <w:rsid w:val="00861D9D"/>
    <w:rsid w:val="008627AC"/>
    <w:rsid w:val="00863353"/>
    <w:rsid w:val="00863929"/>
    <w:rsid w:val="00867C90"/>
    <w:rsid w:val="00870F68"/>
    <w:rsid w:val="00872142"/>
    <w:rsid w:val="00873DD7"/>
    <w:rsid w:val="00874867"/>
    <w:rsid w:val="00875E1C"/>
    <w:rsid w:val="00876B5F"/>
    <w:rsid w:val="008813E3"/>
    <w:rsid w:val="00881922"/>
    <w:rsid w:val="008848D8"/>
    <w:rsid w:val="00885B56"/>
    <w:rsid w:val="008867EB"/>
    <w:rsid w:val="008929B1"/>
    <w:rsid w:val="0089388C"/>
    <w:rsid w:val="00893B06"/>
    <w:rsid w:val="008941DB"/>
    <w:rsid w:val="0089515C"/>
    <w:rsid w:val="008A20D3"/>
    <w:rsid w:val="008A4301"/>
    <w:rsid w:val="008B1818"/>
    <w:rsid w:val="008B2960"/>
    <w:rsid w:val="008B3250"/>
    <w:rsid w:val="008B37CC"/>
    <w:rsid w:val="008B3D4C"/>
    <w:rsid w:val="008B4192"/>
    <w:rsid w:val="008B58E3"/>
    <w:rsid w:val="008C009D"/>
    <w:rsid w:val="008C1122"/>
    <w:rsid w:val="008C24A4"/>
    <w:rsid w:val="008C2C06"/>
    <w:rsid w:val="008C4886"/>
    <w:rsid w:val="008C4F02"/>
    <w:rsid w:val="008C4FA2"/>
    <w:rsid w:val="008D1753"/>
    <w:rsid w:val="008D31C4"/>
    <w:rsid w:val="008D3B59"/>
    <w:rsid w:val="008D7BCE"/>
    <w:rsid w:val="008E06E0"/>
    <w:rsid w:val="008E3F64"/>
    <w:rsid w:val="008E5B75"/>
    <w:rsid w:val="008E7A74"/>
    <w:rsid w:val="008F09AD"/>
    <w:rsid w:val="008F436F"/>
    <w:rsid w:val="008F455A"/>
    <w:rsid w:val="00902A75"/>
    <w:rsid w:val="0090392C"/>
    <w:rsid w:val="00903B0E"/>
    <w:rsid w:val="00904533"/>
    <w:rsid w:val="0090566F"/>
    <w:rsid w:val="00906722"/>
    <w:rsid w:val="00910A74"/>
    <w:rsid w:val="009110EC"/>
    <w:rsid w:val="00912D11"/>
    <w:rsid w:val="00915155"/>
    <w:rsid w:val="0091789A"/>
    <w:rsid w:val="00923383"/>
    <w:rsid w:val="00926A35"/>
    <w:rsid w:val="00927461"/>
    <w:rsid w:val="00933BEA"/>
    <w:rsid w:val="00934368"/>
    <w:rsid w:val="0094017A"/>
    <w:rsid w:val="009405D3"/>
    <w:rsid w:val="00940ED5"/>
    <w:rsid w:val="00941577"/>
    <w:rsid w:val="00944F7C"/>
    <w:rsid w:val="00945212"/>
    <w:rsid w:val="00946217"/>
    <w:rsid w:val="00947426"/>
    <w:rsid w:val="00947D50"/>
    <w:rsid w:val="009502A7"/>
    <w:rsid w:val="00951A8C"/>
    <w:rsid w:val="009522CC"/>
    <w:rsid w:val="00955E05"/>
    <w:rsid w:val="009573FF"/>
    <w:rsid w:val="00957F2C"/>
    <w:rsid w:val="0096041D"/>
    <w:rsid w:val="00961533"/>
    <w:rsid w:val="0096389B"/>
    <w:rsid w:val="00963DCA"/>
    <w:rsid w:val="009646D5"/>
    <w:rsid w:val="00965354"/>
    <w:rsid w:val="00965563"/>
    <w:rsid w:val="00965787"/>
    <w:rsid w:val="00966587"/>
    <w:rsid w:val="00967565"/>
    <w:rsid w:val="00967744"/>
    <w:rsid w:val="00971078"/>
    <w:rsid w:val="00974932"/>
    <w:rsid w:val="0098039F"/>
    <w:rsid w:val="00981117"/>
    <w:rsid w:val="00981B09"/>
    <w:rsid w:val="00982C9A"/>
    <w:rsid w:val="00983040"/>
    <w:rsid w:val="00985876"/>
    <w:rsid w:val="00987869"/>
    <w:rsid w:val="00987C97"/>
    <w:rsid w:val="009909A9"/>
    <w:rsid w:val="00991F43"/>
    <w:rsid w:val="0099302E"/>
    <w:rsid w:val="00995626"/>
    <w:rsid w:val="00996B52"/>
    <w:rsid w:val="00996E59"/>
    <w:rsid w:val="009A07C1"/>
    <w:rsid w:val="009A0C65"/>
    <w:rsid w:val="009A11C6"/>
    <w:rsid w:val="009A14BD"/>
    <w:rsid w:val="009A37D8"/>
    <w:rsid w:val="009A4BC1"/>
    <w:rsid w:val="009A5F4F"/>
    <w:rsid w:val="009B0602"/>
    <w:rsid w:val="009B108C"/>
    <w:rsid w:val="009B1849"/>
    <w:rsid w:val="009C03DF"/>
    <w:rsid w:val="009C1989"/>
    <w:rsid w:val="009C47CC"/>
    <w:rsid w:val="009C49CA"/>
    <w:rsid w:val="009C59F0"/>
    <w:rsid w:val="009C6EE4"/>
    <w:rsid w:val="009D067C"/>
    <w:rsid w:val="009D06EC"/>
    <w:rsid w:val="009D107E"/>
    <w:rsid w:val="009D136B"/>
    <w:rsid w:val="009D1D06"/>
    <w:rsid w:val="009D64C4"/>
    <w:rsid w:val="009E0470"/>
    <w:rsid w:val="009E1BEA"/>
    <w:rsid w:val="009E4167"/>
    <w:rsid w:val="009E4DD1"/>
    <w:rsid w:val="009E549C"/>
    <w:rsid w:val="009E605D"/>
    <w:rsid w:val="009E6221"/>
    <w:rsid w:val="009E75FE"/>
    <w:rsid w:val="009F489D"/>
    <w:rsid w:val="009F63C1"/>
    <w:rsid w:val="009F6FAF"/>
    <w:rsid w:val="009F734E"/>
    <w:rsid w:val="00A003D3"/>
    <w:rsid w:val="00A02910"/>
    <w:rsid w:val="00A03F14"/>
    <w:rsid w:val="00A0489E"/>
    <w:rsid w:val="00A10887"/>
    <w:rsid w:val="00A13AC3"/>
    <w:rsid w:val="00A15725"/>
    <w:rsid w:val="00A16AF5"/>
    <w:rsid w:val="00A2358A"/>
    <w:rsid w:val="00A236E5"/>
    <w:rsid w:val="00A25182"/>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663F"/>
    <w:rsid w:val="00A4786A"/>
    <w:rsid w:val="00A5031D"/>
    <w:rsid w:val="00A51574"/>
    <w:rsid w:val="00A517B3"/>
    <w:rsid w:val="00A534FA"/>
    <w:rsid w:val="00A53BA1"/>
    <w:rsid w:val="00A544A7"/>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027"/>
    <w:rsid w:val="00A763FB"/>
    <w:rsid w:val="00A77B78"/>
    <w:rsid w:val="00A804E9"/>
    <w:rsid w:val="00A823E3"/>
    <w:rsid w:val="00A85453"/>
    <w:rsid w:val="00A8566B"/>
    <w:rsid w:val="00A8569D"/>
    <w:rsid w:val="00A860B6"/>
    <w:rsid w:val="00A86514"/>
    <w:rsid w:val="00A86537"/>
    <w:rsid w:val="00A86ABA"/>
    <w:rsid w:val="00A87F2B"/>
    <w:rsid w:val="00A90E4A"/>
    <w:rsid w:val="00A97605"/>
    <w:rsid w:val="00AA0531"/>
    <w:rsid w:val="00AA351B"/>
    <w:rsid w:val="00AA3606"/>
    <w:rsid w:val="00AA7448"/>
    <w:rsid w:val="00AB01FF"/>
    <w:rsid w:val="00AB0F83"/>
    <w:rsid w:val="00AB1DA7"/>
    <w:rsid w:val="00AB2C36"/>
    <w:rsid w:val="00AB3BDE"/>
    <w:rsid w:val="00AB3BF8"/>
    <w:rsid w:val="00AB5ED5"/>
    <w:rsid w:val="00AB63F4"/>
    <w:rsid w:val="00AB64BD"/>
    <w:rsid w:val="00AB710D"/>
    <w:rsid w:val="00AB7909"/>
    <w:rsid w:val="00AC124A"/>
    <w:rsid w:val="00AC14C7"/>
    <w:rsid w:val="00AC2503"/>
    <w:rsid w:val="00AC2BBF"/>
    <w:rsid w:val="00AD0E85"/>
    <w:rsid w:val="00AD1885"/>
    <w:rsid w:val="00AD212B"/>
    <w:rsid w:val="00AD2282"/>
    <w:rsid w:val="00AD235E"/>
    <w:rsid w:val="00AD3675"/>
    <w:rsid w:val="00AD6EAA"/>
    <w:rsid w:val="00AE3EA1"/>
    <w:rsid w:val="00AE5F25"/>
    <w:rsid w:val="00AE6C6E"/>
    <w:rsid w:val="00AF0456"/>
    <w:rsid w:val="00AF35D0"/>
    <w:rsid w:val="00AF6B58"/>
    <w:rsid w:val="00AF6E51"/>
    <w:rsid w:val="00AF7475"/>
    <w:rsid w:val="00B00FB2"/>
    <w:rsid w:val="00B0156E"/>
    <w:rsid w:val="00B01F76"/>
    <w:rsid w:val="00B022B3"/>
    <w:rsid w:val="00B03F08"/>
    <w:rsid w:val="00B0408C"/>
    <w:rsid w:val="00B07325"/>
    <w:rsid w:val="00B076FD"/>
    <w:rsid w:val="00B13C84"/>
    <w:rsid w:val="00B13DE8"/>
    <w:rsid w:val="00B14512"/>
    <w:rsid w:val="00B145FF"/>
    <w:rsid w:val="00B15B97"/>
    <w:rsid w:val="00B200C3"/>
    <w:rsid w:val="00B21D4E"/>
    <w:rsid w:val="00B2284F"/>
    <w:rsid w:val="00B2437E"/>
    <w:rsid w:val="00B247F1"/>
    <w:rsid w:val="00B25EE9"/>
    <w:rsid w:val="00B2621F"/>
    <w:rsid w:val="00B26CD5"/>
    <w:rsid w:val="00B35AF8"/>
    <w:rsid w:val="00B35B59"/>
    <w:rsid w:val="00B36CD1"/>
    <w:rsid w:val="00B44CEC"/>
    <w:rsid w:val="00B44E1B"/>
    <w:rsid w:val="00B47775"/>
    <w:rsid w:val="00B50835"/>
    <w:rsid w:val="00B52106"/>
    <w:rsid w:val="00B52AE1"/>
    <w:rsid w:val="00B53274"/>
    <w:rsid w:val="00B542E9"/>
    <w:rsid w:val="00B54BD5"/>
    <w:rsid w:val="00B57648"/>
    <w:rsid w:val="00B61390"/>
    <w:rsid w:val="00B628E1"/>
    <w:rsid w:val="00B631A2"/>
    <w:rsid w:val="00B72B82"/>
    <w:rsid w:val="00B7455D"/>
    <w:rsid w:val="00B749D8"/>
    <w:rsid w:val="00B75122"/>
    <w:rsid w:val="00B75DF7"/>
    <w:rsid w:val="00B7695F"/>
    <w:rsid w:val="00B77BF1"/>
    <w:rsid w:val="00B80EE9"/>
    <w:rsid w:val="00B81C62"/>
    <w:rsid w:val="00B853C5"/>
    <w:rsid w:val="00B85F49"/>
    <w:rsid w:val="00B87C25"/>
    <w:rsid w:val="00B87C89"/>
    <w:rsid w:val="00B90F2A"/>
    <w:rsid w:val="00B91303"/>
    <w:rsid w:val="00B91345"/>
    <w:rsid w:val="00B92D74"/>
    <w:rsid w:val="00B941A5"/>
    <w:rsid w:val="00B94C5E"/>
    <w:rsid w:val="00B96BB6"/>
    <w:rsid w:val="00B96DFF"/>
    <w:rsid w:val="00BA036C"/>
    <w:rsid w:val="00BA0A9F"/>
    <w:rsid w:val="00BA200A"/>
    <w:rsid w:val="00BA388D"/>
    <w:rsid w:val="00BA4518"/>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1270"/>
    <w:rsid w:val="00BD2977"/>
    <w:rsid w:val="00BD2D70"/>
    <w:rsid w:val="00BD51DC"/>
    <w:rsid w:val="00BD5468"/>
    <w:rsid w:val="00BD6096"/>
    <w:rsid w:val="00BE17CB"/>
    <w:rsid w:val="00BE198B"/>
    <w:rsid w:val="00BE261A"/>
    <w:rsid w:val="00BE3C56"/>
    <w:rsid w:val="00BE54C1"/>
    <w:rsid w:val="00BE6308"/>
    <w:rsid w:val="00BE65FA"/>
    <w:rsid w:val="00BE6796"/>
    <w:rsid w:val="00BF05F0"/>
    <w:rsid w:val="00BF2932"/>
    <w:rsid w:val="00BF2F22"/>
    <w:rsid w:val="00BF4280"/>
    <w:rsid w:val="00BF64A5"/>
    <w:rsid w:val="00C00AAB"/>
    <w:rsid w:val="00C02CF0"/>
    <w:rsid w:val="00C036FD"/>
    <w:rsid w:val="00C03735"/>
    <w:rsid w:val="00C03857"/>
    <w:rsid w:val="00C04139"/>
    <w:rsid w:val="00C0441F"/>
    <w:rsid w:val="00C0677C"/>
    <w:rsid w:val="00C11A5E"/>
    <w:rsid w:val="00C174A8"/>
    <w:rsid w:val="00C2279E"/>
    <w:rsid w:val="00C22EB0"/>
    <w:rsid w:val="00C23C23"/>
    <w:rsid w:val="00C25266"/>
    <w:rsid w:val="00C26CDE"/>
    <w:rsid w:val="00C316CA"/>
    <w:rsid w:val="00C343AE"/>
    <w:rsid w:val="00C3597A"/>
    <w:rsid w:val="00C35BFD"/>
    <w:rsid w:val="00C40F7B"/>
    <w:rsid w:val="00C436A4"/>
    <w:rsid w:val="00C5223D"/>
    <w:rsid w:val="00C531C1"/>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1A25"/>
    <w:rsid w:val="00C9409E"/>
    <w:rsid w:val="00C96957"/>
    <w:rsid w:val="00CA0C97"/>
    <w:rsid w:val="00CA1A34"/>
    <w:rsid w:val="00CA1F02"/>
    <w:rsid w:val="00CA2AA7"/>
    <w:rsid w:val="00CA341D"/>
    <w:rsid w:val="00CA5C1B"/>
    <w:rsid w:val="00CB295E"/>
    <w:rsid w:val="00CB51EE"/>
    <w:rsid w:val="00CC0717"/>
    <w:rsid w:val="00CC20D5"/>
    <w:rsid w:val="00CC322F"/>
    <w:rsid w:val="00CC3A5C"/>
    <w:rsid w:val="00CC63E5"/>
    <w:rsid w:val="00CD4F80"/>
    <w:rsid w:val="00CD6537"/>
    <w:rsid w:val="00CD6B32"/>
    <w:rsid w:val="00CD6C5E"/>
    <w:rsid w:val="00CE4223"/>
    <w:rsid w:val="00CE4DED"/>
    <w:rsid w:val="00CE514D"/>
    <w:rsid w:val="00CE64E7"/>
    <w:rsid w:val="00CE7D31"/>
    <w:rsid w:val="00CF2FDE"/>
    <w:rsid w:val="00CF3246"/>
    <w:rsid w:val="00CF3AA9"/>
    <w:rsid w:val="00CF4076"/>
    <w:rsid w:val="00CF4355"/>
    <w:rsid w:val="00CF43C0"/>
    <w:rsid w:val="00CF4E74"/>
    <w:rsid w:val="00CF5FFB"/>
    <w:rsid w:val="00CF792E"/>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868"/>
    <w:rsid w:val="00D35A0B"/>
    <w:rsid w:val="00D3638A"/>
    <w:rsid w:val="00D37F3C"/>
    <w:rsid w:val="00D44E14"/>
    <w:rsid w:val="00D45496"/>
    <w:rsid w:val="00D46EEA"/>
    <w:rsid w:val="00D5337F"/>
    <w:rsid w:val="00D53CDE"/>
    <w:rsid w:val="00D61D8F"/>
    <w:rsid w:val="00D6251D"/>
    <w:rsid w:val="00D62979"/>
    <w:rsid w:val="00D62CCC"/>
    <w:rsid w:val="00D6401E"/>
    <w:rsid w:val="00D65CF8"/>
    <w:rsid w:val="00D72B43"/>
    <w:rsid w:val="00D73FAC"/>
    <w:rsid w:val="00D764CD"/>
    <w:rsid w:val="00D779F8"/>
    <w:rsid w:val="00D810CB"/>
    <w:rsid w:val="00D8194E"/>
    <w:rsid w:val="00D82F98"/>
    <w:rsid w:val="00D849DA"/>
    <w:rsid w:val="00D84C5C"/>
    <w:rsid w:val="00D86A9A"/>
    <w:rsid w:val="00D90D34"/>
    <w:rsid w:val="00D92516"/>
    <w:rsid w:val="00D929A2"/>
    <w:rsid w:val="00D9427C"/>
    <w:rsid w:val="00D96BDD"/>
    <w:rsid w:val="00D978A0"/>
    <w:rsid w:val="00DA033B"/>
    <w:rsid w:val="00DA0AA1"/>
    <w:rsid w:val="00DA1207"/>
    <w:rsid w:val="00DA2A99"/>
    <w:rsid w:val="00DA3709"/>
    <w:rsid w:val="00DA45E4"/>
    <w:rsid w:val="00DA49C4"/>
    <w:rsid w:val="00DA4D48"/>
    <w:rsid w:val="00DA7102"/>
    <w:rsid w:val="00DB4448"/>
    <w:rsid w:val="00DB5A48"/>
    <w:rsid w:val="00DB763D"/>
    <w:rsid w:val="00DC1E48"/>
    <w:rsid w:val="00DC3920"/>
    <w:rsid w:val="00DC3AEC"/>
    <w:rsid w:val="00DC3BAA"/>
    <w:rsid w:val="00DC7472"/>
    <w:rsid w:val="00DC7D4C"/>
    <w:rsid w:val="00DD1173"/>
    <w:rsid w:val="00DD16EC"/>
    <w:rsid w:val="00DD1F54"/>
    <w:rsid w:val="00DD40D1"/>
    <w:rsid w:val="00DD4819"/>
    <w:rsid w:val="00DD4FB2"/>
    <w:rsid w:val="00DD6296"/>
    <w:rsid w:val="00DD631B"/>
    <w:rsid w:val="00DE5C3E"/>
    <w:rsid w:val="00DF25F2"/>
    <w:rsid w:val="00DF2764"/>
    <w:rsid w:val="00DF2BB9"/>
    <w:rsid w:val="00DF2CA0"/>
    <w:rsid w:val="00DF3DB6"/>
    <w:rsid w:val="00DF499F"/>
    <w:rsid w:val="00DF576A"/>
    <w:rsid w:val="00DF597B"/>
    <w:rsid w:val="00DF5BE9"/>
    <w:rsid w:val="00E00215"/>
    <w:rsid w:val="00E00C86"/>
    <w:rsid w:val="00E01865"/>
    <w:rsid w:val="00E10278"/>
    <w:rsid w:val="00E10519"/>
    <w:rsid w:val="00E12001"/>
    <w:rsid w:val="00E127B5"/>
    <w:rsid w:val="00E1317F"/>
    <w:rsid w:val="00E137F4"/>
    <w:rsid w:val="00E15C6B"/>
    <w:rsid w:val="00E17229"/>
    <w:rsid w:val="00E22529"/>
    <w:rsid w:val="00E2587C"/>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365"/>
    <w:rsid w:val="00E9067D"/>
    <w:rsid w:val="00E93328"/>
    <w:rsid w:val="00E956DC"/>
    <w:rsid w:val="00E975A5"/>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937"/>
    <w:rsid w:val="00EC4CE0"/>
    <w:rsid w:val="00EC4E49"/>
    <w:rsid w:val="00EC5E69"/>
    <w:rsid w:val="00EC7351"/>
    <w:rsid w:val="00ED07D0"/>
    <w:rsid w:val="00ED21A4"/>
    <w:rsid w:val="00ED448A"/>
    <w:rsid w:val="00ED6FA8"/>
    <w:rsid w:val="00ED7BE1"/>
    <w:rsid w:val="00EE0760"/>
    <w:rsid w:val="00EE3029"/>
    <w:rsid w:val="00EE485F"/>
    <w:rsid w:val="00EE584D"/>
    <w:rsid w:val="00EE62CD"/>
    <w:rsid w:val="00EE6AA2"/>
    <w:rsid w:val="00EE72BE"/>
    <w:rsid w:val="00EF1D02"/>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202C0"/>
    <w:rsid w:val="00F20546"/>
    <w:rsid w:val="00F2062C"/>
    <w:rsid w:val="00F2286E"/>
    <w:rsid w:val="00F22EFE"/>
    <w:rsid w:val="00F23385"/>
    <w:rsid w:val="00F235B7"/>
    <w:rsid w:val="00F245C6"/>
    <w:rsid w:val="00F260C9"/>
    <w:rsid w:val="00F27143"/>
    <w:rsid w:val="00F3101D"/>
    <w:rsid w:val="00F31D4A"/>
    <w:rsid w:val="00F321D4"/>
    <w:rsid w:val="00F3542B"/>
    <w:rsid w:val="00F41A7E"/>
    <w:rsid w:val="00F42512"/>
    <w:rsid w:val="00F42B5B"/>
    <w:rsid w:val="00F42C9D"/>
    <w:rsid w:val="00F42FCF"/>
    <w:rsid w:val="00F4394D"/>
    <w:rsid w:val="00F45B7C"/>
    <w:rsid w:val="00F51042"/>
    <w:rsid w:val="00F512AB"/>
    <w:rsid w:val="00F52CA0"/>
    <w:rsid w:val="00F53638"/>
    <w:rsid w:val="00F538D8"/>
    <w:rsid w:val="00F5410A"/>
    <w:rsid w:val="00F541B8"/>
    <w:rsid w:val="00F5619A"/>
    <w:rsid w:val="00F561C5"/>
    <w:rsid w:val="00F564BC"/>
    <w:rsid w:val="00F57032"/>
    <w:rsid w:val="00F5724B"/>
    <w:rsid w:val="00F615BD"/>
    <w:rsid w:val="00F61FB0"/>
    <w:rsid w:val="00F6789C"/>
    <w:rsid w:val="00F6795B"/>
    <w:rsid w:val="00F70566"/>
    <w:rsid w:val="00F707CA"/>
    <w:rsid w:val="00F70C4B"/>
    <w:rsid w:val="00F725EC"/>
    <w:rsid w:val="00F72FFD"/>
    <w:rsid w:val="00F743E5"/>
    <w:rsid w:val="00F74955"/>
    <w:rsid w:val="00F75EE3"/>
    <w:rsid w:val="00F76446"/>
    <w:rsid w:val="00F77EDB"/>
    <w:rsid w:val="00F810BE"/>
    <w:rsid w:val="00F85071"/>
    <w:rsid w:val="00F86888"/>
    <w:rsid w:val="00F91696"/>
    <w:rsid w:val="00F96FF0"/>
    <w:rsid w:val="00FA1212"/>
    <w:rsid w:val="00FA2F68"/>
    <w:rsid w:val="00FA33CA"/>
    <w:rsid w:val="00FA423E"/>
    <w:rsid w:val="00FA4F68"/>
    <w:rsid w:val="00FB0EE9"/>
    <w:rsid w:val="00FB12B8"/>
    <w:rsid w:val="00FB3B11"/>
    <w:rsid w:val="00FC074B"/>
    <w:rsid w:val="00FC17D3"/>
    <w:rsid w:val="00FC32CF"/>
    <w:rsid w:val="00FC3822"/>
    <w:rsid w:val="00FC7877"/>
    <w:rsid w:val="00FD0F0C"/>
    <w:rsid w:val="00FD2F4E"/>
    <w:rsid w:val="00FD3724"/>
    <w:rsid w:val="00FD4825"/>
    <w:rsid w:val="00FD5474"/>
    <w:rsid w:val="00FD769C"/>
    <w:rsid w:val="00FE072C"/>
    <w:rsid w:val="00FE09F6"/>
    <w:rsid w:val="00FE0C63"/>
    <w:rsid w:val="00FE137E"/>
    <w:rsid w:val="00FE3032"/>
    <w:rsid w:val="00FE323E"/>
    <w:rsid w:val="00FE32DF"/>
    <w:rsid w:val="00FE3AFC"/>
    <w:rsid w:val="00FE54A2"/>
    <w:rsid w:val="00FF52F6"/>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433F4E"/>
    <w:rPr>
      <w:rFonts w:ascii="Arial" w:hAnsi="Arial" w:cs="Arial"/>
    </w:rPr>
  </w:style>
  <w:style w:type="paragraph" w:customStyle="1" w:styleId="AssignmentsLevel2">
    <w:name w:val="Assignments Level 2"/>
    <w:basedOn w:val="AssignmentsLevel1"/>
    <w:link w:val="AssignmentsLevel2Char"/>
    <w:qFormat/>
    <w:rsid w:val="00433F4E"/>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character" w:styleId="Strong">
    <w:name w:val="Strong"/>
    <w:basedOn w:val="DefaultParagraphFont"/>
    <w:uiPriority w:val="22"/>
    <w:qFormat/>
    <w:rsid w:val="00560A72"/>
    <w:rPr>
      <w:b/>
      <w:bCs/>
    </w:rPr>
  </w:style>
  <w:style w:type="character" w:styleId="UnresolvedMention">
    <w:name w:val="Unresolved Mention"/>
    <w:basedOn w:val="DefaultParagraphFont"/>
    <w:uiPriority w:val="99"/>
    <w:semiHidden/>
    <w:unhideWhenUsed/>
    <w:rsid w:val="003D65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13338519">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23658141">
      <w:bodyDiv w:val="1"/>
      <w:marLeft w:val="0"/>
      <w:marRight w:val="0"/>
      <w:marTop w:val="0"/>
      <w:marBottom w:val="0"/>
      <w:divBdr>
        <w:top w:val="none" w:sz="0" w:space="0" w:color="auto"/>
        <w:left w:val="none" w:sz="0" w:space="0" w:color="auto"/>
        <w:bottom w:val="none" w:sz="0" w:space="0" w:color="auto"/>
        <w:right w:val="none" w:sz="0" w:space="0" w:color="auto"/>
      </w:divBdr>
      <w:divsChild>
        <w:div w:id="1035498721">
          <w:marLeft w:val="0"/>
          <w:marRight w:val="0"/>
          <w:marTop w:val="0"/>
          <w:marBottom w:val="0"/>
          <w:divBdr>
            <w:top w:val="none" w:sz="0" w:space="0" w:color="auto"/>
            <w:left w:val="none" w:sz="0" w:space="0" w:color="auto"/>
            <w:bottom w:val="none" w:sz="0" w:space="0" w:color="auto"/>
            <w:right w:val="none" w:sz="0" w:space="0" w:color="auto"/>
          </w:divBdr>
        </w:div>
        <w:div w:id="1970738444">
          <w:marLeft w:val="0"/>
          <w:marRight w:val="0"/>
          <w:marTop w:val="0"/>
          <w:marBottom w:val="0"/>
          <w:divBdr>
            <w:top w:val="none" w:sz="0" w:space="0" w:color="auto"/>
            <w:left w:val="none" w:sz="0" w:space="0" w:color="auto"/>
            <w:bottom w:val="none" w:sz="0" w:space="0" w:color="auto"/>
            <w:right w:val="none" w:sz="0" w:space="0" w:color="auto"/>
          </w:divBdr>
        </w:div>
        <w:div w:id="2122335021">
          <w:marLeft w:val="0"/>
          <w:marRight w:val="0"/>
          <w:marTop w:val="0"/>
          <w:marBottom w:val="0"/>
          <w:divBdr>
            <w:top w:val="none" w:sz="0" w:space="0" w:color="auto"/>
            <w:left w:val="none" w:sz="0" w:space="0" w:color="auto"/>
            <w:bottom w:val="none" w:sz="0" w:space="0" w:color="auto"/>
            <w:right w:val="none" w:sz="0" w:space="0" w:color="auto"/>
          </w:divBdr>
        </w:div>
        <w:div w:id="902258175">
          <w:marLeft w:val="0"/>
          <w:marRight w:val="0"/>
          <w:marTop w:val="0"/>
          <w:marBottom w:val="0"/>
          <w:divBdr>
            <w:top w:val="none" w:sz="0" w:space="0" w:color="auto"/>
            <w:left w:val="none" w:sz="0" w:space="0" w:color="auto"/>
            <w:bottom w:val="none" w:sz="0" w:space="0" w:color="auto"/>
            <w:right w:val="none" w:sz="0" w:space="0" w:color="auto"/>
          </w:divBdr>
        </w:div>
      </w:divsChild>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youtube.com/watch?v=3oTLyPPrZE4" TargetMode="External"/><Relationship Id="rId26" Type="http://schemas.openxmlformats.org/officeDocument/2006/relationships/hyperlink" Target="https://www.hofstede-insights.com/product/compare-countries/" TargetMode="External"/><Relationship Id="rId39" Type="http://schemas.openxmlformats.org/officeDocument/2006/relationships/hyperlink" Target="http://www.worldstopexports.com/united-states-top-10-imports/" TargetMode="External"/><Relationship Id="rId21" Type="http://schemas.openxmlformats.org/officeDocument/2006/relationships/hyperlink" Target="http://www.synergiseducation.com/academics/schools/Gwynedd-Mercy/bus212/bus212-prequiz/quiz.html" TargetMode="External"/><Relationship Id="rId34" Type="http://schemas.openxmlformats.org/officeDocument/2006/relationships/hyperlink" Target="http://economics.about.com/od/international-trade/a/The-Arguments-Against-Free-Trade.htm" TargetMode="External"/><Relationship Id="rId42" Type="http://schemas.openxmlformats.org/officeDocument/2006/relationships/hyperlink" Target="https://www.investopedia.com/terms/p/porter.asp" TargetMode="External"/><Relationship Id="rId47" Type="http://schemas.openxmlformats.org/officeDocument/2006/relationships/hyperlink" Target="https://www.economicshelp.org/macroeconomics/exchangerate/factors-influencing/" TargetMode="External"/><Relationship Id="rId50" Type="http://schemas.openxmlformats.org/officeDocument/2006/relationships/hyperlink" Target="http://www.forbes.com/sites/patrickspenner/2012/05/17/global-marketing-what-you-need-to-know-2/" TargetMode="External"/><Relationship Id="rId55"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n.wikipedia.org/wiki/Globalization" TargetMode="External"/><Relationship Id="rId25" Type="http://schemas.openxmlformats.org/officeDocument/2006/relationships/hyperlink" Target="https://www.hofstede-insights.com/models/national-culture/" TargetMode="External"/><Relationship Id="rId33" Type="http://schemas.openxmlformats.org/officeDocument/2006/relationships/hyperlink" Target="http://www.youtube.com/watch?v=d0diZ48_q7U" TargetMode="External"/><Relationship Id="rId38" Type="http://schemas.openxmlformats.org/officeDocument/2006/relationships/hyperlink" Target="https://www.investopedia.com/video/play/foreign-direct-investment/" TargetMode="External"/><Relationship Id="rId46" Type="http://schemas.openxmlformats.org/officeDocument/2006/relationships/hyperlink" Target="https://www.youtube.com/watch?v=ci0LTZt7Fj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sites.gmercyu.edu/student-resources/adobe-connect-resources/" TargetMode="External"/><Relationship Id="rId29" Type="http://schemas.openxmlformats.org/officeDocument/2006/relationships/hyperlink" Target="https://en.wikipedia.org/wiki/Foreign_Corrupt_Practices_Act" TargetMode="External"/><Relationship Id="rId41" Type="http://schemas.openxmlformats.org/officeDocument/2006/relationships/hyperlink" Target="http://www.tradestart.ca/market-entry-strategies" TargetMode="External"/><Relationship Id="rId54" Type="http://schemas.openxmlformats.org/officeDocument/2006/relationships/hyperlink" Target="https://www.weforum.org/reports/the-global-competitiveness-report-2017-201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hult.edu/blog/international-business-challenges/" TargetMode="External"/><Relationship Id="rId32" Type="http://schemas.openxmlformats.org/officeDocument/2006/relationships/hyperlink" Target="http://www.conveylive.com/a/Trade_Policy_Instruments" TargetMode="External"/><Relationship Id="rId37" Type="http://schemas.openxmlformats.org/officeDocument/2006/relationships/hyperlink" Target="https://www.thebalance.com/multilateral-trade-agreements-pros-cons-and-examples-3305949" TargetMode="External"/><Relationship Id="rId40" Type="http://schemas.openxmlformats.org/officeDocument/2006/relationships/hyperlink" Target="http://www.worldstopexports.com/united-states-top-10-exports/" TargetMode="External"/><Relationship Id="rId45" Type="http://schemas.openxmlformats.org/officeDocument/2006/relationships/hyperlink" Target="http://www.economicsdiscussion.net/foreign-exchange/foreign-exchange-rate-meaning-and-exchange-rate-determination/6449" TargetMode="External"/><Relationship Id="rId53" Type="http://schemas.openxmlformats.org/officeDocument/2006/relationships/hyperlink" Target="https://harrisbricken.com/blog/business-united-states-overview-foreign-companie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youtube.com/watch?v=hauUyoYD5-o" TargetMode="External"/><Relationship Id="rId28" Type="http://schemas.openxmlformats.org/officeDocument/2006/relationships/hyperlink" Target="http://www.acc.com/legalresources/publications/topten/SLD-FCPA-Compliance.cfm" TargetMode="External"/><Relationship Id="rId36" Type="http://schemas.openxmlformats.org/officeDocument/2006/relationships/hyperlink" Target="https://www.thebalance.com/free-trade-agreement-types-and-examples-3305897" TargetMode="External"/><Relationship Id="rId49" Type="http://schemas.openxmlformats.org/officeDocument/2006/relationships/hyperlink" Target="https://www.forbes.com/sites/onmarketing/2012/08/21/five-challenges-for-tomorrows-global-marketing-leaders-study/" TargetMode="External"/><Relationship Id="rId10" Type="http://schemas.openxmlformats.org/officeDocument/2006/relationships/webSettings" Target="webSettings.xml"/><Relationship Id="rId19" Type="http://schemas.openxmlformats.org/officeDocument/2006/relationships/hyperlink" Target="http://www.youtube.com/watch?v=0D2fT6obqdg" TargetMode="External"/><Relationship Id="rId31" Type="http://schemas.openxmlformats.org/officeDocument/2006/relationships/hyperlink" Target="https://harvardgazette.files.wordpress.com/2016/06/economistbrexitbriefs16.pdf" TargetMode="External"/><Relationship Id="rId44" Type="http://schemas.openxmlformats.org/officeDocument/2006/relationships/hyperlink" Target="https://2012books.lardbucket.org/pdfs/challenges-and-opportunities-in-international-business/s19-understanding-the-roles-of-fin.pdf" TargetMode="External"/><Relationship Id="rId52" Type="http://schemas.openxmlformats.org/officeDocument/2006/relationships/hyperlink" Target="http://www.synergiseducation.com/academics/schools/Gwynedd-Mercy/bus212/doing-business-in-the-us/multimedia/story_html5.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globaledge.msu.edu/resourcedesk" TargetMode="External"/><Relationship Id="rId27" Type="http://schemas.openxmlformats.org/officeDocument/2006/relationships/hyperlink" Target="https://www.justice.gov/criminal-fraud/fcpa-guidance" TargetMode="External"/><Relationship Id="rId30" Type="http://schemas.openxmlformats.org/officeDocument/2006/relationships/hyperlink" Target="http://www.bbc.com/news/uk-politics-32810887" TargetMode="External"/><Relationship Id="rId35" Type="http://schemas.openxmlformats.org/officeDocument/2006/relationships/hyperlink" Target="http://www.infoplease.com/cig/economics/argument-free-trade.html" TargetMode="External"/><Relationship Id="rId43" Type="http://schemas.openxmlformats.org/officeDocument/2006/relationships/hyperlink" Target="https://www.investopedia.com/articles/investing/070715/confused-how-imf-world-bank-wto-differ.asp" TargetMode="External"/><Relationship Id="rId48" Type="http://schemas.openxmlformats.org/officeDocument/2006/relationships/hyperlink" Target="https://hbr.org/2006/10/what-business-are-you-in-classic-advice-from-theodore-levitt" TargetMode="External"/><Relationship Id="rId56" Type="http://schemas.openxmlformats.org/officeDocument/2006/relationships/theme" Target="theme/theme1.xml"/><Relationship Id="rId8" Type="http://schemas.openxmlformats.org/officeDocument/2006/relationships/styles" Target="styles.xml"/><Relationship Id="rId51" Type="http://schemas.openxmlformats.org/officeDocument/2006/relationships/hyperlink" Target="https://harrisbricken.com/blog/business-united-states-overview-foreign-companies/" TargetMode="Externa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8656C5EC-49A7-43C7-AC20-75BCE42D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20</TotalTime>
  <Pages>21</Pages>
  <Words>4523</Words>
  <Characters>25785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4</cp:revision>
  <cp:lastPrinted>2018-01-16T19:53:00Z</cp:lastPrinted>
  <dcterms:created xsi:type="dcterms:W3CDTF">2019-09-17T04:28:00Z</dcterms:created>
  <dcterms:modified xsi:type="dcterms:W3CDTF">2019-09-17T05:01:00Z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