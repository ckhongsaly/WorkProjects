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005C1120" w:rsidP="0020635A">
      <w:pPr>
        <w:pStyle w:val="Heading1"/>
      </w:pPr>
      <w:r w:rsidRPr="0020635A">
        <w:t xml:space="preserve">Course </w:t>
      </w:r>
      <w:r w:rsidR="00732A3B" w:rsidRPr="0020635A">
        <w:t>Description</w:t>
      </w:r>
      <w:r w:rsidRPr="0020635A">
        <w:t xml:space="preserve"> </w:t>
      </w:r>
    </w:p>
    <w:p w14:paraId="0D279BCC" w14:textId="77777777" w:rsidR="00121460" w:rsidRDefault="00121460" w:rsidP="00DC3920"/>
    <w:p w14:paraId="1CA9AFC7" w14:textId="7B4772A4" w:rsidR="00E676CE" w:rsidRDefault="00852FBD" w:rsidP="00DC3920">
      <w:pPr>
        <w:rPr>
          <w:rFonts w:cs="Arial"/>
          <w:szCs w:val="20"/>
        </w:rPr>
      </w:pPr>
      <w:r w:rsidRPr="00852FBD">
        <w:rPr>
          <w:rFonts w:cs="Arial"/>
          <w:szCs w:val="20"/>
        </w:rPr>
        <w:t>The purpose of this course is to provide the student an opportunity for a more in-depth understanding of the supervisory and administrative duties for the role of Supervisor of Special Education at a deeper level. This course follows EDU 843, The Foundation of Special Education Administration. This course provides the Special Education Supervisor candidate with a specified professional knowledge base included in the following aspects of leadership: decision-making, leadership theory, communication skills, human relations theory, administrative theory, policy analysis/evaluation, supervision/assessment practices.</w:t>
      </w:r>
    </w:p>
    <w:p w14:paraId="38A77CBD" w14:textId="77777777" w:rsidR="00852FBD" w:rsidRPr="0090566F" w:rsidRDefault="00852FBD" w:rsidP="00DC3920"/>
    <w:p w14:paraId="34C93252" w14:textId="77777777" w:rsidR="00121460" w:rsidRDefault="00121460" w:rsidP="0020635A">
      <w:pPr>
        <w:pStyle w:val="Heading1"/>
        <w:rPr>
          <w:color w:val="9C2C2A"/>
        </w:rPr>
      </w:pPr>
      <w:r>
        <w:t>University Learning Outcomes (U</w:t>
      </w:r>
      <w:r w:rsidRPr="00825CE5">
        <w:t>LO)</w:t>
      </w:r>
    </w:p>
    <w:p w14:paraId="259C4324" w14:textId="77777777" w:rsidR="00121460" w:rsidRPr="004F138A" w:rsidRDefault="00121460" w:rsidP="00121460">
      <w:pPr>
        <w:tabs>
          <w:tab w:val="left" w:pos="0"/>
        </w:tabs>
        <w:rPr>
          <w:rFonts w:cs="Arial"/>
          <w:szCs w:val="22"/>
        </w:rPr>
      </w:pPr>
    </w:p>
    <w:p w14:paraId="00FA2714" w14:textId="12159103" w:rsidR="50553AF2" w:rsidRPr="0070042C" w:rsidRDefault="50553AF2" w:rsidP="0070042C">
      <w:pPr>
        <w:pStyle w:val="AssignmentsLevel2"/>
      </w:pPr>
      <w:r w:rsidRPr="0070042C">
        <w:rPr>
          <w:b/>
        </w:rPr>
        <w:t>ULO1:</w:t>
      </w:r>
      <w:r w:rsidRPr="0070042C">
        <w:t xml:space="preserve"> Knowledge of Human Cultures and the Physical and Natural World</w:t>
      </w:r>
    </w:p>
    <w:p w14:paraId="1A71CCD3" w14:textId="653C2580" w:rsidR="50553AF2" w:rsidRPr="0070042C" w:rsidRDefault="50553AF2" w:rsidP="0070042C">
      <w:pPr>
        <w:pStyle w:val="AssignmentsLevel2"/>
      </w:pPr>
      <w:r w:rsidRPr="0070042C">
        <w:rPr>
          <w:b/>
        </w:rPr>
        <w:t>ULO2:</w:t>
      </w:r>
      <w:r w:rsidRPr="0070042C">
        <w:t xml:space="preserve"> Intellectual and Practical Skills</w:t>
      </w:r>
    </w:p>
    <w:p w14:paraId="4221C0D8" w14:textId="1230FE40" w:rsidR="50553AF2" w:rsidRPr="0070042C" w:rsidRDefault="50553AF2" w:rsidP="0070042C">
      <w:pPr>
        <w:pStyle w:val="AssignmentsLevel2"/>
      </w:pPr>
      <w:r w:rsidRPr="0070042C">
        <w:rPr>
          <w:b/>
        </w:rPr>
        <w:t>ULO3:</w:t>
      </w:r>
      <w:r w:rsidRPr="0070042C">
        <w:t xml:space="preserve"> Personal and Social Responsibility</w:t>
      </w:r>
    </w:p>
    <w:p w14:paraId="3366FF64" w14:textId="1EF6532C" w:rsidR="50553AF2" w:rsidRPr="0070042C" w:rsidRDefault="50553AF2" w:rsidP="0070042C">
      <w:pPr>
        <w:pStyle w:val="AssignmentsLevel2"/>
      </w:pPr>
      <w:r w:rsidRPr="0070042C">
        <w:rPr>
          <w:b/>
        </w:rPr>
        <w:t>ULO4:</w:t>
      </w:r>
      <w:r w:rsidRPr="0070042C">
        <w:t xml:space="preserve"> Integrative and Applied Learning</w:t>
      </w:r>
    </w:p>
    <w:p w14:paraId="68EE03E3" w14:textId="069DCDC4" w:rsidR="50553AF2" w:rsidRPr="0070042C" w:rsidRDefault="50553AF2" w:rsidP="0070042C">
      <w:pPr>
        <w:pStyle w:val="AssignmentsLevel2"/>
      </w:pPr>
      <w:r w:rsidRPr="0070042C">
        <w:rPr>
          <w:b/>
        </w:rPr>
        <w:t>ULO5:</w:t>
      </w:r>
      <w:r w:rsidRPr="0070042C">
        <w:t xml:space="preserve"> Immersed in the Critical Concerns of the Sisters of Mercy of the Americas</w:t>
      </w:r>
    </w:p>
    <w:p w14:paraId="328DBEB0" w14:textId="77777777" w:rsidR="00825564" w:rsidRPr="0090566F" w:rsidRDefault="00825564" w:rsidP="00825564"/>
    <w:p w14:paraId="02D92482" w14:textId="77777777" w:rsidR="00132272" w:rsidRDefault="00132272" w:rsidP="0020635A">
      <w:pPr>
        <w:pStyle w:val="Heading1"/>
      </w:pPr>
      <w:r w:rsidRPr="007F64FA">
        <w:t xml:space="preserve">Program Learning Outcomes (PLO) </w:t>
      </w:r>
    </w:p>
    <w:p w14:paraId="08A3ABED" w14:textId="77777777" w:rsidR="00824D94" w:rsidRDefault="00824D94" w:rsidP="00824D94"/>
    <w:p w14:paraId="1FE8CE47" w14:textId="77777777" w:rsidR="0070042C" w:rsidRDefault="0070042C" w:rsidP="0070042C">
      <w:pPr>
        <w:pStyle w:val="AssignmentsLevel2"/>
        <w:widowControl/>
        <w:numPr>
          <w:ilvl w:val="0"/>
          <w:numId w:val="40"/>
        </w:numPr>
        <w:ind w:left="360"/>
      </w:pPr>
      <w:r>
        <w:rPr>
          <w:b/>
          <w:bCs/>
        </w:rPr>
        <w:t>PLO1:</w:t>
      </w:r>
      <w:r>
        <w:t xml:space="preserve"> Articulate an educational organization's mission, goals, and guiding principles that distinguish the organization from others. (ULO1, 4)</w:t>
      </w:r>
    </w:p>
    <w:p w14:paraId="413E4EB0" w14:textId="77777777" w:rsidR="0070042C" w:rsidRDefault="0070042C" w:rsidP="0070042C">
      <w:pPr>
        <w:pStyle w:val="AssignmentsLevel2"/>
        <w:widowControl/>
        <w:numPr>
          <w:ilvl w:val="0"/>
          <w:numId w:val="40"/>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0E5D8810" w14:textId="77777777" w:rsidR="0070042C" w:rsidRDefault="0070042C" w:rsidP="0070042C">
      <w:pPr>
        <w:pStyle w:val="AssignmentsLevel2"/>
        <w:widowControl/>
        <w:numPr>
          <w:ilvl w:val="0"/>
          <w:numId w:val="40"/>
        </w:numPr>
        <w:ind w:left="360"/>
      </w:pPr>
      <w:r>
        <w:rPr>
          <w:b/>
          <w:bCs/>
        </w:rPr>
        <w:t>PLO3:</w:t>
      </w:r>
      <w:r>
        <w:t xml:space="preserve"> Given scenarios of conflict, choose ethical courses of action consistent with Gospel values. (ULO3, 5)</w:t>
      </w:r>
    </w:p>
    <w:p w14:paraId="35398449" w14:textId="77777777" w:rsidR="0070042C" w:rsidRDefault="0070042C" w:rsidP="0070042C">
      <w:pPr>
        <w:pStyle w:val="AssignmentsLevel2"/>
        <w:widowControl/>
        <w:numPr>
          <w:ilvl w:val="0"/>
          <w:numId w:val="40"/>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7A94C061" w14:textId="77777777" w:rsidR="0070042C" w:rsidRDefault="0070042C" w:rsidP="0070042C">
      <w:pPr>
        <w:pStyle w:val="AssignmentsLevel2"/>
        <w:widowControl/>
        <w:numPr>
          <w:ilvl w:val="0"/>
          <w:numId w:val="40"/>
        </w:numPr>
        <w:ind w:left="360"/>
      </w:pPr>
      <w:r>
        <w:rPr>
          <w:b/>
          <w:bCs/>
        </w:rPr>
        <w:t>PLO5:</w:t>
      </w:r>
      <w:r>
        <w:t xml:space="preserve"> View problems and challenges through the lens of a scientist, seeking evidence-based conclusions. (ULO1, 2, 4)</w:t>
      </w:r>
    </w:p>
    <w:p w14:paraId="37A53D9A" w14:textId="77777777" w:rsidR="0070042C" w:rsidRDefault="0070042C" w:rsidP="0070042C">
      <w:pPr>
        <w:pStyle w:val="AssignmentsLevel2"/>
        <w:widowControl/>
        <w:numPr>
          <w:ilvl w:val="0"/>
          <w:numId w:val="40"/>
        </w:numPr>
        <w:ind w:left="360"/>
      </w:pPr>
      <w:r>
        <w:rPr>
          <w:b/>
          <w:bCs/>
        </w:rPr>
        <w:t>PLO6:</w:t>
      </w:r>
      <w:r>
        <w:t xml:space="preserve"> Practice and model steward leadership in transforming organizations to better serve all constituents. (ULO3, 4, 5)</w:t>
      </w:r>
    </w:p>
    <w:p w14:paraId="59391A3B" w14:textId="77777777" w:rsidR="0070042C" w:rsidRDefault="0070042C" w:rsidP="0070042C">
      <w:pPr>
        <w:pStyle w:val="AssignmentsLevel2"/>
        <w:widowControl/>
        <w:numPr>
          <w:ilvl w:val="0"/>
          <w:numId w:val="40"/>
        </w:numPr>
        <w:ind w:left="360"/>
      </w:pPr>
      <w:r>
        <w:rPr>
          <w:b/>
          <w:bCs/>
        </w:rPr>
        <w:t>PLO7:</w:t>
      </w:r>
      <w:r>
        <w:t xml:space="preserve"> Demonstrate facility in the application of technology to solve problems, analyze and synthesize data, and manage information. (ULO1, 2, 4)</w:t>
      </w:r>
    </w:p>
    <w:p w14:paraId="5372293E" w14:textId="77777777" w:rsidR="00104F2B" w:rsidRPr="00104F2B" w:rsidRDefault="00104F2B" w:rsidP="00104F2B"/>
    <w:p w14:paraId="2BDB00FC"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0BC19778" w14:textId="77777777" w:rsidR="00254182" w:rsidRPr="0090566F" w:rsidRDefault="00254182" w:rsidP="00E127B5">
      <w:pPr>
        <w:tabs>
          <w:tab w:val="left" w:pos="0"/>
        </w:tabs>
        <w:rPr>
          <w:rFonts w:cs="Arial"/>
          <w:szCs w:val="20"/>
        </w:rPr>
      </w:pPr>
    </w:p>
    <w:p w14:paraId="7B7AE411" w14:textId="391E2778" w:rsidR="00852FBD" w:rsidRPr="009A54A7" w:rsidRDefault="0080103D" w:rsidP="007F06CA">
      <w:pPr>
        <w:pStyle w:val="AssignmentsLevel2"/>
      </w:pPr>
      <w:r w:rsidRPr="00DA1207">
        <w:rPr>
          <w:b/>
        </w:rPr>
        <w:t>CLO1:</w:t>
      </w:r>
      <w:r w:rsidR="00DA1207">
        <w:t xml:space="preserve"> </w:t>
      </w:r>
      <w:r w:rsidR="007F06CA" w:rsidRPr="007F06CA">
        <w:t>Articulate the legislative and regulatory environment that governs special education programs.</w:t>
      </w:r>
    </w:p>
    <w:p w14:paraId="533BA114" w14:textId="2B7DA454" w:rsidR="00852FBD" w:rsidRPr="009A54A7" w:rsidRDefault="0080103D" w:rsidP="00271FB4">
      <w:pPr>
        <w:pStyle w:val="AssignmentsLevel2"/>
      </w:pPr>
      <w:r w:rsidRPr="009A54A7">
        <w:rPr>
          <w:b/>
        </w:rPr>
        <w:t>CLO2:</w:t>
      </w:r>
      <w:r w:rsidR="00DA1207" w:rsidRPr="009A54A7">
        <w:t xml:space="preserve"> </w:t>
      </w:r>
      <w:r w:rsidR="00271FB4" w:rsidRPr="00271FB4">
        <w:t>Articulate best practices in management and engagement of finance, personnel, staff</w:t>
      </w:r>
      <w:r w:rsidR="001F028F">
        <w:t>,</w:t>
      </w:r>
      <w:r w:rsidR="00271FB4" w:rsidRPr="00271FB4">
        <w:t xml:space="preserve"> and outside st</w:t>
      </w:r>
      <w:r w:rsidR="00271FB4">
        <w:t>akeholders in special education</w:t>
      </w:r>
      <w:r w:rsidR="00CD68CF">
        <w:t>.</w:t>
      </w:r>
    </w:p>
    <w:p w14:paraId="1D6D1CC9" w14:textId="0E15F1B3" w:rsidR="00852FBD" w:rsidRPr="009A54A7" w:rsidRDefault="00DA45E4" w:rsidP="00852FBD">
      <w:pPr>
        <w:pStyle w:val="AssignmentsLevel2"/>
      </w:pPr>
      <w:r w:rsidRPr="009A54A7">
        <w:rPr>
          <w:b/>
        </w:rPr>
        <w:t>CLO3:</w:t>
      </w:r>
      <w:r w:rsidR="00DA1207" w:rsidRPr="009A54A7">
        <w:t xml:space="preserve"> </w:t>
      </w:r>
      <w:r w:rsidR="00CD68CF">
        <w:t>Explain</w:t>
      </w:r>
      <w:r w:rsidR="00852FBD" w:rsidRPr="009A54A7">
        <w:t xml:space="preserve"> external relations</w:t>
      </w:r>
      <w:r w:rsidR="00CD68CF">
        <w:t xml:space="preserve">, e.g. </w:t>
      </w:r>
      <w:r w:rsidR="00852FBD" w:rsidRPr="009A54A7">
        <w:t>Child Find, Annual Noti</w:t>
      </w:r>
      <w:r w:rsidR="009A2A14" w:rsidRPr="009A54A7">
        <w:t>ce, Equitable Participation,</w:t>
      </w:r>
      <w:r w:rsidR="00852FBD" w:rsidRPr="009A54A7">
        <w:t xml:space="preserve"> Interagency </w:t>
      </w:r>
      <w:r w:rsidR="009A2A14" w:rsidRPr="009A54A7">
        <w:t>Coordination of Service, and 504 Service Agreements</w:t>
      </w:r>
      <w:r w:rsidR="001F028F">
        <w:t>.</w:t>
      </w:r>
    </w:p>
    <w:p w14:paraId="084B6106" w14:textId="54DD0B72" w:rsidR="00852FBD" w:rsidRPr="009A54A7" w:rsidRDefault="00852FBD" w:rsidP="00271FB4">
      <w:pPr>
        <w:pStyle w:val="AssignmentsLevel2"/>
      </w:pPr>
      <w:r w:rsidRPr="009A54A7">
        <w:rPr>
          <w:b/>
        </w:rPr>
        <w:t>CLO4:</w:t>
      </w:r>
      <w:r w:rsidRPr="009A54A7">
        <w:t xml:space="preserve"> </w:t>
      </w:r>
      <w:r w:rsidR="00271FB4" w:rsidRPr="00271FB4">
        <w:t>Articulate the importance of schoolwide programs and procedures that support the successful implementation of special educat</w:t>
      </w:r>
      <w:r w:rsidR="00271FB4">
        <w:t>ion, including gifted education</w:t>
      </w:r>
      <w:r w:rsidR="00CD68CF">
        <w:t>.</w:t>
      </w:r>
      <w:r w:rsidRPr="009A54A7">
        <w:t xml:space="preserve"> </w:t>
      </w:r>
    </w:p>
    <w:p w14:paraId="78B127C2" w14:textId="1EF23DDD" w:rsidR="003E30C7" w:rsidRPr="00271FB4" w:rsidRDefault="00852FBD" w:rsidP="001F028F">
      <w:pPr>
        <w:pStyle w:val="AssignmentsLevel2"/>
        <w:rPr>
          <w:b/>
        </w:rPr>
      </w:pPr>
      <w:r w:rsidRPr="00271FB4">
        <w:rPr>
          <w:b/>
        </w:rPr>
        <w:t xml:space="preserve">CLO5: </w:t>
      </w:r>
      <w:r w:rsidR="00CD68CF">
        <w:t>Explain</w:t>
      </w:r>
      <w:r w:rsidR="003E30C7" w:rsidRPr="009A54A7">
        <w:t xml:space="preserve"> how to incorporate technology in </w:t>
      </w:r>
      <w:r w:rsidR="00F60566">
        <w:t xml:space="preserve">special education </w:t>
      </w:r>
      <w:r w:rsidR="003E30C7" w:rsidRPr="009A54A7">
        <w:t>instruction</w:t>
      </w:r>
      <w:r w:rsidR="00CD68CF">
        <w:t>.</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20635A">
      <w:pPr>
        <w:pStyle w:val="Heading1"/>
        <w:rPr>
          <w:color w:val="9C2C2A"/>
        </w:rPr>
      </w:pPr>
      <w:r w:rsidRPr="00825CE5">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05182958" w:rsidR="004F138A" w:rsidRDefault="004F138A" w:rsidP="002522B3">
      <w:pPr>
        <w:pStyle w:val="AssignmentsLevel1"/>
      </w:pPr>
      <w:r w:rsidRPr="002D2B9E">
        <w:lastRenderedPageBreak/>
        <w:t>Students are expected to</w:t>
      </w:r>
      <w:r w:rsidR="001F028F">
        <w:t xml:space="preserve"> do the following</w:t>
      </w:r>
      <w:r>
        <w:t>:</w:t>
      </w:r>
    </w:p>
    <w:p w14:paraId="76C77F32" w14:textId="77777777" w:rsidR="00D07152" w:rsidRDefault="00D07152" w:rsidP="002522B3">
      <w:pPr>
        <w:pStyle w:val="AssignmentsLevel1"/>
      </w:pPr>
    </w:p>
    <w:p w14:paraId="5F5A5DA8" w14:textId="11FE0017" w:rsidR="004F138A" w:rsidRPr="00B10A1D" w:rsidRDefault="007633A3" w:rsidP="002522B3">
      <w:pPr>
        <w:pStyle w:val="AssignmentsLevel2"/>
      </w:pPr>
      <w:r>
        <w:t>A</w:t>
      </w:r>
      <w:r w:rsidR="001C0DAF">
        <w:t>sk</w:t>
      </w:r>
      <w:r w:rsidR="004F138A">
        <w:t xml:space="preserve"> probing and insightful questions related to course content</w:t>
      </w:r>
      <w:r w:rsidR="004F138A" w:rsidRPr="00B10A1D">
        <w:t>.</w:t>
      </w:r>
    </w:p>
    <w:p w14:paraId="28C7DC76" w14:textId="0C5AE845" w:rsidR="004F138A" w:rsidRPr="00B10A1D" w:rsidRDefault="007633A3" w:rsidP="002522B3">
      <w:pPr>
        <w:pStyle w:val="AssignmentsLevel2"/>
      </w:pPr>
      <w:r>
        <w:t>M</w:t>
      </w:r>
      <w:r w:rsidR="004F138A">
        <w:t>ake meaningful and relevant connections and application to their own learning process</w:t>
      </w:r>
      <w:r w:rsidR="004F138A" w:rsidRPr="00B10A1D">
        <w:t>.</w:t>
      </w:r>
    </w:p>
    <w:p w14:paraId="166159F6" w14:textId="4F2719A0" w:rsidR="004F138A" w:rsidRPr="00B10A1D" w:rsidRDefault="007633A3" w:rsidP="002522B3">
      <w:pPr>
        <w:pStyle w:val="AssignmentsLevel2"/>
      </w:pPr>
      <w:r>
        <w:t>B</w:t>
      </w:r>
      <w:r w:rsidR="004F138A" w:rsidRPr="00DF6573">
        <w:t>e productive and contributing members of class discussions</w:t>
      </w:r>
      <w:r w:rsidR="004F138A" w:rsidRPr="00B10A1D">
        <w:t>.</w:t>
      </w:r>
    </w:p>
    <w:p w14:paraId="627F87AF" w14:textId="77777777" w:rsidR="000E5FD9" w:rsidRDefault="000E5FD9" w:rsidP="0020635A">
      <w:pPr>
        <w:pStyle w:val="Heading1"/>
      </w:pPr>
    </w:p>
    <w:p w14:paraId="2F5C2506" w14:textId="77777777" w:rsidR="00721FDA" w:rsidRPr="00100350" w:rsidRDefault="00EE72BE" w:rsidP="0020635A">
      <w:pPr>
        <w:pStyle w:val="Heading1"/>
      </w:pPr>
      <w:r w:rsidRPr="00825CE5">
        <w:t xml:space="preserve">Required </w:t>
      </w:r>
      <w:r w:rsidR="00721FDA" w:rsidRPr="00825CE5">
        <w:t>Course Materials</w:t>
      </w:r>
    </w:p>
    <w:p w14:paraId="7D0512BF" w14:textId="77777777" w:rsidR="0049398D" w:rsidRPr="0090566F" w:rsidRDefault="0049398D" w:rsidP="00E127B5">
      <w:pPr>
        <w:pStyle w:val="APACitation"/>
      </w:pPr>
    </w:p>
    <w:p w14:paraId="28A89252" w14:textId="77777777" w:rsidR="00363B6A" w:rsidRDefault="00363B6A" w:rsidP="00363B6A">
      <w:pPr>
        <w:pStyle w:val="APACitation"/>
        <w:rPr>
          <w:rFonts w:eastAsia="Calibri"/>
        </w:rPr>
      </w:pPr>
      <w:r w:rsidRPr="002F24DC">
        <w:rPr>
          <w:rFonts w:eastAsia="Calibri"/>
        </w:rPr>
        <w:t xml:space="preserve">Bateman, D. F., Bright, K., O'Shea, D., O'Shea, L., &amp; </w:t>
      </w:r>
      <w:proofErr w:type="spellStart"/>
      <w:r w:rsidRPr="002F24DC">
        <w:rPr>
          <w:rFonts w:eastAsia="Calibri"/>
        </w:rPr>
        <w:t>Algozzine</w:t>
      </w:r>
      <w:proofErr w:type="spellEnd"/>
      <w:r w:rsidRPr="002F24DC">
        <w:rPr>
          <w:rFonts w:eastAsia="Calibri"/>
        </w:rPr>
        <w:t xml:space="preserve">, B. (2007). </w:t>
      </w:r>
      <w:r w:rsidRPr="002F24DC">
        <w:rPr>
          <w:rFonts w:eastAsia="Calibri"/>
          <w:i/>
        </w:rPr>
        <w:t>The special education program administrator's handbook</w:t>
      </w:r>
      <w:r w:rsidRPr="002F24DC">
        <w:rPr>
          <w:rFonts w:eastAsia="Calibri"/>
        </w:rPr>
        <w:t xml:space="preserve">. Boston, MA: Pearson Allyn </w:t>
      </w:r>
      <w:r>
        <w:rPr>
          <w:rFonts w:eastAsia="Calibri"/>
        </w:rPr>
        <w:t>&amp;</w:t>
      </w:r>
      <w:r w:rsidRPr="002F24DC">
        <w:rPr>
          <w:rFonts w:eastAsia="Calibri"/>
        </w:rPr>
        <w:t xml:space="preserve"> Bacon</w:t>
      </w:r>
      <w:r>
        <w:rPr>
          <w:rFonts w:eastAsia="Calibri"/>
        </w:rPr>
        <w:t>.</w:t>
      </w:r>
    </w:p>
    <w:p w14:paraId="66022469" w14:textId="77777777" w:rsidR="00363B6A" w:rsidRPr="002F24DC" w:rsidRDefault="00363B6A" w:rsidP="00363B6A">
      <w:pPr>
        <w:pStyle w:val="APACitation"/>
        <w:rPr>
          <w:rFonts w:eastAsia="Calibri"/>
        </w:rPr>
      </w:pPr>
    </w:p>
    <w:p w14:paraId="7B3BBB10" w14:textId="77777777" w:rsidR="00363B6A" w:rsidRDefault="00363B6A" w:rsidP="00363B6A">
      <w:pPr>
        <w:ind w:left="360"/>
        <w:rPr>
          <w:rFonts w:eastAsia="Calibri" w:cs="Arial"/>
          <w:szCs w:val="20"/>
        </w:rPr>
      </w:pPr>
      <w:r w:rsidRPr="002F24DC">
        <w:rPr>
          <w:rFonts w:eastAsia="Calibri" w:cs="Arial"/>
          <w:szCs w:val="20"/>
        </w:rPr>
        <w:t>ISBN 0-205-37673-8</w:t>
      </w:r>
    </w:p>
    <w:p w14:paraId="3D845CBC" w14:textId="77777777" w:rsidR="00363B6A" w:rsidRPr="002F24DC" w:rsidRDefault="00363B6A" w:rsidP="00363B6A">
      <w:pPr>
        <w:rPr>
          <w:rFonts w:eastAsia="Calibri" w:cs="Arial"/>
          <w:szCs w:val="20"/>
        </w:rPr>
      </w:pPr>
    </w:p>
    <w:p w14:paraId="19E65EF5" w14:textId="0AF6D257" w:rsidR="00363B6A" w:rsidRDefault="00363B6A" w:rsidP="00363B6A">
      <w:pPr>
        <w:pStyle w:val="APACitation"/>
        <w:rPr>
          <w:rFonts w:eastAsia="Calibri"/>
        </w:rPr>
      </w:pPr>
      <w:r w:rsidRPr="002F24DC">
        <w:rPr>
          <w:rFonts w:eastAsia="Calibri"/>
        </w:rPr>
        <w:t>Campbell-Whatley, G.D.</w:t>
      </w:r>
      <w:r w:rsidR="001F028F">
        <w:rPr>
          <w:rFonts w:eastAsia="Calibri"/>
        </w:rPr>
        <w:t>,</w:t>
      </w:r>
      <w:r w:rsidRPr="002F24DC">
        <w:rPr>
          <w:rFonts w:eastAsia="Calibri"/>
        </w:rPr>
        <w:t xml:space="preserve"> &amp; Lyons, J. E. (2012).</w:t>
      </w:r>
      <w:r>
        <w:rPr>
          <w:rFonts w:eastAsia="Calibri"/>
          <w:i/>
        </w:rPr>
        <w:t xml:space="preserve"> </w:t>
      </w:r>
      <w:r w:rsidRPr="002F24DC">
        <w:rPr>
          <w:rFonts w:eastAsia="Calibri"/>
          <w:i/>
        </w:rPr>
        <w:t>Leadership practices for the special and central educator</w:t>
      </w:r>
      <w:r>
        <w:rPr>
          <w:rFonts w:eastAsia="Calibri"/>
        </w:rPr>
        <w:t xml:space="preserve">. </w:t>
      </w:r>
      <w:r w:rsidRPr="002F24DC">
        <w:rPr>
          <w:rFonts w:eastAsia="Calibri"/>
        </w:rPr>
        <w:t xml:space="preserve">Boston, MA: </w:t>
      </w:r>
      <w:r>
        <w:rPr>
          <w:rFonts w:eastAsia="Calibri"/>
        </w:rPr>
        <w:t>Pearson.</w:t>
      </w:r>
    </w:p>
    <w:p w14:paraId="35D59B7F" w14:textId="77777777" w:rsidR="00363B6A" w:rsidRDefault="00363B6A" w:rsidP="00363B6A">
      <w:pPr>
        <w:ind w:left="360"/>
        <w:rPr>
          <w:rFonts w:eastAsia="Calibri" w:cs="Arial"/>
          <w:szCs w:val="20"/>
        </w:rPr>
      </w:pPr>
    </w:p>
    <w:p w14:paraId="5EBB1D58" w14:textId="77777777" w:rsidR="00363B6A" w:rsidRPr="002F24DC" w:rsidRDefault="00363B6A" w:rsidP="00363B6A">
      <w:pPr>
        <w:ind w:left="360"/>
        <w:rPr>
          <w:rFonts w:eastAsia="Calibri" w:cs="Arial"/>
          <w:szCs w:val="20"/>
        </w:rPr>
      </w:pPr>
      <w:r>
        <w:rPr>
          <w:rFonts w:eastAsia="Calibri" w:cs="Arial"/>
          <w:szCs w:val="20"/>
        </w:rPr>
        <w:t xml:space="preserve">ISBN </w:t>
      </w:r>
      <w:r w:rsidRPr="003E2095">
        <w:rPr>
          <w:rFonts w:cs="Arial"/>
          <w:color w:val="000000" w:themeColor="text1"/>
          <w:szCs w:val="20"/>
          <w:shd w:val="clear" w:color="auto" w:fill="FFFFFF"/>
        </w:rPr>
        <w:t>978-0132996327</w:t>
      </w:r>
    </w:p>
    <w:p w14:paraId="6D9D4300" w14:textId="77777777" w:rsidR="00363B6A" w:rsidRPr="00F62474" w:rsidRDefault="00363B6A" w:rsidP="00363B6A">
      <w:pPr>
        <w:pStyle w:val="APACitation"/>
        <w:rPr>
          <w:bCs/>
        </w:rPr>
      </w:pPr>
    </w:p>
    <w:p w14:paraId="45205B40" w14:textId="77777777" w:rsidR="00363B6A" w:rsidRPr="00F62474" w:rsidRDefault="00363B6A" w:rsidP="00363B6A">
      <w:pPr>
        <w:pStyle w:val="APACitation"/>
        <w:rPr>
          <w:bCs/>
        </w:rPr>
      </w:pPr>
      <w:r w:rsidRPr="00F62474">
        <w:rPr>
          <w:bCs/>
        </w:rPr>
        <w:t xml:space="preserve">Crockett, J., Billingsley, B., &amp; </w:t>
      </w:r>
      <w:proofErr w:type="spellStart"/>
      <w:r w:rsidRPr="00F62474">
        <w:rPr>
          <w:bCs/>
        </w:rPr>
        <w:t>Boscardin</w:t>
      </w:r>
      <w:proofErr w:type="spellEnd"/>
      <w:r w:rsidRPr="00F62474">
        <w:rPr>
          <w:bCs/>
        </w:rPr>
        <w:t xml:space="preserve">, M. (2012). </w:t>
      </w:r>
      <w:r w:rsidRPr="00F62474">
        <w:rPr>
          <w:bCs/>
          <w:i/>
        </w:rPr>
        <w:t>Handbook of leadership and administration for special education</w:t>
      </w:r>
      <w:r w:rsidRPr="00F62474">
        <w:rPr>
          <w:bCs/>
        </w:rPr>
        <w:t>. New York, NY: Taylor and Francis.</w:t>
      </w:r>
    </w:p>
    <w:p w14:paraId="71726B7B" w14:textId="77777777" w:rsidR="00192E0A" w:rsidRPr="00192E0A" w:rsidRDefault="00192E0A" w:rsidP="00192E0A">
      <w:pPr>
        <w:pStyle w:val="APACitation"/>
        <w:rPr>
          <w:bCs/>
        </w:rPr>
      </w:pPr>
    </w:p>
    <w:p w14:paraId="4D9249B0" w14:textId="0ABD257F" w:rsidR="00192E0A" w:rsidRPr="00192E0A" w:rsidRDefault="00363B6A" w:rsidP="00363B6A">
      <w:pPr>
        <w:pStyle w:val="APACitation"/>
        <w:ind w:firstLine="0"/>
        <w:rPr>
          <w:bCs/>
        </w:rPr>
      </w:pPr>
      <w:r>
        <w:rPr>
          <w:rFonts w:eastAsia="Calibri"/>
        </w:rPr>
        <w:t xml:space="preserve">ISBN </w:t>
      </w:r>
      <w:r w:rsidRPr="00192E0A">
        <w:rPr>
          <w:bCs/>
        </w:rPr>
        <w:t>978-0415872812</w:t>
      </w:r>
    </w:p>
    <w:p w14:paraId="78B49F1E" w14:textId="77777777" w:rsidR="003A7392" w:rsidRDefault="003A7392" w:rsidP="003A7392">
      <w:pPr>
        <w:tabs>
          <w:tab w:val="left" w:pos="0"/>
        </w:tabs>
        <w:rPr>
          <w:rFonts w:cs="Arial"/>
          <w:szCs w:val="20"/>
        </w:rPr>
      </w:pPr>
    </w:p>
    <w:p w14:paraId="44BD1E7B" w14:textId="77777777" w:rsidR="004040C0" w:rsidRDefault="004040C0">
      <w:pPr>
        <w:rPr>
          <w:rFonts w:cs="Arial"/>
          <w:b/>
          <w:color w:val="BF2C37"/>
          <w:sz w:val="22"/>
          <w:szCs w:val="22"/>
        </w:rPr>
      </w:pPr>
      <w:r>
        <w:br w:type="page"/>
      </w:r>
    </w:p>
    <w:p w14:paraId="27A5FF1A" w14:textId="2E77CB40" w:rsidR="00861D9D" w:rsidRDefault="00861D9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006F0681">
        <w:tc>
          <w:tcPr>
            <w:tcW w:w="3597" w:type="pct"/>
            <w:tcBorders>
              <w:bottom w:val="single" w:sz="4" w:space="0" w:color="auto"/>
              <w:right w:val="nil"/>
            </w:tcBorders>
            <w:shd w:val="clear" w:color="auto" w:fill="BF2C37"/>
            <w:vAlign w:val="center"/>
          </w:tcPr>
          <w:p w14:paraId="091EFA50"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6F0681">
        <w:tc>
          <w:tcPr>
            <w:tcW w:w="3597" w:type="pct"/>
            <w:tcBorders>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006F0681">
        <w:tc>
          <w:tcPr>
            <w:tcW w:w="3597" w:type="pct"/>
            <w:vAlign w:val="center"/>
          </w:tcPr>
          <w:p w14:paraId="75571319" w14:textId="38177083" w:rsidR="00885B56" w:rsidRPr="00132272" w:rsidRDefault="004A2AAF" w:rsidP="00AC14C7">
            <w:pPr>
              <w:ind w:left="859" w:hanging="859"/>
              <w:rPr>
                <w:strike/>
                <w:szCs w:val="20"/>
              </w:rPr>
            </w:pPr>
            <w:r w:rsidRPr="004A2AAF">
              <w:rPr>
                <w:szCs w:val="20"/>
              </w:rPr>
              <w:t>Special Education Laws and Regulation Professional Development</w:t>
            </w:r>
          </w:p>
        </w:tc>
        <w:tc>
          <w:tcPr>
            <w:tcW w:w="637" w:type="pct"/>
            <w:vAlign w:val="center"/>
          </w:tcPr>
          <w:p w14:paraId="2884ABE8" w14:textId="176E0CDD" w:rsidR="00885B56" w:rsidRPr="0090566F" w:rsidRDefault="0003627D" w:rsidP="00824D94">
            <w:pPr>
              <w:ind w:left="859" w:hanging="859"/>
              <w:jc w:val="center"/>
              <w:rPr>
                <w:szCs w:val="20"/>
              </w:rPr>
            </w:pPr>
            <w:r>
              <w:rPr>
                <w:szCs w:val="20"/>
              </w:rPr>
              <w:t>100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885B56" w:rsidRPr="0090566F" w14:paraId="656381EF" w14:textId="77777777" w:rsidTr="006F0681">
        <w:tc>
          <w:tcPr>
            <w:tcW w:w="3597" w:type="pct"/>
            <w:vAlign w:val="center"/>
          </w:tcPr>
          <w:p w14:paraId="50DF2860" w14:textId="035CF051" w:rsidR="00885B56" w:rsidRPr="0090566F" w:rsidRDefault="004A2AAF" w:rsidP="00AC14C7">
            <w:pPr>
              <w:ind w:left="859" w:hanging="859"/>
              <w:rPr>
                <w:szCs w:val="20"/>
              </w:rPr>
            </w:pPr>
            <w:r w:rsidRPr="004A2AAF">
              <w:rPr>
                <w:szCs w:val="20"/>
              </w:rPr>
              <w:t>Field Experience: Cordero Summary</w:t>
            </w:r>
          </w:p>
        </w:tc>
        <w:tc>
          <w:tcPr>
            <w:tcW w:w="637" w:type="pct"/>
            <w:vAlign w:val="center"/>
          </w:tcPr>
          <w:p w14:paraId="1C1CCB4F" w14:textId="73F03F37" w:rsidR="00885B56" w:rsidRPr="0090566F" w:rsidRDefault="0003627D" w:rsidP="00824D94">
            <w:pPr>
              <w:ind w:left="859" w:hanging="859"/>
              <w:jc w:val="center"/>
              <w:rPr>
                <w:szCs w:val="20"/>
              </w:rPr>
            </w:pPr>
            <w:r>
              <w:rPr>
                <w:szCs w:val="20"/>
              </w:rPr>
              <w:t>45</w:t>
            </w:r>
          </w:p>
        </w:tc>
        <w:tc>
          <w:tcPr>
            <w:tcW w:w="766" w:type="pct"/>
            <w:vAlign w:val="center"/>
          </w:tcPr>
          <w:p w14:paraId="17B066C6" w14:textId="77777777" w:rsidR="00885B56" w:rsidRPr="00132272" w:rsidRDefault="00885B56" w:rsidP="00824D94">
            <w:pPr>
              <w:ind w:left="859" w:hanging="859"/>
              <w:jc w:val="center"/>
              <w:rPr>
                <w:strike/>
                <w:szCs w:val="20"/>
              </w:rPr>
            </w:pPr>
          </w:p>
        </w:tc>
      </w:tr>
      <w:tr w:rsidR="00861D9D" w:rsidRPr="0090566F" w14:paraId="20ABFBB6" w14:textId="77777777" w:rsidTr="006F0681">
        <w:tc>
          <w:tcPr>
            <w:tcW w:w="3597" w:type="pct"/>
            <w:tcBorders>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85B56" w:rsidRPr="0090566F" w14:paraId="16278C47" w14:textId="77777777" w:rsidTr="006F0681">
        <w:tc>
          <w:tcPr>
            <w:tcW w:w="3597" w:type="pct"/>
            <w:vAlign w:val="center"/>
          </w:tcPr>
          <w:p w14:paraId="7299D953" w14:textId="50EFD1A9" w:rsidR="00885B56" w:rsidRPr="00132272" w:rsidRDefault="00275119" w:rsidP="00A6325C">
            <w:pPr>
              <w:ind w:left="859" w:hanging="859"/>
              <w:rPr>
                <w:strike/>
                <w:szCs w:val="20"/>
              </w:rPr>
            </w:pPr>
            <w:r w:rsidRPr="00275119">
              <w:rPr>
                <w:szCs w:val="20"/>
              </w:rPr>
              <w:t>504 Service Agreement vs. IEP Comparison Chart</w:t>
            </w:r>
          </w:p>
        </w:tc>
        <w:tc>
          <w:tcPr>
            <w:tcW w:w="637" w:type="pct"/>
            <w:vAlign w:val="center"/>
          </w:tcPr>
          <w:p w14:paraId="13333E8A" w14:textId="3D1CA6EF" w:rsidR="00885B56" w:rsidRPr="0090566F" w:rsidRDefault="0003627D" w:rsidP="00A6325C">
            <w:pPr>
              <w:ind w:left="859" w:hanging="859"/>
              <w:jc w:val="center"/>
              <w:rPr>
                <w:szCs w:val="20"/>
              </w:rPr>
            </w:pPr>
            <w:r>
              <w:rPr>
                <w:szCs w:val="20"/>
              </w:rPr>
              <w:t>4</w:t>
            </w:r>
            <w:r w:rsidR="004277B6">
              <w:rPr>
                <w:szCs w:val="20"/>
              </w:rPr>
              <w:t>6</w:t>
            </w:r>
          </w:p>
        </w:tc>
        <w:tc>
          <w:tcPr>
            <w:tcW w:w="766" w:type="pct"/>
            <w:vAlign w:val="center"/>
          </w:tcPr>
          <w:p w14:paraId="2FF2F180" w14:textId="77777777" w:rsidR="00885B56" w:rsidRPr="00132272" w:rsidRDefault="00885B56" w:rsidP="00A6325C">
            <w:pPr>
              <w:ind w:left="859" w:hanging="859"/>
              <w:jc w:val="center"/>
              <w:rPr>
                <w:strike/>
                <w:szCs w:val="20"/>
              </w:rPr>
            </w:pPr>
          </w:p>
        </w:tc>
      </w:tr>
      <w:tr w:rsidR="00885B56" w:rsidRPr="0090566F" w14:paraId="00157028" w14:textId="77777777" w:rsidTr="006F0681">
        <w:tc>
          <w:tcPr>
            <w:tcW w:w="3597" w:type="pct"/>
            <w:vAlign w:val="center"/>
          </w:tcPr>
          <w:p w14:paraId="063D2BEE" w14:textId="715942A0" w:rsidR="00885B56" w:rsidRPr="0090566F" w:rsidRDefault="00275119" w:rsidP="00A6325C">
            <w:pPr>
              <w:ind w:left="859" w:hanging="859"/>
              <w:rPr>
                <w:szCs w:val="20"/>
              </w:rPr>
            </w:pPr>
            <w:r>
              <w:rPr>
                <w:szCs w:val="20"/>
              </w:rPr>
              <w:t>Cordero Case Study</w:t>
            </w:r>
          </w:p>
        </w:tc>
        <w:tc>
          <w:tcPr>
            <w:tcW w:w="637" w:type="pct"/>
            <w:vAlign w:val="center"/>
          </w:tcPr>
          <w:p w14:paraId="73CAFC69" w14:textId="5400D68B" w:rsidR="00885B56" w:rsidRPr="0090566F" w:rsidRDefault="0003627D" w:rsidP="00A6325C">
            <w:pPr>
              <w:ind w:left="859" w:hanging="859"/>
              <w:jc w:val="center"/>
              <w:rPr>
                <w:szCs w:val="20"/>
              </w:rPr>
            </w:pPr>
            <w:r>
              <w:rPr>
                <w:szCs w:val="20"/>
              </w:rPr>
              <w:t>55</w:t>
            </w:r>
          </w:p>
        </w:tc>
        <w:tc>
          <w:tcPr>
            <w:tcW w:w="766" w:type="pct"/>
            <w:vAlign w:val="center"/>
          </w:tcPr>
          <w:p w14:paraId="4D4235C4" w14:textId="77777777" w:rsidR="00885B56" w:rsidRPr="00132272" w:rsidRDefault="00885B56" w:rsidP="00A6325C">
            <w:pPr>
              <w:ind w:left="859" w:hanging="859"/>
              <w:jc w:val="center"/>
              <w:rPr>
                <w:strike/>
                <w:szCs w:val="20"/>
              </w:rPr>
            </w:pPr>
          </w:p>
        </w:tc>
      </w:tr>
      <w:tr w:rsidR="00885B56" w:rsidRPr="0090566F" w14:paraId="3BF37A6F" w14:textId="77777777" w:rsidTr="006F0681">
        <w:tc>
          <w:tcPr>
            <w:tcW w:w="3597" w:type="pct"/>
            <w:tcBorders>
              <w:bottom w:val="single" w:sz="4" w:space="0" w:color="auto"/>
            </w:tcBorders>
            <w:vAlign w:val="center"/>
          </w:tcPr>
          <w:p w14:paraId="517C5ABD" w14:textId="65C679A6" w:rsidR="00885B56" w:rsidRDefault="00275119" w:rsidP="00A6325C">
            <w:pPr>
              <w:ind w:left="859" w:hanging="859"/>
              <w:rPr>
                <w:szCs w:val="20"/>
              </w:rPr>
            </w:pPr>
            <w:r w:rsidRPr="00275119">
              <w:rPr>
                <w:szCs w:val="20"/>
              </w:rPr>
              <w:t>Field Experience: Child Find Summary</w:t>
            </w:r>
          </w:p>
        </w:tc>
        <w:tc>
          <w:tcPr>
            <w:tcW w:w="637" w:type="pct"/>
            <w:tcBorders>
              <w:bottom w:val="single" w:sz="4" w:space="0" w:color="auto"/>
            </w:tcBorders>
            <w:vAlign w:val="center"/>
          </w:tcPr>
          <w:p w14:paraId="2AB1E4F2" w14:textId="19CF5787" w:rsidR="00885B56" w:rsidRPr="0090566F" w:rsidRDefault="0003627D" w:rsidP="00A6325C">
            <w:pPr>
              <w:ind w:left="859" w:hanging="859"/>
              <w:jc w:val="center"/>
              <w:rPr>
                <w:szCs w:val="20"/>
              </w:rPr>
            </w:pPr>
            <w:r>
              <w:rPr>
                <w:szCs w:val="20"/>
              </w:rPr>
              <w:t>45</w:t>
            </w: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AC14C7" w:rsidRPr="0090566F" w14:paraId="00351263" w14:textId="77777777" w:rsidTr="006F0681">
        <w:tc>
          <w:tcPr>
            <w:tcW w:w="3597" w:type="pct"/>
            <w:tcBorders>
              <w:right w:val="nil"/>
            </w:tcBorders>
            <w:shd w:val="clear" w:color="auto" w:fill="D8D9DA"/>
            <w:vAlign w:val="center"/>
          </w:tcPr>
          <w:p w14:paraId="2E26489B" w14:textId="77777777" w:rsidR="00AC14C7" w:rsidRPr="0090566F" w:rsidRDefault="00AC14C7" w:rsidP="00AC14C7">
            <w:pPr>
              <w:ind w:left="859" w:hanging="859"/>
              <w:rPr>
                <w:szCs w:val="20"/>
              </w:rPr>
            </w:pPr>
            <w:r w:rsidRPr="0090566F">
              <w:rPr>
                <w:b/>
                <w:szCs w:val="20"/>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A1207" w:rsidRPr="0090566F" w14:paraId="597BD3A7" w14:textId="77777777" w:rsidTr="006F0681">
        <w:tc>
          <w:tcPr>
            <w:tcW w:w="3597" w:type="pct"/>
            <w:vAlign w:val="center"/>
          </w:tcPr>
          <w:p w14:paraId="560105EE" w14:textId="61FE7DA4" w:rsidR="00DA1207" w:rsidRPr="00132272" w:rsidRDefault="00275119" w:rsidP="00A6325C">
            <w:pPr>
              <w:ind w:left="859" w:hanging="859"/>
              <w:rPr>
                <w:strike/>
                <w:szCs w:val="20"/>
              </w:rPr>
            </w:pPr>
            <w:r w:rsidRPr="00275119">
              <w:rPr>
                <w:szCs w:val="20"/>
              </w:rPr>
              <w:t xml:space="preserve">Facility Management Presentation  </w:t>
            </w:r>
          </w:p>
        </w:tc>
        <w:tc>
          <w:tcPr>
            <w:tcW w:w="637" w:type="pct"/>
            <w:vAlign w:val="center"/>
          </w:tcPr>
          <w:p w14:paraId="004D62CB" w14:textId="5C81672E" w:rsidR="00DA1207" w:rsidRPr="0090566F" w:rsidRDefault="0003627D" w:rsidP="00A6325C">
            <w:pPr>
              <w:ind w:left="859" w:hanging="859"/>
              <w:jc w:val="center"/>
              <w:rPr>
                <w:szCs w:val="20"/>
              </w:rPr>
            </w:pPr>
            <w:r>
              <w:rPr>
                <w:szCs w:val="20"/>
              </w:rPr>
              <w:t>55</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006F0681">
        <w:tc>
          <w:tcPr>
            <w:tcW w:w="3597" w:type="pct"/>
            <w:vAlign w:val="center"/>
          </w:tcPr>
          <w:p w14:paraId="7E7380FC" w14:textId="6291F3FB" w:rsidR="00DA1207" w:rsidRPr="0090566F" w:rsidRDefault="00275119" w:rsidP="00A6325C">
            <w:pPr>
              <w:ind w:left="859" w:hanging="859"/>
              <w:rPr>
                <w:szCs w:val="20"/>
              </w:rPr>
            </w:pPr>
            <w:r w:rsidRPr="00275119">
              <w:rPr>
                <w:szCs w:val="20"/>
              </w:rPr>
              <w:t>Personnel Management and Coordination of Special Education Worksheet</w:t>
            </w:r>
          </w:p>
        </w:tc>
        <w:tc>
          <w:tcPr>
            <w:tcW w:w="637" w:type="pct"/>
            <w:vAlign w:val="center"/>
          </w:tcPr>
          <w:p w14:paraId="30284327" w14:textId="3A04C34B" w:rsidR="00DA1207" w:rsidRPr="0090566F" w:rsidRDefault="0003627D" w:rsidP="00A6325C">
            <w:pPr>
              <w:ind w:left="859" w:hanging="859"/>
              <w:jc w:val="center"/>
              <w:rPr>
                <w:szCs w:val="20"/>
              </w:rPr>
            </w:pPr>
            <w:r>
              <w:rPr>
                <w:szCs w:val="20"/>
              </w:rPr>
              <w:t>4</w:t>
            </w:r>
            <w:r w:rsidR="004277B6">
              <w:rPr>
                <w:szCs w:val="20"/>
              </w:rPr>
              <w:t>4</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DA1207" w:rsidRPr="0090566F" w14:paraId="394DE7AB" w14:textId="77777777" w:rsidTr="006F0681">
        <w:tc>
          <w:tcPr>
            <w:tcW w:w="3597" w:type="pct"/>
            <w:tcBorders>
              <w:bottom w:val="single" w:sz="4" w:space="0" w:color="auto"/>
            </w:tcBorders>
            <w:vAlign w:val="center"/>
          </w:tcPr>
          <w:p w14:paraId="6708769E" w14:textId="0ED6A535" w:rsidR="00DA1207" w:rsidRDefault="00275119" w:rsidP="00A6325C">
            <w:pPr>
              <w:ind w:left="859" w:hanging="859"/>
              <w:rPr>
                <w:szCs w:val="20"/>
              </w:rPr>
            </w:pPr>
            <w:r w:rsidRPr="00275119">
              <w:rPr>
                <w:szCs w:val="20"/>
              </w:rPr>
              <w:t>Field Experience: Special Education Finance Job Aid</w:t>
            </w:r>
          </w:p>
        </w:tc>
        <w:tc>
          <w:tcPr>
            <w:tcW w:w="637" w:type="pct"/>
            <w:tcBorders>
              <w:bottom w:val="single" w:sz="4" w:space="0" w:color="auto"/>
            </w:tcBorders>
            <w:vAlign w:val="center"/>
          </w:tcPr>
          <w:p w14:paraId="4ABB73B3" w14:textId="4657A886" w:rsidR="00DA1207" w:rsidRPr="0090566F" w:rsidRDefault="0003627D" w:rsidP="00A6325C">
            <w:pPr>
              <w:ind w:left="859" w:hanging="859"/>
              <w:jc w:val="center"/>
              <w:rPr>
                <w:szCs w:val="20"/>
              </w:rPr>
            </w:pPr>
            <w:r>
              <w:rPr>
                <w:szCs w:val="20"/>
              </w:rPr>
              <w:t>55</w:t>
            </w:r>
          </w:p>
        </w:tc>
        <w:tc>
          <w:tcPr>
            <w:tcW w:w="766" w:type="pct"/>
            <w:tcBorders>
              <w:bottom w:val="single" w:sz="4" w:space="0" w:color="auto"/>
            </w:tcBorders>
            <w:vAlign w:val="center"/>
          </w:tcPr>
          <w:p w14:paraId="14526DE0" w14:textId="77777777" w:rsidR="00DA1207" w:rsidRPr="00132272" w:rsidRDefault="00DA1207" w:rsidP="00A6325C">
            <w:pPr>
              <w:ind w:left="859" w:hanging="859"/>
              <w:jc w:val="center"/>
              <w:rPr>
                <w:strike/>
                <w:szCs w:val="20"/>
              </w:rPr>
            </w:pPr>
          </w:p>
        </w:tc>
      </w:tr>
      <w:tr w:rsidR="00AC14C7" w:rsidRPr="0090566F" w14:paraId="2DC68EB8" w14:textId="77777777" w:rsidTr="006F0681">
        <w:tc>
          <w:tcPr>
            <w:tcW w:w="3597" w:type="pct"/>
            <w:tcBorders>
              <w:right w:val="nil"/>
            </w:tcBorders>
            <w:shd w:val="clear" w:color="auto" w:fill="D8D9DA"/>
            <w:vAlign w:val="center"/>
          </w:tcPr>
          <w:p w14:paraId="43B8DC52" w14:textId="77777777" w:rsidR="00AC14C7" w:rsidRPr="0090566F" w:rsidRDefault="00AC14C7" w:rsidP="00AC14C7">
            <w:pPr>
              <w:ind w:left="859" w:hanging="859"/>
              <w:rPr>
                <w:szCs w:val="20"/>
              </w:rPr>
            </w:pPr>
            <w:r w:rsidRPr="0090566F">
              <w:rPr>
                <w:b/>
                <w:szCs w:val="20"/>
              </w:rPr>
              <w:t>Week 4</w:t>
            </w:r>
            <w:r>
              <w:rPr>
                <w:b/>
                <w:szCs w:val="20"/>
              </w:rPr>
              <w:t xml:space="preserve">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A1207" w:rsidRPr="0090566F" w14:paraId="5751ABC1" w14:textId="77777777" w:rsidTr="006F0681">
        <w:tc>
          <w:tcPr>
            <w:tcW w:w="3597" w:type="pct"/>
            <w:vAlign w:val="center"/>
          </w:tcPr>
          <w:p w14:paraId="38B189D7" w14:textId="36F84460" w:rsidR="00DA1207" w:rsidRPr="00132272" w:rsidRDefault="00275119" w:rsidP="00A6325C">
            <w:pPr>
              <w:ind w:left="859" w:hanging="859"/>
              <w:rPr>
                <w:strike/>
                <w:szCs w:val="20"/>
              </w:rPr>
            </w:pPr>
            <w:r>
              <w:rPr>
                <w:szCs w:val="20"/>
              </w:rPr>
              <w:t>Gifted Education Case Study</w:t>
            </w:r>
          </w:p>
        </w:tc>
        <w:tc>
          <w:tcPr>
            <w:tcW w:w="637" w:type="pct"/>
            <w:vAlign w:val="center"/>
          </w:tcPr>
          <w:p w14:paraId="0E01D659" w14:textId="5024CFAC" w:rsidR="00DA1207" w:rsidRPr="0090566F" w:rsidRDefault="0003627D" w:rsidP="00A6325C">
            <w:pPr>
              <w:ind w:left="859" w:hanging="859"/>
              <w:jc w:val="center"/>
              <w:rPr>
                <w:szCs w:val="20"/>
              </w:rPr>
            </w:pPr>
            <w:r>
              <w:rPr>
                <w:szCs w:val="20"/>
              </w:rPr>
              <w:t>70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DA1207" w:rsidRPr="0090566F" w14:paraId="3705F4D9" w14:textId="77777777" w:rsidTr="006F0681">
        <w:tc>
          <w:tcPr>
            <w:tcW w:w="3597" w:type="pct"/>
            <w:vAlign w:val="center"/>
          </w:tcPr>
          <w:p w14:paraId="7336FCC7" w14:textId="1353D2C4" w:rsidR="00DA1207" w:rsidRPr="0090566F" w:rsidRDefault="00275119" w:rsidP="00A6325C">
            <w:pPr>
              <w:ind w:left="859" w:hanging="859"/>
              <w:rPr>
                <w:szCs w:val="20"/>
              </w:rPr>
            </w:pPr>
            <w:r w:rsidRPr="00275119">
              <w:rPr>
                <w:szCs w:val="20"/>
              </w:rPr>
              <w:t>Field Experience: Gifted Programming Advertisement</w:t>
            </w:r>
          </w:p>
        </w:tc>
        <w:tc>
          <w:tcPr>
            <w:tcW w:w="637" w:type="pct"/>
            <w:vAlign w:val="center"/>
          </w:tcPr>
          <w:p w14:paraId="1F8C4D30" w14:textId="6FF0055E" w:rsidR="00DA1207" w:rsidRPr="0090566F" w:rsidRDefault="0003627D" w:rsidP="00A6325C">
            <w:pPr>
              <w:ind w:left="859" w:hanging="859"/>
              <w:jc w:val="center"/>
              <w:rPr>
                <w:szCs w:val="20"/>
              </w:rPr>
            </w:pPr>
            <w:r>
              <w:rPr>
                <w:szCs w:val="20"/>
              </w:rPr>
              <w:t>55</w:t>
            </w:r>
          </w:p>
        </w:tc>
        <w:tc>
          <w:tcPr>
            <w:tcW w:w="766" w:type="pct"/>
            <w:vAlign w:val="center"/>
          </w:tcPr>
          <w:p w14:paraId="6479FDAE" w14:textId="77777777" w:rsidR="00DA1207" w:rsidRPr="00132272" w:rsidRDefault="00DA1207" w:rsidP="00A6325C">
            <w:pPr>
              <w:ind w:left="859" w:hanging="859"/>
              <w:jc w:val="center"/>
              <w:rPr>
                <w:strike/>
                <w:szCs w:val="20"/>
              </w:rPr>
            </w:pPr>
          </w:p>
        </w:tc>
      </w:tr>
      <w:tr w:rsidR="00AC14C7" w:rsidRPr="0090566F" w14:paraId="15A3D558" w14:textId="77777777" w:rsidTr="006F0681">
        <w:tc>
          <w:tcPr>
            <w:tcW w:w="3597" w:type="pct"/>
            <w:tcBorders>
              <w:right w:val="nil"/>
            </w:tcBorders>
            <w:shd w:val="clear" w:color="auto" w:fill="D8D9DA"/>
            <w:vAlign w:val="center"/>
          </w:tcPr>
          <w:p w14:paraId="5966446F" w14:textId="77777777" w:rsidR="00AC14C7" w:rsidRPr="0090566F" w:rsidRDefault="00AC14C7"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A20F8B" w:rsidRPr="0090566F" w14:paraId="778F574E" w14:textId="77777777" w:rsidTr="00CD68CF">
        <w:tc>
          <w:tcPr>
            <w:tcW w:w="3597" w:type="pct"/>
            <w:vAlign w:val="center"/>
          </w:tcPr>
          <w:p w14:paraId="70EF26BA" w14:textId="77777777" w:rsidR="00A20F8B" w:rsidRPr="0090566F" w:rsidRDefault="00A20F8B" w:rsidP="00CD68CF">
            <w:pPr>
              <w:ind w:left="859" w:hanging="859"/>
              <w:rPr>
                <w:szCs w:val="20"/>
              </w:rPr>
            </w:pPr>
            <w:r w:rsidRPr="009A54A7">
              <w:rPr>
                <w:szCs w:val="20"/>
              </w:rPr>
              <w:t>Mental Health Agency Job Aid</w:t>
            </w:r>
          </w:p>
        </w:tc>
        <w:tc>
          <w:tcPr>
            <w:tcW w:w="637" w:type="pct"/>
            <w:vAlign w:val="center"/>
          </w:tcPr>
          <w:p w14:paraId="21ADA981" w14:textId="77777777" w:rsidR="00A20F8B" w:rsidRPr="0090566F" w:rsidRDefault="00A20F8B" w:rsidP="00CD68CF">
            <w:pPr>
              <w:ind w:left="859" w:hanging="859"/>
              <w:jc w:val="center"/>
              <w:rPr>
                <w:szCs w:val="20"/>
              </w:rPr>
            </w:pPr>
            <w:r>
              <w:rPr>
                <w:szCs w:val="20"/>
              </w:rPr>
              <w:t>55</w:t>
            </w:r>
          </w:p>
        </w:tc>
        <w:tc>
          <w:tcPr>
            <w:tcW w:w="766" w:type="pct"/>
            <w:vAlign w:val="center"/>
          </w:tcPr>
          <w:p w14:paraId="1E4C7E20" w14:textId="77777777" w:rsidR="00A20F8B" w:rsidRPr="0090566F" w:rsidRDefault="00A20F8B" w:rsidP="00CD68CF">
            <w:pPr>
              <w:ind w:left="859" w:hanging="859"/>
              <w:jc w:val="center"/>
              <w:rPr>
                <w:szCs w:val="20"/>
              </w:rPr>
            </w:pPr>
          </w:p>
        </w:tc>
      </w:tr>
      <w:tr w:rsidR="00A20F8B" w:rsidRPr="0090566F" w14:paraId="3A4C077B" w14:textId="77777777" w:rsidTr="00CD68CF">
        <w:tc>
          <w:tcPr>
            <w:tcW w:w="3597" w:type="pct"/>
            <w:vAlign w:val="center"/>
          </w:tcPr>
          <w:p w14:paraId="511548B1" w14:textId="77777777" w:rsidR="00A20F8B" w:rsidRPr="00132272" w:rsidRDefault="00A20F8B" w:rsidP="00CD68CF">
            <w:pPr>
              <w:ind w:left="859" w:hanging="859"/>
              <w:rPr>
                <w:strike/>
                <w:szCs w:val="20"/>
              </w:rPr>
            </w:pPr>
            <w:r w:rsidRPr="009A54A7">
              <w:rPr>
                <w:szCs w:val="20"/>
              </w:rPr>
              <w:t>Behavior Intervention Plans (BIP) and Functional Behavior Assessment (FBA) Paper</w:t>
            </w:r>
          </w:p>
        </w:tc>
        <w:tc>
          <w:tcPr>
            <w:tcW w:w="637" w:type="pct"/>
            <w:vAlign w:val="center"/>
          </w:tcPr>
          <w:p w14:paraId="389283CB" w14:textId="77777777" w:rsidR="00A20F8B" w:rsidRPr="0090566F" w:rsidRDefault="00A20F8B" w:rsidP="00CD68CF">
            <w:pPr>
              <w:ind w:left="859" w:hanging="859"/>
              <w:jc w:val="center"/>
              <w:rPr>
                <w:szCs w:val="20"/>
              </w:rPr>
            </w:pPr>
            <w:r>
              <w:rPr>
                <w:szCs w:val="20"/>
              </w:rPr>
              <w:t>55</w:t>
            </w:r>
          </w:p>
        </w:tc>
        <w:tc>
          <w:tcPr>
            <w:tcW w:w="766" w:type="pct"/>
            <w:vAlign w:val="center"/>
          </w:tcPr>
          <w:p w14:paraId="67D6E640" w14:textId="77777777" w:rsidR="00A20F8B" w:rsidRPr="00132272" w:rsidRDefault="00A20F8B" w:rsidP="00CD68CF">
            <w:pPr>
              <w:ind w:left="859" w:hanging="859"/>
              <w:jc w:val="center"/>
              <w:rPr>
                <w:strike/>
                <w:szCs w:val="20"/>
              </w:rPr>
            </w:pPr>
          </w:p>
        </w:tc>
      </w:tr>
      <w:tr w:rsidR="00A20F8B" w:rsidRPr="0090566F" w14:paraId="48C00ACD" w14:textId="77777777" w:rsidTr="00CD68CF">
        <w:tc>
          <w:tcPr>
            <w:tcW w:w="3597" w:type="pct"/>
            <w:tcBorders>
              <w:bottom w:val="single" w:sz="4" w:space="0" w:color="auto"/>
            </w:tcBorders>
            <w:vAlign w:val="center"/>
          </w:tcPr>
          <w:p w14:paraId="11C7D88C" w14:textId="77777777" w:rsidR="00A20F8B" w:rsidRPr="0090566F" w:rsidRDefault="00A20F8B" w:rsidP="00CD68CF">
            <w:pPr>
              <w:ind w:left="859" w:hanging="859"/>
              <w:rPr>
                <w:szCs w:val="20"/>
              </w:rPr>
            </w:pPr>
            <w:r w:rsidRPr="009A54A7">
              <w:rPr>
                <w:szCs w:val="20"/>
              </w:rPr>
              <w:t>Behavior Case Study Blog</w:t>
            </w:r>
          </w:p>
        </w:tc>
        <w:tc>
          <w:tcPr>
            <w:tcW w:w="637" w:type="pct"/>
            <w:tcBorders>
              <w:bottom w:val="single" w:sz="4" w:space="0" w:color="auto"/>
            </w:tcBorders>
            <w:vAlign w:val="center"/>
          </w:tcPr>
          <w:p w14:paraId="3ACB24B0" w14:textId="77777777" w:rsidR="00A20F8B" w:rsidRPr="0090566F" w:rsidRDefault="00A20F8B" w:rsidP="00CD68CF">
            <w:pPr>
              <w:ind w:left="859" w:hanging="859"/>
              <w:jc w:val="center"/>
              <w:rPr>
                <w:szCs w:val="20"/>
              </w:rPr>
            </w:pPr>
            <w:r>
              <w:rPr>
                <w:szCs w:val="20"/>
              </w:rPr>
              <w:t>55</w:t>
            </w:r>
          </w:p>
        </w:tc>
        <w:tc>
          <w:tcPr>
            <w:tcW w:w="766" w:type="pct"/>
            <w:tcBorders>
              <w:bottom w:val="single" w:sz="4" w:space="0" w:color="auto"/>
            </w:tcBorders>
            <w:vAlign w:val="center"/>
          </w:tcPr>
          <w:p w14:paraId="1E4B45C3" w14:textId="77777777" w:rsidR="00A20F8B" w:rsidRPr="00132272" w:rsidRDefault="00A20F8B" w:rsidP="00CD68CF">
            <w:pPr>
              <w:ind w:left="859" w:hanging="859"/>
              <w:jc w:val="center"/>
              <w:rPr>
                <w:strike/>
                <w:szCs w:val="20"/>
              </w:rPr>
            </w:pPr>
          </w:p>
        </w:tc>
      </w:tr>
      <w:tr w:rsidR="00AC14C7" w:rsidRPr="0090566F" w14:paraId="4BC52F76" w14:textId="77777777" w:rsidTr="006F0681">
        <w:tc>
          <w:tcPr>
            <w:tcW w:w="3597" w:type="pct"/>
            <w:tcBorders>
              <w:right w:val="nil"/>
            </w:tcBorders>
            <w:shd w:val="clear" w:color="auto" w:fill="D8D9DA"/>
            <w:vAlign w:val="center"/>
          </w:tcPr>
          <w:p w14:paraId="364CC683" w14:textId="77777777" w:rsidR="00AC14C7" w:rsidRPr="0090566F" w:rsidRDefault="00AC14C7" w:rsidP="00AC14C7">
            <w:pPr>
              <w:ind w:left="859" w:hanging="859"/>
              <w:rPr>
                <w:szCs w:val="20"/>
              </w:rPr>
            </w:pPr>
            <w:r w:rsidRPr="0090566F">
              <w:rPr>
                <w:b/>
                <w:szCs w:val="20"/>
              </w:rPr>
              <w:t xml:space="preserve">Week </w:t>
            </w:r>
            <w:r>
              <w:rPr>
                <w:b/>
                <w:szCs w:val="20"/>
              </w:rPr>
              <w:t xml:space="preserve">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A20F8B" w:rsidRPr="0090566F" w14:paraId="22DBD04F" w14:textId="77777777" w:rsidTr="00CD68CF">
        <w:tc>
          <w:tcPr>
            <w:tcW w:w="3597" w:type="pct"/>
            <w:vAlign w:val="center"/>
          </w:tcPr>
          <w:p w14:paraId="50777CCB" w14:textId="546CC494" w:rsidR="00A20F8B" w:rsidRPr="00132272" w:rsidRDefault="00A20F8B" w:rsidP="00CD68CF">
            <w:pPr>
              <w:ind w:left="859" w:hanging="859"/>
              <w:rPr>
                <w:strike/>
                <w:szCs w:val="20"/>
              </w:rPr>
            </w:pPr>
            <w:r w:rsidRPr="009A54A7">
              <w:rPr>
                <w:szCs w:val="20"/>
              </w:rPr>
              <w:t>Interim Placement and Manifestation Determination Case</w:t>
            </w:r>
            <w:r w:rsidR="00613951">
              <w:rPr>
                <w:szCs w:val="20"/>
              </w:rPr>
              <w:t xml:space="preserve"> Study</w:t>
            </w:r>
          </w:p>
        </w:tc>
        <w:tc>
          <w:tcPr>
            <w:tcW w:w="637" w:type="pct"/>
            <w:vAlign w:val="center"/>
          </w:tcPr>
          <w:p w14:paraId="12FB5ABB" w14:textId="77777777" w:rsidR="00A20F8B" w:rsidRPr="0090566F" w:rsidRDefault="00A20F8B" w:rsidP="00CD68CF">
            <w:pPr>
              <w:ind w:left="859" w:hanging="859"/>
              <w:jc w:val="center"/>
              <w:rPr>
                <w:szCs w:val="20"/>
              </w:rPr>
            </w:pPr>
            <w:r>
              <w:rPr>
                <w:szCs w:val="20"/>
              </w:rPr>
              <w:t>55</w:t>
            </w:r>
          </w:p>
        </w:tc>
        <w:tc>
          <w:tcPr>
            <w:tcW w:w="766" w:type="pct"/>
            <w:vAlign w:val="center"/>
          </w:tcPr>
          <w:p w14:paraId="4FD46963" w14:textId="77777777" w:rsidR="00A20F8B" w:rsidRPr="00132272" w:rsidRDefault="00A20F8B" w:rsidP="00CD68CF">
            <w:pPr>
              <w:ind w:left="859" w:hanging="859"/>
              <w:jc w:val="center"/>
              <w:rPr>
                <w:strike/>
                <w:szCs w:val="20"/>
              </w:rPr>
            </w:pPr>
          </w:p>
        </w:tc>
      </w:tr>
      <w:tr w:rsidR="00A20F8B" w:rsidRPr="0090566F" w14:paraId="4B7972BD" w14:textId="77777777" w:rsidTr="00CD68CF">
        <w:tc>
          <w:tcPr>
            <w:tcW w:w="3597" w:type="pct"/>
            <w:vAlign w:val="center"/>
          </w:tcPr>
          <w:p w14:paraId="65D33C44" w14:textId="70EBA4F3" w:rsidR="00A20F8B" w:rsidRPr="0090566F" w:rsidRDefault="00A20F8B" w:rsidP="00CD68CF">
            <w:pPr>
              <w:ind w:left="859" w:hanging="859"/>
              <w:rPr>
                <w:szCs w:val="20"/>
              </w:rPr>
            </w:pPr>
            <w:r w:rsidRPr="009A54A7">
              <w:rPr>
                <w:szCs w:val="20"/>
              </w:rPr>
              <w:t>School</w:t>
            </w:r>
            <w:r w:rsidR="005B4541">
              <w:rPr>
                <w:szCs w:val="20"/>
              </w:rPr>
              <w:t>w</w:t>
            </w:r>
            <w:r w:rsidRPr="009A54A7">
              <w:rPr>
                <w:szCs w:val="20"/>
              </w:rPr>
              <w:t>ide Behavior Support Plan and School Safety</w:t>
            </w:r>
          </w:p>
        </w:tc>
        <w:tc>
          <w:tcPr>
            <w:tcW w:w="637" w:type="pct"/>
            <w:vAlign w:val="center"/>
          </w:tcPr>
          <w:p w14:paraId="73BBE72C" w14:textId="77777777" w:rsidR="00A20F8B" w:rsidRPr="0090566F" w:rsidRDefault="00A20F8B" w:rsidP="00CD68CF">
            <w:pPr>
              <w:ind w:left="859" w:hanging="859"/>
              <w:jc w:val="center"/>
              <w:rPr>
                <w:szCs w:val="20"/>
              </w:rPr>
            </w:pPr>
            <w:r>
              <w:rPr>
                <w:szCs w:val="20"/>
              </w:rPr>
              <w:t>55</w:t>
            </w:r>
          </w:p>
        </w:tc>
        <w:tc>
          <w:tcPr>
            <w:tcW w:w="766" w:type="pct"/>
            <w:vAlign w:val="center"/>
          </w:tcPr>
          <w:p w14:paraId="0AA08776" w14:textId="77777777" w:rsidR="00A20F8B" w:rsidRPr="00132272" w:rsidRDefault="00A20F8B" w:rsidP="00CD68CF">
            <w:pPr>
              <w:ind w:left="859" w:hanging="859"/>
              <w:jc w:val="center"/>
              <w:rPr>
                <w:strike/>
                <w:szCs w:val="20"/>
              </w:rPr>
            </w:pPr>
          </w:p>
        </w:tc>
      </w:tr>
      <w:tr w:rsidR="00A20F8B" w:rsidRPr="0090566F" w14:paraId="0DB18E1D" w14:textId="77777777" w:rsidTr="00CD68CF">
        <w:tc>
          <w:tcPr>
            <w:tcW w:w="3597" w:type="pct"/>
            <w:tcBorders>
              <w:bottom w:val="single" w:sz="4" w:space="0" w:color="auto"/>
            </w:tcBorders>
            <w:vAlign w:val="center"/>
          </w:tcPr>
          <w:p w14:paraId="0D339155" w14:textId="77777777" w:rsidR="00A20F8B" w:rsidRDefault="00A20F8B" w:rsidP="00CD68CF">
            <w:pPr>
              <w:ind w:left="859" w:hanging="859"/>
              <w:rPr>
                <w:szCs w:val="20"/>
              </w:rPr>
            </w:pPr>
            <w:r w:rsidRPr="009A54A7">
              <w:rPr>
                <w:szCs w:val="20"/>
              </w:rPr>
              <w:t>Field Experience: Crisis Plan</w:t>
            </w:r>
          </w:p>
        </w:tc>
        <w:tc>
          <w:tcPr>
            <w:tcW w:w="637" w:type="pct"/>
            <w:tcBorders>
              <w:bottom w:val="single" w:sz="4" w:space="0" w:color="auto"/>
            </w:tcBorders>
            <w:vAlign w:val="center"/>
          </w:tcPr>
          <w:p w14:paraId="0E5B2719" w14:textId="77777777" w:rsidR="00A20F8B" w:rsidRPr="0090566F" w:rsidRDefault="00A20F8B" w:rsidP="00CD68CF">
            <w:pPr>
              <w:ind w:left="859" w:hanging="859"/>
              <w:jc w:val="center"/>
              <w:rPr>
                <w:szCs w:val="20"/>
              </w:rPr>
            </w:pPr>
            <w:r>
              <w:rPr>
                <w:szCs w:val="20"/>
              </w:rPr>
              <w:t>45</w:t>
            </w:r>
          </w:p>
        </w:tc>
        <w:tc>
          <w:tcPr>
            <w:tcW w:w="766" w:type="pct"/>
            <w:tcBorders>
              <w:bottom w:val="single" w:sz="4" w:space="0" w:color="auto"/>
            </w:tcBorders>
            <w:vAlign w:val="center"/>
          </w:tcPr>
          <w:p w14:paraId="59F7ACEB" w14:textId="77777777" w:rsidR="00A20F8B" w:rsidRPr="00132272" w:rsidRDefault="00A20F8B" w:rsidP="00CD68CF">
            <w:pPr>
              <w:ind w:left="859" w:hanging="859"/>
              <w:jc w:val="center"/>
              <w:rPr>
                <w:strike/>
                <w:szCs w:val="20"/>
              </w:rPr>
            </w:pPr>
          </w:p>
        </w:tc>
      </w:tr>
      <w:tr w:rsidR="00AC14C7" w:rsidRPr="0090566F" w14:paraId="7842781F" w14:textId="77777777" w:rsidTr="006F0681">
        <w:trPr>
          <w:trHeight w:val="242"/>
        </w:trPr>
        <w:tc>
          <w:tcPr>
            <w:tcW w:w="3597" w:type="pct"/>
            <w:tcBorders>
              <w:right w:val="nil"/>
            </w:tcBorders>
            <w:shd w:val="clear" w:color="auto" w:fill="D8D9DA"/>
            <w:vAlign w:val="center"/>
          </w:tcPr>
          <w:p w14:paraId="2DDC0EFC" w14:textId="77777777" w:rsidR="00AC14C7" w:rsidRPr="0090566F" w:rsidRDefault="00AC14C7" w:rsidP="00AC14C7">
            <w:pPr>
              <w:ind w:left="859" w:hanging="859"/>
              <w:rPr>
                <w:szCs w:val="20"/>
              </w:rPr>
            </w:pPr>
            <w:r w:rsidRPr="0090566F">
              <w:rPr>
                <w:b/>
                <w:szCs w:val="20"/>
              </w:rPr>
              <w:t xml:space="preserve">Week </w:t>
            </w:r>
            <w:r>
              <w:rPr>
                <w:b/>
                <w:szCs w:val="20"/>
              </w:rPr>
              <w:t xml:space="preserve">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A1207" w:rsidRPr="0090566F" w14:paraId="528FF4C5" w14:textId="77777777" w:rsidTr="006F0681">
        <w:tc>
          <w:tcPr>
            <w:tcW w:w="3597" w:type="pct"/>
            <w:vAlign w:val="center"/>
          </w:tcPr>
          <w:p w14:paraId="189CEBC8" w14:textId="51300798" w:rsidR="00DA1207" w:rsidRPr="0090566F" w:rsidRDefault="009A54A7" w:rsidP="00A6325C">
            <w:pPr>
              <w:ind w:left="859" w:hanging="859"/>
              <w:rPr>
                <w:szCs w:val="20"/>
              </w:rPr>
            </w:pPr>
            <w:r w:rsidRPr="009A54A7">
              <w:rPr>
                <w:szCs w:val="20"/>
              </w:rPr>
              <w:t>Technology Professional Development</w:t>
            </w:r>
          </w:p>
        </w:tc>
        <w:tc>
          <w:tcPr>
            <w:tcW w:w="637" w:type="pct"/>
            <w:vAlign w:val="center"/>
          </w:tcPr>
          <w:p w14:paraId="570E2668" w14:textId="4142749E" w:rsidR="00DA1207" w:rsidRPr="0090566F" w:rsidRDefault="0003627D" w:rsidP="00A6325C">
            <w:pPr>
              <w:ind w:left="859" w:hanging="859"/>
              <w:jc w:val="center"/>
              <w:rPr>
                <w:szCs w:val="20"/>
              </w:rPr>
            </w:pPr>
            <w:r>
              <w:rPr>
                <w:szCs w:val="20"/>
              </w:rPr>
              <w:t>55</w:t>
            </w:r>
          </w:p>
        </w:tc>
        <w:tc>
          <w:tcPr>
            <w:tcW w:w="766" w:type="pct"/>
            <w:vAlign w:val="center"/>
          </w:tcPr>
          <w:p w14:paraId="54E439F3" w14:textId="77777777" w:rsidR="00DA1207" w:rsidRPr="0090566F" w:rsidRDefault="00DA1207" w:rsidP="00A6325C">
            <w:pPr>
              <w:ind w:left="859" w:hanging="859"/>
              <w:jc w:val="center"/>
              <w:rPr>
                <w:szCs w:val="20"/>
              </w:rPr>
            </w:pPr>
          </w:p>
        </w:tc>
      </w:tr>
      <w:tr w:rsidR="00DA1207" w:rsidRPr="0090566F" w14:paraId="776BD6BB" w14:textId="77777777" w:rsidTr="006F0681">
        <w:tc>
          <w:tcPr>
            <w:tcW w:w="3597" w:type="pct"/>
            <w:vAlign w:val="center"/>
          </w:tcPr>
          <w:p w14:paraId="77AE0D11" w14:textId="5F659311" w:rsidR="00DA1207" w:rsidRPr="00132272" w:rsidRDefault="009A54A7" w:rsidP="009A54A7">
            <w:pPr>
              <w:pStyle w:val="AssignmentsLevel1"/>
              <w:rPr>
                <w:strike/>
              </w:rPr>
            </w:pPr>
            <w:r w:rsidRPr="009A54A7">
              <w:t>Framework for Staff Meeting, Professional Development, Parent Conferences, and Parent/Community Engagement</w:t>
            </w:r>
          </w:p>
        </w:tc>
        <w:tc>
          <w:tcPr>
            <w:tcW w:w="637" w:type="pct"/>
            <w:vAlign w:val="center"/>
          </w:tcPr>
          <w:p w14:paraId="6B384DC5" w14:textId="7E3A7ADA" w:rsidR="00DA1207" w:rsidRPr="0090566F" w:rsidRDefault="0003627D" w:rsidP="00A6325C">
            <w:pPr>
              <w:ind w:left="859" w:hanging="859"/>
              <w:jc w:val="center"/>
              <w:rPr>
                <w:szCs w:val="20"/>
              </w:rPr>
            </w:pPr>
            <w:r>
              <w:rPr>
                <w:szCs w:val="20"/>
              </w:rPr>
              <w:t>55</w:t>
            </w:r>
          </w:p>
        </w:tc>
        <w:tc>
          <w:tcPr>
            <w:tcW w:w="766" w:type="pct"/>
            <w:vAlign w:val="center"/>
          </w:tcPr>
          <w:p w14:paraId="6A0C5D80" w14:textId="77777777" w:rsidR="00DA1207" w:rsidRPr="00132272" w:rsidRDefault="00DA1207" w:rsidP="00A6325C">
            <w:pPr>
              <w:ind w:left="859" w:hanging="859"/>
              <w:jc w:val="center"/>
              <w:rPr>
                <w:strike/>
                <w:szCs w:val="20"/>
              </w:rPr>
            </w:pPr>
          </w:p>
        </w:tc>
      </w:tr>
      <w:tr w:rsidR="00AC14C7" w:rsidRPr="004F138A" w14:paraId="2AFF0D83" w14:textId="77777777" w:rsidTr="006F0681">
        <w:tc>
          <w:tcPr>
            <w:tcW w:w="3597" w:type="pct"/>
            <w:shd w:val="clear" w:color="auto" w:fill="BF2C37"/>
            <w:vAlign w:val="center"/>
          </w:tcPr>
          <w:p w14:paraId="2163218D"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730AD8AA" w14:textId="1E50D731" w:rsidR="00AC14C7" w:rsidRPr="00704919" w:rsidRDefault="00AC14C7" w:rsidP="00AC14C7">
            <w:pPr>
              <w:ind w:left="859" w:hanging="859"/>
              <w:jc w:val="center"/>
              <w:rPr>
                <w:b/>
                <w:color w:val="FFFFFF" w:themeColor="background1"/>
                <w:szCs w:val="20"/>
              </w:rPr>
            </w:pPr>
            <w:r w:rsidRPr="00704919">
              <w:rPr>
                <w:b/>
                <w:color w:val="FFFFFF" w:themeColor="background1"/>
                <w:szCs w:val="20"/>
              </w:rPr>
              <w:t>100</w:t>
            </w:r>
            <w:r w:rsidR="009A54A7">
              <w:rPr>
                <w:b/>
                <w:color w:val="FFFFFF" w:themeColor="background1"/>
                <w:szCs w:val="20"/>
              </w:rPr>
              <w:t>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Default="002522B3"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00885B56">
        <w:tc>
          <w:tcPr>
            <w:tcW w:w="1086" w:type="pct"/>
            <w:shd w:val="clear" w:color="auto" w:fill="BF2C37"/>
            <w:vAlign w:val="center"/>
          </w:tcPr>
          <w:p w14:paraId="2FFD53EE"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24898D68"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4C028E3F"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1E1CD524" w14:textId="77777777" w:rsidTr="00885B56">
        <w:tc>
          <w:tcPr>
            <w:tcW w:w="1086" w:type="pct"/>
            <w:vAlign w:val="center"/>
          </w:tcPr>
          <w:p w14:paraId="4337BB3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4C15775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6E8FCF9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34FD8B73" w14:textId="77777777" w:rsidTr="00885B56">
        <w:tc>
          <w:tcPr>
            <w:tcW w:w="1086" w:type="pct"/>
            <w:shd w:val="clear" w:color="auto" w:fill="D8D9DA"/>
            <w:vAlign w:val="center"/>
          </w:tcPr>
          <w:p w14:paraId="5329798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00885B56">
        <w:tc>
          <w:tcPr>
            <w:tcW w:w="1086" w:type="pct"/>
            <w:vAlign w:val="center"/>
          </w:tcPr>
          <w:p w14:paraId="7DDB8D7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00885B56">
        <w:tc>
          <w:tcPr>
            <w:tcW w:w="1086" w:type="pct"/>
            <w:shd w:val="clear" w:color="auto" w:fill="D8D9DA"/>
            <w:vAlign w:val="center"/>
          </w:tcPr>
          <w:p w14:paraId="64BD936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00885B56">
        <w:tc>
          <w:tcPr>
            <w:tcW w:w="1086" w:type="pct"/>
            <w:vAlign w:val="center"/>
          </w:tcPr>
          <w:p w14:paraId="6078480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00885B56">
        <w:tc>
          <w:tcPr>
            <w:tcW w:w="1086" w:type="pct"/>
            <w:shd w:val="clear" w:color="auto" w:fill="D8D9DA"/>
            <w:vAlign w:val="center"/>
          </w:tcPr>
          <w:p w14:paraId="1C42881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00885B56">
        <w:tc>
          <w:tcPr>
            <w:tcW w:w="1086" w:type="pct"/>
            <w:vAlign w:val="center"/>
          </w:tcPr>
          <w:p w14:paraId="38E6D27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20635A">
      <w:pPr>
        <w:pStyle w:val="Heading1"/>
        <w:rPr>
          <w:color w:val="9C2C2A" w:themeColor="accent1"/>
        </w:rPr>
      </w:pPr>
      <w:r w:rsidRPr="00825CE5">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6BDB54A4" w:rsidR="002D44E9" w:rsidRPr="002D44E9" w:rsidRDefault="002D44E9" w:rsidP="00DA033B">
            <w:pPr>
              <w:tabs>
                <w:tab w:val="left" w:pos="0"/>
                <w:tab w:val="left" w:pos="3720"/>
              </w:tabs>
              <w:outlineLvl w:val="0"/>
              <w:rPr>
                <w:rFonts w:cs="Arial"/>
                <w:b/>
                <w:color w:val="FFFFFF" w:themeColor="background1"/>
                <w:sz w:val="22"/>
                <w:szCs w:val="22"/>
              </w:rPr>
            </w:pPr>
            <w:bookmarkStart w:id="0" w:name="weekone"/>
            <w:bookmarkStart w:id="1" w:name="_Toc358980894"/>
            <w:bookmarkEnd w:id="0"/>
            <w:r w:rsidRPr="002D44E9">
              <w:rPr>
                <w:b/>
                <w:color w:val="FFFFFF" w:themeColor="background1"/>
                <w:sz w:val="22"/>
                <w:szCs w:val="22"/>
              </w:rPr>
              <w:t xml:space="preserve">Week One: </w:t>
            </w:r>
            <w:r w:rsidR="00C46646" w:rsidRPr="00C46646">
              <w:rPr>
                <w:b/>
                <w:color w:val="FFFFFF" w:themeColor="background1"/>
                <w:sz w:val="22"/>
                <w:szCs w:val="22"/>
              </w:rPr>
              <w:t>Special Education Laws and Regulations</w:t>
            </w:r>
            <w:bookmarkEnd w:id="1"/>
          </w:p>
        </w:tc>
      </w:tr>
      <w:tr w:rsidR="00A534FA" w:rsidRPr="00842155" w14:paraId="56C3EF6A" w14:textId="77777777" w:rsidTr="008D24BE">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C46646" w:rsidRPr="00842155" w14:paraId="2FF8BAF6" w14:textId="77777777" w:rsidTr="008D24BE">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47742AE2" w:rsidR="00C46646" w:rsidRPr="00842155" w:rsidRDefault="00C46646" w:rsidP="0000187A">
            <w:pPr>
              <w:pStyle w:val="ObjectiveBullet"/>
              <w:numPr>
                <w:ilvl w:val="1"/>
                <w:numId w:val="6"/>
              </w:numPr>
              <w:tabs>
                <w:tab w:val="clear" w:pos="0"/>
              </w:tabs>
            </w:pPr>
            <w:r w:rsidRPr="00712E64">
              <w:t>Differentiate between legislation and regulation</w:t>
            </w:r>
            <w:r w:rsidR="0000187A">
              <w:t>.</w:t>
            </w:r>
          </w:p>
        </w:tc>
        <w:tc>
          <w:tcPr>
            <w:tcW w:w="2880" w:type="dxa"/>
            <w:gridSpan w:val="2"/>
            <w:tcBorders>
              <w:top w:val="single" w:sz="4" w:space="0" w:color="auto"/>
              <w:left w:val="single" w:sz="4" w:space="0" w:color="auto"/>
              <w:bottom w:val="nil"/>
              <w:right w:val="single" w:sz="4" w:space="0" w:color="auto"/>
            </w:tcBorders>
          </w:tcPr>
          <w:p w14:paraId="51547426" w14:textId="0CD35120" w:rsidR="00C46646" w:rsidRPr="00842155" w:rsidRDefault="008137BA" w:rsidP="00C46646">
            <w:pPr>
              <w:tabs>
                <w:tab w:val="left" w:pos="0"/>
                <w:tab w:val="left" w:pos="3720"/>
              </w:tabs>
              <w:outlineLvl w:val="0"/>
              <w:rPr>
                <w:rFonts w:cs="Arial"/>
                <w:szCs w:val="20"/>
              </w:rPr>
            </w:pPr>
            <w:r>
              <w:rPr>
                <w:rFonts w:cs="Arial"/>
                <w:szCs w:val="20"/>
              </w:rPr>
              <w:t>CLO1</w:t>
            </w:r>
          </w:p>
        </w:tc>
      </w:tr>
      <w:tr w:rsidR="00C46646" w:rsidRPr="00842155" w14:paraId="0243E072" w14:textId="77777777" w:rsidTr="008D24BE">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60F57DE2" w:rsidR="00C46646" w:rsidRPr="00842155" w:rsidRDefault="00351B69" w:rsidP="0000187A">
            <w:pPr>
              <w:pStyle w:val="ObjectiveBullet"/>
              <w:numPr>
                <w:ilvl w:val="1"/>
                <w:numId w:val="6"/>
              </w:numPr>
            </w:pPr>
            <w:r>
              <w:t>Describe</w:t>
            </w:r>
            <w:r w:rsidR="00C46646" w:rsidRPr="00712E64">
              <w:t xml:space="preserve"> </w:t>
            </w:r>
            <w:r w:rsidR="0000187A">
              <w:t>b</w:t>
            </w:r>
            <w:r w:rsidR="00C46646" w:rsidRPr="00712E64">
              <w:t xml:space="preserve">asic </w:t>
            </w:r>
            <w:r w:rsidR="0000187A">
              <w:t>e</w:t>
            </w:r>
            <w:r w:rsidR="00C46646" w:rsidRPr="00712E64">
              <w:t xml:space="preserve">ducation </w:t>
            </w:r>
            <w:r w:rsidR="0000187A">
              <w:t>c</w:t>
            </w:r>
            <w:r w:rsidR="00C46646" w:rsidRPr="00712E64">
              <w:t>ircular</w:t>
            </w:r>
            <w:r>
              <w:t>s</w:t>
            </w:r>
            <w:r w:rsidR="0000187A">
              <w:t>.</w:t>
            </w:r>
          </w:p>
        </w:tc>
        <w:tc>
          <w:tcPr>
            <w:tcW w:w="2880" w:type="dxa"/>
            <w:gridSpan w:val="2"/>
            <w:tcBorders>
              <w:top w:val="nil"/>
              <w:left w:val="single" w:sz="4" w:space="0" w:color="auto"/>
              <w:bottom w:val="nil"/>
              <w:right w:val="single" w:sz="4" w:space="0" w:color="auto"/>
            </w:tcBorders>
          </w:tcPr>
          <w:p w14:paraId="6A66BBEA" w14:textId="51936B55" w:rsidR="00C46646" w:rsidRPr="00842155" w:rsidRDefault="008137BA" w:rsidP="00C46646">
            <w:pPr>
              <w:tabs>
                <w:tab w:val="left" w:pos="0"/>
                <w:tab w:val="left" w:pos="3720"/>
              </w:tabs>
              <w:outlineLvl w:val="0"/>
              <w:rPr>
                <w:rFonts w:cs="Arial"/>
                <w:szCs w:val="20"/>
              </w:rPr>
            </w:pPr>
            <w:r>
              <w:rPr>
                <w:rFonts w:cs="Arial"/>
                <w:szCs w:val="20"/>
              </w:rPr>
              <w:t>CLO1</w:t>
            </w:r>
          </w:p>
        </w:tc>
      </w:tr>
      <w:tr w:rsidR="00C46646" w:rsidRPr="00842155" w14:paraId="29BC88C3" w14:textId="77777777" w:rsidTr="008D24BE">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214838B" w14:textId="7167CC0E" w:rsidR="00C46646" w:rsidRPr="00842155" w:rsidRDefault="00351B69" w:rsidP="00C46646">
            <w:pPr>
              <w:pStyle w:val="ObjectiveBullet"/>
              <w:numPr>
                <w:ilvl w:val="1"/>
                <w:numId w:val="6"/>
              </w:numPr>
            </w:pPr>
            <w:r>
              <w:t>Explain the purpose</w:t>
            </w:r>
            <w:r w:rsidR="00C46646" w:rsidRPr="00712E64">
              <w:t xml:space="preserve"> of confidentiality, class size, surrogacy, and Cordero</w:t>
            </w:r>
            <w:r w:rsidR="0000187A">
              <w:t>.</w:t>
            </w:r>
          </w:p>
        </w:tc>
        <w:tc>
          <w:tcPr>
            <w:tcW w:w="2880" w:type="dxa"/>
            <w:gridSpan w:val="2"/>
            <w:tcBorders>
              <w:top w:val="nil"/>
              <w:left w:val="single" w:sz="4" w:space="0" w:color="auto"/>
              <w:bottom w:val="nil"/>
              <w:right w:val="single" w:sz="4" w:space="0" w:color="auto"/>
            </w:tcBorders>
          </w:tcPr>
          <w:p w14:paraId="580743B0" w14:textId="08CA392E" w:rsidR="00C46646" w:rsidRPr="00842155" w:rsidRDefault="008137BA" w:rsidP="00C46646">
            <w:pPr>
              <w:tabs>
                <w:tab w:val="left" w:pos="0"/>
                <w:tab w:val="left" w:pos="3720"/>
              </w:tabs>
              <w:outlineLvl w:val="0"/>
              <w:rPr>
                <w:rFonts w:cs="Arial"/>
                <w:szCs w:val="20"/>
              </w:rPr>
            </w:pPr>
            <w:r>
              <w:rPr>
                <w:rFonts w:cs="Arial"/>
                <w:szCs w:val="20"/>
              </w:rPr>
              <w:t>CLO3</w:t>
            </w:r>
            <w:r w:rsidR="009A2A14">
              <w:rPr>
                <w:rFonts w:cs="Arial"/>
                <w:szCs w:val="20"/>
              </w:rPr>
              <w:t>, CLO1</w:t>
            </w:r>
          </w:p>
        </w:tc>
      </w:tr>
      <w:tr w:rsidR="00C46646" w:rsidRPr="00842155" w14:paraId="3FC8ADAE" w14:textId="77777777" w:rsidTr="008D24BE">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7FE54EF4" w:rsidR="00C46646" w:rsidRPr="00842155" w:rsidRDefault="00351B69" w:rsidP="0000187A">
            <w:pPr>
              <w:pStyle w:val="ObjectiveBullet"/>
              <w:numPr>
                <w:ilvl w:val="1"/>
                <w:numId w:val="6"/>
              </w:numPr>
            </w:pPr>
            <w:r>
              <w:t>Describe the procedure of</w:t>
            </w:r>
            <w:r w:rsidR="00C46646" w:rsidRPr="00712E64">
              <w:t xml:space="preserve"> </w:t>
            </w:r>
            <w:r w:rsidR="0000187A">
              <w:t>d</w:t>
            </w:r>
            <w:r w:rsidR="00C46646" w:rsidRPr="00712E64">
              <w:t xml:space="preserve">ue </w:t>
            </w:r>
            <w:r w:rsidR="0000187A">
              <w:t>p</w:t>
            </w:r>
            <w:r w:rsidR="00C46646" w:rsidRPr="00712E64">
              <w:t xml:space="preserve">rocess and </w:t>
            </w:r>
            <w:r w:rsidR="0000187A">
              <w:t>m</w:t>
            </w:r>
            <w:r w:rsidR="00C46646" w:rsidRPr="00712E64">
              <w:t>ediation as it relates to the law</w:t>
            </w:r>
            <w:r w:rsidR="0000187A">
              <w:t>.</w:t>
            </w:r>
          </w:p>
        </w:tc>
        <w:tc>
          <w:tcPr>
            <w:tcW w:w="2880" w:type="dxa"/>
            <w:gridSpan w:val="2"/>
            <w:tcBorders>
              <w:top w:val="nil"/>
              <w:left w:val="single" w:sz="4" w:space="0" w:color="auto"/>
              <w:bottom w:val="single" w:sz="4" w:space="0" w:color="auto"/>
              <w:right w:val="single" w:sz="4" w:space="0" w:color="auto"/>
            </w:tcBorders>
          </w:tcPr>
          <w:p w14:paraId="630B33A2" w14:textId="3CFB0389" w:rsidR="00C46646" w:rsidRPr="00842155" w:rsidRDefault="008137BA" w:rsidP="00C46646">
            <w:pPr>
              <w:tabs>
                <w:tab w:val="left" w:pos="0"/>
                <w:tab w:val="left" w:pos="3720"/>
              </w:tabs>
              <w:outlineLvl w:val="0"/>
              <w:rPr>
                <w:rFonts w:cs="Arial"/>
                <w:szCs w:val="20"/>
              </w:rPr>
            </w:pPr>
            <w:r>
              <w:rPr>
                <w:rFonts w:cs="Arial"/>
                <w:szCs w:val="20"/>
              </w:rPr>
              <w:t>CLO1</w:t>
            </w:r>
          </w:p>
        </w:tc>
      </w:tr>
      <w:tr w:rsidR="005B10FE" w:rsidRPr="00842155"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0020635A" w:rsidP="0020635A">
            <w:pPr>
              <w:tabs>
                <w:tab w:val="left" w:pos="0"/>
                <w:tab w:val="left" w:pos="3720"/>
              </w:tabs>
              <w:outlineLvl w:val="0"/>
              <w:rPr>
                <w:rFonts w:cs="Arial"/>
                <w:i/>
                <w:szCs w:val="20"/>
              </w:rPr>
            </w:pPr>
            <w:r>
              <w:rPr>
                <w:rFonts w:cs="Arial"/>
                <w:b/>
                <w:i/>
                <w:sz w:val="22"/>
                <w:szCs w:val="20"/>
              </w:rPr>
              <w:t>Resources, Activities, and Preparation</w:t>
            </w:r>
          </w:p>
          <w:p w14:paraId="10BBBF29" w14:textId="45A92FBD" w:rsidR="0020635A" w:rsidRPr="005B10FE" w:rsidRDefault="009D107E" w:rsidP="009D107E">
            <w:pPr>
              <w:tabs>
                <w:tab w:val="left" w:pos="0"/>
                <w:tab w:val="left" w:pos="3720"/>
              </w:tabs>
              <w:outlineLvl w:val="0"/>
              <w:rPr>
                <w:rFonts w:cs="Arial"/>
                <w:b/>
                <w:i/>
                <w:szCs w:val="20"/>
              </w:rPr>
            </w:pPr>
            <w:r>
              <w:rPr>
                <w:rFonts w:cs="Arial"/>
                <w:i/>
                <w:szCs w:val="20"/>
              </w:rPr>
              <w:t>Utilize</w:t>
            </w:r>
            <w:r w:rsidR="0020635A">
              <w:rPr>
                <w:rFonts w:cs="Arial"/>
                <w:i/>
                <w:szCs w:val="20"/>
              </w:rPr>
              <w:t xml:space="preserve"> these </w:t>
            </w:r>
            <w:r>
              <w:rPr>
                <w:rFonts w:cs="Arial"/>
                <w:i/>
                <w:szCs w:val="20"/>
              </w:rPr>
              <w:t>resources</w:t>
            </w:r>
            <w:r w:rsidR="0020635A">
              <w:rPr>
                <w:rFonts w:cs="Arial"/>
                <w:i/>
                <w:szCs w:val="20"/>
              </w:rPr>
              <w:t xml:space="preserve"> </w:t>
            </w:r>
            <w:r>
              <w:rPr>
                <w:rFonts w:cs="Arial"/>
                <w:i/>
                <w:szCs w:val="20"/>
              </w:rPr>
              <w:t xml:space="preserve">and complete these activities in preparation </w:t>
            </w:r>
            <w:r w:rsidR="0020635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00AB01FF" w:rsidP="005B10FE">
            <w:pPr>
              <w:tabs>
                <w:tab w:val="left" w:pos="0"/>
                <w:tab w:val="left" w:pos="3720"/>
              </w:tabs>
              <w:outlineLvl w:val="0"/>
              <w:rPr>
                <w:rFonts w:cs="Arial"/>
                <w:b/>
                <w:i/>
                <w:szCs w:val="20"/>
              </w:rPr>
            </w:pPr>
            <w:r>
              <w:rPr>
                <w:rFonts w:cs="Arial"/>
                <w:b/>
                <w:i/>
                <w:szCs w:val="20"/>
              </w:rPr>
              <w:t>AIE</w:t>
            </w:r>
          </w:p>
        </w:tc>
      </w:tr>
      <w:tr w:rsidR="00132272" w:rsidRPr="007F339F" w14:paraId="0D16A743" w14:textId="77777777" w:rsidTr="005B10FE">
        <w:tc>
          <w:tcPr>
            <w:tcW w:w="10170" w:type="dxa"/>
            <w:gridSpan w:val="2"/>
            <w:tcMar>
              <w:top w:w="115" w:type="dxa"/>
              <w:left w:w="115" w:type="dxa"/>
              <w:bottom w:w="115" w:type="dxa"/>
              <w:right w:w="115" w:type="dxa"/>
            </w:tcMar>
          </w:tcPr>
          <w:p w14:paraId="2619482B" w14:textId="39792FF0" w:rsidR="00132272" w:rsidRPr="003A1E96" w:rsidRDefault="00132272" w:rsidP="00132272">
            <w:pPr>
              <w:rPr>
                <w:rFonts w:cs="Arial"/>
                <w:szCs w:val="20"/>
              </w:rPr>
            </w:pPr>
            <w:r w:rsidRPr="003A1E96">
              <w:rPr>
                <w:rFonts w:cs="Arial"/>
                <w:b/>
                <w:szCs w:val="20"/>
              </w:rPr>
              <w:t>Weekly Participation and Discussion</w:t>
            </w:r>
          </w:p>
          <w:p w14:paraId="19C8B32A" w14:textId="77777777" w:rsidR="002559E7" w:rsidRDefault="002559E7" w:rsidP="002522B3">
            <w:pPr>
              <w:pStyle w:val="AssignmentsLevel1"/>
            </w:pPr>
          </w:p>
          <w:p w14:paraId="1511636B" w14:textId="34F468CC" w:rsidR="00132272" w:rsidRDefault="00132272" w:rsidP="002522B3">
            <w:pPr>
              <w:pStyle w:val="AssignmentsLevel1"/>
            </w:pPr>
            <w:r w:rsidRPr="003A1E96">
              <w:t>The purpose of the weekly discussions is to provide you with a way to synthesize the concepts presented in this course. Each week</w:t>
            </w:r>
            <w:r>
              <w:t>,</w:t>
            </w:r>
            <w:r w:rsidRPr="003A1E96">
              <w:t xml:space="preserve"> </w:t>
            </w:r>
            <w:r w:rsidRPr="002522B3">
              <w:t>you will respond</w:t>
            </w:r>
            <w:r w:rsidRPr="003A1E96">
              <w:t xml:space="preserve"> to the discussion questions with a substantive post </w:t>
            </w:r>
            <w:r>
              <w:t>of 200</w:t>
            </w:r>
            <w:r w:rsidR="0000187A">
              <w:t xml:space="preserve"> </w:t>
            </w:r>
            <w:r>
              <w:t>to 250</w:t>
            </w:r>
            <w:r w:rsidR="0000187A">
              <w:t xml:space="preserve"> </w:t>
            </w:r>
            <w:r>
              <w:t xml:space="preserve">words that addresses all the prompts for the question </w:t>
            </w:r>
            <w:r w:rsidRPr="003A1E96">
              <w:t>by 11:59 p</w:t>
            </w:r>
            <w:r>
              <w:t>.</w:t>
            </w:r>
            <w:r w:rsidRPr="003A1E96">
              <w:t>m</w:t>
            </w:r>
            <w:r>
              <w:t>.</w:t>
            </w:r>
            <w:r w:rsidRPr="003A1E96">
              <w:t xml:space="preserve"> EST of the listed due date. </w:t>
            </w:r>
            <w:r w:rsidRPr="00C675E5">
              <w:t>By the conclusion of each week, Sunday at 11:59 p.m. EST, you will make at least one substantive comment of 100</w:t>
            </w:r>
            <w:r w:rsidR="0000187A">
              <w:t xml:space="preserve"> </w:t>
            </w:r>
            <w:r w:rsidRPr="00C675E5">
              <w:t>to 150</w:t>
            </w:r>
            <w:r w:rsidR="0000187A">
              <w:t xml:space="preserve"> </w:t>
            </w:r>
            <w:r w:rsidRPr="00C675E5">
              <w:t xml:space="preserve">words to </w:t>
            </w:r>
            <w:r w:rsidR="0000187A">
              <w:t>3</w:t>
            </w:r>
            <w:r w:rsidR="0000187A" w:rsidRPr="00C675E5">
              <w:t xml:space="preserve"> </w:t>
            </w:r>
            <w:r w:rsidRPr="00C675E5">
              <w:t xml:space="preserve">of your classmates’ posts for each </w:t>
            </w:r>
            <w:r>
              <w:t>assigned</w:t>
            </w:r>
            <w:r w:rsidRPr="00C675E5">
              <w:t xml:space="preserve"> discussion question. Your comments must further the discussion by following the RISE </w:t>
            </w:r>
            <w:r w:rsidR="0000187A">
              <w:t>m</w:t>
            </w:r>
            <w:r w:rsidRPr="00C675E5">
              <w:t>odel for meaningful feedback</w:t>
            </w:r>
            <w:r w:rsidRPr="003A1E96">
              <w:t>. It is recommended that you check in periodically throughout the week to</w:t>
            </w:r>
            <w:r>
              <w:t xml:space="preserve"> ensure that you are</w:t>
            </w:r>
            <w:r w:rsidRPr="003A1E96">
              <w:t xml:space="preserve"> meet</w:t>
            </w:r>
            <w:r>
              <w:t>ing</w:t>
            </w:r>
            <w:r w:rsidRPr="003A1E96">
              <w:t xml:space="preserve"> the participation requirement.</w:t>
            </w:r>
          </w:p>
          <w:p w14:paraId="571FCF25" w14:textId="77777777" w:rsidR="00132272" w:rsidRDefault="00132272" w:rsidP="002522B3">
            <w:pPr>
              <w:pStyle w:val="AssignmentsLevel1"/>
            </w:pPr>
          </w:p>
          <w:p w14:paraId="7A5A9F05" w14:textId="73E6B5B8" w:rsidR="00132272" w:rsidRPr="00C675E5" w:rsidRDefault="00132272" w:rsidP="00665158">
            <w:pPr>
              <w:rPr>
                <w:rFonts w:cs="Arial"/>
                <w:color w:val="0000FF"/>
                <w:szCs w:val="20"/>
                <w:u w:val="single"/>
              </w:rPr>
            </w:pPr>
            <w:r w:rsidRPr="0064548A">
              <w:rPr>
                <w:b/>
              </w:rPr>
              <w:t>Review</w:t>
            </w:r>
            <w:r>
              <w:t xml:space="preserve"> the </w:t>
            </w:r>
            <w:hyperlink r:id="rId14" w:history="1">
              <w:r w:rsidRPr="00665158">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01938831" w14:textId="5D4F995F" w:rsidR="00132272" w:rsidRPr="009F6FAF" w:rsidRDefault="002D2B5E" w:rsidP="00132272">
            <w:pPr>
              <w:rPr>
                <w:rFonts w:cs="Arial"/>
                <w:szCs w:val="20"/>
              </w:rPr>
            </w:pPr>
            <w:r>
              <w:rPr>
                <w:rFonts w:cs="Arial"/>
                <w:szCs w:val="20"/>
              </w:rPr>
              <w:t>N/A</w:t>
            </w:r>
          </w:p>
        </w:tc>
        <w:tc>
          <w:tcPr>
            <w:tcW w:w="1440" w:type="dxa"/>
            <w:tcBorders>
              <w:bottom w:val="single" w:sz="4" w:space="0" w:color="000000" w:themeColor="text1"/>
            </w:tcBorders>
          </w:tcPr>
          <w:p w14:paraId="13DC7F91" w14:textId="77777777" w:rsidR="00132272" w:rsidRPr="009F6FAF" w:rsidRDefault="00132272" w:rsidP="00132272">
            <w:pPr>
              <w:rPr>
                <w:rFonts w:cs="Arial"/>
                <w:szCs w:val="20"/>
              </w:rPr>
            </w:pPr>
          </w:p>
        </w:tc>
      </w:tr>
      <w:tr w:rsidR="00A46CD0" w:rsidRPr="007F339F" w14:paraId="2F2E4C82" w14:textId="77777777" w:rsidTr="005B10FE">
        <w:tc>
          <w:tcPr>
            <w:tcW w:w="10170" w:type="dxa"/>
            <w:gridSpan w:val="2"/>
            <w:tcMar>
              <w:top w:w="115" w:type="dxa"/>
              <w:left w:w="115" w:type="dxa"/>
              <w:bottom w:w="115" w:type="dxa"/>
              <w:right w:w="115" w:type="dxa"/>
            </w:tcMar>
          </w:tcPr>
          <w:p w14:paraId="26CEF94A" w14:textId="1F65312E" w:rsidR="00B7203D" w:rsidRPr="00B7203D" w:rsidRDefault="00B7203D" w:rsidP="00A46CD0">
            <w:pPr>
              <w:rPr>
                <w:b/>
              </w:rPr>
            </w:pPr>
            <w:r w:rsidRPr="00B7203D">
              <w:rPr>
                <w:b/>
              </w:rPr>
              <w:t xml:space="preserve">For Students </w:t>
            </w:r>
            <w:r w:rsidR="0000187A">
              <w:rPr>
                <w:b/>
              </w:rPr>
              <w:t>O</w:t>
            </w:r>
            <w:r w:rsidRPr="00B7203D">
              <w:rPr>
                <w:b/>
              </w:rPr>
              <w:t>utside of Pennsylvania</w:t>
            </w:r>
          </w:p>
          <w:p w14:paraId="523A3432" w14:textId="77777777" w:rsidR="00B7203D" w:rsidRDefault="00B7203D" w:rsidP="00A46CD0"/>
          <w:p w14:paraId="375ACE34" w14:textId="3EFE7FD8" w:rsidR="00A46CD0" w:rsidRPr="003A1E96" w:rsidRDefault="00A46CD0" w:rsidP="0000187A">
            <w:pPr>
              <w:rPr>
                <w:rFonts w:cs="Arial"/>
                <w:b/>
                <w:szCs w:val="20"/>
              </w:rPr>
            </w:pPr>
            <w:r>
              <w:t>For students practicing in a state other than Pennsylvania, research the laws for your state.</w:t>
            </w:r>
            <w:r w:rsidR="0075193D">
              <w:t xml:space="preserve"> For assignments that reference Pennsylvania law</w:t>
            </w:r>
            <w:r w:rsidR="0000187A">
              <w:t>,</w:t>
            </w:r>
            <w:r w:rsidR="0075193D">
              <w:t xml:space="preserve"> refer to the laws governing the state you practice in</w:t>
            </w:r>
            <w:r w:rsidR="0000187A">
              <w:t>,</w:t>
            </w:r>
            <w:r w:rsidR="0075193D">
              <w:t xml:space="preserve"> and provide a copy or link of the laws for your state you used to support your assignments. </w:t>
            </w:r>
          </w:p>
        </w:tc>
        <w:tc>
          <w:tcPr>
            <w:tcW w:w="1440" w:type="dxa"/>
            <w:tcBorders>
              <w:bottom w:val="single" w:sz="4" w:space="0" w:color="000000" w:themeColor="text1"/>
            </w:tcBorders>
          </w:tcPr>
          <w:p w14:paraId="31A572A3" w14:textId="536E6981" w:rsidR="00A46CD0" w:rsidRPr="009F6FAF" w:rsidRDefault="002D2B5E" w:rsidP="00132272">
            <w:pPr>
              <w:rPr>
                <w:rFonts w:cs="Arial"/>
                <w:szCs w:val="20"/>
              </w:rPr>
            </w:pPr>
            <w:r>
              <w:rPr>
                <w:rFonts w:cs="Arial"/>
                <w:szCs w:val="20"/>
              </w:rPr>
              <w:t>N/A</w:t>
            </w:r>
          </w:p>
        </w:tc>
        <w:tc>
          <w:tcPr>
            <w:tcW w:w="1440" w:type="dxa"/>
            <w:tcBorders>
              <w:bottom w:val="single" w:sz="4" w:space="0" w:color="000000" w:themeColor="text1"/>
            </w:tcBorders>
          </w:tcPr>
          <w:p w14:paraId="332BB793" w14:textId="77777777" w:rsidR="00A46CD0" w:rsidRPr="009F6FAF" w:rsidRDefault="00A46CD0" w:rsidP="00132272">
            <w:pPr>
              <w:rPr>
                <w:rFonts w:cs="Arial"/>
                <w:szCs w:val="20"/>
              </w:rPr>
            </w:pPr>
          </w:p>
        </w:tc>
      </w:tr>
      <w:tr w:rsidR="00AB01FF" w:rsidRPr="007F339F" w14:paraId="331672C4" w14:textId="77777777" w:rsidTr="002522B3">
        <w:tc>
          <w:tcPr>
            <w:tcW w:w="10170" w:type="dxa"/>
            <w:gridSpan w:val="2"/>
            <w:tcMar>
              <w:top w:w="115" w:type="dxa"/>
              <w:left w:w="115" w:type="dxa"/>
              <w:bottom w:w="115" w:type="dxa"/>
              <w:right w:w="115" w:type="dxa"/>
            </w:tcMar>
          </w:tcPr>
          <w:p w14:paraId="47F29A18" w14:textId="07322714" w:rsidR="00566C8C" w:rsidRPr="008D24BE" w:rsidRDefault="00566C8C" w:rsidP="00566C8C">
            <w:pPr>
              <w:pStyle w:val="AssignmentsLevel2"/>
              <w:numPr>
                <w:ilvl w:val="0"/>
                <w:numId w:val="0"/>
              </w:numPr>
              <w:ind w:left="360" w:hanging="360"/>
              <w:rPr>
                <w:rStyle w:val="Hyperlink"/>
                <w:b/>
                <w:color w:val="auto"/>
                <w:u w:val="none"/>
              </w:rPr>
            </w:pPr>
            <w:r w:rsidRPr="008D24BE">
              <w:rPr>
                <w:rStyle w:val="Hyperlink"/>
                <w:b/>
                <w:color w:val="auto"/>
                <w:u w:val="none"/>
              </w:rPr>
              <w:t>Legislation and Regulation</w:t>
            </w:r>
          </w:p>
          <w:p w14:paraId="4531693F" w14:textId="77777777" w:rsidR="0000187A" w:rsidRDefault="0000187A" w:rsidP="00566C8C">
            <w:pPr>
              <w:pStyle w:val="AssignmentsLevel2"/>
              <w:numPr>
                <w:ilvl w:val="0"/>
                <w:numId w:val="0"/>
              </w:numPr>
              <w:ind w:left="360" w:hanging="360"/>
              <w:rPr>
                <w:rStyle w:val="Hyperlink"/>
                <w:color w:val="auto"/>
                <w:u w:val="none"/>
              </w:rPr>
            </w:pPr>
          </w:p>
          <w:p w14:paraId="7FC59E63" w14:textId="77777777" w:rsidR="00566C8C" w:rsidRPr="00566C8C" w:rsidRDefault="00355492" w:rsidP="00566C8C">
            <w:pPr>
              <w:pStyle w:val="AssignmentsLevel2"/>
              <w:rPr>
                <w:rStyle w:val="Hyperlink"/>
                <w:color w:val="auto"/>
                <w:u w:val="none"/>
              </w:rPr>
            </w:pPr>
            <w:hyperlink r:id="rId15" w:history="1">
              <w:r w:rsidR="00566C8C" w:rsidRPr="00C46646">
                <w:rPr>
                  <w:rStyle w:val="Hyperlink"/>
                </w:rPr>
                <w:t>Difference Between Legislation and Regulation</w:t>
              </w:r>
            </w:hyperlink>
          </w:p>
          <w:p w14:paraId="3D37FB2D" w14:textId="77777777" w:rsidR="00566C8C" w:rsidRDefault="00566C8C" w:rsidP="00566C8C">
            <w:pPr>
              <w:pStyle w:val="AssignmentsLevel2"/>
              <w:numPr>
                <w:ilvl w:val="0"/>
                <w:numId w:val="0"/>
              </w:numPr>
              <w:ind w:left="360" w:hanging="360"/>
              <w:rPr>
                <w:rStyle w:val="Hyperlink"/>
                <w:color w:val="auto"/>
                <w:u w:val="none"/>
              </w:rPr>
            </w:pPr>
          </w:p>
          <w:p w14:paraId="7E2D6C11" w14:textId="3F4BD83C" w:rsidR="00777DAE" w:rsidRDefault="00566C8C" w:rsidP="00566C8C">
            <w:pPr>
              <w:pStyle w:val="AssignmentsLevel2"/>
              <w:numPr>
                <w:ilvl w:val="0"/>
                <w:numId w:val="0"/>
              </w:numPr>
              <w:ind w:left="360" w:hanging="360"/>
              <w:rPr>
                <w:rStyle w:val="Hyperlink"/>
                <w:b/>
                <w:color w:val="auto"/>
                <w:u w:val="none"/>
              </w:rPr>
            </w:pPr>
            <w:r w:rsidRPr="008D24BE">
              <w:rPr>
                <w:rStyle w:val="Hyperlink"/>
                <w:b/>
                <w:color w:val="auto"/>
                <w:u w:val="none"/>
              </w:rPr>
              <w:t>Mediation and Due Process</w:t>
            </w:r>
          </w:p>
          <w:p w14:paraId="139F64CA" w14:textId="77777777" w:rsidR="0000187A" w:rsidRPr="0000187A" w:rsidRDefault="0000187A" w:rsidP="00566C8C">
            <w:pPr>
              <w:pStyle w:val="AssignmentsLevel2"/>
              <w:numPr>
                <w:ilvl w:val="0"/>
                <w:numId w:val="0"/>
              </w:numPr>
              <w:ind w:left="360" w:hanging="360"/>
              <w:rPr>
                <w:b/>
              </w:rPr>
            </w:pPr>
          </w:p>
          <w:p w14:paraId="4F8D61B3" w14:textId="447B5C6F" w:rsidR="00C46646" w:rsidRDefault="0000187A" w:rsidP="00192E0A">
            <w:pPr>
              <w:pStyle w:val="AssignmentsLevel2"/>
            </w:pPr>
            <w:r>
              <w:t xml:space="preserve">Pages 25 &amp; 26 in </w:t>
            </w:r>
            <w:r w:rsidR="005366E6">
              <w:t>Ch. 2</w:t>
            </w:r>
            <w:r>
              <w:t>,</w:t>
            </w:r>
            <w:r w:rsidR="005366E6">
              <w:t xml:space="preserve"> </w:t>
            </w:r>
            <w:r>
              <w:t>“</w:t>
            </w:r>
            <w:r w:rsidR="00192E0A">
              <w:t xml:space="preserve">Resolutions and </w:t>
            </w:r>
            <w:r w:rsidR="00C46646">
              <w:t>Mediation</w:t>
            </w:r>
            <w:r>
              <w:t>”</w:t>
            </w:r>
            <w:r w:rsidR="00C46646">
              <w:t xml:space="preserve"> </w:t>
            </w:r>
            <w:r w:rsidR="00192E0A">
              <w:t xml:space="preserve">of </w:t>
            </w:r>
            <w:r w:rsidR="00192E0A" w:rsidRPr="005366E6">
              <w:rPr>
                <w:i/>
              </w:rPr>
              <w:t>Leadership Practices for Special and General Educators</w:t>
            </w:r>
          </w:p>
          <w:p w14:paraId="619D6542" w14:textId="4BA7733A" w:rsidR="00AB01FF" w:rsidRDefault="005366E6" w:rsidP="005366E6">
            <w:pPr>
              <w:pStyle w:val="AssignmentsLevel2"/>
              <w:rPr>
                <w:i/>
              </w:rPr>
            </w:pPr>
            <w:r>
              <w:t>Ch.</w:t>
            </w:r>
            <w:r w:rsidR="00C46646">
              <w:t xml:space="preserve"> 3</w:t>
            </w:r>
            <w:r w:rsidR="0000187A">
              <w:t>,</w:t>
            </w:r>
            <w:r>
              <w:t xml:space="preserve"> </w:t>
            </w:r>
            <w:r w:rsidR="0000187A">
              <w:t>“</w:t>
            </w:r>
            <w:r>
              <w:t xml:space="preserve">Preparing for Due Process Hearings and </w:t>
            </w:r>
            <w:r w:rsidR="00C46646">
              <w:t>Mediation</w:t>
            </w:r>
            <w:r w:rsidR="0000187A">
              <w:t>,”</w:t>
            </w:r>
            <w:r>
              <w:t xml:space="preserve"> of </w:t>
            </w:r>
            <w:r w:rsidRPr="005366E6">
              <w:rPr>
                <w:i/>
              </w:rPr>
              <w:t>Special Education Program Administrator's Handbook</w:t>
            </w:r>
          </w:p>
          <w:p w14:paraId="2B9F5B62" w14:textId="77777777" w:rsidR="00566C8C" w:rsidRDefault="00355492" w:rsidP="00566C8C">
            <w:pPr>
              <w:pStyle w:val="AssignmentsLevel2"/>
            </w:pPr>
            <w:hyperlink r:id="rId16" w:history="1">
              <w:r w:rsidR="00566C8C" w:rsidRPr="00CB1016">
                <w:rPr>
                  <w:rStyle w:val="Hyperlink"/>
                </w:rPr>
                <w:t>Mediation and Due Process</w:t>
              </w:r>
            </w:hyperlink>
          </w:p>
          <w:p w14:paraId="1B817886" w14:textId="6E25440E" w:rsidR="00566C8C" w:rsidRDefault="00566C8C" w:rsidP="00566C8C">
            <w:pPr>
              <w:pStyle w:val="AssignmentsLevel2"/>
            </w:pPr>
            <w:r w:rsidRPr="00A46CD0">
              <w:t>PROCEDURAL SAFEGUARDS: RESOLUTION MEETINGS AND DUE PROCESS HEARINGS</w:t>
            </w:r>
          </w:p>
          <w:p w14:paraId="0E82A510" w14:textId="77777777" w:rsidR="00566C8C" w:rsidRPr="005366E6" w:rsidRDefault="00566C8C" w:rsidP="00566C8C">
            <w:pPr>
              <w:pStyle w:val="AssignmentsLevel2"/>
              <w:numPr>
                <w:ilvl w:val="0"/>
                <w:numId w:val="0"/>
              </w:numPr>
              <w:ind w:left="360"/>
              <w:rPr>
                <w:i/>
              </w:rPr>
            </w:pPr>
          </w:p>
          <w:p w14:paraId="603A50C6" w14:textId="05563EEF" w:rsidR="00566C8C" w:rsidRDefault="00566C8C" w:rsidP="00566C8C">
            <w:pPr>
              <w:pStyle w:val="AssignmentsLevel2"/>
              <w:numPr>
                <w:ilvl w:val="0"/>
                <w:numId w:val="0"/>
              </w:numPr>
              <w:ind w:left="360" w:hanging="360"/>
              <w:rPr>
                <w:rStyle w:val="Hyperlink"/>
                <w:b/>
                <w:color w:val="auto"/>
                <w:u w:val="none"/>
              </w:rPr>
            </w:pPr>
            <w:r w:rsidRPr="008D24BE">
              <w:rPr>
                <w:rStyle w:val="Hyperlink"/>
                <w:b/>
                <w:color w:val="auto"/>
                <w:u w:val="none"/>
              </w:rPr>
              <w:t>Basic Education Circulars (BECs)</w:t>
            </w:r>
          </w:p>
          <w:p w14:paraId="39A7EB94" w14:textId="77777777" w:rsidR="005C48D0" w:rsidRPr="008D24BE" w:rsidRDefault="005C48D0" w:rsidP="00566C8C">
            <w:pPr>
              <w:pStyle w:val="AssignmentsLevel2"/>
              <w:numPr>
                <w:ilvl w:val="0"/>
                <w:numId w:val="0"/>
              </w:numPr>
              <w:ind w:left="360" w:hanging="360"/>
              <w:rPr>
                <w:b/>
              </w:rPr>
            </w:pPr>
          </w:p>
          <w:p w14:paraId="6F0E4AAB" w14:textId="176ABD9F" w:rsidR="00C46646" w:rsidRDefault="00355492" w:rsidP="00777DAE">
            <w:pPr>
              <w:pStyle w:val="AssignmentsLevel2"/>
            </w:pPr>
            <w:hyperlink r:id="rId17" w:anchor="tab-1" w:history="1">
              <w:r w:rsidR="00C46646" w:rsidRPr="00C46646">
                <w:rPr>
                  <w:rStyle w:val="Hyperlink"/>
                </w:rPr>
                <w:t>BASIC EDUCATION CIRCULARS (BECS)</w:t>
              </w:r>
            </w:hyperlink>
          </w:p>
          <w:p w14:paraId="43528D6E" w14:textId="319B9378" w:rsidR="00C46646" w:rsidRPr="00566C8C" w:rsidRDefault="00355492" w:rsidP="00777DAE">
            <w:pPr>
              <w:pStyle w:val="AssignmentsLevel2"/>
              <w:rPr>
                <w:rStyle w:val="Hyperlink"/>
                <w:color w:val="auto"/>
                <w:u w:val="none"/>
              </w:rPr>
            </w:pPr>
            <w:hyperlink r:id="rId18" w:history="1">
              <w:r w:rsidR="00C46646" w:rsidRPr="00C46646">
                <w:rPr>
                  <w:rStyle w:val="Hyperlink"/>
                </w:rPr>
                <w:t>Pennsylvania Parent Guide To Special Education For School Age Children</w:t>
              </w:r>
            </w:hyperlink>
          </w:p>
          <w:p w14:paraId="38752C66" w14:textId="0649E735" w:rsidR="00566C8C" w:rsidRDefault="00566C8C" w:rsidP="00566C8C">
            <w:pPr>
              <w:pStyle w:val="AssignmentsLevel2"/>
              <w:numPr>
                <w:ilvl w:val="0"/>
                <w:numId w:val="0"/>
              </w:numPr>
              <w:ind w:left="360" w:hanging="360"/>
              <w:rPr>
                <w:rStyle w:val="Hyperlink"/>
              </w:rPr>
            </w:pPr>
          </w:p>
          <w:p w14:paraId="5C379306" w14:textId="0628113D" w:rsidR="00566C8C" w:rsidRDefault="00566C8C" w:rsidP="00566C8C">
            <w:pPr>
              <w:pStyle w:val="AssignmentsLevel2"/>
              <w:numPr>
                <w:ilvl w:val="0"/>
                <w:numId w:val="0"/>
              </w:numPr>
              <w:ind w:left="360" w:hanging="360"/>
              <w:rPr>
                <w:rStyle w:val="Hyperlink"/>
                <w:b/>
                <w:color w:val="auto"/>
                <w:u w:val="none"/>
              </w:rPr>
            </w:pPr>
            <w:r w:rsidRPr="008D24BE">
              <w:rPr>
                <w:rStyle w:val="Hyperlink"/>
                <w:b/>
                <w:color w:val="auto"/>
                <w:u w:val="none"/>
              </w:rPr>
              <w:t>Class Size</w:t>
            </w:r>
          </w:p>
          <w:p w14:paraId="7A0556B7" w14:textId="77777777" w:rsidR="005C48D0" w:rsidRPr="008D24BE" w:rsidRDefault="005C48D0" w:rsidP="00566C8C">
            <w:pPr>
              <w:pStyle w:val="AssignmentsLevel2"/>
              <w:numPr>
                <w:ilvl w:val="0"/>
                <w:numId w:val="0"/>
              </w:numPr>
              <w:ind w:left="360" w:hanging="360"/>
              <w:rPr>
                <w:b/>
              </w:rPr>
            </w:pPr>
          </w:p>
          <w:p w14:paraId="01BD3133" w14:textId="42490C9E" w:rsidR="00C46646" w:rsidRPr="00566C8C" w:rsidRDefault="00355492" w:rsidP="00777DAE">
            <w:pPr>
              <w:pStyle w:val="AssignmentsLevel2"/>
              <w:rPr>
                <w:rStyle w:val="Hyperlink"/>
                <w:color w:val="auto"/>
                <w:u w:val="none"/>
              </w:rPr>
            </w:pPr>
            <w:hyperlink r:id="rId19" w:history="1">
              <w:r w:rsidR="00CB1016" w:rsidRPr="00CB1016">
                <w:rPr>
                  <w:rStyle w:val="Hyperlink"/>
                </w:rPr>
                <w:t>Class Size</w:t>
              </w:r>
            </w:hyperlink>
          </w:p>
          <w:p w14:paraId="33905C35" w14:textId="60E700EA" w:rsidR="00566C8C" w:rsidRDefault="00566C8C" w:rsidP="00566C8C">
            <w:pPr>
              <w:pStyle w:val="AssignmentsLevel2"/>
              <w:numPr>
                <w:ilvl w:val="0"/>
                <w:numId w:val="0"/>
              </w:numPr>
              <w:ind w:left="360" w:hanging="360"/>
            </w:pPr>
          </w:p>
          <w:p w14:paraId="191AED66" w14:textId="1889B5B5" w:rsidR="00566C8C" w:rsidRDefault="00566C8C" w:rsidP="00566C8C">
            <w:pPr>
              <w:pStyle w:val="AssignmentsLevel2"/>
              <w:numPr>
                <w:ilvl w:val="0"/>
                <w:numId w:val="0"/>
              </w:numPr>
              <w:ind w:left="360" w:hanging="360"/>
              <w:rPr>
                <w:b/>
              </w:rPr>
            </w:pPr>
            <w:r w:rsidRPr="008D24BE">
              <w:rPr>
                <w:b/>
              </w:rPr>
              <w:t>Confidentiality</w:t>
            </w:r>
          </w:p>
          <w:p w14:paraId="39DCB566" w14:textId="77777777" w:rsidR="005C48D0" w:rsidRPr="008D24BE" w:rsidRDefault="005C48D0" w:rsidP="00566C8C">
            <w:pPr>
              <w:pStyle w:val="AssignmentsLevel2"/>
              <w:numPr>
                <w:ilvl w:val="0"/>
                <w:numId w:val="0"/>
              </w:numPr>
              <w:ind w:left="360" w:hanging="360"/>
              <w:rPr>
                <w:b/>
              </w:rPr>
            </w:pPr>
          </w:p>
          <w:p w14:paraId="3312069D" w14:textId="02031909" w:rsidR="00CB1016" w:rsidRDefault="00355492" w:rsidP="00777DAE">
            <w:pPr>
              <w:pStyle w:val="AssignmentsLevel2"/>
            </w:pPr>
            <w:hyperlink r:id="rId20" w:history="1">
              <w:r w:rsidR="00CB1016" w:rsidRPr="00CB1016">
                <w:rPr>
                  <w:rStyle w:val="Hyperlink"/>
                </w:rPr>
                <w:t>Confidentiality and the Law</w:t>
              </w:r>
            </w:hyperlink>
          </w:p>
          <w:p w14:paraId="0CBB5F3C" w14:textId="14895087" w:rsidR="00CB1016" w:rsidRDefault="00355492" w:rsidP="00777DAE">
            <w:pPr>
              <w:pStyle w:val="AssignmentsLevel2"/>
            </w:pPr>
            <w:hyperlink r:id="rId21" w:history="1">
              <w:r w:rsidR="00CB1016" w:rsidRPr="00CB1016">
                <w:rPr>
                  <w:rStyle w:val="Hyperlink"/>
                </w:rPr>
                <w:t>IDEA and FERPA Confidentiality Provisions</w:t>
              </w:r>
            </w:hyperlink>
          </w:p>
          <w:p w14:paraId="0B4148BB" w14:textId="69826C9E" w:rsidR="00CB1016" w:rsidRDefault="00355492" w:rsidP="00777DAE">
            <w:pPr>
              <w:pStyle w:val="AssignmentsLevel2"/>
            </w:pPr>
            <w:hyperlink r:id="rId22" w:history="1">
              <w:r w:rsidR="00CB1016" w:rsidRPr="00CB1016">
                <w:rPr>
                  <w:rStyle w:val="Hyperlink"/>
                </w:rPr>
                <w:t>Privacy, Confidentiality, Education Records</w:t>
              </w:r>
            </w:hyperlink>
          </w:p>
          <w:p w14:paraId="28608518" w14:textId="523DCECD" w:rsidR="00CB1016" w:rsidRDefault="00355492" w:rsidP="00777DAE">
            <w:pPr>
              <w:pStyle w:val="AssignmentsLevel2"/>
            </w:pPr>
            <w:hyperlink r:id="rId23" w:history="1">
              <w:r w:rsidR="00CB1016" w:rsidRPr="00CB1016">
                <w:rPr>
                  <w:rStyle w:val="Hyperlink"/>
                </w:rPr>
                <w:t>Confidentiality and Student Record Privacy</w:t>
              </w:r>
            </w:hyperlink>
          </w:p>
          <w:p w14:paraId="283376B3" w14:textId="5489A02B" w:rsidR="00566C8C" w:rsidRDefault="00566C8C" w:rsidP="00566C8C">
            <w:pPr>
              <w:pStyle w:val="AssignmentsLevel2"/>
              <w:numPr>
                <w:ilvl w:val="0"/>
                <w:numId w:val="0"/>
              </w:numPr>
              <w:ind w:left="360" w:hanging="360"/>
            </w:pPr>
          </w:p>
          <w:p w14:paraId="3ED278CC" w14:textId="66DED5A4" w:rsidR="00566C8C" w:rsidRDefault="00566C8C" w:rsidP="00566C8C">
            <w:pPr>
              <w:pStyle w:val="AssignmentsLevel2"/>
              <w:numPr>
                <w:ilvl w:val="0"/>
                <w:numId w:val="0"/>
              </w:numPr>
              <w:ind w:left="360" w:hanging="360"/>
              <w:rPr>
                <w:b/>
              </w:rPr>
            </w:pPr>
            <w:r>
              <w:t>C</w:t>
            </w:r>
            <w:r w:rsidRPr="008D24BE">
              <w:rPr>
                <w:b/>
              </w:rPr>
              <w:t>ordero</w:t>
            </w:r>
          </w:p>
          <w:p w14:paraId="6327DAE7" w14:textId="77777777" w:rsidR="005C48D0" w:rsidRDefault="005C48D0" w:rsidP="00566C8C">
            <w:pPr>
              <w:pStyle w:val="AssignmentsLevel2"/>
              <w:numPr>
                <w:ilvl w:val="0"/>
                <w:numId w:val="0"/>
              </w:numPr>
              <w:ind w:left="360" w:hanging="360"/>
            </w:pPr>
          </w:p>
          <w:p w14:paraId="3788BC6F" w14:textId="482EFFCC" w:rsidR="00784351" w:rsidRDefault="00355492" w:rsidP="00777DAE">
            <w:pPr>
              <w:pStyle w:val="AssignmentsLevel2"/>
            </w:pPr>
            <w:hyperlink r:id="rId24" w:history="1">
              <w:r w:rsidR="00784351">
                <w:rPr>
                  <w:rStyle w:val="Hyperlink"/>
                </w:rPr>
                <w:t>GETTING HELP FOR CHILDREN WHO ARE WAITING FOR AN APPROPRIATE PLACEMENT</w:t>
              </w:r>
            </w:hyperlink>
          </w:p>
          <w:p w14:paraId="0DEE75BF" w14:textId="31B2E7C5" w:rsidR="00E36041" w:rsidRDefault="00355492" w:rsidP="00777DAE">
            <w:pPr>
              <w:pStyle w:val="AssignmentsLevel2"/>
            </w:pPr>
            <w:hyperlink r:id="rId25" w:history="1">
              <w:r w:rsidR="00784351" w:rsidRPr="00784351">
                <w:rPr>
                  <w:rStyle w:val="Hyperlink"/>
                </w:rPr>
                <w:t>Intensive Interagency Coordination</w:t>
              </w:r>
            </w:hyperlink>
          </w:p>
          <w:p w14:paraId="377244A3" w14:textId="5FB85CA2" w:rsidR="00E36041" w:rsidRPr="00363B6A" w:rsidRDefault="00355492" w:rsidP="00071007">
            <w:pPr>
              <w:pStyle w:val="AssignmentsLevel2"/>
            </w:pPr>
            <w:hyperlink r:id="rId26" w:history="1">
              <w:r w:rsidR="00E36041" w:rsidRPr="00363B6A">
                <w:rPr>
                  <w:rStyle w:val="Hyperlink"/>
                </w:rPr>
                <w:t xml:space="preserve">Intensive Interagency </w:t>
              </w:r>
              <w:r w:rsidR="00071007" w:rsidRPr="00363B6A">
                <w:rPr>
                  <w:rStyle w:val="Hyperlink"/>
                </w:rPr>
                <w:t>Definitions (Attachment to Intensive Interagency Coordination BEC)</w:t>
              </w:r>
            </w:hyperlink>
          </w:p>
          <w:p w14:paraId="4C0C0A9B" w14:textId="7887522F" w:rsidR="00E36041" w:rsidRPr="00363B6A" w:rsidRDefault="00355492" w:rsidP="00777DAE">
            <w:pPr>
              <w:pStyle w:val="AssignmentsLevel2"/>
            </w:pPr>
            <w:hyperlink r:id="rId27" w:history="1">
              <w:r w:rsidR="00363B6A" w:rsidRPr="00363B6A">
                <w:rPr>
                  <w:rStyle w:val="Hyperlink"/>
                </w:rPr>
                <w:t>Interagency Coordination: A Four-Step Approach</w:t>
              </w:r>
            </w:hyperlink>
          </w:p>
          <w:p w14:paraId="632A619D" w14:textId="77777777" w:rsidR="00777DAE" w:rsidRPr="00E36041" w:rsidRDefault="00777DAE" w:rsidP="00566C8C">
            <w:pPr>
              <w:pStyle w:val="AssignmentsLevel2"/>
              <w:numPr>
                <w:ilvl w:val="0"/>
                <w:numId w:val="0"/>
              </w:numPr>
              <w:ind w:left="360"/>
              <w:rPr>
                <w:b/>
              </w:rPr>
            </w:pPr>
          </w:p>
          <w:p w14:paraId="07BD6A1A" w14:textId="670F934B" w:rsidR="00566C8C" w:rsidRDefault="00566C8C" w:rsidP="00566C8C">
            <w:pPr>
              <w:tabs>
                <w:tab w:val="left" w:pos="2329"/>
              </w:tabs>
              <w:rPr>
                <w:rFonts w:cs="Arial"/>
                <w:b/>
                <w:szCs w:val="20"/>
              </w:rPr>
            </w:pPr>
            <w:r w:rsidRPr="008D24BE">
              <w:rPr>
                <w:rFonts w:cs="Arial"/>
                <w:b/>
                <w:szCs w:val="20"/>
              </w:rPr>
              <w:t>Surrogate Parents</w:t>
            </w:r>
          </w:p>
          <w:p w14:paraId="0B05A963" w14:textId="77777777" w:rsidR="005C48D0" w:rsidRPr="0000187A" w:rsidRDefault="005C48D0" w:rsidP="00566C8C">
            <w:pPr>
              <w:tabs>
                <w:tab w:val="left" w:pos="2329"/>
              </w:tabs>
              <w:rPr>
                <w:rFonts w:cs="Arial"/>
                <w:b/>
                <w:szCs w:val="20"/>
              </w:rPr>
            </w:pPr>
          </w:p>
          <w:p w14:paraId="089C263D" w14:textId="3EC797C1" w:rsidR="00566C8C" w:rsidRPr="0012587E" w:rsidRDefault="00355492" w:rsidP="00566C8C">
            <w:pPr>
              <w:pStyle w:val="AssignmentsLevel2"/>
              <w:rPr>
                <w:b/>
              </w:rPr>
            </w:pPr>
            <w:hyperlink r:id="rId28" w:history="1">
              <w:r w:rsidR="00566C8C">
                <w:rPr>
                  <w:rStyle w:val="Hyperlink"/>
                </w:rPr>
                <w:t>Surrogate Parents</w:t>
              </w:r>
            </w:hyperlink>
          </w:p>
          <w:p w14:paraId="0A1595B7" w14:textId="1D992DDE" w:rsidR="0012587E" w:rsidRDefault="00355492" w:rsidP="0012587E">
            <w:pPr>
              <w:pStyle w:val="AssignmentsLevel2"/>
              <w:rPr>
                <w:b/>
              </w:rPr>
            </w:pPr>
            <w:hyperlink r:id="rId29" w:history="1">
              <w:r w:rsidR="0012587E">
                <w:rPr>
                  <w:rStyle w:val="Hyperlink"/>
                </w:rPr>
                <w:t xml:space="preserve">Surrogate Parent Guidelines for IDEA-Eligible or Thought-to-Be Eligible Students </w:t>
              </w:r>
            </w:hyperlink>
          </w:p>
          <w:p w14:paraId="5A948192" w14:textId="045F0718" w:rsidR="00566C8C" w:rsidRPr="009F6FAF" w:rsidRDefault="00355492" w:rsidP="00A46CD0">
            <w:pPr>
              <w:pStyle w:val="AssignmentsLevel2"/>
            </w:pPr>
            <w:hyperlink r:id="rId30" w:history="1">
              <w:r w:rsidR="00566C8C">
                <w:rPr>
                  <w:rStyle w:val="Hyperlink"/>
                </w:rPr>
                <w:t>Surrogate Parents and Special Education in Pennsylvania: An Overview</w:t>
              </w:r>
            </w:hyperlink>
            <w:r w:rsidR="00566C8C">
              <w:t xml:space="preserve"> (31:26).</w:t>
            </w:r>
            <w:r w:rsidR="00071007">
              <w:t xml:space="preserve">  </w:t>
            </w:r>
          </w:p>
        </w:tc>
        <w:tc>
          <w:tcPr>
            <w:tcW w:w="1440" w:type="dxa"/>
            <w:tcBorders>
              <w:bottom w:val="single" w:sz="4" w:space="0" w:color="000000" w:themeColor="text1"/>
            </w:tcBorders>
          </w:tcPr>
          <w:p w14:paraId="0E3BAFB5" w14:textId="4FD7E2D9" w:rsidR="00AB01FF" w:rsidRPr="009F6FAF" w:rsidRDefault="002D2B5E" w:rsidP="002522B3">
            <w:pPr>
              <w:rPr>
                <w:rFonts w:cs="Arial"/>
                <w:szCs w:val="20"/>
              </w:rPr>
            </w:pPr>
            <w:r>
              <w:rPr>
                <w:rFonts w:cs="Arial"/>
                <w:szCs w:val="20"/>
              </w:rPr>
              <w:lastRenderedPageBreak/>
              <w:t>1.1-1.4</w:t>
            </w:r>
          </w:p>
        </w:tc>
        <w:tc>
          <w:tcPr>
            <w:tcW w:w="1440" w:type="dxa"/>
            <w:tcBorders>
              <w:bottom w:val="single" w:sz="4" w:space="0" w:color="000000" w:themeColor="text1"/>
            </w:tcBorders>
          </w:tcPr>
          <w:p w14:paraId="22D07B49" w14:textId="77777777" w:rsidR="00AB01FF" w:rsidRPr="009F6FAF" w:rsidRDefault="00AB01FF" w:rsidP="002522B3">
            <w:pPr>
              <w:rPr>
                <w:rFonts w:cs="Arial"/>
                <w:szCs w:val="20"/>
              </w:rPr>
            </w:pPr>
          </w:p>
        </w:tc>
      </w:tr>
      <w:tr w:rsidR="00363B6A" w:rsidRPr="007F339F" w14:paraId="6BE057CC" w14:textId="77777777" w:rsidTr="002522B3">
        <w:tc>
          <w:tcPr>
            <w:tcW w:w="10170" w:type="dxa"/>
            <w:gridSpan w:val="2"/>
            <w:tcMar>
              <w:top w:w="115" w:type="dxa"/>
              <w:left w:w="115" w:type="dxa"/>
              <w:bottom w:w="115" w:type="dxa"/>
              <w:right w:w="115" w:type="dxa"/>
            </w:tcMar>
          </w:tcPr>
          <w:p w14:paraId="562ABB56" w14:textId="77777777" w:rsidR="00363B6A" w:rsidRPr="00F23B92" w:rsidRDefault="00363B6A" w:rsidP="00566C8C">
            <w:pPr>
              <w:pStyle w:val="AssignmentsLevel2"/>
              <w:numPr>
                <w:ilvl w:val="0"/>
                <w:numId w:val="0"/>
              </w:numPr>
              <w:ind w:left="360" w:hanging="360"/>
              <w:rPr>
                <w:rStyle w:val="Hyperlink"/>
                <w:b/>
                <w:color w:val="auto"/>
                <w:u w:val="none"/>
              </w:rPr>
            </w:pPr>
            <w:r w:rsidRPr="00F23B92">
              <w:rPr>
                <w:rStyle w:val="Hyperlink"/>
                <w:b/>
                <w:color w:val="auto"/>
                <w:u w:val="none"/>
              </w:rPr>
              <w:lastRenderedPageBreak/>
              <w:t>Student Introductions</w:t>
            </w:r>
          </w:p>
          <w:p w14:paraId="7ACBD0C2" w14:textId="77777777" w:rsidR="00363B6A" w:rsidRDefault="00363B6A" w:rsidP="00566C8C">
            <w:pPr>
              <w:pStyle w:val="AssignmentsLevel2"/>
              <w:numPr>
                <w:ilvl w:val="0"/>
                <w:numId w:val="0"/>
              </w:numPr>
              <w:ind w:left="360" w:hanging="360"/>
              <w:rPr>
                <w:rStyle w:val="Hyperlink"/>
                <w:color w:val="auto"/>
                <w:u w:val="none"/>
              </w:rPr>
            </w:pPr>
          </w:p>
          <w:p w14:paraId="67A3CAAD" w14:textId="30516547" w:rsidR="00F23B92" w:rsidRDefault="0000187A" w:rsidP="00566C8C">
            <w:pPr>
              <w:pStyle w:val="AssignmentsLevel2"/>
              <w:numPr>
                <w:ilvl w:val="0"/>
                <w:numId w:val="0"/>
              </w:numPr>
              <w:ind w:left="360" w:hanging="360"/>
            </w:pPr>
            <w:r w:rsidRPr="008D24BE">
              <w:rPr>
                <w:b/>
              </w:rPr>
              <w:t>I</w:t>
            </w:r>
            <w:r w:rsidR="00B7203D" w:rsidRPr="008D24BE">
              <w:rPr>
                <w:b/>
              </w:rPr>
              <w:t>ntroduc</w:t>
            </w:r>
            <w:r w:rsidRPr="008D24BE">
              <w:rPr>
                <w:b/>
              </w:rPr>
              <w:t>e</w:t>
            </w:r>
            <w:r w:rsidR="00B7203D">
              <w:t xml:space="preserve"> yourself </w:t>
            </w:r>
            <w:r>
              <w:t>to the class, and</w:t>
            </w:r>
            <w:r w:rsidR="00F23B92">
              <w:t xml:space="preserve"> include the following:</w:t>
            </w:r>
          </w:p>
          <w:p w14:paraId="494F5DC8" w14:textId="77777777" w:rsidR="0000187A" w:rsidRDefault="0000187A" w:rsidP="00566C8C">
            <w:pPr>
              <w:pStyle w:val="AssignmentsLevel2"/>
              <w:numPr>
                <w:ilvl w:val="0"/>
                <w:numId w:val="0"/>
              </w:numPr>
              <w:ind w:left="360" w:hanging="360"/>
            </w:pPr>
          </w:p>
          <w:p w14:paraId="4EDBC091" w14:textId="3DA72DBC" w:rsidR="00F23B92" w:rsidRPr="00F23B92" w:rsidRDefault="00F23B92" w:rsidP="00F23B92">
            <w:pPr>
              <w:pStyle w:val="AssignmentsLevel2"/>
            </w:pPr>
            <w:r w:rsidRPr="00F23B92">
              <w:t>F</w:t>
            </w:r>
            <w:r w:rsidR="00B7203D" w:rsidRPr="00F23B92">
              <w:t>amily</w:t>
            </w:r>
          </w:p>
          <w:p w14:paraId="77BFE103" w14:textId="51925013" w:rsidR="00F23B92" w:rsidRPr="00F23B92" w:rsidRDefault="00F23B92" w:rsidP="00F23B92">
            <w:pPr>
              <w:pStyle w:val="AssignmentsLevel2"/>
            </w:pPr>
            <w:r w:rsidRPr="00F23B92">
              <w:t>H</w:t>
            </w:r>
            <w:r w:rsidR="00B7203D" w:rsidRPr="00F23B92">
              <w:t>obbies</w:t>
            </w:r>
          </w:p>
          <w:p w14:paraId="6F3F6394" w14:textId="2CCDD46C" w:rsidR="00F23B92" w:rsidRPr="00F23B92" w:rsidRDefault="00F23B92" w:rsidP="00F23B92">
            <w:pPr>
              <w:pStyle w:val="AssignmentsLevel2"/>
            </w:pPr>
            <w:r w:rsidRPr="00F23B92">
              <w:t>C</w:t>
            </w:r>
            <w:r w:rsidR="00B7203D" w:rsidRPr="00F23B92">
              <w:t xml:space="preserve">urrent position </w:t>
            </w:r>
          </w:p>
          <w:p w14:paraId="5221F7D7" w14:textId="3D1ED2B0" w:rsidR="00F23B92" w:rsidRPr="00F23B92" w:rsidRDefault="00F23B92" w:rsidP="00F23B92">
            <w:pPr>
              <w:pStyle w:val="AssignmentsLevel2"/>
            </w:pPr>
            <w:r w:rsidRPr="00F23B92">
              <w:t>H</w:t>
            </w:r>
            <w:r w:rsidR="00B7203D" w:rsidRPr="00F23B92">
              <w:t xml:space="preserve">ow long you have been in education </w:t>
            </w:r>
          </w:p>
          <w:p w14:paraId="30E9F79C" w14:textId="26632A22" w:rsidR="00F23B92" w:rsidRPr="00F23B92" w:rsidRDefault="00F23B92" w:rsidP="00F23B92">
            <w:pPr>
              <w:pStyle w:val="AssignmentsLevel2"/>
            </w:pPr>
            <w:r w:rsidRPr="00F23B92">
              <w:t xml:space="preserve">The </w:t>
            </w:r>
            <w:r w:rsidR="00B7203D" w:rsidRPr="00F23B92">
              <w:t xml:space="preserve">reason why you have chosen this leadership path </w:t>
            </w:r>
          </w:p>
          <w:p w14:paraId="12030E10" w14:textId="77777777" w:rsidR="00B7203D" w:rsidRDefault="00F23B92" w:rsidP="00F23B92">
            <w:pPr>
              <w:pStyle w:val="AssignmentsLevel2"/>
            </w:pPr>
            <w:r w:rsidRPr="00F23B92">
              <w:t>A</w:t>
            </w:r>
            <w:r w:rsidR="00B7203D" w:rsidRPr="00F23B92">
              <w:t>ny</w:t>
            </w:r>
            <w:r w:rsidR="00B7203D">
              <w:t>thing else that you would like to share</w:t>
            </w:r>
          </w:p>
          <w:p w14:paraId="3F1524D1" w14:textId="77777777" w:rsidR="00F23B92" w:rsidRDefault="00F23B92" w:rsidP="00566C8C">
            <w:pPr>
              <w:pStyle w:val="AssignmentsLevel2"/>
              <w:numPr>
                <w:ilvl w:val="0"/>
                <w:numId w:val="0"/>
              </w:numPr>
              <w:ind w:left="360" w:hanging="360"/>
            </w:pPr>
          </w:p>
          <w:p w14:paraId="25C83FDD" w14:textId="35D08E98" w:rsidR="00F23B92" w:rsidRDefault="00F23B92" w:rsidP="00566C8C">
            <w:pPr>
              <w:pStyle w:val="AssignmentsLevel2"/>
              <w:numPr>
                <w:ilvl w:val="0"/>
                <w:numId w:val="0"/>
              </w:numPr>
              <w:ind w:left="360" w:hanging="360"/>
            </w:pPr>
            <w:r w:rsidRPr="00F23B92">
              <w:rPr>
                <w:b/>
              </w:rPr>
              <w:t>Post</w:t>
            </w:r>
            <w:r>
              <w:t xml:space="preserve"> your introduction by Sunday.</w:t>
            </w:r>
          </w:p>
          <w:p w14:paraId="11EC820D" w14:textId="60CD120C" w:rsidR="00F23B92" w:rsidRDefault="00F23B92" w:rsidP="00566C8C">
            <w:pPr>
              <w:pStyle w:val="AssignmentsLevel2"/>
              <w:numPr>
                <w:ilvl w:val="0"/>
                <w:numId w:val="0"/>
              </w:numPr>
              <w:ind w:left="360" w:hanging="360"/>
              <w:rPr>
                <w:rStyle w:val="Hyperlink"/>
                <w:color w:val="auto"/>
                <w:u w:val="none"/>
              </w:rPr>
            </w:pPr>
            <w:r w:rsidRPr="00F23B92">
              <w:rPr>
                <w:b/>
              </w:rPr>
              <w:t>Review</w:t>
            </w:r>
            <w:r>
              <w:t xml:space="preserve"> your classmates’ introductions</w:t>
            </w:r>
            <w:r w:rsidR="0000187A">
              <w:t>,</w:t>
            </w:r>
            <w:r>
              <w:t xml:space="preserve"> and feel free to respond to each other.</w:t>
            </w:r>
          </w:p>
        </w:tc>
        <w:tc>
          <w:tcPr>
            <w:tcW w:w="1440" w:type="dxa"/>
            <w:tcBorders>
              <w:bottom w:val="single" w:sz="4" w:space="0" w:color="000000" w:themeColor="text1"/>
            </w:tcBorders>
          </w:tcPr>
          <w:p w14:paraId="3945EDFC" w14:textId="0E18220A" w:rsidR="00363B6A" w:rsidRPr="009F6FAF" w:rsidRDefault="002D2B5E" w:rsidP="002522B3">
            <w:pPr>
              <w:rPr>
                <w:rFonts w:cs="Arial"/>
                <w:szCs w:val="20"/>
              </w:rPr>
            </w:pPr>
            <w:r>
              <w:rPr>
                <w:rFonts w:cs="Arial"/>
                <w:szCs w:val="20"/>
              </w:rPr>
              <w:t>N/A</w:t>
            </w:r>
          </w:p>
        </w:tc>
        <w:tc>
          <w:tcPr>
            <w:tcW w:w="1440" w:type="dxa"/>
            <w:tcBorders>
              <w:bottom w:val="single" w:sz="4" w:space="0" w:color="000000" w:themeColor="text1"/>
            </w:tcBorders>
          </w:tcPr>
          <w:p w14:paraId="4AC7BE67" w14:textId="77777777" w:rsidR="00363B6A" w:rsidRPr="009F6FAF" w:rsidRDefault="00363B6A" w:rsidP="002522B3">
            <w:pPr>
              <w:rPr>
                <w:rFonts w:cs="Arial"/>
                <w:szCs w:val="20"/>
              </w:rPr>
            </w:pPr>
          </w:p>
        </w:tc>
      </w:tr>
      <w:tr w:rsidR="00104F2B"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00AB01FF" w:rsidP="00104F2B">
            <w:pPr>
              <w:tabs>
                <w:tab w:val="left" w:pos="0"/>
                <w:tab w:val="left" w:pos="3720"/>
              </w:tabs>
              <w:outlineLvl w:val="0"/>
              <w:rPr>
                <w:rFonts w:cs="Arial"/>
                <w:i/>
                <w:szCs w:val="20"/>
              </w:rPr>
            </w:pPr>
            <w:r>
              <w:rPr>
                <w:rFonts w:cs="Arial"/>
                <w:b/>
                <w:i/>
                <w:sz w:val="22"/>
                <w:szCs w:val="20"/>
              </w:rPr>
              <w:t>Graded Assignments</w:t>
            </w:r>
          </w:p>
          <w:p w14:paraId="56FDB840" w14:textId="6E7BC4BE" w:rsidR="00104F2B"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97B6773" w14:textId="72E6778B" w:rsidR="00104F2B" w:rsidRPr="005B10FE" w:rsidRDefault="00AB01FF" w:rsidP="00104F2B">
            <w:pPr>
              <w:rPr>
                <w:rFonts w:cs="Arial"/>
                <w:b/>
                <w:i/>
                <w:szCs w:val="20"/>
              </w:rPr>
            </w:pPr>
            <w:r>
              <w:rPr>
                <w:rFonts w:cs="Arial"/>
                <w:b/>
                <w:i/>
                <w:szCs w:val="20"/>
              </w:rPr>
              <w:t>AIE</w:t>
            </w:r>
          </w:p>
        </w:tc>
      </w:tr>
      <w:tr w:rsidR="00B02A0A" w:rsidRPr="00103FC5" w14:paraId="209318D7" w14:textId="77777777" w:rsidTr="004E6F12">
        <w:tc>
          <w:tcPr>
            <w:tcW w:w="10170" w:type="dxa"/>
            <w:gridSpan w:val="2"/>
            <w:tcMar>
              <w:top w:w="115" w:type="dxa"/>
              <w:left w:w="115" w:type="dxa"/>
              <w:bottom w:w="115" w:type="dxa"/>
              <w:right w:w="115" w:type="dxa"/>
            </w:tcMar>
          </w:tcPr>
          <w:p w14:paraId="36565645" w14:textId="526CAE69" w:rsidR="00B02A0A" w:rsidRPr="00824D94" w:rsidRDefault="002D2B5E" w:rsidP="00B02A0A">
            <w:pPr>
              <w:tabs>
                <w:tab w:val="left" w:pos="2329"/>
              </w:tabs>
              <w:rPr>
                <w:rFonts w:cs="Arial"/>
                <w:b/>
                <w:szCs w:val="20"/>
              </w:rPr>
            </w:pPr>
            <w:r>
              <w:rPr>
                <w:rFonts w:cs="Arial"/>
                <w:b/>
                <w:szCs w:val="20"/>
              </w:rPr>
              <w:t>Special Education Laws and Regulation Professional Development</w:t>
            </w:r>
          </w:p>
          <w:p w14:paraId="4E0E5325" w14:textId="77777777" w:rsidR="0012587E" w:rsidRDefault="0012587E" w:rsidP="005366E6">
            <w:pPr>
              <w:rPr>
                <w:b/>
              </w:rPr>
            </w:pPr>
          </w:p>
          <w:p w14:paraId="49488427" w14:textId="7516CD61" w:rsidR="005366E6" w:rsidRDefault="005366E6" w:rsidP="005366E6">
            <w:r w:rsidRPr="005366E6">
              <w:rPr>
                <w:b/>
              </w:rPr>
              <w:t>Resources</w:t>
            </w:r>
            <w:r w:rsidRPr="008D24BE">
              <w:rPr>
                <w:b/>
              </w:rPr>
              <w:t>:</w:t>
            </w:r>
            <w:r>
              <w:t xml:space="preserve"> PowerPoint, </w:t>
            </w:r>
            <w:hyperlink r:id="rId31" w:history="1">
              <w:r w:rsidRPr="005366E6">
                <w:rPr>
                  <w:rStyle w:val="Hyperlink"/>
                </w:rPr>
                <w:t>Prezi</w:t>
              </w:r>
            </w:hyperlink>
            <w:r>
              <w:t xml:space="preserve">, </w:t>
            </w:r>
            <w:hyperlink r:id="rId32" w:history="1">
              <w:r w:rsidRPr="005366E6">
                <w:rPr>
                  <w:rStyle w:val="Hyperlink"/>
                </w:rPr>
                <w:t>emaze</w:t>
              </w:r>
            </w:hyperlink>
            <w:r>
              <w:t>, or any presentation software approved by your instructor</w:t>
            </w:r>
          </w:p>
          <w:p w14:paraId="293876D9" w14:textId="634426B1" w:rsidR="00B02A0A" w:rsidRPr="00824D94" w:rsidRDefault="00B02A0A" w:rsidP="00B02A0A">
            <w:pPr>
              <w:pStyle w:val="AssignmentsLevel1"/>
            </w:pPr>
          </w:p>
          <w:p w14:paraId="5D1021B5" w14:textId="143B3437" w:rsidR="005366E6" w:rsidRDefault="009B54DF" w:rsidP="009B54DF">
            <w:r w:rsidRPr="00DD6FE7">
              <w:t>As a special education administrator</w:t>
            </w:r>
            <w:r w:rsidR="0000187A">
              <w:t>,</w:t>
            </w:r>
            <w:r w:rsidRPr="00DD6FE7">
              <w:t xml:space="preserve"> you </w:t>
            </w:r>
            <w:r>
              <w:t>have been tasked with</w:t>
            </w:r>
            <w:r w:rsidRPr="00DD6FE7">
              <w:t xml:space="preserve"> preparing a staff development training </w:t>
            </w:r>
            <w:r>
              <w:t>on</w:t>
            </w:r>
            <w:r w:rsidR="00B7203D">
              <w:t xml:space="preserve"> confidentiality, </w:t>
            </w:r>
            <w:r w:rsidR="0000187A">
              <w:t>s</w:t>
            </w:r>
            <w:r w:rsidR="00B7203D">
              <w:t xml:space="preserve">urrogacy, </w:t>
            </w:r>
            <w:r w:rsidR="0000187A">
              <w:t>m</w:t>
            </w:r>
            <w:r w:rsidR="00B7203D">
              <w:t>ediation</w:t>
            </w:r>
            <w:r w:rsidR="0000187A">
              <w:t>, and d</w:t>
            </w:r>
            <w:r w:rsidR="00B7203D">
              <w:t xml:space="preserve">ue </w:t>
            </w:r>
            <w:r w:rsidR="0000187A">
              <w:t>p</w:t>
            </w:r>
            <w:r w:rsidR="00B7203D">
              <w:t xml:space="preserve">rocess.  </w:t>
            </w:r>
          </w:p>
          <w:p w14:paraId="79B0CDD7" w14:textId="77777777" w:rsidR="0000187A" w:rsidRDefault="0000187A" w:rsidP="00B7203D">
            <w:pPr>
              <w:rPr>
                <w:b/>
              </w:rPr>
            </w:pPr>
          </w:p>
          <w:p w14:paraId="44015BA9" w14:textId="737F02BB" w:rsidR="00B7203D" w:rsidRDefault="00B7203D" w:rsidP="00B7203D">
            <w:r w:rsidRPr="005366E6">
              <w:rPr>
                <w:b/>
              </w:rPr>
              <w:t>Prepare</w:t>
            </w:r>
            <w:r>
              <w:t xml:space="preserve"> a </w:t>
            </w:r>
            <w:r w:rsidRPr="00DD6FE7">
              <w:t>presentation</w:t>
            </w:r>
            <w:r w:rsidR="0000187A">
              <w:t xml:space="preserve"> of no more than 20 slides that</w:t>
            </w:r>
            <w:r w:rsidRPr="00DD6FE7">
              <w:t xml:space="preserve"> </w:t>
            </w:r>
            <w:r w:rsidR="002D2B5E">
              <w:t>address</w:t>
            </w:r>
            <w:r w:rsidR="0000187A">
              <w:t>es</w:t>
            </w:r>
            <w:r w:rsidR="002D2B5E">
              <w:t xml:space="preserve"> the following</w:t>
            </w:r>
            <w:r>
              <w:t>:</w:t>
            </w:r>
          </w:p>
          <w:p w14:paraId="35C21C87" w14:textId="77777777" w:rsidR="0000187A" w:rsidRDefault="0000187A" w:rsidP="00B7203D">
            <w:pPr>
              <w:rPr>
                <w:rFonts w:ascii="Times New Roman" w:hAnsi="Times New Roman"/>
              </w:rPr>
            </w:pPr>
          </w:p>
          <w:p w14:paraId="257A4CF0" w14:textId="77777777" w:rsidR="00D74384" w:rsidRDefault="002D2B5E" w:rsidP="005C48D0">
            <w:pPr>
              <w:pStyle w:val="AssignmentsLevel2"/>
            </w:pPr>
            <w:r w:rsidRPr="00B02A0A">
              <w:t xml:space="preserve">Summarize the difference between legislation and regulation </w:t>
            </w:r>
            <w:proofErr w:type="gramStart"/>
            <w:r w:rsidRPr="00B02A0A">
              <w:t>in regard to</w:t>
            </w:r>
            <w:proofErr w:type="gramEnd"/>
            <w:r w:rsidRPr="00B02A0A">
              <w:t xml:space="preserve"> educating students with disabilities.  </w:t>
            </w:r>
          </w:p>
          <w:p w14:paraId="5E5CC676" w14:textId="77777777" w:rsidR="00D74384" w:rsidRDefault="002D2B5E" w:rsidP="005C48D0">
            <w:pPr>
              <w:pStyle w:val="AssignmentsLevel2"/>
            </w:pPr>
            <w:r>
              <w:t>E</w:t>
            </w:r>
            <w:r w:rsidRPr="00B02A0A">
              <w:t>xplain why it is important to have BECs</w:t>
            </w:r>
            <w:r w:rsidR="00D74384">
              <w:t>.</w:t>
            </w:r>
          </w:p>
          <w:p w14:paraId="25FED38A" w14:textId="77777777" w:rsidR="00D74384" w:rsidRDefault="002D2B5E" w:rsidP="005C48D0">
            <w:pPr>
              <w:pStyle w:val="AssignmentsLevel2"/>
            </w:pPr>
            <w:r w:rsidRPr="00B02A0A">
              <w:t>Explain why it is important to know the parameters for class size and teacher caseloads for students with disabilities</w:t>
            </w:r>
            <w:r>
              <w:t>.</w:t>
            </w:r>
          </w:p>
          <w:p w14:paraId="64A07EE8" w14:textId="6A7BAF3E" w:rsidR="00B7203D" w:rsidRPr="004A2AAF" w:rsidRDefault="004A2AAF" w:rsidP="005C48D0">
            <w:pPr>
              <w:pStyle w:val="AssignmentsLevel2"/>
            </w:pPr>
            <w:r w:rsidRPr="004A2AAF">
              <w:t xml:space="preserve">Explain </w:t>
            </w:r>
            <w:r w:rsidR="0000187A">
              <w:t>s</w:t>
            </w:r>
            <w:r w:rsidR="00B7203D" w:rsidRPr="004A2AAF">
              <w:t>urrogacy</w:t>
            </w:r>
            <w:r w:rsidR="0000187A">
              <w:t>.</w:t>
            </w:r>
            <w:r w:rsidR="0000187A">
              <w:br/>
            </w:r>
          </w:p>
          <w:p w14:paraId="7C3180D1" w14:textId="77777777" w:rsidR="00B7203D" w:rsidRPr="00E32BCF" w:rsidRDefault="00B7203D" w:rsidP="002D2B5E">
            <w:pPr>
              <w:pStyle w:val="AssignmentsLevel3"/>
            </w:pPr>
            <w:r w:rsidRPr="00E32BCF">
              <w:t>What is a surrogate?</w:t>
            </w:r>
          </w:p>
          <w:p w14:paraId="1227B968" w14:textId="5CFFD50E" w:rsidR="00B7203D" w:rsidRPr="00DD6FE7" w:rsidRDefault="00B7203D" w:rsidP="002D2B5E">
            <w:pPr>
              <w:pStyle w:val="AssignmentsLevel3"/>
            </w:pPr>
            <w:r w:rsidRPr="00DD6FE7">
              <w:t xml:space="preserve">How to identify a student’s IDEA </w:t>
            </w:r>
            <w:r w:rsidR="00155F00" w:rsidRPr="00DD6FE7">
              <w:t>parent?</w:t>
            </w:r>
          </w:p>
          <w:p w14:paraId="1900786A" w14:textId="77777777" w:rsidR="00B7203D" w:rsidRPr="00DD6FE7" w:rsidRDefault="00B7203D" w:rsidP="002D2B5E">
            <w:pPr>
              <w:pStyle w:val="AssignmentsLevel3"/>
            </w:pPr>
            <w:r w:rsidRPr="00DD6FE7">
              <w:t xml:space="preserve">Which children may </w:t>
            </w:r>
            <w:proofErr w:type="gramStart"/>
            <w:r w:rsidRPr="00DD6FE7">
              <w:t>be in need of</w:t>
            </w:r>
            <w:proofErr w:type="gramEnd"/>
            <w:r w:rsidRPr="00DD6FE7">
              <w:t xml:space="preserve"> a surrogate?</w:t>
            </w:r>
          </w:p>
          <w:p w14:paraId="421845BC" w14:textId="162AD7DD" w:rsidR="00B7203D" w:rsidRPr="00DD6FE7" w:rsidRDefault="00B7203D" w:rsidP="002D2B5E">
            <w:pPr>
              <w:pStyle w:val="AssignmentsLevel3"/>
            </w:pPr>
            <w:r w:rsidRPr="00DD6FE7">
              <w:t xml:space="preserve">Role of the </w:t>
            </w:r>
            <w:r w:rsidR="0000187A">
              <w:t>p</w:t>
            </w:r>
            <w:r w:rsidRPr="00DD6FE7">
              <w:t>arent as described by IDEA</w:t>
            </w:r>
          </w:p>
          <w:p w14:paraId="38382539" w14:textId="77777777" w:rsidR="00B7203D" w:rsidRPr="00DD6FE7" w:rsidRDefault="00B7203D" w:rsidP="002D2B5E">
            <w:pPr>
              <w:pStyle w:val="AssignmentsLevel3"/>
            </w:pPr>
            <w:r w:rsidRPr="00DD6FE7">
              <w:t>The LEA’s responsibility in surrogacy</w:t>
            </w:r>
          </w:p>
          <w:p w14:paraId="5CF8D312" w14:textId="77777777" w:rsidR="00B7203D" w:rsidRPr="00DD6FE7" w:rsidRDefault="00B7203D" w:rsidP="002D2B5E">
            <w:pPr>
              <w:pStyle w:val="AssignmentsLevel3"/>
            </w:pPr>
            <w:r w:rsidRPr="00DD6FE7">
              <w:lastRenderedPageBreak/>
              <w:t>Timeframe for appointing a surrogate</w:t>
            </w:r>
          </w:p>
          <w:p w14:paraId="50C651CC" w14:textId="77777777" w:rsidR="00B7203D" w:rsidRPr="00DD6FE7" w:rsidRDefault="00B7203D" w:rsidP="002D2B5E">
            <w:pPr>
              <w:pStyle w:val="AssignmentsLevel3"/>
            </w:pPr>
            <w:r w:rsidRPr="00DD6FE7">
              <w:t>Who can appoint a surrogate?</w:t>
            </w:r>
          </w:p>
          <w:p w14:paraId="633CED67" w14:textId="77777777" w:rsidR="00B7203D" w:rsidRPr="00DD6FE7" w:rsidRDefault="00B7203D" w:rsidP="002D2B5E">
            <w:pPr>
              <w:pStyle w:val="AssignmentsLevel3"/>
            </w:pPr>
            <w:r w:rsidRPr="00DD6FE7">
              <w:t>The requirements for a person to be assigned as a surrogate?</w:t>
            </w:r>
          </w:p>
          <w:p w14:paraId="336C70A5" w14:textId="422C6213" w:rsidR="00B7203D" w:rsidRPr="00DD6FE7" w:rsidRDefault="00B7203D" w:rsidP="002D2B5E">
            <w:pPr>
              <w:pStyle w:val="AssignmentsLevel3"/>
            </w:pPr>
            <w:r w:rsidRPr="00DD6FE7">
              <w:t>Who can be assigned as a surrogate?</w:t>
            </w:r>
            <w:r w:rsidR="0000187A">
              <w:br/>
            </w:r>
          </w:p>
          <w:p w14:paraId="655F3F32" w14:textId="04A7F2E9" w:rsidR="005366E6" w:rsidRPr="00B7203D" w:rsidRDefault="004A2AAF" w:rsidP="002D2B5E">
            <w:pPr>
              <w:pStyle w:val="AssignmentsLevel2"/>
            </w:pPr>
            <w:r>
              <w:t xml:space="preserve">Explain </w:t>
            </w:r>
            <w:r w:rsidR="0000187A">
              <w:t>c</w:t>
            </w:r>
            <w:r w:rsidR="00B7203D" w:rsidRPr="00B7203D">
              <w:t>onfidentiality</w:t>
            </w:r>
            <w:r w:rsidR="0000187A">
              <w:t>.</w:t>
            </w:r>
            <w:r w:rsidR="0000187A">
              <w:br/>
            </w:r>
          </w:p>
          <w:p w14:paraId="267D8DA6" w14:textId="77777777" w:rsidR="0078178E" w:rsidRDefault="0078178E" w:rsidP="002D2B5E">
            <w:pPr>
              <w:pStyle w:val="AssignmentsLevel3"/>
            </w:pPr>
            <w:r>
              <w:t>The laws that govern and protect students</w:t>
            </w:r>
          </w:p>
          <w:p w14:paraId="39AFEF40" w14:textId="3E845404" w:rsidR="0078178E" w:rsidRDefault="0078178E" w:rsidP="002D2B5E">
            <w:pPr>
              <w:pStyle w:val="AssignmentsLevel3"/>
            </w:pPr>
            <w:r>
              <w:t>The role and responsibilities of the counselor, educator, and LEA</w:t>
            </w:r>
            <w:r w:rsidR="0000187A">
              <w:t>,</w:t>
            </w:r>
            <w:r>
              <w:t xml:space="preserve"> particularly regarding review of records </w:t>
            </w:r>
          </w:p>
          <w:p w14:paraId="350A3379" w14:textId="5F140B27" w:rsidR="004E6F12" w:rsidRDefault="0078178E" w:rsidP="002D2B5E">
            <w:pPr>
              <w:pStyle w:val="AssignmentsLevel3"/>
            </w:pPr>
            <w:r>
              <w:t xml:space="preserve">Informed </w:t>
            </w:r>
            <w:r w:rsidR="0000187A">
              <w:t>c</w:t>
            </w:r>
            <w:r>
              <w:t>onsent</w:t>
            </w:r>
            <w:r w:rsidR="0000187A">
              <w:t>: W</w:t>
            </w:r>
            <w:r>
              <w:t>hen is it needed</w:t>
            </w:r>
            <w:r w:rsidR="0000187A">
              <w:t>,</w:t>
            </w:r>
            <w:r>
              <w:t xml:space="preserve"> and when is it not</w:t>
            </w:r>
            <w:r w:rsidR="0000187A">
              <w:t>?</w:t>
            </w:r>
          </w:p>
          <w:p w14:paraId="03EBFA76" w14:textId="34F27F01" w:rsidR="0078178E" w:rsidRDefault="0078178E" w:rsidP="009B54DF">
            <w:pPr>
              <w:rPr>
                <w:b/>
              </w:rPr>
            </w:pPr>
          </w:p>
          <w:p w14:paraId="2D382CC0" w14:textId="292FA6AE" w:rsidR="00B7203D" w:rsidRDefault="007F06CA" w:rsidP="00B7203D">
            <w:r w:rsidRPr="008D24BE">
              <w:rPr>
                <w:rFonts w:cs="Arial"/>
                <w:b/>
                <w:szCs w:val="20"/>
              </w:rPr>
              <w:t>Include</w:t>
            </w:r>
            <w:r w:rsidRPr="00F949CE">
              <w:rPr>
                <w:rFonts w:cs="Arial"/>
                <w:szCs w:val="20"/>
              </w:rPr>
              <w:t xml:space="preserve"> a m</w:t>
            </w:r>
            <w:r w:rsidR="00B7203D" w:rsidRPr="00F949CE">
              <w:rPr>
                <w:rFonts w:cs="Arial"/>
                <w:szCs w:val="20"/>
              </w:rPr>
              <w:t xml:space="preserve">ediation </w:t>
            </w:r>
            <w:r w:rsidR="0000187A" w:rsidRPr="008D24BE">
              <w:rPr>
                <w:rFonts w:cs="Arial"/>
                <w:szCs w:val="20"/>
              </w:rPr>
              <w:t>and</w:t>
            </w:r>
            <w:r w:rsidR="00B7203D" w:rsidRPr="008D24BE">
              <w:rPr>
                <w:rFonts w:cs="Arial"/>
                <w:szCs w:val="20"/>
              </w:rPr>
              <w:t xml:space="preserve"> </w:t>
            </w:r>
            <w:r w:rsidRPr="008D24BE">
              <w:rPr>
                <w:rFonts w:cs="Arial"/>
                <w:szCs w:val="20"/>
              </w:rPr>
              <w:t>d</w:t>
            </w:r>
            <w:r w:rsidR="00B7203D" w:rsidRPr="008D24BE">
              <w:rPr>
                <w:rFonts w:cs="Arial"/>
                <w:szCs w:val="20"/>
              </w:rPr>
              <w:t xml:space="preserve">ue </w:t>
            </w:r>
            <w:r w:rsidRPr="008D24BE">
              <w:rPr>
                <w:rFonts w:cs="Arial"/>
                <w:szCs w:val="20"/>
              </w:rPr>
              <w:t>p</w:t>
            </w:r>
            <w:r w:rsidR="00B7203D" w:rsidRPr="008D24BE">
              <w:rPr>
                <w:rFonts w:cs="Arial"/>
                <w:szCs w:val="20"/>
              </w:rPr>
              <w:t>rocess</w:t>
            </w:r>
            <w:r w:rsidRPr="008D24BE">
              <w:rPr>
                <w:rFonts w:cs="Arial"/>
                <w:szCs w:val="20"/>
              </w:rPr>
              <w:t xml:space="preserve"> timeline</w:t>
            </w:r>
            <w:r w:rsidR="00B7203D" w:rsidRPr="008D24BE">
              <w:rPr>
                <w:rFonts w:cs="Arial"/>
                <w:szCs w:val="20"/>
              </w:rPr>
              <w:t xml:space="preserve"> </w:t>
            </w:r>
            <w:r w:rsidRPr="008D24BE">
              <w:rPr>
                <w:rFonts w:cs="Arial"/>
                <w:szCs w:val="20"/>
              </w:rPr>
              <w:t>detailing the process by which actions may occur following a parents’ filing a due process complaint to respond to their concern.  Use</w:t>
            </w:r>
            <w:r w:rsidR="00B7203D">
              <w:t xml:space="preserve"> </w:t>
            </w:r>
            <w:hyperlink r:id="rId33" w:history="1">
              <w:r w:rsidR="00B7203D" w:rsidRPr="00F02C23">
                <w:rPr>
                  <w:rStyle w:val="Hyperlink"/>
                </w:rPr>
                <w:t xml:space="preserve">Microsoft Office </w:t>
              </w:r>
              <w:r w:rsidR="00B7203D">
                <w:rPr>
                  <w:rStyle w:val="Hyperlink"/>
                </w:rPr>
                <w:t xml:space="preserve">free </w:t>
              </w:r>
              <w:r w:rsidR="00B7203D" w:rsidRPr="00F02C23">
                <w:rPr>
                  <w:rStyle w:val="Hyperlink"/>
                </w:rPr>
                <w:t>Timeline templates</w:t>
              </w:r>
            </w:hyperlink>
            <w:r w:rsidR="00B7203D" w:rsidRPr="004E6F12">
              <w:rPr>
                <w:rStyle w:val="Hyperlink"/>
                <w:u w:val="none"/>
              </w:rPr>
              <w:t>,</w:t>
            </w:r>
            <w:r w:rsidR="00B7203D">
              <w:t xml:space="preserve"> or any software approved by your instructor</w:t>
            </w:r>
            <w:r>
              <w:t xml:space="preserve"> to create this timeline</w:t>
            </w:r>
          </w:p>
          <w:p w14:paraId="5F198628" w14:textId="77777777" w:rsidR="00B7203D" w:rsidRPr="00824D94" w:rsidRDefault="00B7203D" w:rsidP="00B7203D">
            <w:pPr>
              <w:pStyle w:val="AssignmentsLevel1"/>
            </w:pPr>
          </w:p>
          <w:p w14:paraId="39B53281" w14:textId="77777777" w:rsidR="00B7203D" w:rsidRDefault="00B7203D" w:rsidP="00B7203D">
            <w:r w:rsidRPr="008D24BE">
              <w:rPr>
                <w:b/>
              </w:rPr>
              <w:t>Include</w:t>
            </w:r>
            <w:r w:rsidRPr="00071007">
              <w:t xml:space="preserve"> audio narration or detailed speaker notes in your presentation.</w:t>
            </w:r>
            <w:bookmarkStart w:id="2" w:name="_GoBack"/>
            <w:bookmarkEnd w:id="2"/>
          </w:p>
          <w:p w14:paraId="3D087E7C" w14:textId="77777777" w:rsidR="00B7203D" w:rsidRDefault="00B7203D" w:rsidP="009B54DF">
            <w:pPr>
              <w:rPr>
                <w:b/>
              </w:rPr>
            </w:pPr>
          </w:p>
          <w:p w14:paraId="1A4CB1B4" w14:textId="2C511111" w:rsidR="004E6F12" w:rsidRPr="00103FC5" w:rsidRDefault="004E6F12" w:rsidP="009B54DF">
            <w:pPr>
              <w:rPr>
                <w:rFonts w:cs="Arial"/>
                <w:b/>
                <w:szCs w:val="20"/>
              </w:rPr>
            </w:pPr>
            <w:r w:rsidRPr="004E6F12">
              <w:rPr>
                <w:b/>
              </w:rPr>
              <w:t>Submit</w:t>
            </w:r>
            <w:r>
              <w:t xml:space="preserve"> your training presentation by Sunday.</w:t>
            </w:r>
          </w:p>
        </w:tc>
        <w:tc>
          <w:tcPr>
            <w:tcW w:w="1440" w:type="dxa"/>
          </w:tcPr>
          <w:p w14:paraId="0B4A0303" w14:textId="1F0D4088" w:rsidR="00B02A0A" w:rsidRPr="00103FC5" w:rsidRDefault="002D2B5E" w:rsidP="004E6F12">
            <w:pPr>
              <w:tabs>
                <w:tab w:val="left" w:pos="2329"/>
              </w:tabs>
              <w:rPr>
                <w:rFonts w:cs="Arial"/>
                <w:szCs w:val="20"/>
              </w:rPr>
            </w:pPr>
            <w:r>
              <w:rPr>
                <w:rFonts w:cs="Arial"/>
                <w:szCs w:val="20"/>
              </w:rPr>
              <w:lastRenderedPageBreak/>
              <w:t>1.1-1.4</w:t>
            </w:r>
          </w:p>
        </w:tc>
        <w:tc>
          <w:tcPr>
            <w:tcW w:w="1440" w:type="dxa"/>
          </w:tcPr>
          <w:p w14:paraId="31623B8B" w14:textId="23F90092" w:rsidR="00B02A0A" w:rsidRPr="00103FC5" w:rsidRDefault="00155F00" w:rsidP="004E6F12">
            <w:pPr>
              <w:tabs>
                <w:tab w:val="left" w:pos="2329"/>
              </w:tabs>
            </w:pPr>
            <w:r>
              <w:t>5 hours</w:t>
            </w:r>
          </w:p>
        </w:tc>
      </w:tr>
      <w:tr w:rsidR="00104F2B" w:rsidRPr="00132272" w14:paraId="74AB15FB" w14:textId="77777777" w:rsidTr="005B10FE">
        <w:tc>
          <w:tcPr>
            <w:tcW w:w="10170" w:type="dxa"/>
            <w:gridSpan w:val="2"/>
            <w:tcMar>
              <w:top w:w="115" w:type="dxa"/>
              <w:left w:w="115" w:type="dxa"/>
              <w:bottom w:w="115" w:type="dxa"/>
              <w:right w:w="115" w:type="dxa"/>
            </w:tcMar>
          </w:tcPr>
          <w:p w14:paraId="624A7C9D" w14:textId="1C449F0B" w:rsidR="00104F2B" w:rsidRPr="00824D94" w:rsidRDefault="009B54DF" w:rsidP="00104F2B">
            <w:pPr>
              <w:tabs>
                <w:tab w:val="left" w:pos="2329"/>
              </w:tabs>
              <w:rPr>
                <w:rFonts w:cs="Arial"/>
                <w:b/>
                <w:szCs w:val="20"/>
              </w:rPr>
            </w:pPr>
            <w:r>
              <w:rPr>
                <w:rFonts w:cs="Arial"/>
                <w:b/>
                <w:szCs w:val="20"/>
              </w:rPr>
              <w:t>Field Experience</w:t>
            </w:r>
            <w:r w:rsidR="001B2AC5">
              <w:rPr>
                <w:rFonts w:cs="Arial"/>
                <w:b/>
                <w:szCs w:val="20"/>
              </w:rPr>
              <w:t>: Cordero Summary</w:t>
            </w:r>
          </w:p>
          <w:p w14:paraId="5E9B86F3" w14:textId="77777777" w:rsidR="00104F2B" w:rsidRPr="00824D94" w:rsidRDefault="00104F2B" w:rsidP="002522B3">
            <w:pPr>
              <w:pStyle w:val="AssignmentsLevel1"/>
            </w:pPr>
          </w:p>
          <w:p w14:paraId="3D4579E1" w14:textId="3752B26B" w:rsidR="009B54DF" w:rsidRPr="00DD644B" w:rsidRDefault="009B54DF" w:rsidP="009B54DF">
            <w:r w:rsidRPr="000B513B">
              <w:rPr>
                <w:b/>
              </w:rPr>
              <w:t>Summarize</w:t>
            </w:r>
            <w:r>
              <w:t xml:space="preserve"> in 1 page or less your school</w:t>
            </w:r>
            <w:r w:rsidR="0000187A">
              <w:t xml:space="preserve"> or </w:t>
            </w:r>
            <w:r>
              <w:t xml:space="preserve">district ‘s plan for students that fall under Cordero.  </w:t>
            </w:r>
          </w:p>
          <w:p w14:paraId="0F94F20B" w14:textId="3176EFCD" w:rsidR="000B513B" w:rsidRPr="000B513B" w:rsidRDefault="000B513B" w:rsidP="002522B3">
            <w:pPr>
              <w:pStyle w:val="AssignmentsLevel1"/>
            </w:pPr>
            <w:r w:rsidRPr="000B513B">
              <w:rPr>
                <w:b/>
              </w:rPr>
              <w:t>Submit</w:t>
            </w:r>
            <w:r w:rsidRPr="000B513B">
              <w:t xml:space="preserve"> your summary by Sunday.</w:t>
            </w:r>
          </w:p>
        </w:tc>
        <w:tc>
          <w:tcPr>
            <w:tcW w:w="1440" w:type="dxa"/>
          </w:tcPr>
          <w:p w14:paraId="60165AB3" w14:textId="255CAE80" w:rsidR="00104F2B" w:rsidRPr="002D2B5E" w:rsidRDefault="002D2B5E" w:rsidP="00104F2B">
            <w:pPr>
              <w:tabs>
                <w:tab w:val="left" w:pos="2329"/>
              </w:tabs>
              <w:rPr>
                <w:rFonts w:cs="Arial"/>
                <w:szCs w:val="20"/>
              </w:rPr>
            </w:pPr>
            <w:r w:rsidRPr="002D2B5E">
              <w:rPr>
                <w:rFonts w:cs="Arial"/>
                <w:szCs w:val="20"/>
              </w:rPr>
              <w:t>1.3</w:t>
            </w:r>
          </w:p>
        </w:tc>
        <w:tc>
          <w:tcPr>
            <w:tcW w:w="1440" w:type="dxa"/>
          </w:tcPr>
          <w:p w14:paraId="54A26289" w14:textId="07556419" w:rsidR="00104F2B" w:rsidRPr="00155F00" w:rsidRDefault="00155F00" w:rsidP="00104F2B">
            <w:pPr>
              <w:tabs>
                <w:tab w:val="left" w:pos="2329"/>
              </w:tabs>
              <w:rPr>
                <w:rFonts w:cs="Arial"/>
                <w:szCs w:val="20"/>
              </w:rPr>
            </w:pPr>
            <w:r w:rsidRPr="00155F00">
              <w:rPr>
                <w:rFonts w:cs="Arial"/>
                <w:szCs w:val="20"/>
              </w:rPr>
              <w:t>2 hours</w:t>
            </w:r>
          </w:p>
        </w:tc>
      </w:tr>
      <w:tr w:rsidR="00104F2B"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842155" w:rsidRDefault="00104F2B" w:rsidP="00104F2B">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B646461" w:rsidR="00104F2B" w:rsidRPr="00842155" w:rsidRDefault="00155F00" w:rsidP="00104F2B">
            <w:pPr>
              <w:tabs>
                <w:tab w:val="left" w:pos="2329"/>
              </w:tabs>
              <w:rPr>
                <w:rFonts w:cs="Arial"/>
                <w:b/>
                <w:szCs w:val="20"/>
              </w:rPr>
            </w:pPr>
            <w:r>
              <w:rPr>
                <w:rFonts w:cs="Arial"/>
                <w:b/>
                <w:szCs w:val="20"/>
              </w:rPr>
              <w:t>7 hours</w:t>
            </w:r>
          </w:p>
        </w:tc>
      </w:tr>
    </w:tbl>
    <w:p w14:paraId="401955EB" w14:textId="77777777" w:rsidR="006324AB" w:rsidRDefault="006324AB" w:rsidP="00100350">
      <w:pPr>
        <w:tabs>
          <w:tab w:val="left" w:pos="360"/>
        </w:tabs>
        <w:spacing w:before="60" w:after="60"/>
        <w:rPr>
          <w:rFonts w:cs="Arial"/>
          <w:szCs w:val="20"/>
        </w:rPr>
      </w:pPr>
    </w:p>
    <w:p w14:paraId="7A6732BF" w14:textId="3AE49FEE" w:rsidR="00E75D87" w:rsidRDefault="50553AF2" w:rsidP="50553AF2">
      <w:pPr>
        <w:pStyle w:val="Heading1"/>
      </w:pPr>
      <w:r>
        <w:t>Faculty Notes</w:t>
      </w:r>
    </w:p>
    <w:p w14:paraId="4C12DFF9" w14:textId="73FADFC3" w:rsidR="00C11A5E" w:rsidRDefault="00C11A5E" w:rsidP="002522B3">
      <w:pPr>
        <w:pStyle w:val="AssignmentsLevel1"/>
      </w:pPr>
      <w:r w:rsidRPr="00E20EED">
        <w:rPr>
          <w:b/>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061887FE" w:rsidR="00C11A5E" w:rsidRDefault="00C11A5E" w:rsidP="002522B3">
      <w:pPr>
        <w:pStyle w:val="AssignmentsLevel1"/>
      </w:pPr>
      <w:r w:rsidRPr="00E20EED">
        <w:rPr>
          <w:i/>
        </w:rPr>
        <w:t>Note</w:t>
      </w:r>
      <w:r>
        <w:rPr>
          <w:i/>
        </w:rPr>
        <w:t>:</w:t>
      </w:r>
      <w:r w:rsidRPr="00E20EED">
        <w:t xml:space="preserve"> It is the instructor’s choice as to what day they will schedule the Adobe</w:t>
      </w:r>
      <w:r>
        <w:t xml:space="preserve"> </w:t>
      </w:r>
      <w:r w:rsidRPr="00E20EED">
        <w:t xml:space="preserve">Connect Live Session, but it is recommended that they schedule this session for Wednesday of the </w:t>
      </w:r>
      <w:proofErr w:type="gramStart"/>
      <w:r w:rsidRPr="00E20EED">
        <w:t>week</w:t>
      </w:r>
      <w:proofErr w:type="gramEnd"/>
      <w:r w:rsidRPr="00E20EED">
        <w:t xml:space="preserve"> so students have plenty of time to review their homework prior to the deadline on Sunday.</w:t>
      </w:r>
    </w:p>
    <w:p w14:paraId="7625D4D1" w14:textId="1CF06C7A" w:rsidR="00363B6A" w:rsidRDefault="00363B6A" w:rsidP="002522B3">
      <w:pPr>
        <w:pStyle w:val="AssignmentsLevel1"/>
      </w:pPr>
    </w:p>
    <w:p w14:paraId="4E7E511F" w14:textId="4068FDDC" w:rsidR="00363B6A" w:rsidRDefault="00363B6A" w:rsidP="002522B3">
      <w:pPr>
        <w:pStyle w:val="AssignmentsLevel1"/>
      </w:pPr>
    </w:p>
    <w:p w14:paraId="16DFB36C" w14:textId="7C71B7B9" w:rsidR="008D24BE" w:rsidRDefault="008D24BE" w:rsidP="002522B3">
      <w:pPr>
        <w:pStyle w:val="AssignmentsLevel1"/>
      </w:pPr>
    </w:p>
    <w:p w14:paraId="31A23B6B" w14:textId="17DEC339" w:rsidR="008D24BE" w:rsidRDefault="008D24BE" w:rsidP="002522B3">
      <w:pPr>
        <w:pStyle w:val="AssignmentsLevel1"/>
      </w:pPr>
    </w:p>
    <w:p w14:paraId="57F41D46" w14:textId="09275429" w:rsidR="008D24BE" w:rsidRDefault="008D24BE" w:rsidP="002522B3">
      <w:pPr>
        <w:pStyle w:val="AssignmentsLevel1"/>
      </w:pPr>
    </w:p>
    <w:p w14:paraId="44D46CA1" w14:textId="3465A27A" w:rsidR="008D24BE" w:rsidRDefault="008D24BE" w:rsidP="002522B3">
      <w:pPr>
        <w:pStyle w:val="AssignmentsLevel1"/>
      </w:pPr>
    </w:p>
    <w:p w14:paraId="3A16E382" w14:textId="77777777" w:rsidR="008D24BE" w:rsidRDefault="008D24BE" w:rsidP="002522B3">
      <w:pPr>
        <w:pStyle w:val="AssignmentsLevel1"/>
      </w:pPr>
    </w:p>
    <w:p w14:paraId="0F13638A" w14:textId="09A265D4" w:rsidR="00363B6A" w:rsidRDefault="00363B6A" w:rsidP="002522B3">
      <w:pPr>
        <w:pStyle w:val="AssignmentsLevel1"/>
      </w:pPr>
    </w:p>
    <w:p w14:paraId="3629237F" w14:textId="1BA08382" w:rsidR="00363B6A" w:rsidRDefault="00363B6A" w:rsidP="002522B3">
      <w:pPr>
        <w:pStyle w:val="AssignmentsLevel1"/>
      </w:pPr>
    </w:p>
    <w:p w14:paraId="77E1C5ED" w14:textId="606B1326" w:rsidR="00363B6A" w:rsidRDefault="00363B6A" w:rsidP="002522B3">
      <w:pPr>
        <w:pStyle w:val="AssignmentsLevel1"/>
      </w:pPr>
    </w:p>
    <w:p w14:paraId="06CA8947" w14:textId="51F9A6F7" w:rsidR="00363B6A" w:rsidRDefault="00363B6A" w:rsidP="002522B3">
      <w:pPr>
        <w:pStyle w:val="AssignmentsLevel1"/>
      </w:pPr>
    </w:p>
    <w:p w14:paraId="718731C9" w14:textId="7A0F7746" w:rsidR="00363B6A" w:rsidRDefault="00363B6A" w:rsidP="002522B3">
      <w:pPr>
        <w:pStyle w:val="AssignmentsLevel1"/>
      </w:pPr>
    </w:p>
    <w:p w14:paraId="3E5FC1C6" w14:textId="64463D10" w:rsidR="00363B6A" w:rsidRDefault="00363B6A" w:rsidP="002522B3">
      <w:pPr>
        <w:pStyle w:val="AssignmentsLevel1"/>
      </w:pPr>
    </w:p>
    <w:p w14:paraId="75A185DF" w14:textId="437D049E" w:rsidR="00363B6A" w:rsidRDefault="00363B6A" w:rsidP="002522B3">
      <w:pPr>
        <w:pStyle w:val="AssignmentsLevel1"/>
      </w:pPr>
    </w:p>
    <w:p w14:paraId="2E270953" w14:textId="18856114" w:rsidR="00363B6A" w:rsidRDefault="00363B6A" w:rsidP="002522B3">
      <w:pPr>
        <w:pStyle w:val="AssignmentsLevel1"/>
      </w:pPr>
    </w:p>
    <w:p w14:paraId="4FEA059F" w14:textId="1B9FF838" w:rsidR="00363B6A" w:rsidRDefault="00363B6A" w:rsidP="002522B3">
      <w:pPr>
        <w:pStyle w:val="AssignmentsLevel1"/>
      </w:pPr>
    </w:p>
    <w:p w14:paraId="63024ED4" w14:textId="3B709597" w:rsidR="00363B6A" w:rsidRDefault="00363B6A" w:rsidP="002522B3">
      <w:pPr>
        <w:pStyle w:val="AssignmentsLevel1"/>
      </w:pPr>
    </w:p>
    <w:p w14:paraId="6927910D" w14:textId="62F77BB5" w:rsidR="00363B6A" w:rsidRDefault="00363B6A" w:rsidP="002522B3">
      <w:pPr>
        <w:pStyle w:val="AssignmentsLevel1"/>
      </w:pPr>
    </w:p>
    <w:p w14:paraId="4E7FAE9B" w14:textId="655CD07C" w:rsidR="00363B6A" w:rsidRDefault="00363B6A" w:rsidP="002522B3">
      <w:pPr>
        <w:pStyle w:val="AssignmentsLevel1"/>
      </w:pPr>
    </w:p>
    <w:p w14:paraId="34B71836" w14:textId="072903F0" w:rsidR="00363B6A" w:rsidRDefault="00363B6A" w:rsidP="002522B3">
      <w:pPr>
        <w:pStyle w:val="AssignmentsLevel1"/>
      </w:pPr>
    </w:p>
    <w:p w14:paraId="4B88D119" w14:textId="74CD2CDF" w:rsidR="00D711DD" w:rsidRDefault="00D711DD" w:rsidP="002522B3">
      <w:pPr>
        <w:pStyle w:val="AssignmentsLevel1"/>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078103EC" w:rsidR="005B10FE" w:rsidRPr="00842155" w:rsidRDefault="00AB01FF" w:rsidP="009B54DF">
            <w:pPr>
              <w:pStyle w:val="WeeklyTopicHeading1"/>
            </w:pPr>
            <w:r>
              <w:br w:type="page"/>
            </w:r>
            <w:bookmarkStart w:id="3" w:name="_Toc358980895"/>
            <w:r w:rsidR="005B10FE" w:rsidRPr="0068364F">
              <w:t xml:space="preserve">Week </w:t>
            </w:r>
            <w:r w:rsidR="005B10FE">
              <w:t>Two</w:t>
            </w:r>
            <w:r w:rsidR="005B10FE" w:rsidRPr="0068364F">
              <w:t xml:space="preserve">: </w:t>
            </w:r>
            <w:bookmarkEnd w:id="3"/>
            <w:r w:rsidR="009B54DF">
              <w:t>External Relations</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9B54DF" w:rsidRPr="00842155"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7EEFD746" w:rsidR="009B54DF" w:rsidRPr="00842155" w:rsidRDefault="00351B69" w:rsidP="002D30BF">
            <w:pPr>
              <w:pStyle w:val="ObjectiveBullet"/>
              <w:numPr>
                <w:ilvl w:val="1"/>
                <w:numId w:val="9"/>
              </w:numPr>
              <w:tabs>
                <w:tab w:val="clear" w:pos="0"/>
              </w:tabs>
            </w:pPr>
            <w:r>
              <w:t>Summarize</w:t>
            </w:r>
            <w:r w:rsidR="009B54DF" w:rsidRPr="00616746">
              <w:t xml:space="preserve"> the policies related to Child Find, Annual Notice</w:t>
            </w:r>
            <w:r w:rsidR="003F537E">
              <w:t>,</w:t>
            </w:r>
            <w:r w:rsidR="009B54DF" w:rsidRPr="00616746">
              <w:t xml:space="preserve"> and Equitable Participation to children who are suspect</w:t>
            </w:r>
            <w:r w:rsidR="003F537E">
              <w:t>ed</w:t>
            </w:r>
            <w:r w:rsidR="009B54DF" w:rsidRPr="00616746">
              <w:t xml:space="preserve"> of</w:t>
            </w:r>
            <w:r w:rsidR="003F537E">
              <w:t xml:space="preserve"> having</w:t>
            </w:r>
            <w:r w:rsidR="009B54DF" w:rsidRPr="00616746">
              <w:t xml:space="preserve"> a disability</w:t>
            </w:r>
            <w:r w:rsidR="003F537E">
              <w:t>,</w:t>
            </w:r>
            <w:r w:rsidR="009B54DF" w:rsidRPr="00616746">
              <w:t xml:space="preserve"> </w:t>
            </w:r>
          </w:p>
        </w:tc>
        <w:tc>
          <w:tcPr>
            <w:tcW w:w="2880" w:type="dxa"/>
            <w:gridSpan w:val="2"/>
            <w:tcBorders>
              <w:left w:val="nil"/>
              <w:bottom w:val="nil"/>
            </w:tcBorders>
          </w:tcPr>
          <w:p w14:paraId="010B0F58" w14:textId="4F14B117" w:rsidR="009B54DF" w:rsidRPr="00842155" w:rsidRDefault="008137BA" w:rsidP="008137BA">
            <w:pPr>
              <w:tabs>
                <w:tab w:val="left" w:pos="0"/>
                <w:tab w:val="left" w:pos="3720"/>
              </w:tabs>
              <w:outlineLvl w:val="0"/>
              <w:rPr>
                <w:rFonts w:cs="Arial"/>
                <w:szCs w:val="20"/>
              </w:rPr>
            </w:pPr>
            <w:r>
              <w:rPr>
                <w:rFonts w:cs="Arial"/>
                <w:szCs w:val="20"/>
              </w:rPr>
              <w:t xml:space="preserve">CLO3 </w:t>
            </w:r>
          </w:p>
        </w:tc>
      </w:tr>
      <w:tr w:rsidR="009B54DF"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52228E84" w:rsidR="009B54DF" w:rsidRPr="00842155" w:rsidRDefault="009B54DF" w:rsidP="002D30BF">
            <w:pPr>
              <w:pStyle w:val="ObjectiveBullet"/>
              <w:numPr>
                <w:ilvl w:val="1"/>
                <w:numId w:val="9"/>
              </w:numPr>
            </w:pPr>
            <w:r w:rsidRPr="00616746">
              <w:t>Analyze the difference between an IEP and a 504 Service Agreement</w:t>
            </w:r>
            <w:r w:rsidR="003F537E">
              <w:t>.</w:t>
            </w:r>
            <w:r w:rsidRPr="00616746">
              <w:t xml:space="preserve"> </w:t>
            </w:r>
          </w:p>
        </w:tc>
        <w:tc>
          <w:tcPr>
            <w:tcW w:w="2880" w:type="dxa"/>
            <w:gridSpan w:val="2"/>
            <w:tcBorders>
              <w:top w:val="nil"/>
              <w:left w:val="nil"/>
              <w:bottom w:val="nil"/>
            </w:tcBorders>
          </w:tcPr>
          <w:p w14:paraId="0E3304C1" w14:textId="052E355C" w:rsidR="009B54DF" w:rsidRPr="00842155" w:rsidRDefault="008137BA" w:rsidP="009B54DF">
            <w:pPr>
              <w:tabs>
                <w:tab w:val="left" w:pos="0"/>
                <w:tab w:val="left" w:pos="3720"/>
              </w:tabs>
              <w:outlineLvl w:val="0"/>
              <w:rPr>
                <w:rFonts w:cs="Arial"/>
                <w:szCs w:val="20"/>
              </w:rPr>
            </w:pPr>
            <w:r>
              <w:rPr>
                <w:rFonts w:cs="Arial"/>
                <w:szCs w:val="20"/>
              </w:rPr>
              <w:t>CLO3</w:t>
            </w:r>
          </w:p>
        </w:tc>
      </w:tr>
      <w:tr w:rsidR="00AB01FF" w:rsidRPr="00842155"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00AB01FF" w:rsidP="002522B3">
            <w:pPr>
              <w:tabs>
                <w:tab w:val="left" w:pos="0"/>
                <w:tab w:val="left" w:pos="3720"/>
              </w:tabs>
              <w:outlineLvl w:val="0"/>
              <w:rPr>
                <w:rFonts w:cs="Arial"/>
                <w:i/>
                <w:szCs w:val="20"/>
              </w:rPr>
            </w:pPr>
            <w:r>
              <w:rPr>
                <w:rFonts w:cs="Arial"/>
                <w:b/>
                <w:i/>
                <w:sz w:val="22"/>
                <w:szCs w:val="20"/>
              </w:rPr>
              <w:t>Resources, Activities, and Preparation</w:t>
            </w:r>
          </w:p>
          <w:p w14:paraId="426DE66E" w14:textId="6860CDC9" w:rsidR="00AB01FF"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67DAA375" w:rsidR="00AB01FF" w:rsidRPr="005B10FE" w:rsidRDefault="00AB01FF" w:rsidP="002522B3">
            <w:pPr>
              <w:tabs>
                <w:tab w:val="left" w:pos="0"/>
                <w:tab w:val="left" w:pos="3720"/>
              </w:tabs>
              <w:outlineLvl w:val="0"/>
              <w:rPr>
                <w:rFonts w:cs="Arial"/>
                <w:b/>
                <w:i/>
                <w:szCs w:val="20"/>
              </w:rPr>
            </w:pPr>
          </w:p>
        </w:tc>
        <w:tc>
          <w:tcPr>
            <w:tcW w:w="1440" w:type="dxa"/>
            <w:tcBorders>
              <w:left w:val="single" w:sz="4" w:space="0" w:color="auto"/>
            </w:tcBorders>
            <w:shd w:val="clear" w:color="auto" w:fill="D8D9DA"/>
          </w:tcPr>
          <w:p w14:paraId="362CAE44" w14:textId="77777777" w:rsidR="00AB01FF" w:rsidRPr="005B10FE" w:rsidRDefault="00AB01FF" w:rsidP="002522B3">
            <w:pPr>
              <w:tabs>
                <w:tab w:val="left" w:pos="0"/>
                <w:tab w:val="left" w:pos="3720"/>
              </w:tabs>
              <w:outlineLvl w:val="0"/>
              <w:rPr>
                <w:rFonts w:cs="Arial"/>
                <w:b/>
                <w:i/>
                <w:szCs w:val="20"/>
              </w:rPr>
            </w:pPr>
            <w:r>
              <w:rPr>
                <w:rFonts w:cs="Arial"/>
                <w:b/>
                <w:i/>
                <w:szCs w:val="20"/>
              </w:rPr>
              <w:t>AIE</w:t>
            </w:r>
          </w:p>
        </w:tc>
      </w:tr>
      <w:tr w:rsidR="00AB01FF" w:rsidRPr="00842155" w14:paraId="26D403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949A78D" w14:textId="77777777" w:rsidR="00AB5763" w:rsidRDefault="00AB5763" w:rsidP="00AB5763">
            <w:pPr>
              <w:pStyle w:val="AssignmentsLevel2"/>
              <w:numPr>
                <w:ilvl w:val="0"/>
                <w:numId w:val="0"/>
              </w:numPr>
              <w:ind w:left="360" w:hanging="360"/>
              <w:rPr>
                <w:b/>
              </w:rPr>
            </w:pPr>
            <w:r w:rsidRPr="008D24BE">
              <w:rPr>
                <w:b/>
              </w:rPr>
              <w:t>Annual Notice</w:t>
            </w:r>
          </w:p>
          <w:p w14:paraId="12C241FC" w14:textId="77777777" w:rsidR="003F537E" w:rsidRPr="008D24BE" w:rsidRDefault="003F537E" w:rsidP="00AB5763">
            <w:pPr>
              <w:pStyle w:val="AssignmentsLevel2"/>
              <w:numPr>
                <w:ilvl w:val="0"/>
                <w:numId w:val="0"/>
              </w:numPr>
              <w:ind w:left="360" w:hanging="360"/>
              <w:rPr>
                <w:b/>
              </w:rPr>
            </w:pPr>
          </w:p>
          <w:p w14:paraId="49ADB127" w14:textId="7A93940D" w:rsidR="00AB5763" w:rsidRDefault="00355492" w:rsidP="00AB5763">
            <w:pPr>
              <w:pStyle w:val="AssignmentsLevel2"/>
            </w:pPr>
            <w:hyperlink r:id="rId34" w:history="1">
              <w:r w:rsidR="00AB5763" w:rsidRPr="00DA581F">
                <w:rPr>
                  <w:rStyle w:val="Hyperlink"/>
                </w:rPr>
                <w:t>Annual Public Notice of Special Education Services and Programs</w:t>
              </w:r>
            </w:hyperlink>
            <w:r w:rsidR="003F537E">
              <w:t xml:space="preserve">: </w:t>
            </w:r>
            <w:r w:rsidR="00AB5763">
              <w:t>Upper Adams School District</w:t>
            </w:r>
          </w:p>
          <w:p w14:paraId="2771F259" w14:textId="0AA3A71E" w:rsidR="00AB5763" w:rsidRDefault="00355492" w:rsidP="00AB5763">
            <w:pPr>
              <w:pStyle w:val="AssignmentsLevel2"/>
            </w:pPr>
            <w:hyperlink r:id="rId35" w:history="1">
              <w:r w:rsidR="00AB5763" w:rsidRPr="00DA581F">
                <w:rPr>
                  <w:rStyle w:val="Hyperlink"/>
                </w:rPr>
                <w:t>Annual Public Notice of Special Education Services and Programs</w:t>
              </w:r>
            </w:hyperlink>
            <w:r w:rsidR="003F537E">
              <w:t xml:space="preserve">: </w:t>
            </w:r>
            <w:r w:rsidR="00AB5763">
              <w:t>Williamsburg Community School District</w:t>
            </w:r>
          </w:p>
          <w:p w14:paraId="596AF741" w14:textId="4635DF07" w:rsidR="00AB5763" w:rsidRDefault="00355492" w:rsidP="00AB5763">
            <w:pPr>
              <w:pStyle w:val="AssignmentsLevel2"/>
            </w:pPr>
            <w:hyperlink r:id="rId36" w:history="1">
              <w:r w:rsidR="00AB5763" w:rsidRPr="00510F0A">
                <w:rPr>
                  <w:rStyle w:val="Hyperlink"/>
                </w:rPr>
                <w:t>IDEA 2004 The Special Education Process</w:t>
              </w:r>
            </w:hyperlink>
            <w:r w:rsidR="003F537E">
              <w:t xml:space="preserve">: </w:t>
            </w:r>
            <w:r w:rsidR="00AB5763">
              <w:t>Review slides 8</w:t>
            </w:r>
            <w:r w:rsidR="003F537E">
              <w:t>–</w:t>
            </w:r>
            <w:r w:rsidR="00AB5763">
              <w:t>17 on Child Find, Annual Notice, Child Find Activities, Equitable Participation, and Screening</w:t>
            </w:r>
          </w:p>
          <w:p w14:paraId="255EE6A3" w14:textId="77777777" w:rsidR="00AB5763" w:rsidRDefault="00AB5763" w:rsidP="002522B3">
            <w:pPr>
              <w:tabs>
                <w:tab w:val="left" w:pos="2329"/>
              </w:tabs>
              <w:rPr>
                <w:rFonts w:cs="Arial"/>
                <w:szCs w:val="20"/>
              </w:rPr>
            </w:pPr>
          </w:p>
          <w:p w14:paraId="70D05EAF" w14:textId="77843129" w:rsidR="00AB01FF" w:rsidRDefault="00AB5763" w:rsidP="002522B3">
            <w:pPr>
              <w:tabs>
                <w:tab w:val="left" w:pos="2329"/>
              </w:tabs>
              <w:rPr>
                <w:rFonts w:cs="Arial"/>
                <w:b/>
                <w:szCs w:val="20"/>
              </w:rPr>
            </w:pPr>
            <w:r w:rsidRPr="008D24BE">
              <w:rPr>
                <w:rFonts w:cs="Arial"/>
                <w:b/>
                <w:szCs w:val="20"/>
              </w:rPr>
              <w:lastRenderedPageBreak/>
              <w:t>Child Find</w:t>
            </w:r>
          </w:p>
          <w:p w14:paraId="1BEA4F11" w14:textId="77777777" w:rsidR="003F537E" w:rsidRPr="008D24BE" w:rsidRDefault="003F537E" w:rsidP="002522B3">
            <w:pPr>
              <w:tabs>
                <w:tab w:val="left" w:pos="2329"/>
              </w:tabs>
              <w:rPr>
                <w:rFonts w:cs="Arial"/>
                <w:b/>
                <w:szCs w:val="20"/>
              </w:rPr>
            </w:pPr>
          </w:p>
          <w:p w14:paraId="0C16EE15" w14:textId="070BEDF4" w:rsidR="005366E6" w:rsidRPr="00566C8C" w:rsidRDefault="005366E6" w:rsidP="005366E6">
            <w:pPr>
              <w:pStyle w:val="AssignmentsLevel2"/>
            </w:pPr>
            <w:r>
              <w:t>C</w:t>
            </w:r>
            <w:r w:rsidR="00510F0A" w:rsidRPr="00510F0A">
              <w:t>h</w:t>
            </w:r>
            <w:r>
              <w:t>.</w:t>
            </w:r>
            <w:r w:rsidR="00510F0A" w:rsidRPr="00510F0A">
              <w:t xml:space="preserve"> 5</w:t>
            </w:r>
            <w:r w:rsidR="003F537E">
              <w:t>,</w:t>
            </w:r>
            <w:r w:rsidR="00510F0A" w:rsidRPr="00510F0A">
              <w:t xml:space="preserve"> </w:t>
            </w:r>
            <w:r w:rsidR="003F537E">
              <w:t>“</w:t>
            </w:r>
            <w:r>
              <w:t xml:space="preserve">Dealing Effectively with </w:t>
            </w:r>
            <w:r w:rsidR="00510F0A" w:rsidRPr="00510F0A">
              <w:t>Child Find</w:t>
            </w:r>
            <w:r w:rsidR="003F537E">
              <w:t>”</w:t>
            </w:r>
            <w:r>
              <w:t xml:space="preserve"> of </w:t>
            </w:r>
            <w:r w:rsidRPr="005366E6">
              <w:rPr>
                <w:i/>
              </w:rPr>
              <w:t>Special Education Program Administrator's Handbook</w:t>
            </w:r>
          </w:p>
          <w:p w14:paraId="5A220763" w14:textId="77777777" w:rsidR="00566C8C" w:rsidRPr="00777DAE" w:rsidRDefault="00355492" w:rsidP="00566C8C">
            <w:pPr>
              <w:pStyle w:val="AssignmentsLevel2"/>
            </w:pPr>
            <w:hyperlink r:id="rId37" w:history="1">
              <w:r w:rsidR="00566C8C" w:rsidRPr="00777DAE">
                <w:rPr>
                  <w:rStyle w:val="Hyperlink"/>
                </w:rPr>
                <w:t>Child Find and RtII</w:t>
              </w:r>
            </w:hyperlink>
          </w:p>
          <w:p w14:paraId="66825A0C" w14:textId="77777777" w:rsidR="00566C8C" w:rsidRDefault="00355492" w:rsidP="00566C8C">
            <w:pPr>
              <w:pStyle w:val="AssignmentsLevel2"/>
            </w:pPr>
            <w:hyperlink r:id="rId38" w:history="1">
              <w:r w:rsidR="00566C8C" w:rsidRPr="00C70AD5">
                <w:rPr>
                  <w:rStyle w:val="Hyperlink"/>
                </w:rPr>
                <w:t>Child Find: Emotional Disturbance</w:t>
              </w:r>
            </w:hyperlink>
            <w:r w:rsidR="00566C8C">
              <w:t xml:space="preserve"> (57:46)</w:t>
            </w:r>
          </w:p>
          <w:p w14:paraId="069D9F6E" w14:textId="5194EAFD" w:rsidR="00AB5763" w:rsidRDefault="00AB5763" w:rsidP="00AB5763">
            <w:pPr>
              <w:pStyle w:val="AssignmentsLevel2"/>
              <w:numPr>
                <w:ilvl w:val="0"/>
                <w:numId w:val="0"/>
              </w:numPr>
              <w:ind w:left="360"/>
            </w:pPr>
          </w:p>
          <w:p w14:paraId="5907CE4A" w14:textId="4C3B2454" w:rsidR="00AB5763" w:rsidRDefault="00AB5763" w:rsidP="00AB5763">
            <w:pPr>
              <w:pStyle w:val="AssignmentsLevel2"/>
              <w:numPr>
                <w:ilvl w:val="0"/>
                <w:numId w:val="0"/>
              </w:numPr>
              <w:ind w:left="360" w:hanging="360"/>
              <w:rPr>
                <w:b/>
              </w:rPr>
            </w:pPr>
            <w:r w:rsidRPr="008D24BE">
              <w:rPr>
                <w:b/>
              </w:rPr>
              <w:t>504 Service Agreement</w:t>
            </w:r>
          </w:p>
          <w:p w14:paraId="6FB4644F" w14:textId="77777777" w:rsidR="003F537E" w:rsidRPr="008D24BE" w:rsidRDefault="003F537E" w:rsidP="00AB5763">
            <w:pPr>
              <w:pStyle w:val="AssignmentsLevel2"/>
              <w:numPr>
                <w:ilvl w:val="0"/>
                <w:numId w:val="0"/>
              </w:numPr>
              <w:ind w:left="360" w:hanging="360"/>
              <w:rPr>
                <w:b/>
              </w:rPr>
            </w:pPr>
          </w:p>
          <w:p w14:paraId="3B0E4B88" w14:textId="57C4DF45" w:rsidR="00AB5763" w:rsidRDefault="00AB5763" w:rsidP="00AB5763">
            <w:pPr>
              <w:pStyle w:val="AssignmentsLevel2"/>
              <w:rPr>
                <w:i/>
              </w:rPr>
            </w:pPr>
            <w:r w:rsidRPr="00510F0A">
              <w:t>Ch</w:t>
            </w:r>
            <w:r>
              <w:t>.</w:t>
            </w:r>
            <w:r w:rsidRPr="00510F0A">
              <w:t xml:space="preserve"> 16</w:t>
            </w:r>
            <w:r w:rsidR="003F537E">
              <w:t>,</w:t>
            </w:r>
            <w:r>
              <w:t xml:space="preserve"> </w:t>
            </w:r>
            <w:r w:rsidR="003F537E">
              <w:t>“</w:t>
            </w:r>
            <w:r>
              <w:t>Navigating the Mental Health System</w:t>
            </w:r>
            <w:r w:rsidR="003F537E">
              <w:t>,”</w:t>
            </w:r>
            <w:r>
              <w:t xml:space="preserve"> of</w:t>
            </w:r>
            <w:r w:rsidRPr="00510F0A">
              <w:t xml:space="preserve"> </w:t>
            </w:r>
            <w:r w:rsidRPr="00AB5763">
              <w:rPr>
                <w:i/>
              </w:rPr>
              <w:t xml:space="preserve">The </w:t>
            </w:r>
            <w:r w:rsidRPr="005366E6">
              <w:rPr>
                <w:i/>
              </w:rPr>
              <w:t>Special Education Program Administrator's Handbook</w:t>
            </w:r>
          </w:p>
          <w:p w14:paraId="656C4D97" w14:textId="27373B45" w:rsidR="00484412" w:rsidRDefault="00355492" w:rsidP="00777DAE">
            <w:pPr>
              <w:pStyle w:val="AssignmentsLevel2"/>
            </w:pPr>
            <w:hyperlink r:id="rId39" w:history="1">
              <w:r w:rsidR="00484412">
                <w:rPr>
                  <w:rStyle w:val="Hyperlink"/>
                </w:rPr>
                <w:t>Section 504 in Schools-Guiding Principles and Best Practice</w:t>
              </w:r>
            </w:hyperlink>
          </w:p>
          <w:p w14:paraId="2E20EEF1" w14:textId="77777777" w:rsidR="00C70AD5" w:rsidRDefault="00355492" w:rsidP="00777DAE">
            <w:pPr>
              <w:pStyle w:val="AssignmentsLevel2"/>
            </w:pPr>
            <w:hyperlink r:id="rId40" w:anchor="tab-1" w:history="1">
              <w:r w:rsidR="00C70AD5" w:rsidRPr="00C70AD5">
                <w:rPr>
                  <w:rStyle w:val="Hyperlink"/>
                </w:rPr>
                <w:t>IEPS AND 504 SERVICE AGREEMENTS</w:t>
              </w:r>
            </w:hyperlink>
          </w:p>
          <w:p w14:paraId="48F36C38" w14:textId="769C8768" w:rsidR="00DA581F" w:rsidRPr="00613951" w:rsidRDefault="00355492" w:rsidP="00777DAE">
            <w:pPr>
              <w:pStyle w:val="AssignmentsLevel2"/>
            </w:pPr>
            <w:hyperlink r:id="rId41" w:history="1">
              <w:r w:rsidR="00DA581F" w:rsidRPr="00613951">
                <w:rPr>
                  <w:rStyle w:val="Hyperlink"/>
                </w:rPr>
                <w:t>Section 504 Frequently Asked Questions</w:t>
              </w:r>
            </w:hyperlink>
          </w:p>
          <w:p w14:paraId="19080CBB" w14:textId="68DD11AC" w:rsidR="00DA581F" w:rsidRPr="00613951" w:rsidRDefault="00355492" w:rsidP="00777DAE">
            <w:pPr>
              <w:pStyle w:val="AssignmentsLevel2"/>
            </w:pPr>
            <w:hyperlink r:id="rId42" w:history="1">
              <w:r w:rsidR="00DA581F" w:rsidRPr="00613951">
                <w:rPr>
                  <w:rStyle w:val="Hyperlink"/>
                </w:rPr>
                <w:t>Basic Education Circulars-Sample Procedural Safeguards</w:t>
              </w:r>
            </w:hyperlink>
          </w:p>
          <w:p w14:paraId="280CE851" w14:textId="6DAFBC5E" w:rsidR="00DA581F" w:rsidRPr="00613951" w:rsidRDefault="00355492" w:rsidP="00777DAE">
            <w:pPr>
              <w:pStyle w:val="AssignmentsLevel2"/>
              <w:rPr>
                <w:rStyle w:val="Hyperlink"/>
                <w:color w:val="auto"/>
                <w:u w:val="none"/>
              </w:rPr>
            </w:pPr>
            <w:hyperlink r:id="rId43" w:history="1">
              <w:r w:rsidR="00DA581F" w:rsidRPr="00613951">
                <w:rPr>
                  <w:rStyle w:val="Hyperlink"/>
                </w:rPr>
                <w:t>Basic Education Circulars-Sample Service Agreement</w:t>
              </w:r>
            </w:hyperlink>
          </w:p>
          <w:p w14:paraId="04CD542B" w14:textId="7B816A29" w:rsidR="00AB5763" w:rsidRPr="00842155" w:rsidRDefault="00355492" w:rsidP="00777DAE">
            <w:pPr>
              <w:pStyle w:val="AssignmentsLevel2"/>
            </w:pPr>
            <w:hyperlink r:id="rId44" w:history="1">
              <w:r w:rsidR="00AB5763" w:rsidRPr="00C70AD5">
                <w:rPr>
                  <w:rStyle w:val="Hyperlink"/>
                </w:rPr>
                <w:t>Section 504 and More, Part 1</w:t>
              </w:r>
            </w:hyperlink>
            <w:r w:rsidR="00AB5763">
              <w:t xml:space="preserve"> (1:06:30)</w:t>
            </w:r>
          </w:p>
        </w:tc>
        <w:tc>
          <w:tcPr>
            <w:tcW w:w="1440" w:type="dxa"/>
            <w:tcBorders>
              <w:left w:val="single" w:sz="4" w:space="0" w:color="000000" w:themeColor="text1"/>
            </w:tcBorders>
            <w:shd w:val="clear" w:color="auto" w:fill="FFFFFF" w:themeFill="background1"/>
          </w:tcPr>
          <w:p w14:paraId="54229B02" w14:textId="53605207" w:rsidR="00AB01FF" w:rsidRPr="009F6FAF" w:rsidRDefault="002D2B5E" w:rsidP="002522B3">
            <w:pPr>
              <w:rPr>
                <w:rFonts w:cs="Arial"/>
                <w:szCs w:val="20"/>
              </w:rPr>
            </w:pPr>
            <w:r>
              <w:rPr>
                <w:rFonts w:cs="Arial"/>
                <w:szCs w:val="20"/>
              </w:rPr>
              <w:lastRenderedPageBreak/>
              <w:t>2.1, 2.2</w:t>
            </w:r>
          </w:p>
        </w:tc>
        <w:tc>
          <w:tcPr>
            <w:tcW w:w="1440" w:type="dxa"/>
            <w:tcBorders>
              <w:left w:val="single" w:sz="4" w:space="0" w:color="000000" w:themeColor="text1"/>
            </w:tcBorders>
            <w:shd w:val="clear" w:color="auto" w:fill="FFFFFF" w:themeFill="background1"/>
          </w:tcPr>
          <w:p w14:paraId="4EA18E11" w14:textId="77777777" w:rsidR="00AB01FF" w:rsidRPr="009F6FAF" w:rsidRDefault="00AB01FF" w:rsidP="002522B3">
            <w:pPr>
              <w:rPr>
                <w:rFonts w:cs="Arial"/>
                <w:szCs w:val="20"/>
              </w:rPr>
            </w:pPr>
          </w:p>
        </w:tc>
      </w:tr>
      <w:tr w:rsidR="00AB01FF" w:rsidRPr="00842155"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00AB01FF" w:rsidP="002522B3">
            <w:pPr>
              <w:tabs>
                <w:tab w:val="left" w:pos="0"/>
                <w:tab w:val="left" w:pos="3720"/>
              </w:tabs>
              <w:outlineLvl w:val="0"/>
              <w:rPr>
                <w:rFonts w:cs="Arial"/>
                <w:i/>
                <w:szCs w:val="20"/>
              </w:rPr>
            </w:pPr>
            <w:r>
              <w:rPr>
                <w:rFonts w:cs="Arial"/>
                <w:b/>
                <w:i/>
                <w:sz w:val="22"/>
                <w:szCs w:val="20"/>
              </w:rPr>
              <w:t>Graded Assignments</w:t>
            </w:r>
          </w:p>
          <w:p w14:paraId="1B5736DD" w14:textId="2BF18DAA" w:rsidR="00AB01FF"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D62CF8B" w14:textId="77777777" w:rsidR="00AB01FF" w:rsidRPr="005B10FE" w:rsidRDefault="00AB01FF" w:rsidP="002522B3">
            <w:pPr>
              <w:rPr>
                <w:rFonts w:cs="Arial"/>
                <w:b/>
                <w:i/>
                <w:szCs w:val="20"/>
              </w:rPr>
            </w:pPr>
            <w:r>
              <w:rPr>
                <w:rFonts w:cs="Arial"/>
                <w:b/>
                <w:i/>
                <w:szCs w:val="20"/>
              </w:rPr>
              <w:t>AIE</w:t>
            </w:r>
          </w:p>
        </w:tc>
      </w:tr>
      <w:tr w:rsidR="00AB01FF" w:rsidRPr="00132272" w14:paraId="41FEFF8C" w14:textId="77777777" w:rsidTr="002522B3">
        <w:tc>
          <w:tcPr>
            <w:tcW w:w="10170" w:type="dxa"/>
            <w:gridSpan w:val="2"/>
            <w:tcMar>
              <w:top w:w="115" w:type="dxa"/>
              <w:left w:w="115" w:type="dxa"/>
              <w:bottom w:w="115" w:type="dxa"/>
              <w:right w:w="115" w:type="dxa"/>
            </w:tcMar>
          </w:tcPr>
          <w:p w14:paraId="6A0834FE" w14:textId="71517287" w:rsidR="00AB01FF" w:rsidRPr="00824D94" w:rsidRDefault="009E39C8" w:rsidP="002522B3">
            <w:pPr>
              <w:tabs>
                <w:tab w:val="left" w:pos="2329"/>
              </w:tabs>
              <w:rPr>
                <w:rFonts w:cs="Arial"/>
                <w:b/>
                <w:szCs w:val="20"/>
              </w:rPr>
            </w:pPr>
            <w:r w:rsidRPr="009E39C8">
              <w:rPr>
                <w:rFonts w:cs="Arial"/>
                <w:b/>
                <w:szCs w:val="20"/>
              </w:rPr>
              <w:t>504 Service Agreement vs. IEP</w:t>
            </w:r>
            <w:r w:rsidR="00363B6A">
              <w:rPr>
                <w:rFonts w:cs="Arial"/>
                <w:b/>
                <w:szCs w:val="20"/>
              </w:rPr>
              <w:t xml:space="preserve"> Comparison Chart</w:t>
            </w:r>
          </w:p>
          <w:p w14:paraId="57E5E4E4" w14:textId="77777777" w:rsidR="00AB01FF" w:rsidRPr="00824D94" w:rsidRDefault="00AB01FF" w:rsidP="002522B3">
            <w:pPr>
              <w:pStyle w:val="AssignmentsLevel1"/>
            </w:pPr>
          </w:p>
          <w:p w14:paraId="35284CBB" w14:textId="524E936E" w:rsidR="009E39C8" w:rsidRDefault="009E39C8" w:rsidP="009E39C8">
            <w:r w:rsidRPr="00777DAE">
              <w:rPr>
                <w:b/>
              </w:rPr>
              <w:t>Complete</w:t>
            </w:r>
            <w:r>
              <w:t xml:space="preserve"> the </w:t>
            </w:r>
            <w:r w:rsidR="00777DAE">
              <w:t>c</w:t>
            </w:r>
            <w:r>
              <w:t>o</w:t>
            </w:r>
            <w:r w:rsidR="00777DAE">
              <w:t>mparison c</w:t>
            </w:r>
            <w:r>
              <w:t xml:space="preserve">hart to demonstrate your understanding of the differences and similarities of an IEP and a 504 Service Agreement.  </w:t>
            </w:r>
          </w:p>
          <w:p w14:paraId="6853E45F" w14:textId="77777777" w:rsidR="00AB01FF" w:rsidRDefault="00AB01FF" w:rsidP="002522B3">
            <w:pPr>
              <w:pStyle w:val="AssignmentsLevel1"/>
              <w:rPr>
                <w:strike/>
              </w:rPr>
            </w:pPr>
          </w:p>
          <w:p w14:paraId="298AD8E5" w14:textId="614E363C" w:rsidR="00777DAE" w:rsidRPr="00777DAE" w:rsidRDefault="00777DAE" w:rsidP="002522B3">
            <w:pPr>
              <w:pStyle w:val="AssignmentsLevel1"/>
            </w:pPr>
            <w:r w:rsidRPr="00777DAE">
              <w:rPr>
                <w:b/>
              </w:rPr>
              <w:t>Submit</w:t>
            </w:r>
            <w:r w:rsidRPr="00777DAE">
              <w:t xml:space="preserve"> your comparison chart by Sunday.</w:t>
            </w:r>
          </w:p>
        </w:tc>
        <w:tc>
          <w:tcPr>
            <w:tcW w:w="1440" w:type="dxa"/>
          </w:tcPr>
          <w:p w14:paraId="4EAF8968" w14:textId="6D815710" w:rsidR="00AB01FF" w:rsidRPr="002D2B5E" w:rsidRDefault="002D2B5E" w:rsidP="002522B3">
            <w:pPr>
              <w:tabs>
                <w:tab w:val="left" w:pos="2329"/>
              </w:tabs>
              <w:rPr>
                <w:rFonts w:cs="Arial"/>
                <w:szCs w:val="20"/>
              </w:rPr>
            </w:pPr>
            <w:r w:rsidRPr="002D2B5E">
              <w:rPr>
                <w:rFonts w:cs="Arial"/>
                <w:szCs w:val="20"/>
              </w:rPr>
              <w:t>2.2</w:t>
            </w:r>
          </w:p>
        </w:tc>
        <w:tc>
          <w:tcPr>
            <w:tcW w:w="1440" w:type="dxa"/>
          </w:tcPr>
          <w:p w14:paraId="3F3727CF" w14:textId="47E870F0" w:rsidR="00AB01FF" w:rsidRPr="00155F00" w:rsidRDefault="00155F00" w:rsidP="002522B3">
            <w:pPr>
              <w:tabs>
                <w:tab w:val="left" w:pos="2329"/>
              </w:tabs>
              <w:rPr>
                <w:rFonts w:cs="Arial"/>
                <w:szCs w:val="20"/>
              </w:rPr>
            </w:pPr>
            <w:r w:rsidRPr="00155F00">
              <w:rPr>
                <w:rFonts w:cs="Arial"/>
                <w:szCs w:val="20"/>
              </w:rPr>
              <w:t>2 hours</w:t>
            </w:r>
          </w:p>
        </w:tc>
      </w:tr>
      <w:tr w:rsidR="00155F00" w:rsidRPr="00103FC5" w14:paraId="0F6F9470" w14:textId="77777777" w:rsidTr="003E30C7">
        <w:tc>
          <w:tcPr>
            <w:tcW w:w="10170" w:type="dxa"/>
            <w:gridSpan w:val="2"/>
            <w:tcMar>
              <w:top w:w="115" w:type="dxa"/>
              <w:left w:w="115" w:type="dxa"/>
              <w:bottom w:w="115" w:type="dxa"/>
              <w:right w:w="115" w:type="dxa"/>
            </w:tcMar>
          </w:tcPr>
          <w:p w14:paraId="11015A35" w14:textId="77777777" w:rsidR="00155F00" w:rsidRPr="00824D94" w:rsidRDefault="00155F00" w:rsidP="003E30C7">
            <w:pPr>
              <w:tabs>
                <w:tab w:val="left" w:pos="2329"/>
              </w:tabs>
              <w:rPr>
                <w:rFonts w:cs="Arial"/>
                <w:b/>
                <w:szCs w:val="20"/>
              </w:rPr>
            </w:pPr>
            <w:r>
              <w:rPr>
                <w:rFonts w:cs="Arial"/>
                <w:b/>
                <w:szCs w:val="20"/>
              </w:rPr>
              <w:t>Cordero Case Study</w:t>
            </w:r>
          </w:p>
          <w:p w14:paraId="7BEE5082" w14:textId="77777777" w:rsidR="00155F00" w:rsidRPr="00824D94" w:rsidRDefault="00155F00" w:rsidP="003E30C7">
            <w:pPr>
              <w:pStyle w:val="AssignmentsLevel1"/>
            </w:pPr>
          </w:p>
          <w:p w14:paraId="37689C09" w14:textId="2E3641E0" w:rsidR="00155F00" w:rsidRDefault="008D1DE2" w:rsidP="003E30C7">
            <w:r w:rsidRPr="008D1DE2">
              <w:rPr>
                <w:b/>
              </w:rPr>
              <w:t>Listen</w:t>
            </w:r>
            <w:r w:rsidR="00A016E0">
              <w:t xml:space="preserve"> to the Cordero Case</w:t>
            </w:r>
            <w:r>
              <w:t xml:space="preserve"> Study.</w:t>
            </w:r>
            <w:r w:rsidR="00155F00" w:rsidRPr="00DD644B">
              <w:t xml:space="preserve"> </w:t>
            </w:r>
          </w:p>
          <w:p w14:paraId="4336D272" w14:textId="77777777" w:rsidR="00155F00" w:rsidRDefault="00155F00" w:rsidP="003E30C7"/>
          <w:p w14:paraId="2934482A" w14:textId="1BB9DB73" w:rsidR="00155F00" w:rsidRDefault="00155F00" w:rsidP="003E30C7">
            <w:r>
              <w:t xml:space="preserve">Based on Cordero, </w:t>
            </w:r>
            <w:r w:rsidR="008D1DE2" w:rsidRPr="008D24BE">
              <w:rPr>
                <w:b/>
              </w:rPr>
              <w:t>write</w:t>
            </w:r>
            <w:r w:rsidR="008D1DE2">
              <w:t xml:space="preserve"> 2</w:t>
            </w:r>
            <w:r w:rsidR="003F537E">
              <w:t xml:space="preserve"> to </w:t>
            </w:r>
            <w:r w:rsidR="008D1DE2">
              <w:t xml:space="preserve">3 pages explaining </w:t>
            </w:r>
            <w:r>
              <w:t xml:space="preserve">what </w:t>
            </w:r>
            <w:r w:rsidR="008D1DE2">
              <w:t xml:space="preserve">you </w:t>
            </w:r>
            <w:r>
              <w:t>would do as the special education administrator for Bobby and your staff who cannot co</w:t>
            </w:r>
            <w:r w:rsidR="008D1DE2">
              <w:t>ntrol this situation any longer.</w:t>
            </w:r>
          </w:p>
          <w:p w14:paraId="55C14A8C" w14:textId="77777777" w:rsidR="00155F00" w:rsidRDefault="00155F00" w:rsidP="003E30C7"/>
          <w:p w14:paraId="7355CE26" w14:textId="77777777" w:rsidR="00155F00" w:rsidRPr="00103FC5" w:rsidRDefault="00155F00" w:rsidP="003E30C7">
            <w:pPr>
              <w:rPr>
                <w:rFonts w:cs="Arial"/>
                <w:b/>
                <w:szCs w:val="20"/>
              </w:rPr>
            </w:pPr>
            <w:r w:rsidRPr="000B513B">
              <w:rPr>
                <w:b/>
              </w:rPr>
              <w:t>Submit</w:t>
            </w:r>
            <w:r>
              <w:t xml:space="preserve"> your assignment by Sunday.</w:t>
            </w:r>
          </w:p>
        </w:tc>
        <w:tc>
          <w:tcPr>
            <w:tcW w:w="1440" w:type="dxa"/>
          </w:tcPr>
          <w:p w14:paraId="3DD27A38" w14:textId="77777777" w:rsidR="00155F00" w:rsidRPr="00103FC5" w:rsidRDefault="00155F00" w:rsidP="003E30C7">
            <w:pPr>
              <w:tabs>
                <w:tab w:val="left" w:pos="2329"/>
              </w:tabs>
              <w:rPr>
                <w:rFonts w:cs="Arial"/>
                <w:szCs w:val="20"/>
              </w:rPr>
            </w:pPr>
            <w:r>
              <w:rPr>
                <w:rFonts w:cs="Arial"/>
                <w:szCs w:val="20"/>
              </w:rPr>
              <w:t>1.3</w:t>
            </w:r>
          </w:p>
        </w:tc>
        <w:tc>
          <w:tcPr>
            <w:tcW w:w="1440" w:type="dxa"/>
          </w:tcPr>
          <w:p w14:paraId="4EA79E45" w14:textId="3F121A5D" w:rsidR="00155F00" w:rsidRPr="00103FC5" w:rsidRDefault="00155F00" w:rsidP="003E30C7">
            <w:pPr>
              <w:tabs>
                <w:tab w:val="left" w:pos="2329"/>
              </w:tabs>
            </w:pPr>
            <w:r>
              <w:t>3 hour</w:t>
            </w:r>
            <w:r w:rsidR="008D1DE2">
              <w:t>s</w:t>
            </w:r>
          </w:p>
        </w:tc>
      </w:tr>
      <w:tr w:rsidR="009E39C8" w:rsidRPr="00132272" w14:paraId="7A46928B" w14:textId="77777777" w:rsidTr="002522B3">
        <w:tc>
          <w:tcPr>
            <w:tcW w:w="10170" w:type="dxa"/>
            <w:gridSpan w:val="2"/>
            <w:tcMar>
              <w:top w:w="115" w:type="dxa"/>
              <w:left w:w="115" w:type="dxa"/>
              <w:bottom w:w="115" w:type="dxa"/>
              <w:right w:w="115" w:type="dxa"/>
            </w:tcMar>
          </w:tcPr>
          <w:p w14:paraId="79461D15" w14:textId="060505BD" w:rsidR="009E39C8" w:rsidRDefault="009E39C8" w:rsidP="002522B3">
            <w:pPr>
              <w:tabs>
                <w:tab w:val="left" w:pos="2329"/>
              </w:tabs>
              <w:rPr>
                <w:rFonts w:cs="Arial"/>
                <w:b/>
                <w:szCs w:val="20"/>
              </w:rPr>
            </w:pPr>
            <w:r>
              <w:rPr>
                <w:rFonts w:cs="Arial"/>
                <w:b/>
                <w:szCs w:val="20"/>
              </w:rPr>
              <w:t>Field Experience</w:t>
            </w:r>
            <w:r w:rsidR="00363B6A">
              <w:rPr>
                <w:rFonts w:cs="Arial"/>
                <w:b/>
                <w:szCs w:val="20"/>
              </w:rPr>
              <w:t>: Child Find Summary</w:t>
            </w:r>
          </w:p>
          <w:p w14:paraId="5D1685A1" w14:textId="77777777" w:rsidR="009E39C8" w:rsidRDefault="009E39C8" w:rsidP="002522B3">
            <w:pPr>
              <w:tabs>
                <w:tab w:val="left" w:pos="2329"/>
              </w:tabs>
              <w:rPr>
                <w:rFonts w:cs="Arial"/>
                <w:b/>
                <w:szCs w:val="20"/>
              </w:rPr>
            </w:pPr>
          </w:p>
          <w:p w14:paraId="250E5FD3" w14:textId="5970D616" w:rsidR="003F537E" w:rsidRDefault="009E39C8" w:rsidP="009E39C8">
            <w:r w:rsidRPr="009E39C8">
              <w:rPr>
                <w:b/>
              </w:rPr>
              <w:lastRenderedPageBreak/>
              <w:t>Research</w:t>
            </w:r>
            <w:r>
              <w:t xml:space="preserve"> your school</w:t>
            </w:r>
            <w:r w:rsidR="003F537E">
              <w:t xml:space="preserve"> or </w:t>
            </w:r>
            <w:r>
              <w:t xml:space="preserve">district’s policy for </w:t>
            </w:r>
            <w:r w:rsidR="003F537E">
              <w:t>the following</w:t>
            </w:r>
            <w:r>
              <w:t>:</w:t>
            </w:r>
          </w:p>
          <w:p w14:paraId="72DDC889" w14:textId="44DB9517" w:rsidR="00F949CE" w:rsidRDefault="00F949CE" w:rsidP="008D24BE">
            <w:pPr>
              <w:pStyle w:val="AssignmentsLevel2"/>
            </w:pPr>
            <w:r w:rsidRPr="007A3023">
              <w:t>Child Find</w:t>
            </w:r>
          </w:p>
          <w:p w14:paraId="2D42468A" w14:textId="77777777" w:rsidR="009E39C8" w:rsidRPr="009E39C8" w:rsidRDefault="009E39C8" w:rsidP="008D24BE">
            <w:pPr>
              <w:pStyle w:val="AssignmentsLevel3"/>
            </w:pPr>
            <w:r w:rsidRPr="00C81455">
              <w:t>Homeless children</w:t>
            </w:r>
          </w:p>
          <w:p w14:paraId="6298E257" w14:textId="77777777" w:rsidR="009E39C8" w:rsidRPr="009E39C8" w:rsidRDefault="009E39C8" w:rsidP="008D24BE">
            <w:pPr>
              <w:pStyle w:val="AssignmentsLevel3"/>
            </w:pPr>
            <w:r w:rsidRPr="00C81455">
              <w:t>Wards of the state</w:t>
            </w:r>
          </w:p>
          <w:p w14:paraId="71324C22" w14:textId="08772489" w:rsidR="00C81455" w:rsidRPr="009E39C8" w:rsidRDefault="009E39C8" w:rsidP="008D24BE">
            <w:pPr>
              <w:pStyle w:val="AssignmentsLevel3"/>
            </w:pPr>
            <w:r w:rsidRPr="00C81455">
              <w:t>Private school students</w:t>
            </w:r>
          </w:p>
          <w:p w14:paraId="333D2306" w14:textId="0D94FAFD" w:rsidR="009E39C8" w:rsidRDefault="009E39C8" w:rsidP="008D24BE">
            <w:pPr>
              <w:pStyle w:val="AssignmentsLevel2"/>
            </w:pPr>
            <w:r w:rsidRPr="00107369">
              <w:rPr>
                <w:i/>
              </w:rPr>
              <w:t>Equitable Participation</w:t>
            </w:r>
            <w:r>
              <w:t xml:space="preserve"> and </w:t>
            </w:r>
            <w:r w:rsidRPr="00107369">
              <w:rPr>
                <w:i/>
              </w:rPr>
              <w:t>Screening</w:t>
            </w:r>
            <w:r>
              <w:t xml:space="preserve">s &amp; </w:t>
            </w:r>
            <w:r w:rsidRPr="007E4DF4">
              <w:rPr>
                <w:i/>
              </w:rPr>
              <w:t>Evaluations</w:t>
            </w:r>
            <w:r>
              <w:t xml:space="preserve"> for those students suspect of a disability.</w:t>
            </w:r>
          </w:p>
          <w:p w14:paraId="4B757C57" w14:textId="77777777" w:rsidR="009E39C8" w:rsidRDefault="009E39C8" w:rsidP="009E39C8"/>
          <w:p w14:paraId="752FE34E" w14:textId="2AFB2A49" w:rsidR="009E39C8" w:rsidRDefault="009E39C8" w:rsidP="009E39C8">
            <w:r w:rsidRPr="009E39C8">
              <w:rPr>
                <w:b/>
              </w:rPr>
              <w:t>Write</w:t>
            </w:r>
            <w:r>
              <w:t xml:space="preserve"> a 1-</w:t>
            </w:r>
            <w:r w:rsidR="003F537E">
              <w:t xml:space="preserve"> to </w:t>
            </w:r>
            <w:r>
              <w:t>2-page summary of the policy</w:t>
            </w:r>
            <w:r w:rsidR="003F537E">
              <w:t xml:space="preserve"> or polic</w:t>
            </w:r>
            <w:r>
              <w:t>ies in terms of Equitable Participation, Screening, and Evaluation for these students</w:t>
            </w:r>
            <w:r w:rsidR="003F537E">
              <w:t>,</w:t>
            </w:r>
            <w:r>
              <w:t xml:space="preserve"> addressing the following areas: </w:t>
            </w:r>
          </w:p>
          <w:p w14:paraId="109107F8" w14:textId="77777777" w:rsidR="003F537E" w:rsidRDefault="003F537E" w:rsidP="009E39C8"/>
          <w:p w14:paraId="49300F09" w14:textId="00920BD7" w:rsidR="009E39C8" w:rsidRDefault="009E39C8" w:rsidP="00C81455">
            <w:pPr>
              <w:pStyle w:val="AssignmentsLevel2"/>
            </w:pPr>
            <w:r>
              <w:t>How well the school</w:t>
            </w:r>
            <w:r w:rsidR="003F537E">
              <w:t xml:space="preserve"> or </w:t>
            </w:r>
            <w:r>
              <w:t xml:space="preserve">district’s policy supports the regulation </w:t>
            </w:r>
          </w:p>
          <w:p w14:paraId="3C653558" w14:textId="7DDCD7FF" w:rsidR="00C81455" w:rsidRDefault="009E39C8" w:rsidP="00C81455">
            <w:pPr>
              <w:pStyle w:val="AssignmentsLevel2"/>
            </w:pPr>
            <w:r>
              <w:t>The awareness campaigns or activities to support child find</w:t>
            </w:r>
            <w:r w:rsidR="003F537E">
              <w:br/>
            </w:r>
          </w:p>
          <w:p w14:paraId="7A5D4046" w14:textId="77777777" w:rsidR="00C81455" w:rsidRDefault="009E39C8" w:rsidP="00C81455">
            <w:pPr>
              <w:pStyle w:val="AssignmentsLevel3"/>
            </w:pPr>
            <w:r>
              <w:t xml:space="preserve">What are they? </w:t>
            </w:r>
          </w:p>
          <w:p w14:paraId="53BDB518" w14:textId="1C5747E1" w:rsidR="009E39C8" w:rsidRDefault="009E39C8" w:rsidP="00C81455">
            <w:pPr>
              <w:pStyle w:val="AssignmentsLevel3"/>
            </w:pPr>
            <w:r>
              <w:t xml:space="preserve">Are they held annually? </w:t>
            </w:r>
            <w:r w:rsidR="003F537E">
              <w:t xml:space="preserve">If not, </w:t>
            </w:r>
            <w:r>
              <w:t>how often</w:t>
            </w:r>
            <w:r w:rsidR="003F537E">
              <w:t xml:space="preserve"> are they held</w:t>
            </w:r>
            <w:r>
              <w:t>?</w:t>
            </w:r>
            <w:r w:rsidR="003F537E">
              <w:br/>
            </w:r>
            <w:r>
              <w:t xml:space="preserve"> </w:t>
            </w:r>
          </w:p>
          <w:p w14:paraId="2FD937FB" w14:textId="6790D32A" w:rsidR="009E39C8" w:rsidRDefault="009E39C8" w:rsidP="00C81455">
            <w:pPr>
              <w:pStyle w:val="AssignmentsLevel2"/>
            </w:pPr>
            <w:r>
              <w:t xml:space="preserve">How awareness related to this topic is disseminated to staff, parents, and the community at large. </w:t>
            </w:r>
          </w:p>
          <w:p w14:paraId="3B455EFE" w14:textId="624AC2C2" w:rsidR="009E39C8" w:rsidRDefault="009E39C8" w:rsidP="00C81455">
            <w:pPr>
              <w:pStyle w:val="AssignmentsLevel2"/>
            </w:pPr>
            <w:r>
              <w:t xml:space="preserve">What, if any, advertising efforts are made for awareness </w:t>
            </w:r>
            <w:r w:rsidR="00C81455">
              <w:t>(</w:t>
            </w:r>
            <w:r>
              <w:t>website, local pap</w:t>
            </w:r>
            <w:r w:rsidR="00C81455">
              <w:t xml:space="preserve">er, emails, </w:t>
            </w:r>
            <w:r w:rsidR="003F537E">
              <w:t xml:space="preserve">or </w:t>
            </w:r>
            <w:r w:rsidR="00C81455">
              <w:t>message boards)</w:t>
            </w:r>
            <w:r w:rsidR="003F537E">
              <w:t>.</w:t>
            </w:r>
            <w:r>
              <w:t xml:space="preserve"> </w:t>
            </w:r>
          </w:p>
          <w:p w14:paraId="6F5A02B3" w14:textId="5B6D3384" w:rsidR="009E39C8" w:rsidRDefault="009E39C8" w:rsidP="00C81455">
            <w:pPr>
              <w:pStyle w:val="AssignmentsLevel2"/>
            </w:pPr>
            <w:r>
              <w:t>Name an activity your school</w:t>
            </w:r>
            <w:r w:rsidR="003F537E">
              <w:t xml:space="preserve"> or </w:t>
            </w:r>
            <w:r>
              <w:t>district may be missing to create more awareness.</w:t>
            </w:r>
          </w:p>
          <w:p w14:paraId="6B26715B" w14:textId="075E3250" w:rsidR="009E39C8" w:rsidRDefault="009E39C8" w:rsidP="00C81455">
            <w:pPr>
              <w:pStyle w:val="AssignmentsLevel2"/>
            </w:pPr>
            <w:r>
              <w:t>If you are a district</w:t>
            </w:r>
            <w:r w:rsidR="003F537E">
              <w:t xml:space="preserve"> or </w:t>
            </w:r>
            <w:r>
              <w:t>school employee</w:t>
            </w:r>
            <w:r w:rsidR="003F537E">
              <w:t>,</w:t>
            </w:r>
            <w:r>
              <w:t xml:space="preserve"> what has been your knowledge or awareness of the Child Find activities? </w:t>
            </w:r>
          </w:p>
          <w:p w14:paraId="4317FE8D" w14:textId="77777777" w:rsidR="00810D2F" w:rsidRDefault="00810D2F" w:rsidP="00810D2F">
            <w:pPr>
              <w:pStyle w:val="AssignmentsLevel2"/>
              <w:numPr>
                <w:ilvl w:val="0"/>
                <w:numId w:val="0"/>
              </w:numPr>
              <w:ind w:left="360"/>
            </w:pPr>
          </w:p>
          <w:p w14:paraId="116D8CC9" w14:textId="0531FE0F" w:rsidR="009E39C8" w:rsidRPr="00810D2F" w:rsidRDefault="00810D2F" w:rsidP="00810D2F">
            <w:r w:rsidRPr="00810D2F">
              <w:t>Now that you have researched your school</w:t>
            </w:r>
            <w:r w:rsidR="003F537E">
              <w:t xml:space="preserve"> or </w:t>
            </w:r>
            <w:r w:rsidRPr="00810D2F">
              <w:t xml:space="preserve">district’s policy for Child </w:t>
            </w:r>
            <w:r w:rsidR="003F537E">
              <w:t>F</w:t>
            </w:r>
            <w:r w:rsidRPr="00810D2F">
              <w:t>ind, r</w:t>
            </w:r>
            <w:r w:rsidR="00071007" w:rsidRPr="00810D2F">
              <w:t>eview the resources listed on pp</w:t>
            </w:r>
            <w:r w:rsidR="003F537E">
              <w:t>.</w:t>
            </w:r>
            <w:r w:rsidR="00071007" w:rsidRPr="00810D2F">
              <w:t xml:space="preserve"> 64</w:t>
            </w:r>
            <w:r w:rsidR="003F537E">
              <w:rPr>
                <w:rFonts w:cs="Arial"/>
              </w:rPr>
              <w:t>–</w:t>
            </w:r>
            <w:r w:rsidR="00071007" w:rsidRPr="00810D2F">
              <w:t xml:space="preserve">66 of </w:t>
            </w:r>
            <w:r w:rsidR="00071007" w:rsidRPr="008D24BE">
              <w:rPr>
                <w:i/>
              </w:rPr>
              <w:t>The Special Education Program Administrator’s Handbook</w:t>
            </w:r>
            <w:r w:rsidRPr="00810D2F">
              <w:t>. Include</w:t>
            </w:r>
            <w:r w:rsidR="00071007" w:rsidRPr="00810D2F">
              <w:t xml:space="preserve"> 2 ideas of how you would use these resources to further your </w:t>
            </w:r>
            <w:r w:rsidRPr="00810D2F">
              <w:t>school</w:t>
            </w:r>
            <w:r w:rsidR="003F537E">
              <w:t xml:space="preserve"> or </w:t>
            </w:r>
            <w:r w:rsidRPr="00810D2F">
              <w:t xml:space="preserve">district’s </w:t>
            </w:r>
            <w:r w:rsidR="00071007" w:rsidRPr="00810D2F">
              <w:t>Child Find efforts</w:t>
            </w:r>
            <w:r w:rsidRPr="00810D2F">
              <w:t>.</w:t>
            </w:r>
          </w:p>
          <w:p w14:paraId="03367A02" w14:textId="77777777" w:rsidR="00810D2F" w:rsidRDefault="00810D2F" w:rsidP="00810D2F">
            <w:pPr>
              <w:rPr>
                <w:rFonts w:cs="Arial"/>
                <w:b/>
                <w:szCs w:val="20"/>
              </w:rPr>
            </w:pPr>
          </w:p>
          <w:p w14:paraId="7863BF0C" w14:textId="44378D55" w:rsidR="00C81455" w:rsidRDefault="00C81455" w:rsidP="002522B3">
            <w:pPr>
              <w:tabs>
                <w:tab w:val="left" w:pos="2329"/>
              </w:tabs>
              <w:rPr>
                <w:rFonts w:cs="Arial"/>
                <w:b/>
                <w:szCs w:val="20"/>
              </w:rPr>
            </w:pPr>
            <w:r>
              <w:rPr>
                <w:rFonts w:cs="Arial"/>
                <w:b/>
                <w:szCs w:val="20"/>
              </w:rPr>
              <w:t>Submit</w:t>
            </w:r>
            <w:r w:rsidRPr="00C81455">
              <w:rPr>
                <w:rFonts w:cs="Arial"/>
                <w:szCs w:val="20"/>
              </w:rPr>
              <w:t xml:space="preserve"> your summary by Sunday.</w:t>
            </w:r>
          </w:p>
        </w:tc>
        <w:tc>
          <w:tcPr>
            <w:tcW w:w="1440" w:type="dxa"/>
          </w:tcPr>
          <w:p w14:paraId="25A51B2F" w14:textId="5BA4A1B4" w:rsidR="009E39C8" w:rsidRPr="00155F00" w:rsidRDefault="002D2B5E" w:rsidP="002522B3">
            <w:pPr>
              <w:tabs>
                <w:tab w:val="left" w:pos="2329"/>
              </w:tabs>
              <w:rPr>
                <w:rFonts w:cs="Arial"/>
                <w:szCs w:val="20"/>
              </w:rPr>
            </w:pPr>
            <w:r w:rsidRPr="00155F00">
              <w:rPr>
                <w:rFonts w:cs="Arial"/>
                <w:szCs w:val="20"/>
              </w:rPr>
              <w:lastRenderedPageBreak/>
              <w:t>2.1</w:t>
            </w:r>
          </w:p>
        </w:tc>
        <w:tc>
          <w:tcPr>
            <w:tcW w:w="1440" w:type="dxa"/>
          </w:tcPr>
          <w:p w14:paraId="4A109C3C" w14:textId="244FA431" w:rsidR="009E39C8" w:rsidRPr="00155F00" w:rsidRDefault="00155F00" w:rsidP="002522B3">
            <w:pPr>
              <w:tabs>
                <w:tab w:val="left" w:pos="2329"/>
              </w:tabs>
              <w:rPr>
                <w:rFonts w:cs="Arial"/>
                <w:szCs w:val="20"/>
              </w:rPr>
            </w:pPr>
            <w:r w:rsidRPr="00155F00">
              <w:rPr>
                <w:rFonts w:cs="Arial"/>
                <w:szCs w:val="20"/>
              </w:rPr>
              <w:t>2 hours</w:t>
            </w:r>
          </w:p>
        </w:tc>
      </w:tr>
      <w:tr w:rsidR="00AB01FF" w:rsidRPr="00842155"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842155" w:rsidRDefault="00AB01FF"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6F1EB7D0" w:rsidR="00AB01FF" w:rsidRPr="00842155" w:rsidRDefault="00155F00" w:rsidP="002522B3">
            <w:pPr>
              <w:tabs>
                <w:tab w:val="left" w:pos="2329"/>
              </w:tabs>
              <w:rPr>
                <w:rFonts w:cs="Arial"/>
                <w:b/>
                <w:szCs w:val="20"/>
              </w:rPr>
            </w:pPr>
            <w:r>
              <w:rPr>
                <w:rFonts w:cs="Arial"/>
                <w:b/>
                <w:szCs w:val="20"/>
              </w:rPr>
              <w:t>7 hours</w:t>
            </w:r>
          </w:p>
        </w:tc>
      </w:tr>
    </w:tbl>
    <w:p w14:paraId="3E5B92DA" w14:textId="77777777" w:rsidR="00104F2B" w:rsidRDefault="00104F2B" w:rsidP="0020635A">
      <w:pPr>
        <w:pStyle w:val="Heading1"/>
      </w:pPr>
    </w:p>
    <w:p w14:paraId="78FE3317" w14:textId="77777777" w:rsidR="00390AB7" w:rsidRDefault="00390AB7" w:rsidP="00390AB7">
      <w:pPr>
        <w:pStyle w:val="Heading1"/>
      </w:pPr>
      <w:r>
        <w:t>Faculty Notes</w:t>
      </w:r>
    </w:p>
    <w:p w14:paraId="729BE81E" w14:textId="2645D95C" w:rsidR="00104F2B" w:rsidRDefault="00104F2B" w:rsidP="008D6B5C">
      <w:pPr>
        <w:pStyle w:val="Heading1"/>
      </w:pPr>
    </w:p>
    <w:p w14:paraId="60B077A9" w14:textId="477AE573" w:rsidR="00390AB7" w:rsidRPr="00390AB7" w:rsidRDefault="00390AB7" w:rsidP="00390AB7">
      <w:r>
        <w:t xml:space="preserve">Use the </w:t>
      </w:r>
      <w:r w:rsidRPr="00390AB7">
        <w:t>EDU845 w2 IEP vs. 504 Service Agreement Comparison Chart Answer Key</w:t>
      </w:r>
      <w:r>
        <w:t xml:space="preserve"> to grade the </w:t>
      </w:r>
      <w:r w:rsidRPr="00390AB7">
        <w:t>EDU845 w2 IEP vs. 504 Service Agree</w:t>
      </w:r>
      <w:r>
        <w:t>ment Comparison Chart worksheets.</w:t>
      </w:r>
    </w:p>
    <w:p w14:paraId="2661CC67" w14:textId="1B8BE7FE" w:rsidR="002F2DA0" w:rsidRDefault="002F2DA0" w:rsidP="002F2DA0"/>
    <w:p w14:paraId="614FCBE5" w14:textId="57C525DC" w:rsidR="002F2DA0" w:rsidRDefault="002F2DA0" w:rsidP="002F2DA0"/>
    <w:p w14:paraId="414A4AC7" w14:textId="4E12EA97" w:rsidR="002F2DA0" w:rsidRDefault="002F2DA0" w:rsidP="002F2DA0"/>
    <w:p w14:paraId="46BE86CF" w14:textId="70E2397A" w:rsidR="002F2DA0" w:rsidRDefault="002F2DA0" w:rsidP="002F2DA0"/>
    <w:p w14:paraId="31C3E639" w14:textId="7335404F" w:rsidR="002F2DA0" w:rsidRDefault="002F2DA0" w:rsidP="002F2DA0"/>
    <w:p w14:paraId="5CF11A92" w14:textId="3E991EC5" w:rsidR="002F2DA0" w:rsidRDefault="002F2DA0" w:rsidP="002F2DA0"/>
    <w:p w14:paraId="133E2F28" w14:textId="6C4758C6" w:rsidR="002F2DA0" w:rsidRDefault="002F2DA0" w:rsidP="002F2DA0"/>
    <w:p w14:paraId="082590E1" w14:textId="5F0708CE" w:rsidR="002F2DA0" w:rsidRDefault="002F2DA0" w:rsidP="002F2DA0"/>
    <w:p w14:paraId="2BE9B62E" w14:textId="5D5C17B0" w:rsidR="002F2DA0" w:rsidRDefault="002F2DA0" w:rsidP="002F2DA0"/>
    <w:p w14:paraId="31059740" w14:textId="56507D88" w:rsidR="002F2DA0" w:rsidRDefault="002F2DA0" w:rsidP="002F2DA0"/>
    <w:p w14:paraId="68ECAEBC" w14:textId="736B389C" w:rsidR="002F2DA0" w:rsidRDefault="002F2DA0" w:rsidP="002F2DA0"/>
    <w:p w14:paraId="7367B92C" w14:textId="713CD953" w:rsidR="002F2DA0" w:rsidRDefault="002F2DA0" w:rsidP="002F2DA0"/>
    <w:p w14:paraId="466A27AF" w14:textId="4D91FF33" w:rsidR="002F2DA0" w:rsidRDefault="002F2DA0" w:rsidP="002F2DA0"/>
    <w:p w14:paraId="74F829FB" w14:textId="60F912C4" w:rsidR="002F2DA0" w:rsidRDefault="002F2DA0" w:rsidP="002F2DA0"/>
    <w:p w14:paraId="4E51D33A" w14:textId="5C9F4024" w:rsidR="002F2DA0" w:rsidRDefault="002F2DA0" w:rsidP="002F2DA0"/>
    <w:p w14:paraId="646C8369" w14:textId="0F0BA19E" w:rsidR="002F2DA0" w:rsidRDefault="002F2DA0" w:rsidP="002F2DA0"/>
    <w:p w14:paraId="4C43F21B" w14:textId="59705369" w:rsidR="002F2DA0" w:rsidRDefault="002F2DA0" w:rsidP="002F2DA0"/>
    <w:p w14:paraId="453CCB5F" w14:textId="72533728" w:rsidR="002F2DA0" w:rsidRDefault="002F2DA0" w:rsidP="002F2DA0"/>
    <w:p w14:paraId="7D77E3C7" w14:textId="3FFAE0C4" w:rsidR="002F2DA0" w:rsidRDefault="002F2DA0" w:rsidP="002F2DA0"/>
    <w:p w14:paraId="168D8E7B" w14:textId="4E1E0626" w:rsidR="008D24BE" w:rsidRDefault="008D24BE" w:rsidP="002F2DA0"/>
    <w:p w14:paraId="70DEB898" w14:textId="77777777" w:rsidR="008D24BE" w:rsidRDefault="008D24BE" w:rsidP="002F2DA0"/>
    <w:p w14:paraId="63ABFC61" w14:textId="0934C260" w:rsidR="002F2DA0" w:rsidRDefault="002F2DA0" w:rsidP="002F2DA0"/>
    <w:p w14:paraId="481195AC" w14:textId="49D7E1F7" w:rsidR="002F2DA0" w:rsidRDefault="002F2DA0" w:rsidP="002F2DA0"/>
    <w:p w14:paraId="7A048F67" w14:textId="77777777" w:rsidR="002F2DA0" w:rsidRDefault="002F2DA0" w:rsidP="002F2DA0"/>
    <w:p w14:paraId="5A9DB04C" w14:textId="77777777" w:rsidR="003F537E" w:rsidRDefault="003F537E" w:rsidP="002F2DA0"/>
    <w:p w14:paraId="6E812AC0" w14:textId="77777777" w:rsidR="003F537E" w:rsidRDefault="003F537E" w:rsidP="002F2DA0"/>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1104E25F" w:rsidR="002C1641" w:rsidRPr="00842155" w:rsidRDefault="002C1641" w:rsidP="0020635A">
            <w:pPr>
              <w:pStyle w:val="WeeklyTopicHeading1"/>
            </w:pPr>
            <w:bookmarkStart w:id="4" w:name="weekthree"/>
            <w:bookmarkStart w:id="5" w:name="_Toc358980896"/>
            <w:bookmarkEnd w:id="4"/>
            <w:r w:rsidRPr="0068364F">
              <w:t xml:space="preserve">Week </w:t>
            </w:r>
            <w:r>
              <w:t>Three</w:t>
            </w:r>
            <w:r w:rsidRPr="0068364F">
              <w:t xml:space="preserve">: </w:t>
            </w:r>
            <w:r w:rsidR="00C74C1A" w:rsidRPr="00C74C1A">
              <w:t xml:space="preserve">Financial, Personnel, and Facilities Management  </w:t>
            </w:r>
            <w:bookmarkEnd w:id="5"/>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625121" w:rsidRPr="00842155"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1DB53F41" w:rsidR="00625121" w:rsidRPr="00842155" w:rsidRDefault="00625121" w:rsidP="00625121">
            <w:pPr>
              <w:pStyle w:val="ObjectiveBullet"/>
              <w:numPr>
                <w:ilvl w:val="1"/>
                <w:numId w:val="10"/>
              </w:numPr>
              <w:tabs>
                <w:tab w:val="clear" w:pos="0"/>
              </w:tabs>
            </w:pPr>
            <w:r w:rsidRPr="000C1D04">
              <w:t>Differentiate how federal and special education funds can be spent</w:t>
            </w:r>
            <w:r w:rsidR="003F537E">
              <w:t>.</w:t>
            </w:r>
            <w:r w:rsidRPr="000C1D04">
              <w:t xml:space="preserve"> </w:t>
            </w:r>
          </w:p>
        </w:tc>
        <w:tc>
          <w:tcPr>
            <w:tcW w:w="2880" w:type="dxa"/>
            <w:gridSpan w:val="2"/>
            <w:tcBorders>
              <w:left w:val="nil"/>
              <w:bottom w:val="nil"/>
            </w:tcBorders>
          </w:tcPr>
          <w:p w14:paraId="7A009233" w14:textId="39B9734A" w:rsidR="00625121" w:rsidRPr="00842155" w:rsidRDefault="008137BA" w:rsidP="00625121">
            <w:pPr>
              <w:tabs>
                <w:tab w:val="left" w:pos="0"/>
                <w:tab w:val="left" w:pos="3720"/>
              </w:tabs>
              <w:outlineLvl w:val="0"/>
              <w:rPr>
                <w:rFonts w:cs="Arial"/>
                <w:szCs w:val="20"/>
              </w:rPr>
            </w:pPr>
            <w:r>
              <w:rPr>
                <w:rFonts w:cs="Arial"/>
                <w:szCs w:val="20"/>
              </w:rPr>
              <w:t>CLO2</w:t>
            </w:r>
          </w:p>
        </w:tc>
      </w:tr>
      <w:tr w:rsidR="00625121" w:rsidRPr="00842155"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4D486F5D" w:rsidR="00625121" w:rsidRPr="00842155" w:rsidRDefault="00217DD8" w:rsidP="00217DD8">
            <w:pPr>
              <w:pStyle w:val="ObjectiveBullet"/>
              <w:numPr>
                <w:ilvl w:val="1"/>
                <w:numId w:val="10"/>
              </w:numPr>
            </w:pPr>
            <w:r>
              <w:t>Explain</w:t>
            </w:r>
            <w:r w:rsidR="00625121" w:rsidRPr="000C1D04">
              <w:t xml:space="preserve"> the importance of being aware of budgetary changes that affect student programming</w:t>
            </w:r>
            <w:r w:rsidR="003F537E">
              <w:t>.</w:t>
            </w:r>
          </w:p>
        </w:tc>
        <w:tc>
          <w:tcPr>
            <w:tcW w:w="2880" w:type="dxa"/>
            <w:gridSpan w:val="2"/>
            <w:tcBorders>
              <w:top w:val="nil"/>
              <w:left w:val="nil"/>
              <w:bottom w:val="nil"/>
            </w:tcBorders>
          </w:tcPr>
          <w:p w14:paraId="5019E15E" w14:textId="7C173F38" w:rsidR="00625121" w:rsidRPr="00842155" w:rsidRDefault="008137BA" w:rsidP="00625121">
            <w:pPr>
              <w:tabs>
                <w:tab w:val="left" w:pos="0"/>
                <w:tab w:val="left" w:pos="3720"/>
              </w:tabs>
              <w:outlineLvl w:val="0"/>
              <w:rPr>
                <w:rFonts w:cs="Arial"/>
                <w:szCs w:val="20"/>
              </w:rPr>
            </w:pPr>
            <w:r>
              <w:rPr>
                <w:rFonts w:cs="Arial"/>
                <w:szCs w:val="20"/>
              </w:rPr>
              <w:t>CLO2</w:t>
            </w:r>
          </w:p>
        </w:tc>
      </w:tr>
      <w:tr w:rsidR="00625121" w:rsidRPr="00842155" w14:paraId="6F46233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EB3D9B4" w14:textId="6EE518F3" w:rsidR="00625121" w:rsidRPr="00842155" w:rsidRDefault="00217DD8" w:rsidP="00625121">
            <w:pPr>
              <w:pStyle w:val="ObjectiveBullet"/>
              <w:numPr>
                <w:ilvl w:val="1"/>
                <w:numId w:val="10"/>
              </w:numPr>
            </w:pPr>
            <w:r>
              <w:t>Explain</w:t>
            </w:r>
            <w:r w:rsidR="00625121" w:rsidRPr="000C1D04">
              <w:t xml:space="preserve"> strategies to minimize and deal with staff conflicts</w:t>
            </w:r>
            <w:r w:rsidR="003F537E">
              <w:t>.</w:t>
            </w:r>
            <w:r w:rsidR="00625121" w:rsidRPr="000C1D04">
              <w:t xml:space="preserve"> </w:t>
            </w:r>
          </w:p>
        </w:tc>
        <w:tc>
          <w:tcPr>
            <w:tcW w:w="2880" w:type="dxa"/>
            <w:gridSpan w:val="2"/>
            <w:tcBorders>
              <w:top w:val="nil"/>
              <w:left w:val="nil"/>
              <w:bottom w:val="nil"/>
            </w:tcBorders>
          </w:tcPr>
          <w:p w14:paraId="34B3C2D5" w14:textId="599F09F3" w:rsidR="00625121" w:rsidRPr="00842155" w:rsidRDefault="008137BA" w:rsidP="00625121">
            <w:pPr>
              <w:tabs>
                <w:tab w:val="left" w:pos="0"/>
                <w:tab w:val="left" w:pos="3720"/>
              </w:tabs>
              <w:outlineLvl w:val="0"/>
              <w:rPr>
                <w:rFonts w:cs="Arial"/>
                <w:szCs w:val="20"/>
              </w:rPr>
            </w:pPr>
            <w:r>
              <w:rPr>
                <w:rFonts w:cs="Arial"/>
                <w:szCs w:val="20"/>
              </w:rPr>
              <w:t>CLO2</w:t>
            </w:r>
          </w:p>
        </w:tc>
      </w:tr>
      <w:tr w:rsidR="00625121" w:rsidRPr="00842155" w14:paraId="3A16208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FA7F8CC" w14:textId="65FB1E22" w:rsidR="00625121" w:rsidRPr="00842155" w:rsidRDefault="00217DD8" w:rsidP="00625121">
            <w:pPr>
              <w:pStyle w:val="ObjectiveBullet"/>
              <w:numPr>
                <w:ilvl w:val="1"/>
                <w:numId w:val="10"/>
              </w:numPr>
            </w:pPr>
            <w:r>
              <w:t>Develop</w:t>
            </w:r>
            <w:r w:rsidR="00625121" w:rsidRPr="000C1D04">
              <w:t xml:space="preserve"> strategies</w:t>
            </w:r>
            <w:r w:rsidR="00CC201F">
              <w:t xml:space="preserve"> to support school personnel</w:t>
            </w:r>
            <w:r w:rsidR="00625121" w:rsidRPr="000C1D04">
              <w:t xml:space="preserve"> coordinating management of special education programming </w:t>
            </w:r>
            <w:r w:rsidR="00CC201F">
              <w:t>and facility management</w:t>
            </w:r>
            <w:r w:rsidR="003F537E">
              <w:t>.</w:t>
            </w:r>
          </w:p>
        </w:tc>
        <w:tc>
          <w:tcPr>
            <w:tcW w:w="2880" w:type="dxa"/>
            <w:gridSpan w:val="2"/>
            <w:tcBorders>
              <w:top w:val="nil"/>
              <w:left w:val="nil"/>
              <w:bottom w:val="nil"/>
            </w:tcBorders>
          </w:tcPr>
          <w:p w14:paraId="3A0056FE" w14:textId="5ADF6B11" w:rsidR="00625121" w:rsidRPr="00842155" w:rsidRDefault="008137BA" w:rsidP="00625121">
            <w:pPr>
              <w:tabs>
                <w:tab w:val="left" w:pos="0"/>
                <w:tab w:val="left" w:pos="3720"/>
              </w:tabs>
              <w:outlineLvl w:val="0"/>
              <w:rPr>
                <w:rFonts w:cs="Arial"/>
                <w:szCs w:val="20"/>
              </w:rPr>
            </w:pPr>
            <w:r>
              <w:rPr>
                <w:rFonts w:cs="Arial"/>
                <w:szCs w:val="20"/>
              </w:rPr>
              <w:t>CLO2</w:t>
            </w:r>
          </w:p>
        </w:tc>
      </w:tr>
      <w:tr w:rsidR="00625121" w:rsidRPr="00842155" w14:paraId="4BFB096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6DBFE1EE" w:rsidR="00625121" w:rsidRPr="00842155" w:rsidRDefault="00217DD8" w:rsidP="00625121">
            <w:pPr>
              <w:pStyle w:val="ObjectiveBullet"/>
              <w:numPr>
                <w:ilvl w:val="1"/>
                <w:numId w:val="10"/>
              </w:numPr>
            </w:pPr>
            <w:r>
              <w:t>Articulate</w:t>
            </w:r>
            <w:r w:rsidR="00625121" w:rsidRPr="000C1D04">
              <w:t xml:space="preserve"> the policies that support facility management and space for students with disabilities</w:t>
            </w:r>
            <w:r w:rsidR="003F537E">
              <w:t>.</w:t>
            </w:r>
            <w:r w:rsidR="00625121" w:rsidRPr="000C1D04">
              <w:t xml:space="preserve"> </w:t>
            </w:r>
          </w:p>
        </w:tc>
        <w:tc>
          <w:tcPr>
            <w:tcW w:w="2880" w:type="dxa"/>
            <w:gridSpan w:val="2"/>
            <w:tcBorders>
              <w:top w:val="nil"/>
              <w:left w:val="nil"/>
              <w:bottom w:val="single" w:sz="4" w:space="0" w:color="000000" w:themeColor="text1"/>
            </w:tcBorders>
          </w:tcPr>
          <w:p w14:paraId="0A146889" w14:textId="597E38C3" w:rsidR="00625121" w:rsidRPr="00842155" w:rsidRDefault="008137BA" w:rsidP="00625121">
            <w:pPr>
              <w:tabs>
                <w:tab w:val="left" w:pos="0"/>
                <w:tab w:val="left" w:pos="3720"/>
              </w:tabs>
              <w:outlineLvl w:val="0"/>
              <w:rPr>
                <w:rFonts w:cs="Arial"/>
                <w:szCs w:val="20"/>
              </w:rPr>
            </w:pPr>
            <w:r>
              <w:rPr>
                <w:rFonts w:cs="Arial"/>
                <w:szCs w:val="20"/>
              </w:rPr>
              <w:t>CLO2</w:t>
            </w:r>
          </w:p>
        </w:tc>
      </w:tr>
      <w:tr w:rsidR="00135F7B" w:rsidRPr="00842155" w14:paraId="737260B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34683D5F" w14:textId="0AD7222D" w:rsidR="00135F7B" w:rsidRPr="005B10FE" w:rsidRDefault="009D107E" w:rsidP="002522B3">
            <w:pPr>
              <w:tabs>
                <w:tab w:val="left" w:pos="0"/>
                <w:tab w:val="left" w:pos="3720"/>
              </w:tabs>
              <w:outlineLvl w:val="0"/>
              <w:rPr>
                <w:rFonts w:cs="Arial"/>
                <w:b/>
                <w:i/>
                <w:szCs w:val="20"/>
              </w:rPr>
            </w:pPr>
            <w:r>
              <w:rPr>
                <w:rFonts w:cs="Arial"/>
                <w:i/>
                <w:szCs w:val="20"/>
              </w:rPr>
              <w:lastRenderedPageBreak/>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lastRenderedPageBreak/>
              <w:t>Alignment</w:t>
            </w:r>
          </w:p>
        </w:tc>
        <w:tc>
          <w:tcPr>
            <w:tcW w:w="1440" w:type="dxa"/>
            <w:tcBorders>
              <w:left w:val="single" w:sz="4" w:space="0" w:color="auto"/>
            </w:tcBorders>
            <w:shd w:val="clear" w:color="auto" w:fill="D8D9DA"/>
          </w:tcPr>
          <w:p w14:paraId="132AFE81"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135F7B" w:rsidRPr="00842155" w14:paraId="2A531BF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C802A9F" w14:textId="2280B9DC" w:rsidR="00625121" w:rsidRDefault="00AB5763" w:rsidP="00625121">
            <w:pPr>
              <w:tabs>
                <w:tab w:val="left" w:pos="2329"/>
              </w:tabs>
              <w:rPr>
                <w:rFonts w:cs="Arial"/>
                <w:b/>
                <w:szCs w:val="20"/>
              </w:rPr>
            </w:pPr>
            <w:r w:rsidRPr="008D24BE">
              <w:rPr>
                <w:rFonts w:cs="Arial"/>
                <w:b/>
                <w:szCs w:val="20"/>
              </w:rPr>
              <w:t>Finance</w:t>
            </w:r>
          </w:p>
          <w:p w14:paraId="3F2746B6" w14:textId="77777777" w:rsidR="003F537E" w:rsidRPr="008D24BE" w:rsidRDefault="003F537E" w:rsidP="00625121">
            <w:pPr>
              <w:tabs>
                <w:tab w:val="left" w:pos="2329"/>
              </w:tabs>
              <w:rPr>
                <w:rFonts w:cs="Arial"/>
                <w:b/>
                <w:szCs w:val="20"/>
              </w:rPr>
            </w:pPr>
          </w:p>
          <w:p w14:paraId="3BEFFF7C" w14:textId="247D8FBF" w:rsidR="00625121" w:rsidRDefault="00625121" w:rsidP="00625121">
            <w:pPr>
              <w:pStyle w:val="AssignmentsLevel2"/>
            </w:pPr>
            <w:r>
              <w:t>C</w:t>
            </w:r>
            <w:r w:rsidRPr="00510F0A">
              <w:t>h</w:t>
            </w:r>
            <w:r>
              <w:t>.</w:t>
            </w:r>
            <w:r w:rsidRPr="00510F0A">
              <w:t xml:space="preserve"> </w:t>
            </w:r>
            <w:r>
              <w:t>12</w:t>
            </w:r>
            <w:r w:rsidR="003F537E">
              <w:t>,</w:t>
            </w:r>
            <w:r>
              <w:t xml:space="preserve"> </w:t>
            </w:r>
            <w:r w:rsidR="003F537E">
              <w:t>“</w:t>
            </w:r>
            <w:r>
              <w:t>Managing Federal Funds</w:t>
            </w:r>
            <w:r w:rsidR="003F537E">
              <w:t>,”</w:t>
            </w:r>
            <w:r>
              <w:t xml:space="preserve"> of </w:t>
            </w:r>
            <w:r w:rsidR="00B05D5F" w:rsidRPr="00B05D5F">
              <w:rPr>
                <w:i/>
              </w:rPr>
              <w:t>The</w:t>
            </w:r>
            <w:r w:rsidR="00B05D5F">
              <w:t xml:space="preserve"> </w:t>
            </w:r>
            <w:r w:rsidRPr="005366E6">
              <w:rPr>
                <w:i/>
              </w:rPr>
              <w:t>Special Education Program Administrator's Handbook</w:t>
            </w:r>
          </w:p>
          <w:p w14:paraId="01291D34" w14:textId="2D2A3028" w:rsidR="00625121" w:rsidRDefault="00625121" w:rsidP="00625121">
            <w:pPr>
              <w:pStyle w:val="AssignmentsLevel2"/>
              <w:rPr>
                <w:i/>
              </w:rPr>
            </w:pPr>
            <w:r w:rsidRPr="00510F0A">
              <w:t>Ch</w:t>
            </w:r>
            <w:r>
              <w:t>.</w:t>
            </w:r>
            <w:r w:rsidRPr="00510F0A">
              <w:t xml:space="preserve"> 1</w:t>
            </w:r>
            <w:r>
              <w:t>3</w:t>
            </w:r>
            <w:r w:rsidR="003F537E">
              <w:t>,</w:t>
            </w:r>
            <w:r>
              <w:t xml:space="preserve"> </w:t>
            </w:r>
            <w:r w:rsidR="003F537E">
              <w:t>“</w:t>
            </w:r>
            <w:r>
              <w:t>Managing Special Education Budgets</w:t>
            </w:r>
            <w:r w:rsidR="003F537E">
              <w:t>,”</w:t>
            </w:r>
            <w:r>
              <w:t xml:space="preserve"> of</w:t>
            </w:r>
            <w:r w:rsidRPr="00510F0A">
              <w:t xml:space="preserve"> </w:t>
            </w:r>
            <w:r w:rsidR="00B05D5F" w:rsidRPr="00B05D5F">
              <w:rPr>
                <w:i/>
              </w:rPr>
              <w:t>The</w:t>
            </w:r>
            <w:r w:rsidR="00B05D5F">
              <w:t xml:space="preserve"> </w:t>
            </w:r>
            <w:r w:rsidRPr="005366E6">
              <w:rPr>
                <w:i/>
              </w:rPr>
              <w:t>Special Education Program Administrator's Handbook</w:t>
            </w:r>
          </w:p>
          <w:p w14:paraId="64215A13" w14:textId="644ED3FC" w:rsidR="00AB5763" w:rsidRPr="00625121" w:rsidRDefault="00AB5763" w:rsidP="00AB5763">
            <w:pPr>
              <w:pStyle w:val="AssignmentsLevel2"/>
              <w:rPr>
                <w:i/>
              </w:rPr>
            </w:pPr>
            <w:r w:rsidRPr="00510F0A">
              <w:t>Ch</w:t>
            </w:r>
            <w:r>
              <w:t>.</w:t>
            </w:r>
            <w:r w:rsidRPr="00510F0A">
              <w:t xml:space="preserve"> 1</w:t>
            </w:r>
            <w:r>
              <w:t>3</w:t>
            </w:r>
            <w:r w:rsidR="003F537E">
              <w:t>,</w:t>
            </w:r>
            <w:r>
              <w:t xml:space="preserve"> </w:t>
            </w:r>
            <w:r w:rsidR="003F537E">
              <w:t>“</w:t>
            </w:r>
            <w:r>
              <w:t>School Finance</w:t>
            </w:r>
            <w:r w:rsidR="003F537E">
              <w:t>,”</w:t>
            </w:r>
            <w:r>
              <w:t xml:space="preserve"> of </w:t>
            </w:r>
            <w:r w:rsidRPr="00625121">
              <w:rPr>
                <w:bCs/>
                <w:i/>
              </w:rPr>
              <w:t>Leadership Practices for Special and General Educators</w:t>
            </w:r>
          </w:p>
          <w:p w14:paraId="6E897021" w14:textId="77777777" w:rsidR="00AB5763" w:rsidRDefault="00355492" w:rsidP="00AB5763">
            <w:pPr>
              <w:pStyle w:val="AssignmentsLevel2"/>
            </w:pPr>
            <w:hyperlink r:id="rId45" w:history="1">
              <w:r w:rsidR="00AB5763" w:rsidRPr="00625121">
                <w:rPr>
                  <w:rStyle w:val="Hyperlink"/>
                </w:rPr>
                <w:t>Who's Paying the Rising Cost of Special Education</w:t>
              </w:r>
            </w:hyperlink>
          </w:p>
          <w:p w14:paraId="299F8B0A" w14:textId="36D14DB4" w:rsidR="00AB5763" w:rsidRPr="004D50B5" w:rsidRDefault="00AB5763" w:rsidP="00AB5763">
            <w:pPr>
              <w:pStyle w:val="AssignmentsLevel2"/>
            </w:pPr>
            <w:r w:rsidRPr="004D50B5">
              <w:t>School Budgets 101</w:t>
            </w:r>
          </w:p>
          <w:p w14:paraId="3D5728D8" w14:textId="77777777" w:rsidR="00AB5763" w:rsidRDefault="00355492" w:rsidP="00AB5763">
            <w:pPr>
              <w:pStyle w:val="AssignmentsLevel2"/>
            </w:pPr>
            <w:hyperlink r:id="rId46" w:anchor="tab-1" w:history="1">
              <w:r w:rsidR="00AB5763" w:rsidRPr="00033AF2">
                <w:rPr>
                  <w:rStyle w:val="Hyperlink"/>
                </w:rPr>
                <w:t>ACCESS SYSTEM</w:t>
              </w:r>
            </w:hyperlink>
          </w:p>
          <w:p w14:paraId="1BD82761" w14:textId="77777777" w:rsidR="00AB5763" w:rsidRDefault="00355492" w:rsidP="00AB5763">
            <w:pPr>
              <w:pStyle w:val="AssignmentsLevel2"/>
            </w:pPr>
            <w:hyperlink r:id="rId47" w:history="1">
              <w:r w:rsidR="00AB5763" w:rsidRPr="0055338A">
                <w:rPr>
                  <w:rStyle w:val="Hyperlink"/>
                </w:rPr>
                <w:t>Special Education Budget</w:t>
              </w:r>
            </w:hyperlink>
            <w:r w:rsidR="00AB5763">
              <w:t xml:space="preserve"> (6:23)</w:t>
            </w:r>
          </w:p>
          <w:p w14:paraId="332E76E1" w14:textId="72DA292B" w:rsidR="00AB5763" w:rsidRPr="008D24BE" w:rsidRDefault="00AB5763">
            <w:pPr>
              <w:pStyle w:val="AssignmentsLevel2"/>
              <w:numPr>
                <w:ilvl w:val="0"/>
                <w:numId w:val="0"/>
              </w:numPr>
            </w:pPr>
          </w:p>
          <w:p w14:paraId="366A3E06" w14:textId="04D43FC9" w:rsidR="00AB5763" w:rsidRDefault="00AB5763" w:rsidP="00AB5763">
            <w:pPr>
              <w:pStyle w:val="AssignmentsLevel2"/>
              <w:numPr>
                <w:ilvl w:val="0"/>
                <w:numId w:val="0"/>
              </w:numPr>
              <w:ind w:left="360" w:hanging="360"/>
              <w:rPr>
                <w:b/>
              </w:rPr>
            </w:pPr>
            <w:r w:rsidRPr="008D24BE">
              <w:rPr>
                <w:b/>
              </w:rPr>
              <w:t>Personnel</w:t>
            </w:r>
          </w:p>
          <w:p w14:paraId="60D077A0" w14:textId="77777777" w:rsidR="003F537E" w:rsidRPr="008D24BE" w:rsidRDefault="003F537E" w:rsidP="00AB5763">
            <w:pPr>
              <w:pStyle w:val="AssignmentsLevel2"/>
              <w:numPr>
                <w:ilvl w:val="0"/>
                <w:numId w:val="0"/>
              </w:numPr>
              <w:ind w:left="360" w:hanging="360"/>
              <w:rPr>
                <w:b/>
              </w:rPr>
            </w:pPr>
          </w:p>
          <w:p w14:paraId="480C40B7" w14:textId="0554382E" w:rsidR="00625121" w:rsidRDefault="003F537E" w:rsidP="00625121">
            <w:pPr>
              <w:pStyle w:val="AssignmentsLevel2"/>
              <w:rPr>
                <w:i/>
              </w:rPr>
            </w:pPr>
            <w:r>
              <w:t>Pages</w:t>
            </w:r>
            <w:r w:rsidR="00625121">
              <w:t xml:space="preserve"> 227</w:t>
            </w:r>
            <w:r>
              <w:t>–</w:t>
            </w:r>
            <w:r w:rsidR="00625121">
              <w:t xml:space="preserve">260 </w:t>
            </w:r>
            <w:r>
              <w:t>in</w:t>
            </w:r>
            <w:r w:rsidRPr="00510F0A">
              <w:t xml:space="preserve"> </w:t>
            </w:r>
            <w:r w:rsidR="00625121">
              <w:t>Ch</w:t>
            </w:r>
            <w:r>
              <w:t xml:space="preserve">. </w:t>
            </w:r>
            <w:r w:rsidR="00625121">
              <w:t>18</w:t>
            </w:r>
            <w:r>
              <w:t>, “Managing Special Education,” of</w:t>
            </w:r>
            <w:r w:rsidR="00625121">
              <w:t xml:space="preserve"> </w:t>
            </w:r>
            <w:r w:rsidR="00B05D5F" w:rsidRPr="00B05D5F">
              <w:rPr>
                <w:i/>
              </w:rPr>
              <w:t>The</w:t>
            </w:r>
            <w:r w:rsidR="00B05D5F">
              <w:t xml:space="preserve"> </w:t>
            </w:r>
            <w:r w:rsidR="00625121" w:rsidRPr="005366E6">
              <w:rPr>
                <w:i/>
              </w:rPr>
              <w:t>Special Education Program Administrator's Handbook</w:t>
            </w:r>
          </w:p>
          <w:p w14:paraId="1C2BDF20" w14:textId="663BCC23" w:rsidR="00625121" w:rsidRDefault="00625121" w:rsidP="00625121">
            <w:pPr>
              <w:pStyle w:val="AssignmentsLevel2"/>
              <w:rPr>
                <w:i/>
              </w:rPr>
            </w:pPr>
            <w:r w:rsidRPr="00510F0A">
              <w:t>Ch</w:t>
            </w:r>
            <w:r>
              <w:t>.</w:t>
            </w:r>
            <w:r w:rsidRPr="00510F0A">
              <w:t xml:space="preserve"> 1</w:t>
            </w:r>
            <w:r>
              <w:t>9</w:t>
            </w:r>
            <w:r w:rsidR="003F537E">
              <w:t>,</w:t>
            </w:r>
            <w:r>
              <w:t xml:space="preserve"> </w:t>
            </w:r>
            <w:r w:rsidR="003F537E">
              <w:t>“</w:t>
            </w:r>
            <w:r>
              <w:t>Evaluating Special Education Staff</w:t>
            </w:r>
            <w:r w:rsidR="003F537E">
              <w:t>,”</w:t>
            </w:r>
            <w:r>
              <w:t xml:space="preserve"> of</w:t>
            </w:r>
            <w:r w:rsidRPr="00510F0A">
              <w:t xml:space="preserve"> </w:t>
            </w:r>
            <w:r w:rsidR="00B05D5F" w:rsidRPr="00B05D5F">
              <w:rPr>
                <w:i/>
              </w:rPr>
              <w:t>The</w:t>
            </w:r>
            <w:r w:rsidR="00B05D5F">
              <w:t xml:space="preserve"> </w:t>
            </w:r>
            <w:r w:rsidRPr="005366E6">
              <w:rPr>
                <w:i/>
              </w:rPr>
              <w:t>Special Education Program Administrator's Handbook</w:t>
            </w:r>
          </w:p>
          <w:p w14:paraId="418CF2B8" w14:textId="57AE8AD4" w:rsidR="00625121" w:rsidRDefault="00355492" w:rsidP="00625121">
            <w:pPr>
              <w:pStyle w:val="AssignmentsLevel2"/>
            </w:pPr>
            <w:hyperlink r:id="rId48" w:history="1">
              <w:r w:rsidR="00033AF2" w:rsidRPr="00033AF2">
                <w:rPr>
                  <w:rStyle w:val="Hyperlink"/>
                </w:rPr>
                <w:t>Successful New Directors of Special Education/Pupil Services and Their Coaches: Guiding the New Director to Increased Effectiveness</w:t>
              </w:r>
            </w:hyperlink>
          </w:p>
          <w:p w14:paraId="607051FE" w14:textId="77777777" w:rsidR="00AB5763" w:rsidRDefault="00355492" w:rsidP="00AB5763">
            <w:pPr>
              <w:pStyle w:val="AssignmentsLevel2"/>
            </w:pPr>
            <w:hyperlink r:id="rId49" w:history="1">
              <w:r w:rsidR="00AB5763" w:rsidRPr="0055338A">
                <w:rPr>
                  <w:rStyle w:val="Hyperlink"/>
                </w:rPr>
                <w:t>Working with Difficult Staff</w:t>
              </w:r>
            </w:hyperlink>
          </w:p>
          <w:p w14:paraId="52B20F99" w14:textId="77777777" w:rsidR="00AB5763" w:rsidRDefault="00355492" w:rsidP="00AB5763">
            <w:pPr>
              <w:pStyle w:val="AssignmentsLevel2"/>
            </w:pPr>
            <w:hyperlink r:id="rId50" w:history="1">
              <w:r w:rsidR="00AB5763" w:rsidRPr="0055338A">
                <w:rPr>
                  <w:rStyle w:val="Hyperlink"/>
                </w:rPr>
                <w:t>Coaching and mentoring - Building bridges to best practice</w:t>
              </w:r>
            </w:hyperlink>
          </w:p>
          <w:p w14:paraId="0369DDA0" w14:textId="5E3FDA99" w:rsidR="00AB5763" w:rsidRDefault="00355492" w:rsidP="00AB5763">
            <w:pPr>
              <w:pStyle w:val="AssignmentsLevel2"/>
            </w:pPr>
            <w:hyperlink r:id="rId51" w:history="1">
              <w:r w:rsidR="00AB5763" w:rsidRPr="0055338A">
                <w:rPr>
                  <w:rStyle w:val="Hyperlink"/>
                </w:rPr>
                <w:t>comparison between coaching and mentoring</w:t>
              </w:r>
            </w:hyperlink>
            <w:r w:rsidR="00AB5763">
              <w:t xml:space="preserve"> (7:21)</w:t>
            </w:r>
          </w:p>
          <w:p w14:paraId="52AA9B6B" w14:textId="77777777" w:rsidR="00AB5763" w:rsidRDefault="00AB5763" w:rsidP="00AB5763">
            <w:pPr>
              <w:pStyle w:val="AssignmentsLevel2"/>
              <w:numPr>
                <w:ilvl w:val="0"/>
                <w:numId w:val="0"/>
              </w:numPr>
              <w:ind w:left="360" w:hanging="360"/>
            </w:pPr>
          </w:p>
          <w:p w14:paraId="6A3647F7" w14:textId="27CF317F" w:rsidR="00AB5763" w:rsidRDefault="00AB5763" w:rsidP="00AB5763">
            <w:pPr>
              <w:pStyle w:val="AssignmentsLevel2"/>
              <w:numPr>
                <w:ilvl w:val="0"/>
                <w:numId w:val="0"/>
              </w:numPr>
              <w:ind w:left="360" w:hanging="360"/>
              <w:rPr>
                <w:b/>
              </w:rPr>
            </w:pPr>
            <w:r w:rsidRPr="008D24BE">
              <w:rPr>
                <w:b/>
              </w:rPr>
              <w:t>Facilities</w:t>
            </w:r>
          </w:p>
          <w:p w14:paraId="1F133F59" w14:textId="77777777" w:rsidR="003F537E" w:rsidRPr="008D24BE" w:rsidRDefault="003F537E" w:rsidP="00AB5763">
            <w:pPr>
              <w:pStyle w:val="AssignmentsLevel2"/>
              <w:numPr>
                <w:ilvl w:val="0"/>
                <w:numId w:val="0"/>
              </w:numPr>
              <w:ind w:left="360" w:hanging="360"/>
              <w:rPr>
                <w:b/>
              </w:rPr>
            </w:pPr>
          </w:p>
          <w:p w14:paraId="29F85CD7" w14:textId="77777777" w:rsidR="002F2DA0" w:rsidRDefault="00355492" w:rsidP="002F2DA0">
            <w:pPr>
              <w:pStyle w:val="AssignmentsLevel2"/>
            </w:pPr>
            <w:hyperlink r:id="rId52" w:history="1">
              <w:r w:rsidR="00033AF2" w:rsidRPr="00033AF2">
                <w:rPr>
                  <w:rStyle w:val="Hyperlink"/>
                </w:rPr>
                <w:t>School Facilities Management</w:t>
              </w:r>
            </w:hyperlink>
          </w:p>
          <w:p w14:paraId="71D6A551" w14:textId="29C29C71" w:rsidR="004B6FD8" w:rsidRPr="00675AB1" w:rsidRDefault="00355492" w:rsidP="002F2DA0">
            <w:pPr>
              <w:pStyle w:val="AssignmentsLevel2"/>
            </w:pPr>
            <w:hyperlink r:id="rId53" w:history="1">
              <w:r w:rsidR="004B6FD8" w:rsidRPr="002F2DA0">
                <w:rPr>
                  <w:rStyle w:val="Hyperlink"/>
                </w:rPr>
                <w:t>Creating Accessible Schools</w:t>
              </w:r>
            </w:hyperlink>
            <w:r w:rsidR="004B6FD8" w:rsidRPr="00675AB1">
              <w:t xml:space="preserve"> </w:t>
            </w:r>
          </w:p>
          <w:p w14:paraId="1B4E80B7" w14:textId="36675373" w:rsidR="00033AF2" w:rsidRDefault="00355492" w:rsidP="00625121">
            <w:pPr>
              <w:pStyle w:val="AssignmentsLevel2"/>
            </w:pPr>
            <w:hyperlink r:id="rId54" w:history="1">
              <w:r w:rsidR="00033AF2" w:rsidRPr="00033AF2">
                <w:rPr>
                  <w:rStyle w:val="Hyperlink"/>
                </w:rPr>
                <w:t>Key Differences Between Section 504, the ADA, and the IDEA</w:t>
              </w:r>
            </w:hyperlink>
          </w:p>
          <w:p w14:paraId="34F93F9D" w14:textId="52A2F87C" w:rsidR="00033AF2" w:rsidRDefault="00355492" w:rsidP="00625121">
            <w:pPr>
              <w:pStyle w:val="AssignmentsLevel2"/>
            </w:pPr>
            <w:hyperlink r:id="rId55" w:history="1">
              <w:r w:rsidR="00033AF2" w:rsidRPr="00033AF2">
                <w:rPr>
                  <w:rStyle w:val="Hyperlink"/>
                </w:rPr>
                <w:t>Universal Design: A Strategy to Support Students' Access to the General Education Curriculum</w:t>
              </w:r>
            </w:hyperlink>
          </w:p>
          <w:p w14:paraId="325D5CD9" w14:textId="415B7135" w:rsidR="00135F7B" w:rsidRPr="00842155" w:rsidRDefault="00355492" w:rsidP="00AB5763">
            <w:pPr>
              <w:pStyle w:val="AssignmentsLevel2"/>
            </w:pPr>
            <w:hyperlink r:id="rId56" w:history="1">
              <w:r w:rsidR="0055338A" w:rsidRPr="0055338A">
                <w:rPr>
                  <w:rStyle w:val="Hyperlink"/>
                </w:rPr>
                <w:t>Special Education in the Schools</w:t>
              </w:r>
            </w:hyperlink>
          </w:p>
        </w:tc>
        <w:tc>
          <w:tcPr>
            <w:tcW w:w="1440" w:type="dxa"/>
            <w:tcBorders>
              <w:left w:val="single" w:sz="4" w:space="0" w:color="000000" w:themeColor="text1"/>
            </w:tcBorders>
            <w:shd w:val="clear" w:color="auto" w:fill="FFFFFF" w:themeFill="background1"/>
          </w:tcPr>
          <w:p w14:paraId="42BFCC05" w14:textId="05355ADB" w:rsidR="00135F7B" w:rsidRPr="009F6FAF" w:rsidRDefault="00FF29A2" w:rsidP="002522B3">
            <w:pPr>
              <w:rPr>
                <w:rFonts w:cs="Arial"/>
                <w:szCs w:val="20"/>
              </w:rPr>
            </w:pPr>
            <w:r>
              <w:rPr>
                <w:rFonts w:cs="Arial"/>
                <w:szCs w:val="20"/>
              </w:rPr>
              <w:t>3.1-3.5</w:t>
            </w:r>
          </w:p>
        </w:tc>
        <w:tc>
          <w:tcPr>
            <w:tcW w:w="1440" w:type="dxa"/>
            <w:tcBorders>
              <w:left w:val="single" w:sz="4" w:space="0" w:color="000000" w:themeColor="text1"/>
            </w:tcBorders>
            <w:shd w:val="clear" w:color="auto" w:fill="FFFFFF" w:themeFill="background1"/>
          </w:tcPr>
          <w:p w14:paraId="5302B7D4" w14:textId="77777777" w:rsidR="00135F7B" w:rsidRPr="009F6FAF" w:rsidRDefault="00135F7B" w:rsidP="002522B3">
            <w:pPr>
              <w:rPr>
                <w:rFonts w:cs="Arial"/>
                <w:szCs w:val="20"/>
              </w:rPr>
            </w:pPr>
          </w:p>
        </w:tc>
      </w:tr>
      <w:tr w:rsidR="00135F7B" w:rsidRPr="00842155" w14:paraId="77B5C5F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Default="00135F7B" w:rsidP="002522B3">
            <w:pPr>
              <w:tabs>
                <w:tab w:val="left" w:pos="0"/>
                <w:tab w:val="left" w:pos="3720"/>
              </w:tabs>
              <w:outlineLvl w:val="0"/>
              <w:rPr>
                <w:rFonts w:cs="Arial"/>
                <w:i/>
                <w:szCs w:val="20"/>
              </w:rPr>
            </w:pPr>
            <w:r>
              <w:rPr>
                <w:rFonts w:cs="Arial"/>
                <w:b/>
                <w:i/>
                <w:sz w:val="22"/>
                <w:szCs w:val="20"/>
              </w:rPr>
              <w:t>Graded Assignments</w:t>
            </w:r>
          </w:p>
          <w:p w14:paraId="62267F07" w14:textId="4CD0C366" w:rsidR="00135F7B" w:rsidRPr="005B10FE" w:rsidRDefault="00135F7B"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FA9FF59" w14:textId="77777777" w:rsidR="00135F7B" w:rsidRPr="005B10FE" w:rsidRDefault="00135F7B" w:rsidP="002522B3">
            <w:pPr>
              <w:rPr>
                <w:rFonts w:cs="Arial"/>
                <w:b/>
                <w:i/>
                <w:szCs w:val="20"/>
              </w:rPr>
            </w:pPr>
            <w:r>
              <w:rPr>
                <w:rFonts w:cs="Arial"/>
                <w:b/>
                <w:i/>
                <w:szCs w:val="20"/>
              </w:rPr>
              <w:t>AIE</w:t>
            </w:r>
          </w:p>
        </w:tc>
      </w:tr>
      <w:tr w:rsidR="000E46BF" w:rsidRPr="00103FC5" w14:paraId="3A84F1A7" w14:textId="77777777" w:rsidTr="002522B3">
        <w:tc>
          <w:tcPr>
            <w:tcW w:w="10170" w:type="dxa"/>
            <w:gridSpan w:val="2"/>
            <w:tcMar>
              <w:top w:w="115" w:type="dxa"/>
              <w:left w:w="115" w:type="dxa"/>
              <w:bottom w:w="115" w:type="dxa"/>
              <w:right w:w="115" w:type="dxa"/>
            </w:tcMar>
          </w:tcPr>
          <w:p w14:paraId="562CBE01" w14:textId="4371B45D" w:rsidR="000E46BF" w:rsidRDefault="000E46BF" w:rsidP="000E46BF">
            <w:r w:rsidRPr="00EE2935">
              <w:rPr>
                <w:b/>
              </w:rPr>
              <w:t>Facility Management</w:t>
            </w:r>
            <w:r w:rsidR="005D6034">
              <w:rPr>
                <w:b/>
              </w:rPr>
              <w:t xml:space="preserve"> Presentation</w:t>
            </w:r>
            <w:r w:rsidRPr="00EE2935">
              <w:rPr>
                <w:b/>
              </w:rPr>
              <w:t xml:space="preserve"> </w:t>
            </w:r>
            <w:r>
              <w:t xml:space="preserve"> </w:t>
            </w:r>
          </w:p>
          <w:p w14:paraId="502FBDD9" w14:textId="77777777" w:rsidR="00363B6A" w:rsidRDefault="00363B6A" w:rsidP="00AC2EA8">
            <w:pPr>
              <w:rPr>
                <w:b/>
              </w:rPr>
            </w:pPr>
          </w:p>
          <w:p w14:paraId="13792DAE" w14:textId="0AFBDEE2" w:rsidR="00AC2EA8" w:rsidRDefault="00AC2EA8" w:rsidP="00AC2EA8">
            <w:r w:rsidRPr="005366E6">
              <w:rPr>
                <w:b/>
              </w:rPr>
              <w:lastRenderedPageBreak/>
              <w:t>Resources</w:t>
            </w:r>
            <w:r w:rsidRPr="008D24BE">
              <w:rPr>
                <w:b/>
              </w:rPr>
              <w:t>:</w:t>
            </w:r>
            <w:r>
              <w:t xml:space="preserve"> PowerPoint, </w:t>
            </w:r>
            <w:hyperlink r:id="rId57" w:history="1">
              <w:r w:rsidRPr="005366E6">
                <w:rPr>
                  <w:rStyle w:val="Hyperlink"/>
                </w:rPr>
                <w:t>Prezi</w:t>
              </w:r>
            </w:hyperlink>
            <w:r>
              <w:t xml:space="preserve">, </w:t>
            </w:r>
            <w:hyperlink r:id="rId58" w:history="1">
              <w:r w:rsidRPr="005366E6">
                <w:rPr>
                  <w:rStyle w:val="Hyperlink"/>
                </w:rPr>
                <w:t>emaze</w:t>
              </w:r>
            </w:hyperlink>
            <w:r>
              <w:t>, or any presentation software approved by your instructor</w:t>
            </w:r>
          </w:p>
          <w:p w14:paraId="0D822321" w14:textId="19569030" w:rsidR="000E46BF" w:rsidRDefault="000E46BF" w:rsidP="000E46BF">
            <w:r w:rsidRPr="00B05D5F">
              <w:rPr>
                <w:b/>
              </w:rPr>
              <w:t>Develop</w:t>
            </w:r>
            <w:r>
              <w:t xml:space="preserve"> a presentation </w:t>
            </w:r>
            <w:r w:rsidR="00FF29A2">
              <w:t xml:space="preserve">of no more than 20 slides </w:t>
            </w:r>
            <w:r w:rsidR="00B05D5F">
              <w:t>explaining</w:t>
            </w:r>
            <w:r>
              <w:t xml:space="preserve"> the following:</w:t>
            </w:r>
          </w:p>
          <w:p w14:paraId="4071EAA3" w14:textId="77777777" w:rsidR="003F537E" w:rsidRDefault="003F537E" w:rsidP="000E46BF"/>
          <w:p w14:paraId="548A58A4" w14:textId="1E720DDA" w:rsidR="000E46BF" w:rsidRDefault="000E46BF" w:rsidP="003F537E">
            <w:pPr>
              <w:pStyle w:val="ListParagraph"/>
              <w:numPr>
                <w:ilvl w:val="0"/>
                <w:numId w:val="23"/>
              </w:numPr>
              <w:ind w:left="395"/>
              <w:contextualSpacing/>
            </w:pPr>
            <w:r>
              <w:t xml:space="preserve">The meaning of </w:t>
            </w:r>
            <w:r w:rsidR="003F537E">
              <w:t>u</w:t>
            </w:r>
            <w:r>
              <w:t xml:space="preserve">niversal </w:t>
            </w:r>
            <w:r w:rsidR="003F537E">
              <w:t>d</w:t>
            </w:r>
            <w:r>
              <w:t xml:space="preserve">esign as applied in an </w:t>
            </w:r>
            <w:r w:rsidR="003F537E">
              <w:t>e</w:t>
            </w:r>
            <w:r>
              <w:t>ducation setting</w:t>
            </w:r>
          </w:p>
          <w:p w14:paraId="5A77797F" w14:textId="05E305D7" w:rsidR="000E46BF" w:rsidRDefault="000E46BF" w:rsidP="003F537E">
            <w:pPr>
              <w:pStyle w:val="ListParagraph"/>
              <w:numPr>
                <w:ilvl w:val="0"/>
                <w:numId w:val="23"/>
              </w:numPr>
              <w:ind w:left="395"/>
              <w:contextualSpacing/>
            </w:pPr>
            <w:r>
              <w:t xml:space="preserve">What </w:t>
            </w:r>
            <w:r w:rsidR="003F537E">
              <w:t>u</w:t>
            </w:r>
            <w:r>
              <w:t xml:space="preserve">niversal </w:t>
            </w:r>
            <w:r w:rsidR="003F537E">
              <w:t>d</w:t>
            </w:r>
            <w:r>
              <w:t>esign and curriculum mean for special education (Include IDEA requirements in your response</w:t>
            </w:r>
            <w:r w:rsidR="003F537E">
              <w:t>.</w:t>
            </w:r>
            <w:r>
              <w:t>)</w:t>
            </w:r>
          </w:p>
          <w:p w14:paraId="347CE8E2" w14:textId="19D656D9" w:rsidR="000E46BF" w:rsidRDefault="000E46BF" w:rsidP="003F537E">
            <w:pPr>
              <w:pStyle w:val="ListParagraph"/>
              <w:numPr>
                <w:ilvl w:val="0"/>
                <w:numId w:val="23"/>
              </w:numPr>
              <w:ind w:left="395"/>
              <w:contextualSpacing/>
            </w:pPr>
            <w:r>
              <w:t xml:space="preserve">What </w:t>
            </w:r>
            <w:r w:rsidR="003F537E">
              <w:t>u</w:t>
            </w:r>
            <w:r>
              <w:t xml:space="preserve">niversal </w:t>
            </w:r>
            <w:r w:rsidR="003F537E">
              <w:t>d</w:t>
            </w:r>
            <w:r>
              <w:t>esign applied to the classroom environment and curriculum look like</w:t>
            </w:r>
          </w:p>
          <w:p w14:paraId="36FF0796" w14:textId="23E608A2" w:rsidR="000E46BF" w:rsidRDefault="00B05D5F" w:rsidP="003F537E">
            <w:pPr>
              <w:pStyle w:val="ListParagraph"/>
              <w:numPr>
                <w:ilvl w:val="0"/>
                <w:numId w:val="23"/>
              </w:numPr>
              <w:ind w:left="395"/>
              <w:contextualSpacing/>
            </w:pPr>
            <w:r>
              <w:t>T</w:t>
            </w:r>
            <w:r w:rsidR="000E46BF">
              <w:t>he difference</w:t>
            </w:r>
            <w:r>
              <w:t>s</w:t>
            </w:r>
            <w:r w:rsidR="000E46BF">
              <w:t xml:space="preserve"> and connections between ADA, IDEA, and 504 as they relate to access for students with disabilities</w:t>
            </w:r>
          </w:p>
          <w:p w14:paraId="1D5FDEDA" w14:textId="62A5FA79" w:rsidR="00B05D5F" w:rsidRDefault="000E46BF" w:rsidP="003F537E">
            <w:pPr>
              <w:pStyle w:val="ListParagraph"/>
              <w:numPr>
                <w:ilvl w:val="0"/>
                <w:numId w:val="23"/>
              </w:numPr>
              <w:ind w:left="395"/>
              <w:contextualSpacing/>
            </w:pPr>
            <w:r>
              <w:t xml:space="preserve">Classroom </w:t>
            </w:r>
            <w:r w:rsidR="003F537E">
              <w:t>s</w:t>
            </w:r>
            <w:r>
              <w:t>pace needed for preschool, elementary, and secondary classrooms</w:t>
            </w:r>
            <w:r w:rsidR="003F537E">
              <w:br/>
            </w:r>
          </w:p>
          <w:p w14:paraId="3D985030" w14:textId="171CF820" w:rsidR="00B05D5F" w:rsidRDefault="00B05D5F" w:rsidP="003F537E">
            <w:pPr>
              <w:pStyle w:val="ListParagraph"/>
              <w:numPr>
                <w:ilvl w:val="1"/>
                <w:numId w:val="23"/>
              </w:numPr>
              <w:ind w:left="755"/>
              <w:contextualSpacing/>
            </w:pPr>
            <w:r>
              <w:t>R</w:t>
            </w:r>
            <w:r w:rsidR="000E46BF">
              <w:t xml:space="preserve">ule of thumb </w:t>
            </w:r>
          </w:p>
          <w:p w14:paraId="70D2C507" w14:textId="132D15CD" w:rsidR="000E46BF" w:rsidRDefault="00B05D5F" w:rsidP="003F537E">
            <w:pPr>
              <w:pStyle w:val="ListParagraph"/>
              <w:numPr>
                <w:ilvl w:val="1"/>
                <w:numId w:val="23"/>
              </w:numPr>
              <w:ind w:left="755"/>
              <w:contextualSpacing/>
            </w:pPr>
            <w:r>
              <w:t>W</w:t>
            </w:r>
            <w:r w:rsidR="000E46BF">
              <w:t>hy having requirements is important when related to special education self</w:t>
            </w:r>
            <w:r w:rsidR="003F537E">
              <w:t>-</w:t>
            </w:r>
            <w:r w:rsidR="000E46BF">
              <w:t>contained classes or resource rooms</w:t>
            </w:r>
            <w:r w:rsidR="003F537E">
              <w:br/>
            </w:r>
          </w:p>
          <w:p w14:paraId="60DD9EF1" w14:textId="77777777" w:rsidR="000E46BF" w:rsidRDefault="000E46BF" w:rsidP="003F537E">
            <w:pPr>
              <w:pStyle w:val="ListParagraph"/>
              <w:numPr>
                <w:ilvl w:val="0"/>
                <w:numId w:val="23"/>
              </w:numPr>
              <w:ind w:left="395"/>
              <w:contextualSpacing/>
            </w:pPr>
            <w:r>
              <w:t>Considerations for old versus new school buildings in terms of the budget</w:t>
            </w:r>
          </w:p>
          <w:p w14:paraId="2F2AE5E7" w14:textId="77777777" w:rsidR="00AC2EA8" w:rsidRDefault="00AC2EA8" w:rsidP="00AC2EA8"/>
          <w:p w14:paraId="7BA1C4FA" w14:textId="7B6A1169" w:rsidR="00AC2EA8" w:rsidRDefault="00AC2EA8" w:rsidP="00AC2EA8">
            <w:r w:rsidRPr="008D24BE">
              <w:rPr>
                <w:b/>
              </w:rPr>
              <w:t>Include</w:t>
            </w:r>
            <w:r w:rsidRPr="00071007">
              <w:t xml:space="preserve"> audio narration or detailed speaker notes in your presentation.</w:t>
            </w:r>
          </w:p>
          <w:p w14:paraId="71F30A5B" w14:textId="0FDB1BEF" w:rsidR="000E46BF" w:rsidRPr="00A47FCE" w:rsidRDefault="00B05D5F" w:rsidP="000E46BF">
            <w:pPr>
              <w:rPr>
                <w:b/>
              </w:rPr>
            </w:pPr>
            <w:r>
              <w:rPr>
                <w:b/>
              </w:rPr>
              <w:t xml:space="preserve">Submit </w:t>
            </w:r>
            <w:r w:rsidRPr="00AC2EA8">
              <w:t>your presentation by Sunday.</w:t>
            </w:r>
          </w:p>
        </w:tc>
        <w:tc>
          <w:tcPr>
            <w:tcW w:w="1440" w:type="dxa"/>
          </w:tcPr>
          <w:p w14:paraId="13E12C63" w14:textId="03BCE1BF" w:rsidR="000E46BF" w:rsidRPr="00103FC5" w:rsidRDefault="00CC201F" w:rsidP="002522B3">
            <w:pPr>
              <w:tabs>
                <w:tab w:val="left" w:pos="2329"/>
              </w:tabs>
              <w:rPr>
                <w:rFonts w:cs="Arial"/>
                <w:szCs w:val="20"/>
              </w:rPr>
            </w:pPr>
            <w:r>
              <w:rPr>
                <w:rFonts w:cs="Arial"/>
                <w:szCs w:val="20"/>
              </w:rPr>
              <w:lastRenderedPageBreak/>
              <w:t>3.4</w:t>
            </w:r>
            <w:r w:rsidR="00217DD8">
              <w:rPr>
                <w:rFonts w:cs="Arial"/>
                <w:szCs w:val="20"/>
              </w:rPr>
              <w:t>, 3.5</w:t>
            </w:r>
          </w:p>
        </w:tc>
        <w:tc>
          <w:tcPr>
            <w:tcW w:w="1440" w:type="dxa"/>
          </w:tcPr>
          <w:p w14:paraId="40709806" w14:textId="527C55E0" w:rsidR="000E46BF" w:rsidRPr="00103FC5" w:rsidRDefault="00CC201F" w:rsidP="002522B3">
            <w:pPr>
              <w:tabs>
                <w:tab w:val="left" w:pos="2329"/>
              </w:tabs>
            </w:pPr>
            <w:r>
              <w:t>3 hours</w:t>
            </w:r>
          </w:p>
        </w:tc>
      </w:tr>
      <w:tr w:rsidR="000E46BF" w:rsidRPr="00103FC5" w14:paraId="48A6C873" w14:textId="77777777" w:rsidTr="002522B3">
        <w:tc>
          <w:tcPr>
            <w:tcW w:w="10170" w:type="dxa"/>
            <w:gridSpan w:val="2"/>
            <w:tcMar>
              <w:top w:w="115" w:type="dxa"/>
              <w:left w:w="115" w:type="dxa"/>
              <w:bottom w:w="115" w:type="dxa"/>
              <w:right w:w="115" w:type="dxa"/>
            </w:tcMar>
          </w:tcPr>
          <w:p w14:paraId="433EC080" w14:textId="4E55B8B7" w:rsidR="000E46BF" w:rsidRPr="00CF6844" w:rsidRDefault="000E46BF" w:rsidP="000E46BF">
            <w:pPr>
              <w:rPr>
                <w:b/>
              </w:rPr>
            </w:pPr>
            <w:r w:rsidRPr="00CF6844">
              <w:rPr>
                <w:b/>
              </w:rPr>
              <w:t>Personnel Management</w:t>
            </w:r>
            <w:r>
              <w:rPr>
                <w:b/>
              </w:rPr>
              <w:t xml:space="preserve"> and Coordination of Special Education</w:t>
            </w:r>
            <w:r w:rsidR="00363B6A">
              <w:rPr>
                <w:b/>
              </w:rPr>
              <w:t xml:space="preserve"> Worksheet</w:t>
            </w:r>
            <w:r>
              <w:rPr>
                <w:b/>
              </w:rPr>
              <w:t xml:space="preserve"> </w:t>
            </w:r>
          </w:p>
          <w:p w14:paraId="1744DA30" w14:textId="77777777" w:rsidR="00B05D5F" w:rsidRDefault="00B05D5F" w:rsidP="000E46BF">
            <w:pPr>
              <w:rPr>
                <w:b/>
              </w:rPr>
            </w:pPr>
          </w:p>
          <w:p w14:paraId="18A94F7E" w14:textId="48E86A5A" w:rsidR="000E46BF" w:rsidRDefault="00B05D5F" w:rsidP="000E46BF">
            <w:r w:rsidRPr="00B05D5F">
              <w:rPr>
                <w:b/>
              </w:rPr>
              <w:t>Watch</w:t>
            </w:r>
            <w:r>
              <w:t xml:space="preserve"> </w:t>
            </w:r>
            <w:hyperlink r:id="rId59" w:history="1">
              <w:r w:rsidRPr="0055338A">
                <w:rPr>
                  <w:rStyle w:val="Hyperlink"/>
                </w:rPr>
                <w:t>comparison between coaching and mentoring</w:t>
              </w:r>
            </w:hyperlink>
            <w:r>
              <w:t xml:space="preserve"> (7:21).</w:t>
            </w:r>
          </w:p>
          <w:p w14:paraId="7E487032" w14:textId="77777777" w:rsidR="00390AB7" w:rsidRDefault="00390AB7" w:rsidP="000E46BF">
            <w:pPr>
              <w:rPr>
                <w:b/>
              </w:rPr>
            </w:pPr>
          </w:p>
          <w:p w14:paraId="325B5D74" w14:textId="7E72342C" w:rsidR="000E46BF" w:rsidRPr="003F537E" w:rsidRDefault="000E46BF" w:rsidP="000E46BF">
            <w:r w:rsidRPr="00B05D5F">
              <w:rPr>
                <w:b/>
              </w:rPr>
              <w:t>Read</w:t>
            </w:r>
            <w:r>
              <w:t xml:space="preserve"> </w:t>
            </w:r>
            <w:r w:rsidR="003F537E">
              <w:t xml:space="preserve">Ch. </w:t>
            </w:r>
            <w:r>
              <w:t xml:space="preserve">18 of </w:t>
            </w:r>
            <w:r w:rsidR="00B05D5F" w:rsidRPr="00B05D5F">
              <w:rPr>
                <w:i/>
              </w:rPr>
              <w:t>The</w:t>
            </w:r>
            <w:r w:rsidR="00B05D5F">
              <w:t xml:space="preserve"> </w:t>
            </w:r>
            <w:r w:rsidR="00B05D5F" w:rsidRPr="005366E6">
              <w:rPr>
                <w:i/>
              </w:rPr>
              <w:t>Special Education Program Administrator's Handbook</w:t>
            </w:r>
            <w:r w:rsidR="003F537E">
              <w:t>.</w:t>
            </w:r>
          </w:p>
          <w:p w14:paraId="267D87A0" w14:textId="77777777" w:rsidR="00390AB7" w:rsidRDefault="00390AB7" w:rsidP="000E46BF">
            <w:pPr>
              <w:rPr>
                <w:b/>
              </w:rPr>
            </w:pPr>
          </w:p>
          <w:p w14:paraId="7F52297C" w14:textId="68086E54" w:rsidR="00B05D5F" w:rsidRDefault="000E46BF" w:rsidP="000E46BF">
            <w:r w:rsidRPr="00B05D5F">
              <w:rPr>
                <w:b/>
              </w:rPr>
              <w:t>Complete</w:t>
            </w:r>
            <w:r w:rsidRPr="00B05D5F">
              <w:t xml:space="preserve"> the Personnel Management Worksheet</w:t>
            </w:r>
            <w:r w:rsidR="00B05D5F">
              <w:t>.</w:t>
            </w:r>
          </w:p>
          <w:p w14:paraId="19DC2D91" w14:textId="77777777" w:rsidR="00390AB7" w:rsidRDefault="00390AB7" w:rsidP="00B05D5F">
            <w:pPr>
              <w:rPr>
                <w:b/>
              </w:rPr>
            </w:pPr>
          </w:p>
          <w:p w14:paraId="4548BE9C" w14:textId="247E3C4D" w:rsidR="000E46BF" w:rsidRPr="00A47FCE" w:rsidRDefault="00B05D5F" w:rsidP="00B05D5F">
            <w:pPr>
              <w:rPr>
                <w:b/>
              </w:rPr>
            </w:pPr>
            <w:r w:rsidRPr="00B05D5F">
              <w:rPr>
                <w:b/>
              </w:rPr>
              <w:t>Submit</w:t>
            </w:r>
            <w:r>
              <w:t xml:space="preserve"> your worksheet by Sunday.</w:t>
            </w:r>
          </w:p>
        </w:tc>
        <w:tc>
          <w:tcPr>
            <w:tcW w:w="1440" w:type="dxa"/>
          </w:tcPr>
          <w:p w14:paraId="12C53068" w14:textId="48E1FC79" w:rsidR="000E46BF" w:rsidRPr="00103FC5" w:rsidRDefault="007B7648" w:rsidP="002522B3">
            <w:pPr>
              <w:tabs>
                <w:tab w:val="left" w:pos="2329"/>
              </w:tabs>
              <w:rPr>
                <w:rFonts w:cs="Arial"/>
                <w:szCs w:val="20"/>
              </w:rPr>
            </w:pPr>
            <w:r>
              <w:rPr>
                <w:rFonts w:cs="Arial"/>
                <w:szCs w:val="20"/>
              </w:rPr>
              <w:t xml:space="preserve">3.3, </w:t>
            </w:r>
            <w:r w:rsidR="00CC201F">
              <w:rPr>
                <w:rFonts w:cs="Arial"/>
                <w:szCs w:val="20"/>
              </w:rPr>
              <w:t>3.4</w:t>
            </w:r>
          </w:p>
        </w:tc>
        <w:tc>
          <w:tcPr>
            <w:tcW w:w="1440" w:type="dxa"/>
          </w:tcPr>
          <w:p w14:paraId="31DEBA88" w14:textId="68E9512C" w:rsidR="000E46BF" w:rsidRPr="00103FC5" w:rsidRDefault="00CC201F" w:rsidP="002522B3">
            <w:pPr>
              <w:tabs>
                <w:tab w:val="left" w:pos="2329"/>
              </w:tabs>
            </w:pPr>
            <w:r>
              <w:t>2 hours</w:t>
            </w:r>
          </w:p>
        </w:tc>
      </w:tr>
      <w:tr w:rsidR="000E46BF" w:rsidRPr="00103FC5" w14:paraId="548ED65D" w14:textId="77777777" w:rsidTr="002522B3">
        <w:tc>
          <w:tcPr>
            <w:tcW w:w="10170" w:type="dxa"/>
            <w:gridSpan w:val="2"/>
            <w:tcMar>
              <w:top w:w="115" w:type="dxa"/>
              <w:left w:w="115" w:type="dxa"/>
              <w:bottom w:w="115" w:type="dxa"/>
              <w:right w:w="115" w:type="dxa"/>
            </w:tcMar>
          </w:tcPr>
          <w:p w14:paraId="0903DA06" w14:textId="7D3F7C79" w:rsidR="000E46BF" w:rsidRDefault="00CC201F" w:rsidP="008C0DF7">
            <w:pPr>
              <w:rPr>
                <w:b/>
              </w:rPr>
            </w:pPr>
            <w:r w:rsidRPr="00E778E5">
              <w:rPr>
                <w:b/>
              </w:rPr>
              <w:t>Field Experience</w:t>
            </w:r>
            <w:r>
              <w:rPr>
                <w:b/>
              </w:rPr>
              <w:t>:</w:t>
            </w:r>
            <w:r w:rsidRPr="00E778E5">
              <w:rPr>
                <w:b/>
              </w:rPr>
              <w:t xml:space="preserve"> </w:t>
            </w:r>
            <w:r>
              <w:rPr>
                <w:b/>
              </w:rPr>
              <w:t>S</w:t>
            </w:r>
            <w:r w:rsidR="000E46BF" w:rsidRPr="00E778E5">
              <w:rPr>
                <w:b/>
              </w:rPr>
              <w:t xml:space="preserve">pecial Education Finance </w:t>
            </w:r>
            <w:r w:rsidR="00B1417D">
              <w:rPr>
                <w:b/>
              </w:rPr>
              <w:t>Job Aid</w:t>
            </w:r>
            <w:r w:rsidR="005D6034">
              <w:rPr>
                <w:b/>
              </w:rPr>
              <w:t xml:space="preserve"> </w:t>
            </w:r>
          </w:p>
          <w:p w14:paraId="6F51BEEA" w14:textId="77777777" w:rsidR="008C0DF7" w:rsidRPr="00E778E5" w:rsidRDefault="008C0DF7" w:rsidP="008C0DF7"/>
          <w:p w14:paraId="7FC12DC2" w14:textId="4F8467E3" w:rsidR="008C0DF7" w:rsidRDefault="003F537E" w:rsidP="008C0DF7">
            <w:r w:rsidRPr="008D24BE">
              <w:rPr>
                <w:b/>
              </w:rPr>
              <w:t>Imagine</w:t>
            </w:r>
            <w:r>
              <w:t xml:space="preserve"> y</w:t>
            </w:r>
            <w:r w:rsidR="000E46BF">
              <w:t xml:space="preserve">ou have just been assigned as the new Special Ed Director for the Capital Hill School District. You need to familiarize yourself with federal and special education funding but there is no written document of this information.  You decide to develop a guide for yourself that can serve as your reference.  </w:t>
            </w:r>
            <w:r w:rsidR="008C0DF7">
              <w:t xml:space="preserve">Be creative.  </w:t>
            </w:r>
          </w:p>
          <w:p w14:paraId="34CB0E1D" w14:textId="77777777" w:rsidR="003F537E" w:rsidRDefault="003F537E" w:rsidP="008C0DF7"/>
          <w:p w14:paraId="73CFBCD1" w14:textId="15B5EFE7" w:rsidR="000E46BF" w:rsidRDefault="000E46BF" w:rsidP="008C0DF7">
            <w:r w:rsidRPr="008D24BE">
              <w:rPr>
                <w:b/>
              </w:rPr>
              <w:t>Include</w:t>
            </w:r>
            <w:r>
              <w:t xml:space="preserve"> the following in your reference guide:</w:t>
            </w:r>
          </w:p>
          <w:p w14:paraId="6CE93F75" w14:textId="77777777" w:rsidR="003F537E" w:rsidRDefault="003F537E" w:rsidP="008C0DF7"/>
          <w:p w14:paraId="038B9750" w14:textId="49F6932C" w:rsidR="000E46BF" w:rsidRDefault="000E46BF" w:rsidP="008C0DF7">
            <w:pPr>
              <w:pStyle w:val="AssignmentsLevel2"/>
            </w:pPr>
            <w:r>
              <w:t>The allowable expenditures federal funds can be used for</w:t>
            </w:r>
          </w:p>
          <w:p w14:paraId="1D38956E" w14:textId="51C774D5" w:rsidR="000E46BF" w:rsidRDefault="000E46BF" w:rsidP="008C0DF7">
            <w:pPr>
              <w:pStyle w:val="AssignmentsLevel2"/>
            </w:pPr>
            <w:r>
              <w:lastRenderedPageBreak/>
              <w:t>The obligations under IDEA for using federal funds</w:t>
            </w:r>
          </w:p>
          <w:p w14:paraId="1EC96DBC" w14:textId="0BFF4CF7" w:rsidR="000E46BF" w:rsidRDefault="000E46BF" w:rsidP="008C0DF7">
            <w:pPr>
              <w:pStyle w:val="AssignmentsLevel2"/>
            </w:pPr>
            <w:r>
              <w:t>Five major expenditures you cannot use federal funds for</w:t>
            </w:r>
          </w:p>
          <w:p w14:paraId="308397CB" w14:textId="28AB437C" w:rsidR="000E46BF" w:rsidRDefault="000E46BF" w:rsidP="008C0DF7">
            <w:pPr>
              <w:pStyle w:val="AssignmentsLevel2"/>
            </w:pPr>
            <w:r>
              <w:t>LEA’s responsibility to eligible students for services whose parents decline the offer of FAPE and elect a private school</w:t>
            </w:r>
          </w:p>
          <w:p w14:paraId="43632010" w14:textId="515BDB4A" w:rsidR="000E46BF" w:rsidRDefault="000E46BF" w:rsidP="008C0DF7">
            <w:pPr>
              <w:pStyle w:val="AssignmentsLevel2"/>
            </w:pPr>
            <w:r>
              <w:t>Why Child Count is important</w:t>
            </w:r>
          </w:p>
          <w:p w14:paraId="4CD1CD12" w14:textId="2A5F966C" w:rsidR="000E46BF" w:rsidRDefault="000E46BF" w:rsidP="008C0DF7">
            <w:pPr>
              <w:pStyle w:val="AssignmentsLevel2"/>
            </w:pPr>
            <w:r>
              <w:t xml:space="preserve">Why the budget cycle is important </w:t>
            </w:r>
          </w:p>
          <w:p w14:paraId="27B4FB6A" w14:textId="4B344BF0" w:rsidR="000E46BF" w:rsidRDefault="000E46BF" w:rsidP="008C0DF7">
            <w:pPr>
              <w:pStyle w:val="AssignmentsLevel2"/>
            </w:pPr>
            <w:r>
              <w:t xml:space="preserve">Why </w:t>
            </w:r>
            <w:r w:rsidR="008C0DF7">
              <w:t xml:space="preserve">it </w:t>
            </w:r>
            <w:r>
              <w:t>is important to tap into Medicaid or A</w:t>
            </w:r>
            <w:r w:rsidR="008C0DF7">
              <w:t>CCESS</w:t>
            </w:r>
            <w:r>
              <w:t xml:space="preserve"> Billing</w:t>
            </w:r>
            <w:r w:rsidR="003F537E">
              <w:br/>
            </w:r>
          </w:p>
          <w:p w14:paraId="651DDD1C" w14:textId="30520756" w:rsidR="000E46BF" w:rsidRPr="00E778E5" w:rsidRDefault="000E46BF" w:rsidP="008C0DF7">
            <w:pPr>
              <w:pStyle w:val="AssignmentsLevel3"/>
            </w:pPr>
            <w:r w:rsidRPr="00E778E5">
              <w:t>Name the services that can be submitted for Medicaid Billing</w:t>
            </w:r>
            <w:r w:rsidR="003F537E">
              <w:t>.</w:t>
            </w:r>
          </w:p>
          <w:p w14:paraId="45B85F93" w14:textId="55F03D37" w:rsidR="000E46BF" w:rsidRPr="00E778E5" w:rsidRDefault="000E46BF" w:rsidP="008C0DF7">
            <w:pPr>
              <w:pStyle w:val="AssignmentsLevel3"/>
            </w:pPr>
            <w:r>
              <w:t>Describe h</w:t>
            </w:r>
            <w:r w:rsidRPr="00E778E5">
              <w:t xml:space="preserve">ow Medicaid Billing </w:t>
            </w:r>
            <w:r>
              <w:t xml:space="preserve">is </w:t>
            </w:r>
            <w:r w:rsidRPr="00E778E5">
              <w:t>documented in the IEP</w:t>
            </w:r>
            <w:r w:rsidR="003F537E">
              <w:t>.</w:t>
            </w:r>
            <w:r w:rsidR="003F537E">
              <w:br/>
            </w:r>
          </w:p>
          <w:p w14:paraId="4D377387" w14:textId="7815E6E0" w:rsidR="000E46BF" w:rsidRDefault="000E46BF" w:rsidP="008C0DF7">
            <w:pPr>
              <w:pStyle w:val="AssignmentsLevel2"/>
            </w:pPr>
            <w:r>
              <w:t>Which funds should be spent first</w:t>
            </w:r>
            <w:r w:rsidR="003F537E">
              <w:t>—</w:t>
            </w:r>
            <w:r>
              <w:t>Federal or Special Ed</w:t>
            </w:r>
            <w:r w:rsidR="003F537E">
              <w:t>—</w:t>
            </w:r>
            <w:r>
              <w:t>and why</w:t>
            </w:r>
          </w:p>
          <w:p w14:paraId="6357D5D0" w14:textId="0EE51EB4" w:rsidR="000E46BF" w:rsidRDefault="008C0DF7" w:rsidP="008C0DF7">
            <w:pPr>
              <w:pStyle w:val="AssignmentsLevel2"/>
            </w:pPr>
            <w:r>
              <w:t xml:space="preserve">When </w:t>
            </w:r>
            <w:r w:rsidR="000E46BF">
              <w:t xml:space="preserve">transferring of federal funds is permissible </w:t>
            </w:r>
          </w:p>
          <w:p w14:paraId="3BB26940" w14:textId="46D5CC2E" w:rsidR="000E46BF" w:rsidRDefault="000E46BF" w:rsidP="008C0DF7">
            <w:pPr>
              <w:pStyle w:val="AssignmentsLevel2"/>
            </w:pPr>
            <w:r>
              <w:t>Three things to avoid in using federal funds</w:t>
            </w:r>
          </w:p>
          <w:p w14:paraId="07AF9BC7" w14:textId="77777777" w:rsidR="00CC201F" w:rsidRDefault="000E46BF" w:rsidP="008C0DF7">
            <w:pPr>
              <w:pStyle w:val="AssignmentsLevel2"/>
            </w:pPr>
            <w:r>
              <w:t>Three things to avoid in using special ed</w:t>
            </w:r>
            <w:r w:rsidR="008C0DF7">
              <w:t>ucation</w:t>
            </w:r>
            <w:r>
              <w:t xml:space="preserve"> funds</w:t>
            </w:r>
          </w:p>
          <w:p w14:paraId="32CDB697" w14:textId="4FA72090" w:rsidR="000E46BF" w:rsidRDefault="000E46BF" w:rsidP="008C0DF7">
            <w:pPr>
              <w:pStyle w:val="AssignmentsLevel2"/>
            </w:pPr>
            <w:r>
              <w:t xml:space="preserve">Describe the responsibility the Special Ed Supervisor (Coordinator if you work in a </w:t>
            </w:r>
            <w:r w:rsidR="003F537E">
              <w:t>c</w:t>
            </w:r>
            <w:r>
              <w:t xml:space="preserve">harter </w:t>
            </w:r>
            <w:r w:rsidR="003F537E">
              <w:t>s</w:t>
            </w:r>
            <w:r>
              <w:t xml:space="preserve">chool) and Director (if there is one in your district) have in the budget process in </w:t>
            </w:r>
            <w:r w:rsidR="008C0DF7">
              <w:t>your school setting.</w:t>
            </w:r>
            <w:r>
              <w:t xml:space="preserve"> </w:t>
            </w:r>
          </w:p>
          <w:p w14:paraId="509BEB0D" w14:textId="77777777" w:rsidR="000E46BF" w:rsidRDefault="000E46BF" w:rsidP="000E46BF">
            <w:pPr>
              <w:rPr>
                <w:b/>
              </w:rPr>
            </w:pPr>
          </w:p>
          <w:p w14:paraId="4F9306EE" w14:textId="5C8731E9" w:rsidR="008C0DF7" w:rsidRPr="00A47FCE" w:rsidRDefault="008C0DF7" w:rsidP="000E46BF">
            <w:pPr>
              <w:rPr>
                <w:b/>
              </w:rPr>
            </w:pPr>
            <w:r>
              <w:rPr>
                <w:b/>
              </w:rPr>
              <w:t xml:space="preserve">Submit </w:t>
            </w:r>
            <w:r w:rsidRPr="00CC201F">
              <w:t>your resource guide by Sunday.</w:t>
            </w:r>
          </w:p>
        </w:tc>
        <w:tc>
          <w:tcPr>
            <w:tcW w:w="1440" w:type="dxa"/>
          </w:tcPr>
          <w:p w14:paraId="567DB3A6" w14:textId="2020678E" w:rsidR="000E46BF" w:rsidRPr="00103FC5" w:rsidRDefault="00CC201F" w:rsidP="002522B3">
            <w:pPr>
              <w:tabs>
                <w:tab w:val="left" w:pos="2329"/>
              </w:tabs>
              <w:rPr>
                <w:rFonts w:cs="Arial"/>
                <w:szCs w:val="20"/>
              </w:rPr>
            </w:pPr>
            <w:r>
              <w:rPr>
                <w:rFonts w:cs="Arial"/>
                <w:szCs w:val="20"/>
              </w:rPr>
              <w:lastRenderedPageBreak/>
              <w:t>3.1, 3.2</w:t>
            </w:r>
          </w:p>
        </w:tc>
        <w:tc>
          <w:tcPr>
            <w:tcW w:w="1440" w:type="dxa"/>
          </w:tcPr>
          <w:p w14:paraId="2F61C351" w14:textId="3CAF2FCB" w:rsidR="000E46BF" w:rsidRPr="00103FC5" w:rsidRDefault="00CC201F" w:rsidP="002522B3">
            <w:pPr>
              <w:tabs>
                <w:tab w:val="left" w:pos="2329"/>
              </w:tabs>
            </w:pPr>
            <w:r>
              <w:t>3 hours</w:t>
            </w:r>
          </w:p>
        </w:tc>
      </w:tr>
      <w:tr w:rsidR="00135F7B" w:rsidRPr="00842155" w14:paraId="473C101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35F7B" w:rsidRPr="00842155" w:rsidRDefault="00135F7B"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46708C82" w:rsidR="00135F7B" w:rsidRPr="00842155" w:rsidRDefault="00146930" w:rsidP="002522B3">
            <w:pPr>
              <w:tabs>
                <w:tab w:val="left" w:pos="2329"/>
              </w:tabs>
              <w:rPr>
                <w:rFonts w:cs="Arial"/>
                <w:b/>
                <w:szCs w:val="20"/>
              </w:rPr>
            </w:pPr>
            <w:r>
              <w:rPr>
                <w:rFonts w:cs="Arial"/>
                <w:b/>
                <w:szCs w:val="20"/>
              </w:rPr>
              <w:t>8</w:t>
            </w:r>
            <w:r w:rsidR="00CC201F">
              <w:rPr>
                <w:rFonts w:cs="Arial"/>
                <w:b/>
                <w:szCs w:val="20"/>
              </w:rPr>
              <w:t xml:space="preserve"> hours</w:t>
            </w:r>
          </w:p>
        </w:tc>
      </w:tr>
    </w:tbl>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29E3909F" w:rsidR="002C1641" w:rsidRPr="00842155" w:rsidRDefault="002C1641" w:rsidP="0020635A">
            <w:pPr>
              <w:pStyle w:val="WeeklyTopicHeading1"/>
            </w:pPr>
            <w:bookmarkStart w:id="6" w:name="weekfour"/>
            <w:bookmarkStart w:id="7" w:name="_Toc358980897"/>
            <w:bookmarkEnd w:id="6"/>
            <w:r w:rsidRPr="0068364F">
              <w:lastRenderedPageBreak/>
              <w:t xml:space="preserve">Week </w:t>
            </w:r>
            <w:r>
              <w:t>Four</w:t>
            </w:r>
            <w:r w:rsidRPr="0068364F">
              <w:t xml:space="preserve">: </w:t>
            </w:r>
            <w:r w:rsidR="00A04456" w:rsidRPr="00A04456">
              <w:t>Gifted Education and Independent Education Evaluations</w:t>
            </w:r>
            <w:bookmarkEnd w:id="7"/>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A04456" w:rsidRPr="00842155"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06AACD09" w:rsidR="00A04456" w:rsidRPr="00842155" w:rsidRDefault="00A04456" w:rsidP="00A04456">
            <w:pPr>
              <w:pStyle w:val="ObjectiveBullet"/>
              <w:numPr>
                <w:ilvl w:val="1"/>
                <w:numId w:val="11"/>
              </w:numPr>
              <w:tabs>
                <w:tab w:val="clear" w:pos="0"/>
              </w:tabs>
            </w:pPr>
            <w:r w:rsidRPr="0062442E">
              <w:t>Differentiate between the characteristics of a well-planned gifted education program and what a gifted education program should not look like</w:t>
            </w:r>
            <w:r w:rsidR="005C48D0">
              <w:t>.</w:t>
            </w:r>
            <w:r w:rsidRPr="0062442E">
              <w:t xml:space="preserve"> </w:t>
            </w:r>
          </w:p>
        </w:tc>
        <w:tc>
          <w:tcPr>
            <w:tcW w:w="2880" w:type="dxa"/>
            <w:gridSpan w:val="2"/>
            <w:tcBorders>
              <w:left w:val="nil"/>
              <w:bottom w:val="nil"/>
            </w:tcBorders>
          </w:tcPr>
          <w:p w14:paraId="01245692" w14:textId="2632228F" w:rsidR="00A04456" w:rsidRPr="00842155" w:rsidRDefault="008137BA" w:rsidP="00A04456">
            <w:pPr>
              <w:tabs>
                <w:tab w:val="left" w:pos="0"/>
                <w:tab w:val="left" w:pos="3720"/>
              </w:tabs>
              <w:outlineLvl w:val="0"/>
              <w:rPr>
                <w:rFonts w:cs="Arial"/>
                <w:szCs w:val="20"/>
              </w:rPr>
            </w:pPr>
            <w:r>
              <w:rPr>
                <w:rFonts w:cs="Arial"/>
                <w:szCs w:val="20"/>
              </w:rPr>
              <w:t>CLO4</w:t>
            </w:r>
          </w:p>
        </w:tc>
      </w:tr>
      <w:tr w:rsidR="00A04456" w:rsidRPr="00842155"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61888704" w:rsidR="00A04456" w:rsidRPr="00842155" w:rsidRDefault="00CC201F" w:rsidP="00A04456">
            <w:pPr>
              <w:pStyle w:val="ObjectiveBullet"/>
              <w:numPr>
                <w:ilvl w:val="1"/>
                <w:numId w:val="11"/>
              </w:numPr>
            </w:pPr>
            <w:r>
              <w:t>Explain parental reimbursement</w:t>
            </w:r>
            <w:r w:rsidR="00A04456" w:rsidRPr="0062442E">
              <w:t xml:space="preserve"> for Independent Educational Evaluations</w:t>
            </w:r>
            <w:r w:rsidR="005C48D0">
              <w:t>.</w:t>
            </w:r>
          </w:p>
        </w:tc>
        <w:tc>
          <w:tcPr>
            <w:tcW w:w="2880" w:type="dxa"/>
            <w:gridSpan w:val="2"/>
            <w:tcBorders>
              <w:top w:val="nil"/>
              <w:left w:val="nil"/>
              <w:bottom w:val="nil"/>
            </w:tcBorders>
          </w:tcPr>
          <w:p w14:paraId="1D8555ED" w14:textId="5D89035B" w:rsidR="00A04456" w:rsidRPr="00842155" w:rsidRDefault="008137BA" w:rsidP="00A04456">
            <w:pPr>
              <w:tabs>
                <w:tab w:val="left" w:pos="0"/>
                <w:tab w:val="left" w:pos="3720"/>
              </w:tabs>
              <w:outlineLvl w:val="0"/>
              <w:rPr>
                <w:rFonts w:cs="Arial"/>
                <w:szCs w:val="20"/>
              </w:rPr>
            </w:pPr>
            <w:r>
              <w:rPr>
                <w:rFonts w:cs="Arial"/>
                <w:szCs w:val="20"/>
              </w:rPr>
              <w:t>CLO4</w:t>
            </w:r>
          </w:p>
        </w:tc>
      </w:tr>
      <w:tr w:rsidR="00A04456" w:rsidRPr="00842155" w14:paraId="4E3BDAC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8F8CC89" w14:textId="599910D9" w:rsidR="00A04456" w:rsidRPr="00842155" w:rsidRDefault="00A04456" w:rsidP="00A04456">
            <w:pPr>
              <w:pStyle w:val="ObjectiveBullet"/>
              <w:numPr>
                <w:ilvl w:val="1"/>
                <w:numId w:val="11"/>
              </w:numPr>
            </w:pPr>
            <w:r w:rsidRPr="0062442E">
              <w:t>Analyze the components of a well-written Gifted Individualized Education Plan (GIEP)</w:t>
            </w:r>
            <w:r w:rsidR="005C48D0">
              <w:t>.</w:t>
            </w:r>
          </w:p>
        </w:tc>
        <w:tc>
          <w:tcPr>
            <w:tcW w:w="2880" w:type="dxa"/>
            <w:gridSpan w:val="2"/>
            <w:tcBorders>
              <w:top w:val="nil"/>
              <w:left w:val="nil"/>
              <w:bottom w:val="nil"/>
            </w:tcBorders>
          </w:tcPr>
          <w:p w14:paraId="7BCBA312" w14:textId="6C52B28A" w:rsidR="00A04456" w:rsidRPr="00842155" w:rsidRDefault="008137BA" w:rsidP="00A04456">
            <w:pPr>
              <w:tabs>
                <w:tab w:val="left" w:pos="0"/>
                <w:tab w:val="left" w:pos="3720"/>
              </w:tabs>
              <w:outlineLvl w:val="0"/>
              <w:rPr>
                <w:rFonts w:cs="Arial"/>
                <w:szCs w:val="20"/>
              </w:rPr>
            </w:pPr>
            <w:r>
              <w:rPr>
                <w:rFonts w:cs="Arial"/>
                <w:szCs w:val="20"/>
              </w:rPr>
              <w:t>CLO4</w:t>
            </w:r>
          </w:p>
        </w:tc>
      </w:tr>
      <w:tr w:rsidR="00A04456" w:rsidRPr="00842155"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0BF19AFC" w:rsidR="00A04456" w:rsidRPr="00842155" w:rsidRDefault="00A04456" w:rsidP="00A04456">
            <w:pPr>
              <w:pStyle w:val="ObjectiveBullet"/>
              <w:numPr>
                <w:ilvl w:val="1"/>
                <w:numId w:val="11"/>
              </w:numPr>
            </w:pPr>
            <w:r>
              <w:t>Summarize</w:t>
            </w:r>
            <w:r w:rsidRPr="0062442E">
              <w:t xml:space="preserve"> the LEA responsibilities for a parent complaint regarding a potentially gifted student who has not been identified</w:t>
            </w:r>
            <w:r w:rsidR="005C48D0">
              <w:t>.</w:t>
            </w:r>
            <w:r w:rsidRPr="0062442E">
              <w:t xml:space="preserve"> </w:t>
            </w:r>
          </w:p>
        </w:tc>
        <w:tc>
          <w:tcPr>
            <w:tcW w:w="2880" w:type="dxa"/>
            <w:gridSpan w:val="2"/>
            <w:tcBorders>
              <w:top w:val="nil"/>
              <w:left w:val="nil"/>
              <w:bottom w:val="single" w:sz="4" w:space="0" w:color="000000" w:themeColor="text1"/>
            </w:tcBorders>
          </w:tcPr>
          <w:p w14:paraId="349F0B6E" w14:textId="3B985B55" w:rsidR="00A04456" w:rsidRPr="00842155" w:rsidRDefault="008137BA" w:rsidP="00A04456">
            <w:pPr>
              <w:tabs>
                <w:tab w:val="left" w:pos="0"/>
                <w:tab w:val="left" w:pos="3720"/>
              </w:tabs>
              <w:outlineLvl w:val="0"/>
              <w:rPr>
                <w:rFonts w:cs="Arial"/>
                <w:szCs w:val="20"/>
              </w:rPr>
            </w:pPr>
            <w:r>
              <w:rPr>
                <w:rFonts w:cs="Arial"/>
                <w:szCs w:val="20"/>
              </w:rPr>
              <w:t>CLO4</w:t>
            </w:r>
          </w:p>
        </w:tc>
      </w:tr>
      <w:tr w:rsidR="00135F7B" w:rsidRPr="00842155"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668E1AC7" w14:textId="2087B50F" w:rsidR="00135F7B"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6D2CE03"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135F7B" w:rsidRPr="00842155" w14:paraId="641037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2B8005" w14:textId="072794DD" w:rsidR="00655BF0" w:rsidRDefault="00655BF0" w:rsidP="002522B3">
            <w:pPr>
              <w:tabs>
                <w:tab w:val="left" w:pos="2329"/>
              </w:tabs>
              <w:rPr>
                <w:rFonts w:cs="Arial"/>
                <w:b/>
                <w:szCs w:val="20"/>
              </w:rPr>
            </w:pPr>
            <w:r w:rsidRPr="008D24BE">
              <w:rPr>
                <w:rFonts w:cs="Arial"/>
                <w:b/>
                <w:szCs w:val="20"/>
              </w:rPr>
              <w:t>Gifted Education</w:t>
            </w:r>
          </w:p>
          <w:p w14:paraId="4ED363C7" w14:textId="77777777" w:rsidR="005C48D0" w:rsidRPr="008D24BE" w:rsidRDefault="005C48D0" w:rsidP="002522B3">
            <w:pPr>
              <w:tabs>
                <w:tab w:val="left" w:pos="2329"/>
              </w:tabs>
              <w:rPr>
                <w:rFonts w:cs="Arial"/>
                <w:b/>
                <w:szCs w:val="20"/>
              </w:rPr>
            </w:pPr>
          </w:p>
          <w:p w14:paraId="74D64264" w14:textId="070CAA59" w:rsidR="00135F7B" w:rsidRPr="00655BF0" w:rsidRDefault="00355492" w:rsidP="00655BF0">
            <w:pPr>
              <w:pStyle w:val="AssignmentsLevel2"/>
            </w:pPr>
            <w:hyperlink r:id="rId60" w:history="1">
              <w:r w:rsidR="00A04456" w:rsidRPr="00655BF0">
                <w:rPr>
                  <w:rStyle w:val="Hyperlink"/>
                </w:rPr>
                <w:t>A Parent's Guide to Gifted Education in Pennsylvania</w:t>
              </w:r>
            </w:hyperlink>
          </w:p>
          <w:p w14:paraId="0BEFD51A" w14:textId="0C3BEF75" w:rsidR="00A04456" w:rsidRPr="00655BF0" w:rsidRDefault="00355492" w:rsidP="00655BF0">
            <w:pPr>
              <w:pStyle w:val="AssignmentsLevel2"/>
            </w:pPr>
            <w:hyperlink r:id="rId61" w:history="1">
              <w:r w:rsidR="00A04456" w:rsidRPr="00655BF0">
                <w:rPr>
                  <w:rStyle w:val="Hyperlink"/>
                </w:rPr>
                <w:t>Gifted Education Guidelines</w:t>
              </w:r>
            </w:hyperlink>
          </w:p>
          <w:p w14:paraId="725E0A08" w14:textId="5DE4B2B2" w:rsidR="00A04456" w:rsidRPr="00655BF0" w:rsidRDefault="00355492" w:rsidP="00655BF0">
            <w:pPr>
              <w:pStyle w:val="AssignmentsLevel2"/>
            </w:pPr>
            <w:hyperlink r:id="rId62" w:history="1">
              <w:r w:rsidR="00A04456" w:rsidRPr="00655BF0">
                <w:rPr>
                  <w:rStyle w:val="Hyperlink"/>
                </w:rPr>
                <w:t>What to Look for in a Good Gifted Program</w:t>
              </w:r>
            </w:hyperlink>
          </w:p>
          <w:p w14:paraId="29A82C89" w14:textId="4710F354" w:rsidR="00A04456" w:rsidRPr="00655BF0" w:rsidRDefault="00355492" w:rsidP="00655BF0">
            <w:pPr>
              <w:pStyle w:val="AssignmentsLevel2"/>
            </w:pPr>
            <w:hyperlink r:id="rId63" w:history="1">
              <w:r w:rsidR="00A04456" w:rsidRPr="00655BF0">
                <w:rPr>
                  <w:rStyle w:val="Hyperlink"/>
                </w:rPr>
                <w:t>My view: Ten myths about gifted students and programs for gifted</w:t>
              </w:r>
            </w:hyperlink>
          </w:p>
          <w:p w14:paraId="7053BD7F" w14:textId="39A425C4" w:rsidR="00655BF0" w:rsidRPr="00655BF0" w:rsidRDefault="00355492" w:rsidP="00655BF0">
            <w:pPr>
              <w:pStyle w:val="AssignmentsLevel2"/>
            </w:pPr>
            <w:hyperlink r:id="rId64" w:history="1">
              <w:r w:rsidR="00655BF0" w:rsidRPr="00655BF0">
                <w:rPr>
                  <w:rStyle w:val="Hyperlink"/>
                </w:rPr>
                <w:t>Best Practices in Supporting Gifted and Talented Students</w:t>
              </w:r>
            </w:hyperlink>
          </w:p>
          <w:p w14:paraId="6E59E366" w14:textId="77777777" w:rsidR="00655BF0" w:rsidRDefault="00355492" w:rsidP="002522B3">
            <w:pPr>
              <w:pStyle w:val="AssignmentsLevel2"/>
              <w:rPr>
                <w:b/>
              </w:rPr>
            </w:pPr>
            <w:hyperlink r:id="rId65" w:history="1">
              <w:r w:rsidR="00655BF0" w:rsidRPr="00655BF0">
                <w:rPr>
                  <w:rStyle w:val="Hyperlink"/>
                </w:rPr>
                <w:t>SAMPLE GIFTED INDIVIDUALIZED EDUCATION PLAN (GIEP)</w:t>
              </w:r>
            </w:hyperlink>
            <w:r w:rsidR="00655BF0">
              <w:rPr>
                <w:b/>
              </w:rPr>
              <w:t xml:space="preserve"> </w:t>
            </w:r>
          </w:p>
          <w:p w14:paraId="4E2BE102" w14:textId="77777777" w:rsidR="00655BF0" w:rsidRPr="009F1CD4" w:rsidRDefault="00A04456" w:rsidP="00655BF0">
            <w:pPr>
              <w:pStyle w:val="AssignmentsLevel2"/>
              <w:rPr>
                <w:b/>
              </w:rPr>
            </w:pPr>
            <w:r w:rsidRPr="009F1CD4">
              <w:t>Gifted Monitoring Manual</w:t>
            </w:r>
          </w:p>
          <w:p w14:paraId="2D91CC06" w14:textId="77777777" w:rsidR="00926AEF" w:rsidRDefault="00926AEF" w:rsidP="00926AEF">
            <w:pPr>
              <w:pStyle w:val="AssignmentsLevel2"/>
              <w:numPr>
                <w:ilvl w:val="0"/>
                <w:numId w:val="0"/>
              </w:numPr>
              <w:ind w:left="360" w:hanging="360"/>
            </w:pPr>
          </w:p>
          <w:p w14:paraId="4903A771" w14:textId="77777777" w:rsidR="00926AEF" w:rsidRDefault="00926AEF" w:rsidP="00926AEF">
            <w:pPr>
              <w:tabs>
                <w:tab w:val="left" w:pos="2329"/>
              </w:tabs>
              <w:rPr>
                <w:rFonts w:cs="Arial"/>
                <w:b/>
                <w:szCs w:val="20"/>
              </w:rPr>
            </w:pPr>
            <w:r w:rsidRPr="008D24BE">
              <w:rPr>
                <w:rFonts w:cs="Arial"/>
                <w:b/>
                <w:szCs w:val="20"/>
              </w:rPr>
              <w:t>Independent Education Evaluations</w:t>
            </w:r>
          </w:p>
          <w:p w14:paraId="1EA7A5E8" w14:textId="77777777" w:rsidR="005C48D0" w:rsidRPr="005C48D0" w:rsidRDefault="005C48D0" w:rsidP="00926AEF">
            <w:pPr>
              <w:tabs>
                <w:tab w:val="left" w:pos="2329"/>
              </w:tabs>
              <w:rPr>
                <w:rFonts w:cs="Arial"/>
                <w:b/>
                <w:szCs w:val="20"/>
              </w:rPr>
            </w:pPr>
          </w:p>
          <w:p w14:paraId="2C3B8068" w14:textId="77777777" w:rsidR="00926AEF" w:rsidRPr="00655BF0" w:rsidRDefault="00355492" w:rsidP="00926AEF">
            <w:pPr>
              <w:pStyle w:val="AssignmentsLevel2"/>
            </w:pPr>
            <w:hyperlink r:id="rId66" w:history="1">
              <w:r w:rsidR="00926AEF" w:rsidRPr="00655BF0">
                <w:rPr>
                  <w:rStyle w:val="Hyperlink"/>
                </w:rPr>
                <w:t>When is it Time to Request an Independent Educational Evaluation (IEE)?</w:t>
              </w:r>
            </w:hyperlink>
          </w:p>
          <w:p w14:paraId="7FC3FEC9" w14:textId="77777777" w:rsidR="00926AEF" w:rsidRDefault="00355492" w:rsidP="00926AEF">
            <w:pPr>
              <w:pStyle w:val="AssignmentsLevel2"/>
            </w:pPr>
            <w:hyperlink r:id="rId67" w:history="1">
              <w:r w:rsidR="00926AEF" w:rsidRPr="00655BF0">
                <w:rPr>
                  <w:rStyle w:val="Hyperlink"/>
                </w:rPr>
                <w:t>GETTING YOUR CHILD AN INDEPENDENT EDUCATIONAL EVALUATION</w:t>
              </w:r>
            </w:hyperlink>
          </w:p>
          <w:p w14:paraId="5ABDED76" w14:textId="5FD815AA" w:rsidR="00926AEF" w:rsidRPr="00926AEF" w:rsidRDefault="00355492" w:rsidP="00926AEF">
            <w:pPr>
              <w:pStyle w:val="AssignmentsLevel2"/>
            </w:pPr>
            <w:hyperlink r:id="rId68" w:history="1">
              <w:r w:rsidR="00926AEF" w:rsidRPr="00655BF0">
                <w:rPr>
                  <w:rStyle w:val="Hyperlink"/>
                </w:rPr>
                <w:t>Sec. 300.502 Independent educational evaluation.</w:t>
              </w:r>
            </w:hyperlink>
          </w:p>
        </w:tc>
        <w:tc>
          <w:tcPr>
            <w:tcW w:w="1440" w:type="dxa"/>
            <w:tcBorders>
              <w:left w:val="single" w:sz="4" w:space="0" w:color="000000" w:themeColor="text1"/>
            </w:tcBorders>
            <w:shd w:val="clear" w:color="auto" w:fill="FFFFFF" w:themeFill="background1"/>
          </w:tcPr>
          <w:p w14:paraId="434BC0E0" w14:textId="7D9A1283" w:rsidR="00135F7B" w:rsidRPr="009F6FAF" w:rsidRDefault="00CC201F" w:rsidP="002522B3">
            <w:pPr>
              <w:rPr>
                <w:rFonts w:cs="Arial"/>
                <w:szCs w:val="20"/>
              </w:rPr>
            </w:pPr>
            <w:r>
              <w:rPr>
                <w:rFonts w:cs="Arial"/>
                <w:szCs w:val="20"/>
              </w:rPr>
              <w:t>4.1-4.4</w:t>
            </w:r>
          </w:p>
        </w:tc>
        <w:tc>
          <w:tcPr>
            <w:tcW w:w="1440" w:type="dxa"/>
            <w:tcBorders>
              <w:left w:val="single" w:sz="4" w:space="0" w:color="000000" w:themeColor="text1"/>
            </w:tcBorders>
            <w:shd w:val="clear" w:color="auto" w:fill="FFFFFF" w:themeFill="background1"/>
          </w:tcPr>
          <w:p w14:paraId="4C3338A0" w14:textId="77777777" w:rsidR="00135F7B" w:rsidRPr="009F6FAF" w:rsidRDefault="00135F7B" w:rsidP="002522B3">
            <w:pPr>
              <w:rPr>
                <w:rFonts w:cs="Arial"/>
                <w:szCs w:val="20"/>
              </w:rPr>
            </w:pPr>
          </w:p>
        </w:tc>
      </w:tr>
      <w:tr w:rsidR="00135F7B" w:rsidRPr="00842155"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Default="00135F7B" w:rsidP="002522B3">
            <w:pPr>
              <w:tabs>
                <w:tab w:val="left" w:pos="0"/>
                <w:tab w:val="left" w:pos="3720"/>
              </w:tabs>
              <w:outlineLvl w:val="0"/>
              <w:rPr>
                <w:rFonts w:cs="Arial"/>
                <w:i/>
                <w:szCs w:val="20"/>
              </w:rPr>
            </w:pPr>
            <w:r>
              <w:rPr>
                <w:rFonts w:cs="Arial"/>
                <w:b/>
                <w:i/>
                <w:sz w:val="22"/>
                <w:szCs w:val="20"/>
              </w:rPr>
              <w:t>Graded Assignments</w:t>
            </w:r>
          </w:p>
          <w:p w14:paraId="332AD2BA" w14:textId="07DF928F" w:rsidR="00135F7B" w:rsidRPr="005B10FE" w:rsidRDefault="00135F7B"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7CDD571" w14:textId="77777777" w:rsidR="00135F7B" w:rsidRPr="005B10FE" w:rsidRDefault="00135F7B" w:rsidP="002522B3">
            <w:pPr>
              <w:rPr>
                <w:rFonts w:cs="Arial"/>
                <w:b/>
                <w:i/>
                <w:szCs w:val="20"/>
              </w:rPr>
            </w:pPr>
            <w:r>
              <w:rPr>
                <w:rFonts w:cs="Arial"/>
                <w:b/>
                <w:i/>
                <w:szCs w:val="20"/>
              </w:rPr>
              <w:t>AIE</w:t>
            </w:r>
          </w:p>
        </w:tc>
      </w:tr>
      <w:tr w:rsidR="006D470B" w:rsidRPr="00103FC5" w14:paraId="74A67744" w14:textId="77777777" w:rsidTr="002522B3">
        <w:tc>
          <w:tcPr>
            <w:tcW w:w="10170" w:type="dxa"/>
            <w:gridSpan w:val="2"/>
            <w:tcMar>
              <w:top w:w="115" w:type="dxa"/>
              <w:left w:w="115" w:type="dxa"/>
              <w:bottom w:w="115" w:type="dxa"/>
              <w:right w:w="115" w:type="dxa"/>
            </w:tcMar>
          </w:tcPr>
          <w:p w14:paraId="3092E04D" w14:textId="47A98A68" w:rsidR="006D470B" w:rsidRPr="00741504" w:rsidRDefault="00363B6A" w:rsidP="006D470B">
            <w:pPr>
              <w:rPr>
                <w:b/>
                <w:szCs w:val="20"/>
              </w:rPr>
            </w:pPr>
            <w:r>
              <w:rPr>
                <w:b/>
                <w:szCs w:val="20"/>
              </w:rPr>
              <w:t>Gifted Education</w:t>
            </w:r>
            <w:r w:rsidR="005D6034">
              <w:rPr>
                <w:b/>
                <w:szCs w:val="20"/>
              </w:rPr>
              <w:t xml:space="preserve"> Case Study</w:t>
            </w:r>
            <w:r w:rsidR="006D470B" w:rsidRPr="00741504">
              <w:rPr>
                <w:b/>
                <w:szCs w:val="20"/>
              </w:rPr>
              <w:t xml:space="preserve"> </w:t>
            </w:r>
          </w:p>
          <w:p w14:paraId="6CDBD87C" w14:textId="56CB0E15" w:rsidR="006D470B" w:rsidRPr="00741504" w:rsidRDefault="008575A4" w:rsidP="006D470B">
            <w:pPr>
              <w:rPr>
                <w:szCs w:val="20"/>
              </w:rPr>
            </w:pPr>
            <w:r w:rsidRPr="008575A4">
              <w:rPr>
                <w:b/>
                <w:szCs w:val="20"/>
              </w:rPr>
              <w:t>Resources:</w:t>
            </w:r>
            <w:r>
              <w:rPr>
                <w:szCs w:val="20"/>
              </w:rPr>
              <w:t xml:space="preserve"> S</w:t>
            </w:r>
            <w:r w:rsidR="00E56D7C">
              <w:rPr>
                <w:szCs w:val="20"/>
              </w:rPr>
              <w:t>ample</w:t>
            </w:r>
            <w:r>
              <w:rPr>
                <w:szCs w:val="20"/>
              </w:rPr>
              <w:t xml:space="preserve"> GIEP, Draft GIEP</w:t>
            </w:r>
          </w:p>
          <w:p w14:paraId="0DB3B37B" w14:textId="14F1DF73" w:rsidR="006D470B" w:rsidRPr="00741504" w:rsidRDefault="008D1DE2" w:rsidP="006D470B">
            <w:pPr>
              <w:rPr>
                <w:szCs w:val="20"/>
              </w:rPr>
            </w:pPr>
            <w:r w:rsidRPr="008D1DE2">
              <w:rPr>
                <w:b/>
                <w:szCs w:val="20"/>
              </w:rPr>
              <w:lastRenderedPageBreak/>
              <w:t>Watch</w:t>
            </w:r>
            <w:r>
              <w:rPr>
                <w:szCs w:val="20"/>
              </w:rPr>
              <w:t xml:space="preserve"> the </w:t>
            </w:r>
            <w:r w:rsidRPr="00D67513">
              <w:rPr>
                <w:szCs w:val="20"/>
              </w:rPr>
              <w:t>Gifted Education Case Study</w:t>
            </w:r>
            <w:r>
              <w:rPr>
                <w:szCs w:val="20"/>
              </w:rPr>
              <w:t>.</w:t>
            </w:r>
          </w:p>
          <w:p w14:paraId="41F9306D" w14:textId="77777777" w:rsidR="006D470B" w:rsidRPr="00741504" w:rsidRDefault="006D470B" w:rsidP="006D470B">
            <w:pPr>
              <w:rPr>
                <w:szCs w:val="20"/>
              </w:rPr>
            </w:pPr>
          </w:p>
          <w:p w14:paraId="0FC3AF06" w14:textId="60283B2F" w:rsidR="006D470B" w:rsidRDefault="006D470B" w:rsidP="006D470B">
            <w:pPr>
              <w:rPr>
                <w:b/>
                <w:szCs w:val="20"/>
              </w:rPr>
            </w:pPr>
            <w:r w:rsidRPr="00741504">
              <w:rPr>
                <w:b/>
                <w:szCs w:val="20"/>
              </w:rPr>
              <w:t xml:space="preserve">Part </w:t>
            </w:r>
            <w:r w:rsidR="005C48D0">
              <w:rPr>
                <w:b/>
                <w:szCs w:val="20"/>
              </w:rPr>
              <w:t>1</w:t>
            </w:r>
          </w:p>
          <w:p w14:paraId="5198F0DC" w14:textId="77777777" w:rsidR="005C48D0" w:rsidRPr="00741504" w:rsidRDefault="005C48D0" w:rsidP="006D470B">
            <w:pPr>
              <w:rPr>
                <w:b/>
                <w:szCs w:val="20"/>
              </w:rPr>
            </w:pPr>
          </w:p>
          <w:p w14:paraId="60E87511" w14:textId="02735890" w:rsidR="006D470B" w:rsidRDefault="006D470B" w:rsidP="006D470B">
            <w:pPr>
              <w:rPr>
                <w:szCs w:val="20"/>
              </w:rPr>
            </w:pPr>
            <w:r w:rsidRPr="00741504">
              <w:rPr>
                <w:b/>
                <w:szCs w:val="20"/>
              </w:rPr>
              <w:t>Write</w:t>
            </w:r>
            <w:r w:rsidRPr="00741504">
              <w:rPr>
                <w:szCs w:val="20"/>
              </w:rPr>
              <w:t xml:space="preserve"> a 3-</w:t>
            </w:r>
            <w:r w:rsidR="005C48D0">
              <w:rPr>
                <w:szCs w:val="20"/>
              </w:rPr>
              <w:t xml:space="preserve"> to </w:t>
            </w:r>
            <w:r w:rsidRPr="00741504">
              <w:rPr>
                <w:szCs w:val="20"/>
              </w:rPr>
              <w:t xml:space="preserve">4-page plan addressing this parent’s concerns. Be sure to address the following in your plan:  </w:t>
            </w:r>
          </w:p>
          <w:p w14:paraId="53193C00" w14:textId="77777777" w:rsidR="005C48D0" w:rsidRPr="00741504" w:rsidRDefault="005C48D0" w:rsidP="006D470B">
            <w:pPr>
              <w:rPr>
                <w:szCs w:val="20"/>
              </w:rPr>
            </w:pPr>
          </w:p>
          <w:p w14:paraId="50E002F6" w14:textId="1E1941AA" w:rsidR="006D470B" w:rsidRPr="00741504" w:rsidRDefault="006D470B" w:rsidP="006D470B">
            <w:pPr>
              <w:pStyle w:val="AssignmentsLevel2"/>
            </w:pPr>
            <w:r w:rsidRPr="00741504">
              <w:t>How you will handle reimbursement for the Independent Education Evaluation</w:t>
            </w:r>
          </w:p>
          <w:p w14:paraId="3CDE85E3" w14:textId="5F0318B8" w:rsidR="006D470B" w:rsidRPr="00741504" w:rsidRDefault="006D470B" w:rsidP="006D470B">
            <w:pPr>
              <w:pStyle w:val="AssignmentsLevel2"/>
            </w:pPr>
            <w:r w:rsidRPr="00741504">
              <w:t>What do you say in response to the parents when they ask you why you</w:t>
            </w:r>
            <w:r w:rsidR="005C48D0">
              <w:t xml:space="preserve"> have</w:t>
            </w:r>
            <w:r w:rsidRPr="00741504">
              <w:t xml:space="preserve"> done </w:t>
            </w:r>
            <w:r w:rsidR="00390AB7">
              <w:t>nothing?</w:t>
            </w:r>
          </w:p>
          <w:p w14:paraId="3FC32C3B" w14:textId="77777777" w:rsidR="006D470B" w:rsidRPr="00741504" w:rsidRDefault="006D470B" w:rsidP="006D470B">
            <w:pPr>
              <w:rPr>
                <w:szCs w:val="20"/>
              </w:rPr>
            </w:pPr>
          </w:p>
          <w:p w14:paraId="2D2A37C0" w14:textId="77777777" w:rsidR="005C48D0" w:rsidRDefault="006D470B" w:rsidP="006D470B">
            <w:pPr>
              <w:rPr>
                <w:b/>
                <w:szCs w:val="20"/>
              </w:rPr>
            </w:pPr>
            <w:r w:rsidRPr="00741504">
              <w:rPr>
                <w:b/>
                <w:szCs w:val="20"/>
              </w:rPr>
              <w:t xml:space="preserve">Part </w:t>
            </w:r>
            <w:r w:rsidR="005C48D0">
              <w:rPr>
                <w:b/>
                <w:szCs w:val="20"/>
              </w:rPr>
              <w:t>2</w:t>
            </w:r>
          </w:p>
          <w:p w14:paraId="3D84BA50" w14:textId="0E01AD46" w:rsidR="006D470B" w:rsidRPr="00741504" w:rsidRDefault="006D470B" w:rsidP="006D470B">
            <w:pPr>
              <w:rPr>
                <w:b/>
                <w:szCs w:val="20"/>
              </w:rPr>
            </w:pPr>
          </w:p>
          <w:p w14:paraId="07B3D141" w14:textId="600A2B7A" w:rsidR="006D470B" w:rsidRPr="00741504" w:rsidRDefault="006D470B" w:rsidP="006D470B">
            <w:pPr>
              <w:rPr>
                <w:szCs w:val="20"/>
              </w:rPr>
            </w:pPr>
            <w:r w:rsidRPr="00741504">
              <w:rPr>
                <w:szCs w:val="20"/>
              </w:rPr>
              <w:t>As you begin to follow through to address the parent’s concer</w:t>
            </w:r>
            <w:r w:rsidR="005C48D0">
              <w:rPr>
                <w:szCs w:val="20"/>
              </w:rPr>
              <w:t>n, y</w:t>
            </w:r>
            <w:r w:rsidRPr="00741504">
              <w:rPr>
                <w:szCs w:val="20"/>
              </w:rPr>
              <w:t xml:space="preserve">ou ask Ms. Smith, who you have assigned to be his case manager, to mock up a draft IEP for the upcoming meeting. She emails you the draft </w:t>
            </w:r>
            <w:r w:rsidR="003C7E1E">
              <w:rPr>
                <w:szCs w:val="20"/>
              </w:rPr>
              <w:t xml:space="preserve">GIEP </w:t>
            </w:r>
            <w:r w:rsidRPr="00741504">
              <w:rPr>
                <w:szCs w:val="20"/>
              </w:rPr>
              <w:t xml:space="preserve">and indicates she needs assistance in completing a few areas. She just returned from an extended maternity leave and has not written a GIEP in quite a few years. When you </w:t>
            </w:r>
            <w:proofErr w:type="gramStart"/>
            <w:r w:rsidRPr="00741504">
              <w:rPr>
                <w:szCs w:val="20"/>
              </w:rPr>
              <w:t>open up</w:t>
            </w:r>
            <w:proofErr w:type="gramEnd"/>
            <w:r w:rsidRPr="00741504">
              <w:rPr>
                <w:szCs w:val="20"/>
              </w:rPr>
              <w:t xml:space="preserve"> the IEP</w:t>
            </w:r>
            <w:r w:rsidR="005C48D0">
              <w:rPr>
                <w:szCs w:val="20"/>
              </w:rPr>
              <w:t>,</w:t>
            </w:r>
            <w:r w:rsidRPr="00741504">
              <w:rPr>
                <w:szCs w:val="20"/>
              </w:rPr>
              <w:t xml:space="preserve"> you identify the IEP is not completed in entirety. The IEP meeting is in 3 days. You schedule a meeting with Ms. Smith prior to the IEP meeting to review the document and provide some coaching to support her for future GIEP development. </w:t>
            </w:r>
          </w:p>
          <w:p w14:paraId="0A817685" w14:textId="77777777" w:rsidR="006D470B" w:rsidRPr="00741504" w:rsidRDefault="006D470B" w:rsidP="006D470B">
            <w:pPr>
              <w:rPr>
                <w:szCs w:val="20"/>
              </w:rPr>
            </w:pPr>
          </w:p>
          <w:p w14:paraId="4E17E87D" w14:textId="0132DEFC" w:rsidR="00741504" w:rsidRPr="00741504" w:rsidRDefault="00741504" w:rsidP="00741504">
            <w:pPr>
              <w:rPr>
                <w:szCs w:val="20"/>
              </w:rPr>
            </w:pPr>
            <w:r w:rsidRPr="00D73237">
              <w:rPr>
                <w:b/>
                <w:szCs w:val="20"/>
              </w:rPr>
              <w:t>Write</w:t>
            </w:r>
            <w:r w:rsidRPr="00741504">
              <w:rPr>
                <w:szCs w:val="20"/>
              </w:rPr>
              <w:t xml:space="preserve"> 1</w:t>
            </w:r>
            <w:r w:rsidR="005C48D0">
              <w:rPr>
                <w:szCs w:val="20"/>
              </w:rPr>
              <w:t xml:space="preserve"> to </w:t>
            </w:r>
            <w:r w:rsidRPr="00741504">
              <w:rPr>
                <w:szCs w:val="20"/>
              </w:rPr>
              <w:t xml:space="preserve">2 pages explaining your support plan for Ms. Smith.  </w:t>
            </w:r>
          </w:p>
          <w:p w14:paraId="32636757" w14:textId="77777777" w:rsidR="00D73237" w:rsidRDefault="00D73237" w:rsidP="00741504">
            <w:pPr>
              <w:rPr>
                <w:b/>
                <w:szCs w:val="20"/>
              </w:rPr>
            </w:pPr>
          </w:p>
          <w:p w14:paraId="6D635482" w14:textId="17A12019" w:rsidR="00741504" w:rsidRPr="00741504" w:rsidRDefault="00D73237" w:rsidP="00741504">
            <w:pPr>
              <w:rPr>
                <w:szCs w:val="20"/>
              </w:rPr>
            </w:pPr>
            <w:r>
              <w:rPr>
                <w:b/>
                <w:szCs w:val="20"/>
              </w:rPr>
              <w:t>C</w:t>
            </w:r>
            <w:r w:rsidR="00741504" w:rsidRPr="00D73237">
              <w:rPr>
                <w:b/>
                <w:szCs w:val="20"/>
              </w:rPr>
              <w:t>omplete</w:t>
            </w:r>
            <w:r w:rsidR="00741504" w:rsidRPr="00741504">
              <w:rPr>
                <w:szCs w:val="20"/>
              </w:rPr>
              <w:t xml:space="preserve"> the areas </w:t>
            </w:r>
            <w:r>
              <w:rPr>
                <w:szCs w:val="20"/>
              </w:rPr>
              <w:t xml:space="preserve">of the GIEP </w:t>
            </w:r>
            <w:r w:rsidR="00741504" w:rsidRPr="00741504">
              <w:rPr>
                <w:szCs w:val="20"/>
              </w:rPr>
              <w:t>that are missing or</w:t>
            </w:r>
            <w:r w:rsidR="005C48D0">
              <w:rPr>
                <w:szCs w:val="20"/>
              </w:rPr>
              <w:t xml:space="preserve"> that</w:t>
            </w:r>
            <w:r w:rsidR="00741504" w:rsidRPr="00741504">
              <w:rPr>
                <w:szCs w:val="20"/>
              </w:rPr>
              <w:t xml:space="preserve"> need modification. </w:t>
            </w:r>
          </w:p>
          <w:p w14:paraId="5760B7AB" w14:textId="77777777" w:rsidR="006D470B" w:rsidRDefault="006D470B" w:rsidP="00D73237">
            <w:pPr>
              <w:contextualSpacing/>
              <w:rPr>
                <w:rFonts w:cs="Arial"/>
                <w:b/>
                <w:szCs w:val="20"/>
              </w:rPr>
            </w:pPr>
          </w:p>
          <w:p w14:paraId="0BD82D27" w14:textId="1FF63AB0" w:rsidR="00D73237" w:rsidRPr="00D73237" w:rsidRDefault="00D73237" w:rsidP="00D73237">
            <w:pPr>
              <w:contextualSpacing/>
              <w:rPr>
                <w:rFonts w:cs="Arial"/>
                <w:b/>
                <w:szCs w:val="20"/>
              </w:rPr>
            </w:pPr>
            <w:r>
              <w:rPr>
                <w:rFonts w:cs="Arial"/>
                <w:b/>
                <w:szCs w:val="20"/>
              </w:rPr>
              <w:t xml:space="preserve">Submit </w:t>
            </w:r>
            <w:r w:rsidRPr="00D73237">
              <w:rPr>
                <w:rFonts w:cs="Arial"/>
                <w:szCs w:val="20"/>
              </w:rPr>
              <w:t>your plan to address this parent’s concerns, support plan for Ms. Smith</w:t>
            </w:r>
            <w:r w:rsidR="005C48D0">
              <w:rPr>
                <w:rFonts w:cs="Arial"/>
                <w:szCs w:val="20"/>
              </w:rPr>
              <w:t>,</w:t>
            </w:r>
            <w:r w:rsidRPr="00D73237">
              <w:rPr>
                <w:rFonts w:cs="Arial"/>
                <w:szCs w:val="20"/>
              </w:rPr>
              <w:t xml:space="preserve"> and completed GIEP by Sunday.</w:t>
            </w:r>
          </w:p>
        </w:tc>
        <w:tc>
          <w:tcPr>
            <w:tcW w:w="1440" w:type="dxa"/>
          </w:tcPr>
          <w:p w14:paraId="7F48E8E9" w14:textId="1FC7C37A" w:rsidR="006D470B" w:rsidRPr="00103FC5" w:rsidRDefault="005354DC" w:rsidP="002522B3">
            <w:pPr>
              <w:tabs>
                <w:tab w:val="left" w:pos="2329"/>
              </w:tabs>
              <w:rPr>
                <w:rFonts w:cs="Arial"/>
                <w:szCs w:val="20"/>
              </w:rPr>
            </w:pPr>
            <w:r>
              <w:rPr>
                <w:rFonts w:cs="Arial"/>
                <w:szCs w:val="20"/>
              </w:rPr>
              <w:lastRenderedPageBreak/>
              <w:t>4.1-4.4</w:t>
            </w:r>
          </w:p>
        </w:tc>
        <w:tc>
          <w:tcPr>
            <w:tcW w:w="1440" w:type="dxa"/>
          </w:tcPr>
          <w:p w14:paraId="2B1C383E" w14:textId="6E37CA57" w:rsidR="006D470B" w:rsidRPr="00103FC5" w:rsidRDefault="005354DC" w:rsidP="002522B3">
            <w:pPr>
              <w:tabs>
                <w:tab w:val="left" w:pos="2329"/>
              </w:tabs>
            </w:pPr>
            <w:r>
              <w:t>4 hours</w:t>
            </w:r>
          </w:p>
        </w:tc>
      </w:tr>
      <w:tr w:rsidR="00135F7B" w:rsidRPr="00132272" w14:paraId="668D3E20" w14:textId="77777777" w:rsidTr="002522B3">
        <w:tc>
          <w:tcPr>
            <w:tcW w:w="10170" w:type="dxa"/>
            <w:gridSpan w:val="2"/>
            <w:tcMar>
              <w:top w:w="115" w:type="dxa"/>
              <w:left w:w="115" w:type="dxa"/>
              <w:bottom w:w="115" w:type="dxa"/>
              <w:right w:w="115" w:type="dxa"/>
            </w:tcMar>
          </w:tcPr>
          <w:p w14:paraId="650214BE" w14:textId="50650358" w:rsidR="002567DF" w:rsidRDefault="006D470B" w:rsidP="006D470B">
            <w:pPr>
              <w:rPr>
                <w:b/>
              </w:rPr>
            </w:pPr>
            <w:r w:rsidRPr="008C769C">
              <w:rPr>
                <w:b/>
              </w:rPr>
              <w:t>Field Experience</w:t>
            </w:r>
            <w:r w:rsidR="002567DF">
              <w:rPr>
                <w:b/>
              </w:rPr>
              <w:t xml:space="preserve">: Gifted Programming </w:t>
            </w:r>
            <w:r w:rsidR="006E7D2A">
              <w:rPr>
                <w:b/>
              </w:rPr>
              <w:t>Advertisement</w:t>
            </w:r>
          </w:p>
          <w:p w14:paraId="4658F11F" w14:textId="77777777" w:rsidR="002567DF" w:rsidRDefault="002567DF" w:rsidP="006D470B">
            <w:pPr>
              <w:rPr>
                <w:b/>
              </w:rPr>
            </w:pPr>
          </w:p>
          <w:p w14:paraId="0DDF8FC3" w14:textId="204566FB" w:rsidR="006D470B" w:rsidRDefault="002567DF" w:rsidP="006D470B">
            <w:r>
              <w:rPr>
                <w:rFonts w:cs="Arial"/>
                <w:b/>
                <w:szCs w:val="20"/>
              </w:rPr>
              <w:t xml:space="preserve">Create </w:t>
            </w:r>
            <w:r w:rsidRPr="003C7E1E">
              <w:rPr>
                <w:rFonts w:cs="Arial"/>
                <w:szCs w:val="20"/>
              </w:rPr>
              <w:t>a flyer or brochure advertising what your school</w:t>
            </w:r>
            <w:r w:rsidR="005C48D0">
              <w:rPr>
                <w:rFonts w:cs="Arial"/>
                <w:szCs w:val="20"/>
              </w:rPr>
              <w:t xml:space="preserve"> or </w:t>
            </w:r>
            <w:r w:rsidRPr="003C7E1E">
              <w:rPr>
                <w:rFonts w:cs="Arial"/>
                <w:szCs w:val="20"/>
              </w:rPr>
              <w:t>district has in comparison to other schools</w:t>
            </w:r>
            <w:r w:rsidR="005C48D0">
              <w:rPr>
                <w:rFonts w:cs="Arial"/>
                <w:szCs w:val="20"/>
              </w:rPr>
              <w:t xml:space="preserve"> or </w:t>
            </w:r>
            <w:r w:rsidRPr="003C7E1E">
              <w:rPr>
                <w:rFonts w:cs="Arial"/>
                <w:szCs w:val="20"/>
              </w:rPr>
              <w:t>districts in the area. Include important characteristics of a good gifted program and what a gifted program should</w:t>
            </w:r>
            <w:r>
              <w:rPr>
                <w:rFonts w:cs="Arial"/>
                <w:szCs w:val="20"/>
              </w:rPr>
              <w:t xml:space="preserve"> not be.  D</w:t>
            </w:r>
            <w:r w:rsidR="006D470B">
              <w:t>etail how your school</w:t>
            </w:r>
            <w:r w:rsidR="005C48D0">
              <w:t xml:space="preserve"> or </w:t>
            </w:r>
            <w:r w:rsidR="006D470B">
              <w:t>district supports gifted students in terms of the following:</w:t>
            </w:r>
          </w:p>
          <w:p w14:paraId="6A258FBD" w14:textId="77777777" w:rsidR="005C48D0" w:rsidRDefault="005C48D0" w:rsidP="006D470B"/>
          <w:p w14:paraId="549AD6FF" w14:textId="218C79C9" w:rsidR="006D470B" w:rsidRDefault="006D470B" w:rsidP="006D470B">
            <w:pPr>
              <w:pStyle w:val="AssignmentsLevel2"/>
            </w:pPr>
            <w:r>
              <w:t xml:space="preserve">Identification </w:t>
            </w:r>
            <w:r w:rsidR="005C48D0">
              <w:t>p</w:t>
            </w:r>
            <w:r>
              <w:t>rocess</w:t>
            </w:r>
          </w:p>
          <w:p w14:paraId="5336E674" w14:textId="2528DC41" w:rsidR="006D470B" w:rsidRDefault="006D470B" w:rsidP="006D470B">
            <w:pPr>
              <w:pStyle w:val="AssignmentsLevel2"/>
            </w:pPr>
            <w:r>
              <w:t>Programming</w:t>
            </w:r>
            <w:r w:rsidR="005C48D0">
              <w:t xml:space="preserve">: </w:t>
            </w:r>
            <w:r>
              <w:t>what it looks like for a gifted student</w:t>
            </w:r>
          </w:p>
          <w:p w14:paraId="7C33C69B" w14:textId="4313864D" w:rsidR="006D470B" w:rsidRDefault="006D470B" w:rsidP="006D470B">
            <w:pPr>
              <w:pStyle w:val="AssignmentsLevel2"/>
            </w:pPr>
            <w:r>
              <w:t xml:space="preserve">How the dual identified student is supported (gifted/emotional disturbance or gifted/learning disabled) </w:t>
            </w:r>
          </w:p>
          <w:p w14:paraId="695719AC" w14:textId="77777777" w:rsidR="006D470B" w:rsidRDefault="006D470B" w:rsidP="006D470B">
            <w:pPr>
              <w:pStyle w:val="AssignmentsLevel2"/>
            </w:pPr>
            <w:r>
              <w:t xml:space="preserve">Is the gifted program a pull out or push in? </w:t>
            </w:r>
          </w:p>
          <w:p w14:paraId="4D80D4F1" w14:textId="5F14213F" w:rsidR="006D470B" w:rsidRDefault="006D470B" w:rsidP="006D470B">
            <w:pPr>
              <w:pStyle w:val="AssignmentsLevel2"/>
            </w:pPr>
            <w:r>
              <w:t>How gifted teacher caseloads are assigned</w:t>
            </w:r>
            <w:r w:rsidR="005C48D0">
              <w:t>:</w:t>
            </w:r>
            <w:r>
              <w:t xml:space="preserve"> Is it per building, level, elementary/secondary, region</w:t>
            </w:r>
            <w:r w:rsidR="005C48D0">
              <w:t>,</w:t>
            </w:r>
            <w:r>
              <w:t xml:space="preserve"> or area?</w:t>
            </w:r>
          </w:p>
          <w:p w14:paraId="62760C3F" w14:textId="224C4F98" w:rsidR="006D470B" w:rsidRDefault="006D470B" w:rsidP="006D470B">
            <w:pPr>
              <w:pStyle w:val="AssignmentsLevel2"/>
            </w:pPr>
            <w:r>
              <w:t>How your school</w:t>
            </w:r>
            <w:r w:rsidR="005C48D0">
              <w:t xml:space="preserve"> or </w:t>
            </w:r>
            <w:r>
              <w:t>district provides professional development to general education teachers for the gifted student.</w:t>
            </w:r>
          </w:p>
          <w:p w14:paraId="63365D52" w14:textId="77777777" w:rsidR="00135F7B" w:rsidRDefault="00135F7B" w:rsidP="002522B3">
            <w:pPr>
              <w:pStyle w:val="AssignmentsLevel1"/>
              <w:rPr>
                <w:strike/>
              </w:rPr>
            </w:pPr>
          </w:p>
          <w:p w14:paraId="337B6E8F" w14:textId="14AAB91E" w:rsidR="006D470B" w:rsidRPr="006D470B" w:rsidRDefault="006D470B" w:rsidP="002567DF">
            <w:pPr>
              <w:pStyle w:val="AssignmentsLevel1"/>
            </w:pPr>
            <w:r w:rsidRPr="006D470B">
              <w:rPr>
                <w:b/>
              </w:rPr>
              <w:lastRenderedPageBreak/>
              <w:t>Submit</w:t>
            </w:r>
            <w:r w:rsidRPr="006D470B">
              <w:t xml:space="preserve"> your </w:t>
            </w:r>
            <w:r w:rsidR="002567DF">
              <w:t>flyer</w:t>
            </w:r>
            <w:r w:rsidRPr="006D470B">
              <w:t xml:space="preserve"> by Sunday.</w:t>
            </w:r>
          </w:p>
        </w:tc>
        <w:tc>
          <w:tcPr>
            <w:tcW w:w="1440" w:type="dxa"/>
          </w:tcPr>
          <w:p w14:paraId="214D388C" w14:textId="0B6B074F" w:rsidR="00135F7B" w:rsidRPr="005354DC" w:rsidRDefault="005354DC" w:rsidP="002522B3">
            <w:pPr>
              <w:tabs>
                <w:tab w:val="left" w:pos="2329"/>
              </w:tabs>
              <w:rPr>
                <w:rFonts w:cs="Arial"/>
                <w:szCs w:val="20"/>
              </w:rPr>
            </w:pPr>
            <w:r w:rsidRPr="005354DC">
              <w:rPr>
                <w:rFonts w:cs="Arial"/>
                <w:szCs w:val="20"/>
              </w:rPr>
              <w:lastRenderedPageBreak/>
              <w:t>4.1</w:t>
            </w:r>
          </w:p>
        </w:tc>
        <w:tc>
          <w:tcPr>
            <w:tcW w:w="1440" w:type="dxa"/>
          </w:tcPr>
          <w:p w14:paraId="2A7F091C" w14:textId="05E0C29E" w:rsidR="00135F7B" w:rsidRPr="005354DC" w:rsidRDefault="005354DC" w:rsidP="002522B3">
            <w:pPr>
              <w:tabs>
                <w:tab w:val="left" w:pos="2329"/>
              </w:tabs>
              <w:rPr>
                <w:rFonts w:cs="Arial"/>
                <w:szCs w:val="20"/>
              </w:rPr>
            </w:pPr>
            <w:r w:rsidRPr="005354DC">
              <w:rPr>
                <w:rFonts w:cs="Arial"/>
                <w:szCs w:val="20"/>
              </w:rPr>
              <w:t>3 hours</w:t>
            </w:r>
          </w:p>
        </w:tc>
      </w:tr>
      <w:tr w:rsidR="00135F7B" w:rsidRPr="00842155" w14:paraId="240E4C5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135F7B" w:rsidRPr="00842155" w:rsidRDefault="00135F7B"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035FB1B0" w:rsidR="00135F7B" w:rsidRPr="00842155" w:rsidRDefault="005354DC" w:rsidP="002522B3">
            <w:pPr>
              <w:tabs>
                <w:tab w:val="left" w:pos="2329"/>
              </w:tabs>
              <w:rPr>
                <w:rFonts w:cs="Arial"/>
                <w:b/>
                <w:szCs w:val="20"/>
              </w:rPr>
            </w:pPr>
            <w:r>
              <w:rPr>
                <w:rFonts w:cs="Arial"/>
                <w:b/>
                <w:szCs w:val="20"/>
              </w:rPr>
              <w:t>7 hours</w:t>
            </w:r>
          </w:p>
        </w:tc>
      </w:tr>
    </w:tbl>
    <w:p w14:paraId="70F8F654" w14:textId="77777777" w:rsidR="005344A9" w:rsidRDefault="005344A9" w:rsidP="0020635A">
      <w:pPr>
        <w:pStyle w:val="Heading1"/>
      </w:pPr>
    </w:p>
    <w:p w14:paraId="3E4A6C5C" w14:textId="45615077" w:rsidR="002F2DA0" w:rsidRDefault="002F2DA0"/>
    <w:p w14:paraId="4158C8A9" w14:textId="47E28F27" w:rsidR="002F2DA0" w:rsidRDefault="002F2DA0"/>
    <w:p w14:paraId="599A9CEA" w14:textId="1896A3AE" w:rsidR="002F2DA0" w:rsidRDefault="002F2DA0"/>
    <w:p w14:paraId="6611FD03" w14:textId="02CF7A57" w:rsidR="002F2DA0" w:rsidRDefault="002F2DA0"/>
    <w:p w14:paraId="6C94FB13" w14:textId="555C9FF1" w:rsidR="002F2DA0" w:rsidRDefault="002F2DA0"/>
    <w:p w14:paraId="5D70D417" w14:textId="69DCA371" w:rsidR="002F2DA0" w:rsidRDefault="002F2DA0"/>
    <w:p w14:paraId="50770A14" w14:textId="0AA4D74E" w:rsidR="002F2DA0" w:rsidRDefault="002F2DA0"/>
    <w:p w14:paraId="70E484E1" w14:textId="39FAFBFA" w:rsidR="002F2DA0" w:rsidRDefault="002F2DA0"/>
    <w:p w14:paraId="6CA16595" w14:textId="2ED0A697" w:rsidR="002F2DA0" w:rsidRDefault="002F2DA0"/>
    <w:p w14:paraId="1593BBCF" w14:textId="1C0A5947" w:rsidR="002F2DA0" w:rsidRDefault="002F2DA0"/>
    <w:p w14:paraId="540FC179" w14:textId="23C074E9" w:rsidR="002F2DA0" w:rsidRDefault="002F2DA0"/>
    <w:p w14:paraId="2951D6E1" w14:textId="624EF0B1" w:rsidR="002F2DA0" w:rsidRDefault="002F2DA0"/>
    <w:p w14:paraId="09748F78" w14:textId="1FFDE4EB" w:rsidR="002F2DA0" w:rsidRDefault="002F2DA0"/>
    <w:p w14:paraId="6A43D1BA" w14:textId="19A65478" w:rsidR="002F2DA0" w:rsidRDefault="002F2DA0"/>
    <w:p w14:paraId="1D0333D2" w14:textId="30CA18DE" w:rsidR="002F2DA0" w:rsidRDefault="002F2DA0"/>
    <w:p w14:paraId="5428C76D" w14:textId="1E81891D" w:rsidR="002F2DA0" w:rsidRDefault="002F2DA0"/>
    <w:p w14:paraId="6A75E5D7" w14:textId="7D73EE8A" w:rsidR="002F2DA0" w:rsidRDefault="002F2DA0"/>
    <w:p w14:paraId="63933292" w14:textId="7590B5ED" w:rsidR="002F2DA0" w:rsidRDefault="002F2DA0"/>
    <w:p w14:paraId="4BA02E85" w14:textId="06C212EA" w:rsidR="002F2DA0" w:rsidRDefault="002F2DA0"/>
    <w:p w14:paraId="5E5C3C80" w14:textId="74149BAB" w:rsidR="00A20F8B" w:rsidRDefault="00A20F8B"/>
    <w:p w14:paraId="55A4E954" w14:textId="6DC46892" w:rsidR="00A20F8B" w:rsidRDefault="00A20F8B"/>
    <w:p w14:paraId="22EC9DDB" w14:textId="3CC044C6" w:rsidR="008D24BE" w:rsidRDefault="008D24BE"/>
    <w:p w14:paraId="371B3BDE" w14:textId="14126DC4" w:rsidR="008D24BE" w:rsidRDefault="008D24BE"/>
    <w:p w14:paraId="2209C0D0" w14:textId="4282ECAC" w:rsidR="008D24BE" w:rsidRDefault="008D24BE"/>
    <w:p w14:paraId="33BE5C66" w14:textId="4EAC60A6" w:rsidR="008D24BE" w:rsidRDefault="008D24BE"/>
    <w:p w14:paraId="46049E31" w14:textId="751B283D" w:rsidR="008D24BE" w:rsidRDefault="008D24BE"/>
    <w:p w14:paraId="2DE3A638" w14:textId="6C201293" w:rsidR="008D24BE" w:rsidRDefault="008D24BE"/>
    <w:p w14:paraId="25758F0F" w14:textId="1B4C3BBE" w:rsidR="008D24BE" w:rsidRDefault="008D24BE"/>
    <w:p w14:paraId="569C96A1" w14:textId="7B3EDD0E" w:rsidR="008D24BE" w:rsidRDefault="008D24BE"/>
    <w:p w14:paraId="35B34F8F" w14:textId="44B80914" w:rsidR="008D24BE" w:rsidRDefault="008D24BE"/>
    <w:p w14:paraId="63413076" w14:textId="77777777" w:rsidR="008D24BE" w:rsidRDefault="008D24BE"/>
    <w:p w14:paraId="56CA9129" w14:textId="50200364" w:rsidR="002F2DA0" w:rsidRDefault="002F2DA0"/>
    <w:p w14:paraId="772EE9F1" w14:textId="5D72A35A" w:rsidR="002F2DA0" w:rsidRDefault="002F2DA0"/>
    <w:p w14:paraId="11F18F7C" w14:textId="77777777" w:rsidR="002F2DA0" w:rsidRDefault="002F2DA0"/>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F2DA0" w:rsidRPr="0090566F" w14:paraId="0BA7220D" w14:textId="77777777" w:rsidTr="00CD68CF">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7A78E99D" w14:textId="77777777" w:rsidR="002F2DA0" w:rsidRPr="0090566F" w:rsidRDefault="002F2DA0" w:rsidP="00CD68CF">
            <w:pPr>
              <w:pStyle w:val="WeeklyTopicHeading1"/>
              <w:rPr>
                <w:color w:val="FFFFFF"/>
                <w:sz w:val="28"/>
                <w:szCs w:val="28"/>
              </w:rPr>
            </w:pPr>
            <w:r w:rsidRPr="0068364F">
              <w:lastRenderedPageBreak/>
              <w:t xml:space="preserve">Week </w:t>
            </w:r>
            <w:r>
              <w:t>Five</w:t>
            </w:r>
            <w:r w:rsidRPr="0068364F">
              <w:t xml:space="preserve">: </w:t>
            </w:r>
            <w:r w:rsidRPr="00EB3D5A">
              <w:t>Behavior Plans, Functional Behavior Assessments, and Coordinated Mental Health Agency Support</w:t>
            </w:r>
          </w:p>
        </w:tc>
      </w:tr>
      <w:tr w:rsidR="002F2DA0" w:rsidRPr="00842155" w14:paraId="2B038F1C" w14:textId="77777777" w:rsidTr="00CD68C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5D2037F" w14:textId="77777777" w:rsidR="002F2DA0" w:rsidRPr="005B10FE" w:rsidRDefault="002F2DA0" w:rsidP="00CD68CF">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4DCF083" w14:textId="77777777" w:rsidR="002F2DA0" w:rsidRPr="00842155" w:rsidRDefault="002F2DA0" w:rsidP="00CD68CF">
            <w:pPr>
              <w:tabs>
                <w:tab w:val="left" w:pos="0"/>
                <w:tab w:val="left" w:pos="3720"/>
              </w:tabs>
              <w:outlineLvl w:val="0"/>
              <w:rPr>
                <w:rFonts w:cs="Arial"/>
                <w:szCs w:val="20"/>
              </w:rPr>
            </w:pPr>
            <w:r w:rsidRPr="005B10FE">
              <w:rPr>
                <w:rFonts w:cs="Arial"/>
                <w:b/>
                <w:i/>
                <w:szCs w:val="20"/>
              </w:rPr>
              <w:t>Alignment</w:t>
            </w:r>
          </w:p>
        </w:tc>
      </w:tr>
      <w:tr w:rsidR="002F2DA0" w:rsidRPr="00842155" w14:paraId="2029181B" w14:textId="77777777" w:rsidTr="00CD68CF">
        <w:trPr>
          <w:trHeight w:val="30"/>
        </w:trPr>
        <w:tc>
          <w:tcPr>
            <w:tcW w:w="10170" w:type="dxa"/>
            <w:gridSpan w:val="2"/>
            <w:tcBorders>
              <w:bottom w:val="nil"/>
              <w:right w:val="nil"/>
            </w:tcBorders>
            <w:tcMar>
              <w:top w:w="115" w:type="dxa"/>
              <w:left w:w="115" w:type="dxa"/>
              <w:bottom w:w="115" w:type="dxa"/>
              <w:right w:w="115" w:type="dxa"/>
            </w:tcMar>
          </w:tcPr>
          <w:p w14:paraId="4295DD85" w14:textId="567122E9" w:rsidR="002F2DA0" w:rsidRPr="00842155" w:rsidRDefault="002F2DA0" w:rsidP="002F2DA0">
            <w:pPr>
              <w:pStyle w:val="ObjectiveBullet"/>
              <w:numPr>
                <w:ilvl w:val="1"/>
                <w:numId w:val="12"/>
              </w:numPr>
              <w:tabs>
                <w:tab w:val="clear" w:pos="0"/>
              </w:tabs>
            </w:pPr>
            <w:r w:rsidRPr="00853330">
              <w:t>Explain legislation regarding behavior and discipline</w:t>
            </w:r>
            <w:r w:rsidR="005C48D0">
              <w:t>.</w:t>
            </w:r>
            <w:r w:rsidRPr="00853330">
              <w:t xml:space="preserve"> </w:t>
            </w:r>
          </w:p>
        </w:tc>
        <w:tc>
          <w:tcPr>
            <w:tcW w:w="2880" w:type="dxa"/>
            <w:gridSpan w:val="2"/>
            <w:tcBorders>
              <w:left w:val="nil"/>
              <w:bottom w:val="nil"/>
            </w:tcBorders>
          </w:tcPr>
          <w:p w14:paraId="0A600193" w14:textId="68FB9931" w:rsidR="002F2DA0" w:rsidRPr="00842155" w:rsidRDefault="002F2DA0" w:rsidP="00CD68CF">
            <w:pPr>
              <w:tabs>
                <w:tab w:val="left" w:pos="0"/>
                <w:tab w:val="left" w:pos="3720"/>
              </w:tabs>
              <w:outlineLvl w:val="0"/>
              <w:rPr>
                <w:rFonts w:cs="Arial"/>
                <w:szCs w:val="20"/>
              </w:rPr>
            </w:pPr>
            <w:r>
              <w:rPr>
                <w:rFonts w:cs="Arial"/>
                <w:szCs w:val="20"/>
              </w:rPr>
              <w:t>CLO</w:t>
            </w:r>
            <w:r w:rsidR="002322FA">
              <w:rPr>
                <w:rFonts w:cs="Arial"/>
                <w:szCs w:val="20"/>
              </w:rPr>
              <w:t>1</w:t>
            </w:r>
          </w:p>
        </w:tc>
      </w:tr>
      <w:tr w:rsidR="002F2DA0" w:rsidRPr="00842155" w14:paraId="55FA6B9A" w14:textId="77777777" w:rsidTr="00CD68CF">
        <w:trPr>
          <w:trHeight w:val="38"/>
        </w:trPr>
        <w:tc>
          <w:tcPr>
            <w:tcW w:w="10170" w:type="dxa"/>
            <w:gridSpan w:val="2"/>
            <w:tcBorders>
              <w:top w:val="nil"/>
              <w:bottom w:val="nil"/>
              <w:right w:val="nil"/>
            </w:tcBorders>
            <w:tcMar>
              <w:top w:w="115" w:type="dxa"/>
              <w:left w:w="115" w:type="dxa"/>
              <w:bottom w:w="115" w:type="dxa"/>
              <w:right w:w="115" w:type="dxa"/>
            </w:tcMar>
          </w:tcPr>
          <w:p w14:paraId="638E8405" w14:textId="59E6B45F" w:rsidR="002F2DA0" w:rsidRPr="00842155" w:rsidRDefault="00217DD8" w:rsidP="002F2DA0">
            <w:pPr>
              <w:pStyle w:val="ObjectiveBullet"/>
              <w:numPr>
                <w:ilvl w:val="1"/>
                <w:numId w:val="12"/>
              </w:numPr>
            </w:pPr>
            <w:r>
              <w:t>Differentiate</w:t>
            </w:r>
            <w:r w:rsidR="002F2DA0" w:rsidRPr="00853330">
              <w:t xml:space="preserve"> between a behavior intervention plan and</w:t>
            </w:r>
            <w:r w:rsidR="005C48D0">
              <w:t xml:space="preserve"> a</w:t>
            </w:r>
            <w:r w:rsidR="002F2DA0" w:rsidRPr="00853330">
              <w:t xml:space="preserve"> functional behavior assessment</w:t>
            </w:r>
            <w:r w:rsidR="005C48D0">
              <w:t>.</w:t>
            </w:r>
          </w:p>
        </w:tc>
        <w:tc>
          <w:tcPr>
            <w:tcW w:w="2880" w:type="dxa"/>
            <w:gridSpan w:val="2"/>
            <w:tcBorders>
              <w:top w:val="nil"/>
              <w:left w:val="nil"/>
              <w:bottom w:val="nil"/>
            </w:tcBorders>
          </w:tcPr>
          <w:p w14:paraId="6D6BA734" w14:textId="4275112E" w:rsidR="002F2DA0" w:rsidRPr="00842155" w:rsidRDefault="002F2DA0" w:rsidP="00CD68CF">
            <w:pPr>
              <w:tabs>
                <w:tab w:val="left" w:pos="0"/>
                <w:tab w:val="left" w:pos="3720"/>
              </w:tabs>
              <w:outlineLvl w:val="0"/>
              <w:rPr>
                <w:rFonts w:cs="Arial"/>
                <w:szCs w:val="20"/>
              </w:rPr>
            </w:pPr>
            <w:r>
              <w:rPr>
                <w:rFonts w:cs="Arial"/>
                <w:szCs w:val="20"/>
              </w:rPr>
              <w:t>CLO</w:t>
            </w:r>
            <w:r w:rsidR="002322FA">
              <w:rPr>
                <w:rFonts w:cs="Arial"/>
                <w:szCs w:val="20"/>
              </w:rPr>
              <w:t>1</w:t>
            </w:r>
          </w:p>
        </w:tc>
      </w:tr>
      <w:tr w:rsidR="002F2DA0" w:rsidRPr="00842155" w14:paraId="46A6D793" w14:textId="77777777" w:rsidTr="00CD68CF">
        <w:trPr>
          <w:trHeight w:val="38"/>
        </w:trPr>
        <w:tc>
          <w:tcPr>
            <w:tcW w:w="10170" w:type="dxa"/>
            <w:gridSpan w:val="2"/>
            <w:tcBorders>
              <w:top w:val="nil"/>
              <w:bottom w:val="nil"/>
              <w:right w:val="nil"/>
            </w:tcBorders>
            <w:tcMar>
              <w:top w:w="115" w:type="dxa"/>
              <w:left w:w="115" w:type="dxa"/>
              <w:bottom w:w="115" w:type="dxa"/>
              <w:right w:w="115" w:type="dxa"/>
            </w:tcMar>
          </w:tcPr>
          <w:p w14:paraId="02FEDA93" w14:textId="02A27689" w:rsidR="002F2DA0" w:rsidRPr="00842155" w:rsidRDefault="002F2DA0" w:rsidP="002F2DA0">
            <w:pPr>
              <w:pStyle w:val="ObjectiveBullet"/>
              <w:numPr>
                <w:ilvl w:val="1"/>
                <w:numId w:val="12"/>
              </w:numPr>
            </w:pPr>
            <w:r w:rsidRPr="00853330">
              <w:t>Explain effective teaching and changing behavior</w:t>
            </w:r>
            <w:r w:rsidR="005C48D0">
              <w:t>.</w:t>
            </w:r>
            <w:r w:rsidRPr="00853330">
              <w:t xml:space="preserve"> </w:t>
            </w:r>
          </w:p>
        </w:tc>
        <w:tc>
          <w:tcPr>
            <w:tcW w:w="2880" w:type="dxa"/>
            <w:gridSpan w:val="2"/>
            <w:tcBorders>
              <w:top w:val="nil"/>
              <w:left w:val="nil"/>
              <w:bottom w:val="nil"/>
            </w:tcBorders>
          </w:tcPr>
          <w:p w14:paraId="0613F4E6" w14:textId="14AC86B3" w:rsidR="002F2DA0" w:rsidRPr="00842155" w:rsidRDefault="002F2DA0" w:rsidP="00CD68CF">
            <w:pPr>
              <w:tabs>
                <w:tab w:val="left" w:pos="0"/>
                <w:tab w:val="left" w:pos="3720"/>
              </w:tabs>
              <w:outlineLvl w:val="0"/>
              <w:rPr>
                <w:rFonts w:cs="Arial"/>
                <w:szCs w:val="20"/>
              </w:rPr>
            </w:pPr>
            <w:r>
              <w:rPr>
                <w:rFonts w:cs="Arial"/>
                <w:szCs w:val="20"/>
              </w:rPr>
              <w:t>CLO</w:t>
            </w:r>
            <w:r w:rsidR="002322FA">
              <w:rPr>
                <w:rFonts w:cs="Arial"/>
                <w:szCs w:val="20"/>
              </w:rPr>
              <w:t>1</w:t>
            </w:r>
          </w:p>
        </w:tc>
      </w:tr>
      <w:tr w:rsidR="002F2DA0" w:rsidRPr="00842155" w14:paraId="3568591E" w14:textId="77777777" w:rsidTr="00CD68C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9A8FFD5" w14:textId="64964EA9" w:rsidR="002F2DA0" w:rsidRPr="00842155" w:rsidRDefault="00217DD8" w:rsidP="005C48D0">
            <w:pPr>
              <w:pStyle w:val="ObjectiveBullet"/>
              <w:numPr>
                <w:ilvl w:val="1"/>
                <w:numId w:val="12"/>
              </w:numPr>
            </w:pPr>
            <w:r>
              <w:t>Demonstrate</w:t>
            </w:r>
            <w:r w:rsidR="002F2DA0" w:rsidRPr="00853330">
              <w:t xml:space="preserve"> the benefits of coordinated </w:t>
            </w:r>
            <w:r w:rsidR="002F2DA0">
              <w:t xml:space="preserve">mental health </w:t>
            </w:r>
            <w:r w:rsidR="002F2DA0" w:rsidRPr="00853330">
              <w:t>agency support</w:t>
            </w:r>
            <w:r w:rsidR="005C48D0">
              <w:t>, as well as</w:t>
            </w:r>
            <w:r w:rsidR="002F2DA0">
              <w:t xml:space="preserve"> the administrator’s role</w:t>
            </w:r>
            <w:r w:rsidR="005C48D0">
              <w:t>.</w:t>
            </w:r>
          </w:p>
        </w:tc>
        <w:tc>
          <w:tcPr>
            <w:tcW w:w="2880" w:type="dxa"/>
            <w:gridSpan w:val="2"/>
            <w:tcBorders>
              <w:top w:val="nil"/>
              <w:left w:val="nil"/>
              <w:bottom w:val="single" w:sz="4" w:space="0" w:color="000000" w:themeColor="text1"/>
            </w:tcBorders>
          </w:tcPr>
          <w:p w14:paraId="336B45FA" w14:textId="54438154" w:rsidR="002F2DA0" w:rsidRPr="00842155" w:rsidRDefault="002F2DA0" w:rsidP="00CD68CF">
            <w:pPr>
              <w:tabs>
                <w:tab w:val="left" w:pos="0"/>
                <w:tab w:val="left" w:pos="3720"/>
              </w:tabs>
              <w:outlineLvl w:val="0"/>
              <w:rPr>
                <w:rFonts w:cs="Arial"/>
                <w:szCs w:val="20"/>
              </w:rPr>
            </w:pPr>
            <w:r>
              <w:rPr>
                <w:rFonts w:cs="Arial"/>
                <w:szCs w:val="20"/>
              </w:rPr>
              <w:t>CLO</w:t>
            </w:r>
            <w:r w:rsidR="002322FA">
              <w:rPr>
                <w:rFonts w:cs="Arial"/>
                <w:szCs w:val="20"/>
              </w:rPr>
              <w:t>1</w:t>
            </w:r>
          </w:p>
        </w:tc>
      </w:tr>
      <w:tr w:rsidR="002F2DA0" w:rsidRPr="00842155" w14:paraId="71511904" w14:textId="77777777" w:rsidTr="00CD68C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F2FB0CE" w14:textId="77777777" w:rsidR="002F2DA0" w:rsidRDefault="002F2DA0" w:rsidP="00CD68CF">
            <w:pPr>
              <w:tabs>
                <w:tab w:val="left" w:pos="0"/>
                <w:tab w:val="left" w:pos="3720"/>
              </w:tabs>
              <w:outlineLvl w:val="0"/>
              <w:rPr>
                <w:rFonts w:cs="Arial"/>
                <w:i/>
                <w:szCs w:val="20"/>
              </w:rPr>
            </w:pPr>
            <w:r>
              <w:rPr>
                <w:rFonts w:cs="Arial"/>
                <w:b/>
                <w:i/>
                <w:sz w:val="22"/>
                <w:szCs w:val="20"/>
              </w:rPr>
              <w:t>Resources, Activities, and Preparation</w:t>
            </w:r>
          </w:p>
          <w:p w14:paraId="639ED807" w14:textId="77777777" w:rsidR="002F2DA0" w:rsidRPr="005B10FE" w:rsidRDefault="002F2DA0" w:rsidP="00CD68CF">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FD274DC" w14:textId="77777777" w:rsidR="002F2DA0" w:rsidRPr="005B10FE" w:rsidRDefault="002F2DA0" w:rsidP="00CD68C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7DA007A" w14:textId="77777777" w:rsidR="002F2DA0" w:rsidRPr="005B10FE" w:rsidRDefault="002F2DA0" w:rsidP="00CD68CF">
            <w:pPr>
              <w:tabs>
                <w:tab w:val="left" w:pos="0"/>
                <w:tab w:val="left" w:pos="3720"/>
              </w:tabs>
              <w:outlineLvl w:val="0"/>
              <w:rPr>
                <w:rFonts w:cs="Arial"/>
                <w:b/>
                <w:i/>
                <w:szCs w:val="20"/>
              </w:rPr>
            </w:pPr>
            <w:r>
              <w:rPr>
                <w:rFonts w:cs="Arial"/>
                <w:b/>
                <w:i/>
                <w:szCs w:val="20"/>
              </w:rPr>
              <w:t>AIE</w:t>
            </w:r>
          </w:p>
        </w:tc>
      </w:tr>
      <w:tr w:rsidR="002F2DA0" w:rsidRPr="00842155" w14:paraId="085F319A" w14:textId="77777777" w:rsidTr="00CD68C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39A058" w14:textId="77777777" w:rsidR="002F2DA0" w:rsidRDefault="002F2DA0" w:rsidP="00CD68CF">
            <w:pPr>
              <w:pStyle w:val="AssignmentsLevel2"/>
              <w:numPr>
                <w:ilvl w:val="0"/>
                <w:numId w:val="0"/>
              </w:numPr>
              <w:ind w:left="360" w:hanging="360"/>
              <w:rPr>
                <w:b/>
              </w:rPr>
            </w:pPr>
            <w:r w:rsidRPr="008D24BE">
              <w:rPr>
                <w:b/>
              </w:rPr>
              <w:t>Behavior Plans</w:t>
            </w:r>
          </w:p>
          <w:p w14:paraId="3FDBF8A7" w14:textId="77777777" w:rsidR="005C48D0" w:rsidRPr="008D24BE" w:rsidRDefault="005C48D0" w:rsidP="00CD68CF">
            <w:pPr>
              <w:pStyle w:val="AssignmentsLevel2"/>
              <w:numPr>
                <w:ilvl w:val="0"/>
                <w:numId w:val="0"/>
              </w:numPr>
              <w:ind w:left="360" w:hanging="360"/>
              <w:rPr>
                <w:b/>
              </w:rPr>
            </w:pPr>
          </w:p>
          <w:p w14:paraId="70C92D67" w14:textId="04F82DE7" w:rsidR="002F2DA0" w:rsidRPr="00326A30" w:rsidRDefault="002F2DA0" w:rsidP="00CD68CF">
            <w:pPr>
              <w:pStyle w:val="AssignmentsLevel2"/>
              <w:rPr>
                <w:i/>
              </w:rPr>
            </w:pPr>
            <w:r w:rsidRPr="00D42C80">
              <w:t>Ch. 5</w:t>
            </w:r>
            <w:r w:rsidR="005C48D0">
              <w:t>,</w:t>
            </w:r>
            <w:r w:rsidRPr="00D42C80">
              <w:t xml:space="preserve"> </w:t>
            </w:r>
            <w:r w:rsidR="005C48D0">
              <w:t>“</w:t>
            </w:r>
            <w:r w:rsidRPr="00D42C80">
              <w:t>Discipline: Functional Behavior Assessment and Behavior Intervention Plans</w:t>
            </w:r>
            <w:r w:rsidR="005C48D0">
              <w:t>,”</w:t>
            </w:r>
            <w:r w:rsidRPr="00D42C80">
              <w:t xml:space="preserve"> of </w:t>
            </w:r>
            <w:r w:rsidRPr="00326A30">
              <w:rPr>
                <w:i/>
              </w:rPr>
              <w:t>Leadership Practices for Special and General Educators</w:t>
            </w:r>
          </w:p>
          <w:p w14:paraId="70DFB5A9" w14:textId="77777777" w:rsidR="002F2DA0" w:rsidRDefault="00355492" w:rsidP="00CD68CF">
            <w:pPr>
              <w:pStyle w:val="AssignmentsLevel2"/>
            </w:pPr>
            <w:hyperlink r:id="rId69" w:history="1">
              <w:r w:rsidR="002F2DA0" w:rsidRPr="00D42C80">
                <w:rPr>
                  <w:rStyle w:val="Hyperlink"/>
                </w:rPr>
                <w:t>Addressing Behavior in Early Intervention Plans</w:t>
              </w:r>
            </w:hyperlink>
          </w:p>
          <w:p w14:paraId="51490E4D" w14:textId="77777777" w:rsidR="002F2DA0" w:rsidRDefault="002F2DA0" w:rsidP="00CD68CF">
            <w:pPr>
              <w:pStyle w:val="AssignmentsLevel2"/>
              <w:numPr>
                <w:ilvl w:val="0"/>
                <w:numId w:val="0"/>
              </w:numPr>
              <w:ind w:left="360" w:hanging="360"/>
            </w:pPr>
          </w:p>
          <w:p w14:paraId="7AB68E30" w14:textId="77777777" w:rsidR="002F2DA0" w:rsidRDefault="002F2DA0" w:rsidP="00CD68CF">
            <w:pPr>
              <w:pStyle w:val="AssignmentsLevel2"/>
              <w:numPr>
                <w:ilvl w:val="0"/>
                <w:numId w:val="0"/>
              </w:numPr>
              <w:ind w:left="360" w:hanging="360"/>
              <w:rPr>
                <w:b/>
              </w:rPr>
            </w:pPr>
            <w:r w:rsidRPr="008D24BE">
              <w:rPr>
                <w:b/>
              </w:rPr>
              <w:t>Functional Behavior Assessments</w:t>
            </w:r>
          </w:p>
          <w:p w14:paraId="74DEFA87" w14:textId="77777777" w:rsidR="005C48D0" w:rsidRPr="008D24BE" w:rsidRDefault="005C48D0" w:rsidP="00CD68CF">
            <w:pPr>
              <w:pStyle w:val="AssignmentsLevel2"/>
              <w:numPr>
                <w:ilvl w:val="0"/>
                <w:numId w:val="0"/>
              </w:numPr>
              <w:ind w:left="360" w:hanging="360"/>
              <w:rPr>
                <w:b/>
              </w:rPr>
            </w:pPr>
          </w:p>
          <w:p w14:paraId="2687E94D" w14:textId="77777777" w:rsidR="002F2DA0" w:rsidRPr="002F2DA0" w:rsidRDefault="00355492" w:rsidP="00CD68CF">
            <w:pPr>
              <w:pStyle w:val="AssignmentsLevel2"/>
              <w:rPr>
                <w:rStyle w:val="Hyperlink"/>
                <w:color w:val="auto"/>
                <w:u w:val="none"/>
              </w:rPr>
            </w:pPr>
            <w:hyperlink r:id="rId70" w:history="1">
              <w:r w:rsidR="002F2DA0" w:rsidRPr="00D42C80">
                <w:rPr>
                  <w:rStyle w:val="Hyperlink"/>
                </w:rPr>
                <w:t>FBA training: Developing Effective and Feasible Function-Based Intervention Plans for students in Elementary Grade Levels</w:t>
              </w:r>
            </w:hyperlink>
          </w:p>
          <w:p w14:paraId="0409439A" w14:textId="5C50E5AC" w:rsidR="002F2DA0" w:rsidRPr="00842155" w:rsidRDefault="00355492" w:rsidP="00CD68CF">
            <w:pPr>
              <w:pStyle w:val="AssignmentsLevel2"/>
            </w:pPr>
            <w:hyperlink r:id="rId71" w:history="1">
              <w:r w:rsidR="002F2DA0" w:rsidRPr="00D42C80">
                <w:rPr>
                  <w:rStyle w:val="Hyperlink"/>
                </w:rPr>
                <w:t>FBA Training: Developing Effective and Feasible Function-Based Intervention Plans for students in Middle and High School</w:t>
              </w:r>
            </w:hyperlink>
          </w:p>
        </w:tc>
        <w:tc>
          <w:tcPr>
            <w:tcW w:w="1440" w:type="dxa"/>
            <w:tcBorders>
              <w:left w:val="single" w:sz="4" w:space="0" w:color="000000" w:themeColor="text1"/>
            </w:tcBorders>
            <w:shd w:val="clear" w:color="auto" w:fill="FFFFFF" w:themeFill="background1"/>
          </w:tcPr>
          <w:p w14:paraId="7273138E" w14:textId="77777777" w:rsidR="002F2DA0" w:rsidRPr="009F6FAF" w:rsidRDefault="002F2DA0" w:rsidP="00CD68CF">
            <w:pPr>
              <w:rPr>
                <w:rFonts w:cs="Arial"/>
                <w:szCs w:val="20"/>
              </w:rPr>
            </w:pPr>
            <w:r>
              <w:rPr>
                <w:rFonts w:cs="Arial"/>
                <w:szCs w:val="20"/>
              </w:rPr>
              <w:t>5.1-5.4</w:t>
            </w:r>
          </w:p>
        </w:tc>
        <w:tc>
          <w:tcPr>
            <w:tcW w:w="1440" w:type="dxa"/>
            <w:tcBorders>
              <w:left w:val="single" w:sz="4" w:space="0" w:color="000000" w:themeColor="text1"/>
            </w:tcBorders>
            <w:shd w:val="clear" w:color="auto" w:fill="FFFFFF" w:themeFill="background1"/>
          </w:tcPr>
          <w:p w14:paraId="43C219A9" w14:textId="77777777" w:rsidR="002F2DA0" w:rsidRPr="009F6FAF" w:rsidRDefault="002F2DA0" w:rsidP="00CD68CF">
            <w:pPr>
              <w:rPr>
                <w:rFonts w:cs="Arial"/>
                <w:szCs w:val="20"/>
              </w:rPr>
            </w:pPr>
          </w:p>
        </w:tc>
      </w:tr>
      <w:tr w:rsidR="002F2DA0" w:rsidRPr="00842155" w14:paraId="0A4A5166" w14:textId="77777777" w:rsidTr="00CD68C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6FEA62E" w14:textId="77777777" w:rsidR="002F2DA0" w:rsidRDefault="002F2DA0" w:rsidP="00CD68CF">
            <w:pPr>
              <w:tabs>
                <w:tab w:val="left" w:pos="0"/>
                <w:tab w:val="left" w:pos="3720"/>
              </w:tabs>
              <w:outlineLvl w:val="0"/>
              <w:rPr>
                <w:rFonts w:cs="Arial"/>
                <w:i/>
                <w:szCs w:val="20"/>
              </w:rPr>
            </w:pPr>
            <w:r>
              <w:rPr>
                <w:rFonts w:cs="Arial"/>
                <w:b/>
                <w:i/>
                <w:sz w:val="22"/>
                <w:szCs w:val="20"/>
              </w:rPr>
              <w:t>Graded Assignments</w:t>
            </w:r>
          </w:p>
          <w:p w14:paraId="323A0642" w14:textId="77777777" w:rsidR="002F2DA0" w:rsidRPr="005B10FE" w:rsidRDefault="002F2DA0" w:rsidP="00CD68CF">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70ED9C1" w14:textId="77777777" w:rsidR="002F2DA0" w:rsidRPr="005B10FE" w:rsidRDefault="002F2DA0" w:rsidP="00CD68C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FC4C1C5" w14:textId="77777777" w:rsidR="002F2DA0" w:rsidRPr="005B10FE" w:rsidRDefault="002F2DA0" w:rsidP="00CD68CF">
            <w:pPr>
              <w:rPr>
                <w:rFonts w:cs="Arial"/>
                <w:b/>
                <w:i/>
                <w:szCs w:val="20"/>
              </w:rPr>
            </w:pPr>
            <w:r>
              <w:rPr>
                <w:rFonts w:cs="Arial"/>
                <w:b/>
                <w:i/>
                <w:szCs w:val="20"/>
              </w:rPr>
              <w:t>AIE</w:t>
            </w:r>
          </w:p>
        </w:tc>
      </w:tr>
      <w:tr w:rsidR="002F2DA0" w:rsidRPr="00103FC5" w14:paraId="752ED8E7" w14:textId="77777777" w:rsidTr="00CD68CF">
        <w:tc>
          <w:tcPr>
            <w:tcW w:w="10170" w:type="dxa"/>
            <w:gridSpan w:val="2"/>
            <w:tcMar>
              <w:top w:w="115" w:type="dxa"/>
              <w:left w:w="115" w:type="dxa"/>
              <w:bottom w:w="115" w:type="dxa"/>
              <w:right w:w="115" w:type="dxa"/>
            </w:tcMar>
          </w:tcPr>
          <w:p w14:paraId="60217DAF" w14:textId="77777777" w:rsidR="002F2DA0" w:rsidRDefault="002F2DA0" w:rsidP="00CD68CF">
            <w:pPr>
              <w:tabs>
                <w:tab w:val="left" w:pos="2329"/>
              </w:tabs>
              <w:rPr>
                <w:rFonts w:cs="Arial"/>
                <w:b/>
                <w:szCs w:val="20"/>
              </w:rPr>
            </w:pPr>
            <w:r w:rsidRPr="009E39C8">
              <w:rPr>
                <w:rFonts w:cs="Arial"/>
                <w:b/>
                <w:szCs w:val="20"/>
              </w:rPr>
              <w:t xml:space="preserve">Mental Health Agency </w:t>
            </w:r>
            <w:r>
              <w:rPr>
                <w:rFonts w:cs="Arial"/>
                <w:b/>
                <w:szCs w:val="20"/>
              </w:rPr>
              <w:t>Job Aid</w:t>
            </w:r>
          </w:p>
          <w:p w14:paraId="7FDF9549" w14:textId="77777777" w:rsidR="002F2DA0" w:rsidRDefault="002F2DA0" w:rsidP="00CD68CF"/>
          <w:p w14:paraId="3F6F153E" w14:textId="4F07453F" w:rsidR="002F2DA0" w:rsidRDefault="002F2DA0" w:rsidP="00CD68CF">
            <w:r>
              <w:t xml:space="preserve">You are challenged as a new special education administrator to develop a job aid for your staff regarding </w:t>
            </w:r>
            <w:r w:rsidR="005C48D0">
              <w:t>m</w:t>
            </w:r>
            <w:r>
              <w:t xml:space="preserve">ental </w:t>
            </w:r>
            <w:r w:rsidR="005C48D0">
              <w:t>h</w:t>
            </w:r>
            <w:r>
              <w:t xml:space="preserve">ealth and </w:t>
            </w:r>
            <w:r w:rsidR="005C48D0">
              <w:t>a</w:t>
            </w:r>
            <w:r>
              <w:t xml:space="preserve">gency </w:t>
            </w:r>
            <w:r w:rsidR="005C48D0">
              <w:t>s</w:t>
            </w:r>
            <w:r>
              <w:t xml:space="preserve">upport. </w:t>
            </w:r>
          </w:p>
          <w:p w14:paraId="238ED1F4" w14:textId="77777777" w:rsidR="002F2DA0" w:rsidRDefault="002F2DA0" w:rsidP="00CD68CF"/>
          <w:p w14:paraId="39193CBB" w14:textId="64F86384" w:rsidR="002F2DA0" w:rsidRDefault="002F2DA0" w:rsidP="00CD68CF">
            <w:r w:rsidRPr="00C81455">
              <w:rPr>
                <w:b/>
              </w:rPr>
              <w:t>Review</w:t>
            </w:r>
            <w:r>
              <w:t xml:space="preserve"> pp</w:t>
            </w:r>
            <w:r w:rsidR="005C48D0">
              <w:t>.</w:t>
            </w:r>
            <w:r>
              <w:t xml:space="preserve"> 211</w:t>
            </w:r>
            <w:r w:rsidR="005C48D0">
              <w:rPr>
                <w:rFonts w:cs="Arial"/>
              </w:rPr>
              <w:t>–</w:t>
            </w:r>
            <w:r>
              <w:t xml:space="preserve">215 of </w:t>
            </w:r>
            <w:r w:rsidRPr="008D24BE">
              <w:rPr>
                <w:i/>
              </w:rPr>
              <w:t>The Special Education Program Administrator’s Handbook</w:t>
            </w:r>
            <w:r>
              <w:t xml:space="preserve">. </w:t>
            </w:r>
          </w:p>
          <w:p w14:paraId="183BA987" w14:textId="77777777" w:rsidR="002F2DA0" w:rsidRDefault="002F2DA0" w:rsidP="00CD68CF"/>
          <w:p w14:paraId="43E3607B" w14:textId="7FFEEB51" w:rsidR="002F2DA0" w:rsidRDefault="002F2DA0" w:rsidP="00CD68CF">
            <w:r w:rsidRPr="00C81455">
              <w:rPr>
                <w:b/>
              </w:rPr>
              <w:lastRenderedPageBreak/>
              <w:t>Create</w:t>
            </w:r>
            <w:r>
              <w:t xml:space="preserve"> guidelines for your school</w:t>
            </w:r>
            <w:r w:rsidR="005C48D0">
              <w:t xml:space="preserve"> or </w:t>
            </w:r>
            <w:r>
              <w:t>district to follow. Be creative. Your guidelines should address the following areas:</w:t>
            </w:r>
          </w:p>
          <w:p w14:paraId="3CCDBCB8" w14:textId="77777777" w:rsidR="005C48D0" w:rsidRDefault="005C48D0" w:rsidP="00CD68CF"/>
          <w:p w14:paraId="04F9309E" w14:textId="719685EC" w:rsidR="002F2DA0" w:rsidRDefault="002F2DA0" w:rsidP="00CD68CF">
            <w:pPr>
              <w:pStyle w:val="AssignmentsLevel2"/>
            </w:pPr>
            <w:r>
              <w:t xml:space="preserve">Parent </w:t>
            </w:r>
            <w:r w:rsidR="005C48D0">
              <w:t>e</w:t>
            </w:r>
            <w:r>
              <w:t xml:space="preserve">ducation </w:t>
            </w:r>
          </w:p>
          <w:p w14:paraId="66CAE062" w14:textId="77777777" w:rsidR="002F2DA0" w:rsidRDefault="002F2DA0" w:rsidP="00CD68CF">
            <w:pPr>
              <w:pStyle w:val="AssignmentsLevel2"/>
            </w:pPr>
            <w:r>
              <w:t>Distress signs staff should look for in students</w:t>
            </w:r>
          </w:p>
          <w:p w14:paraId="100EF848" w14:textId="369CA68C" w:rsidR="002F2DA0" w:rsidRDefault="002F2DA0" w:rsidP="00CD68CF">
            <w:pPr>
              <w:pStyle w:val="AssignmentsLevel2"/>
            </w:pPr>
            <w:r>
              <w:t xml:space="preserve">Mental </w:t>
            </w:r>
            <w:r w:rsidR="005C48D0">
              <w:t>h</w:t>
            </w:r>
            <w:r>
              <w:t>ealth referral team members and their specific roles</w:t>
            </w:r>
          </w:p>
          <w:p w14:paraId="29578C1E" w14:textId="32AE0D6B" w:rsidR="002F2DA0" w:rsidRDefault="002F2DA0" w:rsidP="00CD68CF">
            <w:pPr>
              <w:pStyle w:val="AssignmentsLevel2"/>
            </w:pPr>
            <w:r>
              <w:t xml:space="preserve">Mental </w:t>
            </w:r>
            <w:r w:rsidR="005C48D0">
              <w:t>h</w:t>
            </w:r>
            <w:r>
              <w:t xml:space="preserve">ealth referral process for a child with concerns </w:t>
            </w:r>
          </w:p>
          <w:p w14:paraId="1EA729F3" w14:textId="77777777" w:rsidR="002F2DA0" w:rsidRDefault="002F2DA0" w:rsidP="00CD68CF">
            <w:pPr>
              <w:pStyle w:val="AssignmentsLevel2"/>
            </w:pPr>
            <w:r>
              <w:t>Wellness promotion</w:t>
            </w:r>
          </w:p>
          <w:p w14:paraId="0E011AF5" w14:textId="77777777" w:rsidR="002F2DA0" w:rsidRDefault="002F2DA0" w:rsidP="00CD68CF">
            <w:pPr>
              <w:pStyle w:val="AssignmentsLevel2"/>
            </w:pPr>
            <w:r>
              <w:t>Mental health prevention</w:t>
            </w:r>
          </w:p>
          <w:p w14:paraId="5B73EE03" w14:textId="77777777" w:rsidR="002F2DA0" w:rsidRDefault="002F2DA0" w:rsidP="00CD68CF">
            <w:pPr>
              <w:pStyle w:val="AssignmentsLevel2"/>
            </w:pPr>
            <w:r>
              <w:t>Teacher reporting system</w:t>
            </w:r>
          </w:p>
          <w:p w14:paraId="097ECE19" w14:textId="77777777" w:rsidR="002F2DA0" w:rsidRDefault="002F2DA0" w:rsidP="00CD68CF">
            <w:pPr>
              <w:pStyle w:val="AssignmentsLevel3"/>
            </w:pPr>
            <w:r>
              <w:t xml:space="preserve">What will this look like? </w:t>
            </w:r>
          </w:p>
          <w:p w14:paraId="60B542DD" w14:textId="77777777" w:rsidR="002F2DA0" w:rsidRDefault="002F2DA0" w:rsidP="00CD68CF">
            <w:pPr>
              <w:pStyle w:val="AssignmentsLevel3"/>
            </w:pPr>
            <w:r>
              <w:t xml:space="preserve">Will there be a special form? </w:t>
            </w:r>
          </w:p>
          <w:p w14:paraId="24D2F174" w14:textId="370DECFD" w:rsidR="002F2DA0" w:rsidRDefault="002F2DA0" w:rsidP="00CD68CF">
            <w:pPr>
              <w:pStyle w:val="AssignmentsLevel3"/>
            </w:pPr>
            <w:r>
              <w:t xml:space="preserve">Who will teachers submit this too? </w:t>
            </w:r>
            <w:r w:rsidR="005C48D0">
              <w:br/>
            </w:r>
          </w:p>
          <w:p w14:paraId="4B85A876" w14:textId="338FC783" w:rsidR="002F2DA0" w:rsidRDefault="002F2DA0" w:rsidP="00CD68CF">
            <w:pPr>
              <w:pStyle w:val="AssignmentsLevel2"/>
            </w:pPr>
            <w:r>
              <w:t xml:space="preserve">Special </w:t>
            </w:r>
            <w:r w:rsidR="005C48D0">
              <w:t>e</w:t>
            </w:r>
            <w:r>
              <w:t xml:space="preserve">ducation and </w:t>
            </w:r>
            <w:r w:rsidR="005C48D0">
              <w:t>m</w:t>
            </w:r>
            <w:r>
              <w:t xml:space="preserve">ental </w:t>
            </w:r>
            <w:r w:rsidR="005C48D0">
              <w:t>h</w:t>
            </w:r>
            <w:r>
              <w:t>ealth</w:t>
            </w:r>
            <w:r w:rsidR="005C48D0">
              <w:br/>
            </w:r>
          </w:p>
          <w:p w14:paraId="619C8EFB" w14:textId="2DE5BB0B" w:rsidR="002F2DA0" w:rsidRPr="008B55ED" w:rsidRDefault="002F2DA0" w:rsidP="00CD68CF">
            <w:pPr>
              <w:pStyle w:val="AssignmentsLevel3"/>
            </w:pPr>
            <w:r>
              <w:t>What you will do to support this population</w:t>
            </w:r>
            <w:r w:rsidR="005C48D0">
              <w:br/>
            </w:r>
          </w:p>
          <w:p w14:paraId="4E262466" w14:textId="77777777" w:rsidR="002F2DA0" w:rsidRPr="00C81455" w:rsidRDefault="002F2DA0" w:rsidP="00CD68CF">
            <w:pPr>
              <w:pStyle w:val="AssignmentsLevel2"/>
              <w:rPr>
                <w:b/>
              </w:rPr>
            </w:pPr>
            <w:r>
              <w:t>At least 3 things you will be cognizant of not doing</w:t>
            </w:r>
          </w:p>
          <w:p w14:paraId="284F4881" w14:textId="77777777" w:rsidR="002F2DA0" w:rsidRDefault="002F2DA0" w:rsidP="00CD68CF">
            <w:pPr>
              <w:pStyle w:val="AssignmentsLevel2"/>
            </w:pPr>
            <w:r>
              <w:t>W</w:t>
            </w:r>
            <w:r w:rsidRPr="00D372F5">
              <w:t xml:space="preserve">hy it </w:t>
            </w:r>
            <w:r>
              <w:t xml:space="preserve">is </w:t>
            </w:r>
            <w:r w:rsidRPr="00D372F5">
              <w:t>important for an administrator to be able to differentiate</w:t>
            </w:r>
            <w:r>
              <w:t xml:space="preserve"> </w:t>
            </w:r>
            <w:r w:rsidRPr="00D372F5">
              <w:t>between bad behavior and beha</w:t>
            </w:r>
            <w:r>
              <w:t>vior related to mental health</w:t>
            </w:r>
          </w:p>
          <w:p w14:paraId="049D427A" w14:textId="7101B06A" w:rsidR="002F2DA0" w:rsidRDefault="002F2DA0" w:rsidP="00CD68CF">
            <w:pPr>
              <w:pStyle w:val="AssignmentsLevel2"/>
              <w:rPr>
                <w:b/>
              </w:rPr>
            </w:pPr>
            <w:r>
              <w:t xml:space="preserve">Why </w:t>
            </w:r>
            <w:r w:rsidRPr="00D372F5">
              <w:t xml:space="preserve">it </w:t>
            </w:r>
            <w:r>
              <w:t xml:space="preserve">is </w:t>
            </w:r>
            <w:r w:rsidRPr="00D372F5">
              <w:t>important for an LEA to include a coordinated service system in their practice to support students</w:t>
            </w:r>
            <w:r w:rsidR="005C48D0">
              <w:t xml:space="preserve">, as well as </w:t>
            </w:r>
            <w:r w:rsidRPr="00D372F5">
              <w:t>what the benefits</w:t>
            </w:r>
            <w:r w:rsidR="005C48D0">
              <w:rPr>
                <w:b/>
              </w:rPr>
              <w:t xml:space="preserve"> are</w:t>
            </w:r>
          </w:p>
          <w:p w14:paraId="200BEBFC" w14:textId="77777777" w:rsidR="002F2DA0" w:rsidRDefault="002F2DA0" w:rsidP="00CD68CF">
            <w:pPr>
              <w:pStyle w:val="AssignmentsLevel2"/>
              <w:numPr>
                <w:ilvl w:val="0"/>
                <w:numId w:val="0"/>
              </w:numPr>
            </w:pPr>
          </w:p>
          <w:p w14:paraId="0468D5BA" w14:textId="77777777" w:rsidR="002F2DA0" w:rsidRPr="00103FC5" w:rsidRDefault="002F2DA0" w:rsidP="00CD68CF">
            <w:pPr>
              <w:tabs>
                <w:tab w:val="left" w:pos="2329"/>
              </w:tabs>
              <w:rPr>
                <w:rFonts w:cs="Arial"/>
                <w:b/>
                <w:szCs w:val="20"/>
              </w:rPr>
            </w:pPr>
            <w:r w:rsidRPr="00C81455">
              <w:rPr>
                <w:b/>
              </w:rPr>
              <w:t>Submit</w:t>
            </w:r>
            <w:r>
              <w:t xml:space="preserve"> your guidelines by Sunday.</w:t>
            </w:r>
          </w:p>
        </w:tc>
        <w:tc>
          <w:tcPr>
            <w:tcW w:w="1440" w:type="dxa"/>
          </w:tcPr>
          <w:p w14:paraId="44DBF65E" w14:textId="77777777" w:rsidR="002F2DA0" w:rsidRPr="00103FC5" w:rsidRDefault="002F2DA0" w:rsidP="00CD68CF">
            <w:pPr>
              <w:tabs>
                <w:tab w:val="left" w:pos="2329"/>
              </w:tabs>
              <w:rPr>
                <w:rFonts w:cs="Arial"/>
                <w:szCs w:val="20"/>
              </w:rPr>
            </w:pPr>
            <w:r>
              <w:rPr>
                <w:rFonts w:cs="Arial"/>
                <w:szCs w:val="20"/>
              </w:rPr>
              <w:lastRenderedPageBreak/>
              <w:t>5.4</w:t>
            </w:r>
          </w:p>
        </w:tc>
        <w:tc>
          <w:tcPr>
            <w:tcW w:w="1440" w:type="dxa"/>
          </w:tcPr>
          <w:p w14:paraId="45875E06" w14:textId="6E69EB7B" w:rsidR="002F2DA0" w:rsidRPr="00103FC5" w:rsidRDefault="002F2DA0" w:rsidP="00CD68CF">
            <w:pPr>
              <w:tabs>
                <w:tab w:val="left" w:pos="2329"/>
              </w:tabs>
            </w:pPr>
            <w:r>
              <w:t>3</w:t>
            </w:r>
            <w:r w:rsidR="008575A4">
              <w:t xml:space="preserve"> hours</w:t>
            </w:r>
          </w:p>
        </w:tc>
      </w:tr>
      <w:tr w:rsidR="002F2DA0" w:rsidRPr="00103FC5" w14:paraId="692E2507" w14:textId="77777777" w:rsidTr="00CD68CF">
        <w:tc>
          <w:tcPr>
            <w:tcW w:w="10170" w:type="dxa"/>
            <w:gridSpan w:val="2"/>
            <w:tcMar>
              <w:top w:w="115" w:type="dxa"/>
              <w:left w:w="115" w:type="dxa"/>
              <w:bottom w:w="115" w:type="dxa"/>
              <w:right w:w="115" w:type="dxa"/>
            </w:tcMar>
          </w:tcPr>
          <w:p w14:paraId="2144161F" w14:textId="77777777" w:rsidR="002F2DA0" w:rsidRPr="005152B3" w:rsidRDefault="002F2DA0" w:rsidP="00CD68CF">
            <w:pPr>
              <w:rPr>
                <w:b/>
              </w:rPr>
            </w:pPr>
            <w:r w:rsidRPr="005152B3">
              <w:rPr>
                <w:b/>
              </w:rPr>
              <w:t>Behavior Intervention Plans (BIP) and Functio</w:t>
            </w:r>
            <w:r>
              <w:rPr>
                <w:b/>
              </w:rPr>
              <w:t>nal Behavior Assessment (FBA)</w:t>
            </w:r>
            <w:r w:rsidRPr="005152B3">
              <w:rPr>
                <w:b/>
              </w:rPr>
              <w:t xml:space="preserve"> </w:t>
            </w:r>
            <w:r>
              <w:rPr>
                <w:b/>
              </w:rPr>
              <w:t>Paper</w:t>
            </w:r>
          </w:p>
          <w:p w14:paraId="4C117502" w14:textId="77777777" w:rsidR="002F2DA0" w:rsidRDefault="002F2DA0" w:rsidP="00CD68CF"/>
          <w:p w14:paraId="54C2AE15" w14:textId="03539176" w:rsidR="002F2DA0" w:rsidRDefault="002F2DA0" w:rsidP="00CD68CF">
            <w:r w:rsidRPr="008F7D51">
              <w:rPr>
                <w:b/>
              </w:rPr>
              <w:t>Write</w:t>
            </w:r>
            <w:r>
              <w:t xml:space="preserve"> a 3-</w:t>
            </w:r>
            <w:r w:rsidR="005C48D0">
              <w:t xml:space="preserve"> to </w:t>
            </w:r>
            <w:r>
              <w:t>5-page paper</w:t>
            </w:r>
            <w:r w:rsidR="005C48D0">
              <w:t>,</w:t>
            </w:r>
            <w:r>
              <w:t xml:space="preserve"> </w:t>
            </w:r>
            <w:r w:rsidR="005C48D0">
              <w:t>addressing</w:t>
            </w:r>
            <w:r>
              <w:t xml:space="preserve"> the following:</w:t>
            </w:r>
          </w:p>
          <w:p w14:paraId="2E7F2781" w14:textId="77777777" w:rsidR="005C48D0" w:rsidRDefault="005C48D0" w:rsidP="00CD68CF"/>
          <w:p w14:paraId="4B9D4C19" w14:textId="41DCE0FB" w:rsidR="002F2DA0" w:rsidRDefault="002F2DA0" w:rsidP="00CD68CF">
            <w:pPr>
              <w:pStyle w:val="AssignmentsLevel2"/>
            </w:pPr>
            <w:r>
              <w:t>Explain what IDEA says regarding when schools are mandated to conduct an FBA</w:t>
            </w:r>
            <w:r w:rsidR="005C48D0">
              <w:t>,</w:t>
            </w:r>
            <w:r>
              <w:t xml:space="preserve"> and then develop a B</w:t>
            </w:r>
            <w:r w:rsidR="005C48D0">
              <w:t xml:space="preserve">ehavior </w:t>
            </w:r>
            <w:r>
              <w:t>I</w:t>
            </w:r>
            <w:r w:rsidR="005C48D0">
              <w:t xml:space="preserve">ntervention </w:t>
            </w:r>
            <w:r>
              <w:t>P</w:t>
            </w:r>
            <w:r w:rsidR="005C48D0">
              <w:t>lan (BIP).</w:t>
            </w:r>
          </w:p>
          <w:p w14:paraId="6C7D2735" w14:textId="380003E1" w:rsidR="002F2DA0" w:rsidRDefault="002F2DA0" w:rsidP="00CD68CF">
            <w:pPr>
              <w:pStyle w:val="AssignmentsLevel2"/>
            </w:pPr>
            <w:r>
              <w:t xml:space="preserve">Explain your understanding of a </w:t>
            </w:r>
            <w:r w:rsidR="005C48D0">
              <w:t>BIP</w:t>
            </w:r>
            <w:r>
              <w:t xml:space="preserve"> and a</w:t>
            </w:r>
            <w:r w:rsidR="00F3633F">
              <w:t>n</w:t>
            </w:r>
            <w:r>
              <w:t xml:space="preserve"> FBA. </w:t>
            </w:r>
            <w:r w:rsidR="00F3633F">
              <w:br/>
            </w:r>
          </w:p>
          <w:p w14:paraId="18560B13" w14:textId="77777777" w:rsidR="002F2DA0" w:rsidRDefault="002F2DA0" w:rsidP="00CD68CF">
            <w:pPr>
              <w:pStyle w:val="AssignmentsLevel3"/>
            </w:pPr>
            <w:r>
              <w:t xml:space="preserve">What are they?  </w:t>
            </w:r>
          </w:p>
          <w:p w14:paraId="37F3A441" w14:textId="77777777" w:rsidR="002F2DA0" w:rsidRDefault="002F2DA0" w:rsidP="00CD68CF">
            <w:pPr>
              <w:pStyle w:val="AssignmentsLevel3"/>
            </w:pPr>
            <w:r>
              <w:t xml:space="preserve">What are their purpose? </w:t>
            </w:r>
          </w:p>
          <w:p w14:paraId="18F12EFA" w14:textId="77777777" w:rsidR="002F2DA0" w:rsidRDefault="002F2DA0" w:rsidP="00CD68CF">
            <w:pPr>
              <w:pStyle w:val="AssignmentsLevel3"/>
            </w:pPr>
            <w:r>
              <w:t xml:space="preserve">What is the difference between the two? </w:t>
            </w:r>
          </w:p>
          <w:p w14:paraId="77A3ECBB" w14:textId="1F423EC0" w:rsidR="002F2DA0" w:rsidRDefault="002F2DA0" w:rsidP="00CD68CF">
            <w:pPr>
              <w:pStyle w:val="AssignmentsLevel3"/>
            </w:pPr>
            <w:r>
              <w:t>Can each document be used as a standalone document in supporting a student’s behavior?</w:t>
            </w:r>
            <w:r w:rsidR="00F3633F">
              <w:br/>
            </w:r>
          </w:p>
          <w:p w14:paraId="66BDBFD0" w14:textId="4B6DFD5A" w:rsidR="002F2DA0" w:rsidRDefault="002F2DA0" w:rsidP="00CD68CF">
            <w:pPr>
              <w:pStyle w:val="AssignmentsLevel2"/>
            </w:pPr>
            <w:r>
              <w:t>Describe why it is important to do your homework first before responding to a parent regarding disciplining a student with a disability</w:t>
            </w:r>
            <w:r w:rsidR="00F3633F">
              <w:t>.</w:t>
            </w:r>
            <w:r>
              <w:t xml:space="preserve"> </w:t>
            </w:r>
          </w:p>
          <w:p w14:paraId="18746E66" w14:textId="559D48F9" w:rsidR="002F2DA0" w:rsidRDefault="002F2DA0" w:rsidP="00CD68CF">
            <w:pPr>
              <w:pStyle w:val="AssignmentsLevel2"/>
            </w:pPr>
            <w:r>
              <w:t xml:space="preserve">Explain what is meant by “effective teaching </w:t>
            </w:r>
            <w:proofErr w:type="gramStart"/>
            <w:r>
              <w:t>in regards to</w:t>
            </w:r>
            <w:proofErr w:type="gramEnd"/>
            <w:r>
              <w:t xml:space="preserve"> misbehavior</w:t>
            </w:r>
            <w:r w:rsidR="00F3633F">
              <w:t>.</w:t>
            </w:r>
            <w:r>
              <w:t xml:space="preserve">” </w:t>
            </w:r>
          </w:p>
          <w:p w14:paraId="45BBFEBE" w14:textId="73A1A86D" w:rsidR="002F2DA0" w:rsidRDefault="002F2DA0" w:rsidP="00CD68CF">
            <w:pPr>
              <w:pStyle w:val="AssignmentsLevel2"/>
            </w:pPr>
            <w:r>
              <w:t xml:space="preserve">Why it is important to focus on the positive </w:t>
            </w:r>
            <w:r w:rsidR="00F3633F">
              <w:t>regarding</w:t>
            </w:r>
            <w:r>
              <w:t xml:space="preserve"> a student’s behavior and teaching replacement behaviors rather than on what the student has done and on disciplining</w:t>
            </w:r>
            <w:r w:rsidR="00F3633F">
              <w:t>.</w:t>
            </w:r>
          </w:p>
          <w:p w14:paraId="5828A7FF" w14:textId="1B0F4D0B" w:rsidR="002F2DA0" w:rsidRDefault="002F2DA0" w:rsidP="00CD68CF">
            <w:pPr>
              <w:pStyle w:val="AssignmentsLevel2"/>
            </w:pPr>
            <w:r>
              <w:t>List 3 strategies to increase the effectiveness of a BIP</w:t>
            </w:r>
            <w:r w:rsidR="00F3633F">
              <w:t>.</w:t>
            </w:r>
          </w:p>
          <w:p w14:paraId="2AC1CDD6" w14:textId="350B5C83" w:rsidR="002F2DA0" w:rsidRDefault="002F2DA0" w:rsidP="00CD68CF">
            <w:pPr>
              <w:pStyle w:val="AssignmentsLevel2"/>
            </w:pPr>
            <w:r>
              <w:t>Why it is important as an administrator to take a proactive approach to behavior rather than a reactive approach</w:t>
            </w:r>
            <w:r w:rsidR="00F3633F">
              <w:t>.</w:t>
            </w:r>
          </w:p>
          <w:p w14:paraId="6802494E" w14:textId="77777777" w:rsidR="002F2DA0" w:rsidRDefault="002F2DA0" w:rsidP="00CD68CF">
            <w:pPr>
              <w:pStyle w:val="AssignmentsLevel2"/>
              <w:numPr>
                <w:ilvl w:val="0"/>
                <w:numId w:val="0"/>
              </w:numPr>
              <w:ind w:left="360"/>
            </w:pPr>
          </w:p>
          <w:p w14:paraId="3AC328E0" w14:textId="77777777" w:rsidR="002F2DA0" w:rsidRPr="00103FC5" w:rsidRDefault="002F2DA0" w:rsidP="00CD68CF">
            <w:pPr>
              <w:tabs>
                <w:tab w:val="left" w:pos="2329"/>
              </w:tabs>
              <w:rPr>
                <w:rFonts w:cs="Arial"/>
                <w:b/>
                <w:szCs w:val="20"/>
              </w:rPr>
            </w:pPr>
            <w:r>
              <w:rPr>
                <w:rFonts w:cs="Arial"/>
                <w:b/>
                <w:szCs w:val="20"/>
              </w:rPr>
              <w:t xml:space="preserve">Submit </w:t>
            </w:r>
            <w:r w:rsidRPr="008F7D51">
              <w:rPr>
                <w:rFonts w:cs="Arial"/>
                <w:szCs w:val="20"/>
              </w:rPr>
              <w:t>your paper by Sunday.</w:t>
            </w:r>
          </w:p>
        </w:tc>
        <w:tc>
          <w:tcPr>
            <w:tcW w:w="1440" w:type="dxa"/>
          </w:tcPr>
          <w:p w14:paraId="6C03F6A9" w14:textId="77777777" w:rsidR="002F2DA0" w:rsidRPr="00103FC5" w:rsidRDefault="002F2DA0" w:rsidP="00CD68CF">
            <w:pPr>
              <w:tabs>
                <w:tab w:val="left" w:pos="2329"/>
              </w:tabs>
              <w:rPr>
                <w:rFonts w:cs="Arial"/>
                <w:szCs w:val="20"/>
              </w:rPr>
            </w:pPr>
            <w:r>
              <w:rPr>
                <w:rFonts w:cs="Arial"/>
                <w:szCs w:val="20"/>
              </w:rPr>
              <w:lastRenderedPageBreak/>
              <w:t>5.1, 5.2</w:t>
            </w:r>
          </w:p>
        </w:tc>
        <w:tc>
          <w:tcPr>
            <w:tcW w:w="1440" w:type="dxa"/>
          </w:tcPr>
          <w:p w14:paraId="6F1A90B3" w14:textId="4FA6D3E7" w:rsidR="002F2DA0" w:rsidRPr="00103FC5" w:rsidRDefault="002F2DA0" w:rsidP="00CD68CF">
            <w:pPr>
              <w:tabs>
                <w:tab w:val="left" w:pos="2329"/>
              </w:tabs>
            </w:pPr>
            <w:r>
              <w:t>3</w:t>
            </w:r>
            <w:r w:rsidR="008575A4">
              <w:t xml:space="preserve"> hours</w:t>
            </w:r>
          </w:p>
        </w:tc>
      </w:tr>
      <w:tr w:rsidR="002F2DA0" w:rsidRPr="00103FC5" w14:paraId="2FA7A90A" w14:textId="77777777" w:rsidTr="00CD68CF">
        <w:tc>
          <w:tcPr>
            <w:tcW w:w="10170" w:type="dxa"/>
            <w:gridSpan w:val="2"/>
            <w:tcMar>
              <w:top w:w="115" w:type="dxa"/>
              <w:left w:w="115" w:type="dxa"/>
              <w:bottom w:w="115" w:type="dxa"/>
              <w:right w:w="115" w:type="dxa"/>
            </w:tcMar>
          </w:tcPr>
          <w:p w14:paraId="2A4F5D14" w14:textId="77777777" w:rsidR="002F2DA0" w:rsidRDefault="002F2DA0" w:rsidP="00CD68CF">
            <w:pPr>
              <w:rPr>
                <w:b/>
              </w:rPr>
            </w:pPr>
            <w:r w:rsidRPr="00946B90">
              <w:rPr>
                <w:b/>
              </w:rPr>
              <w:t xml:space="preserve">Behavior Case Study </w:t>
            </w:r>
            <w:r>
              <w:rPr>
                <w:b/>
              </w:rPr>
              <w:t>Blog</w:t>
            </w:r>
          </w:p>
          <w:p w14:paraId="41B29272" w14:textId="77777777" w:rsidR="002F2DA0" w:rsidRPr="00946B90" w:rsidRDefault="002F2DA0" w:rsidP="00CD68CF">
            <w:pPr>
              <w:rPr>
                <w:b/>
              </w:rPr>
            </w:pPr>
          </w:p>
          <w:p w14:paraId="7AA8F282" w14:textId="1BC75EB4" w:rsidR="002F2DA0" w:rsidRDefault="002F2DA0" w:rsidP="00CD68CF">
            <w:pPr>
              <w:tabs>
                <w:tab w:val="left" w:pos="2329"/>
              </w:tabs>
              <w:rPr>
                <w:rFonts w:cs="Arial"/>
                <w:szCs w:val="20"/>
              </w:rPr>
            </w:pPr>
            <w:r w:rsidRPr="00E66034">
              <w:rPr>
                <w:rFonts w:cs="Arial"/>
                <w:szCs w:val="20"/>
              </w:rPr>
              <w:t>You are observing a teacher who has a problem with a student with a learning disability</w:t>
            </w:r>
            <w:r w:rsidR="00F3633F">
              <w:rPr>
                <w:rFonts w:cs="Arial"/>
                <w:szCs w:val="20"/>
              </w:rPr>
              <w:t>; the student</w:t>
            </w:r>
            <w:r w:rsidRPr="00E66034">
              <w:rPr>
                <w:rFonts w:cs="Arial"/>
                <w:szCs w:val="20"/>
              </w:rPr>
              <w:t xml:space="preserve"> gets angry, shouts, and corners </w:t>
            </w:r>
            <w:r w:rsidR="00F3633F">
              <w:rPr>
                <w:rFonts w:cs="Arial"/>
                <w:szCs w:val="20"/>
              </w:rPr>
              <w:t xml:space="preserve">other </w:t>
            </w:r>
            <w:r w:rsidRPr="00E66034">
              <w:rPr>
                <w:rFonts w:cs="Arial"/>
                <w:szCs w:val="20"/>
              </w:rPr>
              <w:t xml:space="preserve">students. You go to the classroom to observe. </w:t>
            </w:r>
          </w:p>
          <w:p w14:paraId="3E6C4FED" w14:textId="77777777" w:rsidR="002F2DA0" w:rsidRDefault="002F2DA0" w:rsidP="00CD68CF">
            <w:pPr>
              <w:tabs>
                <w:tab w:val="left" w:pos="2329"/>
              </w:tabs>
              <w:rPr>
                <w:rFonts w:cs="Arial"/>
                <w:szCs w:val="20"/>
              </w:rPr>
            </w:pPr>
          </w:p>
          <w:p w14:paraId="5C4303BF" w14:textId="77777777" w:rsidR="002F2DA0" w:rsidRDefault="002F2DA0" w:rsidP="00CD68CF">
            <w:pPr>
              <w:tabs>
                <w:tab w:val="left" w:pos="2329"/>
              </w:tabs>
              <w:rPr>
                <w:rFonts w:cs="Arial"/>
                <w:szCs w:val="20"/>
              </w:rPr>
            </w:pPr>
            <w:r w:rsidRPr="000E435D">
              <w:rPr>
                <w:rFonts w:cs="Arial"/>
                <w:b/>
                <w:szCs w:val="20"/>
              </w:rPr>
              <w:t>Post</w:t>
            </w:r>
            <w:r>
              <w:rPr>
                <w:rFonts w:cs="Arial"/>
                <w:szCs w:val="20"/>
              </w:rPr>
              <w:t xml:space="preserve"> your blog responding to the following by Thursday:</w:t>
            </w:r>
          </w:p>
          <w:p w14:paraId="209E6C83" w14:textId="77777777" w:rsidR="00F3633F" w:rsidRDefault="00F3633F" w:rsidP="00CD68CF">
            <w:pPr>
              <w:tabs>
                <w:tab w:val="left" w:pos="2329"/>
              </w:tabs>
              <w:rPr>
                <w:rFonts w:cs="Arial"/>
                <w:szCs w:val="20"/>
              </w:rPr>
            </w:pPr>
          </w:p>
          <w:p w14:paraId="11F3AFA0" w14:textId="77777777" w:rsidR="002F2DA0" w:rsidRPr="000E435D" w:rsidRDefault="002F2DA0" w:rsidP="00F3633F">
            <w:pPr>
              <w:pStyle w:val="ListParagraph"/>
              <w:numPr>
                <w:ilvl w:val="0"/>
                <w:numId w:val="37"/>
              </w:numPr>
              <w:tabs>
                <w:tab w:val="left" w:pos="2329"/>
              </w:tabs>
              <w:ind w:left="395"/>
              <w:rPr>
                <w:rFonts w:cs="Arial"/>
                <w:szCs w:val="20"/>
              </w:rPr>
            </w:pPr>
            <w:r w:rsidRPr="000E435D">
              <w:rPr>
                <w:rFonts w:cs="Arial"/>
                <w:szCs w:val="20"/>
              </w:rPr>
              <w:t xml:space="preserve">What will you note about the teacher? </w:t>
            </w:r>
          </w:p>
          <w:p w14:paraId="4CA53C8E" w14:textId="77777777" w:rsidR="002F2DA0" w:rsidRPr="000E435D" w:rsidRDefault="002F2DA0" w:rsidP="00F3633F">
            <w:pPr>
              <w:pStyle w:val="ListParagraph"/>
              <w:numPr>
                <w:ilvl w:val="0"/>
                <w:numId w:val="37"/>
              </w:numPr>
              <w:tabs>
                <w:tab w:val="left" w:pos="2329"/>
              </w:tabs>
              <w:ind w:left="395"/>
              <w:rPr>
                <w:rFonts w:cs="Arial"/>
                <w:szCs w:val="20"/>
              </w:rPr>
            </w:pPr>
            <w:r w:rsidRPr="000E435D">
              <w:rPr>
                <w:rFonts w:cs="Arial"/>
                <w:szCs w:val="20"/>
              </w:rPr>
              <w:t xml:space="preserve">What will you note about the student? </w:t>
            </w:r>
          </w:p>
          <w:p w14:paraId="7A10EC99" w14:textId="7DE06263" w:rsidR="002F2DA0" w:rsidRPr="000E435D" w:rsidRDefault="002F2DA0" w:rsidP="00F3633F">
            <w:pPr>
              <w:pStyle w:val="ListParagraph"/>
              <w:numPr>
                <w:ilvl w:val="0"/>
                <w:numId w:val="37"/>
              </w:numPr>
              <w:tabs>
                <w:tab w:val="left" w:pos="2329"/>
              </w:tabs>
              <w:ind w:left="395"/>
              <w:rPr>
                <w:rFonts w:cs="Arial"/>
                <w:szCs w:val="20"/>
              </w:rPr>
            </w:pPr>
            <w:r w:rsidRPr="000E435D">
              <w:rPr>
                <w:rFonts w:cs="Arial"/>
                <w:szCs w:val="20"/>
              </w:rPr>
              <w:t xml:space="preserve">What </w:t>
            </w:r>
            <w:proofErr w:type="gramStart"/>
            <w:r w:rsidRPr="000E435D">
              <w:rPr>
                <w:rFonts w:cs="Arial"/>
                <w:szCs w:val="20"/>
              </w:rPr>
              <w:t>particular laws</w:t>
            </w:r>
            <w:proofErr w:type="gramEnd"/>
            <w:r w:rsidRPr="000E435D">
              <w:rPr>
                <w:rFonts w:cs="Arial"/>
                <w:szCs w:val="20"/>
              </w:rPr>
              <w:t xml:space="preserve"> or inquiries in Table 5.1</w:t>
            </w:r>
            <w:r w:rsidR="00F3633F">
              <w:rPr>
                <w:rFonts w:cs="Arial"/>
                <w:szCs w:val="20"/>
              </w:rPr>
              <w:t>,</w:t>
            </w:r>
            <w:r w:rsidRPr="000E435D">
              <w:rPr>
                <w:rFonts w:cs="Arial"/>
                <w:szCs w:val="20"/>
              </w:rPr>
              <w:t xml:space="preserve"> IDEA 2004 Regulations Related to Discipline of Students with Disabilities (pp. 78</w:t>
            </w:r>
            <w:r w:rsidR="00F3633F">
              <w:rPr>
                <w:rFonts w:cs="Arial"/>
                <w:szCs w:val="20"/>
              </w:rPr>
              <w:t xml:space="preserve"> &amp; </w:t>
            </w:r>
            <w:r w:rsidRPr="000E435D">
              <w:rPr>
                <w:rFonts w:cs="Arial"/>
                <w:szCs w:val="20"/>
              </w:rPr>
              <w:t xml:space="preserve">79 of </w:t>
            </w:r>
            <w:r w:rsidRPr="008D24BE">
              <w:rPr>
                <w:rFonts w:cs="Arial"/>
                <w:i/>
                <w:szCs w:val="20"/>
              </w:rPr>
              <w:t>Leadership Practices for Special and General Educators</w:t>
            </w:r>
            <w:r w:rsidRPr="000E435D">
              <w:rPr>
                <w:rFonts w:cs="Arial"/>
                <w:szCs w:val="20"/>
              </w:rPr>
              <w:t>)</w:t>
            </w:r>
            <w:r w:rsidR="00F3633F">
              <w:rPr>
                <w:rFonts w:cs="Arial"/>
                <w:szCs w:val="20"/>
              </w:rPr>
              <w:t>,</w:t>
            </w:r>
            <w:r w:rsidRPr="000E435D">
              <w:rPr>
                <w:rFonts w:cs="Arial"/>
                <w:szCs w:val="20"/>
              </w:rPr>
              <w:t xml:space="preserve"> relate to the student, if any? Indicate the steps you will take to support the student and the teacher.</w:t>
            </w:r>
          </w:p>
          <w:p w14:paraId="7651A1B0" w14:textId="77777777" w:rsidR="002F2DA0" w:rsidRDefault="002F2DA0" w:rsidP="00CD68CF">
            <w:pPr>
              <w:tabs>
                <w:tab w:val="left" w:pos="2329"/>
              </w:tabs>
              <w:rPr>
                <w:rFonts w:cs="Arial"/>
                <w:szCs w:val="20"/>
              </w:rPr>
            </w:pPr>
          </w:p>
          <w:p w14:paraId="34B4E3BC" w14:textId="242B64EE" w:rsidR="002F2DA0" w:rsidRPr="00103FC5" w:rsidRDefault="002F2DA0" w:rsidP="00F3633F">
            <w:pPr>
              <w:tabs>
                <w:tab w:val="left" w:pos="2329"/>
              </w:tabs>
              <w:rPr>
                <w:rFonts w:cs="Arial"/>
                <w:b/>
                <w:szCs w:val="20"/>
              </w:rPr>
            </w:pPr>
            <w:r w:rsidRPr="00103FC5">
              <w:rPr>
                <w:b/>
              </w:rPr>
              <w:t>Post</w:t>
            </w:r>
            <w:r w:rsidRPr="00103FC5">
              <w:t xml:space="preserve"> constructive criticism, clarification, additional questions, or your own relevant thoughts to </w:t>
            </w:r>
            <w:r w:rsidR="00F3633F">
              <w:t>3</w:t>
            </w:r>
            <w:r w:rsidR="00F3633F" w:rsidRPr="00103FC5">
              <w:t xml:space="preserve"> </w:t>
            </w:r>
            <w:r w:rsidRPr="00103FC5">
              <w:t>of your classmates' posts by Sunday.</w:t>
            </w:r>
          </w:p>
        </w:tc>
        <w:tc>
          <w:tcPr>
            <w:tcW w:w="1440" w:type="dxa"/>
          </w:tcPr>
          <w:p w14:paraId="1A917472" w14:textId="77777777" w:rsidR="002F2DA0" w:rsidRPr="00103FC5" w:rsidRDefault="002F2DA0" w:rsidP="00CD68CF">
            <w:pPr>
              <w:tabs>
                <w:tab w:val="left" w:pos="2329"/>
              </w:tabs>
              <w:rPr>
                <w:rFonts w:cs="Arial"/>
                <w:szCs w:val="20"/>
              </w:rPr>
            </w:pPr>
            <w:r>
              <w:rPr>
                <w:rFonts w:cs="Arial"/>
                <w:szCs w:val="20"/>
              </w:rPr>
              <w:t>5.1, 5.3</w:t>
            </w:r>
          </w:p>
        </w:tc>
        <w:tc>
          <w:tcPr>
            <w:tcW w:w="1440" w:type="dxa"/>
          </w:tcPr>
          <w:p w14:paraId="592D0863" w14:textId="754C6A61" w:rsidR="002F2DA0" w:rsidRPr="00103FC5" w:rsidRDefault="002F2DA0" w:rsidP="00CD68CF">
            <w:pPr>
              <w:tabs>
                <w:tab w:val="left" w:pos="2329"/>
              </w:tabs>
            </w:pPr>
            <w:r>
              <w:t>3</w:t>
            </w:r>
            <w:r w:rsidR="008575A4">
              <w:t xml:space="preserve"> hours</w:t>
            </w:r>
          </w:p>
        </w:tc>
      </w:tr>
      <w:tr w:rsidR="002F2DA0" w:rsidRPr="00842155" w14:paraId="16E2E346" w14:textId="77777777" w:rsidTr="00CD68C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E0CADC3" w14:textId="77777777" w:rsidR="002F2DA0" w:rsidRPr="00842155" w:rsidRDefault="002F2DA0" w:rsidP="00CD68CF">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772F678" w14:textId="77777777" w:rsidR="002F2DA0" w:rsidRPr="00842155" w:rsidRDefault="002F2DA0" w:rsidP="00CD68C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0663142" w14:textId="77777777" w:rsidR="002F2DA0" w:rsidRPr="00842155" w:rsidRDefault="002F2DA0" w:rsidP="00CD68CF">
            <w:pPr>
              <w:tabs>
                <w:tab w:val="left" w:pos="2329"/>
              </w:tabs>
              <w:rPr>
                <w:rFonts w:cs="Arial"/>
                <w:b/>
                <w:szCs w:val="20"/>
              </w:rPr>
            </w:pPr>
          </w:p>
        </w:tc>
        <w:tc>
          <w:tcPr>
            <w:tcW w:w="1440" w:type="dxa"/>
            <w:tcBorders>
              <w:bottom w:val="single" w:sz="4" w:space="0" w:color="000000" w:themeColor="text1"/>
            </w:tcBorders>
            <w:shd w:val="clear" w:color="auto" w:fill="E6E6E6"/>
          </w:tcPr>
          <w:p w14:paraId="1B7C9EC0" w14:textId="77777777" w:rsidR="002F2DA0" w:rsidRPr="00842155" w:rsidRDefault="002F2DA0" w:rsidP="00CD68CF">
            <w:pPr>
              <w:tabs>
                <w:tab w:val="left" w:pos="2329"/>
              </w:tabs>
              <w:rPr>
                <w:rFonts w:cs="Arial"/>
                <w:b/>
                <w:szCs w:val="20"/>
              </w:rPr>
            </w:pPr>
            <w:r>
              <w:rPr>
                <w:rFonts w:cs="Arial"/>
                <w:b/>
                <w:szCs w:val="20"/>
              </w:rPr>
              <w:t>9</w:t>
            </w:r>
          </w:p>
        </w:tc>
      </w:tr>
    </w:tbl>
    <w:p w14:paraId="02992541" w14:textId="4F9FBE0A"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F2DA0" w:rsidRPr="0090566F" w14:paraId="64D1406E" w14:textId="77777777" w:rsidTr="00CD68CF">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5F5BEE49" w14:textId="77777777" w:rsidR="002F2DA0" w:rsidRPr="0090566F" w:rsidRDefault="002F2DA0" w:rsidP="00CD68CF">
            <w:pPr>
              <w:pStyle w:val="WeeklyTopicHeading1"/>
              <w:rPr>
                <w:color w:val="FFFFFF"/>
                <w:sz w:val="28"/>
                <w:szCs w:val="28"/>
              </w:rPr>
            </w:pPr>
            <w:bookmarkStart w:id="8" w:name="_Toc358980899"/>
            <w:r w:rsidRPr="0068364F">
              <w:lastRenderedPageBreak/>
              <w:t xml:space="preserve">Week </w:t>
            </w:r>
            <w:r>
              <w:t>Six</w:t>
            </w:r>
            <w:r w:rsidRPr="0068364F">
              <w:t xml:space="preserve">: </w:t>
            </w:r>
            <w:r w:rsidRPr="00EB3D5A">
              <w:t>Discipline Procedures and School Safety</w:t>
            </w:r>
            <w:bookmarkEnd w:id="8"/>
          </w:p>
        </w:tc>
      </w:tr>
      <w:tr w:rsidR="002F2DA0" w:rsidRPr="00825CE5" w14:paraId="27ABAD9A" w14:textId="77777777" w:rsidTr="00CD68CF">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AA1BAF7" w14:textId="77777777" w:rsidR="002F2DA0" w:rsidRPr="00825CE5" w:rsidRDefault="002F2DA0" w:rsidP="00CD68CF">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98E6B00" w14:textId="77777777" w:rsidR="002F2DA0" w:rsidRPr="00825CE5" w:rsidRDefault="002F2DA0" w:rsidP="00CD68CF">
            <w:pPr>
              <w:tabs>
                <w:tab w:val="left" w:pos="0"/>
                <w:tab w:val="left" w:pos="3720"/>
              </w:tabs>
              <w:outlineLvl w:val="0"/>
              <w:rPr>
                <w:rFonts w:cs="Arial"/>
                <w:b/>
                <w:szCs w:val="20"/>
              </w:rPr>
            </w:pPr>
            <w:r w:rsidRPr="00825CE5">
              <w:rPr>
                <w:rFonts w:cs="Arial"/>
                <w:b/>
                <w:i/>
                <w:szCs w:val="20"/>
              </w:rPr>
              <w:t>Alignment</w:t>
            </w:r>
          </w:p>
        </w:tc>
      </w:tr>
      <w:tr w:rsidR="002F2DA0" w:rsidRPr="00842155" w14:paraId="436DD163" w14:textId="77777777" w:rsidTr="00CD68CF">
        <w:trPr>
          <w:trHeight w:val="30"/>
        </w:trPr>
        <w:tc>
          <w:tcPr>
            <w:tcW w:w="10170" w:type="dxa"/>
            <w:gridSpan w:val="2"/>
            <w:tcBorders>
              <w:bottom w:val="nil"/>
              <w:right w:val="nil"/>
            </w:tcBorders>
            <w:tcMar>
              <w:top w:w="115" w:type="dxa"/>
              <w:left w:w="115" w:type="dxa"/>
              <w:bottom w:w="115" w:type="dxa"/>
              <w:right w:w="115" w:type="dxa"/>
            </w:tcMar>
          </w:tcPr>
          <w:p w14:paraId="002FB52E" w14:textId="71A86FEA" w:rsidR="002F2DA0" w:rsidRPr="00842155" w:rsidRDefault="002F2DA0" w:rsidP="002F2DA0">
            <w:pPr>
              <w:pStyle w:val="ObjectiveBullet"/>
              <w:numPr>
                <w:ilvl w:val="1"/>
                <w:numId w:val="13"/>
              </w:numPr>
              <w:tabs>
                <w:tab w:val="clear" w:pos="0"/>
              </w:tabs>
            </w:pPr>
            <w:r w:rsidRPr="0024499D">
              <w:t xml:space="preserve">Determine </w:t>
            </w:r>
            <w:r w:rsidR="005D6FD7">
              <w:t>i</w:t>
            </w:r>
            <w:r w:rsidRPr="0024499D">
              <w:t xml:space="preserve">nterim placements and when to conduct a </w:t>
            </w:r>
            <w:r w:rsidR="005D6FD7">
              <w:t>m</w:t>
            </w:r>
            <w:r w:rsidRPr="0024499D">
              <w:t>anifes</w:t>
            </w:r>
            <w:r>
              <w:t xml:space="preserve">tation </w:t>
            </w:r>
            <w:r w:rsidR="005D6FD7">
              <w:t>d</w:t>
            </w:r>
            <w:r>
              <w:t>etermination</w:t>
            </w:r>
            <w:r w:rsidR="005D6FD7">
              <w:t>.</w:t>
            </w:r>
          </w:p>
        </w:tc>
        <w:tc>
          <w:tcPr>
            <w:tcW w:w="2880" w:type="dxa"/>
            <w:gridSpan w:val="2"/>
            <w:tcBorders>
              <w:left w:val="nil"/>
              <w:bottom w:val="nil"/>
            </w:tcBorders>
          </w:tcPr>
          <w:p w14:paraId="41465D15" w14:textId="4A3AB173" w:rsidR="002F2DA0" w:rsidRPr="00842155" w:rsidRDefault="002F2DA0" w:rsidP="00CD68CF">
            <w:pPr>
              <w:tabs>
                <w:tab w:val="left" w:pos="0"/>
                <w:tab w:val="left" w:pos="3720"/>
              </w:tabs>
              <w:outlineLvl w:val="0"/>
              <w:rPr>
                <w:rFonts w:cs="Arial"/>
                <w:szCs w:val="20"/>
              </w:rPr>
            </w:pPr>
            <w:r>
              <w:rPr>
                <w:rFonts w:cs="Arial"/>
                <w:szCs w:val="20"/>
              </w:rPr>
              <w:t>CLO</w:t>
            </w:r>
            <w:r w:rsidR="002322FA">
              <w:rPr>
                <w:rFonts w:cs="Arial"/>
                <w:szCs w:val="20"/>
              </w:rPr>
              <w:t>1</w:t>
            </w:r>
          </w:p>
        </w:tc>
      </w:tr>
      <w:tr w:rsidR="002F2DA0" w:rsidRPr="00842155" w14:paraId="04209916" w14:textId="77777777" w:rsidTr="00CD68CF">
        <w:trPr>
          <w:trHeight w:val="38"/>
        </w:trPr>
        <w:tc>
          <w:tcPr>
            <w:tcW w:w="10170" w:type="dxa"/>
            <w:gridSpan w:val="2"/>
            <w:tcBorders>
              <w:top w:val="nil"/>
              <w:bottom w:val="nil"/>
              <w:right w:val="nil"/>
            </w:tcBorders>
            <w:tcMar>
              <w:top w:w="115" w:type="dxa"/>
              <w:left w:w="115" w:type="dxa"/>
              <w:bottom w:w="115" w:type="dxa"/>
              <w:right w:w="115" w:type="dxa"/>
            </w:tcMar>
          </w:tcPr>
          <w:p w14:paraId="67069443" w14:textId="083089AF" w:rsidR="002F2DA0" w:rsidRPr="00842155" w:rsidRDefault="002F2DA0" w:rsidP="002F2DA0">
            <w:pPr>
              <w:pStyle w:val="ObjectiveBullet"/>
              <w:numPr>
                <w:ilvl w:val="1"/>
                <w:numId w:val="13"/>
              </w:numPr>
            </w:pPr>
            <w:r w:rsidRPr="0024499D">
              <w:t xml:space="preserve">Differentiate </w:t>
            </w:r>
            <w:r w:rsidR="005D6FD7">
              <w:t xml:space="preserve">between </w:t>
            </w:r>
            <w:r w:rsidRPr="0024499D">
              <w:t xml:space="preserve">the prevailing disciplinary exclusions of students who are identified with a disability and those that are suspected </w:t>
            </w:r>
            <w:r>
              <w:t xml:space="preserve">of </w:t>
            </w:r>
            <w:r w:rsidR="005D6FD7">
              <w:t xml:space="preserve">having </w:t>
            </w:r>
            <w:r>
              <w:t>a disability</w:t>
            </w:r>
            <w:r w:rsidR="005D6FD7">
              <w:t>.</w:t>
            </w:r>
          </w:p>
        </w:tc>
        <w:tc>
          <w:tcPr>
            <w:tcW w:w="2880" w:type="dxa"/>
            <w:gridSpan w:val="2"/>
            <w:tcBorders>
              <w:top w:val="nil"/>
              <w:left w:val="nil"/>
              <w:bottom w:val="nil"/>
            </w:tcBorders>
          </w:tcPr>
          <w:p w14:paraId="0272AB41" w14:textId="7739DC09" w:rsidR="002F2DA0" w:rsidRPr="00842155" w:rsidRDefault="002F2DA0" w:rsidP="00CD68CF">
            <w:pPr>
              <w:tabs>
                <w:tab w:val="left" w:pos="0"/>
                <w:tab w:val="left" w:pos="3720"/>
              </w:tabs>
              <w:outlineLvl w:val="0"/>
              <w:rPr>
                <w:rFonts w:cs="Arial"/>
                <w:szCs w:val="20"/>
              </w:rPr>
            </w:pPr>
            <w:r>
              <w:rPr>
                <w:rFonts w:cs="Arial"/>
                <w:szCs w:val="20"/>
              </w:rPr>
              <w:t>CLO</w:t>
            </w:r>
            <w:r w:rsidR="002322FA">
              <w:rPr>
                <w:rFonts w:cs="Arial"/>
                <w:szCs w:val="20"/>
              </w:rPr>
              <w:t>1</w:t>
            </w:r>
          </w:p>
        </w:tc>
      </w:tr>
      <w:tr w:rsidR="002F2DA0" w:rsidRPr="00842155" w14:paraId="418EB8D1" w14:textId="77777777" w:rsidTr="00CD68CF">
        <w:trPr>
          <w:trHeight w:val="38"/>
        </w:trPr>
        <w:tc>
          <w:tcPr>
            <w:tcW w:w="10170" w:type="dxa"/>
            <w:gridSpan w:val="2"/>
            <w:tcBorders>
              <w:top w:val="nil"/>
              <w:bottom w:val="nil"/>
              <w:right w:val="nil"/>
            </w:tcBorders>
            <w:tcMar>
              <w:top w:w="115" w:type="dxa"/>
              <w:left w:w="115" w:type="dxa"/>
              <w:bottom w:w="115" w:type="dxa"/>
              <w:right w:w="115" w:type="dxa"/>
            </w:tcMar>
          </w:tcPr>
          <w:p w14:paraId="719D8482" w14:textId="4D4DDF31" w:rsidR="002F2DA0" w:rsidRPr="00842155" w:rsidRDefault="002F2DA0" w:rsidP="005D6FD7">
            <w:pPr>
              <w:pStyle w:val="ObjectiveBullet"/>
              <w:numPr>
                <w:ilvl w:val="1"/>
                <w:numId w:val="13"/>
              </w:numPr>
            </w:pPr>
            <w:r w:rsidRPr="0024499D">
              <w:t xml:space="preserve">Explain the importance of a </w:t>
            </w:r>
            <w:r w:rsidR="005D6FD7">
              <w:t>s</w:t>
            </w:r>
            <w:r w:rsidRPr="0024499D">
              <w:t>chool</w:t>
            </w:r>
            <w:r w:rsidR="005D6FD7">
              <w:t>w</w:t>
            </w:r>
            <w:r w:rsidRPr="0024499D">
              <w:t xml:space="preserve">ide </w:t>
            </w:r>
            <w:r w:rsidR="005D6FD7">
              <w:t>p</w:t>
            </w:r>
            <w:r w:rsidRPr="0024499D">
              <w:t xml:space="preserve">ositive </w:t>
            </w:r>
            <w:r w:rsidR="005D6FD7">
              <w:t>b</w:t>
            </w:r>
            <w:r w:rsidRPr="0024499D">
              <w:t xml:space="preserve">ehavior </w:t>
            </w:r>
            <w:r w:rsidR="005D6FD7">
              <w:t>s</w:t>
            </w:r>
            <w:r w:rsidRPr="0024499D">
              <w:t xml:space="preserve">upport </w:t>
            </w:r>
            <w:r w:rsidR="005D6FD7">
              <w:t>p</w:t>
            </w:r>
            <w:r w:rsidRPr="0024499D">
              <w:t>lan</w:t>
            </w:r>
            <w:r w:rsidR="005D6FD7">
              <w:t>.</w:t>
            </w:r>
          </w:p>
        </w:tc>
        <w:tc>
          <w:tcPr>
            <w:tcW w:w="2880" w:type="dxa"/>
            <w:gridSpan w:val="2"/>
            <w:tcBorders>
              <w:top w:val="nil"/>
              <w:left w:val="nil"/>
              <w:bottom w:val="nil"/>
            </w:tcBorders>
          </w:tcPr>
          <w:p w14:paraId="42F163CE" w14:textId="57E5294F" w:rsidR="002F2DA0" w:rsidRPr="00842155" w:rsidRDefault="002F2DA0" w:rsidP="00CD68CF">
            <w:pPr>
              <w:tabs>
                <w:tab w:val="left" w:pos="0"/>
                <w:tab w:val="left" w:pos="3720"/>
              </w:tabs>
              <w:outlineLvl w:val="0"/>
              <w:rPr>
                <w:rFonts w:cs="Arial"/>
                <w:szCs w:val="20"/>
              </w:rPr>
            </w:pPr>
            <w:r>
              <w:rPr>
                <w:rFonts w:cs="Arial"/>
                <w:szCs w:val="20"/>
              </w:rPr>
              <w:t>CLO</w:t>
            </w:r>
            <w:r w:rsidR="002322FA">
              <w:rPr>
                <w:rFonts w:cs="Arial"/>
                <w:szCs w:val="20"/>
              </w:rPr>
              <w:t>4</w:t>
            </w:r>
          </w:p>
        </w:tc>
      </w:tr>
      <w:tr w:rsidR="002F2DA0" w:rsidRPr="00842155" w14:paraId="112B0AB8" w14:textId="77777777" w:rsidTr="00CD68CF">
        <w:trPr>
          <w:trHeight w:val="38"/>
        </w:trPr>
        <w:tc>
          <w:tcPr>
            <w:tcW w:w="10170" w:type="dxa"/>
            <w:gridSpan w:val="2"/>
            <w:tcBorders>
              <w:top w:val="nil"/>
              <w:bottom w:val="nil"/>
              <w:right w:val="nil"/>
            </w:tcBorders>
            <w:tcMar>
              <w:top w:w="115" w:type="dxa"/>
              <w:left w:w="115" w:type="dxa"/>
              <w:bottom w:w="115" w:type="dxa"/>
              <w:right w:w="115" w:type="dxa"/>
            </w:tcMar>
          </w:tcPr>
          <w:p w14:paraId="1B5501BF" w14:textId="26314EE8" w:rsidR="002F2DA0" w:rsidRPr="00842155" w:rsidRDefault="002F2DA0" w:rsidP="00022EF1">
            <w:pPr>
              <w:pStyle w:val="ObjectiveBullet"/>
              <w:numPr>
                <w:ilvl w:val="1"/>
                <w:numId w:val="13"/>
              </w:numPr>
            </w:pPr>
            <w:r w:rsidRPr="0024499D">
              <w:t xml:space="preserve">Analyze the </w:t>
            </w:r>
            <w:r w:rsidR="00022EF1">
              <w:t xml:space="preserve">strengths and weaknesses of a variety of </w:t>
            </w:r>
            <w:r w:rsidRPr="0024499D">
              <w:t>crisis staff training models</w:t>
            </w:r>
            <w:r w:rsidR="005D6FD7">
              <w:t>.</w:t>
            </w:r>
            <w:r w:rsidRPr="0024499D">
              <w:t xml:space="preserve"> </w:t>
            </w:r>
          </w:p>
        </w:tc>
        <w:tc>
          <w:tcPr>
            <w:tcW w:w="2880" w:type="dxa"/>
            <w:gridSpan w:val="2"/>
            <w:tcBorders>
              <w:top w:val="nil"/>
              <w:left w:val="nil"/>
              <w:bottom w:val="nil"/>
            </w:tcBorders>
          </w:tcPr>
          <w:p w14:paraId="2730AB5E" w14:textId="16E5FC7D" w:rsidR="002F2DA0" w:rsidRPr="00842155" w:rsidRDefault="002F2DA0" w:rsidP="00CD68CF">
            <w:pPr>
              <w:tabs>
                <w:tab w:val="left" w:pos="0"/>
                <w:tab w:val="left" w:pos="3720"/>
              </w:tabs>
              <w:outlineLvl w:val="0"/>
              <w:rPr>
                <w:rFonts w:cs="Arial"/>
                <w:szCs w:val="20"/>
              </w:rPr>
            </w:pPr>
            <w:r>
              <w:rPr>
                <w:rFonts w:cs="Arial"/>
                <w:szCs w:val="20"/>
              </w:rPr>
              <w:t>CLO</w:t>
            </w:r>
            <w:r w:rsidR="002322FA">
              <w:rPr>
                <w:rFonts w:cs="Arial"/>
                <w:szCs w:val="20"/>
              </w:rPr>
              <w:t>4</w:t>
            </w:r>
          </w:p>
        </w:tc>
      </w:tr>
      <w:tr w:rsidR="002F2DA0" w:rsidRPr="00842155" w14:paraId="4A4352FC" w14:textId="77777777" w:rsidTr="00CD68CF">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B46F8F4" w14:textId="4CACD267" w:rsidR="002F2DA0" w:rsidRPr="00842155" w:rsidRDefault="002F2DA0" w:rsidP="002F2DA0">
            <w:pPr>
              <w:pStyle w:val="ObjectiveBullet"/>
              <w:numPr>
                <w:ilvl w:val="1"/>
                <w:numId w:val="13"/>
              </w:numPr>
            </w:pPr>
            <w:r w:rsidRPr="0024499D">
              <w:t>Explain the importance of a Memorandum of Understanding (MOU) with local law enforcement</w:t>
            </w:r>
            <w:r w:rsidR="005D6FD7">
              <w:t>.</w:t>
            </w:r>
            <w:r w:rsidRPr="0024499D">
              <w:t xml:space="preserve"> </w:t>
            </w:r>
          </w:p>
        </w:tc>
        <w:tc>
          <w:tcPr>
            <w:tcW w:w="2880" w:type="dxa"/>
            <w:gridSpan w:val="2"/>
            <w:tcBorders>
              <w:top w:val="nil"/>
              <w:left w:val="nil"/>
              <w:bottom w:val="single" w:sz="4" w:space="0" w:color="000000" w:themeColor="text1"/>
            </w:tcBorders>
          </w:tcPr>
          <w:p w14:paraId="2CC986C1" w14:textId="2B4BD13F" w:rsidR="002F2DA0" w:rsidRPr="00842155" w:rsidRDefault="002F2DA0" w:rsidP="00CD68CF">
            <w:pPr>
              <w:tabs>
                <w:tab w:val="left" w:pos="0"/>
                <w:tab w:val="left" w:pos="3720"/>
              </w:tabs>
              <w:outlineLvl w:val="0"/>
              <w:rPr>
                <w:rFonts w:cs="Arial"/>
                <w:szCs w:val="20"/>
              </w:rPr>
            </w:pPr>
            <w:r>
              <w:rPr>
                <w:rFonts w:cs="Arial"/>
                <w:szCs w:val="20"/>
              </w:rPr>
              <w:t>CLO</w:t>
            </w:r>
            <w:r w:rsidR="002322FA">
              <w:rPr>
                <w:rFonts w:cs="Arial"/>
                <w:szCs w:val="20"/>
              </w:rPr>
              <w:t>4</w:t>
            </w:r>
          </w:p>
        </w:tc>
      </w:tr>
      <w:tr w:rsidR="002F2DA0" w:rsidRPr="00842155" w14:paraId="7B0A7F0F" w14:textId="77777777" w:rsidTr="00CD68CF">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3D36238" w14:textId="77777777" w:rsidR="002F2DA0" w:rsidRDefault="002F2DA0" w:rsidP="00CD68CF">
            <w:pPr>
              <w:tabs>
                <w:tab w:val="left" w:pos="0"/>
                <w:tab w:val="left" w:pos="3720"/>
              </w:tabs>
              <w:outlineLvl w:val="0"/>
              <w:rPr>
                <w:rFonts w:cs="Arial"/>
                <w:i/>
                <w:szCs w:val="20"/>
              </w:rPr>
            </w:pPr>
            <w:r>
              <w:rPr>
                <w:rFonts w:cs="Arial"/>
                <w:b/>
                <w:i/>
                <w:sz w:val="22"/>
                <w:szCs w:val="20"/>
              </w:rPr>
              <w:t>Resources, Activities, and Preparation</w:t>
            </w:r>
          </w:p>
          <w:p w14:paraId="2F6BBB90" w14:textId="77777777" w:rsidR="002F2DA0" w:rsidRPr="005B10FE" w:rsidRDefault="002F2DA0" w:rsidP="00CD68CF">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3074626" w14:textId="77777777" w:rsidR="002F2DA0" w:rsidRPr="005B10FE" w:rsidRDefault="002F2DA0" w:rsidP="00CD68C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91AFA8B" w14:textId="77777777" w:rsidR="002F2DA0" w:rsidRPr="005B10FE" w:rsidRDefault="002F2DA0" w:rsidP="00CD68CF">
            <w:pPr>
              <w:tabs>
                <w:tab w:val="left" w:pos="0"/>
                <w:tab w:val="left" w:pos="3720"/>
              </w:tabs>
              <w:outlineLvl w:val="0"/>
              <w:rPr>
                <w:rFonts w:cs="Arial"/>
                <w:b/>
                <w:i/>
                <w:szCs w:val="20"/>
              </w:rPr>
            </w:pPr>
            <w:r>
              <w:rPr>
                <w:rFonts w:cs="Arial"/>
                <w:b/>
                <w:i/>
                <w:szCs w:val="20"/>
              </w:rPr>
              <w:t>AIE</w:t>
            </w:r>
          </w:p>
        </w:tc>
      </w:tr>
      <w:tr w:rsidR="002F2DA0" w:rsidRPr="00842155" w14:paraId="2A64E3E3" w14:textId="77777777" w:rsidTr="00CD68C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CB9571C" w14:textId="77777777" w:rsidR="002F2DA0" w:rsidRDefault="002F2DA0" w:rsidP="00CD68CF">
            <w:pPr>
              <w:pStyle w:val="AssignmentsLevel1"/>
              <w:rPr>
                <w:b/>
              </w:rPr>
            </w:pPr>
            <w:r w:rsidRPr="008D24BE">
              <w:rPr>
                <w:b/>
              </w:rPr>
              <w:t>Discipline</w:t>
            </w:r>
          </w:p>
          <w:p w14:paraId="1D109522" w14:textId="77777777" w:rsidR="005D6FD7" w:rsidRPr="008D24BE" w:rsidRDefault="005D6FD7" w:rsidP="00CD68CF">
            <w:pPr>
              <w:pStyle w:val="AssignmentsLevel1"/>
              <w:rPr>
                <w:b/>
              </w:rPr>
            </w:pPr>
          </w:p>
          <w:p w14:paraId="4D4FC655" w14:textId="5611F72E" w:rsidR="002F2DA0" w:rsidRPr="00BB4EC4" w:rsidRDefault="002F2DA0" w:rsidP="00CD68CF">
            <w:pPr>
              <w:pStyle w:val="AssignmentsLevel2"/>
            </w:pPr>
            <w:r w:rsidRPr="00BB4EC4">
              <w:t>Ch. 4</w:t>
            </w:r>
            <w:r w:rsidR="005B4541">
              <w:t>,</w:t>
            </w:r>
            <w:r w:rsidRPr="00BB4EC4">
              <w:t xml:space="preserve"> </w:t>
            </w:r>
            <w:r w:rsidR="005B4541">
              <w:t>“</w:t>
            </w:r>
            <w:r w:rsidRPr="00BB4EC4">
              <w:t>Dealing with Discipline</w:t>
            </w:r>
            <w:r w:rsidR="005B4541">
              <w:t>,”</w:t>
            </w:r>
            <w:r w:rsidRPr="00BB4EC4">
              <w:t xml:space="preserve"> of </w:t>
            </w:r>
            <w:r w:rsidRPr="00BB4EC4">
              <w:rPr>
                <w:i/>
              </w:rPr>
              <w:t>The Special Education Program Administrator's Handbook</w:t>
            </w:r>
          </w:p>
          <w:p w14:paraId="087879B5" w14:textId="463F9570" w:rsidR="002F2DA0" w:rsidRPr="00BB4EC4" w:rsidRDefault="00355492" w:rsidP="00CD68CF">
            <w:pPr>
              <w:pStyle w:val="AssignmentsLevel2"/>
            </w:pPr>
            <w:hyperlink r:id="rId72" w:history="1">
              <w:r w:rsidR="002F2DA0" w:rsidRPr="00BB4EC4">
                <w:rPr>
                  <w:rStyle w:val="Hyperlink"/>
                </w:rPr>
                <w:t>Disciplining Students with Disabilities</w:t>
              </w:r>
            </w:hyperlink>
          </w:p>
          <w:p w14:paraId="10E1CB88" w14:textId="77777777" w:rsidR="002F2DA0" w:rsidRPr="00BB4EC4" w:rsidRDefault="00355492" w:rsidP="00CD68CF">
            <w:pPr>
              <w:pStyle w:val="AssignmentsLevel2"/>
            </w:pPr>
            <w:hyperlink r:id="rId73" w:history="1">
              <w:r w:rsidR="002F2DA0" w:rsidRPr="00BB4EC4">
                <w:rPr>
                  <w:rStyle w:val="Hyperlink"/>
                </w:rPr>
                <w:t>DISCIPLINARY EXCLUSIONS OF STUDENTS WHO ARE ELIGIBLE FOR SPECIAL EDUCATION</w:t>
              </w:r>
            </w:hyperlink>
          </w:p>
          <w:p w14:paraId="4149CB6A" w14:textId="77777777" w:rsidR="002F2DA0" w:rsidRPr="00BB4EC4" w:rsidRDefault="00355492" w:rsidP="00CD68CF">
            <w:pPr>
              <w:pStyle w:val="AssignmentsLevel2"/>
              <w:rPr>
                <w:rStyle w:val="Hyperlink"/>
                <w:color w:val="auto"/>
                <w:u w:val="none"/>
              </w:rPr>
            </w:pPr>
            <w:hyperlink r:id="rId74" w:history="1">
              <w:r w:rsidR="002F2DA0" w:rsidRPr="00BB4EC4">
                <w:rPr>
                  <w:rStyle w:val="Hyperlink"/>
                </w:rPr>
                <w:t>SCHOOL DISCIPLINE AND STUDENTS WITH DISABILITIES</w:t>
              </w:r>
            </w:hyperlink>
          </w:p>
          <w:p w14:paraId="470D8563" w14:textId="77777777" w:rsidR="002F2DA0" w:rsidRPr="00BB4EC4" w:rsidRDefault="00355492" w:rsidP="00CD68CF">
            <w:pPr>
              <w:pStyle w:val="AssignmentsLevel2"/>
            </w:pPr>
            <w:hyperlink r:id="rId75" w:history="1">
              <w:r w:rsidR="002F2DA0" w:rsidRPr="00BB4EC4">
                <w:rPr>
                  <w:rStyle w:val="Hyperlink"/>
                </w:rPr>
                <w:t>School wide PBIS</w:t>
              </w:r>
            </w:hyperlink>
            <w:r w:rsidR="002F2DA0" w:rsidRPr="00BB4EC4">
              <w:t xml:space="preserve"> </w:t>
            </w:r>
          </w:p>
          <w:p w14:paraId="6CC305AC" w14:textId="77777777" w:rsidR="002F2DA0" w:rsidRPr="00BB4EC4" w:rsidRDefault="00355492" w:rsidP="00CD68CF">
            <w:pPr>
              <w:pStyle w:val="AssignmentsLevel2"/>
              <w:rPr>
                <w:rStyle w:val="Hyperlink"/>
                <w:color w:val="auto"/>
                <w:u w:val="none"/>
              </w:rPr>
            </w:pPr>
            <w:hyperlink r:id="rId76" w:history="1">
              <w:r w:rsidR="002F2DA0" w:rsidRPr="00BB4EC4">
                <w:rPr>
                  <w:rStyle w:val="Hyperlink"/>
                </w:rPr>
                <w:t xml:space="preserve">Developing a School-wide Behavior Management System </w:t>
              </w:r>
            </w:hyperlink>
          </w:p>
          <w:p w14:paraId="10BD881B" w14:textId="77777777" w:rsidR="002F2DA0" w:rsidRPr="00BB4EC4" w:rsidRDefault="00355492" w:rsidP="00CD68CF">
            <w:pPr>
              <w:pStyle w:val="AssignmentsLevel2"/>
            </w:pPr>
            <w:hyperlink r:id="rId77" w:history="1">
              <w:r w:rsidR="002F2DA0" w:rsidRPr="00BB4EC4">
                <w:rPr>
                  <w:rStyle w:val="Hyperlink"/>
                  <w:shd w:val="clear" w:color="auto" w:fill="FFFFFF"/>
                </w:rPr>
                <w:t>Manifestation Determination Reviews: Discipline for Students on IEPs</w:t>
              </w:r>
            </w:hyperlink>
            <w:r w:rsidR="002F2DA0" w:rsidRPr="00BB4EC4">
              <w:rPr>
                <w:color w:val="000000"/>
                <w:shd w:val="clear" w:color="auto" w:fill="FFFFFF"/>
              </w:rPr>
              <w:t xml:space="preserve"> (</w:t>
            </w:r>
            <w:r w:rsidR="002F2DA0" w:rsidRPr="00BB4EC4">
              <w:t>57:08)</w:t>
            </w:r>
          </w:p>
          <w:p w14:paraId="521B2795" w14:textId="77777777" w:rsidR="002F2DA0" w:rsidRPr="00BB4EC4" w:rsidRDefault="002F2DA0" w:rsidP="00CD68CF">
            <w:pPr>
              <w:rPr>
                <w:rFonts w:cs="Arial"/>
                <w:szCs w:val="20"/>
              </w:rPr>
            </w:pPr>
          </w:p>
          <w:p w14:paraId="76CA6CAC" w14:textId="77777777" w:rsidR="002F2DA0" w:rsidRDefault="002F2DA0" w:rsidP="00CD68CF">
            <w:pPr>
              <w:pStyle w:val="AssignmentsLevel1"/>
              <w:rPr>
                <w:b/>
              </w:rPr>
            </w:pPr>
            <w:r w:rsidRPr="008D24BE">
              <w:rPr>
                <w:b/>
              </w:rPr>
              <w:t>School Safety</w:t>
            </w:r>
          </w:p>
          <w:p w14:paraId="22E82F86" w14:textId="77777777" w:rsidR="005B4541" w:rsidRPr="008D24BE" w:rsidRDefault="005B4541" w:rsidP="00CD68CF">
            <w:pPr>
              <w:pStyle w:val="AssignmentsLevel1"/>
              <w:rPr>
                <w:b/>
              </w:rPr>
            </w:pPr>
          </w:p>
          <w:p w14:paraId="4EB7F1C1" w14:textId="77777777" w:rsidR="002F2DA0" w:rsidRPr="00BB4EC4" w:rsidRDefault="00355492" w:rsidP="00CD68CF">
            <w:pPr>
              <w:pStyle w:val="AssignmentsLevel2"/>
            </w:pPr>
            <w:hyperlink r:id="rId78" w:history="1">
              <w:r w:rsidR="002F2DA0" w:rsidRPr="00BB4EC4">
                <w:rPr>
                  <w:rStyle w:val="Hyperlink"/>
                </w:rPr>
                <w:t xml:space="preserve">School Safety Resources </w:t>
              </w:r>
            </w:hyperlink>
          </w:p>
          <w:p w14:paraId="01C248EB" w14:textId="77777777" w:rsidR="002F2DA0" w:rsidRPr="00BB4EC4" w:rsidRDefault="00355492" w:rsidP="00CD68CF">
            <w:pPr>
              <w:pStyle w:val="AssignmentsLevel2"/>
            </w:pPr>
            <w:hyperlink r:id="rId79" w:history="1">
              <w:r w:rsidR="002F2DA0" w:rsidRPr="00BB4EC4">
                <w:rPr>
                  <w:rStyle w:val="Hyperlink"/>
                </w:rPr>
                <w:t xml:space="preserve">School Safety Tips for Administrators </w:t>
              </w:r>
            </w:hyperlink>
          </w:p>
          <w:p w14:paraId="1573FDA5" w14:textId="77777777" w:rsidR="002F2DA0" w:rsidRPr="00BB4EC4" w:rsidRDefault="00355492" w:rsidP="00CD68CF">
            <w:pPr>
              <w:pStyle w:val="AssignmentsLevel2"/>
            </w:pPr>
            <w:hyperlink r:id="rId80" w:history="1">
              <w:r w:rsidR="002F2DA0" w:rsidRPr="00BB4EC4">
                <w:rPr>
                  <w:rStyle w:val="Hyperlink"/>
                </w:rPr>
                <w:t>Leadership Is Key to Managing School Safety</w:t>
              </w:r>
            </w:hyperlink>
          </w:p>
          <w:p w14:paraId="1DD6651C" w14:textId="77777777" w:rsidR="002F2DA0" w:rsidRPr="00BB4EC4" w:rsidRDefault="00355492" w:rsidP="00CD68CF">
            <w:pPr>
              <w:pStyle w:val="AssignmentsLevel2"/>
            </w:pPr>
            <w:hyperlink r:id="rId81" w:history="1">
              <w:r w:rsidR="002F2DA0" w:rsidRPr="00BB4EC4">
                <w:rPr>
                  <w:rStyle w:val="Hyperlink"/>
                </w:rPr>
                <w:t xml:space="preserve">Safe And Secure Schools </w:t>
              </w:r>
            </w:hyperlink>
          </w:p>
          <w:p w14:paraId="44F19633" w14:textId="77777777" w:rsidR="002F2DA0" w:rsidRPr="00BB4EC4" w:rsidRDefault="00355492" w:rsidP="00CD68CF">
            <w:pPr>
              <w:pStyle w:val="AssignmentsLevel2"/>
              <w:rPr>
                <w:rStyle w:val="Hyperlink"/>
                <w:color w:val="auto"/>
                <w:u w:val="none"/>
              </w:rPr>
            </w:pPr>
            <w:hyperlink r:id="rId82" w:history="1">
              <w:r w:rsidR="002F2DA0" w:rsidRPr="00BB4EC4">
                <w:rPr>
                  <w:rStyle w:val="Hyperlink"/>
                </w:rPr>
                <w:t>Highlighting School Safety</w:t>
              </w:r>
            </w:hyperlink>
          </w:p>
          <w:p w14:paraId="031BF0C2" w14:textId="77777777" w:rsidR="002F2DA0" w:rsidRPr="00BB4EC4" w:rsidRDefault="00355492" w:rsidP="00CD68CF">
            <w:pPr>
              <w:pStyle w:val="AssignmentsLevel2"/>
              <w:rPr>
                <w:rStyle w:val="Hyperlink"/>
                <w:color w:val="auto"/>
                <w:u w:val="none"/>
              </w:rPr>
            </w:pPr>
            <w:hyperlink r:id="rId83" w:history="1">
              <w:r w:rsidR="002F2DA0" w:rsidRPr="00BB4EC4">
                <w:rPr>
                  <w:rStyle w:val="Hyperlink"/>
                </w:rPr>
                <w:t>PREPaRE Training Curriculum</w:t>
              </w:r>
            </w:hyperlink>
          </w:p>
          <w:p w14:paraId="61EFE7DD" w14:textId="77777777" w:rsidR="002F2DA0" w:rsidRPr="00BB4EC4" w:rsidRDefault="00355492" w:rsidP="00CD68CF">
            <w:pPr>
              <w:pStyle w:val="AssignmentsLevel2"/>
            </w:pPr>
            <w:hyperlink r:id="rId84" w:history="1">
              <w:r w:rsidR="002F2DA0" w:rsidRPr="00BB4EC4">
                <w:rPr>
                  <w:rStyle w:val="Hyperlink"/>
                </w:rPr>
                <w:t>Crisis Prevention Institute</w:t>
              </w:r>
            </w:hyperlink>
            <w:r w:rsidR="002F2DA0" w:rsidRPr="00BB4EC4">
              <w:t xml:space="preserve"> </w:t>
            </w:r>
          </w:p>
          <w:p w14:paraId="78FAE14A" w14:textId="77777777" w:rsidR="002F2DA0" w:rsidRDefault="00355492" w:rsidP="00CD68CF">
            <w:pPr>
              <w:pStyle w:val="AssignmentsLevel2"/>
            </w:pPr>
            <w:hyperlink r:id="rId85" w:history="1">
              <w:r w:rsidR="002F2DA0" w:rsidRPr="00BB4EC4">
                <w:rPr>
                  <w:rStyle w:val="Hyperlink"/>
                </w:rPr>
                <w:t xml:space="preserve">Memorandum of Understanding (MOU) Fact Sheet </w:t>
              </w:r>
            </w:hyperlink>
            <w:r w:rsidR="002F2DA0" w:rsidRPr="00BB4EC4">
              <w:t xml:space="preserve"> </w:t>
            </w:r>
          </w:p>
          <w:p w14:paraId="2D282103" w14:textId="2D2B80D9" w:rsidR="002F2DA0" w:rsidRPr="00842155" w:rsidRDefault="00355492" w:rsidP="00CD68CF">
            <w:pPr>
              <w:pStyle w:val="AssignmentsLevel2"/>
            </w:pPr>
            <w:hyperlink r:id="rId86" w:history="1">
              <w:r w:rsidR="002F2DA0" w:rsidRPr="00BB4EC4">
                <w:rPr>
                  <w:rStyle w:val="Hyperlink"/>
                </w:rPr>
                <w:t>Parent and School Administrator Guide to Cyber Safety for Kids</w:t>
              </w:r>
            </w:hyperlink>
            <w:r w:rsidR="002F2DA0" w:rsidRPr="00BB4EC4">
              <w:t xml:space="preserve"> </w:t>
            </w:r>
            <w:r w:rsidR="002F2DA0" w:rsidRPr="002F2DA0">
              <w:rPr>
                <w:color w:val="000000"/>
                <w:shd w:val="clear" w:color="auto" w:fill="FFFFFF"/>
              </w:rPr>
              <w:t>(7:36)</w:t>
            </w:r>
          </w:p>
        </w:tc>
        <w:tc>
          <w:tcPr>
            <w:tcW w:w="1440" w:type="dxa"/>
            <w:tcBorders>
              <w:left w:val="single" w:sz="4" w:space="0" w:color="000000" w:themeColor="text1"/>
            </w:tcBorders>
            <w:shd w:val="clear" w:color="auto" w:fill="FFFFFF" w:themeFill="background1"/>
          </w:tcPr>
          <w:p w14:paraId="77873B8A" w14:textId="77777777" w:rsidR="002F2DA0" w:rsidRPr="009F6FAF" w:rsidRDefault="002F2DA0" w:rsidP="00CD68CF">
            <w:pPr>
              <w:rPr>
                <w:rFonts w:cs="Arial"/>
                <w:szCs w:val="20"/>
              </w:rPr>
            </w:pPr>
            <w:r>
              <w:rPr>
                <w:rFonts w:cs="Arial"/>
                <w:szCs w:val="20"/>
              </w:rPr>
              <w:lastRenderedPageBreak/>
              <w:t>6.1-6.4</w:t>
            </w:r>
          </w:p>
        </w:tc>
        <w:tc>
          <w:tcPr>
            <w:tcW w:w="1440" w:type="dxa"/>
            <w:tcBorders>
              <w:left w:val="single" w:sz="4" w:space="0" w:color="000000" w:themeColor="text1"/>
            </w:tcBorders>
            <w:shd w:val="clear" w:color="auto" w:fill="FFFFFF" w:themeFill="background1"/>
          </w:tcPr>
          <w:p w14:paraId="1A0419F7" w14:textId="77777777" w:rsidR="002F2DA0" w:rsidRPr="009F6FAF" w:rsidRDefault="002F2DA0" w:rsidP="00CD68CF">
            <w:pPr>
              <w:rPr>
                <w:rFonts w:cs="Arial"/>
                <w:szCs w:val="20"/>
              </w:rPr>
            </w:pPr>
          </w:p>
        </w:tc>
      </w:tr>
      <w:tr w:rsidR="002F2DA0" w:rsidRPr="00842155" w14:paraId="302AEE66" w14:textId="77777777" w:rsidTr="00CD68C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B87360E" w14:textId="77777777" w:rsidR="002F2DA0" w:rsidRDefault="002F2DA0" w:rsidP="00CD68CF">
            <w:pPr>
              <w:tabs>
                <w:tab w:val="left" w:pos="0"/>
                <w:tab w:val="left" w:pos="3720"/>
              </w:tabs>
              <w:outlineLvl w:val="0"/>
              <w:rPr>
                <w:rFonts w:cs="Arial"/>
                <w:i/>
                <w:szCs w:val="20"/>
              </w:rPr>
            </w:pPr>
            <w:r w:rsidRPr="005B10FE">
              <w:rPr>
                <w:rFonts w:cs="Arial"/>
                <w:b/>
                <w:i/>
                <w:sz w:val="22"/>
                <w:szCs w:val="20"/>
              </w:rPr>
              <w:t>Supplemental Resources and Activities</w:t>
            </w:r>
          </w:p>
          <w:p w14:paraId="0D31B8F1" w14:textId="77777777" w:rsidR="002F2DA0" w:rsidRPr="005B10FE" w:rsidRDefault="002F2DA0" w:rsidP="00CD68CF">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790A0C9" w14:textId="77777777" w:rsidR="002F2DA0" w:rsidRPr="005B10FE" w:rsidRDefault="002F2DA0" w:rsidP="00CD68CF">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2751172" w14:textId="77777777" w:rsidR="002F2DA0" w:rsidRPr="005B10FE" w:rsidRDefault="002F2DA0" w:rsidP="00CD68CF">
            <w:pPr>
              <w:tabs>
                <w:tab w:val="left" w:pos="0"/>
                <w:tab w:val="left" w:pos="3720"/>
              </w:tabs>
              <w:outlineLvl w:val="0"/>
              <w:rPr>
                <w:rFonts w:cs="Arial"/>
                <w:b/>
                <w:i/>
                <w:szCs w:val="20"/>
              </w:rPr>
            </w:pPr>
            <w:r>
              <w:rPr>
                <w:rFonts w:cs="Arial"/>
                <w:b/>
                <w:i/>
                <w:szCs w:val="20"/>
              </w:rPr>
              <w:t>AIE</w:t>
            </w:r>
          </w:p>
        </w:tc>
      </w:tr>
      <w:tr w:rsidR="002F2DA0" w:rsidRPr="00842155" w14:paraId="26738C45" w14:textId="77777777" w:rsidTr="00CD68C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A088A6E" w14:textId="77777777" w:rsidR="002F2DA0" w:rsidRDefault="002F2DA0" w:rsidP="00CD68CF">
            <w:pPr>
              <w:rPr>
                <w:b/>
              </w:rPr>
            </w:pPr>
            <w:r w:rsidRPr="008D24BE">
              <w:rPr>
                <w:b/>
              </w:rPr>
              <w:t>Discipline</w:t>
            </w:r>
          </w:p>
          <w:p w14:paraId="0A448997" w14:textId="77777777" w:rsidR="005B4541" w:rsidRPr="008D24BE" w:rsidRDefault="005B4541" w:rsidP="00CD68CF">
            <w:pPr>
              <w:rPr>
                <w:b/>
              </w:rPr>
            </w:pPr>
          </w:p>
          <w:p w14:paraId="34B393D3" w14:textId="77777777" w:rsidR="002F2DA0" w:rsidRPr="00EB3D5A" w:rsidRDefault="00355492" w:rsidP="00CD68CF">
            <w:pPr>
              <w:pStyle w:val="AssignmentsLevel2"/>
              <w:rPr>
                <w:rStyle w:val="Hyperlink"/>
                <w:color w:val="auto"/>
                <w:u w:val="none"/>
              </w:rPr>
            </w:pPr>
            <w:hyperlink r:id="rId87" w:history="1">
              <w:r w:rsidR="002F2DA0">
                <w:rPr>
                  <w:rStyle w:val="Hyperlink"/>
                </w:rPr>
                <w:t xml:space="preserve">Beyond Zero Tolerance: Discipline and Policing in Pennsylvania Public Schools </w:t>
              </w:r>
            </w:hyperlink>
          </w:p>
          <w:p w14:paraId="683AD4D9" w14:textId="77777777" w:rsidR="002F2DA0" w:rsidRPr="00842155" w:rsidRDefault="00355492" w:rsidP="00CD68CF">
            <w:pPr>
              <w:pStyle w:val="AssignmentsLevel2"/>
            </w:pPr>
            <w:hyperlink r:id="rId88" w:history="1">
              <w:r w:rsidR="002F2DA0">
                <w:rPr>
                  <w:rStyle w:val="Hyperlink"/>
                </w:rPr>
                <w:t>Pennsylvania Compilation of School Discipline Laws and Regulations</w:t>
              </w:r>
            </w:hyperlink>
          </w:p>
        </w:tc>
        <w:tc>
          <w:tcPr>
            <w:tcW w:w="1440" w:type="dxa"/>
            <w:tcBorders>
              <w:left w:val="single" w:sz="4" w:space="0" w:color="000000" w:themeColor="text1"/>
            </w:tcBorders>
            <w:shd w:val="clear" w:color="auto" w:fill="FFFFFF" w:themeFill="background1"/>
          </w:tcPr>
          <w:p w14:paraId="340488D0" w14:textId="77777777" w:rsidR="002F2DA0" w:rsidRPr="009F6FAF" w:rsidRDefault="002F2DA0" w:rsidP="00CD68CF">
            <w:pPr>
              <w:rPr>
                <w:rFonts w:cs="Arial"/>
                <w:szCs w:val="20"/>
              </w:rPr>
            </w:pPr>
            <w:r>
              <w:rPr>
                <w:rFonts w:cs="Arial"/>
                <w:szCs w:val="20"/>
              </w:rPr>
              <w:t>5.2</w:t>
            </w:r>
          </w:p>
        </w:tc>
        <w:tc>
          <w:tcPr>
            <w:tcW w:w="1440" w:type="dxa"/>
            <w:tcBorders>
              <w:left w:val="single" w:sz="4" w:space="0" w:color="000000" w:themeColor="text1"/>
            </w:tcBorders>
            <w:shd w:val="clear" w:color="auto" w:fill="FFFFFF" w:themeFill="background1"/>
          </w:tcPr>
          <w:p w14:paraId="2D015055" w14:textId="77777777" w:rsidR="002F2DA0" w:rsidRPr="009F6FAF" w:rsidRDefault="002F2DA0" w:rsidP="00CD68CF">
            <w:pPr>
              <w:rPr>
                <w:rFonts w:cs="Arial"/>
                <w:szCs w:val="20"/>
              </w:rPr>
            </w:pPr>
          </w:p>
        </w:tc>
      </w:tr>
      <w:tr w:rsidR="002F2DA0" w:rsidRPr="00842155" w14:paraId="18EA2B87" w14:textId="77777777" w:rsidTr="00CD68C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9D9002B" w14:textId="77777777" w:rsidR="002F2DA0" w:rsidRDefault="002F2DA0" w:rsidP="00CD68CF">
            <w:pPr>
              <w:tabs>
                <w:tab w:val="left" w:pos="0"/>
                <w:tab w:val="left" w:pos="3720"/>
              </w:tabs>
              <w:outlineLvl w:val="0"/>
              <w:rPr>
                <w:rFonts w:cs="Arial"/>
                <w:i/>
                <w:szCs w:val="20"/>
              </w:rPr>
            </w:pPr>
            <w:r>
              <w:rPr>
                <w:rFonts w:cs="Arial"/>
                <w:b/>
                <w:i/>
                <w:sz w:val="22"/>
                <w:szCs w:val="20"/>
              </w:rPr>
              <w:t>Graded Assignments</w:t>
            </w:r>
          </w:p>
          <w:p w14:paraId="54E847F0" w14:textId="77777777" w:rsidR="002F2DA0" w:rsidRPr="005B10FE" w:rsidRDefault="002F2DA0" w:rsidP="00CD68CF">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6E1CA59D" w14:textId="77777777" w:rsidR="002F2DA0" w:rsidRPr="005B10FE" w:rsidRDefault="002F2DA0" w:rsidP="00CD68C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C0A79A9" w14:textId="77777777" w:rsidR="002F2DA0" w:rsidRPr="005B10FE" w:rsidRDefault="002F2DA0" w:rsidP="00CD68CF">
            <w:pPr>
              <w:rPr>
                <w:rFonts w:cs="Arial"/>
                <w:b/>
                <w:i/>
                <w:szCs w:val="20"/>
              </w:rPr>
            </w:pPr>
            <w:r>
              <w:rPr>
                <w:rFonts w:cs="Arial"/>
                <w:b/>
                <w:i/>
                <w:szCs w:val="20"/>
              </w:rPr>
              <w:t>AIE</w:t>
            </w:r>
          </w:p>
        </w:tc>
      </w:tr>
      <w:tr w:rsidR="002F2DA0" w:rsidRPr="00103FC5" w14:paraId="52D42D9A" w14:textId="77777777" w:rsidTr="00CD68CF">
        <w:tc>
          <w:tcPr>
            <w:tcW w:w="10170" w:type="dxa"/>
            <w:gridSpan w:val="2"/>
            <w:tcMar>
              <w:top w:w="115" w:type="dxa"/>
              <w:left w:w="115" w:type="dxa"/>
              <w:bottom w:w="115" w:type="dxa"/>
              <w:right w:w="115" w:type="dxa"/>
            </w:tcMar>
          </w:tcPr>
          <w:p w14:paraId="6A94996E" w14:textId="77777777" w:rsidR="002F2DA0" w:rsidRDefault="002F2DA0" w:rsidP="00CD68CF">
            <w:pPr>
              <w:tabs>
                <w:tab w:val="left" w:pos="2329"/>
              </w:tabs>
              <w:rPr>
                <w:rFonts w:cs="Arial"/>
                <w:b/>
                <w:szCs w:val="20"/>
              </w:rPr>
            </w:pPr>
            <w:r w:rsidRPr="0087097A">
              <w:rPr>
                <w:rFonts w:cs="Arial"/>
                <w:b/>
                <w:szCs w:val="20"/>
              </w:rPr>
              <w:t>Interim Placement and Manifestation Determination Case Study</w:t>
            </w:r>
          </w:p>
          <w:p w14:paraId="61CF046C" w14:textId="77777777" w:rsidR="002F2DA0" w:rsidRPr="0087097A" w:rsidRDefault="002F2DA0" w:rsidP="00CD68CF">
            <w:pPr>
              <w:tabs>
                <w:tab w:val="left" w:pos="2329"/>
              </w:tabs>
              <w:rPr>
                <w:rFonts w:cs="Arial"/>
                <w:b/>
                <w:szCs w:val="20"/>
              </w:rPr>
            </w:pPr>
          </w:p>
          <w:p w14:paraId="5DE99FEA" w14:textId="2C348D4A" w:rsidR="002F2DA0" w:rsidRDefault="008D1DE2" w:rsidP="00CD68CF">
            <w:r w:rsidRPr="008D1DE2">
              <w:rPr>
                <w:b/>
              </w:rPr>
              <w:t>Watch</w:t>
            </w:r>
            <w:r>
              <w:t xml:space="preserve"> the </w:t>
            </w:r>
            <w:hyperlink r:id="rId89" w:history="1">
              <w:r w:rsidRPr="005D1075">
                <w:rPr>
                  <w:rStyle w:val="Hyperlink"/>
                </w:rPr>
                <w:t>Interim Placement and Manifestation Determination Case Study</w:t>
              </w:r>
            </w:hyperlink>
            <w:r>
              <w:t>.</w:t>
            </w:r>
          </w:p>
          <w:p w14:paraId="01866DE9" w14:textId="77777777" w:rsidR="00004102" w:rsidRDefault="00004102" w:rsidP="00CD68CF">
            <w:pPr>
              <w:rPr>
                <w:b/>
              </w:rPr>
            </w:pPr>
          </w:p>
          <w:p w14:paraId="71921EF3" w14:textId="231541B4" w:rsidR="002F2DA0" w:rsidRDefault="002F2DA0" w:rsidP="00CD68CF">
            <w:r w:rsidRPr="00EC4952">
              <w:rPr>
                <w:b/>
              </w:rPr>
              <w:t>Write</w:t>
            </w:r>
            <w:r w:rsidRPr="0087097A">
              <w:t xml:space="preserve"> 2</w:t>
            </w:r>
            <w:r w:rsidR="005B4541">
              <w:t xml:space="preserve"> to </w:t>
            </w:r>
            <w:r w:rsidRPr="0087097A">
              <w:t>3 pages explain</w:t>
            </w:r>
            <w:r>
              <w:t>ing</w:t>
            </w:r>
            <w:r w:rsidRPr="0087097A">
              <w:t xml:space="preserve"> in detail the steps you will take to</w:t>
            </w:r>
            <w:r w:rsidR="005B4541">
              <w:t xml:space="preserve"> do the following</w:t>
            </w:r>
            <w:r w:rsidRPr="0087097A">
              <w:t xml:space="preserve">: </w:t>
            </w:r>
          </w:p>
          <w:p w14:paraId="49B765C7" w14:textId="77777777" w:rsidR="005B4541" w:rsidRPr="0087097A" w:rsidRDefault="005B4541" w:rsidP="00CD68CF"/>
          <w:p w14:paraId="0DBA3343" w14:textId="167C1428" w:rsidR="002F2DA0" w:rsidRPr="0087097A" w:rsidRDefault="002F2DA0" w:rsidP="005B4541">
            <w:pPr>
              <w:pStyle w:val="ListParagraph"/>
              <w:numPr>
                <w:ilvl w:val="0"/>
                <w:numId w:val="28"/>
              </w:numPr>
              <w:ind w:left="395"/>
              <w:contextualSpacing/>
            </w:pPr>
            <w:r w:rsidRPr="0087097A">
              <w:t>Determine an interim alternative setting</w:t>
            </w:r>
            <w:r w:rsidR="005B4541">
              <w:t>.</w:t>
            </w:r>
          </w:p>
          <w:p w14:paraId="3B4D42DE" w14:textId="057EC95F" w:rsidR="002F2DA0" w:rsidRPr="0087097A" w:rsidRDefault="00022EF1" w:rsidP="005B4541">
            <w:pPr>
              <w:pStyle w:val="ListParagraph"/>
              <w:numPr>
                <w:ilvl w:val="0"/>
                <w:numId w:val="28"/>
              </w:numPr>
              <w:ind w:left="395"/>
              <w:contextualSpacing/>
            </w:pPr>
            <w:r>
              <w:t xml:space="preserve">Conduct a </w:t>
            </w:r>
            <w:r w:rsidR="005B4541">
              <w:t>m</w:t>
            </w:r>
            <w:r w:rsidR="002F2DA0">
              <w:t xml:space="preserve">anifestation </w:t>
            </w:r>
            <w:r w:rsidR="005B4541">
              <w:t>d</w:t>
            </w:r>
            <w:r w:rsidR="002F2DA0">
              <w:t>etermination</w:t>
            </w:r>
            <w:r w:rsidR="005B4541">
              <w:t>.</w:t>
            </w:r>
          </w:p>
          <w:p w14:paraId="1E0B1AF6" w14:textId="77777777" w:rsidR="002F2DA0" w:rsidRPr="0087097A" w:rsidRDefault="002F2DA0" w:rsidP="005B4541">
            <w:pPr>
              <w:pStyle w:val="ListParagraph"/>
              <w:numPr>
                <w:ilvl w:val="0"/>
                <w:numId w:val="28"/>
              </w:numPr>
              <w:ind w:left="395"/>
              <w:contextualSpacing/>
            </w:pPr>
            <w:r w:rsidRPr="0087097A">
              <w:t>Will you need</w:t>
            </w:r>
            <w:r>
              <w:t xml:space="preserve"> to conduct an FBA? Why o</w:t>
            </w:r>
            <w:r w:rsidRPr="0087097A">
              <w:t xml:space="preserve">r </w:t>
            </w:r>
            <w:r>
              <w:t>w</w:t>
            </w:r>
            <w:r w:rsidRPr="0087097A">
              <w:t xml:space="preserve">hy not? </w:t>
            </w:r>
          </w:p>
          <w:p w14:paraId="2B1620D1" w14:textId="77777777" w:rsidR="002F2DA0" w:rsidRPr="0087097A" w:rsidRDefault="002F2DA0" w:rsidP="005B4541">
            <w:pPr>
              <w:pStyle w:val="ListParagraph"/>
              <w:numPr>
                <w:ilvl w:val="0"/>
                <w:numId w:val="28"/>
              </w:numPr>
              <w:ind w:left="395"/>
              <w:contextualSpacing/>
            </w:pPr>
            <w:r w:rsidRPr="0087097A">
              <w:t>Will you need to schedule an IEP meeting? Why</w:t>
            </w:r>
            <w:r>
              <w:t xml:space="preserve"> o</w:t>
            </w:r>
            <w:r w:rsidRPr="0087097A">
              <w:t xml:space="preserve">r </w:t>
            </w:r>
            <w:r>
              <w:t>w</w:t>
            </w:r>
            <w:r w:rsidRPr="0087097A">
              <w:t xml:space="preserve">hy not? </w:t>
            </w:r>
          </w:p>
          <w:p w14:paraId="0AF5B66A" w14:textId="54A00881" w:rsidR="002F2DA0" w:rsidRPr="0087097A" w:rsidRDefault="005B4541" w:rsidP="005B4541">
            <w:pPr>
              <w:pStyle w:val="ListParagraph"/>
              <w:numPr>
                <w:ilvl w:val="0"/>
                <w:numId w:val="28"/>
              </w:numPr>
              <w:ind w:left="395"/>
              <w:contextualSpacing/>
            </w:pPr>
            <w:r>
              <w:t>What s</w:t>
            </w:r>
            <w:r w:rsidR="002F2DA0" w:rsidRPr="0087097A">
              <w:t xml:space="preserve">teps will </w:t>
            </w:r>
            <w:r>
              <w:t xml:space="preserve">you </w:t>
            </w:r>
            <w:r w:rsidR="002F2DA0" w:rsidRPr="0087097A">
              <w:t>take if the parent appeals this decision</w:t>
            </w:r>
            <w:r>
              <w:t>?</w:t>
            </w:r>
            <w:r w:rsidR="002F2DA0" w:rsidRPr="0087097A">
              <w:t xml:space="preserve"> </w:t>
            </w:r>
          </w:p>
          <w:p w14:paraId="0F63B4BC" w14:textId="1A732624" w:rsidR="002F2DA0" w:rsidRPr="0087097A" w:rsidRDefault="002F2DA0" w:rsidP="005B4541">
            <w:pPr>
              <w:pStyle w:val="ListParagraph"/>
              <w:numPr>
                <w:ilvl w:val="0"/>
                <w:numId w:val="28"/>
              </w:numPr>
              <w:ind w:left="395"/>
              <w:contextualSpacing/>
            </w:pPr>
            <w:r w:rsidRPr="0087097A">
              <w:t xml:space="preserve">How </w:t>
            </w:r>
            <w:r>
              <w:t xml:space="preserve">will </w:t>
            </w:r>
            <w:r w:rsidR="005B4541">
              <w:t xml:space="preserve">you </w:t>
            </w:r>
            <w:r w:rsidRPr="0087097A">
              <w:t>deliver instruction while you are waiting for an interim placement</w:t>
            </w:r>
            <w:r w:rsidR="005B4541">
              <w:t>?</w:t>
            </w:r>
            <w:r w:rsidRPr="0087097A">
              <w:t xml:space="preserve"> </w:t>
            </w:r>
          </w:p>
          <w:p w14:paraId="7F195AEC" w14:textId="77777777" w:rsidR="002F2DA0" w:rsidRPr="0087097A" w:rsidRDefault="002F2DA0" w:rsidP="005B4541">
            <w:pPr>
              <w:pStyle w:val="ListParagraph"/>
              <w:numPr>
                <w:ilvl w:val="0"/>
                <w:numId w:val="28"/>
              </w:numPr>
              <w:ind w:left="395"/>
              <w:contextualSpacing/>
            </w:pPr>
            <w:r w:rsidRPr="0087097A">
              <w:t>What kind of placement will you and the team identify that will be best for the student?</w:t>
            </w:r>
          </w:p>
          <w:p w14:paraId="0AC20CA5" w14:textId="77777777" w:rsidR="002F2DA0" w:rsidRDefault="002F2DA0" w:rsidP="00CD68CF">
            <w:pPr>
              <w:tabs>
                <w:tab w:val="left" w:pos="2329"/>
              </w:tabs>
              <w:rPr>
                <w:rFonts w:cs="Arial"/>
                <w:b/>
                <w:szCs w:val="20"/>
              </w:rPr>
            </w:pPr>
          </w:p>
          <w:p w14:paraId="516BC1A0" w14:textId="77777777" w:rsidR="002F2DA0" w:rsidRPr="00103FC5" w:rsidRDefault="002F2DA0" w:rsidP="00CD68CF">
            <w:pPr>
              <w:pStyle w:val="AssignmentsLevel1"/>
              <w:rPr>
                <w:b/>
              </w:rPr>
            </w:pPr>
            <w:r>
              <w:rPr>
                <w:b/>
              </w:rPr>
              <w:t>Submit</w:t>
            </w:r>
            <w:r w:rsidRPr="00EC4952">
              <w:t xml:space="preserve"> your assignment by Sunday.</w:t>
            </w:r>
          </w:p>
        </w:tc>
        <w:tc>
          <w:tcPr>
            <w:tcW w:w="1440" w:type="dxa"/>
          </w:tcPr>
          <w:p w14:paraId="2DEFECFF" w14:textId="77777777" w:rsidR="002F2DA0" w:rsidRPr="00103FC5" w:rsidRDefault="002F2DA0" w:rsidP="00CD68CF">
            <w:pPr>
              <w:tabs>
                <w:tab w:val="left" w:pos="2329"/>
              </w:tabs>
              <w:rPr>
                <w:rFonts w:cs="Arial"/>
                <w:szCs w:val="20"/>
              </w:rPr>
            </w:pPr>
            <w:r>
              <w:rPr>
                <w:rFonts w:cs="Arial"/>
                <w:szCs w:val="20"/>
              </w:rPr>
              <w:t>6.1, 6.2</w:t>
            </w:r>
          </w:p>
        </w:tc>
        <w:tc>
          <w:tcPr>
            <w:tcW w:w="1440" w:type="dxa"/>
          </w:tcPr>
          <w:p w14:paraId="6863AC41" w14:textId="77777777" w:rsidR="002F2DA0" w:rsidRPr="00103FC5" w:rsidRDefault="002F2DA0" w:rsidP="00CD68CF">
            <w:pPr>
              <w:tabs>
                <w:tab w:val="left" w:pos="2329"/>
              </w:tabs>
              <w:rPr>
                <w:rFonts w:cs="Arial"/>
                <w:szCs w:val="20"/>
              </w:rPr>
            </w:pPr>
            <w:r>
              <w:t>3 hours</w:t>
            </w:r>
          </w:p>
        </w:tc>
      </w:tr>
      <w:tr w:rsidR="002F2DA0" w:rsidRPr="00842155" w14:paraId="6906C048" w14:textId="77777777" w:rsidTr="00CD68CF">
        <w:tc>
          <w:tcPr>
            <w:tcW w:w="10170" w:type="dxa"/>
            <w:gridSpan w:val="2"/>
            <w:tcMar>
              <w:top w:w="115" w:type="dxa"/>
              <w:left w:w="115" w:type="dxa"/>
              <w:bottom w:w="115" w:type="dxa"/>
              <w:right w:w="115" w:type="dxa"/>
            </w:tcMar>
          </w:tcPr>
          <w:p w14:paraId="30E64DAE" w14:textId="4E8AEE6C" w:rsidR="002F2DA0" w:rsidRDefault="002F2DA0" w:rsidP="00CD68CF">
            <w:pPr>
              <w:rPr>
                <w:b/>
              </w:rPr>
            </w:pPr>
            <w:r>
              <w:rPr>
                <w:b/>
              </w:rPr>
              <w:t>School</w:t>
            </w:r>
            <w:r w:rsidR="005B4541">
              <w:rPr>
                <w:b/>
              </w:rPr>
              <w:t>w</w:t>
            </w:r>
            <w:r>
              <w:rPr>
                <w:b/>
              </w:rPr>
              <w:t>ide Behavior Support Plan and School Safety</w:t>
            </w:r>
          </w:p>
          <w:p w14:paraId="0E3ED2CC" w14:textId="77777777" w:rsidR="002F2DA0" w:rsidRDefault="002F2DA0" w:rsidP="00CD68CF"/>
          <w:p w14:paraId="1B2993A2" w14:textId="5D65D480" w:rsidR="002F2DA0" w:rsidRDefault="002F2DA0" w:rsidP="00CD68CF">
            <w:r w:rsidRPr="002D538D">
              <w:rPr>
                <w:b/>
              </w:rPr>
              <w:t>Develop</w:t>
            </w:r>
            <w:r w:rsidRPr="00F564D0">
              <w:t xml:space="preserve"> a presentation</w:t>
            </w:r>
            <w:r w:rsidR="005B4541">
              <w:t xml:space="preserve">, </w:t>
            </w:r>
            <w:r>
              <w:t>training</w:t>
            </w:r>
            <w:r w:rsidR="005B4541">
              <w:t>,</w:t>
            </w:r>
            <w:r>
              <w:t xml:space="preserve"> or guidance document o</w:t>
            </w:r>
            <w:r w:rsidRPr="00F564D0">
              <w:t xml:space="preserve">n </w:t>
            </w:r>
            <w:r w:rsidR="005B4541">
              <w:t>s</w:t>
            </w:r>
            <w:r w:rsidRPr="00F564D0">
              <w:t>chool</w:t>
            </w:r>
            <w:r w:rsidR="005B4541">
              <w:t>w</w:t>
            </w:r>
            <w:r w:rsidRPr="00F564D0">
              <w:t xml:space="preserve">ide </w:t>
            </w:r>
            <w:r w:rsidR="005B4541">
              <w:t>b</w:t>
            </w:r>
            <w:r w:rsidRPr="00F564D0">
              <w:t xml:space="preserve">ehavior </w:t>
            </w:r>
            <w:r w:rsidR="005B4541">
              <w:t>s</w:t>
            </w:r>
            <w:r w:rsidRPr="00F564D0">
              <w:t xml:space="preserve">upport and </w:t>
            </w:r>
            <w:r w:rsidR="005B4541">
              <w:t>s</w:t>
            </w:r>
            <w:r w:rsidRPr="00F564D0">
              <w:t xml:space="preserve">chool </w:t>
            </w:r>
            <w:r w:rsidR="005B4541">
              <w:t>s</w:t>
            </w:r>
            <w:r w:rsidRPr="00F564D0">
              <w:t>afety</w:t>
            </w:r>
            <w:r>
              <w:t xml:space="preserve"> for new administrators to your district. Include the following in your presentation: </w:t>
            </w:r>
          </w:p>
          <w:p w14:paraId="2D166307" w14:textId="77777777" w:rsidR="005B4541" w:rsidRDefault="005B4541" w:rsidP="00CD68CF"/>
          <w:p w14:paraId="2511782F" w14:textId="369C8B41" w:rsidR="002F2DA0" w:rsidRDefault="002F2DA0" w:rsidP="00CD68CF">
            <w:pPr>
              <w:pStyle w:val="AssignmentsLevel2"/>
            </w:pPr>
            <w:r>
              <w:t xml:space="preserve">What </w:t>
            </w:r>
            <w:r w:rsidR="005B4541">
              <w:t>s</w:t>
            </w:r>
            <w:r>
              <w:t>chool</w:t>
            </w:r>
            <w:r w:rsidR="005B4541">
              <w:t>w</w:t>
            </w:r>
            <w:r>
              <w:t xml:space="preserve">ide </w:t>
            </w:r>
            <w:r w:rsidR="005B4541">
              <w:t>b</w:t>
            </w:r>
            <w:r>
              <w:t xml:space="preserve">ehavior </w:t>
            </w:r>
            <w:r w:rsidR="005B4541">
              <w:t>s</w:t>
            </w:r>
            <w:r>
              <w:t>upport is</w:t>
            </w:r>
          </w:p>
          <w:p w14:paraId="2A3C5DBF" w14:textId="77777777" w:rsidR="002F2DA0" w:rsidRDefault="002F2DA0" w:rsidP="00CD68CF">
            <w:pPr>
              <w:pStyle w:val="AssignmentsLevel2"/>
            </w:pPr>
            <w:r>
              <w:t>Why it is important</w:t>
            </w:r>
          </w:p>
          <w:p w14:paraId="68E5247A" w14:textId="77777777" w:rsidR="002F2DA0" w:rsidRDefault="002F2DA0" w:rsidP="00CD68CF">
            <w:pPr>
              <w:pStyle w:val="AssignmentsLevel2"/>
            </w:pPr>
            <w:r>
              <w:t>The importance of school self-assessment</w:t>
            </w:r>
          </w:p>
          <w:p w14:paraId="39B55016" w14:textId="2E9711F5" w:rsidR="002F2DA0" w:rsidRDefault="002F2DA0" w:rsidP="00CD68CF">
            <w:pPr>
              <w:pStyle w:val="AssignmentsLevel2"/>
            </w:pPr>
            <w:r>
              <w:t xml:space="preserve">Why a </w:t>
            </w:r>
            <w:r w:rsidR="005B4541">
              <w:t>b</w:t>
            </w:r>
            <w:r>
              <w:t>lueprint is needed</w:t>
            </w:r>
          </w:p>
          <w:p w14:paraId="7BCE27D1" w14:textId="22140084" w:rsidR="002F2DA0" w:rsidRDefault="002F2DA0" w:rsidP="00CD68CF">
            <w:pPr>
              <w:pStyle w:val="AssignmentsLevel2"/>
            </w:pPr>
            <w:r>
              <w:lastRenderedPageBreak/>
              <w:t xml:space="preserve">RTII and </w:t>
            </w:r>
            <w:r w:rsidR="005B4541">
              <w:t>b</w:t>
            </w:r>
            <w:r>
              <w:t xml:space="preserve">ehavior </w:t>
            </w:r>
            <w:r w:rsidR="005B4541">
              <w:t>i</w:t>
            </w:r>
            <w:r>
              <w:t>ntervention</w:t>
            </w:r>
          </w:p>
          <w:p w14:paraId="2EDA763C" w14:textId="4E86B522" w:rsidR="002F2DA0" w:rsidRDefault="002F2DA0" w:rsidP="00CD68CF">
            <w:pPr>
              <w:pStyle w:val="AssignmentsLevel2"/>
            </w:pPr>
            <w:r>
              <w:t xml:space="preserve">Bully </w:t>
            </w:r>
            <w:r w:rsidR="005B4541">
              <w:t>p</w:t>
            </w:r>
            <w:r>
              <w:t>revention (</w:t>
            </w:r>
            <w:r w:rsidR="005B4541">
              <w:t>i</w:t>
            </w:r>
            <w:r>
              <w:t>ncluding social media)</w:t>
            </w:r>
          </w:p>
          <w:p w14:paraId="0DF6B8A3" w14:textId="3F85C082" w:rsidR="002F2DA0" w:rsidRDefault="002F2DA0" w:rsidP="00CD68CF">
            <w:pPr>
              <w:pStyle w:val="AssignmentsLevel2"/>
            </w:pPr>
            <w:r>
              <w:t xml:space="preserve">Team and </w:t>
            </w:r>
            <w:r w:rsidR="005B4541">
              <w:t>s</w:t>
            </w:r>
            <w:r>
              <w:t xml:space="preserve">chool </w:t>
            </w:r>
            <w:r w:rsidR="005B4541">
              <w:t>e</w:t>
            </w:r>
            <w:r>
              <w:t>valuation tool</w:t>
            </w:r>
          </w:p>
          <w:p w14:paraId="4D15FAB7" w14:textId="22F62A6B" w:rsidR="002F2DA0" w:rsidRDefault="002F2DA0" w:rsidP="00CD68CF">
            <w:pPr>
              <w:pStyle w:val="AssignmentsLevel2"/>
            </w:pPr>
            <w:r>
              <w:t xml:space="preserve">Behavior </w:t>
            </w:r>
            <w:r w:rsidR="005B4541">
              <w:t>p</w:t>
            </w:r>
            <w:r>
              <w:t xml:space="preserve">lan </w:t>
            </w:r>
            <w:r w:rsidR="005B4541">
              <w:t>t</w:t>
            </w:r>
            <w:r>
              <w:t xml:space="preserve">emplate </w:t>
            </w:r>
          </w:p>
          <w:p w14:paraId="5F400C7B" w14:textId="58C5FEF2" w:rsidR="002F2DA0" w:rsidRDefault="002F2DA0" w:rsidP="00CD68CF">
            <w:pPr>
              <w:pStyle w:val="AssignmentsLevel2"/>
            </w:pPr>
            <w:r>
              <w:t xml:space="preserve">Classroom </w:t>
            </w:r>
            <w:r w:rsidR="005B4541">
              <w:t>m</w:t>
            </w:r>
            <w:r>
              <w:t>anagement</w:t>
            </w:r>
          </w:p>
          <w:p w14:paraId="372BA7E5" w14:textId="3ED26CF8" w:rsidR="002F2DA0" w:rsidRDefault="002F2DA0" w:rsidP="00CD68CF">
            <w:pPr>
              <w:pStyle w:val="AssignmentsLevel2"/>
            </w:pPr>
            <w:r>
              <w:t xml:space="preserve">Considerations for </w:t>
            </w:r>
            <w:r w:rsidR="005B4541">
              <w:t>a</w:t>
            </w:r>
            <w:r>
              <w:t xml:space="preserve">dministrators to enforce and reinforce school safety </w:t>
            </w:r>
          </w:p>
          <w:p w14:paraId="20D4D489" w14:textId="77777777" w:rsidR="002F2DA0" w:rsidRDefault="002F2DA0" w:rsidP="00CD68CF">
            <w:pPr>
              <w:pStyle w:val="AssignmentsLevel2"/>
            </w:pPr>
            <w:r>
              <w:t>Why it is important to have a Memorandum of Understanding (MOU) with local law enforcement</w:t>
            </w:r>
          </w:p>
          <w:p w14:paraId="1FEA452B" w14:textId="77777777" w:rsidR="002F2DA0" w:rsidRDefault="002F2DA0" w:rsidP="00CD68CF">
            <w:pPr>
              <w:tabs>
                <w:tab w:val="left" w:pos="2329"/>
              </w:tabs>
              <w:rPr>
                <w:rFonts w:cs="Arial"/>
                <w:b/>
                <w:szCs w:val="20"/>
              </w:rPr>
            </w:pPr>
          </w:p>
          <w:p w14:paraId="796C3B57" w14:textId="77777777" w:rsidR="002F2DA0" w:rsidRPr="00135F7B" w:rsidRDefault="002F2DA0" w:rsidP="00CD68CF">
            <w:pPr>
              <w:pStyle w:val="AssignmentsLevel1"/>
            </w:pPr>
            <w:r>
              <w:rPr>
                <w:b/>
              </w:rPr>
              <w:t xml:space="preserve">Submit </w:t>
            </w:r>
            <w:r w:rsidRPr="002D538D">
              <w:t>your assignment by Sunday.</w:t>
            </w:r>
          </w:p>
        </w:tc>
        <w:tc>
          <w:tcPr>
            <w:tcW w:w="1440" w:type="dxa"/>
          </w:tcPr>
          <w:p w14:paraId="482D65B3" w14:textId="77777777" w:rsidR="002F2DA0" w:rsidRPr="00842155" w:rsidRDefault="002F2DA0" w:rsidP="00CD68CF">
            <w:pPr>
              <w:tabs>
                <w:tab w:val="left" w:pos="2329"/>
              </w:tabs>
              <w:rPr>
                <w:rFonts w:cs="Arial"/>
                <w:szCs w:val="20"/>
              </w:rPr>
            </w:pPr>
            <w:r>
              <w:rPr>
                <w:rFonts w:cs="Arial"/>
                <w:szCs w:val="20"/>
              </w:rPr>
              <w:lastRenderedPageBreak/>
              <w:t>6.3, 6.4</w:t>
            </w:r>
          </w:p>
        </w:tc>
        <w:tc>
          <w:tcPr>
            <w:tcW w:w="1440" w:type="dxa"/>
          </w:tcPr>
          <w:p w14:paraId="10A36FDA" w14:textId="77777777" w:rsidR="002F2DA0" w:rsidRPr="00842155" w:rsidRDefault="002F2DA0" w:rsidP="00CD68CF">
            <w:pPr>
              <w:tabs>
                <w:tab w:val="left" w:pos="2329"/>
              </w:tabs>
              <w:rPr>
                <w:rFonts w:cs="Arial"/>
                <w:szCs w:val="20"/>
              </w:rPr>
            </w:pPr>
            <w:r>
              <w:t>3 hours</w:t>
            </w:r>
          </w:p>
        </w:tc>
      </w:tr>
      <w:tr w:rsidR="002F2DA0" w:rsidRPr="00132272" w14:paraId="6FB4D63C" w14:textId="77777777" w:rsidTr="00CD68CF">
        <w:tc>
          <w:tcPr>
            <w:tcW w:w="10170" w:type="dxa"/>
            <w:gridSpan w:val="2"/>
            <w:tcMar>
              <w:top w:w="115" w:type="dxa"/>
              <w:left w:w="115" w:type="dxa"/>
              <w:bottom w:w="115" w:type="dxa"/>
              <w:right w:w="115" w:type="dxa"/>
            </w:tcMar>
          </w:tcPr>
          <w:p w14:paraId="430B6BF0" w14:textId="77777777" w:rsidR="002F2DA0" w:rsidRPr="00824D94" w:rsidRDefault="002F2DA0" w:rsidP="00CD68CF">
            <w:pPr>
              <w:tabs>
                <w:tab w:val="left" w:pos="2329"/>
              </w:tabs>
              <w:rPr>
                <w:rFonts w:cs="Arial"/>
                <w:b/>
                <w:szCs w:val="20"/>
              </w:rPr>
            </w:pPr>
            <w:r>
              <w:rPr>
                <w:rFonts w:cs="Arial"/>
                <w:b/>
                <w:szCs w:val="20"/>
              </w:rPr>
              <w:t>Field Experience: Crisis Plan</w:t>
            </w:r>
          </w:p>
          <w:p w14:paraId="2838B19A" w14:textId="77777777" w:rsidR="002F2DA0" w:rsidRPr="00824D94" w:rsidRDefault="002F2DA0" w:rsidP="00CD68CF">
            <w:pPr>
              <w:pStyle w:val="AssignmentsLevel1"/>
            </w:pPr>
          </w:p>
          <w:p w14:paraId="196A2B43" w14:textId="2A7E3CF6" w:rsidR="005B4541" w:rsidRDefault="002F2DA0" w:rsidP="00CD68CF">
            <w:r w:rsidRPr="001425DA">
              <w:rPr>
                <w:b/>
              </w:rPr>
              <w:t>Write</w:t>
            </w:r>
            <w:r>
              <w:t xml:space="preserve"> no more than 1</w:t>
            </w:r>
            <w:r w:rsidRPr="00A16EB8">
              <w:t xml:space="preserve"> p</w:t>
            </w:r>
            <w:r>
              <w:t xml:space="preserve">age </w:t>
            </w:r>
            <w:r w:rsidR="005B4541">
              <w:t xml:space="preserve">to </w:t>
            </w:r>
            <w:r>
              <w:t xml:space="preserve">briefly </w:t>
            </w:r>
            <w:r w:rsidR="005B4541">
              <w:t xml:space="preserve">describe </w:t>
            </w:r>
            <w:r>
              <w:t>the crisis plan in your school</w:t>
            </w:r>
            <w:r w:rsidR="005B4541">
              <w:t xml:space="preserve"> or</w:t>
            </w:r>
            <w:r>
              <w:t xml:space="preserve"> district that is used when a student’s behavior escalates to </w:t>
            </w:r>
            <w:r w:rsidR="005B4541">
              <w:t xml:space="preserve">an </w:t>
            </w:r>
            <w:r>
              <w:t>explosive</w:t>
            </w:r>
            <w:r w:rsidR="005B4541">
              <w:t xml:space="preserve"> level</w:t>
            </w:r>
            <w:r>
              <w:t xml:space="preserve"> and needs to be restrained so as not to hurt himself or others.  </w:t>
            </w:r>
          </w:p>
          <w:p w14:paraId="40942D32" w14:textId="77777777" w:rsidR="005B4541" w:rsidRDefault="005B4541" w:rsidP="00CD68CF"/>
          <w:p w14:paraId="484B9D13" w14:textId="3021E0A7" w:rsidR="002F2DA0" w:rsidRDefault="002F2DA0" w:rsidP="00CD68CF">
            <w:r w:rsidRPr="008D24BE">
              <w:rPr>
                <w:b/>
              </w:rPr>
              <w:t>Include</w:t>
            </w:r>
            <w:r>
              <w:t xml:space="preserve"> which staff (position</w:t>
            </w:r>
            <w:r w:rsidR="005B4541">
              <w:t xml:space="preserve"> or </w:t>
            </w:r>
            <w:r>
              <w:t xml:space="preserve">job title) are assigned to the crisis team and the name of the crisis intervention method your district uses to train staff. </w:t>
            </w:r>
          </w:p>
          <w:p w14:paraId="17D5B7FF" w14:textId="77777777" w:rsidR="002F2DA0" w:rsidRDefault="002F2DA0" w:rsidP="00CD68CF"/>
          <w:p w14:paraId="7D008028" w14:textId="77777777" w:rsidR="002F2DA0" w:rsidRPr="00132272" w:rsidRDefault="002F2DA0" w:rsidP="00CD68CF">
            <w:pPr>
              <w:pStyle w:val="AssignmentsLevel1"/>
              <w:rPr>
                <w:strike/>
              </w:rPr>
            </w:pPr>
            <w:r w:rsidRPr="001425DA">
              <w:rPr>
                <w:b/>
              </w:rPr>
              <w:t>Submit</w:t>
            </w:r>
            <w:r>
              <w:t xml:space="preserve"> your assignment by Sunday.</w:t>
            </w:r>
          </w:p>
        </w:tc>
        <w:tc>
          <w:tcPr>
            <w:tcW w:w="1440" w:type="dxa"/>
          </w:tcPr>
          <w:p w14:paraId="17418C86" w14:textId="77777777" w:rsidR="002F2DA0" w:rsidRPr="00132272" w:rsidRDefault="002F2DA0" w:rsidP="00CD68CF">
            <w:pPr>
              <w:tabs>
                <w:tab w:val="left" w:pos="2329"/>
              </w:tabs>
              <w:rPr>
                <w:rFonts w:cs="Arial"/>
                <w:strike/>
                <w:szCs w:val="20"/>
              </w:rPr>
            </w:pPr>
            <w:r>
              <w:rPr>
                <w:rFonts w:cs="Arial"/>
                <w:szCs w:val="20"/>
              </w:rPr>
              <w:t>6</w:t>
            </w:r>
            <w:r w:rsidRPr="00737EB3">
              <w:rPr>
                <w:rFonts w:cs="Arial"/>
                <w:szCs w:val="20"/>
              </w:rPr>
              <w:t>.5</w:t>
            </w:r>
          </w:p>
        </w:tc>
        <w:tc>
          <w:tcPr>
            <w:tcW w:w="1440" w:type="dxa"/>
          </w:tcPr>
          <w:p w14:paraId="48B8AC3F" w14:textId="77777777" w:rsidR="002F2DA0" w:rsidRPr="00132272" w:rsidRDefault="002F2DA0" w:rsidP="00CD68CF">
            <w:pPr>
              <w:tabs>
                <w:tab w:val="left" w:pos="2329"/>
              </w:tabs>
              <w:rPr>
                <w:rFonts w:cs="Arial"/>
                <w:strike/>
                <w:szCs w:val="20"/>
              </w:rPr>
            </w:pPr>
            <w:r w:rsidRPr="00737EB3">
              <w:rPr>
                <w:rFonts w:cs="Arial"/>
                <w:szCs w:val="20"/>
              </w:rPr>
              <w:t>2 hours</w:t>
            </w:r>
          </w:p>
        </w:tc>
      </w:tr>
      <w:tr w:rsidR="002F2DA0" w:rsidRPr="00842155" w14:paraId="6410F11C" w14:textId="77777777" w:rsidTr="00CD68CF">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78BA47A" w14:textId="77777777" w:rsidR="002F2DA0" w:rsidRPr="00842155" w:rsidRDefault="002F2DA0" w:rsidP="00CD68CF">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331865C" w14:textId="77777777" w:rsidR="002F2DA0" w:rsidRPr="00842155" w:rsidRDefault="002F2DA0" w:rsidP="00CD68C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DFC2713" w14:textId="77777777" w:rsidR="002F2DA0" w:rsidRPr="00842155" w:rsidRDefault="002F2DA0" w:rsidP="00CD68CF">
            <w:pPr>
              <w:tabs>
                <w:tab w:val="left" w:pos="2329"/>
              </w:tabs>
              <w:rPr>
                <w:rFonts w:cs="Arial"/>
                <w:b/>
                <w:szCs w:val="20"/>
              </w:rPr>
            </w:pPr>
          </w:p>
        </w:tc>
        <w:tc>
          <w:tcPr>
            <w:tcW w:w="1440" w:type="dxa"/>
            <w:tcBorders>
              <w:bottom w:val="single" w:sz="4" w:space="0" w:color="000000" w:themeColor="text1"/>
            </w:tcBorders>
            <w:shd w:val="clear" w:color="auto" w:fill="E6E6E6"/>
          </w:tcPr>
          <w:p w14:paraId="7D73F1D2" w14:textId="77777777" w:rsidR="002F2DA0" w:rsidRPr="00842155" w:rsidRDefault="002F2DA0" w:rsidP="00CD68CF">
            <w:pPr>
              <w:tabs>
                <w:tab w:val="left" w:pos="2329"/>
              </w:tabs>
              <w:rPr>
                <w:rFonts w:cs="Arial"/>
                <w:b/>
                <w:szCs w:val="20"/>
              </w:rPr>
            </w:pPr>
            <w:r>
              <w:rPr>
                <w:rFonts w:cs="Arial"/>
                <w:b/>
                <w:szCs w:val="20"/>
              </w:rPr>
              <w:t>8 hours</w:t>
            </w:r>
          </w:p>
        </w:tc>
      </w:tr>
    </w:tbl>
    <w:p w14:paraId="54257FD7" w14:textId="2892C414" w:rsidR="005344A9" w:rsidRPr="00104F2B"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39785A" w:rsidRPr="0090566F" w14:paraId="554D1229" w14:textId="77777777" w:rsidTr="00990E70">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770D5399" w14:textId="07B5A388" w:rsidR="0039785A" w:rsidRPr="0090566F" w:rsidRDefault="0039785A" w:rsidP="00326A30">
            <w:pPr>
              <w:pStyle w:val="WeeklyTopicHeading1"/>
              <w:rPr>
                <w:color w:val="FFFFFF"/>
                <w:sz w:val="28"/>
                <w:szCs w:val="28"/>
              </w:rPr>
            </w:pPr>
            <w:bookmarkStart w:id="9" w:name="weekseven"/>
            <w:bookmarkStart w:id="10" w:name="_Toc358980900"/>
            <w:bookmarkEnd w:id="9"/>
            <w:r w:rsidRPr="0068364F">
              <w:lastRenderedPageBreak/>
              <w:t xml:space="preserve">Week </w:t>
            </w:r>
            <w:r>
              <w:t>Seven</w:t>
            </w:r>
            <w:r w:rsidRPr="0068364F">
              <w:t xml:space="preserve">: </w:t>
            </w:r>
            <w:r w:rsidRPr="0039785A">
              <w:t>Staff Meetings, Professional Development, Parent Meetings, Community Engagement, and In</w:t>
            </w:r>
            <w:r w:rsidR="00326A30">
              <w:t>s</w:t>
            </w:r>
            <w:r w:rsidRPr="0039785A">
              <w:t>t</w:t>
            </w:r>
            <w:r w:rsidR="00326A30">
              <w:t>ructional</w:t>
            </w:r>
            <w:r w:rsidRPr="0039785A">
              <w:t xml:space="preserve"> Technology</w:t>
            </w:r>
            <w:bookmarkEnd w:id="10"/>
          </w:p>
        </w:tc>
      </w:tr>
      <w:tr w:rsidR="00BA4B7B" w:rsidRPr="00842155"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0DB856C5" w:rsidR="00BA4B7B" w:rsidRPr="00842155" w:rsidRDefault="00F336F3" w:rsidP="005B4541">
            <w:pPr>
              <w:pStyle w:val="ObjectiveBullet"/>
              <w:numPr>
                <w:ilvl w:val="1"/>
                <w:numId w:val="14"/>
              </w:numPr>
            </w:pPr>
            <w:r>
              <w:t xml:space="preserve">Explain the goals, importance, benefits, and effective strategies for </w:t>
            </w:r>
            <w:r w:rsidR="005B4541">
              <w:t>s</w:t>
            </w:r>
            <w:r>
              <w:t xml:space="preserve">taff </w:t>
            </w:r>
            <w:r w:rsidR="005B4541">
              <w:t>m</w:t>
            </w:r>
            <w:r>
              <w:t xml:space="preserve">eetings, </w:t>
            </w:r>
            <w:r w:rsidR="005B4541">
              <w:t>p</w:t>
            </w:r>
            <w:r>
              <w:t xml:space="preserve">rofessional </w:t>
            </w:r>
            <w:r w:rsidR="005B4541">
              <w:t>d</w:t>
            </w:r>
            <w:r>
              <w:t xml:space="preserve">evelopment, </w:t>
            </w:r>
            <w:r w:rsidR="005B4541">
              <w:t>p</w:t>
            </w:r>
            <w:r>
              <w:t xml:space="preserve">arent </w:t>
            </w:r>
            <w:r w:rsidR="005B4541">
              <w:t>m</w:t>
            </w:r>
            <w:r>
              <w:t xml:space="preserve">eetings, and </w:t>
            </w:r>
            <w:r w:rsidR="005B4541">
              <w:t>c</w:t>
            </w:r>
            <w:r>
              <w:t xml:space="preserve">ommunity </w:t>
            </w:r>
            <w:r w:rsidR="005B4541">
              <w:t>e</w:t>
            </w:r>
            <w:r>
              <w:t>ngagement.</w:t>
            </w:r>
          </w:p>
        </w:tc>
        <w:tc>
          <w:tcPr>
            <w:tcW w:w="2880" w:type="dxa"/>
            <w:gridSpan w:val="2"/>
            <w:tcBorders>
              <w:left w:val="nil"/>
              <w:bottom w:val="nil"/>
            </w:tcBorders>
          </w:tcPr>
          <w:p w14:paraId="349EA95D" w14:textId="0113C408" w:rsidR="00BA4B7B" w:rsidRPr="00842155" w:rsidRDefault="0062091C" w:rsidP="00FD5474">
            <w:pPr>
              <w:tabs>
                <w:tab w:val="left" w:pos="0"/>
                <w:tab w:val="left" w:pos="3720"/>
              </w:tabs>
              <w:outlineLvl w:val="0"/>
              <w:rPr>
                <w:rFonts w:cs="Arial"/>
                <w:szCs w:val="20"/>
              </w:rPr>
            </w:pPr>
            <w:r>
              <w:rPr>
                <w:rFonts w:cs="Arial"/>
                <w:szCs w:val="20"/>
              </w:rPr>
              <w:t>CLO</w:t>
            </w:r>
            <w:r w:rsidR="002322FA">
              <w:rPr>
                <w:rFonts w:cs="Arial"/>
                <w:szCs w:val="20"/>
              </w:rPr>
              <w:t>2</w:t>
            </w:r>
          </w:p>
        </w:tc>
      </w:tr>
      <w:tr w:rsidR="00F336F3" w:rsidRPr="00842155" w14:paraId="6E6EDE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7726B426" w:rsidR="00F336F3" w:rsidRPr="00842155" w:rsidRDefault="00F336F3" w:rsidP="00F336F3">
            <w:pPr>
              <w:pStyle w:val="ObjectiveBullet"/>
              <w:numPr>
                <w:ilvl w:val="1"/>
                <w:numId w:val="14"/>
              </w:numPr>
            </w:pPr>
            <w:r>
              <w:t>Identify how</w:t>
            </w:r>
            <w:r w:rsidRPr="004D1045">
              <w:t xml:space="preserve"> IDEA applies to </w:t>
            </w:r>
            <w:r>
              <w:t>staff meetings, professional development, parent meetings, and community engagement</w:t>
            </w:r>
            <w:r w:rsidR="005B4541">
              <w:t>.</w:t>
            </w:r>
          </w:p>
        </w:tc>
        <w:tc>
          <w:tcPr>
            <w:tcW w:w="2880" w:type="dxa"/>
            <w:gridSpan w:val="2"/>
            <w:tcBorders>
              <w:top w:val="nil"/>
              <w:left w:val="nil"/>
              <w:bottom w:val="nil"/>
            </w:tcBorders>
          </w:tcPr>
          <w:p w14:paraId="593C03E9" w14:textId="78B6B5F8" w:rsidR="00F336F3" w:rsidRPr="00842155" w:rsidRDefault="0062091C" w:rsidP="00F336F3">
            <w:pPr>
              <w:tabs>
                <w:tab w:val="left" w:pos="0"/>
                <w:tab w:val="left" w:pos="3720"/>
              </w:tabs>
              <w:outlineLvl w:val="0"/>
              <w:rPr>
                <w:rFonts w:cs="Arial"/>
                <w:szCs w:val="20"/>
              </w:rPr>
            </w:pPr>
            <w:r>
              <w:rPr>
                <w:rFonts w:cs="Arial"/>
                <w:szCs w:val="20"/>
              </w:rPr>
              <w:t>CLO</w:t>
            </w:r>
            <w:r w:rsidR="002322FA">
              <w:rPr>
                <w:rFonts w:cs="Arial"/>
                <w:szCs w:val="20"/>
              </w:rPr>
              <w:t>2</w:t>
            </w:r>
          </w:p>
        </w:tc>
      </w:tr>
      <w:tr w:rsidR="00F336F3" w:rsidRPr="00842155" w14:paraId="19A5C25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3D3685E" w14:textId="22DA151C" w:rsidR="00F336F3" w:rsidRPr="00842155" w:rsidRDefault="00F336F3" w:rsidP="00F336F3">
            <w:pPr>
              <w:pStyle w:val="ObjectiveBullet"/>
              <w:numPr>
                <w:ilvl w:val="1"/>
                <w:numId w:val="14"/>
              </w:numPr>
            </w:pPr>
            <w:r w:rsidRPr="004D1045">
              <w:t>Explain the importance of integrating technology into instruction for students with disabilities</w:t>
            </w:r>
            <w:r w:rsidR="005B4541">
              <w:t>.</w:t>
            </w:r>
          </w:p>
        </w:tc>
        <w:tc>
          <w:tcPr>
            <w:tcW w:w="2880" w:type="dxa"/>
            <w:gridSpan w:val="2"/>
            <w:tcBorders>
              <w:top w:val="nil"/>
              <w:left w:val="nil"/>
              <w:bottom w:val="nil"/>
            </w:tcBorders>
          </w:tcPr>
          <w:p w14:paraId="60578C14" w14:textId="49A6BA25" w:rsidR="00F336F3" w:rsidRPr="00842155" w:rsidRDefault="0062091C" w:rsidP="00F336F3">
            <w:pPr>
              <w:tabs>
                <w:tab w:val="left" w:pos="0"/>
                <w:tab w:val="left" w:pos="3720"/>
              </w:tabs>
              <w:outlineLvl w:val="0"/>
              <w:rPr>
                <w:rFonts w:cs="Arial"/>
                <w:szCs w:val="20"/>
              </w:rPr>
            </w:pPr>
            <w:r>
              <w:rPr>
                <w:rFonts w:cs="Arial"/>
                <w:szCs w:val="20"/>
              </w:rPr>
              <w:t>CLO</w:t>
            </w:r>
            <w:r w:rsidR="002322FA">
              <w:rPr>
                <w:rFonts w:cs="Arial"/>
                <w:szCs w:val="20"/>
              </w:rPr>
              <w:t>5</w:t>
            </w:r>
          </w:p>
        </w:tc>
      </w:tr>
      <w:tr w:rsidR="00F336F3" w:rsidRPr="00842155" w14:paraId="47C56C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23689E07" w:rsidR="00F336F3" w:rsidRPr="00842155" w:rsidRDefault="00F336F3" w:rsidP="00F336F3">
            <w:pPr>
              <w:pStyle w:val="ObjectiveBullet"/>
              <w:numPr>
                <w:ilvl w:val="1"/>
                <w:numId w:val="14"/>
              </w:numPr>
            </w:pPr>
            <w:r w:rsidRPr="004D1045">
              <w:t>Identify strategies to incorporate technology into instruction</w:t>
            </w:r>
            <w:r w:rsidR="005B4541">
              <w:t>.</w:t>
            </w:r>
            <w:r w:rsidRPr="004D1045">
              <w:t xml:space="preserve"> </w:t>
            </w:r>
          </w:p>
        </w:tc>
        <w:tc>
          <w:tcPr>
            <w:tcW w:w="2880" w:type="dxa"/>
            <w:gridSpan w:val="2"/>
            <w:tcBorders>
              <w:top w:val="nil"/>
              <w:left w:val="nil"/>
              <w:bottom w:val="single" w:sz="4" w:space="0" w:color="000000" w:themeColor="text1"/>
            </w:tcBorders>
          </w:tcPr>
          <w:p w14:paraId="12545173" w14:textId="0D7B395F" w:rsidR="00F336F3" w:rsidRPr="00842155" w:rsidRDefault="0062091C" w:rsidP="00F336F3">
            <w:pPr>
              <w:tabs>
                <w:tab w:val="left" w:pos="0"/>
                <w:tab w:val="left" w:pos="3720"/>
              </w:tabs>
              <w:outlineLvl w:val="0"/>
              <w:rPr>
                <w:rFonts w:cs="Arial"/>
                <w:szCs w:val="20"/>
              </w:rPr>
            </w:pPr>
            <w:r>
              <w:rPr>
                <w:rFonts w:cs="Arial"/>
                <w:szCs w:val="20"/>
              </w:rPr>
              <w:t>CLO</w:t>
            </w:r>
            <w:r w:rsidR="002322FA">
              <w:rPr>
                <w:rFonts w:cs="Arial"/>
                <w:szCs w:val="20"/>
              </w:rPr>
              <w:t>5</w:t>
            </w:r>
          </w:p>
        </w:tc>
      </w:tr>
      <w:tr w:rsidR="00557340" w:rsidRPr="00842155" w14:paraId="1F55D1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Default="00557340" w:rsidP="002522B3">
            <w:pPr>
              <w:tabs>
                <w:tab w:val="left" w:pos="0"/>
                <w:tab w:val="left" w:pos="3720"/>
              </w:tabs>
              <w:outlineLvl w:val="0"/>
              <w:rPr>
                <w:rFonts w:cs="Arial"/>
                <w:i/>
                <w:szCs w:val="20"/>
              </w:rPr>
            </w:pPr>
            <w:bookmarkStart w:id="11" w:name="weekeight"/>
            <w:bookmarkStart w:id="12" w:name="weeknine"/>
            <w:bookmarkEnd w:id="11"/>
            <w:bookmarkEnd w:id="12"/>
            <w:r>
              <w:rPr>
                <w:rFonts w:cs="Arial"/>
                <w:b/>
                <w:i/>
                <w:sz w:val="22"/>
                <w:szCs w:val="20"/>
              </w:rPr>
              <w:t>Resources, Activities, and Preparation</w:t>
            </w:r>
          </w:p>
          <w:p w14:paraId="19BED838" w14:textId="28BA8ED4"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7A63BED"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557340" w:rsidRPr="00842155" w14:paraId="65C375B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09031B" w14:textId="00F46FC5" w:rsidR="00326A30" w:rsidRDefault="00326A30" w:rsidP="002522B3">
            <w:pPr>
              <w:pStyle w:val="AssignmentsLevel1"/>
              <w:rPr>
                <w:b/>
              </w:rPr>
            </w:pPr>
            <w:r w:rsidRPr="008D24BE">
              <w:rPr>
                <w:b/>
              </w:rPr>
              <w:t>Staff Meetings</w:t>
            </w:r>
          </w:p>
          <w:p w14:paraId="7F8337A0" w14:textId="77777777" w:rsidR="005B4541" w:rsidRPr="008D24BE" w:rsidRDefault="005B4541" w:rsidP="002522B3">
            <w:pPr>
              <w:pStyle w:val="AssignmentsLevel1"/>
              <w:rPr>
                <w:b/>
              </w:rPr>
            </w:pPr>
          </w:p>
          <w:p w14:paraId="3C70915D" w14:textId="47B7D6A7" w:rsidR="00326A30" w:rsidRDefault="00326A30" w:rsidP="00326A30">
            <w:pPr>
              <w:pStyle w:val="AssignmentsLevel2"/>
            </w:pPr>
            <w:r>
              <w:t>Ch. 17</w:t>
            </w:r>
            <w:r w:rsidR="005B4541">
              <w:t>,</w:t>
            </w:r>
            <w:r>
              <w:t xml:space="preserve"> </w:t>
            </w:r>
            <w:r w:rsidR="005B4541">
              <w:t>“</w:t>
            </w:r>
            <w:r>
              <w:t>Running Efficient and Effective Staff Meetings</w:t>
            </w:r>
            <w:r w:rsidR="005B4541">
              <w:t>,”</w:t>
            </w:r>
            <w:r>
              <w:t xml:space="preserve"> of </w:t>
            </w:r>
            <w:r w:rsidRPr="00326A30">
              <w:rPr>
                <w:i/>
              </w:rPr>
              <w:t>The Special Education Program Administrator's Handbook</w:t>
            </w:r>
          </w:p>
          <w:p w14:paraId="094FB63B" w14:textId="77777777" w:rsidR="00326A30" w:rsidRDefault="00326A30" w:rsidP="002522B3">
            <w:pPr>
              <w:pStyle w:val="AssignmentsLevel1"/>
            </w:pPr>
          </w:p>
          <w:p w14:paraId="6A712BF9" w14:textId="1959138D" w:rsidR="00557340" w:rsidRDefault="005F30C0" w:rsidP="002522B3">
            <w:pPr>
              <w:pStyle w:val="AssignmentsLevel1"/>
              <w:rPr>
                <w:b/>
              </w:rPr>
            </w:pPr>
            <w:r w:rsidRPr="008D24BE">
              <w:rPr>
                <w:b/>
              </w:rPr>
              <w:t>Professional Development</w:t>
            </w:r>
          </w:p>
          <w:p w14:paraId="72B29836" w14:textId="77777777" w:rsidR="005B4541" w:rsidRPr="008D24BE" w:rsidRDefault="005B4541" w:rsidP="002522B3">
            <w:pPr>
              <w:pStyle w:val="AssignmentsLevel1"/>
              <w:rPr>
                <w:b/>
              </w:rPr>
            </w:pPr>
          </w:p>
          <w:p w14:paraId="0D392C62" w14:textId="01E273DF" w:rsidR="005F30C0" w:rsidRPr="00DA14A5" w:rsidRDefault="00355492" w:rsidP="00326A30">
            <w:pPr>
              <w:pStyle w:val="AssignmentsLevel2"/>
            </w:pPr>
            <w:hyperlink r:id="rId90" w:history="1">
              <w:r w:rsidR="00DA14A5" w:rsidRPr="00DA14A5">
                <w:rPr>
                  <w:rStyle w:val="Hyperlink"/>
                </w:rPr>
                <w:t>Why Professional Development Matters</w:t>
              </w:r>
            </w:hyperlink>
          </w:p>
          <w:p w14:paraId="0A0B7581" w14:textId="1A4A373D" w:rsidR="005F30C0" w:rsidRPr="00DA14A5" w:rsidRDefault="00355492" w:rsidP="00326A30">
            <w:pPr>
              <w:pStyle w:val="AssignmentsLevel2"/>
            </w:pPr>
            <w:hyperlink r:id="rId91" w:history="1">
              <w:r w:rsidR="00DA14A5" w:rsidRPr="00DA14A5">
                <w:rPr>
                  <w:rStyle w:val="Hyperlink"/>
                </w:rPr>
                <w:t>Why Is Professional Development So Important?</w:t>
              </w:r>
            </w:hyperlink>
          </w:p>
          <w:p w14:paraId="6833E43D" w14:textId="035A61F5" w:rsidR="005F30C0" w:rsidRPr="00DA14A5" w:rsidRDefault="00355492" w:rsidP="00326A30">
            <w:pPr>
              <w:pStyle w:val="AssignmentsLevel2"/>
              <w:rPr>
                <w:color w:val="000000"/>
                <w:shd w:val="clear" w:color="auto" w:fill="FFFFFF"/>
              </w:rPr>
            </w:pPr>
            <w:hyperlink r:id="rId92" w:history="1">
              <w:r w:rsidR="00DA14A5" w:rsidRPr="00DA14A5">
                <w:rPr>
                  <w:rStyle w:val="Hyperlink"/>
                  <w:shd w:val="clear" w:color="auto" w:fill="FFFFFF"/>
                </w:rPr>
                <w:t>High-Quality Professional Development for Teachers: Supporting Teacher Training to Improve Student Learning</w:t>
              </w:r>
            </w:hyperlink>
          </w:p>
          <w:p w14:paraId="765C474B" w14:textId="3976EDFA" w:rsidR="005F30C0" w:rsidRPr="00DA14A5" w:rsidRDefault="00355492" w:rsidP="00326A30">
            <w:pPr>
              <w:pStyle w:val="AssignmentsLevel2"/>
              <w:rPr>
                <w:color w:val="000000"/>
                <w:shd w:val="clear" w:color="auto" w:fill="FFFFFF"/>
              </w:rPr>
            </w:pPr>
            <w:hyperlink r:id="rId93" w:history="1">
              <w:r w:rsidR="00DA14A5" w:rsidRPr="00DA14A5">
                <w:rPr>
                  <w:rStyle w:val="Hyperlink"/>
                  <w:shd w:val="clear" w:color="auto" w:fill="FFFFFF"/>
                </w:rPr>
                <w:t>Unleashing Greatness in Teachers | David Weston | TEDxGrandRapids</w:t>
              </w:r>
            </w:hyperlink>
          </w:p>
          <w:p w14:paraId="5C891393" w14:textId="77777777" w:rsidR="005F30C0" w:rsidRPr="00DA14A5" w:rsidRDefault="005F30C0" w:rsidP="002522B3">
            <w:pPr>
              <w:pStyle w:val="AssignmentsLevel1"/>
            </w:pPr>
          </w:p>
          <w:p w14:paraId="6612D728" w14:textId="77777777" w:rsidR="005F30C0" w:rsidRDefault="005F30C0" w:rsidP="002522B3">
            <w:pPr>
              <w:pStyle w:val="AssignmentsLevel1"/>
              <w:rPr>
                <w:b/>
              </w:rPr>
            </w:pPr>
            <w:r w:rsidRPr="008D24BE">
              <w:rPr>
                <w:b/>
              </w:rPr>
              <w:t>Parent Meetings</w:t>
            </w:r>
          </w:p>
          <w:p w14:paraId="48863DC3" w14:textId="77777777" w:rsidR="005B4541" w:rsidRPr="008D24BE" w:rsidRDefault="005B4541" w:rsidP="002522B3">
            <w:pPr>
              <w:pStyle w:val="AssignmentsLevel1"/>
              <w:rPr>
                <w:b/>
              </w:rPr>
            </w:pPr>
          </w:p>
          <w:p w14:paraId="54B42B3B" w14:textId="4F1E3DC4" w:rsidR="005F30C0" w:rsidRPr="00DA14A5" w:rsidRDefault="00355492" w:rsidP="00326A30">
            <w:pPr>
              <w:pStyle w:val="AssignmentsLevel2"/>
            </w:pPr>
            <w:hyperlink r:id="rId94" w:history="1">
              <w:r w:rsidR="00DA14A5" w:rsidRPr="00DA14A5">
                <w:rPr>
                  <w:rStyle w:val="Hyperlink"/>
                </w:rPr>
                <w:t>Parent–Teacher Conference Tip Sheets for Principals, Teachers, and Parents</w:t>
              </w:r>
            </w:hyperlink>
          </w:p>
          <w:p w14:paraId="3347D6DE" w14:textId="77777777" w:rsidR="00326A30" w:rsidRPr="00DA14A5" w:rsidRDefault="00355492" w:rsidP="00326A30">
            <w:pPr>
              <w:pStyle w:val="AssignmentsLevel2"/>
            </w:pPr>
            <w:hyperlink r:id="rId95" w:history="1">
              <w:r w:rsidR="00326A30">
                <w:rPr>
                  <w:rStyle w:val="Hyperlink"/>
                </w:rPr>
                <w:t>Teacher's Desk Reference: Communicating with Parents</w:t>
              </w:r>
            </w:hyperlink>
          </w:p>
          <w:p w14:paraId="660ACB7A" w14:textId="77777777" w:rsidR="00326A30" w:rsidRPr="00DA14A5" w:rsidRDefault="00355492" w:rsidP="00326A30">
            <w:pPr>
              <w:pStyle w:val="AssignmentsLevel2"/>
            </w:pPr>
            <w:hyperlink r:id="rId96" w:history="1">
              <w:r w:rsidR="00326A30" w:rsidRPr="00DA14A5">
                <w:rPr>
                  <w:rStyle w:val="Hyperlink"/>
                </w:rPr>
                <w:t>School Parent &amp; School Site Council Members Roles and Responsibilities</w:t>
              </w:r>
            </w:hyperlink>
          </w:p>
          <w:p w14:paraId="42D95EE4" w14:textId="4E6C1559" w:rsidR="00326A30" w:rsidRPr="00326A30" w:rsidRDefault="00355492" w:rsidP="00326A30">
            <w:pPr>
              <w:pStyle w:val="AssignmentsLevel2"/>
              <w:rPr>
                <w:color w:val="0000FF"/>
                <w:u w:val="single"/>
              </w:rPr>
            </w:pPr>
            <w:hyperlink r:id="rId97" w:anchor="imgdii=EXZAxg8PKFZ36M%3A%3BEXZAxg8PKFZ36M%3A%3Bb8oZhky_Q6J4UM%3A&amp;imgrc=EXZAxg8PKFZ36M%3A" w:history="1">
              <w:r w:rsidR="00326A30">
                <w:rPr>
                  <w:rStyle w:val="Hyperlink"/>
                </w:rPr>
                <w:t>Parent Teacher Conference Meeting Reports</w:t>
              </w:r>
            </w:hyperlink>
            <w:r w:rsidR="00326A30">
              <w:rPr>
                <w:rStyle w:val="Hyperlink"/>
              </w:rPr>
              <w:t xml:space="preserve"> </w:t>
            </w:r>
            <w:r w:rsidR="00326A30" w:rsidRPr="00326A30">
              <w:rPr>
                <w:rStyle w:val="Hyperlink"/>
                <w:color w:val="auto"/>
                <w:u w:val="none"/>
              </w:rPr>
              <w:t>Examples of reports used for parent teacher conference meetings.</w:t>
            </w:r>
          </w:p>
          <w:p w14:paraId="4F86A313" w14:textId="77777777" w:rsidR="005F30C0" w:rsidRPr="00DA14A5" w:rsidRDefault="005F30C0" w:rsidP="002522B3">
            <w:pPr>
              <w:pStyle w:val="AssignmentsLevel1"/>
            </w:pPr>
          </w:p>
          <w:p w14:paraId="2A4C5BFF" w14:textId="77777777" w:rsidR="005F30C0" w:rsidRDefault="005F30C0" w:rsidP="002522B3">
            <w:pPr>
              <w:pStyle w:val="AssignmentsLevel1"/>
              <w:rPr>
                <w:b/>
              </w:rPr>
            </w:pPr>
            <w:r w:rsidRPr="008D24BE">
              <w:rPr>
                <w:b/>
              </w:rPr>
              <w:lastRenderedPageBreak/>
              <w:t>Community Engagement</w:t>
            </w:r>
          </w:p>
          <w:p w14:paraId="6C038455" w14:textId="77777777" w:rsidR="007A5963" w:rsidRPr="008D24BE" w:rsidRDefault="007A5963" w:rsidP="002522B3">
            <w:pPr>
              <w:pStyle w:val="AssignmentsLevel1"/>
              <w:rPr>
                <w:b/>
              </w:rPr>
            </w:pPr>
          </w:p>
          <w:p w14:paraId="6F28FFAA" w14:textId="59D13DD0" w:rsidR="005F30C0" w:rsidRPr="00DA14A5" w:rsidRDefault="00355492" w:rsidP="00326A30">
            <w:pPr>
              <w:pStyle w:val="AssignmentsLevel2"/>
              <w:rPr>
                <w:bCs/>
              </w:rPr>
            </w:pPr>
            <w:hyperlink r:id="rId98" w:history="1">
              <w:r w:rsidR="005F30C0" w:rsidRPr="00326A30">
                <w:rPr>
                  <w:rStyle w:val="Hyperlink"/>
                </w:rPr>
                <w:t>Involvement or Engagement?</w:t>
              </w:r>
            </w:hyperlink>
          </w:p>
          <w:p w14:paraId="0A66EACE" w14:textId="0490FA8D" w:rsidR="005F30C0" w:rsidRPr="00DA14A5" w:rsidRDefault="00355492" w:rsidP="00326A30">
            <w:pPr>
              <w:pStyle w:val="AssignmentsLevel2"/>
            </w:pPr>
            <w:hyperlink r:id="rId99" w:history="1">
              <w:r w:rsidR="00326A30" w:rsidRPr="00326A30">
                <w:rPr>
                  <w:rStyle w:val="Hyperlink"/>
                </w:rPr>
                <w:t>Teachers' Desk Reference: Family and Community Engagement</w:t>
              </w:r>
            </w:hyperlink>
          </w:p>
          <w:p w14:paraId="2B5CA76E" w14:textId="77777777" w:rsidR="005F30C0" w:rsidRPr="00DA14A5" w:rsidRDefault="005F30C0" w:rsidP="005F30C0">
            <w:pPr>
              <w:rPr>
                <w:rFonts w:cs="Arial"/>
                <w:szCs w:val="20"/>
              </w:rPr>
            </w:pPr>
          </w:p>
          <w:p w14:paraId="1C8FE12F" w14:textId="3ADFC0EE" w:rsidR="005F30C0" w:rsidRDefault="005F30C0" w:rsidP="005F30C0">
            <w:pPr>
              <w:rPr>
                <w:rFonts w:cs="Arial"/>
                <w:b/>
                <w:szCs w:val="20"/>
              </w:rPr>
            </w:pPr>
            <w:r w:rsidRPr="008D24BE">
              <w:rPr>
                <w:rFonts w:cs="Arial"/>
                <w:b/>
                <w:szCs w:val="20"/>
              </w:rPr>
              <w:t>Technology</w:t>
            </w:r>
          </w:p>
          <w:p w14:paraId="5DF896DB" w14:textId="77777777" w:rsidR="007A5963" w:rsidRPr="008D24BE" w:rsidRDefault="007A5963" w:rsidP="005F30C0">
            <w:pPr>
              <w:rPr>
                <w:rFonts w:cs="Arial"/>
                <w:b/>
                <w:szCs w:val="20"/>
              </w:rPr>
            </w:pPr>
          </w:p>
          <w:p w14:paraId="655CF8F8" w14:textId="17C8571F" w:rsidR="005F30C0" w:rsidRPr="00DA14A5" w:rsidRDefault="00355492" w:rsidP="00326A30">
            <w:pPr>
              <w:pStyle w:val="AssignmentsLevel2"/>
            </w:pPr>
            <w:hyperlink r:id="rId100" w:history="1">
              <w:r w:rsidR="00326A30">
                <w:rPr>
                  <w:rStyle w:val="Hyperlink"/>
                </w:rPr>
                <w:t>Supporting Technology Integration: The School Administrator’s Role</w:t>
              </w:r>
            </w:hyperlink>
          </w:p>
          <w:p w14:paraId="60CB96E7" w14:textId="77777777" w:rsidR="00326A30" w:rsidRDefault="00355492" w:rsidP="00326A30">
            <w:pPr>
              <w:pStyle w:val="AssignmentsLevel2"/>
            </w:pPr>
            <w:hyperlink r:id="rId101" w:history="1">
              <w:r w:rsidR="00326A30">
                <w:rPr>
                  <w:rStyle w:val="Hyperlink"/>
                </w:rPr>
                <w:t>How Technology Is Helping Special-Needs Students Excel</w:t>
              </w:r>
            </w:hyperlink>
            <w:r w:rsidR="00326A30">
              <w:t xml:space="preserve"> </w:t>
            </w:r>
          </w:p>
          <w:p w14:paraId="7E7269AB" w14:textId="4A54A1B8" w:rsidR="005F30C0" w:rsidRPr="00DA14A5" w:rsidRDefault="00355492" w:rsidP="00326A30">
            <w:pPr>
              <w:pStyle w:val="AssignmentsLevel2"/>
            </w:pPr>
            <w:hyperlink r:id="rId102" w:anchor="header" w:history="1">
              <w:r w:rsidR="00326A30">
                <w:rPr>
                  <w:rStyle w:val="Hyperlink"/>
                </w:rPr>
                <w:t>How can technology help students with disabilities in their social development?</w:t>
              </w:r>
            </w:hyperlink>
            <w:r w:rsidR="00326A30">
              <w:t xml:space="preserve"> </w:t>
            </w:r>
          </w:p>
        </w:tc>
        <w:tc>
          <w:tcPr>
            <w:tcW w:w="1440" w:type="dxa"/>
            <w:tcBorders>
              <w:left w:val="single" w:sz="4" w:space="0" w:color="000000" w:themeColor="text1"/>
            </w:tcBorders>
            <w:shd w:val="clear" w:color="auto" w:fill="FFFFFF" w:themeFill="background1"/>
          </w:tcPr>
          <w:p w14:paraId="064CB4FE" w14:textId="6CE0351B" w:rsidR="00557340" w:rsidRPr="009F6FAF" w:rsidRDefault="00737EB3" w:rsidP="002522B3">
            <w:pPr>
              <w:rPr>
                <w:rFonts w:cs="Arial"/>
                <w:szCs w:val="20"/>
              </w:rPr>
            </w:pPr>
            <w:r>
              <w:rPr>
                <w:rFonts w:cs="Arial"/>
                <w:szCs w:val="20"/>
              </w:rPr>
              <w:lastRenderedPageBreak/>
              <w:t>7.1-7.4</w:t>
            </w:r>
          </w:p>
        </w:tc>
        <w:tc>
          <w:tcPr>
            <w:tcW w:w="1440" w:type="dxa"/>
            <w:tcBorders>
              <w:left w:val="single" w:sz="4" w:space="0" w:color="000000" w:themeColor="text1"/>
            </w:tcBorders>
            <w:shd w:val="clear" w:color="auto" w:fill="FFFFFF" w:themeFill="background1"/>
          </w:tcPr>
          <w:p w14:paraId="47C82F18" w14:textId="77777777" w:rsidR="00557340" w:rsidRPr="009F6FAF" w:rsidRDefault="00557340" w:rsidP="002522B3">
            <w:pPr>
              <w:rPr>
                <w:rFonts w:cs="Arial"/>
                <w:szCs w:val="20"/>
              </w:rPr>
            </w:pPr>
          </w:p>
        </w:tc>
      </w:tr>
      <w:tr w:rsidR="00557340" w:rsidRPr="00842155" w14:paraId="06227BD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557340" w:rsidRDefault="00557340" w:rsidP="002522B3">
            <w:pPr>
              <w:tabs>
                <w:tab w:val="left" w:pos="0"/>
                <w:tab w:val="left" w:pos="3720"/>
              </w:tabs>
              <w:outlineLvl w:val="0"/>
              <w:rPr>
                <w:rFonts w:cs="Arial"/>
                <w:i/>
                <w:szCs w:val="20"/>
              </w:rPr>
            </w:pPr>
            <w:r>
              <w:rPr>
                <w:rFonts w:cs="Arial"/>
                <w:b/>
                <w:i/>
                <w:sz w:val="22"/>
                <w:szCs w:val="20"/>
              </w:rPr>
              <w:t>Graded Assignments</w:t>
            </w:r>
          </w:p>
          <w:p w14:paraId="78ED8095" w14:textId="33A07C76"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4A6AC199"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C91F2F4" w14:textId="77777777" w:rsidR="00557340" w:rsidRPr="005B10FE" w:rsidRDefault="00557340" w:rsidP="002522B3">
            <w:pPr>
              <w:rPr>
                <w:rFonts w:cs="Arial"/>
                <w:b/>
                <w:i/>
                <w:szCs w:val="20"/>
              </w:rPr>
            </w:pPr>
            <w:r>
              <w:rPr>
                <w:rFonts w:cs="Arial"/>
                <w:b/>
                <w:i/>
                <w:szCs w:val="20"/>
              </w:rPr>
              <w:t>AIE</w:t>
            </w:r>
          </w:p>
        </w:tc>
      </w:tr>
      <w:tr w:rsidR="00557340" w:rsidRPr="00103FC5" w14:paraId="1B9C9278" w14:textId="77777777" w:rsidTr="002522B3">
        <w:tc>
          <w:tcPr>
            <w:tcW w:w="10170" w:type="dxa"/>
            <w:gridSpan w:val="2"/>
            <w:tcMar>
              <w:top w:w="115" w:type="dxa"/>
              <w:left w:w="115" w:type="dxa"/>
              <w:bottom w:w="115" w:type="dxa"/>
              <w:right w:w="115" w:type="dxa"/>
            </w:tcMar>
          </w:tcPr>
          <w:p w14:paraId="44FBCBCC" w14:textId="4F52D3D6" w:rsidR="001425DA" w:rsidRDefault="001425DA" w:rsidP="001425DA">
            <w:pPr>
              <w:rPr>
                <w:b/>
              </w:rPr>
            </w:pPr>
            <w:r w:rsidRPr="004E3F04">
              <w:rPr>
                <w:b/>
              </w:rPr>
              <w:t xml:space="preserve">Technology </w:t>
            </w:r>
            <w:r w:rsidR="0078178E">
              <w:rPr>
                <w:b/>
              </w:rPr>
              <w:t>Professional Development</w:t>
            </w:r>
          </w:p>
          <w:p w14:paraId="40892CF8" w14:textId="77777777" w:rsidR="00D711DD" w:rsidRPr="004E3F04" w:rsidRDefault="00D711DD" w:rsidP="001425DA">
            <w:pPr>
              <w:rPr>
                <w:b/>
              </w:rPr>
            </w:pPr>
          </w:p>
          <w:p w14:paraId="6D0B8C56" w14:textId="73E56C40" w:rsidR="00AC2EA8" w:rsidRDefault="00AC2EA8" w:rsidP="00AC2EA8">
            <w:r w:rsidRPr="005366E6">
              <w:rPr>
                <w:b/>
              </w:rPr>
              <w:t>Resources</w:t>
            </w:r>
            <w:r w:rsidRPr="008D24BE">
              <w:rPr>
                <w:b/>
              </w:rPr>
              <w:t>:</w:t>
            </w:r>
            <w:r>
              <w:t xml:space="preserve"> PowerPoint, </w:t>
            </w:r>
            <w:hyperlink r:id="rId103" w:history="1">
              <w:r w:rsidRPr="005366E6">
                <w:rPr>
                  <w:rStyle w:val="Hyperlink"/>
                </w:rPr>
                <w:t>Prezi</w:t>
              </w:r>
            </w:hyperlink>
            <w:r>
              <w:t xml:space="preserve">, </w:t>
            </w:r>
            <w:hyperlink r:id="rId104" w:history="1">
              <w:r w:rsidRPr="005366E6">
                <w:rPr>
                  <w:rStyle w:val="Hyperlink"/>
                </w:rPr>
                <w:t>emaze</w:t>
              </w:r>
            </w:hyperlink>
            <w:r>
              <w:t>, or any presentation software approved by your instructor</w:t>
            </w:r>
          </w:p>
          <w:p w14:paraId="001B13A5" w14:textId="77777777" w:rsidR="0078178E" w:rsidRDefault="0078178E" w:rsidP="001425DA"/>
          <w:p w14:paraId="3B235E23" w14:textId="1D8BA965" w:rsidR="00AC2EA8" w:rsidRDefault="001425DA" w:rsidP="001425DA">
            <w:r>
              <w:t xml:space="preserve">You have identified </w:t>
            </w:r>
            <w:r w:rsidR="0078178E">
              <w:t xml:space="preserve">that </w:t>
            </w:r>
            <w:r>
              <w:t xml:space="preserve">the special education teachers on your caseload should integrate </w:t>
            </w:r>
            <w:r w:rsidR="0078178E">
              <w:t xml:space="preserve">more </w:t>
            </w:r>
            <w:r>
              <w:t xml:space="preserve">technology </w:t>
            </w:r>
            <w:r w:rsidR="0078178E">
              <w:t>into</w:t>
            </w:r>
            <w:r>
              <w:t xml:space="preserve"> their instruction. </w:t>
            </w:r>
            <w:r w:rsidR="0078178E">
              <w:t xml:space="preserve"> </w:t>
            </w:r>
          </w:p>
          <w:p w14:paraId="11EE3720" w14:textId="77777777" w:rsidR="00D711DD" w:rsidRDefault="00D711DD" w:rsidP="001425DA"/>
          <w:p w14:paraId="0AC623AF" w14:textId="6EEDFD82" w:rsidR="001425DA" w:rsidRDefault="001425DA" w:rsidP="001425DA">
            <w:r w:rsidRPr="00AC2EA8">
              <w:rPr>
                <w:b/>
              </w:rPr>
              <w:t>Prepare</w:t>
            </w:r>
            <w:r>
              <w:t xml:space="preserve"> a </w:t>
            </w:r>
            <w:r w:rsidR="0078178E">
              <w:t xml:space="preserve">staff development session </w:t>
            </w:r>
            <w:r w:rsidR="00AC2EA8">
              <w:t xml:space="preserve">of no more than 20 slides </w:t>
            </w:r>
            <w:r w:rsidR="0078178E">
              <w:t>for these teachers</w:t>
            </w:r>
            <w:r>
              <w:t xml:space="preserve"> that includes the following:</w:t>
            </w:r>
          </w:p>
          <w:p w14:paraId="24C031A4" w14:textId="77777777" w:rsidR="007A5963" w:rsidRDefault="007A5963" w:rsidP="001425DA"/>
          <w:p w14:paraId="6E53AA7E" w14:textId="2BC18FF5" w:rsidR="001425DA" w:rsidRDefault="001425DA" w:rsidP="002F2DA0">
            <w:pPr>
              <w:pStyle w:val="AssignmentsLevel2"/>
            </w:pPr>
            <w:r>
              <w:t xml:space="preserve">Why it is important to incorporate </w:t>
            </w:r>
            <w:r w:rsidR="0078178E">
              <w:t>technology in their instruction</w:t>
            </w:r>
          </w:p>
          <w:p w14:paraId="1AC08D46" w14:textId="7C3D317F" w:rsidR="001425DA" w:rsidRDefault="001425DA" w:rsidP="002F2DA0">
            <w:pPr>
              <w:pStyle w:val="AssignmentsLevel2"/>
            </w:pPr>
            <w:r>
              <w:t xml:space="preserve">Ways in which technology can be incorporated </w:t>
            </w:r>
            <w:r w:rsidR="0078178E">
              <w:t>in instruction</w:t>
            </w:r>
            <w:r w:rsidR="007A5963">
              <w:t>,</w:t>
            </w:r>
            <w:r w:rsidR="0078178E">
              <w:t xml:space="preserve"> with examples</w:t>
            </w:r>
          </w:p>
          <w:p w14:paraId="67F886AD" w14:textId="52A0DBEF" w:rsidR="001425DA" w:rsidRDefault="001425DA" w:rsidP="002F2DA0">
            <w:pPr>
              <w:pStyle w:val="AssignmentsLevel2"/>
            </w:pPr>
            <w:r>
              <w:t xml:space="preserve">Explain how you </w:t>
            </w:r>
            <w:proofErr w:type="gramStart"/>
            <w:r>
              <w:t>will further prepare your teachers to integrate technology to the fullest extent</w:t>
            </w:r>
            <w:proofErr w:type="gramEnd"/>
            <w:r>
              <w:t xml:space="preserve"> in instruction</w:t>
            </w:r>
            <w:r w:rsidR="007A5963">
              <w:t>.</w:t>
            </w:r>
            <w:r>
              <w:t xml:space="preserve"> </w:t>
            </w:r>
          </w:p>
          <w:p w14:paraId="62D04A47" w14:textId="77777777" w:rsidR="00AC2EA8" w:rsidRDefault="00AC2EA8" w:rsidP="00AC2EA8"/>
          <w:p w14:paraId="41C8195B" w14:textId="4376C54A" w:rsidR="00AC2EA8" w:rsidRDefault="00AC2EA8" w:rsidP="00AC2EA8">
            <w:r w:rsidRPr="008D24BE">
              <w:rPr>
                <w:b/>
              </w:rPr>
              <w:t>Include</w:t>
            </w:r>
            <w:r w:rsidRPr="00071007">
              <w:t xml:space="preserve"> audio narration or detailed speaker notes in your presentation.</w:t>
            </w:r>
          </w:p>
          <w:p w14:paraId="6F4C0FF6" w14:textId="77777777" w:rsidR="0087152E" w:rsidRDefault="0087152E" w:rsidP="002522B3">
            <w:pPr>
              <w:pStyle w:val="AssignmentsLevel1"/>
              <w:rPr>
                <w:b/>
              </w:rPr>
            </w:pPr>
          </w:p>
          <w:p w14:paraId="3C4733A5" w14:textId="3D90990B" w:rsidR="00557340" w:rsidRPr="00103FC5" w:rsidRDefault="0078178E" w:rsidP="002522B3">
            <w:pPr>
              <w:pStyle w:val="AssignmentsLevel1"/>
              <w:rPr>
                <w:b/>
              </w:rPr>
            </w:pPr>
            <w:r>
              <w:rPr>
                <w:b/>
              </w:rPr>
              <w:t xml:space="preserve">Submit </w:t>
            </w:r>
            <w:r w:rsidRPr="0078178E">
              <w:t>your presentation by Sunday.</w:t>
            </w:r>
          </w:p>
        </w:tc>
        <w:tc>
          <w:tcPr>
            <w:tcW w:w="1440" w:type="dxa"/>
          </w:tcPr>
          <w:p w14:paraId="129517DD" w14:textId="777BF780" w:rsidR="00557340" w:rsidRPr="00103FC5" w:rsidRDefault="00737EB3" w:rsidP="002522B3">
            <w:pPr>
              <w:tabs>
                <w:tab w:val="left" w:pos="2329"/>
              </w:tabs>
              <w:rPr>
                <w:rFonts w:cs="Arial"/>
                <w:szCs w:val="20"/>
              </w:rPr>
            </w:pPr>
            <w:r>
              <w:rPr>
                <w:rFonts w:cs="Arial"/>
                <w:szCs w:val="20"/>
              </w:rPr>
              <w:t>7.1, 7.2, 7.3, 7.4</w:t>
            </w:r>
          </w:p>
        </w:tc>
        <w:tc>
          <w:tcPr>
            <w:tcW w:w="1440" w:type="dxa"/>
          </w:tcPr>
          <w:p w14:paraId="7CC1385F" w14:textId="04E0B47D" w:rsidR="00557340" w:rsidRPr="00103FC5" w:rsidRDefault="00737EB3" w:rsidP="002522B3">
            <w:pPr>
              <w:tabs>
                <w:tab w:val="left" w:pos="2329"/>
              </w:tabs>
              <w:rPr>
                <w:rFonts w:cs="Arial"/>
                <w:szCs w:val="20"/>
              </w:rPr>
            </w:pPr>
            <w:r>
              <w:rPr>
                <w:rFonts w:cs="Arial"/>
                <w:szCs w:val="20"/>
              </w:rPr>
              <w:t>3 hours</w:t>
            </w:r>
          </w:p>
        </w:tc>
      </w:tr>
      <w:tr w:rsidR="00326A30" w:rsidRPr="00103FC5" w14:paraId="64B4182F" w14:textId="77777777" w:rsidTr="002522B3">
        <w:tc>
          <w:tcPr>
            <w:tcW w:w="10170" w:type="dxa"/>
            <w:gridSpan w:val="2"/>
            <w:tcMar>
              <w:top w:w="115" w:type="dxa"/>
              <w:left w:w="115" w:type="dxa"/>
              <w:bottom w:w="115" w:type="dxa"/>
              <w:right w:w="115" w:type="dxa"/>
            </w:tcMar>
          </w:tcPr>
          <w:p w14:paraId="37BA37F6" w14:textId="14B3BC0A" w:rsidR="001425DA" w:rsidRPr="00F15451" w:rsidRDefault="00990E70" w:rsidP="001425DA">
            <w:pPr>
              <w:rPr>
                <w:b/>
              </w:rPr>
            </w:pPr>
            <w:r>
              <w:rPr>
                <w:b/>
              </w:rPr>
              <w:t xml:space="preserve">Framework for </w:t>
            </w:r>
            <w:r w:rsidR="001425DA" w:rsidRPr="00F15451">
              <w:rPr>
                <w:b/>
              </w:rPr>
              <w:t xml:space="preserve">Staff Meeting, Professional Development, Parent Conferences, and Parent/Community Engagement </w:t>
            </w:r>
          </w:p>
          <w:p w14:paraId="7E01AE4E" w14:textId="77777777" w:rsidR="001425DA" w:rsidRDefault="001425DA" w:rsidP="001425DA"/>
          <w:p w14:paraId="73B007B6" w14:textId="4ED43C2D" w:rsidR="007A5963" w:rsidRDefault="0078178E" w:rsidP="001425DA">
            <w:r>
              <w:t xml:space="preserve">Your </w:t>
            </w:r>
            <w:r w:rsidR="007A5963">
              <w:t>s</w:t>
            </w:r>
            <w:r>
              <w:t xml:space="preserve">uperintendent has asked you, the </w:t>
            </w:r>
            <w:r w:rsidR="001425DA">
              <w:t>Special Education Administrator</w:t>
            </w:r>
            <w:r>
              <w:t xml:space="preserve">, </w:t>
            </w:r>
            <w:r w:rsidR="001425DA">
              <w:t xml:space="preserve">to develop </w:t>
            </w:r>
            <w:r>
              <w:t>a</w:t>
            </w:r>
            <w:r w:rsidR="001425DA">
              <w:t xml:space="preserve"> strategic plan for </w:t>
            </w:r>
            <w:r w:rsidR="007A5963">
              <w:t>s</w:t>
            </w:r>
            <w:r w:rsidR="001425DA">
              <w:t xml:space="preserve">taff </w:t>
            </w:r>
            <w:r w:rsidR="007A5963">
              <w:t>m</w:t>
            </w:r>
            <w:r w:rsidR="001425DA">
              <w:t>eeting</w:t>
            </w:r>
            <w:r>
              <w:t>s</w:t>
            </w:r>
            <w:r w:rsidR="001425DA">
              <w:t xml:space="preserve">, </w:t>
            </w:r>
            <w:r w:rsidR="007A5963">
              <w:t>p</w:t>
            </w:r>
            <w:r w:rsidR="001425DA">
              <w:t xml:space="preserve">rofessional </w:t>
            </w:r>
            <w:r w:rsidR="007A5963">
              <w:t>d</w:t>
            </w:r>
            <w:r w:rsidR="001425DA">
              <w:t xml:space="preserve">evelopment, </w:t>
            </w:r>
            <w:r w:rsidR="007A5963">
              <w:t>p</w:t>
            </w:r>
            <w:r w:rsidR="001425DA">
              <w:t xml:space="preserve">arent </w:t>
            </w:r>
            <w:r w:rsidR="007A5963">
              <w:t>c</w:t>
            </w:r>
            <w:r w:rsidR="001425DA">
              <w:t xml:space="preserve">onferences, and </w:t>
            </w:r>
            <w:r w:rsidR="007A5963">
              <w:t>p</w:t>
            </w:r>
            <w:r w:rsidR="001425DA">
              <w:t>arent/</w:t>
            </w:r>
            <w:r w:rsidR="007A5963">
              <w:t>c</w:t>
            </w:r>
            <w:r w:rsidR="001425DA">
              <w:t xml:space="preserve">ommunity </w:t>
            </w:r>
            <w:r w:rsidR="007A5963">
              <w:t>e</w:t>
            </w:r>
            <w:r w:rsidR="001425DA">
              <w:t xml:space="preserve">ngagement for the upcoming year. </w:t>
            </w:r>
            <w:r>
              <w:t>Before you embark on developing your actual plan, d</w:t>
            </w:r>
            <w:r w:rsidR="001425DA">
              <w:t>evelop a</w:t>
            </w:r>
            <w:r>
              <w:t xml:space="preserve"> 6-</w:t>
            </w:r>
            <w:r w:rsidR="007A5963">
              <w:t xml:space="preserve"> to </w:t>
            </w:r>
            <w:r>
              <w:t>8</w:t>
            </w:r>
            <w:r w:rsidR="007A5963">
              <w:t>-</w:t>
            </w:r>
            <w:r>
              <w:t>page</w:t>
            </w:r>
            <w:r w:rsidR="001425DA">
              <w:t xml:space="preserve"> framework to present at the next board meeting</w:t>
            </w:r>
            <w:r w:rsidR="00F961D1">
              <w:t xml:space="preserve">. </w:t>
            </w:r>
          </w:p>
          <w:p w14:paraId="778D3C60" w14:textId="77777777" w:rsidR="007A5963" w:rsidRDefault="007A5963" w:rsidP="001425DA"/>
          <w:p w14:paraId="0B6B3390" w14:textId="7706DB54" w:rsidR="001425DA" w:rsidRDefault="00F961D1" w:rsidP="001425DA">
            <w:r>
              <w:t>For</w:t>
            </w:r>
            <w:r w:rsidR="001425DA">
              <w:t xml:space="preserve"> </w:t>
            </w:r>
            <w:r w:rsidR="007A5963">
              <w:t>s</w:t>
            </w:r>
            <w:r w:rsidR="001425DA">
              <w:t xml:space="preserve">taff </w:t>
            </w:r>
            <w:r w:rsidR="007A5963">
              <w:t>m</w:t>
            </w:r>
            <w:r w:rsidR="001425DA">
              <w:t>eeting</w:t>
            </w:r>
            <w:r w:rsidR="007A5963">
              <w:t>s</w:t>
            </w:r>
            <w:r w:rsidR="001425DA">
              <w:t xml:space="preserve">, </w:t>
            </w:r>
            <w:r w:rsidR="007A5963">
              <w:t>p</w:t>
            </w:r>
            <w:r w:rsidR="001425DA">
              <w:t xml:space="preserve">rofessional </w:t>
            </w:r>
            <w:r w:rsidR="007A5963">
              <w:t>d</w:t>
            </w:r>
            <w:r w:rsidR="001425DA">
              <w:t xml:space="preserve">evelopment, </w:t>
            </w:r>
            <w:r w:rsidR="007A5963">
              <w:t>p</w:t>
            </w:r>
            <w:r w:rsidR="001425DA">
              <w:t xml:space="preserve">arent </w:t>
            </w:r>
            <w:r w:rsidR="007A5963">
              <w:t>c</w:t>
            </w:r>
            <w:r w:rsidR="001425DA">
              <w:t xml:space="preserve">onferences, </w:t>
            </w:r>
            <w:r w:rsidR="007A5963">
              <w:t>p</w:t>
            </w:r>
            <w:r w:rsidR="001425DA">
              <w:t xml:space="preserve">arent </w:t>
            </w:r>
            <w:r w:rsidR="007A5963">
              <w:t>c</w:t>
            </w:r>
            <w:r w:rsidR="001425DA">
              <w:t xml:space="preserve">ouncil, and </w:t>
            </w:r>
            <w:r w:rsidR="007A5963">
              <w:t>p</w:t>
            </w:r>
            <w:r w:rsidR="001425DA">
              <w:t>arent/</w:t>
            </w:r>
            <w:r w:rsidR="007A5963">
              <w:t>c</w:t>
            </w:r>
            <w:r w:rsidR="001425DA">
              <w:t xml:space="preserve">ommunity </w:t>
            </w:r>
            <w:r w:rsidR="007A5963">
              <w:t>e</w:t>
            </w:r>
            <w:r w:rsidR="001425DA">
              <w:t>ngagement</w:t>
            </w:r>
            <w:r w:rsidR="007A5963">
              <w:t>,</w:t>
            </w:r>
            <w:r>
              <w:t xml:space="preserve"> discuss</w:t>
            </w:r>
            <w:r w:rsidR="007A5963">
              <w:t xml:space="preserve"> the following</w:t>
            </w:r>
            <w:r>
              <w:t>:</w:t>
            </w:r>
          </w:p>
          <w:p w14:paraId="2EE6965F" w14:textId="77777777" w:rsidR="007A5963" w:rsidRDefault="007A5963" w:rsidP="001425DA"/>
          <w:p w14:paraId="29FF62B2" w14:textId="5132A974" w:rsidR="00F961D1" w:rsidRDefault="00F961D1" w:rsidP="00F961D1">
            <w:pPr>
              <w:pStyle w:val="AssignmentsLevel2"/>
            </w:pPr>
            <w:r>
              <w:t>Goal</w:t>
            </w:r>
          </w:p>
          <w:p w14:paraId="2AA5E558" w14:textId="5F238357" w:rsidR="001425DA" w:rsidRDefault="001425DA" w:rsidP="00F961D1">
            <w:pPr>
              <w:pStyle w:val="AssignmentsLevel2"/>
            </w:pPr>
            <w:r>
              <w:t>What t</w:t>
            </w:r>
            <w:r w:rsidR="00F961D1">
              <w:t>he research say</w:t>
            </w:r>
            <w:r w:rsidR="007A5963">
              <w:t>s</w:t>
            </w:r>
            <w:r w:rsidR="00F961D1">
              <w:t xml:space="preserve"> regarding these</w:t>
            </w:r>
          </w:p>
          <w:p w14:paraId="395C2621" w14:textId="1E41BA8F" w:rsidR="001425DA" w:rsidRDefault="001425DA" w:rsidP="00F961D1">
            <w:pPr>
              <w:pStyle w:val="AssignmentsLevel2"/>
            </w:pPr>
            <w:r>
              <w:t>Does IDEA apply to any of these areas?</w:t>
            </w:r>
          </w:p>
          <w:p w14:paraId="1F2F8C91" w14:textId="70728FB9" w:rsidR="001425DA" w:rsidRDefault="001425DA" w:rsidP="00F961D1">
            <w:pPr>
              <w:pStyle w:val="AssignmentsLevel2"/>
            </w:pPr>
            <w:r>
              <w:t xml:space="preserve">Why each one </w:t>
            </w:r>
            <w:r w:rsidR="007A5963">
              <w:t xml:space="preserve">is </w:t>
            </w:r>
            <w:r>
              <w:t xml:space="preserve">important </w:t>
            </w:r>
          </w:p>
          <w:p w14:paraId="7E306293" w14:textId="4F431ACA" w:rsidR="001425DA" w:rsidRDefault="00F961D1" w:rsidP="00F961D1">
            <w:pPr>
              <w:pStyle w:val="AssignmentsLevel2"/>
            </w:pPr>
            <w:r>
              <w:t>T</w:t>
            </w:r>
            <w:r w:rsidR="001425DA">
              <w:t>he benefits of each for students, teachers, parents, and you as the administrator</w:t>
            </w:r>
            <w:r>
              <w:t>, if applicable</w:t>
            </w:r>
          </w:p>
          <w:p w14:paraId="2142A1AF" w14:textId="7B0DBDD1" w:rsidR="001425DA" w:rsidRDefault="001425DA" w:rsidP="00F961D1">
            <w:pPr>
              <w:pStyle w:val="AssignmentsLevel2"/>
            </w:pPr>
            <w:r>
              <w:t>How each one support</w:t>
            </w:r>
            <w:r w:rsidR="00F961D1">
              <w:t>s</w:t>
            </w:r>
            <w:r>
              <w:t xml:space="preserve"> student success</w:t>
            </w:r>
          </w:p>
          <w:p w14:paraId="144168DB" w14:textId="235C5DDB" w:rsidR="001425DA" w:rsidRDefault="00F961D1" w:rsidP="00F961D1">
            <w:pPr>
              <w:pStyle w:val="AssignmentsLevel2"/>
            </w:pPr>
            <w:r>
              <w:t xml:space="preserve">What </w:t>
            </w:r>
            <w:r w:rsidR="001425DA">
              <w:t>effective communication</w:t>
            </w:r>
            <w:r>
              <w:t xml:space="preserve"> looks like f</w:t>
            </w:r>
            <w:r w:rsidR="001425DA">
              <w:t>or each</w:t>
            </w:r>
            <w:r>
              <w:t xml:space="preserve"> area</w:t>
            </w:r>
          </w:p>
          <w:p w14:paraId="2C604877" w14:textId="2828D9DA" w:rsidR="001425DA" w:rsidRDefault="00F961D1" w:rsidP="00F961D1">
            <w:pPr>
              <w:pStyle w:val="AssignmentsLevel2"/>
            </w:pPr>
            <w:r>
              <w:t>W</w:t>
            </w:r>
            <w:r w:rsidR="001425DA">
              <w:t xml:space="preserve">hat shared decision making looks like for each </w:t>
            </w:r>
            <w:r>
              <w:t xml:space="preserve">area, </w:t>
            </w:r>
            <w:r w:rsidR="001425DA">
              <w:t>if applicable</w:t>
            </w:r>
          </w:p>
          <w:p w14:paraId="04C8CBD6" w14:textId="6322C697" w:rsidR="001425DA" w:rsidRDefault="00F961D1" w:rsidP="00F961D1">
            <w:pPr>
              <w:pStyle w:val="AssignmentsLevel2"/>
            </w:pPr>
            <w:r>
              <w:t>E</w:t>
            </w:r>
            <w:r w:rsidR="001425DA">
              <w:t>ffective strategies for each to be successful</w:t>
            </w:r>
          </w:p>
          <w:p w14:paraId="2640729D" w14:textId="77389F5B" w:rsidR="001425DA" w:rsidRDefault="00F961D1" w:rsidP="00F961D1">
            <w:pPr>
              <w:pStyle w:val="AssignmentsLevel2"/>
            </w:pPr>
            <w:r>
              <w:t>T</w:t>
            </w:r>
            <w:r w:rsidR="001425DA">
              <w:t xml:space="preserve">he strategies you will use to employ each </w:t>
            </w:r>
            <w:r>
              <w:t xml:space="preserve">area </w:t>
            </w:r>
            <w:r w:rsidR="001425DA">
              <w:t>for success</w:t>
            </w:r>
          </w:p>
          <w:p w14:paraId="1179A869" w14:textId="5D65C21F" w:rsidR="001425DA" w:rsidRDefault="00F961D1" w:rsidP="00F961D1">
            <w:pPr>
              <w:pStyle w:val="AssignmentsLevel2"/>
            </w:pPr>
            <w:r>
              <w:t>H</w:t>
            </w:r>
            <w:r w:rsidR="001425DA">
              <w:t xml:space="preserve">ow you will evaluate if you are </w:t>
            </w:r>
            <w:r>
              <w:t>meeting your goals in each area</w:t>
            </w:r>
          </w:p>
          <w:p w14:paraId="17AA6797" w14:textId="77777777" w:rsidR="00146930" w:rsidRDefault="00146930" w:rsidP="002522B3">
            <w:pPr>
              <w:pStyle w:val="AssignmentsLevel1"/>
              <w:rPr>
                <w:b/>
              </w:rPr>
            </w:pPr>
          </w:p>
          <w:p w14:paraId="25F7F617" w14:textId="76077898" w:rsidR="00326A30" w:rsidRPr="00103FC5" w:rsidRDefault="00F961D1" w:rsidP="002522B3">
            <w:pPr>
              <w:pStyle w:val="AssignmentsLevel1"/>
              <w:rPr>
                <w:b/>
              </w:rPr>
            </w:pPr>
            <w:r>
              <w:rPr>
                <w:b/>
              </w:rPr>
              <w:t>Submit</w:t>
            </w:r>
            <w:r w:rsidRPr="00F961D1">
              <w:t xml:space="preserve"> your framework by Sunday.</w:t>
            </w:r>
          </w:p>
        </w:tc>
        <w:tc>
          <w:tcPr>
            <w:tcW w:w="1440" w:type="dxa"/>
          </w:tcPr>
          <w:p w14:paraId="34A899B6" w14:textId="47EABDE7" w:rsidR="00326A30" w:rsidRPr="00103FC5" w:rsidRDefault="00737EB3" w:rsidP="002522B3">
            <w:pPr>
              <w:tabs>
                <w:tab w:val="left" w:pos="2329"/>
              </w:tabs>
              <w:rPr>
                <w:rFonts w:cs="Arial"/>
                <w:szCs w:val="20"/>
              </w:rPr>
            </w:pPr>
            <w:r>
              <w:rPr>
                <w:rFonts w:cs="Arial"/>
                <w:szCs w:val="20"/>
              </w:rPr>
              <w:lastRenderedPageBreak/>
              <w:t>7.1, 7.2</w:t>
            </w:r>
          </w:p>
        </w:tc>
        <w:tc>
          <w:tcPr>
            <w:tcW w:w="1440" w:type="dxa"/>
          </w:tcPr>
          <w:p w14:paraId="431DAE4A" w14:textId="43E75A75" w:rsidR="00326A30" w:rsidRPr="00103FC5" w:rsidRDefault="00737EB3" w:rsidP="002522B3">
            <w:pPr>
              <w:tabs>
                <w:tab w:val="left" w:pos="2329"/>
              </w:tabs>
              <w:rPr>
                <w:rFonts w:cs="Arial"/>
                <w:szCs w:val="20"/>
              </w:rPr>
            </w:pPr>
            <w:r>
              <w:rPr>
                <w:rFonts w:cs="Arial"/>
                <w:szCs w:val="20"/>
              </w:rPr>
              <w:t>3 hours</w:t>
            </w:r>
          </w:p>
        </w:tc>
      </w:tr>
      <w:tr w:rsidR="009A1E64" w:rsidRPr="007F339F" w14:paraId="029CD971" w14:textId="77777777" w:rsidTr="00357E79">
        <w:tc>
          <w:tcPr>
            <w:tcW w:w="10170" w:type="dxa"/>
            <w:gridSpan w:val="2"/>
            <w:tcBorders>
              <w:bottom w:val="single" w:sz="4" w:space="0" w:color="000000" w:themeColor="text1"/>
            </w:tcBorders>
            <w:tcMar>
              <w:top w:w="115" w:type="dxa"/>
              <w:left w:w="115" w:type="dxa"/>
              <w:bottom w:w="115" w:type="dxa"/>
              <w:right w:w="115" w:type="dxa"/>
            </w:tcMar>
          </w:tcPr>
          <w:p w14:paraId="15FD88C5" w14:textId="77777777" w:rsidR="009A1E64" w:rsidRDefault="009A1E64" w:rsidP="00357E79">
            <w:pPr>
              <w:tabs>
                <w:tab w:val="left" w:pos="2329"/>
              </w:tabs>
              <w:rPr>
                <w:rFonts w:cs="Arial"/>
                <w:b/>
                <w:szCs w:val="20"/>
              </w:rPr>
            </w:pPr>
            <w:r>
              <w:rPr>
                <w:rFonts w:cs="Arial"/>
                <w:b/>
                <w:szCs w:val="20"/>
              </w:rPr>
              <w:t>Field Experience Log</w:t>
            </w:r>
          </w:p>
          <w:p w14:paraId="3A74B858" w14:textId="77777777" w:rsidR="009A1E64" w:rsidRDefault="009A1E64" w:rsidP="00357E79">
            <w:pPr>
              <w:tabs>
                <w:tab w:val="left" w:pos="2329"/>
              </w:tabs>
              <w:rPr>
                <w:rFonts w:cs="Arial"/>
                <w:b/>
                <w:szCs w:val="20"/>
              </w:rPr>
            </w:pPr>
          </w:p>
          <w:p w14:paraId="2AD0EC73" w14:textId="77777777" w:rsidR="009A1E64" w:rsidRPr="00F70F6E" w:rsidRDefault="009A1E64" w:rsidP="00357E79">
            <w:pPr>
              <w:tabs>
                <w:tab w:val="left" w:pos="2329"/>
              </w:tabs>
              <w:rPr>
                <w:rFonts w:cs="Arial"/>
                <w:szCs w:val="20"/>
              </w:rPr>
            </w:pPr>
            <w:r w:rsidRPr="00F70F6E">
              <w:rPr>
                <w:rFonts w:cs="Arial"/>
                <w:b/>
                <w:szCs w:val="20"/>
              </w:rPr>
              <w:t>Submit</w:t>
            </w:r>
            <w:r>
              <w:rPr>
                <w:rFonts w:cs="Arial"/>
                <w:szCs w:val="20"/>
              </w:rPr>
              <w:t xml:space="preserve"> your field experience log to your instructor.</w:t>
            </w:r>
          </w:p>
        </w:tc>
        <w:tc>
          <w:tcPr>
            <w:tcW w:w="1440" w:type="dxa"/>
            <w:tcBorders>
              <w:bottom w:val="single" w:sz="4" w:space="0" w:color="000000" w:themeColor="text1"/>
            </w:tcBorders>
          </w:tcPr>
          <w:p w14:paraId="2C0BC182" w14:textId="77777777" w:rsidR="009A1E64" w:rsidRDefault="009A1E64" w:rsidP="00357E79">
            <w:pPr>
              <w:tabs>
                <w:tab w:val="left" w:pos="2329"/>
              </w:tabs>
              <w:rPr>
                <w:rFonts w:cs="Arial"/>
                <w:szCs w:val="20"/>
              </w:rPr>
            </w:pPr>
          </w:p>
        </w:tc>
        <w:tc>
          <w:tcPr>
            <w:tcW w:w="1440" w:type="dxa"/>
            <w:tcBorders>
              <w:bottom w:val="single" w:sz="4" w:space="0" w:color="000000" w:themeColor="text1"/>
            </w:tcBorders>
          </w:tcPr>
          <w:p w14:paraId="5A0B67E0" w14:textId="77777777" w:rsidR="009A1E64" w:rsidRPr="009F6FAF" w:rsidRDefault="009A1E64" w:rsidP="00357E79">
            <w:pPr>
              <w:tabs>
                <w:tab w:val="left" w:pos="2329"/>
              </w:tabs>
              <w:rPr>
                <w:rFonts w:cs="Arial"/>
                <w:szCs w:val="20"/>
              </w:rPr>
            </w:pPr>
            <w:r>
              <w:rPr>
                <w:rFonts w:cs="Arial"/>
                <w:szCs w:val="20"/>
              </w:rPr>
              <w:t xml:space="preserve">Field Experience = </w:t>
            </w:r>
            <w:r w:rsidRPr="00F70F6E">
              <w:rPr>
                <w:rFonts w:cs="Arial"/>
                <w:b/>
                <w:szCs w:val="20"/>
              </w:rPr>
              <w:t>20 hours</w:t>
            </w:r>
          </w:p>
        </w:tc>
      </w:tr>
      <w:tr w:rsidR="00557340" w:rsidRPr="00132272" w14:paraId="16896513" w14:textId="77777777" w:rsidTr="002522B3">
        <w:tc>
          <w:tcPr>
            <w:tcW w:w="10170" w:type="dxa"/>
            <w:gridSpan w:val="2"/>
            <w:tcMar>
              <w:top w:w="115" w:type="dxa"/>
              <w:left w:w="115" w:type="dxa"/>
              <w:bottom w:w="115" w:type="dxa"/>
              <w:right w:w="115" w:type="dxa"/>
            </w:tcMar>
          </w:tcPr>
          <w:p w14:paraId="44ABC77C" w14:textId="0365FA54" w:rsidR="00F961D1" w:rsidRDefault="0087152E" w:rsidP="001425DA">
            <w:pPr>
              <w:rPr>
                <w:b/>
              </w:rPr>
            </w:pPr>
            <w:r>
              <w:rPr>
                <w:b/>
              </w:rPr>
              <w:t>Course Survey</w:t>
            </w:r>
          </w:p>
          <w:p w14:paraId="63497BE4" w14:textId="7F6E696F" w:rsidR="001425DA" w:rsidRDefault="001425DA" w:rsidP="001425DA">
            <w:pPr>
              <w:rPr>
                <w:b/>
              </w:rPr>
            </w:pPr>
          </w:p>
          <w:p w14:paraId="5D8FBD3C" w14:textId="5D1929EA" w:rsidR="00557340" w:rsidRPr="00132272" w:rsidRDefault="001425DA" w:rsidP="00146930">
            <w:pPr>
              <w:rPr>
                <w:strike/>
              </w:rPr>
            </w:pPr>
            <w:r w:rsidRPr="008D24BE">
              <w:rPr>
                <w:b/>
              </w:rPr>
              <w:t>Describe</w:t>
            </w:r>
            <w:r>
              <w:t xml:space="preserve"> what your big takeaways from this course</w:t>
            </w:r>
            <w:r w:rsidR="00F70BAE">
              <w:t xml:space="preserve"> are by naming</w:t>
            </w:r>
            <w:r>
              <w:t xml:space="preserve"> 5 key topics and what was meaningful to you related to these topics</w:t>
            </w:r>
            <w:r w:rsidR="00146930">
              <w:t xml:space="preserve"> by Sunday</w:t>
            </w:r>
            <w:r>
              <w:t>.</w:t>
            </w:r>
          </w:p>
        </w:tc>
        <w:tc>
          <w:tcPr>
            <w:tcW w:w="1440" w:type="dxa"/>
          </w:tcPr>
          <w:p w14:paraId="6E5B86B4" w14:textId="639E64B6" w:rsidR="00557340" w:rsidRPr="00146930" w:rsidRDefault="00146930" w:rsidP="002522B3">
            <w:pPr>
              <w:tabs>
                <w:tab w:val="left" w:pos="2329"/>
              </w:tabs>
              <w:rPr>
                <w:rFonts w:cs="Arial"/>
                <w:szCs w:val="20"/>
              </w:rPr>
            </w:pPr>
            <w:r w:rsidRPr="00146930">
              <w:rPr>
                <w:rFonts w:cs="Arial"/>
                <w:szCs w:val="20"/>
              </w:rPr>
              <w:t>Course</w:t>
            </w:r>
          </w:p>
        </w:tc>
        <w:tc>
          <w:tcPr>
            <w:tcW w:w="1440" w:type="dxa"/>
          </w:tcPr>
          <w:p w14:paraId="484B9469" w14:textId="77777777" w:rsidR="00557340" w:rsidRPr="00132272" w:rsidRDefault="00557340" w:rsidP="002522B3">
            <w:pPr>
              <w:tabs>
                <w:tab w:val="left" w:pos="2329"/>
              </w:tabs>
              <w:rPr>
                <w:rFonts w:cs="Arial"/>
                <w:strike/>
                <w:szCs w:val="20"/>
              </w:rPr>
            </w:pPr>
          </w:p>
        </w:tc>
      </w:tr>
      <w:tr w:rsidR="00557340" w:rsidRPr="00842155" w14:paraId="19000188"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557340" w:rsidRPr="00842155" w:rsidRDefault="00557340"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30BF0EAD" w:rsidR="00557340" w:rsidRPr="00842155" w:rsidRDefault="00737EB3" w:rsidP="002522B3">
            <w:pPr>
              <w:tabs>
                <w:tab w:val="left" w:pos="2329"/>
              </w:tabs>
              <w:rPr>
                <w:rFonts w:cs="Arial"/>
                <w:b/>
                <w:szCs w:val="20"/>
              </w:rPr>
            </w:pPr>
            <w:r>
              <w:rPr>
                <w:rFonts w:cs="Arial"/>
                <w:b/>
                <w:szCs w:val="20"/>
              </w:rPr>
              <w:t>6 hours</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00E3447E" w:rsidP="0020635A">
      <w:pPr>
        <w:pStyle w:val="Heading1"/>
        <w:rPr>
          <w:color w:val="9C2C2A" w:themeColor="accent1"/>
        </w:rPr>
      </w:pPr>
      <w:r w:rsidRPr="00825CE5">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00DB4448">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00DB4448" w:rsidP="00DB4448">
            <w:pPr>
              <w:jc w:val="center"/>
              <w:rPr>
                <w:b/>
                <w:szCs w:val="20"/>
              </w:rPr>
            </w:pPr>
            <w:r w:rsidRPr="00DB4448">
              <w:rPr>
                <w:b/>
                <w:color w:val="FFFFFF" w:themeColor="background1"/>
                <w:szCs w:val="20"/>
              </w:rPr>
              <w:t>AIE Hours</w:t>
            </w:r>
          </w:p>
        </w:tc>
      </w:tr>
      <w:tr w:rsidR="00DB4448" w:rsidRPr="007C23CA" w14:paraId="76AD9F9D" w14:textId="77777777" w:rsidTr="00DB4448">
        <w:tc>
          <w:tcPr>
            <w:tcW w:w="8275" w:type="dxa"/>
            <w:shd w:val="clear" w:color="auto" w:fill="D8D9DA"/>
            <w:vAlign w:val="center"/>
          </w:tcPr>
          <w:p w14:paraId="1A5CF552"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00DB4448">
        <w:tc>
          <w:tcPr>
            <w:tcW w:w="8275" w:type="dxa"/>
            <w:vAlign w:val="center"/>
          </w:tcPr>
          <w:p w14:paraId="7DD13BC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469CAB1" w14:textId="355B9C65" w:rsidR="00DB4448" w:rsidRPr="007C23CA" w:rsidRDefault="00147E03" w:rsidP="00AD1885">
            <w:pPr>
              <w:rPr>
                <w:szCs w:val="20"/>
              </w:rPr>
            </w:pPr>
            <w:r>
              <w:rPr>
                <w:szCs w:val="20"/>
              </w:rPr>
              <w:t>7</w:t>
            </w:r>
          </w:p>
        </w:tc>
      </w:tr>
      <w:tr w:rsidR="00DB4448" w:rsidRPr="007C23CA" w14:paraId="4D427C8A" w14:textId="77777777" w:rsidTr="00DB4448">
        <w:tc>
          <w:tcPr>
            <w:tcW w:w="8275" w:type="dxa"/>
            <w:vAlign w:val="center"/>
          </w:tcPr>
          <w:p w14:paraId="20CD2195"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C0E5792" w14:textId="77777777" w:rsidR="00DB4448" w:rsidRPr="007C23CA" w:rsidRDefault="00DB4448" w:rsidP="00AD1885">
            <w:pPr>
              <w:rPr>
                <w:szCs w:val="20"/>
              </w:rPr>
            </w:pPr>
          </w:p>
        </w:tc>
      </w:tr>
      <w:tr w:rsidR="00DB4448" w:rsidRPr="007C23CA" w14:paraId="7DC07B87" w14:textId="77777777" w:rsidTr="00DB4448">
        <w:tc>
          <w:tcPr>
            <w:tcW w:w="8275" w:type="dxa"/>
            <w:shd w:val="clear" w:color="auto" w:fill="D8D9DA"/>
            <w:vAlign w:val="center"/>
          </w:tcPr>
          <w:p w14:paraId="0F846567"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00DB4448">
        <w:tc>
          <w:tcPr>
            <w:tcW w:w="8275" w:type="dxa"/>
            <w:vAlign w:val="center"/>
          </w:tcPr>
          <w:p w14:paraId="5C4FE6A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3540076" w14:textId="75CA6491" w:rsidR="00DB4448" w:rsidRPr="007C23CA" w:rsidRDefault="00147E03" w:rsidP="00AD1885">
            <w:pPr>
              <w:rPr>
                <w:szCs w:val="20"/>
              </w:rPr>
            </w:pPr>
            <w:r>
              <w:rPr>
                <w:szCs w:val="20"/>
              </w:rPr>
              <w:t>7</w:t>
            </w:r>
          </w:p>
        </w:tc>
      </w:tr>
      <w:tr w:rsidR="00DB4448" w:rsidRPr="007C23CA" w14:paraId="2DA8505A" w14:textId="77777777" w:rsidTr="00DB4448">
        <w:tc>
          <w:tcPr>
            <w:tcW w:w="8275" w:type="dxa"/>
            <w:vAlign w:val="center"/>
          </w:tcPr>
          <w:p w14:paraId="3955E20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00DB4448">
        <w:tc>
          <w:tcPr>
            <w:tcW w:w="8275" w:type="dxa"/>
            <w:shd w:val="clear" w:color="auto" w:fill="D8D9DA"/>
            <w:vAlign w:val="center"/>
          </w:tcPr>
          <w:p w14:paraId="3F1D4FAC"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00DB4448">
        <w:tc>
          <w:tcPr>
            <w:tcW w:w="8275" w:type="dxa"/>
            <w:vAlign w:val="center"/>
          </w:tcPr>
          <w:p w14:paraId="24F3CA1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1E7A122" w14:textId="7520088C" w:rsidR="00DB4448" w:rsidRPr="007C23CA" w:rsidRDefault="00146930" w:rsidP="00AD1885">
            <w:pPr>
              <w:rPr>
                <w:szCs w:val="20"/>
              </w:rPr>
            </w:pPr>
            <w:r>
              <w:rPr>
                <w:szCs w:val="20"/>
              </w:rPr>
              <w:t>8</w:t>
            </w:r>
          </w:p>
        </w:tc>
      </w:tr>
      <w:tr w:rsidR="00DB4448" w:rsidRPr="007C23CA" w14:paraId="05EC5610" w14:textId="77777777" w:rsidTr="00DB4448">
        <w:tc>
          <w:tcPr>
            <w:tcW w:w="8275" w:type="dxa"/>
            <w:vAlign w:val="center"/>
          </w:tcPr>
          <w:p w14:paraId="57F236FC"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00DB4448">
        <w:tc>
          <w:tcPr>
            <w:tcW w:w="8275" w:type="dxa"/>
            <w:shd w:val="clear" w:color="auto" w:fill="D8D9DA"/>
            <w:vAlign w:val="center"/>
          </w:tcPr>
          <w:p w14:paraId="1D43003E"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00DB4448">
        <w:tc>
          <w:tcPr>
            <w:tcW w:w="8275" w:type="dxa"/>
            <w:vAlign w:val="center"/>
          </w:tcPr>
          <w:p w14:paraId="4D04A990"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50B3D2F" w14:textId="0B4EB41B" w:rsidR="00DB4448" w:rsidRPr="007C23CA" w:rsidRDefault="00147E03" w:rsidP="00AD1885">
            <w:pPr>
              <w:rPr>
                <w:szCs w:val="20"/>
              </w:rPr>
            </w:pPr>
            <w:r>
              <w:rPr>
                <w:szCs w:val="20"/>
              </w:rPr>
              <w:t>7</w:t>
            </w:r>
          </w:p>
        </w:tc>
      </w:tr>
      <w:tr w:rsidR="00DB4448" w:rsidRPr="007C23CA" w14:paraId="6FCD6E87" w14:textId="77777777" w:rsidTr="00DB4448">
        <w:tc>
          <w:tcPr>
            <w:tcW w:w="8275" w:type="dxa"/>
            <w:vAlign w:val="center"/>
          </w:tcPr>
          <w:p w14:paraId="3829722F"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00DB4448">
        <w:tc>
          <w:tcPr>
            <w:tcW w:w="8275" w:type="dxa"/>
            <w:shd w:val="clear" w:color="auto" w:fill="D8D9DA"/>
            <w:vAlign w:val="center"/>
          </w:tcPr>
          <w:p w14:paraId="7B6C1535" w14:textId="40F821E1" w:rsidR="00DB4448" w:rsidRPr="007C23CA" w:rsidRDefault="00DB4448" w:rsidP="00AD1885">
            <w:pPr>
              <w:rPr>
                <w:b/>
                <w:szCs w:val="20"/>
              </w:rPr>
            </w:pPr>
            <w:r>
              <w:rPr>
                <w:b/>
                <w:szCs w:val="20"/>
              </w:rPr>
              <w:t>Week</w:t>
            </w:r>
            <w:r w:rsidR="001F028F">
              <w:rPr>
                <w:b/>
                <w:szCs w:val="20"/>
              </w:rPr>
              <w:t xml:space="preserve"> </w:t>
            </w:r>
            <w:r>
              <w:rPr>
                <w:b/>
                <w:szCs w:val="20"/>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00DB4448">
        <w:tc>
          <w:tcPr>
            <w:tcW w:w="8275" w:type="dxa"/>
            <w:vAlign w:val="center"/>
          </w:tcPr>
          <w:p w14:paraId="24852AF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4EBE571" w14:textId="300C4968" w:rsidR="00DB4448" w:rsidRPr="007C23CA" w:rsidRDefault="00146930" w:rsidP="00AD1885">
            <w:pPr>
              <w:rPr>
                <w:szCs w:val="20"/>
              </w:rPr>
            </w:pPr>
            <w:r>
              <w:rPr>
                <w:szCs w:val="20"/>
              </w:rPr>
              <w:t>8</w:t>
            </w:r>
          </w:p>
        </w:tc>
      </w:tr>
      <w:tr w:rsidR="00DB4448" w:rsidRPr="007C23CA" w14:paraId="32F58FD9" w14:textId="77777777" w:rsidTr="00DB4448">
        <w:tc>
          <w:tcPr>
            <w:tcW w:w="8275" w:type="dxa"/>
            <w:vAlign w:val="center"/>
          </w:tcPr>
          <w:p w14:paraId="7E82EDD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00DB4448">
        <w:tc>
          <w:tcPr>
            <w:tcW w:w="8275" w:type="dxa"/>
            <w:shd w:val="clear" w:color="auto" w:fill="D8D9DA"/>
            <w:vAlign w:val="center"/>
          </w:tcPr>
          <w:p w14:paraId="6464901A" w14:textId="77777777" w:rsidR="00DB4448" w:rsidRPr="007C23CA" w:rsidRDefault="00DB4448" w:rsidP="00AD1885">
            <w:pPr>
              <w:rPr>
                <w:b/>
                <w:szCs w:val="20"/>
              </w:rPr>
            </w:pPr>
            <w:r>
              <w:rPr>
                <w:b/>
                <w:szCs w:val="20"/>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00DB4448">
        <w:tc>
          <w:tcPr>
            <w:tcW w:w="8275" w:type="dxa"/>
            <w:vAlign w:val="center"/>
          </w:tcPr>
          <w:p w14:paraId="387286A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0358807" w14:textId="0C4BE93C" w:rsidR="00DB4448" w:rsidRPr="007C23CA" w:rsidRDefault="00146930" w:rsidP="00AD1885">
            <w:pPr>
              <w:rPr>
                <w:szCs w:val="20"/>
              </w:rPr>
            </w:pPr>
            <w:r>
              <w:rPr>
                <w:szCs w:val="20"/>
              </w:rPr>
              <w:t>9</w:t>
            </w:r>
          </w:p>
        </w:tc>
      </w:tr>
      <w:tr w:rsidR="00DB4448" w:rsidRPr="007C23CA" w14:paraId="3E289D24" w14:textId="77777777" w:rsidTr="00DB4448">
        <w:tc>
          <w:tcPr>
            <w:tcW w:w="8275" w:type="dxa"/>
            <w:vAlign w:val="center"/>
          </w:tcPr>
          <w:p w14:paraId="1FA04924"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00DB4448">
        <w:tc>
          <w:tcPr>
            <w:tcW w:w="8275" w:type="dxa"/>
            <w:shd w:val="clear" w:color="auto" w:fill="D8D9DA"/>
            <w:vAlign w:val="center"/>
          </w:tcPr>
          <w:p w14:paraId="6DB9E2D3" w14:textId="77777777" w:rsidR="00DB4448" w:rsidRPr="007C23CA" w:rsidRDefault="00DB4448" w:rsidP="00AD1885">
            <w:pPr>
              <w:rPr>
                <w:b/>
                <w:szCs w:val="20"/>
              </w:rPr>
            </w:pPr>
            <w:r>
              <w:rPr>
                <w:b/>
                <w:szCs w:val="20"/>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00DB4448">
        <w:tc>
          <w:tcPr>
            <w:tcW w:w="8275" w:type="dxa"/>
            <w:vAlign w:val="center"/>
          </w:tcPr>
          <w:p w14:paraId="69C100A9"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B2AA5F1" w14:textId="5B6E60A4" w:rsidR="00DB4448" w:rsidRPr="007C23CA" w:rsidRDefault="00147E03" w:rsidP="00AD1885">
            <w:pPr>
              <w:rPr>
                <w:szCs w:val="20"/>
              </w:rPr>
            </w:pPr>
            <w:r>
              <w:rPr>
                <w:szCs w:val="20"/>
              </w:rPr>
              <w:t>6</w:t>
            </w:r>
          </w:p>
        </w:tc>
      </w:tr>
      <w:tr w:rsidR="00DB4448" w:rsidRPr="007C23CA" w14:paraId="41F39C58" w14:textId="77777777" w:rsidTr="00DB4448">
        <w:tc>
          <w:tcPr>
            <w:tcW w:w="8275" w:type="dxa"/>
            <w:vAlign w:val="center"/>
          </w:tcPr>
          <w:p w14:paraId="37DFA3E9"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A34AD93" w14:textId="77777777" w:rsidR="00DB4448" w:rsidRPr="007C23CA" w:rsidRDefault="00DB4448" w:rsidP="00AD1885">
            <w:pPr>
              <w:rPr>
                <w:szCs w:val="20"/>
              </w:rPr>
            </w:pPr>
          </w:p>
        </w:tc>
      </w:tr>
      <w:tr w:rsidR="00DB4448" w:rsidRPr="007C23CA" w14:paraId="563B0C28" w14:textId="77777777" w:rsidTr="00DB4448">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00DB4448">
        <w:tc>
          <w:tcPr>
            <w:tcW w:w="8275" w:type="dxa"/>
            <w:vAlign w:val="center"/>
          </w:tcPr>
          <w:p w14:paraId="324E4322"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5BF64AEC" w14:textId="161CB885" w:rsidR="00DB4448" w:rsidRDefault="00146930" w:rsidP="00AD1885">
            <w:pPr>
              <w:rPr>
                <w:szCs w:val="20"/>
              </w:rPr>
            </w:pPr>
            <w:r>
              <w:rPr>
                <w:szCs w:val="20"/>
              </w:rPr>
              <w:t>52</w:t>
            </w:r>
          </w:p>
        </w:tc>
      </w:tr>
      <w:tr w:rsidR="00DB4448" w:rsidRPr="007C23CA" w14:paraId="53558ACA" w14:textId="77777777" w:rsidTr="00DB4448">
        <w:tc>
          <w:tcPr>
            <w:tcW w:w="8275" w:type="dxa"/>
            <w:vAlign w:val="center"/>
          </w:tcPr>
          <w:p w14:paraId="666AC4B0"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46EED45B" w14:textId="77777777" w:rsidR="00DB4448" w:rsidRDefault="00DB4448" w:rsidP="00AD1885">
            <w:pPr>
              <w:rPr>
                <w:szCs w:val="20"/>
              </w:rPr>
            </w:pPr>
          </w:p>
        </w:tc>
      </w:tr>
      <w:tr w:rsidR="00DB4448" w:rsidRPr="007C23CA" w14:paraId="1AAE212E" w14:textId="77777777" w:rsidTr="00DB4448">
        <w:tc>
          <w:tcPr>
            <w:tcW w:w="8275" w:type="dxa"/>
            <w:vAlign w:val="center"/>
          </w:tcPr>
          <w:p w14:paraId="13BA3829"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7C77CADB" w14:textId="77777777" w:rsidR="00DB4448" w:rsidRDefault="00DB4448" w:rsidP="00AD1885">
            <w:pPr>
              <w:rPr>
                <w:szCs w:val="20"/>
              </w:rPr>
            </w:pP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40FC4" w14:textId="77777777" w:rsidR="00355492" w:rsidRDefault="00355492">
      <w:r>
        <w:separator/>
      </w:r>
    </w:p>
  </w:endnote>
  <w:endnote w:type="continuationSeparator" w:id="0">
    <w:p w14:paraId="45127A56" w14:textId="77777777" w:rsidR="00355492" w:rsidRDefault="00355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5774B" w14:textId="77777777" w:rsidR="00355492" w:rsidRDefault="00355492">
      <w:r>
        <w:separator/>
      </w:r>
    </w:p>
  </w:footnote>
  <w:footnote w:type="continuationSeparator" w:id="0">
    <w:p w14:paraId="6F6D8A52" w14:textId="77777777" w:rsidR="00355492" w:rsidRDefault="00355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4D50B5" w:rsidRPr="006324AB" w:rsidRDefault="004D50B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4D50B5" w:rsidRDefault="004D50B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088173B"/>
    <w:multiLevelType w:val="hybridMultilevel"/>
    <w:tmpl w:val="AC7E1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60955"/>
    <w:multiLevelType w:val="hybridMultilevel"/>
    <w:tmpl w:val="75FA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54278"/>
    <w:multiLevelType w:val="hybridMultilevel"/>
    <w:tmpl w:val="78B6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D083127"/>
    <w:multiLevelType w:val="hybridMultilevel"/>
    <w:tmpl w:val="D464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B4EAF"/>
    <w:multiLevelType w:val="hybridMultilevel"/>
    <w:tmpl w:val="8ADEC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EED1FEE"/>
    <w:multiLevelType w:val="hybridMultilevel"/>
    <w:tmpl w:val="1462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F73B5"/>
    <w:multiLevelType w:val="hybridMultilevel"/>
    <w:tmpl w:val="700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02A88"/>
    <w:multiLevelType w:val="hybridMultilevel"/>
    <w:tmpl w:val="DBF26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D2699"/>
    <w:multiLevelType w:val="hybridMultilevel"/>
    <w:tmpl w:val="D0B8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65B6"/>
    <w:multiLevelType w:val="hybridMultilevel"/>
    <w:tmpl w:val="812C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C50A6"/>
    <w:multiLevelType w:val="hybridMultilevel"/>
    <w:tmpl w:val="8F4E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F1871"/>
    <w:multiLevelType w:val="hybridMultilevel"/>
    <w:tmpl w:val="96085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40F9D"/>
    <w:multiLevelType w:val="hybridMultilevel"/>
    <w:tmpl w:val="7A8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310FF4"/>
    <w:multiLevelType w:val="hybridMultilevel"/>
    <w:tmpl w:val="4E78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0" w15:restartNumberingAfterBreak="0">
    <w:nsid w:val="43EB5509"/>
    <w:multiLevelType w:val="hybridMultilevel"/>
    <w:tmpl w:val="F5E0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1950DA"/>
    <w:multiLevelType w:val="hybridMultilevel"/>
    <w:tmpl w:val="F058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34F39B1"/>
    <w:multiLevelType w:val="hybridMultilevel"/>
    <w:tmpl w:val="13BA4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BE4EB8"/>
    <w:multiLevelType w:val="hybridMultilevel"/>
    <w:tmpl w:val="3D84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E3B1A85"/>
    <w:multiLevelType w:val="multilevel"/>
    <w:tmpl w:val="4F0CF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532D5"/>
    <w:multiLevelType w:val="hybridMultilevel"/>
    <w:tmpl w:val="A88A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662A8"/>
    <w:multiLevelType w:val="hybridMultilevel"/>
    <w:tmpl w:val="16AA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B15399"/>
    <w:multiLevelType w:val="hybridMultilevel"/>
    <w:tmpl w:val="D460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84E11"/>
    <w:multiLevelType w:val="hybridMultilevel"/>
    <w:tmpl w:val="2B70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C1C2163"/>
    <w:multiLevelType w:val="hybridMultilevel"/>
    <w:tmpl w:val="3B94FD2C"/>
    <w:lvl w:ilvl="0" w:tplc="3C72622C">
      <w:start w:val="1"/>
      <w:numFmt w:val="bullet"/>
      <w:lvlText w:val=""/>
      <w:lvlJc w:val="left"/>
      <w:pPr>
        <w:ind w:left="720" w:hanging="360"/>
      </w:pPr>
      <w:rPr>
        <w:rFonts w:ascii="Symbol" w:hAnsi="Symbol" w:hint="default"/>
      </w:rPr>
    </w:lvl>
    <w:lvl w:ilvl="1" w:tplc="B0789E38">
      <w:start w:val="1"/>
      <w:numFmt w:val="bullet"/>
      <w:lvlText w:val="o"/>
      <w:lvlJc w:val="left"/>
      <w:pPr>
        <w:ind w:left="1440" w:hanging="360"/>
      </w:pPr>
      <w:rPr>
        <w:rFonts w:ascii="Courier New" w:hAnsi="Courier New" w:hint="default"/>
      </w:rPr>
    </w:lvl>
    <w:lvl w:ilvl="2" w:tplc="673E1E56">
      <w:start w:val="1"/>
      <w:numFmt w:val="bullet"/>
      <w:lvlText w:val=""/>
      <w:lvlJc w:val="left"/>
      <w:pPr>
        <w:ind w:left="2160" w:hanging="360"/>
      </w:pPr>
      <w:rPr>
        <w:rFonts w:ascii="Wingdings" w:hAnsi="Wingdings" w:hint="default"/>
      </w:rPr>
    </w:lvl>
    <w:lvl w:ilvl="3" w:tplc="21EC9C4A">
      <w:start w:val="1"/>
      <w:numFmt w:val="bullet"/>
      <w:lvlText w:val=""/>
      <w:lvlJc w:val="left"/>
      <w:pPr>
        <w:ind w:left="2880" w:hanging="360"/>
      </w:pPr>
      <w:rPr>
        <w:rFonts w:ascii="Symbol" w:hAnsi="Symbol" w:hint="default"/>
      </w:rPr>
    </w:lvl>
    <w:lvl w:ilvl="4" w:tplc="6A20E444">
      <w:start w:val="1"/>
      <w:numFmt w:val="bullet"/>
      <w:lvlText w:val="o"/>
      <w:lvlJc w:val="left"/>
      <w:pPr>
        <w:ind w:left="3600" w:hanging="360"/>
      </w:pPr>
      <w:rPr>
        <w:rFonts w:ascii="Courier New" w:hAnsi="Courier New" w:hint="default"/>
      </w:rPr>
    </w:lvl>
    <w:lvl w:ilvl="5" w:tplc="BD5E32C0">
      <w:start w:val="1"/>
      <w:numFmt w:val="bullet"/>
      <w:lvlText w:val=""/>
      <w:lvlJc w:val="left"/>
      <w:pPr>
        <w:ind w:left="4320" w:hanging="360"/>
      </w:pPr>
      <w:rPr>
        <w:rFonts w:ascii="Wingdings" w:hAnsi="Wingdings" w:hint="default"/>
      </w:rPr>
    </w:lvl>
    <w:lvl w:ilvl="6" w:tplc="3A9CFDFA">
      <w:start w:val="1"/>
      <w:numFmt w:val="bullet"/>
      <w:lvlText w:val=""/>
      <w:lvlJc w:val="left"/>
      <w:pPr>
        <w:ind w:left="5040" w:hanging="360"/>
      </w:pPr>
      <w:rPr>
        <w:rFonts w:ascii="Symbol" w:hAnsi="Symbol" w:hint="default"/>
      </w:rPr>
    </w:lvl>
    <w:lvl w:ilvl="7" w:tplc="FD9A98BC">
      <w:start w:val="1"/>
      <w:numFmt w:val="bullet"/>
      <w:lvlText w:val="o"/>
      <w:lvlJc w:val="left"/>
      <w:pPr>
        <w:ind w:left="5760" w:hanging="360"/>
      </w:pPr>
      <w:rPr>
        <w:rFonts w:ascii="Courier New" w:hAnsi="Courier New" w:hint="default"/>
      </w:rPr>
    </w:lvl>
    <w:lvl w:ilvl="8" w:tplc="E85E1EA6">
      <w:start w:val="1"/>
      <w:numFmt w:val="bullet"/>
      <w:lvlText w:val=""/>
      <w:lvlJc w:val="left"/>
      <w:pPr>
        <w:ind w:left="6480" w:hanging="360"/>
      </w:pPr>
      <w:rPr>
        <w:rFonts w:ascii="Wingdings" w:hAnsi="Wingdings" w:hint="default"/>
      </w:rPr>
    </w:lvl>
  </w:abstractNum>
  <w:abstractNum w:abstractNumId="37" w15:restartNumberingAfterBreak="0">
    <w:nsid w:val="7F60628F"/>
    <w:multiLevelType w:val="hybridMultilevel"/>
    <w:tmpl w:val="25E8790C"/>
    <w:lvl w:ilvl="0" w:tplc="FFFFFFFF">
      <w:start w:val="1"/>
      <w:numFmt w:val="bullet"/>
      <w:pStyle w:val="AssignmentsLevel2"/>
      <w:lvlText w:val=""/>
      <w:lvlJc w:val="left"/>
      <w:pPr>
        <w:ind w:left="1440" w:hanging="360"/>
      </w:pPr>
      <w:rPr>
        <w:rFonts w:ascii="Symbol" w:hAnsi="Symbol" w:hint="default"/>
        <w:color w:val="auto"/>
        <w:sz w:val="20"/>
        <w:szCs w:val="20"/>
      </w:rPr>
    </w:lvl>
    <w:lvl w:ilvl="1" w:tplc="F5D6B722">
      <w:start w:val="1"/>
      <w:numFmt w:val="bullet"/>
      <w:pStyle w:val="AssignmentsLevel3"/>
      <w:lvlText w:val="o"/>
      <w:lvlJc w:val="left"/>
      <w:pPr>
        <w:ind w:left="2160" w:hanging="360"/>
      </w:pPr>
      <w:rPr>
        <w:rFonts w:ascii="Courier New" w:hAnsi="Courier New" w:cs="Courier New" w:hint="default"/>
      </w:rPr>
    </w:lvl>
    <w:lvl w:ilvl="2" w:tplc="9A3205A0">
      <w:start w:val="1"/>
      <w:numFmt w:val="bullet"/>
      <w:pStyle w:val="AssignmentsLevel4"/>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6"/>
  </w:num>
  <w:num w:numId="2">
    <w:abstractNumId w:val="33"/>
  </w:num>
  <w:num w:numId="3">
    <w:abstractNumId w:val="18"/>
  </w:num>
  <w:num w:numId="4">
    <w:abstractNumId w:val="27"/>
  </w:num>
  <w:num w:numId="5">
    <w:abstractNumId w:val="19"/>
  </w:num>
  <w:num w:numId="6">
    <w:abstractNumId w:val="35"/>
  </w:num>
  <w:num w:numId="7">
    <w:abstractNumId w:val="37"/>
  </w:num>
  <w:num w:numId="8">
    <w:abstractNumId w:val="34"/>
  </w:num>
  <w:num w:numId="9">
    <w:abstractNumId w:val="0"/>
  </w:num>
  <w:num w:numId="10">
    <w:abstractNumId w:val="26"/>
  </w:num>
  <w:num w:numId="11">
    <w:abstractNumId w:val="4"/>
  </w:num>
  <w:num w:numId="12">
    <w:abstractNumId w:val="7"/>
  </w:num>
  <w:num w:numId="13">
    <w:abstractNumId w:val="8"/>
  </w:num>
  <w:num w:numId="14">
    <w:abstractNumId w:val="23"/>
  </w:num>
  <w:num w:numId="15">
    <w:abstractNumId w:val="21"/>
  </w:num>
  <w:num w:numId="16">
    <w:abstractNumId w:val="37"/>
  </w:num>
  <w:num w:numId="17">
    <w:abstractNumId w:val="14"/>
  </w:num>
  <w:num w:numId="18">
    <w:abstractNumId w:val="22"/>
  </w:num>
  <w:num w:numId="19">
    <w:abstractNumId w:val="2"/>
  </w:num>
  <w:num w:numId="20">
    <w:abstractNumId w:val="16"/>
  </w:num>
  <w:num w:numId="21">
    <w:abstractNumId w:val="30"/>
  </w:num>
  <w:num w:numId="22">
    <w:abstractNumId w:val="25"/>
  </w:num>
  <w:num w:numId="23">
    <w:abstractNumId w:val="1"/>
  </w:num>
  <w:num w:numId="24">
    <w:abstractNumId w:val="31"/>
  </w:num>
  <w:num w:numId="25">
    <w:abstractNumId w:val="17"/>
  </w:num>
  <w:num w:numId="26">
    <w:abstractNumId w:val="11"/>
  </w:num>
  <w:num w:numId="27">
    <w:abstractNumId w:val="12"/>
  </w:num>
  <w:num w:numId="28">
    <w:abstractNumId w:val="32"/>
  </w:num>
  <w:num w:numId="29">
    <w:abstractNumId w:val="10"/>
  </w:num>
  <w:num w:numId="30">
    <w:abstractNumId w:val="9"/>
  </w:num>
  <w:num w:numId="31">
    <w:abstractNumId w:val="15"/>
  </w:num>
  <w:num w:numId="32">
    <w:abstractNumId w:val="13"/>
  </w:num>
  <w:num w:numId="33">
    <w:abstractNumId w:val="29"/>
  </w:num>
  <w:num w:numId="34">
    <w:abstractNumId w:val="24"/>
  </w:num>
  <w:num w:numId="35">
    <w:abstractNumId w:val="20"/>
  </w:num>
  <w:num w:numId="36">
    <w:abstractNumId w:val="28"/>
  </w:num>
  <w:num w:numId="37">
    <w:abstractNumId w:val="5"/>
  </w:num>
  <w:num w:numId="38">
    <w:abstractNumId w:val="3"/>
  </w:num>
  <w:num w:numId="39">
    <w:abstractNumId w:val="6"/>
  </w:num>
  <w:num w:numId="40">
    <w:abstractNumId w:val="3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87A"/>
    <w:rsid w:val="000040B6"/>
    <w:rsid w:val="00004102"/>
    <w:rsid w:val="0000486B"/>
    <w:rsid w:val="0000645D"/>
    <w:rsid w:val="00010893"/>
    <w:rsid w:val="00011261"/>
    <w:rsid w:val="00014F73"/>
    <w:rsid w:val="0001644E"/>
    <w:rsid w:val="0002170C"/>
    <w:rsid w:val="00022EF1"/>
    <w:rsid w:val="00026A82"/>
    <w:rsid w:val="00030F93"/>
    <w:rsid w:val="000335A4"/>
    <w:rsid w:val="00033AF2"/>
    <w:rsid w:val="0003453B"/>
    <w:rsid w:val="000345E4"/>
    <w:rsid w:val="000352F0"/>
    <w:rsid w:val="00035EB6"/>
    <w:rsid w:val="0003627D"/>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1007"/>
    <w:rsid w:val="00072525"/>
    <w:rsid w:val="00073135"/>
    <w:rsid w:val="00074D33"/>
    <w:rsid w:val="00075B61"/>
    <w:rsid w:val="0007789C"/>
    <w:rsid w:val="00080F0C"/>
    <w:rsid w:val="000824B6"/>
    <w:rsid w:val="0008292E"/>
    <w:rsid w:val="00082EF6"/>
    <w:rsid w:val="00084F60"/>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513B"/>
    <w:rsid w:val="000B63DE"/>
    <w:rsid w:val="000C1433"/>
    <w:rsid w:val="000C1DB9"/>
    <w:rsid w:val="000C6C78"/>
    <w:rsid w:val="000C6F81"/>
    <w:rsid w:val="000C78CF"/>
    <w:rsid w:val="000D0639"/>
    <w:rsid w:val="000D0717"/>
    <w:rsid w:val="000D0962"/>
    <w:rsid w:val="000D1E00"/>
    <w:rsid w:val="000D534F"/>
    <w:rsid w:val="000D69E1"/>
    <w:rsid w:val="000E0328"/>
    <w:rsid w:val="000E05AD"/>
    <w:rsid w:val="000E0ECB"/>
    <w:rsid w:val="000E295A"/>
    <w:rsid w:val="000E31C2"/>
    <w:rsid w:val="000E331B"/>
    <w:rsid w:val="000E435D"/>
    <w:rsid w:val="000E46BF"/>
    <w:rsid w:val="000E5FD9"/>
    <w:rsid w:val="000E7452"/>
    <w:rsid w:val="000E7930"/>
    <w:rsid w:val="000F18E7"/>
    <w:rsid w:val="000F2994"/>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87E"/>
    <w:rsid w:val="00125A9F"/>
    <w:rsid w:val="00125CB8"/>
    <w:rsid w:val="00126FF3"/>
    <w:rsid w:val="001279C2"/>
    <w:rsid w:val="00130C2A"/>
    <w:rsid w:val="00132272"/>
    <w:rsid w:val="00132A2A"/>
    <w:rsid w:val="0013537D"/>
    <w:rsid w:val="00135F7B"/>
    <w:rsid w:val="0013631E"/>
    <w:rsid w:val="00136E30"/>
    <w:rsid w:val="00141674"/>
    <w:rsid w:val="00141D54"/>
    <w:rsid w:val="001425DA"/>
    <w:rsid w:val="00144E2A"/>
    <w:rsid w:val="00145DB0"/>
    <w:rsid w:val="00146930"/>
    <w:rsid w:val="00147E03"/>
    <w:rsid w:val="00147E92"/>
    <w:rsid w:val="00151A77"/>
    <w:rsid w:val="001523FE"/>
    <w:rsid w:val="00155F00"/>
    <w:rsid w:val="001603F3"/>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2E0A"/>
    <w:rsid w:val="0019514A"/>
    <w:rsid w:val="0019541D"/>
    <w:rsid w:val="00197C4E"/>
    <w:rsid w:val="001A31F3"/>
    <w:rsid w:val="001A3350"/>
    <w:rsid w:val="001A392A"/>
    <w:rsid w:val="001A5196"/>
    <w:rsid w:val="001A61AE"/>
    <w:rsid w:val="001A6671"/>
    <w:rsid w:val="001B2AC5"/>
    <w:rsid w:val="001B3816"/>
    <w:rsid w:val="001B4CDF"/>
    <w:rsid w:val="001B5704"/>
    <w:rsid w:val="001B616D"/>
    <w:rsid w:val="001B6E8B"/>
    <w:rsid w:val="001C0616"/>
    <w:rsid w:val="001C0DAF"/>
    <w:rsid w:val="001C0E18"/>
    <w:rsid w:val="001C3431"/>
    <w:rsid w:val="001C5785"/>
    <w:rsid w:val="001C7FFC"/>
    <w:rsid w:val="001D2F4C"/>
    <w:rsid w:val="001E1E4F"/>
    <w:rsid w:val="001E384E"/>
    <w:rsid w:val="001E5275"/>
    <w:rsid w:val="001E643C"/>
    <w:rsid w:val="001E6E8A"/>
    <w:rsid w:val="001E7BBA"/>
    <w:rsid w:val="001F007B"/>
    <w:rsid w:val="001F028F"/>
    <w:rsid w:val="001F5025"/>
    <w:rsid w:val="00200422"/>
    <w:rsid w:val="002038EB"/>
    <w:rsid w:val="00204755"/>
    <w:rsid w:val="00204F02"/>
    <w:rsid w:val="0020548D"/>
    <w:rsid w:val="0020635A"/>
    <w:rsid w:val="00206CF4"/>
    <w:rsid w:val="00207465"/>
    <w:rsid w:val="0021285A"/>
    <w:rsid w:val="00217DD8"/>
    <w:rsid w:val="0022041B"/>
    <w:rsid w:val="002224DA"/>
    <w:rsid w:val="00223559"/>
    <w:rsid w:val="00224A60"/>
    <w:rsid w:val="00225662"/>
    <w:rsid w:val="00225ABC"/>
    <w:rsid w:val="002268F1"/>
    <w:rsid w:val="00227305"/>
    <w:rsid w:val="00227745"/>
    <w:rsid w:val="00230DAF"/>
    <w:rsid w:val="002322FA"/>
    <w:rsid w:val="002328D3"/>
    <w:rsid w:val="0023411A"/>
    <w:rsid w:val="00241FC8"/>
    <w:rsid w:val="002423C5"/>
    <w:rsid w:val="002444E7"/>
    <w:rsid w:val="00245045"/>
    <w:rsid w:val="00245F45"/>
    <w:rsid w:val="002468DF"/>
    <w:rsid w:val="00250E1B"/>
    <w:rsid w:val="002522B3"/>
    <w:rsid w:val="00254182"/>
    <w:rsid w:val="002559E7"/>
    <w:rsid w:val="002567DF"/>
    <w:rsid w:val="002569A5"/>
    <w:rsid w:val="0025775F"/>
    <w:rsid w:val="00260385"/>
    <w:rsid w:val="00260DA0"/>
    <w:rsid w:val="0026345D"/>
    <w:rsid w:val="002650B8"/>
    <w:rsid w:val="002661BB"/>
    <w:rsid w:val="00266656"/>
    <w:rsid w:val="00271FB4"/>
    <w:rsid w:val="002743AD"/>
    <w:rsid w:val="00274B8A"/>
    <w:rsid w:val="00274BFA"/>
    <w:rsid w:val="00275119"/>
    <w:rsid w:val="00275C68"/>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B7A7D"/>
    <w:rsid w:val="002C1641"/>
    <w:rsid w:val="002C18BC"/>
    <w:rsid w:val="002C26DD"/>
    <w:rsid w:val="002C45E4"/>
    <w:rsid w:val="002C59B3"/>
    <w:rsid w:val="002C64CE"/>
    <w:rsid w:val="002D2B5E"/>
    <w:rsid w:val="002D30BF"/>
    <w:rsid w:val="002D343F"/>
    <w:rsid w:val="002D4219"/>
    <w:rsid w:val="002D4285"/>
    <w:rsid w:val="002D44E9"/>
    <w:rsid w:val="002D538D"/>
    <w:rsid w:val="002D6021"/>
    <w:rsid w:val="002D6548"/>
    <w:rsid w:val="002D699B"/>
    <w:rsid w:val="002E1232"/>
    <w:rsid w:val="002E51F3"/>
    <w:rsid w:val="002E57A4"/>
    <w:rsid w:val="002E5FF1"/>
    <w:rsid w:val="002E6C4E"/>
    <w:rsid w:val="002F08B7"/>
    <w:rsid w:val="002F0D95"/>
    <w:rsid w:val="002F1A27"/>
    <w:rsid w:val="002F21AF"/>
    <w:rsid w:val="002F22CD"/>
    <w:rsid w:val="002F2DA0"/>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571E"/>
    <w:rsid w:val="00326052"/>
    <w:rsid w:val="00326A30"/>
    <w:rsid w:val="00330CE2"/>
    <w:rsid w:val="003348A4"/>
    <w:rsid w:val="0033509B"/>
    <w:rsid w:val="00335197"/>
    <w:rsid w:val="00335961"/>
    <w:rsid w:val="00343010"/>
    <w:rsid w:val="003436A3"/>
    <w:rsid w:val="003448C0"/>
    <w:rsid w:val="0034526A"/>
    <w:rsid w:val="0034561D"/>
    <w:rsid w:val="00351A4F"/>
    <w:rsid w:val="00351B69"/>
    <w:rsid w:val="00351F22"/>
    <w:rsid w:val="003523E1"/>
    <w:rsid w:val="0035335F"/>
    <w:rsid w:val="00353E92"/>
    <w:rsid w:val="00354FDB"/>
    <w:rsid w:val="00355492"/>
    <w:rsid w:val="00355BB3"/>
    <w:rsid w:val="00357F06"/>
    <w:rsid w:val="003608C9"/>
    <w:rsid w:val="00360FB5"/>
    <w:rsid w:val="00361ADD"/>
    <w:rsid w:val="00362893"/>
    <w:rsid w:val="00362ACD"/>
    <w:rsid w:val="00363B6A"/>
    <w:rsid w:val="00372658"/>
    <w:rsid w:val="003744DE"/>
    <w:rsid w:val="00376D27"/>
    <w:rsid w:val="003773D7"/>
    <w:rsid w:val="00380405"/>
    <w:rsid w:val="0038232D"/>
    <w:rsid w:val="00384A8F"/>
    <w:rsid w:val="00385FCB"/>
    <w:rsid w:val="003907E9"/>
    <w:rsid w:val="00390AB7"/>
    <w:rsid w:val="00396246"/>
    <w:rsid w:val="0039785A"/>
    <w:rsid w:val="003A1FA4"/>
    <w:rsid w:val="003A347D"/>
    <w:rsid w:val="003A369D"/>
    <w:rsid w:val="003A3E88"/>
    <w:rsid w:val="003A7392"/>
    <w:rsid w:val="003B11AF"/>
    <w:rsid w:val="003B3045"/>
    <w:rsid w:val="003B4AF1"/>
    <w:rsid w:val="003B5A4A"/>
    <w:rsid w:val="003C53FC"/>
    <w:rsid w:val="003C5536"/>
    <w:rsid w:val="003C6F92"/>
    <w:rsid w:val="003C7E1E"/>
    <w:rsid w:val="003D1B21"/>
    <w:rsid w:val="003D36E1"/>
    <w:rsid w:val="003D644E"/>
    <w:rsid w:val="003D7C90"/>
    <w:rsid w:val="003E30C7"/>
    <w:rsid w:val="003E31A7"/>
    <w:rsid w:val="003E5C7D"/>
    <w:rsid w:val="003E7816"/>
    <w:rsid w:val="003F4008"/>
    <w:rsid w:val="003F4859"/>
    <w:rsid w:val="003F537E"/>
    <w:rsid w:val="003F5642"/>
    <w:rsid w:val="003F7651"/>
    <w:rsid w:val="00401196"/>
    <w:rsid w:val="00401E44"/>
    <w:rsid w:val="004029F1"/>
    <w:rsid w:val="004031BB"/>
    <w:rsid w:val="004034A3"/>
    <w:rsid w:val="004040C0"/>
    <w:rsid w:val="004045AD"/>
    <w:rsid w:val="00405788"/>
    <w:rsid w:val="00407FF7"/>
    <w:rsid w:val="004109FE"/>
    <w:rsid w:val="0041322F"/>
    <w:rsid w:val="004143CB"/>
    <w:rsid w:val="00417C60"/>
    <w:rsid w:val="00417F14"/>
    <w:rsid w:val="0042358F"/>
    <w:rsid w:val="00423F5C"/>
    <w:rsid w:val="004251B3"/>
    <w:rsid w:val="00427237"/>
    <w:rsid w:val="004277B6"/>
    <w:rsid w:val="00430518"/>
    <w:rsid w:val="00431903"/>
    <w:rsid w:val="00432341"/>
    <w:rsid w:val="00433025"/>
    <w:rsid w:val="00436985"/>
    <w:rsid w:val="004421FA"/>
    <w:rsid w:val="00445F59"/>
    <w:rsid w:val="00446446"/>
    <w:rsid w:val="00446623"/>
    <w:rsid w:val="00451471"/>
    <w:rsid w:val="00451ADA"/>
    <w:rsid w:val="00454C1A"/>
    <w:rsid w:val="00455ECA"/>
    <w:rsid w:val="00455F9B"/>
    <w:rsid w:val="0045655E"/>
    <w:rsid w:val="004614A2"/>
    <w:rsid w:val="00461CA1"/>
    <w:rsid w:val="0046404A"/>
    <w:rsid w:val="00465134"/>
    <w:rsid w:val="00467E51"/>
    <w:rsid w:val="004713D1"/>
    <w:rsid w:val="0047555E"/>
    <w:rsid w:val="00475D8F"/>
    <w:rsid w:val="00477926"/>
    <w:rsid w:val="00477EE5"/>
    <w:rsid w:val="00484412"/>
    <w:rsid w:val="00487079"/>
    <w:rsid w:val="004909EE"/>
    <w:rsid w:val="0049398D"/>
    <w:rsid w:val="004A04F7"/>
    <w:rsid w:val="004A1A43"/>
    <w:rsid w:val="004A2780"/>
    <w:rsid w:val="004A2AAF"/>
    <w:rsid w:val="004A439F"/>
    <w:rsid w:val="004A4863"/>
    <w:rsid w:val="004A4C18"/>
    <w:rsid w:val="004A4D5E"/>
    <w:rsid w:val="004A7A87"/>
    <w:rsid w:val="004B35AB"/>
    <w:rsid w:val="004B3BB2"/>
    <w:rsid w:val="004B69CB"/>
    <w:rsid w:val="004B6FD8"/>
    <w:rsid w:val="004B75AD"/>
    <w:rsid w:val="004C297B"/>
    <w:rsid w:val="004C701C"/>
    <w:rsid w:val="004C7571"/>
    <w:rsid w:val="004D09EA"/>
    <w:rsid w:val="004D13AE"/>
    <w:rsid w:val="004D4553"/>
    <w:rsid w:val="004D50B5"/>
    <w:rsid w:val="004D772E"/>
    <w:rsid w:val="004E635B"/>
    <w:rsid w:val="004E68AB"/>
    <w:rsid w:val="004E6F12"/>
    <w:rsid w:val="004F138A"/>
    <w:rsid w:val="004F3079"/>
    <w:rsid w:val="004F3E41"/>
    <w:rsid w:val="004F41B8"/>
    <w:rsid w:val="004F458E"/>
    <w:rsid w:val="004F487F"/>
    <w:rsid w:val="004F609C"/>
    <w:rsid w:val="005048F3"/>
    <w:rsid w:val="00507984"/>
    <w:rsid w:val="00510A87"/>
    <w:rsid w:val="00510E21"/>
    <w:rsid w:val="00510F0A"/>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4DC"/>
    <w:rsid w:val="00535A82"/>
    <w:rsid w:val="00535D64"/>
    <w:rsid w:val="005366E6"/>
    <w:rsid w:val="00536B43"/>
    <w:rsid w:val="00537446"/>
    <w:rsid w:val="00540010"/>
    <w:rsid w:val="00540F6A"/>
    <w:rsid w:val="00541A8C"/>
    <w:rsid w:val="005449BB"/>
    <w:rsid w:val="005472D7"/>
    <w:rsid w:val="00550975"/>
    <w:rsid w:val="0055338A"/>
    <w:rsid w:val="0055365D"/>
    <w:rsid w:val="005546E1"/>
    <w:rsid w:val="0055524B"/>
    <w:rsid w:val="00557340"/>
    <w:rsid w:val="005602F0"/>
    <w:rsid w:val="00562CC9"/>
    <w:rsid w:val="0056515E"/>
    <w:rsid w:val="00566B5B"/>
    <w:rsid w:val="00566C8C"/>
    <w:rsid w:val="00566EA0"/>
    <w:rsid w:val="00567294"/>
    <w:rsid w:val="00572DA6"/>
    <w:rsid w:val="00573E59"/>
    <w:rsid w:val="005756C5"/>
    <w:rsid w:val="00576580"/>
    <w:rsid w:val="0057681B"/>
    <w:rsid w:val="00581922"/>
    <w:rsid w:val="005900D0"/>
    <w:rsid w:val="00590A3A"/>
    <w:rsid w:val="00590E94"/>
    <w:rsid w:val="0059251D"/>
    <w:rsid w:val="00593A25"/>
    <w:rsid w:val="005958BB"/>
    <w:rsid w:val="00596E8F"/>
    <w:rsid w:val="00597ABC"/>
    <w:rsid w:val="005A1AFC"/>
    <w:rsid w:val="005A2175"/>
    <w:rsid w:val="005B037C"/>
    <w:rsid w:val="005B10FE"/>
    <w:rsid w:val="005B3281"/>
    <w:rsid w:val="005B452A"/>
    <w:rsid w:val="005B4541"/>
    <w:rsid w:val="005B56E9"/>
    <w:rsid w:val="005C0742"/>
    <w:rsid w:val="005C1120"/>
    <w:rsid w:val="005C14C4"/>
    <w:rsid w:val="005C232C"/>
    <w:rsid w:val="005C3371"/>
    <w:rsid w:val="005C48D0"/>
    <w:rsid w:val="005C5AB1"/>
    <w:rsid w:val="005C61BD"/>
    <w:rsid w:val="005C6FB6"/>
    <w:rsid w:val="005D02FB"/>
    <w:rsid w:val="005D1075"/>
    <w:rsid w:val="005D2181"/>
    <w:rsid w:val="005D2E3B"/>
    <w:rsid w:val="005D393B"/>
    <w:rsid w:val="005D5772"/>
    <w:rsid w:val="005D5DE7"/>
    <w:rsid w:val="005D6034"/>
    <w:rsid w:val="005D6AEC"/>
    <w:rsid w:val="005D6E0B"/>
    <w:rsid w:val="005D6FD7"/>
    <w:rsid w:val="005E4364"/>
    <w:rsid w:val="005E6C6E"/>
    <w:rsid w:val="005E79E6"/>
    <w:rsid w:val="005F034D"/>
    <w:rsid w:val="005F1C24"/>
    <w:rsid w:val="005F30C0"/>
    <w:rsid w:val="005F3692"/>
    <w:rsid w:val="005F4C9A"/>
    <w:rsid w:val="005F60B8"/>
    <w:rsid w:val="00603058"/>
    <w:rsid w:val="006039D3"/>
    <w:rsid w:val="00605A9B"/>
    <w:rsid w:val="0060674E"/>
    <w:rsid w:val="006073E7"/>
    <w:rsid w:val="00607B71"/>
    <w:rsid w:val="00612094"/>
    <w:rsid w:val="00612354"/>
    <w:rsid w:val="00613131"/>
    <w:rsid w:val="00613951"/>
    <w:rsid w:val="00614DE6"/>
    <w:rsid w:val="00614FF2"/>
    <w:rsid w:val="006160E8"/>
    <w:rsid w:val="006178F4"/>
    <w:rsid w:val="0062091C"/>
    <w:rsid w:val="00621423"/>
    <w:rsid w:val="00625121"/>
    <w:rsid w:val="00625318"/>
    <w:rsid w:val="00625B51"/>
    <w:rsid w:val="00625CA4"/>
    <w:rsid w:val="0062607A"/>
    <w:rsid w:val="006324AB"/>
    <w:rsid w:val="0063301B"/>
    <w:rsid w:val="00633A1A"/>
    <w:rsid w:val="00633DC0"/>
    <w:rsid w:val="0063552A"/>
    <w:rsid w:val="006400FA"/>
    <w:rsid w:val="00642791"/>
    <w:rsid w:val="00646C8C"/>
    <w:rsid w:val="00647A9C"/>
    <w:rsid w:val="006502B1"/>
    <w:rsid w:val="00651450"/>
    <w:rsid w:val="00651990"/>
    <w:rsid w:val="00655BF0"/>
    <w:rsid w:val="0066251D"/>
    <w:rsid w:val="00662E9A"/>
    <w:rsid w:val="00664192"/>
    <w:rsid w:val="00665158"/>
    <w:rsid w:val="006666C3"/>
    <w:rsid w:val="00666DA8"/>
    <w:rsid w:val="00666F5F"/>
    <w:rsid w:val="00667D21"/>
    <w:rsid w:val="006742F2"/>
    <w:rsid w:val="00674F96"/>
    <w:rsid w:val="006755FD"/>
    <w:rsid w:val="00675AB1"/>
    <w:rsid w:val="006766ED"/>
    <w:rsid w:val="00680204"/>
    <w:rsid w:val="00680CF5"/>
    <w:rsid w:val="006821B7"/>
    <w:rsid w:val="0068364F"/>
    <w:rsid w:val="006843CA"/>
    <w:rsid w:val="00684EE8"/>
    <w:rsid w:val="00687202"/>
    <w:rsid w:val="00692820"/>
    <w:rsid w:val="00693324"/>
    <w:rsid w:val="00695A17"/>
    <w:rsid w:val="00697547"/>
    <w:rsid w:val="00697736"/>
    <w:rsid w:val="006A21F1"/>
    <w:rsid w:val="006A7A6A"/>
    <w:rsid w:val="006B074B"/>
    <w:rsid w:val="006B2C75"/>
    <w:rsid w:val="006B3629"/>
    <w:rsid w:val="006B3B68"/>
    <w:rsid w:val="006B7AF1"/>
    <w:rsid w:val="006C16E1"/>
    <w:rsid w:val="006C3591"/>
    <w:rsid w:val="006D470B"/>
    <w:rsid w:val="006D68FF"/>
    <w:rsid w:val="006D6909"/>
    <w:rsid w:val="006E53BD"/>
    <w:rsid w:val="006E55E6"/>
    <w:rsid w:val="006E56BD"/>
    <w:rsid w:val="006E7D2A"/>
    <w:rsid w:val="006F0681"/>
    <w:rsid w:val="006F1898"/>
    <w:rsid w:val="006F1CED"/>
    <w:rsid w:val="006F2153"/>
    <w:rsid w:val="006F2279"/>
    <w:rsid w:val="006F26A1"/>
    <w:rsid w:val="006F2767"/>
    <w:rsid w:val="006F3F07"/>
    <w:rsid w:val="006F458D"/>
    <w:rsid w:val="006F6A37"/>
    <w:rsid w:val="006F769D"/>
    <w:rsid w:val="0070042C"/>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37EB3"/>
    <w:rsid w:val="00741504"/>
    <w:rsid w:val="00741CAF"/>
    <w:rsid w:val="00742678"/>
    <w:rsid w:val="00742AB6"/>
    <w:rsid w:val="00747069"/>
    <w:rsid w:val="0075193D"/>
    <w:rsid w:val="00755991"/>
    <w:rsid w:val="00757D42"/>
    <w:rsid w:val="007603E4"/>
    <w:rsid w:val="007633A3"/>
    <w:rsid w:val="00767616"/>
    <w:rsid w:val="00767A4B"/>
    <w:rsid w:val="0077111C"/>
    <w:rsid w:val="00771A94"/>
    <w:rsid w:val="007754EE"/>
    <w:rsid w:val="007761A4"/>
    <w:rsid w:val="00777258"/>
    <w:rsid w:val="00777DAE"/>
    <w:rsid w:val="00777DC1"/>
    <w:rsid w:val="00781438"/>
    <w:rsid w:val="0078178E"/>
    <w:rsid w:val="00782F97"/>
    <w:rsid w:val="00784351"/>
    <w:rsid w:val="00787545"/>
    <w:rsid w:val="00787BBD"/>
    <w:rsid w:val="0079112D"/>
    <w:rsid w:val="007916AE"/>
    <w:rsid w:val="00796DD9"/>
    <w:rsid w:val="00797266"/>
    <w:rsid w:val="007A3D2B"/>
    <w:rsid w:val="007A492E"/>
    <w:rsid w:val="007A5963"/>
    <w:rsid w:val="007A7E22"/>
    <w:rsid w:val="007B239A"/>
    <w:rsid w:val="007B2DF1"/>
    <w:rsid w:val="007B2F52"/>
    <w:rsid w:val="007B45ED"/>
    <w:rsid w:val="007B4667"/>
    <w:rsid w:val="007B709E"/>
    <w:rsid w:val="007B7648"/>
    <w:rsid w:val="007C13C8"/>
    <w:rsid w:val="007C17D8"/>
    <w:rsid w:val="007C2326"/>
    <w:rsid w:val="007C274D"/>
    <w:rsid w:val="007C59B4"/>
    <w:rsid w:val="007C6105"/>
    <w:rsid w:val="007C6373"/>
    <w:rsid w:val="007C65A1"/>
    <w:rsid w:val="007D3841"/>
    <w:rsid w:val="007D6398"/>
    <w:rsid w:val="007E32FD"/>
    <w:rsid w:val="007E38CC"/>
    <w:rsid w:val="007E6AA2"/>
    <w:rsid w:val="007E6D42"/>
    <w:rsid w:val="007E7C6D"/>
    <w:rsid w:val="007F06CA"/>
    <w:rsid w:val="007F1477"/>
    <w:rsid w:val="007F1B4D"/>
    <w:rsid w:val="007F339F"/>
    <w:rsid w:val="007F777E"/>
    <w:rsid w:val="008007C9"/>
    <w:rsid w:val="0080103D"/>
    <w:rsid w:val="0080197B"/>
    <w:rsid w:val="00802ED7"/>
    <w:rsid w:val="0080573F"/>
    <w:rsid w:val="00810D2F"/>
    <w:rsid w:val="00812F57"/>
    <w:rsid w:val="008137BA"/>
    <w:rsid w:val="00820F58"/>
    <w:rsid w:val="0082264A"/>
    <w:rsid w:val="00824D94"/>
    <w:rsid w:val="00825564"/>
    <w:rsid w:val="00825CE5"/>
    <w:rsid w:val="00832562"/>
    <w:rsid w:val="008332FA"/>
    <w:rsid w:val="008333A9"/>
    <w:rsid w:val="008338CF"/>
    <w:rsid w:val="00833C78"/>
    <w:rsid w:val="0083526B"/>
    <w:rsid w:val="00842155"/>
    <w:rsid w:val="008426FD"/>
    <w:rsid w:val="00842C6F"/>
    <w:rsid w:val="0084625A"/>
    <w:rsid w:val="00850DBC"/>
    <w:rsid w:val="00852FBD"/>
    <w:rsid w:val="00853BD1"/>
    <w:rsid w:val="008568EC"/>
    <w:rsid w:val="008575A4"/>
    <w:rsid w:val="00860D9F"/>
    <w:rsid w:val="00861D9D"/>
    <w:rsid w:val="008627AC"/>
    <w:rsid w:val="00863353"/>
    <w:rsid w:val="00863929"/>
    <w:rsid w:val="00867C90"/>
    <w:rsid w:val="0087097A"/>
    <w:rsid w:val="00870F68"/>
    <w:rsid w:val="0087152E"/>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0DF7"/>
    <w:rsid w:val="008C1122"/>
    <w:rsid w:val="008C24A4"/>
    <w:rsid w:val="008C2C06"/>
    <w:rsid w:val="008C4F02"/>
    <w:rsid w:val="008C4FA2"/>
    <w:rsid w:val="008D1753"/>
    <w:rsid w:val="008D1DE2"/>
    <w:rsid w:val="008D24BE"/>
    <w:rsid w:val="008D31C4"/>
    <w:rsid w:val="008D6B5C"/>
    <w:rsid w:val="008E06E0"/>
    <w:rsid w:val="008E3F64"/>
    <w:rsid w:val="008E5B75"/>
    <w:rsid w:val="008E7A74"/>
    <w:rsid w:val="008F09AD"/>
    <w:rsid w:val="008F436F"/>
    <w:rsid w:val="008F455A"/>
    <w:rsid w:val="008F7D51"/>
    <w:rsid w:val="00902A75"/>
    <w:rsid w:val="0090392C"/>
    <w:rsid w:val="00904533"/>
    <w:rsid w:val="0090566F"/>
    <w:rsid w:val="00906722"/>
    <w:rsid w:val="00910A74"/>
    <w:rsid w:val="009110EC"/>
    <w:rsid w:val="00912D11"/>
    <w:rsid w:val="00915155"/>
    <w:rsid w:val="0091789A"/>
    <w:rsid w:val="00923383"/>
    <w:rsid w:val="0092656F"/>
    <w:rsid w:val="00926AEF"/>
    <w:rsid w:val="00927461"/>
    <w:rsid w:val="0094017A"/>
    <w:rsid w:val="009405D3"/>
    <w:rsid w:val="00941577"/>
    <w:rsid w:val="00945212"/>
    <w:rsid w:val="00946217"/>
    <w:rsid w:val="00946D45"/>
    <w:rsid w:val="00947426"/>
    <w:rsid w:val="00947D50"/>
    <w:rsid w:val="009502A7"/>
    <w:rsid w:val="00951A8C"/>
    <w:rsid w:val="009522CC"/>
    <w:rsid w:val="00955E05"/>
    <w:rsid w:val="0096041D"/>
    <w:rsid w:val="00961533"/>
    <w:rsid w:val="00962044"/>
    <w:rsid w:val="0096389B"/>
    <w:rsid w:val="00965354"/>
    <w:rsid w:val="00965787"/>
    <w:rsid w:val="00966587"/>
    <w:rsid w:val="00967565"/>
    <w:rsid w:val="00971078"/>
    <w:rsid w:val="00972614"/>
    <w:rsid w:val="00974932"/>
    <w:rsid w:val="0098039F"/>
    <w:rsid w:val="00981117"/>
    <w:rsid w:val="00981B09"/>
    <w:rsid w:val="00983040"/>
    <w:rsid w:val="00987869"/>
    <w:rsid w:val="00987C97"/>
    <w:rsid w:val="009909A9"/>
    <w:rsid w:val="00990E70"/>
    <w:rsid w:val="0099302E"/>
    <w:rsid w:val="00996B52"/>
    <w:rsid w:val="00996E59"/>
    <w:rsid w:val="009A07C1"/>
    <w:rsid w:val="009A0C65"/>
    <w:rsid w:val="009A11C6"/>
    <w:rsid w:val="009A14BD"/>
    <w:rsid w:val="009A1E64"/>
    <w:rsid w:val="009A2A14"/>
    <w:rsid w:val="009A54A7"/>
    <w:rsid w:val="009A79FF"/>
    <w:rsid w:val="009B0602"/>
    <w:rsid w:val="009B108C"/>
    <w:rsid w:val="009B54DF"/>
    <w:rsid w:val="009C03DF"/>
    <w:rsid w:val="009C1989"/>
    <w:rsid w:val="009C47CC"/>
    <w:rsid w:val="009C59F0"/>
    <w:rsid w:val="009D067C"/>
    <w:rsid w:val="009D06EC"/>
    <w:rsid w:val="009D107E"/>
    <w:rsid w:val="009D136B"/>
    <w:rsid w:val="009D1D06"/>
    <w:rsid w:val="009D64C4"/>
    <w:rsid w:val="009E0470"/>
    <w:rsid w:val="009E14A9"/>
    <w:rsid w:val="009E39C8"/>
    <w:rsid w:val="009E4167"/>
    <w:rsid w:val="009E4DD1"/>
    <w:rsid w:val="009E549C"/>
    <w:rsid w:val="009E605D"/>
    <w:rsid w:val="009E75FE"/>
    <w:rsid w:val="009F1CD4"/>
    <w:rsid w:val="009F489D"/>
    <w:rsid w:val="009F63C1"/>
    <w:rsid w:val="009F6FAF"/>
    <w:rsid w:val="009F734E"/>
    <w:rsid w:val="00A003D3"/>
    <w:rsid w:val="00A016E0"/>
    <w:rsid w:val="00A02910"/>
    <w:rsid w:val="00A03F14"/>
    <w:rsid w:val="00A04456"/>
    <w:rsid w:val="00A0489E"/>
    <w:rsid w:val="00A06FC2"/>
    <w:rsid w:val="00A13AC3"/>
    <w:rsid w:val="00A16AF5"/>
    <w:rsid w:val="00A20F8B"/>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6CD0"/>
    <w:rsid w:val="00A4786A"/>
    <w:rsid w:val="00A5031D"/>
    <w:rsid w:val="00A51574"/>
    <w:rsid w:val="00A517B3"/>
    <w:rsid w:val="00A530AD"/>
    <w:rsid w:val="00A534FA"/>
    <w:rsid w:val="00A54959"/>
    <w:rsid w:val="00A567CC"/>
    <w:rsid w:val="00A61E49"/>
    <w:rsid w:val="00A620F5"/>
    <w:rsid w:val="00A6306D"/>
    <w:rsid w:val="00A6325C"/>
    <w:rsid w:val="00A63C20"/>
    <w:rsid w:val="00A6405F"/>
    <w:rsid w:val="00A65EB2"/>
    <w:rsid w:val="00A663B5"/>
    <w:rsid w:val="00A6651B"/>
    <w:rsid w:val="00A6799C"/>
    <w:rsid w:val="00A70297"/>
    <w:rsid w:val="00A7218C"/>
    <w:rsid w:val="00A73257"/>
    <w:rsid w:val="00A73C2D"/>
    <w:rsid w:val="00A74794"/>
    <w:rsid w:val="00A750A8"/>
    <w:rsid w:val="00A75BF7"/>
    <w:rsid w:val="00A763FB"/>
    <w:rsid w:val="00A804E9"/>
    <w:rsid w:val="00A823E3"/>
    <w:rsid w:val="00A83A00"/>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763"/>
    <w:rsid w:val="00AB5ED5"/>
    <w:rsid w:val="00AB63F4"/>
    <w:rsid w:val="00AB64BD"/>
    <w:rsid w:val="00AB710D"/>
    <w:rsid w:val="00AB7909"/>
    <w:rsid w:val="00AC14C7"/>
    <w:rsid w:val="00AC173A"/>
    <w:rsid w:val="00AC2BBF"/>
    <w:rsid w:val="00AC2EA8"/>
    <w:rsid w:val="00AD0E85"/>
    <w:rsid w:val="00AD1885"/>
    <w:rsid w:val="00AD2282"/>
    <w:rsid w:val="00AD235E"/>
    <w:rsid w:val="00AD3675"/>
    <w:rsid w:val="00AD6EAA"/>
    <w:rsid w:val="00AE37A6"/>
    <w:rsid w:val="00AE5F25"/>
    <w:rsid w:val="00AF35D0"/>
    <w:rsid w:val="00AF6B58"/>
    <w:rsid w:val="00AF6E51"/>
    <w:rsid w:val="00AF7475"/>
    <w:rsid w:val="00B00FB2"/>
    <w:rsid w:val="00B02A0A"/>
    <w:rsid w:val="00B03F08"/>
    <w:rsid w:val="00B0408C"/>
    <w:rsid w:val="00B05D5F"/>
    <w:rsid w:val="00B07325"/>
    <w:rsid w:val="00B076FD"/>
    <w:rsid w:val="00B13C84"/>
    <w:rsid w:val="00B1417D"/>
    <w:rsid w:val="00B14512"/>
    <w:rsid w:val="00B145FF"/>
    <w:rsid w:val="00B15B97"/>
    <w:rsid w:val="00B200C3"/>
    <w:rsid w:val="00B21D4E"/>
    <w:rsid w:val="00B2284F"/>
    <w:rsid w:val="00B2437E"/>
    <w:rsid w:val="00B247F1"/>
    <w:rsid w:val="00B2621F"/>
    <w:rsid w:val="00B26CD5"/>
    <w:rsid w:val="00B35B59"/>
    <w:rsid w:val="00B36CD1"/>
    <w:rsid w:val="00B42339"/>
    <w:rsid w:val="00B47775"/>
    <w:rsid w:val="00B52106"/>
    <w:rsid w:val="00B53274"/>
    <w:rsid w:val="00B542E9"/>
    <w:rsid w:val="00B5717F"/>
    <w:rsid w:val="00B57648"/>
    <w:rsid w:val="00B61390"/>
    <w:rsid w:val="00B631A2"/>
    <w:rsid w:val="00B702F3"/>
    <w:rsid w:val="00B7203D"/>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4414"/>
    <w:rsid w:val="00BB4EC4"/>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436A4"/>
    <w:rsid w:val="00C46646"/>
    <w:rsid w:val="00C5223D"/>
    <w:rsid w:val="00C542F7"/>
    <w:rsid w:val="00C55479"/>
    <w:rsid w:val="00C56D63"/>
    <w:rsid w:val="00C57C02"/>
    <w:rsid w:val="00C61653"/>
    <w:rsid w:val="00C616F4"/>
    <w:rsid w:val="00C63181"/>
    <w:rsid w:val="00C6480B"/>
    <w:rsid w:val="00C65A35"/>
    <w:rsid w:val="00C661D1"/>
    <w:rsid w:val="00C66957"/>
    <w:rsid w:val="00C66D24"/>
    <w:rsid w:val="00C66F91"/>
    <w:rsid w:val="00C6701F"/>
    <w:rsid w:val="00C675E5"/>
    <w:rsid w:val="00C67F0F"/>
    <w:rsid w:val="00C70AD5"/>
    <w:rsid w:val="00C70E1D"/>
    <w:rsid w:val="00C73E94"/>
    <w:rsid w:val="00C74C1A"/>
    <w:rsid w:val="00C76E8A"/>
    <w:rsid w:val="00C81455"/>
    <w:rsid w:val="00C82FE2"/>
    <w:rsid w:val="00C832F7"/>
    <w:rsid w:val="00C83B41"/>
    <w:rsid w:val="00C8464A"/>
    <w:rsid w:val="00C858D8"/>
    <w:rsid w:val="00C86C04"/>
    <w:rsid w:val="00C90D3F"/>
    <w:rsid w:val="00C9409E"/>
    <w:rsid w:val="00C94CA1"/>
    <w:rsid w:val="00C96957"/>
    <w:rsid w:val="00CA0C97"/>
    <w:rsid w:val="00CA1A34"/>
    <w:rsid w:val="00CA2AA7"/>
    <w:rsid w:val="00CB1016"/>
    <w:rsid w:val="00CB295E"/>
    <w:rsid w:val="00CB3159"/>
    <w:rsid w:val="00CB51EE"/>
    <w:rsid w:val="00CC0717"/>
    <w:rsid w:val="00CC201F"/>
    <w:rsid w:val="00CC20D5"/>
    <w:rsid w:val="00CC322F"/>
    <w:rsid w:val="00CC63E5"/>
    <w:rsid w:val="00CD4202"/>
    <w:rsid w:val="00CD6537"/>
    <w:rsid w:val="00CD68CF"/>
    <w:rsid w:val="00CD6B32"/>
    <w:rsid w:val="00CD6C5E"/>
    <w:rsid w:val="00CE4223"/>
    <w:rsid w:val="00CE514D"/>
    <w:rsid w:val="00CE64E7"/>
    <w:rsid w:val="00CF2FDE"/>
    <w:rsid w:val="00CF3246"/>
    <w:rsid w:val="00CF3AA9"/>
    <w:rsid w:val="00CF4355"/>
    <w:rsid w:val="00CF43C0"/>
    <w:rsid w:val="00CF4E74"/>
    <w:rsid w:val="00D03D8D"/>
    <w:rsid w:val="00D04037"/>
    <w:rsid w:val="00D0449D"/>
    <w:rsid w:val="00D05DA9"/>
    <w:rsid w:val="00D06477"/>
    <w:rsid w:val="00D07152"/>
    <w:rsid w:val="00D07F94"/>
    <w:rsid w:val="00D1067E"/>
    <w:rsid w:val="00D1219E"/>
    <w:rsid w:val="00D13230"/>
    <w:rsid w:val="00D15A2E"/>
    <w:rsid w:val="00D16688"/>
    <w:rsid w:val="00D201D9"/>
    <w:rsid w:val="00D209F4"/>
    <w:rsid w:val="00D2235C"/>
    <w:rsid w:val="00D22655"/>
    <w:rsid w:val="00D25415"/>
    <w:rsid w:val="00D26687"/>
    <w:rsid w:val="00D26AD6"/>
    <w:rsid w:val="00D31740"/>
    <w:rsid w:val="00D3223B"/>
    <w:rsid w:val="00D33273"/>
    <w:rsid w:val="00D33889"/>
    <w:rsid w:val="00D35A0B"/>
    <w:rsid w:val="00D3638A"/>
    <w:rsid w:val="00D37F3C"/>
    <w:rsid w:val="00D42C80"/>
    <w:rsid w:val="00D44E14"/>
    <w:rsid w:val="00D45496"/>
    <w:rsid w:val="00D46EEA"/>
    <w:rsid w:val="00D5337F"/>
    <w:rsid w:val="00D6251D"/>
    <w:rsid w:val="00D62979"/>
    <w:rsid w:val="00D62CCC"/>
    <w:rsid w:val="00D6401E"/>
    <w:rsid w:val="00D65B82"/>
    <w:rsid w:val="00D65CF8"/>
    <w:rsid w:val="00D67513"/>
    <w:rsid w:val="00D711DD"/>
    <w:rsid w:val="00D71F22"/>
    <w:rsid w:val="00D72B43"/>
    <w:rsid w:val="00D73237"/>
    <w:rsid w:val="00D73FAC"/>
    <w:rsid w:val="00D74384"/>
    <w:rsid w:val="00D764CD"/>
    <w:rsid w:val="00D810CB"/>
    <w:rsid w:val="00D8194E"/>
    <w:rsid w:val="00D82F98"/>
    <w:rsid w:val="00D849DA"/>
    <w:rsid w:val="00D84C5C"/>
    <w:rsid w:val="00D86A9A"/>
    <w:rsid w:val="00D90D34"/>
    <w:rsid w:val="00D929A2"/>
    <w:rsid w:val="00D96BDD"/>
    <w:rsid w:val="00D97625"/>
    <w:rsid w:val="00DA033B"/>
    <w:rsid w:val="00DA08A9"/>
    <w:rsid w:val="00DA1207"/>
    <w:rsid w:val="00DA14A5"/>
    <w:rsid w:val="00DA2A99"/>
    <w:rsid w:val="00DA3709"/>
    <w:rsid w:val="00DA45E4"/>
    <w:rsid w:val="00DA49C4"/>
    <w:rsid w:val="00DA581F"/>
    <w:rsid w:val="00DA7102"/>
    <w:rsid w:val="00DB4448"/>
    <w:rsid w:val="00DB5A48"/>
    <w:rsid w:val="00DC1E48"/>
    <w:rsid w:val="00DC3920"/>
    <w:rsid w:val="00DC3AEC"/>
    <w:rsid w:val="00DC3BAA"/>
    <w:rsid w:val="00DC7472"/>
    <w:rsid w:val="00DC7D4C"/>
    <w:rsid w:val="00DD1173"/>
    <w:rsid w:val="00DD2526"/>
    <w:rsid w:val="00DD40D1"/>
    <w:rsid w:val="00DD4819"/>
    <w:rsid w:val="00DD4FB2"/>
    <w:rsid w:val="00DD6296"/>
    <w:rsid w:val="00DD631B"/>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2B1B"/>
    <w:rsid w:val="00E33D22"/>
    <w:rsid w:val="00E3415C"/>
    <w:rsid w:val="00E34279"/>
    <w:rsid w:val="00E3447E"/>
    <w:rsid w:val="00E36041"/>
    <w:rsid w:val="00E369E3"/>
    <w:rsid w:val="00E45F2B"/>
    <w:rsid w:val="00E46397"/>
    <w:rsid w:val="00E463D8"/>
    <w:rsid w:val="00E46DD1"/>
    <w:rsid w:val="00E474EE"/>
    <w:rsid w:val="00E4783A"/>
    <w:rsid w:val="00E502A0"/>
    <w:rsid w:val="00E50A02"/>
    <w:rsid w:val="00E50E55"/>
    <w:rsid w:val="00E50E9A"/>
    <w:rsid w:val="00E52E13"/>
    <w:rsid w:val="00E55AB0"/>
    <w:rsid w:val="00E56D7C"/>
    <w:rsid w:val="00E60DE0"/>
    <w:rsid w:val="00E61BA8"/>
    <w:rsid w:val="00E66034"/>
    <w:rsid w:val="00E676CE"/>
    <w:rsid w:val="00E70B01"/>
    <w:rsid w:val="00E70D29"/>
    <w:rsid w:val="00E718FE"/>
    <w:rsid w:val="00E72B8B"/>
    <w:rsid w:val="00E72F5E"/>
    <w:rsid w:val="00E74579"/>
    <w:rsid w:val="00E75D24"/>
    <w:rsid w:val="00E75D87"/>
    <w:rsid w:val="00E76D5B"/>
    <w:rsid w:val="00E82A67"/>
    <w:rsid w:val="00E84576"/>
    <w:rsid w:val="00E86DC9"/>
    <w:rsid w:val="00E8790E"/>
    <w:rsid w:val="00E9067D"/>
    <w:rsid w:val="00E90716"/>
    <w:rsid w:val="00E93328"/>
    <w:rsid w:val="00E956DC"/>
    <w:rsid w:val="00E95D16"/>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952"/>
    <w:rsid w:val="00EC4CE0"/>
    <w:rsid w:val="00EC4E49"/>
    <w:rsid w:val="00EC5E69"/>
    <w:rsid w:val="00EC5F8D"/>
    <w:rsid w:val="00EC7351"/>
    <w:rsid w:val="00ED07D0"/>
    <w:rsid w:val="00ED21A4"/>
    <w:rsid w:val="00ED448A"/>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3B92"/>
    <w:rsid w:val="00F245C6"/>
    <w:rsid w:val="00F260C9"/>
    <w:rsid w:val="00F3101D"/>
    <w:rsid w:val="00F321D4"/>
    <w:rsid w:val="00F336F3"/>
    <w:rsid w:val="00F3542B"/>
    <w:rsid w:val="00F3633F"/>
    <w:rsid w:val="00F41A7E"/>
    <w:rsid w:val="00F42512"/>
    <w:rsid w:val="00F42C9D"/>
    <w:rsid w:val="00F42FCF"/>
    <w:rsid w:val="00F4394D"/>
    <w:rsid w:val="00F45B7C"/>
    <w:rsid w:val="00F52CA0"/>
    <w:rsid w:val="00F53638"/>
    <w:rsid w:val="00F5410A"/>
    <w:rsid w:val="00F541B8"/>
    <w:rsid w:val="00F5619A"/>
    <w:rsid w:val="00F57032"/>
    <w:rsid w:val="00F5724B"/>
    <w:rsid w:val="00F60566"/>
    <w:rsid w:val="00F61FB0"/>
    <w:rsid w:val="00F6789C"/>
    <w:rsid w:val="00F6795B"/>
    <w:rsid w:val="00F707CA"/>
    <w:rsid w:val="00F70BAE"/>
    <w:rsid w:val="00F70C4B"/>
    <w:rsid w:val="00F725EC"/>
    <w:rsid w:val="00F743E5"/>
    <w:rsid w:val="00F74955"/>
    <w:rsid w:val="00F75EE3"/>
    <w:rsid w:val="00F76446"/>
    <w:rsid w:val="00F77EDB"/>
    <w:rsid w:val="00F810BE"/>
    <w:rsid w:val="00F85071"/>
    <w:rsid w:val="00F91696"/>
    <w:rsid w:val="00F949CE"/>
    <w:rsid w:val="00F961D1"/>
    <w:rsid w:val="00F96FF0"/>
    <w:rsid w:val="00FA0109"/>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29A2"/>
    <w:rsid w:val="00FF65E1"/>
    <w:rsid w:val="00FF7BFA"/>
    <w:rsid w:val="50553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58EE7FC3-5F5D-4E39-8D21-3BFE755D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apple-converted-space">
    <w:name w:val="apple-converted-space"/>
    <w:basedOn w:val="DefaultParagraphFont"/>
    <w:rsid w:val="009B54DF"/>
  </w:style>
  <w:style w:type="paragraph" w:styleId="Revision">
    <w:name w:val="Revision"/>
    <w:hidden/>
    <w:uiPriority w:val="99"/>
    <w:semiHidden/>
    <w:rsid w:val="00B702F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8801">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5036931">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5412692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62458264">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1601575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ducation.pa.gov/Documents/Codes%20and%20Regulations/Basic%20Education%20Circulars/US%20Code/Intensive%20Interagency%20Definitions.pdf" TargetMode="External"/><Relationship Id="rId21" Type="http://schemas.openxmlformats.org/officeDocument/2006/relationships/hyperlink" Target="https://www2.ed.gov/policy/gen/guid/ptac/pdf/idea-ferpa.pdf%20" TargetMode="External"/><Relationship Id="rId42" Type="http://schemas.openxmlformats.org/officeDocument/2006/relationships/hyperlink" Target="http://www.education.pa.gov/Documents/Codes%20and%20Regulations/Basic%20Education%20Circulars/PA%20Code/Implementation%20of%20Chapter%2015%20-%20Sample%20Procedural%20Safeguards.pdf" TargetMode="External"/><Relationship Id="rId47" Type="http://schemas.openxmlformats.org/officeDocument/2006/relationships/hyperlink" Target="https://youtu.be/5XEsURMSqi4" TargetMode="External"/><Relationship Id="rId63" Type="http://schemas.openxmlformats.org/officeDocument/2006/relationships/hyperlink" Target="http://schoolsofthought.blogs.cnn.com/2012/11/14/ten-myths-about-gifted-students-and-programs-for-gifted/" TargetMode="External"/><Relationship Id="rId68" Type="http://schemas.openxmlformats.org/officeDocument/2006/relationships/hyperlink" Target="http://idea.ed.gov/explore/view/p/,root,regs,300,E,300%252E502," TargetMode="External"/><Relationship Id="rId84" Type="http://schemas.openxmlformats.org/officeDocument/2006/relationships/hyperlink" Target="https://www.crisisprevention.com/" TargetMode="External"/><Relationship Id="rId89" Type="http://schemas.openxmlformats.org/officeDocument/2006/relationships/hyperlink" Target="http://synergiseducation.com/academics/schools/Gwynedd-Mercy/edu845/interim_placement_case_study/story.html" TargetMode="External"/><Relationship Id="rId16" Type="http://schemas.openxmlformats.org/officeDocument/2006/relationships/hyperlink" Target="http://odr-pa.org/parents/parent-resource-library/mediation-and-due-process/" TargetMode="External"/><Relationship Id="rId11" Type="http://schemas.openxmlformats.org/officeDocument/2006/relationships/footnotes" Target="footnotes.xml"/><Relationship Id="rId32" Type="http://schemas.openxmlformats.org/officeDocument/2006/relationships/hyperlink" Target="http://www.emaze.com" TargetMode="External"/><Relationship Id="rId37" Type="http://schemas.openxmlformats.org/officeDocument/2006/relationships/hyperlink" Target="http://caiutube.caiu.org/giftedinpa/features/EQXg7t0NQYJcP84NlDD6" TargetMode="External"/><Relationship Id="rId53" Type="http://schemas.openxmlformats.org/officeDocument/2006/relationships/hyperlink" Target="http://www.ncef.org/pubs/accessibility.pdf" TargetMode="External"/><Relationship Id="rId58" Type="http://schemas.openxmlformats.org/officeDocument/2006/relationships/hyperlink" Target="http://www.emaze.com" TargetMode="External"/><Relationship Id="rId74" Type="http://schemas.openxmlformats.org/officeDocument/2006/relationships/hyperlink" Target="https://www.disabilityrightspa.org/wp-content/uploads/2012/10/school-discipline-and-students-with-disabilities.pdf" TargetMode="External"/><Relationship Id="rId79" Type="http://schemas.openxmlformats.org/officeDocument/2006/relationships/hyperlink" Target="http://www.ncpc.org/topics/school-safety/school-safety-tips-for-administrators" TargetMode="External"/><Relationship Id="rId102" Type="http://schemas.openxmlformats.org/officeDocument/2006/relationships/hyperlink" Target="http://www.washington.edu/doit/how-can-technology-help-students-disabilities-their-social-development" TargetMode="External"/><Relationship Id="rId5" Type="http://schemas.openxmlformats.org/officeDocument/2006/relationships/customXml" Target="../customXml/item5.xml"/><Relationship Id="rId90" Type="http://schemas.openxmlformats.org/officeDocument/2006/relationships/hyperlink" Target="https://learningforward.org/docs/pdf/why_pd_matters_web.pdf" TargetMode="External"/><Relationship Id="rId95" Type="http://schemas.openxmlformats.org/officeDocument/2006/relationships/hyperlink" Target="http://pattan.net-website.s3.amazonaws.com/images/2015/03/20/TDR_Comm_Parent0215.pdf" TargetMode="External"/><Relationship Id="rId22" Type="http://schemas.openxmlformats.org/officeDocument/2006/relationships/hyperlink" Target="http://www.wrightslaw.com/info/ferpa.index.htm" TargetMode="External"/><Relationship Id="rId27" Type="http://schemas.openxmlformats.org/officeDocument/2006/relationships/hyperlink" Target="http://www.aiu3.net/uploadedFiles/Operations_and_Educational_Services/Special_Education/Liaisons/150924%20Interagency%20Coordination.pdf" TargetMode="External"/><Relationship Id="rId43" Type="http://schemas.openxmlformats.org/officeDocument/2006/relationships/hyperlink" Target="http://www.education.pa.gov/Documents/Codes%20and%20Regulations/Basic%20Education%20Circulars/PA%20Code/Implementation%20of%20Chapter%2015%20-%20Sample%20Service%20Agreement.pdf" TargetMode="External"/><Relationship Id="rId48" Type="http://schemas.openxmlformats.org/officeDocument/2006/relationships/hyperlink" Target="http://www.cesa1.k12.wi.us/cms_files/resources/copy103605_copy103534_5%201%2010%20Coaching%20Doc1.pdf" TargetMode="External"/><Relationship Id="rId64" Type="http://schemas.openxmlformats.org/officeDocument/2006/relationships/hyperlink" Target="http://www.benchmarkeducation.com/best-practices-library/supporting-gifted-and-talented-students.html" TargetMode="External"/><Relationship Id="rId69" Type="http://schemas.openxmlformats.org/officeDocument/2006/relationships/hyperlink" Target="http://pattan.net-website.s3.amazonaws.com/files/materials/handouts/docs/Behavior042710a.pdf" TargetMode="External"/><Relationship Id="rId80" Type="http://schemas.openxmlformats.org/officeDocument/2006/relationships/hyperlink" Target="https://www.districtadministration.com/article/leadership-key-managing-school-safety" TargetMode="External"/><Relationship Id="rId85" Type="http://schemas.openxmlformats.org/officeDocument/2006/relationships/hyperlink" Target="https://cops.usdoj.gov/pdf/2015AwardDocs/chp/CHP_MOU_Fact_Sheet.pdf" TargetMode="External"/><Relationship Id="rId12" Type="http://schemas.openxmlformats.org/officeDocument/2006/relationships/endnotes" Target="endnotes.xml"/><Relationship Id="rId17" Type="http://schemas.openxmlformats.org/officeDocument/2006/relationships/hyperlink" Target="http://www.education.pa.gov/Pages/Codes%20and%20Regulations/Basic-Education-Circulars.aspx" TargetMode="External"/><Relationship Id="rId33" Type="http://schemas.openxmlformats.org/officeDocument/2006/relationships/hyperlink" Target="https://templates.office.com/en-us/Timelines" TargetMode="External"/><Relationship Id="rId38" Type="http://schemas.openxmlformats.org/officeDocument/2006/relationships/hyperlink" Target="http://www.pattan.net/Videos/Browse/Single/?code_name=child_find_emotional_disturbance" TargetMode="External"/><Relationship Id="rId59" Type="http://schemas.openxmlformats.org/officeDocument/2006/relationships/hyperlink" Target="https://youtu.be/IAhHZeo7QCY" TargetMode="External"/><Relationship Id="rId103" Type="http://schemas.openxmlformats.org/officeDocument/2006/relationships/hyperlink" Target="http://www.prezi.com" TargetMode="External"/><Relationship Id="rId20" Type="http://schemas.openxmlformats.org/officeDocument/2006/relationships/hyperlink" Target="http://www.pc3connect.org/otherdocs/confidentiality%20and%20the%20law.pdf" TargetMode="External"/><Relationship Id="rId41" Type="http://schemas.openxmlformats.org/officeDocument/2006/relationships/hyperlink" Target="https://www2.ed.gov/about/offices/list/ocr/504faq.html" TargetMode="External"/><Relationship Id="rId54" Type="http://schemas.openxmlformats.org/officeDocument/2006/relationships/hyperlink" Target="http://www.wrightslaw.com/info/sec504.summ.rights.htm" TargetMode="External"/><Relationship Id="rId62" Type="http://schemas.openxmlformats.org/officeDocument/2006/relationships/hyperlink" Target="https://www.verywell.com/elements-of-a-good-gifted-program-1449035" TargetMode="External"/><Relationship Id="rId70" Type="http://schemas.openxmlformats.org/officeDocument/2006/relationships/hyperlink" Target="http://pattan.net-website.s3.amazonaws.com/images/2014/01/29/11_Iovannone_1_of_2.pdf" TargetMode="External"/><Relationship Id="rId75" Type="http://schemas.openxmlformats.org/officeDocument/2006/relationships/hyperlink" Target="https://www.pbis.org/school" TargetMode="External"/><Relationship Id="rId83" Type="http://schemas.openxmlformats.org/officeDocument/2006/relationships/hyperlink" Target="https://www.nasponline.org/professional-development/prepare-training-curriculum" TargetMode="External"/><Relationship Id="rId88" Type="http://schemas.openxmlformats.org/officeDocument/2006/relationships/hyperlink" Target="https://safesupportivelearning.ed.gov/sites/default/files/discipline-compendium/Pennsylvania%20School%20Discipline%20Laws%20and%20Regulations.pdf" TargetMode="External"/><Relationship Id="rId91" Type="http://schemas.openxmlformats.org/officeDocument/2006/relationships/hyperlink" Target="http://www.sedl.org/pubs/reading100/RF-NB-2005-Summer.pdf" TargetMode="External"/><Relationship Id="rId96" Type="http://schemas.openxmlformats.org/officeDocument/2006/relationships/hyperlink" Target="http://warrenprescott.com/wp-content/uploads/2011/11/School-Parent.pdf"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www.differencebetween.net/miscellaneous/difference-between-legislation-and-regulation/" TargetMode="External"/><Relationship Id="rId23" Type="http://schemas.openxmlformats.org/officeDocument/2006/relationships/hyperlink" Target="http://www.bisd.us/specialservices/Special%20Services/Resources/Admin%20Resources/Confidentiality%20Training%20for%20Special%20Education%20Directors%20Compatibility%20Mode%20(2).pdf" TargetMode="External"/><Relationship Id="rId28" Type="http://schemas.openxmlformats.org/officeDocument/2006/relationships/hyperlink" Target="http://www.education.pa.gov/Documents/Codes%20and%20Regulations/Basic%20Education%20Circulars/US%20Code/Surrogate%20Parents.pdf" TargetMode="External"/><Relationship Id="rId36" Type="http://schemas.openxmlformats.org/officeDocument/2006/relationships/hyperlink" Target="http://www.pattan.net/category/Resources/Handouts/Browse/Single/?id=4de79f7fcd69f98019a40000" TargetMode="External"/><Relationship Id="rId49" Type="http://schemas.openxmlformats.org/officeDocument/2006/relationships/hyperlink" Target="http://www.ascd.org/publications/educational-leadership/apr13/vol70/num07/Working-with-Difficult-Staff.aspx" TargetMode="External"/><Relationship Id="rId57" Type="http://schemas.openxmlformats.org/officeDocument/2006/relationships/hyperlink" Target="http://www.prezi.com" TargetMode="External"/><Relationship Id="rId106"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hyperlink" Target="http://www.prezi.com" TargetMode="External"/><Relationship Id="rId44" Type="http://schemas.openxmlformats.org/officeDocument/2006/relationships/hyperlink" Target="http://www.pattan.net/Videos/Browse/Single/?code_name=504_part1" TargetMode="External"/><Relationship Id="rId52" Type="http://schemas.openxmlformats.org/officeDocument/2006/relationships/hyperlink" Target="http://www.nationalforum.com/Electronic%20Journal%20Volumes/Lunenburg,%20Fred%20C.%20School%20Facilities%20Management%20V27%20N4%202010.pdf" TargetMode="External"/><Relationship Id="rId60" Type="http://schemas.openxmlformats.org/officeDocument/2006/relationships/hyperlink" Target="https://www.psea.org/uploadedFiles/Publications/Professional_Publications/Booklets/Booklets_Summaries/ParentsGuide.pdf" TargetMode="External"/><Relationship Id="rId65" Type="http://schemas.openxmlformats.org/officeDocument/2006/relationships/hyperlink" Target="http://www.bensalemgifted.org/files/SampleGiftedIndividualizedEducationPlan-GIEP-Sample.pdf" TargetMode="External"/><Relationship Id="rId73" Type="http://schemas.openxmlformats.org/officeDocument/2006/relationships/hyperlink" Target="http://www3.bucksiu.org/cms/lib3/PA09000729/Centricity/Domain/79/BEC%20DIS%20Excl%20REV.pdf" TargetMode="External"/><Relationship Id="rId78" Type="http://schemas.openxmlformats.org/officeDocument/2006/relationships/hyperlink" Target="http://www.naesp.org/school-safety-resources" TargetMode="External"/><Relationship Id="rId81" Type="http://schemas.openxmlformats.org/officeDocument/2006/relationships/hyperlink" Target="http://www.aasa.org/content.aspx?id=1554" TargetMode="External"/><Relationship Id="rId86" Type="http://schemas.openxmlformats.org/officeDocument/2006/relationships/hyperlink" Target="https://youtu.be/P7-AXl_mbi8" TargetMode="External"/><Relationship Id="rId94" Type="http://schemas.openxmlformats.org/officeDocument/2006/relationships/hyperlink" Target="http://www.hfrp.org/var/hfrp/storage/fckeditor/File/Parent-Teacher-ConferenceTipSheet-100610.pdf" TargetMode="External"/><Relationship Id="rId99" Type="http://schemas.openxmlformats.org/officeDocument/2006/relationships/hyperlink" Target="http://pattan.net-website.s3.amazonaws.com/images/2015/11/30/TDR_Family_Engage0915.pdf" TargetMode="External"/><Relationship Id="rId101" Type="http://schemas.openxmlformats.org/officeDocument/2006/relationships/hyperlink" Target="http://www.edtechmagazine.com/k12/article/2013/03/how-technology-helping-special-needs-students-excel"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ptsd.k12.pa.us/Downloads/ParentGuide-SpEd.pdf" TargetMode="External"/><Relationship Id="rId39" Type="http://schemas.openxmlformats.org/officeDocument/2006/relationships/hyperlink" Target="https://www.psea.org/uploadedFiles/PupilServices/Section%20504%20for%20PSEA%20April%2030%20%20PDF%20secured.pdf" TargetMode="External"/><Relationship Id="rId34" Type="http://schemas.openxmlformats.org/officeDocument/2006/relationships/hyperlink" Target="http://www.upperadams.org/Page/1647" TargetMode="External"/><Relationship Id="rId50" Type="http://schemas.openxmlformats.org/officeDocument/2006/relationships/hyperlink" Target="http://extension.psu.edu/youth/betterkidcare/news/2013/coaching-and-mentoring-building-bridges-to-best-practice" TargetMode="External"/><Relationship Id="rId55" Type="http://schemas.openxmlformats.org/officeDocument/2006/relationships/hyperlink" Target="http://www.ncset.org/publications/viewdesc.asp?id=707" TargetMode="External"/><Relationship Id="rId76" Type="http://schemas.openxmlformats.org/officeDocument/2006/relationships/hyperlink" Target="http://www.behavioradvisor.com/SchoolWideSystem.html" TargetMode="External"/><Relationship Id="rId97" Type="http://schemas.openxmlformats.org/officeDocument/2006/relationships/hyperlink" Target="https://www.google.com/search?q=parent+teacher+meeting+report&amp;sa=X&amp;espv=2&amp;biw=750&amp;bih=571&amp;tbm=isch&amp;imgil=EXZAxg8PKFZ36M%253A%253BNUFT5e205cxv3M%253Bhttps%25253A%25252F%25252Fwww.pinterest.com%25252Fexplore%25252Fparent-teacher-conferences%25252F&amp;source=iu&amp;pf=m&amp;fir=EXZAxg8PKFZ36M%253A%252CNUFT5e205cxv3M%252C_&amp;usg=__tOVm3JRPREc7n0UezMftt2WvkSk%3D&amp;ved=0ahUKEwiYqbvnkYrQAhXI6yYKHVErBnMQyjcIKg&amp;ei=5eQZWNiiHsjXmwHR1piYBw" TargetMode="External"/><Relationship Id="rId104" Type="http://schemas.openxmlformats.org/officeDocument/2006/relationships/hyperlink" Target="http://www.emaze.com" TargetMode="External"/><Relationship Id="rId7" Type="http://schemas.openxmlformats.org/officeDocument/2006/relationships/numbering" Target="numbering.xml"/><Relationship Id="rId71" Type="http://schemas.openxmlformats.org/officeDocument/2006/relationships/hyperlink" Target="http://pattan.net-website.s3.amazonaws.com/images/2014/01/29/17_Iovannonne_1_of_3.pdf" TargetMode="External"/><Relationship Id="rId92" Type="http://schemas.openxmlformats.org/officeDocument/2006/relationships/hyperlink" Target="http://www.sheeo.org/sites/default/files/PD%20Research%20-%20High%20Quality%20PD%20for%20Teachers%2007-2013.pdf" TargetMode="External"/><Relationship Id="rId2" Type="http://schemas.openxmlformats.org/officeDocument/2006/relationships/customXml" Target="../customXml/item2.xml"/><Relationship Id="rId29" Type="http://schemas.openxmlformats.org/officeDocument/2006/relationships/hyperlink" Target="http://pattan.net-website.s3.amazonaws.com/images/2014/09/26/Surrogate_Gd_0914.pdf" TargetMode="External"/><Relationship Id="rId24" Type="http://schemas.openxmlformats.org/officeDocument/2006/relationships/hyperlink" Target="https://www.disabilityrightspa.org/wp-content/uploads/2012/10/getting-help-for-children-who-are-waiting-for-an-appropriate-placement-intensive-coordination.pdf" TargetMode="External"/><Relationship Id="rId40" Type="http://schemas.openxmlformats.org/officeDocument/2006/relationships/hyperlink" Target="http://www.education.pa.gov/K-12/Homebound%20Instruction/Pages/IEPs-and-504-Service-Agreements.aspx" TargetMode="External"/><Relationship Id="rId45" Type="http://schemas.openxmlformats.org/officeDocument/2006/relationships/hyperlink" Target="http://www.casecec.org/documents/jsel/jsel_14.1.pdf" TargetMode="External"/><Relationship Id="rId66" Type="http://schemas.openxmlformats.org/officeDocument/2006/relationships/hyperlink" Target="http://www.specialeducationguide.com/blog/when-is-it-time-to-request-an-independent-educational-evaluation-iee/" TargetMode="External"/><Relationship Id="rId87" Type="http://schemas.openxmlformats.org/officeDocument/2006/relationships/hyperlink" Target="https://www.aclupa.org/files/5714/2436/0535/2-16-2015_FINAL_64204_ACLU_ONLINE.pdf" TargetMode="External"/><Relationship Id="rId61" Type="http://schemas.openxmlformats.org/officeDocument/2006/relationships/hyperlink" Target="http://www.giftedpage.org/docs/PDE%20Gifted%20Program%20Guidelines%202014.pdf" TargetMode="External"/><Relationship Id="rId82" Type="http://schemas.openxmlformats.org/officeDocument/2006/relationships/hyperlink" Target="https://web3.esd112.org/docs/default-source/risk-management-matters/school-violence-prevention.pdf?sfvrsn=0" TargetMode="External"/><Relationship Id="rId19" Type="http://schemas.openxmlformats.org/officeDocument/2006/relationships/hyperlink" Target="http://www.pacode.com/secure/data/022/chapter14/s14.105.html" TargetMode="External"/><Relationship Id="rId14" Type="http://schemas.openxmlformats.org/officeDocument/2006/relationships/hyperlink" Target="http://elwray.squarespace.com/feedback" TargetMode="External"/><Relationship Id="rId30" Type="http://schemas.openxmlformats.org/officeDocument/2006/relationships/hyperlink" Target="http://www.pattan.net/Videos/Browse/Single/?code_name=surrogate_parents_and_special_education" TargetMode="External"/><Relationship Id="rId35" Type="http://schemas.openxmlformats.org/officeDocument/2006/relationships/hyperlink" Target="http://www.williamsburg.k12.pa.us/Domain/19" TargetMode="External"/><Relationship Id="rId56" Type="http://schemas.openxmlformats.org/officeDocument/2006/relationships/hyperlink" Target="https://www.cec.sped.org/Policy-and-Advocacy/CEC-Professional-Policies/Special-Education-in-the-Schools" TargetMode="External"/><Relationship Id="rId77" Type="http://schemas.openxmlformats.org/officeDocument/2006/relationships/hyperlink" Target="https://youtu.be/ISuIgqCA3Lo" TargetMode="External"/><Relationship Id="rId100" Type="http://schemas.openxmlformats.org/officeDocument/2006/relationships/hyperlink" Target="http://www.nationalforum.com/Electronic%20Journal%20Volumes/Webb,%20Lorie%20Supporting%20Technology%20Integration%20NFEASJ%20V28%20N4%202011.pdf" TargetMode="External"/><Relationship Id="rId105"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youtu.be/IAhHZeo7QCY" TargetMode="External"/><Relationship Id="rId72" Type="http://schemas.openxmlformats.org/officeDocument/2006/relationships/hyperlink" Target="http://www.wrightslaw.com/info/discipline.stud.dis.dwyer.pdf" TargetMode="External"/><Relationship Id="rId93" Type="http://schemas.openxmlformats.org/officeDocument/2006/relationships/hyperlink" Target="https://youtu.be/Ebh7PkuWUe8" TargetMode="External"/><Relationship Id="rId98" Type="http://schemas.openxmlformats.org/officeDocument/2006/relationships/hyperlink" Target="http://www.ascd.org/publications/educational-leadership/may11/vol68/num08/Involvement-or-Engagement%C2%A2.aspx" TargetMode="External"/><Relationship Id="rId3" Type="http://schemas.openxmlformats.org/officeDocument/2006/relationships/customXml" Target="../customXml/item3.xml"/><Relationship Id="rId25" Type="http://schemas.openxmlformats.org/officeDocument/2006/relationships/hyperlink" Target="http://pattan.net-website.s3.amazonaws.com/images/file/2011/06/16/BEC_20_U_S_C_1412_a_12.pdf" TargetMode="External"/><Relationship Id="rId46" Type="http://schemas.openxmlformats.org/officeDocument/2006/relationships/hyperlink" Target="http://www.education.pa.gov/K-12/Special%20Education/Pages/Access-System.aspx" TargetMode="External"/><Relationship Id="rId67" Type="http://schemas.openxmlformats.org/officeDocument/2006/relationships/hyperlink" Target="https://www.disabilityrightspa.org/wp-content/uploads/2012/10/getting-your-child-an-independent-educational-evalu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7AC63C3E-4EE6-46B1-8FED-B2CCADC2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28</Pages>
  <Words>6691</Words>
  <Characters>38139</Characters>
  <Application>Microsoft Office Word</Application>
  <DocSecurity>0</DocSecurity>
  <Lines>317</Lines>
  <Paragraphs>89</Paragraphs>
  <ScaleCrop>false</ScaleCrop>
  <Company>Synergis Education, Inc.</Company>
  <LinksUpToDate>false</LinksUpToDate>
  <CharactersWithSpaces>44741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10</cp:revision>
  <cp:lastPrinted>2016-11-05T18:06:00Z</cp:lastPrinted>
  <dcterms:created xsi:type="dcterms:W3CDTF">2017-01-06T18:44:00Z</dcterms:created>
  <dcterms:modified xsi:type="dcterms:W3CDTF">2019-09-19T15:52:00Z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