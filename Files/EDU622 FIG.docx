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406E19" w:rsidRDefault="4948C66D" w:rsidP="0020635A">
      <w:pPr>
        <w:pStyle w:val="Heading1"/>
      </w:pPr>
      <w:r w:rsidRPr="00406E19">
        <w:t xml:space="preserve">Course Description </w:t>
      </w:r>
    </w:p>
    <w:p w14:paraId="18CB3D27" w14:textId="77777777" w:rsidR="00121460" w:rsidRPr="00406E19" w:rsidRDefault="00121460" w:rsidP="00DC3920"/>
    <w:p w14:paraId="37651805" w14:textId="4CE7E579" w:rsidR="00E676CE" w:rsidRPr="00406E19" w:rsidRDefault="00EA415B" w:rsidP="00DC3920">
      <w:pPr>
        <w:rPr>
          <w:rFonts w:cs="Arial"/>
          <w:szCs w:val="20"/>
        </w:rPr>
      </w:pPr>
      <w:r w:rsidRPr="00406E19">
        <w:rPr>
          <w:rFonts w:cs="Arial"/>
          <w:szCs w:val="20"/>
        </w:rPr>
        <w:t>This course is an integral component in the Educational Administration Supervisor of Curriculum &amp; Instruction certification program. In this 14-week course of study, students will be guided in the practical application of knowledge, skills, and dispositions identified in the Pennsylvania Inspired Leadership (PIL) Standards and in the Educational Leadership Constituency Consortium (ELCC) Standards. Certification as a Supervisor of Curriculum and Instruction requires a minimum of 360 hours of structured field experience under the guidance of a cooperating mentor in the field and an instructor of record. Students shall complete 190 hours of the practicum experiences as embedded experiences in nine non-practicum courses in the program and shall complete a total of 190 hours in Practicum I &amp; II courses. Field experience hours shall be equally divided between elementary and secondary school levels.</w:t>
      </w:r>
    </w:p>
    <w:p w14:paraId="775B3735" w14:textId="77777777" w:rsidR="00EA415B" w:rsidRPr="00406E19" w:rsidRDefault="00EA415B" w:rsidP="00DC3920"/>
    <w:p w14:paraId="3C575088" w14:textId="77777777" w:rsidR="00121460" w:rsidRPr="00406E19" w:rsidRDefault="4948C66D" w:rsidP="4948C66D">
      <w:pPr>
        <w:pStyle w:val="Heading1"/>
        <w:rPr>
          <w:color w:val="9C2C2A" w:themeColor="accent1"/>
        </w:rPr>
      </w:pPr>
      <w:r w:rsidRPr="00406E19">
        <w:t>University Learning Outcomes (ULO)</w:t>
      </w:r>
    </w:p>
    <w:p w14:paraId="7CB94DA4" w14:textId="77777777" w:rsidR="00121460" w:rsidRPr="00406E19" w:rsidRDefault="00121460" w:rsidP="00121460">
      <w:pPr>
        <w:tabs>
          <w:tab w:val="left" w:pos="0"/>
        </w:tabs>
        <w:rPr>
          <w:rFonts w:cs="Arial"/>
          <w:szCs w:val="22"/>
        </w:rPr>
      </w:pPr>
    </w:p>
    <w:p w14:paraId="12D381FA" w14:textId="29A96B60" w:rsidR="00BE54C1" w:rsidRPr="00406E19" w:rsidRDefault="00BE54C1" w:rsidP="00BE54C1">
      <w:pPr>
        <w:pStyle w:val="AssignmentsLevel2"/>
        <w:rPr>
          <w:b/>
          <w:bCs/>
        </w:rPr>
      </w:pPr>
      <w:r w:rsidRPr="00406E19">
        <w:rPr>
          <w:b/>
          <w:bCs/>
        </w:rPr>
        <w:t>ULO1: </w:t>
      </w:r>
      <w:r w:rsidRPr="00406E19">
        <w:rPr>
          <w:bCs/>
        </w:rPr>
        <w:t>Knowledge of Human Cultures and the Physical and Natural World</w:t>
      </w:r>
    </w:p>
    <w:p w14:paraId="572DFEFA" w14:textId="3E24820A" w:rsidR="00BE54C1" w:rsidRPr="00406E19" w:rsidRDefault="00BE54C1" w:rsidP="00BE54C1">
      <w:pPr>
        <w:pStyle w:val="AssignmentsLevel2"/>
        <w:rPr>
          <w:b/>
          <w:bCs/>
        </w:rPr>
      </w:pPr>
      <w:r w:rsidRPr="00406E19">
        <w:rPr>
          <w:b/>
          <w:bCs/>
        </w:rPr>
        <w:t>ULO2: </w:t>
      </w:r>
      <w:r w:rsidRPr="00406E19">
        <w:rPr>
          <w:bCs/>
        </w:rPr>
        <w:t>Intellectual and Practical Skills</w:t>
      </w:r>
    </w:p>
    <w:p w14:paraId="1A9BAEA4" w14:textId="699BCEFA" w:rsidR="00BE54C1" w:rsidRPr="00406E19" w:rsidRDefault="00BE54C1" w:rsidP="00BE54C1">
      <w:pPr>
        <w:pStyle w:val="AssignmentsLevel2"/>
        <w:rPr>
          <w:b/>
          <w:bCs/>
        </w:rPr>
      </w:pPr>
      <w:r w:rsidRPr="00406E19">
        <w:rPr>
          <w:b/>
          <w:bCs/>
        </w:rPr>
        <w:t>ULO3: </w:t>
      </w:r>
      <w:r w:rsidRPr="00406E19">
        <w:rPr>
          <w:bCs/>
        </w:rPr>
        <w:t>Personal and Social Responsibility</w:t>
      </w:r>
    </w:p>
    <w:p w14:paraId="35CEAE03" w14:textId="77777777" w:rsidR="00BE54C1" w:rsidRPr="00406E19" w:rsidRDefault="00BE54C1" w:rsidP="00BE54C1">
      <w:pPr>
        <w:pStyle w:val="AssignmentsLevel2"/>
        <w:rPr>
          <w:b/>
          <w:bCs/>
        </w:rPr>
      </w:pPr>
      <w:r w:rsidRPr="00406E19">
        <w:rPr>
          <w:b/>
          <w:bCs/>
        </w:rPr>
        <w:t>ULO4: </w:t>
      </w:r>
      <w:r w:rsidRPr="00406E19">
        <w:rPr>
          <w:bCs/>
        </w:rPr>
        <w:t>Integrative and Applied Learning</w:t>
      </w:r>
      <w:r w:rsidRPr="00406E19">
        <w:rPr>
          <w:bCs/>
        </w:rPr>
        <w:softHyphen/>
      </w:r>
    </w:p>
    <w:p w14:paraId="65B62440" w14:textId="706A370C" w:rsidR="00BE54C1" w:rsidRPr="00406E19" w:rsidRDefault="00BE54C1" w:rsidP="00BE54C1">
      <w:pPr>
        <w:pStyle w:val="AssignmentsLevel2"/>
        <w:rPr>
          <w:b/>
          <w:bCs/>
        </w:rPr>
      </w:pPr>
      <w:r w:rsidRPr="00406E19">
        <w:rPr>
          <w:b/>
          <w:bCs/>
        </w:rPr>
        <w:t>ULO5: </w:t>
      </w:r>
      <w:r w:rsidRPr="00406E19">
        <w:rPr>
          <w:bCs/>
        </w:rPr>
        <w:t>Immersed in the Critical Concerns of the Sisters of Mercy of the Americas</w:t>
      </w:r>
    </w:p>
    <w:p w14:paraId="50BC5C32" w14:textId="1E79AC26" w:rsidR="00825564" w:rsidRPr="00406E19" w:rsidRDefault="00825564" w:rsidP="00825564"/>
    <w:p w14:paraId="6529D263" w14:textId="77777777" w:rsidR="00132272" w:rsidRPr="00406E19" w:rsidRDefault="4948C66D" w:rsidP="0020635A">
      <w:pPr>
        <w:pStyle w:val="Heading1"/>
      </w:pPr>
      <w:r w:rsidRPr="00406E19">
        <w:t xml:space="preserve">Program Learning Outcomes (PLO) </w:t>
      </w:r>
    </w:p>
    <w:p w14:paraId="5962D103" w14:textId="73AF9AA9" w:rsidR="00B0408C" w:rsidRPr="00406E19" w:rsidRDefault="00B0408C" w:rsidP="001E65A6">
      <w:pPr>
        <w:tabs>
          <w:tab w:val="left" w:pos="0"/>
        </w:tabs>
      </w:pPr>
    </w:p>
    <w:p w14:paraId="0E5A4C39" w14:textId="77777777" w:rsidR="005526DB" w:rsidRDefault="005526DB" w:rsidP="005526DB">
      <w:pPr>
        <w:pStyle w:val="AssignmentsLevel2"/>
        <w:widowControl/>
        <w:numPr>
          <w:ilvl w:val="0"/>
          <w:numId w:val="29"/>
        </w:numPr>
        <w:ind w:left="360"/>
      </w:pPr>
      <w:r>
        <w:rPr>
          <w:b/>
          <w:bCs/>
        </w:rPr>
        <w:t>PLO1:</w:t>
      </w:r>
      <w:r>
        <w:t xml:space="preserve"> Articulate an educational organization's mission, goals, and guiding principles that distinguish the organization from others. (ULO1, 4)</w:t>
      </w:r>
    </w:p>
    <w:p w14:paraId="392AD4DD" w14:textId="77777777" w:rsidR="005526DB" w:rsidRDefault="005526DB" w:rsidP="005526DB">
      <w:pPr>
        <w:pStyle w:val="AssignmentsLevel2"/>
        <w:widowControl/>
        <w:numPr>
          <w:ilvl w:val="0"/>
          <w:numId w:val="29"/>
        </w:numPr>
        <w:ind w:left="360"/>
      </w:pPr>
      <w:r>
        <w:rPr>
          <w:b/>
          <w:bCs/>
        </w:rPr>
        <w:t>PLO2:</w:t>
      </w:r>
      <w:r>
        <w:t xml:space="preserve"> Understand the foundational base of organizational theory, and demonstrate the ability to bridge theory and practice. (ULO1, 2, 4)</w:t>
      </w:r>
    </w:p>
    <w:p w14:paraId="3B34F7EE" w14:textId="77777777" w:rsidR="005526DB" w:rsidRDefault="005526DB" w:rsidP="005526DB">
      <w:pPr>
        <w:pStyle w:val="AssignmentsLevel2"/>
        <w:widowControl/>
        <w:numPr>
          <w:ilvl w:val="0"/>
          <w:numId w:val="29"/>
        </w:numPr>
        <w:ind w:left="360"/>
      </w:pPr>
      <w:r>
        <w:rPr>
          <w:b/>
          <w:bCs/>
        </w:rPr>
        <w:t>PLO3:</w:t>
      </w:r>
      <w:r>
        <w:t xml:space="preserve"> Given scenarios of conflict, choose ethical courses of action consistent with Gospel values. (ULO3, 5)</w:t>
      </w:r>
    </w:p>
    <w:p w14:paraId="7A183089" w14:textId="77777777" w:rsidR="005526DB" w:rsidRDefault="005526DB" w:rsidP="005526DB">
      <w:pPr>
        <w:pStyle w:val="AssignmentsLevel2"/>
        <w:widowControl/>
        <w:numPr>
          <w:ilvl w:val="0"/>
          <w:numId w:val="29"/>
        </w:numPr>
        <w:ind w:left="360"/>
      </w:pPr>
      <w:r>
        <w:rPr>
          <w:b/>
          <w:bCs/>
        </w:rPr>
        <w:t>PLO4:</w:t>
      </w:r>
      <w:r>
        <w:t xml:space="preserve"> Synthesize and analyze data to reveal relations and causality, and convert raw data into actionable information. (ULO2, 4)</w:t>
      </w:r>
    </w:p>
    <w:p w14:paraId="0D0AF820" w14:textId="77777777" w:rsidR="005526DB" w:rsidRDefault="005526DB" w:rsidP="005526DB">
      <w:pPr>
        <w:pStyle w:val="AssignmentsLevel2"/>
        <w:widowControl/>
        <w:numPr>
          <w:ilvl w:val="0"/>
          <w:numId w:val="29"/>
        </w:numPr>
        <w:ind w:left="360"/>
      </w:pPr>
      <w:r>
        <w:rPr>
          <w:b/>
          <w:bCs/>
        </w:rPr>
        <w:t>PLO5:</w:t>
      </w:r>
      <w:r>
        <w:t xml:space="preserve"> View problems and challenges through the lens of a scientist, seeking evidence-based conclusions. (ULO1, 2, 4)</w:t>
      </w:r>
    </w:p>
    <w:p w14:paraId="78DD9CF1" w14:textId="77777777" w:rsidR="005526DB" w:rsidRDefault="005526DB" w:rsidP="005526DB">
      <w:pPr>
        <w:pStyle w:val="AssignmentsLevel2"/>
        <w:widowControl/>
        <w:numPr>
          <w:ilvl w:val="0"/>
          <w:numId w:val="29"/>
        </w:numPr>
        <w:ind w:left="360"/>
      </w:pPr>
      <w:r>
        <w:rPr>
          <w:b/>
          <w:bCs/>
        </w:rPr>
        <w:t>PLO6:</w:t>
      </w:r>
      <w:r>
        <w:t xml:space="preserve"> Practice and model steward leadership in transforming organizations to better serve all constituents. (ULO3, 4, 5)</w:t>
      </w:r>
    </w:p>
    <w:p w14:paraId="68DAC807" w14:textId="77777777" w:rsidR="005526DB" w:rsidRDefault="005526DB" w:rsidP="005526DB">
      <w:pPr>
        <w:pStyle w:val="AssignmentsLevel2"/>
        <w:widowControl/>
        <w:numPr>
          <w:ilvl w:val="0"/>
          <w:numId w:val="29"/>
        </w:numPr>
        <w:ind w:left="360"/>
      </w:pPr>
      <w:r>
        <w:rPr>
          <w:b/>
          <w:bCs/>
        </w:rPr>
        <w:t>PLO7:</w:t>
      </w:r>
      <w:r>
        <w:t xml:space="preserve"> Demonstrate facility in the application of technology to solve problems, analyze and synthesize data, and manage information. (ULO1, 2, 4)</w:t>
      </w:r>
    </w:p>
    <w:p w14:paraId="220F7887" w14:textId="77777777" w:rsidR="00104F2B" w:rsidRPr="00406E19" w:rsidRDefault="00104F2B" w:rsidP="00104F2B"/>
    <w:p w14:paraId="468F9AAD" w14:textId="77777777" w:rsidR="00EE72BE" w:rsidRPr="00406E19" w:rsidRDefault="4948C66D" w:rsidP="0020635A">
      <w:pPr>
        <w:pStyle w:val="Heading1"/>
      </w:pPr>
      <w:r w:rsidRPr="00406E19">
        <w:t xml:space="preserve">Course Learning Outcomes (CLO) </w:t>
      </w:r>
    </w:p>
    <w:p w14:paraId="0E2DAB34" w14:textId="77777777" w:rsidR="00254182" w:rsidRPr="00406E19" w:rsidRDefault="00254182" w:rsidP="00E127B5">
      <w:pPr>
        <w:tabs>
          <w:tab w:val="left" w:pos="0"/>
        </w:tabs>
        <w:rPr>
          <w:rFonts w:cs="Arial"/>
          <w:szCs w:val="20"/>
        </w:rPr>
      </w:pPr>
    </w:p>
    <w:p w14:paraId="090DA0E4" w14:textId="5FAFC141" w:rsidR="00B81C62" w:rsidRPr="00406E19" w:rsidRDefault="4948C66D" w:rsidP="00E20F59">
      <w:pPr>
        <w:pStyle w:val="AssignmentsLevel2"/>
        <w:rPr>
          <w:b/>
          <w:bCs/>
        </w:rPr>
      </w:pPr>
      <w:r w:rsidRPr="00406E19">
        <w:rPr>
          <w:b/>
          <w:bCs/>
        </w:rPr>
        <w:t>CLO1:</w:t>
      </w:r>
      <w:r w:rsidRPr="00406E19">
        <w:t xml:space="preserve"> </w:t>
      </w:r>
      <w:r w:rsidR="00E20F59" w:rsidRPr="00E20F59">
        <w:t>Evaluate the leadership role, responsibilities including strategic</w:t>
      </w:r>
      <w:r w:rsidR="00E20F59">
        <w:t xml:space="preserve"> </w:t>
      </w:r>
      <w:r w:rsidR="00E20F59" w:rsidRPr="00E20F59">
        <w:t xml:space="preserve">planning, and behaviors of the </w:t>
      </w:r>
      <w:r w:rsidR="00E20F59">
        <w:t>s</w:t>
      </w:r>
      <w:r w:rsidR="00E20F59" w:rsidRPr="00E20F59">
        <w:t xml:space="preserve">upervisor of </w:t>
      </w:r>
      <w:r w:rsidR="00E20F59">
        <w:t>curriculum and i</w:t>
      </w:r>
      <w:r w:rsidR="00E20F59" w:rsidRPr="00E20F59">
        <w:t>nstruction</w:t>
      </w:r>
      <w:r w:rsidR="00E20F59">
        <w:t>.</w:t>
      </w:r>
    </w:p>
    <w:p w14:paraId="6AE20ABD" w14:textId="7495C3BC" w:rsidR="00DA45E4" w:rsidRPr="00406E19" w:rsidRDefault="4948C66D" w:rsidP="00E20F59">
      <w:pPr>
        <w:pStyle w:val="AssignmentsLevel2"/>
        <w:rPr>
          <w:b/>
          <w:bCs/>
        </w:rPr>
      </w:pPr>
      <w:r w:rsidRPr="00406E19">
        <w:rPr>
          <w:b/>
          <w:bCs/>
        </w:rPr>
        <w:t>CLO2:</w:t>
      </w:r>
      <w:r w:rsidRPr="00406E19">
        <w:t xml:space="preserve"> </w:t>
      </w:r>
      <w:bookmarkStart w:id="0" w:name="_Hlk502083610"/>
      <w:r w:rsidR="00E20F59" w:rsidRPr="00E20F59">
        <w:t>Apply the purpose and approaches to</w:t>
      </w:r>
      <w:r w:rsidR="00E20F59">
        <w:t xml:space="preserve"> supervision, decision</w:t>
      </w:r>
      <w:r w:rsidR="0040063B">
        <w:t xml:space="preserve"> </w:t>
      </w:r>
      <w:r w:rsidR="00E20F59">
        <w:t xml:space="preserve">making, </w:t>
      </w:r>
      <w:r w:rsidR="00E20F59" w:rsidRPr="00E20F59">
        <w:t>and facilitating change</w:t>
      </w:r>
      <w:bookmarkEnd w:id="0"/>
      <w:r w:rsidR="00E20F59">
        <w:t>.</w:t>
      </w:r>
    </w:p>
    <w:p w14:paraId="7CC2F289" w14:textId="18B42826" w:rsidR="0080103D" w:rsidRPr="0042074D" w:rsidRDefault="4948C66D" w:rsidP="00E20F59">
      <w:pPr>
        <w:pStyle w:val="AssignmentsLevel2"/>
        <w:rPr>
          <w:b/>
          <w:bCs/>
        </w:rPr>
      </w:pPr>
      <w:r w:rsidRPr="00406E19">
        <w:rPr>
          <w:b/>
          <w:bCs/>
        </w:rPr>
        <w:lastRenderedPageBreak/>
        <w:t>CLO3:</w:t>
      </w:r>
      <w:r w:rsidRPr="00406E19">
        <w:t xml:space="preserve"> </w:t>
      </w:r>
      <w:r w:rsidR="00E20F59" w:rsidRPr="00E20F59">
        <w:t>Evaluate the focus, characteristics</w:t>
      </w:r>
      <w:r w:rsidR="00E20F59">
        <w:t>,</w:t>
      </w:r>
      <w:r w:rsidR="00E20F59" w:rsidRPr="00E20F59">
        <w:t xml:space="preserve"> and planning of </w:t>
      </w:r>
      <w:r w:rsidR="00E20F59">
        <w:t>p</w:t>
      </w:r>
      <w:r w:rsidR="00E20F59" w:rsidRPr="00E20F59">
        <w:t xml:space="preserve">rofessional </w:t>
      </w:r>
      <w:r w:rsidR="00E20F59">
        <w:t>d</w:t>
      </w:r>
      <w:r w:rsidR="00E20F59" w:rsidRPr="00E20F59">
        <w:t>evelopment</w:t>
      </w:r>
      <w:r w:rsidR="00E20F59">
        <w:t>.</w:t>
      </w:r>
    </w:p>
    <w:p w14:paraId="5E13A183" w14:textId="78E8857A" w:rsidR="0042074D" w:rsidRPr="00406E19" w:rsidRDefault="0042074D" w:rsidP="00E20F59">
      <w:pPr>
        <w:pStyle w:val="AssignmentsLevel2"/>
        <w:rPr>
          <w:b/>
          <w:bCs/>
        </w:rPr>
      </w:pPr>
      <w:r>
        <w:rPr>
          <w:b/>
          <w:bCs/>
        </w:rPr>
        <w:t>CLO4</w:t>
      </w:r>
      <w:r w:rsidRPr="00406E19">
        <w:rPr>
          <w:b/>
          <w:bCs/>
        </w:rPr>
        <w:t>:</w:t>
      </w:r>
      <w:r w:rsidRPr="00406E19">
        <w:t xml:space="preserve"> </w:t>
      </w:r>
      <w:r w:rsidR="00E20F59" w:rsidRPr="00E20F59">
        <w:t>Summarize the importance and purpose of a collaborative culture and</w:t>
      </w:r>
      <w:r w:rsidR="00E20F59">
        <w:t xml:space="preserve"> </w:t>
      </w:r>
      <w:r w:rsidR="00E20F59" w:rsidRPr="00E20F59">
        <w:t>school teams</w:t>
      </w:r>
      <w:r w:rsidR="00E20F59">
        <w:t>.</w:t>
      </w:r>
    </w:p>
    <w:p w14:paraId="32281474" w14:textId="028F640A" w:rsidR="0042074D" w:rsidRPr="00406E19" w:rsidRDefault="0042074D" w:rsidP="00E20F59">
      <w:pPr>
        <w:pStyle w:val="AssignmentsLevel2"/>
        <w:rPr>
          <w:b/>
          <w:bCs/>
        </w:rPr>
      </w:pPr>
      <w:r>
        <w:rPr>
          <w:b/>
          <w:bCs/>
        </w:rPr>
        <w:t>CLO5</w:t>
      </w:r>
      <w:r w:rsidRPr="00406E19">
        <w:rPr>
          <w:b/>
          <w:bCs/>
        </w:rPr>
        <w:t>:</w:t>
      </w:r>
      <w:r w:rsidRPr="00406E19">
        <w:t xml:space="preserve"> </w:t>
      </w:r>
      <w:r w:rsidR="00E20F59">
        <w:t>Explain shared</w:t>
      </w:r>
      <w:r w:rsidR="00E20F59" w:rsidRPr="00E20F59">
        <w:t xml:space="preserve"> and teache</w:t>
      </w:r>
      <w:r w:rsidR="00E20F59">
        <w:t>r leadership.</w:t>
      </w:r>
    </w:p>
    <w:p w14:paraId="46A57544" w14:textId="0F6725B8" w:rsidR="0042074D" w:rsidRPr="00406E19" w:rsidRDefault="0042074D" w:rsidP="00E20F59">
      <w:pPr>
        <w:pStyle w:val="AssignmentsLevel2"/>
        <w:rPr>
          <w:b/>
          <w:bCs/>
        </w:rPr>
      </w:pPr>
      <w:r>
        <w:rPr>
          <w:b/>
          <w:bCs/>
        </w:rPr>
        <w:t>CLO6</w:t>
      </w:r>
      <w:r w:rsidRPr="00406E19">
        <w:rPr>
          <w:b/>
          <w:bCs/>
        </w:rPr>
        <w:t>:</w:t>
      </w:r>
      <w:r w:rsidRPr="00406E19">
        <w:t xml:space="preserve"> </w:t>
      </w:r>
      <w:r w:rsidR="00E20F59" w:rsidRPr="00E20F59">
        <w:t>Summarize program evaluation, implementation, and data</w:t>
      </w:r>
      <w:r w:rsidR="0040063B">
        <w:t>-</w:t>
      </w:r>
      <w:r w:rsidR="00E20F59" w:rsidRPr="00E20F59">
        <w:t>driven</w:t>
      </w:r>
      <w:r w:rsidR="00E20F59">
        <w:t xml:space="preserve"> </w:t>
      </w:r>
      <w:r w:rsidR="00E20F59" w:rsidRPr="00E20F59">
        <w:t>instruction</w:t>
      </w:r>
      <w:r w:rsidR="00E20F59">
        <w:t>.</w:t>
      </w:r>
    </w:p>
    <w:p w14:paraId="1FC1184F" w14:textId="19260CCD" w:rsidR="0042074D" w:rsidRPr="00406E19" w:rsidRDefault="0042074D" w:rsidP="00E20F59">
      <w:pPr>
        <w:pStyle w:val="AssignmentsLevel2"/>
        <w:rPr>
          <w:b/>
          <w:bCs/>
        </w:rPr>
      </w:pPr>
      <w:r>
        <w:rPr>
          <w:b/>
          <w:bCs/>
        </w:rPr>
        <w:t>CLO7</w:t>
      </w:r>
      <w:r w:rsidRPr="00406E19">
        <w:rPr>
          <w:b/>
          <w:bCs/>
        </w:rPr>
        <w:t>:</w:t>
      </w:r>
      <w:r w:rsidRPr="00406E19">
        <w:t xml:space="preserve"> </w:t>
      </w:r>
      <w:r w:rsidR="00E20F59" w:rsidRPr="00E20F59">
        <w:t>Evaluate cultural responsiveness and equity</w:t>
      </w:r>
      <w:r w:rsidR="00E20F59">
        <w:t>.</w:t>
      </w:r>
    </w:p>
    <w:p w14:paraId="4DCE471F" w14:textId="031EB5D3" w:rsidR="0042074D" w:rsidRPr="00406E19" w:rsidRDefault="0042074D" w:rsidP="00E20F59">
      <w:pPr>
        <w:pStyle w:val="AssignmentsLevel2"/>
        <w:rPr>
          <w:b/>
          <w:bCs/>
        </w:rPr>
      </w:pPr>
      <w:r>
        <w:rPr>
          <w:b/>
          <w:bCs/>
        </w:rPr>
        <w:t>CLO8</w:t>
      </w:r>
      <w:r w:rsidRPr="00406E19">
        <w:rPr>
          <w:b/>
          <w:bCs/>
        </w:rPr>
        <w:t>:</w:t>
      </w:r>
      <w:r w:rsidRPr="00406E19">
        <w:t xml:space="preserve"> </w:t>
      </w:r>
      <w:r w:rsidR="00E20F59" w:rsidRPr="00E20F59">
        <w:t xml:space="preserve">Explain instructional supervision of students with disabilities and English </w:t>
      </w:r>
      <w:r w:rsidR="0040063B">
        <w:t>l</w:t>
      </w:r>
      <w:r w:rsidR="00E20F59" w:rsidRPr="00E20F59">
        <w:t>earners</w:t>
      </w:r>
      <w:r w:rsidR="00E20F59">
        <w:t>.</w:t>
      </w:r>
    </w:p>
    <w:p w14:paraId="64813B98" w14:textId="5A3333AF" w:rsidR="0042074D" w:rsidRPr="0042074D" w:rsidRDefault="0042074D" w:rsidP="00E20F59">
      <w:pPr>
        <w:pStyle w:val="AssignmentsLevel2"/>
        <w:rPr>
          <w:b/>
          <w:bCs/>
        </w:rPr>
      </w:pPr>
      <w:r>
        <w:rPr>
          <w:b/>
          <w:bCs/>
        </w:rPr>
        <w:t>CLO9</w:t>
      </w:r>
      <w:r w:rsidRPr="00406E19">
        <w:rPr>
          <w:b/>
          <w:bCs/>
        </w:rPr>
        <w:t>:</w:t>
      </w:r>
      <w:r w:rsidRPr="00406E19">
        <w:t xml:space="preserve"> </w:t>
      </w:r>
      <w:r w:rsidR="00E20F59" w:rsidRPr="00E20F59">
        <w:t>Apply the support of parents and the community to instructional supervision</w:t>
      </w:r>
      <w:r w:rsidR="00E20F59">
        <w:t>.</w:t>
      </w:r>
    </w:p>
    <w:p w14:paraId="5DDF77F7" w14:textId="77777777" w:rsidR="004F138A" w:rsidRPr="00406E19" w:rsidRDefault="004F138A" w:rsidP="004F138A">
      <w:pPr>
        <w:tabs>
          <w:tab w:val="left" w:pos="0"/>
        </w:tabs>
        <w:rPr>
          <w:rFonts w:cs="Arial"/>
          <w:szCs w:val="20"/>
        </w:rPr>
      </w:pPr>
    </w:p>
    <w:p w14:paraId="610A24DB" w14:textId="77777777" w:rsidR="004F138A" w:rsidRPr="00406E19" w:rsidRDefault="4948C66D" w:rsidP="4948C66D">
      <w:pPr>
        <w:pStyle w:val="Heading1"/>
        <w:rPr>
          <w:color w:val="9C2C2A" w:themeColor="accent1"/>
        </w:rPr>
      </w:pPr>
      <w:r w:rsidRPr="00406E19">
        <w:t>Student Expectations</w:t>
      </w:r>
    </w:p>
    <w:p w14:paraId="5D34D580" w14:textId="77777777" w:rsidR="004F138A" w:rsidRPr="00406E19" w:rsidRDefault="004F138A" w:rsidP="004F138A">
      <w:pPr>
        <w:tabs>
          <w:tab w:val="left" w:pos="0"/>
        </w:tabs>
        <w:rPr>
          <w:rFonts w:cs="Arial"/>
          <w:b/>
          <w:color w:val="9C2C2A"/>
          <w:sz w:val="22"/>
          <w:szCs w:val="22"/>
        </w:rPr>
      </w:pPr>
    </w:p>
    <w:p w14:paraId="4EEF7793" w14:textId="152C6E71" w:rsidR="004F138A" w:rsidRPr="00406E19" w:rsidRDefault="4948C66D" w:rsidP="002522B3">
      <w:pPr>
        <w:pStyle w:val="AssignmentsLevel1"/>
      </w:pPr>
      <w:r w:rsidRPr="00406E19">
        <w:t>Students are expected to</w:t>
      </w:r>
      <w:r w:rsidR="0040063B">
        <w:t xml:space="preserve"> do the following</w:t>
      </w:r>
      <w:r w:rsidRPr="00406E19">
        <w:t>:</w:t>
      </w:r>
    </w:p>
    <w:p w14:paraId="53CB27B4" w14:textId="77777777" w:rsidR="00D07152" w:rsidRPr="00406E19" w:rsidRDefault="00D07152" w:rsidP="002522B3">
      <w:pPr>
        <w:pStyle w:val="AssignmentsLevel1"/>
      </w:pPr>
    </w:p>
    <w:p w14:paraId="33BF1469" w14:textId="77777777" w:rsidR="004F138A" w:rsidRPr="00406E19" w:rsidRDefault="4948C66D" w:rsidP="002522B3">
      <w:pPr>
        <w:pStyle w:val="AssignmentsLevel2"/>
      </w:pPr>
      <w:r w:rsidRPr="00406E19">
        <w:t>Ask probing and insightful questions related to course content.</w:t>
      </w:r>
    </w:p>
    <w:p w14:paraId="447EC8D3" w14:textId="77777777" w:rsidR="004F138A" w:rsidRPr="00406E19" w:rsidRDefault="4948C66D" w:rsidP="002522B3">
      <w:pPr>
        <w:pStyle w:val="AssignmentsLevel2"/>
      </w:pPr>
      <w:r w:rsidRPr="00406E19">
        <w:t>Make meaningful and relevant connections and application to their own learning process.</w:t>
      </w:r>
    </w:p>
    <w:p w14:paraId="4EEB27D5" w14:textId="77777777" w:rsidR="004F138A" w:rsidRPr="00406E19" w:rsidRDefault="4948C66D" w:rsidP="002522B3">
      <w:pPr>
        <w:pStyle w:val="AssignmentsLevel2"/>
      </w:pPr>
      <w:r w:rsidRPr="00406E19">
        <w:t>Be productive and contributing members of class discussions.</w:t>
      </w:r>
    </w:p>
    <w:p w14:paraId="63AF2E7B" w14:textId="77777777" w:rsidR="000E5FD9" w:rsidRPr="00406E19" w:rsidRDefault="000E5FD9" w:rsidP="00D9427C">
      <w:pPr>
        <w:pStyle w:val="AssignmentsLevel1"/>
      </w:pPr>
    </w:p>
    <w:p w14:paraId="529723B0" w14:textId="77777777" w:rsidR="00721FDA" w:rsidRPr="00406E19" w:rsidRDefault="4948C66D" w:rsidP="0020635A">
      <w:pPr>
        <w:pStyle w:val="Heading1"/>
      </w:pPr>
      <w:r w:rsidRPr="00406E19">
        <w:t>Required Course Materials</w:t>
      </w:r>
    </w:p>
    <w:p w14:paraId="0B40EC36" w14:textId="77777777" w:rsidR="0049398D" w:rsidRPr="00406E19" w:rsidRDefault="0049398D" w:rsidP="00E127B5">
      <w:pPr>
        <w:pStyle w:val="APACitation"/>
      </w:pPr>
    </w:p>
    <w:p w14:paraId="591069D9" w14:textId="0284028C" w:rsidR="006149B9" w:rsidRPr="00406E19" w:rsidRDefault="006149B9" w:rsidP="006149B9">
      <w:pPr>
        <w:pStyle w:val="APACitation"/>
      </w:pPr>
      <w:r w:rsidRPr="00406E19">
        <w:t xml:space="preserve">Glickman, C., Gordon, S., &amp; Ross-Gordon, J. (2017). </w:t>
      </w:r>
      <w:r w:rsidRPr="00406E19">
        <w:rPr>
          <w:i/>
        </w:rPr>
        <w:t>Supervision and instructional leadership: A developmental approach</w:t>
      </w:r>
      <w:r w:rsidRPr="00406E19">
        <w:t xml:space="preserve"> (10th ed.). Boston, MA: Allyn and Bacon.</w:t>
      </w:r>
    </w:p>
    <w:p w14:paraId="5E4648CA" w14:textId="3D7EEBCF" w:rsidR="00D9427C" w:rsidRPr="00406E19" w:rsidRDefault="00D9427C" w:rsidP="00D9427C">
      <w:pPr>
        <w:pStyle w:val="APACitation"/>
        <w:ind w:firstLine="0"/>
        <w:rPr>
          <w:bCs/>
        </w:rPr>
      </w:pPr>
      <w:r w:rsidRPr="00406E19">
        <w:t xml:space="preserve">ISBN: </w:t>
      </w:r>
      <w:r w:rsidR="006149B9" w:rsidRPr="00406E19">
        <w:t>978-0134449890</w:t>
      </w:r>
    </w:p>
    <w:p w14:paraId="49634B1E" w14:textId="77777777" w:rsidR="003A7392" w:rsidRPr="00406E19" w:rsidRDefault="003A7392" w:rsidP="003A7392">
      <w:pPr>
        <w:tabs>
          <w:tab w:val="left" w:pos="0"/>
        </w:tabs>
        <w:rPr>
          <w:rFonts w:cs="Arial"/>
          <w:szCs w:val="20"/>
        </w:rPr>
      </w:pPr>
    </w:p>
    <w:p w14:paraId="4E25FE58" w14:textId="77777777" w:rsidR="00FD2F8C" w:rsidRDefault="00FD2F8C">
      <w:pPr>
        <w:rPr>
          <w:rFonts w:cs="Arial"/>
          <w:b/>
          <w:color w:val="BF2C37"/>
          <w:sz w:val="22"/>
          <w:szCs w:val="22"/>
        </w:rPr>
      </w:pPr>
      <w:r>
        <w:br w:type="page"/>
      </w:r>
    </w:p>
    <w:p w14:paraId="30552DE3" w14:textId="0AA3EF74" w:rsidR="00861D9D" w:rsidRPr="00406E19" w:rsidRDefault="4948C66D" w:rsidP="0020635A">
      <w:pPr>
        <w:pStyle w:val="Heading1"/>
      </w:pPr>
      <w:bookmarkStart w:id="1" w:name="_GoBack"/>
      <w:bookmarkEnd w:id="1"/>
      <w:r w:rsidRPr="00406E19">
        <w:lastRenderedPageBreak/>
        <w:t>Suggested Point Values</w:t>
      </w:r>
    </w:p>
    <w:p w14:paraId="4ECE241F" w14:textId="77777777" w:rsidR="00861D9D" w:rsidRPr="00406E19"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06E19" w14:paraId="2ED878EA" w14:textId="77777777" w:rsidTr="00EA415B">
        <w:tc>
          <w:tcPr>
            <w:tcW w:w="3588" w:type="pct"/>
            <w:tcBorders>
              <w:bottom w:val="single" w:sz="4" w:space="0" w:color="auto"/>
              <w:right w:val="nil"/>
            </w:tcBorders>
            <w:shd w:val="clear" w:color="auto" w:fill="BF2C37"/>
            <w:vAlign w:val="center"/>
          </w:tcPr>
          <w:p w14:paraId="554C9E1D" w14:textId="77777777" w:rsidR="00DA1207" w:rsidRPr="00406E19" w:rsidRDefault="4948C66D" w:rsidP="4948C66D">
            <w:pPr>
              <w:ind w:left="859" w:hanging="859"/>
              <w:rPr>
                <w:b/>
                <w:bCs/>
                <w:color w:val="FFFFFF" w:themeColor="background1"/>
                <w:sz w:val="22"/>
                <w:szCs w:val="22"/>
              </w:rPr>
            </w:pPr>
            <w:r w:rsidRPr="00406E19">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06E19" w:rsidRDefault="4948C66D" w:rsidP="4948C66D">
            <w:pPr>
              <w:ind w:left="859" w:hanging="859"/>
              <w:jc w:val="center"/>
              <w:rPr>
                <w:b/>
                <w:bCs/>
                <w:color w:val="FFFFFF" w:themeColor="background1"/>
                <w:sz w:val="22"/>
                <w:szCs w:val="22"/>
              </w:rPr>
            </w:pPr>
            <w:r w:rsidRPr="00406E19">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06E19" w:rsidRDefault="4948C66D" w:rsidP="4948C66D">
            <w:pPr>
              <w:ind w:left="859" w:hanging="859"/>
              <w:jc w:val="center"/>
              <w:rPr>
                <w:b/>
                <w:bCs/>
                <w:color w:val="FFFFFF" w:themeColor="background1"/>
                <w:sz w:val="22"/>
                <w:szCs w:val="22"/>
              </w:rPr>
            </w:pPr>
            <w:r w:rsidRPr="00406E19">
              <w:rPr>
                <w:b/>
                <w:bCs/>
                <w:color w:val="FFFFFF" w:themeColor="background1"/>
                <w:sz w:val="22"/>
                <w:szCs w:val="22"/>
              </w:rPr>
              <w:t>Due</w:t>
            </w:r>
          </w:p>
        </w:tc>
      </w:tr>
      <w:tr w:rsidR="00861D9D" w:rsidRPr="00406E19" w14:paraId="4EE9E070" w14:textId="77777777" w:rsidTr="00EA415B">
        <w:tc>
          <w:tcPr>
            <w:tcW w:w="3588" w:type="pct"/>
            <w:tcBorders>
              <w:right w:val="nil"/>
            </w:tcBorders>
            <w:shd w:val="clear" w:color="auto" w:fill="D8D9DA"/>
            <w:vAlign w:val="center"/>
          </w:tcPr>
          <w:p w14:paraId="41A3883E" w14:textId="77777777" w:rsidR="00861D9D" w:rsidRPr="00406E19" w:rsidRDefault="4948C66D" w:rsidP="00132272">
            <w:pPr>
              <w:ind w:left="859" w:hanging="859"/>
              <w:rPr>
                <w:szCs w:val="20"/>
              </w:rPr>
            </w:pPr>
            <w:r w:rsidRPr="00406E19">
              <w:rPr>
                <w:b/>
                <w:bCs/>
              </w:rPr>
              <w:t xml:space="preserve">Week 1 </w:t>
            </w:r>
          </w:p>
        </w:tc>
        <w:tc>
          <w:tcPr>
            <w:tcW w:w="641" w:type="pct"/>
            <w:tcBorders>
              <w:left w:val="nil"/>
              <w:right w:val="nil"/>
            </w:tcBorders>
            <w:shd w:val="clear" w:color="auto" w:fill="D8D9DA"/>
            <w:vAlign w:val="center"/>
          </w:tcPr>
          <w:p w14:paraId="39AE8731" w14:textId="77777777" w:rsidR="00861D9D" w:rsidRPr="00406E19"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406E19" w:rsidRDefault="00861D9D" w:rsidP="00132272">
            <w:pPr>
              <w:ind w:left="859" w:hanging="859"/>
              <w:jc w:val="center"/>
              <w:rPr>
                <w:szCs w:val="20"/>
              </w:rPr>
            </w:pPr>
          </w:p>
        </w:tc>
      </w:tr>
      <w:tr w:rsidR="00885B56" w:rsidRPr="00406E19" w14:paraId="7BA94268" w14:textId="77777777" w:rsidTr="00EA415B">
        <w:tc>
          <w:tcPr>
            <w:tcW w:w="3588" w:type="pct"/>
            <w:vAlign w:val="center"/>
          </w:tcPr>
          <w:p w14:paraId="7D54036C" w14:textId="0652AA1E" w:rsidR="00885B56" w:rsidRPr="00406E19" w:rsidRDefault="00130EA5" w:rsidP="4948C66D">
            <w:pPr>
              <w:ind w:left="859" w:hanging="859"/>
            </w:pPr>
            <w:r w:rsidRPr="00130EA5">
              <w:t>Discussion: Moral Purpose of Supervision</w:t>
            </w:r>
          </w:p>
        </w:tc>
        <w:tc>
          <w:tcPr>
            <w:tcW w:w="641" w:type="pct"/>
            <w:vAlign w:val="center"/>
          </w:tcPr>
          <w:p w14:paraId="1B14452A" w14:textId="2A4460C9" w:rsidR="00885B56" w:rsidRPr="00406E19" w:rsidRDefault="00DF6EC3" w:rsidP="00824D94">
            <w:pPr>
              <w:ind w:left="859" w:hanging="859"/>
              <w:jc w:val="center"/>
              <w:rPr>
                <w:szCs w:val="20"/>
              </w:rPr>
            </w:pPr>
            <w:r>
              <w:rPr>
                <w:szCs w:val="20"/>
              </w:rPr>
              <w:t>10</w:t>
            </w:r>
          </w:p>
        </w:tc>
        <w:tc>
          <w:tcPr>
            <w:tcW w:w="771" w:type="pct"/>
            <w:vAlign w:val="center"/>
          </w:tcPr>
          <w:p w14:paraId="73AE2AB4" w14:textId="77777777" w:rsidR="00885B56" w:rsidRPr="00406E19" w:rsidRDefault="00885B56" w:rsidP="00824D94">
            <w:pPr>
              <w:ind w:left="859" w:hanging="859"/>
              <w:jc w:val="center"/>
              <w:rPr>
                <w:szCs w:val="20"/>
              </w:rPr>
            </w:pPr>
          </w:p>
        </w:tc>
      </w:tr>
      <w:tr w:rsidR="00885B56" w:rsidRPr="00406E19" w14:paraId="7B83B6AA" w14:textId="77777777" w:rsidTr="00EA415B">
        <w:tc>
          <w:tcPr>
            <w:tcW w:w="3588" w:type="pct"/>
            <w:vAlign w:val="center"/>
          </w:tcPr>
          <w:p w14:paraId="27659C46" w14:textId="78C58F80" w:rsidR="00885B56" w:rsidRPr="00406E19" w:rsidRDefault="00130EA5" w:rsidP="00AC14C7">
            <w:pPr>
              <w:ind w:left="859" w:hanging="859"/>
              <w:rPr>
                <w:szCs w:val="20"/>
              </w:rPr>
            </w:pPr>
            <w:r w:rsidRPr="00130EA5">
              <w:t>Discussion: Teacher Leadership</w:t>
            </w:r>
          </w:p>
        </w:tc>
        <w:tc>
          <w:tcPr>
            <w:tcW w:w="641" w:type="pct"/>
            <w:vAlign w:val="center"/>
          </w:tcPr>
          <w:p w14:paraId="0028F317" w14:textId="15D3B7D7" w:rsidR="00885B56" w:rsidRPr="00406E19" w:rsidRDefault="00DF6EC3" w:rsidP="00824D94">
            <w:pPr>
              <w:ind w:left="859" w:hanging="859"/>
              <w:jc w:val="center"/>
              <w:rPr>
                <w:szCs w:val="20"/>
              </w:rPr>
            </w:pPr>
            <w:r>
              <w:rPr>
                <w:szCs w:val="20"/>
              </w:rPr>
              <w:t>10</w:t>
            </w:r>
          </w:p>
        </w:tc>
        <w:tc>
          <w:tcPr>
            <w:tcW w:w="771" w:type="pct"/>
            <w:vAlign w:val="center"/>
          </w:tcPr>
          <w:p w14:paraId="3E025BAC" w14:textId="77777777" w:rsidR="00885B56" w:rsidRPr="00406E19" w:rsidRDefault="00885B56" w:rsidP="00824D94">
            <w:pPr>
              <w:ind w:left="859" w:hanging="859"/>
              <w:jc w:val="center"/>
              <w:rPr>
                <w:szCs w:val="20"/>
              </w:rPr>
            </w:pPr>
          </w:p>
        </w:tc>
      </w:tr>
      <w:tr w:rsidR="00130EA5" w:rsidRPr="00406E19" w14:paraId="240F23F0" w14:textId="77777777" w:rsidTr="00EA415B">
        <w:tc>
          <w:tcPr>
            <w:tcW w:w="3588" w:type="pct"/>
            <w:vAlign w:val="center"/>
          </w:tcPr>
          <w:p w14:paraId="3041A4CC" w14:textId="4C32190C" w:rsidR="00130EA5" w:rsidRPr="00406E19" w:rsidRDefault="00130EA5" w:rsidP="006B4699">
            <w:pPr>
              <w:ind w:left="859" w:hanging="859"/>
            </w:pPr>
            <w:r w:rsidRPr="00130EA5">
              <w:t xml:space="preserve">Journal: Field Experience of the Supervisor of Curriculum </w:t>
            </w:r>
            <w:r w:rsidR="006B4699">
              <w:t>and</w:t>
            </w:r>
            <w:r w:rsidRPr="00130EA5">
              <w:t xml:space="preserve"> Instruction</w:t>
            </w:r>
          </w:p>
        </w:tc>
        <w:tc>
          <w:tcPr>
            <w:tcW w:w="641" w:type="pct"/>
            <w:vAlign w:val="center"/>
          </w:tcPr>
          <w:p w14:paraId="615BE5B9" w14:textId="03AEDCA8" w:rsidR="00130EA5" w:rsidRPr="00406E19" w:rsidRDefault="00E83911" w:rsidP="00824D94">
            <w:pPr>
              <w:ind w:left="859" w:hanging="859"/>
              <w:jc w:val="center"/>
              <w:rPr>
                <w:szCs w:val="20"/>
              </w:rPr>
            </w:pPr>
            <w:r>
              <w:rPr>
                <w:szCs w:val="20"/>
              </w:rPr>
              <w:t>25</w:t>
            </w:r>
          </w:p>
        </w:tc>
        <w:tc>
          <w:tcPr>
            <w:tcW w:w="771" w:type="pct"/>
            <w:vAlign w:val="center"/>
          </w:tcPr>
          <w:p w14:paraId="1D88CC37" w14:textId="77777777" w:rsidR="00130EA5" w:rsidRPr="00406E19" w:rsidRDefault="00130EA5" w:rsidP="00824D94">
            <w:pPr>
              <w:ind w:left="859" w:hanging="859"/>
              <w:jc w:val="center"/>
              <w:rPr>
                <w:szCs w:val="20"/>
              </w:rPr>
            </w:pPr>
          </w:p>
        </w:tc>
      </w:tr>
      <w:tr w:rsidR="00130EA5" w:rsidRPr="00406E19" w14:paraId="65E2A393" w14:textId="77777777" w:rsidTr="00EA415B">
        <w:tc>
          <w:tcPr>
            <w:tcW w:w="3588" w:type="pct"/>
            <w:vAlign w:val="center"/>
          </w:tcPr>
          <w:p w14:paraId="7471D0A9" w14:textId="7A0309C2" w:rsidR="00130EA5" w:rsidRPr="00406E19" w:rsidRDefault="00130EA5" w:rsidP="00AC14C7">
            <w:pPr>
              <w:ind w:left="859" w:hanging="859"/>
            </w:pPr>
            <w:r w:rsidRPr="00130EA5">
              <w:t>Field Experience: Instructional Leadership</w:t>
            </w:r>
          </w:p>
        </w:tc>
        <w:tc>
          <w:tcPr>
            <w:tcW w:w="641" w:type="pct"/>
            <w:vAlign w:val="center"/>
          </w:tcPr>
          <w:p w14:paraId="4D5EDAFB" w14:textId="505670D7" w:rsidR="00130EA5" w:rsidRPr="00406E19" w:rsidRDefault="00360133" w:rsidP="00824D94">
            <w:pPr>
              <w:ind w:left="859" w:hanging="859"/>
              <w:jc w:val="center"/>
              <w:rPr>
                <w:szCs w:val="20"/>
              </w:rPr>
            </w:pPr>
            <w:r>
              <w:rPr>
                <w:szCs w:val="20"/>
              </w:rPr>
              <w:t>30</w:t>
            </w:r>
          </w:p>
        </w:tc>
        <w:tc>
          <w:tcPr>
            <w:tcW w:w="771" w:type="pct"/>
            <w:vAlign w:val="center"/>
          </w:tcPr>
          <w:p w14:paraId="4B03A520" w14:textId="77777777" w:rsidR="00130EA5" w:rsidRPr="00406E19" w:rsidRDefault="00130EA5" w:rsidP="00824D94">
            <w:pPr>
              <w:ind w:left="859" w:hanging="859"/>
              <w:jc w:val="center"/>
              <w:rPr>
                <w:szCs w:val="20"/>
              </w:rPr>
            </w:pPr>
          </w:p>
        </w:tc>
      </w:tr>
      <w:tr w:rsidR="00861D9D" w:rsidRPr="00406E19" w14:paraId="510F6F8D" w14:textId="77777777" w:rsidTr="00EA415B">
        <w:tc>
          <w:tcPr>
            <w:tcW w:w="3588" w:type="pct"/>
            <w:tcBorders>
              <w:right w:val="nil"/>
            </w:tcBorders>
            <w:shd w:val="clear" w:color="auto" w:fill="D8D9DA"/>
            <w:vAlign w:val="center"/>
          </w:tcPr>
          <w:p w14:paraId="0703968A" w14:textId="77777777" w:rsidR="00861D9D" w:rsidRPr="00406E19" w:rsidRDefault="4948C66D" w:rsidP="00132272">
            <w:pPr>
              <w:ind w:left="859" w:hanging="859"/>
              <w:rPr>
                <w:szCs w:val="20"/>
              </w:rPr>
            </w:pPr>
            <w:r w:rsidRPr="00406E19">
              <w:rPr>
                <w:b/>
                <w:bCs/>
              </w:rPr>
              <w:t xml:space="preserve">Week 2 </w:t>
            </w:r>
          </w:p>
        </w:tc>
        <w:tc>
          <w:tcPr>
            <w:tcW w:w="641" w:type="pct"/>
            <w:tcBorders>
              <w:left w:val="nil"/>
              <w:right w:val="nil"/>
            </w:tcBorders>
            <w:shd w:val="clear" w:color="auto" w:fill="D8D9DA"/>
            <w:vAlign w:val="center"/>
          </w:tcPr>
          <w:p w14:paraId="2FB2EC7F" w14:textId="77777777" w:rsidR="00861D9D" w:rsidRPr="00406E19"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406E19" w:rsidRDefault="00861D9D" w:rsidP="00132272">
            <w:pPr>
              <w:ind w:left="859" w:hanging="859"/>
              <w:jc w:val="center"/>
              <w:rPr>
                <w:szCs w:val="20"/>
              </w:rPr>
            </w:pPr>
          </w:p>
        </w:tc>
      </w:tr>
      <w:tr w:rsidR="00885B56" w:rsidRPr="00406E19" w14:paraId="5B43093F" w14:textId="77777777" w:rsidTr="00EA415B">
        <w:tc>
          <w:tcPr>
            <w:tcW w:w="3588" w:type="pct"/>
            <w:vAlign w:val="center"/>
          </w:tcPr>
          <w:p w14:paraId="58375C99" w14:textId="11DE2316" w:rsidR="00885B56" w:rsidRPr="00406E19" w:rsidRDefault="00130EA5" w:rsidP="4948C66D">
            <w:pPr>
              <w:ind w:left="859" w:hanging="859"/>
            </w:pPr>
            <w:r w:rsidRPr="00130EA5">
              <w:t>Discussion: Vision and Shared Vision</w:t>
            </w:r>
          </w:p>
        </w:tc>
        <w:tc>
          <w:tcPr>
            <w:tcW w:w="641" w:type="pct"/>
            <w:vAlign w:val="center"/>
          </w:tcPr>
          <w:p w14:paraId="5EE83465" w14:textId="3E9F72D0" w:rsidR="00885B56" w:rsidRPr="00406E19" w:rsidRDefault="00360133" w:rsidP="00A6325C">
            <w:pPr>
              <w:ind w:left="859" w:hanging="859"/>
              <w:jc w:val="center"/>
              <w:rPr>
                <w:szCs w:val="20"/>
              </w:rPr>
            </w:pPr>
            <w:r>
              <w:rPr>
                <w:szCs w:val="20"/>
              </w:rPr>
              <w:t>10</w:t>
            </w:r>
          </w:p>
        </w:tc>
        <w:tc>
          <w:tcPr>
            <w:tcW w:w="771" w:type="pct"/>
            <w:vAlign w:val="center"/>
          </w:tcPr>
          <w:p w14:paraId="0D2EE63A" w14:textId="77777777" w:rsidR="00885B56" w:rsidRPr="00406E19" w:rsidRDefault="00885B56" w:rsidP="00A6325C">
            <w:pPr>
              <w:ind w:left="859" w:hanging="859"/>
              <w:jc w:val="center"/>
              <w:rPr>
                <w:szCs w:val="20"/>
              </w:rPr>
            </w:pPr>
          </w:p>
        </w:tc>
      </w:tr>
      <w:tr w:rsidR="00885B56" w:rsidRPr="00406E19" w14:paraId="21718FCD" w14:textId="77777777" w:rsidTr="00EA415B">
        <w:tc>
          <w:tcPr>
            <w:tcW w:w="3588" w:type="pct"/>
            <w:vAlign w:val="center"/>
          </w:tcPr>
          <w:p w14:paraId="35C6AF59" w14:textId="59C3F3DD" w:rsidR="00885B56" w:rsidRPr="00406E19" w:rsidRDefault="00130EA5" w:rsidP="00A6325C">
            <w:pPr>
              <w:ind w:left="859" w:hanging="859"/>
              <w:rPr>
                <w:szCs w:val="20"/>
              </w:rPr>
            </w:pPr>
            <w:r w:rsidRPr="00130EA5">
              <w:t>Discussion: Instructional Leadership</w:t>
            </w:r>
          </w:p>
        </w:tc>
        <w:tc>
          <w:tcPr>
            <w:tcW w:w="641" w:type="pct"/>
            <w:vAlign w:val="center"/>
          </w:tcPr>
          <w:p w14:paraId="2241ADAB" w14:textId="66700D17" w:rsidR="00885B56" w:rsidRPr="00406E19" w:rsidRDefault="00360133" w:rsidP="00A6325C">
            <w:pPr>
              <w:ind w:left="859" w:hanging="859"/>
              <w:jc w:val="center"/>
              <w:rPr>
                <w:szCs w:val="20"/>
              </w:rPr>
            </w:pPr>
            <w:r>
              <w:rPr>
                <w:szCs w:val="20"/>
              </w:rPr>
              <w:t>10</w:t>
            </w:r>
          </w:p>
        </w:tc>
        <w:tc>
          <w:tcPr>
            <w:tcW w:w="771" w:type="pct"/>
            <w:vAlign w:val="center"/>
          </w:tcPr>
          <w:p w14:paraId="4CB045C6" w14:textId="77777777" w:rsidR="00885B56" w:rsidRPr="00406E19" w:rsidRDefault="00885B56" w:rsidP="00A6325C">
            <w:pPr>
              <w:ind w:left="859" w:hanging="859"/>
              <w:jc w:val="center"/>
              <w:rPr>
                <w:szCs w:val="20"/>
              </w:rPr>
            </w:pPr>
          </w:p>
        </w:tc>
      </w:tr>
      <w:tr w:rsidR="00130EA5" w:rsidRPr="00406E19" w14:paraId="26D71EA4" w14:textId="77777777" w:rsidTr="00EA415B">
        <w:tc>
          <w:tcPr>
            <w:tcW w:w="3588" w:type="pct"/>
            <w:vAlign w:val="center"/>
          </w:tcPr>
          <w:p w14:paraId="464A8528" w14:textId="4E9C40DF" w:rsidR="00130EA5" w:rsidRPr="00406E19" w:rsidRDefault="00130EA5" w:rsidP="00A6325C">
            <w:pPr>
              <w:ind w:left="859" w:hanging="859"/>
            </w:pPr>
            <w:r w:rsidRPr="00130EA5">
              <w:t>Case Study: Curriculum</w:t>
            </w:r>
          </w:p>
        </w:tc>
        <w:tc>
          <w:tcPr>
            <w:tcW w:w="641" w:type="pct"/>
            <w:vAlign w:val="center"/>
          </w:tcPr>
          <w:p w14:paraId="33E330CA" w14:textId="257F5CA3" w:rsidR="00130EA5" w:rsidRPr="00406E19" w:rsidRDefault="00360133" w:rsidP="00A6325C">
            <w:pPr>
              <w:ind w:left="859" w:hanging="859"/>
              <w:jc w:val="center"/>
              <w:rPr>
                <w:szCs w:val="20"/>
              </w:rPr>
            </w:pPr>
            <w:r>
              <w:rPr>
                <w:szCs w:val="20"/>
              </w:rPr>
              <w:t>30</w:t>
            </w:r>
          </w:p>
        </w:tc>
        <w:tc>
          <w:tcPr>
            <w:tcW w:w="771" w:type="pct"/>
            <w:vAlign w:val="center"/>
          </w:tcPr>
          <w:p w14:paraId="2DD38662" w14:textId="77777777" w:rsidR="00130EA5" w:rsidRPr="00406E19" w:rsidRDefault="00130EA5" w:rsidP="00A6325C">
            <w:pPr>
              <w:ind w:left="859" w:hanging="859"/>
              <w:jc w:val="center"/>
              <w:rPr>
                <w:szCs w:val="20"/>
              </w:rPr>
            </w:pPr>
          </w:p>
        </w:tc>
      </w:tr>
      <w:tr w:rsidR="00AC14C7" w:rsidRPr="00406E19" w14:paraId="6C6B6B36" w14:textId="77777777" w:rsidTr="00EA415B">
        <w:tc>
          <w:tcPr>
            <w:tcW w:w="3588" w:type="pct"/>
            <w:tcBorders>
              <w:right w:val="nil"/>
            </w:tcBorders>
            <w:shd w:val="clear" w:color="auto" w:fill="D8D9DA"/>
            <w:vAlign w:val="center"/>
          </w:tcPr>
          <w:p w14:paraId="1CA68145" w14:textId="77777777" w:rsidR="00AC14C7" w:rsidRPr="00406E19" w:rsidRDefault="4948C66D" w:rsidP="00AC14C7">
            <w:pPr>
              <w:ind w:left="859" w:hanging="859"/>
              <w:rPr>
                <w:szCs w:val="20"/>
              </w:rPr>
            </w:pPr>
            <w:r w:rsidRPr="00406E19">
              <w:rPr>
                <w:b/>
                <w:bCs/>
              </w:rPr>
              <w:t>Week 3</w:t>
            </w:r>
          </w:p>
        </w:tc>
        <w:tc>
          <w:tcPr>
            <w:tcW w:w="641" w:type="pct"/>
            <w:tcBorders>
              <w:left w:val="nil"/>
              <w:right w:val="nil"/>
            </w:tcBorders>
            <w:shd w:val="clear" w:color="auto" w:fill="D8D9DA"/>
            <w:vAlign w:val="center"/>
          </w:tcPr>
          <w:p w14:paraId="3AB9E6B8" w14:textId="77777777" w:rsidR="00AC14C7" w:rsidRPr="00406E19"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406E19" w:rsidRDefault="00AC14C7" w:rsidP="00AC14C7">
            <w:pPr>
              <w:ind w:left="859" w:hanging="859"/>
              <w:jc w:val="center"/>
              <w:rPr>
                <w:szCs w:val="20"/>
              </w:rPr>
            </w:pPr>
          </w:p>
        </w:tc>
      </w:tr>
      <w:tr w:rsidR="00130EA5" w:rsidRPr="00406E19" w14:paraId="672444A1" w14:textId="77777777" w:rsidTr="007E17B7">
        <w:tc>
          <w:tcPr>
            <w:tcW w:w="3588" w:type="pct"/>
            <w:vAlign w:val="center"/>
          </w:tcPr>
          <w:p w14:paraId="75202574" w14:textId="38F7C072" w:rsidR="00130EA5" w:rsidRPr="00406E19" w:rsidRDefault="00130EA5" w:rsidP="007E17B7">
            <w:pPr>
              <w:ind w:left="859" w:hanging="859"/>
              <w:rPr>
                <w:szCs w:val="20"/>
              </w:rPr>
            </w:pPr>
            <w:r w:rsidRPr="00130EA5">
              <w:t>Field Experience: Data</w:t>
            </w:r>
            <w:r w:rsidR="006B4699">
              <w:t>-</w:t>
            </w:r>
            <w:r w:rsidRPr="00130EA5">
              <w:t>Driven Instructional Systems (DDIS) Visual</w:t>
            </w:r>
          </w:p>
        </w:tc>
        <w:tc>
          <w:tcPr>
            <w:tcW w:w="641" w:type="pct"/>
            <w:vAlign w:val="center"/>
          </w:tcPr>
          <w:p w14:paraId="6D49D0CB" w14:textId="29ADBDC5" w:rsidR="00130EA5" w:rsidRPr="00406E19" w:rsidRDefault="00360133" w:rsidP="007E17B7">
            <w:pPr>
              <w:ind w:left="859" w:hanging="859"/>
              <w:jc w:val="center"/>
              <w:rPr>
                <w:szCs w:val="20"/>
              </w:rPr>
            </w:pPr>
            <w:r>
              <w:rPr>
                <w:szCs w:val="20"/>
              </w:rPr>
              <w:t>30</w:t>
            </w:r>
          </w:p>
        </w:tc>
        <w:tc>
          <w:tcPr>
            <w:tcW w:w="771" w:type="pct"/>
            <w:vAlign w:val="center"/>
          </w:tcPr>
          <w:p w14:paraId="43DBED1D" w14:textId="77777777" w:rsidR="00130EA5" w:rsidRPr="00406E19" w:rsidRDefault="00130EA5" w:rsidP="007E17B7">
            <w:pPr>
              <w:ind w:left="859" w:hanging="859"/>
              <w:jc w:val="center"/>
              <w:rPr>
                <w:szCs w:val="20"/>
              </w:rPr>
            </w:pPr>
          </w:p>
        </w:tc>
      </w:tr>
      <w:tr w:rsidR="00DA1207" w:rsidRPr="00406E19" w14:paraId="27B79CE2" w14:textId="77777777" w:rsidTr="00EA415B">
        <w:tc>
          <w:tcPr>
            <w:tcW w:w="3588" w:type="pct"/>
            <w:vAlign w:val="center"/>
          </w:tcPr>
          <w:p w14:paraId="6FFCE715" w14:textId="364889FF" w:rsidR="00DA1207" w:rsidRPr="00406E19" w:rsidRDefault="00130EA5" w:rsidP="4948C66D">
            <w:pPr>
              <w:ind w:left="859" w:hanging="859"/>
            </w:pPr>
            <w:r w:rsidRPr="00130EA5">
              <w:t>Field Experience: Strategic Plan</w:t>
            </w:r>
          </w:p>
        </w:tc>
        <w:tc>
          <w:tcPr>
            <w:tcW w:w="641" w:type="pct"/>
            <w:vAlign w:val="center"/>
          </w:tcPr>
          <w:p w14:paraId="543A0332" w14:textId="0795CE13" w:rsidR="00DA1207" w:rsidRPr="00406E19" w:rsidRDefault="00360133" w:rsidP="00A6325C">
            <w:pPr>
              <w:ind w:left="859" w:hanging="859"/>
              <w:jc w:val="center"/>
              <w:rPr>
                <w:szCs w:val="20"/>
              </w:rPr>
            </w:pPr>
            <w:r>
              <w:rPr>
                <w:szCs w:val="20"/>
              </w:rPr>
              <w:t>30</w:t>
            </w:r>
          </w:p>
        </w:tc>
        <w:tc>
          <w:tcPr>
            <w:tcW w:w="771" w:type="pct"/>
            <w:vAlign w:val="center"/>
          </w:tcPr>
          <w:p w14:paraId="509964AA" w14:textId="77777777" w:rsidR="00DA1207" w:rsidRPr="00406E19" w:rsidRDefault="00DA1207" w:rsidP="00A6325C">
            <w:pPr>
              <w:ind w:left="859" w:hanging="859"/>
              <w:jc w:val="center"/>
              <w:rPr>
                <w:szCs w:val="20"/>
              </w:rPr>
            </w:pPr>
          </w:p>
        </w:tc>
      </w:tr>
      <w:tr w:rsidR="00AC14C7" w:rsidRPr="00406E19" w14:paraId="0D40E690" w14:textId="77777777" w:rsidTr="00EA415B">
        <w:tc>
          <w:tcPr>
            <w:tcW w:w="3588" w:type="pct"/>
            <w:tcBorders>
              <w:right w:val="nil"/>
            </w:tcBorders>
            <w:shd w:val="clear" w:color="auto" w:fill="D8D9DA"/>
            <w:vAlign w:val="center"/>
          </w:tcPr>
          <w:p w14:paraId="53551A07" w14:textId="77777777" w:rsidR="00AC14C7" w:rsidRPr="00406E19" w:rsidRDefault="4948C66D" w:rsidP="00AC14C7">
            <w:pPr>
              <w:ind w:left="859" w:hanging="859"/>
              <w:rPr>
                <w:szCs w:val="20"/>
              </w:rPr>
            </w:pPr>
            <w:r w:rsidRPr="00406E19">
              <w:rPr>
                <w:b/>
                <w:bCs/>
              </w:rPr>
              <w:t xml:space="preserve">Week 4 </w:t>
            </w:r>
          </w:p>
        </w:tc>
        <w:tc>
          <w:tcPr>
            <w:tcW w:w="641" w:type="pct"/>
            <w:tcBorders>
              <w:left w:val="nil"/>
              <w:right w:val="nil"/>
            </w:tcBorders>
            <w:shd w:val="clear" w:color="auto" w:fill="D8D9DA"/>
            <w:vAlign w:val="center"/>
          </w:tcPr>
          <w:p w14:paraId="02D4601B" w14:textId="77777777" w:rsidR="00AC14C7" w:rsidRPr="00406E19"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406E19" w:rsidRDefault="00AC14C7" w:rsidP="00AC14C7">
            <w:pPr>
              <w:ind w:left="859" w:hanging="859"/>
              <w:jc w:val="center"/>
              <w:rPr>
                <w:szCs w:val="20"/>
              </w:rPr>
            </w:pPr>
          </w:p>
        </w:tc>
      </w:tr>
      <w:tr w:rsidR="00DA1207" w:rsidRPr="00406E19" w14:paraId="7726C7F9" w14:textId="77777777" w:rsidTr="00EA415B">
        <w:tc>
          <w:tcPr>
            <w:tcW w:w="3588" w:type="pct"/>
            <w:vAlign w:val="center"/>
          </w:tcPr>
          <w:p w14:paraId="0DD9E168" w14:textId="42B7BE43" w:rsidR="00DA1207" w:rsidRPr="00406E19" w:rsidRDefault="00130EA5" w:rsidP="4948C66D">
            <w:pPr>
              <w:ind w:left="859" w:hanging="859"/>
            </w:pPr>
            <w:r w:rsidRPr="00130EA5">
              <w:t>Discussion: The Impact of Culture</w:t>
            </w:r>
          </w:p>
        </w:tc>
        <w:tc>
          <w:tcPr>
            <w:tcW w:w="641" w:type="pct"/>
            <w:vAlign w:val="center"/>
          </w:tcPr>
          <w:p w14:paraId="7AA90402" w14:textId="53E4D5BC" w:rsidR="00DA1207" w:rsidRPr="00406E19" w:rsidRDefault="00360133" w:rsidP="00A6325C">
            <w:pPr>
              <w:ind w:left="859" w:hanging="859"/>
              <w:jc w:val="center"/>
              <w:rPr>
                <w:szCs w:val="20"/>
              </w:rPr>
            </w:pPr>
            <w:r>
              <w:rPr>
                <w:szCs w:val="20"/>
              </w:rPr>
              <w:t>10</w:t>
            </w:r>
          </w:p>
        </w:tc>
        <w:tc>
          <w:tcPr>
            <w:tcW w:w="771" w:type="pct"/>
            <w:vAlign w:val="center"/>
          </w:tcPr>
          <w:p w14:paraId="410BA787" w14:textId="77777777" w:rsidR="00DA1207" w:rsidRPr="00406E19" w:rsidRDefault="00DA1207" w:rsidP="00A6325C">
            <w:pPr>
              <w:ind w:left="859" w:hanging="859"/>
              <w:jc w:val="center"/>
              <w:rPr>
                <w:szCs w:val="20"/>
              </w:rPr>
            </w:pPr>
          </w:p>
        </w:tc>
      </w:tr>
      <w:tr w:rsidR="00DA1207" w:rsidRPr="00406E19" w14:paraId="43D293D7" w14:textId="77777777" w:rsidTr="00EA415B">
        <w:tc>
          <w:tcPr>
            <w:tcW w:w="3588" w:type="pct"/>
            <w:vAlign w:val="center"/>
          </w:tcPr>
          <w:p w14:paraId="25D284CF" w14:textId="16BA56D8" w:rsidR="00DA1207" w:rsidRPr="00406E19" w:rsidRDefault="00130EA5" w:rsidP="00A6325C">
            <w:pPr>
              <w:ind w:left="859" w:hanging="859"/>
              <w:rPr>
                <w:szCs w:val="20"/>
              </w:rPr>
            </w:pPr>
            <w:r w:rsidRPr="00130EA5">
              <w:t>Case Study: Supervisory Behaviors</w:t>
            </w:r>
          </w:p>
        </w:tc>
        <w:tc>
          <w:tcPr>
            <w:tcW w:w="641" w:type="pct"/>
            <w:vAlign w:val="center"/>
          </w:tcPr>
          <w:p w14:paraId="183DBBAA" w14:textId="362E7B48" w:rsidR="00DA1207" w:rsidRPr="00406E19" w:rsidRDefault="00360133" w:rsidP="00A6325C">
            <w:pPr>
              <w:ind w:left="859" w:hanging="859"/>
              <w:jc w:val="center"/>
              <w:rPr>
                <w:szCs w:val="20"/>
              </w:rPr>
            </w:pPr>
            <w:r>
              <w:rPr>
                <w:szCs w:val="20"/>
              </w:rPr>
              <w:t>30</w:t>
            </w:r>
          </w:p>
        </w:tc>
        <w:tc>
          <w:tcPr>
            <w:tcW w:w="771" w:type="pct"/>
            <w:vAlign w:val="center"/>
          </w:tcPr>
          <w:p w14:paraId="135520A8" w14:textId="77777777" w:rsidR="00DA1207" w:rsidRPr="00406E19" w:rsidRDefault="00DA1207" w:rsidP="00A6325C">
            <w:pPr>
              <w:ind w:left="859" w:hanging="859"/>
              <w:jc w:val="center"/>
              <w:rPr>
                <w:szCs w:val="20"/>
              </w:rPr>
            </w:pPr>
          </w:p>
        </w:tc>
      </w:tr>
      <w:tr w:rsidR="00AC14C7" w:rsidRPr="00406E19" w14:paraId="603C9F88" w14:textId="77777777" w:rsidTr="00EA415B">
        <w:tc>
          <w:tcPr>
            <w:tcW w:w="3588" w:type="pct"/>
            <w:tcBorders>
              <w:right w:val="nil"/>
            </w:tcBorders>
            <w:shd w:val="clear" w:color="auto" w:fill="D8D9DA"/>
            <w:vAlign w:val="center"/>
          </w:tcPr>
          <w:p w14:paraId="007E6B89" w14:textId="77777777" w:rsidR="00AC14C7" w:rsidRPr="00406E19" w:rsidRDefault="4948C66D" w:rsidP="00AC14C7">
            <w:pPr>
              <w:ind w:left="859" w:hanging="859"/>
              <w:rPr>
                <w:szCs w:val="20"/>
              </w:rPr>
            </w:pPr>
            <w:r w:rsidRPr="00406E19">
              <w:rPr>
                <w:b/>
                <w:bCs/>
              </w:rPr>
              <w:t xml:space="preserve">Week 5 </w:t>
            </w:r>
          </w:p>
        </w:tc>
        <w:tc>
          <w:tcPr>
            <w:tcW w:w="641" w:type="pct"/>
            <w:tcBorders>
              <w:left w:val="nil"/>
              <w:right w:val="nil"/>
            </w:tcBorders>
            <w:shd w:val="clear" w:color="auto" w:fill="D8D9DA"/>
            <w:vAlign w:val="center"/>
          </w:tcPr>
          <w:p w14:paraId="0CF024BD" w14:textId="77777777" w:rsidR="00AC14C7" w:rsidRPr="00406E19"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406E19" w:rsidRDefault="00AC14C7" w:rsidP="00AC14C7">
            <w:pPr>
              <w:ind w:left="859" w:hanging="859"/>
              <w:jc w:val="center"/>
              <w:rPr>
                <w:szCs w:val="20"/>
              </w:rPr>
            </w:pPr>
          </w:p>
        </w:tc>
      </w:tr>
      <w:tr w:rsidR="00DA1207" w:rsidRPr="00406E19" w14:paraId="69107977" w14:textId="77777777" w:rsidTr="00EA415B">
        <w:tc>
          <w:tcPr>
            <w:tcW w:w="3588" w:type="pct"/>
            <w:vAlign w:val="center"/>
          </w:tcPr>
          <w:p w14:paraId="10C10F7B" w14:textId="6992A154" w:rsidR="00DA1207" w:rsidRPr="00406E19" w:rsidRDefault="00130EA5" w:rsidP="4948C66D">
            <w:pPr>
              <w:ind w:left="859" w:hanging="859"/>
            </w:pPr>
            <w:r w:rsidRPr="00130EA5">
              <w:t>Discussion: Effective Communication</w:t>
            </w:r>
          </w:p>
        </w:tc>
        <w:tc>
          <w:tcPr>
            <w:tcW w:w="641" w:type="pct"/>
            <w:vAlign w:val="center"/>
          </w:tcPr>
          <w:p w14:paraId="597BAAD0" w14:textId="092B859B" w:rsidR="00DA1207" w:rsidRPr="00406E19" w:rsidRDefault="00360133" w:rsidP="00A6325C">
            <w:pPr>
              <w:ind w:left="859" w:hanging="859"/>
              <w:jc w:val="center"/>
              <w:rPr>
                <w:szCs w:val="20"/>
              </w:rPr>
            </w:pPr>
            <w:r>
              <w:rPr>
                <w:szCs w:val="20"/>
              </w:rPr>
              <w:t>10</w:t>
            </w:r>
          </w:p>
        </w:tc>
        <w:tc>
          <w:tcPr>
            <w:tcW w:w="771" w:type="pct"/>
            <w:vAlign w:val="center"/>
          </w:tcPr>
          <w:p w14:paraId="7854D230" w14:textId="77777777" w:rsidR="00DA1207" w:rsidRPr="00406E19" w:rsidRDefault="00DA1207" w:rsidP="00A6325C">
            <w:pPr>
              <w:ind w:left="859" w:hanging="859"/>
              <w:jc w:val="center"/>
              <w:rPr>
                <w:szCs w:val="20"/>
              </w:rPr>
            </w:pPr>
          </w:p>
        </w:tc>
      </w:tr>
      <w:tr w:rsidR="00DA1207" w:rsidRPr="00406E19" w14:paraId="7568765D" w14:textId="77777777" w:rsidTr="00EA415B">
        <w:tc>
          <w:tcPr>
            <w:tcW w:w="3588" w:type="pct"/>
            <w:vAlign w:val="center"/>
          </w:tcPr>
          <w:p w14:paraId="3810B827" w14:textId="775775F5" w:rsidR="00DA1207" w:rsidRPr="00406E19" w:rsidRDefault="00130EA5" w:rsidP="00A6325C">
            <w:pPr>
              <w:ind w:left="859" w:hanging="859"/>
              <w:rPr>
                <w:szCs w:val="20"/>
              </w:rPr>
            </w:pPr>
            <w:r w:rsidRPr="00130EA5">
              <w:t>School Teams Paper</w:t>
            </w:r>
          </w:p>
        </w:tc>
        <w:tc>
          <w:tcPr>
            <w:tcW w:w="641" w:type="pct"/>
            <w:vAlign w:val="center"/>
          </w:tcPr>
          <w:p w14:paraId="7475758C" w14:textId="738DC533" w:rsidR="00DA1207" w:rsidRPr="00406E19" w:rsidRDefault="00360133" w:rsidP="00A6325C">
            <w:pPr>
              <w:ind w:left="859" w:hanging="859"/>
              <w:jc w:val="center"/>
              <w:rPr>
                <w:szCs w:val="20"/>
              </w:rPr>
            </w:pPr>
            <w:r>
              <w:rPr>
                <w:szCs w:val="20"/>
              </w:rPr>
              <w:t>30</w:t>
            </w:r>
          </w:p>
        </w:tc>
        <w:tc>
          <w:tcPr>
            <w:tcW w:w="771" w:type="pct"/>
            <w:vAlign w:val="center"/>
          </w:tcPr>
          <w:p w14:paraId="592B83B4" w14:textId="77777777" w:rsidR="00DA1207" w:rsidRPr="00406E19" w:rsidRDefault="00DA1207" w:rsidP="00A6325C">
            <w:pPr>
              <w:ind w:left="859" w:hanging="859"/>
              <w:jc w:val="center"/>
              <w:rPr>
                <w:szCs w:val="20"/>
              </w:rPr>
            </w:pPr>
          </w:p>
        </w:tc>
      </w:tr>
      <w:tr w:rsidR="00130EA5" w:rsidRPr="00406E19" w14:paraId="09D3205D" w14:textId="77777777" w:rsidTr="00EA415B">
        <w:tc>
          <w:tcPr>
            <w:tcW w:w="3588" w:type="pct"/>
            <w:vAlign w:val="center"/>
          </w:tcPr>
          <w:p w14:paraId="431CF5BA" w14:textId="23D60BD6" w:rsidR="00130EA5" w:rsidRPr="00130EA5" w:rsidRDefault="00130EA5" w:rsidP="00A6325C">
            <w:pPr>
              <w:ind w:left="859" w:hanging="859"/>
            </w:pPr>
            <w:r w:rsidRPr="00130EA5">
              <w:t>Field Experience: School Teams</w:t>
            </w:r>
          </w:p>
        </w:tc>
        <w:tc>
          <w:tcPr>
            <w:tcW w:w="641" w:type="pct"/>
            <w:vAlign w:val="center"/>
          </w:tcPr>
          <w:p w14:paraId="490BB7A3" w14:textId="69B0C919" w:rsidR="00130EA5" w:rsidRPr="00406E19" w:rsidRDefault="00360133" w:rsidP="00A6325C">
            <w:pPr>
              <w:ind w:left="859" w:hanging="859"/>
              <w:jc w:val="center"/>
              <w:rPr>
                <w:szCs w:val="20"/>
              </w:rPr>
            </w:pPr>
            <w:r>
              <w:rPr>
                <w:szCs w:val="20"/>
              </w:rPr>
              <w:t>30</w:t>
            </w:r>
          </w:p>
        </w:tc>
        <w:tc>
          <w:tcPr>
            <w:tcW w:w="771" w:type="pct"/>
            <w:vAlign w:val="center"/>
          </w:tcPr>
          <w:p w14:paraId="6190C49A" w14:textId="77777777" w:rsidR="00130EA5" w:rsidRPr="00406E19" w:rsidRDefault="00130EA5" w:rsidP="00A6325C">
            <w:pPr>
              <w:ind w:left="859" w:hanging="859"/>
              <w:jc w:val="center"/>
              <w:rPr>
                <w:szCs w:val="20"/>
              </w:rPr>
            </w:pPr>
          </w:p>
        </w:tc>
      </w:tr>
      <w:tr w:rsidR="00AC14C7" w:rsidRPr="00406E19" w14:paraId="1BF90FA5" w14:textId="77777777" w:rsidTr="00EA415B">
        <w:tc>
          <w:tcPr>
            <w:tcW w:w="3588" w:type="pct"/>
            <w:tcBorders>
              <w:right w:val="nil"/>
            </w:tcBorders>
            <w:shd w:val="clear" w:color="auto" w:fill="D8D9DA"/>
            <w:vAlign w:val="center"/>
          </w:tcPr>
          <w:p w14:paraId="4391D628" w14:textId="77777777" w:rsidR="00AC14C7" w:rsidRPr="00406E19" w:rsidRDefault="4948C66D" w:rsidP="00AC14C7">
            <w:pPr>
              <w:ind w:left="859" w:hanging="859"/>
              <w:rPr>
                <w:szCs w:val="20"/>
              </w:rPr>
            </w:pPr>
            <w:r w:rsidRPr="00406E19">
              <w:rPr>
                <w:b/>
                <w:bCs/>
              </w:rPr>
              <w:t xml:space="preserve">Week 6 </w:t>
            </w:r>
          </w:p>
        </w:tc>
        <w:tc>
          <w:tcPr>
            <w:tcW w:w="641" w:type="pct"/>
            <w:tcBorders>
              <w:left w:val="nil"/>
              <w:right w:val="nil"/>
            </w:tcBorders>
            <w:shd w:val="clear" w:color="auto" w:fill="D8D9DA"/>
            <w:vAlign w:val="center"/>
          </w:tcPr>
          <w:p w14:paraId="4CD1867C" w14:textId="77777777" w:rsidR="00AC14C7" w:rsidRPr="00406E19" w:rsidRDefault="00AC14C7" w:rsidP="00AC14C7">
            <w:pPr>
              <w:ind w:left="859" w:hanging="859"/>
              <w:jc w:val="center"/>
              <w:rPr>
                <w:szCs w:val="20"/>
              </w:rPr>
            </w:pPr>
          </w:p>
        </w:tc>
        <w:tc>
          <w:tcPr>
            <w:tcW w:w="771" w:type="pct"/>
            <w:tcBorders>
              <w:left w:val="nil"/>
            </w:tcBorders>
            <w:shd w:val="clear" w:color="auto" w:fill="D8D9DA"/>
            <w:vAlign w:val="center"/>
          </w:tcPr>
          <w:p w14:paraId="1D21279A" w14:textId="77777777" w:rsidR="00AC14C7" w:rsidRPr="00406E19" w:rsidRDefault="00AC14C7" w:rsidP="00AC14C7">
            <w:pPr>
              <w:ind w:left="859" w:hanging="859"/>
              <w:jc w:val="center"/>
              <w:rPr>
                <w:szCs w:val="20"/>
              </w:rPr>
            </w:pPr>
          </w:p>
        </w:tc>
      </w:tr>
      <w:tr w:rsidR="00DA1207" w:rsidRPr="00406E19" w14:paraId="5CA3C6C7" w14:textId="77777777" w:rsidTr="00EA415B">
        <w:tc>
          <w:tcPr>
            <w:tcW w:w="3588" w:type="pct"/>
            <w:vAlign w:val="center"/>
          </w:tcPr>
          <w:p w14:paraId="3CD9F878" w14:textId="2FCB4990" w:rsidR="00DA1207" w:rsidRPr="00406E19" w:rsidRDefault="00130EA5" w:rsidP="4948C66D">
            <w:pPr>
              <w:ind w:left="859" w:hanging="859"/>
            </w:pPr>
            <w:r w:rsidRPr="00130EA5">
              <w:t>Discussion: Stages of Program Implementation</w:t>
            </w:r>
          </w:p>
        </w:tc>
        <w:tc>
          <w:tcPr>
            <w:tcW w:w="641" w:type="pct"/>
            <w:vAlign w:val="center"/>
          </w:tcPr>
          <w:p w14:paraId="111DF108" w14:textId="1D0376ED" w:rsidR="00DA1207" w:rsidRPr="00406E19" w:rsidRDefault="00360133" w:rsidP="00A6325C">
            <w:pPr>
              <w:ind w:left="859" w:hanging="859"/>
              <w:jc w:val="center"/>
              <w:rPr>
                <w:szCs w:val="20"/>
              </w:rPr>
            </w:pPr>
            <w:r>
              <w:rPr>
                <w:szCs w:val="20"/>
              </w:rPr>
              <w:t>10</w:t>
            </w:r>
          </w:p>
        </w:tc>
        <w:tc>
          <w:tcPr>
            <w:tcW w:w="771" w:type="pct"/>
            <w:vAlign w:val="center"/>
          </w:tcPr>
          <w:p w14:paraId="44B486CA" w14:textId="77777777" w:rsidR="00DA1207" w:rsidRPr="00406E19" w:rsidRDefault="00DA1207" w:rsidP="00A6325C">
            <w:pPr>
              <w:ind w:left="859" w:hanging="859"/>
              <w:jc w:val="center"/>
              <w:rPr>
                <w:szCs w:val="20"/>
              </w:rPr>
            </w:pPr>
          </w:p>
        </w:tc>
      </w:tr>
      <w:tr w:rsidR="00DA1207" w:rsidRPr="00406E19" w14:paraId="0B386F81" w14:textId="77777777" w:rsidTr="00EA415B">
        <w:tc>
          <w:tcPr>
            <w:tcW w:w="3588" w:type="pct"/>
            <w:tcBorders>
              <w:bottom w:val="single" w:sz="4" w:space="0" w:color="auto"/>
            </w:tcBorders>
            <w:vAlign w:val="center"/>
          </w:tcPr>
          <w:p w14:paraId="120DA081" w14:textId="6478C2A6" w:rsidR="00DA1207" w:rsidRPr="00406E19" w:rsidRDefault="00130EA5" w:rsidP="00A6325C">
            <w:pPr>
              <w:ind w:left="859" w:hanging="859"/>
              <w:rPr>
                <w:szCs w:val="20"/>
              </w:rPr>
            </w:pPr>
            <w:r w:rsidRPr="00130EA5">
              <w:t>Discussion: Factors that Affect Program Implementation</w:t>
            </w:r>
          </w:p>
        </w:tc>
        <w:tc>
          <w:tcPr>
            <w:tcW w:w="641" w:type="pct"/>
            <w:tcBorders>
              <w:bottom w:val="single" w:sz="4" w:space="0" w:color="auto"/>
            </w:tcBorders>
            <w:vAlign w:val="center"/>
          </w:tcPr>
          <w:p w14:paraId="2FD33108" w14:textId="3DD42A16" w:rsidR="00DA1207" w:rsidRPr="00406E19" w:rsidRDefault="00360133" w:rsidP="00A6325C">
            <w:pPr>
              <w:ind w:left="859" w:hanging="859"/>
              <w:jc w:val="center"/>
              <w:rPr>
                <w:szCs w:val="20"/>
              </w:rPr>
            </w:pPr>
            <w:r>
              <w:rPr>
                <w:szCs w:val="20"/>
              </w:rPr>
              <w:t>10</w:t>
            </w:r>
          </w:p>
        </w:tc>
        <w:tc>
          <w:tcPr>
            <w:tcW w:w="771" w:type="pct"/>
            <w:tcBorders>
              <w:bottom w:val="single" w:sz="4" w:space="0" w:color="auto"/>
            </w:tcBorders>
            <w:vAlign w:val="center"/>
          </w:tcPr>
          <w:p w14:paraId="540CD446" w14:textId="77777777" w:rsidR="00DA1207" w:rsidRPr="00406E19" w:rsidRDefault="00DA1207" w:rsidP="00A6325C">
            <w:pPr>
              <w:ind w:left="859" w:hanging="859"/>
              <w:jc w:val="center"/>
              <w:rPr>
                <w:szCs w:val="20"/>
              </w:rPr>
            </w:pPr>
          </w:p>
        </w:tc>
      </w:tr>
      <w:tr w:rsidR="00130EA5" w:rsidRPr="00406E19" w14:paraId="54DB588C" w14:textId="77777777" w:rsidTr="00EA415B">
        <w:tc>
          <w:tcPr>
            <w:tcW w:w="3588" w:type="pct"/>
            <w:tcBorders>
              <w:bottom w:val="single" w:sz="4" w:space="0" w:color="auto"/>
            </w:tcBorders>
            <w:vAlign w:val="center"/>
          </w:tcPr>
          <w:p w14:paraId="7795AE20" w14:textId="26D26928" w:rsidR="00130EA5" w:rsidRPr="00130EA5" w:rsidRDefault="00130EA5" w:rsidP="00A6325C">
            <w:pPr>
              <w:ind w:left="859" w:hanging="859"/>
            </w:pPr>
            <w:r w:rsidRPr="00130EA5">
              <w:t>Case Study: Needs Assessment</w:t>
            </w:r>
          </w:p>
        </w:tc>
        <w:tc>
          <w:tcPr>
            <w:tcW w:w="641" w:type="pct"/>
            <w:tcBorders>
              <w:bottom w:val="single" w:sz="4" w:space="0" w:color="auto"/>
            </w:tcBorders>
            <w:vAlign w:val="center"/>
          </w:tcPr>
          <w:p w14:paraId="4445F52A" w14:textId="390DCD83" w:rsidR="00130EA5" w:rsidRPr="00406E19" w:rsidRDefault="00360133" w:rsidP="00A6325C">
            <w:pPr>
              <w:ind w:left="859" w:hanging="859"/>
              <w:jc w:val="center"/>
              <w:rPr>
                <w:szCs w:val="20"/>
              </w:rPr>
            </w:pPr>
            <w:r>
              <w:rPr>
                <w:szCs w:val="20"/>
              </w:rPr>
              <w:t>30</w:t>
            </w:r>
          </w:p>
        </w:tc>
        <w:tc>
          <w:tcPr>
            <w:tcW w:w="771" w:type="pct"/>
            <w:tcBorders>
              <w:bottom w:val="single" w:sz="4" w:space="0" w:color="auto"/>
            </w:tcBorders>
            <w:vAlign w:val="center"/>
          </w:tcPr>
          <w:p w14:paraId="4ADB29B1" w14:textId="77777777" w:rsidR="00130EA5" w:rsidRPr="00406E19" w:rsidRDefault="00130EA5" w:rsidP="00A6325C">
            <w:pPr>
              <w:ind w:left="859" w:hanging="859"/>
              <w:jc w:val="center"/>
              <w:rPr>
                <w:szCs w:val="20"/>
              </w:rPr>
            </w:pPr>
          </w:p>
        </w:tc>
      </w:tr>
      <w:tr w:rsidR="00130EA5" w:rsidRPr="00406E19" w14:paraId="5B011DA1" w14:textId="77777777" w:rsidTr="00EA415B">
        <w:tc>
          <w:tcPr>
            <w:tcW w:w="3588" w:type="pct"/>
            <w:tcBorders>
              <w:bottom w:val="single" w:sz="4" w:space="0" w:color="auto"/>
            </w:tcBorders>
            <w:vAlign w:val="center"/>
          </w:tcPr>
          <w:p w14:paraId="79800A00" w14:textId="11123906" w:rsidR="00130EA5" w:rsidRPr="00130EA5" w:rsidRDefault="00130EA5" w:rsidP="00A6325C">
            <w:pPr>
              <w:ind w:left="859" w:hanging="859"/>
            </w:pPr>
            <w:r w:rsidRPr="00130EA5">
              <w:t>Field Experience: Assessing Needs, Analyzing, and Planning</w:t>
            </w:r>
          </w:p>
        </w:tc>
        <w:tc>
          <w:tcPr>
            <w:tcW w:w="641" w:type="pct"/>
            <w:tcBorders>
              <w:bottom w:val="single" w:sz="4" w:space="0" w:color="auto"/>
            </w:tcBorders>
            <w:vAlign w:val="center"/>
          </w:tcPr>
          <w:p w14:paraId="400C9B4F" w14:textId="41576D0A" w:rsidR="00130EA5" w:rsidRPr="00406E19" w:rsidRDefault="00360133" w:rsidP="00A6325C">
            <w:pPr>
              <w:ind w:left="859" w:hanging="859"/>
              <w:jc w:val="center"/>
              <w:rPr>
                <w:szCs w:val="20"/>
              </w:rPr>
            </w:pPr>
            <w:r>
              <w:rPr>
                <w:szCs w:val="20"/>
              </w:rPr>
              <w:t>30</w:t>
            </w:r>
          </w:p>
        </w:tc>
        <w:tc>
          <w:tcPr>
            <w:tcW w:w="771" w:type="pct"/>
            <w:tcBorders>
              <w:bottom w:val="single" w:sz="4" w:space="0" w:color="auto"/>
            </w:tcBorders>
            <w:vAlign w:val="center"/>
          </w:tcPr>
          <w:p w14:paraId="3EAF0289" w14:textId="77777777" w:rsidR="00130EA5" w:rsidRPr="00406E19" w:rsidRDefault="00130EA5" w:rsidP="00A6325C">
            <w:pPr>
              <w:ind w:left="859" w:hanging="859"/>
              <w:jc w:val="center"/>
              <w:rPr>
                <w:szCs w:val="20"/>
              </w:rPr>
            </w:pPr>
          </w:p>
        </w:tc>
      </w:tr>
      <w:tr w:rsidR="00AC14C7" w:rsidRPr="00406E19" w14:paraId="76D2BAA8" w14:textId="77777777" w:rsidTr="00EA415B">
        <w:trPr>
          <w:trHeight w:val="242"/>
        </w:trPr>
        <w:tc>
          <w:tcPr>
            <w:tcW w:w="3588" w:type="pct"/>
            <w:tcBorders>
              <w:right w:val="nil"/>
            </w:tcBorders>
            <w:shd w:val="clear" w:color="auto" w:fill="D8D9DA"/>
            <w:vAlign w:val="center"/>
          </w:tcPr>
          <w:p w14:paraId="0F1A54D3" w14:textId="77777777" w:rsidR="00AC14C7" w:rsidRPr="00406E19" w:rsidRDefault="4948C66D" w:rsidP="00AC14C7">
            <w:pPr>
              <w:ind w:left="859" w:hanging="859"/>
              <w:rPr>
                <w:szCs w:val="20"/>
              </w:rPr>
            </w:pPr>
            <w:r w:rsidRPr="00406E19">
              <w:rPr>
                <w:b/>
                <w:bCs/>
              </w:rPr>
              <w:t xml:space="preserve">Week 7 </w:t>
            </w:r>
          </w:p>
        </w:tc>
        <w:tc>
          <w:tcPr>
            <w:tcW w:w="641" w:type="pct"/>
            <w:tcBorders>
              <w:left w:val="nil"/>
              <w:right w:val="nil"/>
            </w:tcBorders>
            <w:shd w:val="clear" w:color="auto" w:fill="D8D9DA"/>
            <w:vAlign w:val="center"/>
          </w:tcPr>
          <w:p w14:paraId="0034D588" w14:textId="77777777" w:rsidR="00AC14C7" w:rsidRPr="00406E19" w:rsidRDefault="00AC14C7" w:rsidP="00AC14C7">
            <w:pPr>
              <w:ind w:left="859" w:hanging="859"/>
              <w:jc w:val="center"/>
              <w:rPr>
                <w:szCs w:val="20"/>
              </w:rPr>
            </w:pPr>
          </w:p>
        </w:tc>
        <w:tc>
          <w:tcPr>
            <w:tcW w:w="771" w:type="pct"/>
            <w:tcBorders>
              <w:left w:val="nil"/>
            </w:tcBorders>
            <w:shd w:val="clear" w:color="auto" w:fill="D8D9DA"/>
            <w:vAlign w:val="center"/>
          </w:tcPr>
          <w:p w14:paraId="05F082B3" w14:textId="77777777" w:rsidR="00AC14C7" w:rsidRPr="00406E19" w:rsidRDefault="00AC14C7" w:rsidP="00AC14C7">
            <w:pPr>
              <w:ind w:left="859" w:hanging="859"/>
              <w:jc w:val="center"/>
              <w:rPr>
                <w:szCs w:val="20"/>
              </w:rPr>
            </w:pPr>
          </w:p>
        </w:tc>
      </w:tr>
      <w:tr w:rsidR="00DA1207" w:rsidRPr="00406E19" w14:paraId="3098D058" w14:textId="77777777" w:rsidTr="00EA415B">
        <w:tc>
          <w:tcPr>
            <w:tcW w:w="3588" w:type="pct"/>
            <w:vAlign w:val="center"/>
          </w:tcPr>
          <w:p w14:paraId="0D4FBF00" w14:textId="517A4EF4" w:rsidR="00DA1207" w:rsidRPr="00406E19" w:rsidRDefault="00130EA5" w:rsidP="4948C66D">
            <w:pPr>
              <w:ind w:left="859" w:hanging="859"/>
            </w:pPr>
            <w:r w:rsidRPr="00130EA5">
              <w:t>Discussion: Successful Professional Development</w:t>
            </w:r>
          </w:p>
        </w:tc>
        <w:tc>
          <w:tcPr>
            <w:tcW w:w="641" w:type="pct"/>
            <w:vAlign w:val="center"/>
          </w:tcPr>
          <w:p w14:paraId="475F08FD" w14:textId="18A2B80D" w:rsidR="00DA1207" w:rsidRPr="00406E19" w:rsidRDefault="00360133" w:rsidP="00A6325C">
            <w:pPr>
              <w:ind w:left="859" w:hanging="859"/>
              <w:jc w:val="center"/>
              <w:rPr>
                <w:szCs w:val="20"/>
              </w:rPr>
            </w:pPr>
            <w:r>
              <w:rPr>
                <w:szCs w:val="20"/>
              </w:rPr>
              <w:t>10</w:t>
            </w:r>
          </w:p>
        </w:tc>
        <w:tc>
          <w:tcPr>
            <w:tcW w:w="771" w:type="pct"/>
            <w:vAlign w:val="center"/>
          </w:tcPr>
          <w:p w14:paraId="23E8AF46" w14:textId="77777777" w:rsidR="00DA1207" w:rsidRPr="00406E19" w:rsidRDefault="00DA1207" w:rsidP="00A6325C">
            <w:pPr>
              <w:ind w:left="859" w:hanging="859"/>
              <w:jc w:val="center"/>
              <w:rPr>
                <w:szCs w:val="20"/>
              </w:rPr>
            </w:pPr>
          </w:p>
        </w:tc>
      </w:tr>
      <w:tr w:rsidR="00DA1207" w:rsidRPr="00406E19" w14:paraId="412D1E4E" w14:textId="77777777" w:rsidTr="00EA415B">
        <w:tc>
          <w:tcPr>
            <w:tcW w:w="3588" w:type="pct"/>
            <w:vAlign w:val="center"/>
          </w:tcPr>
          <w:p w14:paraId="717D977B" w14:textId="46A2ACFF" w:rsidR="00DA1207" w:rsidRPr="00406E19" w:rsidRDefault="00130EA5" w:rsidP="00A6325C">
            <w:pPr>
              <w:ind w:left="859" w:hanging="859"/>
              <w:rPr>
                <w:szCs w:val="20"/>
              </w:rPr>
            </w:pPr>
            <w:r w:rsidRPr="00130EA5">
              <w:t>Field Experience Assignment: Professional Development</w:t>
            </w:r>
          </w:p>
        </w:tc>
        <w:tc>
          <w:tcPr>
            <w:tcW w:w="641" w:type="pct"/>
            <w:vAlign w:val="center"/>
          </w:tcPr>
          <w:p w14:paraId="7A294FE0" w14:textId="7C329F23" w:rsidR="00DA1207" w:rsidRPr="00406E19" w:rsidRDefault="00360133" w:rsidP="00A6325C">
            <w:pPr>
              <w:ind w:left="859" w:hanging="859"/>
              <w:jc w:val="center"/>
              <w:rPr>
                <w:szCs w:val="20"/>
              </w:rPr>
            </w:pPr>
            <w:r>
              <w:rPr>
                <w:szCs w:val="20"/>
              </w:rPr>
              <w:t>30</w:t>
            </w:r>
          </w:p>
        </w:tc>
        <w:tc>
          <w:tcPr>
            <w:tcW w:w="771" w:type="pct"/>
            <w:vAlign w:val="center"/>
          </w:tcPr>
          <w:p w14:paraId="1DEA50DE" w14:textId="77777777" w:rsidR="00DA1207" w:rsidRPr="00406E19" w:rsidRDefault="00DA1207" w:rsidP="00A6325C">
            <w:pPr>
              <w:ind w:left="859" w:hanging="859"/>
              <w:jc w:val="center"/>
              <w:rPr>
                <w:szCs w:val="20"/>
              </w:rPr>
            </w:pPr>
          </w:p>
        </w:tc>
      </w:tr>
      <w:tr w:rsidR="00130EA5" w:rsidRPr="00406E19" w14:paraId="5EDDC953" w14:textId="77777777" w:rsidTr="00EA415B">
        <w:tc>
          <w:tcPr>
            <w:tcW w:w="3588" w:type="pct"/>
            <w:vAlign w:val="center"/>
          </w:tcPr>
          <w:p w14:paraId="5553FD43" w14:textId="68839DED" w:rsidR="00130EA5" w:rsidRPr="00130EA5" w:rsidRDefault="00130EA5" w:rsidP="00A6325C">
            <w:pPr>
              <w:ind w:left="859" w:hanging="859"/>
            </w:pPr>
            <w:r w:rsidRPr="00130EA5">
              <w:t>Field Experience: Professional Development Evaluation</w:t>
            </w:r>
          </w:p>
        </w:tc>
        <w:tc>
          <w:tcPr>
            <w:tcW w:w="641" w:type="pct"/>
            <w:vAlign w:val="center"/>
          </w:tcPr>
          <w:p w14:paraId="1227DB58" w14:textId="674669E7" w:rsidR="00130EA5" w:rsidRPr="00406E19" w:rsidRDefault="00360133" w:rsidP="00A6325C">
            <w:pPr>
              <w:ind w:left="859" w:hanging="859"/>
              <w:jc w:val="center"/>
              <w:rPr>
                <w:szCs w:val="20"/>
              </w:rPr>
            </w:pPr>
            <w:r>
              <w:rPr>
                <w:szCs w:val="20"/>
              </w:rPr>
              <w:t>30</w:t>
            </w:r>
          </w:p>
        </w:tc>
        <w:tc>
          <w:tcPr>
            <w:tcW w:w="771" w:type="pct"/>
            <w:vAlign w:val="center"/>
          </w:tcPr>
          <w:p w14:paraId="1E1676F1" w14:textId="77777777" w:rsidR="00130EA5" w:rsidRPr="00406E19" w:rsidRDefault="00130EA5" w:rsidP="00A6325C">
            <w:pPr>
              <w:ind w:left="859" w:hanging="859"/>
              <w:jc w:val="center"/>
              <w:rPr>
                <w:szCs w:val="20"/>
              </w:rPr>
            </w:pPr>
          </w:p>
        </w:tc>
      </w:tr>
      <w:tr w:rsidR="00130EA5" w:rsidRPr="00406E19" w14:paraId="5662C3E9" w14:textId="77777777" w:rsidTr="00EA415B">
        <w:tc>
          <w:tcPr>
            <w:tcW w:w="3588" w:type="pct"/>
            <w:vAlign w:val="center"/>
          </w:tcPr>
          <w:p w14:paraId="0294F1E9" w14:textId="60181265" w:rsidR="00130EA5" w:rsidRPr="00130EA5" w:rsidRDefault="00130EA5" w:rsidP="00A6325C">
            <w:pPr>
              <w:ind w:left="859" w:hanging="859"/>
            </w:pPr>
            <w:r w:rsidRPr="00130EA5">
              <w:t>Field Experience: Professional Development Survey</w:t>
            </w:r>
          </w:p>
        </w:tc>
        <w:tc>
          <w:tcPr>
            <w:tcW w:w="641" w:type="pct"/>
            <w:vAlign w:val="center"/>
          </w:tcPr>
          <w:p w14:paraId="27113A68" w14:textId="2C79F356" w:rsidR="00130EA5" w:rsidRPr="00406E19" w:rsidRDefault="00360133" w:rsidP="00A6325C">
            <w:pPr>
              <w:ind w:left="859" w:hanging="859"/>
              <w:jc w:val="center"/>
              <w:rPr>
                <w:szCs w:val="20"/>
              </w:rPr>
            </w:pPr>
            <w:r>
              <w:rPr>
                <w:szCs w:val="20"/>
              </w:rPr>
              <w:t>30</w:t>
            </w:r>
          </w:p>
        </w:tc>
        <w:tc>
          <w:tcPr>
            <w:tcW w:w="771" w:type="pct"/>
            <w:vAlign w:val="center"/>
          </w:tcPr>
          <w:p w14:paraId="5AFA7B8D" w14:textId="77777777" w:rsidR="00130EA5" w:rsidRPr="00406E19" w:rsidRDefault="00130EA5" w:rsidP="00A6325C">
            <w:pPr>
              <w:ind w:left="859" w:hanging="859"/>
              <w:jc w:val="center"/>
              <w:rPr>
                <w:szCs w:val="20"/>
              </w:rPr>
            </w:pPr>
          </w:p>
        </w:tc>
      </w:tr>
      <w:tr w:rsidR="00EA415B" w:rsidRPr="00406E19" w14:paraId="07493D54" w14:textId="77777777" w:rsidTr="00EA415B">
        <w:tc>
          <w:tcPr>
            <w:tcW w:w="3588" w:type="pct"/>
            <w:tcBorders>
              <w:right w:val="nil"/>
            </w:tcBorders>
            <w:shd w:val="clear" w:color="auto" w:fill="D8D9DA"/>
            <w:vAlign w:val="center"/>
          </w:tcPr>
          <w:p w14:paraId="45D86D92" w14:textId="2FA3242D" w:rsidR="00EA415B" w:rsidRPr="00406E19" w:rsidRDefault="00EA415B" w:rsidP="00EA415B">
            <w:pPr>
              <w:ind w:left="859" w:hanging="859"/>
              <w:rPr>
                <w:szCs w:val="20"/>
              </w:rPr>
            </w:pPr>
            <w:r w:rsidRPr="00406E19">
              <w:rPr>
                <w:b/>
                <w:bCs/>
              </w:rPr>
              <w:t xml:space="preserve">Week 8 </w:t>
            </w:r>
          </w:p>
        </w:tc>
        <w:tc>
          <w:tcPr>
            <w:tcW w:w="641" w:type="pct"/>
            <w:tcBorders>
              <w:left w:val="nil"/>
              <w:right w:val="nil"/>
            </w:tcBorders>
            <w:shd w:val="clear" w:color="auto" w:fill="D8D9DA"/>
            <w:vAlign w:val="center"/>
          </w:tcPr>
          <w:p w14:paraId="1AF06736" w14:textId="77777777" w:rsidR="00EA415B" w:rsidRPr="00406E19" w:rsidRDefault="00EA415B" w:rsidP="00EA415B">
            <w:pPr>
              <w:ind w:left="859" w:hanging="859"/>
              <w:jc w:val="center"/>
              <w:rPr>
                <w:szCs w:val="20"/>
              </w:rPr>
            </w:pPr>
          </w:p>
        </w:tc>
        <w:tc>
          <w:tcPr>
            <w:tcW w:w="771" w:type="pct"/>
            <w:tcBorders>
              <w:left w:val="nil"/>
            </w:tcBorders>
            <w:shd w:val="clear" w:color="auto" w:fill="D8D9DA"/>
            <w:vAlign w:val="center"/>
          </w:tcPr>
          <w:p w14:paraId="13B44F0C" w14:textId="77777777" w:rsidR="00EA415B" w:rsidRPr="00406E19" w:rsidRDefault="00EA415B" w:rsidP="00EA415B">
            <w:pPr>
              <w:ind w:left="859" w:hanging="859"/>
              <w:jc w:val="center"/>
              <w:rPr>
                <w:szCs w:val="20"/>
              </w:rPr>
            </w:pPr>
          </w:p>
        </w:tc>
      </w:tr>
      <w:tr w:rsidR="00EA415B" w:rsidRPr="00406E19" w14:paraId="7C40B111" w14:textId="77777777" w:rsidTr="00EA415B">
        <w:tc>
          <w:tcPr>
            <w:tcW w:w="3588" w:type="pct"/>
            <w:vAlign w:val="center"/>
          </w:tcPr>
          <w:p w14:paraId="1FC27B50" w14:textId="2794EBB9" w:rsidR="00EA415B" w:rsidRPr="00406E19" w:rsidRDefault="00F335E2" w:rsidP="00EA415B">
            <w:pPr>
              <w:ind w:left="859" w:hanging="859"/>
            </w:pPr>
            <w:r w:rsidRPr="00F335E2">
              <w:t>Discussion: Characteristics of Clinical Supervision</w:t>
            </w:r>
          </w:p>
        </w:tc>
        <w:tc>
          <w:tcPr>
            <w:tcW w:w="641" w:type="pct"/>
            <w:vAlign w:val="center"/>
          </w:tcPr>
          <w:p w14:paraId="03015D98" w14:textId="49DF9F14" w:rsidR="00EA415B" w:rsidRPr="00406E19" w:rsidRDefault="00360133" w:rsidP="00EA415B">
            <w:pPr>
              <w:ind w:left="859" w:hanging="859"/>
              <w:jc w:val="center"/>
              <w:rPr>
                <w:szCs w:val="20"/>
              </w:rPr>
            </w:pPr>
            <w:r>
              <w:rPr>
                <w:szCs w:val="20"/>
              </w:rPr>
              <w:t>10</w:t>
            </w:r>
          </w:p>
        </w:tc>
        <w:tc>
          <w:tcPr>
            <w:tcW w:w="771" w:type="pct"/>
            <w:vAlign w:val="center"/>
          </w:tcPr>
          <w:p w14:paraId="6670462A" w14:textId="77777777" w:rsidR="00EA415B" w:rsidRPr="00406E19" w:rsidRDefault="00EA415B" w:rsidP="00EA415B">
            <w:pPr>
              <w:ind w:left="859" w:hanging="859"/>
              <w:jc w:val="center"/>
              <w:rPr>
                <w:szCs w:val="20"/>
              </w:rPr>
            </w:pPr>
          </w:p>
        </w:tc>
      </w:tr>
      <w:tr w:rsidR="00EA415B" w:rsidRPr="00406E19" w14:paraId="11F690D9" w14:textId="77777777" w:rsidTr="00EA415B">
        <w:tc>
          <w:tcPr>
            <w:tcW w:w="3588" w:type="pct"/>
            <w:vAlign w:val="center"/>
          </w:tcPr>
          <w:p w14:paraId="58D5DB06" w14:textId="1B93C6AB" w:rsidR="00EA415B" w:rsidRPr="00406E19" w:rsidRDefault="00F335E2" w:rsidP="00EA415B">
            <w:pPr>
              <w:ind w:left="859" w:hanging="859"/>
              <w:rPr>
                <w:szCs w:val="20"/>
              </w:rPr>
            </w:pPr>
            <w:r w:rsidRPr="00F335E2">
              <w:t>Discussion: Why Teachers Need Feedback</w:t>
            </w:r>
          </w:p>
        </w:tc>
        <w:tc>
          <w:tcPr>
            <w:tcW w:w="641" w:type="pct"/>
            <w:vAlign w:val="center"/>
          </w:tcPr>
          <w:p w14:paraId="1F406D24" w14:textId="29F19F30" w:rsidR="00EA415B" w:rsidRPr="00406E19" w:rsidRDefault="00360133" w:rsidP="00EA415B">
            <w:pPr>
              <w:ind w:left="859" w:hanging="859"/>
              <w:jc w:val="center"/>
              <w:rPr>
                <w:szCs w:val="20"/>
              </w:rPr>
            </w:pPr>
            <w:r>
              <w:rPr>
                <w:szCs w:val="20"/>
              </w:rPr>
              <w:t>10</w:t>
            </w:r>
          </w:p>
        </w:tc>
        <w:tc>
          <w:tcPr>
            <w:tcW w:w="771" w:type="pct"/>
            <w:vAlign w:val="center"/>
          </w:tcPr>
          <w:p w14:paraId="05A7D081" w14:textId="77777777" w:rsidR="00EA415B" w:rsidRPr="00406E19" w:rsidRDefault="00EA415B" w:rsidP="00EA415B">
            <w:pPr>
              <w:ind w:left="859" w:hanging="859"/>
              <w:jc w:val="center"/>
              <w:rPr>
                <w:szCs w:val="20"/>
              </w:rPr>
            </w:pPr>
          </w:p>
        </w:tc>
      </w:tr>
      <w:tr w:rsidR="00F335E2" w:rsidRPr="00406E19" w14:paraId="41E8437C" w14:textId="77777777" w:rsidTr="00EA415B">
        <w:tc>
          <w:tcPr>
            <w:tcW w:w="3588" w:type="pct"/>
            <w:vAlign w:val="center"/>
          </w:tcPr>
          <w:p w14:paraId="2F9E0940" w14:textId="5DC56BE5" w:rsidR="00F335E2" w:rsidRPr="00F335E2" w:rsidRDefault="00F335E2" w:rsidP="00EA415B">
            <w:pPr>
              <w:ind w:left="859" w:hanging="859"/>
            </w:pPr>
            <w:r w:rsidRPr="00F335E2">
              <w:t>Case Study: Clinical Supervision</w:t>
            </w:r>
          </w:p>
        </w:tc>
        <w:tc>
          <w:tcPr>
            <w:tcW w:w="641" w:type="pct"/>
            <w:vAlign w:val="center"/>
          </w:tcPr>
          <w:p w14:paraId="5CD5A335" w14:textId="422CDBA0" w:rsidR="00F335E2" w:rsidRPr="00406E19" w:rsidRDefault="00E83911" w:rsidP="00EA415B">
            <w:pPr>
              <w:ind w:left="859" w:hanging="859"/>
              <w:jc w:val="center"/>
              <w:rPr>
                <w:szCs w:val="20"/>
              </w:rPr>
            </w:pPr>
            <w:r>
              <w:rPr>
                <w:szCs w:val="20"/>
              </w:rPr>
              <w:t>25</w:t>
            </w:r>
          </w:p>
        </w:tc>
        <w:tc>
          <w:tcPr>
            <w:tcW w:w="771" w:type="pct"/>
            <w:vAlign w:val="center"/>
          </w:tcPr>
          <w:p w14:paraId="0AE3029F" w14:textId="77777777" w:rsidR="00F335E2" w:rsidRPr="00406E19" w:rsidRDefault="00F335E2" w:rsidP="00EA415B">
            <w:pPr>
              <w:ind w:left="859" w:hanging="859"/>
              <w:jc w:val="center"/>
              <w:rPr>
                <w:szCs w:val="20"/>
              </w:rPr>
            </w:pPr>
          </w:p>
        </w:tc>
      </w:tr>
      <w:tr w:rsidR="00F335E2" w:rsidRPr="00406E19" w14:paraId="40AFB667" w14:textId="77777777" w:rsidTr="00EA415B">
        <w:tc>
          <w:tcPr>
            <w:tcW w:w="3588" w:type="pct"/>
            <w:vAlign w:val="center"/>
          </w:tcPr>
          <w:p w14:paraId="55D364C3" w14:textId="139EB327" w:rsidR="00F335E2" w:rsidRPr="00F335E2" w:rsidRDefault="00F335E2" w:rsidP="00EA415B">
            <w:pPr>
              <w:ind w:left="859" w:hanging="859"/>
            </w:pPr>
            <w:r w:rsidRPr="00F335E2">
              <w:t xml:space="preserve">Differentiating Mentoring </w:t>
            </w:r>
            <w:r w:rsidR="006B4699">
              <w:t>F</w:t>
            </w:r>
            <w:r w:rsidRPr="00F335E2">
              <w:t>rom Coaching</w:t>
            </w:r>
          </w:p>
        </w:tc>
        <w:tc>
          <w:tcPr>
            <w:tcW w:w="641" w:type="pct"/>
            <w:vAlign w:val="center"/>
          </w:tcPr>
          <w:p w14:paraId="29CD7105" w14:textId="2A942B47" w:rsidR="00F335E2" w:rsidRPr="00406E19" w:rsidRDefault="00E83911" w:rsidP="00EA415B">
            <w:pPr>
              <w:ind w:left="859" w:hanging="859"/>
              <w:jc w:val="center"/>
              <w:rPr>
                <w:szCs w:val="20"/>
              </w:rPr>
            </w:pPr>
            <w:r>
              <w:rPr>
                <w:szCs w:val="20"/>
              </w:rPr>
              <w:t>15</w:t>
            </w:r>
          </w:p>
        </w:tc>
        <w:tc>
          <w:tcPr>
            <w:tcW w:w="771" w:type="pct"/>
            <w:vAlign w:val="center"/>
          </w:tcPr>
          <w:p w14:paraId="4975A109" w14:textId="77777777" w:rsidR="00F335E2" w:rsidRPr="00406E19" w:rsidRDefault="00F335E2" w:rsidP="00EA415B">
            <w:pPr>
              <w:ind w:left="859" w:hanging="859"/>
              <w:jc w:val="center"/>
              <w:rPr>
                <w:szCs w:val="20"/>
              </w:rPr>
            </w:pPr>
          </w:p>
        </w:tc>
      </w:tr>
      <w:tr w:rsidR="00F335E2" w:rsidRPr="00406E19" w14:paraId="4F810E70" w14:textId="77777777" w:rsidTr="00EA415B">
        <w:tc>
          <w:tcPr>
            <w:tcW w:w="3588" w:type="pct"/>
            <w:vAlign w:val="center"/>
          </w:tcPr>
          <w:p w14:paraId="4CD90527" w14:textId="6C920B5F" w:rsidR="00F335E2" w:rsidRPr="00F335E2" w:rsidRDefault="00F335E2" w:rsidP="00EA415B">
            <w:pPr>
              <w:ind w:left="859" w:hanging="859"/>
            </w:pPr>
            <w:r w:rsidRPr="00F335E2">
              <w:t>Field Experience</w:t>
            </w:r>
          </w:p>
        </w:tc>
        <w:tc>
          <w:tcPr>
            <w:tcW w:w="641" w:type="pct"/>
            <w:vAlign w:val="center"/>
          </w:tcPr>
          <w:p w14:paraId="3CA79584" w14:textId="2722E254" w:rsidR="00F335E2" w:rsidRPr="00406E19" w:rsidRDefault="00360133" w:rsidP="00EA415B">
            <w:pPr>
              <w:ind w:left="859" w:hanging="859"/>
              <w:jc w:val="center"/>
              <w:rPr>
                <w:szCs w:val="20"/>
              </w:rPr>
            </w:pPr>
            <w:r>
              <w:rPr>
                <w:szCs w:val="20"/>
              </w:rPr>
              <w:t>30</w:t>
            </w:r>
          </w:p>
        </w:tc>
        <w:tc>
          <w:tcPr>
            <w:tcW w:w="771" w:type="pct"/>
            <w:vAlign w:val="center"/>
          </w:tcPr>
          <w:p w14:paraId="041FB575" w14:textId="77777777" w:rsidR="00F335E2" w:rsidRPr="00406E19" w:rsidRDefault="00F335E2" w:rsidP="00EA415B">
            <w:pPr>
              <w:ind w:left="859" w:hanging="859"/>
              <w:jc w:val="center"/>
              <w:rPr>
                <w:szCs w:val="20"/>
              </w:rPr>
            </w:pPr>
          </w:p>
        </w:tc>
      </w:tr>
      <w:tr w:rsidR="00EA415B" w:rsidRPr="00406E19" w14:paraId="497D8DD3" w14:textId="77777777" w:rsidTr="00EA415B">
        <w:tc>
          <w:tcPr>
            <w:tcW w:w="3588" w:type="pct"/>
            <w:tcBorders>
              <w:right w:val="nil"/>
            </w:tcBorders>
            <w:shd w:val="clear" w:color="auto" w:fill="D8D9DA"/>
            <w:vAlign w:val="center"/>
          </w:tcPr>
          <w:p w14:paraId="3B1FA036" w14:textId="38963F84" w:rsidR="00EA415B" w:rsidRPr="00406E19" w:rsidRDefault="00EA415B" w:rsidP="00EA415B">
            <w:pPr>
              <w:ind w:left="859" w:hanging="859"/>
              <w:rPr>
                <w:szCs w:val="20"/>
              </w:rPr>
            </w:pPr>
            <w:r w:rsidRPr="00406E19">
              <w:rPr>
                <w:b/>
                <w:bCs/>
              </w:rPr>
              <w:lastRenderedPageBreak/>
              <w:t xml:space="preserve">Week 9 </w:t>
            </w:r>
          </w:p>
        </w:tc>
        <w:tc>
          <w:tcPr>
            <w:tcW w:w="641" w:type="pct"/>
            <w:tcBorders>
              <w:left w:val="nil"/>
              <w:right w:val="nil"/>
            </w:tcBorders>
            <w:shd w:val="clear" w:color="auto" w:fill="D8D9DA"/>
            <w:vAlign w:val="center"/>
          </w:tcPr>
          <w:p w14:paraId="4752071E" w14:textId="77777777" w:rsidR="00EA415B" w:rsidRPr="00406E19" w:rsidRDefault="00EA415B" w:rsidP="00EA415B">
            <w:pPr>
              <w:ind w:left="859" w:hanging="859"/>
              <w:jc w:val="center"/>
              <w:rPr>
                <w:szCs w:val="20"/>
              </w:rPr>
            </w:pPr>
          </w:p>
        </w:tc>
        <w:tc>
          <w:tcPr>
            <w:tcW w:w="771" w:type="pct"/>
            <w:tcBorders>
              <w:left w:val="nil"/>
            </w:tcBorders>
            <w:shd w:val="clear" w:color="auto" w:fill="D8D9DA"/>
            <w:vAlign w:val="center"/>
          </w:tcPr>
          <w:p w14:paraId="30E7D906" w14:textId="77777777" w:rsidR="00EA415B" w:rsidRPr="00406E19" w:rsidRDefault="00EA415B" w:rsidP="00EA415B">
            <w:pPr>
              <w:ind w:left="859" w:hanging="859"/>
              <w:jc w:val="center"/>
              <w:rPr>
                <w:szCs w:val="20"/>
              </w:rPr>
            </w:pPr>
          </w:p>
        </w:tc>
      </w:tr>
      <w:tr w:rsidR="00EA415B" w:rsidRPr="00406E19" w14:paraId="45A2173A" w14:textId="77777777" w:rsidTr="00EA415B">
        <w:tc>
          <w:tcPr>
            <w:tcW w:w="3588" w:type="pct"/>
            <w:vAlign w:val="center"/>
          </w:tcPr>
          <w:p w14:paraId="70B6BEE7" w14:textId="6C9E9252" w:rsidR="00EA415B" w:rsidRPr="00406E19" w:rsidRDefault="00F335E2" w:rsidP="00EA415B">
            <w:pPr>
              <w:ind w:left="859" w:hanging="859"/>
            </w:pPr>
            <w:r w:rsidRPr="00F335E2">
              <w:t>Discussion: Curriculum Beliefs</w:t>
            </w:r>
          </w:p>
        </w:tc>
        <w:tc>
          <w:tcPr>
            <w:tcW w:w="641" w:type="pct"/>
            <w:vAlign w:val="center"/>
          </w:tcPr>
          <w:p w14:paraId="2DC6894C" w14:textId="08484C9A" w:rsidR="00EA415B" w:rsidRPr="00406E19" w:rsidRDefault="00360133" w:rsidP="00EA415B">
            <w:pPr>
              <w:ind w:left="859" w:hanging="859"/>
              <w:jc w:val="center"/>
              <w:rPr>
                <w:szCs w:val="20"/>
              </w:rPr>
            </w:pPr>
            <w:r>
              <w:rPr>
                <w:szCs w:val="20"/>
              </w:rPr>
              <w:t>10</w:t>
            </w:r>
          </w:p>
        </w:tc>
        <w:tc>
          <w:tcPr>
            <w:tcW w:w="771" w:type="pct"/>
            <w:vAlign w:val="center"/>
          </w:tcPr>
          <w:p w14:paraId="348DF94F" w14:textId="77777777" w:rsidR="00EA415B" w:rsidRPr="00406E19" w:rsidRDefault="00EA415B" w:rsidP="00EA415B">
            <w:pPr>
              <w:ind w:left="859" w:hanging="859"/>
              <w:jc w:val="center"/>
              <w:rPr>
                <w:szCs w:val="20"/>
              </w:rPr>
            </w:pPr>
          </w:p>
        </w:tc>
      </w:tr>
      <w:tr w:rsidR="00EA415B" w:rsidRPr="00406E19" w14:paraId="2B148AA0" w14:textId="77777777" w:rsidTr="00EA415B">
        <w:tc>
          <w:tcPr>
            <w:tcW w:w="3588" w:type="pct"/>
            <w:vAlign w:val="center"/>
          </w:tcPr>
          <w:p w14:paraId="7661E981" w14:textId="1D2C9A95" w:rsidR="00EA415B" w:rsidRPr="00406E19" w:rsidRDefault="00F335E2" w:rsidP="00EA415B">
            <w:pPr>
              <w:ind w:left="859" w:hanging="859"/>
              <w:rPr>
                <w:szCs w:val="20"/>
              </w:rPr>
            </w:pPr>
            <w:r w:rsidRPr="00F335E2">
              <w:t>Curriculum Mapping</w:t>
            </w:r>
          </w:p>
        </w:tc>
        <w:tc>
          <w:tcPr>
            <w:tcW w:w="641" w:type="pct"/>
            <w:vAlign w:val="center"/>
          </w:tcPr>
          <w:p w14:paraId="2547E71C" w14:textId="40BB2005" w:rsidR="00EA415B" w:rsidRPr="00406E19" w:rsidRDefault="00360133" w:rsidP="00EA415B">
            <w:pPr>
              <w:ind w:left="859" w:hanging="859"/>
              <w:jc w:val="center"/>
              <w:rPr>
                <w:szCs w:val="20"/>
              </w:rPr>
            </w:pPr>
            <w:r>
              <w:rPr>
                <w:szCs w:val="20"/>
              </w:rPr>
              <w:t>20</w:t>
            </w:r>
          </w:p>
        </w:tc>
        <w:tc>
          <w:tcPr>
            <w:tcW w:w="771" w:type="pct"/>
            <w:vAlign w:val="center"/>
          </w:tcPr>
          <w:p w14:paraId="5279F0B7" w14:textId="77777777" w:rsidR="00EA415B" w:rsidRPr="00406E19" w:rsidRDefault="00EA415B" w:rsidP="00EA415B">
            <w:pPr>
              <w:ind w:left="859" w:hanging="859"/>
              <w:jc w:val="center"/>
              <w:rPr>
                <w:szCs w:val="20"/>
              </w:rPr>
            </w:pPr>
          </w:p>
        </w:tc>
      </w:tr>
      <w:tr w:rsidR="00F335E2" w:rsidRPr="00406E19" w14:paraId="5E800CB0" w14:textId="77777777" w:rsidTr="00EA415B">
        <w:tc>
          <w:tcPr>
            <w:tcW w:w="3588" w:type="pct"/>
            <w:vAlign w:val="center"/>
          </w:tcPr>
          <w:p w14:paraId="143D9173" w14:textId="44076FD4" w:rsidR="00F335E2" w:rsidRPr="00F335E2" w:rsidRDefault="00F335E2" w:rsidP="00EA415B">
            <w:pPr>
              <w:ind w:left="859" w:hanging="859"/>
            </w:pPr>
            <w:r w:rsidRPr="00F335E2">
              <w:t>Field Experience: Curriculum</w:t>
            </w:r>
          </w:p>
        </w:tc>
        <w:tc>
          <w:tcPr>
            <w:tcW w:w="641" w:type="pct"/>
            <w:vAlign w:val="center"/>
          </w:tcPr>
          <w:p w14:paraId="19019C68" w14:textId="0E1377B7" w:rsidR="00F335E2" w:rsidRPr="00406E19" w:rsidRDefault="00360133" w:rsidP="00EA415B">
            <w:pPr>
              <w:ind w:left="859" w:hanging="859"/>
              <w:jc w:val="center"/>
              <w:rPr>
                <w:szCs w:val="20"/>
              </w:rPr>
            </w:pPr>
            <w:r>
              <w:rPr>
                <w:szCs w:val="20"/>
              </w:rPr>
              <w:t>30</w:t>
            </w:r>
          </w:p>
        </w:tc>
        <w:tc>
          <w:tcPr>
            <w:tcW w:w="771" w:type="pct"/>
            <w:vAlign w:val="center"/>
          </w:tcPr>
          <w:p w14:paraId="6DD9FB06" w14:textId="77777777" w:rsidR="00F335E2" w:rsidRPr="00406E19" w:rsidRDefault="00F335E2" w:rsidP="00EA415B">
            <w:pPr>
              <w:ind w:left="859" w:hanging="859"/>
              <w:jc w:val="center"/>
              <w:rPr>
                <w:szCs w:val="20"/>
              </w:rPr>
            </w:pPr>
          </w:p>
        </w:tc>
      </w:tr>
      <w:tr w:rsidR="00EA415B" w:rsidRPr="00406E19" w14:paraId="2F27E2A4" w14:textId="77777777" w:rsidTr="00EA415B">
        <w:tc>
          <w:tcPr>
            <w:tcW w:w="3588" w:type="pct"/>
            <w:tcBorders>
              <w:right w:val="nil"/>
            </w:tcBorders>
            <w:shd w:val="clear" w:color="auto" w:fill="D8D9DA"/>
            <w:vAlign w:val="center"/>
          </w:tcPr>
          <w:p w14:paraId="4E16F66A" w14:textId="65ADC31D" w:rsidR="00EA415B" w:rsidRPr="00406E19" w:rsidRDefault="00EA415B" w:rsidP="00EA415B">
            <w:pPr>
              <w:ind w:left="859" w:hanging="859"/>
              <w:rPr>
                <w:szCs w:val="20"/>
              </w:rPr>
            </w:pPr>
            <w:r w:rsidRPr="00406E19">
              <w:rPr>
                <w:b/>
                <w:bCs/>
              </w:rPr>
              <w:t>Week 10</w:t>
            </w:r>
          </w:p>
        </w:tc>
        <w:tc>
          <w:tcPr>
            <w:tcW w:w="641" w:type="pct"/>
            <w:tcBorders>
              <w:left w:val="nil"/>
              <w:right w:val="nil"/>
            </w:tcBorders>
            <w:shd w:val="clear" w:color="auto" w:fill="D8D9DA"/>
            <w:vAlign w:val="center"/>
          </w:tcPr>
          <w:p w14:paraId="61F815A0" w14:textId="77777777" w:rsidR="00EA415B" w:rsidRPr="00406E19" w:rsidRDefault="00EA415B" w:rsidP="00EA415B">
            <w:pPr>
              <w:ind w:left="859" w:hanging="859"/>
              <w:jc w:val="center"/>
              <w:rPr>
                <w:szCs w:val="20"/>
              </w:rPr>
            </w:pPr>
          </w:p>
        </w:tc>
        <w:tc>
          <w:tcPr>
            <w:tcW w:w="771" w:type="pct"/>
            <w:tcBorders>
              <w:left w:val="nil"/>
            </w:tcBorders>
            <w:shd w:val="clear" w:color="auto" w:fill="D8D9DA"/>
            <w:vAlign w:val="center"/>
          </w:tcPr>
          <w:p w14:paraId="05628228" w14:textId="77777777" w:rsidR="00EA415B" w:rsidRPr="00406E19" w:rsidRDefault="00EA415B" w:rsidP="00EA415B">
            <w:pPr>
              <w:ind w:left="859" w:hanging="859"/>
              <w:jc w:val="center"/>
              <w:rPr>
                <w:szCs w:val="20"/>
              </w:rPr>
            </w:pPr>
          </w:p>
        </w:tc>
      </w:tr>
      <w:tr w:rsidR="00EA415B" w:rsidRPr="00406E19" w14:paraId="2497A135" w14:textId="77777777" w:rsidTr="00EA415B">
        <w:tc>
          <w:tcPr>
            <w:tcW w:w="3588" w:type="pct"/>
            <w:vAlign w:val="center"/>
          </w:tcPr>
          <w:p w14:paraId="282E8A91" w14:textId="02964FDC" w:rsidR="00EA415B" w:rsidRPr="00406E19" w:rsidRDefault="00F335E2" w:rsidP="00EA415B">
            <w:pPr>
              <w:ind w:left="859" w:hanging="859"/>
            </w:pPr>
            <w:r w:rsidRPr="00F335E2">
              <w:t>Impact of Leadership</w:t>
            </w:r>
          </w:p>
        </w:tc>
        <w:tc>
          <w:tcPr>
            <w:tcW w:w="641" w:type="pct"/>
            <w:vAlign w:val="center"/>
          </w:tcPr>
          <w:p w14:paraId="1C86A01D" w14:textId="50255555" w:rsidR="00EA415B" w:rsidRPr="00406E19" w:rsidRDefault="00E83911" w:rsidP="00EA415B">
            <w:pPr>
              <w:ind w:left="859" w:hanging="859"/>
              <w:jc w:val="center"/>
              <w:rPr>
                <w:szCs w:val="20"/>
              </w:rPr>
            </w:pPr>
            <w:r>
              <w:rPr>
                <w:szCs w:val="20"/>
              </w:rPr>
              <w:t>25</w:t>
            </w:r>
          </w:p>
        </w:tc>
        <w:tc>
          <w:tcPr>
            <w:tcW w:w="771" w:type="pct"/>
            <w:vAlign w:val="center"/>
          </w:tcPr>
          <w:p w14:paraId="73B93E4A" w14:textId="77777777" w:rsidR="00EA415B" w:rsidRPr="00406E19" w:rsidRDefault="00EA415B" w:rsidP="00EA415B">
            <w:pPr>
              <w:ind w:left="859" w:hanging="859"/>
              <w:jc w:val="center"/>
              <w:rPr>
                <w:szCs w:val="20"/>
              </w:rPr>
            </w:pPr>
          </w:p>
        </w:tc>
      </w:tr>
      <w:tr w:rsidR="00EA415B" w:rsidRPr="00406E19" w14:paraId="31364D5C" w14:textId="77777777" w:rsidTr="00EA415B">
        <w:tc>
          <w:tcPr>
            <w:tcW w:w="3588" w:type="pct"/>
            <w:vAlign w:val="center"/>
          </w:tcPr>
          <w:p w14:paraId="68103FB3" w14:textId="4B3B606D" w:rsidR="00EA415B" w:rsidRPr="00406E19" w:rsidRDefault="00F335E2" w:rsidP="00EA415B">
            <w:pPr>
              <w:ind w:left="859" w:hanging="859"/>
              <w:rPr>
                <w:szCs w:val="20"/>
              </w:rPr>
            </w:pPr>
            <w:r w:rsidRPr="00F335E2">
              <w:t>Field Experience: School Improvement</w:t>
            </w:r>
          </w:p>
        </w:tc>
        <w:tc>
          <w:tcPr>
            <w:tcW w:w="641" w:type="pct"/>
            <w:vAlign w:val="center"/>
          </w:tcPr>
          <w:p w14:paraId="5268A0E0" w14:textId="5114C45F" w:rsidR="00EA415B" w:rsidRPr="00406E19" w:rsidRDefault="00360133" w:rsidP="00EA415B">
            <w:pPr>
              <w:ind w:left="859" w:hanging="859"/>
              <w:jc w:val="center"/>
              <w:rPr>
                <w:szCs w:val="20"/>
              </w:rPr>
            </w:pPr>
            <w:r>
              <w:rPr>
                <w:szCs w:val="20"/>
              </w:rPr>
              <w:t>3</w:t>
            </w:r>
            <w:r w:rsidR="00E83911">
              <w:rPr>
                <w:szCs w:val="20"/>
              </w:rPr>
              <w:t>5</w:t>
            </w:r>
          </w:p>
        </w:tc>
        <w:tc>
          <w:tcPr>
            <w:tcW w:w="771" w:type="pct"/>
            <w:vAlign w:val="center"/>
          </w:tcPr>
          <w:p w14:paraId="12F08BF7" w14:textId="77777777" w:rsidR="00EA415B" w:rsidRPr="00406E19" w:rsidRDefault="00EA415B" w:rsidP="00EA415B">
            <w:pPr>
              <w:ind w:left="859" w:hanging="859"/>
              <w:jc w:val="center"/>
              <w:rPr>
                <w:szCs w:val="20"/>
              </w:rPr>
            </w:pPr>
          </w:p>
        </w:tc>
      </w:tr>
      <w:tr w:rsidR="00EA415B" w:rsidRPr="00406E19" w14:paraId="76A9D7FC" w14:textId="77777777" w:rsidTr="00EA415B">
        <w:tc>
          <w:tcPr>
            <w:tcW w:w="3588" w:type="pct"/>
            <w:tcBorders>
              <w:right w:val="nil"/>
            </w:tcBorders>
            <w:shd w:val="clear" w:color="auto" w:fill="D8D9DA"/>
            <w:vAlign w:val="center"/>
          </w:tcPr>
          <w:p w14:paraId="0B4298F8" w14:textId="7A21C421" w:rsidR="00EA415B" w:rsidRPr="00406E19" w:rsidRDefault="00EA415B" w:rsidP="00EA415B">
            <w:pPr>
              <w:ind w:left="859" w:hanging="859"/>
              <w:rPr>
                <w:szCs w:val="20"/>
              </w:rPr>
            </w:pPr>
            <w:r w:rsidRPr="00406E19">
              <w:rPr>
                <w:b/>
                <w:bCs/>
              </w:rPr>
              <w:t>Week 11</w:t>
            </w:r>
          </w:p>
        </w:tc>
        <w:tc>
          <w:tcPr>
            <w:tcW w:w="641" w:type="pct"/>
            <w:tcBorders>
              <w:left w:val="nil"/>
              <w:right w:val="nil"/>
            </w:tcBorders>
            <w:shd w:val="clear" w:color="auto" w:fill="D8D9DA"/>
            <w:vAlign w:val="center"/>
          </w:tcPr>
          <w:p w14:paraId="14F30DB4" w14:textId="77777777" w:rsidR="00EA415B" w:rsidRPr="00406E19" w:rsidRDefault="00EA415B" w:rsidP="00EA415B">
            <w:pPr>
              <w:ind w:left="859" w:hanging="859"/>
              <w:jc w:val="center"/>
              <w:rPr>
                <w:szCs w:val="20"/>
              </w:rPr>
            </w:pPr>
          </w:p>
        </w:tc>
        <w:tc>
          <w:tcPr>
            <w:tcW w:w="771" w:type="pct"/>
            <w:tcBorders>
              <w:left w:val="nil"/>
            </w:tcBorders>
            <w:shd w:val="clear" w:color="auto" w:fill="D8D9DA"/>
            <w:vAlign w:val="center"/>
          </w:tcPr>
          <w:p w14:paraId="4B61814A" w14:textId="77777777" w:rsidR="00EA415B" w:rsidRPr="00406E19" w:rsidRDefault="00EA415B" w:rsidP="00EA415B">
            <w:pPr>
              <w:ind w:left="859" w:hanging="859"/>
              <w:jc w:val="center"/>
              <w:rPr>
                <w:szCs w:val="20"/>
              </w:rPr>
            </w:pPr>
          </w:p>
        </w:tc>
      </w:tr>
      <w:tr w:rsidR="00EA415B" w:rsidRPr="00406E19" w14:paraId="38B73D1F" w14:textId="77777777" w:rsidTr="00EA415B">
        <w:tc>
          <w:tcPr>
            <w:tcW w:w="3588" w:type="pct"/>
            <w:vAlign w:val="center"/>
          </w:tcPr>
          <w:p w14:paraId="6CCFD229" w14:textId="154B7252" w:rsidR="00EA415B" w:rsidRPr="00406E19" w:rsidRDefault="0016082E" w:rsidP="00EA415B">
            <w:pPr>
              <w:ind w:left="859" w:hanging="859"/>
            </w:pPr>
            <w:r w:rsidRPr="0016082E">
              <w:t>Discussion: Cultural Clashes to Diversity</w:t>
            </w:r>
          </w:p>
        </w:tc>
        <w:tc>
          <w:tcPr>
            <w:tcW w:w="641" w:type="pct"/>
            <w:vAlign w:val="center"/>
          </w:tcPr>
          <w:p w14:paraId="7BBE5338" w14:textId="76E4CE40" w:rsidR="00EA415B" w:rsidRPr="00406E19" w:rsidRDefault="00360133" w:rsidP="00EA415B">
            <w:pPr>
              <w:ind w:left="859" w:hanging="859"/>
              <w:jc w:val="center"/>
              <w:rPr>
                <w:szCs w:val="20"/>
              </w:rPr>
            </w:pPr>
            <w:r>
              <w:rPr>
                <w:szCs w:val="20"/>
              </w:rPr>
              <w:t>10</w:t>
            </w:r>
          </w:p>
        </w:tc>
        <w:tc>
          <w:tcPr>
            <w:tcW w:w="771" w:type="pct"/>
            <w:vAlign w:val="center"/>
          </w:tcPr>
          <w:p w14:paraId="4F8B93F0" w14:textId="77777777" w:rsidR="00EA415B" w:rsidRPr="00406E19" w:rsidRDefault="00EA415B" w:rsidP="00EA415B">
            <w:pPr>
              <w:ind w:left="859" w:hanging="859"/>
              <w:jc w:val="center"/>
              <w:rPr>
                <w:szCs w:val="20"/>
              </w:rPr>
            </w:pPr>
          </w:p>
        </w:tc>
      </w:tr>
      <w:tr w:rsidR="00EA415B" w:rsidRPr="00406E19" w14:paraId="148D1282" w14:textId="77777777" w:rsidTr="00EA415B">
        <w:tc>
          <w:tcPr>
            <w:tcW w:w="3588" w:type="pct"/>
            <w:vAlign w:val="center"/>
          </w:tcPr>
          <w:p w14:paraId="68B0AD6B" w14:textId="2BB81CFA" w:rsidR="00EA415B" w:rsidRPr="00406E19" w:rsidRDefault="0081584C" w:rsidP="00EA415B">
            <w:pPr>
              <w:ind w:left="859" w:hanging="859"/>
              <w:rPr>
                <w:szCs w:val="20"/>
              </w:rPr>
            </w:pPr>
            <w:r w:rsidRPr="0016082E">
              <w:t xml:space="preserve">Discussion: </w:t>
            </w:r>
            <w:r w:rsidR="0016082E" w:rsidRPr="0016082E">
              <w:t>Asset-Based Education</w:t>
            </w:r>
          </w:p>
        </w:tc>
        <w:tc>
          <w:tcPr>
            <w:tcW w:w="641" w:type="pct"/>
            <w:vAlign w:val="center"/>
          </w:tcPr>
          <w:p w14:paraId="5CF9D5EF" w14:textId="512363D3" w:rsidR="00EA415B" w:rsidRPr="00406E19" w:rsidRDefault="00360133" w:rsidP="00EA415B">
            <w:pPr>
              <w:ind w:left="859" w:hanging="859"/>
              <w:jc w:val="center"/>
              <w:rPr>
                <w:szCs w:val="20"/>
              </w:rPr>
            </w:pPr>
            <w:r>
              <w:rPr>
                <w:szCs w:val="20"/>
              </w:rPr>
              <w:t>1</w:t>
            </w:r>
            <w:r w:rsidR="00C413CB">
              <w:rPr>
                <w:szCs w:val="20"/>
              </w:rPr>
              <w:t>0</w:t>
            </w:r>
          </w:p>
        </w:tc>
        <w:tc>
          <w:tcPr>
            <w:tcW w:w="771" w:type="pct"/>
            <w:vAlign w:val="center"/>
          </w:tcPr>
          <w:p w14:paraId="77911986" w14:textId="77777777" w:rsidR="00EA415B" w:rsidRPr="00406E19" w:rsidRDefault="00EA415B" w:rsidP="00EA415B">
            <w:pPr>
              <w:ind w:left="859" w:hanging="859"/>
              <w:jc w:val="center"/>
              <w:rPr>
                <w:szCs w:val="20"/>
              </w:rPr>
            </w:pPr>
          </w:p>
        </w:tc>
      </w:tr>
      <w:tr w:rsidR="0016082E" w:rsidRPr="00406E19" w14:paraId="0C049920" w14:textId="77777777" w:rsidTr="00EA415B">
        <w:tc>
          <w:tcPr>
            <w:tcW w:w="3588" w:type="pct"/>
            <w:vAlign w:val="center"/>
          </w:tcPr>
          <w:p w14:paraId="5E4B8AF5" w14:textId="22BAC3EF" w:rsidR="0016082E" w:rsidRPr="0016082E" w:rsidRDefault="0016082E" w:rsidP="00EA415B">
            <w:pPr>
              <w:ind w:left="859" w:hanging="859"/>
            </w:pPr>
            <w:r w:rsidRPr="0016082E">
              <w:t>Case Study: Cultural Responsibility</w:t>
            </w:r>
          </w:p>
        </w:tc>
        <w:tc>
          <w:tcPr>
            <w:tcW w:w="641" w:type="pct"/>
            <w:vAlign w:val="center"/>
          </w:tcPr>
          <w:p w14:paraId="131EC9B3" w14:textId="09D43B47" w:rsidR="0016082E" w:rsidRPr="00406E19" w:rsidRDefault="00B26BEE" w:rsidP="00EA415B">
            <w:pPr>
              <w:ind w:left="859" w:hanging="859"/>
              <w:jc w:val="center"/>
              <w:rPr>
                <w:szCs w:val="20"/>
              </w:rPr>
            </w:pPr>
            <w:r>
              <w:rPr>
                <w:szCs w:val="20"/>
              </w:rPr>
              <w:t>25</w:t>
            </w:r>
          </w:p>
        </w:tc>
        <w:tc>
          <w:tcPr>
            <w:tcW w:w="771" w:type="pct"/>
            <w:vAlign w:val="center"/>
          </w:tcPr>
          <w:p w14:paraId="1F2C92B3" w14:textId="77777777" w:rsidR="0016082E" w:rsidRPr="00406E19" w:rsidRDefault="0016082E" w:rsidP="00EA415B">
            <w:pPr>
              <w:ind w:left="859" w:hanging="859"/>
              <w:jc w:val="center"/>
              <w:rPr>
                <w:szCs w:val="20"/>
              </w:rPr>
            </w:pPr>
          </w:p>
        </w:tc>
      </w:tr>
      <w:tr w:rsidR="0016082E" w:rsidRPr="00406E19" w14:paraId="0AC88DA3" w14:textId="77777777" w:rsidTr="00EA415B">
        <w:tc>
          <w:tcPr>
            <w:tcW w:w="3588" w:type="pct"/>
            <w:vAlign w:val="center"/>
          </w:tcPr>
          <w:p w14:paraId="57D2E4BA" w14:textId="79282DD6" w:rsidR="0016082E" w:rsidRPr="0016082E" w:rsidRDefault="0016082E" w:rsidP="00EA415B">
            <w:pPr>
              <w:ind w:left="859" w:hanging="859"/>
            </w:pPr>
            <w:r w:rsidRPr="0016082E">
              <w:t>Equity</w:t>
            </w:r>
          </w:p>
        </w:tc>
        <w:tc>
          <w:tcPr>
            <w:tcW w:w="641" w:type="pct"/>
            <w:vAlign w:val="center"/>
          </w:tcPr>
          <w:p w14:paraId="509D9AE5" w14:textId="02ED80E5" w:rsidR="0016082E" w:rsidRPr="00406E19" w:rsidRDefault="00360133" w:rsidP="00EA415B">
            <w:pPr>
              <w:ind w:left="859" w:hanging="859"/>
              <w:jc w:val="center"/>
              <w:rPr>
                <w:szCs w:val="20"/>
              </w:rPr>
            </w:pPr>
            <w:r>
              <w:rPr>
                <w:szCs w:val="20"/>
              </w:rPr>
              <w:t>20</w:t>
            </w:r>
          </w:p>
        </w:tc>
        <w:tc>
          <w:tcPr>
            <w:tcW w:w="771" w:type="pct"/>
            <w:vAlign w:val="center"/>
          </w:tcPr>
          <w:p w14:paraId="494C2F8A" w14:textId="77777777" w:rsidR="0016082E" w:rsidRPr="00406E19" w:rsidRDefault="0016082E" w:rsidP="00EA415B">
            <w:pPr>
              <w:ind w:left="859" w:hanging="859"/>
              <w:jc w:val="center"/>
              <w:rPr>
                <w:szCs w:val="20"/>
              </w:rPr>
            </w:pPr>
          </w:p>
        </w:tc>
      </w:tr>
      <w:tr w:rsidR="0016082E" w:rsidRPr="00406E19" w14:paraId="69DC7B62" w14:textId="77777777" w:rsidTr="00EA415B">
        <w:tc>
          <w:tcPr>
            <w:tcW w:w="3588" w:type="pct"/>
            <w:vAlign w:val="center"/>
          </w:tcPr>
          <w:p w14:paraId="66D07D96" w14:textId="3FB36588" w:rsidR="0016082E" w:rsidRPr="0016082E" w:rsidRDefault="0016082E" w:rsidP="00EA415B">
            <w:pPr>
              <w:ind w:left="859" w:hanging="859"/>
            </w:pPr>
            <w:r w:rsidRPr="0016082E">
              <w:t>Field Experience: Cultural Responsibility of Supervision</w:t>
            </w:r>
          </w:p>
        </w:tc>
        <w:tc>
          <w:tcPr>
            <w:tcW w:w="641" w:type="pct"/>
            <w:vAlign w:val="center"/>
          </w:tcPr>
          <w:p w14:paraId="676ECB31" w14:textId="03F89B9A" w:rsidR="0016082E" w:rsidRPr="00406E19" w:rsidRDefault="00360133" w:rsidP="00EA415B">
            <w:pPr>
              <w:ind w:left="859" w:hanging="859"/>
              <w:jc w:val="center"/>
              <w:rPr>
                <w:szCs w:val="20"/>
              </w:rPr>
            </w:pPr>
            <w:r>
              <w:rPr>
                <w:szCs w:val="20"/>
              </w:rPr>
              <w:t>30</w:t>
            </w:r>
          </w:p>
        </w:tc>
        <w:tc>
          <w:tcPr>
            <w:tcW w:w="771" w:type="pct"/>
            <w:vAlign w:val="center"/>
          </w:tcPr>
          <w:p w14:paraId="2075FFA1" w14:textId="77777777" w:rsidR="0016082E" w:rsidRPr="00406E19" w:rsidRDefault="0016082E" w:rsidP="00EA415B">
            <w:pPr>
              <w:ind w:left="859" w:hanging="859"/>
              <w:jc w:val="center"/>
              <w:rPr>
                <w:szCs w:val="20"/>
              </w:rPr>
            </w:pPr>
          </w:p>
        </w:tc>
      </w:tr>
      <w:tr w:rsidR="00EA415B" w:rsidRPr="00406E19" w14:paraId="7FF35A48" w14:textId="77777777" w:rsidTr="00EA415B">
        <w:tc>
          <w:tcPr>
            <w:tcW w:w="3588" w:type="pct"/>
            <w:tcBorders>
              <w:right w:val="nil"/>
            </w:tcBorders>
            <w:shd w:val="clear" w:color="auto" w:fill="D8D9DA"/>
            <w:vAlign w:val="center"/>
          </w:tcPr>
          <w:p w14:paraId="030BBD34" w14:textId="63ADA3AD" w:rsidR="00EA415B" w:rsidRPr="00406E19" w:rsidRDefault="00EA415B" w:rsidP="00EA415B">
            <w:pPr>
              <w:ind w:left="859" w:hanging="859"/>
              <w:rPr>
                <w:szCs w:val="20"/>
              </w:rPr>
            </w:pPr>
            <w:r w:rsidRPr="00406E19">
              <w:rPr>
                <w:b/>
                <w:bCs/>
              </w:rPr>
              <w:t xml:space="preserve">Week 12 </w:t>
            </w:r>
          </w:p>
        </w:tc>
        <w:tc>
          <w:tcPr>
            <w:tcW w:w="641" w:type="pct"/>
            <w:tcBorders>
              <w:left w:val="nil"/>
              <w:right w:val="nil"/>
            </w:tcBorders>
            <w:shd w:val="clear" w:color="auto" w:fill="D8D9DA"/>
            <w:vAlign w:val="center"/>
          </w:tcPr>
          <w:p w14:paraId="74661B4D" w14:textId="77777777" w:rsidR="00EA415B" w:rsidRPr="00406E19" w:rsidRDefault="00EA415B" w:rsidP="00EA415B">
            <w:pPr>
              <w:ind w:left="859" w:hanging="859"/>
              <w:jc w:val="center"/>
              <w:rPr>
                <w:szCs w:val="20"/>
              </w:rPr>
            </w:pPr>
          </w:p>
        </w:tc>
        <w:tc>
          <w:tcPr>
            <w:tcW w:w="771" w:type="pct"/>
            <w:tcBorders>
              <w:left w:val="nil"/>
            </w:tcBorders>
            <w:shd w:val="clear" w:color="auto" w:fill="D8D9DA"/>
            <w:vAlign w:val="center"/>
          </w:tcPr>
          <w:p w14:paraId="0C3247A6" w14:textId="77777777" w:rsidR="00EA415B" w:rsidRPr="00406E19" w:rsidRDefault="00EA415B" w:rsidP="00EA415B">
            <w:pPr>
              <w:ind w:left="859" w:hanging="859"/>
              <w:jc w:val="center"/>
              <w:rPr>
                <w:szCs w:val="20"/>
              </w:rPr>
            </w:pPr>
          </w:p>
        </w:tc>
      </w:tr>
      <w:tr w:rsidR="00EA415B" w:rsidRPr="00406E19" w14:paraId="4D01819F" w14:textId="77777777" w:rsidTr="00EA415B">
        <w:tc>
          <w:tcPr>
            <w:tcW w:w="3588" w:type="pct"/>
            <w:vAlign w:val="center"/>
          </w:tcPr>
          <w:p w14:paraId="35DB7817" w14:textId="66D35303" w:rsidR="00EA415B" w:rsidRPr="00406E19" w:rsidRDefault="0016082E" w:rsidP="00EA415B">
            <w:pPr>
              <w:ind w:left="859" w:hanging="859"/>
            </w:pPr>
            <w:r w:rsidRPr="0016082E">
              <w:t>Discussion: Strategies to Support At-Risk Students</w:t>
            </w:r>
          </w:p>
        </w:tc>
        <w:tc>
          <w:tcPr>
            <w:tcW w:w="641" w:type="pct"/>
            <w:vAlign w:val="center"/>
          </w:tcPr>
          <w:p w14:paraId="3F9ACE9E" w14:textId="1392B841" w:rsidR="00EA415B" w:rsidRPr="00406E19" w:rsidRDefault="00360133" w:rsidP="00EA415B">
            <w:pPr>
              <w:ind w:left="859" w:hanging="859"/>
              <w:jc w:val="center"/>
              <w:rPr>
                <w:szCs w:val="20"/>
              </w:rPr>
            </w:pPr>
            <w:r>
              <w:rPr>
                <w:szCs w:val="20"/>
              </w:rPr>
              <w:t>10</w:t>
            </w:r>
          </w:p>
        </w:tc>
        <w:tc>
          <w:tcPr>
            <w:tcW w:w="771" w:type="pct"/>
            <w:vAlign w:val="center"/>
          </w:tcPr>
          <w:p w14:paraId="30F54915" w14:textId="77777777" w:rsidR="00EA415B" w:rsidRPr="00406E19" w:rsidRDefault="00EA415B" w:rsidP="00EA415B">
            <w:pPr>
              <w:ind w:left="859" w:hanging="859"/>
              <w:jc w:val="center"/>
              <w:rPr>
                <w:szCs w:val="20"/>
              </w:rPr>
            </w:pPr>
          </w:p>
        </w:tc>
      </w:tr>
      <w:tr w:rsidR="00EA415B" w:rsidRPr="00406E19" w14:paraId="29FDC4A5" w14:textId="77777777" w:rsidTr="00EA415B">
        <w:tc>
          <w:tcPr>
            <w:tcW w:w="3588" w:type="pct"/>
            <w:vAlign w:val="center"/>
          </w:tcPr>
          <w:p w14:paraId="4DD6862E" w14:textId="33B9A849" w:rsidR="00EA415B" w:rsidRPr="00406E19" w:rsidRDefault="0016082E" w:rsidP="00EA415B">
            <w:pPr>
              <w:ind w:left="859" w:hanging="859"/>
              <w:rPr>
                <w:szCs w:val="20"/>
              </w:rPr>
            </w:pPr>
            <w:r w:rsidRPr="0016082E">
              <w:t>English Language Learners Job Aid</w:t>
            </w:r>
          </w:p>
        </w:tc>
        <w:tc>
          <w:tcPr>
            <w:tcW w:w="641" w:type="pct"/>
            <w:vAlign w:val="center"/>
          </w:tcPr>
          <w:p w14:paraId="39E66F40" w14:textId="72FBA677" w:rsidR="00EA415B" w:rsidRPr="00406E19" w:rsidRDefault="00360133" w:rsidP="00EA415B">
            <w:pPr>
              <w:ind w:left="859" w:hanging="859"/>
              <w:jc w:val="center"/>
              <w:rPr>
                <w:szCs w:val="20"/>
              </w:rPr>
            </w:pPr>
            <w:r>
              <w:rPr>
                <w:szCs w:val="20"/>
              </w:rPr>
              <w:t>30</w:t>
            </w:r>
          </w:p>
        </w:tc>
        <w:tc>
          <w:tcPr>
            <w:tcW w:w="771" w:type="pct"/>
            <w:vAlign w:val="center"/>
          </w:tcPr>
          <w:p w14:paraId="5846AA3D" w14:textId="77777777" w:rsidR="00EA415B" w:rsidRPr="00406E19" w:rsidRDefault="00EA415B" w:rsidP="00EA415B">
            <w:pPr>
              <w:ind w:left="859" w:hanging="859"/>
              <w:jc w:val="center"/>
              <w:rPr>
                <w:szCs w:val="20"/>
              </w:rPr>
            </w:pPr>
          </w:p>
        </w:tc>
      </w:tr>
      <w:tr w:rsidR="0016082E" w:rsidRPr="00406E19" w14:paraId="4F8D5630" w14:textId="77777777" w:rsidTr="00EA415B">
        <w:tc>
          <w:tcPr>
            <w:tcW w:w="3588" w:type="pct"/>
            <w:vAlign w:val="center"/>
          </w:tcPr>
          <w:p w14:paraId="79E1015D" w14:textId="7F1D3D6E" w:rsidR="0016082E" w:rsidRPr="0016082E" w:rsidRDefault="0016082E" w:rsidP="00EA415B">
            <w:pPr>
              <w:ind w:left="859" w:hanging="859"/>
            </w:pPr>
            <w:r w:rsidRPr="0016082E">
              <w:t>Field Experience: RtII</w:t>
            </w:r>
          </w:p>
        </w:tc>
        <w:tc>
          <w:tcPr>
            <w:tcW w:w="641" w:type="pct"/>
            <w:vAlign w:val="center"/>
          </w:tcPr>
          <w:p w14:paraId="47FE5800" w14:textId="765B0EF4" w:rsidR="0016082E" w:rsidRPr="00406E19" w:rsidRDefault="00360133" w:rsidP="00EA415B">
            <w:pPr>
              <w:ind w:left="859" w:hanging="859"/>
              <w:jc w:val="center"/>
              <w:rPr>
                <w:szCs w:val="20"/>
              </w:rPr>
            </w:pPr>
            <w:r>
              <w:rPr>
                <w:szCs w:val="20"/>
              </w:rPr>
              <w:t>30</w:t>
            </w:r>
          </w:p>
        </w:tc>
        <w:tc>
          <w:tcPr>
            <w:tcW w:w="771" w:type="pct"/>
            <w:vAlign w:val="center"/>
          </w:tcPr>
          <w:p w14:paraId="0382E4BA" w14:textId="77777777" w:rsidR="0016082E" w:rsidRPr="00406E19" w:rsidRDefault="0016082E" w:rsidP="00EA415B">
            <w:pPr>
              <w:ind w:left="859" w:hanging="859"/>
              <w:jc w:val="center"/>
              <w:rPr>
                <w:szCs w:val="20"/>
              </w:rPr>
            </w:pPr>
          </w:p>
        </w:tc>
      </w:tr>
      <w:tr w:rsidR="0016082E" w:rsidRPr="00406E19" w14:paraId="1011F285" w14:textId="77777777" w:rsidTr="00EA415B">
        <w:tc>
          <w:tcPr>
            <w:tcW w:w="3588" w:type="pct"/>
            <w:vAlign w:val="center"/>
          </w:tcPr>
          <w:p w14:paraId="36702EE2" w14:textId="363459BE" w:rsidR="0016082E" w:rsidRPr="0016082E" w:rsidRDefault="0016082E" w:rsidP="00EA415B">
            <w:pPr>
              <w:ind w:left="859" w:hanging="859"/>
            </w:pPr>
            <w:r w:rsidRPr="0016082E">
              <w:t>Field Experience: English Language Learners</w:t>
            </w:r>
          </w:p>
        </w:tc>
        <w:tc>
          <w:tcPr>
            <w:tcW w:w="641" w:type="pct"/>
            <w:vAlign w:val="center"/>
          </w:tcPr>
          <w:p w14:paraId="08C3682D" w14:textId="527F21AE" w:rsidR="0016082E" w:rsidRPr="00406E19" w:rsidRDefault="00360133" w:rsidP="00EA415B">
            <w:pPr>
              <w:ind w:left="859" w:hanging="859"/>
              <w:jc w:val="center"/>
              <w:rPr>
                <w:szCs w:val="20"/>
              </w:rPr>
            </w:pPr>
            <w:r>
              <w:rPr>
                <w:szCs w:val="20"/>
              </w:rPr>
              <w:t>30</w:t>
            </w:r>
          </w:p>
        </w:tc>
        <w:tc>
          <w:tcPr>
            <w:tcW w:w="771" w:type="pct"/>
            <w:vAlign w:val="center"/>
          </w:tcPr>
          <w:p w14:paraId="4B80322E" w14:textId="77777777" w:rsidR="0016082E" w:rsidRPr="00406E19" w:rsidRDefault="0016082E" w:rsidP="00EA415B">
            <w:pPr>
              <w:ind w:left="859" w:hanging="859"/>
              <w:jc w:val="center"/>
              <w:rPr>
                <w:szCs w:val="20"/>
              </w:rPr>
            </w:pPr>
          </w:p>
        </w:tc>
      </w:tr>
      <w:tr w:rsidR="00EA415B" w:rsidRPr="00406E19" w14:paraId="1BB23794" w14:textId="77777777" w:rsidTr="00EA415B">
        <w:tc>
          <w:tcPr>
            <w:tcW w:w="3588" w:type="pct"/>
            <w:tcBorders>
              <w:right w:val="nil"/>
            </w:tcBorders>
            <w:shd w:val="clear" w:color="auto" w:fill="D8D9DA"/>
            <w:vAlign w:val="center"/>
          </w:tcPr>
          <w:p w14:paraId="076DC9A8" w14:textId="647A3DA0" w:rsidR="00EA415B" w:rsidRPr="00406E19" w:rsidRDefault="00EA415B" w:rsidP="00EA415B">
            <w:pPr>
              <w:ind w:left="859" w:hanging="859"/>
              <w:rPr>
                <w:szCs w:val="20"/>
              </w:rPr>
            </w:pPr>
            <w:r w:rsidRPr="00406E19">
              <w:rPr>
                <w:b/>
                <w:bCs/>
              </w:rPr>
              <w:t xml:space="preserve">Week 13 </w:t>
            </w:r>
          </w:p>
        </w:tc>
        <w:tc>
          <w:tcPr>
            <w:tcW w:w="641" w:type="pct"/>
            <w:tcBorders>
              <w:left w:val="nil"/>
              <w:right w:val="nil"/>
            </w:tcBorders>
            <w:shd w:val="clear" w:color="auto" w:fill="D8D9DA"/>
            <w:vAlign w:val="center"/>
          </w:tcPr>
          <w:p w14:paraId="19DDF219" w14:textId="77777777" w:rsidR="00EA415B" w:rsidRPr="00406E19" w:rsidRDefault="00EA415B" w:rsidP="00EA415B">
            <w:pPr>
              <w:ind w:left="859" w:hanging="859"/>
              <w:jc w:val="center"/>
              <w:rPr>
                <w:szCs w:val="20"/>
              </w:rPr>
            </w:pPr>
          </w:p>
        </w:tc>
        <w:tc>
          <w:tcPr>
            <w:tcW w:w="771" w:type="pct"/>
            <w:tcBorders>
              <w:left w:val="nil"/>
            </w:tcBorders>
            <w:shd w:val="clear" w:color="auto" w:fill="D8D9DA"/>
            <w:vAlign w:val="center"/>
          </w:tcPr>
          <w:p w14:paraId="729D682B" w14:textId="77777777" w:rsidR="00EA415B" w:rsidRPr="00406E19" w:rsidRDefault="00EA415B" w:rsidP="00EA415B">
            <w:pPr>
              <w:ind w:left="859" w:hanging="859"/>
              <w:jc w:val="center"/>
              <w:rPr>
                <w:szCs w:val="20"/>
              </w:rPr>
            </w:pPr>
          </w:p>
        </w:tc>
      </w:tr>
      <w:tr w:rsidR="00EA415B" w:rsidRPr="00406E19" w14:paraId="1A6C7C19" w14:textId="77777777" w:rsidTr="00EA415B">
        <w:tc>
          <w:tcPr>
            <w:tcW w:w="3588" w:type="pct"/>
            <w:vAlign w:val="center"/>
          </w:tcPr>
          <w:p w14:paraId="1F0AE948" w14:textId="4A4B9B8F" w:rsidR="00EA415B" w:rsidRPr="00406E19" w:rsidRDefault="0016082E" w:rsidP="00EA415B">
            <w:pPr>
              <w:ind w:left="859" w:hanging="859"/>
            </w:pPr>
            <w:r w:rsidRPr="0016082E">
              <w:t xml:space="preserve">Instructional Supervision of Students </w:t>
            </w:r>
            <w:r w:rsidR="009B1877">
              <w:t>W</w:t>
            </w:r>
            <w:r w:rsidRPr="0016082E">
              <w:t>ith Disabilities</w:t>
            </w:r>
            <w:r>
              <w:t xml:space="preserve"> Brochure</w:t>
            </w:r>
          </w:p>
        </w:tc>
        <w:tc>
          <w:tcPr>
            <w:tcW w:w="641" w:type="pct"/>
            <w:vAlign w:val="center"/>
          </w:tcPr>
          <w:p w14:paraId="00A431B2" w14:textId="077B7A95" w:rsidR="00EA415B" w:rsidRPr="00406E19" w:rsidRDefault="00360133" w:rsidP="00EA415B">
            <w:pPr>
              <w:ind w:left="859" w:hanging="859"/>
              <w:jc w:val="center"/>
              <w:rPr>
                <w:szCs w:val="20"/>
              </w:rPr>
            </w:pPr>
            <w:r>
              <w:rPr>
                <w:szCs w:val="20"/>
              </w:rPr>
              <w:t>30</w:t>
            </w:r>
          </w:p>
        </w:tc>
        <w:tc>
          <w:tcPr>
            <w:tcW w:w="771" w:type="pct"/>
            <w:vAlign w:val="center"/>
          </w:tcPr>
          <w:p w14:paraId="36133888" w14:textId="77777777" w:rsidR="00EA415B" w:rsidRPr="00406E19" w:rsidRDefault="00EA415B" w:rsidP="00EA415B">
            <w:pPr>
              <w:ind w:left="859" w:hanging="859"/>
              <w:jc w:val="center"/>
              <w:rPr>
                <w:szCs w:val="20"/>
              </w:rPr>
            </w:pPr>
          </w:p>
        </w:tc>
      </w:tr>
      <w:tr w:rsidR="00EA415B" w:rsidRPr="00406E19" w14:paraId="4A0ED822" w14:textId="77777777" w:rsidTr="00EA415B">
        <w:tc>
          <w:tcPr>
            <w:tcW w:w="3588" w:type="pct"/>
            <w:tcBorders>
              <w:bottom w:val="single" w:sz="4" w:space="0" w:color="auto"/>
            </w:tcBorders>
            <w:vAlign w:val="center"/>
          </w:tcPr>
          <w:p w14:paraId="4EE17CFC" w14:textId="519BA639" w:rsidR="00EA415B" w:rsidRPr="00406E19" w:rsidRDefault="0016082E" w:rsidP="009B1877">
            <w:pPr>
              <w:ind w:left="859" w:hanging="859"/>
              <w:rPr>
                <w:szCs w:val="20"/>
              </w:rPr>
            </w:pPr>
            <w:r w:rsidRPr="0016082E">
              <w:t xml:space="preserve">Field Experience: Supervision of Students </w:t>
            </w:r>
            <w:r w:rsidR="009B1877">
              <w:t>W</w:t>
            </w:r>
            <w:r w:rsidRPr="0016082E">
              <w:t>ith Disabilities</w:t>
            </w:r>
          </w:p>
        </w:tc>
        <w:tc>
          <w:tcPr>
            <w:tcW w:w="641" w:type="pct"/>
            <w:tcBorders>
              <w:bottom w:val="single" w:sz="4" w:space="0" w:color="auto"/>
            </w:tcBorders>
            <w:vAlign w:val="center"/>
          </w:tcPr>
          <w:p w14:paraId="3B84A856" w14:textId="167F74BF" w:rsidR="00EA415B" w:rsidRPr="00406E19" w:rsidRDefault="00360133" w:rsidP="00EA415B">
            <w:pPr>
              <w:ind w:left="859" w:hanging="859"/>
              <w:jc w:val="center"/>
              <w:rPr>
                <w:szCs w:val="20"/>
              </w:rPr>
            </w:pPr>
            <w:r>
              <w:rPr>
                <w:szCs w:val="20"/>
              </w:rPr>
              <w:t>30</w:t>
            </w:r>
          </w:p>
        </w:tc>
        <w:tc>
          <w:tcPr>
            <w:tcW w:w="771" w:type="pct"/>
            <w:tcBorders>
              <w:bottom w:val="single" w:sz="4" w:space="0" w:color="auto"/>
            </w:tcBorders>
            <w:vAlign w:val="center"/>
          </w:tcPr>
          <w:p w14:paraId="6B3ACE72" w14:textId="77777777" w:rsidR="00EA415B" w:rsidRPr="00406E19" w:rsidRDefault="00EA415B" w:rsidP="00EA415B">
            <w:pPr>
              <w:ind w:left="859" w:hanging="859"/>
              <w:jc w:val="center"/>
              <w:rPr>
                <w:szCs w:val="20"/>
              </w:rPr>
            </w:pPr>
          </w:p>
        </w:tc>
      </w:tr>
      <w:tr w:rsidR="00EA415B" w:rsidRPr="00406E19" w14:paraId="7200D0F3" w14:textId="77777777" w:rsidTr="00EA415B">
        <w:trPr>
          <w:trHeight w:val="242"/>
        </w:trPr>
        <w:tc>
          <w:tcPr>
            <w:tcW w:w="3588" w:type="pct"/>
            <w:tcBorders>
              <w:right w:val="nil"/>
            </w:tcBorders>
            <w:shd w:val="clear" w:color="auto" w:fill="D8D9DA"/>
            <w:vAlign w:val="center"/>
          </w:tcPr>
          <w:p w14:paraId="36867FC5" w14:textId="04007AB5" w:rsidR="00EA415B" w:rsidRPr="00406E19" w:rsidRDefault="00EA415B" w:rsidP="00EA415B">
            <w:pPr>
              <w:ind w:left="859" w:hanging="859"/>
              <w:rPr>
                <w:szCs w:val="20"/>
              </w:rPr>
            </w:pPr>
            <w:r w:rsidRPr="00406E19">
              <w:rPr>
                <w:b/>
                <w:bCs/>
              </w:rPr>
              <w:t xml:space="preserve">Week 14 </w:t>
            </w:r>
          </w:p>
        </w:tc>
        <w:tc>
          <w:tcPr>
            <w:tcW w:w="641" w:type="pct"/>
            <w:tcBorders>
              <w:left w:val="nil"/>
              <w:right w:val="nil"/>
            </w:tcBorders>
            <w:shd w:val="clear" w:color="auto" w:fill="D8D9DA"/>
            <w:vAlign w:val="center"/>
          </w:tcPr>
          <w:p w14:paraId="60E0863A" w14:textId="77777777" w:rsidR="00EA415B" w:rsidRPr="00406E19" w:rsidRDefault="00EA415B" w:rsidP="00EA415B">
            <w:pPr>
              <w:ind w:left="859" w:hanging="859"/>
              <w:jc w:val="center"/>
              <w:rPr>
                <w:szCs w:val="20"/>
              </w:rPr>
            </w:pPr>
          </w:p>
        </w:tc>
        <w:tc>
          <w:tcPr>
            <w:tcW w:w="771" w:type="pct"/>
            <w:tcBorders>
              <w:left w:val="nil"/>
            </w:tcBorders>
            <w:shd w:val="clear" w:color="auto" w:fill="D8D9DA"/>
            <w:vAlign w:val="center"/>
          </w:tcPr>
          <w:p w14:paraId="208A3ADC" w14:textId="77777777" w:rsidR="00EA415B" w:rsidRPr="00406E19" w:rsidRDefault="00EA415B" w:rsidP="00EA415B">
            <w:pPr>
              <w:ind w:left="859" w:hanging="859"/>
              <w:jc w:val="center"/>
              <w:rPr>
                <w:szCs w:val="20"/>
              </w:rPr>
            </w:pPr>
          </w:p>
        </w:tc>
      </w:tr>
      <w:tr w:rsidR="00EA415B" w:rsidRPr="00406E19" w14:paraId="1F24F62C" w14:textId="77777777" w:rsidTr="00EA415B">
        <w:tc>
          <w:tcPr>
            <w:tcW w:w="3588" w:type="pct"/>
            <w:vAlign w:val="center"/>
          </w:tcPr>
          <w:p w14:paraId="245D01F9" w14:textId="2D958B3D" w:rsidR="00EA415B" w:rsidRPr="00406E19" w:rsidRDefault="0016082E" w:rsidP="00EA415B">
            <w:pPr>
              <w:ind w:left="859" w:hanging="859"/>
            </w:pPr>
            <w:r w:rsidRPr="0016082E">
              <w:t>Discussion: Family Involvement and Student Achievement</w:t>
            </w:r>
          </w:p>
        </w:tc>
        <w:tc>
          <w:tcPr>
            <w:tcW w:w="641" w:type="pct"/>
            <w:vAlign w:val="center"/>
          </w:tcPr>
          <w:p w14:paraId="1F218580" w14:textId="02538C60" w:rsidR="00EA415B" w:rsidRPr="00406E19" w:rsidRDefault="00360133" w:rsidP="00EA415B">
            <w:pPr>
              <w:ind w:left="859" w:hanging="859"/>
              <w:jc w:val="center"/>
              <w:rPr>
                <w:szCs w:val="20"/>
              </w:rPr>
            </w:pPr>
            <w:r>
              <w:rPr>
                <w:szCs w:val="20"/>
              </w:rPr>
              <w:t>10</w:t>
            </w:r>
          </w:p>
        </w:tc>
        <w:tc>
          <w:tcPr>
            <w:tcW w:w="771" w:type="pct"/>
            <w:vAlign w:val="center"/>
          </w:tcPr>
          <w:p w14:paraId="640B4362" w14:textId="77777777" w:rsidR="00EA415B" w:rsidRPr="00406E19" w:rsidRDefault="00EA415B" w:rsidP="00EA415B">
            <w:pPr>
              <w:ind w:left="859" w:hanging="859"/>
              <w:jc w:val="center"/>
              <w:rPr>
                <w:szCs w:val="20"/>
              </w:rPr>
            </w:pPr>
          </w:p>
        </w:tc>
      </w:tr>
      <w:tr w:rsidR="00EA415B" w:rsidRPr="00406E19" w14:paraId="4490FAF6" w14:textId="77777777" w:rsidTr="00EA415B">
        <w:tc>
          <w:tcPr>
            <w:tcW w:w="3588" w:type="pct"/>
            <w:vAlign w:val="center"/>
          </w:tcPr>
          <w:p w14:paraId="6804BB37" w14:textId="10FE1156" w:rsidR="00EA415B" w:rsidRPr="00406E19" w:rsidRDefault="0016082E" w:rsidP="00EA415B">
            <w:pPr>
              <w:ind w:left="859" w:hanging="859"/>
              <w:rPr>
                <w:szCs w:val="20"/>
              </w:rPr>
            </w:pPr>
            <w:r w:rsidRPr="0016082E">
              <w:t>ACT 82</w:t>
            </w:r>
          </w:p>
        </w:tc>
        <w:tc>
          <w:tcPr>
            <w:tcW w:w="641" w:type="pct"/>
            <w:vAlign w:val="center"/>
          </w:tcPr>
          <w:p w14:paraId="188F26E4" w14:textId="16E2BA6B" w:rsidR="00EA415B" w:rsidRPr="00406E19" w:rsidRDefault="00360133" w:rsidP="00EA415B">
            <w:pPr>
              <w:ind w:left="859" w:hanging="859"/>
              <w:jc w:val="center"/>
              <w:rPr>
                <w:szCs w:val="20"/>
              </w:rPr>
            </w:pPr>
            <w:r>
              <w:rPr>
                <w:szCs w:val="20"/>
              </w:rPr>
              <w:t>20</w:t>
            </w:r>
          </w:p>
        </w:tc>
        <w:tc>
          <w:tcPr>
            <w:tcW w:w="771" w:type="pct"/>
            <w:vAlign w:val="center"/>
          </w:tcPr>
          <w:p w14:paraId="46D3C09C" w14:textId="77777777" w:rsidR="00EA415B" w:rsidRPr="00406E19" w:rsidRDefault="00EA415B" w:rsidP="00EA415B">
            <w:pPr>
              <w:ind w:left="859" w:hanging="859"/>
              <w:jc w:val="center"/>
              <w:rPr>
                <w:szCs w:val="20"/>
              </w:rPr>
            </w:pPr>
          </w:p>
        </w:tc>
      </w:tr>
      <w:tr w:rsidR="0016082E" w:rsidRPr="00406E19" w14:paraId="2E92A2E5" w14:textId="77777777" w:rsidTr="00EA415B">
        <w:tc>
          <w:tcPr>
            <w:tcW w:w="3588" w:type="pct"/>
            <w:vAlign w:val="center"/>
          </w:tcPr>
          <w:p w14:paraId="6C0F1C1A" w14:textId="634D30F0" w:rsidR="0016082E" w:rsidRPr="0016082E" w:rsidRDefault="0016082E" w:rsidP="00EA415B">
            <w:pPr>
              <w:ind w:left="859" w:hanging="859"/>
            </w:pPr>
            <w:r w:rsidRPr="0016082E">
              <w:t>Community Engagement</w:t>
            </w:r>
          </w:p>
        </w:tc>
        <w:tc>
          <w:tcPr>
            <w:tcW w:w="641" w:type="pct"/>
            <w:vAlign w:val="center"/>
          </w:tcPr>
          <w:p w14:paraId="1AB60E5A" w14:textId="2A14305B" w:rsidR="0016082E" w:rsidRPr="00406E19" w:rsidRDefault="00360133" w:rsidP="00EA415B">
            <w:pPr>
              <w:ind w:left="859" w:hanging="859"/>
              <w:jc w:val="center"/>
              <w:rPr>
                <w:szCs w:val="20"/>
              </w:rPr>
            </w:pPr>
            <w:r>
              <w:rPr>
                <w:szCs w:val="20"/>
              </w:rPr>
              <w:t>20</w:t>
            </w:r>
          </w:p>
        </w:tc>
        <w:tc>
          <w:tcPr>
            <w:tcW w:w="771" w:type="pct"/>
            <w:vAlign w:val="center"/>
          </w:tcPr>
          <w:p w14:paraId="555164BE" w14:textId="77777777" w:rsidR="0016082E" w:rsidRPr="00406E19" w:rsidRDefault="0016082E" w:rsidP="00EA415B">
            <w:pPr>
              <w:ind w:left="859" w:hanging="859"/>
              <w:jc w:val="center"/>
              <w:rPr>
                <w:szCs w:val="20"/>
              </w:rPr>
            </w:pPr>
          </w:p>
        </w:tc>
      </w:tr>
      <w:tr w:rsidR="0016082E" w:rsidRPr="00406E19" w14:paraId="5CDC42E5" w14:textId="77777777" w:rsidTr="00EA415B">
        <w:tc>
          <w:tcPr>
            <w:tcW w:w="3588" w:type="pct"/>
            <w:vAlign w:val="center"/>
          </w:tcPr>
          <w:p w14:paraId="104ABB56" w14:textId="758FA4E8" w:rsidR="0016082E" w:rsidRPr="0016082E" w:rsidRDefault="0016082E" w:rsidP="00EA415B">
            <w:pPr>
              <w:ind w:left="859" w:hanging="859"/>
            </w:pPr>
            <w:r w:rsidRPr="0016082E">
              <w:t>Course Reflection</w:t>
            </w:r>
          </w:p>
        </w:tc>
        <w:tc>
          <w:tcPr>
            <w:tcW w:w="641" w:type="pct"/>
            <w:vAlign w:val="center"/>
          </w:tcPr>
          <w:p w14:paraId="1E018EF0" w14:textId="0E39879E" w:rsidR="0016082E" w:rsidRPr="00406E19" w:rsidRDefault="00360133" w:rsidP="00EA415B">
            <w:pPr>
              <w:ind w:left="859" w:hanging="859"/>
              <w:jc w:val="center"/>
              <w:rPr>
                <w:szCs w:val="20"/>
              </w:rPr>
            </w:pPr>
            <w:r>
              <w:rPr>
                <w:szCs w:val="20"/>
              </w:rPr>
              <w:t>10</w:t>
            </w:r>
          </w:p>
        </w:tc>
        <w:tc>
          <w:tcPr>
            <w:tcW w:w="771" w:type="pct"/>
            <w:vAlign w:val="center"/>
          </w:tcPr>
          <w:p w14:paraId="3CD5459C" w14:textId="77777777" w:rsidR="0016082E" w:rsidRPr="00406E19" w:rsidRDefault="0016082E" w:rsidP="00EA415B">
            <w:pPr>
              <w:ind w:left="859" w:hanging="859"/>
              <w:jc w:val="center"/>
              <w:rPr>
                <w:szCs w:val="20"/>
              </w:rPr>
            </w:pPr>
          </w:p>
        </w:tc>
      </w:tr>
      <w:tr w:rsidR="00AC14C7" w:rsidRPr="00406E19" w14:paraId="3258B5FE" w14:textId="77777777" w:rsidTr="00EA415B">
        <w:tc>
          <w:tcPr>
            <w:tcW w:w="3588" w:type="pct"/>
            <w:shd w:val="clear" w:color="auto" w:fill="BF2C37"/>
            <w:vAlign w:val="center"/>
          </w:tcPr>
          <w:p w14:paraId="7AF05F03" w14:textId="77777777" w:rsidR="00AC14C7" w:rsidRPr="00406E19" w:rsidRDefault="4948C66D" w:rsidP="4948C66D">
            <w:pPr>
              <w:ind w:left="859" w:hanging="859"/>
              <w:rPr>
                <w:color w:val="FFFFFF" w:themeColor="background1"/>
              </w:rPr>
            </w:pPr>
            <w:r w:rsidRPr="00406E19">
              <w:rPr>
                <w:b/>
                <w:bCs/>
                <w:color w:val="FFFFFF" w:themeColor="background1"/>
              </w:rPr>
              <w:t>Total Points</w:t>
            </w:r>
          </w:p>
        </w:tc>
        <w:tc>
          <w:tcPr>
            <w:tcW w:w="641" w:type="pct"/>
            <w:shd w:val="clear" w:color="auto" w:fill="BF2C37"/>
            <w:vAlign w:val="center"/>
          </w:tcPr>
          <w:p w14:paraId="7279FDA2" w14:textId="77777777" w:rsidR="00AC14C7" w:rsidRPr="00406E19" w:rsidRDefault="4948C66D" w:rsidP="4948C66D">
            <w:pPr>
              <w:ind w:left="859" w:hanging="859"/>
              <w:jc w:val="center"/>
              <w:rPr>
                <w:b/>
                <w:bCs/>
                <w:color w:val="FFFFFF" w:themeColor="background1"/>
              </w:rPr>
            </w:pPr>
            <w:r w:rsidRPr="00406E19">
              <w:rPr>
                <w:b/>
                <w:bCs/>
                <w:color w:val="FFFFFF" w:themeColor="background1"/>
              </w:rPr>
              <w:t>1000</w:t>
            </w:r>
          </w:p>
        </w:tc>
        <w:tc>
          <w:tcPr>
            <w:tcW w:w="771" w:type="pct"/>
            <w:shd w:val="clear" w:color="auto" w:fill="BF2C37"/>
            <w:vAlign w:val="center"/>
          </w:tcPr>
          <w:p w14:paraId="4D042052" w14:textId="77777777" w:rsidR="00AC14C7" w:rsidRPr="00406E19" w:rsidRDefault="00AC14C7" w:rsidP="00AC14C7">
            <w:pPr>
              <w:ind w:left="859" w:hanging="859"/>
              <w:jc w:val="center"/>
              <w:rPr>
                <w:b/>
                <w:color w:val="FFFFFF" w:themeColor="background1"/>
                <w:szCs w:val="20"/>
              </w:rPr>
            </w:pPr>
          </w:p>
        </w:tc>
      </w:tr>
    </w:tbl>
    <w:p w14:paraId="104AA0B3" w14:textId="77777777" w:rsidR="00B87C25" w:rsidRPr="00406E19" w:rsidRDefault="00B87C25" w:rsidP="00B87C25">
      <w:pPr>
        <w:pStyle w:val="APACitation"/>
        <w:ind w:left="0" w:firstLine="0"/>
        <w:rPr>
          <w:b/>
          <w:color w:val="BD313B"/>
          <w:sz w:val="22"/>
          <w:szCs w:val="22"/>
        </w:rPr>
      </w:pPr>
    </w:p>
    <w:p w14:paraId="1A03BB30" w14:textId="77777777" w:rsidR="00B87C25" w:rsidRPr="00406E19" w:rsidRDefault="00B87C25" w:rsidP="00B87C25">
      <w:pPr>
        <w:pStyle w:val="APACitation"/>
        <w:ind w:left="0" w:firstLine="0"/>
        <w:rPr>
          <w:color w:val="BD313B"/>
          <w:sz w:val="22"/>
          <w:szCs w:val="22"/>
        </w:rPr>
      </w:pPr>
      <w:r w:rsidRPr="00406E19">
        <w:rPr>
          <w:b/>
          <w:color w:val="BD313B"/>
          <w:sz w:val="22"/>
          <w:szCs w:val="22"/>
        </w:rPr>
        <w:t>Grading Scale</w:t>
      </w:r>
    </w:p>
    <w:p w14:paraId="1C30D0D8" w14:textId="77777777" w:rsidR="00B87C25" w:rsidRPr="00406E19"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06E19"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06E19" w:rsidRDefault="00B87C25" w:rsidP="009A4BC1">
            <w:pPr>
              <w:pStyle w:val="NormalWeb"/>
              <w:jc w:val="center"/>
              <w:rPr>
                <w:rFonts w:ascii="Arial" w:hAnsi="Arial" w:cs="Arial"/>
                <w:color w:val="FFFFFF" w:themeColor="background1"/>
                <w:sz w:val="20"/>
                <w:szCs w:val="20"/>
              </w:rPr>
            </w:pPr>
            <w:r w:rsidRPr="00406E19">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06E19" w:rsidRDefault="00B87C25" w:rsidP="009A4BC1">
            <w:pPr>
              <w:pStyle w:val="NormalWeb"/>
              <w:jc w:val="center"/>
              <w:rPr>
                <w:rFonts w:ascii="Arial" w:hAnsi="Arial" w:cs="Arial"/>
                <w:color w:val="FFFFFF" w:themeColor="background1"/>
                <w:sz w:val="20"/>
                <w:szCs w:val="20"/>
              </w:rPr>
            </w:pPr>
            <w:r w:rsidRPr="00406E19">
              <w:rPr>
                <w:rFonts w:ascii="Arial" w:hAnsi="Arial" w:cs="Arial"/>
                <w:b/>
                <w:bCs/>
                <w:color w:val="FFFFFF" w:themeColor="background1"/>
                <w:sz w:val="20"/>
                <w:szCs w:val="20"/>
              </w:rPr>
              <w:t>Range</w:t>
            </w:r>
          </w:p>
        </w:tc>
      </w:tr>
      <w:tr w:rsidR="00B87C25" w:rsidRPr="00406E19"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06E19" w:rsidRDefault="00B87C25" w:rsidP="009A4BC1">
            <w:pPr>
              <w:pStyle w:val="NormalWeb"/>
              <w:rPr>
                <w:rFonts w:ascii="Arial" w:hAnsi="Arial" w:cs="Arial"/>
                <w:sz w:val="20"/>
                <w:szCs w:val="20"/>
              </w:rPr>
            </w:pPr>
            <w:r w:rsidRPr="00406E19">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5B44BA6A" w:rsidR="00B87C25" w:rsidRPr="00406E19" w:rsidRDefault="00B87C25" w:rsidP="009B1877">
            <w:pPr>
              <w:pStyle w:val="NormalWeb"/>
              <w:rPr>
                <w:rFonts w:ascii="Arial" w:hAnsi="Arial" w:cs="Arial"/>
                <w:sz w:val="20"/>
                <w:szCs w:val="20"/>
              </w:rPr>
            </w:pPr>
            <w:r w:rsidRPr="00406E19">
              <w:rPr>
                <w:rFonts w:ascii="Arial" w:hAnsi="Arial" w:cs="Arial"/>
                <w:color w:val="000000"/>
                <w:sz w:val="20"/>
                <w:szCs w:val="20"/>
              </w:rPr>
              <w:t>93</w:t>
            </w:r>
            <w:r w:rsidR="009B1877">
              <w:rPr>
                <w:rFonts w:ascii="Arial" w:hAnsi="Arial" w:cs="Arial"/>
                <w:color w:val="000000"/>
                <w:sz w:val="20"/>
                <w:szCs w:val="20"/>
              </w:rPr>
              <w:t>–</w:t>
            </w:r>
            <w:r w:rsidRPr="00406E19">
              <w:rPr>
                <w:rFonts w:ascii="Arial" w:hAnsi="Arial" w:cs="Arial"/>
                <w:color w:val="000000"/>
                <w:sz w:val="20"/>
                <w:szCs w:val="20"/>
              </w:rPr>
              <w:t>100</w:t>
            </w:r>
          </w:p>
        </w:tc>
      </w:tr>
      <w:tr w:rsidR="00B87C25" w:rsidRPr="00406E19"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06E19" w:rsidRDefault="00B87C25" w:rsidP="009A4BC1">
            <w:pPr>
              <w:pStyle w:val="NormalWeb"/>
              <w:rPr>
                <w:rFonts w:ascii="Arial" w:hAnsi="Arial" w:cs="Arial"/>
                <w:sz w:val="20"/>
                <w:szCs w:val="20"/>
              </w:rPr>
            </w:pPr>
            <w:r w:rsidRPr="00406E19">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6B048F3" w:rsidR="00B87C25" w:rsidRPr="00406E19" w:rsidRDefault="00B87C25" w:rsidP="009B1877">
            <w:pPr>
              <w:pStyle w:val="NormalWeb"/>
              <w:rPr>
                <w:rFonts w:ascii="Arial" w:hAnsi="Arial" w:cs="Arial"/>
                <w:sz w:val="20"/>
                <w:szCs w:val="20"/>
              </w:rPr>
            </w:pPr>
            <w:r w:rsidRPr="00406E19">
              <w:rPr>
                <w:rFonts w:ascii="Arial" w:hAnsi="Arial" w:cs="Arial"/>
                <w:color w:val="000000"/>
                <w:sz w:val="20"/>
                <w:szCs w:val="20"/>
              </w:rPr>
              <w:t>90</w:t>
            </w:r>
            <w:r w:rsidR="009B1877">
              <w:rPr>
                <w:rFonts w:ascii="Arial" w:hAnsi="Arial" w:cs="Arial"/>
                <w:color w:val="000000"/>
                <w:sz w:val="20"/>
                <w:szCs w:val="20"/>
              </w:rPr>
              <w:t>–</w:t>
            </w:r>
            <w:r w:rsidRPr="00406E19">
              <w:rPr>
                <w:rFonts w:ascii="Arial" w:hAnsi="Arial" w:cs="Arial"/>
                <w:color w:val="000000"/>
                <w:sz w:val="20"/>
                <w:szCs w:val="20"/>
              </w:rPr>
              <w:t>92</w:t>
            </w:r>
          </w:p>
        </w:tc>
      </w:tr>
      <w:tr w:rsidR="00B87C25" w:rsidRPr="00406E19"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06E19" w:rsidRDefault="00B87C25" w:rsidP="009A4BC1">
            <w:pPr>
              <w:pStyle w:val="NormalWeb"/>
              <w:rPr>
                <w:rFonts w:ascii="Arial" w:hAnsi="Arial" w:cs="Arial"/>
                <w:sz w:val="20"/>
                <w:szCs w:val="20"/>
              </w:rPr>
            </w:pPr>
            <w:r w:rsidRPr="00406E19">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63EB8750" w:rsidR="00B87C25" w:rsidRPr="00406E19" w:rsidRDefault="00B87C25" w:rsidP="009B1877">
            <w:pPr>
              <w:pStyle w:val="NormalWeb"/>
              <w:rPr>
                <w:rFonts w:ascii="Arial" w:hAnsi="Arial" w:cs="Arial"/>
                <w:sz w:val="20"/>
                <w:szCs w:val="20"/>
              </w:rPr>
            </w:pPr>
            <w:r w:rsidRPr="00406E19">
              <w:rPr>
                <w:rFonts w:ascii="Arial" w:hAnsi="Arial" w:cs="Arial"/>
                <w:color w:val="000000"/>
                <w:sz w:val="20"/>
                <w:szCs w:val="20"/>
              </w:rPr>
              <w:t>87</w:t>
            </w:r>
            <w:r w:rsidR="009B1877">
              <w:rPr>
                <w:rFonts w:ascii="Arial" w:hAnsi="Arial" w:cs="Arial"/>
                <w:color w:val="000000"/>
                <w:sz w:val="20"/>
                <w:szCs w:val="20"/>
              </w:rPr>
              <w:t>–</w:t>
            </w:r>
            <w:r w:rsidRPr="00406E19">
              <w:rPr>
                <w:rFonts w:ascii="Arial" w:hAnsi="Arial" w:cs="Arial"/>
                <w:color w:val="000000"/>
                <w:sz w:val="20"/>
                <w:szCs w:val="20"/>
              </w:rPr>
              <w:t>89</w:t>
            </w:r>
          </w:p>
        </w:tc>
      </w:tr>
      <w:tr w:rsidR="00B87C25" w:rsidRPr="00406E19"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06E19" w:rsidRDefault="00B87C25" w:rsidP="009A4BC1">
            <w:pPr>
              <w:pStyle w:val="NormalWeb"/>
              <w:rPr>
                <w:rFonts w:ascii="Arial" w:hAnsi="Arial" w:cs="Arial"/>
                <w:sz w:val="20"/>
                <w:szCs w:val="20"/>
              </w:rPr>
            </w:pPr>
            <w:r w:rsidRPr="00406E19">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5DB2FDC6" w:rsidR="00B87C25" w:rsidRPr="00406E19" w:rsidRDefault="00B87C25" w:rsidP="009B1877">
            <w:pPr>
              <w:pStyle w:val="NormalWeb"/>
              <w:rPr>
                <w:rFonts w:ascii="Arial" w:hAnsi="Arial" w:cs="Arial"/>
                <w:sz w:val="20"/>
                <w:szCs w:val="20"/>
              </w:rPr>
            </w:pPr>
            <w:r w:rsidRPr="00406E19">
              <w:rPr>
                <w:rFonts w:ascii="Arial" w:hAnsi="Arial" w:cs="Arial"/>
                <w:color w:val="000000"/>
                <w:sz w:val="20"/>
                <w:szCs w:val="20"/>
              </w:rPr>
              <w:t>83</w:t>
            </w:r>
            <w:r w:rsidR="009B1877">
              <w:rPr>
                <w:rFonts w:ascii="Arial" w:hAnsi="Arial" w:cs="Arial"/>
                <w:color w:val="000000"/>
                <w:sz w:val="20"/>
                <w:szCs w:val="20"/>
              </w:rPr>
              <w:t>–</w:t>
            </w:r>
            <w:r w:rsidRPr="00406E19">
              <w:rPr>
                <w:rFonts w:ascii="Arial" w:hAnsi="Arial" w:cs="Arial"/>
                <w:color w:val="000000"/>
                <w:sz w:val="20"/>
                <w:szCs w:val="20"/>
              </w:rPr>
              <w:t>86</w:t>
            </w:r>
          </w:p>
        </w:tc>
      </w:tr>
      <w:tr w:rsidR="00B87C25" w:rsidRPr="00406E19"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06E19" w:rsidRDefault="00B87C25" w:rsidP="009A4BC1">
            <w:pPr>
              <w:pStyle w:val="NormalWeb"/>
              <w:rPr>
                <w:rFonts w:ascii="Arial" w:hAnsi="Arial" w:cs="Arial"/>
                <w:sz w:val="20"/>
                <w:szCs w:val="20"/>
              </w:rPr>
            </w:pPr>
            <w:r w:rsidRPr="00406E19">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36BE7C7B" w:rsidR="00B87C25" w:rsidRPr="00406E19" w:rsidRDefault="00B87C25" w:rsidP="009B1877">
            <w:pPr>
              <w:pStyle w:val="NormalWeb"/>
              <w:rPr>
                <w:rFonts w:ascii="Arial" w:hAnsi="Arial" w:cs="Arial"/>
                <w:sz w:val="20"/>
                <w:szCs w:val="20"/>
              </w:rPr>
            </w:pPr>
            <w:r w:rsidRPr="00406E19">
              <w:rPr>
                <w:rFonts w:ascii="Arial" w:hAnsi="Arial" w:cs="Arial"/>
                <w:color w:val="000000"/>
                <w:sz w:val="20"/>
                <w:szCs w:val="20"/>
              </w:rPr>
              <w:t>82</w:t>
            </w:r>
            <w:r w:rsidR="009B1877">
              <w:rPr>
                <w:rFonts w:ascii="Arial" w:hAnsi="Arial" w:cs="Arial"/>
                <w:color w:val="000000"/>
                <w:sz w:val="20"/>
                <w:szCs w:val="20"/>
              </w:rPr>
              <w:t>–</w:t>
            </w:r>
            <w:r w:rsidRPr="00406E19">
              <w:rPr>
                <w:rFonts w:ascii="Arial" w:hAnsi="Arial" w:cs="Arial"/>
                <w:color w:val="000000"/>
                <w:sz w:val="20"/>
                <w:szCs w:val="20"/>
              </w:rPr>
              <w:t>80</w:t>
            </w:r>
          </w:p>
        </w:tc>
      </w:tr>
      <w:tr w:rsidR="00B87C25" w:rsidRPr="00406E19"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06E19" w:rsidRDefault="00B87C25" w:rsidP="009A4BC1">
            <w:pPr>
              <w:pStyle w:val="NormalWeb"/>
              <w:rPr>
                <w:rFonts w:ascii="Arial" w:hAnsi="Arial" w:cs="Arial"/>
                <w:sz w:val="20"/>
                <w:szCs w:val="20"/>
              </w:rPr>
            </w:pPr>
            <w:r w:rsidRPr="00406E19">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44BA5592" w:rsidR="00B87C25" w:rsidRPr="00406E19" w:rsidRDefault="00B87C25" w:rsidP="009B1877">
            <w:pPr>
              <w:pStyle w:val="NormalWeb"/>
              <w:rPr>
                <w:rFonts w:ascii="Arial" w:hAnsi="Arial" w:cs="Arial"/>
                <w:sz w:val="20"/>
                <w:szCs w:val="20"/>
              </w:rPr>
            </w:pPr>
            <w:r w:rsidRPr="00406E19">
              <w:rPr>
                <w:rFonts w:ascii="Arial" w:hAnsi="Arial" w:cs="Arial"/>
                <w:color w:val="000000"/>
                <w:sz w:val="20"/>
                <w:szCs w:val="20"/>
              </w:rPr>
              <w:t>77</w:t>
            </w:r>
            <w:r w:rsidR="009B1877">
              <w:rPr>
                <w:rFonts w:ascii="Arial" w:hAnsi="Arial" w:cs="Arial"/>
                <w:color w:val="000000"/>
                <w:sz w:val="20"/>
                <w:szCs w:val="20"/>
              </w:rPr>
              <w:t>–</w:t>
            </w:r>
            <w:r w:rsidRPr="00406E19">
              <w:rPr>
                <w:rFonts w:ascii="Arial" w:hAnsi="Arial" w:cs="Arial"/>
                <w:color w:val="000000"/>
                <w:sz w:val="20"/>
                <w:szCs w:val="20"/>
              </w:rPr>
              <w:t>79</w:t>
            </w:r>
          </w:p>
        </w:tc>
      </w:tr>
      <w:tr w:rsidR="00B87C25" w:rsidRPr="00406E19"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06E19" w:rsidRDefault="00B87C25" w:rsidP="009A4BC1">
            <w:pPr>
              <w:pStyle w:val="NormalWeb"/>
              <w:rPr>
                <w:rFonts w:ascii="Arial" w:hAnsi="Arial" w:cs="Arial"/>
                <w:sz w:val="20"/>
                <w:szCs w:val="20"/>
              </w:rPr>
            </w:pPr>
            <w:r w:rsidRPr="00406E19">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3B71A88B" w:rsidR="00B87C25" w:rsidRPr="00406E19" w:rsidRDefault="00B87C25" w:rsidP="009B1877">
            <w:pPr>
              <w:pStyle w:val="NormalWeb"/>
              <w:rPr>
                <w:rFonts w:ascii="Arial" w:hAnsi="Arial" w:cs="Arial"/>
                <w:sz w:val="20"/>
                <w:szCs w:val="20"/>
              </w:rPr>
            </w:pPr>
            <w:r w:rsidRPr="00406E19">
              <w:rPr>
                <w:rFonts w:ascii="Arial" w:hAnsi="Arial" w:cs="Arial"/>
                <w:color w:val="000000"/>
                <w:sz w:val="20"/>
                <w:szCs w:val="20"/>
              </w:rPr>
              <w:t>73</w:t>
            </w:r>
            <w:r w:rsidR="009B1877">
              <w:rPr>
                <w:rFonts w:ascii="Arial" w:hAnsi="Arial" w:cs="Arial"/>
                <w:color w:val="000000"/>
                <w:sz w:val="20"/>
                <w:szCs w:val="20"/>
              </w:rPr>
              <w:t>–</w:t>
            </w:r>
            <w:r w:rsidRPr="00406E19">
              <w:rPr>
                <w:rFonts w:ascii="Arial" w:hAnsi="Arial" w:cs="Arial"/>
                <w:color w:val="000000"/>
                <w:sz w:val="20"/>
                <w:szCs w:val="20"/>
              </w:rPr>
              <w:t>76</w:t>
            </w:r>
          </w:p>
        </w:tc>
      </w:tr>
      <w:tr w:rsidR="00B87C25" w:rsidRPr="00406E19"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06E19" w:rsidRDefault="00B87C25" w:rsidP="009A4BC1">
            <w:pPr>
              <w:pStyle w:val="NormalWeb"/>
              <w:rPr>
                <w:rFonts w:ascii="Arial" w:hAnsi="Arial" w:cs="Arial"/>
                <w:sz w:val="20"/>
                <w:szCs w:val="20"/>
              </w:rPr>
            </w:pPr>
            <w:r w:rsidRPr="00406E19">
              <w:rPr>
                <w:rFonts w:ascii="Arial" w:hAnsi="Arial" w:cs="Arial"/>
                <w:color w:val="000000"/>
                <w:sz w:val="20"/>
                <w:szCs w:val="20"/>
              </w:rPr>
              <w:lastRenderedPageBreak/>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125BA28F" w:rsidR="00B87C25" w:rsidRPr="00406E19" w:rsidRDefault="00B87C25" w:rsidP="009B1877">
            <w:pPr>
              <w:pStyle w:val="NormalWeb"/>
              <w:rPr>
                <w:rFonts w:ascii="Arial" w:hAnsi="Arial" w:cs="Arial"/>
                <w:sz w:val="20"/>
                <w:szCs w:val="20"/>
              </w:rPr>
            </w:pPr>
            <w:r w:rsidRPr="00406E19">
              <w:rPr>
                <w:rFonts w:ascii="Arial" w:hAnsi="Arial" w:cs="Arial"/>
                <w:color w:val="000000"/>
                <w:sz w:val="20"/>
                <w:szCs w:val="20"/>
              </w:rPr>
              <w:t>70</w:t>
            </w:r>
            <w:r w:rsidR="009B1877">
              <w:rPr>
                <w:rFonts w:ascii="Arial" w:hAnsi="Arial" w:cs="Arial"/>
                <w:color w:val="000000"/>
                <w:sz w:val="20"/>
                <w:szCs w:val="20"/>
              </w:rPr>
              <w:t>–</w:t>
            </w:r>
            <w:r w:rsidRPr="00406E19">
              <w:rPr>
                <w:rFonts w:ascii="Arial" w:hAnsi="Arial" w:cs="Arial"/>
                <w:color w:val="000000"/>
                <w:sz w:val="20"/>
                <w:szCs w:val="20"/>
              </w:rPr>
              <w:t>72</w:t>
            </w:r>
          </w:p>
        </w:tc>
      </w:tr>
      <w:tr w:rsidR="00B87C25" w:rsidRPr="00406E19"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06E19" w:rsidRDefault="00B87C25" w:rsidP="009A4BC1">
            <w:pPr>
              <w:pStyle w:val="NormalWeb"/>
              <w:rPr>
                <w:rFonts w:ascii="Arial" w:hAnsi="Arial" w:cs="Arial"/>
                <w:sz w:val="20"/>
                <w:szCs w:val="20"/>
              </w:rPr>
            </w:pPr>
            <w:r w:rsidRPr="00406E19">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6077F50E" w:rsidR="00B87C25" w:rsidRPr="00406E19" w:rsidRDefault="00B87C25" w:rsidP="009B1877">
            <w:pPr>
              <w:pStyle w:val="NormalWeb"/>
              <w:rPr>
                <w:rFonts w:ascii="Arial" w:hAnsi="Arial" w:cs="Arial"/>
                <w:sz w:val="20"/>
                <w:szCs w:val="20"/>
              </w:rPr>
            </w:pPr>
            <w:r w:rsidRPr="00406E19">
              <w:rPr>
                <w:rFonts w:ascii="Arial" w:hAnsi="Arial" w:cs="Arial"/>
                <w:color w:val="000000"/>
                <w:sz w:val="20"/>
                <w:szCs w:val="20"/>
              </w:rPr>
              <w:t>67</w:t>
            </w:r>
            <w:r w:rsidR="009B1877">
              <w:rPr>
                <w:rFonts w:ascii="Arial" w:hAnsi="Arial" w:cs="Arial"/>
                <w:color w:val="000000"/>
                <w:sz w:val="20"/>
                <w:szCs w:val="20"/>
              </w:rPr>
              <w:t>–</w:t>
            </w:r>
            <w:r w:rsidRPr="00406E19">
              <w:rPr>
                <w:rFonts w:ascii="Arial" w:hAnsi="Arial" w:cs="Arial"/>
                <w:color w:val="000000"/>
                <w:sz w:val="20"/>
                <w:szCs w:val="20"/>
              </w:rPr>
              <w:t>69</w:t>
            </w:r>
          </w:p>
        </w:tc>
      </w:tr>
      <w:tr w:rsidR="00B87C25" w:rsidRPr="00406E19"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06E19" w:rsidRDefault="00B87C25" w:rsidP="009A4BC1">
            <w:pPr>
              <w:pStyle w:val="NormalWeb"/>
              <w:rPr>
                <w:rFonts w:ascii="Arial" w:hAnsi="Arial" w:cs="Arial"/>
                <w:sz w:val="20"/>
                <w:szCs w:val="20"/>
              </w:rPr>
            </w:pPr>
            <w:r w:rsidRPr="00406E19">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5010142" w:rsidR="00B87C25" w:rsidRPr="00406E19" w:rsidRDefault="00B87C25" w:rsidP="009B1877">
            <w:pPr>
              <w:pStyle w:val="NormalWeb"/>
              <w:rPr>
                <w:rFonts w:ascii="Arial" w:hAnsi="Arial" w:cs="Arial"/>
                <w:sz w:val="20"/>
                <w:szCs w:val="20"/>
              </w:rPr>
            </w:pPr>
            <w:r w:rsidRPr="00406E19">
              <w:rPr>
                <w:rFonts w:ascii="Arial" w:hAnsi="Arial" w:cs="Arial"/>
                <w:color w:val="000000"/>
                <w:sz w:val="20"/>
                <w:szCs w:val="20"/>
              </w:rPr>
              <w:t>63</w:t>
            </w:r>
            <w:r w:rsidR="009B1877">
              <w:rPr>
                <w:rFonts w:ascii="Arial" w:hAnsi="Arial" w:cs="Arial"/>
                <w:color w:val="000000"/>
                <w:sz w:val="20"/>
                <w:szCs w:val="20"/>
              </w:rPr>
              <w:t>–</w:t>
            </w:r>
            <w:r w:rsidRPr="00406E19">
              <w:rPr>
                <w:rFonts w:ascii="Arial" w:hAnsi="Arial" w:cs="Arial"/>
                <w:color w:val="000000"/>
                <w:sz w:val="20"/>
                <w:szCs w:val="20"/>
              </w:rPr>
              <w:t>66</w:t>
            </w:r>
          </w:p>
        </w:tc>
      </w:tr>
      <w:tr w:rsidR="00B87C25" w:rsidRPr="00406E19"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06E19" w:rsidRDefault="00B87C25" w:rsidP="009A4BC1">
            <w:pPr>
              <w:pStyle w:val="NormalWeb"/>
              <w:rPr>
                <w:rFonts w:ascii="Arial" w:hAnsi="Arial" w:cs="Arial"/>
                <w:sz w:val="20"/>
                <w:szCs w:val="20"/>
              </w:rPr>
            </w:pPr>
            <w:r w:rsidRPr="00406E19">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429A45C0" w:rsidR="00B87C25" w:rsidRPr="00406E19" w:rsidRDefault="00B87C25" w:rsidP="009A4BC1">
            <w:pPr>
              <w:pStyle w:val="NormalWeb"/>
              <w:rPr>
                <w:rFonts w:ascii="Arial" w:hAnsi="Arial" w:cs="Arial"/>
                <w:sz w:val="20"/>
                <w:szCs w:val="20"/>
              </w:rPr>
            </w:pPr>
            <w:r w:rsidRPr="00406E19">
              <w:rPr>
                <w:rFonts w:ascii="Arial" w:hAnsi="Arial" w:cs="Arial"/>
                <w:color w:val="000000"/>
                <w:sz w:val="20"/>
                <w:szCs w:val="20"/>
              </w:rPr>
              <w:t>60</w:t>
            </w:r>
            <w:r w:rsidR="009B1877">
              <w:rPr>
                <w:rFonts w:ascii="Arial" w:hAnsi="Arial" w:cs="Arial"/>
                <w:color w:val="000000"/>
                <w:sz w:val="20"/>
                <w:szCs w:val="20"/>
              </w:rPr>
              <w:t>–</w:t>
            </w:r>
            <w:r w:rsidRPr="00406E19">
              <w:rPr>
                <w:rFonts w:ascii="Arial" w:hAnsi="Arial" w:cs="Arial"/>
                <w:color w:val="000000"/>
                <w:sz w:val="20"/>
                <w:szCs w:val="20"/>
              </w:rPr>
              <w:t>62</w:t>
            </w:r>
          </w:p>
        </w:tc>
      </w:tr>
      <w:tr w:rsidR="00B87C25" w:rsidRPr="00406E19"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06E19" w:rsidRDefault="00B87C25" w:rsidP="009A4BC1">
            <w:pPr>
              <w:pStyle w:val="NormalWeb"/>
              <w:rPr>
                <w:rFonts w:ascii="Arial" w:hAnsi="Arial" w:cs="Arial"/>
                <w:sz w:val="20"/>
                <w:szCs w:val="20"/>
              </w:rPr>
            </w:pPr>
            <w:r w:rsidRPr="00406E19">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2594E5B6" w:rsidR="00B87C25" w:rsidRPr="00406E19" w:rsidRDefault="009B1877" w:rsidP="009A4BC1">
            <w:pPr>
              <w:pStyle w:val="NormalWeb"/>
              <w:rPr>
                <w:rFonts w:ascii="Arial" w:hAnsi="Arial" w:cs="Arial"/>
                <w:sz w:val="20"/>
                <w:szCs w:val="20"/>
              </w:rPr>
            </w:pPr>
            <w:r>
              <w:rPr>
                <w:rFonts w:ascii="Arial" w:hAnsi="Arial" w:cs="Arial"/>
                <w:color w:val="000000"/>
                <w:sz w:val="20"/>
                <w:szCs w:val="20"/>
              </w:rPr>
              <w:t>0–</w:t>
            </w:r>
            <w:r w:rsidR="00B87C25" w:rsidRPr="00406E19">
              <w:rPr>
                <w:rFonts w:ascii="Arial" w:hAnsi="Arial" w:cs="Arial"/>
                <w:color w:val="000000"/>
                <w:sz w:val="20"/>
                <w:szCs w:val="20"/>
              </w:rPr>
              <w:t>59</w:t>
            </w:r>
          </w:p>
        </w:tc>
      </w:tr>
    </w:tbl>
    <w:p w14:paraId="72E57BD0" w14:textId="77777777" w:rsidR="00B87C25" w:rsidRPr="00406E19" w:rsidRDefault="00B87C25" w:rsidP="00B87C25">
      <w:pPr>
        <w:pStyle w:val="APACitation"/>
        <w:ind w:left="0" w:firstLine="0"/>
      </w:pPr>
    </w:p>
    <w:p w14:paraId="68CBBEF7" w14:textId="77777777" w:rsidR="00B87C25" w:rsidRPr="00406E19" w:rsidRDefault="00B87C25" w:rsidP="002522B3">
      <w:pPr>
        <w:pStyle w:val="Heading1"/>
      </w:pPr>
    </w:p>
    <w:p w14:paraId="6B69F2DA" w14:textId="77777777" w:rsidR="00B87C25" w:rsidRPr="00406E19" w:rsidRDefault="00B87C25" w:rsidP="002522B3">
      <w:pPr>
        <w:pStyle w:val="Heading1"/>
      </w:pPr>
    </w:p>
    <w:p w14:paraId="7C4F49F2" w14:textId="77777777" w:rsidR="00472CF6" w:rsidRPr="00406E19" w:rsidRDefault="00472CF6" w:rsidP="002522B3">
      <w:pPr>
        <w:pStyle w:val="Heading1"/>
      </w:pPr>
    </w:p>
    <w:p w14:paraId="283C9065" w14:textId="77777777" w:rsidR="00E76969" w:rsidRDefault="00E76969" w:rsidP="002522B3">
      <w:pPr>
        <w:pStyle w:val="Heading1"/>
      </w:pPr>
    </w:p>
    <w:p w14:paraId="1EEE053F" w14:textId="77777777" w:rsidR="00E76969" w:rsidRDefault="00E76969" w:rsidP="002522B3">
      <w:pPr>
        <w:pStyle w:val="Heading1"/>
      </w:pPr>
    </w:p>
    <w:p w14:paraId="5530208B" w14:textId="77777777" w:rsidR="00E76969" w:rsidRDefault="00E76969" w:rsidP="002522B3">
      <w:pPr>
        <w:pStyle w:val="Heading1"/>
      </w:pPr>
    </w:p>
    <w:p w14:paraId="662B412E" w14:textId="77777777" w:rsidR="00E76969" w:rsidRDefault="00E76969" w:rsidP="002522B3">
      <w:pPr>
        <w:pStyle w:val="Heading1"/>
      </w:pPr>
    </w:p>
    <w:p w14:paraId="425CF420" w14:textId="5A515649" w:rsidR="00E76969" w:rsidRDefault="00E76969" w:rsidP="002522B3">
      <w:pPr>
        <w:pStyle w:val="Heading1"/>
      </w:pPr>
    </w:p>
    <w:p w14:paraId="7D68038F" w14:textId="1A5D8B60" w:rsidR="00B4308A" w:rsidRDefault="00B4308A" w:rsidP="00B4308A"/>
    <w:p w14:paraId="11B89042" w14:textId="7082F829" w:rsidR="00B4308A" w:rsidRDefault="00B4308A" w:rsidP="00B4308A"/>
    <w:p w14:paraId="6B7721F8" w14:textId="545F28A5" w:rsidR="00B4308A" w:rsidRDefault="00B4308A" w:rsidP="00B4308A"/>
    <w:p w14:paraId="61A71E07" w14:textId="6337D572" w:rsidR="00B4308A" w:rsidRDefault="00B4308A" w:rsidP="00B4308A"/>
    <w:p w14:paraId="70046D9F" w14:textId="77777777" w:rsidR="00B4308A" w:rsidRPr="00B4308A" w:rsidRDefault="00B4308A" w:rsidP="00B4308A"/>
    <w:p w14:paraId="054042F3" w14:textId="77777777" w:rsidR="002522B3" w:rsidRPr="00406E19" w:rsidRDefault="002522B3">
      <w:r w:rsidRPr="00406E19">
        <w:br w:type="page"/>
      </w:r>
    </w:p>
    <w:p w14:paraId="0D5525FE" w14:textId="77777777" w:rsidR="002522B3" w:rsidRPr="00406E19" w:rsidRDefault="4948C66D" w:rsidP="002522B3">
      <w:pPr>
        <w:pStyle w:val="Heading1"/>
      </w:pPr>
      <w:r w:rsidRPr="00406E19">
        <w:lastRenderedPageBreak/>
        <w:t>Course Schedule</w:t>
      </w:r>
    </w:p>
    <w:p w14:paraId="169F4037" w14:textId="77777777" w:rsidR="002522B3" w:rsidRPr="00406E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406E19" w14:paraId="14AE16A6" w14:textId="77777777" w:rsidTr="4948C66D">
        <w:tc>
          <w:tcPr>
            <w:tcW w:w="1086" w:type="pct"/>
            <w:shd w:val="clear" w:color="auto" w:fill="BF2C37"/>
            <w:vAlign w:val="center"/>
          </w:tcPr>
          <w:p w14:paraId="766F47A2" w14:textId="77777777" w:rsidR="002522B3" w:rsidRPr="00406E19" w:rsidRDefault="4948C66D" w:rsidP="4948C66D">
            <w:pPr>
              <w:tabs>
                <w:tab w:val="left" w:pos="0"/>
                <w:tab w:val="left" w:pos="3720"/>
              </w:tabs>
              <w:spacing w:before="40" w:after="40"/>
              <w:jc w:val="center"/>
              <w:outlineLvl w:val="0"/>
              <w:rPr>
                <w:rFonts w:eastAsia="Arial" w:cs="Arial"/>
                <w:b/>
                <w:bCs/>
                <w:color w:val="FFFFFF" w:themeColor="background1"/>
              </w:rPr>
            </w:pPr>
            <w:r w:rsidRPr="00406E19">
              <w:rPr>
                <w:rFonts w:eastAsia="Arial" w:cs="Arial"/>
                <w:b/>
                <w:bCs/>
                <w:color w:val="FFFFFF" w:themeColor="background1"/>
              </w:rPr>
              <w:t>Week</w:t>
            </w:r>
          </w:p>
        </w:tc>
        <w:tc>
          <w:tcPr>
            <w:tcW w:w="1571" w:type="pct"/>
            <w:shd w:val="clear" w:color="auto" w:fill="BF2C37"/>
            <w:vAlign w:val="center"/>
          </w:tcPr>
          <w:p w14:paraId="261C00E6" w14:textId="77777777" w:rsidR="002522B3" w:rsidRPr="00406E19" w:rsidRDefault="4948C66D" w:rsidP="4948C66D">
            <w:pPr>
              <w:tabs>
                <w:tab w:val="left" w:pos="0"/>
                <w:tab w:val="left" w:pos="3720"/>
              </w:tabs>
              <w:spacing w:before="40" w:after="40"/>
              <w:jc w:val="center"/>
              <w:outlineLvl w:val="0"/>
              <w:rPr>
                <w:rFonts w:eastAsia="Arial" w:cs="Arial"/>
                <w:b/>
                <w:bCs/>
                <w:color w:val="FFFFFF" w:themeColor="background1"/>
              </w:rPr>
            </w:pPr>
            <w:r w:rsidRPr="00406E19">
              <w:rPr>
                <w:rFonts w:eastAsia="Arial" w:cs="Arial"/>
                <w:b/>
                <w:bCs/>
                <w:color w:val="FFFFFF" w:themeColor="background1"/>
              </w:rPr>
              <w:t>Start</w:t>
            </w:r>
          </w:p>
        </w:tc>
        <w:tc>
          <w:tcPr>
            <w:tcW w:w="2343" w:type="pct"/>
            <w:shd w:val="clear" w:color="auto" w:fill="BF2C37"/>
            <w:vAlign w:val="center"/>
          </w:tcPr>
          <w:p w14:paraId="1B5B3287" w14:textId="77777777" w:rsidR="002522B3" w:rsidRPr="00406E19" w:rsidRDefault="4948C66D" w:rsidP="4948C66D">
            <w:pPr>
              <w:tabs>
                <w:tab w:val="left" w:pos="0"/>
                <w:tab w:val="left" w:pos="3720"/>
              </w:tabs>
              <w:spacing w:before="40" w:after="40"/>
              <w:jc w:val="center"/>
              <w:outlineLvl w:val="0"/>
              <w:rPr>
                <w:rFonts w:eastAsia="Arial" w:cs="Arial"/>
                <w:b/>
                <w:bCs/>
                <w:color w:val="FFFFFF" w:themeColor="background1"/>
              </w:rPr>
            </w:pPr>
            <w:r w:rsidRPr="00406E19">
              <w:rPr>
                <w:rFonts w:eastAsia="Arial" w:cs="Arial"/>
                <w:b/>
                <w:bCs/>
                <w:color w:val="FFFFFF" w:themeColor="background1"/>
              </w:rPr>
              <w:t>End</w:t>
            </w:r>
          </w:p>
        </w:tc>
      </w:tr>
      <w:tr w:rsidR="00EA415B" w:rsidRPr="00406E19" w14:paraId="212598AA" w14:textId="77777777" w:rsidTr="00EA415B">
        <w:tc>
          <w:tcPr>
            <w:tcW w:w="1086" w:type="pct"/>
            <w:vAlign w:val="center"/>
          </w:tcPr>
          <w:p w14:paraId="289F6E6C" w14:textId="77777777" w:rsidR="00EA415B" w:rsidRPr="00406E19" w:rsidRDefault="00EA415B" w:rsidP="00EA415B">
            <w:pPr>
              <w:tabs>
                <w:tab w:val="left" w:pos="0"/>
                <w:tab w:val="left" w:pos="3720"/>
              </w:tabs>
              <w:spacing w:before="40" w:after="40"/>
              <w:jc w:val="center"/>
              <w:outlineLvl w:val="0"/>
              <w:rPr>
                <w:rFonts w:eastAsia="Arial" w:cs="Arial"/>
                <w:color w:val="000000" w:themeColor="text1"/>
                <w:sz w:val="20"/>
                <w:szCs w:val="20"/>
              </w:rPr>
            </w:pPr>
            <w:r w:rsidRPr="00406E19">
              <w:rPr>
                <w:rFonts w:eastAsia="Arial" w:cs="Arial"/>
                <w:color w:val="000000" w:themeColor="text1"/>
                <w:sz w:val="20"/>
                <w:szCs w:val="20"/>
              </w:rPr>
              <w:t>One</w:t>
            </w:r>
          </w:p>
        </w:tc>
        <w:tc>
          <w:tcPr>
            <w:tcW w:w="1571" w:type="pct"/>
            <w:vAlign w:val="center"/>
          </w:tcPr>
          <w:p w14:paraId="075BF4E3" w14:textId="77777777" w:rsidR="00EA415B" w:rsidRPr="00406E19" w:rsidRDefault="00EA415B" w:rsidP="00EA415B">
            <w:pPr>
              <w:tabs>
                <w:tab w:val="left" w:pos="0"/>
                <w:tab w:val="left" w:pos="3720"/>
              </w:tabs>
              <w:spacing w:before="40" w:after="40"/>
              <w:jc w:val="center"/>
              <w:outlineLvl w:val="0"/>
              <w:rPr>
                <w:rFonts w:eastAsia="Arial" w:cs="Arial"/>
                <w:color w:val="000000" w:themeColor="text1"/>
                <w:sz w:val="20"/>
                <w:szCs w:val="20"/>
              </w:rPr>
            </w:pPr>
            <w:r w:rsidRPr="00406E19">
              <w:rPr>
                <w:rFonts w:eastAsia="Arial" w:cs="Arial"/>
                <w:color w:val="000000" w:themeColor="text1"/>
                <w:sz w:val="20"/>
                <w:szCs w:val="20"/>
              </w:rPr>
              <w:t>&lt;insert start date&gt;</w:t>
            </w:r>
          </w:p>
        </w:tc>
        <w:tc>
          <w:tcPr>
            <w:tcW w:w="2343" w:type="pct"/>
            <w:vAlign w:val="center"/>
          </w:tcPr>
          <w:p w14:paraId="6DCE5F29" w14:textId="77777777" w:rsidR="00EA415B" w:rsidRPr="00406E19" w:rsidRDefault="00EA415B" w:rsidP="00EA415B">
            <w:pPr>
              <w:tabs>
                <w:tab w:val="left" w:pos="0"/>
                <w:tab w:val="left" w:pos="3720"/>
              </w:tabs>
              <w:spacing w:before="40" w:after="40"/>
              <w:jc w:val="center"/>
              <w:outlineLvl w:val="0"/>
              <w:rPr>
                <w:rFonts w:eastAsia="Arial" w:cs="Arial"/>
                <w:color w:val="000000" w:themeColor="text1"/>
                <w:sz w:val="20"/>
                <w:szCs w:val="20"/>
              </w:rPr>
            </w:pPr>
            <w:r w:rsidRPr="00406E19">
              <w:rPr>
                <w:rFonts w:eastAsia="Arial" w:cs="Arial"/>
                <w:color w:val="000000" w:themeColor="text1"/>
                <w:sz w:val="20"/>
                <w:szCs w:val="20"/>
              </w:rPr>
              <w:t>&lt;insert end date&gt;</w:t>
            </w:r>
          </w:p>
        </w:tc>
      </w:tr>
      <w:tr w:rsidR="00EA415B" w:rsidRPr="00406E19" w14:paraId="6C339C4C" w14:textId="77777777" w:rsidTr="00EA415B">
        <w:tc>
          <w:tcPr>
            <w:tcW w:w="1086" w:type="pct"/>
            <w:shd w:val="clear" w:color="auto" w:fill="D8D9DA"/>
            <w:vAlign w:val="center"/>
          </w:tcPr>
          <w:p w14:paraId="3A5E7378" w14:textId="77777777" w:rsidR="00EA415B" w:rsidRPr="00406E19" w:rsidRDefault="00EA415B" w:rsidP="00EA415B">
            <w:pPr>
              <w:tabs>
                <w:tab w:val="left" w:pos="0"/>
                <w:tab w:val="left" w:pos="3720"/>
              </w:tabs>
              <w:spacing w:before="40" w:after="40"/>
              <w:jc w:val="center"/>
              <w:outlineLvl w:val="0"/>
              <w:rPr>
                <w:rFonts w:eastAsia="Arial" w:cs="Arial"/>
                <w:color w:val="000000" w:themeColor="text1"/>
                <w:sz w:val="20"/>
                <w:szCs w:val="20"/>
              </w:rPr>
            </w:pPr>
            <w:r w:rsidRPr="00406E19">
              <w:rPr>
                <w:rFonts w:eastAsia="Arial" w:cs="Arial"/>
                <w:color w:val="000000" w:themeColor="text1"/>
                <w:sz w:val="20"/>
                <w:szCs w:val="20"/>
              </w:rPr>
              <w:t>Two</w:t>
            </w:r>
          </w:p>
        </w:tc>
        <w:tc>
          <w:tcPr>
            <w:tcW w:w="1571" w:type="pct"/>
            <w:shd w:val="clear" w:color="auto" w:fill="D8D9DA"/>
            <w:vAlign w:val="center"/>
          </w:tcPr>
          <w:p w14:paraId="5480A7E5" w14:textId="77777777" w:rsidR="00EA415B" w:rsidRPr="00406E19" w:rsidRDefault="00EA415B" w:rsidP="00EA415B">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6B5EC35" w14:textId="77777777" w:rsidR="00EA415B" w:rsidRPr="00406E19" w:rsidRDefault="00EA415B" w:rsidP="00EA415B">
            <w:pPr>
              <w:tabs>
                <w:tab w:val="left" w:pos="0"/>
                <w:tab w:val="left" w:pos="3720"/>
              </w:tabs>
              <w:spacing w:before="40" w:after="40"/>
              <w:jc w:val="center"/>
              <w:outlineLvl w:val="0"/>
              <w:rPr>
                <w:rFonts w:cs="Arial"/>
                <w:color w:val="000000" w:themeColor="text1"/>
                <w:sz w:val="20"/>
                <w:szCs w:val="20"/>
              </w:rPr>
            </w:pPr>
          </w:p>
        </w:tc>
      </w:tr>
      <w:tr w:rsidR="00EA415B" w:rsidRPr="00406E19" w14:paraId="22D4C09C" w14:textId="77777777" w:rsidTr="00EA415B">
        <w:tc>
          <w:tcPr>
            <w:tcW w:w="1086" w:type="pct"/>
            <w:vAlign w:val="center"/>
          </w:tcPr>
          <w:p w14:paraId="12FFF0CB" w14:textId="77777777" w:rsidR="00EA415B" w:rsidRPr="00406E19" w:rsidRDefault="00EA415B" w:rsidP="00EA415B">
            <w:pPr>
              <w:tabs>
                <w:tab w:val="left" w:pos="0"/>
                <w:tab w:val="left" w:pos="3720"/>
              </w:tabs>
              <w:spacing w:before="40" w:after="40"/>
              <w:jc w:val="center"/>
              <w:outlineLvl w:val="0"/>
              <w:rPr>
                <w:rFonts w:eastAsia="Arial" w:cs="Arial"/>
                <w:color w:val="000000" w:themeColor="text1"/>
                <w:sz w:val="20"/>
                <w:szCs w:val="20"/>
              </w:rPr>
            </w:pPr>
            <w:r w:rsidRPr="00406E19">
              <w:rPr>
                <w:rFonts w:eastAsia="Arial" w:cs="Arial"/>
                <w:color w:val="000000" w:themeColor="text1"/>
                <w:sz w:val="20"/>
                <w:szCs w:val="20"/>
              </w:rPr>
              <w:t>Three</w:t>
            </w:r>
          </w:p>
        </w:tc>
        <w:tc>
          <w:tcPr>
            <w:tcW w:w="1571" w:type="pct"/>
            <w:vAlign w:val="center"/>
          </w:tcPr>
          <w:p w14:paraId="7FC565D9" w14:textId="77777777" w:rsidR="00EA415B" w:rsidRPr="00406E19" w:rsidRDefault="00EA415B" w:rsidP="00EA415B">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E12852" w14:textId="77777777" w:rsidR="00EA415B" w:rsidRPr="00406E19" w:rsidRDefault="00EA415B" w:rsidP="00EA415B">
            <w:pPr>
              <w:tabs>
                <w:tab w:val="left" w:pos="0"/>
                <w:tab w:val="left" w:pos="3720"/>
              </w:tabs>
              <w:spacing w:before="40" w:after="40"/>
              <w:jc w:val="center"/>
              <w:outlineLvl w:val="0"/>
              <w:rPr>
                <w:rFonts w:cs="Arial"/>
                <w:color w:val="000000" w:themeColor="text1"/>
                <w:sz w:val="20"/>
                <w:szCs w:val="20"/>
              </w:rPr>
            </w:pPr>
          </w:p>
        </w:tc>
      </w:tr>
      <w:tr w:rsidR="00EA415B" w:rsidRPr="00406E19" w14:paraId="3D8DC376" w14:textId="77777777" w:rsidTr="00EA415B">
        <w:tc>
          <w:tcPr>
            <w:tcW w:w="1086" w:type="pct"/>
            <w:shd w:val="clear" w:color="auto" w:fill="D8D9DA"/>
            <w:vAlign w:val="center"/>
          </w:tcPr>
          <w:p w14:paraId="56EDECF3" w14:textId="77777777" w:rsidR="00EA415B" w:rsidRPr="00406E19" w:rsidRDefault="00EA415B" w:rsidP="00EA415B">
            <w:pPr>
              <w:tabs>
                <w:tab w:val="left" w:pos="0"/>
                <w:tab w:val="left" w:pos="3720"/>
              </w:tabs>
              <w:spacing w:before="40" w:after="40"/>
              <w:jc w:val="center"/>
              <w:outlineLvl w:val="0"/>
              <w:rPr>
                <w:rFonts w:eastAsia="Arial" w:cs="Arial"/>
                <w:color w:val="000000" w:themeColor="text1"/>
                <w:sz w:val="20"/>
                <w:szCs w:val="20"/>
              </w:rPr>
            </w:pPr>
            <w:r w:rsidRPr="00406E19">
              <w:rPr>
                <w:rFonts w:eastAsia="Arial" w:cs="Arial"/>
                <w:color w:val="000000" w:themeColor="text1"/>
                <w:sz w:val="20"/>
                <w:szCs w:val="20"/>
              </w:rPr>
              <w:t>Four</w:t>
            </w:r>
          </w:p>
        </w:tc>
        <w:tc>
          <w:tcPr>
            <w:tcW w:w="1571" w:type="pct"/>
            <w:shd w:val="clear" w:color="auto" w:fill="D8D9DA"/>
            <w:vAlign w:val="center"/>
          </w:tcPr>
          <w:p w14:paraId="00A7FCAD" w14:textId="77777777" w:rsidR="00EA415B" w:rsidRPr="00406E19" w:rsidRDefault="00EA415B" w:rsidP="00EA415B">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7951685" w14:textId="77777777" w:rsidR="00EA415B" w:rsidRPr="00406E19" w:rsidRDefault="00EA415B" w:rsidP="00EA415B">
            <w:pPr>
              <w:tabs>
                <w:tab w:val="left" w:pos="0"/>
                <w:tab w:val="left" w:pos="3720"/>
              </w:tabs>
              <w:spacing w:before="40" w:after="40"/>
              <w:jc w:val="center"/>
              <w:outlineLvl w:val="0"/>
              <w:rPr>
                <w:rFonts w:cs="Arial"/>
                <w:color w:val="000000" w:themeColor="text1"/>
                <w:sz w:val="20"/>
                <w:szCs w:val="20"/>
              </w:rPr>
            </w:pPr>
          </w:p>
        </w:tc>
      </w:tr>
      <w:tr w:rsidR="00EA415B" w:rsidRPr="00406E19" w14:paraId="0ECAEA1A" w14:textId="77777777" w:rsidTr="00EA415B">
        <w:tc>
          <w:tcPr>
            <w:tcW w:w="1086" w:type="pct"/>
            <w:vAlign w:val="center"/>
          </w:tcPr>
          <w:p w14:paraId="02904E54" w14:textId="77777777" w:rsidR="00EA415B" w:rsidRPr="00406E19" w:rsidRDefault="00EA415B" w:rsidP="00EA415B">
            <w:pPr>
              <w:tabs>
                <w:tab w:val="left" w:pos="0"/>
                <w:tab w:val="left" w:pos="3720"/>
              </w:tabs>
              <w:spacing w:before="40" w:after="40"/>
              <w:jc w:val="center"/>
              <w:outlineLvl w:val="0"/>
              <w:rPr>
                <w:rFonts w:eastAsia="Arial" w:cs="Arial"/>
                <w:color w:val="000000" w:themeColor="text1"/>
                <w:sz w:val="20"/>
                <w:szCs w:val="20"/>
              </w:rPr>
            </w:pPr>
            <w:r w:rsidRPr="00406E19">
              <w:rPr>
                <w:rFonts w:eastAsia="Arial" w:cs="Arial"/>
                <w:color w:val="000000" w:themeColor="text1"/>
                <w:sz w:val="20"/>
                <w:szCs w:val="20"/>
              </w:rPr>
              <w:t>Five</w:t>
            </w:r>
          </w:p>
        </w:tc>
        <w:tc>
          <w:tcPr>
            <w:tcW w:w="1571" w:type="pct"/>
            <w:vAlign w:val="center"/>
          </w:tcPr>
          <w:p w14:paraId="7519926D" w14:textId="77777777" w:rsidR="00EA415B" w:rsidRPr="00406E19" w:rsidRDefault="00EA415B" w:rsidP="00EA415B">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1135C5A" w14:textId="77777777" w:rsidR="00EA415B" w:rsidRPr="00406E19" w:rsidRDefault="00EA415B" w:rsidP="00EA415B">
            <w:pPr>
              <w:tabs>
                <w:tab w:val="left" w:pos="0"/>
                <w:tab w:val="left" w:pos="3720"/>
              </w:tabs>
              <w:spacing w:before="40" w:after="40"/>
              <w:jc w:val="center"/>
              <w:outlineLvl w:val="0"/>
              <w:rPr>
                <w:rFonts w:cs="Arial"/>
                <w:color w:val="000000" w:themeColor="text1"/>
                <w:sz w:val="20"/>
                <w:szCs w:val="20"/>
              </w:rPr>
            </w:pPr>
          </w:p>
        </w:tc>
      </w:tr>
      <w:tr w:rsidR="00EA415B" w:rsidRPr="00406E19" w14:paraId="64CAC293" w14:textId="77777777" w:rsidTr="00EA415B">
        <w:tc>
          <w:tcPr>
            <w:tcW w:w="1086" w:type="pct"/>
            <w:shd w:val="clear" w:color="auto" w:fill="D8D9DA"/>
            <w:vAlign w:val="center"/>
          </w:tcPr>
          <w:p w14:paraId="19838F3C" w14:textId="77777777" w:rsidR="00EA415B" w:rsidRPr="00406E19" w:rsidRDefault="00EA415B" w:rsidP="00EA415B">
            <w:pPr>
              <w:tabs>
                <w:tab w:val="left" w:pos="0"/>
                <w:tab w:val="left" w:pos="3720"/>
              </w:tabs>
              <w:spacing w:before="40" w:after="40"/>
              <w:jc w:val="center"/>
              <w:outlineLvl w:val="0"/>
              <w:rPr>
                <w:rFonts w:eastAsia="Arial" w:cs="Arial"/>
                <w:color w:val="000000" w:themeColor="text1"/>
                <w:sz w:val="20"/>
                <w:szCs w:val="20"/>
              </w:rPr>
            </w:pPr>
            <w:r w:rsidRPr="00406E19">
              <w:rPr>
                <w:rFonts w:eastAsia="Arial" w:cs="Arial"/>
                <w:color w:val="000000" w:themeColor="text1"/>
                <w:sz w:val="20"/>
                <w:szCs w:val="20"/>
              </w:rPr>
              <w:t>Six</w:t>
            </w:r>
          </w:p>
        </w:tc>
        <w:tc>
          <w:tcPr>
            <w:tcW w:w="1571" w:type="pct"/>
            <w:shd w:val="clear" w:color="auto" w:fill="D8D9DA"/>
            <w:vAlign w:val="center"/>
          </w:tcPr>
          <w:p w14:paraId="671AB594" w14:textId="77777777" w:rsidR="00EA415B" w:rsidRPr="00406E19" w:rsidRDefault="00EA415B" w:rsidP="00EA415B">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6B4E53B" w14:textId="77777777" w:rsidR="00EA415B" w:rsidRPr="00406E19" w:rsidRDefault="00EA415B" w:rsidP="00EA415B">
            <w:pPr>
              <w:tabs>
                <w:tab w:val="left" w:pos="0"/>
                <w:tab w:val="left" w:pos="3720"/>
              </w:tabs>
              <w:spacing w:before="40" w:after="40"/>
              <w:jc w:val="center"/>
              <w:outlineLvl w:val="0"/>
              <w:rPr>
                <w:rFonts w:cs="Arial"/>
                <w:color w:val="000000" w:themeColor="text1"/>
                <w:sz w:val="20"/>
                <w:szCs w:val="20"/>
              </w:rPr>
            </w:pPr>
          </w:p>
        </w:tc>
      </w:tr>
      <w:tr w:rsidR="00EA415B" w:rsidRPr="00406E19" w14:paraId="12FD56C4" w14:textId="77777777" w:rsidTr="00EA415B">
        <w:tc>
          <w:tcPr>
            <w:tcW w:w="1086" w:type="pct"/>
            <w:vAlign w:val="center"/>
          </w:tcPr>
          <w:p w14:paraId="51977FCE" w14:textId="77777777" w:rsidR="00EA415B" w:rsidRPr="00406E19" w:rsidRDefault="00EA415B" w:rsidP="00EA415B">
            <w:pPr>
              <w:tabs>
                <w:tab w:val="left" w:pos="0"/>
                <w:tab w:val="left" w:pos="3720"/>
              </w:tabs>
              <w:spacing w:before="40" w:after="40"/>
              <w:jc w:val="center"/>
              <w:outlineLvl w:val="0"/>
              <w:rPr>
                <w:rFonts w:eastAsia="Arial" w:cs="Arial"/>
                <w:color w:val="000000" w:themeColor="text1"/>
                <w:sz w:val="20"/>
                <w:szCs w:val="20"/>
              </w:rPr>
            </w:pPr>
            <w:r w:rsidRPr="00406E19">
              <w:rPr>
                <w:rFonts w:eastAsia="Arial" w:cs="Arial"/>
                <w:color w:val="000000" w:themeColor="text1"/>
                <w:sz w:val="20"/>
                <w:szCs w:val="20"/>
              </w:rPr>
              <w:t>Seven</w:t>
            </w:r>
          </w:p>
        </w:tc>
        <w:tc>
          <w:tcPr>
            <w:tcW w:w="1571" w:type="pct"/>
            <w:vAlign w:val="center"/>
          </w:tcPr>
          <w:p w14:paraId="3C0EEC16" w14:textId="77777777" w:rsidR="00EA415B" w:rsidRPr="00406E19" w:rsidRDefault="00EA415B" w:rsidP="00EA415B">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383D133" w14:textId="77777777" w:rsidR="00EA415B" w:rsidRPr="00406E19" w:rsidRDefault="00EA415B" w:rsidP="00EA415B">
            <w:pPr>
              <w:tabs>
                <w:tab w:val="left" w:pos="0"/>
                <w:tab w:val="left" w:pos="3720"/>
              </w:tabs>
              <w:spacing w:before="40" w:after="40"/>
              <w:jc w:val="center"/>
              <w:outlineLvl w:val="0"/>
              <w:rPr>
                <w:rFonts w:cs="Arial"/>
                <w:color w:val="000000" w:themeColor="text1"/>
                <w:sz w:val="20"/>
                <w:szCs w:val="20"/>
              </w:rPr>
            </w:pPr>
          </w:p>
        </w:tc>
      </w:tr>
      <w:tr w:rsidR="002522B3" w:rsidRPr="00406E19" w14:paraId="1462F720" w14:textId="77777777" w:rsidTr="4948C66D">
        <w:tc>
          <w:tcPr>
            <w:tcW w:w="1086" w:type="pct"/>
            <w:shd w:val="clear" w:color="auto" w:fill="D8D9DA"/>
            <w:vAlign w:val="center"/>
          </w:tcPr>
          <w:p w14:paraId="39F3CB79" w14:textId="15F99AE2" w:rsidR="002522B3" w:rsidRPr="00406E19" w:rsidRDefault="00EA415B" w:rsidP="4948C66D">
            <w:pPr>
              <w:tabs>
                <w:tab w:val="left" w:pos="0"/>
                <w:tab w:val="left" w:pos="3720"/>
              </w:tabs>
              <w:spacing w:before="40" w:after="40"/>
              <w:jc w:val="center"/>
              <w:outlineLvl w:val="0"/>
              <w:rPr>
                <w:rFonts w:eastAsia="Arial" w:cs="Arial"/>
                <w:color w:val="000000" w:themeColor="text1"/>
                <w:sz w:val="20"/>
                <w:szCs w:val="20"/>
              </w:rPr>
            </w:pPr>
            <w:r w:rsidRPr="00406E19">
              <w:rPr>
                <w:rFonts w:eastAsia="Arial" w:cs="Arial"/>
                <w:color w:val="000000" w:themeColor="text1"/>
                <w:sz w:val="20"/>
                <w:szCs w:val="20"/>
              </w:rPr>
              <w:t>Eight</w:t>
            </w:r>
          </w:p>
        </w:tc>
        <w:tc>
          <w:tcPr>
            <w:tcW w:w="1571" w:type="pct"/>
            <w:shd w:val="clear" w:color="auto" w:fill="D8D9DA"/>
            <w:vAlign w:val="center"/>
          </w:tcPr>
          <w:p w14:paraId="58D1B95F" w14:textId="77777777" w:rsidR="002522B3" w:rsidRPr="00406E1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406E1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406E19" w14:paraId="58BE417C" w14:textId="77777777" w:rsidTr="4948C66D">
        <w:tc>
          <w:tcPr>
            <w:tcW w:w="1086" w:type="pct"/>
            <w:vAlign w:val="center"/>
          </w:tcPr>
          <w:p w14:paraId="33AF4DBC" w14:textId="3BD43D26" w:rsidR="002522B3" w:rsidRPr="00406E19" w:rsidRDefault="00EA415B" w:rsidP="4948C66D">
            <w:pPr>
              <w:tabs>
                <w:tab w:val="left" w:pos="0"/>
                <w:tab w:val="left" w:pos="3720"/>
              </w:tabs>
              <w:spacing w:before="40" w:after="40"/>
              <w:jc w:val="center"/>
              <w:outlineLvl w:val="0"/>
              <w:rPr>
                <w:rFonts w:eastAsia="Arial" w:cs="Arial"/>
                <w:color w:val="000000" w:themeColor="text1"/>
                <w:sz w:val="20"/>
                <w:szCs w:val="20"/>
              </w:rPr>
            </w:pPr>
            <w:r w:rsidRPr="00406E19">
              <w:rPr>
                <w:rFonts w:eastAsia="Arial" w:cs="Arial"/>
                <w:color w:val="000000" w:themeColor="text1"/>
                <w:sz w:val="20"/>
                <w:szCs w:val="20"/>
              </w:rPr>
              <w:t>Nine</w:t>
            </w:r>
          </w:p>
        </w:tc>
        <w:tc>
          <w:tcPr>
            <w:tcW w:w="1571" w:type="pct"/>
            <w:vAlign w:val="center"/>
          </w:tcPr>
          <w:p w14:paraId="6745F2BC" w14:textId="77777777" w:rsidR="002522B3" w:rsidRPr="00406E1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406E1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406E19" w14:paraId="6B9FDE0E" w14:textId="77777777" w:rsidTr="4948C66D">
        <w:tc>
          <w:tcPr>
            <w:tcW w:w="1086" w:type="pct"/>
            <w:shd w:val="clear" w:color="auto" w:fill="D8D9DA"/>
            <w:vAlign w:val="center"/>
          </w:tcPr>
          <w:p w14:paraId="15E325AA" w14:textId="53DDC01D" w:rsidR="002522B3" w:rsidRPr="00406E19" w:rsidRDefault="00EA415B" w:rsidP="4948C66D">
            <w:pPr>
              <w:tabs>
                <w:tab w:val="left" w:pos="0"/>
                <w:tab w:val="left" w:pos="3720"/>
              </w:tabs>
              <w:spacing w:before="40" w:after="40"/>
              <w:jc w:val="center"/>
              <w:outlineLvl w:val="0"/>
              <w:rPr>
                <w:rFonts w:eastAsia="Arial" w:cs="Arial"/>
                <w:color w:val="000000" w:themeColor="text1"/>
                <w:sz w:val="20"/>
                <w:szCs w:val="20"/>
              </w:rPr>
            </w:pPr>
            <w:r w:rsidRPr="00406E19">
              <w:rPr>
                <w:rFonts w:eastAsia="Arial" w:cs="Arial"/>
                <w:color w:val="000000" w:themeColor="text1"/>
                <w:sz w:val="20"/>
                <w:szCs w:val="20"/>
              </w:rPr>
              <w:t>Ten</w:t>
            </w:r>
          </w:p>
        </w:tc>
        <w:tc>
          <w:tcPr>
            <w:tcW w:w="1571" w:type="pct"/>
            <w:shd w:val="clear" w:color="auto" w:fill="D8D9DA"/>
            <w:vAlign w:val="center"/>
          </w:tcPr>
          <w:p w14:paraId="4628B41D" w14:textId="77777777" w:rsidR="002522B3" w:rsidRPr="00406E1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406E1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406E19" w14:paraId="6F354913" w14:textId="77777777" w:rsidTr="4948C66D">
        <w:tc>
          <w:tcPr>
            <w:tcW w:w="1086" w:type="pct"/>
            <w:vAlign w:val="center"/>
          </w:tcPr>
          <w:p w14:paraId="6F16ADFA" w14:textId="53DDAB1D" w:rsidR="002522B3" w:rsidRPr="00406E19" w:rsidRDefault="00EA415B" w:rsidP="4948C66D">
            <w:pPr>
              <w:tabs>
                <w:tab w:val="left" w:pos="0"/>
                <w:tab w:val="left" w:pos="3720"/>
              </w:tabs>
              <w:spacing w:before="40" w:after="40"/>
              <w:jc w:val="center"/>
              <w:outlineLvl w:val="0"/>
              <w:rPr>
                <w:rFonts w:eastAsia="Arial" w:cs="Arial"/>
                <w:color w:val="000000" w:themeColor="text1"/>
                <w:sz w:val="20"/>
                <w:szCs w:val="20"/>
              </w:rPr>
            </w:pPr>
            <w:r w:rsidRPr="00406E19">
              <w:rPr>
                <w:rFonts w:eastAsia="Arial" w:cs="Arial"/>
                <w:color w:val="000000" w:themeColor="text1"/>
                <w:sz w:val="20"/>
                <w:szCs w:val="20"/>
              </w:rPr>
              <w:t>Eleven</w:t>
            </w:r>
          </w:p>
        </w:tc>
        <w:tc>
          <w:tcPr>
            <w:tcW w:w="1571" w:type="pct"/>
            <w:vAlign w:val="center"/>
          </w:tcPr>
          <w:p w14:paraId="541D496E" w14:textId="77777777" w:rsidR="002522B3" w:rsidRPr="00406E1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406E1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406E19" w14:paraId="4687EA94" w14:textId="77777777" w:rsidTr="4948C66D">
        <w:tc>
          <w:tcPr>
            <w:tcW w:w="1086" w:type="pct"/>
            <w:shd w:val="clear" w:color="auto" w:fill="D8D9DA"/>
            <w:vAlign w:val="center"/>
          </w:tcPr>
          <w:p w14:paraId="6A4153C4" w14:textId="1658AB01" w:rsidR="002522B3" w:rsidRPr="00406E19" w:rsidRDefault="00EA415B" w:rsidP="4948C66D">
            <w:pPr>
              <w:tabs>
                <w:tab w:val="left" w:pos="0"/>
                <w:tab w:val="left" w:pos="3720"/>
              </w:tabs>
              <w:spacing w:before="40" w:after="40"/>
              <w:jc w:val="center"/>
              <w:outlineLvl w:val="0"/>
              <w:rPr>
                <w:rFonts w:eastAsia="Arial" w:cs="Arial"/>
                <w:color w:val="000000" w:themeColor="text1"/>
                <w:sz w:val="20"/>
                <w:szCs w:val="20"/>
              </w:rPr>
            </w:pPr>
            <w:r w:rsidRPr="00406E19">
              <w:rPr>
                <w:rFonts w:eastAsia="Arial" w:cs="Arial"/>
                <w:color w:val="000000" w:themeColor="text1"/>
                <w:sz w:val="20"/>
                <w:szCs w:val="20"/>
              </w:rPr>
              <w:t>Twelve</w:t>
            </w:r>
          </w:p>
        </w:tc>
        <w:tc>
          <w:tcPr>
            <w:tcW w:w="1571" w:type="pct"/>
            <w:shd w:val="clear" w:color="auto" w:fill="D8D9DA"/>
            <w:vAlign w:val="center"/>
          </w:tcPr>
          <w:p w14:paraId="67376C54" w14:textId="77777777" w:rsidR="002522B3" w:rsidRPr="00406E1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406E1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406E19" w14:paraId="414672CD" w14:textId="77777777" w:rsidTr="4948C66D">
        <w:tc>
          <w:tcPr>
            <w:tcW w:w="1086" w:type="pct"/>
            <w:vAlign w:val="center"/>
          </w:tcPr>
          <w:p w14:paraId="673F1511" w14:textId="1383D613" w:rsidR="002522B3" w:rsidRPr="00406E19" w:rsidRDefault="00EA415B" w:rsidP="4948C66D">
            <w:pPr>
              <w:tabs>
                <w:tab w:val="left" w:pos="0"/>
                <w:tab w:val="left" w:pos="3720"/>
              </w:tabs>
              <w:spacing w:before="40" w:after="40"/>
              <w:jc w:val="center"/>
              <w:outlineLvl w:val="0"/>
              <w:rPr>
                <w:rFonts w:eastAsia="Arial" w:cs="Arial"/>
                <w:color w:val="000000" w:themeColor="text1"/>
                <w:sz w:val="20"/>
                <w:szCs w:val="20"/>
              </w:rPr>
            </w:pPr>
            <w:r w:rsidRPr="00406E19">
              <w:rPr>
                <w:rFonts w:eastAsia="Arial" w:cs="Arial"/>
                <w:color w:val="000000" w:themeColor="text1"/>
                <w:sz w:val="20"/>
                <w:szCs w:val="20"/>
              </w:rPr>
              <w:t>Thirteen</w:t>
            </w:r>
          </w:p>
        </w:tc>
        <w:tc>
          <w:tcPr>
            <w:tcW w:w="1571" w:type="pct"/>
            <w:vAlign w:val="center"/>
          </w:tcPr>
          <w:p w14:paraId="7A181D31" w14:textId="77777777" w:rsidR="002522B3" w:rsidRPr="00406E1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406E19" w:rsidRDefault="002522B3" w:rsidP="002522B3">
            <w:pPr>
              <w:tabs>
                <w:tab w:val="left" w:pos="0"/>
                <w:tab w:val="left" w:pos="3720"/>
              </w:tabs>
              <w:spacing w:before="40" w:after="40"/>
              <w:jc w:val="center"/>
              <w:outlineLvl w:val="0"/>
              <w:rPr>
                <w:rFonts w:cs="Arial"/>
                <w:color w:val="000000" w:themeColor="text1"/>
                <w:sz w:val="20"/>
                <w:szCs w:val="20"/>
              </w:rPr>
            </w:pPr>
          </w:p>
        </w:tc>
      </w:tr>
      <w:tr w:rsidR="00EA415B" w:rsidRPr="00406E19" w14:paraId="02D6C4C1" w14:textId="77777777" w:rsidTr="00EA415B">
        <w:tc>
          <w:tcPr>
            <w:tcW w:w="1086" w:type="pct"/>
            <w:shd w:val="clear" w:color="auto" w:fill="D8D9DA"/>
            <w:vAlign w:val="center"/>
          </w:tcPr>
          <w:p w14:paraId="3E2C99D0" w14:textId="04AE2013" w:rsidR="00EA415B" w:rsidRPr="00406E19" w:rsidRDefault="00EA415B" w:rsidP="00EA415B">
            <w:pPr>
              <w:tabs>
                <w:tab w:val="left" w:pos="0"/>
                <w:tab w:val="left" w:pos="3720"/>
              </w:tabs>
              <w:spacing w:before="40" w:after="40"/>
              <w:jc w:val="center"/>
              <w:outlineLvl w:val="0"/>
              <w:rPr>
                <w:rFonts w:eastAsia="Arial" w:cs="Arial"/>
                <w:color w:val="000000" w:themeColor="text1"/>
                <w:sz w:val="20"/>
                <w:szCs w:val="20"/>
              </w:rPr>
            </w:pPr>
            <w:r w:rsidRPr="00406E19">
              <w:rPr>
                <w:rFonts w:eastAsia="Arial" w:cs="Arial"/>
                <w:color w:val="000000" w:themeColor="text1"/>
                <w:sz w:val="20"/>
                <w:szCs w:val="20"/>
              </w:rPr>
              <w:t>Fourteen</w:t>
            </w:r>
          </w:p>
        </w:tc>
        <w:tc>
          <w:tcPr>
            <w:tcW w:w="1571" w:type="pct"/>
            <w:shd w:val="clear" w:color="auto" w:fill="D8D9DA"/>
            <w:vAlign w:val="center"/>
          </w:tcPr>
          <w:p w14:paraId="5015A3FE" w14:textId="77777777" w:rsidR="00EA415B" w:rsidRPr="00406E19" w:rsidRDefault="00EA415B" w:rsidP="00EA415B">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9412289" w14:textId="77777777" w:rsidR="00EA415B" w:rsidRPr="00406E19" w:rsidRDefault="00EA415B" w:rsidP="00EA415B">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406E19" w:rsidRDefault="00704919" w:rsidP="002522B3">
      <w:pPr>
        <w:sectPr w:rsidR="00704919" w:rsidRPr="00406E19"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406E19" w:rsidRDefault="4948C66D" w:rsidP="4948C66D">
      <w:pPr>
        <w:pStyle w:val="Heading1"/>
        <w:rPr>
          <w:color w:val="9C2C2A" w:themeColor="accent1"/>
        </w:rPr>
      </w:pPr>
      <w:r w:rsidRPr="00406E19">
        <w:lastRenderedPageBreak/>
        <w:t>Weekly Learning Modules</w:t>
      </w:r>
    </w:p>
    <w:p w14:paraId="104F606C" w14:textId="77777777" w:rsidR="008F09AD" w:rsidRPr="00406E19"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406E19" w14:paraId="48FF73C9"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6EDA1447" w:rsidR="002D44E9" w:rsidRPr="00406E19" w:rsidRDefault="002D44E9" w:rsidP="00C32DC2">
            <w:pPr>
              <w:tabs>
                <w:tab w:val="left" w:pos="0"/>
                <w:tab w:val="left" w:pos="3720"/>
              </w:tabs>
              <w:outlineLvl w:val="0"/>
              <w:rPr>
                <w:rFonts w:eastAsia="Arial" w:cs="Arial"/>
                <w:b/>
                <w:bCs/>
                <w:color w:val="FFFFFF" w:themeColor="background1"/>
                <w:sz w:val="22"/>
                <w:szCs w:val="22"/>
              </w:rPr>
            </w:pPr>
            <w:bookmarkStart w:id="3" w:name="weekone"/>
            <w:bookmarkStart w:id="4" w:name="_Toc358980894"/>
            <w:bookmarkEnd w:id="3"/>
            <w:r w:rsidRPr="00406E19">
              <w:rPr>
                <w:b/>
                <w:bCs/>
                <w:color w:val="FFFFFF" w:themeColor="background1"/>
                <w:sz w:val="22"/>
                <w:szCs w:val="22"/>
              </w:rPr>
              <w:t xml:space="preserve">Week One: </w:t>
            </w:r>
            <w:r w:rsidR="006149B9" w:rsidRPr="00406E19">
              <w:rPr>
                <w:b/>
                <w:bCs/>
                <w:color w:val="FFFFFF" w:themeColor="background1"/>
                <w:sz w:val="22"/>
                <w:szCs w:val="22"/>
              </w:rPr>
              <w:t xml:space="preserve">Role </w:t>
            </w:r>
            <w:r w:rsidR="00C32DC2">
              <w:rPr>
                <w:b/>
                <w:bCs/>
                <w:color w:val="FFFFFF" w:themeColor="background1"/>
                <w:sz w:val="22"/>
                <w:szCs w:val="22"/>
              </w:rPr>
              <w:t>and</w:t>
            </w:r>
            <w:r w:rsidR="006149B9" w:rsidRPr="00406E19">
              <w:rPr>
                <w:b/>
                <w:bCs/>
                <w:color w:val="FFFFFF" w:themeColor="background1"/>
                <w:sz w:val="22"/>
                <w:szCs w:val="22"/>
              </w:rPr>
              <w:t xml:space="preserve"> Responsibilities of the Supervisor of Curriculum </w:t>
            </w:r>
            <w:r w:rsidR="00C32DC2">
              <w:rPr>
                <w:b/>
                <w:bCs/>
                <w:color w:val="FFFFFF" w:themeColor="background1"/>
                <w:sz w:val="22"/>
                <w:szCs w:val="22"/>
              </w:rPr>
              <w:t>and</w:t>
            </w:r>
            <w:r w:rsidR="006149B9" w:rsidRPr="00406E19">
              <w:rPr>
                <w:b/>
                <w:bCs/>
                <w:color w:val="FFFFFF" w:themeColor="background1"/>
                <w:sz w:val="22"/>
                <w:szCs w:val="22"/>
              </w:rPr>
              <w:t xml:space="preserve"> Instruction, Moral Purpose of Supervision, and Teacher Leadership</w:t>
            </w:r>
            <w:bookmarkEnd w:id="4"/>
          </w:p>
        </w:tc>
      </w:tr>
      <w:tr w:rsidR="00A534FA" w:rsidRPr="00406E19" w14:paraId="499FACE4" w14:textId="77777777" w:rsidTr="00F66EF4">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406E19" w:rsidRDefault="4948C66D" w:rsidP="4948C66D">
            <w:pPr>
              <w:tabs>
                <w:tab w:val="left" w:pos="0"/>
                <w:tab w:val="left" w:pos="3720"/>
              </w:tabs>
              <w:outlineLvl w:val="0"/>
              <w:rPr>
                <w:rFonts w:eastAsia="Arial" w:cs="Arial"/>
                <w:b/>
                <w:bCs/>
                <w:i/>
                <w:iCs/>
              </w:rPr>
            </w:pPr>
            <w:r w:rsidRPr="00406E19">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406E19" w:rsidRDefault="4948C66D" w:rsidP="4948C66D">
            <w:pPr>
              <w:tabs>
                <w:tab w:val="left" w:pos="0"/>
                <w:tab w:val="left" w:pos="3720"/>
              </w:tabs>
              <w:outlineLvl w:val="0"/>
              <w:rPr>
                <w:rFonts w:eastAsia="Arial" w:cs="Arial"/>
              </w:rPr>
            </w:pPr>
            <w:r w:rsidRPr="00406E19">
              <w:rPr>
                <w:rFonts w:eastAsia="Arial" w:cs="Arial"/>
                <w:b/>
                <w:bCs/>
                <w:i/>
                <w:iCs/>
              </w:rPr>
              <w:t>Alignment</w:t>
            </w:r>
          </w:p>
        </w:tc>
      </w:tr>
      <w:tr w:rsidR="00A534FA" w:rsidRPr="00406E19" w14:paraId="1F65067F" w14:textId="77777777" w:rsidTr="00F66EF4">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006B518F" w:rsidR="00A534FA" w:rsidRPr="00406E19" w:rsidRDefault="006149B9" w:rsidP="00C32DC2">
            <w:pPr>
              <w:pStyle w:val="ListParagraph"/>
              <w:numPr>
                <w:ilvl w:val="1"/>
                <w:numId w:val="5"/>
              </w:numPr>
              <w:rPr>
                <w:rFonts w:cs="Arial"/>
                <w:szCs w:val="20"/>
              </w:rPr>
            </w:pPr>
            <w:r w:rsidRPr="00406E19">
              <w:rPr>
                <w:rFonts w:cs="Arial"/>
                <w:szCs w:val="20"/>
              </w:rPr>
              <w:t xml:space="preserve">Summarize the roles and responsibilities of the </w:t>
            </w:r>
            <w:r w:rsidR="00C32DC2">
              <w:rPr>
                <w:rFonts w:cs="Arial"/>
                <w:szCs w:val="20"/>
              </w:rPr>
              <w:t>s</w:t>
            </w:r>
            <w:r w:rsidRPr="00406E19">
              <w:rPr>
                <w:rFonts w:cs="Arial"/>
                <w:szCs w:val="20"/>
              </w:rPr>
              <w:t xml:space="preserve">upervisor of </w:t>
            </w:r>
            <w:r w:rsidR="00C32DC2">
              <w:rPr>
                <w:rFonts w:cs="Arial"/>
                <w:szCs w:val="20"/>
              </w:rPr>
              <w:t>c</w:t>
            </w:r>
            <w:r w:rsidRPr="00406E19">
              <w:rPr>
                <w:rFonts w:cs="Arial"/>
                <w:szCs w:val="20"/>
              </w:rPr>
              <w:t xml:space="preserve">urriculum and </w:t>
            </w:r>
            <w:r w:rsidR="00C32DC2">
              <w:rPr>
                <w:rFonts w:cs="Arial"/>
                <w:szCs w:val="20"/>
              </w:rPr>
              <w:t>i</w:t>
            </w:r>
            <w:r w:rsidRPr="00406E19">
              <w:rPr>
                <w:rFonts w:cs="Arial"/>
                <w:szCs w:val="20"/>
              </w:rPr>
              <w:t>nstruction.</w:t>
            </w:r>
          </w:p>
        </w:tc>
        <w:tc>
          <w:tcPr>
            <w:tcW w:w="2880" w:type="dxa"/>
            <w:gridSpan w:val="2"/>
            <w:tcBorders>
              <w:top w:val="single" w:sz="4" w:space="0" w:color="auto"/>
              <w:left w:val="single" w:sz="4" w:space="0" w:color="auto"/>
              <w:bottom w:val="nil"/>
              <w:right w:val="single" w:sz="4" w:space="0" w:color="auto"/>
            </w:tcBorders>
          </w:tcPr>
          <w:p w14:paraId="7A580FDA" w14:textId="08DFC95F" w:rsidR="00A534FA" w:rsidRPr="00406E19" w:rsidRDefault="00546950" w:rsidP="00C02CF0">
            <w:pPr>
              <w:tabs>
                <w:tab w:val="left" w:pos="0"/>
                <w:tab w:val="left" w:pos="3720"/>
              </w:tabs>
              <w:outlineLvl w:val="0"/>
              <w:rPr>
                <w:rFonts w:cs="Arial"/>
                <w:szCs w:val="20"/>
              </w:rPr>
            </w:pPr>
            <w:r>
              <w:rPr>
                <w:rFonts w:cs="Arial"/>
                <w:szCs w:val="20"/>
              </w:rPr>
              <w:t>CLO1</w:t>
            </w:r>
          </w:p>
        </w:tc>
      </w:tr>
      <w:tr w:rsidR="00A534FA" w:rsidRPr="00406E19" w14:paraId="2CE092EA" w14:textId="77777777" w:rsidTr="00F66EF4">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B709FC" w14:textId="03A48DA4" w:rsidR="00A534FA" w:rsidRPr="00406E19" w:rsidRDefault="006149B9" w:rsidP="00C32DC2">
            <w:pPr>
              <w:pStyle w:val="ListParagraph"/>
              <w:numPr>
                <w:ilvl w:val="1"/>
                <w:numId w:val="5"/>
              </w:numPr>
              <w:rPr>
                <w:rFonts w:cs="Arial"/>
                <w:szCs w:val="20"/>
              </w:rPr>
            </w:pPr>
            <w:r w:rsidRPr="00406E19">
              <w:rPr>
                <w:rFonts w:cs="Arial"/>
                <w:szCs w:val="20"/>
              </w:rPr>
              <w:t xml:space="preserve">Describe the moral purpose of supervision and why it is important to the </w:t>
            </w:r>
            <w:r w:rsidR="00C32DC2">
              <w:rPr>
                <w:rFonts w:cs="Arial"/>
                <w:szCs w:val="20"/>
              </w:rPr>
              <w:t>s</w:t>
            </w:r>
            <w:r w:rsidRPr="00406E19">
              <w:rPr>
                <w:rFonts w:cs="Arial"/>
                <w:szCs w:val="20"/>
              </w:rPr>
              <w:t xml:space="preserve">upervisor of </w:t>
            </w:r>
            <w:r w:rsidR="00C32DC2">
              <w:rPr>
                <w:rFonts w:cs="Arial"/>
                <w:szCs w:val="20"/>
              </w:rPr>
              <w:t>c</w:t>
            </w:r>
            <w:r w:rsidRPr="00406E19">
              <w:rPr>
                <w:rFonts w:cs="Arial"/>
                <w:szCs w:val="20"/>
              </w:rPr>
              <w:t xml:space="preserve">urriculum </w:t>
            </w:r>
            <w:r w:rsidR="00C32DC2">
              <w:rPr>
                <w:rFonts w:cs="Arial"/>
                <w:szCs w:val="20"/>
              </w:rPr>
              <w:t>and i</w:t>
            </w:r>
            <w:r w:rsidRPr="00406E19">
              <w:rPr>
                <w:rFonts w:cs="Arial"/>
                <w:szCs w:val="20"/>
              </w:rPr>
              <w:t>nstruction.</w:t>
            </w:r>
          </w:p>
        </w:tc>
        <w:tc>
          <w:tcPr>
            <w:tcW w:w="2880" w:type="dxa"/>
            <w:gridSpan w:val="2"/>
            <w:tcBorders>
              <w:top w:val="nil"/>
              <w:left w:val="single" w:sz="4" w:space="0" w:color="auto"/>
              <w:bottom w:val="nil"/>
              <w:right w:val="single" w:sz="4" w:space="0" w:color="auto"/>
            </w:tcBorders>
          </w:tcPr>
          <w:p w14:paraId="6606C5D6" w14:textId="705FC7B6" w:rsidR="00A534FA" w:rsidRPr="00406E19" w:rsidRDefault="00546950" w:rsidP="00C02CF0">
            <w:pPr>
              <w:tabs>
                <w:tab w:val="left" w:pos="0"/>
                <w:tab w:val="left" w:pos="3720"/>
              </w:tabs>
              <w:outlineLvl w:val="0"/>
              <w:rPr>
                <w:rFonts w:cs="Arial"/>
                <w:szCs w:val="20"/>
              </w:rPr>
            </w:pPr>
            <w:r>
              <w:rPr>
                <w:rFonts w:cs="Arial"/>
                <w:szCs w:val="20"/>
              </w:rPr>
              <w:t>CLO2</w:t>
            </w:r>
          </w:p>
        </w:tc>
      </w:tr>
      <w:tr w:rsidR="00A534FA" w:rsidRPr="00406E19" w14:paraId="57F96B5E" w14:textId="77777777" w:rsidTr="00F66EF4">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5ADA7F6A" w:rsidR="00A534FA" w:rsidRPr="00406E19" w:rsidRDefault="004B228E" w:rsidP="006149B9">
            <w:pPr>
              <w:pStyle w:val="ListParagraph"/>
              <w:numPr>
                <w:ilvl w:val="1"/>
                <w:numId w:val="5"/>
              </w:numPr>
              <w:rPr>
                <w:rFonts w:cs="Arial"/>
                <w:szCs w:val="20"/>
              </w:rPr>
            </w:pPr>
            <w:r>
              <w:rPr>
                <w:rFonts w:cs="Arial"/>
                <w:szCs w:val="20"/>
              </w:rPr>
              <w:t xml:space="preserve">Analyze the definition of </w:t>
            </w:r>
            <w:r w:rsidR="006149B9" w:rsidRPr="00406E19">
              <w:rPr>
                <w:rFonts w:cs="Arial"/>
                <w:szCs w:val="20"/>
              </w:rPr>
              <w:t xml:space="preserve">teacher leadership. </w:t>
            </w:r>
          </w:p>
        </w:tc>
        <w:tc>
          <w:tcPr>
            <w:tcW w:w="2880" w:type="dxa"/>
            <w:gridSpan w:val="2"/>
            <w:tcBorders>
              <w:top w:val="nil"/>
              <w:left w:val="single" w:sz="4" w:space="0" w:color="auto"/>
              <w:bottom w:val="single" w:sz="4" w:space="0" w:color="auto"/>
              <w:right w:val="single" w:sz="4" w:space="0" w:color="auto"/>
            </w:tcBorders>
          </w:tcPr>
          <w:p w14:paraId="0BA51A95" w14:textId="05F24752" w:rsidR="00A534FA" w:rsidRPr="00406E19" w:rsidRDefault="00546950" w:rsidP="00C02CF0">
            <w:pPr>
              <w:tabs>
                <w:tab w:val="left" w:pos="0"/>
                <w:tab w:val="left" w:pos="3720"/>
              </w:tabs>
              <w:outlineLvl w:val="0"/>
              <w:rPr>
                <w:rFonts w:cs="Arial"/>
                <w:szCs w:val="20"/>
              </w:rPr>
            </w:pPr>
            <w:r>
              <w:rPr>
                <w:rFonts w:cs="Arial"/>
                <w:szCs w:val="20"/>
              </w:rPr>
              <w:t>CLO2, CLO5</w:t>
            </w:r>
          </w:p>
        </w:tc>
      </w:tr>
      <w:tr w:rsidR="005B10FE" w:rsidRPr="00406E19" w14:paraId="4B13C0C7"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406E19" w:rsidRDefault="4948C66D" w:rsidP="4948C66D">
            <w:pPr>
              <w:tabs>
                <w:tab w:val="left" w:pos="0"/>
                <w:tab w:val="left" w:pos="3720"/>
              </w:tabs>
              <w:outlineLvl w:val="0"/>
              <w:rPr>
                <w:rFonts w:eastAsia="Arial" w:cs="Arial"/>
                <w:i/>
                <w:iCs/>
              </w:rPr>
            </w:pPr>
            <w:r w:rsidRPr="00406E19">
              <w:rPr>
                <w:rFonts w:eastAsia="Arial" w:cs="Arial"/>
                <w:b/>
                <w:bCs/>
                <w:i/>
                <w:iCs/>
                <w:sz w:val="22"/>
                <w:szCs w:val="22"/>
              </w:rPr>
              <w:t>Resources, Activities, and Preparation</w:t>
            </w:r>
          </w:p>
          <w:p w14:paraId="00DEDF5A" w14:textId="77777777" w:rsidR="0020635A" w:rsidRPr="00406E19" w:rsidRDefault="4948C66D" w:rsidP="4948C66D">
            <w:pPr>
              <w:tabs>
                <w:tab w:val="left" w:pos="0"/>
                <w:tab w:val="left" w:pos="3720"/>
              </w:tabs>
              <w:outlineLvl w:val="0"/>
              <w:rPr>
                <w:rFonts w:eastAsia="Arial" w:cs="Arial"/>
                <w:b/>
                <w:bCs/>
                <w:i/>
                <w:iCs/>
              </w:rPr>
            </w:pPr>
            <w:r w:rsidRPr="00406E19">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406E19" w:rsidRDefault="4948C66D" w:rsidP="4948C66D">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406E19" w:rsidRDefault="4948C66D" w:rsidP="4948C66D">
            <w:pPr>
              <w:tabs>
                <w:tab w:val="left" w:pos="0"/>
                <w:tab w:val="left" w:pos="3720"/>
              </w:tabs>
              <w:outlineLvl w:val="0"/>
              <w:rPr>
                <w:rFonts w:eastAsia="Arial" w:cs="Arial"/>
                <w:b/>
                <w:bCs/>
                <w:i/>
                <w:iCs/>
              </w:rPr>
            </w:pPr>
            <w:r w:rsidRPr="00406E19">
              <w:rPr>
                <w:rFonts w:eastAsia="Arial" w:cs="Arial"/>
                <w:b/>
                <w:bCs/>
                <w:i/>
                <w:iCs/>
              </w:rPr>
              <w:t>AIE</w:t>
            </w:r>
          </w:p>
        </w:tc>
      </w:tr>
      <w:tr w:rsidR="00132272" w:rsidRPr="00406E19" w14:paraId="0B5F8C15" w14:textId="77777777" w:rsidTr="4948C66D">
        <w:tc>
          <w:tcPr>
            <w:tcW w:w="10170" w:type="dxa"/>
            <w:tcMar>
              <w:top w:w="115" w:type="dxa"/>
              <w:left w:w="115" w:type="dxa"/>
              <w:bottom w:w="115" w:type="dxa"/>
              <w:right w:w="115" w:type="dxa"/>
            </w:tcMar>
          </w:tcPr>
          <w:p w14:paraId="6B6E4C03" w14:textId="77777777" w:rsidR="00132272" w:rsidRPr="00406E19" w:rsidRDefault="4948C66D" w:rsidP="4948C66D">
            <w:pPr>
              <w:rPr>
                <w:rFonts w:eastAsia="Arial" w:cs="Arial"/>
              </w:rPr>
            </w:pPr>
            <w:r w:rsidRPr="00406E19">
              <w:rPr>
                <w:rFonts w:eastAsia="Arial" w:cs="Arial"/>
                <w:b/>
                <w:bCs/>
              </w:rPr>
              <w:t>Weekly Participation and Discussion</w:t>
            </w:r>
          </w:p>
          <w:p w14:paraId="01670182" w14:textId="77777777" w:rsidR="002559E7" w:rsidRPr="00406E19" w:rsidRDefault="002559E7" w:rsidP="002522B3">
            <w:pPr>
              <w:pStyle w:val="AssignmentsLevel1"/>
            </w:pPr>
          </w:p>
          <w:p w14:paraId="67B199C9" w14:textId="1E28A142" w:rsidR="00132272" w:rsidRPr="00406E19" w:rsidRDefault="4948C66D" w:rsidP="002522B3">
            <w:pPr>
              <w:pStyle w:val="AssignmentsLevel1"/>
            </w:pPr>
            <w:r w:rsidRPr="00406E19">
              <w:t>The purpose of the weekly discussions is to provide you with a way to synthesize the concepts presented in this course. Each week, you will respond to the discussion questions with a substantive post of 200</w:t>
            </w:r>
            <w:r w:rsidR="00C32DC2">
              <w:t xml:space="preserve"> </w:t>
            </w:r>
            <w:r w:rsidRPr="00406E19">
              <w:t>to 250</w:t>
            </w:r>
            <w:r w:rsidR="00C32DC2">
              <w:t xml:space="preserve"> </w:t>
            </w:r>
            <w:r w:rsidRPr="00406E19">
              <w:t xml:space="preserve">words that addresses all the prompts for the question by 11:59 p.m. EST of the listed due date. By the conclusion of each week, Sunday at 11:59 p.m. EST, you will make at least </w:t>
            </w:r>
            <w:r w:rsidR="00C32DC2">
              <w:t>1</w:t>
            </w:r>
            <w:r w:rsidR="00C32DC2" w:rsidRPr="00406E19">
              <w:t xml:space="preserve"> </w:t>
            </w:r>
            <w:r w:rsidRPr="00406E19">
              <w:t>substantive comment of 100</w:t>
            </w:r>
            <w:r w:rsidR="00C32DC2">
              <w:t xml:space="preserve"> </w:t>
            </w:r>
            <w:r w:rsidRPr="00406E19">
              <w:t>to 150</w:t>
            </w:r>
            <w:r w:rsidR="00C32DC2">
              <w:t xml:space="preserve"> </w:t>
            </w:r>
            <w:r w:rsidRPr="00406E19">
              <w:t xml:space="preserve">words to </w:t>
            </w:r>
            <w:r w:rsidR="00C32DC2">
              <w:t>3</w:t>
            </w:r>
            <w:r w:rsidR="00C32DC2" w:rsidRPr="00406E19">
              <w:t xml:space="preserve"> </w:t>
            </w:r>
            <w:r w:rsidRPr="00406E19">
              <w:t xml:space="preserve">of your classmates’ posts for each assigned discussion question. Your comments must further the discussion by following the RISE </w:t>
            </w:r>
            <w:r w:rsidR="00C32DC2">
              <w:t>m</w:t>
            </w:r>
            <w:r w:rsidRPr="00406E19">
              <w:t>odel for meaningful feedback. It is recommended that you check in periodically throughout the week to ensure that you are meeting the participation requirement.</w:t>
            </w:r>
          </w:p>
          <w:p w14:paraId="2365B1C1" w14:textId="77777777" w:rsidR="00132272" w:rsidRPr="00406E19" w:rsidRDefault="00132272" w:rsidP="002522B3">
            <w:pPr>
              <w:pStyle w:val="AssignmentsLevel1"/>
            </w:pPr>
          </w:p>
          <w:p w14:paraId="0F60F01D" w14:textId="2E83B490" w:rsidR="00132272" w:rsidRPr="00406E19" w:rsidRDefault="4948C66D" w:rsidP="00C52EFA">
            <w:pPr>
              <w:rPr>
                <w:rFonts w:eastAsia="Arial" w:cs="Arial"/>
                <w:color w:val="0000FF"/>
                <w:u w:val="single"/>
              </w:rPr>
            </w:pPr>
            <w:r w:rsidRPr="00406E19">
              <w:rPr>
                <w:b/>
                <w:bCs/>
              </w:rPr>
              <w:t>Review</w:t>
            </w:r>
            <w:r w:rsidRPr="00406E19">
              <w:t xml:space="preserve"> the </w:t>
            </w:r>
            <w:hyperlink r:id="rId17" w:history="1">
              <w:r w:rsidR="00C52EFA" w:rsidRPr="00C52EFA">
                <w:rPr>
                  <w:rStyle w:val="Hyperlink"/>
                </w:rPr>
                <w:t>Rise Model for Peer Feedback</w:t>
              </w:r>
            </w:hyperlink>
            <w:r w:rsidRPr="00406E19">
              <w:rPr>
                <w:rFonts w:eastAsia="Arial" w:cs="Arial"/>
              </w:rPr>
              <w:t xml:space="preserve"> </w:t>
            </w:r>
          </w:p>
        </w:tc>
        <w:tc>
          <w:tcPr>
            <w:tcW w:w="1440" w:type="dxa"/>
            <w:tcBorders>
              <w:bottom w:val="single" w:sz="4" w:space="0" w:color="000000" w:themeColor="text1"/>
            </w:tcBorders>
          </w:tcPr>
          <w:p w14:paraId="14E84874" w14:textId="618D5176" w:rsidR="00132272" w:rsidRPr="00406E19" w:rsidRDefault="008C08A6" w:rsidP="00132272">
            <w:pPr>
              <w:rPr>
                <w:rFonts w:cs="Arial"/>
                <w:szCs w:val="20"/>
              </w:rPr>
            </w:pPr>
            <w:r>
              <w:rPr>
                <w:rFonts w:cs="Arial"/>
                <w:szCs w:val="20"/>
              </w:rPr>
              <w:t>Course</w:t>
            </w:r>
          </w:p>
        </w:tc>
        <w:tc>
          <w:tcPr>
            <w:tcW w:w="1440" w:type="dxa"/>
            <w:tcBorders>
              <w:bottom w:val="single" w:sz="4" w:space="0" w:color="000000" w:themeColor="text1"/>
            </w:tcBorders>
          </w:tcPr>
          <w:p w14:paraId="2E303B4C" w14:textId="77777777" w:rsidR="00132272" w:rsidRPr="00406E19" w:rsidRDefault="00132272" w:rsidP="00132272">
            <w:pPr>
              <w:rPr>
                <w:rFonts w:cs="Arial"/>
                <w:szCs w:val="20"/>
              </w:rPr>
            </w:pPr>
          </w:p>
        </w:tc>
      </w:tr>
    </w:tbl>
    <w:p w14:paraId="036AE46C" w14:textId="77777777" w:rsidR="009A4BC1" w:rsidRPr="00406E19" w:rsidRDefault="009A4BC1">
      <w:r w:rsidRPr="00406E1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678BD" w:rsidRPr="00DF4721" w14:paraId="45F2F905" w14:textId="77777777" w:rsidTr="004678BD">
        <w:tc>
          <w:tcPr>
            <w:tcW w:w="10170" w:type="dxa"/>
            <w:gridSpan w:val="2"/>
            <w:tcMar>
              <w:top w:w="115" w:type="dxa"/>
              <w:left w:w="115" w:type="dxa"/>
              <w:bottom w:w="115" w:type="dxa"/>
              <w:right w:w="115" w:type="dxa"/>
            </w:tcMar>
          </w:tcPr>
          <w:p w14:paraId="18A520B4" w14:textId="77777777" w:rsidR="004678BD" w:rsidRDefault="004678BD" w:rsidP="004678BD">
            <w:pPr>
              <w:tabs>
                <w:tab w:val="left" w:pos="2329"/>
              </w:tabs>
              <w:rPr>
                <w:rFonts w:eastAsia="Arial" w:cs="Arial"/>
                <w:b/>
                <w:bCs/>
              </w:rPr>
            </w:pPr>
            <w:r>
              <w:rPr>
                <w:rFonts w:eastAsia="Arial" w:cs="Arial"/>
                <w:b/>
                <w:bCs/>
              </w:rPr>
              <w:lastRenderedPageBreak/>
              <w:t xml:space="preserve">Action Plan </w:t>
            </w:r>
          </w:p>
          <w:p w14:paraId="11E4539D" w14:textId="77777777" w:rsidR="004678BD" w:rsidRDefault="004678BD" w:rsidP="004678BD">
            <w:pPr>
              <w:tabs>
                <w:tab w:val="left" w:pos="2329"/>
              </w:tabs>
              <w:rPr>
                <w:rFonts w:eastAsia="Arial" w:cs="Arial"/>
                <w:bCs/>
              </w:rPr>
            </w:pPr>
          </w:p>
          <w:p w14:paraId="7F6866AD" w14:textId="77777777" w:rsidR="004678BD" w:rsidRPr="009B716A" w:rsidRDefault="004678BD" w:rsidP="004678BD">
            <w:pPr>
              <w:tabs>
                <w:tab w:val="left" w:pos="2329"/>
              </w:tabs>
              <w:rPr>
                <w:rFonts w:eastAsia="Arial" w:cs="Arial"/>
                <w:bCs/>
              </w:rPr>
            </w:pPr>
            <w:r w:rsidRPr="009B716A">
              <w:rPr>
                <w:rFonts w:eastAsia="Arial" w:cs="Arial"/>
                <w:bCs/>
              </w:rPr>
              <w:t xml:space="preserve">A completed Action Plan signed by your mentor must be submitted to your </w:t>
            </w:r>
            <w:r>
              <w:rPr>
                <w:rFonts w:eastAsia="Arial" w:cs="Arial"/>
                <w:bCs/>
              </w:rPr>
              <w:t>u</w:t>
            </w:r>
            <w:r w:rsidRPr="009B716A">
              <w:rPr>
                <w:rFonts w:eastAsia="Arial" w:cs="Arial"/>
                <w:bCs/>
              </w:rPr>
              <w:t xml:space="preserve">niversity </w:t>
            </w:r>
            <w:r>
              <w:rPr>
                <w:rFonts w:eastAsia="Arial" w:cs="Arial"/>
                <w:bCs/>
              </w:rPr>
              <w:t>s</w:t>
            </w:r>
            <w:r w:rsidRPr="009B716A">
              <w:rPr>
                <w:rFonts w:eastAsia="Arial" w:cs="Arial"/>
                <w:bCs/>
              </w:rPr>
              <w:t>upervisor by the end of Week One or you will not be able to begin to secure and document your hours.</w:t>
            </w:r>
          </w:p>
        </w:tc>
        <w:tc>
          <w:tcPr>
            <w:tcW w:w="1440" w:type="dxa"/>
            <w:tcBorders>
              <w:bottom w:val="single" w:sz="4" w:space="0" w:color="000000" w:themeColor="text1"/>
            </w:tcBorders>
          </w:tcPr>
          <w:p w14:paraId="63380756" w14:textId="77777777" w:rsidR="004678BD" w:rsidRPr="00DF4721" w:rsidRDefault="004678BD" w:rsidP="004678BD">
            <w:pPr>
              <w:rPr>
                <w:rFonts w:cs="Arial"/>
                <w:szCs w:val="20"/>
              </w:rPr>
            </w:pPr>
            <w:r>
              <w:rPr>
                <w:rFonts w:cs="Arial"/>
                <w:szCs w:val="20"/>
              </w:rPr>
              <w:t>Course</w:t>
            </w:r>
          </w:p>
        </w:tc>
        <w:tc>
          <w:tcPr>
            <w:tcW w:w="1440" w:type="dxa"/>
            <w:tcBorders>
              <w:bottom w:val="single" w:sz="4" w:space="0" w:color="000000" w:themeColor="text1"/>
            </w:tcBorders>
          </w:tcPr>
          <w:p w14:paraId="777E5E42" w14:textId="77777777" w:rsidR="004678BD" w:rsidRPr="00DF4721" w:rsidRDefault="004678BD" w:rsidP="004678BD">
            <w:pPr>
              <w:rPr>
                <w:rFonts w:cs="Arial"/>
                <w:szCs w:val="20"/>
              </w:rPr>
            </w:pPr>
          </w:p>
        </w:tc>
      </w:tr>
      <w:tr w:rsidR="004678BD" w:rsidRPr="00DF4721" w14:paraId="61F7092E" w14:textId="77777777" w:rsidTr="004678BD">
        <w:tc>
          <w:tcPr>
            <w:tcW w:w="10170" w:type="dxa"/>
            <w:gridSpan w:val="2"/>
            <w:tcMar>
              <w:top w:w="115" w:type="dxa"/>
              <w:left w:w="115" w:type="dxa"/>
              <w:bottom w:w="115" w:type="dxa"/>
              <w:right w:w="115" w:type="dxa"/>
            </w:tcMar>
          </w:tcPr>
          <w:p w14:paraId="15481627" w14:textId="77777777" w:rsidR="004678BD" w:rsidRDefault="004678BD" w:rsidP="004678BD">
            <w:pPr>
              <w:tabs>
                <w:tab w:val="left" w:pos="2329"/>
              </w:tabs>
              <w:rPr>
                <w:rFonts w:eastAsia="Arial" w:cs="Arial"/>
                <w:b/>
                <w:bCs/>
              </w:rPr>
            </w:pPr>
            <w:r>
              <w:rPr>
                <w:rFonts w:eastAsia="Arial" w:cs="Arial"/>
                <w:b/>
                <w:bCs/>
              </w:rPr>
              <w:t>Practicum Experience Agreement Form and Supporting Mentor Resume</w:t>
            </w:r>
          </w:p>
          <w:p w14:paraId="098687C6" w14:textId="77777777" w:rsidR="004678BD" w:rsidRDefault="004678BD" w:rsidP="004678BD">
            <w:pPr>
              <w:tabs>
                <w:tab w:val="left" w:pos="2329"/>
              </w:tabs>
              <w:rPr>
                <w:rFonts w:eastAsia="Arial" w:cs="Arial"/>
                <w:bCs/>
              </w:rPr>
            </w:pPr>
          </w:p>
          <w:p w14:paraId="091373DA" w14:textId="77777777" w:rsidR="004678BD" w:rsidRPr="009B716A" w:rsidRDefault="004678BD" w:rsidP="004678BD">
            <w:pPr>
              <w:tabs>
                <w:tab w:val="left" w:pos="2329"/>
              </w:tabs>
              <w:rPr>
                <w:rFonts w:eastAsia="Arial" w:cs="Arial"/>
                <w:bCs/>
              </w:rPr>
            </w:pPr>
            <w:r w:rsidRPr="009B716A">
              <w:rPr>
                <w:rFonts w:eastAsia="Arial" w:cs="Arial"/>
                <w:bCs/>
              </w:rPr>
              <w:t xml:space="preserve">A completed agreement and supporting mentor resume must be submitted to your </w:t>
            </w:r>
            <w:r>
              <w:rPr>
                <w:rFonts w:eastAsia="Arial" w:cs="Arial"/>
                <w:bCs/>
              </w:rPr>
              <w:t>a</w:t>
            </w:r>
            <w:r w:rsidRPr="009B716A">
              <w:rPr>
                <w:rFonts w:eastAsia="Arial" w:cs="Arial"/>
                <w:bCs/>
              </w:rPr>
              <w:t xml:space="preserve">dvisor </w:t>
            </w:r>
            <w:r>
              <w:rPr>
                <w:rFonts w:eastAsia="Arial" w:cs="Arial"/>
                <w:bCs/>
              </w:rPr>
              <w:t xml:space="preserve">prior to the start date of the course. </w:t>
            </w:r>
            <w:r w:rsidRPr="009B716A">
              <w:rPr>
                <w:rFonts w:eastAsia="Arial" w:cs="Arial"/>
                <w:bCs/>
              </w:rPr>
              <w:t xml:space="preserve">Failure to do so may result in an interruption in your </w:t>
            </w:r>
            <w:r>
              <w:rPr>
                <w:rFonts w:eastAsia="Arial" w:cs="Arial"/>
                <w:bCs/>
              </w:rPr>
              <w:t>p</w:t>
            </w:r>
            <w:r w:rsidRPr="009B716A">
              <w:rPr>
                <w:rFonts w:eastAsia="Arial" w:cs="Arial"/>
                <w:bCs/>
              </w:rPr>
              <w:t>racticum.</w:t>
            </w:r>
          </w:p>
        </w:tc>
        <w:tc>
          <w:tcPr>
            <w:tcW w:w="1440" w:type="dxa"/>
            <w:tcBorders>
              <w:bottom w:val="single" w:sz="4" w:space="0" w:color="000000" w:themeColor="text1"/>
            </w:tcBorders>
          </w:tcPr>
          <w:p w14:paraId="4A501928" w14:textId="77777777" w:rsidR="004678BD" w:rsidRPr="00DF4721" w:rsidRDefault="004678BD" w:rsidP="004678BD">
            <w:pPr>
              <w:rPr>
                <w:rFonts w:cs="Arial"/>
                <w:szCs w:val="20"/>
              </w:rPr>
            </w:pPr>
            <w:r>
              <w:rPr>
                <w:rFonts w:cs="Arial"/>
                <w:szCs w:val="20"/>
              </w:rPr>
              <w:t>Course</w:t>
            </w:r>
          </w:p>
        </w:tc>
        <w:tc>
          <w:tcPr>
            <w:tcW w:w="1440" w:type="dxa"/>
            <w:tcBorders>
              <w:bottom w:val="single" w:sz="4" w:space="0" w:color="000000" w:themeColor="text1"/>
            </w:tcBorders>
          </w:tcPr>
          <w:p w14:paraId="7DE1FEC0" w14:textId="77777777" w:rsidR="004678BD" w:rsidRPr="00DF4721" w:rsidRDefault="004678BD" w:rsidP="004678BD">
            <w:pPr>
              <w:rPr>
                <w:rFonts w:cs="Arial"/>
                <w:szCs w:val="20"/>
              </w:rPr>
            </w:pPr>
          </w:p>
        </w:tc>
      </w:tr>
      <w:tr w:rsidR="004678BD" w:rsidRPr="00DF4721" w14:paraId="633A332B" w14:textId="77777777" w:rsidTr="004678BD">
        <w:tc>
          <w:tcPr>
            <w:tcW w:w="10170" w:type="dxa"/>
            <w:gridSpan w:val="2"/>
            <w:tcMar>
              <w:top w:w="115" w:type="dxa"/>
              <w:left w:w="115" w:type="dxa"/>
              <w:bottom w:w="115" w:type="dxa"/>
              <w:right w:w="115" w:type="dxa"/>
            </w:tcMar>
          </w:tcPr>
          <w:p w14:paraId="5D28063F" w14:textId="77777777" w:rsidR="004678BD" w:rsidRDefault="004678BD" w:rsidP="004678BD">
            <w:pPr>
              <w:tabs>
                <w:tab w:val="left" w:pos="2329"/>
              </w:tabs>
              <w:rPr>
                <w:rFonts w:eastAsia="Arial" w:cs="Arial"/>
                <w:b/>
                <w:bCs/>
              </w:rPr>
            </w:pPr>
            <w:r>
              <w:rPr>
                <w:rFonts w:eastAsia="Arial" w:cs="Arial"/>
                <w:b/>
                <w:bCs/>
              </w:rPr>
              <w:t>Field Experience Log</w:t>
            </w:r>
          </w:p>
          <w:p w14:paraId="0840E163" w14:textId="77777777" w:rsidR="004678BD" w:rsidRDefault="004678BD" w:rsidP="004678BD">
            <w:pPr>
              <w:tabs>
                <w:tab w:val="left" w:pos="2329"/>
              </w:tabs>
              <w:rPr>
                <w:rFonts w:eastAsia="Arial" w:cs="Arial"/>
                <w:b/>
                <w:bCs/>
              </w:rPr>
            </w:pPr>
          </w:p>
          <w:p w14:paraId="6384853D" w14:textId="2217DB32" w:rsidR="004678BD" w:rsidRPr="004678BD" w:rsidRDefault="004678BD" w:rsidP="004678BD">
            <w:pPr>
              <w:tabs>
                <w:tab w:val="left" w:pos="2329"/>
              </w:tabs>
              <w:rPr>
                <w:rFonts w:eastAsia="Arial" w:cs="Arial"/>
                <w:bCs/>
              </w:rPr>
            </w:pPr>
            <w:r>
              <w:rPr>
                <w:rFonts w:eastAsia="Arial" w:cs="Arial"/>
                <w:b/>
                <w:bCs/>
              </w:rPr>
              <w:t xml:space="preserve">Resource: </w:t>
            </w:r>
            <w:r w:rsidRPr="004678BD">
              <w:rPr>
                <w:rFonts w:eastAsia="Arial" w:cs="Arial"/>
                <w:bCs/>
              </w:rPr>
              <w:t>Field Experience Log</w:t>
            </w:r>
          </w:p>
          <w:p w14:paraId="6AD32BDA" w14:textId="77777777" w:rsidR="004678BD" w:rsidRDefault="004678BD" w:rsidP="004678BD">
            <w:pPr>
              <w:tabs>
                <w:tab w:val="left" w:pos="2329"/>
              </w:tabs>
              <w:rPr>
                <w:rFonts w:eastAsia="Arial" w:cs="Arial"/>
                <w:b/>
                <w:bCs/>
              </w:rPr>
            </w:pPr>
          </w:p>
          <w:p w14:paraId="6DF853A4" w14:textId="77777777" w:rsidR="004678BD" w:rsidRPr="008A457F" w:rsidRDefault="004678BD" w:rsidP="004678BD">
            <w:pPr>
              <w:tabs>
                <w:tab w:val="left" w:pos="2329"/>
              </w:tabs>
              <w:rPr>
                <w:rFonts w:eastAsia="Arial" w:cs="Arial"/>
                <w:bCs/>
              </w:rPr>
            </w:pPr>
            <w:r w:rsidRPr="008A457F">
              <w:rPr>
                <w:rFonts w:eastAsia="Arial" w:cs="Arial"/>
                <w:bCs/>
              </w:rPr>
              <w:t>Each week</w:t>
            </w:r>
            <w:r>
              <w:rPr>
                <w:rFonts w:eastAsia="Arial" w:cs="Arial"/>
                <w:bCs/>
              </w:rPr>
              <w:t>,</w:t>
            </w:r>
            <w:r w:rsidRPr="008A457F">
              <w:rPr>
                <w:rFonts w:eastAsia="Arial" w:cs="Arial"/>
                <w:bCs/>
              </w:rPr>
              <w:t xml:space="preserve"> you will submit your field experience log to your </w:t>
            </w:r>
            <w:r>
              <w:rPr>
                <w:rFonts w:eastAsia="Arial" w:cs="Arial"/>
                <w:bCs/>
              </w:rPr>
              <w:t>u</w:t>
            </w:r>
            <w:r w:rsidRPr="008A457F">
              <w:rPr>
                <w:rFonts w:eastAsia="Arial" w:cs="Arial"/>
                <w:bCs/>
              </w:rPr>
              <w:t xml:space="preserve">niversity </w:t>
            </w:r>
            <w:r>
              <w:rPr>
                <w:rFonts w:eastAsia="Arial" w:cs="Arial"/>
                <w:bCs/>
              </w:rPr>
              <w:t>s</w:t>
            </w:r>
            <w:r w:rsidRPr="008A457F">
              <w:rPr>
                <w:rFonts w:eastAsia="Arial" w:cs="Arial"/>
                <w:bCs/>
              </w:rPr>
              <w:t>upervisor.</w:t>
            </w:r>
          </w:p>
        </w:tc>
        <w:tc>
          <w:tcPr>
            <w:tcW w:w="1440" w:type="dxa"/>
            <w:tcBorders>
              <w:bottom w:val="single" w:sz="4" w:space="0" w:color="000000" w:themeColor="text1"/>
            </w:tcBorders>
          </w:tcPr>
          <w:p w14:paraId="6AADBCA7" w14:textId="77777777" w:rsidR="004678BD" w:rsidRDefault="004678BD" w:rsidP="004678BD">
            <w:pPr>
              <w:rPr>
                <w:rFonts w:cs="Arial"/>
                <w:szCs w:val="20"/>
              </w:rPr>
            </w:pPr>
            <w:r>
              <w:rPr>
                <w:rFonts w:cs="Arial"/>
                <w:szCs w:val="20"/>
              </w:rPr>
              <w:t>Course</w:t>
            </w:r>
          </w:p>
        </w:tc>
        <w:tc>
          <w:tcPr>
            <w:tcW w:w="1440" w:type="dxa"/>
            <w:tcBorders>
              <w:bottom w:val="single" w:sz="4" w:space="0" w:color="000000" w:themeColor="text1"/>
            </w:tcBorders>
          </w:tcPr>
          <w:p w14:paraId="262B3919" w14:textId="77777777" w:rsidR="004678BD" w:rsidRPr="00DF4721" w:rsidRDefault="004678BD" w:rsidP="004678BD">
            <w:pPr>
              <w:rPr>
                <w:rFonts w:cs="Arial"/>
                <w:szCs w:val="20"/>
              </w:rPr>
            </w:pPr>
          </w:p>
        </w:tc>
      </w:tr>
      <w:tr w:rsidR="004678BD" w:rsidRPr="00DF4721" w14:paraId="3FCE15F7" w14:textId="77777777" w:rsidTr="004678BD">
        <w:tc>
          <w:tcPr>
            <w:tcW w:w="10170" w:type="dxa"/>
            <w:gridSpan w:val="2"/>
            <w:tcMar>
              <w:top w:w="115" w:type="dxa"/>
              <w:left w:w="115" w:type="dxa"/>
              <w:bottom w:w="115" w:type="dxa"/>
              <w:right w:w="115" w:type="dxa"/>
            </w:tcMar>
          </w:tcPr>
          <w:p w14:paraId="779DBA15" w14:textId="1B954E59" w:rsidR="009E7371" w:rsidRDefault="009E7371" w:rsidP="004678BD">
            <w:pPr>
              <w:tabs>
                <w:tab w:val="left" w:pos="2329"/>
              </w:tabs>
              <w:rPr>
                <w:rFonts w:eastAsia="Arial" w:cs="Arial"/>
                <w:b/>
                <w:bCs/>
              </w:rPr>
            </w:pPr>
            <w:r>
              <w:rPr>
                <w:rFonts w:eastAsia="Arial" w:cs="Arial"/>
                <w:b/>
                <w:bCs/>
              </w:rPr>
              <w:t>For Students Outside of Pennsylvania</w:t>
            </w:r>
          </w:p>
          <w:p w14:paraId="49EB63B4" w14:textId="77777777" w:rsidR="009E7371" w:rsidRPr="009E7371" w:rsidRDefault="009E7371" w:rsidP="004678BD">
            <w:pPr>
              <w:tabs>
                <w:tab w:val="left" w:pos="2329"/>
              </w:tabs>
              <w:rPr>
                <w:rFonts w:eastAsia="Arial" w:cs="Arial"/>
                <w:bCs/>
              </w:rPr>
            </w:pPr>
          </w:p>
          <w:p w14:paraId="105B5D00" w14:textId="5B416A74" w:rsidR="004678BD" w:rsidRDefault="009E7371" w:rsidP="004678BD">
            <w:pPr>
              <w:tabs>
                <w:tab w:val="left" w:pos="2329"/>
              </w:tabs>
              <w:rPr>
                <w:rFonts w:eastAsia="Arial" w:cs="Arial"/>
                <w:b/>
                <w:bCs/>
              </w:rPr>
            </w:pPr>
            <w:r w:rsidRPr="009E7371">
              <w:rPr>
                <w:rFonts w:eastAsia="Arial" w:cs="Arial"/>
                <w:bCs/>
              </w:rPr>
              <w:t>For students practicing in a state other than Pennsylvania, research the laws for your state. For assignments that reference Pennsylvania law, refer to the laws governing the state you practice in, and provide a copy or link of the laws for your state you used to support your assignments.</w:t>
            </w:r>
          </w:p>
        </w:tc>
        <w:tc>
          <w:tcPr>
            <w:tcW w:w="1440" w:type="dxa"/>
            <w:tcBorders>
              <w:bottom w:val="single" w:sz="4" w:space="0" w:color="000000" w:themeColor="text1"/>
            </w:tcBorders>
          </w:tcPr>
          <w:p w14:paraId="1C0B894A" w14:textId="5EEB9507" w:rsidR="004678BD" w:rsidRDefault="009E7371" w:rsidP="004678BD">
            <w:pPr>
              <w:rPr>
                <w:rFonts w:cs="Arial"/>
                <w:szCs w:val="20"/>
              </w:rPr>
            </w:pPr>
            <w:r>
              <w:rPr>
                <w:rFonts w:cs="Arial"/>
                <w:szCs w:val="20"/>
              </w:rPr>
              <w:t>Course</w:t>
            </w:r>
          </w:p>
        </w:tc>
        <w:tc>
          <w:tcPr>
            <w:tcW w:w="1440" w:type="dxa"/>
            <w:tcBorders>
              <w:bottom w:val="single" w:sz="4" w:space="0" w:color="000000" w:themeColor="text1"/>
            </w:tcBorders>
          </w:tcPr>
          <w:p w14:paraId="019EAFE2" w14:textId="77777777" w:rsidR="004678BD" w:rsidRPr="00DF4721" w:rsidRDefault="004678BD" w:rsidP="004678BD">
            <w:pPr>
              <w:rPr>
                <w:rFonts w:cs="Arial"/>
                <w:szCs w:val="20"/>
              </w:rPr>
            </w:pPr>
          </w:p>
        </w:tc>
      </w:tr>
      <w:tr w:rsidR="00AB01FF" w:rsidRPr="00406E19" w14:paraId="27CAA472" w14:textId="77777777" w:rsidTr="4948C66D">
        <w:tc>
          <w:tcPr>
            <w:tcW w:w="10170" w:type="dxa"/>
            <w:gridSpan w:val="2"/>
            <w:tcMar>
              <w:top w:w="115" w:type="dxa"/>
              <w:left w:w="115" w:type="dxa"/>
              <w:bottom w:w="115" w:type="dxa"/>
              <w:right w:w="115" w:type="dxa"/>
            </w:tcMar>
          </w:tcPr>
          <w:p w14:paraId="4FADD86D" w14:textId="3D252DFA" w:rsidR="00AB01FF" w:rsidRPr="00406E19" w:rsidRDefault="006149B9" w:rsidP="4948C66D">
            <w:pPr>
              <w:tabs>
                <w:tab w:val="left" w:pos="2329"/>
              </w:tabs>
              <w:rPr>
                <w:rFonts w:eastAsia="Arial" w:cs="Arial"/>
                <w:b/>
                <w:bCs/>
              </w:rPr>
            </w:pPr>
            <w:r w:rsidRPr="00406E19">
              <w:rPr>
                <w:rFonts w:eastAsia="Arial" w:cs="Arial"/>
                <w:b/>
                <w:bCs/>
              </w:rPr>
              <w:t>Readings</w:t>
            </w:r>
          </w:p>
          <w:p w14:paraId="5B54BAFE" w14:textId="03EA9AF8" w:rsidR="00AB01FF" w:rsidRDefault="00AB01FF" w:rsidP="002522B3">
            <w:pPr>
              <w:tabs>
                <w:tab w:val="left" w:pos="2329"/>
              </w:tabs>
              <w:rPr>
                <w:rFonts w:cs="Arial"/>
                <w:b/>
                <w:szCs w:val="20"/>
              </w:rPr>
            </w:pPr>
          </w:p>
          <w:p w14:paraId="5A47DBEE" w14:textId="4163AFBC" w:rsidR="004940A8" w:rsidRDefault="004940A8" w:rsidP="002522B3">
            <w:pPr>
              <w:tabs>
                <w:tab w:val="left" w:pos="2329"/>
              </w:tabs>
              <w:rPr>
                <w:rFonts w:cs="Arial"/>
                <w:b/>
                <w:szCs w:val="20"/>
              </w:rPr>
            </w:pPr>
            <w:r>
              <w:rPr>
                <w:rFonts w:cs="Arial"/>
                <w:b/>
                <w:szCs w:val="20"/>
              </w:rPr>
              <w:t>Read</w:t>
            </w:r>
            <w:r w:rsidRPr="004940A8">
              <w:rPr>
                <w:rFonts w:cs="Arial"/>
                <w:szCs w:val="20"/>
              </w:rPr>
              <w:t xml:space="preserve"> the following:</w:t>
            </w:r>
          </w:p>
          <w:p w14:paraId="28598DE6" w14:textId="77777777" w:rsidR="004940A8" w:rsidRPr="00406E19" w:rsidRDefault="004940A8" w:rsidP="002522B3">
            <w:pPr>
              <w:tabs>
                <w:tab w:val="left" w:pos="2329"/>
              </w:tabs>
              <w:rPr>
                <w:rFonts w:cs="Arial"/>
                <w:b/>
                <w:szCs w:val="20"/>
              </w:rPr>
            </w:pPr>
          </w:p>
          <w:p w14:paraId="7C2E18F6" w14:textId="199D0B03" w:rsidR="00AB01FF" w:rsidRPr="00406E19" w:rsidRDefault="006149B9" w:rsidP="006149B9">
            <w:pPr>
              <w:pStyle w:val="AssignmentsLevel2"/>
            </w:pPr>
            <w:r w:rsidRPr="00406E19">
              <w:t xml:space="preserve">Ch. 1 of </w:t>
            </w:r>
            <w:r w:rsidRPr="00406E19">
              <w:rPr>
                <w:i/>
              </w:rPr>
              <w:t xml:space="preserve">Supervision and </w:t>
            </w:r>
            <w:r w:rsidR="00C32DC2">
              <w:rPr>
                <w:i/>
              </w:rPr>
              <w:t>I</w:t>
            </w:r>
            <w:r w:rsidRPr="00406E19">
              <w:rPr>
                <w:i/>
              </w:rPr>
              <w:t xml:space="preserve">nstructional </w:t>
            </w:r>
            <w:r w:rsidR="00C32DC2">
              <w:rPr>
                <w:i/>
              </w:rPr>
              <w:t>L</w:t>
            </w:r>
            <w:r w:rsidRPr="00406E19">
              <w:rPr>
                <w:i/>
              </w:rPr>
              <w:t>eadership</w:t>
            </w:r>
          </w:p>
          <w:p w14:paraId="5C96839B" w14:textId="27CA5CBC" w:rsidR="006149B9" w:rsidRPr="00406E19" w:rsidRDefault="00834A1E" w:rsidP="006149B9">
            <w:pPr>
              <w:pStyle w:val="AssignmentsLevel2"/>
            </w:pPr>
            <w:hyperlink r:id="rId18" w:history="1">
              <w:r w:rsidR="006149B9" w:rsidRPr="00406E19">
                <w:rPr>
                  <w:rStyle w:val="Hyperlink"/>
                </w:rPr>
                <w:t>K-8 Instructional Supervisor Job Description for New Jersey</w:t>
              </w:r>
            </w:hyperlink>
          </w:p>
        </w:tc>
        <w:tc>
          <w:tcPr>
            <w:tcW w:w="1440" w:type="dxa"/>
            <w:tcBorders>
              <w:bottom w:val="single" w:sz="4" w:space="0" w:color="000000" w:themeColor="text1"/>
            </w:tcBorders>
          </w:tcPr>
          <w:p w14:paraId="1543A947" w14:textId="0FCC07F0" w:rsidR="00AB01FF" w:rsidRPr="00406E19" w:rsidRDefault="006149B9" w:rsidP="002522B3">
            <w:pPr>
              <w:rPr>
                <w:rFonts w:cs="Arial"/>
                <w:szCs w:val="20"/>
              </w:rPr>
            </w:pPr>
            <w:r w:rsidRPr="00406E19">
              <w:rPr>
                <w:rFonts w:cs="Arial"/>
                <w:szCs w:val="20"/>
              </w:rPr>
              <w:t>1.1, 1.2, 1.3</w:t>
            </w:r>
          </w:p>
        </w:tc>
        <w:tc>
          <w:tcPr>
            <w:tcW w:w="1440" w:type="dxa"/>
            <w:tcBorders>
              <w:bottom w:val="single" w:sz="4" w:space="0" w:color="000000" w:themeColor="text1"/>
            </w:tcBorders>
          </w:tcPr>
          <w:p w14:paraId="5FC1C5B5" w14:textId="77777777" w:rsidR="00AB01FF" w:rsidRPr="00406E19" w:rsidRDefault="00AB01FF" w:rsidP="002522B3">
            <w:pPr>
              <w:rPr>
                <w:rFonts w:cs="Arial"/>
                <w:szCs w:val="20"/>
              </w:rPr>
            </w:pPr>
          </w:p>
        </w:tc>
      </w:tr>
      <w:tr w:rsidR="00104F2B" w:rsidRPr="00406E19"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Pr="00406E19" w:rsidRDefault="4948C66D" w:rsidP="4948C66D">
            <w:pPr>
              <w:tabs>
                <w:tab w:val="left" w:pos="0"/>
                <w:tab w:val="left" w:pos="3720"/>
              </w:tabs>
              <w:outlineLvl w:val="0"/>
              <w:rPr>
                <w:rFonts w:eastAsia="Arial" w:cs="Arial"/>
                <w:i/>
                <w:iCs/>
              </w:rPr>
            </w:pPr>
            <w:r w:rsidRPr="00406E19">
              <w:rPr>
                <w:rFonts w:eastAsia="Arial" w:cs="Arial"/>
                <w:b/>
                <w:bCs/>
                <w:i/>
                <w:iCs/>
                <w:sz w:val="22"/>
                <w:szCs w:val="22"/>
              </w:rPr>
              <w:t>Supplemental Resources and Activities</w:t>
            </w:r>
          </w:p>
          <w:p w14:paraId="4565DE45" w14:textId="77777777" w:rsidR="00AB01FF" w:rsidRPr="00406E19" w:rsidRDefault="4948C66D" w:rsidP="4948C66D">
            <w:pPr>
              <w:tabs>
                <w:tab w:val="left" w:pos="0"/>
                <w:tab w:val="left" w:pos="3720"/>
              </w:tabs>
              <w:outlineLvl w:val="0"/>
              <w:rPr>
                <w:rFonts w:eastAsia="Arial" w:cs="Arial"/>
                <w:b/>
                <w:bCs/>
                <w:i/>
                <w:iCs/>
              </w:rPr>
            </w:pPr>
            <w:r w:rsidRPr="00406E19">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406E19" w:rsidRDefault="4948C66D" w:rsidP="4948C66D">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406E19" w:rsidRDefault="4948C66D" w:rsidP="4948C66D">
            <w:pPr>
              <w:tabs>
                <w:tab w:val="left" w:pos="0"/>
                <w:tab w:val="left" w:pos="3720"/>
              </w:tabs>
              <w:outlineLvl w:val="0"/>
              <w:rPr>
                <w:rFonts w:eastAsia="Arial" w:cs="Arial"/>
                <w:b/>
                <w:bCs/>
                <w:i/>
                <w:iCs/>
              </w:rPr>
            </w:pPr>
            <w:r w:rsidRPr="00406E19">
              <w:rPr>
                <w:rFonts w:eastAsia="Arial" w:cs="Arial"/>
                <w:b/>
                <w:bCs/>
                <w:i/>
                <w:iCs/>
              </w:rPr>
              <w:t>AIE</w:t>
            </w:r>
          </w:p>
        </w:tc>
      </w:tr>
      <w:tr w:rsidR="00104F2B" w:rsidRPr="00406E19"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Pr="00406E19" w:rsidRDefault="4948C66D" w:rsidP="4948C66D">
            <w:pPr>
              <w:rPr>
                <w:rFonts w:eastAsia="Arial" w:cs="Arial"/>
                <w:b/>
                <w:bCs/>
              </w:rPr>
            </w:pPr>
            <w:r w:rsidRPr="00406E19">
              <w:rPr>
                <w:rFonts w:eastAsia="Arial" w:cs="Arial"/>
                <w:b/>
                <w:bCs/>
              </w:rPr>
              <w:t xml:space="preserve">Adobe Connect Live Discussion </w:t>
            </w:r>
          </w:p>
          <w:p w14:paraId="2090A05E" w14:textId="77777777" w:rsidR="00C11A5E" w:rsidRPr="00406E19" w:rsidRDefault="00C11A5E" w:rsidP="002522B3">
            <w:pPr>
              <w:pStyle w:val="AssignmentsLevel1"/>
            </w:pPr>
          </w:p>
          <w:p w14:paraId="676501AD" w14:textId="77777777" w:rsidR="00C11A5E" w:rsidRPr="00406E19" w:rsidRDefault="4948C66D" w:rsidP="002522B3">
            <w:pPr>
              <w:pStyle w:val="AssignmentsLevel1"/>
            </w:pPr>
            <w:r w:rsidRPr="00406E19">
              <w:rPr>
                <w:b/>
                <w:bCs/>
              </w:rPr>
              <w:t>Review</w:t>
            </w:r>
            <w:r w:rsidRPr="00406E19">
              <w:t xml:space="preserve"> </w:t>
            </w:r>
            <w:hyperlink r:id="rId19">
              <w:r w:rsidRPr="00406E19">
                <w:rPr>
                  <w:rStyle w:val="Hyperlink"/>
                </w:rPr>
                <w:t>Adobe Connect Resources</w:t>
              </w:r>
            </w:hyperlink>
            <w:r w:rsidRPr="00406E19">
              <w:t xml:space="preserve">.  </w:t>
            </w:r>
          </w:p>
          <w:p w14:paraId="28FE2749" w14:textId="77777777" w:rsidR="00104F2B" w:rsidRPr="00406E19" w:rsidRDefault="00104F2B" w:rsidP="002522B3">
            <w:pPr>
              <w:pStyle w:val="AssignmentsLevel1"/>
            </w:pPr>
          </w:p>
          <w:p w14:paraId="3935E267" w14:textId="38BC3321" w:rsidR="00104F2B" w:rsidRPr="00406E19" w:rsidRDefault="4948C66D" w:rsidP="002522B3">
            <w:pPr>
              <w:pStyle w:val="AssignmentsLevel1"/>
            </w:pPr>
            <w:r w:rsidRPr="00406E19">
              <w:rPr>
                <w:b/>
                <w:bCs/>
              </w:rPr>
              <w:t>Participate</w:t>
            </w:r>
            <w:r w:rsidRPr="00406E19">
              <w:t xml:space="preserve"> in the scheduled live session with the course instructor. This session will provide an overview of the </w:t>
            </w:r>
            <w:r w:rsidR="00C32DC2">
              <w:t>course</w:t>
            </w:r>
            <w:r w:rsidR="00C32DC2" w:rsidRPr="00406E19">
              <w:t xml:space="preserve"> </w:t>
            </w:r>
            <w:r w:rsidRPr="00406E19">
              <w:t>and discuss the major assignments in the course.</w:t>
            </w:r>
          </w:p>
          <w:p w14:paraId="633B5CD0" w14:textId="77777777" w:rsidR="00104F2B" w:rsidRPr="00406E19" w:rsidRDefault="00104F2B" w:rsidP="002522B3">
            <w:pPr>
              <w:pStyle w:val="AssignmentsLevel1"/>
            </w:pPr>
          </w:p>
          <w:p w14:paraId="776477C4" w14:textId="77777777" w:rsidR="00104F2B" w:rsidRPr="00406E19" w:rsidRDefault="4948C66D" w:rsidP="002522B3">
            <w:pPr>
              <w:pStyle w:val="AssignmentsLevel1"/>
            </w:pPr>
            <w:r w:rsidRPr="00406E19">
              <w:rPr>
                <w:b/>
                <w:bCs/>
              </w:rPr>
              <w:lastRenderedPageBreak/>
              <w:t>Prepare</w:t>
            </w:r>
            <w:r w:rsidRPr="00406E19">
              <w:t xml:space="preserve"> to ask questions concerning the content of the week and the course as a whole.</w:t>
            </w:r>
          </w:p>
          <w:p w14:paraId="6453A318" w14:textId="77777777" w:rsidR="00104F2B" w:rsidRPr="00406E19" w:rsidRDefault="00104F2B" w:rsidP="4948C66D">
            <w:pPr>
              <w:pStyle w:val="AssignmentsLevel1"/>
              <w:rPr>
                <w:b/>
                <w:bCs/>
              </w:rPr>
            </w:pPr>
            <w:r w:rsidRPr="00406E19">
              <w:br/>
            </w:r>
            <w:r w:rsidR="4948C66D" w:rsidRPr="00F66EF4">
              <w:rPr>
                <w:i/>
              </w:rPr>
              <w:t>Note:</w:t>
            </w:r>
            <w:r w:rsidR="4948C66D" w:rsidRPr="00406E19">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4F82D2B9" w:rsidR="00104F2B" w:rsidRPr="00406E19" w:rsidRDefault="008C08A6" w:rsidP="00104F2B">
            <w:pPr>
              <w:tabs>
                <w:tab w:val="left" w:pos="0"/>
                <w:tab w:val="left" w:pos="3720"/>
              </w:tabs>
              <w:outlineLvl w:val="0"/>
              <w:rPr>
                <w:rFonts w:cs="Arial"/>
                <w:szCs w:val="20"/>
              </w:rPr>
            </w:pPr>
            <w:r>
              <w:rPr>
                <w:rFonts w:cs="Arial"/>
                <w:szCs w:val="20"/>
              </w:rPr>
              <w:lastRenderedPageBreak/>
              <w:t>Course</w:t>
            </w: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Pr="00406E19" w:rsidRDefault="4948C66D" w:rsidP="4948C66D">
            <w:pPr>
              <w:tabs>
                <w:tab w:val="left" w:pos="0"/>
                <w:tab w:val="left" w:pos="3720"/>
              </w:tabs>
              <w:outlineLvl w:val="0"/>
              <w:rPr>
                <w:rFonts w:eastAsia="Arial" w:cs="Arial"/>
              </w:rPr>
            </w:pPr>
            <w:r w:rsidRPr="00406E19">
              <w:rPr>
                <w:rFonts w:eastAsia="Arial" w:cs="Arial"/>
              </w:rPr>
              <w:t xml:space="preserve">Live Discussion: lecture and discussion = </w:t>
            </w:r>
            <w:r w:rsidRPr="00406E19">
              <w:rPr>
                <w:rFonts w:eastAsia="Arial" w:cs="Arial"/>
                <w:b/>
                <w:bCs/>
              </w:rPr>
              <w:t>1 hour</w:t>
            </w:r>
          </w:p>
          <w:p w14:paraId="2D034132" w14:textId="77777777" w:rsidR="00104F2B" w:rsidRPr="00406E19" w:rsidRDefault="00104F2B" w:rsidP="00104F2B">
            <w:pPr>
              <w:rPr>
                <w:rFonts w:cs="Arial"/>
                <w:szCs w:val="20"/>
              </w:rPr>
            </w:pPr>
          </w:p>
          <w:p w14:paraId="70E8DC59" w14:textId="77777777" w:rsidR="00104F2B" w:rsidRPr="00406E19" w:rsidRDefault="00104F2B" w:rsidP="00104F2B">
            <w:pPr>
              <w:rPr>
                <w:rFonts w:cs="Arial"/>
                <w:szCs w:val="20"/>
              </w:rPr>
            </w:pPr>
          </w:p>
          <w:p w14:paraId="305A4396" w14:textId="77777777" w:rsidR="00104F2B" w:rsidRPr="00406E19" w:rsidRDefault="00104F2B" w:rsidP="00104F2B">
            <w:pPr>
              <w:jc w:val="center"/>
              <w:rPr>
                <w:rFonts w:cs="Arial"/>
                <w:szCs w:val="20"/>
              </w:rPr>
            </w:pPr>
          </w:p>
        </w:tc>
      </w:tr>
      <w:tr w:rsidR="00104F2B" w:rsidRPr="00406E19"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Pr="00406E19" w:rsidRDefault="4948C66D" w:rsidP="4948C66D">
            <w:pPr>
              <w:tabs>
                <w:tab w:val="left" w:pos="0"/>
                <w:tab w:val="left" w:pos="3720"/>
              </w:tabs>
              <w:outlineLvl w:val="0"/>
              <w:rPr>
                <w:rFonts w:eastAsia="Arial" w:cs="Arial"/>
                <w:i/>
                <w:iCs/>
              </w:rPr>
            </w:pPr>
            <w:r w:rsidRPr="00406E19">
              <w:rPr>
                <w:rFonts w:eastAsia="Arial" w:cs="Arial"/>
                <w:b/>
                <w:bCs/>
                <w:i/>
                <w:iCs/>
                <w:sz w:val="22"/>
                <w:szCs w:val="22"/>
              </w:rPr>
              <w:lastRenderedPageBreak/>
              <w:t>Graded Assignments</w:t>
            </w:r>
          </w:p>
          <w:p w14:paraId="33BA1DF8" w14:textId="77777777" w:rsidR="00104F2B" w:rsidRPr="00406E19" w:rsidRDefault="4948C66D" w:rsidP="4948C66D">
            <w:pPr>
              <w:tabs>
                <w:tab w:val="left" w:pos="0"/>
                <w:tab w:val="left" w:pos="3720"/>
              </w:tabs>
              <w:outlineLvl w:val="0"/>
              <w:rPr>
                <w:rFonts w:eastAsia="Arial" w:cs="Arial"/>
                <w:b/>
                <w:bCs/>
                <w:i/>
                <w:iCs/>
              </w:rPr>
            </w:pPr>
            <w:r w:rsidRPr="00406E1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406E19" w:rsidRDefault="4948C66D" w:rsidP="4948C66D">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406E19" w:rsidRDefault="4948C66D" w:rsidP="4948C66D">
            <w:pPr>
              <w:rPr>
                <w:rFonts w:eastAsia="Arial" w:cs="Arial"/>
                <w:b/>
                <w:bCs/>
                <w:i/>
                <w:iCs/>
              </w:rPr>
            </w:pPr>
            <w:r w:rsidRPr="00406E19">
              <w:rPr>
                <w:rFonts w:eastAsia="Arial" w:cs="Arial"/>
                <w:b/>
                <w:bCs/>
                <w:i/>
                <w:iCs/>
              </w:rPr>
              <w:t>AIE</w:t>
            </w:r>
          </w:p>
        </w:tc>
      </w:tr>
      <w:tr w:rsidR="006149B9" w:rsidRPr="00406E19" w14:paraId="39426105" w14:textId="77777777" w:rsidTr="008F37CD">
        <w:tc>
          <w:tcPr>
            <w:tcW w:w="10170" w:type="dxa"/>
            <w:gridSpan w:val="2"/>
            <w:tcMar>
              <w:top w:w="115" w:type="dxa"/>
              <w:left w:w="115" w:type="dxa"/>
              <w:bottom w:w="115" w:type="dxa"/>
              <w:right w:w="115" w:type="dxa"/>
            </w:tcMar>
          </w:tcPr>
          <w:p w14:paraId="5EE2C015" w14:textId="2A0C2122" w:rsidR="006149B9" w:rsidRPr="00406E19" w:rsidRDefault="006149B9" w:rsidP="008F37CD">
            <w:pPr>
              <w:tabs>
                <w:tab w:val="left" w:pos="2329"/>
              </w:tabs>
              <w:rPr>
                <w:rFonts w:eastAsia="Arial" w:cs="Arial"/>
                <w:b/>
                <w:bCs/>
              </w:rPr>
            </w:pPr>
            <w:r w:rsidRPr="00406E19">
              <w:rPr>
                <w:rFonts w:eastAsia="Arial" w:cs="Arial"/>
                <w:b/>
                <w:bCs/>
              </w:rPr>
              <w:t xml:space="preserve">Discussion: </w:t>
            </w:r>
            <w:r w:rsidR="00224ED5">
              <w:rPr>
                <w:rFonts w:eastAsia="Arial" w:cs="Arial"/>
                <w:b/>
                <w:bCs/>
              </w:rPr>
              <w:t>Moral Purpose of Supervision</w:t>
            </w:r>
            <w:r w:rsidRPr="00406E19">
              <w:rPr>
                <w:rFonts w:eastAsia="Arial" w:cs="Arial"/>
                <w:b/>
                <w:bCs/>
              </w:rPr>
              <w:t xml:space="preserve"> </w:t>
            </w:r>
          </w:p>
          <w:p w14:paraId="3BEFD6B2" w14:textId="77777777" w:rsidR="006149B9" w:rsidRPr="00406E19" w:rsidRDefault="006149B9" w:rsidP="008F37CD">
            <w:pPr>
              <w:pStyle w:val="AssignmentsLevel1"/>
            </w:pPr>
          </w:p>
          <w:p w14:paraId="7B0C482C" w14:textId="270245F1" w:rsidR="006149B9" w:rsidRPr="00406E19" w:rsidRDefault="006149B9" w:rsidP="008F37CD">
            <w:pPr>
              <w:pStyle w:val="AssignmentsLevel1"/>
            </w:pPr>
            <w:r w:rsidRPr="00406E19">
              <w:rPr>
                <w:b/>
                <w:bCs/>
              </w:rPr>
              <w:t xml:space="preserve">Respond </w:t>
            </w:r>
            <w:r w:rsidRPr="00406E19">
              <w:t xml:space="preserve">to the following in the </w:t>
            </w:r>
            <w:r w:rsidR="000C07F1" w:rsidRPr="000C07F1">
              <w:t>Moral Purpose of Supervision</w:t>
            </w:r>
            <w:r w:rsidRPr="00406E19">
              <w:t xml:space="preserve"> discussion forum by Thursday:</w:t>
            </w:r>
          </w:p>
          <w:p w14:paraId="2139B433" w14:textId="77777777" w:rsidR="006149B9" w:rsidRPr="00406E19" w:rsidRDefault="006149B9" w:rsidP="008F37CD">
            <w:pPr>
              <w:pStyle w:val="AssignmentsLevel1"/>
            </w:pPr>
          </w:p>
          <w:p w14:paraId="3DC2D7E0" w14:textId="676496DD" w:rsidR="006149B9" w:rsidRPr="00406E19" w:rsidRDefault="008F37CD" w:rsidP="008F37CD">
            <w:pPr>
              <w:pStyle w:val="AssignmentsLevel2"/>
            </w:pPr>
            <w:r w:rsidRPr="00406E19">
              <w:t xml:space="preserve">Explain the moral purpose of supervision and why it is important as a </w:t>
            </w:r>
            <w:r w:rsidR="00C32DC2">
              <w:t>s</w:t>
            </w:r>
            <w:r w:rsidRPr="00406E19">
              <w:t xml:space="preserve">upervisor of </w:t>
            </w:r>
            <w:r w:rsidR="00C32DC2">
              <w:t>c</w:t>
            </w:r>
            <w:r w:rsidRPr="00406E19">
              <w:t xml:space="preserve">urriculum and </w:t>
            </w:r>
            <w:r w:rsidR="00C32DC2">
              <w:t>i</w:t>
            </w:r>
            <w:r w:rsidRPr="00406E19">
              <w:t>nstruction.</w:t>
            </w:r>
          </w:p>
          <w:p w14:paraId="76E093EC" w14:textId="77777777" w:rsidR="006149B9" w:rsidRPr="00406E19" w:rsidRDefault="006149B9" w:rsidP="008F37CD">
            <w:pPr>
              <w:pStyle w:val="AssignmentsLevel1"/>
            </w:pPr>
          </w:p>
          <w:p w14:paraId="2097C5FD" w14:textId="18FC8650" w:rsidR="006149B9" w:rsidRPr="00406E19" w:rsidRDefault="006149B9" w:rsidP="00C32DC2">
            <w:pPr>
              <w:pStyle w:val="AssignmentsLevel1"/>
              <w:rPr>
                <w:b/>
                <w:bCs/>
              </w:rPr>
            </w:pPr>
            <w:r w:rsidRPr="00406E19">
              <w:rPr>
                <w:b/>
                <w:bCs/>
              </w:rPr>
              <w:t>Post</w:t>
            </w:r>
            <w:r w:rsidRPr="00406E19">
              <w:t xml:space="preserve"> constructive criticism, clarification, additional questions, or your own relevant thoughts to </w:t>
            </w:r>
            <w:r w:rsidR="00C32DC2">
              <w:t>3</w:t>
            </w:r>
            <w:r w:rsidR="00C32DC2" w:rsidRPr="00406E19">
              <w:t xml:space="preserve"> </w:t>
            </w:r>
            <w:r w:rsidRPr="00406E19">
              <w:t>of your classmates' posts by Sunday.</w:t>
            </w:r>
          </w:p>
        </w:tc>
        <w:tc>
          <w:tcPr>
            <w:tcW w:w="1440" w:type="dxa"/>
          </w:tcPr>
          <w:p w14:paraId="79933B1F" w14:textId="7145A6FB" w:rsidR="006149B9" w:rsidRPr="00406E19" w:rsidRDefault="008F37CD" w:rsidP="008F37CD">
            <w:pPr>
              <w:tabs>
                <w:tab w:val="left" w:pos="2329"/>
              </w:tabs>
              <w:rPr>
                <w:rFonts w:cs="Arial"/>
                <w:szCs w:val="20"/>
              </w:rPr>
            </w:pPr>
            <w:r w:rsidRPr="00406E19">
              <w:rPr>
                <w:rFonts w:cs="Arial"/>
                <w:szCs w:val="20"/>
              </w:rPr>
              <w:t>1.2</w:t>
            </w:r>
          </w:p>
        </w:tc>
        <w:tc>
          <w:tcPr>
            <w:tcW w:w="1440" w:type="dxa"/>
          </w:tcPr>
          <w:p w14:paraId="205007A7" w14:textId="77777777" w:rsidR="006149B9" w:rsidRPr="00406E19" w:rsidRDefault="006149B9" w:rsidP="008F37CD">
            <w:pPr>
              <w:tabs>
                <w:tab w:val="left" w:pos="2329"/>
              </w:tabs>
              <w:rPr>
                <w:rFonts w:eastAsia="Arial" w:cs="Arial"/>
              </w:rPr>
            </w:pPr>
            <w:r w:rsidRPr="00406E19">
              <w:t xml:space="preserve">Discussion: one post and replies to three other posts = </w:t>
            </w:r>
            <w:r w:rsidRPr="00406E19">
              <w:rPr>
                <w:b/>
                <w:bCs/>
              </w:rPr>
              <w:t xml:space="preserve">1 hour </w:t>
            </w:r>
          </w:p>
        </w:tc>
      </w:tr>
      <w:tr w:rsidR="00104F2B" w:rsidRPr="00406E19" w14:paraId="2351A8DD" w14:textId="77777777" w:rsidTr="4948C66D">
        <w:tc>
          <w:tcPr>
            <w:tcW w:w="10170" w:type="dxa"/>
            <w:gridSpan w:val="2"/>
            <w:tcMar>
              <w:top w:w="115" w:type="dxa"/>
              <w:left w:w="115" w:type="dxa"/>
              <w:bottom w:w="115" w:type="dxa"/>
              <w:right w:w="115" w:type="dxa"/>
            </w:tcMar>
          </w:tcPr>
          <w:p w14:paraId="6656B857" w14:textId="3B913C1E" w:rsidR="00104F2B" w:rsidRPr="00406E19" w:rsidRDefault="4948C66D" w:rsidP="4948C66D">
            <w:pPr>
              <w:tabs>
                <w:tab w:val="left" w:pos="2329"/>
              </w:tabs>
              <w:rPr>
                <w:rFonts w:eastAsia="Arial" w:cs="Arial"/>
                <w:b/>
                <w:bCs/>
              </w:rPr>
            </w:pPr>
            <w:r w:rsidRPr="00406E19">
              <w:rPr>
                <w:rFonts w:eastAsia="Arial" w:cs="Arial"/>
                <w:b/>
                <w:bCs/>
              </w:rPr>
              <w:t xml:space="preserve">Discussion: </w:t>
            </w:r>
            <w:r w:rsidR="00224ED5">
              <w:rPr>
                <w:rFonts w:eastAsia="Arial" w:cs="Arial"/>
                <w:b/>
                <w:bCs/>
              </w:rPr>
              <w:t>Teacher Leadership</w:t>
            </w:r>
            <w:r w:rsidRPr="00406E19">
              <w:rPr>
                <w:rFonts w:eastAsia="Arial" w:cs="Arial"/>
                <w:b/>
                <w:bCs/>
              </w:rPr>
              <w:t xml:space="preserve"> </w:t>
            </w:r>
          </w:p>
          <w:p w14:paraId="27EAD05A" w14:textId="77777777" w:rsidR="00104F2B" w:rsidRPr="00406E19" w:rsidRDefault="00104F2B" w:rsidP="002522B3">
            <w:pPr>
              <w:pStyle w:val="AssignmentsLevel1"/>
            </w:pPr>
          </w:p>
          <w:p w14:paraId="7647D200" w14:textId="0B1E2A16" w:rsidR="00104F2B" w:rsidRPr="00406E19" w:rsidRDefault="4948C66D" w:rsidP="002522B3">
            <w:pPr>
              <w:pStyle w:val="AssignmentsLevel1"/>
            </w:pPr>
            <w:r w:rsidRPr="00406E19">
              <w:rPr>
                <w:b/>
                <w:bCs/>
              </w:rPr>
              <w:t xml:space="preserve">Respond </w:t>
            </w:r>
            <w:r w:rsidRPr="00406E19">
              <w:t xml:space="preserve">to the following question in the </w:t>
            </w:r>
            <w:r w:rsidR="004B228E" w:rsidRPr="004B228E">
              <w:t>Teacher Leadership</w:t>
            </w:r>
            <w:r w:rsidRPr="00406E19">
              <w:t xml:space="preserve"> discussion forum by Thursday:</w:t>
            </w:r>
          </w:p>
          <w:p w14:paraId="3C504AE1" w14:textId="77777777" w:rsidR="00104F2B" w:rsidRPr="00406E19" w:rsidRDefault="00104F2B" w:rsidP="002522B3">
            <w:pPr>
              <w:pStyle w:val="AssignmentsLevel1"/>
            </w:pPr>
          </w:p>
          <w:p w14:paraId="6F555D65" w14:textId="248C4462" w:rsidR="00104F2B" w:rsidRPr="00406E19" w:rsidRDefault="00BB2CFB" w:rsidP="008F37CD">
            <w:pPr>
              <w:pStyle w:val="AssignmentsLevel2"/>
            </w:pPr>
            <w:r>
              <w:t>What is</w:t>
            </w:r>
            <w:r w:rsidRPr="00406E19">
              <w:t xml:space="preserve"> </w:t>
            </w:r>
            <w:r w:rsidR="008F37CD" w:rsidRPr="00406E19">
              <w:t>your understanding of teacher leadership and why it is important in today’s schools</w:t>
            </w:r>
            <w:r>
              <w:t>?</w:t>
            </w:r>
          </w:p>
          <w:p w14:paraId="38ECECB8" w14:textId="77777777" w:rsidR="00104F2B" w:rsidRPr="00406E19" w:rsidRDefault="00104F2B" w:rsidP="002522B3">
            <w:pPr>
              <w:pStyle w:val="AssignmentsLevel1"/>
            </w:pPr>
          </w:p>
          <w:p w14:paraId="74422096" w14:textId="34283606" w:rsidR="00104F2B" w:rsidRPr="00406E19" w:rsidRDefault="4948C66D" w:rsidP="00C32DC2">
            <w:pPr>
              <w:pStyle w:val="AssignmentsLevel1"/>
              <w:rPr>
                <w:b/>
                <w:bCs/>
              </w:rPr>
            </w:pPr>
            <w:r w:rsidRPr="00406E19">
              <w:rPr>
                <w:b/>
                <w:bCs/>
              </w:rPr>
              <w:t>Post</w:t>
            </w:r>
            <w:r w:rsidRPr="00406E19">
              <w:t xml:space="preserve"> constructive criticism, clarification, additional questions, or your own relevant thoughts to </w:t>
            </w:r>
            <w:r w:rsidR="00C32DC2">
              <w:t>3</w:t>
            </w:r>
            <w:r w:rsidR="00C32DC2" w:rsidRPr="00406E19">
              <w:t xml:space="preserve"> </w:t>
            </w:r>
            <w:r w:rsidRPr="00406E19">
              <w:t>of your classmates' posts by Sunday.</w:t>
            </w:r>
          </w:p>
        </w:tc>
        <w:tc>
          <w:tcPr>
            <w:tcW w:w="1440" w:type="dxa"/>
          </w:tcPr>
          <w:p w14:paraId="27E92137" w14:textId="6CC1519A" w:rsidR="00104F2B" w:rsidRPr="00406E19" w:rsidRDefault="008F37CD" w:rsidP="00104F2B">
            <w:pPr>
              <w:tabs>
                <w:tab w:val="left" w:pos="2329"/>
              </w:tabs>
              <w:rPr>
                <w:rFonts w:cs="Arial"/>
                <w:szCs w:val="20"/>
              </w:rPr>
            </w:pPr>
            <w:r w:rsidRPr="00406E19">
              <w:rPr>
                <w:rFonts w:cs="Arial"/>
                <w:szCs w:val="20"/>
              </w:rPr>
              <w:t>1.3</w:t>
            </w:r>
          </w:p>
        </w:tc>
        <w:tc>
          <w:tcPr>
            <w:tcW w:w="1440" w:type="dxa"/>
          </w:tcPr>
          <w:p w14:paraId="35AC053C" w14:textId="77777777" w:rsidR="00104F2B" w:rsidRPr="00406E19" w:rsidRDefault="4948C66D" w:rsidP="4948C66D">
            <w:pPr>
              <w:tabs>
                <w:tab w:val="left" w:pos="2329"/>
              </w:tabs>
              <w:rPr>
                <w:rFonts w:eastAsia="Arial" w:cs="Arial"/>
              </w:rPr>
            </w:pPr>
            <w:r w:rsidRPr="00406E19">
              <w:t xml:space="preserve">Discussion: one post and replies to three other posts = </w:t>
            </w:r>
            <w:r w:rsidRPr="00406E19">
              <w:rPr>
                <w:b/>
                <w:bCs/>
              </w:rPr>
              <w:t xml:space="preserve">1 hour </w:t>
            </w:r>
          </w:p>
        </w:tc>
      </w:tr>
      <w:tr w:rsidR="00104F2B" w:rsidRPr="00406E19" w14:paraId="56C26F51" w14:textId="77777777" w:rsidTr="4948C66D">
        <w:tc>
          <w:tcPr>
            <w:tcW w:w="10170" w:type="dxa"/>
            <w:gridSpan w:val="2"/>
            <w:tcMar>
              <w:top w:w="115" w:type="dxa"/>
              <w:left w:w="115" w:type="dxa"/>
              <w:bottom w:w="115" w:type="dxa"/>
              <w:right w:w="115" w:type="dxa"/>
            </w:tcMar>
          </w:tcPr>
          <w:p w14:paraId="3438AD85" w14:textId="05AD5688" w:rsidR="006149B9" w:rsidRPr="00406E19" w:rsidRDefault="006149B9" w:rsidP="4948C66D">
            <w:pPr>
              <w:pStyle w:val="AssignmentsLevel1"/>
              <w:rPr>
                <w:b/>
                <w:bCs/>
              </w:rPr>
            </w:pPr>
            <w:r w:rsidRPr="00406E19">
              <w:rPr>
                <w:b/>
                <w:bCs/>
              </w:rPr>
              <w:t>Journal:</w:t>
            </w:r>
            <w:r w:rsidR="002C6401">
              <w:t xml:space="preserve"> </w:t>
            </w:r>
            <w:r w:rsidR="002C6401" w:rsidRPr="002C6401">
              <w:rPr>
                <w:b/>
                <w:bCs/>
              </w:rPr>
              <w:t xml:space="preserve">Field Experience of the Supervisor of Curriculum </w:t>
            </w:r>
            <w:r w:rsidR="00C32DC2">
              <w:rPr>
                <w:b/>
                <w:bCs/>
              </w:rPr>
              <w:t>and</w:t>
            </w:r>
            <w:r w:rsidR="002C6401" w:rsidRPr="002C6401">
              <w:rPr>
                <w:b/>
                <w:bCs/>
              </w:rPr>
              <w:t xml:space="preserve"> Instruction</w:t>
            </w:r>
          </w:p>
          <w:p w14:paraId="7783471F" w14:textId="77777777" w:rsidR="006149B9" w:rsidRPr="00406E19" w:rsidRDefault="006149B9" w:rsidP="006149B9">
            <w:pPr>
              <w:pStyle w:val="AssignmentsLevel1"/>
              <w:rPr>
                <w:b/>
                <w:bCs/>
              </w:rPr>
            </w:pPr>
          </w:p>
          <w:p w14:paraId="13581DFF" w14:textId="77777777" w:rsidR="006149B9" w:rsidRPr="00406E19" w:rsidRDefault="006149B9" w:rsidP="006149B9">
            <w:pPr>
              <w:pStyle w:val="AssignmentsLevel1"/>
            </w:pPr>
            <w:r w:rsidRPr="00406E19">
              <w:rPr>
                <w:b/>
                <w:bCs/>
              </w:rPr>
              <w:t>Pos</w:t>
            </w:r>
            <w:r w:rsidRPr="00F66EF4">
              <w:rPr>
                <w:b/>
              </w:rPr>
              <w:t>t</w:t>
            </w:r>
            <w:r w:rsidRPr="00406E19">
              <w:t xml:space="preserve"> a clear and logical response in 250 to 350 words to the following, providing specific examples to support your answers.</w:t>
            </w:r>
          </w:p>
          <w:p w14:paraId="5E0F2452" w14:textId="181FB464" w:rsidR="006149B9" w:rsidRPr="00406E19" w:rsidRDefault="006149B9" w:rsidP="006149B9">
            <w:pPr>
              <w:pStyle w:val="AssignmentsLevel1"/>
            </w:pPr>
            <w:r w:rsidRPr="00406E19">
              <w:t xml:space="preserve"> </w:t>
            </w:r>
          </w:p>
          <w:p w14:paraId="612267FF" w14:textId="545B88FD" w:rsidR="006149B9" w:rsidRPr="00406E19" w:rsidRDefault="006149B9" w:rsidP="006149B9">
            <w:pPr>
              <w:pStyle w:val="AssignmentsLevel2"/>
            </w:pPr>
            <w:r w:rsidRPr="00406E19">
              <w:t xml:space="preserve">Discuss the experiences geared specifically to </w:t>
            </w:r>
            <w:r w:rsidR="00C32DC2">
              <w:t>c</w:t>
            </w:r>
            <w:r w:rsidRPr="00406E19">
              <w:t xml:space="preserve">urriculum </w:t>
            </w:r>
            <w:r w:rsidR="00C32DC2">
              <w:t>and i</w:t>
            </w:r>
            <w:r w:rsidRPr="00406E19">
              <w:t xml:space="preserve">nstruction </w:t>
            </w:r>
            <w:r w:rsidR="00C32DC2">
              <w:t>s</w:t>
            </w:r>
            <w:r w:rsidRPr="00406E19">
              <w:t xml:space="preserve">upervision you plan to fulfill during this </w:t>
            </w:r>
            <w:r w:rsidR="00C32DC2">
              <w:t>p</w:t>
            </w:r>
            <w:r w:rsidRPr="00406E19">
              <w:t>racticum. Indicate why these are important to you.</w:t>
            </w:r>
          </w:p>
          <w:p w14:paraId="78A705AA" w14:textId="77777777" w:rsidR="006149B9" w:rsidRPr="00406E19" w:rsidRDefault="006149B9" w:rsidP="006149B9">
            <w:pPr>
              <w:pStyle w:val="AssignmentsLevel2"/>
              <w:numPr>
                <w:ilvl w:val="0"/>
                <w:numId w:val="0"/>
              </w:numPr>
              <w:rPr>
                <w:i/>
              </w:rPr>
            </w:pPr>
          </w:p>
          <w:p w14:paraId="7FFC8A7F" w14:textId="56A33749" w:rsidR="006149B9" w:rsidRPr="00406E19" w:rsidRDefault="006149B9" w:rsidP="006149B9">
            <w:pPr>
              <w:pStyle w:val="AssignmentsLevel2"/>
              <w:numPr>
                <w:ilvl w:val="0"/>
                <w:numId w:val="0"/>
              </w:numPr>
            </w:pPr>
            <w:r w:rsidRPr="00406E19">
              <w:rPr>
                <w:i/>
              </w:rPr>
              <w:t>Note</w:t>
            </w:r>
            <w:r w:rsidR="00C32DC2">
              <w:rPr>
                <w:i/>
              </w:rPr>
              <w:t>:</w:t>
            </w:r>
            <w:r w:rsidRPr="00406E19">
              <w:t xml:space="preserve"> These experiences should be different from the experiences you had in your previous practicum. </w:t>
            </w:r>
          </w:p>
          <w:p w14:paraId="04BEDB2E" w14:textId="77777777" w:rsidR="006149B9" w:rsidRPr="00406E19" w:rsidRDefault="006149B9" w:rsidP="4948C66D">
            <w:pPr>
              <w:pStyle w:val="AssignmentsLevel1"/>
              <w:rPr>
                <w:b/>
                <w:bCs/>
              </w:rPr>
            </w:pPr>
          </w:p>
          <w:p w14:paraId="6634886E" w14:textId="4F193CC3" w:rsidR="008F37CD" w:rsidRPr="00406E19" w:rsidRDefault="008F37CD" w:rsidP="4948C66D">
            <w:pPr>
              <w:pStyle w:val="AssignmentsLevel1"/>
              <w:rPr>
                <w:b/>
                <w:bCs/>
              </w:rPr>
            </w:pPr>
            <w:r w:rsidRPr="00406E19">
              <w:rPr>
                <w:b/>
                <w:bCs/>
              </w:rPr>
              <w:t>Submit</w:t>
            </w:r>
            <w:r w:rsidRPr="00406E19">
              <w:rPr>
                <w:bCs/>
              </w:rPr>
              <w:t xml:space="preserve"> your journal entry</w:t>
            </w:r>
            <w:r w:rsidRPr="00406E19">
              <w:rPr>
                <w:b/>
                <w:bCs/>
              </w:rPr>
              <w:t xml:space="preserve"> </w:t>
            </w:r>
            <w:r w:rsidRPr="00406E19">
              <w:t>by Sunday.</w:t>
            </w:r>
          </w:p>
        </w:tc>
        <w:tc>
          <w:tcPr>
            <w:tcW w:w="1440" w:type="dxa"/>
          </w:tcPr>
          <w:p w14:paraId="0862BF87" w14:textId="231CFDDD" w:rsidR="00104F2B" w:rsidRPr="00406E19" w:rsidRDefault="006149B9" w:rsidP="00104F2B">
            <w:pPr>
              <w:tabs>
                <w:tab w:val="left" w:pos="2329"/>
              </w:tabs>
              <w:rPr>
                <w:rFonts w:cs="Arial"/>
                <w:szCs w:val="20"/>
              </w:rPr>
            </w:pPr>
            <w:r w:rsidRPr="00406E19">
              <w:rPr>
                <w:rFonts w:cs="Arial"/>
                <w:szCs w:val="20"/>
              </w:rPr>
              <w:t>Course</w:t>
            </w:r>
          </w:p>
        </w:tc>
        <w:tc>
          <w:tcPr>
            <w:tcW w:w="1440" w:type="dxa"/>
          </w:tcPr>
          <w:p w14:paraId="4F5A502B" w14:textId="1FB1D562" w:rsidR="00104F2B" w:rsidRPr="00406E19" w:rsidRDefault="008F37CD" w:rsidP="4948C66D">
            <w:pPr>
              <w:tabs>
                <w:tab w:val="left" w:pos="2329"/>
              </w:tabs>
              <w:rPr>
                <w:rFonts w:eastAsia="Arial" w:cs="Arial"/>
              </w:rPr>
            </w:pPr>
            <w:r w:rsidRPr="00406E19">
              <w:rPr>
                <w:rFonts w:eastAsia="Arial" w:cs="Arial"/>
              </w:rPr>
              <w:t>Journal = 1 hour</w:t>
            </w:r>
          </w:p>
        </w:tc>
      </w:tr>
      <w:tr w:rsidR="00104F2B" w:rsidRPr="00406E19" w14:paraId="0A7F601C" w14:textId="77777777" w:rsidTr="4948C66D">
        <w:tc>
          <w:tcPr>
            <w:tcW w:w="10170" w:type="dxa"/>
            <w:gridSpan w:val="2"/>
            <w:tcMar>
              <w:top w:w="115" w:type="dxa"/>
              <w:left w:w="115" w:type="dxa"/>
              <w:bottom w:w="115" w:type="dxa"/>
              <w:right w:w="115" w:type="dxa"/>
            </w:tcMar>
          </w:tcPr>
          <w:p w14:paraId="7C354D44" w14:textId="7B96E880" w:rsidR="00104F2B" w:rsidRPr="00406E19" w:rsidRDefault="008F37CD" w:rsidP="4948C66D">
            <w:pPr>
              <w:tabs>
                <w:tab w:val="left" w:pos="2329"/>
              </w:tabs>
              <w:rPr>
                <w:rFonts w:eastAsia="Arial" w:cs="Arial"/>
                <w:b/>
                <w:bCs/>
              </w:rPr>
            </w:pPr>
            <w:bookmarkStart w:id="5" w:name="_Hlk502082582"/>
            <w:r w:rsidRPr="00406E19">
              <w:rPr>
                <w:rFonts w:eastAsia="Arial" w:cs="Arial"/>
                <w:b/>
                <w:bCs/>
              </w:rPr>
              <w:t>Field Experience</w:t>
            </w:r>
            <w:r w:rsidR="002C5A04">
              <w:rPr>
                <w:rFonts w:eastAsia="Arial" w:cs="Arial"/>
                <w:b/>
                <w:bCs/>
              </w:rPr>
              <w:t>: Instructional Leadership</w:t>
            </w:r>
          </w:p>
          <w:bookmarkEnd w:id="5"/>
          <w:p w14:paraId="23E2178D" w14:textId="77777777" w:rsidR="00104F2B" w:rsidRPr="00406E19" w:rsidRDefault="00104F2B" w:rsidP="002522B3">
            <w:pPr>
              <w:pStyle w:val="AssignmentsLevel1"/>
            </w:pPr>
          </w:p>
          <w:p w14:paraId="57CEB692" w14:textId="7090B558" w:rsidR="008F37CD" w:rsidRPr="00406E19" w:rsidRDefault="008F37CD" w:rsidP="008F37CD">
            <w:pPr>
              <w:pStyle w:val="AssignmentsLevel1"/>
            </w:pPr>
            <w:r w:rsidRPr="00406E19">
              <w:rPr>
                <w:b/>
              </w:rPr>
              <w:t>Review</w:t>
            </w:r>
            <w:r w:rsidRPr="00406E19">
              <w:t xml:space="preserve"> </w:t>
            </w:r>
            <w:r w:rsidR="00C32DC2">
              <w:t>T</w:t>
            </w:r>
            <w:r w:rsidRPr="00406E19">
              <w:t>able 1.1</w:t>
            </w:r>
            <w:r w:rsidR="00C32DC2">
              <w:t>,</w:t>
            </w:r>
            <w:r w:rsidRPr="00406E19">
              <w:t xml:space="preserve"> </w:t>
            </w:r>
            <w:r w:rsidR="00C32DC2">
              <w:t>“</w:t>
            </w:r>
            <w:r w:rsidRPr="00406E19">
              <w:t>Distributed Instructional Leadership in Communal Supervision</w:t>
            </w:r>
            <w:r w:rsidR="00C32DC2">
              <w:t>,”</w:t>
            </w:r>
            <w:r w:rsidRPr="00406E19">
              <w:t xml:space="preserve"> on </w:t>
            </w:r>
            <w:r w:rsidR="00C32DC2">
              <w:t>pp.</w:t>
            </w:r>
            <w:r w:rsidR="00C32DC2" w:rsidRPr="00406E19">
              <w:t xml:space="preserve"> </w:t>
            </w:r>
            <w:r w:rsidRPr="00406E19">
              <w:t>13</w:t>
            </w:r>
            <w:r w:rsidR="00C32DC2">
              <w:t>–</w:t>
            </w:r>
            <w:r w:rsidRPr="00406E19">
              <w:t xml:space="preserve">16 of </w:t>
            </w:r>
            <w:r w:rsidRPr="00406E19">
              <w:rPr>
                <w:i/>
              </w:rPr>
              <w:t xml:space="preserve">Supervision and </w:t>
            </w:r>
            <w:r w:rsidR="00C32DC2">
              <w:rPr>
                <w:i/>
              </w:rPr>
              <w:t>I</w:t>
            </w:r>
            <w:r w:rsidRPr="00406E19">
              <w:rPr>
                <w:i/>
              </w:rPr>
              <w:t xml:space="preserve">nstructional </w:t>
            </w:r>
            <w:r w:rsidR="00C32DC2">
              <w:rPr>
                <w:i/>
              </w:rPr>
              <w:t>L</w:t>
            </w:r>
            <w:r w:rsidRPr="00406E19">
              <w:rPr>
                <w:i/>
              </w:rPr>
              <w:t>eadership</w:t>
            </w:r>
            <w:r w:rsidRPr="00406E19">
              <w:t xml:space="preserve">. </w:t>
            </w:r>
          </w:p>
          <w:p w14:paraId="303ED834" w14:textId="77777777" w:rsidR="008F37CD" w:rsidRPr="00406E19" w:rsidRDefault="008F37CD" w:rsidP="008F37CD">
            <w:pPr>
              <w:pStyle w:val="AssignmentsLevel1"/>
            </w:pPr>
          </w:p>
          <w:p w14:paraId="75F92292" w14:textId="4F86FC66" w:rsidR="008F37CD" w:rsidRPr="00406E19" w:rsidRDefault="008F37CD" w:rsidP="008F37CD">
            <w:pPr>
              <w:pStyle w:val="AssignmentsLevel1"/>
            </w:pPr>
            <w:r w:rsidRPr="004940A8">
              <w:rPr>
                <w:b/>
              </w:rPr>
              <w:t>Reflect</w:t>
            </w:r>
            <w:r w:rsidR="004940A8">
              <w:t xml:space="preserve"> on your m</w:t>
            </w:r>
            <w:r w:rsidRPr="00406E19">
              <w:t>entors’ style</w:t>
            </w:r>
            <w:r w:rsidR="00C32DC2">
              <w:t>,</w:t>
            </w:r>
            <w:r w:rsidRPr="00406E19">
              <w:t xml:space="preserve"> and </w:t>
            </w:r>
            <w:r w:rsidRPr="00F66EF4">
              <w:rPr>
                <w:b/>
              </w:rPr>
              <w:t>indicate</w:t>
            </w:r>
            <w:r w:rsidRPr="00406E19">
              <w:t xml:space="preserve"> which of</w:t>
            </w:r>
            <w:r w:rsidR="004940A8">
              <w:t xml:space="preserve"> the </w:t>
            </w:r>
            <w:r w:rsidR="00C32DC2">
              <w:t>nine</w:t>
            </w:r>
            <w:r w:rsidR="004940A8">
              <w:t xml:space="preserve"> </w:t>
            </w:r>
            <w:r w:rsidR="00C32DC2">
              <w:t>t</w:t>
            </w:r>
            <w:r w:rsidR="004940A8">
              <w:t>asks (</w:t>
            </w:r>
            <w:r w:rsidR="00C32DC2">
              <w:t>first c</w:t>
            </w:r>
            <w:r w:rsidR="004940A8">
              <w:t>olumn) your m</w:t>
            </w:r>
            <w:r w:rsidRPr="00406E19">
              <w:t>entor uses to demonstrate</w:t>
            </w:r>
            <w:r w:rsidR="004940A8">
              <w:t xml:space="preserve"> c</w:t>
            </w:r>
            <w:r w:rsidRPr="00406E19">
              <w:t xml:space="preserve">ommunal </w:t>
            </w:r>
            <w:r w:rsidR="004940A8">
              <w:t>s</w:t>
            </w:r>
            <w:r w:rsidRPr="00406E19">
              <w:t>upervision.</w:t>
            </w:r>
          </w:p>
          <w:p w14:paraId="71B03984" w14:textId="77777777" w:rsidR="008F37CD" w:rsidRPr="00406E19" w:rsidRDefault="008F37CD" w:rsidP="008F37CD">
            <w:pPr>
              <w:pStyle w:val="AssignmentsLevel1"/>
            </w:pPr>
          </w:p>
          <w:p w14:paraId="109B6E2C" w14:textId="050048F4" w:rsidR="008F37CD" w:rsidRPr="00406E19" w:rsidRDefault="008F37CD" w:rsidP="008F37CD">
            <w:pPr>
              <w:pStyle w:val="AssignmentsLevel1"/>
            </w:pPr>
            <w:r w:rsidRPr="00406E19">
              <w:rPr>
                <w:b/>
              </w:rPr>
              <w:t>List</w:t>
            </w:r>
            <w:r w:rsidRPr="00406E19">
              <w:t xml:space="preserve"> the tasks</w:t>
            </w:r>
            <w:r w:rsidR="00C32DC2">
              <w:t>,</w:t>
            </w:r>
            <w:r w:rsidRPr="00406E19">
              <w:t xml:space="preserve"> and </w:t>
            </w:r>
            <w:r w:rsidRPr="00F66EF4">
              <w:rPr>
                <w:b/>
              </w:rPr>
              <w:t>ind</w:t>
            </w:r>
            <w:r w:rsidR="004940A8" w:rsidRPr="00F66EF4">
              <w:rPr>
                <w:b/>
              </w:rPr>
              <w:t>icate</w:t>
            </w:r>
            <w:r w:rsidR="004940A8">
              <w:t xml:space="preserve"> the characteristics your m</w:t>
            </w:r>
            <w:r w:rsidRPr="00406E19">
              <w:t xml:space="preserve">entor demonstrates </w:t>
            </w:r>
            <w:r w:rsidR="000C07F1">
              <w:t xml:space="preserve">in a mind map using </w:t>
            </w:r>
            <w:hyperlink r:id="rId20" w:history="1">
              <w:r w:rsidR="000C07F1" w:rsidRPr="000C07F1">
                <w:rPr>
                  <w:rStyle w:val="Hyperlink"/>
                </w:rPr>
                <w:t>Bubbl.us</w:t>
              </w:r>
            </w:hyperlink>
            <w:r w:rsidR="000C07F1">
              <w:t>.</w:t>
            </w:r>
            <w:r w:rsidRPr="00406E19">
              <w:t xml:space="preserve"> </w:t>
            </w:r>
          </w:p>
          <w:p w14:paraId="545005EB" w14:textId="77777777" w:rsidR="008F37CD" w:rsidRPr="00406E19" w:rsidRDefault="008F37CD" w:rsidP="008F37CD">
            <w:pPr>
              <w:pStyle w:val="AssignmentsLevel1"/>
            </w:pPr>
          </w:p>
          <w:p w14:paraId="33AE3ACA" w14:textId="6A852B09" w:rsidR="008F37CD" w:rsidRPr="00406E19" w:rsidRDefault="008F37CD" w:rsidP="008F37CD">
            <w:pPr>
              <w:pStyle w:val="AssignmentsLevel1"/>
            </w:pPr>
            <w:r w:rsidRPr="00406E19">
              <w:rPr>
                <w:b/>
                <w:bCs/>
              </w:rPr>
              <w:t>Submit</w:t>
            </w:r>
            <w:r w:rsidRPr="00406E19">
              <w:rPr>
                <w:bCs/>
              </w:rPr>
              <w:t xml:space="preserve"> your chart</w:t>
            </w:r>
            <w:r w:rsidRPr="00406E19">
              <w:rPr>
                <w:b/>
                <w:bCs/>
              </w:rPr>
              <w:t xml:space="preserve"> </w:t>
            </w:r>
            <w:r w:rsidRPr="00406E19">
              <w:t>by Sunday.</w:t>
            </w:r>
          </w:p>
        </w:tc>
        <w:tc>
          <w:tcPr>
            <w:tcW w:w="1440" w:type="dxa"/>
          </w:tcPr>
          <w:p w14:paraId="3E12248F" w14:textId="7E3CFC61" w:rsidR="00104F2B" w:rsidRPr="00406E19" w:rsidRDefault="008F37CD" w:rsidP="00104F2B">
            <w:pPr>
              <w:tabs>
                <w:tab w:val="left" w:pos="2329"/>
              </w:tabs>
              <w:rPr>
                <w:rFonts w:cs="Arial"/>
                <w:szCs w:val="20"/>
              </w:rPr>
            </w:pPr>
            <w:r w:rsidRPr="00406E19">
              <w:rPr>
                <w:rFonts w:cs="Arial"/>
                <w:szCs w:val="20"/>
              </w:rPr>
              <w:lastRenderedPageBreak/>
              <w:t>1.1</w:t>
            </w:r>
          </w:p>
        </w:tc>
        <w:tc>
          <w:tcPr>
            <w:tcW w:w="1440" w:type="dxa"/>
          </w:tcPr>
          <w:p w14:paraId="59115F3C" w14:textId="77777777" w:rsidR="00104F2B" w:rsidRPr="00406E19" w:rsidRDefault="00104F2B" w:rsidP="00104F2B">
            <w:pPr>
              <w:tabs>
                <w:tab w:val="left" w:pos="2329"/>
              </w:tabs>
              <w:rPr>
                <w:rFonts w:cs="Arial"/>
                <w:szCs w:val="20"/>
              </w:rPr>
            </w:pPr>
          </w:p>
        </w:tc>
      </w:tr>
      <w:tr w:rsidR="00104F2B" w:rsidRPr="00406E19"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406E19" w:rsidRDefault="4948C66D" w:rsidP="4948C66D">
            <w:pPr>
              <w:tabs>
                <w:tab w:val="left" w:pos="2329"/>
              </w:tabs>
              <w:rPr>
                <w:rFonts w:eastAsia="Arial" w:cs="Arial"/>
                <w:b/>
                <w:bCs/>
              </w:rPr>
            </w:pPr>
            <w:r w:rsidRPr="00406E1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406E19"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406E19"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41457489" w:rsidR="00104F2B" w:rsidRPr="00406E19" w:rsidRDefault="0074689F" w:rsidP="00104F2B">
            <w:pPr>
              <w:tabs>
                <w:tab w:val="left" w:pos="2329"/>
              </w:tabs>
              <w:rPr>
                <w:rFonts w:cs="Arial"/>
                <w:b/>
                <w:szCs w:val="20"/>
              </w:rPr>
            </w:pPr>
            <w:r>
              <w:rPr>
                <w:rFonts w:cs="Arial"/>
                <w:b/>
                <w:szCs w:val="20"/>
              </w:rPr>
              <w:t>3</w:t>
            </w:r>
            <w:r w:rsidR="00185E27" w:rsidRPr="00406E19">
              <w:rPr>
                <w:rFonts w:cs="Arial"/>
                <w:b/>
                <w:szCs w:val="20"/>
              </w:rPr>
              <w:t xml:space="preserve"> hours</w:t>
            </w:r>
          </w:p>
        </w:tc>
      </w:tr>
    </w:tbl>
    <w:p w14:paraId="3F811D70" w14:textId="77777777" w:rsidR="006324AB" w:rsidRPr="00406E19" w:rsidRDefault="006324AB" w:rsidP="00100350">
      <w:pPr>
        <w:tabs>
          <w:tab w:val="left" w:pos="360"/>
        </w:tabs>
        <w:spacing w:before="60" w:after="60"/>
        <w:rPr>
          <w:rFonts w:cs="Arial"/>
          <w:szCs w:val="20"/>
        </w:rPr>
      </w:pPr>
    </w:p>
    <w:p w14:paraId="5753392A" w14:textId="77777777" w:rsidR="008867EB" w:rsidRPr="00406E19" w:rsidRDefault="002650B8" w:rsidP="0020635A">
      <w:pPr>
        <w:pStyle w:val="Heading1"/>
      </w:pPr>
      <w:r w:rsidRPr="00406E19">
        <w:t>Faculty Note</w:t>
      </w:r>
      <w:r w:rsidR="005344A9" w:rsidRPr="00406E19">
        <w:t>s</w:t>
      </w:r>
      <w:bookmarkStart w:id="6" w:name="weektwo"/>
      <w:bookmarkEnd w:id="6"/>
    </w:p>
    <w:p w14:paraId="2EC4D42E" w14:textId="77777777" w:rsidR="00E75D87" w:rsidRPr="00406E19" w:rsidRDefault="00E75D87" w:rsidP="002522B3">
      <w:pPr>
        <w:pStyle w:val="AssignmentsLevel1"/>
        <w:rPr>
          <w:b/>
        </w:rPr>
      </w:pPr>
    </w:p>
    <w:p w14:paraId="05ACD6B0" w14:textId="1C80455B" w:rsidR="00CA341D" w:rsidRPr="00406E19" w:rsidRDefault="00CA341D" w:rsidP="002522B3">
      <w:pPr>
        <w:pStyle w:val="AssignmentsLevel1"/>
        <w:rPr>
          <w:b/>
          <w:bCs/>
          <w:u w:val="single"/>
        </w:rPr>
      </w:pPr>
      <w:r w:rsidRPr="00406E19">
        <w:rPr>
          <w:b/>
          <w:bCs/>
          <w:u w:val="single"/>
        </w:rPr>
        <w:t>Course Setup</w:t>
      </w:r>
    </w:p>
    <w:p w14:paraId="7FF175D8" w14:textId="26A4FFF4" w:rsidR="00CA341D" w:rsidRPr="00406E19" w:rsidRDefault="00CA341D" w:rsidP="002522B3">
      <w:pPr>
        <w:pStyle w:val="AssignmentsLevel1"/>
        <w:rPr>
          <w:b/>
          <w:bCs/>
          <w:u w:val="single"/>
        </w:rPr>
      </w:pPr>
    </w:p>
    <w:p w14:paraId="6592779F" w14:textId="67F01D85" w:rsidR="00F235B7" w:rsidRPr="00406E19" w:rsidRDefault="00F235B7" w:rsidP="002522B3">
      <w:pPr>
        <w:pStyle w:val="AssignmentsLevel1"/>
      </w:pPr>
      <w:r w:rsidRPr="00406E19">
        <w:rPr>
          <w:b/>
        </w:rPr>
        <w:t xml:space="preserve">General Questions and Discussion Forum: </w:t>
      </w:r>
      <w:r w:rsidRPr="00406E19">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Pr="00406E19" w:rsidRDefault="00F235B7" w:rsidP="002522B3">
      <w:pPr>
        <w:pStyle w:val="AssignmentsLevel1"/>
        <w:rPr>
          <w:b/>
        </w:rPr>
      </w:pPr>
    </w:p>
    <w:p w14:paraId="500CACF8" w14:textId="75362E54" w:rsidR="00C11A5E" w:rsidRPr="00406E19" w:rsidRDefault="4948C66D" w:rsidP="002522B3">
      <w:pPr>
        <w:pStyle w:val="AssignmentsLevel1"/>
      </w:pPr>
      <w:r w:rsidRPr="00406E19">
        <w:rPr>
          <w:b/>
          <w:bCs/>
        </w:rPr>
        <w:t>Adobe Connect:</w:t>
      </w:r>
      <w:r w:rsidRPr="00406E19">
        <w:t xml:space="preserve"> </w:t>
      </w:r>
      <w:r w:rsidR="000F2AAD" w:rsidRPr="00406E19">
        <w:t xml:space="preserve">Consider posting an announcement asking students to submit any questions or topics they'd like addressed ahead of time. </w:t>
      </w:r>
      <w:r w:rsidRPr="00406E19">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406E19" w:rsidRDefault="000F2AAD" w:rsidP="002522B3">
      <w:pPr>
        <w:pStyle w:val="AssignmentsLevel1"/>
      </w:pPr>
    </w:p>
    <w:p w14:paraId="74774611" w14:textId="77777777" w:rsidR="00C11A5E" w:rsidRPr="00406E19" w:rsidRDefault="4948C66D" w:rsidP="002522B3">
      <w:pPr>
        <w:pStyle w:val="AssignmentsLevel1"/>
      </w:pPr>
      <w:r w:rsidRPr="00406E19">
        <w:rPr>
          <w:i/>
          <w:iCs/>
        </w:rPr>
        <w:t>Note:</w:t>
      </w:r>
      <w:r w:rsidRPr="00406E19">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1EC7F5F6" w14:textId="392D438B" w:rsidR="00AB01FF" w:rsidRPr="00406E19" w:rsidRDefault="00AB01FF">
      <w:r w:rsidRPr="00406E1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406E19"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13021AA5" w:rsidR="005B10FE" w:rsidRPr="00406E19" w:rsidRDefault="005B10FE" w:rsidP="0020635A">
            <w:pPr>
              <w:pStyle w:val="WeeklyTopicHeading1"/>
            </w:pPr>
            <w:bookmarkStart w:id="7" w:name="_Toc358980895"/>
            <w:r w:rsidRPr="00406E19">
              <w:lastRenderedPageBreak/>
              <w:t xml:space="preserve">Week Two: </w:t>
            </w:r>
            <w:bookmarkEnd w:id="7"/>
            <w:r w:rsidR="00D426C7" w:rsidRPr="00406E19">
              <w:t>Vision and Instructional Leadership</w:t>
            </w:r>
          </w:p>
        </w:tc>
        <w:tc>
          <w:tcPr>
            <w:tcW w:w="1440" w:type="dxa"/>
            <w:tcBorders>
              <w:left w:val="nil"/>
              <w:bottom w:val="single" w:sz="4" w:space="0" w:color="000000" w:themeColor="text1"/>
              <w:right w:val="nil"/>
            </w:tcBorders>
            <w:shd w:val="clear" w:color="auto" w:fill="BF2C37"/>
          </w:tcPr>
          <w:p w14:paraId="6DD6587B" w14:textId="77777777" w:rsidR="005B10FE" w:rsidRPr="00406E19"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406E19" w:rsidRDefault="005B10FE" w:rsidP="005B10FE">
            <w:pPr>
              <w:tabs>
                <w:tab w:val="left" w:pos="0"/>
                <w:tab w:val="left" w:pos="3720"/>
              </w:tabs>
              <w:outlineLvl w:val="0"/>
              <w:rPr>
                <w:rFonts w:cs="Arial"/>
                <w:color w:val="FFFFFF"/>
                <w:sz w:val="28"/>
                <w:szCs w:val="28"/>
              </w:rPr>
            </w:pPr>
          </w:p>
        </w:tc>
      </w:tr>
      <w:tr w:rsidR="00FD5474" w:rsidRPr="00406E19"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406E19" w:rsidRDefault="4948C66D" w:rsidP="4948C66D">
            <w:pPr>
              <w:tabs>
                <w:tab w:val="left" w:pos="0"/>
                <w:tab w:val="left" w:pos="3720"/>
              </w:tabs>
              <w:outlineLvl w:val="0"/>
              <w:rPr>
                <w:rFonts w:eastAsia="Arial" w:cs="Arial"/>
                <w:b/>
                <w:bCs/>
                <w:i/>
                <w:iCs/>
              </w:rPr>
            </w:pPr>
            <w:r w:rsidRPr="00406E1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406E19" w:rsidRDefault="4948C66D" w:rsidP="4948C66D">
            <w:pPr>
              <w:tabs>
                <w:tab w:val="left" w:pos="0"/>
                <w:tab w:val="left" w:pos="3720"/>
              </w:tabs>
              <w:outlineLvl w:val="0"/>
              <w:rPr>
                <w:rFonts w:eastAsia="Arial" w:cs="Arial"/>
              </w:rPr>
            </w:pPr>
            <w:r w:rsidRPr="00406E19">
              <w:rPr>
                <w:rFonts w:eastAsia="Arial" w:cs="Arial"/>
                <w:b/>
                <w:bCs/>
                <w:i/>
                <w:iCs/>
              </w:rPr>
              <w:t>Alignment</w:t>
            </w:r>
          </w:p>
        </w:tc>
      </w:tr>
      <w:tr w:rsidR="00FD5474" w:rsidRPr="00406E19"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4DD05857" w:rsidR="00FD5474" w:rsidRPr="00406E19" w:rsidRDefault="00D426C7" w:rsidP="002B5998">
            <w:pPr>
              <w:pStyle w:val="ObjectiveBullet"/>
              <w:numPr>
                <w:ilvl w:val="1"/>
                <w:numId w:val="8"/>
              </w:numPr>
              <w:tabs>
                <w:tab w:val="clear" w:pos="0"/>
              </w:tabs>
            </w:pPr>
            <w:r w:rsidRPr="00406E19">
              <w:t xml:space="preserve">Define </w:t>
            </w:r>
            <w:r w:rsidR="002B5998" w:rsidRPr="00F66EF4">
              <w:rPr>
                <w:i/>
              </w:rPr>
              <w:t>v</w:t>
            </w:r>
            <w:r w:rsidRPr="00F66EF4">
              <w:rPr>
                <w:i/>
              </w:rPr>
              <w:t>ision</w:t>
            </w:r>
            <w:r w:rsidRPr="00406E19">
              <w:t xml:space="preserve"> and </w:t>
            </w:r>
            <w:r w:rsidR="002B5998" w:rsidRPr="00F66EF4">
              <w:rPr>
                <w:i/>
              </w:rPr>
              <w:t>s</w:t>
            </w:r>
            <w:r w:rsidRPr="00F66EF4">
              <w:rPr>
                <w:i/>
              </w:rPr>
              <w:t xml:space="preserve">hared </w:t>
            </w:r>
            <w:r w:rsidR="002B5998" w:rsidRPr="00F66EF4">
              <w:rPr>
                <w:i/>
              </w:rPr>
              <w:t>v</w:t>
            </w:r>
            <w:r w:rsidRPr="00F66EF4">
              <w:rPr>
                <w:i/>
              </w:rPr>
              <w:t>ision</w:t>
            </w:r>
            <w:r w:rsidR="002B5998">
              <w:t>, as well as</w:t>
            </w:r>
            <w:r w:rsidRPr="00406E19">
              <w:t xml:space="preserve"> how to develop these to implement change</w:t>
            </w:r>
            <w:r w:rsidR="00896A8E">
              <w:t>.</w:t>
            </w:r>
          </w:p>
        </w:tc>
        <w:tc>
          <w:tcPr>
            <w:tcW w:w="2880" w:type="dxa"/>
            <w:gridSpan w:val="2"/>
            <w:tcBorders>
              <w:left w:val="nil"/>
              <w:bottom w:val="nil"/>
            </w:tcBorders>
          </w:tcPr>
          <w:p w14:paraId="113FD135" w14:textId="65705EBD" w:rsidR="00FD5474" w:rsidRPr="00406E19" w:rsidRDefault="00222DD3" w:rsidP="005B10FE">
            <w:pPr>
              <w:tabs>
                <w:tab w:val="left" w:pos="0"/>
                <w:tab w:val="left" w:pos="3720"/>
              </w:tabs>
              <w:outlineLvl w:val="0"/>
              <w:rPr>
                <w:rFonts w:cs="Arial"/>
                <w:szCs w:val="20"/>
              </w:rPr>
            </w:pPr>
            <w:r>
              <w:rPr>
                <w:rFonts w:cs="Arial"/>
                <w:szCs w:val="20"/>
              </w:rPr>
              <w:t>CLO2</w:t>
            </w:r>
          </w:p>
        </w:tc>
      </w:tr>
      <w:tr w:rsidR="00FD5474" w:rsidRPr="00406E19"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0D7A619F" w:rsidR="00FD5474" w:rsidRPr="00406E19" w:rsidRDefault="00D426C7" w:rsidP="002B5998">
            <w:pPr>
              <w:pStyle w:val="ListParagraph"/>
              <w:numPr>
                <w:ilvl w:val="1"/>
                <w:numId w:val="8"/>
              </w:numPr>
              <w:rPr>
                <w:rFonts w:cs="Arial"/>
                <w:szCs w:val="20"/>
              </w:rPr>
            </w:pPr>
            <w:r w:rsidRPr="00406E19">
              <w:rPr>
                <w:rFonts w:cs="Arial"/>
                <w:szCs w:val="20"/>
              </w:rPr>
              <w:t xml:space="preserve">Apply instructional leadership to the position of </w:t>
            </w:r>
            <w:r w:rsidR="002B5998">
              <w:rPr>
                <w:rFonts w:cs="Arial"/>
                <w:szCs w:val="20"/>
              </w:rPr>
              <w:t>c</w:t>
            </w:r>
            <w:r w:rsidRPr="00406E19">
              <w:rPr>
                <w:rFonts w:cs="Arial"/>
                <w:szCs w:val="20"/>
              </w:rPr>
              <w:t xml:space="preserve">urriculum </w:t>
            </w:r>
            <w:r w:rsidR="002B5998">
              <w:rPr>
                <w:rFonts w:cs="Arial"/>
                <w:szCs w:val="20"/>
              </w:rPr>
              <w:t>and i</w:t>
            </w:r>
            <w:r w:rsidRPr="00406E19">
              <w:rPr>
                <w:rFonts w:cs="Arial"/>
                <w:szCs w:val="20"/>
              </w:rPr>
              <w:t xml:space="preserve">nstruction </w:t>
            </w:r>
            <w:r w:rsidR="002B5998">
              <w:rPr>
                <w:rFonts w:cs="Arial"/>
                <w:szCs w:val="20"/>
              </w:rPr>
              <w:t>a</w:t>
            </w:r>
            <w:r w:rsidRPr="00406E19">
              <w:rPr>
                <w:rFonts w:cs="Arial"/>
                <w:szCs w:val="20"/>
              </w:rPr>
              <w:t>dministrator.</w:t>
            </w:r>
          </w:p>
        </w:tc>
        <w:tc>
          <w:tcPr>
            <w:tcW w:w="2880" w:type="dxa"/>
            <w:gridSpan w:val="2"/>
            <w:tcBorders>
              <w:top w:val="nil"/>
              <w:left w:val="nil"/>
              <w:bottom w:val="nil"/>
            </w:tcBorders>
          </w:tcPr>
          <w:p w14:paraId="61115DBD" w14:textId="4BABACD8" w:rsidR="00FD5474" w:rsidRPr="00406E19" w:rsidRDefault="00222DD3" w:rsidP="005B10FE">
            <w:pPr>
              <w:tabs>
                <w:tab w:val="left" w:pos="0"/>
                <w:tab w:val="left" w:pos="3720"/>
              </w:tabs>
              <w:outlineLvl w:val="0"/>
              <w:rPr>
                <w:rFonts w:cs="Arial"/>
                <w:szCs w:val="20"/>
              </w:rPr>
            </w:pPr>
            <w:r>
              <w:rPr>
                <w:rFonts w:cs="Arial"/>
                <w:szCs w:val="20"/>
              </w:rPr>
              <w:t>CLO1</w:t>
            </w:r>
          </w:p>
        </w:tc>
      </w:tr>
      <w:tr w:rsidR="00AB01FF" w:rsidRPr="00406E19"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406E19" w:rsidRDefault="4948C66D" w:rsidP="4948C66D">
            <w:pPr>
              <w:tabs>
                <w:tab w:val="left" w:pos="0"/>
                <w:tab w:val="left" w:pos="3720"/>
              </w:tabs>
              <w:outlineLvl w:val="0"/>
              <w:rPr>
                <w:rFonts w:eastAsia="Arial" w:cs="Arial"/>
                <w:i/>
                <w:iCs/>
              </w:rPr>
            </w:pPr>
            <w:r w:rsidRPr="00406E19">
              <w:rPr>
                <w:rFonts w:eastAsia="Arial" w:cs="Arial"/>
                <w:b/>
                <w:bCs/>
                <w:i/>
                <w:iCs/>
                <w:sz w:val="22"/>
                <w:szCs w:val="22"/>
              </w:rPr>
              <w:t>Resources, Activities, and Preparation</w:t>
            </w:r>
          </w:p>
          <w:p w14:paraId="7074F022" w14:textId="77777777" w:rsidR="00AB01FF" w:rsidRPr="00406E19" w:rsidRDefault="4948C66D" w:rsidP="4948C66D">
            <w:pPr>
              <w:tabs>
                <w:tab w:val="left" w:pos="0"/>
                <w:tab w:val="left" w:pos="3720"/>
              </w:tabs>
              <w:outlineLvl w:val="0"/>
              <w:rPr>
                <w:rFonts w:eastAsia="Arial" w:cs="Arial"/>
                <w:b/>
                <w:bCs/>
                <w:i/>
                <w:iCs/>
              </w:rPr>
            </w:pPr>
            <w:r w:rsidRPr="00406E1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406E19" w:rsidRDefault="4948C66D" w:rsidP="4948C66D">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406E19" w:rsidRDefault="4948C66D" w:rsidP="4948C66D">
            <w:pPr>
              <w:tabs>
                <w:tab w:val="left" w:pos="0"/>
                <w:tab w:val="left" w:pos="3720"/>
              </w:tabs>
              <w:outlineLvl w:val="0"/>
              <w:rPr>
                <w:rFonts w:eastAsia="Arial" w:cs="Arial"/>
                <w:b/>
                <w:bCs/>
                <w:i/>
                <w:iCs/>
              </w:rPr>
            </w:pPr>
            <w:r w:rsidRPr="00406E19">
              <w:rPr>
                <w:rFonts w:eastAsia="Arial" w:cs="Arial"/>
                <w:b/>
                <w:bCs/>
                <w:i/>
                <w:iCs/>
              </w:rPr>
              <w:t>AIE</w:t>
            </w:r>
          </w:p>
        </w:tc>
      </w:tr>
      <w:tr w:rsidR="00D426C7" w:rsidRPr="00406E19"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997AA00" w14:textId="77777777" w:rsidR="00D426C7" w:rsidRPr="00406E19" w:rsidRDefault="00D426C7" w:rsidP="00D426C7">
            <w:pPr>
              <w:tabs>
                <w:tab w:val="left" w:pos="2329"/>
              </w:tabs>
              <w:rPr>
                <w:rFonts w:eastAsia="Arial" w:cs="Arial"/>
                <w:b/>
                <w:bCs/>
              </w:rPr>
            </w:pPr>
            <w:r w:rsidRPr="00406E19">
              <w:rPr>
                <w:rFonts w:eastAsia="Arial" w:cs="Arial"/>
                <w:b/>
                <w:bCs/>
              </w:rPr>
              <w:t>Readings</w:t>
            </w:r>
          </w:p>
          <w:p w14:paraId="0A61A429" w14:textId="1E57F113" w:rsidR="00D426C7" w:rsidRDefault="00D426C7" w:rsidP="00D426C7">
            <w:pPr>
              <w:tabs>
                <w:tab w:val="left" w:pos="2329"/>
              </w:tabs>
              <w:rPr>
                <w:rFonts w:cs="Arial"/>
                <w:b/>
                <w:szCs w:val="20"/>
              </w:rPr>
            </w:pPr>
          </w:p>
          <w:p w14:paraId="2EC82BD0" w14:textId="6836D53B" w:rsidR="0014333F" w:rsidRDefault="0014333F" w:rsidP="00D426C7">
            <w:pPr>
              <w:tabs>
                <w:tab w:val="left" w:pos="2329"/>
              </w:tabs>
              <w:rPr>
                <w:rFonts w:cs="Arial"/>
                <w:szCs w:val="20"/>
              </w:rPr>
            </w:pPr>
            <w:r>
              <w:rPr>
                <w:rFonts w:cs="Arial"/>
                <w:b/>
                <w:szCs w:val="20"/>
              </w:rPr>
              <w:t>Read</w:t>
            </w:r>
            <w:r w:rsidRPr="0014333F">
              <w:rPr>
                <w:rFonts w:cs="Arial"/>
                <w:szCs w:val="20"/>
              </w:rPr>
              <w:t xml:space="preserve"> the following:</w:t>
            </w:r>
          </w:p>
          <w:p w14:paraId="3D33E93B" w14:textId="77777777" w:rsidR="002B5998" w:rsidRPr="00406E19" w:rsidRDefault="002B5998" w:rsidP="00D426C7">
            <w:pPr>
              <w:tabs>
                <w:tab w:val="left" w:pos="2329"/>
              </w:tabs>
              <w:rPr>
                <w:rFonts w:cs="Arial"/>
                <w:b/>
                <w:szCs w:val="20"/>
              </w:rPr>
            </w:pPr>
          </w:p>
          <w:p w14:paraId="5EE36A6C" w14:textId="33570FF8" w:rsidR="00D426C7" w:rsidRPr="00406E19" w:rsidRDefault="00D426C7" w:rsidP="00D426C7">
            <w:pPr>
              <w:pStyle w:val="AssignmentsLevel2"/>
            </w:pPr>
            <w:r w:rsidRPr="00406E19">
              <w:t xml:space="preserve">Page 400 of </w:t>
            </w:r>
            <w:r w:rsidRPr="00406E19">
              <w:rPr>
                <w:i/>
              </w:rPr>
              <w:t xml:space="preserve">Supervision and </w:t>
            </w:r>
            <w:r w:rsidR="002B5998">
              <w:rPr>
                <w:i/>
              </w:rPr>
              <w:t>I</w:t>
            </w:r>
            <w:r w:rsidRPr="00406E19">
              <w:rPr>
                <w:i/>
              </w:rPr>
              <w:t xml:space="preserve">nstructional </w:t>
            </w:r>
            <w:r w:rsidR="002B5998">
              <w:rPr>
                <w:i/>
              </w:rPr>
              <w:t>L</w:t>
            </w:r>
            <w:r w:rsidRPr="00406E19">
              <w:rPr>
                <w:i/>
              </w:rPr>
              <w:t>eadership</w:t>
            </w:r>
          </w:p>
          <w:p w14:paraId="61058C8B" w14:textId="77777777" w:rsidR="00D426C7" w:rsidRPr="00406E19" w:rsidRDefault="00834A1E" w:rsidP="00D426C7">
            <w:pPr>
              <w:pStyle w:val="AssignmentsLevel2"/>
            </w:pPr>
            <w:hyperlink r:id="rId21" w:history="1">
              <w:r w:rsidR="00D426C7" w:rsidRPr="00406E19">
                <w:rPr>
                  <w:rStyle w:val="Hyperlink"/>
                </w:rPr>
                <w:t>Vision, Leadership, and Change</w:t>
              </w:r>
            </w:hyperlink>
          </w:p>
          <w:p w14:paraId="796F6650" w14:textId="63085F7F" w:rsidR="000A4D92" w:rsidRPr="00406E19" w:rsidRDefault="00834A1E" w:rsidP="000A4D92">
            <w:pPr>
              <w:pStyle w:val="AssignmentsLevel2"/>
            </w:pPr>
            <w:hyperlink r:id="rId22" w:history="1">
              <w:r w:rsidR="000A4D92" w:rsidRPr="00406E19">
                <w:rPr>
                  <w:rStyle w:val="Hyperlink"/>
                </w:rPr>
                <w:t>What Is Instructional Leadership and Why Is It So Important?</w:t>
              </w:r>
            </w:hyperlink>
          </w:p>
        </w:tc>
        <w:tc>
          <w:tcPr>
            <w:tcW w:w="1440" w:type="dxa"/>
            <w:tcBorders>
              <w:left w:val="single" w:sz="4" w:space="0" w:color="000000" w:themeColor="text1"/>
            </w:tcBorders>
            <w:shd w:val="clear" w:color="auto" w:fill="FFFFFF" w:themeFill="background1"/>
          </w:tcPr>
          <w:p w14:paraId="41B511C9" w14:textId="26BAD002" w:rsidR="00D426C7" w:rsidRPr="00406E19" w:rsidRDefault="00D426C7" w:rsidP="00D426C7">
            <w:pPr>
              <w:rPr>
                <w:rFonts w:cs="Arial"/>
                <w:szCs w:val="20"/>
              </w:rPr>
            </w:pPr>
            <w:r w:rsidRPr="00406E19">
              <w:rPr>
                <w:rFonts w:cs="Arial"/>
                <w:szCs w:val="20"/>
              </w:rPr>
              <w:t>2.1</w:t>
            </w:r>
            <w:r w:rsidR="000A4D92" w:rsidRPr="00406E19">
              <w:rPr>
                <w:rFonts w:cs="Arial"/>
                <w:szCs w:val="20"/>
              </w:rPr>
              <w:t>, 2.2</w:t>
            </w:r>
          </w:p>
        </w:tc>
        <w:tc>
          <w:tcPr>
            <w:tcW w:w="1440" w:type="dxa"/>
            <w:tcBorders>
              <w:left w:val="single" w:sz="4" w:space="0" w:color="000000" w:themeColor="text1"/>
            </w:tcBorders>
            <w:shd w:val="clear" w:color="auto" w:fill="FFFFFF" w:themeFill="background1"/>
          </w:tcPr>
          <w:p w14:paraId="5A781646" w14:textId="77777777" w:rsidR="00D426C7" w:rsidRPr="00406E19" w:rsidRDefault="00D426C7" w:rsidP="00D426C7">
            <w:pPr>
              <w:rPr>
                <w:rFonts w:cs="Arial"/>
                <w:szCs w:val="20"/>
              </w:rPr>
            </w:pPr>
          </w:p>
        </w:tc>
      </w:tr>
      <w:tr w:rsidR="00AB01FF" w:rsidRPr="00406E19"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0BA95B" w14:textId="115AE47B" w:rsidR="00AB01FF" w:rsidRPr="00406E19" w:rsidRDefault="000A4D92" w:rsidP="4948C66D">
            <w:pPr>
              <w:tabs>
                <w:tab w:val="left" w:pos="2329"/>
              </w:tabs>
              <w:rPr>
                <w:rFonts w:eastAsia="Arial" w:cs="Arial"/>
                <w:b/>
                <w:bCs/>
              </w:rPr>
            </w:pPr>
            <w:r w:rsidRPr="00406E19">
              <w:rPr>
                <w:rFonts w:eastAsia="Arial" w:cs="Arial"/>
                <w:b/>
                <w:bCs/>
              </w:rPr>
              <w:t>Video</w:t>
            </w:r>
          </w:p>
          <w:p w14:paraId="4E6CAEB9" w14:textId="6CFB39B7" w:rsidR="00AB01FF" w:rsidRPr="00406E19" w:rsidRDefault="00AB01FF" w:rsidP="002522B3">
            <w:pPr>
              <w:tabs>
                <w:tab w:val="left" w:pos="2329"/>
              </w:tabs>
              <w:rPr>
                <w:rFonts w:cs="Arial"/>
                <w:b/>
                <w:szCs w:val="20"/>
              </w:rPr>
            </w:pPr>
          </w:p>
          <w:p w14:paraId="124B15EB" w14:textId="77777777" w:rsidR="00AB01FF" w:rsidRPr="00406E19" w:rsidRDefault="000A4D92" w:rsidP="00D101B5">
            <w:pPr>
              <w:tabs>
                <w:tab w:val="left" w:pos="2329"/>
              </w:tabs>
            </w:pPr>
            <w:r w:rsidRPr="00406E19">
              <w:rPr>
                <w:rFonts w:cs="Arial"/>
                <w:b/>
                <w:szCs w:val="20"/>
              </w:rPr>
              <w:t>Watch</w:t>
            </w:r>
            <w:r w:rsidR="00D101B5" w:rsidRPr="00406E19">
              <w:rPr>
                <w:rFonts w:cs="Arial"/>
                <w:b/>
                <w:szCs w:val="20"/>
              </w:rPr>
              <w:t xml:space="preserve"> </w:t>
            </w:r>
            <w:hyperlink r:id="rId23" w:history="1">
              <w:r w:rsidRPr="00406E19">
                <w:rPr>
                  <w:rStyle w:val="Hyperlink"/>
                </w:rPr>
                <w:t>Fundamentals of Educational Leadership</w:t>
              </w:r>
            </w:hyperlink>
            <w:r w:rsidR="00D101B5" w:rsidRPr="00406E19">
              <w:t xml:space="preserve"> (18:47).</w:t>
            </w:r>
          </w:p>
          <w:p w14:paraId="3A77BE8F" w14:textId="41636813" w:rsidR="00212B65" w:rsidRPr="00406E19" w:rsidRDefault="00212B65" w:rsidP="00D101B5">
            <w:pPr>
              <w:tabs>
                <w:tab w:val="left" w:pos="2329"/>
              </w:tabs>
            </w:pPr>
            <w:r w:rsidRPr="00406E19">
              <w:rPr>
                <w:b/>
              </w:rPr>
              <w:t>Post</w:t>
            </w:r>
            <w:r w:rsidRPr="00406E19">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1ED63524" w14:textId="051D8B73" w:rsidR="00AB01FF" w:rsidRPr="00406E19" w:rsidRDefault="000A4D92" w:rsidP="002522B3">
            <w:pPr>
              <w:rPr>
                <w:rFonts w:cs="Arial"/>
                <w:szCs w:val="20"/>
              </w:rPr>
            </w:pPr>
            <w:r w:rsidRPr="00406E19">
              <w:rPr>
                <w:rFonts w:cs="Arial"/>
                <w:szCs w:val="20"/>
              </w:rPr>
              <w:t>2.2</w:t>
            </w:r>
          </w:p>
        </w:tc>
        <w:tc>
          <w:tcPr>
            <w:tcW w:w="1440" w:type="dxa"/>
            <w:tcBorders>
              <w:left w:val="single" w:sz="4" w:space="0" w:color="000000" w:themeColor="text1"/>
            </w:tcBorders>
            <w:shd w:val="clear" w:color="auto" w:fill="FFFFFF" w:themeFill="background1"/>
          </w:tcPr>
          <w:p w14:paraId="1AC15A9B" w14:textId="61B736C5" w:rsidR="00AB01FF" w:rsidRPr="00406E19" w:rsidRDefault="000A4D92" w:rsidP="002522B3">
            <w:pPr>
              <w:rPr>
                <w:rFonts w:cs="Arial"/>
                <w:szCs w:val="20"/>
              </w:rPr>
            </w:pPr>
            <w:r w:rsidRPr="00406E19">
              <w:rPr>
                <w:rFonts w:cs="Arial"/>
                <w:szCs w:val="20"/>
              </w:rPr>
              <w:t>Video = 1 hour</w:t>
            </w:r>
          </w:p>
        </w:tc>
      </w:tr>
      <w:tr w:rsidR="00212B65" w:rsidRPr="00406E19" w14:paraId="5BE3DCC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73A9F3" w14:textId="138C7DE4" w:rsidR="00212B65" w:rsidRPr="00406E19" w:rsidRDefault="00212B65" w:rsidP="4948C66D">
            <w:pPr>
              <w:tabs>
                <w:tab w:val="left" w:pos="2329"/>
              </w:tabs>
              <w:rPr>
                <w:rFonts w:eastAsia="Arial" w:cs="Arial"/>
                <w:b/>
                <w:bCs/>
              </w:rPr>
            </w:pPr>
            <w:r w:rsidRPr="00406E19">
              <w:rPr>
                <w:rFonts w:eastAsia="Arial" w:cs="Arial"/>
                <w:b/>
                <w:bCs/>
              </w:rPr>
              <w:t>Field Experience: Strategic Plan Preparation</w:t>
            </w:r>
          </w:p>
          <w:p w14:paraId="3B3A68B0" w14:textId="77777777" w:rsidR="00212B65" w:rsidRPr="00406E19" w:rsidRDefault="00212B65" w:rsidP="4948C66D">
            <w:pPr>
              <w:tabs>
                <w:tab w:val="left" w:pos="2329"/>
              </w:tabs>
              <w:rPr>
                <w:rFonts w:eastAsia="Arial" w:cs="Arial"/>
                <w:b/>
                <w:bCs/>
              </w:rPr>
            </w:pPr>
          </w:p>
          <w:p w14:paraId="33716FE6" w14:textId="2E0C63E7" w:rsidR="00212B65" w:rsidRPr="00406E19" w:rsidRDefault="00212B65" w:rsidP="4948C66D">
            <w:pPr>
              <w:tabs>
                <w:tab w:val="left" w:pos="2329"/>
              </w:tabs>
              <w:rPr>
                <w:rFonts w:eastAsia="Arial" w:cs="Arial"/>
                <w:bCs/>
              </w:rPr>
            </w:pPr>
            <w:r w:rsidRPr="00406E19">
              <w:rPr>
                <w:rFonts w:eastAsia="Arial" w:cs="Arial"/>
                <w:bCs/>
              </w:rPr>
              <w:t>In preparation for this assignment due next week, identify the K</w:t>
            </w:r>
            <w:r w:rsidR="002B5998">
              <w:rPr>
                <w:rFonts w:eastAsia="Arial" w:cs="Arial"/>
                <w:bCs/>
              </w:rPr>
              <w:t>–</w:t>
            </w:r>
            <w:r w:rsidRPr="00406E19">
              <w:rPr>
                <w:rFonts w:eastAsia="Arial" w:cs="Arial"/>
                <w:bCs/>
              </w:rPr>
              <w:t xml:space="preserve">12 federal </w:t>
            </w:r>
            <w:r w:rsidR="002B5998">
              <w:rPr>
                <w:rFonts w:eastAsia="Arial" w:cs="Arial"/>
                <w:bCs/>
              </w:rPr>
              <w:t xml:space="preserve">goals </w:t>
            </w:r>
            <w:r w:rsidRPr="00406E19">
              <w:rPr>
                <w:rFonts w:eastAsia="Arial" w:cs="Arial"/>
                <w:bCs/>
              </w:rPr>
              <w:t xml:space="preserve">and your </w:t>
            </w:r>
            <w:r w:rsidR="00224ED5">
              <w:rPr>
                <w:rFonts w:eastAsia="Arial" w:cs="Arial"/>
                <w:bCs/>
              </w:rPr>
              <w:t>district or schools’ goals for strategic p</w:t>
            </w:r>
            <w:r w:rsidRPr="00406E19">
              <w:rPr>
                <w:rFonts w:eastAsia="Arial" w:cs="Arial"/>
                <w:bCs/>
              </w:rPr>
              <w:t>lanning.</w:t>
            </w:r>
          </w:p>
        </w:tc>
        <w:tc>
          <w:tcPr>
            <w:tcW w:w="1440" w:type="dxa"/>
            <w:tcBorders>
              <w:left w:val="single" w:sz="4" w:space="0" w:color="000000" w:themeColor="text1"/>
            </w:tcBorders>
            <w:shd w:val="clear" w:color="auto" w:fill="FFFFFF" w:themeFill="background1"/>
          </w:tcPr>
          <w:p w14:paraId="21DE86BA" w14:textId="11A6FFD4" w:rsidR="00212B65" w:rsidRPr="00406E19" w:rsidRDefault="00212B65" w:rsidP="002522B3">
            <w:pPr>
              <w:rPr>
                <w:rFonts w:cs="Arial"/>
                <w:szCs w:val="20"/>
              </w:rPr>
            </w:pPr>
            <w:r w:rsidRPr="00406E19">
              <w:rPr>
                <w:rFonts w:cs="Arial"/>
                <w:szCs w:val="20"/>
              </w:rPr>
              <w:t>3.1</w:t>
            </w:r>
          </w:p>
        </w:tc>
        <w:tc>
          <w:tcPr>
            <w:tcW w:w="1440" w:type="dxa"/>
            <w:tcBorders>
              <w:left w:val="single" w:sz="4" w:space="0" w:color="000000" w:themeColor="text1"/>
            </w:tcBorders>
            <w:shd w:val="clear" w:color="auto" w:fill="FFFFFF" w:themeFill="background1"/>
          </w:tcPr>
          <w:p w14:paraId="70E35294" w14:textId="77777777" w:rsidR="00212B65" w:rsidRPr="00406E19" w:rsidRDefault="00212B65" w:rsidP="002522B3">
            <w:pPr>
              <w:rPr>
                <w:rFonts w:cs="Arial"/>
                <w:szCs w:val="20"/>
              </w:rPr>
            </w:pPr>
          </w:p>
        </w:tc>
      </w:tr>
      <w:tr w:rsidR="002F4BF2" w:rsidRPr="00406E19" w14:paraId="2912CE3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FA3536C" w14:textId="2C616159" w:rsidR="002F4BF2" w:rsidRPr="00406E19" w:rsidRDefault="002F4BF2" w:rsidP="002F4BF2">
            <w:pPr>
              <w:pStyle w:val="AssignmentsLevel1"/>
              <w:rPr>
                <w:b/>
              </w:rPr>
            </w:pPr>
            <w:r>
              <w:rPr>
                <w:b/>
              </w:rPr>
              <w:t xml:space="preserve">Field Experience: </w:t>
            </w:r>
            <w:r w:rsidRPr="00406E19">
              <w:rPr>
                <w:b/>
              </w:rPr>
              <w:t>Data</w:t>
            </w:r>
            <w:r w:rsidR="00C32DC2">
              <w:rPr>
                <w:b/>
              </w:rPr>
              <w:t>-</w:t>
            </w:r>
            <w:r w:rsidRPr="00406E19">
              <w:rPr>
                <w:b/>
              </w:rPr>
              <w:t>Driven Instructional Systems (DDIS)</w:t>
            </w:r>
            <w:r>
              <w:rPr>
                <w:b/>
              </w:rPr>
              <w:t xml:space="preserve"> Visual Preparation</w:t>
            </w:r>
          </w:p>
          <w:p w14:paraId="47C427AE" w14:textId="77777777" w:rsidR="002F4BF2" w:rsidRPr="00406E19" w:rsidRDefault="002F4BF2" w:rsidP="002F4BF2">
            <w:pPr>
              <w:pStyle w:val="AssignmentsLevel1"/>
              <w:rPr>
                <w:b/>
              </w:rPr>
            </w:pPr>
          </w:p>
          <w:p w14:paraId="0D0B9A1A" w14:textId="6625E118" w:rsidR="002F4BF2" w:rsidRPr="00406E19" w:rsidRDefault="002F4BF2" w:rsidP="002B5998">
            <w:pPr>
              <w:pStyle w:val="AssignmentsLevel1"/>
              <w:rPr>
                <w:rFonts w:eastAsia="Arial"/>
                <w:b/>
                <w:bCs/>
              </w:rPr>
            </w:pPr>
            <w:r w:rsidRPr="00C45047">
              <w:t xml:space="preserve">This assignment will be due on Thursday </w:t>
            </w:r>
            <w:r w:rsidR="00A375CB">
              <w:t xml:space="preserve">of next week </w:t>
            </w:r>
            <w:r w:rsidRPr="00C45047">
              <w:t xml:space="preserve">so that you can share it with your classmates. </w:t>
            </w:r>
            <w:r w:rsidR="00C45047" w:rsidRPr="00C45047">
              <w:t>In preparation for this assignment</w:t>
            </w:r>
            <w:r w:rsidR="002B5998">
              <w:t>,</w:t>
            </w:r>
            <w:r w:rsidR="00C45047" w:rsidRPr="00C45047">
              <w:t xml:space="preserve"> start researching how </w:t>
            </w:r>
            <w:r w:rsidRPr="00C45047">
              <w:t>DDIS is used in your district or school to foster student achievement in the areas of instruction, assessment, progress monitoring, data collection</w:t>
            </w:r>
            <w:r w:rsidR="002B5998">
              <w:t>,</w:t>
            </w:r>
            <w:r w:rsidRPr="00C45047">
              <w:t xml:space="preserve"> and analysis.</w:t>
            </w:r>
          </w:p>
        </w:tc>
        <w:tc>
          <w:tcPr>
            <w:tcW w:w="1440" w:type="dxa"/>
            <w:tcBorders>
              <w:left w:val="single" w:sz="4" w:space="0" w:color="000000" w:themeColor="text1"/>
            </w:tcBorders>
            <w:shd w:val="clear" w:color="auto" w:fill="FFFFFF" w:themeFill="background1"/>
          </w:tcPr>
          <w:p w14:paraId="11238408" w14:textId="2B166202" w:rsidR="002F4BF2" w:rsidRPr="00406E19" w:rsidRDefault="00C45047" w:rsidP="002522B3">
            <w:pPr>
              <w:rPr>
                <w:rFonts w:cs="Arial"/>
                <w:szCs w:val="20"/>
              </w:rPr>
            </w:pPr>
            <w:r>
              <w:rPr>
                <w:rFonts w:cs="Arial"/>
                <w:szCs w:val="20"/>
              </w:rPr>
              <w:t>3.2</w:t>
            </w:r>
          </w:p>
        </w:tc>
        <w:tc>
          <w:tcPr>
            <w:tcW w:w="1440" w:type="dxa"/>
            <w:tcBorders>
              <w:left w:val="single" w:sz="4" w:space="0" w:color="000000" w:themeColor="text1"/>
            </w:tcBorders>
            <w:shd w:val="clear" w:color="auto" w:fill="FFFFFF" w:themeFill="background1"/>
          </w:tcPr>
          <w:p w14:paraId="1A8CDD4F" w14:textId="77777777" w:rsidR="002F4BF2" w:rsidRPr="00406E19" w:rsidRDefault="002F4BF2" w:rsidP="002522B3">
            <w:pPr>
              <w:rPr>
                <w:rFonts w:cs="Arial"/>
                <w:szCs w:val="20"/>
              </w:rPr>
            </w:pPr>
          </w:p>
        </w:tc>
      </w:tr>
      <w:tr w:rsidR="00AB01FF" w:rsidRPr="00406E19"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Pr="00406E19" w:rsidRDefault="4948C66D" w:rsidP="4948C66D">
            <w:pPr>
              <w:tabs>
                <w:tab w:val="left" w:pos="0"/>
                <w:tab w:val="left" w:pos="3720"/>
              </w:tabs>
              <w:outlineLvl w:val="0"/>
              <w:rPr>
                <w:rFonts w:eastAsia="Arial" w:cs="Arial"/>
                <w:i/>
                <w:iCs/>
              </w:rPr>
            </w:pPr>
            <w:r w:rsidRPr="00406E19">
              <w:rPr>
                <w:rFonts w:eastAsia="Arial" w:cs="Arial"/>
                <w:b/>
                <w:bCs/>
                <w:i/>
                <w:iCs/>
                <w:sz w:val="22"/>
                <w:szCs w:val="22"/>
              </w:rPr>
              <w:t>Graded Assignments</w:t>
            </w:r>
          </w:p>
          <w:p w14:paraId="3EADCECC" w14:textId="77777777" w:rsidR="00AB01FF" w:rsidRPr="00406E19" w:rsidRDefault="4948C66D" w:rsidP="4948C66D">
            <w:pPr>
              <w:tabs>
                <w:tab w:val="left" w:pos="0"/>
                <w:tab w:val="left" w:pos="3720"/>
              </w:tabs>
              <w:outlineLvl w:val="0"/>
              <w:rPr>
                <w:rFonts w:eastAsia="Arial" w:cs="Arial"/>
                <w:b/>
                <w:bCs/>
                <w:i/>
                <w:iCs/>
              </w:rPr>
            </w:pPr>
            <w:r w:rsidRPr="00406E1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406E19" w:rsidRDefault="4948C66D" w:rsidP="4948C66D">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406E19" w:rsidRDefault="4948C66D" w:rsidP="4948C66D">
            <w:pPr>
              <w:rPr>
                <w:rFonts w:eastAsia="Arial" w:cs="Arial"/>
                <w:b/>
                <w:bCs/>
                <w:i/>
                <w:iCs/>
              </w:rPr>
            </w:pPr>
            <w:r w:rsidRPr="00406E19">
              <w:rPr>
                <w:rFonts w:eastAsia="Arial" w:cs="Arial"/>
                <w:b/>
                <w:bCs/>
                <w:i/>
                <w:iCs/>
              </w:rPr>
              <w:t>AIE</w:t>
            </w:r>
          </w:p>
        </w:tc>
      </w:tr>
      <w:tr w:rsidR="00D426C7" w:rsidRPr="00406E19" w14:paraId="102F956E" w14:textId="77777777" w:rsidTr="00212B65">
        <w:tc>
          <w:tcPr>
            <w:tcW w:w="10170" w:type="dxa"/>
            <w:gridSpan w:val="2"/>
            <w:tcMar>
              <w:top w:w="115" w:type="dxa"/>
              <w:left w:w="115" w:type="dxa"/>
              <w:bottom w:w="115" w:type="dxa"/>
              <w:right w:w="115" w:type="dxa"/>
            </w:tcMar>
          </w:tcPr>
          <w:p w14:paraId="310187FA" w14:textId="2AB9B116" w:rsidR="00D426C7" w:rsidRPr="00406E19" w:rsidRDefault="00D426C7" w:rsidP="00212B65">
            <w:pPr>
              <w:tabs>
                <w:tab w:val="left" w:pos="2329"/>
              </w:tabs>
              <w:rPr>
                <w:rFonts w:eastAsia="Arial" w:cs="Arial"/>
                <w:b/>
                <w:bCs/>
              </w:rPr>
            </w:pPr>
            <w:r w:rsidRPr="00406E19">
              <w:rPr>
                <w:rFonts w:eastAsia="Arial" w:cs="Arial"/>
                <w:b/>
                <w:bCs/>
              </w:rPr>
              <w:t xml:space="preserve">Discussion: </w:t>
            </w:r>
            <w:r w:rsidR="00224ED5">
              <w:rPr>
                <w:rFonts w:eastAsia="Arial" w:cs="Arial"/>
                <w:b/>
                <w:bCs/>
              </w:rPr>
              <w:t>Vision and Shared Vision</w:t>
            </w:r>
            <w:r w:rsidRPr="00406E19">
              <w:rPr>
                <w:rFonts w:eastAsia="Arial" w:cs="Arial"/>
                <w:b/>
                <w:bCs/>
              </w:rPr>
              <w:t xml:space="preserve"> </w:t>
            </w:r>
          </w:p>
          <w:p w14:paraId="22CA4CE7" w14:textId="77777777" w:rsidR="00D426C7" w:rsidRPr="00406E19" w:rsidRDefault="00D426C7" w:rsidP="00212B65">
            <w:pPr>
              <w:pStyle w:val="AssignmentsLevel1"/>
            </w:pPr>
          </w:p>
          <w:p w14:paraId="45F4ED8B" w14:textId="71AB4F0F" w:rsidR="00D426C7" w:rsidRPr="00406E19" w:rsidRDefault="00D426C7" w:rsidP="00212B65">
            <w:pPr>
              <w:pStyle w:val="AssignmentsLevel1"/>
            </w:pPr>
            <w:r w:rsidRPr="00406E19">
              <w:rPr>
                <w:b/>
                <w:bCs/>
              </w:rPr>
              <w:t xml:space="preserve">Respond </w:t>
            </w:r>
            <w:r w:rsidRPr="00406E19">
              <w:t xml:space="preserve">to the following </w:t>
            </w:r>
            <w:r w:rsidR="00BB2CFB">
              <w:t xml:space="preserve">question </w:t>
            </w:r>
            <w:r w:rsidRPr="00406E19">
              <w:t xml:space="preserve">in the </w:t>
            </w:r>
            <w:r w:rsidR="004B228E" w:rsidRPr="004B228E">
              <w:t>Vision and Shared Vision</w:t>
            </w:r>
            <w:r w:rsidRPr="00406E19">
              <w:t xml:space="preserve"> discussion forum by Thursday:</w:t>
            </w:r>
          </w:p>
          <w:p w14:paraId="6049CD1A" w14:textId="77777777" w:rsidR="00D426C7" w:rsidRPr="00406E19" w:rsidRDefault="00D426C7" w:rsidP="00212B65">
            <w:pPr>
              <w:pStyle w:val="AssignmentsLevel1"/>
            </w:pPr>
          </w:p>
          <w:p w14:paraId="0A4E55F6" w14:textId="0972885E" w:rsidR="00D426C7" w:rsidRPr="00406E19" w:rsidRDefault="00A375CB" w:rsidP="00212B65">
            <w:pPr>
              <w:pStyle w:val="AssignmentsLevel2"/>
            </w:pPr>
            <w:r>
              <w:t xml:space="preserve">What is </w:t>
            </w:r>
            <w:r w:rsidR="00224ED5">
              <w:t xml:space="preserve">your definition of </w:t>
            </w:r>
            <w:r w:rsidR="00224ED5" w:rsidRPr="00F66EF4">
              <w:rPr>
                <w:i/>
              </w:rPr>
              <w:t>vision</w:t>
            </w:r>
            <w:r w:rsidR="002B5998">
              <w:t xml:space="preserve"> and</w:t>
            </w:r>
            <w:r w:rsidR="00224ED5">
              <w:t xml:space="preserve"> </w:t>
            </w:r>
            <w:r w:rsidR="00224ED5" w:rsidRPr="00F66EF4">
              <w:rPr>
                <w:i/>
              </w:rPr>
              <w:t>shared v</w:t>
            </w:r>
            <w:r w:rsidR="00D426C7" w:rsidRPr="00F66EF4">
              <w:rPr>
                <w:i/>
              </w:rPr>
              <w:t>ision</w:t>
            </w:r>
            <w:r w:rsidR="00D426C7" w:rsidRPr="00406E19">
              <w:t xml:space="preserve">, </w:t>
            </w:r>
            <w:r w:rsidR="002B5998">
              <w:t>as well as</w:t>
            </w:r>
            <w:r w:rsidR="002B5998" w:rsidRPr="00406E19">
              <w:t xml:space="preserve"> </w:t>
            </w:r>
            <w:r w:rsidR="00D426C7" w:rsidRPr="00406E19">
              <w:t xml:space="preserve">how to develop </w:t>
            </w:r>
            <w:r w:rsidR="00CD6670" w:rsidRPr="00406E19">
              <w:t>these</w:t>
            </w:r>
            <w:r>
              <w:t>?</w:t>
            </w:r>
          </w:p>
          <w:p w14:paraId="7A4466FA" w14:textId="77777777" w:rsidR="00D426C7" w:rsidRPr="00406E19" w:rsidRDefault="00D426C7" w:rsidP="00212B65">
            <w:pPr>
              <w:pStyle w:val="AssignmentsLevel1"/>
            </w:pPr>
          </w:p>
          <w:p w14:paraId="2D2F6FE5" w14:textId="09E625DD" w:rsidR="00D426C7" w:rsidRPr="00406E19" w:rsidRDefault="00D426C7" w:rsidP="002B5998">
            <w:pPr>
              <w:pStyle w:val="AssignmentsLevel1"/>
              <w:rPr>
                <w:b/>
                <w:bCs/>
              </w:rPr>
            </w:pPr>
            <w:r w:rsidRPr="00406E19">
              <w:rPr>
                <w:b/>
                <w:bCs/>
              </w:rPr>
              <w:t>Post</w:t>
            </w:r>
            <w:r w:rsidRPr="00406E19">
              <w:t xml:space="preserve"> constructive criticism, clarification, additional questions, or your own relevant thoughts to </w:t>
            </w:r>
            <w:r w:rsidR="002B5998">
              <w:t>3</w:t>
            </w:r>
            <w:r w:rsidR="002B5998" w:rsidRPr="00406E19">
              <w:t xml:space="preserve"> </w:t>
            </w:r>
            <w:r w:rsidRPr="00406E19">
              <w:t>of your classmates' posts by Sunday.</w:t>
            </w:r>
          </w:p>
        </w:tc>
        <w:tc>
          <w:tcPr>
            <w:tcW w:w="1440" w:type="dxa"/>
          </w:tcPr>
          <w:p w14:paraId="0FE46D66" w14:textId="65DF1880" w:rsidR="00D426C7" w:rsidRPr="00406E19" w:rsidRDefault="00D426C7" w:rsidP="00212B65">
            <w:pPr>
              <w:tabs>
                <w:tab w:val="left" w:pos="2329"/>
              </w:tabs>
              <w:rPr>
                <w:rFonts w:cs="Arial"/>
                <w:szCs w:val="20"/>
              </w:rPr>
            </w:pPr>
            <w:r w:rsidRPr="00406E19">
              <w:rPr>
                <w:rFonts w:cs="Arial"/>
                <w:szCs w:val="20"/>
              </w:rPr>
              <w:t>2.1</w:t>
            </w:r>
          </w:p>
        </w:tc>
        <w:tc>
          <w:tcPr>
            <w:tcW w:w="1440" w:type="dxa"/>
          </w:tcPr>
          <w:p w14:paraId="4945A74A" w14:textId="77777777" w:rsidR="00D426C7" w:rsidRPr="00406E19" w:rsidRDefault="00D426C7" w:rsidP="00212B65">
            <w:pPr>
              <w:tabs>
                <w:tab w:val="left" w:pos="2329"/>
              </w:tabs>
              <w:rPr>
                <w:rFonts w:eastAsia="Arial" w:cs="Arial"/>
              </w:rPr>
            </w:pPr>
            <w:r w:rsidRPr="00406E19">
              <w:t xml:space="preserve">Discussion: one post and replies to three other posts = </w:t>
            </w:r>
            <w:r w:rsidRPr="00406E19">
              <w:rPr>
                <w:b/>
                <w:bCs/>
              </w:rPr>
              <w:t xml:space="preserve">1 hour </w:t>
            </w:r>
          </w:p>
        </w:tc>
      </w:tr>
      <w:tr w:rsidR="00AB01FF" w:rsidRPr="00406E19" w14:paraId="4C35D02B" w14:textId="77777777" w:rsidTr="4948C66D">
        <w:tc>
          <w:tcPr>
            <w:tcW w:w="10170" w:type="dxa"/>
            <w:gridSpan w:val="2"/>
            <w:tcMar>
              <w:top w:w="115" w:type="dxa"/>
              <w:left w:w="115" w:type="dxa"/>
              <w:bottom w:w="115" w:type="dxa"/>
              <w:right w:w="115" w:type="dxa"/>
            </w:tcMar>
          </w:tcPr>
          <w:p w14:paraId="1922C6AD" w14:textId="4469B0F9" w:rsidR="00AB01FF" w:rsidRPr="00406E19" w:rsidRDefault="4948C66D" w:rsidP="4948C66D">
            <w:pPr>
              <w:tabs>
                <w:tab w:val="left" w:pos="2329"/>
              </w:tabs>
              <w:rPr>
                <w:rFonts w:eastAsia="Arial" w:cs="Arial"/>
                <w:b/>
                <w:bCs/>
              </w:rPr>
            </w:pPr>
            <w:r w:rsidRPr="00406E19">
              <w:rPr>
                <w:rFonts w:eastAsia="Arial" w:cs="Arial"/>
                <w:b/>
                <w:bCs/>
              </w:rPr>
              <w:t xml:space="preserve">Discussion: </w:t>
            </w:r>
            <w:r w:rsidR="00224ED5">
              <w:rPr>
                <w:rFonts w:eastAsia="Arial" w:cs="Arial"/>
                <w:b/>
                <w:bCs/>
              </w:rPr>
              <w:t>Instructional Leadership</w:t>
            </w:r>
            <w:r w:rsidRPr="00406E19">
              <w:rPr>
                <w:rFonts w:eastAsia="Arial" w:cs="Arial"/>
                <w:b/>
                <w:bCs/>
              </w:rPr>
              <w:t xml:space="preserve"> </w:t>
            </w:r>
          </w:p>
          <w:p w14:paraId="662C9E0E" w14:textId="77777777" w:rsidR="00AB01FF" w:rsidRPr="00406E19" w:rsidRDefault="00AB01FF" w:rsidP="002522B3">
            <w:pPr>
              <w:pStyle w:val="AssignmentsLevel1"/>
            </w:pPr>
          </w:p>
          <w:p w14:paraId="58B87CAA" w14:textId="5BA07DAE" w:rsidR="00AB01FF" w:rsidRPr="00406E19" w:rsidRDefault="4948C66D" w:rsidP="002522B3">
            <w:pPr>
              <w:pStyle w:val="AssignmentsLevel1"/>
            </w:pPr>
            <w:r w:rsidRPr="00406E19">
              <w:rPr>
                <w:b/>
                <w:bCs/>
              </w:rPr>
              <w:t xml:space="preserve">Respond </w:t>
            </w:r>
            <w:r w:rsidRPr="00406E19">
              <w:t xml:space="preserve">to the following in the </w:t>
            </w:r>
            <w:r w:rsidR="004B228E" w:rsidRPr="004B228E">
              <w:t>Instructional Leadership</w:t>
            </w:r>
            <w:r w:rsidRPr="00406E19">
              <w:t xml:space="preserve"> discussion forum by Thursday:</w:t>
            </w:r>
          </w:p>
          <w:p w14:paraId="38937015" w14:textId="77777777" w:rsidR="00AB01FF" w:rsidRPr="00406E19" w:rsidRDefault="00AB01FF" w:rsidP="002522B3">
            <w:pPr>
              <w:pStyle w:val="AssignmentsLevel1"/>
            </w:pPr>
          </w:p>
          <w:p w14:paraId="0B3FA5CE" w14:textId="1365B2AB" w:rsidR="00AB01FF" w:rsidRPr="00406E19" w:rsidRDefault="000A4D92" w:rsidP="002522B3">
            <w:pPr>
              <w:pStyle w:val="AssignmentsLevel2"/>
            </w:pPr>
            <w:r w:rsidRPr="00406E19">
              <w:t xml:space="preserve">Define </w:t>
            </w:r>
            <w:r w:rsidR="002B5998" w:rsidRPr="00F66EF4">
              <w:rPr>
                <w:i/>
              </w:rPr>
              <w:t>i</w:t>
            </w:r>
            <w:r w:rsidRPr="00F66EF4">
              <w:rPr>
                <w:i/>
              </w:rPr>
              <w:t xml:space="preserve">nstructional </w:t>
            </w:r>
            <w:r w:rsidR="002B5998" w:rsidRPr="00F66EF4">
              <w:rPr>
                <w:i/>
              </w:rPr>
              <w:t>l</w:t>
            </w:r>
            <w:r w:rsidRPr="00F66EF4">
              <w:rPr>
                <w:i/>
              </w:rPr>
              <w:t>eadership</w:t>
            </w:r>
            <w:r w:rsidRPr="00406E19">
              <w:t>.</w:t>
            </w:r>
          </w:p>
          <w:p w14:paraId="11925351" w14:textId="1A85929B" w:rsidR="000A4D92" w:rsidRPr="00406E19" w:rsidRDefault="000A4D92" w:rsidP="000A4D92">
            <w:pPr>
              <w:pStyle w:val="AssignmentsLevel2"/>
            </w:pPr>
            <w:r w:rsidRPr="00406E19">
              <w:t xml:space="preserve">Describe your role as a </w:t>
            </w:r>
            <w:r w:rsidR="002B5998">
              <w:t>c</w:t>
            </w:r>
            <w:r w:rsidRPr="00406E19">
              <w:t xml:space="preserve">urriculum </w:t>
            </w:r>
            <w:r w:rsidR="002B5998">
              <w:t>and i</w:t>
            </w:r>
            <w:r w:rsidRPr="00406E19">
              <w:t xml:space="preserve">nstruction </w:t>
            </w:r>
            <w:r w:rsidR="002B5998">
              <w:t>a</w:t>
            </w:r>
            <w:r w:rsidRPr="00406E19">
              <w:t xml:space="preserve">dministrator as an </w:t>
            </w:r>
            <w:r w:rsidR="002B5998">
              <w:t>i</w:t>
            </w:r>
            <w:r w:rsidRPr="00406E19">
              <w:t xml:space="preserve">nstructional </w:t>
            </w:r>
            <w:r w:rsidR="002B5998">
              <w:t>l</w:t>
            </w:r>
            <w:r w:rsidRPr="00406E19">
              <w:t>eader.</w:t>
            </w:r>
          </w:p>
          <w:p w14:paraId="5F51881E" w14:textId="105A6BBC" w:rsidR="000A4D92" w:rsidRPr="00406E19" w:rsidRDefault="000A4D92" w:rsidP="000A4D92">
            <w:pPr>
              <w:pStyle w:val="AssignmentsLevel2"/>
            </w:pPr>
            <w:r w:rsidRPr="00406E19">
              <w:t>Provide one strategy to support teachers to implement change.</w:t>
            </w:r>
          </w:p>
          <w:p w14:paraId="23C890F3" w14:textId="77777777" w:rsidR="00AB01FF" w:rsidRPr="00406E19" w:rsidRDefault="00AB01FF" w:rsidP="002522B3">
            <w:pPr>
              <w:pStyle w:val="AssignmentsLevel1"/>
            </w:pPr>
          </w:p>
          <w:p w14:paraId="606D8E32" w14:textId="11560BDE" w:rsidR="00AB01FF" w:rsidRPr="00406E19" w:rsidRDefault="4948C66D" w:rsidP="002B5998">
            <w:pPr>
              <w:pStyle w:val="AssignmentsLevel1"/>
              <w:rPr>
                <w:b/>
                <w:bCs/>
              </w:rPr>
            </w:pPr>
            <w:r w:rsidRPr="00406E19">
              <w:rPr>
                <w:b/>
                <w:bCs/>
              </w:rPr>
              <w:t>Post</w:t>
            </w:r>
            <w:r w:rsidRPr="00406E19">
              <w:t xml:space="preserve"> constructive criticism, clarification, additional questions, or your own relevant thoughts to </w:t>
            </w:r>
            <w:r w:rsidR="002B5998">
              <w:t>3</w:t>
            </w:r>
            <w:r w:rsidR="002B5998" w:rsidRPr="00406E19">
              <w:t xml:space="preserve"> </w:t>
            </w:r>
            <w:r w:rsidRPr="00406E19">
              <w:t>of your classmates' posts by Sunday.</w:t>
            </w:r>
          </w:p>
        </w:tc>
        <w:tc>
          <w:tcPr>
            <w:tcW w:w="1440" w:type="dxa"/>
          </w:tcPr>
          <w:p w14:paraId="65F4FEC9" w14:textId="7D2A4919" w:rsidR="00AB01FF" w:rsidRPr="00406E19" w:rsidRDefault="00D426C7" w:rsidP="002522B3">
            <w:pPr>
              <w:tabs>
                <w:tab w:val="left" w:pos="2329"/>
              </w:tabs>
              <w:rPr>
                <w:rFonts w:cs="Arial"/>
                <w:szCs w:val="20"/>
              </w:rPr>
            </w:pPr>
            <w:r w:rsidRPr="00406E19">
              <w:rPr>
                <w:rFonts w:cs="Arial"/>
                <w:szCs w:val="20"/>
              </w:rPr>
              <w:t>2.2</w:t>
            </w:r>
          </w:p>
        </w:tc>
        <w:tc>
          <w:tcPr>
            <w:tcW w:w="1440" w:type="dxa"/>
          </w:tcPr>
          <w:p w14:paraId="02DF5112" w14:textId="77777777" w:rsidR="00AB01FF" w:rsidRPr="00406E19" w:rsidRDefault="4948C66D" w:rsidP="4948C66D">
            <w:pPr>
              <w:tabs>
                <w:tab w:val="left" w:pos="2329"/>
              </w:tabs>
              <w:rPr>
                <w:rFonts w:eastAsia="Arial" w:cs="Arial"/>
              </w:rPr>
            </w:pPr>
            <w:r w:rsidRPr="00406E19">
              <w:t xml:space="preserve">Discussion: one post and replies to three other posts = </w:t>
            </w:r>
            <w:r w:rsidRPr="00406E19">
              <w:rPr>
                <w:b/>
                <w:bCs/>
              </w:rPr>
              <w:t xml:space="preserve">1 hour </w:t>
            </w:r>
          </w:p>
        </w:tc>
      </w:tr>
      <w:tr w:rsidR="00165648" w:rsidRPr="00406E19" w14:paraId="617A7012" w14:textId="77777777" w:rsidTr="4948C66D">
        <w:tc>
          <w:tcPr>
            <w:tcW w:w="10170" w:type="dxa"/>
            <w:gridSpan w:val="2"/>
            <w:tcMar>
              <w:top w:w="115" w:type="dxa"/>
              <w:left w:w="115" w:type="dxa"/>
              <w:bottom w:w="115" w:type="dxa"/>
              <w:right w:w="115" w:type="dxa"/>
            </w:tcMar>
          </w:tcPr>
          <w:p w14:paraId="7F9F98A7" w14:textId="4312104E" w:rsidR="00165648" w:rsidRPr="00406E19" w:rsidRDefault="002C5A04" w:rsidP="4948C66D">
            <w:pPr>
              <w:tabs>
                <w:tab w:val="left" w:pos="2329"/>
              </w:tabs>
              <w:rPr>
                <w:rFonts w:eastAsia="Arial" w:cs="Arial"/>
                <w:b/>
                <w:bCs/>
              </w:rPr>
            </w:pPr>
            <w:r>
              <w:rPr>
                <w:rFonts w:eastAsia="Arial" w:cs="Arial"/>
                <w:b/>
                <w:bCs/>
              </w:rPr>
              <w:t xml:space="preserve">Case Study: </w:t>
            </w:r>
            <w:r w:rsidR="00CD6670">
              <w:rPr>
                <w:rFonts w:eastAsia="Arial" w:cs="Arial"/>
                <w:b/>
                <w:bCs/>
              </w:rPr>
              <w:t>Curriculum</w:t>
            </w:r>
          </w:p>
          <w:p w14:paraId="2C390980" w14:textId="77777777" w:rsidR="00D101B5" w:rsidRPr="00406E19" w:rsidRDefault="00D101B5" w:rsidP="4948C66D">
            <w:pPr>
              <w:tabs>
                <w:tab w:val="left" w:pos="2329"/>
              </w:tabs>
              <w:rPr>
                <w:rFonts w:eastAsia="Arial" w:cs="Arial"/>
                <w:b/>
                <w:bCs/>
              </w:rPr>
            </w:pPr>
          </w:p>
          <w:p w14:paraId="35B74F60" w14:textId="4B24372C" w:rsidR="00165648" w:rsidRPr="00406E19" w:rsidRDefault="00165648" w:rsidP="4948C66D">
            <w:pPr>
              <w:tabs>
                <w:tab w:val="left" w:pos="2329"/>
              </w:tabs>
              <w:rPr>
                <w:rFonts w:eastAsia="Arial" w:cs="Arial"/>
                <w:bCs/>
              </w:rPr>
            </w:pPr>
            <w:r w:rsidRPr="00406E19">
              <w:rPr>
                <w:rFonts w:eastAsia="Arial" w:cs="Arial"/>
                <w:b/>
                <w:bCs/>
              </w:rPr>
              <w:t xml:space="preserve">Read </w:t>
            </w:r>
            <w:hyperlink r:id="rId24" w:history="1">
              <w:r w:rsidRPr="00406E19">
                <w:rPr>
                  <w:rStyle w:val="Hyperlink"/>
                  <w:rFonts w:eastAsia="Arial" w:cs="Arial"/>
                </w:rPr>
                <w:t>Curriculum case study</w:t>
              </w:r>
            </w:hyperlink>
            <w:r w:rsidRPr="00406E19">
              <w:rPr>
                <w:rFonts w:eastAsia="Arial" w:cs="Arial"/>
                <w:bCs/>
              </w:rPr>
              <w:t>.</w:t>
            </w:r>
          </w:p>
          <w:p w14:paraId="331762D1" w14:textId="0436EFB1" w:rsidR="00165648" w:rsidRPr="00406E19" w:rsidRDefault="00165648" w:rsidP="4948C66D">
            <w:pPr>
              <w:tabs>
                <w:tab w:val="left" w:pos="2329"/>
              </w:tabs>
              <w:rPr>
                <w:rFonts w:eastAsia="Arial" w:cs="Arial"/>
                <w:bCs/>
              </w:rPr>
            </w:pPr>
            <w:r w:rsidRPr="00406E19">
              <w:rPr>
                <w:rFonts w:eastAsia="Arial" w:cs="Arial"/>
                <w:b/>
                <w:bCs/>
              </w:rPr>
              <w:t xml:space="preserve">Write </w:t>
            </w:r>
            <w:r w:rsidRPr="00406E19">
              <w:rPr>
                <w:rFonts w:eastAsia="Arial" w:cs="Arial"/>
                <w:bCs/>
              </w:rPr>
              <w:t>250</w:t>
            </w:r>
            <w:r w:rsidR="002B5998">
              <w:rPr>
                <w:rFonts w:eastAsia="Arial" w:cs="Arial"/>
                <w:bCs/>
              </w:rPr>
              <w:t xml:space="preserve"> to </w:t>
            </w:r>
            <w:r w:rsidRPr="00406E19">
              <w:rPr>
                <w:rFonts w:eastAsia="Arial" w:cs="Arial"/>
                <w:bCs/>
              </w:rPr>
              <w:t>400 words answering questions 1</w:t>
            </w:r>
            <w:r w:rsidR="002B5998">
              <w:rPr>
                <w:rFonts w:eastAsia="Arial" w:cs="Arial"/>
                <w:bCs/>
              </w:rPr>
              <w:t>–</w:t>
            </w:r>
            <w:r w:rsidRPr="00406E19">
              <w:rPr>
                <w:rFonts w:eastAsia="Arial" w:cs="Arial"/>
                <w:bCs/>
              </w:rPr>
              <w:t xml:space="preserve">7 from the perspective of the </w:t>
            </w:r>
            <w:r w:rsidR="002B5998">
              <w:rPr>
                <w:rFonts w:eastAsia="Arial" w:cs="Arial"/>
                <w:bCs/>
              </w:rPr>
              <w:t>i</w:t>
            </w:r>
            <w:r w:rsidRPr="00406E19">
              <w:rPr>
                <w:rFonts w:eastAsia="Arial" w:cs="Arial"/>
                <w:bCs/>
              </w:rPr>
              <w:t xml:space="preserve">nstructional </w:t>
            </w:r>
            <w:r w:rsidR="002B5998">
              <w:rPr>
                <w:rFonts w:eastAsia="Arial" w:cs="Arial"/>
                <w:bCs/>
              </w:rPr>
              <w:t>l</w:t>
            </w:r>
            <w:r w:rsidRPr="00406E19">
              <w:rPr>
                <w:rFonts w:eastAsia="Arial" w:cs="Arial"/>
                <w:bCs/>
              </w:rPr>
              <w:t>eader.</w:t>
            </w:r>
          </w:p>
          <w:p w14:paraId="53C71D7C" w14:textId="4AAFA9ED" w:rsidR="002A5F91" w:rsidRPr="00406E19" w:rsidRDefault="00224ED5" w:rsidP="4948C66D">
            <w:pPr>
              <w:tabs>
                <w:tab w:val="left" w:pos="2329"/>
              </w:tabs>
              <w:rPr>
                <w:rFonts w:eastAsia="Arial" w:cs="Arial"/>
                <w:b/>
                <w:bCs/>
              </w:rPr>
            </w:pPr>
            <w:r w:rsidRPr="00406E19">
              <w:rPr>
                <w:b/>
                <w:bCs/>
              </w:rPr>
              <w:t>Submit</w:t>
            </w:r>
            <w:r w:rsidRPr="00406E19">
              <w:rPr>
                <w:bCs/>
              </w:rPr>
              <w:t xml:space="preserve"> your </w:t>
            </w:r>
            <w:r>
              <w:rPr>
                <w:bCs/>
              </w:rPr>
              <w:t>answers</w:t>
            </w:r>
            <w:r w:rsidRPr="00406E19">
              <w:rPr>
                <w:b/>
                <w:bCs/>
              </w:rPr>
              <w:t xml:space="preserve"> </w:t>
            </w:r>
            <w:r w:rsidRPr="00406E19">
              <w:t>by Sunday.</w:t>
            </w:r>
          </w:p>
        </w:tc>
        <w:tc>
          <w:tcPr>
            <w:tcW w:w="1440" w:type="dxa"/>
          </w:tcPr>
          <w:p w14:paraId="18C312A3" w14:textId="0880F91B" w:rsidR="00165648" w:rsidRPr="00406E19" w:rsidRDefault="002A5F91" w:rsidP="002522B3">
            <w:pPr>
              <w:tabs>
                <w:tab w:val="left" w:pos="2329"/>
              </w:tabs>
              <w:rPr>
                <w:rFonts w:cs="Arial"/>
                <w:szCs w:val="20"/>
              </w:rPr>
            </w:pPr>
            <w:r w:rsidRPr="00406E19">
              <w:rPr>
                <w:rFonts w:cs="Arial"/>
                <w:szCs w:val="20"/>
              </w:rPr>
              <w:t>2.2</w:t>
            </w:r>
          </w:p>
        </w:tc>
        <w:tc>
          <w:tcPr>
            <w:tcW w:w="1440" w:type="dxa"/>
          </w:tcPr>
          <w:p w14:paraId="0EAEC2F8" w14:textId="51254D2B" w:rsidR="00165648" w:rsidRPr="00406E19" w:rsidRDefault="002A5F91" w:rsidP="4948C66D">
            <w:pPr>
              <w:tabs>
                <w:tab w:val="left" w:pos="2329"/>
              </w:tabs>
            </w:pPr>
            <w:r w:rsidRPr="00406E19">
              <w:t xml:space="preserve">Case study </w:t>
            </w:r>
            <w:r w:rsidR="002C5A04">
              <w:t xml:space="preserve">= </w:t>
            </w:r>
            <w:r w:rsidR="001C4B17">
              <w:t>2</w:t>
            </w:r>
            <w:r w:rsidRPr="00406E19">
              <w:t xml:space="preserve"> hours</w:t>
            </w:r>
          </w:p>
        </w:tc>
      </w:tr>
      <w:tr w:rsidR="00AB01FF" w:rsidRPr="00406E19"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406E19" w:rsidRDefault="4948C66D" w:rsidP="4948C66D">
            <w:pPr>
              <w:tabs>
                <w:tab w:val="left" w:pos="2329"/>
              </w:tabs>
              <w:rPr>
                <w:rFonts w:eastAsia="Arial" w:cs="Arial"/>
                <w:b/>
                <w:bCs/>
              </w:rPr>
            </w:pPr>
            <w:r w:rsidRPr="00406E1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406E19"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406E19"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6D292E6F" w:rsidR="00AB01FF" w:rsidRPr="00406E19" w:rsidRDefault="001C4B17" w:rsidP="002522B3">
            <w:pPr>
              <w:tabs>
                <w:tab w:val="left" w:pos="2329"/>
              </w:tabs>
              <w:rPr>
                <w:rFonts w:cs="Arial"/>
                <w:b/>
                <w:szCs w:val="20"/>
              </w:rPr>
            </w:pPr>
            <w:r>
              <w:rPr>
                <w:rFonts w:cs="Arial"/>
                <w:b/>
                <w:szCs w:val="20"/>
              </w:rPr>
              <w:t>5</w:t>
            </w:r>
            <w:r w:rsidR="000A4D92" w:rsidRPr="00406E19">
              <w:rPr>
                <w:rFonts w:cs="Arial"/>
                <w:b/>
                <w:szCs w:val="20"/>
              </w:rPr>
              <w:t xml:space="preserve"> hours</w:t>
            </w:r>
          </w:p>
        </w:tc>
      </w:tr>
    </w:tbl>
    <w:p w14:paraId="28AA5017" w14:textId="4000A09C" w:rsidR="00B25EE9" w:rsidRPr="00406E19" w:rsidRDefault="00B25EE9">
      <w:pPr>
        <w:rPr>
          <w:rFonts w:cs="Arial"/>
          <w:b/>
          <w:color w:val="BF2C37"/>
          <w:sz w:val="22"/>
          <w:szCs w:val="22"/>
        </w:rPr>
      </w:pPr>
    </w:p>
    <w:p w14:paraId="25105D89" w14:textId="77777777" w:rsidR="00100350" w:rsidRPr="00406E19" w:rsidRDefault="00100350" w:rsidP="00104F2B">
      <w:pPr>
        <w:tabs>
          <w:tab w:val="left" w:pos="1065"/>
        </w:tabs>
      </w:pPr>
    </w:p>
    <w:p w14:paraId="7FE11FE4" w14:textId="77777777" w:rsidR="00104F2B" w:rsidRPr="00406E19" w:rsidRDefault="00104F2B">
      <w:r w:rsidRPr="00406E1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406E19"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4A960116" w:rsidR="002C1641" w:rsidRPr="00406E19" w:rsidRDefault="002C1641" w:rsidP="00C32DC2">
            <w:pPr>
              <w:pStyle w:val="WeeklyTopicHeading1"/>
            </w:pPr>
            <w:bookmarkStart w:id="8" w:name="weekthree"/>
            <w:bookmarkStart w:id="9" w:name="_Toc358980896"/>
            <w:bookmarkEnd w:id="8"/>
            <w:r w:rsidRPr="00406E19">
              <w:lastRenderedPageBreak/>
              <w:t xml:space="preserve">Week Three: </w:t>
            </w:r>
            <w:r w:rsidR="00D426C7" w:rsidRPr="00406E19">
              <w:t>Strategic Planning and Data</w:t>
            </w:r>
            <w:r w:rsidR="00C32DC2">
              <w:t>-</w:t>
            </w:r>
            <w:r w:rsidR="00D426C7" w:rsidRPr="00406E19">
              <w:t>Driven Instructional Systems (DDIS)</w:t>
            </w:r>
            <w:bookmarkEnd w:id="9"/>
          </w:p>
        </w:tc>
        <w:tc>
          <w:tcPr>
            <w:tcW w:w="1440" w:type="dxa"/>
            <w:tcBorders>
              <w:left w:val="nil"/>
              <w:bottom w:val="single" w:sz="4" w:space="0" w:color="000000" w:themeColor="text1"/>
              <w:right w:val="nil"/>
            </w:tcBorders>
            <w:shd w:val="clear" w:color="auto" w:fill="BF2C37"/>
          </w:tcPr>
          <w:p w14:paraId="37230712" w14:textId="77777777" w:rsidR="002C1641" w:rsidRPr="00406E19"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406E19" w:rsidRDefault="002C1641" w:rsidP="00FD5474">
            <w:pPr>
              <w:tabs>
                <w:tab w:val="left" w:pos="0"/>
                <w:tab w:val="left" w:pos="3720"/>
              </w:tabs>
              <w:outlineLvl w:val="0"/>
              <w:rPr>
                <w:rFonts w:cs="Arial"/>
                <w:color w:val="FFFFFF"/>
                <w:sz w:val="28"/>
                <w:szCs w:val="28"/>
              </w:rPr>
            </w:pPr>
          </w:p>
        </w:tc>
      </w:tr>
      <w:tr w:rsidR="00FD5474" w:rsidRPr="00406E19"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406E19" w:rsidRDefault="4948C66D" w:rsidP="4948C66D">
            <w:pPr>
              <w:tabs>
                <w:tab w:val="left" w:pos="0"/>
                <w:tab w:val="left" w:pos="3720"/>
              </w:tabs>
              <w:outlineLvl w:val="0"/>
              <w:rPr>
                <w:rFonts w:eastAsia="Arial" w:cs="Arial"/>
                <w:b/>
                <w:bCs/>
                <w:i/>
                <w:iCs/>
              </w:rPr>
            </w:pPr>
            <w:r w:rsidRPr="00406E1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406E19" w:rsidRDefault="4948C66D" w:rsidP="4948C66D">
            <w:pPr>
              <w:tabs>
                <w:tab w:val="left" w:pos="0"/>
                <w:tab w:val="left" w:pos="3720"/>
              </w:tabs>
              <w:outlineLvl w:val="0"/>
              <w:rPr>
                <w:rFonts w:eastAsia="Arial" w:cs="Arial"/>
              </w:rPr>
            </w:pPr>
            <w:r w:rsidRPr="00406E19">
              <w:rPr>
                <w:rFonts w:eastAsia="Arial" w:cs="Arial"/>
                <w:b/>
                <w:bCs/>
                <w:i/>
                <w:iCs/>
              </w:rPr>
              <w:t>Alignment</w:t>
            </w:r>
          </w:p>
        </w:tc>
      </w:tr>
      <w:tr w:rsidR="00FD5474" w:rsidRPr="00406E19"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46363009" w:rsidR="00FD5474" w:rsidRPr="00406E19" w:rsidRDefault="00E83911" w:rsidP="002B5998">
            <w:pPr>
              <w:pStyle w:val="ListParagraph"/>
              <w:numPr>
                <w:ilvl w:val="1"/>
                <w:numId w:val="9"/>
              </w:numPr>
              <w:rPr>
                <w:rFonts w:cs="Arial"/>
                <w:szCs w:val="20"/>
              </w:rPr>
            </w:pPr>
            <w:r>
              <w:rPr>
                <w:rFonts w:cs="Arial"/>
                <w:szCs w:val="20"/>
              </w:rPr>
              <w:t>Identify</w:t>
            </w:r>
            <w:r w:rsidR="00D426C7" w:rsidRPr="00406E19">
              <w:rPr>
                <w:rFonts w:cs="Arial"/>
                <w:szCs w:val="20"/>
              </w:rPr>
              <w:t xml:space="preserve"> </w:t>
            </w:r>
            <w:r w:rsidR="002B5998">
              <w:rPr>
                <w:rFonts w:cs="Arial"/>
                <w:szCs w:val="20"/>
              </w:rPr>
              <w:t>s</w:t>
            </w:r>
            <w:r w:rsidR="00D426C7" w:rsidRPr="00406E19">
              <w:rPr>
                <w:rFonts w:cs="Arial"/>
                <w:szCs w:val="20"/>
              </w:rPr>
              <w:t xml:space="preserve">trategic </w:t>
            </w:r>
            <w:r w:rsidR="002B5998">
              <w:rPr>
                <w:rFonts w:cs="Arial"/>
                <w:szCs w:val="20"/>
              </w:rPr>
              <w:t>p</w:t>
            </w:r>
            <w:r w:rsidR="00D426C7" w:rsidRPr="00406E19">
              <w:rPr>
                <w:rFonts w:cs="Arial"/>
                <w:szCs w:val="20"/>
              </w:rPr>
              <w:t xml:space="preserve">lanning and the role of the </w:t>
            </w:r>
            <w:r w:rsidR="002B5998">
              <w:rPr>
                <w:rFonts w:cs="Arial"/>
                <w:szCs w:val="20"/>
              </w:rPr>
              <w:t>i</w:t>
            </w:r>
            <w:r w:rsidR="00D426C7" w:rsidRPr="00406E19">
              <w:rPr>
                <w:rFonts w:cs="Arial"/>
                <w:szCs w:val="20"/>
              </w:rPr>
              <w:t xml:space="preserve">nstructional </w:t>
            </w:r>
            <w:r w:rsidR="002B5998">
              <w:rPr>
                <w:rFonts w:cs="Arial"/>
                <w:szCs w:val="20"/>
              </w:rPr>
              <w:t>l</w:t>
            </w:r>
            <w:r w:rsidR="00D426C7" w:rsidRPr="00406E19">
              <w:rPr>
                <w:rFonts w:cs="Arial"/>
                <w:szCs w:val="20"/>
              </w:rPr>
              <w:t>eader in this process.</w:t>
            </w:r>
          </w:p>
        </w:tc>
        <w:tc>
          <w:tcPr>
            <w:tcW w:w="2880" w:type="dxa"/>
            <w:gridSpan w:val="2"/>
            <w:tcBorders>
              <w:left w:val="nil"/>
              <w:bottom w:val="nil"/>
            </w:tcBorders>
          </w:tcPr>
          <w:p w14:paraId="146DF818" w14:textId="1450F30B" w:rsidR="00FD5474" w:rsidRPr="00406E19" w:rsidRDefault="00222DD3" w:rsidP="00FD5474">
            <w:pPr>
              <w:tabs>
                <w:tab w:val="left" w:pos="0"/>
                <w:tab w:val="left" w:pos="3720"/>
              </w:tabs>
              <w:outlineLvl w:val="0"/>
              <w:rPr>
                <w:rFonts w:cs="Arial"/>
                <w:szCs w:val="20"/>
              </w:rPr>
            </w:pPr>
            <w:r>
              <w:rPr>
                <w:rFonts w:cs="Arial"/>
                <w:szCs w:val="20"/>
              </w:rPr>
              <w:t>CLO1</w:t>
            </w:r>
          </w:p>
        </w:tc>
      </w:tr>
      <w:tr w:rsidR="00FD5474" w:rsidRPr="00406E19"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27DDB4CB" w:rsidR="00FD5474" w:rsidRPr="00406E19" w:rsidRDefault="00D426C7" w:rsidP="00C32DC2">
            <w:pPr>
              <w:pStyle w:val="ObjectiveBullet"/>
              <w:numPr>
                <w:ilvl w:val="1"/>
                <w:numId w:val="9"/>
              </w:numPr>
            </w:pPr>
            <w:r w:rsidRPr="00406E19">
              <w:t>Apply the principles of Data</w:t>
            </w:r>
            <w:r w:rsidR="00C32DC2">
              <w:t>-</w:t>
            </w:r>
            <w:r w:rsidRPr="00406E19">
              <w:t>Driven Instructional Systems (DDIS)</w:t>
            </w:r>
            <w:r w:rsidR="00896A8E">
              <w:t>.</w:t>
            </w:r>
          </w:p>
        </w:tc>
        <w:tc>
          <w:tcPr>
            <w:tcW w:w="2880" w:type="dxa"/>
            <w:gridSpan w:val="2"/>
            <w:tcBorders>
              <w:top w:val="nil"/>
              <w:left w:val="nil"/>
              <w:bottom w:val="nil"/>
            </w:tcBorders>
          </w:tcPr>
          <w:p w14:paraId="1AEB19F0" w14:textId="339E1113" w:rsidR="00FD5474" w:rsidRPr="00406E19" w:rsidRDefault="00222DD3" w:rsidP="00FD5474">
            <w:pPr>
              <w:tabs>
                <w:tab w:val="left" w:pos="0"/>
                <w:tab w:val="left" w:pos="3720"/>
              </w:tabs>
              <w:outlineLvl w:val="0"/>
              <w:rPr>
                <w:rFonts w:cs="Arial"/>
                <w:szCs w:val="20"/>
              </w:rPr>
            </w:pPr>
            <w:r>
              <w:rPr>
                <w:rFonts w:cs="Arial"/>
                <w:szCs w:val="20"/>
              </w:rPr>
              <w:t>CLO6</w:t>
            </w:r>
          </w:p>
        </w:tc>
      </w:tr>
      <w:tr w:rsidR="00135F7B" w:rsidRPr="00406E19"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406E19" w:rsidRDefault="4948C66D" w:rsidP="4948C66D">
            <w:pPr>
              <w:tabs>
                <w:tab w:val="left" w:pos="0"/>
                <w:tab w:val="left" w:pos="3720"/>
              </w:tabs>
              <w:outlineLvl w:val="0"/>
              <w:rPr>
                <w:rFonts w:eastAsia="Arial" w:cs="Arial"/>
                <w:i/>
                <w:iCs/>
              </w:rPr>
            </w:pPr>
            <w:r w:rsidRPr="00406E19">
              <w:rPr>
                <w:rFonts w:eastAsia="Arial" w:cs="Arial"/>
                <w:b/>
                <w:bCs/>
                <w:i/>
                <w:iCs/>
                <w:sz w:val="22"/>
                <w:szCs w:val="22"/>
              </w:rPr>
              <w:t>Resources, Activities, and Preparation</w:t>
            </w:r>
          </w:p>
          <w:p w14:paraId="7D9330D3" w14:textId="77777777" w:rsidR="00135F7B" w:rsidRPr="00406E19" w:rsidRDefault="4948C66D" w:rsidP="4948C66D">
            <w:pPr>
              <w:tabs>
                <w:tab w:val="left" w:pos="0"/>
                <w:tab w:val="left" w:pos="3720"/>
              </w:tabs>
              <w:outlineLvl w:val="0"/>
              <w:rPr>
                <w:rFonts w:eastAsia="Arial" w:cs="Arial"/>
                <w:b/>
                <w:bCs/>
                <w:i/>
                <w:iCs/>
              </w:rPr>
            </w:pPr>
            <w:r w:rsidRPr="00406E1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406E19" w:rsidRDefault="4948C66D" w:rsidP="4948C66D">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406E19" w:rsidRDefault="4948C66D" w:rsidP="4948C66D">
            <w:pPr>
              <w:tabs>
                <w:tab w:val="left" w:pos="0"/>
                <w:tab w:val="left" w:pos="3720"/>
              </w:tabs>
              <w:outlineLvl w:val="0"/>
              <w:rPr>
                <w:rFonts w:eastAsia="Arial" w:cs="Arial"/>
                <w:b/>
                <w:bCs/>
                <w:i/>
                <w:iCs/>
              </w:rPr>
            </w:pPr>
            <w:r w:rsidRPr="00406E19">
              <w:rPr>
                <w:rFonts w:eastAsia="Arial" w:cs="Arial"/>
                <w:b/>
                <w:bCs/>
                <w:i/>
                <w:iCs/>
              </w:rPr>
              <w:t>AIE</w:t>
            </w:r>
          </w:p>
        </w:tc>
      </w:tr>
      <w:tr w:rsidR="00135F7B" w:rsidRPr="00406E19"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3D3A04" w14:textId="7F47C00C" w:rsidR="00135F7B" w:rsidRPr="00406E19" w:rsidRDefault="000A4D92" w:rsidP="4948C66D">
            <w:pPr>
              <w:tabs>
                <w:tab w:val="left" w:pos="2329"/>
              </w:tabs>
              <w:rPr>
                <w:rFonts w:eastAsia="Arial" w:cs="Arial"/>
                <w:b/>
                <w:bCs/>
              </w:rPr>
            </w:pPr>
            <w:r w:rsidRPr="00406E19">
              <w:rPr>
                <w:rFonts w:eastAsia="Arial" w:cs="Arial"/>
                <w:b/>
                <w:bCs/>
              </w:rPr>
              <w:t>Readings</w:t>
            </w:r>
          </w:p>
          <w:p w14:paraId="64E793E7" w14:textId="77777777" w:rsidR="00135F7B" w:rsidRPr="00406E19" w:rsidRDefault="00135F7B" w:rsidP="002522B3">
            <w:pPr>
              <w:tabs>
                <w:tab w:val="left" w:pos="2329"/>
              </w:tabs>
              <w:rPr>
                <w:rFonts w:cs="Arial"/>
                <w:b/>
                <w:szCs w:val="20"/>
              </w:rPr>
            </w:pPr>
          </w:p>
          <w:p w14:paraId="768F5963" w14:textId="3FF8DACD" w:rsidR="00135F7B" w:rsidRPr="00406E19" w:rsidRDefault="000A4D92" w:rsidP="002522B3">
            <w:pPr>
              <w:pStyle w:val="AssignmentsLevel1"/>
            </w:pPr>
            <w:r w:rsidRPr="00406E19">
              <w:rPr>
                <w:b/>
              </w:rPr>
              <w:t>Read</w:t>
            </w:r>
            <w:r w:rsidRPr="00406E19">
              <w:t xml:space="preserve"> the following:</w:t>
            </w:r>
          </w:p>
          <w:p w14:paraId="48EED04D" w14:textId="090AC4AD" w:rsidR="00165648" w:rsidRPr="00406E19" w:rsidRDefault="00165648" w:rsidP="002522B3">
            <w:pPr>
              <w:pStyle w:val="AssignmentsLevel1"/>
            </w:pPr>
          </w:p>
          <w:p w14:paraId="7D27CA21" w14:textId="793A3A60" w:rsidR="00165648" w:rsidRDefault="00165648" w:rsidP="002522B3">
            <w:pPr>
              <w:pStyle w:val="AssignmentsLevel1"/>
              <w:rPr>
                <w:b/>
              </w:rPr>
            </w:pPr>
            <w:r w:rsidRPr="00406E19">
              <w:rPr>
                <w:b/>
              </w:rPr>
              <w:t>Strategic Planning</w:t>
            </w:r>
          </w:p>
          <w:p w14:paraId="40BE8D9E" w14:textId="77777777" w:rsidR="002B5998" w:rsidRPr="00406E19" w:rsidRDefault="002B5998" w:rsidP="002522B3">
            <w:pPr>
              <w:pStyle w:val="AssignmentsLevel1"/>
              <w:rPr>
                <w:b/>
              </w:rPr>
            </w:pPr>
          </w:p>
          <w:p w14:paraId="075A794A" w14:textId="77777777" w:rsidR="000A4D92" w:rsidRPr="00406E19" w:rsidRDefault="00834A1E" w:rsidP="000A4D92">
            <w:pPr>
              <w:pStyle w:val="AssignmentsLevel2"/>
            </w:pPr>
            <w:hyperlink r:id="rId25" w:history="1">
              <w:r w:rsidR="000A4D92" w:rsidRPr="00406E19">
                <w:rPr>
                  <w:rStyle w:val="Hyperlink"/>
                </w:rPr>
                <w:t>U.S. Department of Education Strategic Plan for Fiscal Years 2014 – 2018</w:t>
              </w:r>
            </w:hyperlink>
          </w:p>
          <w:p w14:paraId="24D89706" w14:textId="77777777" w:rsidR="000A4D92" w:rsidRPr="00406E19" w:rsidRDefault="00834A1E" w:rsidP="000A4D92">
            <w:pPr>
              <w:pStyle w:val="AssignmentsLevel2"/>
            </w:pPr>
            <w:hyperlink r:id="rId26" w:history="1">
              <w:r w:rsidR="000A4D92" w:rsidRPr="00406E19">
                <w:rPr>
                  <w:rStyle w:val="Hyperlink"/>
                </w:rPr>
                <w:t>Strategic Plans in Schools: Why they are important and what you can do to save them</w:t>
              </w:r>
            </w:hyperlink>
          </w:p>
          <w:p w14:paraId="32675F14" w14:textId="5F31930D" w:rsidR="000A4D92" w:rsidRPr="00406E19" w:rsidRDefault="00834A1E" w:rsidP="000A4D92">
            <w:pPr>
              <w:pStyle w:val="AssignmentsLevel2"/>
            </w:pPr>
            <w:hyperlink r:id="rId27" w:history="1">
              <w:r w:rsidR="000A4D92" w:rsidRPr="00406E19">
                <w:rPr>
                  <w:rStyle w:val="Hyperlink"/>
                </w:rPr>
                <w:t>Strategic Planning in Education – 3 Keys to Success</w:t>
              </w:r>
            </w:hyperlink>
          </w:p>
          <w:p w14:paraId="0BE3421A" w14:textId="26579EF4" w:rsidR="00165648" w:rsidRPr="00406E19" w:rsidRDefault="00165648" w:rsidP="00165648">
            <w:pPr>
              <w:pStyle w:val="AssignmentsLevel2"/>
              <w:numPr>
                <w:ilvl w:val="0"/>
                <w:numId w:val="0"/>
              </w:numPr>
              <w:ind w:left="360" w:hanging="360"/>
            </w:pPr>
          </w:p>
          <w:p w14:paraId="0A79C146" w14:textId="7F6D9C52" w:rsidR="00165648" w:rsidRDefault="00165648" w:rsidP="00165648">
            <w:pPr>
              <w:pStyle w:val="AssignmentsLevel2"/>
              <w:numPr>
                <w:ilvl w:val="0"/>
                <w:numId w:val="0"/>
              </w:numPr>
              <w:ind w:left="360" w:hanging="360"/>
              <w:rPr>
                <w:b/>
              </w:rPr>
            </w:pPr>
            <w:r w:rsidRPr="00406E19">
              <w:rPr>
                <w:b/>
              </w:rPr>
              <w:t>Data</w:t>
            </w:r>
            <w:r w:rsidR="00C32DC2">
              <w:rPr>
                <w:b/>
              </w:rPr>
              <w:t>-</w:t>
            </w:r>
            <w:r w:rsidRPr="00406E19">
              <w:rPr>
                <w:b/>
              </w:rPr>
              <w:t>Driven Instructional Systems</w:t>
            </w:r>
          </w:p>
          <w:p w14:paraId="694BC674" w14:textId="77777777" w:rsidR="002B5998" w:rsidRPr="00406E19" w:rsidRDefault="002B5998" w:rsidP="00165648">
            <w:pPr>
              <w:pStyle w:val="AssignmentsLevel2"/>
              <w:numPr>
                <w:ilvl w:val="0"/>
                <w:numId w:val="0"/>
              </w:numPr>
              <w:ind w:left="360" w:hanging="360"/>
              <w:rPr>
                <w:b/>
              </w:rPr>
            </w:pPr>
          </w:p>
          <w:p w14:paraId="245837D5" w14:textId="77777777" w:rsidR="00165648" w:rsidRPr="00406E19" w:rsidRDefault="00834A1E" w:rsidP="000A4D92">
            <w:pPr>
              <w:pStyle w:val="AssignmentsLevel2"/>
            </w:pPr>
            <w:hyperlink r:id="rId28" w:history="1">
              <w:r w:rsidR="00165648" w:rsidRPr="00406E19">
                <w:rPr>
                  <w:rStyle w:val="Hyperlink"/>
                </w:rPr>
                <w:t>Wisconsin DDIS Study</w:t>
              </w:r>
            </w:hyperlink>
          </w:p>
          <w:p w14:paraId="0535B798" w14:textId="77777777" w:rsidR="00165648" w:rsidRPr="00406E19" w:rsidRDefault="00834A1E" w:rsidP="00165648">
            <w:pPr>
              <w:pStyle w:val="AssignmentsLevel2"/>
            </w:pPr>
            <w:hyperlink r:id="rId29" w:history="1">
              <w:r w:rsidR="00165648" w:rsidRPr="00406E19">
                <w:rPr>
                  <w:rStyle w:val="Hyperlink"/>
                </w:rPr>
                <w:t>New Leaders for New Schools: Data-Driven Instruction</w:t>
              </w:r>
            </w:hyperlink>
          </w:p>
          <w:p w14:paraId="2321E6B4" w14:textId="3858BF15" w:rsidR="00165648" w:rsidRPr="00406E19" w:rsidRDefault="00834A1E" w:rsidP="00165648">
            <w:pPr>
              <w:pStyle w:val="AssignmentsLevel2"/>
            </w:pPr>
            <w:hyperlink r:id="rId30" w:history="1">
              <w:r w:rsidR="00165648" w:rsidRPr="00406E19">
                <w:rPr>
                  <w:rStyle w:val="Hyperlink"/>
                </w:rPr>
                <w:t>Principles of Data-Driven Instruction</w:t>
              </w:r>
            </w:hyperlink>
          </w:p>
        </w:tc>
        <w:tc>
          <w:tcPr>
            <w:tcW w:w="1440" w:type="dxa"/>
            <w:tcBorders>
              <w:left w:val="single" w:sz="4" w:space="0" w:color="000000" w:themeColor="text1"/>
            </w:tcBorders>
            <w:shd w:val="clear" w:color="auto" w:fill="FFFFFF" w:themeFill="background1"/>
          </w:tcPr>
          <w:p w14:paraId="669C3C70" w14:textId="15FF1233" w:rsidR="00135F7B" w:rsidRPr="00406E19" w:rsidRDefault="000A4D92" w:rsidP="002522B3">
            <w:pPr>
              <w:rPr>
                <w:rFonts w:cs="Arial"/>
                <w:szCs w:val="20"/>
              </w:rPr>
            </w:pPr>
            <w:r w:rsidRPr="00406E19">
              <w:rPr>
                <w:rFonts w:cs="Arial"/>
                <w:szCs w:val="20"/>
              </w:rPr>
              <w:t>3.1, 3.2</w:t>
            </w:r>
          </w:p>
        </w:tc>
        <w:tc>
          <w:tcPr>
            <w:tcW w:w="1440" w:type="dxa"/>
            <w:tcBorders>
              <w:left w:val="single" w:sz="4" w:space="0" w:color="000000" w:themeColor="text1"/>
            </w:tcBorders>
            <w:shd w:val="clear" w:color="auto" w:fill="FFFFFF" w:themeFill="background1"/>
          </w:tcPr>
          <w:p w14:paraId="12C7859C" w14:textId="77777777" w:rsidR="00135F7B" w:rsidRPr="00406E19" w:rsidRDefault="00135F7B" w:rsidP="002522B3">
            <w:pPr>
              <w:rPr>
                <w:rFonts w:cs="Arial"/>
                <w:szCs w:val="20"/>
              </w:rPr>
            </w:pPr>
          </w:p>
        </w:tc>
      </w:tr>
      <w:tr w:rsidR="00135F7B" w:rsidRPr="00406E19"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746632" w14:textId="7C9844E4" w:rsidR="00135F7B" w:rsidRPr="00406E19" w:rsidRDefault="00165648" w:rsidP="4948C66D">
            <w:pPr>
              <w:tabs>
                <w:tab w:val="left" w:pos="2329"/>
              </w:tabs>
              <w:rPr>
                <w:rFonts w:eastAsia="Arial" w:cs="Arial"/>
                <w:b/>
                <w:bCs/>
              </w:rPr>
            </w:pPr>
            <w:r w:rsidRPr="00406E19">
              <w:rPr>
                <w:rFonts w:eastAsia="Arial" w:cs="Arial"/>
                <w:b/>
                <w:bCs/>
              </w:rPr>
              <w:t>Presentation</w:t>
            </w:r>
          </w:p>
          <w:p w14:paraId="67815AB0" w14:textId="79A4AA9E" w:rsidR="00135F7B" w:rsidRPr="00406E19" w:rsidRDefault="00135F7B" w:rsidP="002522B3">
            <w:pPr>
              <w:tabs>
                <w:tab w:val="left" w:pos="2329"/>
              </w:tabs>
              <w:rPr>
                <w:rFonts w:cs="Arial"/>
                <w:b/>
                <w:szCs w:val="20"/>
              </w:rPr>
            </w:pPr>
          </w:p>
          <w:p w14:paraId="794AE68C" w14:textId="77777777" w:rsidR="00135F7B" w:rsidRPr="00406E19" w:rsidRDefault="00212B65" w:rsidP="00212B65">
            <w:pPr>
              <w:tabs>
                <w:tab w:val="left" w:pos="2329"/>
              </w:tabs>
            </w:pPr>
            <w:r w:rsidRPr="00406E19">
              <w:rPr>
                <w:rFonts w:cs="Arial"/>
                <w:b/>
                <w:szCs w:val="20"/>
              </w:rPr>
              <w:t xml:space="preserve">Review </w:t>
            </w:r>
            <w:hyperlink r:id="rId31" w:history="1">
              <w:r w:rsidR="00165648" w:rsidRPr="00406E19">
                <w:rPr>
                  <w:rStyle w:val="Hyperlink"/>
                </w:rPr>
                <w:t>Data-Driven Instructional System</w:t>
              </w:r>
            </w:hyperlink>
            <w:r w:rsidRPr="00406E19">
              <w:t>.</w:t>
            </w:r>
          </w:p>
          <w:p w14:paraId="6880F990" w14:textId="5DAA8354" w:rsidR="00212B65" w:rsidRPr="00406E19" w:rsidRDefault="00212B65" w:rsidP="00212B65">
            <w:pPr>
              <w:tabs>
                <w:tab w:val="left" w:pos="2329"/>
              </w:tabs>
            </w:pPr>
            <w:r w:rsidRPr="00406E19">
              <w:rPr>
                <w:b/>
              </w:rPr>
              <w:t>Post</w:t>
            </w:r>
            <w:r w:rsidRPr="00406E19">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36F2EB2B" w14:textId="2E2FF13E" w:rsidR="00135F7B" w:rsidRPr="00406E19" w:rsidRDefault="00165648" w:rsidP="002522B3">
            <w:pPr>
              <w:rPr>
                <w:rFonts w:cs="Arial"/>
                <w:szCs w:val="20"/>
              </w:rPr>
            </w:pPr>
            <w:r w:rsidRPr="00406E19">
              <w:rPr>
                <w:rFonts w:cs="Arial"/>
                <w:szCs w:val="20"/>
              </w:rPr>
              <w:t>3.2</w:t>
            </w:r>
          </w:p>
        </w:tc>
        <w:tc>
          <w:tcPr>
            <w:tcW w:w="1440" w:type="dxa"/>
            <w:tcBorders>
              <w:left w:val="single" w:sz="4" w:space="0" w:color="000000" w:themeColor="text1"/>
            </w:tcBorders>
            <w:shd w:val="clear" w:color="auto" w:fill="FFFFFF" w:themeFill="background1"/>
          </w:tcPr>
          <w:p w14:paraId="2034B301" w14:textId="5AEB1CE8" w:rsidR="00135F7B" w:rsidRPr="00406E19" w:rsidRDefault="00165648" w:rsidP="002522B3">
            <w:pPr>
              <w:rPr>
                <w:rFonts w:cs="Arial"/>
                <w:szCs w:val="20"/>
              </w:rPr>
            </w:pPr>
            <w:r w:rsidRPr="00406E19">
              <w:rPr>
                <w:rFonts w:cs="Arial"/>
                <w:szCs w:val="20"/>
              </w:rPr>
              <w:t>Presentation = 1 hour</w:t>
            </w:r>
          </w:p>
        </w:tc>
      </w:tr>
      <w:tr w:rsidR="00135F7B" w:rsidRPr="00406E19"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Pr="00406E19" w:rsidRDefault="4948C66D" w:rsidP="4948C66D">
            <w:pPr>
              <w:tabs>
                <w:tab w:val="left" w:pos="0"/>
                <w:tab w:val="left" w:pos="3720"/>
              </w:tabs>
              <w:outlineLvl w:val="0"/>
              <w:rPr>
                <w:rFonts w:eastAsia="Arial" w:cs="Arial"/>
                <w:i/>
                <w:iCs/>
              </w:rPr>
            </w:pPr>
            <w:r w:rsidRPr="00406E19">
              <w:rPr>
                <w:rFonts w:eastAsia="Arial" w:cs="Arial"/>
                <w:b/>
                <w:bCs/>
                <w:i/>
                <w:iCs/>
                <w:sz w:val="22"/>
                <w:szCs w:val="22"/>
              </w:rPr>
              <w:t>Graded Assignments</w:t>
            </w:r>
          </w:p>
          <w:p w14:paraId="0A959828" w14:textId="77777777" w:rsidR="00135F7B" w:rsidRPr="00406E19" w:rsidRDefault="4948C66D" w:rsidP="4948C66D">
            <w:pPr>
              <w:tabs>
                <w:tab w:val="left" w:pos="0"/>
                <w:tab w:val="left" w:pos="3720"/>
              </w:tabs>
              <w:outlineLvl w:val="0"/>
              <w:rPr>
                <w:rFonts w:eastAsia="Arial" w:cs="Arial"/>
                <w:b/>
                <w:bCs/>
                <w:i/>
                <w:iCs/>
              </w:rPr>
            </w:pPr>
            <w:r w:rsidRPr="00406E1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406E19" w:rsidRDefault="4948C66D" w:rsidP="4948C66D">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406E19" w:rsidRDefault="4948C66D" w:rsidP="4948C66D">
            <w:pPr>
              <w:rPr>
                <w:rFonts w:eastAsia="Arial" w:cs="Arial"/>
                <w:b/>
                <w:bCs/>
                <w:i/>
                <w:iCs/>
              </w:rPr>
            </w:pPr>
            <w:r w:rsidRPr="00406E19">
              <w:rPr>
                <w:rFonts w:eastAsia="Arial" w:cs="Arial"/>
                <w:b/>
                <w:bCs/>
                <w:i/>
                <w:iCs/>
              </w:rPr>
              <w:t>AIE</w:t>
            </w:r>
          </w:p>
        </w:tc>
      </w:tr>
      <w:tr w:rsidR="00130EA5" w:rsidRPr="00406E19" w14:paraId="10A2B994" w14:textId="77777777" w:rsidTr="007E17B7">
        <w:tc>
          <w:tcPr>
            <w:tcW w:w="10170" w:type="dxa"/>
            <w:gridSpan w:val="2"/>
            <w:tcMar>
              <w:top w:w="115" w:type="dxa"/>
              <w:left w:w="115" w:type="dxa"/>
              <w:bottom w:w="115" w:type="dxa"/>
              <w:right w:w="115" w:type="dxa"/>
            </w:tcMar>
          </w:tcPr>
          <w:p w14:paraId="5A342E07" w14:textId="2B12E80E" w:rsidR="00130EA5" w:rsidRPr="00406E19" w:rsidRDefault="00130EA5" w:rsidP="007E17B7">
            <w:pPr>
              <w:pStyle w:val="AssignmentsLevel1"/>
              <w:rPr>
                <w:b/>
              </w:rPr>
            </w:pPr>
            <w:r>
              <w:rPr>
                <w:b/>
              </w:rPr>
              <w:t xml:space="preserve">Field Experience: </w:t>
            </w:r>
            <w:r w:rsidRPr="00406E19">
              <w:rPr>
                <w:b/>
              </w:rPr>
              <w:t>Data</w:t>
            </w:r>
            <w:r w:rsidR="00C32DC2">
              <w:rPr>
                <w:b/>
              </w:rPr>
              <w:t>-</w:t>
            </w:r>
            <w:r w:rsidRPr="00406E19">
              <w:rPr>
                <w:b/>
              </w:rPr>
              <w:t>Driven Instructional Systems (DDIS)</w:t>
            </w:r>
            <w:r>
              <w:rPr>
                <w:b/>
              </w:rPr>
              <w:t xml:space="preserve"> Visual</w:t>
            </w:r>
          </w:p>
          <w:p w14:paraId="1ED6AF31" w14:textId="77777777" w:rsidR="00130EA5" w:rsidRPr="00406E19" w:rsidRDefault="00130EA5" w:rsidP="007E17B7">
            <w:pPr>
              <w:pStyle w:val="AssignmentsLevel1"/>
              <w:rPr>
                <w:b/>
              </w:rPr>
            </w:pPr>
          </w:p>
          <w:p w14:paraId="2D0BACD0" w14:textId="77777777" w:rsidR="00130EA5" w:rsidRPr="00406E19" w:rsidRDefault="00130EA5" w:rsidP="007E17B7">
            <w:pPr>
              <w:pStyle w:val="AssignmentsLevel1"/>
            </w:pPr>
            <w:r w:rsidRPr="00406E19">
              <w:rPr>
                <w:b/>
              </w:rPr>
              <w:t>Summarize</w:t>
            </w:r>
            <w:r w:rsidRPr="00406E19">
              <w:t xml:space="preserve"> your understanding of DDIS. </w:t>
            </w:r>
          </w:p>
          <w:p w14:paraId="33F18260" w14:textId="77777777" w:rsidR="00130EA5" w:rsidRPr="00406E19" w:rsidRDefault="00130EA5" w:rsidP="007E17B7">
            <w:pPr>
              <w:pStyle w:val="AssignmentsLevel1"/>
              <w:rPr>
                <w:b/>
              </w:rPr>
            </w:pPr>
          </w:p>
          <w:p w14:paraId="53237C68" w14:textId="0F5D3B14" w:rsidR="00130EA5" w:rsidRPr="00406E19" w:rsidRDefault="00130EA5" w:rsidP="007E17B7">
            <w:pPr>
              <w:pStyle w:val="AssignmentsLevel1"/>
            </w:pPr>
            <w:r w:rsidRPr="00406E19">
              <w:rPr>
                <w:b/>
              </w:rPr>
              <w:t>Develop</w:t>
            </w:r>
            <w:r w:rsidRPr="00406E19">
              <w:t xml:space="preserve"> a visual of how it is used in your district or school to foster student achievement in the areas of instruction, assessment, progress monitoring, data collection</w:t>
            </w:r>
            <w:r w:rsidR="002B5998">
              <w:t>,</w:t>
            </w:r>
            <w:r w:rsidRPr="00406E19">
              <w:t xml:space="preserve"> and analysis.</w:t>
            </w:r>
          </w:p>
          <w:p w14:paraId="13689254" w14:textId="77777777" w:rsidR="00130EA5" w:rsidRPr="00406E19" w:rsidRDefault="00130EA5" w:rsidP="007E17B7">
            <w:pPr>
              <w:pStyle w:val="AssignmentsLevel1"/>
            </w:pPr>
          </w:p>
          <w:p w14:paraId="2DC24D40" w14:textId="08AD315E" w:rsidR="00130EA5" w:rsidRDefault="00130EA5" w:rsidP="007E17B7">
            <w:pPr>
              <w:pStyle w:val="AssignmentsLevel1"/>
            </w:pPr>
            <w:r>
              <w:rPr>
                <w:b/>
                <w:bCs/>
              </w:rPr>
              <w:t>Post</w:t>
            </w:r>
            <w:r w:rsidRPr="00406E19">
              <w:rPr>
                <w:bCs/>
              </w:rPr>
              <w:t xml:space="preserve"> your </w:t>
            </w:r>
            <w:r>
              <w:rPr>
                <w:bCs/>
              </w:rPr>
              <w:t>summary and visual</w:t>
            </w:r>
            <w:r w:rsidRPr="00406E19">
              <w:rPr>
                <w:b/>
                <w:bCs/>
              </w:rPr>
              <w:t xml:space="preserve"> </w:t>
            </w:r>
            <w:r w:rsidRPr="00406E19">
              <w:t xml:space="preserve">by </w:t>
            </w:r>
            <w:r>
              <w:t>Thursday</w:t>
            </w:r>
            <w:r w:rsidRPr="00406E19">
              <w:t>.</w:t>
            </w:r>
          </w:p>
          <w:p w14:paraId="121A5496" w14:textId="77777777" w:rsidR="00130EA5" w:rsidRDefault="00130EA5" w:rsidP="007E17B7">
            <w:pPr>
              <w:pStyle w:val="AssignmentsLevel1"/>
            </w:pPr>
          </w:p>
          <w:p w14:paraId="172BCB26" w14:textId="06B02784" w:rsidR="00130EA5" w:rsidRPr="00406E19" w:rsidRDefault="00130EA5" w:rsidP="002B5998">
            <w:pPr>
              <w:pStyle w:val="AssignmentsLevel1"/>
            </w:pPr>
            <w:r w:rsidRPr="00406E19">
              <w:rPr>
                <w:b/>
                <w:bCs/>
              </w:rPr>
              <w:t>Post</w:t>
            </w:r>
            <w:r w:rsidRPr="00406E19">
              <w:t xml:space="preserve"> constructive criticism, clarification, additional questions, or your own relevant thoughts to </w:t>
            </w:r>
            <w:r w:rsidR="002B5998">
              <w:t>3</w:t>
            </w:r>
            <w:r w:rsidR="002B5998" w:rsidRPr="00406E19">
              <w:t xml:space="preserve"> </w:t>
            </w:r>
            <w:r w:rsidRPr="00406E19">
              <w:t>of your classmates' posts by Sunday.</w:t>
            </w:r>
          </w:p>
        </w:tc>
        <w:tc>
          <w:tcPr>
            <w:tcW w:w="1440" w:type="dxa"/>
          </w:tcPr>
          <w:p w14:paraId="061D1D51" w14:textId="77777777" w:rsidR="00130EA5" w:rsidRPr="00406E19" w:rsidRDefault="00130EA5" w:rsidP="007E17B7">
            <w:pPr>
              <w:tabs>
                <w:tab w:val="left" w:pos="2329"/>
              </w:tabs>
              <w:rPr>
                <w:rFonts w:cs="Arial"/>
                <w:szCs w:val="20"/>
              </w:rPr>
            </w:pPr>
            <w:r w:rsidRPr="00406E19">
              <w:rPr>
                <w:rFonts w:cs="Arial"/>
                <w:szCs w:val="20"/>
              </w:rPr>
              <w:lastRenderedPageBreak/>
              <w:t>3.2</w:t>
            </w:r>
          </w:p>
        </w:tc>
        <w:tc>
          <w:tcPr>
            <w:tcW w:w="1440" w:type="dxa"/>
          </w:tcPr>
          <w:p w14:paraId="25FA5BDB" w14:textId="77777777" w:rsidR="00130EA5" w:rsidRPr="00406E19" w:rsidRDefault="00130EA5" w:rsidP="007E17B7">
            <w:pPr>
              <w:tabs>
                <w:tab w:val="left" w:pos="2329"/>
              </w:tabs>
              <w:rPr>
                <w:rFonts w:eastAsia="Arial" w:cs="Arial"/>
              </w:rPr>
            </w:pPr>
            <w:r w:rsidRPr="00406E19">
              <w:t xml:space="preserve">Discussion: one post and replies to </w:t>
            </w:r>
            <w:r w:rsidRPr="00406E19">
              <w:lastRenderedPageBreak/>
              <w:t xml:space="preserve">three other posts = </w:t>
            </w:r>
            <w:r w:rsidRPr="00406E19">
              <w:rPr>
                <w:b/>
                <w:bCs/>
              </w:rPr>
              <w:t xml:space="preserve">1 hour </w:t>
            </w:r>
          </w:p>
        </w:tc>
      </w:tr>
      <w:tr w:rsidR="00135F7B" w:rsidRPr="00406E19" w14:paraId="2129181B" w14:textId="77777777" w:rsidTr="4948C66D">
        <w:tc>
          <w:tcPr>
            <w:tcW w:w="10170" w:type="dxa"/>
            <w:gridSpan w:val="2"/>
            <w:tcMar>
              <w:top w:w="115" w:type="dxa"/>
              <w:left w:w="115" w:type="dxa"/>
              <w:bottom w:w="115" w:type="dxa"/>
              <w:right w:w="115" w:type="dxa"/>
            </w:tcMar>
          </w:tcPr>
          <w:p w14:paraId="0EECEB39" w14:textId="0C03057E" w:rsidR="00135F7B" w:rsidRPr="00406E19" w:rsidRDefault="000A4D92" w:rsidP="4948C66D">
            <w:pPr>
              <w:pStyle w:val="AssignmentsLevel1"/>
              <w:rPr>
                <w:b/>
                <w:bCs/>
              </w:rPr>
            </w:pPr>
            <w:r w:rsidRPr="00406E19">
              <w:rPr>
                <w:b/>
                <w:bCs/>
              </w:rPr>
              <w:t>Field Experience: Strategic Plan</w:t>
            </w:r>
          </w:p>
          <w:p w14:paraId="69ECCECB" w14:textId="77777777" w:rsidR="00144062" w:rsidRDefault="00144062" w:rsidP="4948C66D">
            <w:pPr>
              <w:pStyle w:val="AssignmentsLevel1"/>
              <w:rPr>
                <w:b/>
                <w:bCs/>
              </w:rPr>
            </w:pPr>
          </w:p>
          <w:p w14:paraId="6AF6584F" w14:textId="2CF82AA3" w:rsidR="00D60EF1" w:rsidRPr="00406E19" w:rsidRDefault="00224ED5" w:rsidP="4948C66D">
            <w:pPr>
              <w:pStyle w:val="AssignmentsLevel1"/>
              <w:rPr>
                <w:b/>
                <w:bCs/>
              </w:rPr>
            </w:pPr>
            <w:r>
              <w:rPr>
                <w:b/>
                <w:bCs/>
              </w:rPr>
              <w:t xml:space="preserve">Resource: </w:t>
            </w:r>
            <w:r w:rsidRPr="00406E19">
              <w:rPr>
                <w:bCs/>
              </w:rPr>
              <w:t xml:space="preserve">Strategic Plan </w:t>
            </w:r>
            <w:r w:rsidR="00A375CB">
              <w:rPr>
                <w:bCs/>
              </w:rPr>
              <w:t>Worksheet</w:t>
            </w:r>
            <w:r w:rsidR="00A375CB">
              <w:rPr>
                <w:b/>
                <w:bCs/>
              </w:rPr>
              <w:t xml:space="preserve"> </w:t>
            </w:r>
          </w:p>
          <w:p w14:paraId="22EAA0A7" w14:textId="77777777" w:rsidR="00144062" w:rsidRDefault="00144062" w:rsidP="000A4D92">
            <w:pPr>
              <w:pStyle w:val="AssignmentsLevel1"/>
              <w:rPr>
                <w:b/>
                <w:bCs/>
              </w:rPr>
            </w:pPr>
          </w:p>
          <w:p w14:paraId="48B6F984" w14:textId="72ED5640" w:rsidR="00A375CB" w:rsidRDefault="00A375CB" w:rsidP="00D60EF1">
            <w:pPr>
              <w:pStyle w:val="AssignmentsLevel2"/>
              <w:numPr>
                <w:ilvl w:val="0"/>
                <w:numId w:val="0"/>
              </w:numPr>
              <w:ind w:left="360" w:hanging="360"/>
            </w:pPr>
            <w:r>
              <w:rPr>
                <w:b/>
              </w:rPr>
              <w:t xml:space="preserve">Download </w:t>
            </w:r>
            <w:r>
              <w:t>and complete the Strategic Plan Worksheet according</w:t>
            </w:r>
            <w:r w:rsidR="00CB4A53">
              <w:t xml:space="preserve"> to</w:t>
            </w:r>
            <w:r>
              <w:t xml:space="preserve"> the instructions provided inside.</w:t>
            </w:r>
          </w:p>
          <w:p w14:paraId="69A82BD7" w14:textId="77777777" w:rsidR="00D60EF1" w:rsidRPr="00406E19" w:rsidRDefault="00D60EF1" w:rsidP="00D60EF1">
            <w:pPr>
              <w:pStyle w:val="AssignmentsLevel2"/>
              <w:numPr>
                <w:ilvl w:val="0"/>
                <w:numId w:val="0"/>
              </w:numPr>
              <w:ind w:left="360" w:hanging="360"/>
            </w:pPr>
          </w:p>
          <w:p w14:paraId="012CC939" w14:textId="7CE1BED7" w:rsidR="00D60EF1" w:rsidRPr="00406E19" w:rsidRDefault="00224ED5" w:rsidP="00D60EF1">
            <w:pPr>
              <w:pStyle w:val="AssignmentsLevel2"/>
              <w:numPr>
                <w:ilvl w:val="0"/>
                <w:numId w:val="0"/>
              </w:numPr>
              <w:ind w:left="360" w:hanging="360"/>
              <w:rPr>
                <w:b/>
              </w:rPr>
            </w:pPr>
            <w:r w:rsidRPr="00406E19">
              <w:rPr>
                <w:b/>
                <w:bCs/>
              </w:rPr>
              <w:t>Submit</w:t>
            </w:r>
            <w:r w:rsidRPr="00406E19">
              <w:rPr>
                <w:bCs/>
              </w:rPr>
              <w:t xml:space="preserve"> your </w:t>
            </w:r>
            <w:r w:rsidR="00A375CB">
              <w:rPr>
                <w:bCs/>
              </w:rPr>
              <w:t xml:space="preserve">completed </w:t>
            </w:r>
            <w:r>
              <w:rPr>
                <w:bCs/>
              </w:rPr>
              <w:t>Strategic Plan</w:t>
            </w:r>
            <w:r w:rsidRPr="00406E19">
              <w:rPr>
                <w:b/>
                <w:bCs/>
              </w:rPr>
              <w:t xml:space="preserve"> </w:t>
            </w:r>
            <w:r w:rsidR="00A375CB">
              <w:rPr>
                <w:bCs/>
              </w:rPr>
              <w:t>Worksheet</w:t>
            </w:r>
            <w:r w:rsidR="00A375CB">
              <w:rPr>
                <w:b/>
                <w:bCs/>
              </w:rPr>
              <w:t xml:space="preserve"> </w:t>
            </w:r>
            <w:r w:rsidRPr="00406E19">
              <w:t>by Sunday.</w:t>
            </w:r>
          </w:p>
        </w:tc>
        <w:tc>
          <w:tcPr>
            <w:tcW w:w="1440" w:type="dxa"/>
          </w:tcPr>
          <w:p w14:paraId="2E303BC4" w14:textId="39A549F5" w:rsidR="00135F7B" w:rsidRPr="00406E19" w:rsidRDefault="00D60EF1" w:rsidP="002522B3">
            <w:pPr>
              <w:tabs>
                <w:tab w:val="left" w:pos="2329"/>
              </w:tabs>
              <w:rPr>
                <w:rFonts w:cs="Arial"/>
                <w:szCs w:val="20"/>
              </w:rPr>
            </w:pPr>
            <w:r w:rsidRPr="00406E19">
              <w:rPr>
                <w:rFonts w:cs="Arial"/>
                <w:szCs w:val="20"/>
              </w:rPr>
              <w:t>3.1</w:t>
            </w:r>
          </w:p>
        </w:tc>
        <w:tc>
          <w:tcPr>
            <w:tcW w:w="1440" w:type="dxa"/>
          </w:tcPr>
          <w:p w14:paraId="0B71A08E" w14:textId="32070400" w:rsidR="00135F7B" w:rsidRPr="00406E19" w:rsidRDefault="00135F7B" w:rsidP="4948C66D">
            <w:pPr>
              <w:tabs>
                <w:tab w:val="left" w:pos="2329"/>
              </w:tabs>
              <w:rPr>
                <w:rFonts w:eastAsia="Arial" w:cs="Arial"/>
              </w:rPr>
            </w:pPr>
          </w:p>
        </w:tc>
      </w:tr>
      <w:tr w:rsidR="00130EA5" w:rsidRPr="00406E19"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0EA5" w:rsidRPr="00406E19" w:rsidRDefault="00130EA5" w:rsidP="00130EA5">
            <w:pPr>
              <w:tabs>
                <w:tab w:val="left" w:pos="2329"/>
              </w:tabs>
              <w:rPr>
                <w:rFonts w:eastAsia="Arial" w:cs="Arial"/>
                <w:b/>
                <w:bCs/>
              </w:rPr>
            </w:pPr>
            <w:r w:rsidRPr="00406E1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0EA5" w:rsidRPr="00406E19" w:rsidRDefault="00130EA5" w:rsidP="00130EA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0EA5" w:rsidRPr="00406E19" w:rsidRDefault="00130EA5" w:rsidP="00130EA5">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23B6CF7B" w:rsidR="00130EA5" w:rsidRPr="00406E19" w:rsidRDefault="006949B0" w:rsidP="00130EA5">
            <w:pPr>
              <w:tabs>
                <w:tab w:val="left" w:pos="2329"/>
              </w:tabs>
              <w:rPr>
                <w:rFonts w:cs="Arial"/>
                <w:b/>
                <w:szCs w:val="20"/>
              </w:rPr>
            </w:pPr>
            <w:r>
              <w:rPr>
                <w:rFonts w:cs="Arial"/>
                <w:b/>
                <w:szCs w:val="20"/>
              </w:rPr>
              <w:t>2</w:t>
            </w:r>
            <w:r w:rsidR="00130EA5" w:rsidRPr="00406E19">
              <w:rPr>
                <w:rFonts w:cs="Arial"/>
                <w:b/>
                <w:szCs w:val="20"/>
              </w:rPr>
              <w:t xml:space="preserve"> hour</w:t>
            </w:r>
            <w:r>
              <w:rPr>
                <w:rFonts w:cs="Arial"/>
                <w:b/>
                <w:szCs w:val="20"/>
              </w:rPr>
              <w:t>s</w:t>
            </w:r>
          </w:p>
        </w:tc>
      </w:tr>
    </w:tbl>
    <w:p w14:paraId="714EF0FA" w14:textId="77777777" w:rsidR="005344A9" w:rsidRPr="00406E19" w:rsidRDefault="005344A9" w:rsidP="0020635A">
      <w:pPr>
        <w:pStyle w:val="Heading1"/>
      </w:pPr>
    </w:p>
    <w:p w14:paraId="7C7FACA4" w14:textId="44C5E124" w:rsidR="005344A9" w:rsidRPr="00406E19" w:rsidRDefault="005344A9" w:rsidP="0020635A">
      <w:pPr>
        <w:pStyle w:val="Heading1"/>
      </w:pPr>
    </w:p>
    <w:p w14:paraId="490EF94D" w14:textId="77777777" w:rsidR="005344A9" w:rsidRPr="00406E19" w:rsidRDefault="005344A9" w:rsidP="005344A9">
      <w:pPr>
        <w:tabs>
          <w:tab w:val="left" w:pos="1065"/>
        </w:tabs>
      </w:pPr>
    </w:p>
    <w:p w14:paraId="45056194" w14:textId="77777777" w:rsidR="00104F2B" w:rsidRPr="00406E19" w:rsidRDefault="00104F2B" w:rsidP="00104F2B"/>
    <w:p w14:paraId="7A7D3790" w14:textId="77777777" w:rsidR="00104F2B" w:rsidRPr="00406E19" w:rsidRDefault="00104F2B" w:rsidP="00104F2B">
      <w:pPr>
        <w:sectPr w:rsidR="00104F2B" w:rsidRPr="00406E19"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A5F91" w:rsidRPr="00406E19" w14:paraId="6EC14C08" w14:textId="77777777" w:rsidTr="00212B65">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2A1B2759" w14:textId="760BF5B6" w:rsidR="002A5F91" w:rsidRPr="00406E19" w:rsidRDefault="002A5F91" w:rsidP="002A5F91">
            <w:pPr>
              <w:pStyle w:val="WeeklyTopicHeading1"/>
              <w:rPr>
                <w:color w:val="FFFFFF"/>
                <w:sz w:val="28"/>
                <w:szCs w:val="28"/>
              </w:rPr>
            </w:pPr>
            <w:bookmarkStart w:id="10" w:name="weekfour"/>
            <w:bookmarkStart w:id="11" w:name="_Toc358980897"/>
            <w:bookmarkEnd w:id="10"/>
            <w:r w:rsidRPr="00406E19">
              <w:lastRenderedPageBreak/>
              <w:t>Week Four: Supervisory Beliefs; Communicating Effectively; Building a Collaborative Culture</w:t>
            </w:r>
            <w:bookmarkEnd w:id="11"/>
          </w:p>
        </w:tc>
      </w:tr>
      <w:tr w:rsidR="00BA4B7B" w:rsidRPr="00406E19"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406E19" w:rsidRDefault="4948C66D" w:rsidP="4948C66D">
            <w:pPr>
              <w:tabs>
                <w:tab w:val="left" w:pos="0"/>
                <w:tab w:val="left" w:pos="3720"/>
              </w:tabs>
              <w:outlineLvl w:val="0"/>
              <w:rPr>
                <w:rFonts w:eastAsia="Arial" w:cs="Arial"/>
                <w:b/>
                <w:bCs/>
                <w:i/>
                <w:iCs/>
              </w:rPr>
            </w:pPr>
            <w:r w:rsidRPr="00406E1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406E19" w:rsidRDefault="4948C66D" w:rsidP="4948C66D">
            <w:pPr>
              <w:tabs>
                <w:tab w:val="left" w:pos="0"/>
                <w:tab w:val="left" w:pos="3720"/>
              </w:tabs>
              <w:outlineLvl w:val="0"/>
              <w:rPr>
                <w:rFonts w:eastAsia="Arial" w:cs="Arial"/>
              </w:rPr>
            </w:pPr>
            <w:r w:rsidRPr="00406E19">
              <w:rPr>
                <w:rFonts w:eastAsia="Arial" w:cs="Arial"/>
                <w:b/>
                <w:bCs/>
                <w:i/>
                <w:iCs/>
              </w:rPr>
              <w:t>Alignment</w:t>
            </w:r>
          </w:p>
        </w:tc>
      </w:tr>
      <w:tr w:rsidR="00BA4B7B" w:rsidRPr="00406E19"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07D8A0CD" w:rsidR="00BA4B7B" w:rsidRPr="00406E19" w:rsidRDefault="002A5F91" w:rsidP="002A5F91">
            <w:pPr>
              <w:pStyle w:val="ObjectiveBullet"/>
              <w:numPr>
                <w:ilvl w:val="1"/>
                <w:numId w:val="10"/>
              </w:numPr>
              <w:tabs>
                <w:tab w:val="clear" w:pos="0"/>
              </w:tabs>
            </w:pPr>
            <w:r w:rsidRPr="00406E19">
              <w:t>Analyze the approaches to supervisory decision-making power.</w:t>
            </w:r>
          </w:p>
        </w:tc>
        <w:tc>
          <w:tcPr>
            <w:tcW w:w="2880" w:type="dxa"/>
            <w:gridSpan w:val="2"/>
            <w:tcBorders>
              <w:left w:val="nil"/>
              <w:bottom w:val="nil"/>
            </w:tcBorders>
          </w:tcPr>
          <w:p w14:paraId="6888E1A3" w14:textId="308B1CFE" w:rsidR="00BA4B7B" w:rsidRPr="00406E19" w:rsidRDefault="00222DD3" w:rsidP="00FD5474">
            <w:pPr>
              <w:tabs>
                <w:tab w:val="left" w:pos="0"/>
                <w:tab w:val="left" w:pos="3720"/>
              </w:tabs>
              <w:outlineLvl w:val="0"/>
              <w:rPr>
                <w:rFonts w:cs="Arial"/>
                <w:szCs w:val="20"/>
              </w:rPr>
            </w:pPr>
            <w:r>
              <w:rPr>
                <w:rFonts w:cs="Arial"/>
                <w:szCs w:val="20"/>
              </w:rPr>
              <w:t>CLO2</w:t>
            </w:r>
          </w:p>
        </w:tc>
      </w:tr>
      <w:tr w:rsidR="00BA4B7B" w:rsidRPr="00406E19"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67BE6AB1" w:rsidR="00BA4B7B" w:rsidRPr="00406E19" w:rsidRDefault="002A5F91" w:rsidP="002A5F91">
            <w:pPr>
              <w:pStyle w:val="ObjectiveBullet"/>
              <w:numPr>
                <w:ilvl w:val="1"/>
                <w:numId w:val="10"/>
              </w:numPr>
            </w:pPr>
            <w:r w:rsidRPr="00406E19">
              <w:t>Apply supervisory interpersonal behaviors to supervisory decisions.</w:t>
            </w:r>
          </w:p>
        </w:tc>
        <w:tc>
          <w:tcPr>
            <w:tcW w:w="2880" w:type="dxa"/>
            <w:gridSpan w:val="2"/>
            <w:tcBorders>
              <w:top w:val="nil"/>
              <w:left w:val="nil"/>
              <w:bottom w:val="nil"/>
            </w:tcBorders>
          </w:tcPr>
          <w:p w14:paraId="0790E7F0" w14:textId="387B2147" w:rsidR="00BA4B7B" w:rsidRPr="00406E19" w:rsidRDefault="00222DD3" w:rsidP="00FD5474">
            <w:pPr>
              <w:tabs>
                <w:tab w:val="left" w:pos="0"/>
                <w:tab w:val="left" w:pos="3720"/>
              </w:tabs>
              <w:outlineLvl w:val="0"/>
              <w:rPr>
                <w:rFonts w:cs="Arial"/>
                <w:szCs w:val="20"/>
              </w:rPr>
            </w:pPr>
            <w:r>
              <w:rPr>
                <w:rFonts w:cs="Arial"/>
                <w:szCs w:val="20"/>
              </w:rPr>
              <w:t>CLO1</w:t>
            </w:r>
          </w:p>
        </w:tc>
      </w:tr>
      <w:tr w:rsidR="00BA4B7B" w:rsidRPr="00406E19"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7B6330D1" w:rsidR="00BA4B7B" w:rsidRPr="00406E19" w:rsidRDefault="002A5F91" w:rsidP="00327E87">
            <w:pPr>
              <w:pStyle w:val="ObjectiveBullet"/>
              <w:numPr>
                <w:ilvl w:val="1"/>
                <w:numId w:val="10"/>
              </w:numPr>
            </w:pPr>
            <w:r w:rsidRPr="00406E19">
              <w:t>Explain the effects of educators</w:t>
            </w:r>
            <w:r w:rsidR="00327E87">
              <w:t>’</w:t>
            </w:r>
            <w:r w:rsidRPr="00406E19">
              <w:t xml:space="preserve"> cultural background on their educational beliefs and actions.</w:t>
            </w:r>
          </w:p>
        </w:tc>
        <w:tc>
          <w:tcPr>
            <w:tcW w:w="2880" w:type="dxa"/>
            <w:gridSpan w:val="2"/>
            <w:tcBorders>
              <w:top w:val="nil"/>
              <w:left w:val="nil"/>
              <w:bottom w:val="single" w:sz="4" w:space="0" w:color="000000" w:themeColor="text1"/>
            </w:tcBorders>
          </w:tcPr>
          <w:p w14:paraId="6EB3F6E8" w14:textId="31B91B8F" w:rsidR="00BA4B7B" w:rsidRPr="00406E19" w:rsidRDefault="00222DD3" w:rsidP="00FD5474">
            <w:pPr>
              <w:tabs>
                <w:tab w:val="left" w:pos="0"/>
                <w:tab w:val="left" w:pos="3720"/>
              </w:tabs>
              <w:outlineLvl w:val="0"/>
              <w:rPr>
                <w:rFonts w:cs="Arial"/>
                <w:szCs w:val="20"/>
              </w:rPr>
            </w:pPr>
            <w:r>
              <w:rPr>
                <w:rFonts w:cs="Arial"/>
                <w:szCs w:val="20"/>
              </w:rPr>
              <w:t>CLO7</w:t>
            </w:r>
          </w:p>
        </w:tc>
      </w:tr>
      <w:tr w:rsidR="00135F7B" w:rsidRPr="00406E19"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Pr="00406E19" w:rsidRDefault="4948C66D" w:rsidP="4948C66D">
            <w:pPr>
              <w:tabs>
                <w:tab w:val="left" w:pos="0"/>
                <w:tab w:val="left" w:pos="3720"/>
              </w:tabs>
              <w:outlineLvl w:val="0"/>
              <w:rPr>
                <w:rFonts w:eastAsia="Arial" w:cs="Arial"/>
                <w:i/>
                <w:iCs/>
              </w:rPr>
            </w:pPr>
            <w:r w:rsidRPr="00406E19">
              <w:rPr>
                <w:rFonts w:eastAsia="Arial" w:cs="Arial"/>
                <w:b/>
                <w:bCs/>
                <w:i/>
                <w:iCs/>
                <w:sz w:val="22"/>
                <w:szCs w:val="22"/>
              </w:rPr>
              <w:t>Resources, Activities, and Preparation</w:t>
            </w:r>
          </w:p>
          <w:p w14:paraId="405A2F1E" w14:textId="77777777" w:rsidR="00135F7B" w:rsidRPr="00406E19" w:rsidRDefault="4948C66D" w:rsidP="4948C66D">
            <w:pPr>
              <w:tabs>
                <w:tab w:val="left" w:pos="0"/>
                <w:tab w:val="left" w:pos="3720"/>
              </w:tabs>
              <w:outlineLvl w:val="0"/>
              <w:rPr>
                <w:rFonts w:eastAsia="Arial" w:cs="Arial"/>
                <w:b/>
                <w:bCs/>
                <w:i/>
                <w:iCs/>
              </w:rPr>
            </w:pPr>
            <w:r w:rsidRPr="00406E1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406E19" w:rsidRDefault="4948C66D" w:rsidP="4948C66D">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406E19" w:rsidRDefault="4948C66D" w:rsidP="4948C66D">
            <w:pPr>
              <w:tabs>
                <w:tab w:val="left" w:pos="0"/>
                <w:tab w:val="left" w:pos="3720"/>
              </w:tabs>
              <w:outlineLvl w:val="0"/>
              <w:rPr>
                <w:rFonts w:eastAsia="Arial" w:cs="Arial"/>
                <w:b/>
                <w:bCs/>
                <w:i/>
                <w:iCs/>
              </w:rPr>
            </w:pPr>
            <w:r w:rsidRPr="00406E19">
              <w:rPr>
                <w:rFonts w:eastAsia="Arial" w:cs="Arial"/>
                <w:b/>
                <w:bCs/>
                <w:i/>
                <w:iCs/>
              </w:rPr>
              <w:t>AIE</w:t>
            </w:r>
          </w:p>
        </w:tc>
      </w:tr>
      <w:tr w:rsidR="002A5F91" w:rsidRPr="00406E19"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773F5DA" w14:textId="3DB94BB7" w:rsidR="002A5F91" w:rsidRPr="00406E19" w:rsidRDefault="00E83F6D" w:rsidP="002A5F91">
            <w:pPr>
              <w:tabs>
                <w:tab w:val="left" w:pos="2329"/>
              </w:tabs>
              <w:rPr>
                <w:rFonts w:eastAsia="Arial" w:cs="Arial"/>
                <w:b/>
                <w:bCs/>
              </w:rPr>
            </w:pPr>
            <w:r>
              <w:rPr>
                <w:rFonts w:eastAsia="Arial" w:cs="Arial"/>
                <w:b/>
                <w:bCs/>
              </w:rPr>
              <w:t>Reading</w:t>
            </w:r>
          </w:p>
          <w:p w14:paraId="26AB764D" w14:textId="77777777" w:rsidR="002A5F91" w:rsidRPr="00406E19" w:rsidRDefault="002A5F91" w:rsidP="002A5F91">
            <w:pPr>
              <w:tabs>
                <w:tab w:val="left" w:pos="2329"/>
              </w:tabs>
              <w:rPr>
                <w:rFonts w:cs="Arial"/>
                <w:b/>
                <w:szCs w:val="20"/>
              </w:rPr>
            </w:pPr>
          </w:p>
          <w:p w14:paraId="00EEC445" w14:textId="7A323786" w:rsidR="002A5F91" w:rsidRPr="00406E19" w:rsidRDefault="005C7256" w:rsidP="00327E87">
            <w:pPr>
              <w:pStyle w:val="AssignmentsLevel2"/>
              <w:numPr>
                <w:ilvl w:val="0"/>
                <w:numId w:val="0"/>
              </w:numPr>
            </w:pPr>
            <w:r w:rsidRPr="00406E19">
              <w:rPr>
                <w:b/>
              </w:rPr>
              <w:t>Read</w:t>
            </w:r>
            <w:r w:rsidRPr="00406E19">
              <w:t xml:space="preserve"> </w:t>
            </w:r>
            <w:r w:rsidR="002A5F91" w:rsidRPr="00406E19">
              <w:t xml:space="preserve">Ch. 5 of </w:t>
            </w:r>
            <w:r w:rsidR="002A5F91" w:rsidRPr="00144062">
              <w:rPr>
                <w:i/>
              </w:rPr>
              <w:t xml:space="preserve">Supervision and </w:t>
            </w:r>
            <w:r w:rsidR="00327E87">
              <w:rPr>
                <w:i/>
              </w:rPr>
              <w:t>I</w:t>
            </w:r>
            <w:r w:rsidR="002A5F91" w:rsidRPr="00144062">
              <w:rPr>
                <w:i/>
              </w:rPr>
              <w:t xml:space="preserve">nstructional </w:t>
            </w:r>
            <w:r w:rsidR="00327E87">
              <w:rPr>
                <w:i/>
              </w:rPr>
              <w:t>L</w:t>
            </w:r>
            <w:r w:rsidR="002A5F91" w:rsidRPr="00144062">
              <w:rPr>
                <w:i/>
              </w:rPr>
              <w:t>eadership</w:t>
            </w:r>
            <w:r w:rsidRPr="00406E19">
              <w:t>.</w:t>
            </w:r>
          </w:p>
        </w:tc>
        <w:tc>
          <w:tcPr>
            <w:tcW w:w="1440" w:type="dxa"/>
            <w:tcBorders>
              <w:left w:val="single" w:sz="4" w:space="0" w:color="000000" w:themeColor="text1"/>
            </w:tcBorders>
            <w:shd w:val="clear" w:color="auto" w:fill="FFFFFF" w:themeFill="background1"/>
          </w:tcPr>
          <w:p w14:paraId="62EC3C98" w14:textId="3239352C" w:rsidR="002A5F91" w:rsidRPr="00406E19" w:rsidRDefault="002A5F91" w:rsidP="002A5F91">
            <w:pPr>
              <w:rPr>
                <w:rFonts w:cs="Arial"/>
                <w:szCs w:val="20"/>
              </w:rPr>
            </w:pPr>
            <w:r w:rsidRPr="00406E19">
              <w:rPr>
                <w:rFonts w:cs="Arial"/>
                <w:szCs w:val="20"/>
              </w:rPr>
              <w:t>4.1, 4.2, 4.3</w:t>
            </w:r>
          </w:p>
        </w:tc>
        <w:tc>
          <w:tcPr>
            <w:tcW w:w="1440" w:type="dxa"/>
            <w:tcBorders>
              <w:left w:val="single" w:sz="4" w:space="0" w:color="000000" w:themeColor="text1"/>
            </w:tcBorders>
            <w:shd w:val="clear" w:color="auto" w:fill="FFFFFF" w:themeFill="background1"/>
          </w:tcPr>
          <w:p w14:paraId="1BDD6F89" w14:textId="77777777" w:rsidR="002A5F91" w:rsidRPr="00406E19" w:rsidRDefault="002A5F91" w:rsidP="002A5F91">
            <w:pPr>
              <w:rPr>
                <w:rFonts w:cs="Arial"/>
                <w:szCs w:val="20"/>
              </w:rPr>
            </w:pPr>
          </w:p>
        </w:tc>
      </w:tr>
      <w:tr w:rsidR="00135F7B" w:rsidRPr="00406E19"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Pr="00406E19" w:rsidRDefault="4948C66D" w:rsidP="4948C66D">
            <w:pPr>
              <w:tabs>
                <w:tab w:val="left" w:pos="0"/>
                <w:tab w:val="left" w:pos="3720"/>
              </w:tabs>
              <w:outlineLvl w:val="0"/>
              <w:rPr>
                <w:rFonts w:eastAsia="Arial" w:cs="Arial"/>
                <w:i/>
                <w:iCs/>
              </w:rPr>
            </w:pPr>
            <w:r w:rsidRPr="00406E19">
              <w:rPr>
                <w:rFonts w:eastAsia="Arial" w:cs="Arial"/>
                <w:b/>
                <w:bCs/>
                <w:i/>
                <w:iCs/>
                <w:sz w:val="22"/>
                <w:szCs w:val="22"/>
              </w:rPr>
              <w:t>Graded Assignments</w:t>
            </w:r>
          </w:p>
          <w:p w14:paraId="7F91660C" w14:textId="77777777" w:rsidR="00135F7B" w:rsidRPr="00406E19" w:rsidRDefault="4948C66D" w:rsidP="4948C66D">
            <w:pPr>
              <w:tabs>
                <w:tab w:val="left" w:pos="0"/>
                <w:tab w:val="left" w:pos="3720"/>
              </w:tabs>
              <w:outlineLvl w:val="0"/>
              <w:rPr>
                <w:rFonts w:eastAsia="Arial" w:cs="Arial"/>
                <w:b/>
                <w:bCs/>
                <w:i/>
                <w:iCs/>
              </w:rPr>
            </w:pPr>
            <w:r w:rsidRPr="00406E1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406E19" w:rsidRDefault="4948C66D" w:rsidP="4948C66D">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406E19" w:rsidRDefault="4948C66D" w:rsidP="4948C66D">
            <w:pPr>
              <w:rPr>
                <w:rFonts w:eastAsia="Arial" w:cs="Arial"/>
                <w:b/>
                <w:bCs/>
                <w:i/>
                <w:iCs/>
              </w:rPr>
            </w:pPr>
            <w:r w:rsidRPr="00406E19">
              <w:rPr>
                <w:rFonts w:eastAsia="Arial" w:cs="Arial"/>
                <w:b/>
                <w:bCs/>
                <w:i/>
                <w:iCs/>
              </w:rPr>
              <w:t>AIE</w:t>
            </w:r>
          </w:p>
        </w:tc>
      </w:tr>
      <w:tr w:rsidR="00435B16" w:rsidRPr="00406E19" w14:paraId="205AFC12" w14:textId="77777777" w:rsidTr="00212B65">
        <w:tc>
          <w:tcPr>
            <w:tcW w:w="10170" w:type="dxa"/>
            <w:gridSpan w:val="2"/>
            <w:tcMar>
              <w:top w:w="115" w:type="dxa"/>
              <w:left w:w="115" w:type="dxa"/>
              <w:bottom w:w="115" w:type="dxa"/>
              <w:right w:w="115" w:type="dxa"/>
            </w:tcMar>
          </w:tcPr>
          <w:p w14:paraId="32E71737" w14:textId="7DD20107" w:rsidR="00435B16" w:rsidRPr="00406E19" w:rsidRDefault="00435B16" w:rsidP="00212B65">
            <w:pPr>
              <w:tabs>
                <w:tab w:val="left" w:pos="2329"/>
              </w:tabs>
              <w:rPr>
                <w:rFonts w:eastAsia="Arial" w:cs="Arial"/>
                <w:b/>
                <w:bCs/>
              </w:rPr>
            </w:pPr>
            <w:r w:rsidRPr="00406E19">
              <w:rPr>
                <w:rFonts w:eastAsia="Arial" w:cs="Arial"/>
                <w:b/>
                <w:bCs/>
              </w:rPr>
              <w:t xml:space="preserve">Discussion: </w:t>
            </w:r>
            <w:r w:rsidR="00E3267F">
              <w:rPr>
                <w:rFonts w:eastAsia="Arial" w:cs="Arial"/>
                <w:b/>
                <w:bCs/>
              </w:rPr>
              <w:t>The Impact of Culture</w:t>
            </w:r>
            <w:r w:rsidRPr="00406E19">
              <w:rPr>
                <w:rFonts w:eastAsia="Arial" w:cs="Arial"/>
                <w:b/>
                <w:bCs/>
              </w:rPr>
              <w:t xml:space="preserve"> </w:t>
            </w:r>
          </w:p>
          <w:p w14:paraId="667260FC" w14:textId="77777777" w:rsidR="00435B16" w:rsidRPr="00406E19" w:rsidRDefault="00435B16" w:rsidP="00212B65">
            <w:pPr>
              <w:pStyle w:val="AssignmentsLevel1"/>
            </w:pPr>
          </w:p>
          <w:p w14:paraId="4CFF92BD" w14:textId="73891067" w:rsidR="00435B16" w:rsidRPr="00406E19" w:rsidRDefault="00435B16" w:rsidP="00212B65">
            <w:pPr>
              <w:pStyle w:val="AssignmentsLevel1"/>
            </w:pPr>
            <w:r w:rsidRPr="00406E19">
              <w:rPr>
                <w:b/>
                <w:bCs/>
              </w:rPr>
              <w:t xml:space="preserve">Respond </w:t>
            </w:r>
            <w:r w:rsidR="004B228E">
              <w:t xml:space="preserve">to the following in </w:t>
            </w:r>
            <w:r w:rsidR="004B228E" w:rsidRPr="004B228E">
              <w:t>The Impact of Culture</w:t>
            </w:r>
            <w:r w:rsidRPr="00406E19">
              <w:t xml:space="preserve"> discussion forum by Thursday:</w:t>
            </w:r>
          </w:p>
          <w:p w14:paraId="03AD4BC8" w14:textId="77777777" w:rsidR="00435B16" w:rsidRPr="00406E19" w:rsidRDefault="00435B16" w:rsidP="00212B65">
            <w:pPr>
              <w:pStyle w:val="AssignmentsLevel1"/>
            </w:pPr>
          </w:p>
          <w:p w14:paraId="2A40F972" w14:textId="2225DE69" w:rsidR="00435B16" w:rsidRPr="00406E19" w:rsidRDefault="00435B16" w:rsidP="00212B65">
            <w:pPr>
              <w:pStyle w:val="AssignmentsLevel2"/>
            </w:pPr>
            <w:r w:rsidRPr="00406E19">
              <w:t>Explain how culture affects one beliefs in terms of</w:t>
            </w:r>
            <w:r w:rsidR="00327E87">
              <w:t xml:space="preserve"> s</w:t>
            </w:r>
            <w:r w:rsidRPr="00406E19">
              <w:t xml:space="preserve">tudent expectation, student achievement, student learning, student behavior, and student educational placement or grouping. </w:t>
            </w:r>
          </w:p>
          <w:p w14:paraId="19AE5053" w14:textId="77777777" w:rsidR="00435B16" w:rsidRPr="00406E19" w:rsidRDefault="00435B16" w:rsidP="00212B65">
            <w:pPr>
              <w:pStyle w:val="AssignmentsLevel2"/>
            </w:pPr>
            <w:r w:rsidRPr="00406E19">
              <w:t>Provide 3 strategies to minimize one’s cultural assumptions that influence decision making as an instructional leader.</w:t>
            </w:r>
          </w:p>
          <w:p w14:paraId="4F4C45AF" w14:textId="77777777" w:rsidR="00435B16" w:rsidRPr="00406E19" w:rsidRDefault="00435B16" w:rsidP="00212B65">
            <w:pPr>
              <w:pStyle w:val="AssignmentsLevel1"/>
            </w:pPr>
          </w:p>
          <w:p w14:paraId="3C1A39FE" w14:textId="21D223C9" w:rsidR="00435B16" w:rsidRPr="00406E19" w:rsidRDefault="00435B16" w:rsidP="00327E87">
            <w:pPr>
              <w:pStyle w:val="AssignmentsLevel1"/>
              <w:rPr>
                <w:b/>
                <w:bCs/>
              </w:rPr>
            </w:pPr>
            <w:r w:rsidRPr="00406E19">
              <w:rPr>
                <w:b/>
                <w:bCs/>
              </w:rPr>
              <w:t>Post</w:t>
            </w:r>
            <w:r w:rsidRPr="00406E19">
              <w:t xml:space="preserve"> constructive criticism, clarification, additional questions, or your own relevant thoughts to </w:t>
            </w:r>
            <w:r w:rsidR="00327E87">
              <w:t>3</w:t>
            </w:r>
            <w:r w:rsidR="00327E87" w:rsidRPr="00406E19">
              <w:t xml:space="preserve"> </w:t>
            </w:r>
            <w:r w:rsidRPr="00406E19">
              <w:t>of your classmates' posts by Sunday.</w:t>
            </w:r>
          </w:p>
        </w:tc>
        <w:tc>
          <w:tcPr>
            <w:tcW w:w="1440" w:type="dxa"/>
          </w:tcPr>
          <w:p w14:paraId="552FA2EF" w14:textId="7156557C" w:rsidR="00435B16" w:rsidRPr="00406E19" w:rsidRDefault="00435B16" w:rsidP="00212B65">
            <w:pPr>
              <w:tabs>
                <w:tab w:val="left" w:pos="2329"/>
              </w:tabs>
              <w:rPr>
                <w:rFonts w:cs="Arial"/>
                <w:szCs w:val="20"/>
              </w:rPr>
            </w:pPr>
            <w:r w:rsidRPr="00406E19">
              <w:rPr>
                <w:rFonts w:cs="Arial"/>
                <w:szCs w:val="20"/>
              </w:rPr>
              <w:t>4.3</w:t>
            </w:r>
          </w:p>
        </w:tc>
        <w:tc>
          <w:tcPr>
            <w:tcW w:w="1440" w:type="dxa"/>
          </w:tcPr>
          <w:p w14:paraId="1F8A869D" w14:textId="77777777" w:rsidR="00435B16" w:rsidRPr="00406E19" w:rsidRDefault="00435B16" w:rsidP="00212B65">
            <w:pPr>
              <w:tabs>
                <w:tab w:val="left" w:pos="2329"/>
              </w:tabs>
              <w:rPr>
                <w:rFonts w:eastAsia="Arial" w:cs="Arial"/>
              </w:rPr>
            </w:pPr>
            <w:r w:rsidRPr="00406E19">
              <w:t xml:space="preserve">Discussion: one post and replies to three other posts = </w:t>
            </w:r>
            <w:r w:rsidRPr="00406E19">
              <w:rPr>
                <w:b/>
                <w:bCs/>
              </w:rPr>
              <w:t xml:space="preserve">1 hour </w:t>
            </w:r>
          </w:p>
        </w:tc>
      </w:tr>
      <w:tr w:rsidR="00135F7B" w:rsidRPr="00406E19" w14:paraId="0287DB61" w14:textId="77777777" w:rsidTr="4948C66D">
        <w:tc>
          <w:tcPr>
            <w:tcW w:w="10170" w:type="dxa"/>
            <w:gridSpan w:val="2"/>
            <w:tcMar>
              <w:top w:w="115" w:type="dxa"/>
              <w:left w:w="115" w:type="dxa"/>
              <w:bottom w:w="115" w:type="dxa"/>
              <w:right w:w="115" w:type="dxa"/>
            </w:tcMar>
          </w:tcPr>
          <w:p w14:paraId="02D1F4AB" w14:textId="18825EA9" w:rsidR="00435B16" w:rsidRPr="00406E19" w:rsidRDefault="00435B16" w:rsidP="00435B16">
            <w:pPr>
              <w:pStyle w:val="AssignmentsLevel1"/>
              <w:rPr>
                <w:b/>
                <w:bCs/>
              </w:rPr>
            </w:pPr>
            <w:bookmarkStart w:id="12" w:name="_Hlk503442047"/>
            <w:r w:rsidRPr="00406E19">
              <w:rPr>
                <w:b/>
                <w:bCs/>
              </w:rPr>
              <w:t>Case Study: Supervisory Behaviors</w:t>
            </w:r>
          </w:p>
          <w:p w14:paraId="2D98F343" w14:textId="77777777" w:rsidR="005C7256" w:rsidRPr="00406E19" w:rsidRDefault="005C7256" w:rsidP="00435B16">
            <w:pPr>
              <w:pStyle w:val="AssignmentsLevel1"/>
              <w:rPr>
                <w:b/>
                <w:bCs/>
              </w:rPr>
            </w:pPr>
          </w:p>
          <w:p w14:paraId="17E5907A" w14:textId="13A9EF40" w:rsidR="00435B16" w:rsidRPr="00406E19" w:rsidRDefault="00435B16" w:rsidP="00C5493A">
            <w:pPr>
              <w:rPr>
                <w:i/>
              </w:rPr>
            </w:pPr>
            <w:r w:rsidRPr="00406E19">
              <w:rPr>
                <w:b/>
                <w:bCs/>
              </w:rPr>
              <w:t xml:space="preserve">Read </w:t>
            </w:r>
            <w:r w:rsidRPr="00406E19">
              <w:rPr>
                <w:bCs/>
              </w:rPr>
              <w:t>Box 5.1</w:t>
            </w:r>
            <w:r w:rsidR="00327E87">
              <w:rPr>
                <w:bCs/>
              </w:rPr>
              <w:t>,</w:t>
            </w:r>
            <w:r w:rsidRPr="00406E19">
              <w:rPr>
                <w:bCs/>
              </w:rPr>
              <w:t xml:space="preserve"> </w:t>
            </w:r>
            <w:r w:rsidR="00327E87">
              <w:rPr>
                <w:bCs/>
              </w:rPr>
              <w:t>“</w:t>
            </w:r>
            <w:r w:rsidRPr="00406E19">
              <w:rPr>
                <w:bCs/>
              </w:rPr>
              <w:t>Supervisory Interpersonal Behaviors Questionnaire for Working with Individuals: A Scenario</w:t>
            </w:r>
            <w:r w:rsidR="00327E87">
              <w:rPr>
                <w:bCs/>
              </w:rPr>
              <w:t>,”</w:t>
            </w:r>
            <w:r w:rsidRPr="00406E19">
              <w:rPr>
                <w:bCs/>
              </w:rPr>
              <w:t xml:space="preserve"> </w:t>
            </w:r>
            <w:r w:rsidR="00FC60E3">
              <w:rPr>
                <w:bCs/>
              </w:rPr>
              <w:t>and Box 5.2</w:t>
            </w:r>
            <w:r w:rsidR="00327E87">
              <w:rPr>
                <w:bCs/>
              </w:rPr>
              <w:t>,</w:t>
            </w:r>
            <w:r w:rsidR="00FC60E3">
              <w:rPr>
                <w:bCs/>
              </w:rPr>
              <w:t xml:space="preserve"> </w:t>
            </w:r>
            <w:r w:rsidR="00327E87">
              <w:rPr>
                <w:bCs/>
              </w:rPr>
              <w:t>“</w:t>
            </w:r>
            <w:r w:rsidR="00FC60E3" w:rsidRPr="00FC60E3">
              <w:rPr>
                <w:rFonts w:cs="Arial"/>
                <w:bCs/>
                <w:szCs w:val="20"/>
              </w:rPr>
              <w:t>Supervisory Interpersonal Behaviors Questionnaire for Working with Groups: A Scenario</w:t>
            </w:r>
            <w:r w:rsidR="00327E87">
              <w:rPr>
                <w:rFonts w:cs="Arial"/>
                <w:bCs/>
                <w:szCs w:val="20"/>
              </w:rPr>
              <w:t>,”</w:t>
            </w:r>
            <w:r w:rsidR="00C5493A">
              <w:rPr>
                <w:rFonts w:cs="Arial"/>
                <w:bCs/>
                <w:szCs w:val="20"/>
              </w:rPr>
              <w:t xml:space="preserve"> </w:t>
            </w:r>
            <w:r w:rsidRPr="00406E19">
              <w:rPr>
                <w:bCs/>
              </w:rPr>
              <w:t xml:space="preserve">on </w:t>
            </w:r>
            <w:r w:rsidR="00327E87">
              <w:rPr>
                <w:bCs/>
              </w:rPr>
              <w:t>pp.</w:t>
            </w:r>
            <w:r w:rsidR="00327E87" w:rsidRPr="00406E19">
              <w:rPr>
                <w:bCs/>
              </w:rPr>
              <w:t xml:space="preserve"> </w:t>
            </w:r>
            <w:r w:rsidRPr="00406E19">
              <w:rPr>
                <w:bCs/>
              </w:rPr>
              <w:t>104</w:t>
            </w:r>
            <w:r w:rsidR="00327E87">
              <w:rPr>
                <w:bCs/>
              </w:rPr>
              <w:t xml:space="preserve"> &amp; </w:t>
            </w:r>
            <w:r w:rsidRPr="00406E19">
              <w:rPr>
                <w:bCs/>
              </w:rPr>
              <w:t xml:space="preserve">105 </w:t>
            </w:r>
            <w:r w:rsidRPr="00406E19">
              <w:t xml:space="preserve">of </w:t>
            </w:r>
            <w:r w:rsidRPr="00406E19">
              <w:rPr>
                <w:i/>
              </w:rPr>
              <w:t xml:space="preserve">Supervision and </w:t>
            </w:r>
            <w:r w:rsidR="00327E87">
              <w:rPr>
                <w:i/>
              </w:rPr>
              <w:t>I</w:t>
            </w:r>
            <w:r w:rsidRPr="00406E19">
              <w:rPr>
                <w:i/>
              </w:rPr>
              <w:t xml:space="preserve">nstructional </w:t>
            </w:r>
            <w:r w:rsidR="00327E87">
              <w:rPr>
                <w:i/>
              </w:rPr>
              <w:t>L</w:t>
            </w:r>
            <w:r w:rsidRPr="00406E19">
              <w:rPr>
                <w:i/>
              </w:rPr>
              <w:t>eadership.</w:t>
            </w:r>
          </w:p>
          <w:p w14:paraId="1FF57A8F" w14:textId="77777777" w:rsidR="005C7256" w:rsidRPr="00406E19" w:rsidRDefault="005C7256" w:rsidP="00435B16">
            <w:pPr>
              <w:pStyle w:val="AssignmentsLevel1"/>
              <w:rPr>
                <w:b/>
                <w:bCs/>
              </w:rPr>
            </w:pPr>
          </w:p>
          <w:p w14:paraId="0BE5BF38" w14:textId="0A2EDFF9" w:rsidR="00135F7B" w:rsidRPr="00406E19" w:rsidRDefault="003D77DE" w:rsidP="00435B16">
            <w:pPr>
              <w:pStyle w:val="AssignmentsLevel1"/>
              <w:rPr>
                <w:b/>
                <w:bCs/>
              </w:rPr>
            </w:pPr>
            <w:r>
              <w:rPr>
                <w:b/>
                <w:bCs/>
              </w:rPr>
              <w:lastRenderedPageBreak/>
              <w:t xml:space="preserve">Write </w:t>
            </w:r>
            <w:r w:rsidRPr="003D77DE">
              <w:rPr>
                <w:bCs/>
              </w:rPr>
              <w:t>300-500 words i</w:t>
            </w:r>
            <w:r w:rsidR="00435B16" w:rsidRPr="003D77DE">
              <w:rPr>
                <w:bCs/>
              </w:rPr>
              <w:t xml:space="preserve">dentify </w:t>
            </w:r>
            <w:r w:rsidR="00435B16" w:rsidRPr="00406E19">
              <w:rPr>
                <w:bCs/>
              </w:rPr>
              <w:t xml:space="preserve">which approach you most often use </w:t>
            </w:r>
            <w:r w:rsidR="00FC60E3">
              <w:rPr>
                <w:bCs/>
              </w:rPr>
              <w:t>for each scenario</w:t>
            </w:r>
            <w:r w:rsidR="00327E87">
              <w:rPr>
                <w:bCs/>
              </w:rPr>
              <w:t>,</w:t>
            </w:r>
            <w:r w:rsidR="00FC60E3">
              <w:rPr>
                <w:bCs/>
              </w:rPr>
              <w:t xml:space="preserve"> and explain why.</w:t>
            </w:r>
            <w:r w:rsidR="00435B16" w:rsidRPr="00406E19">
              <w:rPr>
                <w:b/>
                <w:bCs/>
              </w:rPr>
              <w:t xml:space="preserve">  </w:t>
            </w:r>
          </w:p>
          <w:p w14:paraId="1DD8FA85" w14:textId="77777777" w:rsidR="00435B16" w:rsidRPr="00406E19" w:rsidRDefault="00435B16" w:rsidP="00435B16">
            <w:pPr>
              <w:pStyle w:val="AssignmentsLevel1"/>
              <w:rPr>
                <w:b/>
                <w:bCs/>
              </w:rPr>
            </w:pPr>
          </w:p>
          <w:p w14:paraId="41632382" w14:textId="46F21F65" w:rsidR="00435B16" w:rsidRPr="00406E19" w:rsidRDefault="00E03CED" w:rsidP="00435B16">
            <w:pPr>
              <w:pStyle w:val="AssignmentsLevel1"/>
              <w:rPr>
                <w:b/>
                <w:bCs/>
              </w:rPr>
            </w:pPr>
            <w:r w:rsidRPr="00406E19">
              <w:rPr>
                <w:b/>
                <w:bCs/>
              </w:rPr>
              <w:t>Submit</w:t>
            </w:r>
            <w:r w:rsidRPr="00406E19">
              <w:rPr>
                <w:bCs/>
              </w:rPr>
              <w:t xml:space="preserve"> your </w:t>
            </w:r>
            <w:r>
              <w:rPr>
                <w:bCs/>
              </w:rPr>
              <w:t>answers</w:t>
            </w:r>
            <w:r w:rsidRPr="00406E19">
              <w:rPr>
                <w:b/>
                <w:bCs/>
              </w:rPr>
              <w:t xml:space="preserve"> </w:t>
            </w:r>
            <w:r w:rsidRPr="00406E19">
              <w:t>by Sunday.</w:t>
            </w:r>
            <w:bookmarkEnd w:id="12"/>
          </w:p>
        </w:tc>
        <w:tc>
          <w:tcPr>
            <w:tcW w:w="1440" w:type="dxa"/>
          </w:tcPr>
          <w:p w14:paraId="13560939" w14:textId="42732591" w:rsidR="00135F7B" w:rsidRPr="00406E19" w:rsidRDefault="00435B16" w:rsidP="002522B3">
            <w:pPr>
              <w:tabs>
                <w:tab w:val="left" w:pos="2329"/>
              </w:tabs>
              <w:rPr>
                <w:rFonts w:cs="Arial"/>
                <w:szCs w:val="20"/>
              </w:rPr>
            </w:pPr>
            <w:r w:rsidRPr="00406E19">
              <w:rPr>
                <w:rFonts w:cs="Arial"/>
                <w:szCs w:val="20"/>
              </w:rPr>
              <w:lastRenderedPageBreak/>
              <w:t>4.1, 4.2</w:t>
            </w:r>
          </w:p>
        </w:tc>
        <w:tc>
          <w:tcPr>
            <w:tcW w:w="1440" w:type="dxa"/>
          </w:tcPr>
          <w:p w14:paraId="66AC7EC3" w14:textId="57B1C4DA" w:rsidR="00135F7B" w:rsidRPr="00406E19" w:rsidRDefault="00051692" w:rsidP="4948C66D">
            <w:pPr>
              <w:tabs>
                <w:tab w:val="left" w:pos="2329"/>
              </w:tabs>
              <w:rPr>
                <w:rFonts w:eastAsia="Arial" w:cs="Arial"/>
              </w:rPr>
            </w:pPr>
            <w:r>
              <w:rPr>
                <w:rFonts w:eastAsia="Arial" w:cs="Arial"/>
              </w:rPr>
              <w:t xml:space="preserve">Case study = </w:t>
            </w:r>
            <w:r w:rsidR="001C4B17">
              <w:rPr>
                <w:rFonts w:eastAsia="Arial" w:cs="Arial"/>
              </w:rPr>
              <w:t>2</w:t>
            </w:r>
            <w:r w:rsidR="00435B16" w:rsidRPr="00406E19">
              <w:rPr>
                <w:rFonts w:eastAsia="Arial" w:cs="Arial"/>
              </w:rPr>
              <w:t xml:space="preserve"> hour</w:t>
            </w:r>
            <w:r w:rsidR="005C7256" w:rsidRPr="00406E19">
              <w:rPr>
                <w:rFonts w:eastAsia="Arial" w:cs="Arial"/>
              </w:rPr>
              <w:t>s</w:t>
            </w:r>
          </w:p>
        </w:tc>
      </w:tr>
      <w:tr w:rsidR="00135F7B" w:rsidRPr="00406E19"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406E19" w:rsidRDefault="4948C66D" w:rsidP="4948C66D">
            <w:pPr>
              <w:tabs>
                <w:tab w:val="left" w:pos="2329"/>
              </w:tabs>
              <w:rPr>
                <w:rFonts w:eastAsia="Arial" w:cs="Arial"/>
                <w:b/>
                <w:bCs/>
              </w:rPr>
            </w:pPr>
            <w:r w:rsidRPr="00406E1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406E19"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135F7B" w:rsidRPr="00406E19"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2AAF970F" w:rsidR="00135F7B" w:rsidRPr="00406E19" w:rsidRDefault="001C4B17" w:rsidP="002522B3">
            <w:pPr>
              <w:tabs>
                <w:tab w:val="left" w:pos="2329"/>
              </w:tabs>
              <w:rPr>
                <w:rFonts w:cs="Arial"/>
                <w:b/>
                <w:szCs w:val="20"/>
              </w:rPr>
            </w:pPr>
            <w:r>
              <w:rPr>
                <w:rFonts w:cs="Arial"/>
                <w:b/>
                <w:szCs w:val="20"/>
              </w:rPr>
              <w:t>3</w:t>
            </w:r>
            <w:r w:rsidR="00051692">
              <w:rPr>
                <w:rFonts w:cs="Arial"/>
                <w:b/>
                <w:szCs w:val="20"/>
              </w:rPr>
              <w:t xml:space="preserve"> hours</w:t>
            </w:r>
          </w:p>
        </w:tc>
      </w:tr>
    </w:tbl>
    <w:p w14:paraId="2258DD43" w14:textId="77777777" w:rsidR="005344A9" w:rsidRPr="00406E19" w:rsidRDefault="005344A9" w:rsidP="0020635A">
      <w:pPr>
        <w:pStyle w:val="Heading1"/>
      </w:pPr>
    </w:p>
    <w:p w14:paraId="462D1E6B" w14:textId="224220B9" w:rsidR="005344A9" w:rsidRPr="00406E19" w:rsidRDefault="005344A9" w:rsidP="0020635A">
      <w:pPr>
        <w:pStyle w:val="Heading1"/>
      </w:pPr>
    </w:p>
    <w:p w14:paraId="4BF4C8DC" w14:textId="77777777" w:rsidR="00DB4448" w:rsidRPr="00406E19" w:rsidRDefault="00DB4448">
      <w:r w:rsidRPr="00406E1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406E19"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67CC577E" w:rsidR="002C1641" w:rsidRPr="00406E19" w:rsidRDefault="002C1641" w:rsidP="0020635A">
            <w:pPr>
              <w:pStyle w:val="WeeklyTopicHeading1"/>
            </w:pPr>
            <w:bookmarkStart w:id="13" w:name="weekfive"/>
            <w:bookmarkStart w:id="14" w:name="_Toc358980898"/>
            <w:bookmarkEnd w:id="13"/>
            <w:r w:rsidRPr="00406E19">
              <w:lastRenderedPageBreak/>
              <w:t xml:space="preserve">Week Five: </w:t>
            </w:r>
            <w:bookmarkEnd w:id="14"/>
            <w:r w:rsidR="002A5F91" w:rsidRPr="00406E19">
              <w:t>School Teams and Student Achievement</w:t>
            </w:r>
          </w:p>
        </w:tc>
        <w:tc>
          <w:tcPr>
            <w:tcW w:w="1440" w:type="dxa"/>
            <w:tcBorders>
              <w:left w:val="nil"/>
              <w:bottom w:val="single" w:sz="4" w:space="0" w:color="000000" w:themeColor="text1"/>
              <w:right w:val="nil"/>
            </w:tcBorders>
            <w:shd w:val="clear" w:color="auto" w:fill="BF2C37"/>
          </w:tcPr>
          <w:p w14:paraId="5B8B558D" w14:textId="77777777" w:rsidR="002C1641" w:rsidRPr="00406E19"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406E19" w:rsidRDefault="002C1641" w:rsidP="00FD5474">
            <w:pPr>
              <w:tabs>
                <w:tab w:val="left" w:pos="0"/>
                <w:tab w:val="left" w:pos="3720"/>
              </w:tabs>
              <w:outlineLvl w:val="0"/>
              <w:rPr>
                <w:rFonts w:cs="Arial"/>
                <w:color w:val="FFFFFF"/>
                <w:sz w:val="28"/>
                <w:szCs w:val="28"/>
              </w:rPr>
            </w:pPr>
          </w:p>
        </w:tc>
      </w:tr>
      <w:tr w:rsidR="00BA4B7B" w:rsidRPr="00406E19"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406E19" w:rsidRDefault="4948C66D" w:rsidP="4948C66D">
            <w:pPr>
              <w:tabs>
                <w:tab w:val="left" w:pos="0"/>
                <w:tab w:val="left" w:pos="3720"/>
              </w:tabs>
              <w:outlineLvl w:val="0"/>
              <w:rPr>
                <w:rFonts w:eastAsia="Arial" w:cs="Arial"/>
                <w:b/>
                <w:bCs/>
                <w:i/>
                <w:iCs/>
              </w:rPr>
            </w:pPr>
            <w:r w:rsidRPr="00406E1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406E19" w:rsidRDefault="4948C66D" w:rsidP="4948C66D">
            <w:pPr>
              <w:tabs>
                <w:tab w:val="left" w:pos="0"/>
                <w:tab w:val="left" w:pos="3720"/>
              </w:tabs>
              <w:outlineLvl w:val="0"/>
              <w:rPr>
                <w:rFonts w:eastAsia="Arial" w:cs="Arial"/>
              </w:rPr>
            </w:pPr>
            <w:r w:rsidRPr="00406E19">
              <w:rPr>
                <w:rFonts w:eastAsia="Arial" w:cs="Arial"/>
                <w:b/>
                <w:bCs/>
                <w:i/>
                <w:iCs/>
              </w:rPr>
              <w:t>Alignment</w:t>
            </w:r>
          </w:p>
        </w:tc>
      </w:tr>
      <w:tr w:rsidR="00BA4B7B" w:rsidRPr="00406E19"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5BC9183C" w:rsidR="00BA4B7B" w:rsidRPr="00406E19" w:rsidRDefault="002A5F91" w:rsidP="00327E87">
            <w:pPr>
              <w:pStyle w:val="ObjectiveBullet"/>
              <w:numPr>
                <w:ilvl w:val="1"/>
                <w:numId w:val="11"/>
              </w:numPr>
              <w:tabs>
                <w:tab w:val="clear" w:pos="0"/>
              </w:tabs>
            </w:pPr>
            <w:r w:rsidRPr="00406E19">
              <w:t>Summarize the importance of good communication skills and its impact on creating a collaborative culture</w:t>
            </w:r>
            <w:r w:rsidR="00896A8E">
              <w:t>.</w:t>
            </w:r>
          </w:p>
        </w:tc>
        <w:tc>
          <w:tcPr>
            <w:tcW w:w="2880" w:type="dxa"/>
            <w:gridSpan w:val="2"/>
            <w:tcBorders>
              <w:left w:val="nil"/>
              <w:bottom w:val="nil"/>
            </w:tcBorders>
          </w:tcPr>
          <w:p w14:paraId="11D9FE7F" w14:textId="3471A534" w:rsidR="00BA4B7B" w:rsidRPr="00406E19" w:rsidRDefault="00222DD3" w:rsidP="00FD5474">
            <w:pPr>
              <w:tabs>
                <w:tab w:val="left" w:pos="0"/>
                <w:tab w:val="left" w:pos="3720"/>
              </w:tabs>
              <w:outlineLvl w:val="0"/>
              <w:rPr>
                <w:rFonts w:cs="Arial"/>
                <w:szCs w:val="20"/>
              </w:rPr>
            </w:pPr>
            <w:r>
              <w:rPr>
                <w:rFonts w:cs="Arial"/>
                <w:szCs w:val="20"/>
              </w:rPr>
              <w:t>CLO4</w:t>
            </w:r>
          </w:p>
        </w:tc>
      </w:tr>
      <w:tr w:rsidR="00BA4B7B" w:rsidRPr="00406E19"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21719CAE" w:rsidR="00BA4B7B" w:rsidRPr="00406E19" w:rsidRDefault="002A5F91" w:rsidP="00327E87">
            <w:pPr>
              <w:pStyle w:val="ObjectiveBullet"/>
              <w:numPr>
                <w:ilvl w:val="1"/>
                <w:numId w:val="11"/>
              </w:numPr>
            </w:pPr>
            <w:r w:rsidRPr="00406E19">
              <w:t xml:space="preserve">Summarize </w:t>
            </w:r>
            <w:r w:rsidR="00327E87">
              <w:t>t</w:t>
            </w:r>
            <w:r w:rsidRPr="00406E19">
              <w:t xml:space="preserve">eam </w:t>
            </w:r>
            <w:r w:rsidR="00327E87">
              <w:t>d</w:t>
            </w:r>
            <w:r w:rsidRPr="00406E19">
              <w:t>evelopment.</w:t>
            </w:r>
          </w:p>
        </w:tc>
        <w:tc>
          <w:tcPr>
            <w:tcW w:w="2880" w:type="dxa"/>
            <w:gridSpan w:val="2"/>
            <w:tcBorders>
              <w:top w:val="nil"/>
              <w:left w:val="nil"/>
              <w:bottom w:val="nil"/>
            </w:tcBorders>
          </w:tcPr>
          <w:p w14:paraId="6E666B1C" w14:textId="28F93A99" w:rsidR="00BA4B7B" w:rsidRPr="00406E19" w:rsidRDefault="00222DD3" w:rsidP="00FD5474">
            <w:pPr>
              <w:tabs>
                <w:tab w:val="left" w:pos="0"/>
                <w:tab w:val="left" w:pos="3720"/>
              </w:tabs>
              <w:outlineLvl w:val="0"/>
              <w:rPr>
                <w:rFonts w:cs="Arial"/>
                <w:szCs w:val="20"/>
              </w:rPr>
            </w:pPr>
            <w:r>
              <w:rPr>
                <w:rFonts w:cs="Arial"/>
                <w:szCs w:val="20"/>
              </w:rPr>
              <w:t>CLO4</w:t>
            </w:r>
          </w:p>
        </w:tc>
      </w:tr>
      <w:tr w:rsidR="00BA4B7B" w:rsidRPr="00406E19"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4222C30A" w:rsidR="00BA4B7B" w:rsidRPr="00406E19" w:rsidRDefault="002A5F91" w:rsidP="00327E87">
            <w:pPr>
              <w:pStyle w:val="ObjectiveBullet"/>
              <w:numPr>
                <w:ilvl w:val="1"/>
                <w:numId w:val="11"/>
              </w:numPr>
            </w:pPr>
            <w:r w:rsidRPr="00406E19">
              <w:t xml:space="preserve">Analyze the function of </w:t>
            </w:r>
            <w:r w:rsidR="00327E87">
              <w:t>s</w:t>
            </w:r>
            <w:r w:rsidRPr="00406E19">
              <w:t xml:space="preserve">chool </w:t>
            </w:r>
            <w:r w:rsidR="00327E87">
              <w:t>t</w:t>
            </w:r>
            <w:r w:rsidRPr="00406E19">
              <w:t>eams.</w:t>
            </w:r>
          </w:p>
        </w:tc>
        <w:tc>
          <w:tcPr>
            <w:tcW w:w="2880" w:type="dxa"/>
            <w:gridSpan w:val="2"/>
            <w:tcBorders>
              <w:top w:val="nil"/>
              <w:left w:val="nil"/>
              <w:bottom w:val="single" w:sz="4" w:space="0" w:color="000000" w:themeColor="text1"/>
            </w:tcBorders>
          </w:tcPr>
          <w:p w14:paraId="773187A9" w14:textId="251B14D5" w:rsidR="00BA4B7B" w:rsidRPr="00406E19" w:rsidRDefault="00222DD3" w:rsidP="00FD5474">
            <w:pPr>
              <w:tabs>
                <w:tab w:val="left" w:pos="0"/>
                <w:tab w:val="left" w:pos="3720"/>
              </w:tabs>
              <w:outlineLvl w:val="0"/>
              <w:rPr>
                <w:rFonts w:cs="Arial"/>
                <w:szCs w:val="20"/>
              </w:rPr>
            </w:pPr>
            <w:r>
              <w:rPr>
                <w:rFonts w:cs="Arial"/>
                <w:szCs w:val="20"/>
              </w:rPr>
              <w:t>CLO4</w:t>
            </w:r>
          </w:p>
        </w:tc>
      </w:tr>
      <w:tr w:rsidR="00557340" w:rsidRPr="00406E19"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406E19" w:rsidRDefault="4948C66D" w:rsidP="4948C66D">
            <w:pPr>
              <w:tabs>
                <w:tab w:val="left" w:pos="0"/>
                <w:tab w:val="left" w:pos="3720"/>
              </w:tabs>
              <w:outlineLvl w:val="0"/>
              <w:rPr>
                <w:rFonts w:eastAsia="Arial" w:cs="Arial"/>
                <w:i/>
                <w:iCs/>
              </w:rPr>
            </w:pPr>
            <w:r w:rsidRPr="00406E19">
              <w:rPr>
                <w:rFonts w:eastAsia="Arial" w:cs="Arial"/>
                <w:b/>
                <w:bCs/>
                <w:i/>
                <w:iCs/>
                <w:sz w:val="22"/>
                <w:szCs w:val="22"/>
              </w:rPr>
              <w:t>Resources, Activities, and Preparation</w:t>
            </w:r>
          </w:p>
          <w:p w14:paraId="407E9C38" w14:textId="77777777" w:rsidR="00557340" w:rsidRPr="00406E19" w:rsidRDefault="4948C66D" w:rsidP="4948C66D">
            <w:pPr>
              <w:tabs>
                <w:tab w:val="left" w:pos="0"/>
                <w:tab w:val="left" w:pos="3720"/>
              </w:tabs>
              <w:outlineLvl w:val="0"/>
              <w:rPr>
                <w:rFonts w:eastAsia="Arial" w:cs="Arial"/>
                <w:b/>
                <w:bCs/>
                <w:i/>
                <w:iCs/>
              </w:rPr>
            </w:pPr>
            <w:r w:rsidRPr="00406E1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406E19" w:rsidRDefault="4948C66D" w:rsidP="4948C66D">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406E19" w:rsidRDefault="4948C66D" w:rsidP="4948C66D">
            <w:pPr>
              <w:tabs>
                <w:tab w:val="left" w:pos="0"/>
                <w:tab w:val="left" w:pos="3720"/>
              </w:tabs>
              <w:outlineLvl w:val="0"/>
              <w:rPr>
                <w:rFonts w:eastAsia="Arial" w:cs="Arial"/>
                <w:b/>
                <w:bCs/>
                <w:i/>
                <w:iCs/>
              </w:rPr>
            </w:pPr>
            <w:r w:rsidRPr="00406E19">
              <w:rPr>
                <w:rFonts w:eastAsia="Arial" w:cs="Arial"/>
                <w:b/>
                <w:bCs/>
                <w:i/>
                <w:iCs/>
              </w:rPr>
              <w:t>AIE</w:t>
            </w:r>
          </w:p>
        </w:tc>
      </w:tr>
      <w:tr w:rsidR="002A5F91" w:rsidRPr="00406E19"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61FDE7" w14:textId="2C8C7540" w:rsidR="002A5F91" w:rsidRPr="00406E19" w:rsidRDefault="002A5F91" w:rsidP="002A5F91">
            <w:pPr>
              <w:tabs>
                <w:tab w:val="left" w:pos="2329"/>
              </w:tabs>
              <w:rPr>
                <w:rFonts w:eastAsia="Arial" w:cs="Arial"/>
                <w:b/>
                <w:bCs/>
              </w:rPr>
            </w:pPr>
            <w:r w:rsidRPr="00406E19">
              <w:rPr>
                <w:rFonts w:eastAsia="Arial" w:cs="Arial"/>
                <w:b/>
                <w:bCs/>
              </w:rPr>
              <w:t>Readings</w:t>
            </w:r>
          </w:p>
          <w:p w14:paraId="237AD6AB" w14:textId="77777777" w:rsidR="005D5C5A" w:rsidRPr="00406E19" w:rsidRDefault="005D5C5A" w:rsidP="002A5F91">
            <w:pPr>
              <w:tabs>
                <w:tab w:val="left" w:pos="2329"/>
              </w:tabs>
              <w:rPr>
                <w:rFonts w:eastAsia="Arial" w:cs="Arial"/>
                <w:b/>
                <w:bCs/>
              </w:rPr>
            </w:pPr>
          </w:p>
          <w:p w14:paraId="6956422F" w14:textId="00A3EC83" w:rsidR="002A5F91" w:rsidRDefault="005D5C5A" w:rsidP="002A5F91">
            <w:pPr>
              <w:tabs>
                <w:tab w:val="left" w:pos="2329"/>
              </w:tabs>
              <w:rPr>
                <w:rFonts w:cs="Arial"/>
                <w:szCs w:val="20"/>
              </w:rPr>
            </w:pPr>
            <w:r w:rsidRPr="00406E19">
              <w:rPr>
                <w:rFonts w:cs="Arial"/>
                <w:b/>
                <w:szCs w:val="20"/>
              </w:rPr>
              <w:t xml:space="preserve">Read </w:t>
            </w:r>
            <w:r w:rsidRPr="00406E19">
              <w:rPr>
                <w:rFonts w:cs="Arial"/>
                <w:szCs w:val="20"/>
              </w:rPr>
              <w:t>the following:</w:t>
            </w:r>
          </w:p>
          <w:p w14:paraId="7C9C514C" w14:textId="77777777" w:rsidR="00327E87" w:rsidRPr="00406E19" w:rsidRDefault="00327E87" w:rsidP="002A5F91">
            <w:pPr>
              <w:tabs>
                <w:tab w:val="left" w:pos="2329"/>
              </w:tabs>
              <w:rPr>
                <w:rFonts w:cs="Arial"/>
                <w:szCs w:val="20"/>
              </w:rPr>
            </w:pPr>
          </w:p>
          <w:p w14:paraId="2D35F8EA" w14:textId="22607F91" w:rsidR="002A5F91" w:rsidRPr="00406E19" w:rsidRDefault="002A5F91" w:rsidP="002A5F91">
            <w:pPr>
              <w:pStyle w:val="AssignmentsLevel2"/>
            </w:pPr>
            <w:r w:rsidRPr="00406E19">
              <w:t xml:space="preserve">Ch. 17 of </w:t>
            </w:r>
            <w:r w:rsidRPr="00406E19">
              <w:rPr>
                <w:i/>
              </w:rPr>
              <w:t xml:space="preserve">Supervision and </w:t>
            </w:r>
            <w:r w:rsidR="00327E87">
              <w:rPr>
                <w:i/>
              </w:rPr>
              <w:t>I</w:t>
            </w:r>
            <w:r w:rsidRPr="00406E19">
              <w:rPr>
                <w:i/>
              </w:rPr>
              <w:t xml:space="preserve">nstructional </w:t>
            </w:r>
            <w:r w:rsidR="00327E87">
              <w:rPr>
                <w:i/>
              </w:rPr>
              <w:t>L</w:t>
            </w:r>
            <w:r w:rsidRPr="00406E19">
              <w:rPr>
                <w:i/>
              </w:rPr>
              <w:t>eadership</w:t>
            </w:r>
          </w:p>
          <w:p w14:paraId="34954444" w14:textId="77777777" w:rsidR="005D5C5A" w:rsidRPr="00406E19" w:rsidRDefault="005D5C5A" w:rsidP="005D5C5A">
            <w:pPr>
              <w:pStyle w:val="AssignmentsLevel2"/>
              <w:numPr>
                <w:ilvl w:val="0"/>
                <w:numId w:val="0"/>
              </w:numPr>
              <w:rPr>
                <w:b/>
              </w:rPr>
            </w:pPr>
          </w:p>
          <w:p w14:paraId="069EE52E" w14:textId="3CFF98CA" w:rsidR="005D5C5A" w:rsidRPr="00406E19" w:rsidRDefault="005D5C5A" w:rsidP="005D5C5A">
            <w:pPr>
              <w:pStyle w:val="AssignmentsLevel2"/>
              <w:numPr>
                <w:ilvl w:val="0"/>
                <w:numId w:val="0"/>
              </w:numPr>
              <w:rPr>
                <w:b/>
              </w:rPr>
            </w:pPr>
            <w:r w:rsidRPr="00406E19">
              <w:rPr>
                <w:b/>
              </w:rPr>
              <w:t>Collaborative Culture</w:t>
            </w:r>
          </w:p>
          <w:p w14:paraId="5224D0DD" w14:textId="77777777" w:rsidR="002A5F91" w:rsidRPr="00406E19" w:rsidRDefault="00834A1E" w:rsidP="005D5C5A">
            <w:pPr>
              <w:pStyle w:val="AssignmentsLevel2"/>
            </w:pPr>
            <w:hyperlink r:id="rId32" w:history="1">
              <w:r w:rsidR="002A5F91" w:rsidRPr="00406E19">
                <w:rPr>
                  <w:rStyle w:val="Hyperlink"/>
                </w:rPr>
                <w:t>5 Ways to Build a Culture of Collaboration with Staff, Teachers, and Parents</w:t>
              </w:r>
            </w:hyperlink>
          </w:p>
          <w:p w14:paraId="21C7B7F5" w14:textId="77777777" w:rsidR="002A5F91" w:rsidRPr="00406E19" w:rsidRDefault="00834A1E" w:rsidP="005D5C5A">
            <w:pPr>
              <w:pStyle w:val="AssignmentsLevel2"/>
            </w:pPr>
            <w:hyperlink r:id="rId33" w:history="1">
              <w:r w:rsidR="002A5F91" w:rsidRPr="00406E19">
                <w:rPr>
                  <w:rStyle w:val="Hyperlink"/>
                </w:rPr>
                <w:t>Creating a Collaborative Culture</w:t>
              </w:r>
            </w:hyperlink>
          </w:p>
          <w:p w14:paraId="56ACDABC" w14:textId="217851C4" w:rsidR="005D5C5A" w:rsidRPr="00406E19" w:rsidRDefault="00834A1E" w:rsidP="005D5C5A">
            <w:pPr>
              <w:pStyle w:val="AssignmentsLevel2"/>
            </w:pPr>
            <w:hyperlink r:id="rId34" w:history="1">
              <w:r w:rsidR="005D5C5A" w:rsidRPr="00406E19">
                <w:rPr>
                  <w:rStyle w:val="Hyperlink"/>
                </w:rPr>
                <w:t xml:space="preserve">Building a Collaborative School Culture using Appreciative Inquiry </w:t>
              </w:r>
            </w:hyperlink>
          </w:p>
          <w:p w14:paraId="1FE5A020" w14:textId="27B7A915" w:rsidR="005D5C5A" w:rsidRPr="00406E19" w:rsidRDefault="005D5C5A" w:rsidP="002A5F91">
            <w:pPr>
              <w:pStyle w:val="AssignmentsLevel1"/>
            </w:pPr>
          </w:p>
          <w:p w14:paraId="4BDE5C60" w14:textId="41113DA9" w:rsidR="005D5C5A" w:rsidRPr="00406E19" w:rsidRDefault="005D5C5A" w:rsidP="002A5F91">
            <w:pPr>
              <w:pStyle w:val="AssignmentsLevel1"/>
              <w:rPr>
                <w:b/>
              </w:rPr>
            </w:pPr>
            <w:r w:rsidRPr="00406E19">
              <w:rPr>
                <w:b/>
              </w:rPr>
              <w:t>Communication</w:t>
            </w:r>
          </w:p>
          <w:p w14:paraId="21ACEECB" w14:textId="77777777" w:rsidR="005D5C5A" w:rsidRPr="00406E19" w:rsidRDefault="00834A1E" w:rsidP="005D5C5A">
            <w:pPr>
              <w:pStyle w:val="AssignmentsLevel2"/>
            </w:pPr>
            <w:hyperlink r:id="rId35" w:history="1">
              <w:r w:rsidR="005D5C5A" w:rsidRPr="00406E19">
                <w:rPr>
                  <w:rStyle w:val="Hyperlink"/>
                </w:rPr>
                <w:t>Tell Me About … / Good Ways to Communicate with Teachers</w:t>
              </w:r>
            </w:hyperlink>
          </w:p>
          <w:p w14:paraId="0BACDD6C" w14:textId="117215AF" w:rsidR="005D5C5A" w:rsidRPr="00406E19" w:rsidRDefault="00834A1E" w:rsidP="005D5C5A">
            <w:pPr>
              <w:pStyle w:val="AssignmentsLevel2"/>
            </w:pPr>
            <w:hyperlink r:id="rId36" w:history="1">
              <w:r w:rsidR="005D5C5A" w:rsidRPr="00406E19">
                <w:rPr>
                  <w:rStyle w:val="Hyperlink"/>
                </w:rPr>
                <w:t>A Principal’s Top 10 list for Successful Communications</w:t>
              </w:r>
            </w:hyperlink>
          </w:p>
        </w:tc>
        <w:tc>
          <w:tcPr>
            <w:tcW w:w="1440" w:type="dxa"/>
            <w:tcBorders>
              <w:left w:val="single" w:sz="4" w:space="0" w:color="000000" w:themeColor="text1"/>
            </w:tcBorders>
            <w:shd w:val="clear" w:color="auto" w:fill="FFFFFF" w:themeFill="background1"/>
          </w:tcPr>
          <w:p w14:paraId="01B72C77" w14:textId="6E6559C5" w:rsidR="002A5F91" w:rsidRPr="00406E19" w:rsidRDefault="002A5F91" w:rsidP="002A5F91">
            <w:pPr>
              <w:rPr>
                <w:rFonts w:cs="Arial"/>
                <w:szCs w:val="20"/>
              </w:rPr>
            </w:pPr>
            <w:r w:rsidRPr="00406E19">
              <w:rPr>
                <w:rFonts w:cs="Arial"/>
                <w:szCs w:val="20"/>
              </w:rPr>
              <w:t>5.1, 5.2, 5.3</w:t>
            </w:r>
          </w:p>
        </w:tc>
        <w:tc>
          <w:tcPr>
            <w:tcW w:w="1440" w:type="dxa"/>
            <w:tcBorders>
              <w:left w:val="single" w:sz="4" w:space="0" w:color="000000" w:themeColor="text1"/>
            </w:tcBorders>
            <w:shd w:val="clear" w:color="auto" w:fill="FFFFFF" w:themeFill="background1"/>
          </w:tcPr>
          <w:p w14:paraId="6B31757E" w14:textId="77777777" w:rsidR="002A5F91" w:rsidRPr="00406E19" w:rsidRDefault="002A5F91" w:rsidP="002A5F91">
            <w:pPr>
              <w:rPr>
                <w:rFonts w:cs="Arial"/>
                <w:szCs w:val="20"/>
              </w:rPr>
            </w:pPr>
          </w:p>
        </w:tc>
      </w:tr>
      <w:tr w:rsidR="00557340" w:rsidRPr="00406E19"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E47F30" w14:textId="3FC4B8E7" w:rsidR="00557340" w:rsidRPr="00406E19" w:rsidRDefault="005D5C5A" w:rsidP="4948C66D">
            <w:pPr>
              <w:tabs>
                <w:tab w:val="left" w:pos="2329"/>
              </w:tabs>
              <w:rPr>
                <w:rFonts w:eastAsia="Arial" w:cs="Arial"/>
                <w:b/>
                <w:bCs/>
              </w:rPr>
            </w:pPr>
            <w:r w:rsidRPr="00406E19">
              <w:rPr>
                <w:rFonts w:eastAsia="Arial" w:cs="Arial"/>
                <w:b/>
                <w:bCs/>
              </w:rPr>
              <w:t>Presentation</w:t>
            </w:r>
          </w:p>
          <w:p w14:paraId="40944B9B" w14:textId="77777777" w:rsidR="005D5C5A" w:rsidRPr="00406E19" w:rsidRDefault="005D5C5A" w:rsidP="005D5C5A">
            <w:pPr>
              <w:tabs>
                <w:tab w:val="left" w:pos="2329"/>
              </w:tabs>
              <w:rPr>
                <w:rFonts w:cs="Arial"/>
                <w:b/>
                <w:szCs w:val="20"/>
              </w:rPr>
            </w:pPr>
          </w:p>
          <w:p w14:paraId="10A77A21" w14:textId="77777777" w:rsidR="00557340" w:rsidRPr="00406E19" w:rsidRDefault="005D5C5A" w:rsidP="005D5C5A">
            <w:pPr>
              <w:tabs>
                <w:tab w:val="left" w:pos="2329"/>
              </w:tabs>
            </w:pPr>
            <w:r w:rsidRPr="00406E19">
              <w:rPr>
                <w:rFonts w:cs="Arial"/>
                <w:b/>
                <w:szCs w:val="20"/>
              </w:rPr>
              <w:t xml:space="preserve">Review </w:t>
            </w:r>
            <w:hyperlink r:id="rId37" w:history="1">
              <w:r w:rsidRPr="00406E19">
                <w:rPr>
                  <w:rStyle w:val="Hyperlink"/>
                </w:rPr>
                <w:t>Building Effective Leadership Teams: A Practitioner’s Look</w:t>
              </w:r>
            </w:hyperlink>
            <w:r w:rsidRPr="00406E19">
              <w:t>.</w:t>
            </w:r>
          </w:p>
          <w:p w14:paraId="762CADFE" w14:textId="32DFD702" w:rsidR="00212B65" w:rsidRPr="00406E19" w:rsidRDefault="00212B65" w:rsidP="005D5C5A">
            <w:pPr>
              <w:tabs>
                <w:tab w:val="left" w:pos="2329"/>
              </w:tabs>
            </w:pPr>
            <w:r w:rsidRPr="00406E19">
              <w:rPr>
                <w:b/>
              </w:rPr>
              <w:t>Post</w:t>
            </w:r>
            <w:r w:rsidRPr="00406E19">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2B1BDCD1" w14:textId="6D861D1E" w:rsidR="00557340" w:rsidRPr="00406E19" w:rsidRDefault="005D5C5A" w:rsidP="002522B3">
            <w:pPr>
              <w:rPr>
                <w:rFonts w:cs="Arial"/>
                <w:szCs w:val="20"/>
              </w:rPr>
            </w:pPr>
            <w:r w:rsidRPr="00406E19">
              <w:rPr>
                <w:rFonts w:cs="Arial"/>
                <w:szCs w:val="20"/>
              </w:rPr>
              <w:t>5.2, 5.3</w:t>
            </w:r>
          </w:p>
        </w:tc>
        <w:tc>
          <w:tcPr>
            <w:tcW w:w="1440" w:type="dxa"/>
            <w:tcBorders>
              <w:left w:val="single" w:sz="4" w:space="0" w:color="000000" w:themeColor="text1"/>
            </w:tcBorders>
            <w:shd w:val="clear" w:color="auto" w:fill="FFFFFF" w:themeFill="background1"/>
          </w:tcPr>
          <w:p w14:paraId="66F2F4FF" w14:textId="307A067C" w:rsidR="00557340" w:rsidRPr="00406E19" w:rsidRDefault="005D5C5A" w:rsidP="002522B3">
            <w:pPr>
              <w:rPr>
                <w:rFonts w:cs="Arial"/>
                <w:szCs w:val="20"/>
              </w:rPr>
            </w:pPr>
            <w:r w:rsidRPr="00406E19">
              <w:rPr>
                <w:rFonts w:cs="Arial"/>
                <w:szCs w:val="20"/>
              </w:rPr>
              <w:t>Presentation = 1 hour</w:t>
            </w:r>
          </w:p>
        </w:tc>
      </w:tr>
      <w:tr w:rsidR="00557340" w:rsidRPr="00406E19"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Pr="00406E19" w:rsidRDefault="4948C66D" w:rsidP="4948C66D">
            <w:pPr>
              <w:tabs>
                <w:tab w:val="left" w:pos="0"/>
                <w:tab w:val="left" w:pos="3720"/>
              </w:tabs>
              <w:outlineLvl w:val="0"/>
              <w:rPr>
                <w:rFonts w:eastAsia="Arial" w:cs="Arial"/>
                <w:i/>
                <w:iCs/>
              </w:rPr>
            </w:pPr>
            <w:r w:rsidRPr="00406E19">
              <w:rPr>
                <w:rFonts w:eastAsia="Arial" w:cs="Arial"/>
                <w:b/>
                <w:bCs/>
                <w:i/>
                <w:iCs/>
                <w:sz w:val="22"/>
                <w:szCs w:val="22"/>
              </w:rPr>
              <w:t>Graded Assignments</w:t>
            </w:r>
          </w:p>
          <w:p w14:paraId="70C66793" w14:textId="77777777" w:rsidR="00557340" w:rsidRPr="00406E19" w:rsidRDefault="4948C66D" w:rsidP="4948C66D">
            <w:pPr>
              <w:tabs>
                <w:tab w:val="left" w:pos="0"/>
                <w:tab w:val="left" w:pos="3720"/>
              </w:tabs>
              <w:outlineLvl w:val="0"/>
              <w:rPr>
                <w:rFonts w:eastAsia="Arial" w:cs="Arial"/>
                <w:b/>
                <w:bCs/>
                <w:i/>
                <w:iCs/>
              </w:rPr>
            </w:pPr>
            <w:r w:rsidRPr="00406E1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406E19" w:rsidRDefault="4948C66D" w:rsidP="4948C66D">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406E19" w:rsidRDefault="4948C66D" w:rsidP="4948C66D">
            <w:pPr>
              <w:rPr>
                <w:rFonts w:eastAsia="Arial" w:cs="Arial"/>
                <w:b/>
                <w:bCs/>
                <w:i/>
                <w:iCs/>
              </w:rPr>
            </w:pPr>
            <w:r w:rsidRPr="00406E19">
              <w:rPr>
                <w:rFonts w:eastAsia="Arial" w:cs="Arial"/>
                <w:b/>
                <w:bCs/>
                <w:i/>
                <w:iCs/>
              </w:rPr>
              <w:t>AIE</w:t>
            </w:r>
          </w:p>
        </w:tc>
      </w:tr>
      <w:tr w:rsidR="005D5C5A" w:rsidRPr="00406E19" w14:paraId="49225815" w14:textId="77777777" w:rsidTr="00212B65">
        <w:tc>
          <w:tcPr>
            <w:tcW w:w="10170" w:type="dxa"/>
            <w:gridSpan w:val="2"/>
            <w:tcMar>
              <w:top w:w="115" w:type="dxa"/>
              <w:left w:w="115" w:type="dxa"/>
              <w:bottom w:w="115" w:type="dxa"/>
              <w:right w:w="115" w:type="dxa"/>
            </w:tcMar>
          </w:tcPr>
          <w:p w14:paraId="5E43C4E4" w14:textId="3A65EC61" w:rsidR="005D5C5A" w:rsidRPr="00406E19" w:rsidRDefault="005D5C5A" w:rsidP="00212B65">
            <w:pPr>
              <w:tabs>
                <w:tab w:val="left" w:pos="2329"/>
              </w:tabs>
              <w:rPr>
                <w:rFonts w:eastAsia="Arial" w:cs="Arial"/>
                <w:b/>
                <w:bCs/>
              </w:rPr>
            </w:pPr>
            <w:bookmarkStart w:id="15" w:name="_Hlk502082831"/>
            <w:r w:rsidRPr="00406E19">
              <w:rPr>
                <w:rFonts w:eastAsia="Arial" w:cs="Arial"/>
                <w:b/>
                <w:bCs/>
              </w:rPr>
              <w:t xml:space="preserve">Discussion: </w:t>
            </w:r>
            <w:r w:rsidR="00E3267F">
              <w:rPr>
                <w:rFonts w:eastAsia="Arial" w:cs="Arial"/>
                <w:b/>
                <w:bCs/>
              </w:rPr>
              <w:t xml:space="preserve">Effective </w:t>
            </w:r>
            <w:r w:rsidR="000C07F1">
              <w:rPr>
                <w:rFonts w:eastAsia="Arial" w:cs="Arial"/>
                <w:b/>
                <w:bCs/>
              </w:rPr>
              <w:t xml:space="preserve">Collaborative </w:t>
            </w:r>
            <w:r w:rsidR="00E3267F">
              <w:rPr>
                <w:rFonts w:eastAsia="Arial" w:cs="Arial"/>
                <w:b/>
                <w:bCs/>
              </w:rPr>
              <w:t>Communication</w:t>
            </w:r>
            <w:bookmarkEnd w:id="15"/>
            <w:r w:rsidRPr="00406E19">
              <w:rPr>
                <w:rFonts w:eastAsia="Arial" w:cs="Arial"/>
                <w:b/>
                <w:bCs/>
              </w:rPr>
              <w:t xml:space="preserve"> </w:t>
            </w:r>
          </w:p>
          <w:p w14:paraId="68E55058" w14:textId="77777777" w:rsidR="005D5C5A" w:rsidRPr="00406E19" w:rsidRDefault="005D5C5A" w:rsidP="00212B65">
            <w:pPr>
              <w:pStyle w:val="AssignmentsLevel1"/>
            </w:pPr>
          </w:p>
          <w:p w14:paraId="404820ED" w14:textId="6B0A987E" w:rsidR="005D5C5A" w:rsidRPr="00406E19" w:rsidRDefault="005D5C5A" w:rsidP="00212B65">
            <w:pPr>
              <w:pStyle w:val="AssignmentsLevel1"/>
            </w:pPr>
            <w:r w:rsidRPr="00406E19">
              <w:rPr>
                <w:b/>
                <w:bCs/>
              </w:rPr>
              <w:lastRenderedPageBreak/>
              <w:t xml:space="preserve">Respond </w:t>
            </w:r>
            <w:r w:rsidRPr="00406E19">
              <w:t xml:space="preserve">to the following in the </w:t>
            </w:r>
            <w:r w:rsidR="004B228E" w:rsidRPr="004B228E">
              <w:t>Effective Collaborative Communication</w:t>
            </w:r>
            <w:r w:rsidRPr="00406E19">
              <w:t xml:space="preserve"> discussion forum by Thursday:</w:t>
            </w:r>
          </w:p>
          <w:p w14:paraId="2A23FF96" w14:textId="77777777" w:rsidR="005D5C5A" w:rsidRPr="00406E19" w:rsidRDefault="005D5C5A" w:rsidP="00212B65">
            <w:pPr>
              <w:pStyle w:val="AssignmentsLevel1"/>
            </w:pPr>
          </w:p>
          <w:p w14:paraId="5829AD7A" w14:textId="5A613819" w:rsidR="005D5C5A" w:rsidRPr="00406E19" w:rsidRDefault="005D5C5A" w:rsidP="005D5C5A">
            <w:pPr>
              <w:pStyle w:val="AssignmentsLevel2"/>
            </w:pPr>
            <w:r w:rsidRPr="00406E19">
              <w:t xml:space="preserve">List your top 3 reasons why it is important to </w:t>
            </w:r>
            <w:r w:rsidR="000C07F1">
              <w:t xml:space="preserve">collaboratively </w:t>
            </w:r>
            <w:r w:rsidRPr="00406E19">
              <w:t>communicate effectively with teachers, parents, and stakeholders.</w:t>
            </w:r>
          </w:p>
          <w:p w14:paraId="4210EF04" w14:textId="7457D8C7" w:rsidR="005D5C5A" w:rsidRPr="00406E19" w:rsidRDefault="00435B16" w:rsidP="005D5C5A">
            <w:pPr>
              <w:pStyle w:val="AssignmentsLevel2"/>
            </w:pPr>
            <w:r w:rsidRPr="00406E19">
              <w:t>List</w:t>
            </w:r>
            <w:r w:rsidR="005D5C5A" w:rsidRPr="00406E19">
              <w:t xml:space="preserve"> 3 </w:t>
            </w:r>
            <w:r w:rsidR="000C07F1">
              <w:t xml:space="preserve">collaborative </w:t>
            </w:r>
            <w:r w:rsidR="005D5C5A" w:rsidRPr="00406E19">
              <w:t>communication strategies you will incorporate on a regular basis</w:t>
            </w:r>
            <w:r w:rsidR="00327E87">
              <w:t>, as well as</w:t>
            </w:r>
            <w:r w:rsidR="005D5C5A" w:rsidRPr="00406E19">
              <w:t xml:space="preserve"> why you feel they are important.</w:t>
            </w:r>
          </w:p>
          <w:p w14:paraId="1EAE37E9" w14:textId="77777777" w:rsidR="005D5C5A" w:rsidRPr="00406E19" w:rsidRDefault="005D5C5A" w:rsidP="00212B65">
            <w:pPr>
              <w:pStyle w:val="AssignmentsLevel1"/>
            </w:pPr>
          </w:p>
          <w:p w14:paraId="1CA395C0" w14:textId="69243D3B" w:rsidR="005D5C5A" w:rsidRPr="00406E19" w:rsidRDefault="005D5C5A" w:rsidP="00327E87">
            <w:pPr>
              <w:pStyle w:val="AssignmentsLevel1"/>
              <w:rPr>
                <w:b/>
                <w:bCs/>
              </w:rPr>
            </w:pPr>
            <w:r w:rsidRPr="00406E19">
              <w:rPr>
                <w:b/>
                <w:bCs/>
              </w:rPr>
              <w:t>Post</w:t>
            </w:r>
            <w:r w:rsidRPr="00406E19">
              <w:t xml:space="preserve"> constructive criticism, clarification, additional questions, or your own relevant thoughts to </w:t>
            </w:r>
            <w:r w:rsidR="00327E87">
              <w:t>3</w:t>
            </w:r>
            <w:r w:rsidR="00327E87" w:rsidRPr="00406E19">
              <w:t xml:space="preserve"> </w:t>
            </w:r>
            <w:r w:rsidRPr="00406E19">
              <w:t>of your classmates' posts by Sunday.</w:t>
            </w:r>
          </w:p>
        </w:tc>
        <w:tc>
          <w:tcPr>
            <w:tcW w:w="1440" w:type="dxa"/>
          </w:tcPr>
          <w:p w14:paraId="4AB4B1C1" w14:textId="7571EEA0" w:rsidR="005D5C5A" w:rsidRPr="00406E19" w:rsidRDefault="00435B16" w:rsidP="00212B65">
            <w:pPr>
              <w:tabs>
                <w:tab w:val="left" w:pos="2329"/>
              </w:tabs>
              <w:rPr>
                <w:rFonts w:cs="Arial"/>
                <w:szCs w:val="20"/>
              </w:rPr>
            </w:pPr>
            <w:r w:rsidRPr="00406E19">
              <w:rPr>
                <w:rFonts w:cs="Arial"/>
                <w:szCs w:val="20"/>
              </w:rPr>
              <w:lastRenderedPageBreak/>
              <w:t>5.1</w:t>
            </w:r>
          </w:p>
        </w:tc>
        <w:tc>
          <w:tcPr>
            <w:tcW w:w="1440" w:type="dxa"/>
          </w:tcPr>
          <w:p w14:paraId="11140C23" w14:textId="77777777" w:rsidR="005D5C5A" w:rsidRPr="00406E19" w:rsidRDefault="005D5C5A" w:rsidP="00212B65">
            <w:pPr>
              <w:tabs>
                <w:tab w:val="left" w:pos="2329"/>
              </w:tabs>
              <w:rPr>
                <w:rFonts w:eastAsia="Arial" w:cs="Arial"/>
              </w:rPr>
            </w:pPr>
            <w:r w:rsidRPr="00406E19">
              <w:t xml:space="preserve">Discussion: one post and </w:t>
            </w:r>
            <w:r w:rsidRPr="00406E19">
              <w:lastRenderedPageBreak/>
              <w:t xml:space="preserve">replies to three other posts = </w:t>
            </w:r>
            <w:r w:rsidRPr="00406E19">
              <w:rPr>
                <w:b/>
                <w:bCs/>
              </w:rPr>
              <w:t xml:space="preserve">1 hour </w:t>
            </w:r>
          </w:p>
        </w:tc>
      </w:tr>
      <w:tr w:rsidR="00557340" w:rsidRPr="00406E19" w14:paraId="2DAA07D0" w14:textId="77777777" w:rsidTr="4948C66D">
        <w:tc>
          <w:tcPr>
            <w:tcW w:w="10170" w:type="dxa"/>
            <w:gridSpan w:val="2"/>
            <w:tcMar>
              <w:top w:w="115" w:type="dxa"/>
              <w:left w:w="115" w:type="dxa"/>
              <w:bottom w:w="115" w:type="dxa"/>
              <w:right w:w="115" w:type="dxa"/>
            </w:tcMar>
          </w:tcPr>
          <w:p w14:paraId="2B7CED68" w14:textId="05E6CC15" w:rsidR="005C7256" w:rsidRPr="00406E19" w:rsidRDefault="005C7256" w:rsidP="005C7256">
            <w:pPr>
              <w:pStyle w:val="AssignmentsLevel1"/>
              <w:rPr>
                <w:b/>
              </w:rPr>
            </w:pPr>
            <w:r w:rsidRPr="00406E19">
              <w:rPr>
                <w:b/>
              </w:rPr>
              <w:lastRenderedPageBreak/>
              <w:t>School Team</w:t>
            </w:r>
            <w:r w:rsidR="00E3267F">
              <w:rPr>
                <w:b/>
              </w:rPr>
              <w:t>s Paper</w:t>
            </w:r>
            <w:r w:rsidRPr="00406E19">
              <w:rPr>
                <w:b/>
              </w:rPr>
              <w:t xml:space="preserve"> </w:t>
            </w:r>
          </w:p>
          <w:p w14:paraId="24C79431" w14:textId="77777777" w:rsidR="005C7256" w:rsidRPr="00406E19" w:rsidRDefault="005C7256" w:rsidP="005C7256">
            <w:pPr>
              <w:pStyle w:val="AssignmentsLevel1"/>
              <w:rPr>
                <w:b/>
              </w:rPr>
            </w:pPr>
          </w:p>
          <w:p w14:paraId="72AC65DA" w14:textId="2E4DF2DA" w:rsidR="005C7256" w:rsidRDefault="005C7256" w:rsidP="005C7256">
            <w:pPr>
              <w:pStyle w:val="AssignmentsLevel1"/>
            </w:pPr>
            <w:r w:rsidRPr="00406E19">
              <w:rPr>
                <w:b/>
              </w:rPr>
              <w:t>Write</w:t>
            </w:r>
            <w:r w:rsidRPr="00406E19">
              <w:t xml:space="preserve"> 500</w:t>
            </w:r>
            <w:r w:rsidR="00327E87">
              <w:t xml:space="preserve"> to </w:t>
            </w:r>
            <w:r w:rsidRPr="00406E19">
              <w:t>750 words addressing the following regarding school teams:</w:t>
            </w:r>
          </w:p>
          <w:p w14:paraId="0A69520B" w14:textId="77777777" w:rsidR="00327E87" w:rsidRPr="00406E19" w:rsidRDefault="00327E87" w:rsidP="005C7256">
            <w:pPr>
              <w:pStyle w:val="AssignmentsLevel1"/>
            </w:pPr>
          </w:p>
          <w:p w14:paraId="5ACC4971" w14:textId="068D6FF3" w:rsidR="005C7256" w:rsidRPr="00406E19" w:rsidRDefault="005C7256" w:rsidP="005C7256">
            <w:pPr>
              <w:pStyle w:val="AssignmentsLevel2"/>
            </w:pPr>
            <w:r w:rsidRPr="00406E19">
              <w:t xml:space="preserve">Why is it important to have a collaborative culture before school teams can be effectively formed? </w:t>
            </w:r>
          </w:p>
          <w:p w14:paraId="6A2A4798" w14:textId="036AE1CB" w:rsidR="005C7256" w:rsidRPr="00406E19" w:rsidRDefault="005C7256" w:rsidP="005C7256">
            <w:pPr>
              <w:pStyle w:val="AssignmentsLevel2"/>
            </w:pPr>
            <w:r w:rsidRPr="00406E19">
              <w:t>What is the purpose of a school team?</w:t>
            </w:r>
          </w:p>
          <w:p w14:paraId="7309805C" w14:textId="2D8C47F9" w:rsidR="005C7256" w:rsidRPr="00406E19" w:rsidRDefault="00327E87" w:rsidP="005C7256">
            <w:pPr>
              <w:pStyle w:val="AssignmentsLevel2"/>
            </w:pPr>
            <w:r>
              <w:t>W</w:t>
            </w:r>
            <w:r w:rsidR="005C7256" w:rsidRPr="00406E19">
              <w:t xml:space="preserve">hy </w:t>
            </w:r>
            <w:r>
              <w:t xml:space="preserve">is </w:t>
            </w:r>
            <w:r w:rsidR="005C7256" w:rsidRPr="00406E19">
              <w:t>it important to have goals and an agenda for school teams?</w:t>
            </w:r>
          </w:p>
          <w:p w14:paraId="4E8E4A13" w14:textId="5706BBF2" w:rsidR="005C7256" w:rsidRPr="00406E19" w:rsidRDefault="00327E87" w:rsidP="005C7256">
            <w:pPr>
              <w:pStyle w:val="AssignmentsLevel2"/>
            </w:pPr>
            <w:r>
              <w:t>H</w:t>
            </w:r>
            <w:r w:rsidR="005C7256" w:rsidRPr="00406E19">
              <w:t xml:space="preserve">ow </w:t>
            </w:r>
            <w:r>
              <w:t xml:space="preserve">should </w:t>
            </w:r>
            <w:r w:rsidR="005C7256" w:rsidRPr="00406E19">
              <w:t>school teams approach developing a strategy to improve student achievement? (Hint</w:t>
            </w:r>
            <w:r>
              <w:t>:</w:t>
            </w:r>
            <w:r w:rsidR="005C7256" w:rsidRPr="00406E19">
              <w:t xml:space="preserve"> </w:t>
            </w:r>
            <w:r>
              <w:t>H</w:t>
            </w:r>
            <w:r w:rsidR="005C7256" w:rsidRPr="00406E19">
              <w:t>ow will you know where to begin?)</w:t>
            </w:r>
          </w:p>
          <w:p w14:paraId="43BC9019" w14:textId="18EECB0B" w:rsidR="005C7256" w:rsidRPr="00406E19" w:rsidRDefault="00327E87" w:rsidP="005C7256">
            <w:pPr>
              <w:pStyle w:val="AssignmentsLevel2"/>
            </w:pPr>
            <w:r>
              <w:t>H</w:t>
            </w:r>
            <w:r w:rsidR="005C7256" w:rsidRPr="00406E19">
              <w:t>ow</w:t>
            </w:r>
            <w:r>
              <w:t xml:space="preserve"> should</w:t>
            </w:r>
            <w:r w:rsidR="005C7256" w:rsidRPr="00406E19">
              <w:t xml:space="preserve"> one evaluate the efforts of a school team in fostering student achievement?</w:t>
            </w:r>
          </w:p>
          <w:p w14:paraId="33F0D6B7" w14:textId="007F6425" w:rsidR="005C7256" w:rsidRPr="00406E19" w:rsidRDefault="005C7256" w:rsidP="005C7256">
            <w:pPr>
              <w:pStyle w:val="AssignmentsLevel2"/>
            </w:pPr>
            <w:r w:rsidRPr="00406E19">
              <w:t>Summarize your approach to leadership in school teams</w:t>
            </w:r>
            <w:r w:rsidR="00327E87">
              <w:t>.</w:t>
            </w:r>
          </w:p>
          <w:p w14:paraId="128D5AC4" w14:textId="57354754" w:rsidR="00557340" w:rsidRPr="00406E19" w:rsidRDefault="00327E87" w:rsidP="005C7256">
            <w:pPr>
              <w:pStyle w:val="AssignmentsLevel2"/>
            </w:pPr>
            <w:r>
              <w:t>H</w:t>
            </w:r>
            <w:r w:rsidR="005C7256" w:rsidRPr="00406E19">
              <w:t xml:space="preserve">ow </w:t>
            </w:r>
            <w:r>
              <w:t xml:space="preserve">should </w:t>
            </w:r>
            <w:r w:rsidR="005C7256" w:rsidRPr="00406E19">
              <w:t xml:space="preserve">the stakeholders (parents, district administrators, board members, </w:t>
            </w:r>
            <w:r>
              <w:t xml:space="preserve">and </w:t>
            </w:r>
            <w:r w:rsidR="005C7256" w:rsidRPr="00406E19">
              <w:t>community) of the school</w:t>
            </w:r>
            <w:r>
              <w:t xml:space="preserve"> or </w:t>
            </w:r>
            <w:r w:rsidR="005C7256" w:rsidRPr="00406E19">
              <w:t>district be incorporated with the school team?</w:t>
            </w:r>
          </w:p>
          <w:p w14:paraId="0D3C7EB8" w14:textId="77777777" w:rsidR="005C7256" w:rsidRPr="00406E19" w:rsidRDefault="005C7256" w:rsidP="005C7256">
            <w:pPr>
              <w:pStyle w:val="AssignmentsLevel2"/>
              <w:numPr>
                <w:ilvl w:val="0"/>
                <w:numId w:val="0"/>
              </w:numPr>
              <w:ind w:left="360" w:hanging="360"/>
            </w:pPr>
          </w:p>
          <w:p w14:paraId="266C7BCC" w14:textId="33A24636" w:rsidR="005C7256" w:rsidRPr="00406E19" w:rsidRDefault="00E03CED" w:rsidP="005C7256">
            <w:pPr>
              <w:pStyle w:val="AssignmentsLevel2"/>
              <w:numPr>
                <w:ilvl w:val="0"/>
                <w:numId w:val="0"/>
              </w:numPr>
              <w:ind w:left="360" w:hanging="360"/>
              <w:rPr>
                <w:b/>
              </w:rPr>
            </w:pPr>
            <w:r w:rsidRPr="00406E19">
              <w:rPr>
                <w:b/>
                <w:bCs/>
              </w:rPr>
              <w:t>Submit</w:t>
            </w:r>
            <w:r w:rsidRPr="00406E19">
              <w:rPr>
                <w:bCs/>
              </w:rPr>
              <w:t xml:space="preserve"> your </w:t>
            </w:r>
            <w:r>
              <w:rPr>
                <w:bCs/>
              </w:rPr>
              <w:t>paper</w:t>
            </w:r>
            <w:r w:rsidRPr="00406E19">
              <w:rPr>
                <w:b/>
                <w:bCs/>
              </w:rPr>
              <w:t xml:space="preserve"> </w:t>
            </w:r>
            <w:r w:rsidRPr="00406E19">
              <w:t>by Sunday.</w:t>
            </w:r>
          </w:p>
        </w:tc>
        <w:tc>
          <w:tcPr>
            <w:tcW w:w="1440" w:type="dxa"/>
          </w:tcPr>
          <w:p w14:paraId="2AD60020" w14:textId="1B6BD9C8" w:rsidR="00557340" w:rsidRPr="00406E19" w:rsidRDefault="005C7256" w:rsidP="002522B3">
            <w:pPr>
              <w:tabs>
                <w:tab w:val="left" w:pos="2329"/>
              </w:tabs>
              <w:rPr>
                <w:rFonts w:cs="Arial"/>
                <w:szCs w:val="20"/>
              </w:rPr>
            </w:pPr>
            <w:r w:rsidRPr="00406E19">
              <w:rPr>
                <w:rFonts w:cs="Arial"/>
                <w:szCs w:val="20"/>
              </w:rPr>
              <w:t>4.3, 5.2, 5.3</w:t>
            </w:r>
          </w:p>
        </w:tc>
        <w:tc>
          <w:tcPr>
            <w:tcW w:w="1440" w:type="dxa"/>
          </w:tcPr>
          <w:p w14:paraId="6ECF9C3F" w14:textId="35E89AFA" w:rsidR="00557340" w:rsidRPr="00406E19" w:rsidRDefault="0085597B" w:rsidP="4948C66D">
            <w:pPr>
              <w:tabs>
                <w:tab w:val="left" w:pos="2329"/>
              </w:tabs>
              <w:rPr>
                <w:rFonts w:eastAsia="Arial" w:cs="Arial"/>
              </w:rPr>
            </w:pPr>
            <w:r>
              <w:rPr>
                <w:rFonts w:eastAsia="Arial" w:cs="Arial"/>
              </w:rPr>
              <w:t>Library research = 2 hours</w:t>
            </w:r>
          </w:p>
        </w:tc>
      </w:tr>
      <w:tr w:rsidR="00557340" w:rsidRPr="00406E19" w14:paraId="0E0506AF" w14:textId="77777777" w:rsidTr="4948C66D">
        <w:tc>
          <w:tcPr>
            <w:tcW w:w="10170" w:type="dxa"/>
            <w:gridSpan w:val="2"/>
            <w:tcMar>
              <w:top w:w="115" w:type="dxa"/>
              <w:left w:w="115" w:type="dxa"/>
              <w:bottom w:w="115" w:type="dxa"/>
              <w:right w:w="115" w:type="dxa"/>
            </w:tcMar>
          </w:tcPr>
          <w:p w14:paraId="6EFA71D4" w14:textId="3449BAE8" w:rsidR="00557340" w:rsidRPr="00406E19" w:rsidRDefault="005C7256" w:rsidP="4948C66D">
            <w:pPr>
              <w:tabs>
                <w:tab w:val="left" w:pos="2329"/>
              </w:tabs>
              <w:rPr>
                <w:rFonts w:eastAsia="Arial" w:cs="Arial"/>
                <w:b/>
                <w:bCs/>
              </w:rPr>
            </w:pPr>
            <w:r w:rsidRPr="00406E19">
              <w:rPr>
                <w:rFonts w:eastAsia="Arial" w:cs="Arial"/>
                <w:b/>
                <w:bCs/>
              </w:rPr>
              <w:t>Field Experience</w:t>
            </w:r>
            <w:r w:rsidR="00E3267F">
              <w:rPr>
                <w:rFonts w:eastAsia="Arial" w:cs="Arial"/>
                <w:b/>
                <w:bCs/>
              </w:rPr>
              <w:t>: School Teams</w:t>
            </w:r>
          </w:p>
          <w:p w14:paraId="27FF2DA4" w14:textId="77777777" w:rsidR="00CF1446" w:rsidRDefault="00CF1446" w:rsidP="002522B3">
            <w:pPr>
              <w:pStyle w:val="AssignmentsLevel1"/>
            </w:pPr>
          </w:p>
          <w:p w14:paraId="18EDC5DC" w14:textId="0390A8B5" w:rsidR="00557340" w:rsidRDefault="00CF1446" w:rsidP="002522B3">
            <w:pPr>
              <w:pStyle w:val="AssignmentsLevel1"/>
            </w:pPr>
            <w:r w:rsidRPr="00CF1446">
              <w:rPr>
                <w:b/>
              </w:rPr>
              <w:t>Resource</w:t>
            </w:r>
            <w:r w:rsidRPr="00F66EF4">
              <w:rPr>
                <w:b/>
              </w:rPr>
              <w:t>:</w:t>
            </w:r>
            <w:r>
              <w:t xml:space="preserve"> </w:t>
            </w:r>
            <w:r w:rsidRPr="00406E19">
              <w:t xml:space="preserve">School Team </w:t>
            </w:r>
            <w:r w:rsidR="00B272F8">
              <w:t>Worksheet</w:t>
            </w:r>
          </w:p>
          <w:p w14:paraId="7EFC1F12" w14:textId="5FA4C978" w:rsidR="005C7256" w:rsidRPr="00406E19" w:rsidRDefault="005C7256" w:rsidP="005C7256">
            <w:pPr>
              <w:pStyle w:val="AssignmentsLevel1"/>
            </w:pPr>
            <w:bookmarkStart w:id="16" w:name="_Hlk503200575"/>
            <w:r w:rsidRPr="00E03CED">
              <w:rPr>
                <w:b/>
              </w:rPr>
              <w:t>Explore</w:t>
            </w:r>
            <w:r w:rsidRPr="00406E19">
              <w:t xml:space="preserve"> the status, purpose, and function of school teams in your school</w:t>
            </w:r>
            <w:r w:rsidR="00327E87">
              <w:t xml:space="preserve"> or </w:t>
            </w:r>
            <w:r w:rsidRPr="00406E19">
              <w:t>district</w:t>
            </w:r>
            <w:r w:rsidR="00E03CED">
              <w:t>.</w:t>
            </w:r>
            <w:r w:rsidRPr="00406E19">
              <w:t xml:space="preserve"> </w:t>
            </w:r>
          </w:p>
          <w:p w14:paraId="2940DEF7" w14:textId="503803BC" w:rsidR="005C7256" w:rsidRPr="00406E19" w:rsidRDefault="005C7256" w:rsidP="005C7256">
            <w:pPr>
              <w:pStyle w:val="AssignmentsLevel1"/>
            </w:pPr>
            <w:r w:rsidRPr="00E03CED">
              <w:rPr>
                <w:b/>
              </w:rPr>
              <w:t>A</w:t>
            </w:r>
            <w:r w:rsidR="00E03CED" w:rsidRPr="00E03CED">
              <w:rPr>
                <w:b/>
              </w:rPr>
              <w:t>ttend</w:t>
            </w:r>
            <w:r w:rsidR="00E03CED">
              <w:t xml:space="preserve"> a team m</w:t>
            </w:r>
            <w:r w:rsidRPr="00406E19">
              <w:t xml:space="preserve">eeting or </w:t>
            </w:r>
            <w:r w:rsidR="00E03CED">
              <w:t>a m</w:t>
            </w:r>
            <w:r w:rsidRPr="00406E19">
              <w:t>eeting invol</w:t>
            </w:r>
            <w:r w:rsidR="00E03CED">
              <w:t>ving curriculum and instruction.</w:t>
            </w:r>
          </w:p>
          <w:p w14:paraId="462188C4" w14:textId="7418A469" w:rsidR="00557340" w:rsidRDefault="00CB4A53" w:rsidP="005C7256">
            <w:pPr>
              <w:pStyle w:val="AssignmentsLevel1"/>
            </w:pPr>
            <w:r>
              <w:rPr>
                <w:b/>
              </w:rPr>
              <w:t>Download</w:t>
            </w:r>
            <w:r w:rsidRPr="00F66EF4">
              <w:t xml:space="preserve"> and c</w:t>
            </w:r>
            <w:r w:rsidR="005C7256" w:rsidRPr="00F66EF4">
              <w:t>omplete</w:t>
            </w:r>
            <w:r w:rsidR="005C7256" w:rsidRPr="00406E19">
              <w:t xml:space="preserve"> the School Team </w:t>
            </w:r>
            <w:r w:rsidR="00B272F8">
              <w:t xml:space="preserve">Worksheet </w:t>
            </w:r>
            <w:r w:rsidR="0046356D">
              <w:t>u</w:t>
            </w:r>
            <w:r w:rsidR="00E03CED">
              <w:t>sing the information you gathered from your exploration and meeting attendance.</w:t>
            </w:r>
          </w:p>
          <w:bookmarkEnd w:id="16"/>
          <w:p w14:paraId="74CC3580" w14:textId="190C620C" w:rsidR="00E03CED" w:rsidRPr="00406E19" w:rsidRDefault="00E03CED" w:rsidP="005C7256">
            <w:pPr>
              <w:pStyle w:val="AssignmentsLevel1"/>
            </w:pPr>
            <w:r w:rsidRPr="00406E19">
              <w:rPr>
                <w:b/>
                <w:bCs/>
              </w:rPr>
              <w:t>Submit</w:t>
            </w:r>
            <w:r w:rsidRPr="00406E19">
              <w:rPr>
                <w:bCs/>
              </w:rPr>
              <w:t xml:space="preserve"> your </w:t>
            </w:r>
            <w:r w:rsidR="00B272F8">
              <w:rPr>
                <w:bCs/>
              </w:rPr>
              <w:t>completed School Team Worksheet</w:t>
            </w:r>
            <w:r w:rsidR="00B272F8" w:rsidRPr="00406E19">
              <w:rPr>
                <w:b/>
                <w:bCs/>
              </w:rPr>
              <w:t xml:space="preserve"> </w:t>
            </w:r>
            <w:r w:rsidRPr="00406E19">
              <w:t>by Sunday.</w:t>
            </w:r>
          </w:p>
        </w:tc>
        <w:tc>
          <w:tcPr>
            <w:tcW w:w="1440" w:type="dxa"/>
          </w:tcPr>
          <w:p w14:paraId="592D72A0" w14:textId="14767D64" w:rsidR="00557340" w:rsidRPr="00406E19" w:rsidRDefault="005C7256" w:rsidP="002522B3">
            <w:pPr>
              <w:tabs>
                <w:tab w:val="left" w:pos="2329"/>
              </w:tabs>
              <w:rPr>
                <w:rFonts w:cs="Arial"/>
                <w:szCs w:val="20"/>
              </w:rPr>
            </w:pPr>
            <w:r w:rsidRPr="00406E19">
              <w:rPr>
                <w:rFonts w:cs="Arial"/>
                <w:szCs w:val="20"/>
              </w:rPr>
              <w:t>4.1, 4.2, 5.2, 5.3</w:t>
            </w:r>
          </w:p>
        </w:tc>
        <w:tc>
          <w:tcPr>
            <w:tcW w:w="1440" w:type="dxa"/>
          </w:tcPr>
          <w:p w14:paraId="3F93392B" w14:textId="77777777" w:rsidR="00557340" w:rsidRPr="00406E19" w:rsidRDefault="00557340" w:rsidP="002522B3">
            <w:pPr>
              <w:tabs>
                <w:tab w:val="left" w:pos="2329"/>
              </w:tabs>
              <w:rPr>
                <w:rFonts w:cs="Arial"/>
                <w:szCs w:val="20"/>
              </w:rPr>
            </w:pPr>
          </w:p>
        </w:tc>
      </w:tr>
      <w:tr w:rsidR="00557340" w:rsidRPr="00406E19"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406E19" w:rsidRDefault="4948C66D" w:rsidP="4948C66D">
            <w:pPr>
              <w:tabs>
                <w:tab w:val="left" w:pos="2329"/>
              </w:tabs>
              <w:rPr>
                <w:rFonts w:eastAsia="Arial" w:cs="Arial"/>
                <w:b/>
                <w:bCs/>
              </w:rPr>
            </w:pPr>
            <w:r w:rsidRPr="00406E1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406E19"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406E19"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572FCEBF" w:rsidR="00557340" w:rsidRPr="00406E19" w:rsidRDefault="0085597B" w:rsidP="002522B3">
            <w:pPr>
              <w:tabs>
                <w:tab w:val="left" w:pos="2329"/>
              </w:tabs>
              <w:rPr>
                <w:rFonts w:cs="Arial"/>
                <w:b/>
                <w:szCs w:val="20"/>
              </w:rPr>
            </w:pPr>
            <w:r>
              <w:rPr>
                <w:rFonts w:cs="Arial"/>
                <w:b/>
                <w:szCs w:val="20"/>
              </w:rPr>
              <w:t>4</w:t>
            </w:r>
            <w:r w:rsidR="00051692">
              <w:rPr>
                <w:rFonts w:cs="Arial"/>
                <w:b/>
                <w:szCs w:val="20"/>
              </w:rPr>
              <w:t xml:space="preserve"> hours</w:t>
            </w:r>
          </w:p>
        </w:tc>
      </w:tr>
    </w:tbl>
    <w:p w14:paraId="11B20408" w14:textId="77777777" w:rsidR="005344A9" w:rsidRPr="00406E19" w:rsidRDefault="005344A9">
      <w:pPr>
        <w:rPr>
          <w:rFonts w:cs="Arial"/>
          <w:szCs w:val="20"/>
        </w:rPr>
      </w:pPr>
      <w:r w:rsidRPr="00406E19">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1794F" w:rsidRPr="00406E19" w14:paraId="04D3633E" w14:textId="77777777" w:rsidTr="00254FD2">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0AC6B9D2" w14:textId="0B1A163E" w:rsidR="00D1794F" w:rsidRPr="00406E19" w:rsidRDefault="00D1794F" w:rsidP="00327E87">
            <w:pPr>
              <w:pStyle w:val="WeeklyTopicHeading1"/>
              <w:rPr>
                <w:color w:val="FFFFFF"/>
                <w:sz w:val="28"/>
                <w:szCs w:val="28"/>
              </w:rPr>
            </w:pPr>
            <w:bookmarkStart w:id="17" w:name="weeksix"/>
            <w:bookmarkStart w:id="18" w:name="_Toc358980899"/>
            <w:bookmarkEnd w:id="17"/>
            <w:r w:rsidRPr="00406E19">
              <w:lastRenderedPageBreak/>
              <w:t>Week Six: Instructional Improvement, Data</w:t>
            </w:r>
            <w:r w:rsidR="00327E87">
              <w:t>-</w:t>
            </w:r>
            <w:r w:rsidRPr="00406E19">
              <w:t>Driven Instruction, and Program Evaluation</w:t>
            </w:r>
            <w:bookmarkEnd w:id="18"/>
          </w:p>
        </w:tc>
      </w:tr>
      <w:tr w:rsidR="00BA4B7B" w:rsidRPr="00406E19"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406E19" w:rsidRDefault="4948C66D" w:rsidP="4948C66D">
            <w:pPr>
              <w:tabs>
                <w:tab w:val="left" w:pos="0"/>
                <w:tab w:val="left" w:pos="3720"/>
              </w:tabs>
              <w:outlineLvl w:val="0"/>
              <w:rPr>
                <w:rFonts w:eastAsia="Arial" w:cs="Arial"/>
                <w:b/>
                <w:bCs/>
                <w:i/>
                <w:iCs/>
              </w:rPr>
            </w:pPr>
            <w:r w:rsidRPr="00406E1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406E19" w:rsidRDefault="4948C66D" w:rsidP="4948C66D">
            <w:pPr>
              <w:tabs>
                <w:tab w:val="left" w:pos="0"/>
                <w:tab w:val="left" w:pos="3720"/>
              </w:tabs>
              <w:outlineLvl w:val="0"/>
              <w:rPr>
                <w:rFonts w:eastAsia="Arial" w:cs="Arial"/>
                <w:b/>
                <w:bCs/>
              </w:rPr>
            </w:pPr>
            <w:r w:rsidRPr="00406E19">
              <w:rPr>
                <w:rFonts w:eastAsia="Arial" w:cs="Arial"/>
                <w:b/>
                <w:bCs/>
                <w:i/>
                <w:iCs/>
              </w:rPr>
              <w:t>Alignment</w:t>
            </w:r>
          </w:p>
        </w:tc>
      </w:tr>
      <w:tr w:rsidR="00BA4B7B" w:rsidRPr="00406E19"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433686D2" w:rsidR="00BA4B7B" w:rsidRPr="00406E19" w:rsidRDefault="00EF2BEC" w:rsidP="00EF2BEC">
            <w:pPr>
              <w:pStyle w:val="ListParagraph"/>
              <w:numPr>
                <w:ilvl w:val="1"/>
                <w:numId w:val="12"/>
              </w:numPr>
              <w:rPr>
                <w:rFonts w:cs="Arial"/>
                <w:szCs w:val="20"/>
              </w:rPr>
            </w:pPr>
            <w:r w:rsidRPr="00406E19">
              <w:rPr>
                <w:rFonts w:cs="Arial"/>
                <w:szCs w:val="20"/>
              </w:rPr>
              <w:t xml:space="preserve">Apply multiple assessments to identify </w:t>
            </w:r>
            <w:r w:rsidR="00327E87">
              <w:rPr>
                <w:rFonts w:cs="Arial"/>
                <w:szCs w:val="20"/>
              </w:rPr>
              <w:t xml:space="preserve">the </w:t>
            </w:r>
            <w:r w:rsidRPr="00406E19">
              <w:rPr>
                <w:rFonts w:cs="Arial"/>
                <w:szCs w:val="20"/>
              </w:rPr>
              <w:t>instructional needs of a school or district.</w:t>
            </w:r>
          </w:p>
        </w:tc>
        <w:tc>
          <w:tcPr>
            <w:tcW w:w="2880" w:type="dxa"/>
            <w:gridSpan w:val="2"/>
            <w:tcBorders>
              <w:left w:val="nil"/>
              <w:bottom w:val="nil"/>
            </w:tcBorders>
          </w:tcPr>
          <w:p w14:paraId="6E85FA50" w14:textId="10898C4F" w:rsidR="00BA4B7B" w:rsidRPr="00406E19" w:rsidRDefault="00222DD3" w:rsidP="00FD5474">
            <w:pPr>
              <w:tabs>
                <w:tab w:val="left" w:pos="0"/>
                <w:tab w:val="left" w:pos="3720"/>
              </w:tabs>
              <w:outlineLvl w:val="0"/>
              <w:rPr>
                <w:rFonts w:cs="Arial"/>
                <w:szCs w:val="20"/>
              </w:rPr>
            </w:pPr>
            <w:r>
              <w:rPr>
                <w:rFonts w:cs="Arial"/>
                <w:szCs w:val="20"/>
              </w:rPr>
              <w:t>CLO6</w:t>
            </w:r>
          </w:p>
        </w:tc>
      </w:tr>
      <w:tr w:rsidR="00BA4B7B" w:rsidRPr="00406E19"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6F7D8B95" w:rsidR="00BA4B7B" w:rsidRPr="00406E19" w:rsidRDefault="00D1794F" w:rsidP="00D1794F">
            <w:pPr>
              <w:pStyle w:val="ObjectiveBullet"/>
              <w:numPr>
                <w:ilvl w:val="1"/>
                <w:numId w:val="12"/>
              </w:numPr>
            </w:pPr>
            <w:r w:rsidRPr="00406E19">
              <w:t>Explain why it is important to use data to drive instruction.</w:t>
            </w:r>
          </w:p>
        </w:tc>
        <w:tc>
          <w:tcPr>
            <w:tcW w:w="2880" w:type="dxa"/>
            <w:gridSpan w:val="2"/>
            <w:tcBorders>
              <w:top w:val="nil"/>
              <w:left w:val="nil"/>
              <w:bottom w:val="nil"/>
            </w:tcBorders>
          </w:tcPr>
          <w:p w14:paraId="5EAAC697" w14:textId="2C9F5BA3" w:rsidR="00BA4B7B" w:rsidRPr="00406E19" w:rsidRDefault="00222DD3" w:rsidP="00FD5474">
            <w:pPr>
              <w:tabs>
                <w:tab w:val="left" w:pos="0"/>
                <w:tab w:val="left" w:pos="3720"/>
              </w:tabs>
              <w:outlineLvl w:val="0"/>
              <w:rPr>
                <w:rFonts w:cs="Arial"/>
                <w:szCs w:val="20"/>
              </w:rPr>
            </w:pPr>
            <w:r>
              <w:rPr>
                <w:rFonts w:cs="Arial"/>
                <w:szCs w:val="20"/>
              </w:rPr>
              <w:t>CLO6</w:t>
            </w:r>
          </w:p>
        </w:tc>
      </w:tr>
      <w:tr w:rsidR="00EF2BEC" w:rsidRPr="00406E19" w14:paraId="0B10695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AEC9EE6" w14:textId="040E0E8D" w:rsidR="00EF2BEC" w:rsidRPr="00406E19" w:rsidRDefault="00D1794F" w:rsidP="00D1794F">
            <w:pPr>
              <w:pStyle w:val="ListParagraph"/>
              <w:numPr>
                <w:ilvl w:val="1"/>
                <w:numId w:val="12"/>
              </w:numPr>
              <w:rPr>
                <w:rFonts w:cs="Arial"/>
                <w:szCs w:val="20"/>
              </w:rPr>
            </w:pPr>
            <w:r w:rsidRPr="00406E19">
              <w:rPr>
                <w:rFonts w:cs="Arial"/>
                <w:szCs w:val="20"/>
              </w:rPr>
              <w:t>Summarize the stages of program implementation.</w:t>
            </w:r>
          </w:p>
        </w:tc>
        <w:tc>
          <w:tcPr>
            <w:tcW w:w="2880" w:type="dxa"/>
            <w:gridSpan w:val="2"/>
            <w:tcBorders>
              <w:top w:val="nil"/>
              <w:left w:val="nil"/>
              <w:bottom w:val="nil"/>
            </w:tcBorders>
          </w:tcPr>
          <w:p w14:paraId="1298CD80" w14:textId="3F1156A9" w:rsidR="00EF2BEC" w:rsidRPr="00406E19" w:rsidRDefault="00222DD3" w:rsidP="00FD5474">
            <w:pPr>
              <w:tabs>
                <w:tab w:val="left" w:pos="0"/>
                <w:tab w:val="left" w:pos="3720"/>
              </w:tabs>
              <w:outlineLvl w:val="0"/>
              <w:rPr>
                <w:rFonts w:cs="Arial"/>
                <w:szCs w:val="20"/>
              </w:rPr>
            </w:pPr>
            <w:r>
              <w:rPr>
                <w:rFonts w:cs="Arial"/>
                <w:szCs w:val="20"/>
              </w:rPr>
              <w:t>CLO6</w:t>
            </w:r>
          </w:p>
        </w:tc>
      </w:tr>
      <w:tr w:rsidR="00EF2BEC" w:rsidRPr="00406E19" w14:paraId="550CEC52"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A0A5F64" w14:textId="06C37AC1" w:rsidR="00EF2BEC" w:rsidRPr="00406E19" w:rsidRDefault="00E83911" w:rsidP="00D1794F">
            <w:pPr>
              <w:pStyle w:val="ListParagraph"/>
              <w:numPr>
                <w:ilvl w:val="1"/>
                <w:numId w:val="12"/>
              </w:numPr>
              <w:rPr>
                <w:rFonts w:cs="Arial"/>
                <w:szCs w:val="20"/>
              </w:rPr>
            </w:pPr>
            <w:r>
              <w:rPr>
                <w:rFonts w:cs="Arial"/>
                <w:szCs w:val="20"/>
              </w:rPr>
              <w:t>Describe</w:t>
            </w:r>
            <w:r w:rsidR="00D1794F" w:rsidRPr="00406E19">
              <w:rPr>
                <w:rFonts w:cs="Arial"/>
                <w:szCs w:val="20"/>
              </w:rPr>
              <w:t xml:space="preserve"> factors that affect effective program implementation.</w:t>
            </w:r>
          </w:p>
        </w:tc>
        <w:tc>
          <w:tcPr>
            <w:tcW w:w="2880" w:type="dxa"/>
            <w:gridSpan w:val="2"/>
            <w:tcBorders>
              <w:top w:val="nil"/>
              <w:left w:val="nil"/>
              <w:bottom w:val="nil"/>
            </w:tcBorders>
          </w:tcPr>
          <w:p w14:paraId="5AFA72A4" w14:textId="18BCE5C2" w:rsidR="00EF2BEC" w:rsidRPr="00406E19" w:rsidRDefault="00222DD3" w:rsidP="00FD5474">
            <w:pPr>
              <w:tabs>
                <w:tab w:val="left" w:pos="0"/>
                <w:tab w:val="left" w:pos="3720"/>
              </w:tabs>
              <w:outlineLvl w:val="0"/>
              <w:rPr>
                <w:rFonts w:cs="Arial"/>
                <w:szCs w:val="20"/>
              </w:rPr>
            </w:pPr>
            <w:r>
              <w:rPr>
                <w:rFonts w:cs="Arial"/>
                <w:szCs w:val="20"/>
              </w:rPr>
              <w:t>CLO6</w:t>
            </w:r>
          </w:p>
        </w:tc>
      </w:tr>
      <w:tr w:rsidR="00EF2BEC" w:rsidRPr="00406E19" w14:paraId="7F2E7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A68EF90" w14:textId="7F307F4A" w:rsidR="00EF2BEC" w:rsidRPr="00406E19" w:rsidRDefault="00D1794F" w:rsidP="00D1794F">
            <w:pPr>
              <w:pStyle w:val="ListParagraph"/>
              <w:numPr>
                <w:ilvl w:val="1"/>
                <w:numId w:val="12"/>
              </w:numPr>
              <w:rPr>
                <w:rFonts w:cs="Arial"/>
                <w:szCs w:val="20"/>
              </w:rPr>
            </w:pPr>
            <w:r w:rsidRPr="00406E19">
              <w:rPr>
                <w:rFonts w:cs="Arial"/>
                <w:szCs w:val="20"/>
              </w:rPr>
              <w:t>Analyze the difference between formative and summative program evaluation.</w:t>
            </w:r>
          </w:p>
        </w:tc>
        <w:tc>
          <w:tcPr>
            <w:tcW w:w="2880" w:type="dxa"/>
            <w:gridSpan w:val="2"/>
            <w:tcBorders>
              <w:top w:val="nil"/>
              <w:left w:val="nil"/>
              <w:bottom w:val="nil"/>
            </w:tcBorders>
          </w:tcPr>
          <w:p w14:paraId="26BB6C17" w14:textId="4CEB45EA" w:rsidR="00EF2BEC" w:rsidRPr="00406E19" w:rsidRDefault="00222DD3" w:rsidP="00FD5474">
            <w:pPr>
              <w:tabs>
                <w:tab w:val="left" w:pos="0"/>
                <w:tab w:val="left" w:pos="3720"/>
              </w:tabs>
              <w:outlineLvl w:val="0"/>
              <w:rPr>
                <w:rFonts w:cs="Arial"/>
                <w:szCs w:val="20"/>
              </w:rPr>
            </w:pPr>
            <w:r>
              <w:rPr>
                <w:rFonts w:cs="Arial"/>
                <w:szCs w:val="20"/>
              </w:rPr>
              <w:t>CLO6</w:t>
            </w:r>
          </w:p>
        </w:tc>
      </w:tr>
      <w:tr w:rsidR="00557340" w:rsidRPr="00406E19"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Pr="00406E19" w:rsidRDefault="4948C66D" w:rsidP="4948C66D">
            <w:pPr>
              <w:tabs>
                <w:tab w:val="left" w:pos="0"/>
                <w:tab w:val="left" w:pos="3720"/>
              </w:tabs>
              <w:outlineLvl w:val="0"/>
              <w:rPr>
                <w:rFonts w:eastAsia="Arial" w:cs="Arial"/>
                <w:i/>
                <w:iCs/>
              </w:rPr>
            </w:pPr>
            <w:r w:rsidRPr="00406E19">
              <w:rPr>
                <w:rFonts w:eastAsia="Arial" w:cs="Arial"/>
                <w:b/>
                <w:bCs/>
                <w:i/>
                <w:iCs/>
                <w:sz w:val="22"/>
                <w:szCs w:val="22"/>
              </w:rPr>
              <w:t>Resources, Activities, and Preparation</w:t>
            </w:r>
          </w:p>
          <w:p w14:paraId="38A259BC" w14:textId="77777777" w:rsidR="00557340" w:rsidRPr="00406E19" w:rsidRDefault="4948C66D" w:rsidP="4948C66D">
            <w:pPr>
              <w:tabs>
                <w:tab w:val="left" w:pos="0"/>
                <w:tab w:val="left" w:pos="3720"/>
              </w:tabs>
              <w:outlineLvl w:val="0"/>
              <w:rPr>
                <w:rFonts w:eastAsia="Arial" w:cs="Arial"/>
                <w:b/>
                <w:bCs/>
                <w:i/>
                <w:iCs/>
              </w:rPr>
            </w:pPr>
            <w:r w:rsidRPr="00406E1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406E19" w:rsidRDefault="4948C66D" w:rsidP="4948C66D">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406E19" w:rsidRDefault="4948C66D" w:rsidP="4948C66D">
            <w:pPr>
              <w:tabs>
                <w:tab w:val="left" w:pos="0"/>
                <w:tab w:val="left" w:pos="3720"/>
              </w:tabs>
              <w:outlineLvl w:val="0"/>
              <w:rPr>
                <w:rFonts w:eastAsia="Arial" w:cs="Arial"/>
                <w:b/>
                <w:bCs/>
                <w:i/>
                <w:iCs/>
              </w:rPr>
            </w:pPr>
            <w:r w:rsidRPr="00406E19">
              <w:rPr>
                <w:rFonts w:eastAsia="Arial" w:cs="Arial"/>
                <w:b/>
                <w:bCs/>
                <w:i/>
                <w:iCs/>
              </w:rPr>
              <w:t>AIE</w:t>
            </w:r>
          </w:p>
        </w:tc>
      </w:tr>
      <w:tr w:rsidR="00D26914" w:rsidRPr="00406E19"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8CBA138" w14:textId="77777777" w:rsidR="00D26914" w:rsidRPr="00406E19" w:rsidRDefault="00D26914" w:rsidP="00D26914">
            <w:pPr>
              <w:tabs>
                <w:tab w:val="left" w:pos="2329"/>
              </w:tabs>
              <w:rPr>
                <w:rFonts w:eastAsia="Arial" w:cs="Arial"/>
                <w:b/>
                <w:bCs/>
              </w:rPr>
            </w:pPr>
            <w:r w:rsidRPr="00406E19">
              <w:rPr>
                <w:rFonts w:eastAsia="Arial" w:cs="Arial"/>
                <w:b/>
                <w:bCs/>
              </w:rPr>
              <w:t>Readings</w:t>
            </w:r>
          </w:p>
          <w:p w14:paraId="76F4A467" w14:textId="77777777" w:rsidR="00D26914" w:rsidRPr="00406E19" w:rsidRDefault="00D26914" w:rsidP="00D26914">
            <w:pPr>
              <w:tabs>
                <w:tab w:val="left" w:pos="2329"/>
              </w:tabs>
              <w:rPr>
                <w:rFonts w:eastAsia="Arial" w:cs="Arial"/>
                <w:b/>
                <w:bCs/>
              </w:rPr>
            </w:pPr>
          </w:p>
          <w:p w14:paraId="2253F310" w14:textId="77777777" w:rsidR="00D26914" w:rsidRDefault="00D26914" w:rsidP="00D26914">
            <w:pPr>
              <w:tabs>
                <w:tab w:val="left" w:pos="2329"/>
              </w:tabs>
              <w:rPr>
                <w:rFonts w:cs="Arial"/>
                <w:szCs w:val="20"/>
              </w:rPr>
            </w:pPr>
            <w:r w:rsidRPr="00406E19">
              <w:rPr>
                <w:rFonts w:cs="Arial"/>
                <w:b/>
                <w:szCs w:val="20"/>
              </w:rPr>
              <w:t xml:space="preserve">Read </w:t>
            </w:r>
            <w:r w:rsidRPr="00406E19">
              <w:rPr>
                <w:rFonts w:cs="Arial"/>
                <w:szCs w:val="20"/>
              </w:rPr>
              <w:t>the following:</w:t>
            </w:r>
          </w:p>
          <w:p w14:paraId="1DDEF172" w14:textId="77777777" w:rsidR="00327E87" w:rsidRPr="00406E19" w:rsidRDefault="00327E87" w:rsidP="00D26914">
            <w:pPr>
              <w:tabs>
                <w:tab w:val="left" w:pos="2329"/>
              </w:tabs>
              <w:rPr>
                <w:rFonts w:cs="Arial"/>
                <w:szCs w:val="20"/>
              </w:rPr>
            </w:pPr>
          </w:p>
          <w:p w14:paraId="09A0792B" w14:textId="361EC3FF" w:rsidR="00D26914" w:rsidRPr="00406E19" w:rsidRDefault="00D26914" w:rsidP="00D26914">
            <w:pPr>
              <w:pStyle w:val="AssignmentsLevel2"/>
            </w:pPr>
            <w:r w:rsidRPr="00406E19">
              <w:t>Ch. 1</w:t>
            </w:r>
            <w:r w:rsidR="00EF2BEC" w:rsidRPr="00406E19">
              <w:t>3 &amp; 14</w:t>
            </w:r>
            <w:r w:rsidRPr="00406E19">
              <w:t xml:space="preserve"> of </w:t>
            </w:r>
            <w:r w:rsidRPr="00406E19">
              <w:rPr>
                <w:i/>
              </w:rPr>
              <w:t xml:space="preserve">Supervision and </w:t>
            </w:r>
            <w:r w:rsidR="00327E87">
              <w:rPr>
                <w:i/>
              </w:rPr>
              <w:t>I</w:t>
            </w:r>
            <w:r w:rsidRPr="00406E19">
              <w:rPr>
                <w:i/>
              </w:rPr>
              <w:t xml:space="preserve">nstructional </w:t>
            </w:r>
            <w:r w:rsidR="00327E87">
              <w:rPr>
                <w:i/>
              </w:rPr>
              <w:t>L</w:t>
            </w:r>
            <w:r w:rsidRPr="00406E19">
              <w:rPr>
                <w:i/>
              </w:rPr>
              <w:t>eadership</w:t>
            </w:r>
          </w:p>
          <w:p w14:paraId="33878822" w14:textId="2EE902FE" w:rsidR="00EF2BEC" w:rsidRPr="00406E19" w:rsidRDefault="00834A1E" w:rsidP="00FB0B76">
            <w:pPr>
              <w:pStyle w:val="AssignmentsLevel2"/>
            </w:pPr>
            <w:hyperlink r:id="rId38" w:history="1">
              <w:r w:rsidR="00EF2BEC" w:rsidRPr="00406E19">
                <w:rPr>
                  <w:rStyle w:val="Hyperlink"/>
                </w:rPr>
                <w:t>Data-Driven Decision Making: Facilitating Teacher Use of Student Data to Inform Classroom Instruction</w:t>
              </w:r>
            </w:hyperlink>
          </w:p>
        </w:tc>
        <w:tc>
          <w:tcPr>
            <w:tcW w:w="1440" w:type="dxa"/>
            <w:tcBorders>
              <w:left w:val="single" w:sz="4" w:space="0" w:color="000000" w:themeColor="text1"/>
            </w:tcBorders>
            <w:shd w:val="clear" w:color="auto" w:fill="FFFFFF" w:themeFill="background1"/>
          </w:tcPr>
          <w:p w14:paraId="717E52FF" w14:textId="42D28F08" w:rsidR="00D26914" w:rsidRPr="00406E19" w:rsidRDefault="00FB0B76" w:rsidP="00D26914">
            <w:pPr>
              <w:rPr>
                <w:rFonts w:cs="Arial"/>
                <w:szCs w:val="20"/>
              </w:rPr>
            </w:pPr>
            <w:r w:rsidRPr="00406E19">
              <w:rPr>
                <w:rFonts w:cs="Arial"/>
                <w:szCs w:val="20"/>
              </w:rPr>
              <w:t>6.1-6.</w:t>
            </w:r>
            <w:r w:rsidR="00D1794F" w:rsidRPr="00406E19">
              <w:rPr>
                <w:rFonts w:cs="Arial"/>
                <w:szCs w:val="20"/>
              </w:rPr>
              <w:t>5</w:t>
            </w:r>
          </w:p>
        </w:tc>
        <w:tc>
          <w:tcPr>
            <w:tcW w:w="1440" w:type="dxa"/>
            <w:tcBorders>
              <w:left w:val="single" w:sz="4" w:space="0" w:color="000000" w:themeColor="text1"/>
            </w:tcBorders>
            <w:shd w:val="clear" w:color="auto" w:fill="FFFFFF" w:themeFill="background1"/>
          </w:tcPr>
          <w:p w14:paraId="1642E7E4" w14:textId="77777777" w:rsidR="00D26914" w:rsidRPr="00406E19" w:rsidRDefault="00D26914" w:rsidP="00D26914">
            <w:pPr>
              <w:rPr>
                <w:rFonts w:cs="Arial"/>
                <w:szCs w:val="20"/>
              </w:rPr>
            </w:pPr>
          </w:p>
        </w:tc>
      </w:tr>
      <w:tr w:rsidR="00FB0B76" w:rsidRPr="00406E19" w14:paraId="5A5637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0BDF1BC" w14:textId="77777777" w:rsidR="00FB0B76" w:rsidRPr="00406E19" w:rsidRDefault="00FB0B76" w:rsidP="00D26914">
            <w:pPr>
              <w:tabs>
                <w:tab w:val="left" w:pos="2329"/>
              </w:tabs>
              <w:rPr>
                <w:rFonts w:eastAsia="Arial" w:cs="Arial"/>
                <w:b/>
                <w:bCs/>
              </w:rPr>
            </w:pPr>
            <w:r w:rsidRPr="00406E19">
              <w:rPr>
                <w:rFonts w:eastAsia="Arial" w:cs="Arial"/>
                <w:b/>
                <w:bCs/>
              </w:rPr>
              <w:t>Presentation</w:t>
            </w:r>
          </w:p>
          <w:p w14:paraId="2DCE4E1E" w14:textId="77777777" w:rsidR="00FB0B76" w:rsidRPr="00406E19" w:rsidRDefault="00FB0B76" w:rsidP="00D26914">
            <w:pPr>
              <w:tabs>
                <w:tab w:val="left" w:pos="2329"/>
              </w:tabs>
              <w:rPr>
                <w:rFonts w:eastAsia="Arial" w:cs="Arial"/>
                <w:b/>
                <w:bCs/>
              </w:rPr>
            </w:pPr>
          </w:p>
          <w:p w14:paraId="3C5196AF" w14:textId="2492BD67" w:rsidR="00FB0B76" w:rsidRPr="00406E19" w:rsidRDefault="00FB0B76" w:rsidP="00FB0B76">
            <w:pPr>
              <w:pStyle w:val="AssignmentsLevel2"/>
              <w:numPr>
                <w:ilvl w:val="0"/>
                <w:numId w:val="0"/>
              </w:numPr>
            </w:pPr>
            <w:r w:rsidRPr="00406E19">
              <w:rPr>
                <w:rFonts w:eastAsia="Arial"/>
                <w:b/>
                <w:bCs/>
              </w:rPr>
              <w:t xml:space="preserve">Review </w:t>
            </w:r>
            <w:hyperlink r:id="rId39" w:history="1">
              <w:r w:rsidRPr="00406E19">
                <w:rPr>
                  <w:rStyle w:val="Hyperlink"/>
                </w:rPr>
                <w:t>ELCA Using Data For School Improvement</w:t>
              </w:r>
            </w:hyperlink>
            <w:r w:rsidRPr="00406E19">
              <w:t>.</w:t>
            </w:r>
          </w:p>
          <w:p w14:paraId="5CF1AFBA" w14:textId="39DE42AA" w:rsidR="00212B65" w:rsidRPr="00406E19" w:rsidRDefault="00212B65" w:rsidP="00D26914">
            <w:pPr>
              <w:tabs>
                <w:tab w:val="left" w:pos="2329"/>
              </w:tabs>
              <w:rPr>
                <w:rFonts w:eastAsia="Arial" w:cs="Arial"/>
                <w:b/>
                <w:bCs/>
              </w:rPr>
            </w:pPr>
            <w:r w:rsidRPr="00406E19">
              <w:rPr>
                <w:b/>
              </w:rPr>
              <w:t>Post</w:t>
            </w:r>
            <w:r w:rsidRPr="00406E19">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3EEF6570" w14:textId="5B5DE476" w:rsidR="00FB0B76" w:rsidRPr="00406E19" w:rsidRDefault="00FB0B76" w:rsidP="00D26914">
            <w:pPr>
              <w:rPr>
                <w:rFonts w:cs="Arial"/>
                <w:szCs w:val="20"/>
              </w:rPr>
            </w:pPr>
            <w:r w:rsidRPr="00406E19">
              <w:rPr>
                <w:rFonts w:cs="Arial"/>
                <w:szCs w:val="20"/>
              </w:rPr>
              <w:t>6.</w:t>
            </w:r>
            <w:r w:rsidR="00D1794F" w:rsidRPr="00406E19">
              <w:rPr>
                <w:rFonts w:cs="Arial"/>
                <w:szCs w:val="20"/>
              </w:rPr>
              <w:t>2</w:t>
            </w:r>
          </w:p>
        </w:tc>
        <w:tc>
          <w:tcPr>
            <w:tcW w:w="1440" w:type="dxa"/>
            <w:tcBorders>
              <w:left w:val="single" w:sz="4" w:space="0" w:color="000000" w:themeColor="text1"/>
            </w:tcBorders>
            <w:shd w:val="clear" w:color="auto" w:fill="FFFFFF" w:themeFill="background1"/>
          </w:tcPr>
          <w:p w14:paraId="01133EA0" w14:textId="75FA005A" w:rsidR="00FB0B76" w:rsidRPr="00406E19" w:rsidRDefault="00FB0B76" w:rsidP="00D26914">
            <w:pPr>
              <w:rPr>
                <w:rFonts w:cs="Arial"/>
                <w:szCs w:val="20"/>
              </w:rPr>
            </w:pPr>
            <w:r w:rsidRPr="00406E19">
              <w:rPr>
                <w:rFonts w:cs="Arial"/>
                <w:szCs w:val="20"/>
              </w:rPr>
              <w:t>Presentation = 1 hour</w:t>
            </w:r>
          </w:p>
        </w:tc>
      </w:tr>
      <w:tr w:rsidR="00557340" w:rsidRPr="00406E19"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Pr="00406E19" w:rsidRDefault="4948C66D" w:rsidP="4948C66D">
            <w:pPr>
              <w:tabs>
                <w:tab w:val="left" w:pos="0"/>
                <w:tab w:val="left" w:pos="3720"/>
              </w:tabs>
              <w:outlineLvl w:val="0"/>
              <w:rPr>
                <w:rFonts w:eastAsia="Arial" w:cs="Arial"/>
                <w:i/>
                <w:iCs/>
              </w:rPr>
            </w:pPr>
            <w:r w:rsidRPr="00406E19">
              <w:rPr>
                <w:rFonts w:eastAsia="Arial" w:cs="Arial"/>
                <w:b/>
                <w:bCs/>
                <w:i/>
                <w:iCs/>
                <w:sz w:val="22"/>
                <w:szCs w:val="22"/>
              </w:rPr>
              <w:t>Graded Assignments</w:t>
            </w:r>
          </w:p>
          <w:p w14:paraId="699DE7B8" w14:textId="77777777" w:rsidR="00557340" w:rsidRPr="00406E19" w:rsidRDefault="4948C66D" w:rsidP="4948C66D">
            <w:pPr>
              <w:tabs>
                <w:tab w:val="left" w:pos="0"/>
                <w:tab w:val="left" w:pos="3720"/>
              </w:tabs>
              <w:outlineLvl w:val="0"/>
              <w:rPr>
                <w:rFonts w:eastAsia="Arial" w:cs="Arial"/>
                <w:b/>
                <w:bCs/>
                <w:i/>
                <w:iCs/>
              </w:rPr>
            </w:pPr>
            <w:r w:rsidRPr="00406E1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406E19" w:rsidRDefault="4948C66D" w:rsidP="4948C66D">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406E19" w:rsidRDefault="4948C66D" w:rsidP="4948C66D">
            <w:pPr>
              <w:rPr>
                <w:rFonts w:eastAsia="Arial" w:cs="Arial"/>
                <w:b/>
                <w:bCs/>
                <w:i/>
                <w:iCs/>
              </w:rPr>
            </w:pPr>
            <w:r w:rsidRPr="00406E19">
              <w:rPr>
                <w:rFonts w:eastAsia="Arial" w:cs="Arial"/>
                <w:b/>
                <w:bCs/>
                <w:i/>
                <w:iCs/>
              </w:rPr>
              <w:t>AIE</w:t>
            </w:r>
          </w:p>
        </w:tc>
      </w:tr>
      <w:tr w:rsidR="00D44395" w:rsidRPr="00406E19" w14:paraId="4529D4B0" w14:textId="77777777" w:rsidTr="00212B65">
        <w:tc>
          <w:tcPr>
            <w:tcW w:w="10170" w:type="dxa"/>
            <w:gridSpan w:val="2"/>
            <w:tcMar>
              <w:top w:w="115" w:type="dxa"/>
              <w:left w:w="115" w:type="dxa"/>
              <w:bottom w:w="115" w:type="dxa"/>
              <w:right w:w="115" w:type="dxa"/>
            </w:tcMar>
          </w:tcPr>
          <w:p w14:paraId="377707D5" w14:textId="1BA3F85C" w:rsidR="00D44395" w:rsidRPr="00406E19" w:rsidRDefault="00D44395" w:rsidP="00212B65">
            <w:pPr>
              <w:tabs>
                <w:tab w:val="left" w:pos="2329"/>
              </w:tabs>
              <w:rPr>
                <w:rFonts w:eastAsia="Arial" w:cs="Arial"/>
                <w:b/>
                <w:bCs/>
              </w:rPr>
            </w:pPr>
            <w:r w:rsidRPr="00406E19">
              <w:rPr>
                <w:rFonts w:eastAsia="Arial" w:cs="Arial"/>
                <w:b/>
                <w:bCs/>
              </w:rPr>
              <w:t xml:space="preserve">Discussion: </w:t>
            </w:r>
            <w:r w:rsidR="00E03CED">
              <w:rPr>
                <w:rFonts w:eastAsia="Arial" w:cs="Arial"/>
                <w:b/>
                <w:bCs/>
              </w:rPr>
              <w:t>Stages of Program Implementation</w:t>
            </w:r>
            <w:r w:rsidRPr="00406E19">
              <w:rPr>
                <w:rFonts w:eastAsia="Arial" w:cs="Arial"/>
                <w:b/>
                <w:bCs/>
              </w:rPr>
              <w:t xml:space="preserve"> </w:t>
            </w:r>
          </w:p>
          <w:p w14:paraId="6C744640" w14:textId="77777777" w:rsidR="00D44395" w:rsidRPr="00406E19" w:rsidRDefault="00D44395" w:rsidP="00212B65">
            <w:pPr>
              <w:pStyle w:val="AssignmentsLevel1"/>
            </w:pPr>
          </w:p>
          <w:p w14:paraId="43B7F737" w14:textId="2733EC12" w:rsidR="00D44395" w:rsidRPr="00406E19" w:rsidRDefault="00D44395" w:rsidP="00212B65">
            <w:pPr>
              <w:pStyle w:val="AssignmentsLevel1"/>
            </w:pPr>
            <w:r w:rsidRPr="00406E19">
              <w:rPr>
                <w:b/>
                <w:bCs/>
              </w:rPr>
              <w:t xml:space="preserve">Respond </w:t>
            </w:r>
            <w:r w:rsidRPr="00406E19">
              <w:t>to the following question</w:t>
            </w:r>
            <w:r w:rsidR="00A375CB">
              <w:t>s</w:t>
            </w:r>
            <w:r w:rsidRPr="00406E19">
              <w:t xml:space="preserve"> in the </w:t>
            </w:r>
            <w:r w:rsidR="004B228E" w:rsidRPr="004B228E">
              <w:t>Stages of Program Implementation</w:t>
            </w:r>
            <w:r w:rsidRPr="00406E19">
              <w:t xml:space="preserve"> discussion forum by Thursday:</w:t>
            </w:r>
          </w:p>
          <w:p w14:paraId="0393DD77" w14:textId="77777777" w:rsidR="00D44395" w:rsidRPr="00406E19" w:rsidRDefault="00D44395" w:rsidP="00212B65">
            <w:pPr>
              <w:pStyle w:val="AssignmentsLevel1"/>
            </w:pPr>
          </w:p>
          <w:p w14:paraId="5AA3C198" w14:textId="05C4B164" w:rsidR="00D44395" w:rsidRPr="00406E19" w:rsidRDefault="00A375CB" w:rsidP="00D44395">
            <w:pPr>
              <w:pStyle w:val="AssignmentsLevel2"/>
            </w:pPr>
            <w:r>
              <w:t>What are</w:t>
            </w:r>
            <w:r w:rsidR="00D44395" w:rsidRPr="00406E19">
              <w:t xml:space="preserve"> the stages of program implementation</w:t>
            </w:r>
            <w:r>
              <w:t>? Include a description for each stage</w:t>
            </w:r>
            <w:r w:rsidR="00D44395" w:rsidRPr="00406E19">
              <w:t xml:space="preserve">. </w:t>
            </w:r>
            <w:r>
              <w:t>What is</w:t>
            </w:r>
            <w:r w:rsidRPr="00406E19">
              <w:t xml:space="preserve"> </w:t>
            </w:r>
            <w:r w:rsidR="00D44395" w:rsidRPr="00406E19">
              <w:t>the one stage that is most critical</w:t>
            </w:r>
            <w:r>
              <w:t>?</w:t>
            </w:r>
          </w:p>
          <w:p w14:paraId="5746DA3B" w14:textId="77777777" w:rsidR="00D44395" w:rsidRPr="00406E19" w:rsidRDefault="00D44395" w:rsidP="00212B65">
            <w:pPr>
              <w:pStyle w:val="AssignmentsLevel1"/>
            </w:pPr>
          </w:p>
          <w:p w14:paraId="542EE67E" w14:textId="65D60E09" w:rsidR="00D44395" w:rsidRPr="00406E19" w:rsidRDefault="00D44395" w:rsidP="00327E87">
            <w:pPr>
              <w:pStyle w:val="AssignmentsLevel1"/>
              <w:rPr>
                <w:b/>
                <w:bCs/>
              </w:rPr>
            </w:pPr>
            <w:r w:rsidRPr="00406E19">
              <w:rPr>
                <w:b/>
                <w:bCs/>
              </w:rPr>
              <w:t>Post</w:t>
            </w:r>
            <w:r w:rsidRPr="00406E19">
              <w:t xml:space="preserve"> constructive criticism, clarification, additional questions, or your own relevant thoughts to </w:t>
            </w:r>
            <w:r w:rsidR="00327E87">
              <w:t>3</w:t>
            </w:r>
            <w:r w:rsidR="00327E87" w:rsidRPr="00406E19">
              <w:t xml:space="preserve"> </w:t>
            </w:r>
            <w:r w:rsidRPr="00406E19">
              <w:t>of your classmates' posts by Sunday.</w:t>
            </w:r>
          </w:p>
        </w:tc>
        <w:tc>
          <w:tcPr>
            <w:tcW w:w="1440" w:type="dxa"/>
          </w:tcPr>
          <w:p w14:paraId="264D608B" w14:textId="77B7E7D8" w:rsidR="00D44395" w:rsidRPr="00406E19" w:rsidRDefault="00FB0B76" w:rsidP="00212B65">
            <w:pPr>
              <w:tabs>
                <w:tab w:val="left" w:pos="2329"/>
              </w:tabs>
              <w:rPr>
                <w:rFonts w:cs="Arial"/>
                <w:szCs w:val="20"/>
              </w:rPr>
            </w:pPr>
            <w:r w:rsidRPr="00406E19">
              <w:rPr>
                <w:rFonts w:cs="Arial"/>
                <w:szCs w:val="20"/>
              </w:rPr>
              <w:lastRenderedPageBreak/>
              <w:t>6.</w:t>
            </w:r>
            <w:r w:rsidR="00D1794F" w:rsidRPr="00406E19">
              <w:rPr>
                <w:rFonts w:cs="Arial"/>
                <w:szCs w:val="20"/>
              </w:rPr>
              <w:t>3</w:t>
            </w:r>
          </w:p>
        </w:tc>
        <w:tc>
          <w:tcPr>
            <w:tcW w:w="1440" w:type="dxa"/>
          </w:tcPr>
          <w:p w14:paraId="017D7623" w14:textId="77777777" w:rsidR="00D44395" w:rsidRPr="00406E19" w:rsidRDefault="00D44395" w:rsidP="00212B65">
            <w:pPr>
              <w:tabs>
                <w:tab w:val="left" w:pos="2329"/>
              </w:tabs>
              <w:rPr>
                <w:rFonts w:eastAsia="Arial" w:cs="Arial"/>
              </w:rPr>
            </w:pPr>
            <w:r w:rsidRPr="00406E19">
              <w:t xml:space="preserve">Discussion: one post and replies to three other posts = </w:t>
            </w:r>
            <w:r w:rsidRPr="00406E19">
              <w:rPr>
                <w:b/>
                <w:bCs/>
              </w:rPr>
              <w:t xml:space="preserve">1 hour </w:t>
            </w:r>
          </w:p>
        </w:tc>
      </w:tr>
      <w:tr w:rsidR="00557340" w:rsidRPr="00406E19" w14:paraId="25C79370" w14:textId="77777777" w:rsidTr="4948C66D">
        <w:tc>
          <w:tcPr>
            <w:tcW w:w="10170" w:type="dxa"/>
            <w:gridSpan w:val="2"/>
            <w:tcMar>
              <w:top w:w="115" w:type="dxa"/>
              <w:left w:w="115" w:type="dxa"/>
              <w:bottom w:w="115" w:type="dxa"/>
              <w:right w:w="115" w:type="dxa"/>
            </w:tcMar>
          </w:tcPr>
          <w:p w14:paraId="1552C40D" w14:textId="47997329" w:rsidR="00557340" w:rsidRPr="00406E19" w:rsidRDefault="4948C66D" w:rsidP="4948C66D">
            <w:pPr>
              <w:tabs>
                <w:tab w:val="left" w:pos="2329"/>
              </w:tabs>
              <w:rPr>
                <w:rFonts w:eastAsia="Arial" w:cs="Arial"/>
                <w:b/>
                <w:bCs/>
              </w:rPr>
            </w:pPr>
            <w:r w:rsidRPr="00406E19">
              <w:rPr>
                <w:rFonts w:eastAsia="Arial" w:cs="Arial"/>
                <w:b/>
                <w:bCs/>
              </w:rPr>
              <w:t xml:space="preserve">Discussion: </w:t>
            </w:r>
            <w:r w:rsidR="00E03CED">
              <w:rPr>
                <w:rFonts w:eastAsia="Arial" w:cs="Arial"/>
                <w:b/>
                <w:bCs/>
              </w:rPr>
              <w:t>Factors that Affect Program Implementation</w:t>
            </w:r>
            <w:r w:rsidRPr="00406E19">
              <w:rPr>
                <w:rFonts w:eastAsia="Arial" w:cs="Arial"/>
                <w:b/>
                <w:bCs/>
              </w:rPr>
              <w:t xml:space="preserve"> </w:t>
            </w:r>
          </w:p>
          <w:p w14:paraId="2337D568" w14:textId="77777777" w:rsidR="00557340" w:rsidRPr="00406E19" w:rsidRDefault="00557340" w:rsidP="002522B3">
            <w:pPr>
              <w:pStyle w:val="AssignmentsLevel1"/>
            </w:pPr>
          </w:p>
          <w:p w14:paraId="3002B07A" w14:textId="3CD7B4F5" w:rsidR="00557340" w:rsidRPr="00406E19" w:rsidRDefault="4948C66D" w:rsidP="002522B3">
            <w:pPr>
              <w:pStyle w:val="AssignmentsLevel1"/>
            </w:pPr>
            <w:r w:rsidRPr="00406E19">
              <w:rPr>
                <w:b/>
                <w:bCs/>
              </w:rPr>
              <w:t xml:space="preserve">Respond </w:t>
            </w:r>
            <w:r w:rsidRPr="00406E19">
              <w:t>to the following question</w:t>
            </w:r>
            <w:r w:rsidR="00A375CB">
              <w:t>s</w:t>
            </w:r>
            <w:r w:rsidRPr="00406E19">
              <w:t xml:space="preserve"> in the </w:t>
            </w:r>
            <w:r w:rsidR="004B228E" w:rsidRPr="004B228E">
              <w:t>Factors that Affect Program Implementation</w:t>
            </w:r>
            <w:r w:rsidRPr="00406E19">
              <w:t xml:space="preserve"> discussion forum by Thursday:</w:t>
            </w:r>
          </w:p>
          <w:p w14:paraId="72390CE9" w14:textId="77777777" w:rsidR="00557340" w:rsidRPr="00406E19" w:rsidRDefault="00557340" w:rsidP="002522B3">
            <w:pPr>
              <w:pStyle w:val="AssignmentsLevel1"/>
            </w:pPr>
          </w:p>
          <w:p w14:paraId="11B1499F" w14:textId="78082403" w:rsidR="00557340" w:rsidRPr="00406E19" w:rsidRDefault="00A375CB" w:rsidP="00D44395">
            <w:pPr>
              <w:pStyle w:val="AssignmentsLevel2"/>
            </w:pPr>
            <w:r>
              <w:t>What are</w:t>
            </w:r>
            <w:r w:rsidRPr="00406E19">
              <w:t xml:space="preserve"> </w:t>
            </w:r>
            <w:r w:rsidR="00D44395" w:rsidRPr="00406E19">
              <w:t>2 factors that affect program implementation</w:t>
            </w:r>
            <w:r>
              <w:t>?</w:t>
            </w:r>
            <w:r w:rsidR="00D44395" w:rsidRPr="00406E19">
              <w:t xml:space="preserve"> </w:t>
            </w:r>
            <w:r>
              <w:t>H</w:t>
            </w:r>
            <w:r w:rsidR="00D44395" w:rsidRPr="00406E19">
              <w:t>ow you would minimize the effect</w:t>
            </w:r>
            <w:r w:rsidR="00327E87">
              <w:t>s</w:t>
            </w:r>
            <w:r w:rsidR="00D44395" w:rsidRPr="00406E19">
              <w:t xml:space="preserve"> of these factors</w:t>
            </w:r>
            <w:r>
              <w:t>?</w:t>
            </w:r>
          </w:p>
          <w:p w14:paraId="59621FB8" w14:textId="77777777" w:rsidR="00557340" w:rsidRPr="00406E19" w:rsidRDefault="00557340" w:rsidP="002522B3">
            <w:pPr>
              <w:pStyle w:val="AssignmentsLevel1"/>
            </w:pPr>
          </w:p>
          <w:p w14:paraId="2467B036" w14:textId="6B5A6F8A" w:rsidR="00557340" w:rsidRPr="00406E19" w:rsidRDefault="4948C66D" w:rsidP="00327E87">
            <w:pPr>
              <w:pStyle w:val="AssignmentsLevel1"/>
              <w:rPr>
                <w:b/>
                <w:bCs/>
              </w:rPr>
            </w:pPr>
            <w:r w:rsidRPr="00406E19">
              <w:rPr>
                <w:b/>
                <w:bCs/>
              </w:rPr>
              <w:t>Post</w:t>
            </w:r>
            <w:r w:rsidRPr="00406E19">
              <w:t xml:space="preserve"> constructive criticism, clarification, additional questions, or your own relevant thoughts to </w:t>
            </w:r>
            <w:r w:rsidR="00327E87">
              <w:t>3</w:t>
            </w:r>
            <w:r w:rsidR="00327E87" w:rsidRPr="00406E19">
              <w:t xml:space="preserve"> </w:t>
            </w:r>
            <w:r w:rsidRPr="00406E19">
              <w:t>of your classmates' posts by Sunday.</w:t>
            </w:r>
          </w:p>
        </w:tc>
        <w:tc>
          <w:tcPr>
            <w:tcW w:w="1440" w:type="dxa"/>
          </w:tcPr>
          <w:p w14:paraId="38DFBD57" w14:textId="6D92E56C" w:rsidR="00557340" w:rsidRPr="00406E19" w:rsidRDefault="00FB0B76" w:rsidP="002522B3">
            <w:pPr>
              <w:tabs>
                <w:tab w:val="left" w:pos="2329"/>
              </w:tabs>
              <w:rPr>
                <w:rFonts w:cs="Arial"/>
                <w:szCs w:val="20"/>
              </w:rPr>
            </w:pPr>
            <w:r w:rsidRPr="00406E19">
              <w:rPr>
                <w:rFonts w:cs="Arial"/>
                <w:szCs w:val="20"/>
              </w:rPr>
              <w:t>6.</w:t>
            </w:r>
            <w:r w:rsidR="00D1794F" w:rsidRPr="00406E19">
              <w:rPr>
                <w:rFonts w:cs="Arial"/>
                <w:szCs w:val="20"/>
              </w:rPr>
              <w:t>4</w:t>
            </w:r>
          </w:p>
        </w:tc>
        <w:tc>
          <w:tcPr>
            <w:tcW w:w="1440" w:type="dxa"/>
          </w:tcPr>
          <w:p w14:paraId="7A6F9582" w14:textId="77777777" w:rsidR="00557340" w:rsidRPr="00406E19" w:rsidRDefault="4948C66D" w:rsidP="4948C66D">
            <w:pPr>
              <w:tabs>
                <w:tab w:val="left" w:pos="2329"/>
              </w:tabs>
              <w:rPr>
                <w:rFonts w:eastAsia="Arial" w:cs="Arial"/>
              </w:rPr>
            </w:pPr>
            <w:r w:rsidRPr="00406E19">
              <w:t xml:space="preserve">Discussion: one post and replies to three other posts = </w:t>
            </w:r>
            <w:r w:rsidRPr="00406E19">
              <w:rPr>
                <w:b/>
                <w:bCs/>
              </w:rPr>
              <w:t xml:space="preserve">1 hour </w:t>
            </w:r>
          </w:p>
        </w:tc>
      </w:tr>
      <w:tr w:rsidR="00557340" w:rsidRPr="00406E19" w14:paraId="780D3621" w14:textId="77777777" w:rsidTr="4948C66D">
        <w:tc>
          <w:tcPr>
            <w:tcW w:w="10170" w:type="dxa"/>
            <w:gridSpan w:val="2"/>
            <w:tcMar>
              <w:top w:w="115" w:type="dxa"/>
              <w:left w:w="115" w:type="dxa"/>
              <w:bottom w:w="115" w:type="dxa"/>
              <w:right w:w="115" w:type="dxa"/>
            </w:tcMar>
          </w:tcPr>
          <w:p w14:paraId="5A7AD874" w14:textId="77777777" w:rsidR="00557340" w:rsidRPr="00406E19" w:rsidRDefault="00D44395" w:rsidP="002522B3">
            <w:pPr>
              <w:pStyle w:val="AssignmentsLevel1"/>
              <w:rPr>
                <w:b/>
              </w:rPr>
            </w:pPr>
            <w:r w:rsidRPr="00406E19">
              <w:rPr>
                <w:b/>
              </w:rPr>
              <w:t>Case Study: Needs Assessment</w:t>
            </w:r>
          </w:p>
          <w:p w14:paraId="5A610A34" w14:textId="77777777" w:rsidR="00FB0B76" w:rsidRPr="00406E19" w:rsidRDefault="00FB0B76" w:rsidP="002522B3">
            <w:pPr>
              <w:pStyle w:val="AssignmentsLevel1"/>
              <w:rPr>
                <w:b/>
              </w:rPr>
            </w:pPr>
          </w:p>
          <w:p w14:paraId="3FBA953D" w14:textId="7685DB70" w:rsidR="00D44395" w:rsidRPr="00406E19" w:rsidRDefault="00D44395" w:rsidP="002522B3">
            <w:pPr>
              <w:pStyle w:val="AssignmentsLevel1"/>
            </w:pPr>
            <w:r w:rsidRPr="00406E19">
              <w:rPr>
                <w:b/>
              </w:rPr>
              <w:t>Read</w:t>
            </w:r>
            <w:r w:rsidRPr="00406E19">
              <w:t xml:space="preserve"> the Reflective Exercise on </w:t>
            </w:r>
            <w:r w:rsidR="00327E87">
              <w:t>p.</w:t>
            </w:r>
            <w:r w:rsidR="00327E87" w:rsidRPr="00406E19">
              <w:t xml:space="preserve"> </w:t>
            </w:r>
            <w:r w:rsidRPr="00406E19">
              <w:t xml:space="preserve">247 of </w:t>
            </w:r>
            <w:r w:rsidRPr="00406E19">
              <w:rPr>
                <w:i/>
              </w:rPr>
              <w:t xml:space="preserve">Supervision and </w:t>
            </w:r>
            <w:r w:rsidR="00327E87">
              <w:rPr>
                <w:i/>
              </w:rPr>
              <w:t>I</w:t>
            </w:r>
            <w:r w:rsidRPr="00406E19">
              <w:rPr>
                <w:i/>
              </w:rPr>
              <w:t xml:space="preserve">nstructional </w:t>
            </w:r>
            <w:r w:rsidR="00327E87">
              <w:rPr>
                <w:i/>
              </w:rPr>
              <w:t>L</w:t>
            </w:r>
            <w:r w:rsidRPr="00406E19">
              <w:rPr>
                <w:i/>
              </w:rPr>
              <w:t>eadership.</w:t>
            </w:r>
          </w:p>
          <w:p w14:paraId="726A19B1" w14:textId="256D6F1D" w:rsidR="00D44395" w:rsidRPr="00406E19" w:rsidRDefault="00D44395" w:rsidP="002522B3">
            <w:pPr>
              <w:pStyle w:val="AssignmentsLevel1"/>
            </w:pPr>
            <w:r w:rsidRPr="00406E19">
              <w:rPr>
                <w:b/>
              </w:rPr>
              <w:t>Write</w:t>
            </w:r>
            <w:r w:rsidRPr="00406E19">
              <w:t xml:space="preserve"> a 300-</w:t>
            </w:r>
            <w:r w:rsidR="00327E87">
              <w:t xml:space="preserve"> to-</w:t>
            </w:r>
            <w:r w:rsidRPr="00406E19">
              <w:t xml:space="preserve">500 word respond to the </w:t>
            </w:r>
            <w:r w:rsidR="00327E87">
              <w:t xml:space="preserve">2 </w:t>
            </w:r>
            <w:r w:rsidR="00872564">
              <w:t>questions in the reflective e</w:t>
            </w:r>
            <w:r w:rsidRPr="00406E19">
              <w:t>xercise.</w:t>
            </w:r>
          </w:p>
          <w:p w14:paraId="7B71422E" w14:textId="249A5189" w:rsidR="00D44395" w:rsidRPr="00406E19" w:rsidRDefault="00872564" w:rsidP="002522B3">
            <w:pPr>
              <w:pStyle w:val="AssignmentsLevel1"/>
              <w:rPr>
                <w:b/>
              </w:rPr>
            </w:pPr>
            <w:r w:rsidRPr="00406E19">
              <w:rPr>
                <w:b/>
                <w:bCs/>
              </w:rPr>
              <w:t>Submit</w:t>
            </w:r>
            <w:r w:rsidRPr="00406E19">
              <w:rPr>
                <w:bCs/>
              </w:rPr>
              <w:t xml:space="preserve"> your </w:t>
            </w:r>
            <w:r>
              <w:rPr>
                <w:bCs/>
              </w:rPr>
              <w:t>answers</w:t>
            </w:r>
            <w:r w:rsidRPr="00406E19">
              <w:rPr>
                <w:b/>
                <w:bCs/>
              </w:rPr>
              <w:t xml:space="preserve"> </w:t>
            </w:r>
            <w:r w:rsidRPr="00406E19">
              <w:t>by Sunday.</w:t>
            </w:r>
          </w:p>
        </w:tc>
        <w:tc>
          <w:tcPr>
            <w:tcW w:w="1440" w:type="dxa"/>
          </w:tcPr>
          <w:p w14:paraId="4304D15A" w14:textId="4CB34224" w:rsidR="00557340" w:rsidRPr="00406E19" w:rsidRDefault="00D44395" w:rsidP="002522B3">
            <w:pPr>
              <w:tabs>
                <w:tab w:val="left" w:pos="2329"/>
              </w:tabs>
              <w:rPr>
                <w:rFonts w:cs="Arial"/>
                <w:szCs w:val="20"/>
              </w:rPr>
            </w:pPr>
            <w:r w:rsidRPr="00406E19">
              <w:rPr>
                <w:rFonts w:cs="Arial"/>
                <w:szCs w:val="20"/>
              </w:rPr>
              <w:t>6.1</w:t>
            </w:r>
          </w:p>
        </w:tc>
        <w:tc>
          <w:tcPr>
            <w:tcW w:w="1440" w:type="dxa"/>
          </w:tcPr>
          <w:p w14:paraId="2AE0403D" w14:textId="57AF6A97" w:rsidR="00557340" w:rsidRPr="00406E19" w:rsidRDefault="00051692" w:rsidP="4948C66D">
            <w:pPr>
              <w:tabs>
                <w:tab w:val="left" w:pos="2329"/>
              </w:tabs>
              <w:rPr>
                <w:rFonts w:eastAsia="Arial" w:cs="Arial"/>
              </w:rPr>
            </w:pPr>
            <w:r>
              <w:rPr>
                <w:rFonts w:eastAsia="Arial" w:cs="Arial"/>
              </w:rPr>
              <w:t xml:space="preserve">Case Study = </w:t>
            </w:r>
            <w:r w:rsidR="001C4B17">
              <w:rPr>
                <w:rFonts w:eastAsia="Arial" w:cs="Arial"/>
              </w:rPr>
              <w:t>2</w:t>
            </w:r>
            <w:r w:rsidR="00D44395" w:rsidRPr="00406E19">
              <w:rPr>
                <w:rFonts w:eastAsia="Arial" w:cs="Arial"/>
              </w:rPr>
              <w:t xml:space="preserve"> hours</w:t>
            </w:r>
          </w:p>
        </w:tc>
      </w:tr>
      <w:tr w:rsidR="00557340" w:rsidRPr="00406E19" w14:paraId="689C1D8B" w14:textId="77777777" w:rsidTr="4948C66D">
        <w:tc>
          <w:tcPr>
            <w:tcW w:w="10170" w:type="dxa"/>
            <w:gridSpan w:val="2"/>
            <w:tcMar>
              <w:top w:w="115" w:type="dxa"/>
              <w:left w:w="115" w:type="dxa"/>
              <w:bottom w:w="115" w:type="dxa"/>
              <w:right w:w="115" w:type="dxa"/>
            </w:tcMar>
          </w:tcPr>
          <w:p w14:paraId="2DE28541" w14:textId="1C0871AA" w:rsidR="00557340" w:rsidRPr="00406E19" w:rsidRDefault="00D44395" w:rsidP="4948C66D">
            <w:pPr>
              <w:tabs>
                <w:tab w:val="left" w:pos="2329"/>
              </w:tabs>
              <w:rPr>
                <w:rFonts w:eastAsia="Arial" w:cs="Arial"/>
                <w:b/>
                <w:bCs/>
              </w:rPr>
            </w:pPr>
            <w:r w:rsidRPr="00406E19">
              <w:rPr>
                <w:rFonts w:eastAsia="Arial" w:cs="Arial"/>
                <w:b/>
                <w:bCs/>
              </w:rPr>
              <w:t>Field Experience: Assessing Needs, Analyzing, and Planning</w:t>
            </w:r>
          </w:p>
          <w:p w14:paraId="661ECC6D" w14:textId="77777777" w:rsidR="00557340" w:rsidRPr="00406E19" w:rsidRDefault="00557340" w:rsidP="002522B3">
            <w:pPr>
              <w:pStyle w:val="AssignmentsLevel1"/>
            </w:pPr>
          </w:p>
          <w:p w14:paraId="3A62BDB0" w14:textId="5BABFEF5" w:rsidR="00872564" w:rsidRDefault="00D44395" w:rsidP="00D44395">
            <w:r w:rsidRPr="00406E19">
              <w:t>In your setting</w:t>
            </w:r>
            <w:r w:rsidR="00D21613">
              <w:t>,</w:t>
            </w:r>
            <w:r w:rsidRPr="00406E19">
              <w:t xml:space="preserve"> </w:t>
            </w:r>
            <w:r w:rsidRPr="00D11083">
              <w:rPr>
                <w:b/>
              </w:rPr>
              <w:t>identify</w:t>
            </w:r>
            <w:r w:rsidRPr="00406E19">
              <w:t xml:space="preserve"> the following and respond completely to </w:t>
            </w:r>
            <w:r w:rsidR="00872564">
              <w:t>each</w:t>
            </w:r>
            <w:r w:rsidRPr="00406E19">
              <w:t xml:space="preserve"> prompt. </w:t>
            </w:r>
          </w:p>
          <w:p w14:paraId="1AF45078" w14:textId="77777777" w:rsidR="00D21613" w:rsidRDefault="00D21613" w:rsidP="00D44395"/>
          <w:p w14:paraId="537609E7" w14:textId="67D94980" w:rsidR="00D44395" w:rsidRDefault="00D44395" w:rsidP="00D44395">
            <w:r w:rsidRPr="00406E19">
              <w:t xml:space="preserve">You will need to revisit </w:t>
            </w:r>
            <w:r w:rsidR="00872564">
              <w:t>your</w:t>
            </w:r>
            <w:r w:rsidRPr="00406E19">
              <w:t xml:space="preserve"> school</w:t>
            </w:r>
            <w:r w:rsidR="00D21613">
              <w:t xml:space="preserve"> or </w:t>
            </w:r>
            <w:r w:rsidRPr="00406E19">
              <w:t xml:space="preserve">district’s strategic plan to assist you in this assignment. </w:t>
            </w:r>
            <w:r w:rsidR="00A442F4">
              <w:t>If your schoo</w:t>
            </w:r>
            <w:r w:rsidR="00872564">
              <w:t>l</w:t>
            </w:r>
            <w:r w:rsidR="00D21613">
              <w:t xml:space="preserve"> or </w:t>
            </w:r>
            <w:r w:rsidR="00A442F4">
              <w:t xml:space="preserve">district </w:t>
            </w:r>
            <w:r w:rsidR="00A442F4" w:rsidRPr="00A442F4">
              <w:t>do</w:t>
            </w:r>
            <w:r w:rsidR="00A442F4">
              <w:t>es</w:t>
            </w:r>
            <w:r w:rsidR="00872564">
              <w:t xml:space="preserve"> not have a strategic p</w:t>
            </w:r>
            <w:r w:rsidR="00A442F4" w:rsidRPr="00A442F4">
              <w:t>lan</w:t>
            </w:r>
            <w:r w:rsidR="00872564">
              <w:t>,</w:t>
            </w:r>
            <w:r w:rsidR="00A442F4" w:rsidRPr="00A442F4">
              <w:t xml:space="preserve"> use your school’s goals as related to student achievement (improvement) as a basis for this assignment.</w:t>
            </w:r>
          </w:p>
          <w:p w14:paraId="4A848CCE" w14:textId="77777777" w:rsidR="00D21613" w:rsidRPr="00406E19" w:rsidRDefault="00D21613" w:rsidP="00D44395"/>
          <w:p w14:paraId="7266D734" w14:textId="2C26D00B" w:rsidR="00D44395" w:rsidRPr="00872564" w:rsidRDefault="00872564" w:rsidP="00D44395">
            <w:pPr>
              <w:pStyle w:val="AssignmentsLevel2"/>
            </w:pPr>
            <w:r w:rsidRPr="00872564">
              <w:t>Assessment</w:t>
            </w:r>
            <w:r w:rsidR="00D21613">
              <w:t>: W</w:t>
            </w:r>
            <w:r w:rsidR="00D44395" w:rsidRPr="00872564">
              <w:t>hat type of assessment</w:t>
            </w:r>
            <w:r w:rsidR="00D21613">
              <w:t xml:space="preserve"> was</w:t>
            </w:r>
            <w:r w:rsidR="00D44395" w:rsidRPr="00872564">
              <w:t xml:space="preserve"> used to identify the needs of the school regarding instructional improvement? Why was this assessment chosen? If no assessment was used</w:t>
            </w:r>
            <w:r>
              <w:t>,</w:t>
            </w:r>
            <w:r w:rsidR="00D44395" w:rsidRPr="00872564">
              <w:t xml:space="preserve"> indicate what assessment from your text you would have used</w:t>
            </w:r>
            <w:r w:rsidR="00D21613">
              <w:t>,</w:t>
            </w:r>
            <w:r w:rsidR="00D44395" w:rsidRPr="00872564">
              <w:t xml:space="preserve"> and </w:t>
            </w:r>
            <w:r w:rsidR="00D21613">
              <w:t xml:space="preserve">explain </w:t>
            </w:r>
            <w:r w:rsidR="00D44395" w:rsidRPr="00872564">
              <w:t>why</w:t>
            </w:r>
            <w:r w:rsidR="00D21613">
              <w:t>.</w:t>
            </w:r>
          </w:p>
          <w:p w14:paraId="6E5AE27E" w14:textId="621979EA" w:rsidR="00D44395" w:rsidRPr="00872564" w:rsidRDefault="00D44395" w:rsidP="00D44395">
            <w:pPr>
              <w:pStyle w:val="AssignmentsLevel2"/>
            </w:pPr>
            <w:r w:rsidRPr="00872564">
              <w:t>Analysis</w:t>
            </w:r>
            <w:r w:rsidR="00D21613">
              <w:t>: H</w:t>
            </w:r>
            <w:r w:rsidRPr="00872564">
              <w:t>ow was the assessment analyzed? Was the analysis a collaborative e</w:t>
            </w:r>
            <w:r w:rsidR="00872564">
              <w:t>ffort or completed by the instructional l</w:t>
            </w:r>
            <w:r w:rsidRPr="00872564">
              <w:t xml:space="preserve">eaders? What would you suggest to improve the analysis? Was the analysis shared with the staff? If so, how? If not, why do you believe it was not? </w:t>
            </w:r>
          </w:p>
          <w:p w14:paraId="2FAFFEAD" w14:textId="496685A6" w:rsidR="00D44395" w:rsidRPr="00872564" w:rsidRDefault="00D44395" w:rsidP="00D44395">
            <w:pPr>
              <w:pStyle w:val="AssignmentsLevel2"/>
            </w:pPr>
            <w:r w:rsidRPr="00872564">
              <w:t>Planning</w:t>
            </w:r>
            <w:r w:rsidR="00D21613">
              <w:t>: D</w:t>
            </w:r>
            <w:r w:rsidRPr="00872564">
              <w:t>id the analysis of the data drive the planning? If not, why? Was the pl</w:t>
            </w:r>
            <w:r w:rsidR="00872564">
              <w:t>anning a responsibility of the instructional l</w:t>
            </w:r>
            <w:r w:rsidRPr="00872564">
              <w:t>eader or a collaborative team effort? Explain</w:t>
            </w:r>
            <w:r w:rsidR="00D21613">
              <w:t>.</w:t>
            </w:r>
            <w:r w:rsidRPr="00872564">
              <w:t xml:space="preserve"> In delivering the plan to the full staff</w:t>
            </w:r>
            <w:r w:rsidR="00D21613">
              <w:t>,</w:t>
            </w:r>
            <w:r w:rsidRPr="00872564">
              <w:t xml:space="preserve"> were any visuals used? If not, what would you suggest? </w:t>
            </w:r>
          </w:p>
          <w:p w14:paraId="0DC9F2EA" w14:textId="6916B389" w:rsidR="00D44395" w:rsidRPr="00872564" w:rsidRDefault="00D44395" w:rsidP="00D44395">
            <w:pPr>
              <w:pStyle w:val="AssignmentsLevel2"/>
            </w:pPr>
            <w:r w:rsidRPr="00872564">
              <w:t xml:space="preserve">Explain briefly the summative and formative program evaluation and what assessment items are being used </w:t>
            </w:r>
            <w:r w:rsidRPr="00872564">
              <w:lastRenderedPageBreak/>
              <w:t xml:space="preserve">in each. </w:t>
            </w:r>
          </w:p>
          <w:p w14:paraId="7C9983E1" w14:textId="77777777" w:rsidR="00557340" w:rsidRPr="00406E19" w:rsidRDefault="00557340" w:rsidP="4948C66D">
            <w:pPr>
              <w:pStyle w:val="AssignmentsLevel1"/>
            </w:pPr>
          </w:p>
          <w:p w14:paraId="46956C2E" w14:textId="2E04B4DF" w:rsidR="00FB0B76" w:rsidRPr="00A442F4" w:rsidRDefault="00872564" w:rsidP="4948C66D">
            <w:pPr>
              <w:pStyle w:val="AssignmentsLevel1"/>
              <w:rPr>
                <w:b/>
              </w:rPr>
            </w:pPr>
            <w:r w:rsidRPr="00406E19">
              <w:rPr>
                <w:b/>
                <w:bCs/>
              </w:rPr>
              <w:t>Submit</w:t>
            </w:r>
            <w:r w:rsidRPr="00406E19">
              <w:rPr>
                <w:bCs/>
              </w:rPr>
              <w:t xml:space="preserve"> your </w:t>
            </w:r>
            <w:r>
              <w:rPr>
                <w:bCs/>
              </w:rPr>
              <w:t>answers</w:t>
            </w:r>
            <w:r w:rsidRPr="00406E19">
              <w:rPr>
                <w:b/>
                <w:bCs/>
              </w:rPr>
              <w:t xml:space="preserve"> </w:t>
            </w:r>
            <w:r w:rsidRPr="00406E19">
              <w:t>by Sunday.</w:t>
            </w:r>
          </w:p>
        </w:tc>
        <w:tc>
          <w:tcPr>
            <w:tcW w:w="1440" w:type="dxa"/>
          </w:tcPr>
          <w:p w14:paraId="6D6400D7" w14:textId="28357689" w:rsidR="00557340" w:rsidRPr="00406E19" w:rsidRDefault="00D1794F" w:rsidP="002522B3">
            <w:pPr>
              <w:tabs>
                <w:tab w:val="left" w:pos="2329"/>
              </w:tabs>
              <w:rPr>
                <w:rFonts w:cs="Arial"/>
                <w:szCs w:val="20"/>
              </w:rPr>
            </w:pPr>
            <w:r w:rsidRPr="00406E19">
              <w:rPr>
                <w:rFonts w:cs="Arial"/>
                <w:szCs w:val="20"/>
              </w:rPr>
              <w:lastRenderedPageBreak/>
              <w:t>6.1,</w:t>
            </w:r>
            <w:r w:rsidR="00A442F4">
              <w:rPr>
                <w:rFonts w:cs="Arial"/>
                <w:szCs w:val="20"/>
              </w:rPr>
              <w:t xml:space="preserve"> 6.2, </w:t>
            </w:r>
            <w:r w:rsidRPr="00406E19">
              <w:rPr>
                <w:rFonts w:cs="Arial"/>
                <w:szCs w:val="20"/>
              </w:rPr>
              <w:t>6.5</w:t>
            </w:r>
          </w:p>
        </w:tc>
        <w:tc>
          <w:tcPr>
            <w:tcW w:w="1440" w:type="dxa"/>
          </w:tcPr>
          <w:p w14:paraId="30813A08" w14:textId="77777777" w:rsidR="00557340" w:rsidRPr="00406E19" w:rsidRDefault="00557340" w:rsidP="002522B3">
            <w:pPr>
              <w:tabs>
                <w:tab w:val="left" w:pos="2329"/>
              </w:tabs>
              <w:rPr>
                <w:rFonts w:cs="Arial"/>
                <w:szCs w:val="20"/>
              </w:rPr>
            </w:pPr>
          </w:p>
        </w:tc>
      </w:tr>
      <w:tr w:rsidR="00557340" w:rsidRPr="00406E19"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557340" w:rsidRPr="00406E19" w:rsidRDefault="4948C66D" w:rsidP="4948C66D">
            <w:pPr>
              <w:tabs>
                <w:tab w:val="left" w:pos="2329"/>
              </w:tabs>
              <w:rPr>
                <w:rFonts w:eastAsia="Arial" w:cs="Arial"/>
                <w:b/>
                <w:bCs/>
              </w:rPr>
            </w:pPr>
            <w:r w:rsidRPr="00406E1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557340" w:rsidRPr="00406E19"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557340" w:rsidRPr="00406E19"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597C5DEB" w:rsidR="00557340" w:rsidRPr="00406E19" w:rsidRDefault="001C4B17" w:rsidP="002522B3">
            <w:pPr>
              <w:tabs>
                <w:tab w:val="left" w:pos="2329"/>
              </w:tabs>
              <w:rPr>
                <w:rFonts w:cs="Arial"/>
                <w:b/>
                <w:szCs w:val="20"/>
              </w:rPr>
            </w:pPr>
            <w:r>
              <w:rPr>
                <w:rFonts w:cs="Arial"/>
                <w:b/>
                <w:szCs w:val="20"/>
              </w:rPr>
              <w:t>5</w:t>
            </w:r>
            <w:r w:rsidR="00FB0B76" w:rsidRPr="00406E19">
              <w:rPr>
                <w:rFonts w:cs="Arial"/>
                <w:b/>
                <w:szCs w:val="20"/>
              </w:rPr>
              <w:t xml:space="preserve"> hours</w:t>
            </w:r>
          </w:p>
        </w:tc>
      </w:tr>
    </w:tbl>
    <w:p w14:paraId="3B6EAEB9" w14:textId="77777777" w:rsidR="005344A9" w:rsidRPr="00406E19" w:rsidRDefault="005344A9" w:rsidP="0020635A">
      <w:pPr>
        <w:pStyle w:val="Heading1"/>
      </w:pPr>
    </w:p>
    <w:p w14:paraId="2031D1BD" w14:textId="0DB9B58F" w:rsidR="005344A9" w:rsidRPr="00406E19" w:rsidRDefault="005344A9" w:rsidP="0020635A">
      <w:pPr>
        <w:pStyle w:val="Heading1"/>
      </w:pPr>
    </w:p>
    <w:p w14:paraId="32481408" w14:textId="77777777" w:rsidR="005344A9" w:rsidRPr="00406E19" w:rsidRDefault="005344A9" w:rsidP="005344A9">
      <w:pPr>
        <w:tabs>
          <w:tab w:val="left" w:pos="1065"/>
        </w:tabs>
      </w:pPr>
    </w:p>
    <w:p w14:paraId="12353E9E" w14:textId="77777777" w:rsidR="005344A9" w:rsidRPr="00406E19" w:rsidRDefault="005344A9">
      <w:pPr>
        <w:rPr>
          <w:rFonts w:cs="Arial"/>
          <w:szCs w:val="20"/>
        </w:rPr>
      </w:pPr>
      <w:r w:rsidRPr="00406E19">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406E19"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75E6F0BE" w:rsidR="002C1641" w:rsidRPr="00406E19" w:rsidRDefault="002C1641" w:rsidP="0020635A">
            <w:pPr>
              <w:pStyle w:val="WeeklyTopicHeading1"/>
            </w:pPr>
            <w:bookmarkStart w:id="19" w:name="weekseven"/>
            <w:bookmarkStart w:id="20" w:name="_Toc358980900"/>
            <w:bookmarkEnd w:id="19"/>
            <w:r w:rsidRPr="00406E19">
              <w:lastRenderedPageBreak/>
              <w:t xml:space="preserve">Week Seven: </w:t>
            </w:r>
            <w:r w:rsidR="00FB0B76" w:rsidRPr="00406E19">
              <w:t>Professional Development (PD) and Mentoring New Teachers</w:t>
            </w:r>
            <w:bookmarkEnd w:id="20"/>
          </w:p>
        </w:tc>
        <w:tc>
          <w:tcPr>
            <w:tcW w:w="1440" w:type="dxa"/>
            <w:tcBorders>
              <w:left w:val="nil"/>
              <w:bottom w:val="single" w:sz="4" w:space="0" w:color="000000" w:themeColor="text1"/>
              <w:right w:val="nil"/>
            </w:tcBorders>
            <w:shd w:val="clear" w:color="auto" w:fill="BF2C37"/>
          </w:tcPr>
          <w:p w14:paraId="393EDC4D" w14:textId="77777777" w:rsidR="002C1641" w:rsidRPr="00406E19"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406E19" w:rsidRDefault="002C1641" w:rsidP="00FD5474">
            <w:pPr>
              <w:tabs>
                <w:tab w:val="left" w:pos="0"/>
                <w:tab w:val="left" w:pos="3720"/>
              </w:tabs>
              <w:outlineLvl w:val="0"/>
              <w:rPr>
                <w:rFonts w:cs="Arial"/>
                <w:color w:val="FFFFFF"/>
                <w:sz w:val="28"/>
                <w:szCs w:val="28"/>
              </w:rPr>
            </w:pPr>
          </w:p>
        </w:tc>
      </w:tr>
      <w:tr w:rsidR="00BA4B7B" w:rsidRPr="00406E19"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406E19" w:rsidRDefault="4948C66D" w:rsidP="4948C66D">
            <w:pPr>
              <w:tabs>
                <w:tab w:val="left" w:pos="0"/>
                <w:tab w:val="left" w:pos="3720"/>
              </w:tabs>
              <w:outlineLvl w:val="0"/>
              <w:rPr>
                <w:rFonts w:eastAsia="Arial" w:cs="Arial"/>
                <w:b/>
                <w:bCs/>
                <w:i/>
                <w:iCs/>
              </w:rPr>
            </w:pPr>
            <w:r w:rsidRPr="00406E1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406E19" w:rsidRDefault="4948C66D" w:rsidP="4948C66D">
            <w:pPr>
              <w:tabs>
                <w:tab w:val="left" w:pos="0"/>
                <w:tab w:val="left" w:pos="3720"/>
              </w:tabs>
              <w:outlineLvl w:val="0"/>
              <w:rPr>
                <w:rFonts w:eastAsia="Arial" w:cs="Arial"/>
              </w:rPr>
            </w:pPr>
            <w:r w:rsidRPr="00406E19">
              <w:rPr>
                <w:rFonts w:eastAsia="Arial" w:cs="Arial"/>
                <w:b/>
                <w:bCs/>
                <w:i/>
                <w:iCs/>
              </w:rPr>
              <w:t>Alignment</w:t>
            </w:r>
          </w:p>
        </w:tc>
      </w:tr>
      <w:tr w:rsidR="00BA4B7B" w:rsidRPr="00406E19"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6F565643" w:rsidR="00BA4B7B" w:rsidRPr="00406E19" w:rsidRDefault="00FB0B76" w:rsidP="00FB0B76">
            <w:pPr>
              <w:pStyle w:val="ListParagraph"/>
              <w:numPr>
                <w:ilvl w:val="1"/>
                <w:numId w:val="13"/>
              </w:numPr>
              <w:rPr>
                <w:rFonts w:cs="Arial"/>
                <w:szCs w:val="20"/>
              </w:rPr>
            </w:pPr>
            <w:r w:rsidRPr="00406E19">
              <w:rPr>
                <w:rFonts w:cs="Arial"/>
                <w:szCs w:val="20"/>
              </w:rPr>
              <w:t>Evaluate the focus and planning of PD.</w:t>
            </w:r>
          </w:p>
        </w:tc>
        <w:tc>
          <w:tcPr>
            <w:tcW w:w="2880" w:type="dxa"/>
            <w:gridSpan w:val="2"/>
            <w:tcBorders>
              <w:left w:val="nil"/>
              <w:bottom w:val="nil"/>
            </w:tcBorders>
          </w:tcPr>
          <w:p w14:paraId="62C5DEE3" w14:textId="70F2DEF4" w:rsidR="00BA4B7B" w:rsidRPr="00406E19" w:rsidRDefault="00222DD3" w:rsidP="00FD5474">
            <w:pPr>
              <w:tabs>
                <w:tab w:val="left" w:pos="0"/>
                <w:tab w:val="left" w:pos="3720"/>
              </w:tabs>
              <w:outlineLvl w:val="0"/>
              <w:rPr>
                <w:rFonts w:cs="Arial"/>
                <w:szCs w:val="20"/>
              </w:rPr>
            </w:pPr>
            <w:r>
              <w:rPr>
                <w:rFonts w:cs="Arial"/>
                <w:szCs w:val="20"/>
              </w:rPr>
              <w:t>CLO3</w:t>
            </w:r>
          </w:p>
        </w:tc>
      </w:tr>
      <w:tr w:rsidR="00BA4B7B" w:rsidRPr="00406E19"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5D4F6F67" w:rsidR="00BA4B7B" w:rsidRPr="00406E19" w:rsidRDefault="00FB0B76" w:rsidP="00FB0B76">
            <w:pPr>
              <w:pStyle w:val="ListParagraph"/>
              <w:numPr>
                <w:ilvl w:val="1"/>
                <w:numId w:val="13"/>
              </w:numPr>
              <w:rPr>
                <w:rFonts w:cs="Arial"/>
                <w:szCs w:val="20"/>
              </w:rPr>
            </w:pPr>
            <w:r w:rsidRPr="00406E19">
              <w:rPr>
                <w:rFonts w:cs="Arial"/>
                <w:szCs w:val="20"/>
              </w:rPr>
              <w:t>Summarize the most salient characteristics of successful PD.</w:t>
            </w:r>
          </w:p>
        </w:tc>
        <w:tc>
          <w:tcPr>
            <w:tcW w:w="2880" w:type="dxa"/>
            <w:gridSpan w:val="2"/>
            <w:tcBorders>
              <w:top w:val="nil"/>
              <w:left w:val="nil"/>
              <w:bottom w:val="nil"/>
            </w:tcBorders>
          </w:tcPr>
          <w:p w14:paraId="5C0F6F1F" w14:textId="7541A7F9" w:rsidR="00BA4B7B" w:rsidRPr="00406E19" w:rsidRDefault="00222DD3" w:rsidP="00FD5474">
            <w:pPr>
              <w:tabs>
                <w:tab w:val="left" w:pos="0"/>
                <w:tab w:val="left" w:pos="3720"/>
              </w:tabs>
              <w:outlineLvl w:val="0"/>
              <w:rPr>
                <w:rFonts w:cs="Arial"/>
                <w:szCs w:val="20"/>
              </w:rPr>
            </w:pPr>
            <w:r>
              <w:rPr>
                <w:rFonts w:cs="Arial"/>
                <w:szCs w:val="20"/>
              </w:rPr>
              <w:t>CLO3</w:t>
            </w:r>
          </w:p>
        </w:tc>
      </w:tr>
      <w:tr w:rsidR="00FB0B76" w:rsidRPr="00406E19" w14:paraId="0A028D3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9568714" w14:textId="32B78B68" w:rsidR="00FB0B76" w:rsidRPr="00406E19" w:rsidRDefault="00FB0B76" w:rsidP="00FB0B76">
            <w:pPr>
              <w:pStyle w:val="ListParagraph"/>
              <w:numPr>
                <w:ilvl w:val="1"/>
                <w:numId w:val="13"/>
              </w:numPr>
              <w:rPr>
                <w:rFonts w:cs="Arial"/>
                <w:szCs w:val="20"/>
              </w:rPr>
            </w:pPr>
            <w:r w:rsidRPr="00406E19">
              <w:rPr>
                <w:rFonts w:cs="Arial"/>
                <w:szCs w:val="20"/>
              </w:rPr>
              <w:t>Apply the 3 stages of learning in PD.</w:t>
            </w:r>
          </w:p>
        </w:tc>
        <w:tc>
          <w:tcPr>
            <w:tcW w:w="2880" w:type="dxa"/>
            <w:gridSpan w:val="2"/>
            <w:tcBorders>
              <w:top w:val="nil"/>
              <w:left w:val="nil"/>
              <w:bottom w:val="nil"/>
            </w:tcBorders>
          </w:tcPr>
          <w:p w14:paraId="6788E693" w14:textId="452BA2A7" w:rsidR="00FB0B76" w:rsidRPr="00406E19" w:rsidRDefault="00222DD3" w:rsidP="00FD5474">
            <w:pPr>
              <w:tabs>
                <w:tab w:val="left" w:pos="0"/>
                <w:tab w:val="left" w:pos="3720"/>
              </w:tabs>
              <w:outlineLvl w:val="0"/>
              <w:rPr>
                <w:rFonts w:cs="Arial"/>
                <w:szCs w:val="20"/>
              </w:rPr>
            </w:pPr>
            <w:r>
              <w:rPr>
                <w:rFonts w:cs="Arial"/>
                <w:szCs w:val="20"/>
              </w:rPr>
              <w:t>CLO3</w:t>
            </w:r>
          </w:p>
        </w:tc>
      </w:tr>
      <w:tr w:rsidR="00FB0B76" w:rsidRPr="00406E19" w14:paraId="7FE9AA6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B3253C1" w14:textId="24CA7D42" w:rsidR="00FB0B76" w:rsidRPr="00406E19" w:rsidRDefault="00FB0B76" w:rsidP="00FB0B76">
            <w:pPr>
              <w:pStyle w:val="ObjectiveBullet"/>
              <w:numPr>
                <w:ilvl w:val="1"/>
                <w:numId w:val="13"/>
              </w:numPr>
            </w:pPr>
            <w:r w:rsidRPr="00406E19">
              <w:t>Apply alternative formats of PD.</w:t>
            </w:r>
          </w:p>
        </w:tc>
        <w:tc>
          <w:tcPr>
            <w:tcW w:w="2880" w:type="dxa"/>
            <w:gridSpan w:val="2"/>
            <w:tcBorders>
              <w:top w:val="nil"/>
              <w:left w:val="nil"/>
              <w:bottom w:val="nil"/>
            </w:tcBorders>
          </w:tcPr>
          <w:p w14:paraId="54C40B13" w14:textId="08035F36" w:rsidR="00FB0B76" w:rsidRPr="00406E19" w:rsidRDefault="00222DD3" w:rsidP="00FD5474">
            <w:pPr>
              <w:tabs>
                <w:tab w:val="left" w:pos="0"/>
                <w:tab w:val="left" w:pos="3720"/>
              </w:tabs>
              <w:outlineLvl w:val="0"/>
              <w:rPr>
                <w:rFonts w:cs="Arial"/>
                <w:szCs w:val="20"/>
              </w:rPr>
            </w:pPr>
            <w:r>
              <w:rPr>
                <w:rFonts w:cs="Arial"/>
                <w:szCs w:val="20"/>
              </w:rPr>
              <w:t>CLO3</w:t>
            </w:r>
          </w:p>
        </w:tc>
      </w:tr>
      <w:tr w:rsidR="00FB0B76" w:rsidRPr="00406E19" w14:paraId="39D764F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BD1214C" w14:textId="4A800A29" w:rsidR="00FB0B76" w:rsidRPr="00406E19" w:rsidRDefault="00FB0B76" w:rsidP="00FB0B76">
            <w:pPr>
              <w:pStyle w:val="ListParagraph"/>
              <w:numPr>
                <w:ilvl w:val="1"/>
                <w:numId w:val="13"/>
              </w:numPr>
              <w:rPr>
                <w:rFonts w:cs="Arial"/>
                <w:szCs w:val="20"/>
              </w:rPr>
            </w:pPr>
            <w:r w:rsidRPr="00406E19">
              <w:rPr>
                <w:rFonts w:cs="Arial"/>
                <w:szCs w:val="20"/>
              </w:rPr>
              <w:t>Demonstrate the importance of mentoring new teachers.</w:t>
            </w:r>
          </w:p>
        </w:tc>
        <w:tc>
          <w:tcPr>
            <w:tcW w:w="2880" w:type="dxa"/>
            <w:gridSpan w:val="2"/>
            <w:tcBorders>
              <w:top w:val="nil"/>
              <w:left w:val="nil"/>
              <w:bottom w:val="nil"/>
            </w:tcBorders>
          </w:tcPr>
          <w:p w14:paraId="50F749CF" w14:textId="45299369" w:rsidR="00FB0B76" w:rsidRPr="00406E19" w:rsidRDefault="00222DD3" w:rsidP="00FD5474">
            <w:pPr>
              <w:tabs>
                <w:tab w:val="left" w:pos="0"/>
                <w:tab w:val="left" w:pos="3720"/>
              </w:tabs>
              <w:outlineLvl w:val="0"/>
              <w:rPr>
                <w:rFonts w:cs="Arial"/>
                <w:szCs w:val="20"/>
              </w:rPr>
            </w:pPr>
            <w:r>
              <w:rPr>
                <w:rFonts w:cs="Arial"/>
                <w:szCs w:val="20"/>
              </w:rPr>
              <w:t>CLO3</w:t>
            </w:r>
          </w:p>
        </w:tc>
      </w:tr>
      <w:tr w:rsidR="00BA4B7B" w:rsidRPr="00406E19" w14:paraId="07D97186"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AA13B3A" w14:textId="7D2203B9" w:rsidR="00BA4B7B" w:rsidRPr="00406E19" w:rsidRDefault="00FB0B76" w:rsidP="00FB0B76">
            <w:pPr>
              <w:pStyle w:val="ListParagraph"/>
              <w:numPr>
                <w:ilvl w:val="1"/>
                <w:numId w:val="13"/>
              </w:numPr>
              <w:rPr>
                <w:rFonts w:cs="Arial"/>
                <w:szCs w:val="20"/>
              </w:rPr>
            </w:pPr>
            <w:r w:rsidRPr="00406E19">
              <w:rPr>
                <w:rFonts w:cs="Arial"/>
                <w:szCs w:val="20"/>
              </w:rPr>
              <w:t xml:space="preserve">Evaluate PD based on the 5 levels of PD </w:t>
            </w:r>
            <w:r w:rsidR="003948A0">
              <w:rPr>
                <w:rFonts w:cs="Arial"/>
                <w:szCs w:val="20"/>
              </w:rPr>
              <w:t>e</w:t>
            </w:r>
            <w:r w:rsidRPr="00406E19">
              <w:rPr>
                <w:rFonts w:cs="Arial"/>
                <w:szCs w:val="20"/>
              </w:rPr>
              <w:t>valuation.</w:t>
            </w:r>
          </w:p>
        </w:tc>
        <w:tc>
          <w:tcPr>
            <w:tcW w:w="2880" w:type="dxa"/>
            <w:gridSpan w:val="2"/>
            <w:tcBorders>
              <w:top w:val="nil"/>
              <w:left w:val="nil"/>
              <w:bottom w:val="single" w:sz="4" w:space="0" w:color="000000" w:themeColor="text1"/>
            </w:tcBorders>
          </w:tcPr>
          <w:p w14:paraId="6669E740" w14:textId="69141284" w:rsidR="00BA4B7B" w:rsidRPr="00406E19" w:rsidRDefault="00222DD3" w:rsidP="00FD5474">
            <w:pPr>
              <w:tabs>
                <w:tab w:val="left" w:pos="0"/>
                <w:tab w:val="left" w:pos="3720"/>
              </w:tabs>
              <w:outlineLvl w:val="0"/>
              <w:rPr>
                <w:rFonts w:cs="Arial"/>
                <w:szCs w:val="20"/>
              </w:rPr>
            </w:pPr>
            <w:r>
              <w:rPr>
                <w:rFonts w:cs="Arial"/>
                <w:szCs w:val="20"/>
              </w:rPr>
              <w:t>CLO3</w:t>
            </w:r>
          </w:p>
        </w:tc>
      </w:tr>
      <w:tr w:rsidR="00557340" w:rsidRPr="00406E19"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Pr="00406E19" w:rsidRDefault="00557340" w:rsidP="4948C66D">
            <w:pPr>
              <w:tabs>
                <w:tab w:val="left" w:pos="0"/>
                <w:tab w:val="left" w:pos="3720"/>
              </w:tabs>
              <w:outlineLvl w:val="0"/>
              <w:rPr>
                <w:rFonts w:eastAsia="Arial" w:cs="Arial"/>
                <w:i/>
                <w:iCs/>
              </w:rPr>
            </w:pPr>
            <w:bookmarkStart w:id="21" w:name="weekeight"/>
            <w:bookmarkStart w:id="22" w:name="weeknine"/>
            <w:bookmarkEnd w:id="21"/>
            <w:bookmarkEnd w:id="22"/>
            <w:r w:rsidRPr="00406E19">
              <w:rPr>
                <w:rFonts w:eastAsia="Arial" w:cs="Arial"/>
                <w:b/>
                <w:bCs/>
                <w:i/>
                <w:iCs/>
                <w:sz w:val="22"/>
                <w:szCs w:val="22"/>
              </w:rPr>
              <w:t>Resources, Activities, and Preparation</w:t>
            </w:r>
          </w:p>
          <w:p w14:paraId="534E22A9" w14:textId="77777777" w:rsidR="00557340" w:rsidRPr="00406E19" w:rsidRDefault="4948C66D" w:rsidP="4948C66D">
            <w:pPr>
              <w:tabs>
                <w:tab w:val="left" w:pos="0"/>
                <w:tab w:val="left" w:pos="3720"/>
              </w:tabs>
              <w:outlineLvl w:val="0"/>
              <w:rPr>
                <w:rFonts w:eastAsia="Arial" w:cs="Arial"/>
                <w:b/>
                <w:bCs/>
                <w:i/>
                <w:iCs/>
              </w:rPr>
            </w:pPr>
            <w:r w:rsidRPr="00406E1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406E19" w:rsidRDefault="4948C66D" w:rsidP="4948C66D">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auto"/>
            </w:tcBorders>
            <w:shd w:val="clear" w:color="auto" w:fill="D8D9DA"/>
          </w:tcPr>
          <w:p w14:paraId="1AE65A03" w14:textId="77777777" w:rsidR="00557340" w:rsidRPr="00406E19" w:rsidRDefault="4948C66D" w:rsidP="4948C66D">
            <w:pPr>
              <w:tabs>
                <w:tab w:val="left" w:pos="0"/>
                <w:tab w:val="left" w:pos="3720"/>
              </w:tabs>
              <w:outlineLvl w:val="0"/>
              <w:rPr>
                <w:rFonts w:eastAsia="Arial" w:cs="Arial"/>
                <w:b/>
                <w:bCs/>
                <w:i/>
                <w:iCs/>
              </w:rPr>
            </w:pPr>
            <w:r w:rsidRPr="00406E19">
              <w:rPr>
                <w:rFonts w:eastAsia="Arial" w:cs="Arial"/>
                <w:b/>
                <w:bCs/>
                <w:i/>
                <w:iCs/>
              </w:rPr>
              <w:t>AIE</w:t>
            </w:r>
          </w:p>
        </w:tc>
      </w:tr>
      <w:tr w:rsidR="00FB0B76" w:rsidRPr="00406E19"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18964D4" w14:textId="77777777" w:rsidR="00FB0B76" w:rsidRPr="00406E19" w:rsidRDefault="00FB0B76" w:rsidP="00FB0B76">
            <w:pPr>
              <w:tabs>
                <w:tab w:val="left" w:pos="2329"/>
              </w:tabs>
              <w:rPr>
                <w:rFonts w:eastAsia="Arial" w:cs="Arial"/>
                <w:b/>
                <w:bCs/>
              </w:rPr>
            </w:pPr>
            <w:r w:rsidRPr="00406E19">
              <w:rPr>
                <w:rFonts w:eastAsia="Arial" w:cs="Arial"/>
                <w:b/>
                <w:bCs/>
              </w:rPr>
              <w:t>Readings</w:t>
            </w:r>
          </w:p>
          <w:p w14:paraId="6EEE13E5" w14:textId="77777777" w:rsidR="00FB0B76" w:rsidRPr="00406E19" w:rsidRDefault="00FB0B76" w:rsidP="00FB0B76">
            <w:pPr>
              <w:tabs>
                <w:tab w:val="left" w:pos="2329"/>
              </w:tabs>
              <w:rPr>
                <w:rFonts w:eastAsia="Arial" w:cs="Arial"/>
                <w:b/>
                <w:bCs/>
              </w:rPr>
            </w:pPr>
          </w:p>
          <w:p w14:paraId="3E7E3433" w14:textId="77777777" w:rsidR="00FB0B76" w:rsidRDefault="00FB0B76" w:rsidP="00FB0B76">
            <w:pPr>
              <w:tabs>
                <w:tab w:val="left" w:pos="2329"/>
              </w:tabs>
              <w:rPr>
                <w:rFonts w:cs="Arial"/>
                <w:szCs w:val="20"/>
              </w:rPr>
            </w:pPr>
            <w:r w:rsidRPr="00406E19">
              <w:rPr>
                <w:rFonts w:cs="Arial"/>
                <w:b/>
                <w:szCs w:val="20"/>
              </w:rPr>
              <w:t xml:space="preserve">Read </w:t>
            </w:r>
            <w:r w:rsidRPr="00406E19">
              <w:rPr>
                <w:rFonts w:cs="Arial"/>
                <w:szCs w:val="20"/>
              </w:rPr>
              <w:t>the following:</w:t>
            </w:r>
          </w:p>
          <w:p w14:paraId="0C620DB3" w14:textId="77777777" w:rsidR="003948A0" w:rsidRPr="00406E19" w:rsidRDefault="003948A0" w:rsidP="00FB0B76">
            <w:pPr>
              <w:tabs>
                <w:tab w:val="left" w:pos="2329"/>
              </w:tabs>
              <w:rPr>
                <w:rFonts w:cs="Arial"/>
                <w:szCs w:val="20"/>
              </w:rPr>
            </w:pPr>
          </w:p>
          <w:p w14:paraId="0AA553AF" w14:textId="31F5E2BA" w:rsidR="00FB0B76" w:rsidRPr="00406E19" w:rsidRDefault="003948A0" w:rsidP="00FB0B76">
            <w:pPr>
              <w:pStyle w:val="AssignmentsLevel2"/>
            </w:pPr>
            <w:r>
              <w:t>Pages</w:t>
            </w:r>
            <w:r w:rsidR="00254FD2" w:rsidRPr="00406E19">
              <w:t xml:space="preserve"> 280</w:t>
            </w:r>
            <w:r>
              <w:t xml:space="preserve"> &amp; </w:t>
            </w:r>
            <w:r w:rsidR="00254FD2" w:rsidRPr="00406E19">
              <w:t xml:space="preserve">281 </w:t>
            </w:r>
            <w:r>
              <w:t>in Ch. 15 and</w:t>
            </w:r>
            <w:r w:rsidR="00254FD2" w:rsidRPr="00406E19">
              <w:t xml:space="preserve"> </w:t>
            </w:r>
            <w:r w:rsidR="00FB0B76" w:rsidRPr="00406E19">
              <w:t xml:space="preserve">Ch. 18 of </w:t>
            </w:r>
            <w:bookmarkStart w:id="23" w:name="_Hlk497472541"/>
            <w:r w:rsidR="00FB0B76" w:rsidRPr="00406E19">
              <w:rPr>
                <w:i/>
              </w:rPr>
              <w:t xml:space="preserve">Supervision and </w:t>
            </w:r>
            <w:r>
              <w:rPr>
                <w:i/>
              </w:rPr>
              <w:t>I</w:t>
            </w:r>
            <w:r w:rsidR="00FB0B76" w:rsidRPr="00406E19">
              <w:rPr>
                <w:i/>
              </w:rPr>
              <w:t xml:space="preserve">nstructional </w:t>
            </w:r>
            <w:r>
              <w:rPr>
                <w:i/>
              </w:rPr>
              <w:t>L</w:t>
            </w:r>
            <w:r w:rsidR="00FB0B76" w:rsidRPr="00406E19">
              <w:rPr>
                <w:i/>
              </w:rPr>
              <w:t>eadership</w:t>
            </w:r>
            <w:bookmarkEnd w:id="23"/>
          </w:p>
          <w:p w14:paraId="4B852145" w14:textId="3B895FF3" w:rsidR="00FB0B76" w:rsidRPr="00406E19" w:rsidRDefault="00834A1E" w:rsidP="00623676">
            <w:pPr>
              <w:pStyle w:val="AssignmentsLevel2"/>
            </w:pPr>
            <w:hyperlink r:id="rId40" w:history="1">
              <w:r w:rsidR="00FB0B76" w:rsidRPr="00406E19">
                <w:rPr>
                  <w:rStyle w:val="Hyperlink"/>
                </w:rPr>
                <w:t xml:space="preserve">10 </w:t>
              </w:r>
              <w:r w:rsidR="00D101B5" w:rsidRPr="00406E19">
                <w:rPr>
                  <w:rStyle w:val="Hyperlink"/>
                </w:rPr>
                <w:t>Tips</w:t>
              </w:r>
              <w:r w:rsidR="00FB0B76" w:rsidRPr="00406E19">
                <w:rPr>
                  <w:rStyle w:val="Hyperlink"/>
                </w:rPr>
                <w:t xml:space="preserve"> on How to Effectively Mentor New Teachers</w:t>
              </w:r>
            </w:hyperlink>
          </w:p>
        </w:tc>
        <w:tc>
          <w:tcPr>
            <w:tcW w:w="1440" w:type="dxa"/>
            <w:tcBorders>
              <w:left w:val="single" w:sz="4" w:space="0" w:color="000000" w:themeColor="text1"/>
            </w:tcBorders>
            <w:shd w:val="clear" w:color="auto" w:fill="FFFFFF" w:themeFill="background1"/>
          </w:tcPr>
          <w:p w14:paraId="4D5A3B3E" w14:textId="1C7CCEC6" w:rsidR="00FB0B76" w:rsidRPr="00406E19" w:rsidRDefault="00FB0B76" w:rsidP="00FB0B76">
            <w:pPr>
              <w:rPr>
                <w:rFonts w:cs="Arial"/>
                <w:szCs w:val="20"/>
              </w:rPr>
            </w:pPr>
            <w:r w:rsidRPr="00406E19">
              <w:rPr>
                <w:rFonts w:cs="Arial"/>
                <w:szCs w:val="20"/>
              </w:rPr>
              <w:t>7.1-7.</w:t>
            </w:r>
            <w:r w:rsidR="00CF1446">
              <w:rPr>
                <w:rFonts w:cs="Arial"/>
                <w:szCs w:val="20"/>
              </w:rPr>
              <w:t>6</w:t>
            </w:r>
          </w:p>
        </w:tc>
        <w:tc>
          <w:tcPr>
            <w:tcW w:w="1440" w:type="dxa"/>
            <w:tcBorders>
              <w:left w:val="single" w:sz="4" w:space="0" w:color="000000" w:themeColor="text1"/>
            </w:tcBorders>
            <w:shd w:val="clear" w:color="auto" w:fill="FFFFFF" w:themeFill="background1"/>
          </w:tcPr>
          <w:p w14:paraId="199F97F0" w14:textId="77777777" w:rsidR="00FB0B76" w:rsidRPr="00406E19" w:rsidRDefault="00FB0B76" w:rsidP="00FB0B76">
            <w:pPr>
              <w:rPr>
                <w:rFonts w:cs="Arial"/>
                <w:szCs w:val="20"/>
              </w:rPr>
            </w:pPr>
          </w:p>
        </w:tc>
      </w:tr>
      <w:tr w:rsidR="00557340" w:rsidRPr="00406E19" w14:paraId="28BD2B5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E152539" w14:textId="43CBD243" w:rsidR="00557340" w:rsidRPr="00406E19" w:rsidRDefault="00D101B5" w:rsidP="4948C66D">
            <w:pPr>
              <w:tabs>
                <w:tab w:val="left" w:pos="2329"/>
              </w:tabs>
              <w:rPr>
                <w:rFonts w:eastAsia="Arial" w:cs="Arial"/>
                <w:b/>
                <w:bCs/>
              </w:rPr>
            </w:pPr>
            <w:r w:rsidRPr="00406E19">
              <w:rPr>
                <w:rFonts w:eastAsia="Arial" w:cs="Arial"/>
                <w:b/>
                <w:bCs/>
              </w:rPr>
              <w:t>Videos</w:t>
            </w:r>
          </w:p>
          <w:p w14:paraId="75148AFB" w14:textId="77777777" w:rsidR="00D101B5" w:rsidRPr="00406E19" w:rsidRDefault="00D101B5" w:rsidP="4948C66D">
            <w:pPr>
              <w:tabs>
                <w:tab w:val="left" w:pos="2329"/>
              </w:tabs>
              <w:rPr>
                <w:rFonts w:eastAsia="Arial" w:cs="Arial"/>
                <w:b/>
                <w:bCs/>
              </w:rPr>
            </w:pPr>
          </w:p>
          <w:p w14:paraId="4FEB69A2" w14:textId="58AF4B85" w:rsidR="00D101B5" w:rsidRDefault="00D101B5" w:rsidP="00D101B5">
            <w:pPr>
              <w:tabs>
                <w:tab w:val="left" w:pos="2329"/>
              </w:tabs>
              <w:rPr>
                <w:rFonts w:cs="Arial"/>
                <w:szCs w:val="20"/>
              </w:rPr>
            </w:pPr>
            <w:r w:rsidRPr="00406E19">
              <w:rPr>
                <w:rFonts w:cs="Arial"/>
                <w:b/>
                <w:szCs w:val="20"/>
              </w:rPr>
              <w:t xml:space="preserve">Watch </w:t>
            </w:r>
            <w:r w:rsidRPr="00406E19">
              <w:rPr>
                <w:rFonts w:cs="Arial"/>
                <w:szCs w:val="20"/>
              </w:rPr>
              <w:t>the following:</w:t>
            </w:r>
          </w:p>
          <w:p w14:paraId="066FBA21" w14:textId="77777777" w:rsidR="003948A0" w:rsidRPr="00406E19" w:rsidRDefault="003948A0" w:rsidP="00D101B5">
            <w:pPr>
              <w:tabs>
                <w:tab w:val="left" w:pos="2329"/>
              </w:tabs>
              <w:rPr>
                <w:rFonts w:cs="Arial"/>
                <w:b/>
                <w:szCs w:val="20"/>
              </w:rPr>
            </w:pPr>
          </w:p>
          <w:p w14:paraId="3EE27DA5" w14:textId="363F0D32" w:rsidR="00D101B5" w:rsidRPr="00406E19" w:rsidRDefault="00834A1E" w:rsidP="00D101B5">
            <w:pPr>
              <w:pStyle w:val="AssignmentsLevel2"/>
            </w:pPr>
            <w:hyperlink r:id="rId41" w:history="1">
              <w:r w:rsidR="00D101B5" w:rsidRPr="00406E19">
                <w:rPr>
                  <w:rStyle w:val="Hyperlink"/>
                </w:rPr>
                <w:t>New Teacher Survival Guide: Mentoring</w:t>
              </w:r>
            </w:hyperlink>
            <w:r w:rsidR="00D101B5" w:rsidRPr="00406E19">
              <w:t xml:space="preserve"> (10:57)</w:t>
            </w:r>
          </w:p>
          <w:p w14:paraId="2D5A7182" w14:textId="77777777" w:rsidR="00557340" w:rsidRPr="00406E19" w:rsidRDefault="00834A1E" w:rsidP="00D101B5">
            <w:pPr>
              <w:pStyle w:val="AssignmentsLevel2"/>
            </w:pPr>
            <w:hyperlink r:id="rId42" w:history="1">
              <w:r w:rsidR="00D101B5" w:rsidRPr="00406E19">
                <w:rPr>
                  <w:rStyle w:val="Hyperlink"/>
                </w:rPr>
                <w:t>Mentoring New Teachers</w:t>
              </w:r>
            </w:hyperlink>
            <w:r w:rsidR="00D101B5" w:rsidRPr="00406E19">
              <w:t xml:space="preserve"> (3:58).</w:t>
            </w:r>
          </w:p>
          <w:p w14:paraId="6D66A5C2" w14:textId="77777777" w:rsidR="00212B65" w:rsidRPr="00406E19" w:rsidRDefault="00212B65" w:rsidP="00212B65">
            <w:pPr>
              <w:pStyle w:val="AssignmentsLevel2"/>
              <w:numPr>
                <w:ilvl w:val="0"/>
                <w:numId w:val="0"/>
              </w:numPr>
              <w:ind w:left="360" w:hanging="360"/>
            </w:pPr>
          </w:p>
          <w:p w14:paraId="26595A22" w14:textId="365BE5B1" w:rsidR="00212B65" w:rsidRPr="00406E19" w:rsidRDefault="00212B65" w:rsidP="00212B65">
            <w:pPr>
              <w:pStyle w:val="AssignmentsLevel2"/>
              <w:numPr>
                <w:ilvl w:val="0"/>
                <w:numId w:val="0"/>
              </w:numPr>
              <w:ind w:left="360" w:hanging="360"/>
            </w:pPr>
            <w:r w:rsidRPr="00406E19">
              <w:rPr>
                <w:b/>
              </w:rPr>
              <w:t>Post</w:t>
            </w:r>
            <w:r w:rsidRPr="00406E19">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4CE39F65" w14:textId="6B4D2D06" w:rsidR="00557340" w:rsidRPr="00406E19" w:rsidRDefault="00D101B5" w:rsidP="002522B3">
            <w:pPr>
              <w:rPr>
                <w:rFonts w:cs="Arial"/>
                <w:szCs w:val="20"/>
              </w:rPr>
            </w:pPr>
            <w:r w:rsidRPr="00406E19">
              <w:rPr>
                <w:rFonts w:cs="Arial"/>
                <w:szCs w:val="20"/>
              </w:rPr>
              <w:t>7.3</w:t>
            </w:r>
          </w:p>
        </w:tc>
        <w:tc>
          <w:tcPr>
            <w:tcW w:w="1440" w:type="dxa"/>
            <w:tcBorders>
              <w:left w:val="single" w:sz="4" w:space="0" w:color="000000" w:themeColor="text1"/>
            </w:tcBorders>
            <w:shd w:val="clear" w:color="auto" w:fill="FFFFFF" w:themeFill="background1"/>
          </w:tcPr>
          <w:p w14:paraId="5366C5C0" w14:textId="01092367" w:rsidR="00557340" w:rsidRPr="00406E19" w:rsidRDefault="00D101B5" w:rsidP="002522B3">
            <w:pPr>
              <w:rPr>
                <w:rFonts w:cs="Arial"/>
                <w:szCs w:val="20"/>
              </w:rPr>
            </w:pPr>
            <w:r w:rsidRPr="00406E19">
              <w:rPr>
                <w:rFonts w:cs="Arial"/>
                <w:szCs w:val="20"/>
              </w:rPr>
              <w:t>Video = 1 hour</w:t>
            </w:r>
          </w:p>
        </w:tc>
      </w:tr>
      <w:tr w:rsidR="00557340" w:rsidRPr="00406E19"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Pr="00406E19" w:rsidRDefault="4948C66D" w:rsidP="4948C66D">
            <w:pPr>
              <w:tabs>
                <w:tab w:val="left" w:pos="0"/>
                <w:tab w:val="left" w:pos="3720"/>
              </w:tabs>
              <w:outlineLvl w:val="0"/>
              <w:rPr>
                <w:rFonts w:eastAsia="Arial" w:cs="Arial"/>
                <w:i/>
                <w:iCs/>
              </w:rPr>
            </w:pPr>
            <w:r w:rsidRPr="00406E19">
              <w:rPr>
                <w:rFonts w:eastAsia="Arial" w:cs="Arial"/>
                <w:b/>
                <w:bCs/>
                <w:i/>
                <w:iCs/>
                <w:sz w:val="22"/>
                <w:szCs w:val="22"/>
              </w:rPr>
              <w:t>Graded Assignments</w:t>
            </w:r>
          </w:p>
          <w:p w14:paraId="7285EC47" w14:textId="77777777" w:rsidR="00557340" w:rsidRPr="00406E19" w:rsidRDefault="4948C66D" w:rsidP="4948C66D">
            <w:pPr>
              <w:tabs>
                <w:tab w:val="left" w:pos="0"/>
                <w:tab w:val="left" w:pos="3720"/>
              </w:tabs>
              <w:outlineLvl w:val="0"/>
              <w:rPr>
                <w:rFonts w:eastAsia="Arial" w:cs="Arial"/>
                <w:b/>
                <w:bCs/>
                <w:i/>
                <w:iCs/>
              </w:rPr>
            </w:pPr>
            <w:r w:rsidRPr="00406E1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406E19" w:rsidRDefault="4948C66D" w:rsidP="4948C66D">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406E19" w:rsidRDefault="4948C66D" w:rsidP="4948C66D">
            <w:pPr>
              <w:rPr>
                <w:rFonts w:eastAsia="Arial" w:cs="Arial"/>
                <w:b/>
                <w:bCs/>
                <w:i/>
                <w:iCs/>
              </w:rPr>
            </w:pPr>
            <w:r w:rsidRPr="00406E19">
              <w:rPr>
                <w:rFonts w:eastAsia="Arial" w:cs="Arial"/>
                <w:b/>
                <w:bCs/>
                <w:i/>
                <w:iCs/>
              </w:rPr>
              <w:t>AIE</w:t>
            </w:r>
          </w:p>
        </w:tc>
      </w:tr>
      <w:tr w:rsidR="00557340" w:rsidRPr="00406E19" w14:paraId="2CB4FA1B" w14:textId="77777777" w:rsidTr="4948C66D">
        <w:tc>
          <w:tcPr>
            <w:tcW w:w="10170" w:type="dxa"/>
            <w:gridSpan w:val="2"/>
            <w:tcMar>
              <w:top w:w="115" w:type="dxa"/>
              <w:left w:w="115" w:type="dxa"/>
              <w:bottom w:w="115" w:type="dxa"/>
              <w:right w:w="115" w:type="dxa"/>
            </w:tcMar>
          </w:tcPr>
          <w:p w14:paraId="33BCD099" w14:textId="2616C24A" w:rsidR="00557340" w:rsidRPr="00406E19" w:rsidRDefault="4948C66D" w:rsidP="4948C66D">
            <w:pPr>
              <w:tabs>
                <w:tab w:val="left" w:pos="2329"/>
              </w:tabs>
              <w:rPr>
                <w:rFonts w:eastAsia="Arial" w:cs="Arial"/>
                <w:b/>
                <w:bCs/>
              </w:rPr>
            </w:pPr>
            <w:r w:rsidRPr="00406E19">
              <w:rPr>
                <w:rFonts w:eastAsia="Arial" w:cs="Arial"/>
                <w:b/>
                <w:bCs/>
              </w:rPr>
              <w:lastRenderedPageBreak/>
              <w:t xml:space="preserve">Discussion: </w:t>
            </w:r>
            <w:r w:rsidR="000C2464">
              <w:rPr>
                <w:rFonts w:eastAsia="Arial" w:cs="Arial"/>
                <w:b/>
                <w:bCs/>
              </w:rPr>
              <w:t>Successful Professional Development</w:t>
            </w:r>
            <w:r w:rsidRPr="00406E19">
              <w:rPr>
                <w:rFonts w:eastAsia="Arial" w:cs="Arial"/>
                <w:b/>
                <w:bCs/>
              </w:rPr>
              <w:t xml:space="preserve"> </w:t>
            </w:r>
          </w:p>
          <w:p w14:paraId="6D9B4B94" w14:textId="77777777" w:rsidR="00557340" w:rsidRPr="00406E19" w:rsidRDefault="00557340" w:rsidP="002522B3">
            <w:pPr>
              <w:pStyle w:val="AssignmentsLevel1"/>
            </w:pPr>
          </w:p>
          <w:p w14:paraId="79AF7056" w14:textId="301EA2AE" w:rsidR="00557340" w:rsidRPr="00406E19" w:rsidRDefault="4948C66D" w:rsidP="002522B3">
            <w:pPr>
              <w:pStyle w:val="AssignmentsLevel1"/>
            </w:pPr>
            <w:r w:rsidRPr="00406E19">
              <w:rPr>
                <w:b/>
                <w:bCs/>
              </w:rPr>
              <w:t xml:space="preserve">Respond </w:t>
            </w:r>
            <w:r w:rsidRPr="00406E19">
              <w:t xml:space="preserve">to the following in the </w:t>
            </w:r>
            <w:r w:rsidR="004B228E" w:rsidRPr="004B228E">
              <w:t>Successful Professional Development</w:t>
            </w:r>
            <w:r w:rsidRPr="00406E19">
              <w:t xml:space="preserve"> discussion forum by Thursday:</w:t>
            </w:r>
          </w:p>
          <w:p w14:paraId="5A7591F2" w14:textId="77777777" w:rsidR="00557340" w:rsidRPr="00406E19" w:rsidRDefault="00557340" w:rsidP="002522B3">
            <w:pPr>
              <w:pStyle w:val="AssignmentsLevel1"/>
            </w:pPr>
          </w:p>
          <w:p w14:paraId="6B6CD0BF" w14:textId="0744270F" w:rsidR="00557340" w:rsidRPr="00406E19" w:rsidRDefault="00D101B5" w:rsidP="00D101B5">
            <w:pPr>
              <w:pStyle w:val="AssignmentsLevel2"/>
            </w:pPr>
            <w:r w:rsidRPr="00406E19">
              <w:t>List your 3 top characteristics of successful PD</w:t>
            </w:r>
            <w:r w:rsidR="003948A0">
              <w:t>,</w:t>
            </w:r>
            <w:r w:rsidRPr="00406E19">
              <w:t xml:space="preserve"> and indicate why you chose them.</w:t>
            </w:r>
          </w:p>
          <w:p w14:paraId="48911570" w14:textId="77777777" w:rsidR="00557340" w:rsidRPr="00406E19" w:rsidRDefault="00557340" w:rsidP="002522B3">
            <w:pPr>
              <w:pStyle w:val="AssignmentsLevel1"/>
            </w:pPr>
          </w:p>
          <w:p w14:paraId="00F052D1" w14:textId="2253B2A2" w:rsidR="00557340" w:rsidRPr="00406E19" w:rsidRDefault="4948C66D" w:rsidP="003948A0">
            <w:pPr>
              <w:pStyle w:val="AssignmentsLevel1"/>
              <w:rPr>
                <w:b/>
                <w:bCs/>
              </w:rPr>
            </w:pPr>
            <w:r w:rsidRPr="00406E19">
              <w:rPr>
                <w:b/>
                <w:bCs/>
              </w:rPr>
              <w:t>Post</w:t>
            </w:r>
            <w:r w:rsidRPr="00406E19">
              <w:t xml:space="preserve"> constructive criticism, clarification, additional questions, or your own relevant thoughts to </w:t>
            </w:r>
            <w:r w:rsidR="003948A0">
              <w:t>3</w:t>
            </w:r>
            <w:r w:rsidR="003948A0" w:rsidRPr="00406E19">
              <w:t xml:space="preserve"> </w:t>
            </w:r>
            <w:r w:rsidRPr="00406E19">
              <w:t>of your classmates' posts by Sunday.</w:t>
            </w:r>
          </w:p>
        </w:tc>
        <w:tc>
          <w:tcPr>
            <w:tcW w:w="1440" w:type="dxa"/>
          </w:tcPr>
          <w:p w14:paraId="1EA5C956" w14:textId="30BB1699" w:rsidR="00557340" w:rsidRPr="00406E19" w:rsidRDefault="00D101B5" w:rsidP="002522B3">
            <w:pPr>
              <w:tabs>
                <w:tab w:val="left" w:pos="2329"/>
              </w:tabs>
              <w:rPr>
                <w:rFonts w:cs="Arial"/>
                <w:szCs w:val="20"/>
              </w:rPr>
            </w:pPr>
            <w:r w:rsidRPr="00406E19">
              <w:rPr>
                <w:rFonts w:cs="Arial"/>
                <w:szCs w:val="20"/>
              </w:rPr>
              <w:t>7.2</w:t>
            </w:r>
          </w:p>
        </w:tc>
        <w:tc>
          <w:tcPr>
            <w:tcW w:w="1440" w:type="dxa"/>
          </w:tcPr>
          <w:p w14:paraId="59299E91" w14:textId="77777777" w:rsidR="00557340" w:rsidRPr="00406E19" w:rsidRDefault="4948C66D" w:rsidP="4948C66D">
            <w:pPr>
              <w:tabs>
                <w:tab w:val="left" w:pos="2329"/>
              </w:tabs>
              <w:rPr>
                <w:rFonts w:eastAsia="Arial" w:cs="Arial"/>
              </w:rPr>
            </w:pPr>
            <w:r w:rsidRPr="00406E19">
              <w:t xml:space="preserve">Discussion: one post and replies to three other posts = </w:t>
            </w:r>
            <w:r w:rsidRPr="00406E19">
              <w:rPr>
                <w:b/>
                <w:bCs/>
              </w:rPr>
              <w:t xml:space="preserve">1 hour </w:t>
            </w:r>
          </w:p>
        </w:tc>
      </w:tr>
      <w:tr w:rsidR="00557340" w:rsidRPr="00406E19" w14:paraId="23EE89BE" w14:textId="77777777" w:rsidTr="4948C66D">
        <w:tc>
          <w:tcPr>
            <w:tcW w:w="10170" w:type="dxa"/>
            <w:gridSpan w:val="2"/>
            <w:tcMar>
              <w:top w:w="115" w:type="dxa"/>
              <w:left w:w="115" w:type="dxa"/>
              <w:bottom w:w="115" w:type="dxa"/>
              <w:right w:w="115" w:type="dxa"/>
            </w:tcMar>
          </w:tcPr>
          <w:p w14:paraId="1F9BC2B5" w14:textId="724EDC7C" w:rsidR="00E648B6" w:rsidRPr="008E3AD1" w:rsidRDefault="00E648B6" w:rsidP="00E648B6">
            <w:pPr>
              <w:rPr>
                <w:b/>
              </w:rPr>
            </w:pPr>
            <w:r w:rsidRPr="008E3AD1">
              <w:rPr>
                <w:b/>
              </w:rPr>
              <w:t>Field Experience Assignment:</w:t>
            </w:r>
            <w:r w:rsidR="008E3AD1" w:rsidRPr="008E3AD1">
              <w:rPr>
                <w:b/>
              </w:rPr>
              <w:t xml:space="preserve"> Professional Development</w:t>
            </w:r>
          </w:p>
          <w:p w14:paraId="3D531A5B" w14:textId="77777777" w:rsidR="008E3AD1" w:rsidRPr="00F66EF4" w:rsidRDefault="008E3AD1" w:rsidP="00E648B6"/>
          <w:p w14:paraId="59C59F28" w14:textId="64E00D93" w:rsidR="00151B51" w:rsidRDefault="00151B51" w:rsidP="00151B51">
            <w:pPr>
              <w:pStyle w:val="AssignmentsLevel2"/>
              <w:numPr>
                <w:ilvl w:val="0"/>
                <w:numId w:val="0"/>
              </w:numPr>
              <w:ind w:left="360" w:hanging="360"/>
              <w:rPr>
                <w:b/>
              </w:rPr>
            </w:pPr>
            <w:r>
              <w:rPr>
                <w:b/>
              </w:rPr>
              <w:t>Resource:</w:t>
            </w:r>
            <w:r w:rsidRPr="00671AF2">
              <w:t xml:space="preserve"> Professional Development Worksheet</w:t>
            </w:r>
          </w:p>
          <w:p w14:paraId="0D779860" w14:textId="77777777" w:rsidR="00151B51" w:rsidRDefault="00151B51" w:rsidP="00151B51">
            <w:pPr>
              <w:pStyle w:val="AssignmentsLevel2"/>
              <w:numPr>
                <w:ilvl w:val="0"/>
                <w:numId w:val="0"/>
              </w:numPr>
              <w:ind w:left="360" w:hanging="360"/>
              <w:rPr>
                <w:b/>
              </w:rPr>
            </w:pPr>
          </w:p>
          <w:p w14:paraId="401D625B" w14:textId="77777777" w:rsidR="00151B51" w:rsidRDefault="00151B51" w:rsidP="00F66EF4">
            <w:pPr>
              <w:pStyle w:val="AssignmentsLevel1"/>
            </w:pPr>
            <w:r>
              <w:rPr>
                <w:b/>
              </w:rPr>
              <w:t xml:space="preserve">Download </w:t>
            </w:r>
            <w:r>
              <w:t xml:space="preserve">and complete the </w:t>
            </w:r>
            <w:r w:rsidRPr="00671AF2">
              <w:t>Professional Development Worksheet</w:t>
            </w:r>
            <w:r>
              <w:t xml:space="preserve"> according to the instructions provided inside.</w:t>
            </w:r>
          </w:p>
          <w:p w14:paraId="425321D6" w14:textId="77777777" w:rsidR="00151B51" w:rsidRPr="00406E19" w:rsidRDefault="00151B51" w:rsidP="00151B51">
            <w:pPr>
              <w:pStyle w:val="AssignmentsLevel2"/>
              <w:numPr>
                <w:ilvl w:val="0"/>
                <w:numId w:val="0"/>
              </w:numPr>
              <w:ind w:left="360" w:hanging="360"/>
            </w:pPr>
          </w:p>
          <w:p w14:paraId="5BD02981" w14:textId="3BB16A85" w:rsidR="00557340" w:rsidRPr="00406E19" w:rsidRDefault="00151B51" w:rsidP="00160FE2">
            <w:r w:rsidRPr="00406E19">
              <w:rPr>
                <w:b/>
                <w:bCs/>
              </w:rPr>
              <w:t>Submit</w:t>
            </w:r>
            <w:r w:rsidRPr="00406E19">
              <w:rPr>
                <w:bCs/>
              </w:rPr>
              <w:t xml:space="preserve"> your </w:t>
            </w:r>
            <w:r>
              <w:rPr>
                <w:bCs/>
              </w:rPr>
              <w:t xml:space="preserve">completed </w:t>
            </w:r>
            <w:r w:rsidRPr="00671AF2">
              <w:rPr>
                <w:bCs/>
              </w:rPr>
              <w:t>Professional Development Worksheet</w:t>
            </w:r>
            <w:r>
              <w:rPr>
                <w:bCs/>
              </w:rPr>
              <w:t xml:space="preserve"> </w:t>
            </w:r>
            <w:r w:rsidRPr="00406E19">
              <w:t>by Sunday.</w:t>
            </w:r>
          </w:p>
        </w:tc>
        <w:tc>
          <w:tcPr>
            <w:tcW w:w="1440" w:type="dxa"/>
          </w:tcPr>
          <w:p w14:paraId="5BD5210A" w14:textId="30915BAD" w:rsidR="00557340" w:rsidRPr="00406E19" w:rsidRDefault="00160FE2" w:rsidP="002522B3">
            <w:pPr>
              <w:tabs>
                <w:tab w:val="left" w:pos="2329"/>
              </w:tabs>
              <w:rPr>
                <w:rFonts w:cs="Arial"/>
                <w:szCs w:val="20"/>
              </w:rPr>
            </w:pPr>
            <w:r>
              <w:rPr>
                <w:rFonts w:cs="Arial"/>
                <w:szCs w:val="20"/>
              </w:rPr>
              <w:t>7.1, 7.3, 7.4</w:t>
            </w:r>
            <w:r w:rsidR="00E83911">
              <w:rPr>
                <w:rFonts w:cs="Arial"/>
                <w:szCs w:val="20"/>
              </w:rPr>
              <w:t>, 7.5</w:t>
            </w:r>
          </w:p>
        </w:tc>
        <w:tc>
          <w:tcPr>
            <w:tcW w:w="1440" w:type="dxa"/>
          </w:tcPr>
          <w:p w14:paraId="1A615B0C" w14:textId="77777777" w:rsidR="00557340" w:rsidRPr="00406E19" w:rsidRDefault="00557340" w:rsidP="002522B3">
            <w:pPr>
              <w:tabs>
                <w:tab w:val="left" w:pos="2329"/>
              </w:tabs>
              <w:rPr>
                <w:rFonts w:cs="Arial"/>
                <w:szCs w:val="20"/>
              </w:rPr>
            </w:pPr>
          </w:p>
        </w:tc>
      </w:tr>
      <w:tr w:rsidR="00160FE2" w:rsidRPr="00406E19" w14:paraId="51AD4122" w14:textId="77777777" w:rsidTr="4948C66D">
        <w:tc>
          <w:tcPr>
            <w:tcW w:w="10170" w:type="dxa"/>
            <w:gridSpan w:val="2"/>
            <w:tcMar>
              <w:top w:w="115" w:type="dxa"/>
              <w:left w:w="115" w:type="dxa"/>
              <w:bottom w:w="115" w:type="dxa"/>
              <w:right w:w="115" w:type="dxa"/>
            </w:tcMar>
          </w:tcPr>
          <w:p w14:paraId="6CAF6283" w14:textId="0447F31C" w:rsidR="00160FE2" w:rsidRPr="00160FE2" w:rsidRDefault="00160FE2" w:rsidP="00160FE2">
            <w:pPr>
              <w:rPr>
                <w:b/>
              </w:rPr>
            </w:pPr>
            <w:r>
              <w:rPr>
                <w:b/>
              </w:rPr>
              <w:t>Field Experience: Professional Development Evaluation</w:t>
            </w:r>
          </w:p>
          <w:p w14:paraId="326E18D3" w14:textId="77777777" w:rsidR="00160FE2" w:rsidRDefault="00160FE2" w:rsidP="00160FE2">
            <w:pPr>
              <w:rPr>
                <w:b/>
              </w:rPr>
            </w:pPr>
          </w:p>
          <w:p w14:paraId="1F633A72" w14:textId="20503D92" w:rsidR="00160FE2" w:rsidRDefault="00160FE2" w:rsidP="00160FE2">
            <w:r w:rsidRPr="00160FE2">
              <w:rPr>
                <w:b/>
              </w:rPr>
              <w:t>Attend</w:t>
            </w:r>
            <w:r w:rsidRPr="00406E19">
              <w:t xml:space="preserve"> a PD session in your school</w:t>
            </w:r>
            <w:r w:rsidR="003948A0">
              <w:t xml:space="preserve"> or </w:t>
            </w:r>
            <w:r w:rsidRPr="00406E19">
              <w:t>district</w:t>
            </w:r>
            <w:r>
              <w:t>.</w:t>
            </w:r>
          </w:p>
          <w:p w14:paraId="44446343" w14:textId="77777777" w:rsidR="00160FE2" w:rsidRDefault="00160FE2" w:rsidP="00160FE2">
            <w:pPr>
              <w:rPr>
                <w:b/>
              </w:rPr>
            </w:pPr>
          </w:p>
          <w:p w14:paraId="3CC5EED2" w14:textId="0F299B5E" w:rsidR="00160FE2" w:rsidRDefault="00160FE2" w:rsidP="00160FE2">
            <w:pPr>
              <w:rPr>
                <w:i/>
              </w:rPr>
            </w:pPr>
            <w:r w:rsidRPr="00160FE2">
              <w:rPr>
                <w:b/>
              </w:rPr>
              <w:t>Write</w:t>
            </w:r>
            <w:r>
              <w:t xml:space="preserve"> 500</w:t>
            </w:r>
            <w:r w:rsidR="003948A0">
              <w:t xml:space="preserve"> to </w:t>
            </w:r>
            <w:r>
              <w:t xml:space="preserve">700 words responding to the questions in </w:t>
            </w:r>
            <w:r w:rsidR="003948A0">
              <w:t>T</w:t>
            </w:r>
            <w:r>
              <w:t>able 18.1</w:t>
            </w:r>
            <w:r w:rsidR="003948A0">
              <w:t>,</w:t>
            </w:r>
            <w:r>
              <w:t xml:space="preserve"> </w:t>
            </w:r>
            <w:r w:rsidR="003948A0">
              <w:t>“</w:t>
            </w:r>
            <w:r>
              <w:t>Five Levels of Professional Development Evaluation</w:t>
            </w:r>
            <w:r w:rsidR="003948A0">
              <w:t>,”</w:t>
            </w:r>
            <w:r>
              <w:t xml:space="preserve"> </w:t>
            </w:r>
            <w:r w:rsidR="003948A0">
              <w:t xml:space="preserve">in Ch. 18 </w:t>
            </w:r>
            <w:r w:rsidRPr="00406E19">
              <w:t xml:space="preserve">of </w:t>
            </w:r>
            <w:r w:rsidRPr="00406E19">
              <w:rPr>
                <w:i/>
              </w:rPr>
              <w:t xml:space="preserve">Supervision and </w:t>
            </w:r>
            <w:r w:rsidR="003948A0">
              <w:rPr>
                <w:i/>
              </w:rPr>
              <w:t>I</w:t>
            </w:r>
            <w:r w:rsidRPr="00406E19">
              <w:rPr>
                <w:i/>
              </w:rPr>
              <w:t xml:space="preserve">nstructional </w:t>
            </w:r>
            <w:r w:rsidR="003948A0">
              <w:rPr>
                <w:i/>
              </w:rPr>
              <w:t>L</w:t>
            </w:r>
            <w:r w:rsidRPr="00406E19">
              <w:rPr>
                <w:i/>
              </w:rPr>
              <w:t>eadership</w:t>
            </w:r>
            <w:r>
              <w:rPr>
                <w:i/>
              </w:rPr>
              <w:t>.</w:t>
            </w:r>
          </w:p>
          <w:p w14:paraId="1067CC1A" w14:textId="77777777" w:rsidR="00160FE2" w:rsidRPr="008E3AD1" w:rsidRDefault="00160FE2" w:rsidP="00160FE2"/>
          <w:p w14:paraId="31B63F2E" w14:textId="19A1AC1B" w:rsidR="00160FE2" w:rsidRPr="00406E19" w:rsidRDefault="00160FE2" w:rsidP="00160FE2">
            <w:pPr>
              <w:rPr>
                <w:b/>
                <w:u w:val="thick"/>
              </w:rPr>
            </w:pPr>
            <w:r w:rsidRPr="00406E19">
              <w:rPr>
                <w:b/>
                <w:bCs/>
              </w:rPr>
              <w:t>Submit</w:t>
            </w:r>
            <w:r w:rsidRPr="00406E19">
              <w:rPr>
                <w:bCs/>
              </w:rPr>
              <w:t xml:space="preserve"> your </w:t>
            </w:r>
            <w:r>
              <w:rPr>
                <w:bCs/>
              </w:rPr>
              <w:t>evaluation</w:t>
            </w:r>
            <w:r w:rsidRPr="00406E19">
              <w:rPr>
                <w:b/>
                <w:bCs/>
              </w:rPr>
              <w:t xml:space="preserve"> </w:t>
            </w:r>
            <w:r w:rsidRPr="00406E19">
              <w:t>by Sunday.</w:t>
            </w:r>
          </w:p>
        </w:tc>
        <w:tc>
          <w:tcPr>
            <w:tcW w:w="1440" w:type="dxa"/>
          </w:tcPr>
          <w:p w14:paraId="37A28EAB" w14:textId="3DF344DC" w:rsidR="00160FE2" w:rsidRDefault="00160FE2" w:rsidP="0085597B">
            <w:pPr>
              <w:tabs>
                <w:tab w:val="left" w:pos="2329"/>
              </w:tabs>
              <w:rPr>
                <w:rFonts w:cs="Arial"/>
                <w:szCs w:val="20"/>
              </w:rPr>
            </w:pPr>
            <w:r>
              <w:rPr>
                <w:rFonts w:cs="Arial"/>
                <w:szCs w:val="20"/>
              </w:rPr>
              <w:t>7.6</w:t>
            </w:r>
          </w:p>
        </w:tc>
        <w:tc>
          <w:tcPr>
            <w:tcW w:w="1440" w:type="dxa"/>
          </w:tcPr>
          <w:p w14:paraId="7248107B" w14:textId="77777777" w:rsidR="00160FE2" w:rsidRPr="00406E19" w:rsidRDefault="00160FE2" w:rsidP="0085597B">
            <w:pPr>
              <w:tabs>
                <w:tab w:val="left" w:pos="2329"/>
              </w:tabs>
            </w:pPr>
          </w:p>
        </w:tc>
      </w:tr>
      <w:tr w:rsidR="0085597B" w:rsidRPr="00406E19" w14:paraId="2F04BB59" w14:textId="77777777" w:rsidTr="4948C66D">
        <w:tc>
          <w:tcPr>
            <w:tcW w:w="10170" w:type="dxa"/>
            <w:gridSpan w:val="2"/>
            <w:tcMar>
              <w:top w:w="115" w:type="dxa"/>
              <w:left w:w="115" w:type="dxa"/>
              <w:bottom w:w="115" w:type="dxa"/>
              <w:right w:w="115" w:type="dxa"/>
            </w:tcMar>
          </w:tcPr>
          <w:p w14:paraId="47267EFA" w14:textId="2CC5DA90" w:rsidR="00160FE2" w:rsidRDefault="00160FE2" w:rsidP="00160FE2">
            <w:pPr>
              <w:rPr>
                <w:b/>
              </w:rPr>
            </w:pPr>
            <w:r>
              <w:rPr>
                <w:b/>
              </w:rPr>
              <w:t>Field Experience: Professional Development Survey</w:t>
            </w:r>
          </w:p>
          <w:p w14:paraId="3D5EA326" w14:textId="77777777" w:rsidR="00160FE2" w:rsidRPr="00160FE2" w:rsidRDefault="00160FE2" w:rsidP="00160FE2">
            <w:pPr>
              <w:rPr>
                <w:b/>
              </w:rPr>
            </w:pPr>
          </w:p>
          <w:p w14:paraId="742B108E" w14:textId="2A886E65" w:rsidR="0085597B" w:rsidRPr="00406E19" w:rsidRDefault="0085597B" w:rsidP="0085597B">
            <w:r w:rsidRPr="00160FE2">
              <w:rPr>
                <w:b/>
              </w:rPr>
              <w:t>Develop</w:t>
            </w:r>
            <w:r w:rsidRPr="00406E19">
              <w:t xml:space="preserve"> a PD survey for the teachers and staff that you will use at the end of the school year that will assist in guiding you in your planning for PD for the upcoming school year. Limit your survey to 10 questions.  </w:t>
            </w:r>
          </w:p>
          <w:p w14:paraId="76942D9B" w14:textId="77777777" w:rsidR="00160FE2" w:rsidRDefault="00160FE2" w:rsidP="00160FE2">
            <w:pPr>
              <w:pStyle w:val="AssignmentsLevel1"/>
              <w:rPr>
                <w:b/>
              </w:rPr>
            </w:pPr>
          </w:p>
          <w:p w14:paraId="276E107E" w14:textId="127A3D73" w:rsidR="00160FE2" w:rsidRPr="00406E19" w:rsidRDefault="00160FE2" w:rsidP="00160FE2">
            <w:pPr>
              <w:pStyle w:val="AssignmentsLevel1"/>
            </w:pPr>
            <w:r w:rsidRPr="00160FE2">
              <w:rPr>
                <w:b/>
              </w:rPr>
              <w:t>Post</w:t>
            </w:r>
            <w:r>
              <w:t xml:space="preserve"> your survey </w:t>
            </w:r>
            <w:r w:rsidRPr="00406E19">
              <w:t xml:space="preserve">in the </w:t>
            </w:r>
            <w:r>
              <w:t>Professional Development Survey</w:t>
            </w:r>
            <w:r w:rsidRPr="00406E19">
              <w:t xml:space="preserve"> discussion forum by Thursday:</w:t>
            </w:r>
          </w:p>
          <w:p w14:paraId="35FC901F" w14:textId="77777777" w:rsidR="0085597B" w:rsidRDefault="0085597B" w:rsidP="0085597B">
            <w:pPr>
              <w:rPr>
                <w:b/>
                <w:u w:val="thick"/>
              </w:rPr>
            </w:pPr>
          </w:p>
          <w:p w14:paraId="694948AB" w14:textId="4A3A13C1" w:rsidR="00160FE2" w:rsidRPr="00406E19" w:rsidRDefault="00160FE2" w:rsidP="003948A0">
            <w:pPr>
              <w:rPr>
                <w:b/>
                <w:u w:val="thick"/>
              </w:rPr>
            </w:pPr>
            <w:r w:rsidRPr="00406E19">
              <w:rPr>
                <w:b/>
                <w:bCs/>
              </w:rPr>
              <w:t>Post</w:t>
            </w:r>
            <w:r w:rsidRPr="00406E19">
              <w:t xml:space="preserve"> </w:t>
            </w:r>
            <w:r>
              <w:t>feedback, suggestions, or</w:t>
            </w:r>
            <w:r w:rsidRPr="00406E19">
              <w:t xml:space="preserve"> questions to </w:t>
            </w:r>
            <w:r w:rsidR="003948A0">
              <w:t>3</w:t>
            </w:r>
            <w:r w:rsidR="003948A0" w:rsidRPr="00406E19">
              <w:t xml:space="preserve"> </w:t>
            </w:r>
            <w:r w:rsidRPr="00406E19">
              <w:t>of your classmates' posts by Sunday.</w:t>
            </w:r>
          </w:p>
        </w:tc>
        <w:tc>
          <w:tcPr>
            <w:tcW w:w="1440" w:type="dxa"/>
          </w:tcPr>
          <w:p w14:paraId="3B75B90A" w14:textId="6C5ED588" w:rsidR="0085597B" w:rsidRDefault="00160FE2" w:rsidP="0085597B">
            <w:pPr>
              <w:tabs>
                <w:tab w:val="left" w:pos="2329"/>
              </w:tabs>
              <w:rPr>
                <w:rFonts w:cs="Arial"/>
                <w:szCs w:val="20"/>
              </w:rPr>
            </w:pPr>
            <w:r>
              <w:rPr>
                <w:rFonts w:cs="Arial"/>
                <w:szCs w:val="20"/>
              </w:rPr>
              <w:t>7.1</w:t>
            </w:r>
          </w:p>
        </w:tc>
        <w:tc>
          <w:tcPr>
            <w:tcW w:w="1440" w:type="dxa"/>
          </w:tcPr>
          <w:p w14:paraId="2E488435" w14:textId="574319D3" w:rsidR="0085597B" w:rsidRPr="00406E19" w:rsidRDefault="0085597B" w:rsidP="0085597B">
            <w:pPr>
              <w:tabs>
                <w:tab w:val="left" w:pos="2329"/>
              </w:tabs>
              <w:rPr>
                <w:rFonts w:cs="Arial"/>
                <w:szCs w:val="20"/>
              </w:rPr>
            </w:pPr>
            <w:r w:rsidRPr="00406E19">
              <w:t xml:space="preserve">Discussion: one post and replies to three other posts = </w:t>
            </w:r>
            <w:r w:rsidRPr="00406E19">
              <w:rPr>
                <w:b/>
                <w:bCs/>
              </w:rPr>
              <w:t xml:space="preserve">1 hour </w:t>
            </w:r>
          </w:p>
        </w:tc>
      </w:tr>
      <w:tr w:rsidR="0085597B" w:rsidRPr="00406E19"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85597B" w:rsidRPr="00406E19" w:rsidRDefault="0085597B" w:rsidP="0085597B">
            <w:pPr>
              <w:tabs>
                <w:tab w:val="left" w:pos="2329"/>
              </w:tabs>
              <w:rPr>
                <w:rFonts w:eastAsia="Arial" w:cs="Arial"/>
                <w:b/>
                <w:bCs/>
              </w:rPr>
            </w:pPr>
            <w:r w:rsidRPr="00406E1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85597B" w:rsidRPr="00406E19" w:rsidRDefault="0085597B" w:rsidP="0085597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85597B" w:rsidRPr="00406E19" w:rsidRDefault="0085597B" w:rsidP="0085597B">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0567623F" w:rsidR="0085597B" w:rsidRPr="00406E19" w:rsidRDefault="0085597B" w:rsidP="0085597B">
            <w:pPr>
              <w:tabs>
                <w:tab w:val="left" w:pos="2329"/>
              </w:tabs>
              <w:rPr>
                <w:rFonts w:cs="Arial"/>
                <w:b/>
                <w:szCs w:val="20"/>
              </w:rPr>
            </w:pPr>
            <w:r>
              <w:rPr>
                <w:rFonts w:cs="Arial"/>
                <w:b/>
                <w:szCs w:val="20"/>
              </w:rPr>
              <w:t>3 hours</w:t>
            </w:r>
          </w:p>
        </w:tc>
      </w:tr>
    </w:tbl>
    <w:p w14:paraId="695035C2" w14:textId="77777777" w:rsidR="005344A9" w:rsidRPr="00406E19" w:rsidRDefault="005344A9" w:rsidP="005344A9">
      <w:pPr>
        <w:tabs>
          <w:tab w:val="left" w:pos="1065"/>
        </w:tabs>
      </w:pPr>
    </w:p>
    <w:p w14:paraId="452B4B23" w14:textId="77777777" w:rsidR="005344A9" w:rsidRPr="00406E19" w:rsidRDefault="005344A9">
      <w:pPr>
        <w:rPr>
          <w:rFonts w:cs="Arial"/>
          <w:b/>
          <w:color w:val="BD313B"/>
          <w:sz w:val="22"/>
          <w:szCs w:val="22"/>
        </w:rPr>
      </w:pPr>
      <w:r w:rsidRPr="00406E19">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6A4B6B" w:rsidRPr="00406E19" w14:paraId="2ED74744" w14:textId="77777777" w:rsidTr="00225FD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9C6DF4C" w14:textId="0453CAD8" w:rsidR="006A4B6B" w:rsidRPr="00406E19" w:rsidRDefault="006A4B6B" w:rsidP="00225FD6">
            <w:pPr>
              <w:pStyle w:val="WeeklyTopicHeading1"/>
            </w:pPr>
            <w:r w:rsidRPr="00406E19">
              <w:lastRenderedPageBreak/>
              <w:t xml:space="preserve">Week </w:t>
            </w:r>
            <w:r w:rsidR="00225FD6" w:rsidRPr="00406E19">
              <w:t>Eight</w:t>
            </w:r>
            <w:r w:rsidRPr="00406E19">
              <w:t xml:space="preserve">: </w:t>
            </w:r>
            <w:r w:rsidR="00225FD6" w:rsidRPr="00406E19">
              <w:t>Supervision</w:t>
            </w:r>
          </w:p>
        </w:tc>
        <w:tc>
          <w:tcPr>
            <w:tcW w:w="1440" w:type="dxa"/>
            <w:tcBorders>
              <w:left w:val="nil"/>
              <w:bottom w:val="single" w:sz="4" w:space="0" w:color="000000" w:themeColor="text1"/>
              <w:right w:val="nil"/>
            </w:tcBorders>
            <w:shd w:val="clear" w:color="auto" w:fill="BF2C37"/>
          </w:tcPr>
          <w:p w14:paraId="2D712866" w14:textId="77777777" w:rsidR="006A4B6B" w:rsidRPr="00406E19" w:rsidRDefault="006A4B6B" w:rsidP="00225FD6">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92796F6" w14:textId="77777777" w:rsidR="006A4B6B" w:rsidRPr="00406E19" w:rsidRDefault="006A4B6B" w:rsidP="00225FD6">
            <w:pPr>
              <w:tabs>
                <w:tab w:val="left" w:pos="0"/>
                <w:tab w:val="left" w:pos="3720"/>
              </w:tabs>
              <w:outlineLvl w:val="0"/>
              <w:rPr>
                <w:rFonts w:cs="Arial"/>
                <w:color w:val="FFFFFF"/>
                <w:sz w:val="28"/>
                <w:szCs w:val="28"/>
              </w:rPr>
            </w:pPr>
          </w:p>
        </w:tc>
      </w:tr>
      <w:tr w:rsidR="006A4B6B" w:rsidRPr="00406E19" w14:paraId="53792E80" w14:textId="77777777" w:rsidTr="00225FD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3D5C4C3"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AEA2424" w14:textId="77777777" w:rsidR="006A4B6B" w:rsidRPr="00406E19" w:rsidRDefault="006A4B6B" w:rsidP="00225FD6">
            <w:pPr>
              <w:tabs>
                <w:tab w:val="left" w:pos="0"/>
                <w:tab w:val="left" w:pos="3720"/>
              </w:tabs>
              <w:outlineLvl w:val="0"/>
              <w:rPr>
                <w:rFonts w:eastAsia="Arial" w:cs="Arial"/>
              </w:rPr>
            </w:pPr>
            <w:r w:rsidRPr="00406E19">
              <w:rPr>
                <w:rFonts w:eastAsia="Arial" w:cs="Arial"/>
                <w:b/>
                <w:bCs/>
                <w:i/>
                <w:iCs/>
              </w:rPr>
              <w:t>Alignment</w:t>
            </w:r>
          </w:p>
        </w:tc>
      </w:tr>
      <w:tr w:rsidR="00222DD3" w:rsidRPr="00406E19" w14:paraId="59242FB8" w14:textId="77777777" w:rsidTr="00225FD6">
        <w:trPr>
          <w:trHeight w:val="30"/>
        </w:trPr>
        <w:tc>
          <w:tcPr>
            <w:tcW w:w="10170" w:type="dxa"/>
            <w:gridSpan w:val="2"/>
            <w:tcBorders>
              <w:bottom w:val="nil"/>
              <w:right w:val="nil"/>
            </w:tcBorders>
            <w:tcMar>
              <w:top w:w="115" w:type="dxa"/>
              <w:left w:w="115" w:type="dxa"/>
              <w:bottom w:w="115" w:type="dxa"/>
              <w:right w:w="115" w:type="dxa"/>
            </w:tcMar>
          </w:tcPr>
          <w:p w14:paraId="6AF9D1E5" w14:textId="39792B75" w:rsidR="00222DD3" w:rsidRPr="00406E19" w:rsidRDefault="00222DD3" w:rsidP="00222DD3">
            <w:pPr>
              <w:pStyle w:val="ObjectiveBullet"/>
              <w:numPr>
                <w:ilvl w:val="1"/>
                <w:numId w:val="17"/>
              </w:numPr>
              <w:tabs>
                <w:tab w:val="clear" w:pos="0"/>
              </w:tabs>
            </w:pPr>
            <w:r w:rsidRPr="00406E19">
              <w:t>Define why it is important for teachers to receive feedback.</w:t>
            </w:r>
          </w:p>
        </w:tc>
        <w:tc>
          <w:tcPr>
            <w:tcW w:w="2880" w:type="dxa"/>
            <w:gridSpan w:val="2"/>
            <w:tcBorders>
              <w:left w:val="nil"/>
              <w:bottom w:val="nil"/>
            </w:tcBorders>
          </w:tcPr>
          <w:p w14:paraId="0CF61F87" w14:textId="6C8BE293" w:rsidR="00222DD3" w:rsidRPr="00406E19" w:rsidRDefault="00222DD3" w:rsidP="00222DD3">
            <w:pPr>
              <w:tabs>
                <w:tab w:val="left" w:pos="0"/>
                <w:tab w:val="left" w:pos="3720"/>
              </w:tabs>
              <w:outlineLvl w:val="0"/>
              <w:rPr>
                <w:rFonts w:cs="Arial"/>
                <w:szCs w:val="20"/>
              </w:rPr>
            </w:pPr>
            <w:r>
              <w:rPr>
                <w:rFonts w:cs="Arial"/>
                <w:szCs w:val="20"/>
              </w:rPr>
              <w:t>CLO1, CLO2</w:t>
            </w:r>
          </w:p>
        </w:tc>
      </w:tr>
      <w:tr w:rsidR="00222DD3" w:rsidRPr="00406E19" w14:paraId="53A78212" w14:textId="77777777" w:rsidTr="00225FD6">
        <w:trPr>
          <w:trHeight w:val="30"/>
        </w:trPr>
        <w:tc>
          <w:tcPr>
            <w:tcW w:w="10170" w:type="dxa"/>
            <w:gridSpan w:val="2"/>
            <w:tcBorders>
              <w:top w:val="nil"/>
              <w:bottom w:val="nil"/>
              <w:right w:val="nil"/>
            </w:tcBorders>
            <w:tcMar>
              <w:top w:w="115" w:type="dxa"/>
              <w:left w:w="115" w:type="dxa"/>
              <w:bottom w:w="115" w:type="dxa"/>
              <w:right w:w="115" w:type="dxa"/>
            </w:tcMar>
          </w:tcPr>
          <w:p w14:paraId="2CB72372" w14:textId="3114AC34" w:rsidR="00222DD3" w:rsidRPr="00406E19" w:rsidRDefault="00222DD3" w:rsidP="00EC49FD">
            <w:pPr>
              <w:pStyle w:val="ObjectiveBullet"/>
              <w:numPr>
                <w:ilvl w:val="1"/>
                <w:numId w:val="17"/>
              </w:numPr>
              <w:tabs>
                <w:tab w:val="clear" w:pos="0"/>
              </w:tabs>
            </w:pPr>
            <w:r w:rsidRPr="00406E19">
              <w:t xml:space="preserve">Analyze the characteristics </w:t>
            </w:r>
            <w:r w:rsidR="00EC49FD">
              <w:t xml:space="preserve">and the 5 steps </w:t>
            </w:r>
            <w:r w:rsidRPr="00406E19">
              <w:t>of clinical supervision</w:t>
            </w:r>
            <w:r>
              <w:t>.</w:t>
            </w:r>
          </w:p>
        </w:tc>
        <w:tc>
          <w:tcPr>
            <w:tcW w:w="2880" w:type="dxa"/>
            <w:gridSpan w:val="2"/>
            <w:tcBorders>
              <w:top w:val="nil"/>
              <w:left w:val="nil"/>
              <w:bottom w:val="nil"/>
            </w:tcBorders>
          </w:tcPr>
          <w:p w14:paraId="08D7A37C" w14:textId="7A9BB061" w:rsidR="00222DD3" w:rsidRPr="00406E19" w:rsidRDefault="00222DD3" w:rsidP="00222DD3">
            <w:pPr>
              <w:tabs>
                <w:tab w:val="left" w:pos="0"/>
                <w:tab w:val="left" w:pos="3720"/>
              </w:tabs>
              <w:outlineLvl w:val="0"/>
              <w:rPr>
                <w:rFonts w:cs="Arial"/>
                <w:szCs w:val="20"/>
              </w:rPr>
            </w:pPr>
            <w:r>
              <w:rPr>
                <w:rFonts w:cs="Arial"/>
                <w:szCs w:val="20"/>
              </w:rPr>
              <w:t>CLO2</w:t>
            </w:r>
          </w:p>
        </w:tc>
      </w:tr>
      <w:tr w:rsidR="00222DD3" w:rsidRPr="00406E19" w14:paraId="26C5FE72" w14:textId="77777777" w:rsidTr="00225FD6">
        <w:trPr>
          <w:trHeight w:val="30"/>
        </w:trPr>
        <w:tc>
          <w:tcPr>
            <w:tcW w:w="10170" w:type="dxa"/>
            <w:gridSpan w:val="2"/>
            <w:tcBorders>
              <w:top w:val="nil"/>
              <w:bottom w:val="nil"/>
              <w:right w:val="nil"/>
            </w:tcBorders>
            <w:tcMar>
              <w:top w:w="115" w:type="dxa"/>
              <w:left w:w="115" w:type="dxa"/>
              <w:bottom w:w="115" w:type="dxa"/>
              <w:right w:w="115" w:type="dxa"/>
            </w:tcMar>
          </w:tcPr>
          <w:p w14:paraId="3F5E168E" w14:textId="5A031E41" w:rsidR="00222DD3" w:rsidRPr="00406E19" w:rsidRDefault="00222DD3" w:rsidP="00222DD3">
            <w:pPr>
              <w:pStyle w:val="ObjectiveBullet"/>
              <w:numPr>
                <w:ilvl w:val="1"/>
                <w:numId w:val="17"/>
              </w:numPr>
              <w:tabs>
                <w:tab w:val="clear" w:pos="0"/>
              </w:tabs>
            </w:pPr>
            <w:r w:rsidRPr="00406E19">
              <w:t>Differentiate clinical supervision from developmental supervision</w:t>
            </w:r>
            <w:r>
              <w:t>.</w:t>
            </w:r>
          </w:p>
        </w:tc>
        <w:tc>
          <w:tcPr>
            <w:tcW w:w="2880" w:type="dxa"/>
            <w:gridSpan w:val="2"/>
            <w:tcBorders>
              <w:top w:val="nil"/>
              <w:left w:val="nil"/>
              <w:bottom w:val="nil"/>
            </w:tcBorders>
          </w:tcPr>
          <w:p w14:paraId="179413BD" w14:textId="6C539F3A" w:rsidR="00222DD3" w:rsidRPr="00406E19" w:rsidRDefault="00222DD3" w:rsidP="00222DD3">
            <w:pPr>
              <w:tabs>
                <w:tab w:val="left" w:pos="0"/>
                <w:tab w:val="left" w:pos="3720"/>
              </w:tabs>
              <w:outlineLvl w:val="0"/>
              <w:rPr>
                <w:rFonts w:cs="Arial"/>
                <w:szCs w:val="20"/>
              </w:rPr>
            </w:pPr>
            <w:r>
              <w:rPr>
                <w:rFonts w:cs="Arial"/>
                <w:szCs w:val="20"/>
              </w:rPr>
              <w:t>CLO2</w:t>
            </w:r>
          </w:p>
        </w:tc>
      </w:tr>
      <w:tr w:rsidR="00222DD3" w:rsidRPr="00406E19" w14:paraId="544485A1" w14:textId="77777777" w:rsidTr="00225FD6">
        <w:trPr>
          <w:trHeight w:val="30"/>
        </w:trPr>
        <w:tc>
          <w:tcPr>
            <w:tcW w:w="10170" w:type="dxa"/>
            <w:gridSpan w:val="2"/>
            <w:tcBorders>
              <w:top w:val="nil"/>
              <w:bottom w:val="nil"/>
              <w:right w:val="nil"/>
            </w:tcBorders>
            <w:tcMar>
              <w:top w:w="115" w:type="dxa"/>
              <w:left w:w="115" w:type="dxa"/>
              <w:bottom w:w="115" w:type="dxa"/>
              <w:right w:w="115" w:type="dxa"/>
            </w:tcMar>
          </w:tcPr>
          <w:p w14:paraId="12ACD2CC" w14:textId="43D80573" w:rsidR="00222DD3" w:rsidRPr="00406E19" w:rsidRDefault="00222DD3" w:rsidP="00222DD3">
            <w:pPr>
              <w:pStyle w:val="ObjectiveBullet"/>
              <w:numPr>
                <w:ilvl w:val="1"/>
                <w:numId w:val="17"/>
              </w:numPr>
              <w:tabs>
                <w:tab w:val="clear" w:pos="0"/>
              </w:tabs>
            </w:pPr>
            <w:r w:rsidRPr="00406E19">
              <w:t>Differentiate mentoring from coaching</w:t>
            </w:r>
            <w:r>
              <w:t>.</w:t>
            </w:r>
          </w:p>
        </w:tc>
        <w:tc>
          <w:tcPr>
            <w:tcW w:w="2880" w:type="dxa"/>
            <w:gridSpan w:val="2"/>
            <w:tcBorders>
              <w:top w:val="nil"/>
              <w:left w:val="nil"/>
              <w:bottom w:val="nil"/>
            </w:tcBorders>
          </w:tcPr>
          <w:p w14:paraId="0B1F8BD8" w14:textId="727D8834" w:rsidR="00222DD3" w:rsidRPr="00406E19" w:rsidRDefault="00222DD3" w:rsidP="00222DD3">
            <w:pPr>
              <w:tabs>
                <w:tab w:val="left" w:pos="0"/>
                <w:tab w:val="left" w:pos="3720"/>
              </w:tabs>
              <w:outlineLvl w:val="0"/>
              <w:rPr>
                <w:rFonts w:cs="Arial"/>
                <w:szCs w:val="20"/>
              </w:rPr>
            </w:pPr>
            <w:r>
              <w:rPr>
                <w:rFonts w:cs="Arial"/>
                <w:szCs w:val="20"/>
              </w:rPr>
              <w:t>CLO2</w:t>
            </w:r>
          </w:p>
        </w:tc>
      </w:tr>
      <w:tr w:rsidR="00222DD3" w:rsidRPr="00406E19" w14:paraId="18099656" w14:textId="77777777" w:rsidTr="00225FD6">
        <w:trPr>
          <w:trHeight w:val="38"/>
        </w:trPr>
        <w:tc>
          <w:tcPr>
            <w:tcW w:w="10170" w:type="dxa"/>
            <w:gridSpan w:val="2"/>
            <w:tcBorders>
              <w:top w:val="nil"/>
              <w:bottom w:val="nil"/>
              <w:right w:val="nil"/>
            </w:tcBorders>
            <w:tcMar>
              <w:top w:w="115" w:type="dxa"/>
              <w:left w:w="115" w:type="dxa"/>
              <w:bottom w:w="115" w:type="dxa"/>
              <w:right w:w="115" w:type="dxa"/>
            </w:tcMar>
          </w:tcPr>
          <w:p w14:paraId="5C479017" w14:textId="658D7A9D" w:rsidR="00222DD3" w:rsidRPr="00406E19" w:rsidRDefault="00222DD3" w:rsidP="00222DD3">
            <w:pPr>
              <w:pStyle w:val="ObjectiveBullet"/>
              <w:numPr>
                <w:ilvl w:val="1"/>
                <w:numId w:val="17"/>
              </w:numPr>
            </w:pPr>
            <w:r w:rsidRPr="00406E19">
              <w:t xml:space="preserve">Distinguish </w:t>
            </w:r>
            <w:r w:rsidR="00EC49FD">
              <w:t xml:space="preserve">between </w:t>
            </w:r>
            <w:r w:rsidRPr="00406E19">
              <w:t>reciprocal and expert peer coaching</w:t>
            </w:r>
            <w:r>
              <w:t>.</w:t>
            </w:r>
          </w:p>
        </w:tc>
        <w:tc>
          <w:tcPr>
            <w:tcW w:w="2880" w:type="dxa"/>
            <w:gridSpan w:val="2"/>
            <w:tcBorders>
              <w:top w:val="nil"/>
              <w:left w:val="nil"/>
              <w:bottom w:val="nil"/>
            </w:tcBorders>
          </w:tcPr>
          <w:p w14:paraId="406FB1ED" w14:textId="578C9DA8" w:rsidR="00222DD3" w:rsidRPr="00406E19" w:rsidRDefault="00222DD3" w:rsidP="00222DD3">
            <w:pPr>
              <w:tabs>
                <w:tab w:val="left" w:pos="0"/>
                <w:tab w:val="left" w:pos="3720"/>
              </w:tabs>
              <w:outlineLvl w:val="0"/>
              <w:rPr>
                <w:rFonts w:cs="Arial"/>
                <w:szCs w:val="20"/>
              </w:rPr>
            </w:pPr>
            <w:r>
              <w:rPr>
                <w:rFonts w:cs="Arial"/>
                <w:szCs w:val="20"/>
              </w:rPr>
              <w:t>CLO2</w:t>
            </w:r>
          </w:p>
        </w:tc>
      </w:tr>
      <w:tr w:rsidR="00222DD3" w:rsidRPr="00406E19" w14:paraId="74BEEA86" w14:textId="77777777" w:rsidTr="00225FD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2D90E6D" w14:textId="3A034FB7" w:rsidR="00222DD3" w:rsidRPr="00406E19" w:rsidRDefault="00222DD3" w:rsidP="00EC49FD">
            <w:pPr>
              <w:pStyle w:val="ObjectiveBullet"/>
              <w:numPr>
                <w:ilvl w:val="1"/>
                <w:numId w:val="17"/>
              </w:numPr>
            </w:pPr>
            <w:r w:rsidRPr="00406E19">
              <w:t xml:space="preserve">Compare </w:t>
            </w:r>
            <w:r w:rsidR="00EC49FD">
              <w:t>s</w:t>
            </w:r>
            <w:r w:rsidRPr="00406E19">
              <w:t xml:space="preserve">ummative and </w:t>
            </w:r>
            <w:r w:rsidR="00EC49FD">
              <w:t>f</w:t>
            </w:r>
            <w:r w:rsidRPr="00406E19">
              <w:t xml:space="preserve">ormative </w:t>
            </w:r>
            <w:r w:rsidR="00EC49FD">
              <w:t>e</w:t>
            </w:r>
            <w:r w:rsidRPr="00406E19">
              <w:t xml:space="preserve">valuation of </w:t>
            </w:r>
            <w:r w:rsidR="00EC49FD">
              <w:t>t</w:t>
            </w:r>
            <w:r w:rsidRPr="00406E19">
              <w:t>eachers</w:t>
            </w:r>
            <w:r>
              <w:t>.</w:t>
            </w:r>
          </w:p>
        </w:tc>
        <w:tc>
          <w:tcPr>
            <w:tcW w:w="2880" w:type="dxa"/>
            <w:gridSpan w:val="2"/>
            <w:tcBorders>
              <w:top w:val="nil"/>
              <w:left w:val="nil"/>
              <w:bottom w:val="single" w:sz="4" w:space="0" w:color="000000" w:themeColor="text1"/>
            </w:tcBorders>
          </w:tcPr>
          <w:p w14:paraId="1C0B3362" w14:textId="0886A100" w:rsidR="00222DD3" w:rsidRPr="00406E19" w:rsidRDefault="00222DD3" w:rsidP="00222DD3">
            <w:pPr>
              <w:tabs>
                <w:tab w:val="left" w:pos="0"/>
                <w:tab w:val="left" w:pos="3720"/>
              </w:tabs>
              <w:outlineLvl w:val="0"/>
              <w:rPr>
                <w:rFonts w:cs="Arial"/>
                <w:szCs w:val="20"/>
              </w:rPr>
            </w:pPr>
            <w:r>
              <w:rPr>
                <w:rFonts w:cs="Arial"/>
                <w:szCs w:val="20"/>
              </w:rPr>
              <w:t>CLO2</w:t>
            </w:r>
          </w:p>
        </w:tc>
      </w:tr>
      <w:tr w:rsidR="006A4B6B" w:rsidRPr="00406E19" w14:paraId="05FEEAF6" w14:textId="77777777" w:rsidTr="00225FD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B381229" w14:textId="77777777" w:rsidR="006A4B6B" w:rsidRPr="00406E19" w:rsidRDefault="006A4B6B" w:rsidP="00225FD6">
            <w:pPr>
              <w:tabs>
                <w:tab w:val="left" w:pos="0"/>
                <w:tab w:val="left" w:pos="3720"/>
              </w:tabs>
              <w:outlineLvl w:val="0"/>
              <w:rPr>
                <w:rFonts w:eastAsia="Arial" w:cs="Arial"/>
                <w:i/>
                <w:iCs/>
              </w:rPr>
            </w:pPr>
            <w:r w:rsidRPr="00406E19">
              <w:rPr>
                <w:rFonts w:eastAsia="Arial" w:cs="Arial"/>
                <w:b/>
                <w:bCs/>
                <w:i/>
                <w:iCs/>
                <w:sz w:val="22"/>
                <w:szCs w:val="22"/>
              </w:rPr>
              <w:t>Resources, Activities, and Preparation</w:t>
            </w:r>
          </w:p>
          <w:p w14:paraId="111D95ED"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70D4F35"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auto"/>
            </w:tcBorders>
            <w:shd w:val="clear" w:color="auto" w:fill="D8D9DA"/>
          </w:tcPr>
          <w:p w14:paraId="14A4813E"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AIE</w:t>
            </w:r>
          </w:p>
        </w:tc>
      </w:tr>
      <w:tr w:rsidR="00B1277E" w:rsidRPr="00406E19" w14:paraId="02EA4C39" w14:textId="77777777" w:rsidTr="00225FD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61DD55" w14:textId="77777777" w:rsidR="00B1277E" w:rsidRPr="00406E19" w:rsidRDefault="00B1277E" w:rsidP="00B1277E">
            <w:pPr>
              <w:tabs>
                <w:tab w:val="left" w:pos="2329"/>
              </w:tabs>
              <w:rPr>
                <w:rFonts w:eastAsia="Arial" w:cs="Arial"/>
                <w:b/>
                <w:bCs/>
              </w:rPr>
            </w:pPr>
            <w:r w:rsidRPr="00406E19">
              <w:rPr>
                <w:rFonts w:eastAsia="Arial" w:cs="Arial"/>
                <w:b/>
                <w:bCs/>
              </w:rPr>
              <w:t>Readings</w:t>
            </w:r>
          </w:p>
          <w:p w14:paraId="2A74C845" w14:textId="77777777" w:rsidR="00B1277E" w:rsidRPr="00406E19" w:rsidRDefault="00B1277E" w:rsidP="00B1277E">
            <w:pPr>
              <w:tabs>
                <w:tab w:val="left" w:pos="2329"/>
              </w:tabs>
              <w:rPr>
                <w:rFonts w:eastAsia="Arial" w:cs="Arial"/>
                <w:b/>
                <w:bCs/>
              </w:rPr>
            </w:pPr>
          </w:p>
          <w:p w14:paraId="5D33C6FF" w14:textId="77777777" w:rsidR="00B1277E" w:rsidRDefault="00B1277E" w:rsidP="00B1277E">
            <w:pPr>
              <w:tabs>
                <w:tab w:val="left" w:pos="2329"/>
              </w:tabs>
              <w:rPr>
                <w:rFonts w:cs="Arial"/>
                <w:szCs w:val="20"/>
              </w:rPr>
            </w:pPr>
            <w:r w:rsidRPr="00406E19">
              <w:rPr>
                <w:rFonts w:cs="Arial"/>
                <w:b/>
                <w:szCs w:val="20"/>
              </w:rPr>
              <w:t xml:space="preserve">Read </w:t>
            </w:r>
            <w:r w:rsidRPr="00406E19">
              <w:rPr>
                <w:rFonts w:cs="Arial"/>
                <w:szCs w:val="20"/>
              </w:rPr>
              <w:t>the following:</w:t>
            </w:r>
          </w:p>
          <w:p w14:paraId="176266E5" w14:textId="77777777" w:rsidR="00EC49FD" w:rsidRPr="00406E19" w:rsidRDefault="00EC49FD" w:rsidP="00B1277E">
            <w:pPr>
              <w:tabs>
                <w:tab w:val="left" w:pos="2329"/>
              </w:tabs>
              <w:rPr>
                <w:rFonts w:cs="Arial"/>
                <w:szCs w:val="20"/>
              </w:rPr>
            </w:pPr>
          </w:p>
          <w:p w14:paraId="26660CDD" w14:textId="6B6F34E2" w:rsidR="00B1277E" w:rsidRPr="00406E19" w:rsidRDefault="00B1277E" w:rsidP="00B1277E">
            <w:pPr>
              <w:pStyle w:val="AssignmentsLevel2"/>
            </w:pPr>
            <w:r w:rsidRPr="00406E19">
              <w:t xml:space="preserve">Ch. 15 </w:t>
            </w:r>
            <w:r w:rsidR="00EC49FD">
              <w:t xml:space="preserve">and </w:t>
            </w:r>
            <w:r w:rsidRPr="00406E19">
              <w:t>pp. 288</w:t>
            </w:r>
            <w:r w:rsidR="00EC49FD">
              <w:t>-</w:t>
            </w:r>
            <w:r w:rsidRPr="00406E19">
              <w:t>293</w:t>
            </w:r>
            <w:r w:rsidR="00EC49FD">
              <w:t xml:space="preserve"> in Ch. 16</w:t>
            </w:r>
            <w:r w:rsidRPr="00406E19">
              <w:t xml:space="preserve"> of </w:t>
            </w:r>
            <w:r w:rsidRPr="00406E19">
              <w:rPr>
                <w:i/>
              </w:rPr>
              <w:t xml:space="preserve">Supervision and </w:t>
            </w:r>
            <w:r w:rsidR="00EC49FD">
              <w:rPr>
                <w:i/>
              </w:rPr>
              <w:t>I</w:t>
            </w:r>
            <w:r w:rsidRPr="00406E19">
              <w:rPr>
                <w:i/>
              </w:rPr>
              <w:t xml:space="preserve">nstructional </w:t>
            </w:r>
            <w:r w:rsidR="00EC49FD">
              <w:rPr>
                <w:i/>
              </w:rPr>
              <w:t>L</w:t>
            </w:r>
            <w:r w:rsidRPr="00406E19">
              <w:rPr>
                <w:i/>
              </w:rPr>
              <w:t>eadership</w:t>
            </w:r>
          </w:p>
          <w:p w14:paraId="4EBE3DCA" w14:textId="49B0227B" w:rsidR="00B1277E" w:rsidRPr="00406E19" w:rsidRDefault="00834A1E" w:rsidP="00B1277E">
            <w:pPr>
              <w:pStyle w:val="AssignmentsLevel2"/>
            </w:pPr>
            <w:hyperlink r:id="rId43" w:history="1">
              <w:r w:rsidR="00B1277E" w:rsidRPr="00406E19">
                <w:rPr>
                  <w:rStyle w:val="Hyperlink"/>
                </w:rPr>
                <w:t>Clinical Supervision</w:t>
              </w:r>
            </w:hyperlink>
          </w:p>
        </w:tc>
        <w:tc>
          <w:tcPr>
            <w:tcW w:w="1440" w:type="dxa"/>
            <w:tcBorders>
              <w:left w:val="single" w:sz="4" w:space="0" w:color="000000" w:themeColor="text1"/>
            </w:tcBorders>
            <w:shd w:val="clear" w:color="auto" w:fill="FFFFFF" w:themeFill="background1"/>
          </w:tcPr>
          <w:p w14:paraId="73554B4B" w14:textId="418BC483" w:rsidR="00B1277E" w:rsidRPr="00406E19" w:rsidRDefault="00B1277E" w:rsidP="00B1277E">
            <w:pPr>
              <w:rPr>
                <w:rFonts w:cs="Arial"/>
                <w:szCs w:val="20"/>
              </w:rPr>
            </w:pPr>
            <w:r w:rsidRPr="00406E19">
              <w:rPr>
                <w:rFonts w:cs="Arial"/>
                <w:szCs w:val="20"/>
              </w:rPr>
              <w:t>8.1-8.4, 8.6</w:t>
            </w:r>
          </w:p>
        </w:tc>
        <w:tc>
          <w:tcPr>
            <w:tcW w:w="1440" w:type="dxa"/>
            <w:tcBorders>
              <w:left w:val="single" w:sz="4" w:space="0" w:color="000000" w:themeColor="text1"/>
            </w:tcBorders>
            <w:shd w:val="clear" w:color="auto" w:fill="FFFFFF" w:themeFill="background1"/>
          </w:tcPr>
          <w:p w14:paraId="2A365F14" w14:textId="77777777" w:rsidR="00B1277E" w:rsidRPr="00406E19" w:rsidRDefault="00B1277E" w:rsidP="00B1277E">
            <w:pPr>
              <w:rPr>
                <w:rFonts w:cs="Arial"/>
                <w:szCs w:val="20"/>
              </w:rPr>
            </w:pPr>
          </w:p>
        </w:tc>
      </w:tr>
      <w:tr w:rsidR="00051692" w:rsidRPr="00406E19" w14:paraId="44EDC434" w14:textId="77777777" w:rsidTr="00225FD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4C4AAEA" w14:textId="45B9C63E" w:rsidR="00051692" w:rsidRPr="00406E19" w:rsidRDefault="00051692" w:rsidP="00051692">
            <w:pPr>
              <w:tabs>
                <w:tab w:val="left" w:pos="2329"/>
              </w:tabs>
              <w:rPr>
                <w:rFonts w:eastAsia="Arial" w:cs="Arial"/>
                <w:b/>
                <w:bCs/>
              </w:rPr>
            </w:pPr>
            <w:r w:rsidRPr="00406E19">
              <w:rPr>
                <w:rFonts w:eastAsia="Arial" w:cs="Arial"/>
                <w:b/>
                <w:bCs/>
              </w:rPr>
              <w:t>Video</w:t>
            </w:r>
          </w:p>
          <w:p w14:paraId="77DDAD25" w14:textId="77777777" w:rsidR="00051692" w:rsidRPr="00406E19" w:rsidRDefault="00051692" w:rsidP="00051692">
            <w:pPr>
              <w:tabs>
                <w:tab w:val="left" w:pos="2329"/>
              </w:tabs>
              <w:rPr>
                <w:rFonts w:eastAsia="Arial" w:cs="Arial"/>
                <w:b/>
                <w:bCs/>
              </w:rPr>
            </w:pPr>
          </w:p>
          <w:p w14:paraId="61BF9514" w14:textId="29B689BF" w:rsidR="00051692" w:rsidRPr="00406E19" w:rsidRDefault="00051692" w:rsidP="00051692">
            <w:pPr>
              <w:tabs>
                <w:tab w:val="left" w:pos="2329"/>
              </w:tabs>
            </w:pPr>
            <w:r w:rsidRPr="00406E19">
              <w:rPr>
                <w:rFonts w:cs="Arial"/>
                <w:b/>
                <w:szCs w:val="20"/>
              </w:rPr>
              <w:t xml:space="preserve">Watch </w:t>
            </w:r>
            <w:hyperlink r:id="rId44" w:history="1">
              <w:r w:rsidRPr="00406E19">
                <w:rPr>
                  <w:rStyle w:val="Hyperlink"/>
                </w:rPr>
                <w:t>Bill Gates: Teachers need real feedback</w:t>
              </w:r>
            </w:hyperlink>
            <w:r w:rsidRPr="00406E19">
              <w:t xml:space="preserve"> (10:21).</w:t>
            </w:r>
          </w:p>
          <w:p w14:paraId="6FC4CC24" w14:textId="28636346" w:rsidR="00051692" w:rsidRPr="00406E19" w:rsidRDefault="00051692" w:rsidP="00051692">
            <w:pPr>
              <w:pStyle w:val="AssignmentsLevel1"/>
            </w:pPr>
            <w:r w:rsidRPr="00406E19">
              <w:rPr>
                <w:b/>
              </w:rPr>
              <w:t>Post</w:t>
            </w:r>
            <w:r w:rsidRPr="00406E19">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6BD87BCF" w14:textId="4553E5E5" w:rsidR="00051692" w:rsidRPr="00406E19" w:rsidRDefault="00051692" w:rsidP="00051692">
            <w:pPr>
              <w:rPr>
                <w:rFonts w:cs="Arial"/>
                <w:szCs w:val="20"/>
              </w:rPr>
            </w:pPr>
            <w:r w:rsidRPr="00406E19">
              <w:rPr>
                <w:rFonts w:cs="Arial"/>
                <w:szCs w:val="20"/>
              </w:rPr>
              <w:t>8.1</w:t>
            </w:r>
          </w:p>
        </w:tc>
        <w:tc>
          <w:tcPr>
            <w:tcW w:w="1440" w:type="dxa"/>
            <w:tcBorders>
              <w:left w:val="single" w:sz="4" w:space="0" w:color="000000" w:themeColor="text1"/>
            </w:tcBorders>
            <w:shd w:val="clear" w:color="auto" w:fill="FFFFFF" w:themeFill="background1"/>
          </w:tcPr>
          <w:p w14:paraId="6B12A26B" w14:textId="016626B0" w:rsidR="00051692" w:rsidRPr="00406E19" w:rsidRDefault="00051692" w:rsidP="00051692">
            <w:pPr>
              <w:rPr>
                <w:rFonts w:cs="Arial"/>
                <w:szCs w:val="20"/>
              </w:rPr>
            </w:pPr>
            <w:r w:rsidRPr="00406E19">
              <w:rPr>
                <w:rFonts w:cs="Arial"/>
                <w:szCs w:val="20"/>
              </w:rPr>
              <w:t>Video = 1 hour</w:t>
            </w:r>
          </w:p>
        </w:tc>
      </w:tr>
      <w:tr w:rsidR="00051692" w:rsidRPr="00406E19" w14:paraId="3907D651" w14:textId="77777777" w:rsidTr="00225FD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D0126CB" w14:textId="77777777" w:rsidR="00051692" w:rsidRPr="00406E19" w:rsidRDefault="00051692" w:rsidP="00051692">
            <w:pPr>
              <w:tabs>
                <w:tab w:val="left" w:pos="0"/>
                <w:tab w:val="left" w:pos="3720"/>
              </w:tabs>
              <w:outlineLvl w:val="0"/>
              <w:rPr>
                <w:rFonts w:eastAsia="Arial" w:cs="Arial"/>
                <w:i/>
                <w:iCs/>
              </w:rPr>
            </w:pPr>
            <w:r w:rsidRPr="00406E19">
              <w:rPr>
                <w:rFonts w:eastAsia="Arial" w:cs="Arial"/>
                <w:b/>
                <w:bCs/>
                <w:i/>
                <w:iCs/>
                <w:sz w:val="22"/>
                <w:szCs w:val="22"/>
              </w:rPr>
              <w:t>Graded Assignments</w:t>
            </w:r>
          </w:p>
          <w:p w14:paraId="603A36A6" w14:textId="77777777" w:rsidR="00051692" w:rsidRPr="00406E19" w:rsidRDefault="00051692" w:rsidP="00051692">
            <w:pPr>
              <w:tabs>
                <w:tab w:val="left" w:pos="0"/>
                <w:tab w:val="left" w:pos="3720"/>
              </w:tabs>
              <w:outlineLvl w:val="0"/>
              <w:rPr>
                <w:rFonts w:eastAsia="Arial" w:cs="Arial"/>
                <w:b/>
                <w:bCs/>
                <w:i/>
                <w:iCs/>
              </w:rPr>
            </w:pPr>
            <w:r w:rsidRPr="00406E1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44F76B7" w14:textId="77777777" w:rsidR="00051692" w:rsidRPr="00406E19" w:rsidRDefault="00051692" w:rsidP="00051692">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000000" w:themeColor="text1"/>
            </w:tcBorders>
            <w:shd w:val="clear" w:color="auto" w:fill="D8D9DA"/>
          </w:tcPr>
          <w:p w14:paraId="678A2059" w14:textId="77777777" w:rsidR="00051692" w:rsidRPr="00406E19" w:rsidRDefault="00051692" w:rsidP="00051692">
            <w:pPr>
              <w:rPr>
                <w:rFonts w:eastAsia="Arial" w:cs="Arial"/>
                <w:b/>
                <w:bCs/>
                <w:i/>
                <w:iCs/>
              </w:rPr>
            </w:pPr>
            <w:r w:rsidRPr="00406E19">
              <w:rPr>
                <w:rFonts w:eastAsia="Arial" w:cs="Arial"/>
                <w:b/>
                <w:bCs/>
                <w:i/>
                <w:iCs/>
              </w:rPr>
              <w:t>AIE</w:t>
            </w:r>
          </w:p>
        </w:tc>
      </w:tr>
      <w:tr w:rsidR="00051692" w:rsidRPr="00406E19" w14:paraId="38CC163E" w14:textId="77777777" w:rsidTr="0084525B">
        <w:tc>
          <w:tcPr>
            <w:tcW w:w="10170" w:type="dxa"/>
            <w:gridSpan w:val="2"/>
            <w:tcMar>
              <w:top w:w="115" w:type="dxa"/>
              <w:left w:w="115" w:type="dxa"/>
              <w:bottom w:w="115" w:type="dxa"/>
              <w:right w:w="115" w:type="dxa"/>
            </w:tcMar>
          </w:tcPr>
          <w:p w14:paraId="01E89312" w14:textId="7441B1D7" w:rsidR="00051692" w:rsidRPr="00406E19" w:rsidRDefault="00051692" w:rsidP="00051692">
            <w:pPr>
              <w:tabs>
                <w:tab w:val="left" w:pos="2329"/>
              </w:tabs>
              <w:rPr>
                <w:rFonts w:eastAsia="Arial" w:cs="Arial"/>
                <w:b/>
                <w:bCs/>
              </w:rPr>
            </w:pPr>
            <w:r w:rsidRPr="00406E19">
              <w:rPr>
                <w:rFonts w:eastAsia="Arial" w:cs="Arial"/>
                <w:b/>
                <w:bCs/>
              </w:rPr>
              <w:t xml:space="preserve">Discussion: </w:t>
            </w:r>
            <w:r>
              <w:rPr>
                <w:rFonts w:eastAsia="Arial" w:cs="Arial"/>
                <w:b/>
                <w:bCs/>
              </w:rPr>
              <w:t>Characteristics of Clinical Supervision</w:t>
            </w:r>
            <w:r w:rsidRPr="00406E19">
              <w:rPr>
                <w:rFonts w:eastAsia="Arial" w:cs="Arial"/>
                <w:b/>
                <w:bCs/>
              </w:rPr>
              <w:t xml:space="preserve"> </w:t>
            </w:r>
          </w:p>
          <w:p w14:paraId="525ED6D2" w14:textId="48B1F3EC" w:rsidR="00051692" w:rsidRDefault="00051692" w:rsidP="00051692">
            <w:pPr>
              <w:pStyle w:val="AssignmentsLevel1"/>
            </w:pPr>
          </w:p>
          <w:p w14:paraId="70B3738D" w14:textId="77777777" w:rsidR="00A375CB" w:rsidRPr="00406E19" w:rsidRDefault="00A375CB" w:rsidP="00A375CB">
            <w:pPr>
              <w:pStyle w:val="AssignmentsLevel1"/>
            </w:pPr>
            <w:r w:rsidRPr="00406E19">
              <w:rPr>
                <w:b/>
                <w:bCs/>
              </w:rPr>
              <w:t xml:space="preserve">Respond </w:t>
            </w:r>
            <w:r w:rsidRPr="00406E19">
              <w:t xml:space="preserve">to the following in the </w:t>
            </w:r>
            <w:r w:rsidRPr="00956970">
              <w:rPr>
                <w:rFonts w:eastAsia="Arial"/>
                <w:bCs/>
              </w:rPr>
              <w:t>Characteristics of Clinical Supervision</w:t>
            </w:r>
            <w:r w:rsidRPr="00406E19">
              <w:t xml:space="preserve"> discussion forum by Thursday:</w:t>
            </w:r>
          </w:p>
          <w:p w14:paraId="6DE78564" w14:textId="77777777" w:rsidR="00A375CB" w:rsidRPr="00406E19" w:rsidRDefault="00A375CB" w:rsidP="00051692">
            <w:pPr>
              <w:pStyle w:val="AssignmentsLevel1"/>
            </w:pPr>
          </w:p>
          <w:p w14:paraId="566A2F0D" w14:textId="5AA5BBEB" w:rsidR="00051692" w:rsidRPr="00406E19" w:rsidRDefault="00051692" w:rsidP="00F66EF4">
            <w:pPr>
              <w:pStyle w:val="AssignmentsLevel2"/>
            </w:pPr>
            <w:r w:rsidRPr="00F66EF4">
              <w:lastRenderedPageBreak/>
              <w:t>Explain</w:t>
            </w:r>
            <w:r w:rsidRPr="00406E19">
              <w:t xml:space="preserve"> the difference between clinical and developmental supervision. Indicate when you would use each approach</w:t>
            </w:r>
            <w:r w:rsidR="00A375CB">
              <w:t>.</w:t>
            </w:r>
            <w:r w:rsidRPr="00406E19">
              <w:t xml:space="preserve"> </w:t>
            </w:r>
          </w:p>
          <w:p w14:paraId="0C8DC543" w14:textId="77777777" w:rsidR="00051692" w:rsidRPr="00406E19" w:rsidRDefault="00051692" w:rsidP="00051692">
            <w:pPr>
              <w:pStyle w:val="AssignmentsLevel2"/>
              <w:numPr>
                <w:ilvl w:val="0"/>
                <w:numId w:val="0"/>
              </w:numPr>
              <w:ind w:left="360"/>
            </w:pPr>
          </w:p>
          <w:p w14:paraId="429BDE5D" w14:textId="2326FFC3" w:rsidR="00051692" w:rsidRPr="00406E19" w:rsidRDefault="00051692" w:rsidP="00EC49FD">
            <w:pPr>
              <w:pStyle w:val="AssignmentsLevel1"/>
              <w:rPr>
                <w:b/>
                <w:bCs/>
              </w:rPr>
            </w:pPr>
            <w:r w:rsidRPr="00406E19">
              <w:rPr>
                <w:b/>
                <w:bCs/>
              </w:rPr>
              <w:t>Post</w:t>
            </w:r>
            <w:r w:rsidRPr="00406E19">
              <w:t xml:space="preserve"> constructive criticism, clarification, additional questions, or your own relevant thoughts to </w:t>
            </w:r>
            <w:r w:rsidR="00EC49FD">
              <w:t>3</w:t>
            </w:r>
            <w:r w:rsidR="00EC49FD" w:rsidRPr="00406E19">
              <w:t xml:space="preserve"> </w:t>
            </w:r>
            <w:r w:rsidRPr="00406E19">
              <w:t>of your classmates' posts by Sunday.</w:t>
            </w:r>
          </w:p>
        </w:tc>
        <w:tc>
          <w:tcPr>
            <w:tcW w:w="1440" w:type="dxa"/>
          </w:tcPr>
          <w:p w14:paraId="70AE6B0D" w14:textId="0D44E951" w:rsidR="00051692" w:rsidRPr="00406E19" w:rsidRDefault="00051692" w:rsidP="00051692">
            <w:pPr>
              <w:tabs>
                <w:tab w:val="left" w:pos="2329"/>
              </w:tabs>
              <w:rPr>
                <w:rFonts w:cs="Arial"/>
                <w:szCs w:val="20"/>
              </w:rPr>
            </w:pPr>
            <w:r w:rsidRPr="00406E19">
              <w:rPr>
                <w:rFonts w:cs="Arial"/>
                <w:szCs w:val="20"/>
              </w:rPr>
              <w:lastRenderedPageBreak/>
              <w:t>8.2</w:t>
            </w:r>
          </w:p>
        </w:tc>
        <w:tc>
          <w:tcPr>
            <w:tcW w:w="1440" w:type="dxa"/>
          </w:tcPr>
          <w:p w14:paraId="6E4DC6AF" w14:textId="77777777" w:rsidR="00051692" w:rsidRPr="00406E19" w:rsidRDefault="00051692" w:rsidP="00051692">
            <w:pPr>
              <w:tabs>
                <w:tab w:val="left" w:pos="2329"/>
              </w:tabs>
              <w:rPr>
                <w:rFonts w:eastAsia="Arial" w:cs="Arial"/>
              </w:rPr>
            </w:pPr>
            <w:r w:rsidRPr="00406E19">
              <w:t xml:space="preserve">Discussion: one post and replies to three other </w:t>
            </w:r>
            <w:r w:rsidRPr="00406E19">
              <w:lastRenderedPageBreak/>
              <w:t xml:space="preserve">posts = </w:t>
            </w:r>
            <w:r w:rsidRPr="00406E19">
              <w:rPr>
                <w:b/>
                <w:bCs/>
              </w:rPr>
              <w:t xml:space="preserve">1 hour </w:t>
            </w:r>
          </w:p>
        </w:tc>
      </w:tr>
      <w:tr w:rsidR="00051692" w:rsidRPr="00406E19" w14:paraId="1313A050" w14:textId="77777777" w:rsidTr="00225FD6">
        <w:tc>
          <w:tcPr>
            <w:tcW w:w="10170" w:type="dxa"/>
            <w:gridSpan w:val="2"/>
            <w:tcMar>
              <w:top w:w="115" w:type="dxa"/>
              <w:left w:w="115" w:type="dxa"/>
              <w:bottom w:w="115" w:type="dxa"/>
              <w:right w:w="115" w:type="dxa"/>
            </w:tcMar>
          </w:tcPr>
          <w:p w14:paraId="7CB5AF0C" w14:textId="22A00B6D" w:rsidR="00051692" w:rsidRPr="00406E19" w:rsidRDefault="00051692" w:rsidP="00051692">
            <w:pPr>
              <w:tabs>
                <w:tab w:val="left" w:pos="2329"/>
              </w:tabs>
              <w:rPr>
                <w:rFonts w:eastAsia="Arial" w:cs="Arial"/>
                <w:b/>
                <w:bCs/>
              </w:rPr>
            </w:pPr>
            <w:r w:rsidRPr="00406E19">
              <w:rPr>
                <w:rFonts w:eastAsia="Arial" w:cs="Arial"/>
                <w:b/>
                <w:bCs/>
              </w:rPr>
              <w:lastRenderedPageBreak/>
              <w:t xml:space="preserve">Discussion: </w:t>
            </w:r>
            <w:r>
              <w:rPr>
                <w:rFonts w:eastAsia="Arial" w:cs="Arial"/>
                <w:b/>
                <w:bCs/>
              </w:rPr>
              <w:t>Why Teachers Need Feedback</w:t>
            </w:r>
            <w:r w:rsidRPr="00406E19">
              <w:rPr>
                <w:rFonts w:eastAsia="Arial" w:cs="Arial"/>
                <w:b/>
                <w:bCs/>
              </w:rPr>
              <w:t xml:space="preserve"> </w:t>
            </w:r>
          </w:p>
          <w:p w14:paraId="718BEE02" w14:textId="77777777" w:rsidR="00051692" w:rsidRPr="00406E19" w:rsidRDefault="00051692" w:rsidP="00051692">
            <w:pPr>
              <w:rPr>
                <w:b/>
              </w:rPr>
            </w:pPr>
          </w:p>
          <w:p w14:paraId="7A193D7E" w14:textId="3E3AD1B5" w:rsidR="00051692" w:rsidRPr="00406E19" w:rsidRDefault="00051692" w:rsidP="00051692">
            <w:r w:rsidRPr="00406E19">
              <w:rPr>
                <w:b/>
              </w:rPr>
              <w:t>Watch</w:t>
            </w:r>
            <w:r w:rsidRPr="00406E19">
              <w:t xml:space="preserve"> </w:t>
            </w:r>
            <w:hyperlink r:id="rId45" w:history="1">
              <w:r w:rsidRPr="00406E19">
                <w:rPr>
                  <w:rStyle w:val="Hyperlink"/>
                </w:rPr>
                <w:t>Bill Gates: Teachers need real feedback</w:t>
              </w:r>
            </w:hyperlink>
            <w:r w:rsidRPr="00406E19">
              <w:t xml:space="preserve"> (10:21)</w:t>
            </w:r>
          </w:p>
          <w:p w14:paraId="3484EA10" w14:textId="09504695" w:rsidR="00051692" w:rsidRDefault="00051692" w:rsidP="00051692"/>
          <w:p w14:paraId="532ACBB8" w14:textId="6F1F5809" w:rsidR="00A375CB" w:rsidRPr="00406E19" w:rsidRDefault="00A375CB" w:rsidP="00A375CB">
            <w:r w:rsidRPr="00406E19">
              <w:rPr>
                <w:b/>
                <w:bCs/>
              </w:rPr>
              <w:t xml:space="preserve">Respond </w:t>
            </w:r>
            <w:r>
              <w:t>to the following</w:t>
            </w:r>
            <w:r w:rsidRPr="00406E19">
              <w:t xml:space="preserve"> in the </w:t>
            </w:r>
            <w:r w:rsidRPr="004B228E">
              <w:t>Why Teachers Need Feedback</w:t>
            </w:r>
            <w:r w:rsidRPr="00406E19">
              <w:t xml:space="preserve"> discussion forum by Thursday:</w:t>
            </w:r>
          </w:p>
          <w:p w14:paraId="67B0833D" w14:textId="6D286DE6" w:rsidR="00A375CB" w:rsidRDefault="00A375CB" w:rsidP="00051692"/>
          <w:p w14:paraId="40AC5D29" w14:textId="0E3C2893" w:rsidR="00051692" w:rsidRPr="00406E19" w:rsidRDefault="00051692" w:rsidP="00F66EF4">
            <w:pPr>
              <w:pStyle w:val="AssignmentsLevel2"/>
            </w:pPr>
            <w:r w:rsidRPr="00F66EF4">
              <w:t>Summarize</w:t>
            </w:r>
            <w:r w:rsidRPr="00406E19">
              <w:t xml:space="preserve"> your takeaway as to why teachers need feedback </w:t>
            </w:r>
          </w:p>
          <w:p w14:paraId="3D87F969" w14:textId="77777777" w:rsidR="00051692" w:rsidRPr="00406E19" w:rsidRDefault="00051692" w:rsidP="00051692">
            <w:pPr>
              <w:pStyle w:val="AssignmentsLevel1"/>
            </w:pPr>
          </w:p>
          <w:p w14:paraId="24781015" w14:textId="34ED3D8F" w:rsidR="00051692" w:rsidRPr="00406E19" w:rsidRDefault="00051692" w:rsidP="00EC49FD">
            <w:pPr>
              <w:pStyle w:val="AssignmentsLevel1"/>
              <w:rPr>
                <w:b/>
                <w:bCs/>
              </w:rPr>
            </w:pPr>
            <w:r w:rsidRPr="00406E19">
              <w:rPr>
                <w:b/>
                <w:bCs/>
              </w:rPr>
              <w:t>Post</w:t>
            </w:r>
            <w:r w:rsidRPr="00406E19">
              <w:t xml:space="preserve"> constructive criticism, clarification, additional questions, or your own relevant thoughts to </w:t>
            </w:r>
            <w:r w:rsidR="00EC49FD">
              <w:t>3</w:t>
            </w:r>
            <w:r w:rsidR="00EC49FD" w:rsidRPr="00406E19">
              <w:t xml:space="preserve"> </w:t>
            </w:r>
            <w:r w:rsidRPr="00406E19">
              <w:t>of your classmates' posts by Sunday.</w:t>
            </w:r>
          </w:p>
        </w:tc>
        <w:tc>
          <w:tcPr>
            <w:tcW w:w="1440" w:type="dxa"/>
          </w:tcPr>
          <w:p w14:paraId="2D0DAE6D" w14:textId="392B239F" w:rsidR="00051692" w:rsidRPr="00406E19" w:rsidRDefault="00051692" w:rsidP="00051692">
            <w:pPr>
              <w:tabs>
                <w:tab w:val="left" w:pos="2329"/>
              </w:tabs>
              <w:rPr>
                <w:rFonts w:cs="Arial"/>
                <w:szCs w:val="20"/>
              </w:rPr>
            </w:pPr>
            <w:r w:rsidRPr="00406E19">
              <w:rPr>
                <w:rFonts w:cs="Arial"/>
                <w:szCs w:val="20"/>
              </w:rPr>
              <w:t>8.1</w:t>
            </w:r>
          </w:p>
        </w:tc>
        <w:tc>
          <w:tcPr>
            <w:tcW w:w="1440" w:type="dxa"/>
          </w:tcPr>
          <w:p w14:paraId="00E9594D" w14:textId="77777777" w:rsidR="00051692" w:rsidRPr="00406E19" w:rsidRDefault="00051692" w:rsidP="00051692">
            <w:pPr>
              <w:tabs>
                <w:tab w:val="left" w:pos="2329"/>
              </w:tabs>
              <w:rPr>
                <w:rFonts w:eastAsia="Arial" w:cs="Arial"/>
              </w:rPr>
            </w:pPr>
            <w:r w:rsidRPr="00406E19">
              <w:t xml:space="preserve">Discussion: one post and replies to three other posts = </w:t>
            </w:r>
            <w:r w:rsidRPr="00406E19">
              <w:rPr>
                <w:b/>
                <w:bCs/>
              </w:rPr>
              <w:t xml:space="preserve">1 hour </w:t>
            </w:r>
          </w:p>
        </w:tc>
      </w:tr>
      <w:tr w:rsidR="00051692" w:rsidRPr="00406E19" w14:paraId="51CC2477" w14:textId="77777777" w:rsidTr="0084525B">
        <w:tc>
          <w:tcPr>
            <w:tcW w:w="10170" w:type="dxa"/>
            <w:gridSpan w:val="2"/>
            <w:tcMar>
              <w:top w:w="115" w:type="dxa"/>
              <w:left w:w="115" w:type="dxa"/>
              <w:bottom w:w="115" w:type="dxa"/>
              <w:right w:w="115" w:type="dxa"/>
            </w:tcMar>
          </w:tcPr>
          <w:p w14:paraId="00495B25" w14:textId="568CA6FA" w:rsidR="00051692" w:rsidRPr="00406E19" w:rsidRDefault="001F2379" w:rsidP="00051692">
            <w:pPr>
              <w:tabs>
                <w:tab w:val="left" w:pos="2329"/>
              </w:tabs>
              <w:rPr>
                <w:rFonts w:eastAsia="Arial" w:cs="Arial"/>
                <w:b/>
                <w:bCs/>
              </w:rPr>
            </w:pPr>
            <w:r>
              <w:rPr>
                <w:rFonts w:eastAsia="Arial" w:cs="Arial"/>
                <w:b/>
                <w:bCs/>
              </w:rPr>
              <w:t xml:space="preserve">Case Study: </w:t>
            </w:r>
            <w:r w:rsidR="00051692">
              <w:rPr>
                <w:rFonts w:eastAsia="Arial" w:cs="Arial"/>
                <w:b/>
                <w:bCs/>
              </w:rPr>
              <w:t>Clinical Supervision</w:t>
            </w:r>
          </w:p>
          <w:p w14:paraId="193A37AB" w14:textId="77777777" w:rsidR="00051692" w:rsidRPr="00406E19" w:rsidRDefault="00051692" w:rsidP="00051692">
            <w:pPr>
              <w:pStyle w:val="AssignmentsLevel1"/>
            </w:pPr>
          </w:p>
          <w:p w14:paraId="305F2090" w14:textId="451595FF" w:rsidR="00051692" w:rsidRDefault="00051692" w:rsidP="00051692">
            <w:r w:rsidRPr="009452F9">
              <w:rPr>
                <w:b/>
              </w:rPr>
              <w:t>Read</w:t>
            </w:r>
            <w:r>
              <w:t xml:space="preserve"> </w:t>
            </w:r>
            <w:hyperlink r:id="rId46" w:history="1">
              <w:r w:rsidRPr="00DE5C5D">
                <w:rPr>
                  <w:rStyle w:val="Hyperlink"/>
                </w:rPr>
                <w:t>Clinical Supervision</w:t>
              </w:r>
            </w:hyperlink>
            <w:r w:rsidR="00EC49FD">
              <w:rPr>
                <w:rStyle w:val="Hyperlink"/>
                <w:color w:val="auto"/>
                <w:u w:val="none"/>
              </w:rPr>
              <w:t>,</w:t>
            </w:r>
            <w:r>
              <w:t xml:space="preserve"> paying attention to the Group 1 - Case Study. </w:t>
            </w:r>
          </w:p>
          <w:p w14:paraId="53447F47" w14:textId="77777777" w:rsidR="00051692" w:rsidRDefault="00051692" w:rsidP="00051692">
            <w:bookmarkStart w:id="24" w:name="_Hlk497480171"/>
          </w:p>
          <w:p w14:paraId="4C70F7E6" w14:textId="59F4B430" w:rsidR="00051692" w:rsidRDefault="00051692" w:rsidP="00051692">
            <w:r w:rsidRPr="000C2464">
              <w:rPr>
                <w:b/>
              </w:rPr>
              <w:t>Compare</w:t>
            </w:r>
            <w:r>
              <w:t xml:space="preserve"> the Group 1 - Case Study to </w:t>
            </w:r>
            <w:r w:rsidR="00EC49FD">
              <w:t>pp.</w:t>
            </w:r>
            <w:r>
              <w:t xml:space="preserve"> 268</w:t>
            </w:r>
            <w:r w:rsidR="00EC49FD">
              <w:t>–</w:t>
            </w:r>
            <w:r>
              <w:t>272</w:t>
            </w:r>
            <w:r w:rsidR="00EC49FD">
              <w:t xml:space="preserve"> in Ch. 15</w:t>
            </w:r>
            <w:r>
              <w:t xml:space="preserve"> of </w:t>
            </w:r>
            <w:r w:rsidRPr="008F37CD">
              <w:rPr>
                <w:i/>
              </w:rPr>
              <w:t xml:space="preserve">Supervision and </w:t>
            </w:r>
            <w:r w:rsidR="00EC49FD">
              <w:rPr>
                <w:i/>
              </w:rPr>
              <w:t>I</w:t>
            </w:r>
            <w:r w:rsidRPr="008F37CD">
              <w:rPr>
                <w:i/>
              </w:rPr>
              <w:t xml:space="preserve">nstructional </w:t>
            </w:r>
            <w:r w:rsidR="00EC49FD">
              <w:rPr>
                <w:i/>
              </w:rPr>
              <w:t>L</w:t>
            </w:r>
            <w:r w:rsidRPr="008F37CD">
              <w:rPr>
                <w:i/>
              </w:rPr>
              <w:t>eadership</w:t>
            </w:r>
            <w:r>
              <w:t xml:space="preserve"> and the characteristics as described</w:t>
            </w:r>
            <w:r w:rsidR="00EC49FD">
              <w:t xml:space="preserve"> there</w:t>
            </w:r>
            <w:r>
              <w:t xml:space="preserve">. </w:t>
            </w:r>
          </w:p>
          <w:bookmarkEnd w:id="24"/>
          <w:p w14:paraId="025E8F0E" w14:textId="77777777" w:rsidR="00051692" w:rsidRDefault="00051692" w:rsidP="00051692"/>
          <w:p w14:paraId="4EFE81A5" w14:textId="6B295E9E" w:rsidR="00051692" w:rsidRDefault="00051692" w:rsidP="00051692">
            <w:pPr>
              <w:pStyle w:val="AssignmentsLevel1"/>
              <w:rPr>
                <w:rFonts w:cs="Times New Roman"/>
                <w:szCs w:val="24"/>
              </w:rPr>
            </w:pPr>
            <w:r w:rsidRPr="003B587E">
              <w:rPr>
                <w:b/>
              </w:rPr>
              <w:t>Write</w:t>
            </w:r>
            <w:r>
              <w:t xml:space="preserve"> a list of the missing components of the </w:t>
            </w:r>
            <w:r w:rsidR="00EC49FD">
              <w:t>c</w:t>
            </w:r>
            <w:r>
              <w:t xml:space="preserve">ase </w:t>
            </w:r>
            <w:r w:rsidR="00EC49FD">
              <w:t>s</w:t>
            </w:r>
            <w:r>
              <w:t xml:space="preserve">tudy as compared to Morris Cogan’s </w:t>
            </w:r>
            <w:r w:rsidR="00EC49FD">
              <w:t>12 principles of c</w:t>
            </w:r>
            <w:r>
              <w:t xml:space="preserve">linical </w:t>
            </w:r>
            <w:r w:rsidR="00EC49FD">
              <w:t>s</w:t>
            </w:r>
            <w:r>
              <w:t>upervision and 5</w:t>
            </w:r>
            <w:r w:rsidR="00EC49FD">
              <w:t>-</w:t>
            </w:r>
            <w:r>
              <w:t xml:space="preserve">step model described in </w:t>
            </w:r>
            <w:r w:rsidR="00EC49FD">
              <w:t xml:space="preserve">the </w:t>
            </w:r>
            <w:r>
              <w:t xml:space="preserve">textbook. Indicate </w:t>
            </w:r>
            <w:r w:rsidR="00EC49FD">
              <w:t xml:space="preserve">in </w:t>
            </w:r>
            <w:r>
              <w:t xml:space="preserve">which steps of clinical supervision </w:t>
            </w:r>
            <w:r w:rsidRPr="00A660F4">
              <w:rPr>
                <w:rFonts w:cs="Times New Roman"/>
                <w:szCs w:val="24"/>
              </w:rPr>
              <w:t xml:space="preserve">the </w:t>
            </w:r>
            <w:r w:rsidR="00EC49FD">
              <w:rPr>
                <w:rFonts w:cs="Times New Roman"/>
                <w:szCs w:val="24"/>
              </w:rPr>
              <w:t>s</w:t>
            </w:r>
            <w:r w:rsidRPr="00A660F4">
              <w:rPr>
                <w:rFonts w:cs="Times New Roman"/>
                <w:szCs w:val="24"/>
              </w:rPr>
              <w:t>upervisor could invol</w:t>
            </w:r>
            <w:r>
              <w:rPr>
                <w:rFonts w:cs="Times New Roman"/>
                <w:szCs w:val="24"/>
              </w:rPr>
              <w:t>ve the teacher in collaboration.</w:t>
            </w:r>
          </w:p>
          <w:p w14:paraId="520E76DF" w14:textId="77777777" w:rsidR="00051692" w:rsidRDefault="00051692" w:rsidP="00051692">
            <w:pPr>
              <w:pStyle w:val="AssignmentsLevel1"/>
            </w:pPr>
          </w:p>
          <w:p w14:paraId="69764874" w14:textId="3913EBF9" w:rsidR="00051692" w:rsidRPr="00406E19" w:rsidRDefault="00051692" w:rsidP="00EC49FD">
            <w:pPr>
              <w:pStyle w:val="AssignmentsLevel1"/>
            </w:pPr>
            <w:r w:rsidRPr="00406E19">
              <w:rPr>
                <w:b/>
              </w:rPr>
              <w:t>Submit</w:t>
            </w:r>
            <w:r>
              <w:t xml:space="preserve"> your list and steps </w:t>
            </w:r>
            <w:r w:rsidRPr="00406E19">
              <w:t>by Sunday.</w:t>
            </w:r>
          </w:p>
        </w:tc>
        <w:tc>
          <w:tcPr>
            <w:tcW w:w="1440" w:type="dxa"/>
          </w:tcPr>
          <w:p w14:paraId="79C66E39" w14:textId="006AF4F6" w:rsidR="00051692" w:rsidRPr="00406E19" w:rsidRDefault="00051692" w:rsidP="00051692">
            <w:pPr>
              <w:tabs>
                <w:tab w:val="left" w:pos="2329"/>
              </w:tabs>
              <w:rPr>
                <w:rFonts w:cs="Arial"/>
                <w:szCs w:val="20"/>
              </w:rPr>
            </w:pPr>
            <w:r w:rsidRPr="00406E19">
              <w:rPr>
                <w:rFonts w:cs="Arial"/>
                <w:szCs w:val="20"/>
              </w:rPr>
              <w:t>8.1</w:t>
            </w:r>
          </w:p>
        </w:tc>
        <w:tc>
          <w:tcPr>
            <w:tcW w:w="1440" w:type="dxa"/>
          </w:tcPr>
          <w:p w14:paraId="4C7F7C30" w14:textId="7A4DA9BE" w:rsidR="00051692" w:rsidRPr="00406E19" w:rsidRDefault="001C4B17" w:rsidP="00051692">
            <w:pPr>
              <w:tabs>
                <w:tab w:val="left" w:pos="2329"/>
              </w:tabs>
              <w:rPr>
                <w:rFonts w:cs="Arial"/>
                <w:szCs w:val="20"/>
              </w:rPr>
            </w:pPr>
            <w:r>
              <w:rPr>
                <w:rFonts w:cs="Arial"/>
                <w:szCs w:val="20"/>
              </w:rPr>
              <w:t>Case Study = 2</w:t>
            </w:r>
            <w:r w:rsidR="0085597B">
              <w:rPr>
                <w:rFonts w:cs="Arial"/>
                <w:szCs w:val="20"/>
              </w:rPr>
              <w:t xml:space="preserve"> hours</w:t>
            </w:r>
          </w:p>
        </w:tc>
      </w:tr>
      <w:tr w:rsidR="00051692" w:rsidRPr="00406E19" w14:paraId="44D8370E" w14:textId="77777777" w:rsidTr="00225FD6">
        <w:tc>
          <w:tcPr>
            <w:tcW w:w="10170" w:type="dxa"/>
            <w:gridSpan w:val="2"/>
            <w:tcMar>
              <w:top w:w="115" w:type="dxa"/>
              <w:left w:w="115" w:type="dxa"/>
              <w:bottom w:w="115" w:type="dxa"/>
              <w:right w:w="115" w:type="dxa"/>
            </w:tcMar>
          </w:tcPr>
          <w:p w14:paraId="77010170" w14:textId="174C7C92" w:rsidR="00051692" w:rsidRPr="00406E19" w:rsidRDefault="00051692" w:rsidP="00051692">
            <w:pPr>
              <w:pStyle w:val="AssignmentsLevel1"/>
              <w:rPr>
                <w:rFonts w:eastAsia="Arial"/>
                <w:b/>
                <w:bCs/>
                <w:szCs w:val="24"/>
              </w:rPr>
            </w:pPr>
            <w:r w:rsidRPr="00406E19">
              <w:rPr>
                <w:rFonts w:eastAsia="Arial"/>
                <w:b/>
                <w:bCs/>
                <w:szCs w:val="24"/>
              </w:rPr>
              <w:t xml:space="preserve">Differentiating Mentoring from Coaching </w:t>
            </w:r>
          </w:p>
          <w:p w14:paraId="4131F61D" w14:textId="57D1A207" w:rsidR="00051692" w:rsidRPr="00406E19" w:rsidRDefault="00051692" w:rsidP="00051692">
            <w:pPr>
              <w:pStyle w:val="AssignmentsLevel1"/>
              <w:rPr>
                <w:rFonts w:eastAsia="Arial"/>
                <w:b/>
                <w:bCs/>
                <w:szCs w:val="24"/>
              </w:rPr>
            </w:pPr>
          </w:p>
          <w:p w14:paraId="66DBFE2C" w14:textId="77777777" w:rsidR="00051692" w:rsidRDefault="00051692" w:rsidP="00051692">
            <w:pPr>
              <w:pStyle w:val="AssignmentsLevel2"/>
              <w:numPr>
                <w:ilvl w:val="0"/>
                <w:numId w:val="0"/>
              </w:numPr>
              <w:ind w:left="360" w:hanging="360"/>
              <w:rPr>
                <w:rFonts w:eastAsia="Arial"/>
                <w:b/>
                <w:bCs/>
                <w:szCs w:val="24"/>
              </w:rPr>
            </w:pPr>
            <w:r w:rsidRPr="00406E19">
              <w:rPr>
                <w:rFonts w:eastAsia="Arial"/>
                <w:b/>
                <w:bCs/>
                <w:szCs w:val="24"/>
              </w:rPr>
              <w:t xml:space="preserve">Resources: </w:t>
            </w:r>
          </w:p>
          <w:p w14:paraId="5F725490" w14:textId="77777777" w:rsidR="00EC49FD" w:rsidRPr="00406E19" w:rsidRDefault="00EC49FD" w:rsidP="00051692">
            <w:pPr>
              <w:pStyle w:val="AssignmentsLevel2"/>
              <w:numPr>
                <w:ilvl w:val="0"/>
                <w:numId w:val="0"/>
              </w:numPr>
              <w:ind w:left="360" w:hanging="360"/>
              <w:rPr>
                <w:rFonts w:eastAsia="Arial"/>
                <w:b/>
                <w:bCs/>
                <w:szCs w:val="24"/>
              </w:rPr>
            </w:pPr>
          </w:p>
          <w:p w14:paraId="5A8B8047" w14:textId="59E3411B" w:rsidR="00051692" w:rsidRPr="00406E19" w:rsidRDefault="00051692" w:rsidP="00051692">
            <w:pPr>
              <w:pStyle w:val="AssignmentsLevel2"/>
            </w:pPr>
            <w:r w:rsidRPr="00406E19">
              <w:t xml:space="preserve">Ch. 15 </w:t>
            </w:r>
            <w:r w:rsidR="00EC49FD">
              <w:t>and</w:t>
            </w:r>
            <w:r w:rsidRPr="00406E19">
              <w:t xml:space="preserve"> pp. 288</w:t>
            </w:r>
            <w:r w:rsidR="00EC49FD">
              <w:t>–</w:t>
            </w:r>
            <w:r w:rsidRPr="00406E19">
              <w:t xml:space="preserve">293 </w:t>
            </w:r>
            <w:r w:rsidR="00EC49FD">
              <w:t xml:space="preserve">in Ch. 16 </w:t>
            </w:r>
            <w:r w:rsidRPr="00406E19">
              <w:t xml:space="preserve">of </w:t>
            </w:r>
            <w:r w:rsidRPr="00F66EF4">
              <w:rPr>
                <w:i/>
              </w:rPr>
              <w:t xml:space="preserve">Supervision and </w:t>
            </w:r>
            <w:r w:rsidR="00EC49FD" w:rsidRPr="00F66EF4">
              <w:rPr>
                <w:i/>
              </w:rPr>
              <w:t>I</w:t>
            </w:r>
            <w:r w:rsidRPr="00F66EF4">
              <w:rPr>
                <w:i/>
              </w:rPr>
              <w:t xml:space="preserve">nstructional </w:t>
            </w:r>
            <w:r w:rsidR="00EC49FD" w:rsidRPr="00F66EF4">
              <w:rPr>
                <w:i/>
              </w:rPr>
              <w:t>L</w:t>
            </w:r>
            <w:r w:rsidRPr="00F66EF4">
              <w:rPr>
                <w:i/>
              </w:rPr>
              <w:t>eadership</w:t>
            </w:r>
          </w:p>
          <w:p w14:paraId="2041B91E" w14:textId="59F34557" w:rsidR="00051692" w:rsidRPr="00406E19" w:rsidRDefault="00051692" w:rsidP="00051692">
            <w:pPr>
              <w:pStyle w:val="AssignmentsLevel2"/>
            </w:pPr>
            <w:r w:rsidRPr="00406E19">
              <w:t xml:space="preserve">Differentiating Mentoring </w:t>
            </w:r>
            <w:r w:rsidR="00EC49FD">
              <w:t>F</w:t>
            </w:r>
            <w:r w:rsidRPr="00406E19">
              <w:t xml:space="preserve">rom Coaching </w:t>
            </w:r>
            <w:r w:rsidR="00CB4A53">
              <w:t>Worksheet</w:t>
            </w:r>
          </w:p>
          <w:p w14:paraId="16414087" w14:textId="77777777" w:rsidR="00051692" w:rsidRPr="00406E19" w:rsidRDefault="00051692" w:rsidP="00051692">
            <w:pPr>
              <w:pStyle w:val="AssignmentsLevel1"/>
            </w:pPr>
          </w:p>
          <w:p w14:paraId="330E7550" w14:textId="11856CE9" w:rsidR="00CB4A53" w:rsidRDefault="00CB4A53" w:rsidP="00F66EF4">
            <w:pPr>
              <w:pStyle w:val="AssignmentsLevel1"/>
            </w:pPr>
            <w:r>
              <w:rPr>
                <w:b/>
              </w:rPr>
              <w:t xml:space="preserve">Download </w:t>
            </w:r>
            <w:r>
              <w:t xml:space="preserve">and complete the </w:t>
            </w:r>
            <w:r w:rsidRPr="00406E19">
              <w:t xml:space="preserve">Differentiating Mentoring </w:t>
            </w:r>
            <w:r>
              <w:t>F</w:t>
            </w:r>
            <w:r w:rsidRPr="00406E19">
              <w:t>rom Coaching</w:t>
            </w:r>
            <w:r>
              <w:t xml:space="preserve"> Worksheet according to the instructions provided inside.</w:t>
            </w:r>
          </w:p>
          <w:p w14:paraId="4CB73DC0" w14:textId="77777777" w:rsidR="00CB4A53" w:rsidRPr="00406E19" w:rsidRDefault="00CB4A53" w:rsidP="00CB4A53">
            <w:pPr>
              <w:pStyle w:val="AssignmentsLevel2"/>
              <w:numPr>
                <w:ilvl w:val="0"/>
                <w:numId w:val="0"/>
              </w:numPr>
              <w:ind w:left="360" w:hanging="360"/>
            </w:pPr>
          </w:p>
          <w:p w14:paraId="7CA1218A" w14:textId="3D12EABB" w:rsidR="00051692" w:rsidRPr="00406E19" w:rsidRDefault="00CB4A53" w:rsidP="00051692">
            <w:pPr>
              <w:pStyle w:val="AssignmentsLevel1"/>
            </w:pPr>
            <w:r w:rsidRPr="00406E19">
              <w:rPr>
                <w:b/>
                <w:bCs/>
              </w:rPr>
              <w:t>Submit</w:t>
            </w:r>
            <w:r w:rsidRPr="00406E19">
              <w:rPr>
                <w:bCs/>
              </w:rPr>
              <w:t xml:space="preserve"> your </w:t>
            </w:r>
            <w:r>
              <w:rPr>
                <w:bCs/>
              </w:rPr>
              <w:t xml:space="preserve">completed </w:t>
            </w:r>
            <w:r w:rsidRPr="00406E19">
              <w:t xml:space="preserve">Differentiating Mentoring </w:t>
            </w:r>
            <w:r>
              <w:t>F</w:t>
            </w:r>
            <w:r w:rsidRPr="00406E19">
              <w:t>rom Coaching</w:t>
            </w:r>
            <w:r w:rsidRPr="00406E19">
              <w:rPr>
                <w:b/>
                <w:bCs/>
              </w:rPr>
              <w:t xml:space="preserve"> </w:t>
            </w:r>
            <w:r>
              <w:rPr>
                <w:bCs/>
              </w:rPr>
              <w:t>Worksheet</w:t>
            </w:r>
            <w:r>
              <w:rPr>
                <w:b/>
                <w:bCs/>
              </w:rPr>
              <w:t xml:space="preserve"> </w:t>
            </w:r>
            <w:r w:rsidRPr="00406E19">
              <w:t>by Sunday.</w:t>
            </w:r>
          </w:p>
        </w:tc>
        <w:tc>
          <w:tcPr>
            <w:tcW w:w="1440" w:type="dxa"/>
          </w:tcPr>
          <w:p w14:paraId="4C90B513" w14:textId="4B7C9C2C" w:rsidR="00051692" w:rsidRPr="00406E19" w:rsidRDefault="00051692" w:rsidP="00051692">
            <w:pPr>
              <w:tabs>
                <w:tab w:val="left" w:pos="2329"/>
              </w:tabs>
              <w:rPr>
                <w:rFonts w:cs="Arial"/>
                <w:szCs w:val="20"/>
              </w:rPr>
            </w:pPr>
            <w:r w:rsidRPr="00406E19">
              <w:rPr>
                <w:rFonts w:cs="Arial"/>
                <w:szCs w:val="20"/>
              </w:rPr>
              <w:lastRenderedPageBreak/>
              <w:t>8.3, 8.4</w:t>
            </w:r>
          </w:p>
        </w:tc>
        <w:tc>
          <w:tcPr>
            <w:tcW w:w="1440" w:type="dxa"/>
          </w:tcPr>
          <w:p w14:paraId="667F832D" w14:textId="77777777" w:rsidR="00051692" w:rsidRPr="00406E19" w:rsidRDefault="00051692" w:rsidP="00051692">
            <w:pPr>
              <w:tabs>
                <w:tab w:val="left" w:pos="2329"/>
              </w:tabs>
              <w:rPr>
                <w:rFonts w:cs="Arial"/>
                <w:szCs w:val="20"/>
              </w:rPr>
            </w:pPr>
          </w:p>
        </w:tc>
      </w:tr>
      <w:tr w:rsidR="00051692" w:rsidRPr="00406E19" w14:paraId="73B472A1" w14:textId="77777777" w:rsidTr="00225FD6">
        <w:tc>
          <w:tcPr>
            <w:tcW w:w="10170" w:type="dxa"/>
            <w:gridSpan w:val="2"/>
            <w:tcMar>
              <w:top w:w="115" w:type="dxa"/>
              <w:left w:w="115" w:type="dxa"/>
              <w:bottom w:w="115" w:type="dxa"/>
              <w:right w:w="115" w:type="dxa"/>
            </w:tcMar>
          </w:tcPr>
          <w:p w14:paraId="66B3BB7D" w14:textId="12FB5171" w:rsidR="00051692" w:rsidRPr="00406E19" w:rsidRDefault="00051692" w:rsidP="00051692">
            <w:pPr>
              <w:pStyle w:val="AssignmentsLevel1"/>
              <w:rPr>
                <w:rFonts w:eastAsia="Arial"/>
                <w:b/>
                <w:bCs/>
                <w:szCs w:val="24"/>
              </w:rPr>
            </w:pPr>
            <w:r w:rsidRPr="00406E19">
              <w:rPr>
                <w:rFonts w:eastAsia="Arial"/>
                <w:b/>
                <w:bCs/>
                <w:szCs w:val="24"/>
              </w:rPr>
              <w:t>Field Experience</w:t>
            </w:r>
            <w:r w:rsidR="008865D9">
              <w:rPr>
                <w:rFonts w:eastAsia="Arial"/>
                <w:b/>
                <w:bCs/>
                <w:szCs w:val="24"/>
              </w:rPr>
              <w:t>: Supervision</w:t>
            </w:r>
          </w:p>
          <w:p w14:paraId="76137C49" w14:textId="77777777" w:rsidR="00051692" w:rsidRPr="00406E19" w:rsidRDefault="00051692" w:rsidP="00051692">
            <w:pPr>
              <w:pStyle w:val="AssignmentsLevel1"/>
              <w:rPr>
                <w:rFonts w:eastAsia="Arial"/>
                <w:b/>
                <w:bCs/>
                <w:szCs w:val="24"/>
              </w:rPr>
            </w:pPr>
          </w:p>
          <w:p w14:paraId="26046905" w14:textId="071BA440" w:rsidR="00051692" w:rsidRPr="00406E19" w:rsidRDefault="00051692" w:rsidP="00051692">
            <w:pPr>
              <w:pStyle w:val="AssignmentsLevel1"/>
              <w:rPr>
                <w:rFonts w:eastAsia="Arial"/>
                <w:b/>
                <w:bCs/>
                <w:szCs w:val="24"/>
              </w:rPr>
            </w:pPr>
            <w:r w:rsidRPr="00406E19">
              <w:rPr>
                <w:rFonts w:eastAsia="Arial"/>
                <w:b/>
                <w:bCs/>
                <w:szCs w:val="24"/>
              </w:rPr>
              <w:t>Resource:</w:t>
            </w:r>
            <w:r w:rsidRPr="00406E19">
              <w:rPr>
                <w:rFonts w:eastAsia="Arial"/>
                <w:bCs/>
                <w:szCs w:val="24"/>
              </w:rPr>
              <w:t xml:space="preserve"> </w:t>
            </w:r>
            <w:r w:rsidR="008865D9">
              <w:rPr>
                <w:rFonts w:eastAsia="Arial"/>
                <w:bCs/>
                <w:szCs w:val="24"/>
              </w:rPr>
              <w:t>Supervision</w:t>
            </w:r>
            <w:r w:rsidRPr="00406E19">
              <w:rPr>
                <w:rFonts w:eastAsia="Arial"/>
                <w:bCs/>
                <w:szCs w:val="24"/>
              </w:rPr>
              <w:t xml:space="preserve"> </w:t>
            </w:r>
            <w:r w:rsidR="00CB4A53">
              <w:rPr>
                <w:rFonts w:eastAsia="Arial"/>
                <w:bCs/>
                <w:szCs w:val="24"/>
              </w:rPr>
              <w:t>Worksheet</w:t>
            </w:r>
          </w:p>
          <w:p w14:paraId="2E6553C5" w14:textId="77777777" w:rsidR="00D56BF1" w:rsidRDefault="00D56BF1" w:rsidP="00051692">
            <w:pPr>
              <w:pStyle w:val="AssignmentsLevel1"/>
              <w:rPr>
                <w:rFonts w:eastAsia="Arial"/>
                <w:b/>
                <w:bCs/>
                <w:szCs w:val="24"/>
              </w:rPr>
            </w:pPr>
          </w:p>
          <w:p w14:paraId="127F3D0E" w14:textId="3B753970" w:rsidR="00F77302" w:rsidRDefault="00CB4A53" w:rsidP="00051692">
            <w:pPr>
              <w:pStyle w:val="AssignmentsLevel1"/>
              <w:rPr>
                <w:rFonts w:eastAsia="Arial"/>
                <w:bCs/>
                <w:szCs w:val="24"/>
              </w:rPr>
            </w:pPr>
            <w:r>
              <w:rPr>
                <w:rFonts w:eastAsia="Arial"/>
                <w:b/>
                <w:bCs/>
                <w:szCs w:val="24"/>
              </w:rPr>
              <w:t>Download</w:t>
            </w:r>
            <w:r w:rsidRPr="00F66EF4">
              <w:rPr>
                <w:rFonts w:eastAsia="Arial"/>
                <w:bCs/>
                <w:szCs w:val="24"/>
              </w:rPr>
              <w:t xml:space="preserve"> and c</w:t>
            </w:r>
            <w:r w:rsidR="00051692" w:rsidRPr="00F66EF4">
              <w:rPr>
                <w:rFonts w:eastAsia="Arial"/>
                <w:bCs/>
                <w:szCs w:val="24"/>
              </w:rPr>
              <w:t>omplete</w:t>
            </w:r>
            <w:r w:rsidR="00051692" w:rsidRPr="00406E19">
              <w:rPr>
                <w:rFonts w:eastAsia="Arial"/>
                <w:b/>
                <w:bCs/>
                <w:szCs w:val="24"/>
              </w:rPr>
              <w:t xml:space="preserve"> </w:t>
            </w:r>
            <w:r w:rsidR="00051692" w:rsidRPr="00406E19">
              <w:rPr>
                <w:rFonts w:eastAsia="Arial"/>
                <w:bCs/>
                <w:szCs w:val="24"/>
              </w:rPr>
              <w:t xml:space="preserve">the </w:t>
            </w:r>
            <w:r w:rsidR="008865D9">
              <w:rPr>
                <w:rFonts w:eastAsia="Arial"/>
                <w:bCs/>
                <w:szCs w:val="24"/>
              </w:rPr>
              <w:t>Supervision</w:t>
            </w:r>
            <w:r w:rsidR="00051692" w:rsidRPr="00406E19">
              <w:rPr>
                <w:rFonts w:eastAsia="Arial"/>
                <w:bCs/>
                <w:szCs w:val="24"/>
              </w:rPr>
              <w:t xml:space="preserve"> </w:t>
            </w:r>
            <w:r>
              <w:rPr>
                <w:rFonts w:eastAsia="Arial"/>
                <w:bCs/>
                <w:szCs w:val="24"/>
              </w:rPr>
              <w:t>Worksheet</w:t>
            </w:r>
            <w:r w:rsidRPr="00406E19">
              <w:rPr>
                <w:rFonts w:eastAsia="Arial"/>
                <w:bCs/>
                <w:szCs w:val="24"/>
              </w:rPr>
              <w:t xml:space="preserve"> </w:t>
            </w:r>
            <w:r>
              <w:rPr>
                <w:rFonts w:eastAsia="Arial"/>
                <w:bCs/>
                <w:szCs w:val="24"/>
              </w:rPr>
              <w:t>according to the instructions provided inside</w:t>
            </w:r>
            <w:r w:rsidR="00051692" w:rsidRPr="00406E19">
              <w:rPr>
                <w:rFonts w:eastAsia="Arial"/>
                <w:bCs/>
                <w:szCs w:val="24"/>
              </w:rPr>
              <w:t>.</w:t>
            </w:r>
            <w:r w:rsidR="00F77302">
              <w:rPr>
                <w:rFonts w:eastAsia="Arial"/>
                <w:bCs/>
                <w:szCs w:val="24"/>
              </w:rPr>
              <w:t xml:space="preserve">  </w:t>
            </w:r>
          </w:p>
          <w:p w14:paraId="0C0AC4AA" w14:textId="77777777" w:rsidR="00D56BF1" w:rsidRDefault="00D56BF1" w:rsidP="00051692">
            <w:pPr>
              <w:pStyle w:val="AssignmentsLevel1"/>
              <w:rPr>
                <w:rFonts w:eastAsia="Arial"/>
                <w:bCs/>
                <w:szCs w:val="24"/>
              </w:rPr>
            </w:pPr>
          </w:p>
          <w:p w14:paraId="6CBB9650" w14:textId="68EEB9FC" w:rsidR="00051692" w:rsidRPr="00406E19" w:rsidRDefault="00051692" w:rsidP="00051692">
            <w:pPr>
              <w:pStyle w:val="AssignmentsLevel1"/>
              <w:rPr>
                <w:rFonts w:eastAsia="Arial"/>
                <w:b/>
                <w:bCs/>
                <w:szCs w:val="24"/>
              </w:rPr>
            </w:pPr>
            <w:r w:rsidRPr="00406E19">
              <w:rPr>
                <w:b/>
                <w:bCs/>
              </w:rPr>
              <w:t>Submit</w:t>
            </w:r>
            <w:r w:rsidRPr="00406E19">
              <w:rPr>
                <w:bCs/>
              </w:rPr>
              <w:t xml:space="preserve"> your </w:t>
            </w:r>
            <w:r w:rsidR="00CB4A53">
              <w:rPr>
                <w:rFonts w:eastAsia="Arial"/>
                <w:bCs/>
                <w:szCs w:val="24"/>
              </w:rPr>
              <w:t>Supervision</w:t>
            </w:r>
            <w:r w:rsidR="00CB4A53" w:rsidRPr="00406E19">
              <w:rPr>
                <w:rFonts w:eastAsia="Arial"/>
                <w:bCs/>
                <w:szCs w:val="24"/>
              </w:rPr>
              <w:t xml:space="preserve"> </w:t>
            </w:r>
            <w:r w:rsidR="00CB4A53">
              <w:rPr>
                <w:rFonts w:eastAsia="Arial"/>
                <w:bCs/>
                <w:szCs w:val="24"/>
              </w:rPr>
              <w:t>Worksheet</w:t>
            </w:r>
            <w:r w:rsidRPr="00406E19">
              <w:rPr>
                <w:b/>
                <w:bCs/>
              </w:rPr>
              <w:t xml:space="preserve"> </w:t>
            </w:r>
            <w:r w:rsidRPr="00406E19">
              <w:t>by Sunday.</w:t>
            </w:r>
          </w:p>
        </w:tc>
        <w:tc>
          <w:tcPr>
            <w:tcW w:w="1440" w:type="dxa"/>
          </w:tcPr>
          <w:p w14:paraId="73825965" w14:textId="725DEBAA" w:rsidR="00051692" w:rsidRPr="00406E19" w:rsidRDefault="00051692" w:rsidP="00051692">
            <w:pPr>
              <w:tabs>
                <w:tab w:val="left" w:pos="2329"/>
              </w:tabs>
              <w:rPr>
                <w:rFonts w:cs="Arial"/>
                <w:szCs w:val="20"/>
              </w:rPr>
            </w:pPr>
            <w:r w:rsidRPr="00406E19">
              <w:rPr>
                <w:rFonts w:cs="Arial"/>
                <w:szCs w:val="20"/>
              </w:rPr>
              <w:t>8.4-8.6</w:t>
            </w:r>
          </w:p>
        </w:tc>
        <w:tc>
          <w:tcPr>
            <w:tcW w:w="1440" w:type="dxa"/>
          </w:tcPr>
          <w:p w14:paraId="6AAC6BE7" w14:textId="77777777" w:rsidR="00051692" w:rsidRPr="00406E19" w:rsidRDefault="00051692" w:rsidP="00051692">
            <w:pPr>
              <w:tabs>
                <w:tab w:val="left" w:pos="2329"/>
              </w:tabs>
              <w:rPr>
                <w:rFonts w:cs="Arial"/>
                <w:szCs w:val="20"/>
              </w:rPr>
            </w:pPr>
          </w:p>
        </w:tc>
      </w:tr>
      <w:tr w:rsidR="00051692" w:rsidRPr="00406E19" w14:paraId="50B8559E" w14:textId="77777777" w:rsidTr="00225FD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5C4E888" w14:textId="77777777" w:rsidR="00051692" w:rsidRPr="00406E19" w:rsidRDefault="00051692" w:rsidP="00051692">
            <w:pPr>
              <w:tabs>
                <w:tab w:val="left" w:pos="2329"/>
              </w:tabs>
              <w:rPr>
                <w:rFonts w:eastAsia="Arial" w:cs="Arial"/>
                <w:b/>
                <w:bCs/>
              </w:rPr>
            </w:pPr>
            <w:r w:rsidRPr="00406E1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E197814" w14:textId="77777777" w:rsidR="00051692" w:rsidRPr="00406E19" w:rsidRDefault="00051692" w:rsidP="0005169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2208CD5" w14:textId="77777777" w:rsidR="00051692" w:rsidRPr="00406E19" w:rsidRDefault="00051692" w:rsidP="00051692">
            <w:pPr>
              <w:tabs>
                <w:tab w:val="left" w:pos="2329"/>
              </w:tabs>
              <w:rPr>
                <w:rFonts w:cs="Arial"/>
                <w:b/>
                <w:szCs w:val="20"/>
              </w:rPr>
            </w:pPr>
          </w:p>
        </w:tc>
        <w:tc>
          <w:tcPr>
            <w:tcW w:w="1440" w:type="dxa"/>
            <w:tcBorders>
              <w:bottom w:val="single" w:sz="4" w:space="0" w:color="000000" w:themeColor="text1"/>
            </w:tcBorders>
            <w:shd w:val="clear" w:color="auto" w:fill="E6E6E6"/>
          </w:tcPr>
          <w:p w14:paraId="05C77AA2" w14:textId="5751DCEC" w:rsidR="00051692" w:rsidRPr="00406E19" w:rsidRDefault="001C4B17" w:rsidP="00051692">
            <w:pPr>
              <w:tabs>
                <w:tab w:val="left" w:pos="2329"/>
              </w:tabs>
              <w:rPr>
                <w:rFonts w:cs="Arial"/>
                <w:b/>
                <w:szCs w:val="20"/>
              </w:rPr>
            </w:pPr>
            <w:r>
              <w:rPr>
                <w:rFonts w:cs="Arial"/>
                <w:b/>
                <w:szCs w:val="20"/>
              </w:rPr>
              <w:t>5</w:t>
            </w:r>
            <w:r w:rsidR="00051692">
              <w:rPr>
                <w:rFonts w:cs="Arial"/>
                <w:b/>
                <w:szCs w:val="20"/>
              </w:rPr>
              <w:t xml:space="preserve"> hours</w:t>
            </w:r>
          </w:p>
        </w:tc>
      </w:tr>
    </w:tbl>
    <w:p w14:paraId="4AB97427" w14:textId="77777777" w:rsidR="006A4B6B" w:rsidRPr="00406E19" w:rsidRDefault="006A4B6B" w:rsidP="006A4B6B">
      <w:pPr>
        <w:pStyle w:val="Heading1"/>
      </w:pPr>
    </w:p>
    <w:p w14:paraId="47A9C945" w14:textId="0BC1EBAA" w:rsidR="006A4B6B" w:rsidRPr="00406E19" w:rsidRDefault="006A4B6B" w:rsidP="006A4B6B">
      <w:pPr>
        <w:pStyle w:val="Heading1"/>
      </w:pPr>
    </w:p>
    <w:p w14:paraId="579B3262" w14:textId="295C4E3C" w:rsidR="006A4B6B" w:rsidRPr="00406E19" w:rsidRDefault="006A4B6B">
      <w:r w:rsidRPr="00406E1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6A4B6B" w:rsidRPr="00406E19" w14:paraId="5F093C7E" w14:textId="77777777" w:rsidTr="00225FD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B206B25" w14:textId="2258A071" w:rsidR="006A4B6B" w:rsidRPr="00406E19" w:rsidRDefault="006A4B6B" w:rsidP="00225FD6">
            <w:pPr>
              <w:pStyle w:val="WeeklyTopicHeading1"/>
            </w:pPr>
            <w:r w:rsidRPr="00406E19">
              <w:lastRenderedPageBreak/>
              <w:t xml:space="preserve">Week Nine: </w:t>
            </w:r>
            <w:r w:rsidR="00896A8E">
              <w:t>Curriculum Development</w:t>
            </w:r>
          </w:p>
        </w:tc>
        <w:tc>
          <w:tcPr>
            <w:tcW w:w="1440" w:type="dxa"/>
            <w:tcBorders>
              <w:left w:val="nil"/>
              <w:bottom w:val="single" w:sz="4" w:space="0" w:color="000000" w:themeColor="text1"/>
              <w:right w:val="nil"/>
            </w:tcBorders>
            <w:shd w:val="clear" w:color="auto" w:fill="BF2C37"/>
          </w:tcPr>
          <w:p w14:paraId="65BB39F0" w14:textId="77777777" w:rsidR="006A4B6B" w:rsidRPr="00406E19" w:rsidRDefault="006A4B6B" w:rsidP="00225FD6">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AAAA1AC" w14:textId="77777777" w:rsidR="006A4B6B" w:rsidRPr="00406E19" w:rsidRDefault="006A4B6B" w:rsidP="00225FD6">
            <w:pPr>
              <w:tabs>
                <w:tab w:val="left" w:pos="0"/>
                <w:tab w:val="left" w:pos="3720"/>
              </w:tabs>
              <w:outlineLvl w:val="0"/>
              <w:rPr>
                <w:rFonts w:cs="Arial"/>
                <w:color w:val="FFFFFF"/>
                <w:sz w:val="28"/>
                <w:szCs w:val="28"/>
              </w:rPr>
            </w:pPr>
          </w:p>
        </w:tc>
      </w:tr>
      <w:tr w:rsidR="006A4B6B" w:rsidRPr="00406E19" w14:paraId="3BAEFA93" w14:textId="77777777" w:rsidTr="00225FD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0629507"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0FBEC8E" w14:textId="77777777" w:rsidR="006A4B6B" w:rsidRPr="00406E19" w:rsidRDefault="006A4B6B" w:rsidP="00225FD6">
            <w:pPr>
              <w:tabs>
                <w:tab w:val="left" w:pos="0"/>
                <w:tab w:val="left" w:pos="3720"/>
              </w:tabs>
              <w:outlineLvl w:val="0"/>
              <w:rPr>
                <w:rFonts w:eastAsia="Arial" w:cs="Arial"/>
              </w:rPr>
            </w:pPr>
            <w:r w:rsidRPr="00406E19">
              <w:rPr>
                <w:rFonts w:eastAsia="Arial" w:cs="Arial"/>
                <w:b/>
                <w:bCs/>
                <w:i/>
                <w:iCs/>
              </w:rPr>
              <w:t>Alignment</w:t>
            </w:r>
          </w:p>
        </w:tc>
      </w:tr>
      <w:tr w:rsidR="00222DD3" w:rsidRPr="00406E19" w14:paraId="7231009C" w14:textId="77777777" w:rsidTr="00225FD6">
        <w:trPr>
          <w:trHeight w:val="30"/>
        </w:trPr>
        <w:tc>
          <w:tcPr>
            <w:tcW w:w="10170" w:type="dxa"/>
            <w:gridSpan w:val="2"/>
            <w:tcBorders>
              <w:bottom w:val="nil"/>
              <w:right w:val="nil"/>
            </w:tcBorders>
            <w:tcMar>
              <w:top w:w="115" w:type="dxa"/>
              <w:left w:w="115" w:type="dxa"/>
              <w:bottom w:w="115" w:type="dxa"/>
              <w:right w:w="115" w:type="dxa"/>
            </w:tcMar>
          </w:tcPr>
          <w:p w14:paraId="42CFAC59" w14:textId="2D89FB25" w:rsidR="00222DD3" w:rsidRPr="00406E19" w:rsidRDefault="00222DD3" w:rsidP="00222DD3">
            <w:pPr>
              <w:pStyle w:val="ObjectiveBullet"/>
              <w:numPr>
                <w:ilvl w:val="1"/>
                <w:numId w:val="18"/>
              </w:numPr>
              <w:tabs>
                <w:tab w:val="clear" w:pos="0"/>
              </w:tabs>
            </w:pPr>
            <w:r w:rsidRPr="002675FA">
              <w:t>Analyze the purpose of curriculum</w:t>
            </w:r>
            <w:r>
              <w:t>.</w:t>
            </w:r>
          </w:p>
        </w:tc>
        <w:tc>
          <w:tcPr>
            <w:tcW w:w="2880" w:type="dxa"/>
            <w:gridSpan w:val="2"/>
            <w:tcBorders>
              <w:left w:val="nil"/>
              <w:bottom w:val="nil"/>
            </w:tcBorders>
          </w:tcPr>
          <w:p w14:paraId="3413AF18" w14:textId="0EC5F064" w:rsidR="00222DD3" w:rsidRPr="00406E19" w:rsidRDefault="00222DD3" w:rsidP="00222DD3">
            <w:pPr>
              <w:tabs>
                <w:tab w:val="left" w:pos="0"/>
                <w:tab w:val="left" w:pos="3720"/>
              </w:tabs>
              <w:outlineLvl w:val="0"/>
              <w:rPr>
                <w:rFonts w:cs="Arial"/>
                <w:szCs w:val="20"/>
              </w:rPr>
            </w:pPr>
            <w:r>
              <w:rPr>
                <w:rFonts w:cs="Arial"/>
                <w:szCs w:val="20"/>
              </w:rPr>
              <w:t>CLO1</w:t>
            </w:r>
          </w:p>
        </w:tc>
      </w:tr>
      <w:tr w:rsidR="00222DD3" w:rsidRPr="00406E19" w14:paraId="4CAA6203" w14:textId="77777777" w:rsidTr="00225FD6">
        <w:trPr>
          <w:trHeight w:val="38"/>
        </w:trPr>
        <w:tc>
          <w:tcPr>
            <w:tcW w:w="10170" w:type="dxa"/>
            <w:gridSpan w:val="2"/>
            <w:tcBorders>
              <w:top w:val="nil"/>
              <w:bottom w:val="nil"/>
              <w:right w:val="nil"/>
            </w:tcBorders>
            <w:tcMar>
              <w:top w:w="115" w:type="dxa"/>
              <w:left w:w="115" w:type="dxa"/>
              <w:bottom w:w="115" w:type="dxa"/>
              <w:right w:w="115" w:type="dxa"/>
            </w:tcMar>
          </w:tcPr>
          <w:p w14:paraId="5CF15928" w14:textId="41EBDC60" w:rsidR="00222DD3" w:rsidRPr="00406E19" w:rsidRDefault="00222DD3" w:rsidP="00222DD3">
            <w:pPr>
              <w:pStyle w:val="ObjectiveBullet"/>
              <w:numPr>
                <w:ilvl w:val="1"/>
                <w:numId w:val="18"/>
              </w:numPr>
            </w:pPr>
            <w:r w:rsidRPr="002675FA">
              <w:t>Differentiate the behavioral-objective format from the webbing format of curriculum writing.</w:t>
            </w:r>
          </w:p>
        </w:tc>
        <w:tc>
          <w:tcPr>
            <w:tcW w:w="2880" w:type="dxa"/>
            <w:gridSpan w:val="2"/>
            <w:tcBorders>
              <w:top w:val="nil"/>
              <w:left w:val="nil"/>
              <w:bottom w:val="nil"/>
            </w:tcBorders>
          </w:tcPr>
          <w:p w14:paraId="31F6305E" w14:textId="4CB0EB1D" w:rsidR="00222DD3" w:rsidRPr="00406E19" w:rsidRDefault="00222DD3" w:rsidP="00222DD3">
            <w:pPr>
              <w:tabs>
                <w:tab w:val="left" w:pos="0"/>
                <w:tab w:val="left" w:pos="3720"/>
              </w:tabs>
              <w:outlineLvl w:val="0"/>
              <w:rPr>
                <w:rFonts w:cs="Arial"/>
                <w:szCs w:val="20"/>
              </w:rPr>
            </w:pPr>
            <w:r>
              <w:rPr>
                <w:rFonts w:cs="Arial"/>
                <w:szCs w:val="20"/>
              </w:rPr>
              <w:t>CLO1</w:t>
            </w:r>
          </w:p>
        </w:tc>
      </w:tr>
      <w:tr w:rsidR="00222DD3" w:rsidRPr="00406E19" w14:paraId="6F85C504" w14:textId="77777777" w:rsidTr="00225FD6">
        <w:trPr>
          <w:trHeight w:val="38"/>
        </w:trPr>
        <w:tc>
          <w:tcPr>
            <w:tcW w:w="10170" w:type="dxa"/>
            <w:gridSpan w:val="2"/>
            <w:tcBorders>
              <w:top w:val="nil"/>
              <w:bottom w:val="nil"/>
              <w:right w:val="nil"/>
            </w:tcBorders>
            <w:tcMar>
              <w:top w:w="115" w:type="dxa"/>
              <w:left w:w="115" w:type="dxa"/>
              <w:bottom w:w="115" w:type="dxa"/>
              <w:right w:w="115" w:type="dxa"/>
            </w:tcMar>
          </w:tcPr>
          <w:p w14:paraId="52636CF2" w14:textId="3A67FE18" w:rsidR="00222DD3" w:rsidRPr="00406E19" w:rsidRDefault="00222DD3" w:rsidP="00222DD3">
            <w:pPr>
              <w:pStyle w:val="ObjectiveBullet"/>
              <w:numPr>
                <w:ilvl w:val="1"/>
                <w:numId w:val="18"/>
              </w:numPr>
            </w:pPr>
            <w:r w:rsidRPr="002675FA">
              <w:t>Explain the 3 levels of teacher involvement in curriculum development.</w:t>
            </w:r>
          </w:p>
        </w:tc>
        <w:tc>
          <w:tcPr>
            <w:tcW w:w="2880" w:type="dxa"/>
            <w:gridSpan w:val="2"/>
            <w:tcBorders>
              <w:top w:val="nil"/>
              <w:left w:val="nil"/>
              <w:bottom w:val="nil"/>
            </w:tcBorders>
          </w:tcPr>
          <w:p w14:paraId="4B574F30" w14:textId="71B2F1C3" w:rsidR="00222DD3" w:rsidRPr="00406E19" w:rsidRDefault="00222DD3" w:rsidP="00222DD3">
            <w:pPr>
              <w:tabs>
                <w:tab w:val="left" w:pos="0"/>
                <w:tab w:val="left" w:pos="3720"/>
              </w:tabs>
              <w:outlineLvl w:val="0"/>
              <w:rPr>
                <w:rFonts w:cs="Arial"/>
                <w:szCs w:val="20"/>
              </w:rPr>
            </w:pPr>
            <w:r>
              <w:rPr>
                <w:rFonts w:cs="Arial"/>
                <w:szCs w:val="20"/>
              </w:rPr>
              <w:t>CLO1</w:t>
            </w:r>
            <w:r w:rsidR="00630870">
              <w:rPr>
                <w:rFonts w:cs="Arial"/>
                <w:szCs w:val="20"/>
              </w:rPr>
              <w:t>,</w:t>
            </w:r>
            <w:r>
              <w:rPr>
                <w:rFonts w:cs="Arial"/>
                <w:szCs w:val="20"/>
              </w:rPr>
              <w:t xml:space="preserve"> CLO4</w:t>
            </w:r>
          </w:p>
        </w:tc>
      </w:tr>
      <w:tr w:rsidR="00222DD3" w:rsidRPr="00406E19" w14:paraId="43123904" w14:textId="77777777" w:rsidTr="00225FD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F7EDB17" w14:textId="7DFF03DF" w:rsidR="00222DD3" w:rsidRPr="00406E19" w:rsidRDefault="00222DD3" w:rsidP="00222DD3">
            <w:pPr>
              <w:pStyle w:val="ObjectiveBullet"/>
              <w:numPr>
                <w:ilvl w:val="1"/>
                <w:numId w:val="18"/>
              </w:numPr>
            </w:pPr>
            <w:r>
              <w:t>Develop a curriculum map.</w:t>
            </w:r>
          </w:p>
        </w:tc>
        <w:tc>
          <w:tcPr>
            <w:tcW w:w="2880" w:type="dxa"/>
            <w:gridSpan w:val="2"/>
            <w:tcBorders>
              <w:top w:val="nil"/>
              <w:left w:val="nil"/>
              <w:bottom w:val="single" w:sz="4" w:space="0" w:color="000000" w:themeColor="text1"/>
            </w:tcBorders>
          </w:tcPr>
          <w:p w14:paraId="00A7DE92" w14:textId="184BC488" w:rsidR="00222DD3" w:rsidRPr="00406E19" w:rsidRDefault="00222DD3" w:rsidP="00222DD3">
            <w:pPr>
              <w:tabs>
                <w:tab w:val="left" w:pos="0"/>
                <w:tab w:val="left" w:pos="3720"/>
              </w:tabs>
              <w:outlineLvl w:val="0"/>
              <w:rPr>
                <w:rFonts w:cs="Arial"/>
                <w:szCs w:val="20"/>
              </w:rPr>
            </w:pPr>
            <w:r>
              <w:rPr>
                <w:rFonts w:cs="Arial"/>
                <w:szCs w:val="20"/>
              </w:rPr>
              <w:t>CLO1</w:t>
            </w:r>
          </w:p>
        </w:tc>
      </w:tr>
      <w:tr w:rsidR="006A4B6B" w:rsidRPr="00406E19" w14:paraId="728BC619" w14:textId="77777777" w:rsidTr="00225FD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222E37" w14:textId="77777777" w:rsidR="006A4B6B" w:rsidRPr="00406E19" w:rsidRDefault="006A4B6B" w:rsidP="00225FD6">
            <w:pPr>
              <w:tabs>
                <w:tab w:val="left" w:pos="0"/>
                <w:tab w:val="left" w:pos="3720"/>
              </w:tabs>
              <w:outlineLvl w:val="0"/>
              <w:rPr>
                <w:rFonts w:eastAsia="Arial" w:cs="Arial"/>
                <w:i/>
                <w:iCs/>
              </w:rPr>
            </w:pPr>
            <w:r w:rsidRPr="00406E19">
              <w:rPr>
                <w:rFonts w:eastAsia="Arial" w:cs="Arial"/>
                <w:b/>
                <w:bCs/>
                <w:i/>
                <w:iCs/>
                <w:sz w:val="22"/>
                <w:szCs w:val="22"/>
              </w:rPr>
              <w:t>Resources, Activities, and Preparation</w:t>
            </w:r>
          </w:p>
          <w:p w14:paraId="1353B82B"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CD0857"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auto"/>
            </w:tcBorders>
            <w:shd w:val="clear" w:color="auto" w:fill="D8D9DA"/>
          </w:tcPr>
          <w:p w14:paraId="0DC5A65C"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AIE</w:t>
            </w:r>
          </w:p>
        </w:tc>
      </w:tr>
      <w:tr w:rsidR="0084525B" w:rsidRPr="00406E19" w14:paraId="6D366D93" w14:textId="77777777" w:rsidTr="00225FD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FFBD09" w14:textId="3317E9DD" w:rsidR="0084525B" w:rsidRPr="00406E19" w:rsidRDefault="00E83F6D" w:rsidP="0084525B">
            <w:pPr>
              <w:tabs>
                <w:tab w:val="left" w:pos="2329"/>
              </w:tabs>
              <w:rPr>
                <w:rFonts w:eastAsia="Arial" w:cs="Arial"/>
                <w:b/>
                <w:bCs/>
              </w:rPr>
            </w:pPr>
            <w:r>
              <w:rPr>
                <w:rFonts w:eastAsia="Arial" w:cs="Arial"/>
                <w:b/>
                <w:bCs/>
              </w:rPr>
              <w:t>Reading</w:t>
            </w:r>
          </w:p>
          <w:p w14:paraId="4203E5A0" w14:textId="77777777" w:rsidR="0084525B" w:rsidRPr="00406E19" w:rsidRDefault="0084525B" w:rsidP="0084525B">
            <w:pPr>
              <w:tabs>
                <w:tab w:val="left" w:pos="2329"/>
              </w:tabs>
              <w:rPr>
                <w:rFonts w:eastAsia="Arial" w:cs="Arial"/>
                <w:b/>
                <w:bCs/>
              </w:rPr>
            </w:pPr>
          </w:p>
          <w:p w14:paraId="79EF94EE" w14:textId="29358D1D" w:rsidR="0084525B" w:rsidRPr="00406E19" w:rsidRDefault="0084525B" w:rsidP="00613D9A">
            <w:pPr>
              <w:tabs>
                <w:tab w:val="left" w:pos="2329"/>
              </w:tabs>
            </w:pPr>
            <w:r w:rsidRPr="00406E19">
              <w:rPr>
                <w:rFonts w:cs="Arial"/>
                <w:b/>
                <w:szCs w:val="20"/>
              </w:rPr>
              <w:t xml:space="preserve">Read </w:t>
            </w:r>
            <w:r w:rsidRPr="00406E19">
              <w:t>Ch. 1</w:t>
            </w:r>
            <w:r w:rsidR="00613D9A">
              <w:t>9</w:t>
            </w:r>
            <w:r w:rsidRPr="00406E19">
              <w:t xml:space="preserve"> of </w:t>
            </w:r>
            <w:r w:rsidRPr="00406E19">
              <w:rPr>
                <w:i/>
              </w:rPr>
              <w:t xml:space="preserve">Supervision and </w:t>
            </w:r>
            <w:r w:rsidR="004A66B2">
              <w:rPr>
                <w:i/>
              </w:rPr>
              <w:t>I</w:t>
            </w:r>
            <w:r w:rsidRPr="00406E19">
              <w:rPr>
                <w:i/>
              </w:rPr>
              <w:t xml:space="preserve">nstructional </w:t>
            </w:r>
            <w:r w:rsidR="004A66B2">
              <w:rPr>
                <w:i/>
              </w:rPr>
              <w:t>L</w:t>
            </w:r>
            <w:r w:rsidRPr="00406E19">
              <w:rPr>
                <w:i/>
              </w:rPr>
              <w:t>eadership</w:t>
            </w:r>
            <w:r w:rsidR="00613D9A">
              <w:rPr>
                <w:i/>
              </w:rPr>
              <w:t>.</w:t>
            </w:r>
          </w:p>
        </w:tc>
        <w:tc>
          <w:tcPr>
            <w:tcW w:w="1440" w:type="dxa"/>
            <w:tcBorders>
              <w:left w:val="single" w:sz="4" w:space="0" w:color="000000" w:themeColor="text1"/>
            </w:tcBorders>
            <w:shd w:val="clear" w:color="auto" w:fill="FFFFFF" w:themeFill="background1"/>
          </w:tcPr>
          <w:p w14:paraId="77315A81" w14:textId="661DB5A4" w:rsidR="0084525B" w:rsidRPr="00406E19" w:rsidRDefault="00613D9A" w:rsidP="0084525B">
            <w:pPr>
              <w:rPr>
                <w:rFonts w:cs="Arial"/>
                <w:szCs w:val="20"/>
              </w:rPr>
            </w:pPr>
            <w:r>
              <w:rPr>
                <w:rFonts w:cs="Arial"/>
                <w:szCs w:val="20"/>
              </w:rPr>
              <w:t>9.1-9.4</w:t>
            </w:r>
          </w:p>
        </w:tc>
        <w:tc>
          <w:tcPr>
            <w:tcW w:w="1440" w:type="dxa"/>
            <w:tcBorders>
              <w:left w:val="single" w:sz="4" w:space="0" w:color="000000" w:themeColor="text1"/>
            </w:tcBorders>
            <w:shd w:val="clear" w:color="auto" w:fill="FFFFFF" w:themeFill="background1"/>
          </w:tcPr>
          <w:p w14:paraId="3B6A045E" w14:textId="77777777" w:rsidR="0084525B" w:rsidRPr="00406E19" w:rsidRDefault="0084525B" w:rsidP="0084525B">
            <w:pPr>
              <w:rPr>
                <w:rFonts w:cs="Arial"/>
                <w:szCs w:val="20"/>
              </w:rPr>
            </w:pPr>
          </w:p>
        </w:tc>
      </w:tr>
      <w:tr w:rsidR="00051692" w:rsidRPr="00406E19" w14:paraId="09FFF23F" w14:textId="77777777" w:rsidTr="00225FD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2595BEA" w14:textId="0BCB697A" w:rsidR="00051692" w:rsidRPr="00406E19" w:rsidRDefault="00051692" w:rsidP="00051692">
            <w:pPr>
              <w:tabs>
                <w:tab w:val="left" w:pos="2329"/>
              </w:tabs>
              <w:rPr>
                <w:rFonts w:eastAsia="Arial" w:cs="Arial"/>
                <w:b/>
                <w:bCs/>
              </w:rPr>
            </w:pPr>
            <w:r>
              <w:rPr>
                <w:rFonts w:eastAsia="Arial" w:cs="Arial"/>
                <w:b/>
                <w:bCs/>
              </w:rPr>
              <w:t>Video</w:t>
            </w:r>
          </w:p>
          <w:p w14:paraId="69281B7D" w14:textId="77777777" w:rsidR="00051692" w:rsidRPr="00406E19" w:rsidRDefault="00051692" w:rsidP="00051692">
            <w:pPr>
              <w:tabs>
                <w:tab w:val="left" w:pos="2329"/>
              </w:tabs>
              <w:rPr>
                <w:rFonts w:eastAsia="Arial" w:cs="Arial"/>
                <w:b/>
                <w:bCs/>
              </w:rPr>
            </w:pPr>
          </w:p>
          <w:p w14:paraId="42B37170" w14:textId="57ABD91C" w:rsidR="00051692" w:rsidRPr="00406E19" w:rsidRDefault="00051692" w:rsidP="00051692">
            <w:pPr>
              <w:tabs>
                <w:tab w:val="left" w:pos="2329"/>
              </w:tabs>
              <w:rPr>
                <w:rFonts w:cs="Arial"/>
                <w:b/>
                <w:szCs w:val="20"/>
              </w:rPr>
            </w:pPr>
            <w:r w:rsidRPr="00406E19">
              <w:rPr>
                <w:rFonts w:cs="Arial"/>
                <w:b/>
                <w:szCs w:val="20"/>
              </w:rPr>
              <w:t>Watch</w:t>
            </w:r>
            <w:r>
              <w:t xml:space="preserve"> </w:t>
            </w:r>
            <w:hyperlink r:id="rId47" w:history="1">
              <w:r w:rsidRPr="009802CE">
                <w:rPr>
                  <w:rStyle w:val="Hyperlink"/>
                </w:rPr>
                <w:t>5 Steps to Curriculum Mapping</w:t>
              </w:r>
            </w:hyperlink>
            <w:r>
              <w:t xml:space="preserve"> (6:34).</w:t>
            </w:r>
          </w:p>
          <w:p w14:paraId="620FB13C" w14:textId="78B5D7C3" w:rsidR="00051692" w:rsidRPr="00406E19" w:rsidRDefault="00051692" w:rsidP="00051692">
            <w:pPr>
              <w:pStyle w:val="AssignmentsLevel1"/>
            </w:pPr>
            <w:r w:rsidRPr="00406E19">
              <w:rPr>
                <w:b/>
              </w:rPr>
              <w:t>Post</w:t>
            </w:r>
            <w:r w:rsidRPr="00406E19">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0F0F3E6A" w14:textId="284D4344" w:rsidR="00051692" w:rsidRPr="00406E19" w:rsidRDefault="00051692" w:rsidP="00051692">
            <w:pPr>
              <w:rPr>
                <w:rFonts w:cs="Arial"/>
                <w:szCs w:val="20"/>
              </w:rPr>
            </w:pPr>
            <w:r>
              <w:rPr>
                <w:rFonts w:cs="Arial"/>
                <w:szCs w:val="20"/>
              </w:rPr>
              <w:t>9.4</w:t>
            </w:r>
          </w:p>
        </w:tc>
        <w:tc>
          <w:tcPr>
            <w:tcW w:w="1440" w:type="dxa"/>
            <w:tcBorders>
              <w:left w:val="single" w:sz="4" w:space="0" w:color="000000" w:themeColor="text1"/>
            </w:tcBorders>
            <w:shd w:val="clear" w:color="auto" w:fill="FFFFFF" w:themeFill="background1"/>
          </w:tcPr>
          <w:p w14:paraId="56DA2666" w14:textId="441734A4" w:rsidR="00051692" w:rsidRPr="00406E19" w:rsidRDefault="00051692" w:rsidP="00051692">
            <w:pPr>
              <w:rPr>
                <w:rFonts w:cs="Arial"/>
                <w:szCs w:val="20"/>
              </w:rPr>
            </w:pPr>
            <w:r w:rsidRPr="00406E19">
              <w:rPr>
                <w:rFonts w:cs="Arial"/>
                <w:szCs w:val="20"/>
              </w:rPr>
              <w:t>Video = 1 hour</w:t>
            </w:r>
          </w:p>
        </w:tc>
      </w:tr>
      <w:tr w:rsidR="00051692" w:rsidRPr="00406E19" w14:paraId="6C35D406" w14:textId="77777777" w:rsidTr="00225FD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520BCF" w14:textId="77777777" w:rsidR="00051692" w:rsidRPr="00406E19" w:rsidRDefault="00051692" w:rsidP="00051692">
            <w:pPr>
              <w:tabs>
                <w:tab w:val="left" w:pos="0"/>
                <w:tab w:val="left" w:pos="3720"/>
              </w:tabs>
              <w:outlineLvl w:val="0"/>
              <w:rPr>
                <w:rFonts w:eastAsia="Arial" w:cs="Arial"/>
                <w:i/>
                <w:iCs/>
              </w:rPr>
            </w:pPr>
            <w:r w:rsidRPr="00406E19">
              <w:rPr>
                <w:rFonts w:eastAsia="Arial" w:cs="Arial"/>
                <w:b/>
                <w:bCs/>
                <w:i/>
                <w:iCs/>
                <w:sz w:val="22"/>
                <w:szCs w:val="22"/>
              </w:rPr>
              <w:t>Graded Assignments</w:t>
            </w:r>
          </w:p>
          <w:p w14:paraId="239BDEDD" w14:textId="77777777" w:rsidR="00051692" w:rsidRPr="00406E19" w:rsidRDefault="00051692" w:rsidP="00051692">
            <w:pPr>
              <w:tabs>
                <w:tab w:val="left" w:pos="0"/>
                <w:tab w:val="left" w:pos="3720"/>
              </w:tabs>
              <w:outlineLvl w:val="0"/>
              <w:rPr>
                <w:rFonts w:eastAsia="Arial" w:cs="Arial"/>
                <w:b/>
                <w:bCs/>
                <w:i/>
                <w:iCs/>
              </w:rPr>
            </w:pPr>
            <w:r w:rsidRPr="00406E1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DC195E2" w14:textId="77777777" w:rsidR="00051692" w:rsidRPr="00406E19" w:rsidRDefault="00051692" w:rsidP="00051692">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000000" w:themeColor="text1"/>
            </w:tcBorders>
            <w:shd w:val="clear" w:color="auto" w:fill="D8D9DA"/>
          </w:tcPr>
          <w:p w14:paraId="769FD185" w14:textId="77777777" w:rsidR="00051692" w:rsidRPr="00406E19" w:rsidRDefault="00051692" w:rsidP="00051692">
            <w:pPr>
              <w:rPr>
                <w:rFonts w:eastAsia="Arial" w:cs="Arial"/>
                <w:b/>
                <w:bCs/>
                <w:i/>
                <w:iCs/>
              </w:rPr>
            </w:pPr>
            <w:r w:rsidRPr="00406E19">
              <w:rPr>
                <w:rFonts w:eastAsia="Arial" w:cs="Arial"/>
                <w:b/>
                <w:bCs/>
                <w:i/>
                <w:iCs/>
              </w:rPr>
              <w:t>AIE</w:t>
            </w:r>
          </w:p>
        </w:tc>
      </w:tr>
      <w:tr w:rsidR="00051692" w:rsidRPr="00406E19" w14:paraId="343B810C" w14:textId="77777777" w:rsidTr="00225FD6">
        <w:tc>
          <w:tcPr>
            <w:tcW w:w="10170" w:type="dxa"/>
            <w:gridSpan w:val="2"/>
            <w:tcMar>
              <w:top w:w="115" w:type="dxa"/>
              <w:left w:w="115" w:type="dxa"/>
              <w:bottom w:w="115" w:type="dxa"/>
              <w:right w:w="115" w:type="dxa"/>
            </w:tcMar>
          </w:tcPr>
          <w:p w14:paraId="6813DBFE" w14:textId="247DFBBC" w:rsidR="00051692" w:rsidRPr="00406E19" w:rsidRDefault="00051692" w:rsidP="00051692">
            <w:pPr>
              <w:tabs>
                <w:tab w:val="left" w:pos="2329"/>
              </w:tabs>
              <w:rPr>
                <w:rFonts w:eastAsia="Arial" w:cs="Arial"/>
                <w:b/>
                <w:bCs/>
              </w:rPr>
            </w:pPr>
            <w:r w:rsidRPr="00406E19">
              <w:rPr>
                <w:rFonts w:eastAsia="Arial" w:cs="Arial"/>
                <w:b/>
                <w:bCs/>
              </w:rPr>
              <w:t xml:space="preserve">Discussion: </w:t>
            </w:r>
            <w:r>
              <w:rPr>
                <w:rFonts w:eastAsia="Arial" w:cs="Arial"/>
                <w:b/>
                <w:bCs/>
              </w:rPr>
              <w:t>Curriculum</w:t>
            </w:r>
            <w:r w:rsidR="001F2379">
              <w:rPr>
                <w:rFonts w:eastAsia="Arial" w:cs="Arial"/>
                <w:b/>
                <w:bCs/>
              </w:rPr>
              <w:t xml:space="preserve"> Beliefs</w:t>
            </w:r>
            <w:r w:rsidRPr="00406E19">
              <w:rPr>
                <w:rFonts w:eastAsia="Arial" w:cs="Arial"/>
                <w:b/>
                <w:bCs/>
              </w:rPr>
              <w:t xml:space="preserve"> </w:t>
            </w:r>
          </w:p>
          <w:p w14:paraId="5CEB9C2D" w14:textId="77777777" w:rsidR="00051692" w:rsidRPr="00406E19" w:rsidRDefault="00051692" w:rsidP="00051692">
            <w:pPr>
              <w:pStyle w:val="AssignmentsLevel1"/>
            </w:pPr>
          </w:p>
          <w:p w14:paraId="55D362AE" w14:textId="26698E03" w:rsidR="00051692" w:rsidRPr="00406E19" w:rsidRDefault="00051692" w:rsidP="00051692">
            <w:pPr>
              <w:pStyle w:val="AssignmentsLevel1"/>
            </w:pPr>
            <w:r w:rsidRPr="00406E19">
              <w:rPr>
                <w:b/>
                <w:bCs/>
              </w:rPr>
              <w:t xml:space="preserve">Respond </w:t>
            </w:r>
            <w:r w:rsidRPr="00406E19">
              <w:t xml:space="preserve">to the following question in the </w:t>
            </w:r>
            <w:r w:rsidR="004B228E" w:rsidRPr="004B228E">
              <w:t>Curriculum Beliefs</w:t>
            </w:r>
            <w:r w:rsidRPr="00406E19">
              <w:t xml:space="preserve"> discussion forum by Thursday:</w:t>
            </w:r>
          </w:p>
          <w:p w14:paraId="297DA27A" w14:textId="77777777" w:rsidR="00051692" w:rsidRPr="00406E19" w:rsidRDefault="00051692" w:rsidP="00051692">
            <w:pPr>
              <w:pStyle w:val="AssignmentsLevel1"/>
            </w:pPr>
          </w:p>
          <w:p w14:paraId="53CEE00F" w14:textId="06734DC8" w:rsidR="00051692" w:rsidRPr="00406E19" w:rsidRDefault="00051692" w:rsidP="00051692">
            <w:pPr>
              <w:pStyle w:val="AssignmentsLevel2"/>
            </w:pPr>
            <w:r w:rsidRPr="00613D9A">
              <w:t>Which of the 3 beliefs regarding the purpose of curriculum do you agr</w:t>
            </w:r>
            <w:r>
              <w:t>ee with for today’s schools</w:t>
            </w:r>
            <w:r w:rsidR="004A66B2">
              <w:t>?</w:t>
            </w:r>
            <w:r>
              <w:t xml:space="preserve"> Explain why.</w:t>
            </w:r>
          </w:p>
          <w:p w14:paraId="42769310" w14:textId="77777777" w:rsidR="00051692" w:rsidRPr="00406E19" w:rsidRDefault="00051692" w:rsidP="00051692">
            <w:pPr>
              <w:pStyle w:val="AssignmentsLevel1"/>
            </w:pPr>
          </w:p>
          <w:p w14:paraId="59F4B111" w14:textId="107BA6A2" w:rsidR="00051692" w:rsidRPr="00406E19" w:rsidRDefault="00051692" w:rsidP="004A66B2">
            <w:pPr>
              <w:pStyle w:val="AssignmentsLevel1"/>
              <w:rPr>
                <w:b/>
                <w:bCs/>
              </w:rPr>
            </w:pPr>
            <w:r w:rsidRPr="00406E19">
              <w:rPr>
                <w:b/>
                <w:bCs/>
              </w:rPr>
              <w:t>Post</w:t>
            </w:r>
            <w:r w:rsidRPr="00406E19">
              <w:t xml:space="preserve"> constructive criticism, clarification, additional questions, or your own relevant thoughts to </w:t>
            </w:r>
            <w:r w:rsidR="004A66B2">
              <w:t>3</w:t>
            </w:r>
            <w:r w:rsidR="004A66B2" w:rsidRPr="00406E19">
              <w:t xml:space="preserve"> </w:t>
            </w:r>
            <w:r w:rsidRPr="00406E19">
              <w:t>of your classmates' posts by Sunday.</w:t>
            </w:r>
          </w:p>
        </w:tc>
        <w:tc>
          <w:tcPr>
            <w:tcW w:w="1440" w:type="dxa"/>
          </w:tcPr>
          <w:p w14:paraId="1B39B45E" w14:textId="67BF9258" w:rsidR="00051692" w:rsidRPr="00406E19" w:rsidRDefault="00051692" w:rsidP="00051692">
            <w:pPr>
              <w:tabs>
                <w:tab w:val="left" w:pos="2329"/>
              </w:tabs>
              <w:rPr>
                <w:rFonts w:cs="Arial"/>
                <w:szCs w:val="20"/>
              </w:rPr>
            </w:pPr>
            <w:r>
              <w:rPr>
                <w:rFonts w:cs="Arial"/>
                <w:szCs w:val="20"/>
              </w:rPr>
              <w:t>9.1</w:t>
            </w:r>
          </w:p>
        </w:tc>
        <w:tc>
          <w:tcPr>
            <w:tcW w:w="1440" w:type="dxa"/>
          </w:tcPr>
          <w:p w14:paraId="0FC92FCD" w14:textId="77777777" w:rsidR="00051692" w:rsidRPr="00406E19" w:rsidRDefault="00051692" w:rsidP="00051692">
            <w:pPr>
              <w:tabs>
                <w:tab w:val="left" w:pos="2329"/>
              </w:tabs>
              <w:rPr>
                <w:rFonts w:eastAsia="Arial" w:cs="Arial"/>
              </w:rPr>
            </w:pPr>
            <w:r w:rsidRPr="00406E19">
              <w:t xml:space="preserve">Discussion: one post and replies to three other posts = </w:t>
            </w:r>
            <w:r w:rsidRPr="00406E19">
              <w:rPr>
                <w:b/>
                <w:bCs/>
              </w:rPr>
              <w:t xml:space="preserve">1 hour </w:t>
            </w:r>
          </w:p>
        </w:tc>
      </w:tr>
      <w:tr w:rsidR="00051692" w:rsidRPr="00406E19" w14:paraId="51250A1A" w14:textId="77777777" w:rsidTr="00073E97">
        <w:tc>
          <w:tcPr>
            <w:tcW w:w="10170" w:type="dxa"/>
            <w:gridSpan w:val="2"/>
            <w:tcMar>
              <w:top w:w="115" w:type="dxa"/>
              <w:left w:w="115" w:type="dxa"/>
              <w:bottom w:w="115" w:type="dxa"/>
              <w:right w:w="115" w:type="dxa"/>
            </w:tcMar>
          </w:tcPr>
          <w:p w14:paraId="3AC90CC9" w14:textId="60FE06A4" w:rsidR="00051692" w:rsidRPr="00406E19" w:rsidRDefault="00051692" w:rsidP="00051692">
            <w:pPr>
              <w:tabs>
                <w:tab w:val="left" w:pos="2329"/>
              </w:tabs>
              <w:rPr>
                <w:rFonts w:eastAsia="Arial" w:cs="Arial"/>
                <w:b/>
                <w:bCs/>
              </w:rPr>
            </w:pPr>
            <w:r>
              <w:rPr>
                <w:rFonts w:eastAsia="Arial" w:cs="Arial"/>
                <w:b/>
                <w:bCs/>
              </w:rPr>
              <w:t>Curriculum Mapping</w:t>
            </w:r>
          </w:p>
          <w:p w14:paraId="4DFC55D5" w14:textId="77777777" w:rsidR="00051692" w:rsidRPr="00406E19" w:rsidRDefault="00051692" w:rsidP="00051692">
            <w:pPr>
              <w:pStyle w:val="AssignmentsLevel1"/>
            </w:pPr>
          </w:p>
          <w:p w14:paraId="1470E8D1" w14:textId="0BB19463" w:rsidR="00051692" w:rsidRDefault="00051692" w:rsidP="00051692">
            <w:pPr>
              <w:pStyle w:val="AssignmentsLevel1"/>
            </w:pPr>
            <w:r w:rsidRPr="00613D9A">
              <w:rPr>
                <w:b/>
              </w:rPr>
              <w:t>Develop</w:t>
            </w:r>
            <w:r w:rsidRPr="00613D9A">
              <w:t xml:space="preserve"> a curriculum map on any subject based on </w:t>
            </w:r>
            <w:r w:rsidR="005E385E">
              <w:t xml:space="preserve">a single </w:t>
            </w:r>
            <w:r w:rsidRPr="00613D9A">
              <w:t>topic</w:t>
            </w:r>
            <w:r>
              <w:t>.</w:t>
            </w:r>
          </w:p>
          <w:p w14:paraId="6152F541" w14:textId="77777777" w:rsidR="00CE0463" w:rsidRDefault="00CE0463" w:rsidP="00051692">
            <w:pPr>
              <w:pStyle w:val="AssignmentsLevel1"/>
            </w:pPr>
          </w:p>
          <w:p w14:paraId="705C7C87" w14:textId="42E49107" w:rsidR="005E385E" w:rsidRDefault="00051692" w:rsidP="00F66EF4">
            <w:pPr>
              <w:pStyle w:val="AssignmentsLevel1"/>
              <w:numPr>
                <w:ilvl w:val="0"/>
                <w:numId w:val="28"/>
              </w:numPr>
              <w:ind w:left="395"/>
            </w:pPr>
            <w:r>
              <w:t>Examples</w:t>
            </w:r>
            <w:r w:rsidR="005E385E">
              <w:t xml:space="preserve"> include</w:t>
            </w:r>
            <w:r w:rsidRPr="00613D9A">
              <w:t xml:space="preserve"> multiplication of 2</w:t>
            </w:r>
            <w:r w:rsidR="005E385E">
              <w:t>-</w:t>
            </w:r>
            <w:r w:rsidRPr="00613D9A">
              <w:t>digit numbers by 2 digits, or comprehension</w:t>
            </w:r>
            <w:r w:rsidR="005E385E">
              <w:t xml:space="preserve"> (</w:t>
            </w:r>
            <w:r w:rsidRPr="00613D9A">
              <w:t>compare and contrast</w:t>
            </w:r>
            <w:r w:rsidR="005E385E">
              <w:t>)</w:t>
            </w:r>
            <w:r>
              <w:t>.</w:t>
            </w:r>
          </w:p>
          <w:p w14:paraId="37C22B3A" w14:textId="0B995790" w:rsidR="00051692" w:rsidRDefault="00051692" w:rsidP="00F66EF4">
            <w:pPr>
              <w:pStyle w:val="AssignmentsLevel1"/>
              <w:numPr>
                <w:ilvl w:val="0"/>
                <w:numId w:val="28"/>
              </w:numPr>
              <w:ind w:left="395"/>
            </w:pPr>
            <w:r>
              <w:t xml:space="preserve">You may use the template on </w:t>
            </w:r>
            <w:r w:rsidR="005E385E">
              <w:t>p.</w:t>
            </w:r>
            <w:r w:rsidR="005E385E" w:rsidRPr="00613D9A">
              <w:t xml:space="preserve"> </w:t>
            </w:r>
            <w:r w:rsidRPr="00613D9A">
              <w:t xml:space="preserve">363 of </w:t>
            </w:r>
            <w:r w:rsidR="005E385E">
              <w:t>the text</w:t>
            </w:r>
            <w:r w:rsidRPr="00613D9A">
              <w:t>book or one that your school</w:t>
            </w:r>
            <w:r w:rsidR="005E385E">
              <w:t xml:space="preserve"> or </w:t>
            </w:r>
            <w:r w:rsidRPr="00613D9A">
              <w:t>district uses.</w:t>
            </w:r>
          </w:p>
          <w:p w14:paraId="4972F82D" w14:textId="77777777" w:rsidR="00051692" w:rsidRDefault="00051692" w:rsidP="00051692">
            <w:pPr>
              <w:pStyle w:val="AssignmentsLevel1"/>
            </w:pPr>
          </w:p>
          <w:p w14:paraId="6475ABE9" w14:textId="0804726A" w:rsidR="00051692" w:rsidRPr="00406E19" w:rsidRDefault="00051692" w:rsidP="00051692">
            <w:pPr>
              <w:pStyle w:val="AssignmentsLevel1"/>
            </w:pPr>
            <w:r w:rsidRPr="00406E19">
              <w:rPr>
                <w:b/>
                <w:bCs/>
              </w:rPr>
              <w:t>Submit</w:t>
            </w:r>
            <w:r w:rsidRPr="00406E19">
              <w:rPr>
                <w:bCs/>
              </w:rPr>
              <w:t xml:space="preserve"> your </w:t>
            </w:r>
            <w:r>
              <w:rPr>
                <w:bCs/>
              </w:rPr>
              <w:t>curriculum map</w:t>
            </w:r>
            <w:r w:rsidRPr="00406E19">
              <w:rPr>
                <w:b/>
                <w:bCs/>
              </w:rPr>
              <w:t xml:space="preserve"> </w:t>
            </w:r>
            <w:r w:rsidRPr="00406E19">
              <w:t>by Sunday.</w:t>
            </w:r>
          </w:p>
        </w:tc>
        <w:tc>
          <w:tcPr>
            <w:tcW w:w="1440" w:type="dxa"/>
          </w:tcPr>
          <w:p w14:paraId="1150FA31" w14:textId="550FEE19" w:rsidR="00051692" w:rsidRPr="00406E19" w:rsidRDefault="00051692" w:rsidP="00051692">
            <w:pPr>
              <w:tabs>
                <w:tab w:val="left" w:pos="2329"/>
              </w:tabs>
              <w:rPr>
                <w:rFonts w:cs="Arial"/>
                <w:szCs w:val="20"/>
              </w:rPr>
            </w:pPr>
            <w:r>
              <w:rPr>
                <w:rFonts w:cs="Arial"/>
                <w:szCs w:val="20"/>
              </w:rPr>
              <w:lastRenderedPageBreak/>
              <w:t>9.4</w:t>
            </w:r>
          </w:p>
        </w:tc>
        <w:tc>
          <w:tcPr>
            <w:tcW w:w="1440" w:type="dxa"/>
          </w:tcPr>
          <w:p w14:paraId="6A9AD688" w14:textId="77777777" w:rsidR="00051692" w:rsidRPr="00406E19" w:rsidRDefault="00051692" w:rsidP="00051692">
            <w:pPr>
              <w:tabs>
                <w:tab w:val="left" w:pos="2329"/>
              </w:tabs>
              <w:rPr>
                <w:rFonts w:cs="Arial"/>
                <w:szCs w:val="20"/>
              </w:rPr>
            </w:pPr>
          </w:p>
        </w:tc>
      </w:tr>
      <w:tr w:rsidR="00051692" w:rsidRPr="00406E19" w14:paraId="2B4BE24D" w14:textId="77777777" w:rsidTr="00225FD6">
        <w:tc>
          <w:tcPr>
            <w:tcW w:w="10170" w:type="dxa"/>
            <w:gridSpan w:val="2"/>
            <w:tcMar>
              <w:top w:w="115" w:type="dxa"/>
              <w:left w:w="115" w:type="dxa"/>
              <w:bottom w:w="115" w:type="dxa"/>
              <w:right w:w="115" w:type="dxa"/>
            </w:tcMar>
          </w:tcPr>
          <w:p w14:paraId="69D27E53" w14:textId="3AF03E03" w:rsidR="00051692" w:rsidRPr="00406E19" w:rsidRDefault="00051692" w:rsidP="00051692">
            <w:pPr>
              <w:tabs>
                <w:tab w:val="left" w:pos="2329"/>
              </w:tabs>
              <w:rPr>
                <w:rFonts w:eastAsia="Arial" w:cs="Arial"/>
                <w:b/>
                <w:bCs/>
              </w:rPr>
            </w:pPr>
            <w:r>
              <w:rPr>
                <w:rFonts w:eastAsia="Arial" w:cs="Arial"/>
                <w:b/>
                <w:bCs/>
              </w:rPr>
              <w:t>Field Experience</w:t>
            </w:r>
            <w:r w:rsidR="001F2379">
              <w:rPr>
                <w:rFonts w:eastAsia="Arial" w:cs="Arial"/>
                <w:b/>
                <w:bCs/>
              </w:rPr>
              <w:t>: Curriculum</w:t>
            </w:r>
          </w:p>
          <w:p w14:paraId="2EE1ED64" w14:textId="77777777" w:rsidR="00051692" w:rsidRDefault="00051692" w:rsidP="00051692">
            <w:pPr>
              <w:pStyle w:val="AssignmentsLevel1"/>
              <w:rPr>
                <w:b/>
              </w:rPr>
            </w:pPr>
          </w:p>
          <w:p w14:paraId="4B45359B" w14:textId="459B5EA2" w:rsidR="00051692" w:rsidRPr="00406E19" w:rsidRDefault="00051692" w:rsidP="00051692">
            <w:pPr>
              <w:pStyle w:val="AssignmentsLevel1"/>
            </w:pPr>
            <w:r w:rsidRPr="00613D9A">
              <w:rPr>
                <w:b/>
              </w:rPr>
              <w:t>Resource</w:t>
            </w:r>
            <w:r>
              <w:t xml:space="preserve">: Curriculum Development </w:t>
            </w:r>
            <w:r w:rsidR="00CB4A53">
              <w:t>Worksheet</w:t>
            </w:r>
          </w:p>
          <w:p w14:paraId="24D30A1E" w14:textId="77777777" w:rsidR="00051692" w:rsidRDefault="00051692" w:rsidP="00051692">
            <w:pPr>
              <w:rPr>
                <w:b/>
              </w:rPr>
            </w:pPr>
          </w:p>
          <w:p w14:paraId="509458D2" w14:textId="748A50F4" w:rsidR="00051692" w:rsidRDefault="00051692" w:rsidP="00051692">
            <w:r w:rsidRPr="00613D9A">
              <w:rPr>
                <w:b/>
              </w:rPr>
              <w:t>Explore</w:t>
            </w:r>
            <w:r>
              <w:t xml:space="preserve"> curriculum decisions, development (writing), teacher involvement, and mapping used in your school</w:t>
            </w:r>
            <w:r w:rsidR="005E385E">
              <w:t xml:space="preserve"> or </w:t>
            </w:r>
            <w:r>
              <w:t>district. In your exploration</w:t>
            </w:r>
            <w:r w:rsidR="005E385E">
              <w:t>,</w:t>
            </w:r>
            <w:r>
              <w:t xml:space="preserve"> identify if there are specific written policies and/or procedures. </w:t>
            </w:r>
          </w:p>
          <w:p w14:paraId="28DF4001" w14:textId="77777777" w:rsidR="00051692" w:rsidRDefault="00051692" w:rsidP="00051692">
            <w:pPr>
              <w:rPr>
                <w:b/>
              </w:rPr>
            </w:pPr>
          </w:p>
          <w:p w14:paraId="152D5FCF" w14:textId="77D7B0C7" w:rsidR="00051692" w:rsidRDefault="00CB4A53" w:rsidP="00051692">
            <w:r>
              <w:rPr>
                <w:b/>
              </w:rPr>
              <w:t>Download</w:t>
            </w:r>
            <w:r w:rsidRPr="00F66EF4">
              <w:t xml:space="preserve"> and c</w:t>
            </w:r>
            <w:r w:rsidR="00051692" w:rsidRPr="00F66EF4">
              <w:t>omplete</w:t>
            </w:r>
            <w:r w:rsidR="00051692">
              <w:t xml:space="preserve"> the Curriculum Development </w:t>
            </w:r>
            <w:r>
              <w:t xml:space="preserve">Worksheet </w:t>
            </w:r>
            <w:r w:rsidR="00051692">
              <w:t>using the information from your research in your school</w:t>
            </w:r>
            <w:r w:rsidR="005E385E">
              <w:t xml:space="preserve"> or </w:t>
            </w:r>
            <w:r w:rsidR="00051692">
              <w:t xml:space="preserve">district. </w:t>
            </w:r>
          </w:p>
          <w:p w14:paraId="560DA7DB" w14:textId="77777777" w:rsidR="00051692" w:rsidRDefault="00051692" w:rsidP="00051692"/>
          <w:p w14:paraId="39265406" w14:textId="7AE3EB4A" w:rsidR="00051692" w:rsidRPr="00406E19" w:rsidRDefault="00051692" w:rsidP="00051692">
            <w:r w:rsidRPr="00406E19">
              <w:rPr>
                <w:b/>
                <w:bCs/>
              </w:rPr>
              <w:t>Submit</w:t>
            </w:r>
            <w:r w:rsidRPr="00406E19">
              <w:rPr>
                <w:bCs/>
              </w:rPr>
              <w:t xml:space="preserve"> your </w:t>
            </w:r>
            <w:r w:rsidR="00CB4A53">
              <w:rPr>
                <w:bCs/>
              </w:rPr>
              <w:t xml:space="preserve">completed </w:t>
            </w:r>
            <w:r w:rsidR="00CB4A53">
              <w:t>Curriculum Development Worksheet</w:t>
            </w:r>
            <w:r w:rsidR="00CB4A53" w:rsidRPr="00406E19">
              <w:rPr>
                <w:b/>
                <w:bCs/>
              </w:rPr>
              <w:t xml:space="preserve"> </w:t>
            </w:r>
            <w:r w:rsidRPr="00406E19">
              <w:t>by Sunday.</w:t>
            </w:r>
          </w:p>
        </w:tc>
        <w:tc>
          <w:tcPr>
            <w:tcW w:w="1440" w:type="dxa"/>
          </w:tcPr>
          <w:p w14:paraId="0E72466B" w14:textId="2233BC37" w:rsidR="00051692" w:rsidRPr="00406E19" w:rsidRDefault="00051692" w:rsidP="00051692">
            <w:pPr>
              <w:tabs>
                <w:tab w:val="left" w:pos="2329"/>
              </w:tabs>
              <w:rPr>
                <w:rFonts w:cs="Arial"/>
                <w:szCs w:val="20"/>
              </w:rPr>
            </w:pPr>
            <w:r>
              <w:rPr>
                <w:rFonts w:cs="Arial"/>
                <w:szCs w:val="20"/>
              </w:rPr>
              <w:t>9.2, 9.3</w:t>
            </w:r>
          </w:p>
        </w:tc>
        <w:tc>
          <w:tcPr>
            <w:tcW w:w="1440" w:type="dxa"/>
          </w:tcPr>
          <w:p w14:paraId="51044159" w14:textId="77777777" w:rsidR="00051692" w:rsidRPr="00406E19" w:rsidRDefault="00051692" w:rsidP="00051692">
            <w:pPr>
              <w:tabs>
                <w:tab w:val="left" w:pos="2329"/>
              </w:tabs>
              <w:rPr>
                <w:rFonts w:cs="Arial"/>
                <w:szCs w:val="20"/>
              </w:rPr>
            </w:pPr>
          </w:p>
        </w:tc>
      </w:tr>
      <w:tr w:rsidR="00051692" w:rsidRPr="00406E19" w14:paraId="7DC2EA5A" w14:textId="77777777" w:rsidTr="00225FD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9357E30" w14:textId="77777777" w:rsidR="00051692" w:rsidRPr="00406E19" w:rsidRDefault="00051692" w:rsidP="00051692">
            <w:pPr>
              <w:tabs>
                <w:tab w:val="left" w:pos="2329"/>
              </w:tabs>
              <w:rPr>
                <w:rFonts w:eastAsia="Arial" w:cs="Arial"/>
                <w:b/>
                <w:bCs/>
              </w:rPr>
            </w:pPr>
            <w:r w:rsidRPr="00406E1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436C597" w14:textId="77777777" w:rsidR="00051692" w:rsidRPr="00406E19" w:rsidRDefault="00051692" w:rsidP="0005169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446F6A4" w14:textId="77777777" w:rsidR="00051692" w:rsidRPr="00406E19" w:rsidRDefault="00051692" w:rsidP="00051692">
            <w:pPr>
              <w:tabs>
                <w:tab w:val="left" w:pos="2329"/>
              </w:tabs>
              <w:rPr>
                <w:rFonts w:cs="Arial"/>
                <w:b/>
                <w:szCs w:val="20"/>
              </w:rPr>
            </w:pPr>
          </w:p>
        </w:tc>
        <w:tc>
          <w:tcPr>
            <w:tcW w:w="1440" w:type="dxa"/>
            <w:tcBorders>
              <w:bottom w:val="single" w:sz="4" w:space="0" w:color="000000" w:themeColor="text1"/>
            </w:tcBorders>
            <w:shd w:val="clear" w:color="auto" w:fill="E6E6E6"/>
          </w:tcPr>
          <w:p w14:paraId="2170C1AE" w14:textId="13DC2413" w:rsidR="00051692" w:rsidRPr="00406E19" w:rsidRDefault="00051692" w:rsidP="00051692">
            <w:pPr>
              <w:tabs>
                <w:tab w:val="left" w:pos="2329"/>
              </w:tabs>
              <w:rPr>
                <w:rFonts w:cs="Arial"/>
                <w:b/>
                <w:szCs w:val="20"/>
              </w:rPr>
            </w:pPr>
            <w:r>
              <w:rPr>
                <w:rFonts w:cs="Arial"/>
                <w:b/>
                <w:szCs w:val="20"/>
              </w:rPr>
              <w:t>2 hours</w:t>
            </w:r>
          </w:p>
        </w:tc>
      </w:tr>
    </w:tbl>
    <w:p w14:paraId="39A57D1A" w14:textId="77777777" w:rsidR="006A4B6B" w:rsidRPr="00406E19" w:rsidRDefault="006A4B6B" w:rsidP="006A4B6B">
      <w:pPr>
        <w:pStyle w:val="Heading1"/>
      </w:pPr>
    </w:p>
    <w:p w14:paraId="1CBD1268" w14:textId="3B4BA99A" w:rsidR="006A4B6B" w:rsidRPr="00406E19" w:rsidRDefault="006A4B6B" w:rsidP="006A4B6B">
      <w:pPr>
        <w:pStyle w:val="Heading1"/>
      </w:pPr>
    </w:p>
    <w:p w14:paraId="1C77EFF5" w14:textId="25FC942B" w:rsidR="006A4B6B" w:rsidRPr="00406E19" w:rsidRDefault="006A4B6B">
      <w:r w:rsidRPr="00406E1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6A4B6B" w:rsidRPr="00406E19" w14:paraId="22CE3065" w14:textId="77777777" w:rsidTr="00225FD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1A3AC0" w14:textId="5C523E97" w:rsidR="006A4B6B" w:rsidRPr="00406E19" w:rsidRDefault="006A4B6B" w:rsidP="00225FD6">
            <w:pPr>
              <w:pStyle w:val="WeeklyTopicHeading1"/>
            </w:pPr>
            <w:r w:rsidRPr="00406E19">
              <w:lastRenderedPageBreak/>
              <w:t xml:space="preserve">Week Ten: </w:t>
            </w:r>
            <w:r w:rsidR="00073E97" w:rsidRPr="00073E97">
              <w:t>Facilitating Change</w:t>
            </w:r>
          </w:p>
        </w:tc>
        <w:tc>
          <w:tcPr>
            <w:tcW w:w="1440" w:type="dxa"/>
            <w:tcBorders>
              <w:left w:val="nil"/>
              <w:bottom w:val="single" w:sz="4" w:space="0" w:color="000000" w:themeColor="text1"/>
              <w:right w:val="nil"/>
            </w:tcBorders>
            <w:shd w:val="clear" w:color="auto" w:fill="BF2C37"/>
          </w:tcPr>
          <w:p w14:paraId="0A4CC2C0" w14:textId="77777777" w:rsidR="006A4B6B" w:rsidRPr="00406E19" w:rsidRDefault="006A4B6B" w:rsidP="00225FD6">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DD801EA" w14:textId="77777777" w:rsidR="006A4B6B" w:rsidRPr="00406E19" w:rsidRDefault="006A4B6B" w:rsidP="00225FD6">
            <w:pPr>
              <w:tabs>
                <w:tab w:val="left" w:pos="0"/>
                <w:tab w:val="left" w:pos="3720"/>
              </w:tabs>
              <w:outlineLvl w:val="0"/>
              <w:rPr>
                <w:rFonts w:cs="Arial"/>
                <w:color w:val="FFFFFF"/>
                <w:sz w:val="28"/>
                <w:szCs w:val="28"/>
              </w:rPr>
            </w:pPr>
          </w:p>
        </w:tc>
      </w:tr>
      <w:tr w:rsidR="006A4B6B" w:rsidRPr="00406E19" w14:paraId="07E31B60" w14:textId="77777777" w:rsidTr="00225FD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2369FB"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8A5B379" w14:textId="77777777" w:rsidR="006A4B6B" w:rsidRPr="00406E19" w:rsidRDefault="006A4B6B" w:rsidP="00225FD6">
            <w:pPr>
              <w:tabs>
                <w:tab w:val="left" w:pos="0"/>
                <w:tab w:val="left" w:pos="3720"/>
              </w:tabs>
              <w:outlineLvl w:val="0"/>
              <w:rPr>
                <w:rFonts w:eastAsia="Arial" w:cs="Arial"/>
              </w:rPr>
            </w:pPr>
            <w:r w:rsidRPr="00406E19">
              <w:rPr>
                <w:rFonts w:eastAsia="Arial" w:cs="Arial"/>
                <w:b/>
                <w:bCs/>
                <w:i/>
                <w:iCs/>
              </w:rPr>
              <w:t>Alignment</w:t>
            </w:r>
          </w:p>
        </w:tc>
      </w:tr>
      <w:tr w:rsidR="00222DD3" w:rsidRPr="00406E19" w14:paraId="5DFCD5FB" w14:textId="77777777" w:rsidTr="00225FD6">
        <w:trPr>
          <w:trHeight w:val="30"/>
        </w:trPr>
        <w:tc>
          <w:tcPr>
            <w:tcW w:w="10170" w:type="dxa"/>
            <w:gridSpan w:val="2"/>
            <w:tcBorders>
              <w:bottom w:val="nil"/>
              <w:right w:val="nil"/>
            </w:tcBorders>
            <w:tcMar>
              <w:top w:w="115" w:type="dxa"/>
              <w:left w:w="115" w:type="dxa"/>
              <w:bottom w:w="115" w:type="dxa"/>
              <w:right w:w="115" w:type="dxa"/>
            </w:tcMar>
          </w:tcPr>
          <w:p w14:paraId="2E9DF370" w14:textId="1D901199" w:rsidR="00222DD3" w:rsidRPr="00073E97" w:rsidRDefault="00222DD3" w:rsidP="00F66EF4">
            <w:pPr>
              <w:pStyle w:val="ObjectiveBullet"/>
              <w:numPr>
                <w:ilvl w:val="1"/>
                <w:numId w:val="19"/>
              </w:numPr>
              <w:tabs>
                <w:tab w:val="clear" w:pos="0"/>
              </w:tabs>
              <w:ind w:left="485" w:hanging="485"/>
            </w:pPr>
            <w:r w:rsidRPr="00073E97">
              <w:t xml:space="preserve">Analyze the 3 </w:t>
            </w:r>
            <w:r w:rsidR="00306FEF">
              <w:t>t</w:t>
            </w:r>
            <w:r w:rsidRPr="00073E97">
              <w:t xml:space="preserve">heories of </w:t>
            </w:r>
            <w:r w:rsidR="00306FEF">
              <w:t>c</w:t>
            </w:r>
            <w:r w:rsidRPr="00073E97">
              <w:t>hange</w:t>
            </w:r>
            <w:r>
              <w:t>.</w:t>
            </w:r>
            <w:r w:rsidRPr="00073E97">
              <w:t xml:space="preserve"> </w:t>
            </w:r>
          </w:p>
        </w:tc>
        <w:tc>
          <w:tcPr>
            <w:tcW w:w="2880" w:type="dxa"/>
            <w:gridSpan w:val="2"/>
            <w:tcBorders>
              <w:left w:val="nil"/>
              <w:bottom w:val="nil"/>
            </w:tcBorders>
          </w:tcPr>
          <w:p w14:paraId="7C90E70D" w14:textId="3489B3FB" w:rsidR="00222DD3" w:rsidRPr="00406E19" w:rsidRDefault="00222DD3" w:rsidP="00222DD3">
            <w:pPr>
              <w:tabs>
                <w:tab w:val="left" w:pos="0"/>
                <w:tab w:val="left" w:pos="3720"/>
              </w:tabs>
              <w:outlineLvl w:val="0"/>
              <w:rPr>
                <w:rFonts w:cs="Arial"/>
                <w:szCs w:val="20"/>
              </w:rPr>
            </w:pPr>
            <w:r>
              <w:rPr>
                <w:rFonts w:cs="Arial"/>
                <w:szCs w:val="20"/>
              </w:rPr>
              <w:t>CLO2</w:t>
            </w:r>
          </w:p>
        </w:tc>
      </w:tr>
      <w:tr w:rsidR="00222DD3" w:rsidRPr="00406E19" w14:paraId="5082EDA0" w14:textId="77777777" w:rsidTr="00225FD6">
        <w:trPr>
          <w:trHeight w:val="38"/>
        </w:trPr>
        <w:tc>
          <w:tcPr>
            <w:tcW w:w="10170" w:type="dxa"/>
            <w:gridSpan w:val="2"/>
            <w:tcBorders>
              <w:top w:val="nil"/>
              <w:bottom w:val="nil"/>
              <w:right w:val="nil"/>
            </w:tcBorders>
            <w:tcMar>
              <w:top w:w="115" w:type="dxa"/>
              <w:left w:w="115" w:type="dxa"/>
              <w:bottom w:w="115" w:type="dxa"/>
              <w:right w:w="115" w:type="dxa"/>
            </w:tcMar>
          </w:tcPr>
          <w:p w14:paraId="47A9EC8E" w14:textId="078A4DD5" w:rsidR="00222DD3" w:rsidRPr="00073E97" w:rsidRDefault="00222DD3" w:rsidP="00F66EF4">
            <w:pPr>
              <w:pStyle w:val="ObjectiveBullet"/>
              <w:numPr>
                <w:ilvl w:val="1"/>
                <w:numId w:val="19"/>
              </w:numPr>
              <w:ind w:left="485" w:hanging="485"/>
            </w:pPr>
            <w:r w:rsidRPr="00073E97">
              <w:t xml:space="preserve">Apply </w:t>
            </w:r>
            <w:r w:rsidR="00306FEF">
              <w:t>n</w:t>
            </w:r>
            <w:r w:rsidRPr="00073E97">
              <w:t xml:space="preserve">orms of </w:t>
            </w:r>
            <w:r w:rsidR="00306FEF">
              <w:t>c</w:t>
            </w:r>
            <w:r w:rsidRPr="00073E97">
              <w:t>hange to the school setting</w:t>
            </w:r>
            <w:r>
              <w:t>.</w:t>
            </w:r>
          </w:p>
        </w:tc>
        <w:tc>
          <w:tcPr>
            <w:tcW w:w="2880" w:type="dxa"/>
            <w:gridSpan w:val="2"/>
            <w:tcBorders>
              <w:top w:val="nil"/>
              <w:left w:val="nil"/>
              <w:bottom w:val="nil"/>
            </w:tcBorders>
          </w:tcPr>
          <w:p w14:paraId="5CE4CC6A" w14:textId="50BD83C5" w:rsidR="00222DD3" w:rsidRPr="00406E19" w:rsidRDefault="00222DD3" w:rsidP="00222DD3">
            <w:pPr>
              <w:tabs>
                <w:tab w:val="left" w:pos="0"/>
                <w:tab w:val="left" w:pos="3720"/>
              </w:tabs>
              <w:outlineLvl w:val="0"/>
              <w:rPr>
                <w:rFonts w:cs="Arial"/>
                <w:szCs w:val="20"/>
              </w:rPr>
            </w:pPr>
            <w:r>
              <w:rPr>
                <w:rFonts w:cs="Arial"/>
                <w:szCs w:val="20"/>
              </w:rPr>
              <w:t>CLO2</w:t>
            </w:r>
          </w:p>
        </w:tc>
      </w:tr>
      <w:tr w:rsidR="00222DD3" w:rsidRPr="00406E19" w14:paraId="47C4F6ED" w14:textId="77777777" w:rsidTr="00225FD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9E2FB46" w14:textId="7DA88471" w:rsidR="00222DD3" w:rsidRPr="00073E97" w:rsidRDefault="00222DD3" w:rsidP="00F66EF4">
            <w:pPr>
              <w:pStyle w:val="ObjectiveBullet"/>
              <w:numPr>
                <w:ilvl w:val="1"/>
                <w:numId w:val="19"/>
              </w:numPr>
              <w:ind w:left="485" w:hanging="485"/>
            </w:pPr>
            <w:r w:rsidRPr="00073E97">
              <w:t xml:space="preserve">Evaluate </w:t>
            </w:r>
            <w:r w:rsidR="00306FEF">
              <w:t>t</w:t>
            </w:r>
            <w:r w:rsidRPr="00073E97">
              <w:t xml:space="preserve">hreats to </w:t>
            </w:r>
            <w:r w:rsidR="00306FEF">
              <w:t>c</w:t>
            </w:r>
            <w:r w:rsidRPr="00073E97">
              <w:t>hange</w:t>
            </w:r>
            <w:r w:rsidR="00306FEF">
              <w:t>:</w:t>
            </w:r>
            <w:r w:rsidRPr="00073E97">
              <w:t xml:space="preserve"> fragmentation, internal </w:t>
            </w:r>
            <w:r w:rsidR="00306FEF">
              <w:t>and</w:t>
            </w:r>
            <w:r w:rsidRPr="00073E97">
              <w:t xml:space="preserve"> external support, and overload</w:t>
            </w:r>
            <w:r>
              <w:t>.</w:t>
            </w:r>
          </w:p>
        </w:tc>
        <w:tc>
          <w:tcPr>
            <w:tcW w:w="2880" w:type="dxa"/>
            <w:gridSpan w:val="2"/>
            <w:tcBorders>
              <w:top w:val="nil"/>
              <w:left w:val="nil"/>
              <w:bottom w:val="single" w:sz="4" w:space="0" w:color="000000" w:themeColor="text1"/>
            </w:tcBorders>
          </w:tcPr>
          <w:p w14:paraId="23CE98B4" w14:textId="3B1045C3" w:rsidR="00222DD3" w:rsidRPr="00406E19" w:rsidRDefault="00222DD3" w:rsidP="00222DD3">
            <w:pPr>
              <w:tabs>
                <w:tab w:val="left" w:pos="0"/>
                <w:tab w:val="left" w:pos="3720"/>
              </w:tabs>
              <w:outlineLvl w:val="0"/>
              <w:rPr>
                <w:rFonts w:cs="Arial"/>
                <w:szCs w:val="20"/>
              </w:rPr>
            </w:pPr>
            <w:r>
              <w:rPr>
                <w:rFonts w:cs="Arial"/>
                <w:szCs w:val="20"/>
              </w:rPr>
              <w:t>CLO2</w:t>
            </w:r>
          </w:p>
        </w:tc>
      </w:tr>
      <w:tr w:rsidR="006A4B6B" w:rsidRPr="00406E19" w14:paraId="7BE2BAD9" w14:textId="77777777" w:rsidTr="00225FD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A41AB27" w14:textId="77777777" w:rsidR="006A4B6B" w:rsidRPr="00406E19" w:rsidRDefault="006A4B6B" w:rsidP="00225FD6">
            <w:pPr>
              <w:tabs>
                <w:tab w:val="left" w:pos="0"/>
                <w:tab w:val="left" w:pos="3720"/>
              </w:tabs>
              <w:outlineLvl w:val="0"/>
              <w:rPr>
                <w:rFonts w:eastAsia="Arial" w:cs="Arial"/>
                <w:i/>
                <w:iCs/>
              </w:rPr>
            </w:pPr>
            <w:r w:rsidRPr="00406E19">
              <w:rPr>
                <w:rFonts w:eastAsia="Arial" w:cs="Arial"/>
                <w:b/>
                <w:bCs/>
                <w:i/>
                <w:iCs/>
                <w:sz w:val="22"/>
                <w:szCs w:val="22"/>
              </w:rPr>
              <w:t>Resources, Activities, and Preparation</w:t>
            </w:r>
          </w:p>
          <w:p w14:paraId="744FD4D3"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5A4A4CE"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auto"/>
            </w:tcBorders>
            <w:shd w:val="clear" w:color="auto" w:fill="D8D9DA"/>
          </w:tcPr>
          <w:p w14:paraId="085339F2"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AIE</w:t>
            </w:r>
          </w:p>
        </w:tc>
      </w:tr>
      <w:tr w:rsidR="00073E97" w:rsidRPr="00406E19" w14:paraId="0240D332" w14:textId="77777777" w:rsidTr="00225FD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0D36C01" w14:textId="77777777" w:rsidR="00073E97" w:rsidRPr="00406E19" w:rsidRDefault="00073E97" w:rsidP="00073E97">
            <w:pPr>
              <w:tabs>
                <w:tab w:val="left" w:pos="2329"/>
              </w:tabs>
              <w:rPr>
                <w:rFonts w:eastAsia="Arial" w:cs="Arial"/>
                <w:b/>
                <w:bCs/>
              </w:rPr>
            </w:pPr>
            <w:r w:rsidRPr="00406E19">
              <w:rPr>
                <w:rFonts w:eastAsia="Arial" w:cs="Arial"/>
                <w:b/>
                <w:bCs/>
              </w:rPr>
              <w:t>Readings</w:t>
            </w:r>
          </w:p>
          <w:p w14:paraId="09E34366" w14:textId="77777777" w:rsidR="00073E97" w:rsidRPr="00406E19" w:rsidRDefault="00073E97" w:rsidP="00073E97">
            <w:pPr>
              <w:tabs>
                <w:tab w:val="left" w:pos="2329"/>
              </w:tabs>
              <w:rPr>
                <w:rFonts w:eastAsia="Arial" w:cs="Arial"/>
                <w:b/>
                <w:bCs/>
              </w:rPr>
            </w:pPr>
          </w:p>
          <w:p w14:paraId="6A186E26" w14:textId="3B491F21" w:rsidR="00073E97" w:rsidRDefault="00073E97" w:rsidP="00073E97">
            <w:pPr>
              <w:pStyle w:val="AssignmentsLevel1"/>
            </w:pPr>
            <w:r w:rsidRPr="00406E19">
              <w:rPr>
                <w:b/>
              </w:rPr>
              <w:t xml:space="preserve">Read </w:t>
            </w:r>
            <w:r w:rsidRPr="008846BB">
              <w:t>the following</w:t>
            </w:r>
            <w:r w:rsidR="008846BB">
              <w:t>:</w:t>
            </w:r>
          </w:p>
          <w:p w14:paraId="31BD6C24" w14:textId="77777777" w:rsidR="00306FEF" w:rsidRDefault="00306FEF" w:rsidP="00073E97">
            <w:pPr>
              <w:pStyle w:val="AssignmentsLevel1"/>
              <w:rPr>
                <w:b/>
              </w:rPr>
            </w:pPr>
          </w:p>
          <w:p w14:paraId="145FCC94" w14:textId="7422F291" w:rsidR="00073E97" w:rsidRDefault="00073E97" w:rsidP="00073E97">
            <w:pPr>
              <w:pStyle w:val="AssignmentsLevel2"/>
            </w:pPr>
            <w:r>
              <w:t>Ch. 21</w:t>
            </w:r>
            <w:r w:rsidRPr="00406E19">
              <w:t xml:space="preserve"> of </w:t>
            </w:r>
            <w:r w:rsidRPr="00615A11">
              <w:rPr>
                <w:i/>
              </w:rPr>
              <w:t xml:space="preserve">Supervision and </w:t>
            </w:r>
            <w:r w:rsidR="00306FEF">
              <w:rPr>
                <w:i/>
              </w:rPr>
              <w:t>I</w:t>
            </w:r>
            <w:r w:rsidRPr="00615A11">
              <w:rPr>
                <w:i/>
              </w:rPr>
              <w:t xml:space="preserve">nstructional </w:t>
            </w:r>
            <w:r w:rsidR="00306FEF">
              <w:rPr>
                <w:i/>
              </w:rPr>
              <w:t>L</w:t>
            </w:r>
            <w:r w:rsidRPr="00615A11">
              <w:rPr>
                <w:i/>
              </w:rPr>
              <w:t>eadership</w:t>
            </w:r>
          </w:p>
          <w:p w14:paraId="339D28BB" w14:textId="77777777" w:rsidR="00073E97" w:rsidRDefault="00834A1E" w:rsidP="00073E97">
            <w:pPr>
              <w:pStyle w:val="AssignmentsLevel2"/>
            </w:pPr>
            <w:hyperlink r:id="rId48" w:history="1">
              <w:r w:rsidR="00073E97" w:rsidRPr="00073E97">
                <w:rPr>
                  <w:rStyle w:val="Hyperlink"/>
                </w:rPr>
                <w:t>Change theory: A force for school improvement</w:t>
              </w:r>
            </w:hyperlink>
          </w:p>
          <w:p w14:paraId="70849894" w14:textId="637DCA56" w:rsidR="00073E97" w:rsidRDefault="00834A1E" w:rsidP="00073E97">
            <w:pPr>
              <w:pStyle w:val="AssignmentsLevel2"/>
            </w:pPr>
            <w:hyperlink r:id="rId49" w:history="1">
              <w:r w:rsidR="00073E97" w:rsidRPr="00073E97">
                <w:rPr>
                  <w:rStyle w:val="Hyperlink"/>
                </w:rPr>
                <w:t>Transformational Leadership Framework</w:t>
              </w:r>
            </w:hyperlink>
          </w:p>
          <w:p w14:paraId="1B40108F" w14:textId="1E4DCD58" w:rsidR="00073E97" w:rsidRPr="00073E97" w:rsidRDefault="00834A1E" w:rsidP="00073E97">
            <w:pPr>
              <w:pStyle w:val="AssignmentsLevel2"/>
            </w:pPr>
            <w:hyperlink r:id="rId50" w:history="1">
              <w:r w:rsidR="00073E97" w:rsidRPr="00073E97">
                <w:rPr>
                  <w:rStyle w:val="Hyperlink"/>
                </w:rPr>
                <w:t>Section IV. The Planning, Implementation and Evaluation of Professional Learning</w:t>
              </w:r>
            </w:hyperlink>
          </w:p>
        </w:tc>
        <w:tc>
          <w:tcPr>
            <w:tcW w:w="1440" w:type="dxa"/>
            <w:tcBorders>
              <w:left w:val="single" w:sz="4" w:space="0" w:color="000000" w:themeColor="text1"/>
            </w:tcBorders>
            <w:shd w:val="clear" w:color="auto" w:fill="FFFFFF" w:themeFill="background1"/>
          </w:tcPr>
          <w:p w14:paraId="03C81073" w14:textId="6E0442D5" w:rsidR="00073E97" w:rsidRPr="00406E19" w:rsidRDefault="00D244DE" w:rsidP="00073E97">
            <w:pPr>
              <w:rPr>
                <w:rFonts w:cs="Arial"/>
                <w:szCs w:val="20"/>
              </w:rPr>
            </w:pPr>
            <w:r>
              <w:rPr>
                <w:rFonts w:cs="Arial"/>
                <w:szCs w:val="20"/>
              </w:rPr>
              <w:t>10.1-1.3</w:t>
            </w:r>
          </w:p>
        </w:tc>
        <w:tc>
          <w:tcPr>
            <w:tcW w:w="1440" w:type="dxa"/>
            <w:tcBorders>
              <w:left w:val="single" w:sz="4" w:space="0" w:color="000000" w:themeColor="text1"/>
            </w:tcBorders>
            <w:shd w:val="clear" w:color="auto" w:fill="FFFFFF" w:themeFill="background1"/>
          </w:tcPr>
          <w:p w14:paraId="2D2BBEBB" w14:textId="77777777" w:rsidR="00073E97" w:rsidRPr="00406E19" w:rsidRDefault="00073E97" w:rsidP="00073E97">
            <w:pPr>
              <w:rPr>
                <w:rFonts w:cs="Arial"/>
                <w:szCs w:val="20"/>
              </w:rPr>
            </w:pPr>
          </w:p>
        </w:tc>
      </w:tr>
      <w:tr w:rsidR="00051692" w:rsidRPr="00406E19" w14:paraId="73A4D8AE" w14:textId="77777777" w:rsidTr="00225FD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A201C28" w14:textId="0B956B48" w:rsidR="00051692" w:rsidRPr="00406E19" w:rsidRDefault="00051692" w:rsidP="00051692">
            <w:pPr>
              <w:tabs>
                <w:tab w:val="left" w:pos="2329"/>
              </w:tabs>
              <w:rPr>
                <w:rFonts w:eastAsia="Arial" w:cs="Arial"/>
                <w:b/>
                <w:bCs/>
              </w:rPr>
            </w:pPr>
            <w:r>
              <w:rPr>
                <w:rFonts w:eastAsia="Arial" w:cs="Arial"/>
                <w:b/>
                <w:bCs/>
              </w:rPr>
              <w:t>Videos</w:t>
            </w:r>
          </w:p>
          <w:p w14:paraId="1CE50473" w14:textId="77777777" w:rsidR="00051692" w:rsidRPr="00406E19" w:rsidRDefault="00051692" w:rsidP="00051692">
            <w:pPr>
              <w:tabs>
                <w:tab w:val="left" w:pos="2329"/>
              </w:tabs>
              <w:rPr>
                <w:rFonts w:eastAsia="Arial" w:cs="Arial"/>
                <w:b/>
                <w:bCs/>
              </w:rPr>
            </w:pPr>
          </w:p>
          <w:p w14:paraId="18E8620F" w14:textId="3D3B4721" w:rsidR="00051692" w:rsidRDefault="00051692" w:rsidP="00051692">
            <w:pPr>
              <w:tabs>
                <w:tab w:val="left" w:pos="2329"/>
              </w:tabs>
            </w:pPr>
            <w:r w:rsidRPr="00406E19">
              <w:rPr>
                <w:rFonts w:cs="Arial"/>
                <w:b/>
                <w:szCs w:val="20"/>
              </w:rPr>
              <w:t>Watch</w:t>
            </w:r>
            <w:r>
              <w:t xml:space="preserve"> the following:</w:t>
            </w:r>
          </w:p>
          <w:p w14:paraId="66F033B3" w14:textId="77777777" w:rsidR="00306FEF" w:rsidRPr="00406E19" w:rsidRDefault="00306FEF" w:rsidP="00051692">
            <w:pPr>
              <w:tabs>
                <w:tab w:val="left" w:pos="2329"/>
              </w:tabs>
              <w:rPr>
                <w:rFonts w:cs="Arial"/>
                <w:b/>
                <w:szCs w:val="20"/>
              </w:rPr>
            </w:pPr>
          </w:p>
          <w:p w14:paraId="2606885B" w14:textId="0F2C75EC" w:rsidR="00051692" w:rsidRDefault="00834A1E" w:rsidP="00051692">
            <w:pPr>
              <w:pStyle w:val="AssignmentsLevel2"/>
            </w:pPr>
            <w:hyperlink r:id="rId51" w:history="1">
              <w:r w:rsidR="00051692" w:rsidRPr="00073E97">
                <w:rPr>
                  <w:rStyle w:val="Hyperlink"/>
                </w:rPr>
                <w:t>Leadership in Education: Michael Fullan Six Secrets</w:t>
              </w:r>
            </w:hyperlink>
            <w:r w:rsidR="00051692">
              <w:t xml:space="preserve"> (2:27)</w:t>
            </w:r>
          </w:p>
          <w:p w14:paraId="56555A82" w14:textId="11506B18" w:rsidR="00051692" w:rsidRDefault="00834A1E" w:rsidP="00051692">
            <w:pPr>
              <w:pStyle w:val="AssignmentsLevel2"/>
            </w:pPr>
            <w:hyperlink r:id="rId52" w:history="1">
              <w:r w:rsidR="00051692" w:rsidRPr="00073E97">
                <w:rPr>
                  <w:rStyle w:val="Hyperlink"/>
                </w:rPr>
                <w:t>Michael Fullan at BLC14 - The Principal: Three Keys to Maximizing Impact</w:t>
              </w:r>
            </w:hyperlink>
            <w:r w:rsidR="00051692">
              <w:t xml:space="preserve"> (4:47)</w:t>
            </w:r>
          </w:p>
          <w:p w14:paraId="643C4DFE" w14:textId="77777777" w:rsidR="00051692" w:rsidRPr="00406E19" w:rsidRDefault="00051692" w:rsidP="00051692">
            <w:pPr>
              <w:pStyle w:val="AssignmentsLevel2"/>
              <w:numPr>
                <w:ilvl w:val="0"/>
                <w:numId w:val="0"/>
              </w:numPr>
              <w:ind w:left="360" w:hanging="360"/>
            </w:pPr>
          </w:p>
          <w:p w14:paraId="0D38CD2E" w14:textId="63A9D9A8" w:rsidR="00051692" w:rsidRPr="00406E19" w:rsidRDefault="00051692" w:rsidP="00051692">
            <w:pPr>
              <w:pStyle w:val="AssignmentsLevel1"/>
            </w:pPr>
            <w:r w:rsidRPr="00406E19">
              <w:rPr>
                <w:b/>
              </w:rPr>
              <w:t>Post</w:t>
            </w:r>
            <w:r w:rsidRPr="00406E19">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57240832" w14:textId="3A57C4FA" w:rsidR="00051692" w:rsidRPr="00406E19" w:rsidRDefault="00051692" w:rsidP="00051692">
            <w:pPr>
              <w:rPr>
                <w:rFonts w:cs="Arial"/>
                <w:szCs w:val="20"/>
              </w:rPr>
            </w:pPr>
            <w:r>
              <w:rPr>
                <w:rFonts w:cs="Arial"/>
                <w:szCs w:val="20"/>
              </w:rPr>
              <w:t>10.1, 10.2</w:t>
            </w:r>
          </w:p>
        </w:tc>
        <w:tc>
          <w:tcPr>
            <w:tcW w:w="1440" w:type="dxa"/>
            <w:tcBorders>
              <w:left w:val="single" w:sz="4" w:space="0" w:color="000000" w:themeColor="text1"/>
            </w:tcBorders>
            <w:shd w:val="clear" w:color="auto" w:fill="FFFFFF" w:themeFill="background1"/>
          </w:tcPr>
          <w:p w14:paraId="1C5B3FA2" w14:textId="2F830A63" w:rsidR="00051692" w:rsidRPr="00406E19" w:rsidRDefault="00051692" w:rsidP="00051692">
            <w:pPr>
              <w:rPr>
                <w:rFonts w:cs="Arial"/>
                <w:szCs w:val="20"/>
              </w:rPr>
            </w:pPr>
            <w:r w:rsidRPr="00406E19">
              <w:rPr>
                <w:rFonts w:cs="Arial"/>
                <w:szCs w:val="20"/>
              </w:rPr>
              <w:t>Video = 1 hour</w:t>
            </w:r>
          </w:p>
        </w:tc>
      </w:tr>
      <w:tr w:rsidR="00051692" w:rsidRPr="00406E19" w14:paraId="1B568A63" w14:textId="77777777" w:rsidTr="00225FD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5E6B240" w14:textId="77777777" w:rsidR="00051692" w:rsidRPr="00406E19" w:rsidRDefault="00051692" w:rsidP="00051692">
            <w:pPr>
              <w:tabs>
                <w:tab w:val="left" w:pos="0"/>
                <w:tab w:val="left" w:pos="3720"/>
              </w:tabs>
              <w:outlineLvl w:val="0"/>
              <w:rPr>
                <w:rFonts w:eastAsia="Arial" w:cs="Arial"/>
                <w:i/>
                <w:iCs/>
              </w:rPr>
            </w:pPr>
            <w:r w:rsidRPr="00406E19">
              <w:rPr>
                <w:rFonts w:eastAsia="Arial" w:cs="Arial"/>
                <w:b/>
                <w:bCs/>
                <w:i/>
                <w:iCs/>
                <w:sz w:val="22"/>
                <w:szCs w:val="22"/>
              </w:rPr>
              <w:t>Graded Assignments</w:t>
            </w:r>
          </w:p>
          <w:p w14:paraId="1E51091C" w14:textId="77777777" w:rsidR="00051692" w:rsidRPr="00406E19" w:rsidRDefault="00051692" w:rsidP="00051692">
            <w:pPr>
              <w:tabs>
                <w:tab w:val="left" w:pos="0"/>
                <w:tab w:val="left" w:pos="3720"/>
              </w:tabs>
              <w:outlineLvl w:val="0"/>
              <w:rPr>
                <w:rFonts w:eastAsia="Arial" w:cs="Arial"/>
                <w:b/>
                <w:bCs/>
                <w:i/>
                <w:iCs/>
              </w:rPr>
            </w:pPr>
            <w:r w:rsidRPr="00406E1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5D73211" w14:textId="77777777" w:rsidR="00051692" w:rsidRPr="00406E19" w:rsidRDefault="00051692" w:rsidP="00051692">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000000" w:themeColor="text1"/>
            </w:tcBorders>
            <w:shd w:val="clear" w:color="auto" w:fill="D8D9DA"/>
          </w:tcPr>
          <w:p w14:paraId="4BA8872C" w14:textId="77777777" w:rsidR="00051692" w:rsidRPr="00406E19" w:rsidRDefault="00051692" w:rsidP="00051692">
            <w:pPr>
              <w:rPr>
                <w:rFonts w:eastAsia="Arial" w:cs="Arial"/>
                <w:b/>
                <w:bCs/>
                <w:i/>
                <w:iCs/>
              </w:rPr>
            </w:pPr>
            <w:r w:rsidRPr="00406E19">
              <w:rPr>
                <w:rFonts w:eastAsia="Arial" w:cs="Arial"/>
                <w:b/>
                <w:bCs/>
                <w:i/>
                <w:iCs/>
              </w:rPr>
              <w:t>AIE</w:t>
            </w:r>
          </w:p>
        </w:tc>
      </w:tr>
      <w:tr w:rsidR="00051692" w:rsidRPr="00406E19" w14:paraId="552EB47D" w14:textId="77777777" w:rsidTr="00225FD6">
        <w:tc>
          <w:tcPr>
            <w:tcW w:w="10170" w:type="dxa"/>
            <w:gridSpan w:val="2"/>
            <w:tcMar>
              <w:top w:w="115" w:type="dxa"/>
              <w:left w:w="115" w:type="dxa"/>
              <w:bottom w:w="115" w:type="dxa"/>
              <w:right w:w="115" w:type="dxa"/>
            </w:tcMar>
          </w:tcPr>
          <w:p w14:paraId="52F1FA3A" w14:textId="77777777" w:rsidR="00051692" w:rsidRDefault="00051692" w:rsidP="00051692">
            <w:pPr>
              <w:pStyle w:val="AssignmentsLevel1"/>
              <w:rPr>
                <w:b/>
                <w:bCs/>
              </w:rPr>
            </w:pPr>
            <w:r>
              <w:rPr>
                <w:b/>
                <w:bCs/>
              </w:rPr>
              <w:t>Impact of Leadership</w:t>
            </w:r>
          </w:p>
          <w:p w14:paraId="1A754899" w14:textId="77777777" w:rsidR="00051692" w:rsidRDefault="00051692" w:rsidP="00051692">
            <w:pPr>
              <w:pStyle w:val="AssignmentsLevel1"/>
              <w:rPr>
                <w:b/>
                <w:bCs/>
              </w:rPr>
            </w:pPr>
          </w:p>
          <w:p w14:paraId="314A75C2" w14:textId="77777777" w:rsidR="00051692" w:rsidRDefault="00051692" w:rsidP="00051692">
            <w:pPr>
              <w:tabs>
                <w:tab w:val="left" w:pos="2329"/>
              </w:tabs>
            </w:pPr>
            <w:r w:rsidRPr="00406E19">
              <w:rPr>
                <w:rFonts w:cs="Arial"/>
                <w:b/>
                <w:szCs w:val="20"/>
              </w:rPr>
              <w:t>Watch</w:t>
            </w:r>
            <w:r>
              <w:t xml:space="preserve"> the following:</w:t>
            </w:r>
          </w:p>
          <w:p w14:paraId="27FC49BF" w14:textId="77777777" w:rsidR="00306FEF" w:rsidRPr="00406E19" w:rsidRDefault="00306FEF" w:rsidP="00051692">
            <w:pPr>
              <w:tabs>
                <w:tab w:val="left" w:pos="2329"/>
              </w:tabs>
              <w:rPr>
                <w:rFonts w:cs="Arial"/>
                <w:b/>
                <w:szCs w:val="20"/>
              </w:rPr>
            </w:pPr>
          </w:p>
          <w:p w14:paraId="1094569E" w14:textId="77777777" w:rsidR="00051692" w:rsidRDefault="00834A1E" w:rsidP="00051692">
            <w:pPr>
              <w:pStyle w:val="AssignmentsLevel2"/>
            </w:pPr>
            <w:hyperlink r:id="rId53" w:history="1">
              <w:r w:rsidR="00051692" w:rsidRPr="00073E97">
                <w:rPr>
                  <w:rStyle w:val="Hyperlink"/>
                </w:rPr>
                <w:t>Leadership in Education: Michael Fullan Six Secrets</w:t>
              </w:r>
            </w:hyperlink>
            <w:r w:rsidR="00051692">
              <w:t xml:space="preserve"> (2:27)</w:t>
            </w:r>
          </w:p>
          <w:p w14:paraId="7B67DBA7" w14:textId="3A0BC25E" w:rsidR="00051692" w:rsidRDefault="00834A1E" w:rsidP="00051692">
            <w:pPr>
              <w:pStyle w:val="AssignmentsLevel2"/>
            </w:pPr>
            <w:hyperlink r:id="rId54" w:history="1">
              <w:r w:rsidR="00051692" w:rsidRPr="00073E97">
                <w:rPr>
                  <w:rStyle w:val="Hyperlink"/>
                </w:rPr>
                <w:t>Michael Fullan at BLC14 - The Principal: Three Keys to Maximizing Impact</w:t>
              </w:r>
            </w:hyperlink>
            <w:r w:rsidR="00051692">
              <w:t xml:space="preserve"> (4:47)</w:t>
            </w:r>
          </w:p>
          <w:p w14:paraId="702C645D" w14:textId="56E7931F" w:rsidR="00051692" w:rsidRDefault="00051692" w:rsidP="00051692">
            <w:pPr>
              <w:pStyle w:val="AssignmentsLevel2"/>
              <w:numPr>
                <w:ilvl w:val="0"/>
                <w:numId w:val="0"/>
              </w:numPr>
              <w:ind w:left="360" w:hanging="360"/>
            </w:pPr>
          </w:p>
          <w:p w14:paraId="0D03EEDF" w14:textId="47EFD187" w:rsidR="00051692" w:rsidRDefault="00051692" w:rsidP="00051692">
            <w:pPr>
              <w:pStyle w:val="AssignmentsLevel2"/>
              <w:numPr>
                <w:ilvl w:val="0"/>
                <w:numId w:val="0"/>
              </w:numPr>
              <w:ind w:left="360" w:hanging="360"/>
            </w:pPr>
            <w:r w:rsidRPr="00074E66">
              <w:rPr>
                <w:b/>
              </w:rPr>
              <w:t>Write</w:t>
            </w:r>
            <w:r>
              <w:t xml:space="preserve"> 400</w:t>
            </w:r>
            <w:r w:rsidR="00306FEF">
              <w:t xml:space="preserve"> to </w:t>
            </w:r>
            <w:r>
              <w:t xml:space="preserve">600 words describing your takeaways of the </w:t>
            </w:r>
            <w:r w:rsidR="00306FEF">
              <w:t xml:space="preserve">3 </w:t>
            </w:r>
            <w:r>
              <w:t xml:space="preserve">keys and </w:t>
            </w:r>
            <w:r w:rsidR="00306FEF">
              <w:t xml:space="preserve">6 </w:t>
            </w:r>
            <w:r>
              <w:t>secrets discussed in the videos.</w:t>
            </w:r>
          </w:p>
          <w:p w14:paraId="190932CA" w14:textId="77777777" w:rsidR="00BB2CFB" w:rsidRDefault="00BB2CFB" w:rsidP="00051692">
            <w:pPr>
              <w:pStyle w:val="AssignmentsLevel2"/>
              <w:numPr>
                <w:ilvl w:val="0"/>
                <w:numId w:val="0"/>
              </w:numPr>
              <w:ind w:left="360" w:hanging="360"/>
            </w:pPr>
          </w:p>
          <w:p w14:paraId="0F22CACD" w14:textId="6BD18286" w:rsidR="00051692" w:rsidRPr="00406E19" w:rsidRDefault="00051692" w:rsidP="00051692">
            <w:pPr>
              <w:pStyle w:val="AssignmentsLevel2"/>
              <w:numPr>
                <w:ilvl w:val="0"/>
                <w:numId w:val="0"/>
              </w:numPr>
              <w:ind w:left="360" w:hanging="360"/>
              <w:rPr>
                <w:b/>
                <w:bCs/>
              </w:rPr>
            </w:pPr>
            <w:r w:rsidRPr="00406E19">
              <w:rPr>
                <w:b/>
                <w:bCs/>
              </w:rPr>
              <w:t>Submit</w:t>
            </w:r>
            <w:r w:rsidRPr="00406E19">
              <w:rPr>
                <w:bCs/>
              </w:rPr>
              <w:t xml:space="preserve"> your </w:t>
            </w:r>
            <w:r>
              <w:rPr>
                <w:bCs/>
              </w:rPr>
              <w:t>paper</w:t>
            </w:r>
            <w:r w:rsidRPr="00406E19">
              <w:rPr>
                <w:b/>
                <w:bCs/>
              </w:rPr>
              <w:t xml:space="preserve"> </w:t>
            </w:r>
            <w:r w:rsidRPr="00406E19">
              <w:t>by Sunday.</w:t>
            </w:r>
          </w:p>
        </w:tc>
        <w:tc>
          <w:tcPr>
            <w:tcW w:w="1440" w:type="dxa"/>
          </w:tcPr>
          <w:p w14:paraId="44CAC688" w14:textId="46F646B5" w:rsidR="00051692" w:rsidRPr="00406E19" w:rsidRDefault="00051692" w:rsidP="00051692">
            <w:pPr>
              <w:tabs>
                <w:tab w:val="left" w:pos="2329"/>
              </w:tabs>
              <w:rPr>
                <w:rFonts w:cs="Arial"/>
                <w:szCs w:val="20"/>
              </w:rPr>
            </w:pPr>
            <w:r>
              <w:rPr>
                <w:rFonts w:cs="Arial"/>
                <w:szCs w:val="20"/>
              </w:rPr>
              <w:lastRenderedPageBreak/>
              <w:t>10.1, 10.2</w:t>
            </w:r>
          </w:p>
        </w:tc>
        <w:tc>
          <w:tcPr>
            <w:tcW w:w="1440" w:type="dxa"/>
          </w:tcPr>
          <w:p w14:paraId="322F21C1" w14:textId="2E6D232D" w:rsidR="00051692" w:rsidRPr="00406E19" w:rsidRDefault="00051692" w:rsidP="00051692">
            <w:pPr>
              <w:tabs>
                <w:tab w:val="left" w:pos="2329"/>
              </w:tabs>
              <w:rPr>
                <w:rFonts w:eastAsia="Arial" w:cs="Arial"/>
              </w:rPr>
            </w:pPr>
          </w:p>
        </w:tc>
      </w:tr>
      <w:tr w:rsidR="00051692" w:rsidRPr="00406E19" w14:paraId="69E97443" w14:textId="77777777" w:rsidTr="00225FD6">
        <w:tc>
          <w:tcPr>
            <w:tcW w:w="10170" w:type="dxa"/>
            <w:gridSpan w:val="2"/>
            <w:tcMar>
              <w:top w:w="115" w:type="dxa"/>
              <w:left w:w="115" w:type="dxa"/>
              <w:bottom w:w="115" w:type="dxa"/>
              <w:right w:w="115" w:type="dxa"/>
            </w:tcMar>
          </w:tcPr>
          <w:p w14:paraId="7BCF1545" w14:textId="234BEE56" w:rsidR="00051692" w:rsidRPr="00406E19" w:rsidRDefault="00051692" w:rsidP="00051692">
            <w:pPr>
              <w:tabs>
                <w:tab w:val="left" w:pos="2329"/>
              </w:tabs>
              <w:rPr>
                <w:rFonts w:eastAsia="Arial" w:cs="Arial"/>
                <w:b/>
                <w:bCs/>
              </w:rPr>
            </w:pPr>
            <w:r>
              <w:rPr>
                <w:rFonts w:eastAsia="Arial" w:cs="Arial"/>
                <w:b/>
                <w:bCs/>
              </w:rPr>
              <w:t>Field Experience</w:t>
            </w:r>
            <w:r w:rsidR="001F2379">
              <w:rPr>
                <w:rFonts w:eastAsia="Arial" w:cs="Arial"/>
                <w:b/>
                <w:bCs/>
              </w:rPr>
              <w:t>: School Improvement</w:t>
            </w:r>
          </w:p>
          <w:p w14:paraId="3C693E7E" w14:textId="77777777" w:rsidR="008865D9" w:rsidRDefault="008865D9" w:rsidP="00051692">
            <w:pPr>
              <w:pStyle w:val="AssignmentsLevel1"/>
              <w:rPr>
                <w:b/>
              </w:rPr>
            </w:pPr>
          </w:p>
          <w:p w14:paraId="526FED8E" w14:textId="54A3C537" w:rsidR="00051692" w:rsidRDefault="008865D9" w:rsidP="00051692">
            <w:pPr>
              <w:pStyle w:val="AssignmentsLevel1"/>
            </w:pPr>
            <w:r w:rsidRPr="008865D9">
              <w:rPr>
                <w:b/>
              </w:rPr>
              <w:t>Resource</w:t>
            </w:r>
            <w:r w:rsidRPr="00F66EF4">
              <w:rPr>
                <w:b/>
              </w:rPr>
              <w:t>:</w:t>
            </w:r>
            <w:r>
              <w:t xml:space="preserve"> Leadership and Change </w:t>
            </w:r>
            <w:r w:rsidR="008768D1">
              <w:t>Worksheet</w:t>
            </w:r>
          </w:p>
          <w:p w14:paraId="336C4C19" w14:textId="77777777" w:rsidR="008865D9" w:rsidRDefault="008865D9" w:rsidP="00051692">
            <w:pPr>
              <w:pStyle w:val="AssignmentsLevel1"/>
              <w:rPr>
                <w:b/>
              </w:rPr>
            </w:pPr>
          </w:p>
          <w:p w14:paraId="6E7C2AAA" w14:textId="00B92882" w:rsidR="008768D1" w:rsidRDefault="008768D1" w:rsidP="008768D1">
            <w:pPr>
              <w:pStyle w:val="AssignmentsLevel2"/>
              <w:numPr>
                <w:ilvl w:val="0"/>
                <w:numId w:val="0"/>
              </w:numPr>
              <w:ind w:left="360" w:hanging="360"/>
            </w:pPr>
            <w:r>
              <w:rPr>
                <w:b/>
              </w:rPr>
              <w:t xml:space="preserve">Download </w:t>
            </w:r>
            <w:r>
              <w:t>and complete the Leadership and Change Worksheet according to the instructions provided inside.</w:t>
            </w:r>
          </w:p>
          <w:p w14:paraId="2C7DA961" w14:textId="77777777" w:rsidR="008768D1" w:rsidRPr="00406E19" w:rsidRDefault="008768D1" w:rsidP="008768D1">
            <w:pPr>
              <w:pStyle w:val="AssignmentsLevel2"/>
              <w:numPr>
                <w:ilvl w:val="0"/>
                <w:numId w:val="0"/>
              </w:numPr>
              <w:ind w:left="360" w:hanging="360"/>
            </w:pPr>
          </w:p>
          <w:p w14:paraId="2AF9333C" w14:textId="350296B5" w:rsidR="00051692" w:rsidRPr="00406E19" w:rsidRDefault="008768D1" w:rsidP="00051692">
            <w:r w:rsidRPr="00406E19">
              <w:rPr>
                <w:b/>
                <w:bCs/>
              </w:rPr>
              <w:t>Submit</w:t>
            </w:r>
            <w:r w:rsidRPr="00406E19">
              <w:rPr>
                <w:bCs/>
              </w:rPr>
              <w:t xml:space="preserve"> your </w:t>
            </w:r>
            <w:r>
              <w:rPr>
                <w:bCs/>
              </w:rPr>
              <w:t xml:space="preserve">completed </w:t>
            </w:r>
            <w:r>
              <w:t xml:space="preserve">Leadership and Change </w:t>
            </w:r>
            <w:r>
              <w:rPr>
                <w:bCs/>
              </w:rPr>
              <w:t>Worksheet</w:t>
            </w:r>
            <w:r>
              <w:rPr>
                <w:b/>
                <w:bCs/>
              </w:rPr>
              <w:t xml:space="preserve"> </w:t>
            </w:r>
            <w:r w:rsidRPr="00406E19">
              <w:t>by Sunday.</w:t>
            </w:r>
          </w:p>
        </w:tc>
        <w:tc>
          <w:tcPr>
            <w:tcW w:w="1440" w:type="dxa"/>
          </w:tcPr>
          <w:p w14:paraId="352F45B0" w14:textId="5C4A03D8" w:rsidR="00051692" w:rsidRPr="00406E19" w:rsidRDefault="00051692" w:rsidP="00051692">
            <w:pPr>
              <w:tabs>
                <w:tab w:val="left" w:pos="2329"/>
              </w:tabs>
              <w:rPr>
                <w:rFonts w:cs="Arial"/>
                <w:szCs w:val="20"/>
              </w:rPr>
            </w:pPr>
            <w:r>
              <w:rPr>
                <w:rFonts w:cs="Arial"/>
                <w:szCs w:val="20"/>
              </w:rPr>
              <w:t xml:space="preserve">10.1, 10.2, </w:t>
            </w:r>
            <w:r w:rsidR="00CF1446">
              <w:rPr>
                <w:rFonts w:cs="Arial"/>
                <w:szCs w:val="20"/>
              </w:rPr>
              <w:t>10.</w:t>
            </w:r>
            <w:r>
              <w:rPr>
                <w:rFonts w:cs="Arial"/>
                <w:szCs w:val="20"/>
              </w:rPr>
              <w:t>3</w:t>
            </w:r>
          </w:p>
        </w:tc>
        <w:tc>
          <w:tcPr>
            <w:tcW w:w="1440" w:type="dxa"/>
          </w:tcPr>
          <w:p w14:paraId="71912FF3" w14:textId="77777777" w:rsidR="00051692" w:rsidRPr="00406E19" w:rsidRDefault="00051692" w:rsidP="00051692">
            <w:pPr>
              <w:tabs>
                <w:tab w:val="left" w:pos="2329"/>
              </w:tabs>
              <w:rPr>
                <w:rFonts w:cs="Arial"/>
                <w:szCs w:val="20"/>
              </w:rPr>
            </w:pPr>
          </w:p>
        </w:tc>
      </w:tr>
      <w:tr w:rsidR="00051692" w:rsidRPr="00406E19" w14:paraId="1E234E63" w14:textId="77777777" w:rsidTr="00225FD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C1E1943" w14:textId="77777777" w:rsidR="00051692" w:rsidRPr="00406E19" w:rsidRDefault="00051692" w:rsidP="00051692">
            <w:pPr>
              <w:tabs>
                <w:tab w:val="left" w:pos="2329"/>
              </w:tabs>
              <w:rPr>
                <w:rFonts w:eastAsia="Arial" w:cs="Arial"/>
                <w:b/>
                <w:bCs/>
              </w:rPr>
            </w:pPr>
            <w:r w:rsidRPr="00406E1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9BC00E5" w14:textId="77777777" w:rsidR="00051692" w:rsidRPr="00406E19" w:rsidRDefault="00051692" w:rsidP="0005169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C7B3E0F" w14:textId="77777777" w:rsidR="00051692" w:rsidRPr="00406E19" w:rsidRDefault="00051692" w:rsidP="00051692">
            <w:pPr>
              <w:tabs>
                <w:tab w:val="left" w:pos="2329"/>
              </w:tabs>
              <w:rPr>
                <w:rFonts w:cs="Arial"/>
                <w:b/>
                <w:szCs w:val="20"/>
              </w:rPr>
            </w:pPr>
          </w:p>
        </w:tc>
        <w:tc>
          <w:tcPr>
            <w:tcW w:w="1440" w:type="dxa"/>
            <w:tcBorders>
              <w:bottom w:val="single" w:sz="4" w:space="0" w:color="000000" w:themeColor="text1"/>
            </w:tcBorders>
            <w:shd w:val="clear" w:color="auto" w:fill="E6E6E6"/>
          </w:tcPr>
          <w:p w14:paraId="4F08C2BB" w14:textId="2D5EE965" w:rsidR="00051692" w:rsidRPr="00406E19" w:rsidRDefault="00051692" w:rsidP="00051692">
            <w:pPr>
              <w:tabs>
                <w:tab w:val="left" w:pos="2329"/>
              </w:tabs>
              <w:rPr>
                <w:rFonts w:cs="Arial"/>
                <w:b/>
                <w:szCs w:val="20"/>
              </w:rPr>
            </w:pPr>
            <w:r>
              <w:rPr>
                <w:rFonts w:cs="Arial"/>
                <w:b/>
                <w:szCs w:val="20"/>
              </w:rPr>
              <w:t>1 hour</w:t>
            </w:r>
          </w:p>
        </w:tc>
      </w:tr>
    </w:tbl>
    <w:p w14:paraId="4B82E642" w14:textId="3400F7FC" w:rsidR="008768D1" w:rsidRDefault="008768D1"/>
    <w:p w14:paraId="24364582" w14:textId="77777777" w:rsidR="008768D1" w:rsidRDefault="008768D1">
      <w:r>
        <w:br w:type="page"/>
      </w:r>
    </w:p>
    <w:p w14:paraId="5BE30DA5" w14:textId="3F5C6EC0" w:rsidR="006A4B6B" w:rsidRPr="00406E19" w:rsidRDefault="006A4B6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6A4B6B" w:rsidRPr="00406E19" w14:paraId="172FCBBF" w14:textId="77777777" w:rsidTr="00225FD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DA1CC7E" w14:textId="04A8C39F" w:rsidR="006A4B6B" w:rsidRPr="00406E19" w:rsidRDefault="006A4B6B" w:rsidP="00225FD6">
            <w:pPr>
              <w:pStyle w:val="WeeklyTopicHeading1"/>
            </w:pPr>
            <w:r w:rsidRPr="00406E19">
              <w:t xml:space="preserve">Week Eleven: </w:t>
            </w:r>
            <w:r w:rsidR="00E3105D">
              <w:t>Diversity</w:t>
            </w:r>
          </w:p>
        </w:tc>
        <w:tc>
          <w:tcPr>
            <w:tcW w:w="1440" w:type="dxa"/>
            <w:tcBorders>
              <w:left w:val="nil"/>
              <w:bottom w:val="single" w:sz="4" w:space="0" w:color="000000" w:themeColor="text1"/>
              <w:right w:val="nil"/>
            </w:tcBorders>
            <w:shd w:val="clear" w:color="auto" w:fill="BF2C37"/>
          </w:tcPr>
          <w:p w14:paraId="232EE2DB" w14:textId="77777777" w:rsidR="006A4B6B" w:rsidRPr="00406E19" w:rsidRDefault="006A4B6B" w:rsidP="00225FD6">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8C1A04F" w14:textId="77777777" w:rsidR="006A4B6B" w:rsidRPr="00406E19" w:rsidRDefault="006A4B6B" w:rsidP="00225FD6">
            <w:pPr>
              <w:tabs>
                <w:tab w:val="left" w:pos="0"/>
                <w:tab w:val="left" w:pos="3720"/>
              </w:tabs>
              <w:outlineLvl w:val="0"/>
              <w:rPr>
                <w:rFonts w:cs="Arial"/>
                <w:color w:val="FFFFFF"/>
                <w:sz w:val="28"/>
                <w:szCs w:val="28"/>
              </w:rPr>
            </w:pPr>
          </w:p>
        </w:tc>
      </w:tr>
      <w:tr w:rsidR="006A4B6B" w:rsidRPr="00406E19" w14:paraId="2BB21152" w14:textId="77777777" w:rsidTr="00225FD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FA81815"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EB0B23A" w14:textId="77777777" w:rsidR="006A4B6B" w:rsidRPr="00406E19" w:rsidRDefault="006A4B6B" w:rsidP="00225FD6">
            <w:pPr>
              <w:tabs>
                <w:tab w:val="left" w:pos="0"/>
                <w:tab w:val="left" w:pos="3720"/>
              </w:tabs>
              <w:outlineLvl w:val="0"/>
              <w:rPr>
                <w:rFonts w:eastAsia="Arial" w:cs="Arial"/>
              </w:rPr>
            </w:pPr>
            <w:r w:rsidRPr="00406E19">
              <w:rPr>
                <w:rFonts w:eastAsia="Arial" w:cs="Arial"/>
                <w:b/>
                <w:bCs/>
                <w:i/>
                <w:iCs/>
              </w:rPr>
              <w:t>Alignment</w:t>
            </w:r>
          </w:p>
        </w:tc>
      </w:tr>
      <w:tr w:rsidR="00222DD3" w:rsidRPr="00406E19" w14:paraId="53707BD6" w14:textId="77777777" w:rsidTr="00225FD6">
        <w:trPr>
          <w:trHeight w:val="30"/>
        </w:trPr>
        <w:tc>
          <w:tcPr>
            <w:tcW w:w="10170" w:type="dxa"/>
            <w:gridSpan w:val="2"/>
            <w:tcBorders>
              <w:bottom w:val="nil"/>
              <w:right w:val="nil"/>
            </w:tcBorders>
            <w:tcMar>
              <w:top w:w="115" w:type="dxa"/>
              <w:left w:w="115" w:type="dxa"/>
              <w:bottom w:w="115" w:type="dxa"/>
              <w:right w:w="115" w:type="dxa"/>
            </w:tcMar>
          </w:tcPr>
          <w:p w14:paraId="694F3DBE" w14:textId="1A40E8FC" w:rsidR="00222DD3" w:rsidRPr="00406E19" w:rsidRDefault="00222DD3" w:rsidP="00F66EF4">
            <w:pPr>
              <w:pStyle w:val="ObjectiveBullet"/>
              <w:numPr>
                <w:ilvl w:val="1"/>
                <w:numId w:val="20"/>
              </w:numPr>
              <w:tabs>
                <w:tab w:val="clear" w:pos="0"/>
              </w:tabs>
              <w:ind w:left="485" w:hanging="485"/>
            </w:pPr>
            <w:r w:rsidRPr="00211320">
              <w:t>Develop strategies to increase cultural responsiveness</w:t>
            </w:r>
            <w:r>
              <w:t>.</w:t>
            </w:r>
          </w:p>
        </w:tc>
        <w:tc>
          <w:tcPr>
            <w:tcW w:w="2880" w:type="dxa"/>
            <w:gridSpan w:val="2"/>
            <w:tcBorders>
              <w:left w:val="nil"/>
              <w:bottom w:val="nil"/>
            </w:tcBorders>
          </w:tcPr>
          <w:p w14:paraId="2000A2C1" w14:textId="765E943E" w:rsidR="00222DD3" w:rsidRPr="00406E19" w:rsidRDefault="00630870" w:rsidP="00222DD3">
            <w:pPr>
              <w:tabs>
                <w:tab w:val="left" w:pos="0"/>
                <w:tab w:val="left" w:pos="3720"/>
              </w:tabs>
              <w:outlineLvl w:val="0"/>
              <w:rPr>
                <w:rFonts w:cs="Arial"/>
                <w:szCs w:val="20"/>
              </w:rPr>
            </w:pPr>
            <w:r>
              <w:rPr>
                <w:rFonts w:cs="Arial"/>
                <w:szCs w:val="20"/>
              </w:rPr>
              <w:t>CLO</w:t>
            </w:r>
            <w:r w:rsidR="00222DD3">
              <w:rPr>
                <w:rFonts w:cs="Arial"/>
                <w:szCs w:val="20"/>
              </w:rPr>
              <w:t>7</w:t>
            </w:r>
          </w:p>
        </w:tc>
      </w:tr>
      <w:tr w:rsidR="00222DD3" w:rsidRPr="00406E19" w14:paraId="04C3F9A3" w14:textId="77777777" w:rsidTr="00225FD6">
        <w:trPr>
          <w:trHeight w:val="38"/>
        </w:trPr>
        <w:tc>
          <w:tcPr>
            <w:tcW w:w="10170" w:type="dxa"/>
            <w:gridSpan w:val="2"/>
            <w:tcBorders>
              <w:top w:val="nil"/>
              <w:bottom w:val="nil"/>
              <w:right w:val="nil"/>
            </w:tcBorders>
            <w:tcMar>
              <w:top w:w="115" w:type="dxa"/>
              <w:left w:w="115" w:type="dxa"/>
              <w:bottom w:w="115" w:type="dxa"/>
              <w:right w:w="115" w:type="dxa"/>
            </w:tcMar>
          </w:tcPr>
          <w:p w14:paraId="1D4BA3A6" w14:textId="1884E661" w:rsidR="00222DD3" w:rsidRPr="00406E19" w:rsidRDefault="00222DD3" w:rsidP="00F66EF4">
            <w:pPr>
              <w:pStyle w:val="ObjectiveBullet"/>
              <w:numPr>
                <w:ilvl w:val="1"/>
                <w:numId w:val="20"/>
              </w:numPr>
              <w:ind w:left="485" w:hanging="485"/>
            </w:pPr>
            <w:r w:rsidRPr="00211320">
              <w:t>Identify characteristics of culturally responsive teachers and schools</w:t>
            </w:r>
            <w:r>
              <w:t>.</w:t>
            </w:r>
          </w:p>
        </w:tc>
        <w:tc>
          <w:tcPr>
            <w:tcW w:w="2880" w:type="dxa"/>
            <w:gridSpan w:val="2"/>
            <w:tcBorders>
              <w:top w:val="nil"/>
              <w:left w:val="nil"/>
              <w:bottom w:val="nil"/>
            </w:tcBorders>
          </w:tcPr>
          <w:p w14:paraId="79D1E826" w14:textId="00C48B0B" w:rsidR="00222DD3" w:rsidRPr="00406E19" w:rsidRDefault="00222DD3" w:rsidP="00222DD3">
            <w:pPr>
              <w:tabs>
                <w:tab w:val="left" w:pos="0"/>
                <w:tab w:val="left" w:pos="3720"/>
              </w:tabs>
              <w:outlineLvl w:val="0"/>
              <w:rPr>
                <w:rFonts w:cs="Arial"/>
                <w:szCs w:val="20"/>
              </w:rPr>
            </w:pPr>
            <w:r>
              <w:rPr>
                <w:rFonts w:cs="Arial"/>
                <w:szCs w:val="20"/>
              </w:rPr>
              <w:t>CLO7</w:t>
            </w:r>
          </w:p>
        </w:tc>
      </w:tr>
      <w:tr w:rsidR="00222DD3" w:rsidRPr="00406E19" w14:paraId="7F4B0DB0" w14:textId="77777777" w:rsidTr="00225FD6">
        <w:trPr>
          <w:trHeight w:val="38"/>
        </w:trPr>
        <w:tc>
          <w:tcPr>
            <w:tcW w:w="10170" w:type="dxa"/>
            <w:gridSpan w:val="2"/>
            <w:tcBorders>
              <w:top w:val="nil"/>
              <w:bottom w:val="nil"/>
              <w:right w:val="nil"/>
            </w:tcBorders>
            <w:tcMar>
              <w:top w:w="115" w:type="dxa"/>
              <w:left w:w="115" w:type="dxa"/>
              <w:bottom w:w="115" w:type="dxa"/>
              <w:right w:w="115" w:type="dxa"/>
            </w:tcMar>
          </w:tcPr>
          <w:p w14:paraId="02C48E57" w14:textId="496C3DAB" w:rsidR="00222DD3" w:rsidRPr="00406E19" w:rsidRDefault="00222DD3" w:rsidP="00F66EF4">
            <w:pPr>
              <w:pStyle w:val="ObjectiveBullet"/>
              <w:numPr>
                <w:ilvl w:val="1"/>
                <w:numId w:val="20"/>
              </w:numPr>
              <w:ind w:left="485" w:hanging="485"/>
            </w:pPr>
            <w:r w:rsidRPr="00211320">
              <w:t>Explain cultural clashes as they relate to diversity</w:t>
            </w:r>
            <w:r>
              <w:t>.</w:t>
            </w:r>
            <w:r w:rsidRPr="00211320">
              <w:t xml:space="preserve"> </w:t>
            </w:r>
          </w:p>
        </w:tc>
        <w:tc>
          <w:tcPr>
            <w:tcW w:w="2880" w:type="dxa"/>
            <w:gridSpan w:val="2"/>
            <w:tcBorders>
              <w:top w:val="nil"/>
              <w:left w:val="nil"/>
              <w:bottom w:val="nil"/>
            </w:tcBorders>
          </w:tcPr>
          <w:p w14:paraId="49954A2A" w14:textId="7048DA9A" w:rsidR="00222DD3" w:rsidRPr="00406E19" w:rsidRDefault="00222DD3" w:rsidP="00222DD3">
            <w:pPr>
              <w:tabs>
                <w:tab w:val="left" w:pos="0"/>
                <w:tab w:val="left" w:pos="3720"/>
              </w:tabs>
              <w:outlineLvl w:val="0"/>
              <w:rPr>
                <w:rFonts w:cs="Arial"/>
                <w:szCs w:val="20"/>
              </w:rPr>
            </w:pPr>
            <w:r>
              <w:rPr>
                <w:rFonts w:cs="Arial"/>
                <w:szCs w:val="20"/>
              </w:rPr>
              <w:t>CLO7</w:t>
            </w:r>
          </w:p>
        </w:tc>
      </w:tr>
      <w:tr w:rsidR="00222DD3" w:rsidRPr="00406E19" w14:paraId="492D9626" w14:textId="77777777" w:rsidTr="00225FD6">
        <w:trPr>
          <w:trHeight w:val="38"/>
        </w:trPr>
        <w:tc>
          <w:tcPr>
            <w:tcW w:w="10170" w:type="dxa"/>
            <w:gridSpan w:val="2"/>
            <w:tcBorders>
              <w:top w:val="nil"/>
              <w:bottom w:val="nil"/>
              <w:right w:val="nil"/>
            </w:tcBorders>
            <w:tcMar>
              <w:top w:w="115" w:type="dxa"/>
              <w:left w:w="115" w:type="dxa"/>
              <w:bottom w:w="115" w:type="dxa"/>
              <w:right w:w="115" w:type="dxa"/>
            </w:tcMar>
          </w:tcPr>
          <w:p w14:paraId="38D9F5FA" w14:textId="6FF775D6" w:rsidR="00222DD3" w:rsidRPr="00406E19" w:rsidRDefault="00222DD3" w:rsidP="00F66EF4">
            <w:pPr>
              <w:pStyle w:val="ObjectiveBullet"/>
              <w:numPr>
                <w:ilvl w:val="1"/>
                <w:numId w:val="20"/>
              </w:numPr>
              <w:ind w:left="485" w:hanging="485"/>
            </w:pPr>
            <w:r w:rsidRPr="00211320">
              <w:t xml:space="preserve">Define the </w:t>
            </w:r>
            <w:r w:rsidR="00296694" w:rsidRPr="00F66EF4">
              <w:rPr>
                <w:i/>
              </w:rPr>
              <w:t>d</w:t>
            </w:r>
            <w:r w:rsidRPr="00F66EF4">
              <w:rPr>
                <w:i/>
              </w:rPr>
              <w:t>eficit model</w:t>
            </w:r>
            <w:r w:rsidRPr="00211320">
              <w:t xml:space="preserve"> and </w:t>
            </w:r>
            <w:r w:rsidR="00296694" w:rsidRPr="00F66EF4">
              <w:rPr>
                <w:i/>
              </w:rPr>
              <w:t>s</w:t>
            </w:r>
            <w:r w:rsidRPr="00F66EF4">
              <w:rPr>
                <w:i/>
              </w:rPr>
              <w:t xml:space="preserve">ubtractive </w:t>
            </w:r>
            <w:r w:rsidR="00296694" w:rsidRPr="00F66EF4">
              <w:rPr>
                <w:i/>
              </w:rPr>
              <w:t>s</w:t>
            </w:r>
            <w:r w:rsidRPr="00F66EF4">
              <w:rPr>
                <w:i/>
              </w:rPr>
              <w:t>chooling</w:t>
            </w:r>
            <w:r w:rsidRPr="00211320">
              <w:t xml:space="preserve"> as </w:t>
            </w:r>
            <w:r w:rsidR="00296694">
              <w:t>they</w:t>
            </w:r>
            <w:r w:rsidRPr="00211320">
              <w:t xml:space="preserve"> relate to diversity</w:t>
            </w:r>
            <w:r>
              <w:t>.</w:t>
            </w:r>
          </w:p>
        </w:tc>
        <w:tc>
          <w:tcPr>
            <w:tcW w:w="2880" w:type="dxa"/>
            <w:gridSpan w:val="2"/>
            <w:tcBorders>
              <w:top w:val="nil"/>
              <w:left w:val="nil"/>
              <w:bottom w:val="nil"/>
            </w:tcBorders>
          </w:tcPr>
          <w:p w14:paraId="1CBE3CC2" w14:textId="2409254C" w:rsidR="00222DD3" w:rsidRPr="00406E19" w:rsidRDefault="00222DD3" w:rsidP="00222DD3">
            <w:pPr>
              <w:tabs>
                <w:tab w:val="left" w:pos="0"/>
                <w:tab w:val="left" w:pos="3720"/>
              </w:tabs>
              <w:outlineLvl w:val="0"/>
              <w:rPr>
                <w:rFonts w:cs="Arial"/>
                <w:szCs w:val="20"/>
              </w:rPr>
            </w:pPr>
            <w:r>
              <w:rPr>
                <w:rFonts w:cs="Arial"/>
                <w:szCs w:val="20"/>
              </w:rPr>
              <w:t>CLO7</w:t>
            </w:r>
          </w:p>
        </w:tc>
      </w:tr>
      <w:tr w:rsidR="00222DD3" w:rsidRPr="00406E19" w14:paraId="149ECE27" w14:textId="77777777" w:rsidTr="00225FD6">
        <w:trPr>
          <w:trHeight w:val="38"/>
        </w:trPr>
        <w:tc>
          <w:tcPr>
            <w:tcW w:w="10170" w:type="dxa"/>
            <w:gridSpan w:val="2"/>
            <w:tcBorders>
              <w:top w:val="nil"/>
              <w:bottom w:val="nil"/>
              <w:right w:val="nil"/>
            </w:tcBorders>
            <w:tcMar>
              <w:top w:w="115" w:type="dxa"/>
              <w:left w:w="115" w:type="dxa"/>
              <w:bottom w:w="115" w:type="dxa"/>
              <w:right w:w="115" w:type="dxa"/>
            </w:tcMar>
          </w:tcPr>
          <w:p w14:paraId="6DEF522F" w14:textId="7EB5E8D6" w:rsidR="00222DD3" w:rsidRPr="00406E19" w:rsidRDefault="00222DD3" w:rsidP="00F66EF4">
            <w:pPr>
              <w:pStyle w:val="ObjectiveBullet"/>
              <w:numPr>
                <w:ilvl w:val="1"/>
                <w:numId w:val="20"/>
              </w:numPr>
              <w:ind w:left="485" w:hanging="485"/>
            </w:pPr>
            <w:r w:rsidRPr="00211320">
              <w:t xml:space="preserve">Describe </w:t>
            </w:r>
            <w:r w:rsidR="00296694">
              <w:t>a</w:t>
            </w:r>
            <w:r w:rsidRPr="00211320">
              <w:t>sset-based education</w:t>
            </w:r>
            <w:r>
              <w:t>.</w:t>
            </w:r>
            <w:r w:rsidRPr="00211320">
              <w:t xml:space="preserve"> </w:t>
            </w:r>
          </w:p>
        </w:tc>
        <w:tc>
          <w:tcPr>
            <w:tcW w:w="2880" w:type="dxa"/>
            <w:gridSpan w:val="2"/>
            <w:tcBorders>
              <w:top w:val="nil"/>
              <w:left w:val="nil"/>
              <w:bottom w:val="nil"/>
            </w:tcBorders>
          </w:tcPr>
          <w:p w14:paraId="1130B510" w14:textId="46B1C412" w:rsidR="00222DD3" w:rsidRPr="00406E19" w:rsidRDefault="00222DD3" w:rsidP="00222DD3">
            <w:pPr>
              <w:tabs>
                <w:tab w:val="left" w:pos="0"/>
                <w:tab w:val="left" w:pos="3720"/>
              </w:tabs>
              <w:outlineLvl w:val="0"/>
              <w:rPr>
                <w:rFonts w:cs="Arial"/>
                <w:szCs w:val="20"/>
              </w:rPr>
            </w:pPr>
            <w:r>
              <w:rPr>
                <w:rFonts w:cs="Arial"/>
                <w:szCs w:val="20"/>
              </w:rPr>
              <w:t>CLO7</w:t>
            </w:r>
          </w:p>
        </w:tc>
      </w:tr>
      <w:tr w:rsidR="00222DD3" w:rsidRPr="00406E19" w14:paraId="7D07F08E" w14:textId="77777777" w:rsidTr="00225FD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D4C9131" w14:textId="7582972C" w:rsidR="00222DD3" w:rsidRPr="00406E19" w:rsidRDefault="00222DD3" w:rsidP="00F66EF4">
            <w:pPr>
              <w:pStyle w:val="ObjectiveBullet"/>
              <w:numPr>
                <w:ilvl w:val="1"/>
                <w:numId w:val="20"/>
              </w:numPr>
              <w:ind w:left="485" w:hanging="485"/>
            </w:pPr>
            <w:r w:rsidRPr="00211320">
              <w:t>Explain equity support for students in terms of gender, sexuality, and disabilities</w:t>
            </w:r>
            <w:r>
              <w:t>.</w:t>
            </w:r>
          </w:p>
        </w:tc>
        <w:tc>
          <w:tcPr>
            <w:tcW w:w="2880" w:type="dxa"/>
            <w:gridSpan w:val="2"/>
            <w:tcBorders>
              <w:top w:val="nil"/>
              <w:left w:val="nil"/>
              <w:bottom w:val="single" w:sz="4" w:space="0" w:color="000000" w:themeColor="text1"/>
            </w:tcBorders>
          </w:tcPr>
          <w:p w14:paraId="2D6B00BC" w14:textId="091A8DC0" w:rsidR="00222DD3" w:rsidRPr="00406E19" w:rsidRDefault="00222DD3" w:rsidP="00222DD3">
            <w:pPr>
              <w:tabs>
                <w:tab w:val="left" w:pos="0"/>
                <w:tab w:val="left" w:pos="3720"/>
              </w:tabs>
              <w:outlineLvl w:val="0"/>
              <w:rPr>
                <w:rFonts w:cs="Arial"/>
                <w:szCs w:val="20"/>
              </w:rPr>
            </w:pPr>
            <w:r>
              <w:rPr>
                <w:rFonts w:cs="Arial"/>
                <w:szCs w:val="20"/>
              </w:rPr>
              <w:t>CLO7</w:t>
            </w:r>
          </w:p>
        </w:tc>
      </w:tr>
      <w:tr w:rsidR="006A4B6B" w:rsidRPr="00406E19" w14:paraId="24A2B2C2" w14:textId="77777777" w:rsidTr="00225FD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A463A2" w14:textId="77777777" w:rsidR="006A4B6B" w:rsidRPr="00406E19" w:rsidRDefault="006A4B6B" w:rsidP="00225FD6">
            <w:pPr>
              <w:tabs>
                <w:tab w:val="left" w:pos="0"/>
                <w:tab w:val="left" w:pos="3720"/>
              </w:tabs>
              <w:outlineLvl w:val="0"/>
              <w:rPr>
                <w:rFonts w:eastAsia="Arial" w:cs="Arial"/>
                <w:i/>
                <w:iCs/>
              </w:rPr>
            </w:pPr>
            <w:r w:rsidRPr="00406E19">
              <w:rPr>
                <w:rFonts w:eastAsia="Arial" w:cs="Arial"/>
                <w:b/>
                <w:bCs/>
                <w:i/>
                <w:iCs/>
                <w:sz w:val="22"/>
                <w:szCs w:val="22"/>
              </w:rPr>
              <w:t>Resources, Activities, and Preparation</w:t>
            </w:r>
          </w:p>
          <w:p w14:paraId="218F14FF"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92537A2"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auto"/>
            </w:tcBorders>
            <w:shd w:val="clear" w:color="auto" w:fill="D8D9DA"/>
          </w:tcPr>
          <w:p w14:paraId="73D3EFC8"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AIE</w:t>
            </w:r>
          </w:p>
        </w:tc>
      </w:tr>
      <w:tr w:rsidR="008846BB" w:rsidRPr="00406E19" w14:paraId="2E803CFD" w14:textId="77777777" w:rsidTr="00225FD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8511404" w14:textId="77777777" w:rsidR="008846BB" w:rsidRPr="00406E19" w:rsidRDefault="008846BB" w:rsidP="008846BB">
            <w:pPr>
              <w:tabs>
                <w:tab w:val="left" w:pos="2329"/>
              </w:tabs>
              <w:rPr>
                <w:rFonts w:eastAsia="Arial" w:cs="Arial"/>
                <w:b/>
                <w:bCs/>
              </w:rPr>
            </w:pPr>
            <w:r w:rsidRPr="00406E19">
              <w:rPr>
                <w:rFonts w:eastAsia="Arial" w:cs="Arial"/>
                <w:b/>
                <w:bCs/>
              </w:rPr>
              <w:t>Readings</w:t>
            </w:r>
          </w:p>
          <w:p w14:paraId="0979C1C9" w14:textId="77777777" w:rsidR="008846BB" w:rsidRPr="00406E19" w:rsidRDefault="008846BB" w:rsidP="008846BB">
            <w:pPr>
              <w:tabs>
                <w:tab w:val="left" w:pos="2329"/>
              </w:tabs>
              <w:rPr>
                <w:rFonts w:eastAsia="Arial" w:cs="Arial"/>
                <w:b/>
                <w:bCs/>
              </w:rPr>
            </w:pPr>
          </w:p>
          <w:p w14:paraId="1F0BF7D1" w14:textId="68A05DE8" w:rsidR="008846BB" w:rsidRDefault="008846BB" w:rsidP="008846BB">
            <w:pPr>
              <w:pStyle w:val="AssignmentsLevel1"/>
            </w:pPr>
            <w:r w:rsidRPr="00406E19">
              <w:rPr>
                <w:b/>
              </w:rPr>
              <w:t xml:space="preserve">Read </w:t>
            </w:r>
            <w:r w:rsidRPr="008846BB">
              <w:t>the following</w:t>
            </w:r>
            <w:r>
              <w:t>:</w:t>
            </w:r>
          </w:p>
          <w:p w14:paraId="67F1915B" w14:textId="77777777" w:rsidR="00296694" w:rsidRDefault="00296694" w:rsidP="008846BB">
            <w:pPr>
              <w:pStyle w:val="AssignmentsLevel1"/>
              <w:rPr>
                <w:b/>
              </w:rPr>
            </w:pPr>
          </w:p>
          <w:p w14:paraId="292EBE75" w14:textId="09FE0403" w:rsidR="008846BB" w:rsidRDefault="008846BB" w:rsidP="008846BB">
            <w:pPr>
              <w:pStyle w:val="AssignmentsLevel2"/>
            </w:pPr>
            <w:r>
              <w:t>Ch. 22</w:t>
            </w:r>
            <w:r w:rsidRPr="00406E19">
              <w:t xml:space="preserve"> of </w:t>
            </w:r>
            <w:r w:rsidRPr="00615A11">
              <w:rPr>
                <w:i/>
              </w:rPr>
              <w:t xml:space="preserve">Supervision and </w:t>
            </w:r>
            <w:r w:rsidR="00296694">
              <w:rPr>
                <w:i/>
              </w:rPr>
              <w:t>I</w:t>
            </w:r>
            <w:r w:rsidRPr="00615A11">
              <w:rPr>
                <w:i/>
              </w:rPr>
              <w:t xml:space="preserve">nstructional </w:t>
            </w:r>
            <w:r w:rsidR="00296694">
              <w:rPr>
                <w:i/>
              </w:rPr>
              <w:t>L</w:t>
            </w:r>
            <w:r w:rsidRPr="00615A11">
              <w:rPr>
                <w:i/>
              </w:rPr>
              <w:t>eadership</w:t>
            </w:r>
          </w:p>
          <w:p w14:paraId="421622F8" w14:textId="5764FE1E" w:rsidR="008846BB" w:rsidRPr="00406E19" w:rsidRDefault="00834A1E" w:rsidP="008B0F13">
            <w:pPr>
              <w:pStyle w:val="AssignmentsLevel2"/>
            </w:pPr>
            <w:hyperlink r:id="rId55" w:history="1">
              <w:r w:rsidR="008846BB" w:rsidRPr="008846BB">
                <w:rPr>
                  <w:rStyle w:val="Hyperlink"/>
                </w:rPr>
                <w:t>Turning It Around: Strategies for Working with Culturally Diverse Students</w:t>
              </w:r>
            </w:hyperlink>
          </w:p>
        </w:tc>
        <w:tc>
          <w:tcPr>
            <w:tcW w:w="1440" w:type="dxa"/>
            <w:tcBorders>
              <w:left w:val="single" w:sz="4" w:space="0" w:color="000000" w:themeColor="text1"/>
            </w:tcBorders>
            <w:shd w:val="clear" w:color="auto" w:fill="FFFFFF" w:themeFill="background1"/>
          </w:tcPr>
          <w:p w14:paraId="66486CB1" w14:textId="3649B2AE" w:rsidR="008846BB" w:rsidRPr="00406E19" w:rsidRDefault="008846BB" w:rsidP="008846BB">
            <w:pPr>
              <w:rPr>
                <w:rFonts w:cs="Arial"/>
                <w:szCs w:val="20"/>
              </w:rPr>
            </w:pPr>
            <w:r>
              <w:rPr>
                <w:rFonts w:cs="Arial"/>
                <w:szCs w:val="20"/>
              </w:rPr>
              <w:t>11.1-11.6</w:t>
            </w:r>
          </w:p>
        </w:tc>
        <w:tc>
          <w:tcPr>
            <w:tcW w:w="1440" w:type="dxa"/>
            <w:tcBorders>
              <w:left w:val="single" w:sz="4" w:space="0" w:color="000000" w:themeColor="text1"/>
            </w:tcBorders>
            <w:shd w:val="clear" w:color="auto" w:fill="FFFFFF" w:themeFill="background1"/>
          </w:tcPr>
          <w:p w14:paraId="037EB206" w14:textId="77777777" w:rsidR="008846BB" w:rsidRPr="00406E19" w:rsidRDefault="008846BB" w:rsidP="008846BB">
            <w:pPr>
              <w:rPr>
                <w:rFonts w:cs="Arial"/>
                <w:szCs w:val="20"/>
              </w:rPr>
            </w:pPr>
          </w:p>
        </w:tc>
      </w:tr>
      <w:tr w:rsidR="006A4B6B" w:rsidRPr="00406E19" w14:paraId="7922BD73" w14:textId="77777777" w:rsidTr="00225FD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4790DFE" w14:textId="77777777" w:rsidR="006A4B6B" w:rsidRPr="00406E19" w:rsidRDefault="006A4B6B" w:rsidP="00225FD6">
            <w:pPr>
              <w:tabs>
                <w:tab w:val="left" w:pos="0"/>
                <w:tab w:val="left" w:pos="3720"/>
              </w:tabs>
              <w:outlineLvl w:val="0"/>
              <w:rPr>
                <w:rFonts w:eastAsia="Arial" w:cs="Arial"/>
                <w:i/>
                <w:iCs/>
              </w:rPr>
            </w:pPr>
            <w:r w:rsidRPr="00406E19">
              <w:rPr>
                <w:rFonts w:eastAsia="Arial" w:cs="Arial"/>
                <w:b/>
                <w:bCs/>
                <w:i/>
                <w:iCs/>
                <w:sz w:val="22"/>
                <w:szCs w:val="22"/>
              </w:rPr>
              <w:t>Supplemental Resources and Activities</w:t>
            </w:r>
          </w:p>
          <w:p w14:paraId="431ABE89"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40C71DF"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C796BA1"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AIE</w:t>
            </w:r>
          </w:p>
        </w:tc>
      </w:tr>
      <w:tr w:rsidR="006A4B6B" w:rsidRPr="00406E19" w14:paraId="5C8CF6BA" w14:textId="77777777" w:rsidTr="00225FD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4CAED4C" w14:textId="17D85531" w:rsidR="006A4B6B" w:rsidRDefault="008846BB" w:rsidP="00225FD6">
            <w:pPr>
              <w:tabs>
                <w:tab w:val="left" w:pos="2329"/>
              </w:tabs>
              <w:rPr>
                <w:rFonts w:eastAsia="Arial" w:cs="Arial"/>
                <w:b/>
                <w:bCs/>
              </w:rPr>
            </w:pPr>
            <w:r>
              <w:rPr>
                <w:rFonts w:eastAsia="Arial" w:cs="Arial"/>
                <w:b/>
                <w:bCs/>
              </w:rPr>
              <w:t>Reading</w:t>
            </w:r>
          </w:p>
          <w:p w14:paraId="6148EE26" w14:textId="10C36D53" w:rsidR="008846BB" w:rsidRDefault="008846BB" w:rsidP="00225FD6">
            <w:pPr>
              <w:tabs>
                <w:tab w:val="left" w:pos="2329"/>
              </w:tabs>
              <w:rPr>
                <w:rFonts w:eastAsia="Arial" w:cs="Arial"/>
                <w:b/>
                <w:bCs/>
              </w:rPr>
            </w:pPr>
          </w:p>
          <w:p w14:paraId="33024E8E" w14:textId="12CA8412" w:rsidR="006A4B6B" w:rsidRPr="00406E19" w:rsidRDefault="008846BB" w:rsidP="008846BB">
            <w:pPr>
              <w:tabs>
                <w:tab w:val="left" w:pos="2329"/>
              </w:tabs>
            </w:pPr>
            <w:r>
              <w:rPr>
                <w:rFonts w:eastAsia="Arial" w:cs="Arial"/>
                <w:b/>
                <w:bCs/>
              </w:rPr>
              <w:t xml:space="preserve">Read </w:t>
            </w:r>
            <w:hyperlink r:id="rId56" w:history="1">
              <w:r w:rsidRPr="008846BB">
                <w:rPr>
                  <w:rStyle w:val="Hyperlink"/>
                  <w:rFonts w:cs="Arial"/>
                  <w:szCs w:val="20"/>
                </w:rPr>
                <w:t>Preparing for Cultural Diversity: Resources for Teachers</w:t>
              </w:r>
            </w:hyperlink>
            <w:r w:rsidRPr="00F66EF4">
              <w:rPr>
                <w:rFonts w:cs="Arial"/>
                <w:szCs w:val="20"/>
              </w:rPr>
              <w:t>.</w:t>
            </w:r>
          </w:p>
        </w:tc>
        <w:tc>
          <w:tcPr>
            <w:tcW w:w="1440" w:type="dxa"/>
            <w:tcBorders>
              <w:left w:val="single" w:sz="4" w:space="0" w:color="000000" w:themeColor="text1"/>
            </w:tcBorders>
            <w:shd w:val="clear" w:color="auto" w:fill="FFFFFF" w:themeFill="background1"/>
          </w:tcPr>
          <w:p w14:paraId="7A8C66CA" w14:textId="29B44210" w:rsidR="006A4B6B" w:rsidRPr="00406E19" w:rsidRDefault="00B70BCF" w:rsidP="00225FD6">
            <w:pPr>
              <w:rPr>
                <w:rFonts w:cs="Arial"/>
                <w:szCs w:val="20"/>
              </w:rPr>
            </w:pPr>
            <w:r>
              <w:rPr>
                <w:rFonts w:cs="Arial"/>
                <w:szCs w:val="20"/>
              </w:rPr>
              <w:t>11.1</w:t>
            </w:r>
          </w:p>
        </w:tc>
        <w:tc>
          <w:tcPr>
            <w:tcW w:w="1440" w:type="dxa"/>
            <w:tcBorders>
              <w:left w:val="single" w:sz="4" w:space="0" w:color="000000" w:themeColor="text1"/>
            </w:tcBorders>
            <w:shd w:val="clear" w:color="auto" w:fill="FFFFFF" w:themeFill="background1"/>
          </w:tcPr>
          <w:p w14:paraId="77503EFA" w14:textId="77777777" w:rsidR="006A4B6B" w:rsidRPr="00406E19" w:rsidRDefault="006A4B6B" w:rsidP="00225FD6">
            <w:pPr>
              <w:rPr>
                <w:rFonts w:cs="Arial"/>
                <w:szCs w:val="20"/>
              </w:rPr>
            </w:pPr>
          </w:p>
        </w:tc>
      </w:tr>
      <w:tr w:rsidR="006A4B6B" w:rsidRPr="00406E19" w14:paraId="4FE4647B" w14:textId="77777777" w:rsidTr="00225FD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688AB62" w14:textId="77777777" w:rsidR="006A4B6B" w:rsidRPr="00406E19" w:rsidRDefault="006A4B6B" w:rsidP="00225FD6">
            <w:pPr>
              <w:tabs>
                <w:tab w:val="left" w:pos="0"/>
                <w:tab w:val="left" w:pos="3720"/>
              </w:tabs>
              <w:outlineLvl w:val="0"/>
              <w:rPr>
                <w:rFonts w:eastAsia="Arial" w:cs="Arial"/>
                <w:i/>
                <w:iCs/>
              </w:rPr>
            </w:pPr>
            <w:r w:rsidRPr="00406E19">
              <w:rPr>
                <w:rFonts w:eastAsia="Arial" w:cs="Arial"/>
                <w:b/>
                <w:bCs/>
                <w:i/>
                <w:iCs/>
                <w:sz w:val="22"/>
                <w:szCs w:val="22"/>
              </w:rPr>
              <w:t>Graded Assignments</w:t>
            </w:r>
          </w:p>
          <w:p w14:paraId="0423A4FF"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67D8EAB"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000000" w:themeColor="text1"/>
            </w:tcBorders>
            <w:shd w:val="clear" w:color="auto" w:fill="D8D9DA"/>
          </w:tcPr>
          <w:p w14:paraId="79D7339F" w14:textId="77777777" w:rsidR="006A4B6B" w:rsidRPr="00406E19" w:rsidRDefault="006A4B6B" w:rsidP="00225FD6">
            <w:pPr>
              <w:rPr>
                <w:rFonts w:eastAsia="Arial" w:cs="Arial"/>
                <w:b/>
                <w:bCs/>
                <w:i/>
                <w:iCs/>
              </w:rPr>
            </w:pPr>
            <w:r w:rsidRPr="00406E19">
              <w:rPr>
                <w:rFonts w:eastAsia="Arial" w:cs="Arial"/>
                <w:b/>
                <w:bCs/>
                <w:i/>
                <w:iCs/>
              </w:rPr>
              <w:t>AIE</w:t>
            </w:r>
          </w:p>
        </w:tc>
      </w:tr>
      <w:tr w:rsidR="006A4B6B" w:rsidRPr="00406E19" w14:paraId="317DCFE1" w14:textId="77777777" w:rsidTr="00225FD6">
        <w:tc>
          <w:tcPr>
            <w:tcW w:w="10170" w:type="dxa"/>
            <w:gridSpan w:val="2"/>
            <w:tcMar>
              <w:top w:w="115" w:type="dxa"/>
              <w:left w:w="115" w:type="dxa"/>
              <w:bottom w:w="115" w:type="dxa"/>
              <w:right w:w="115" w:type="dxa"/>
            </w:tcMar>
          </w:tcPr>
          <w:p w14:paraId="07EF9722" w14:textId="2538E64C" w:rsidR="006A4B6B" w:rsidRPr="00406E19" w:rsidRDefault="006A4B6B" w:rsidP="00225FD6">
            <w:pPr>
              <w:tabs>
                <w:tab w:val="left" w:pos="2329"/>
              </w:tabs>
              <w:rPr>
                <w:rFonts w:eastAsia="Arial" w:cs="Arial"/>
                <w:b/>
                <w:bCs/>
              </w:rPr>
            </w:pPr>
            <w:r w:rsidRPr="00406E19">
              <w:rPr>
                <w:rFonts w:eastAsia="Arial" w:cs="Arial"/>
                <w:b/>
                <w:bCs/>
              </w:rPr>
              <w:lastRenderedPageBreak/>
              <w:t xml:space="preserve">Discussion: </w:t>
            </w:r>
            <w:r w:rsidR="008B0F13">
              <w:rPr>
                <w:rFonts w:eastAsia="Arial" w:cs="Arial"/>
                <w:b/>
                <w:bCs/>
              </w:rPr>
              <w:t>Cultural Clashes to Diversity</w:t>
            </w:r>
            <w:r w:rsidRPr="00406E19">
              <w:rPr>
                <w:rFonts w:eastAsia="Arial" w:cs="Arial"/>
                <w:b/>
                <w:bCs/>
              </w:rPr>
              <w:t xml:space="preserve"> </w:t>
            </w:r>
          </w:p>
          <w:p w14:paraId="0D859BAB" w14:textId="77777777" w:rsidR="006A4B6B" w:rsidRPr="00406E19" w:rsidRDefault="006A4B6B" w:rsidP="00225FD6">
            <w:pPr>
              <w:pStyle w:val="AssignmentsLevel1"/>
            </w:pPr>
          </w:p>
          <w:p w14:paraId="59B197F5" w14:textId="1566556E" w:rsidR="006A4B6B" w:rsidRPr="00406E19" w:rsidRDefault="006A4B6B" w:rsidP="00225FD6">
            <w:pPr>
              <w:pStyle w:val="AssignmentsLevel1"/>
            </w:pPr>
            <w:r w:rsidRPr="00406E19">
              <w:rPr>
                <w:b/>
                <w:bCs/>
              </w:rPr>
              <w:t xml:space="preserve">Respond </w:t>
            </w:r>
            <w:r w:rsidRPr="00406E19">
              <w:t xml:space="preserve">to the following in the </w:t>
            </w:r>
            <w:r w:rsidR="004B228E" w:rsidRPr="004B228E">
              <w:t>Cultural Clashes to Diversity</w:t>
            </w:r>
            <w:r w:rsidRPr="00406E19">
              <w:t xml:space="preserve"> discussion forum by Thursday:</w:t>
            </w:r>
          </w:p>
          <w:p w14:paraId="0D1F6B9F" w14:textId="77777777" w:rsidR="006A4B6B" w:rsidRPr="00406E19" w:rsidRDefault="006A4B6B" w:rsidP="00225FD6">
            <w:pPr>
              <w:pStyle w:val="AssignmentsLevel1"/>
            </w:pPr>
          </w:p>
          <w:p w14:paraId="397373CC" w14:textId="2DAE89F3" w:rsidR="006A4B6B" w:rsidRPr="00406E19" w:rsidRDefault="008846BB" w:rsidP="008846BB">
            <w:pPr>
              <w:pStyle w:val="AssignmentsLevel2"/>
            </w:pPr>
            <w:r w:rsidRPr="008846BB">
              <w:t>Explain 3 cultural clashes to diversity.</w:t>
            </w:r>
          </w:p>
          <w:p w14:paraId="31A4000A" w14:textId="77777777" w:rsidR="00ED2730" w:rsidRDefault="00ED2730" w:rsidP="00225FD6">
            <w:pPr>
              <w:pStyle w:val="AssignmentsLevel1"/>
              <w:rPr>
                <w:b/>
                <w:bCs/>
              </w:rPr>
            </w:pPr>
          </w:p>
          <w:p w14:paraId="1D2E2637" w14:textId="70ECA32E" w:rsidR="006A4B6B" w:rsidRPr="00406E19" w:rsidRDefault="006A4B6B" w:rsidP="0088763D">
            <w:pPr>
              <w:pStyle w:val="AssignmentsLevel1"/>
              <w:rPr>
                <w:b/>
                <w:bCs/>
              </w:rPr>
            </w:pPr>
            <w:r w:rsidRPr="00406E19">
              <w:rPr>
                <w:b/>
                <w:bCs/>
              </w:rPr>
              <w:t>Post</w:t>
            </w:r>
            <w:r w:rsidRPr="00406E19">
              <w:t xml:space="preserve"> constructive criticism, clarification, additional questions, or your own relevant thoughts to </w:t>
            </w:r>
            <w:r w:rsidR="0088763D">
              <w:t>3</w:t>
            </w:r>
            <w:r w:rsidR="0088763D" w:rsidRPr="00406E19">
              <w:t xml:space="preserve"> </w:t>
            </w:r>
            <w:r w:rsidRPr="00406E19">
              <w:t>of your classmates' posts by Sunday.</w:t>
            </w:r>
          </w:p>
        </w:tc>
        <w:tc>
          <w:tcPr>
            <w:tcW w:w="1440" w:type="dxa"/>
          </w:tcPr>
          <w:p w14:paraId="0E7CBBF0" w14:textId="732AE8FA" w:rsidR="006A4B6B" w:rsidRPr="00406E19" w:rsidRDefault="00D573BB" w:rsidP="00225FD6">
            <w:pPr>
              <w:tabs>
                <w:tab w:val="left" w:pos="2329"/>
              </w:tabs>
              <w:rPr>
                <w:rFonts w:cs="Arial"/>
                <w:szCs w:val="20"/>
              </w:rPr>
            </w:pPr>
            <w:r>
              <w:rPr>
                <w:rFonts w:cs="Arial"/>
                <w:szCs w:val="20"/>
              </w:rPr>
              <w:t>11.3</w:t>
            </w:r>
          </w:p>
        </w:tc>
        <w:tc>
          <w:tcPr>
            <w:tcW w:w="1440" w:type="dxa"/>
          </w:tcPr>
          <w:p w14:paraId="6242A341" w14:textId="77777777" w:rsidR="006A4B6B" w:rsidRPr="00406E19" w:rsidRDefault="006A4B6B" w:rsidP="00225FD6">
            <w:pPr>
              <w:tabs>
                <w:tab w:val="left" w:pos="2329"/>
              </w:tabs>
              <w:rPr>
                <w:rFonts w:eastAsia="Arial" w:cs="Arial"/>
              </w:rPr>
            </w:pPr>
            <w:r w:rsidRPr="00406E19">
              <w:t xml:space="preserve">Discussion: one post and replies to three other posts = </w:t>
            </w:r>
            <w:r w:rsidRPr="00406E19">
              <w:rPr>
                <w:b/>
                <w:bCs/>
              </w:rPr>
              <w:t xml:space="preserve">1 hour </w:t>
            </w:r>
          </w:p>
        </w:tc>
      </w:tr>
      <w:tr w:rsidR="0081584C" w:rsidRPr="00406E19" w14:paraId="1ABE5733" w14:textId="77777777" w:rsidTr="00225FD6">
        <w:tc>
          <w:tcPr>
            <w:tcW w:w="10170" w:type="dxa"/>
            <w:gridSpan w:val="2"/>
            <w:tcMar>
              <w:top w:w="115" w:type="dxa"/>
              <w:left w:w="115" w:type="dxa"/>
              <w:bottom w:w="115" w:type="dxa"/>
              <w:right w:w="115" w:type="dxa"/>
            </w:tcMar>
          </w:tcPr>
          <w:p w14:paraId="6838C46A" w14:textId="4B8C5574" w:rsidR="0081584C" w:rsidRDefault="0081584C" w:rsidP="0081584C">
            <w:pPr>
              <w:rPr>
                <w:b/>
              </w:rPr>
            </w:pPr>
            <w:bookmarkStart w:id="25" w:name="_Hlk502083264"/>
            <w:r w:rsidRPr="00406E19">
              <w:rPr>
                <w:rFonts w:eastAsia="Arial" w:cs="Arial"/>
                <w:b/>
                <w:bCs/>
              </w:rPr>
              <w:t xml:space="preserve">Discussion: </w:t>
            </w:r>
            <w:r>
              <w:rPr>
                <w:b/>
              </w:rPr>
              <w:t>Asset-Based Education</w:t>
            </w:r>
          </w:p>
          <w:bookmarkEnd w:id="25"/>
          <w:p w14:paraId="2036AE9E" w14:textId="77777777" w:rsidR="0081584C" w:rsidRDefault="0081584C" w:rsidP="0081584C">
            <w:pPr>
              <w:pStyle w:val="AssignmentsLevel1"/>
              <w:rPr>
                <w:b/>
                <w:bCs/>
              </w:rPr>
            </w:pPr>
          </w:p>
          <w:p w14:paraId="35F7C0A1" w14:textId="309E3A7B" w:rsidR="0081584C" w:rsidRPr="00406E19" w:rsidRDefault="0081584C" w:rsidP="0081584C">
            <w:pPr>
              <w:pStyle w:val="AssignmentsLevel1"/>
            </w:pPr>
            <w:r w:rsidRPr="00406E19">
              <w:rPr>
                <w:b/>
                <w:bCs/>
              </w:rPr>
              <w:t xml:space="preserve">Respond </w:t>
            </w:r>
            <w:r w:rsidRPr="00406E19">
              <w:t xml:space="preserve">to the following in the </w:t>
            </w:r>
            <w:r w:rsidR="004B228E" w:rsidRPr="004B228E">
              <w:t>Asset-Based Education</w:t>
            </w:r>
            <w:r w:rsidRPr="00406E19">
              <w:t xml:space="preserve"> discussion forum by Thursday:</w:t>
            </w:r>
          </w:p>
          <w:p w14:paraId="4644D017" w14:textId="77777777" w:rsidR="0081584C" w:rsidRPr="00E92972" w:rsidRDefault="0081584C" w:rsidP="0081584C">
            <w:pPr>
              <w:rPr>
                <w:b/>
              </w:rPr>
            </w:pPr>
          </w:p>
          <w:p w14:paraId="54032859" w14:textId="413D0F7A" w:rsidR="0081584C" w:rsidRDefault="0081584C" w:rsidP="0081584C">
            <w:pPr>
              <w:pStyle w:val="AssignmentsLevel2"/>
            </w:pPr>
            <w:r w:rsidRPr="00F66EF4">
              <w:t>Describe</w:t>
            </w:r>
            <w:r>
              <w:t xml:space="preserve"> asset-based education and how you promote this strategy.</w:t>
            </w:r>
          </w:p>
          <w:p w14:paraId="5E302027" w14:textId="77777777" w:rsidR="0081584C" w:rsidRDefault="0081584C" w:rsidP="0081584C">
            <w:pPr>
              <w:rPr>
                <w:b/>
                <w:bCs/>
              </w:rPr>
            </w:pPr>
          </w:p>
          <w:p w14:paraId="6E01F251" w14:textId="5E878739" w:rsidR="0081584C" w:rsidRPr="00BD405A" w:rsidRDefault="0081584C" w:rsidP="00BE361D">
            <w:pPr>
              <w:rPr>
                <w:b/>
              </w:rPr>
            </w:pPr>
            <w:r w:rsidRPr="00406E19">
              <w:rPr>
                <w:b/>
                <w:bCs/>
              </w:rPr>
              <w:t>Post</w:t>
            </w:r>
            <w:r w:rsidRPr="00406E19">
              <w:t xml:space="preserve"> constructive criticism, clarification, additional questions, or your own relevant thoughts to </w:t>
            </w:r>
            <w:r w:rsidR="00BE361D">
              <w:t>3</w:t>
            </w:r>
            <w:r w:rsidR="00BE361D" w:rsidRPr="00406E19">
              <w:t xml:space="preserve"> </w:t>
            </w:r>
            <w:r w:rsidRPr="00406E19">
              <w:t>of your classmates' posts by Sunday.</w:t>
            </w:r>
          </w:p>
        </w:tc>
        <w:tc>
          <w:tcPr>
            <w:tcW w:w="1440" w:type="dxa"/>
          </w:tcPr>
          <w:p w14:paraId="5BBA1040" w14:textId="67C3A268" w:rsidR="0081584C" w:rsidRDefault="0081584C" w:rsidP="0081584C">
            <w:pPr>
              <w:tabs>
                <w:tab w:val="left" w:pos="2329"/>
              </w:tabs>
              <w:rPr>
                <w:rFonts w:cs="Arial"/>
                <w:szCs w:val="20"/>
              </w:rPr>
            </w:pPr>
            <w:r>
              <w:rPr>
                <w:rFonts w:cs="Arial"/>
                <w:szCs w:val="20"/>
              </w:rPr>
              <w:t>11.5</w:t>
            </w:r>
          </w:p>
        </w:tc>
        <w:tc>
          <w:tcPr>
            <w:tcW w:w="1440" w:type="dxa"/>
          </w:tcPr>
          <w:p w14:paraId="0C0E46C9" w14:textId="7F350057" w:rsidR="0081584C" w:rsidRPr="00406E19" w:rsidRDefault="0081584C" w:rsidP="0081584C">
            <w:pPr>
              <w:tabs>
                <w:tab w:val="left" w:pos="2329"/>
              </w:tabs>
            </w:pPr>
            <w:r w:rsidRPr="00406E19">
              <w:t xml:space="preserve">Discussion: one post and replies to three other posts = </w:t>
            </w:r>
            <w:r w:rsidRPr="00406E19">
              <w:rPr>
                <w:b/>
                <w:bCs/>
              </w:rPr>
              <w:t xml:space="preserve">1 hour </w:t>
            </w:r>
          </w:p>
        </w:tc>
      </w:tr>
      <w:tr w:rsidR="0081584C" w:rsidRPr="00406E19" w14:paraId="0CA640A4" w14:textId="77777777" w:rsidTr="00225FD6">
        <w:tc>
          <w:tcPr>
            <w:tcW w:w="10170" w:type="dxa"/>
            <w:gridSpan w:val="2"/>
            <w:tcMar>
              <w:top w:w="115" w:type="dxa"/>
              <w:left w:w="115" w:type="dxa"/>
              <w:bottom w:w="115" w:type="dxa"/>
              <w:right w:w="115" w:type="dxa"/>
            </w:tcMar>
          </w:tcPr>
          <w:p w14:paraId="11529BC9" w14:textId="36A3B689" w:rsidR="0081584C" w:rsidRDefault="0081584C" w:rsidP="0081584C">
            <w:pPr>
              <w:rPr>
                <w:b/>
              </w:rPr>
            </w:pPr>
            <w:r>
              <w:rPr>
                <w:b/>
              </w:rPr>
              <w:t>Case Study: C</w:t>
            </w:r>
            <w:r w:rsidRPr="00BD405A">
              <w:rPr>
                <w:b/>
              </w:rPr>
              <w:t>ultural Responsi</w:t>
            </w:r>
            <w:r>
              <w:rPr>
                <w:b/>
              </w:rPr>
              <w:t xml:space="preserve">bility </w:t>
            </w:r>
          </w:p>
          <w:p w14:paraId="6D89C617" w14:textId="77777777" w:rsidR="0081584C" w:rsidRDefault="0081584C" w:rsidP="0081584C">
            <w:pPr>
              <w:rPr>
                <w:b/>
              </w:rPr>
            </w:pPr>
          </w:p>
          <w:p w14:paraId="32A5E320" w14:textId="1ACC198A" w:rsidR="0081584C" w:rsidRDefault="0081584C" w:rsidP="0081584C">
            <w:r w:rsidRPr="002F3657">
              <w:rPr>
                <w:b/>
              </w:rPr>
              <w:t>Read</w:t>
            </w:r>
            <w:r>
              <w:t xml:space="preserve"> the example of the teacher and Marti (student) at the bottom of </w:t>
            </w:r>
            <w:r w:rsidR="00BE361D">
              <w:t xml:space="preserve">p. </w:t>
            </w:r>
            <w:r>
              <w:t xml:space="preserve">416 to the top of </w:t>
            </w:r>
            <w:r w:rsidR="00BE361D">
              <w:t xml:space="preserve">p. </w:t>
            </w:r>
            <w:r>
              <w:t>417</w:t>
            </w:r>
            <w:r w:rsidR="00BE361D">
              <w:t xml:space="preserve"> of </w:t>
            </w:r>
            <w:r w:rsidR="00BE361D" w:rsidRPr="00615A11">
              <w:rPr>
                <w:i/>
              </w:rPr>
              <w:t xml:space="preserve">Supervision and </w:t>
            </w:r>
            <w:r w:rsidR="00BE361D">
              <w:rPr>
                <w:i/>
              </w:rPr>
              <w:t>I</w:t>
            </w:r>
            <w:r w:rsidR="00BE361D" w:rsidRPr="00615A11">
              <w:rPr>
                <w:i/>
              </w:rPr>
              <w:t xml:space="preserve">nstructional </w:t>
            </w:r>
            <w:r w:rsidR="00BE361D">
              <w:rPr>
                <w:i/>
              </w:rPr>
              <w:t>L</w:t>
            </w:r>
            <w:r w:rsidR="00BE361D" w:rsidRPr="00615A11">
              <w:rPr>
                <w:i/>
              </w:rPr>
              <w:t>eadership</w:t>
            </w:r>
            <w:r>
              <w:t xml:space="preserve">. Put yourself in the position as the </w:t>
            </w:r>
            <w:r w:rsidR="00BE361D">
              <w:t>i</w:t>
            </w:r>
            <w:r>
              <w:t xml:space="preserve">nstructional </w:t>
            </w:r>
            <w:r w:rsidR="00BE361D">
              <w:t>l</w:t>
            </w:r>
            <w:r>
              <w:t xml:space="preserve">eader observing this scenario.  </w:t>
            </w:r>
          </w:p>
          <w:p w14:paraId="0758A86A" w14:textId="77777777" w:rsidR="0081584C" w:rsidRDefault="0081584C" w:rsidP="0081584C">
            <w:pPr>
              <w:rPr>
                <w:b/>
              </w:rPr>
            </w:pPr>
          </w:p>
          <w:p w14:paraId="21071007" w14:textId="22FC8B5E" w:rsidR="0081584C" w:rsidRDefault="0081584C" w:rsidP="0081584C">
            <w:r w:rsidRPr="002F3657">
              <w:rPr>
                <w:b/>
              </w:rPr>
              <w:t>Write</w:t>
            </w:r>
            <w:r>
              <w:t xml:space="preserve"> 400</w:t>
            </w:r>
            <w:r w:rsidR="00BE361D">
              <w:t xml:space="preserve"> to </w:t>
            </w:r>
            <w:r>
              <w:t>600 words addressing the following:</w:t>
            </w:r>
          </w:p>
          <w:p w14:paraId="0A794174" w14:textId="77777777" w:rsidR="00BE361D" w:rsidRDefault="00BE361D" w:rsidP="0081584C"/>
          <w:p w14:paraId="26FEA85F" w14:textId="77777777" w:rsidR="0081584C" w:rsidRDefault="0081584C" w:rsidP="0081584C">
            <w:pPr>
              <w:pStyle w:val="AssignmentsLevel2"/>
            </w:pPr>
            <w:r>
              <w:t>What feedback would you offer the teacher after this interaction?</w:t>
            </w:r>
          </w:p>
          <w:p w14:paraId="128E1776" w14:textId="4D7B4C85" w:rsidR="0081584C" w:rsidRDefault="0081584C" w:rsidP="0081584C">
            <w:pPr>
              <w:pStyle w:val="AssignmentsLevel2"/>
            </w:pPr>
            <w:r>
              <w:t xml:space="preserve">What would you do to follow up </w:t>
            </w:r>
            <w:r w:rsidR="00BE361D">
              <w:t xml:space="preserve">with </w:t>
            </w:r>
            <w:r>
              <w:t>this teacher?</w:t>
            </w:r>
          </w:p>
          <w:p w14:paraId="7026C043" w14:textId="0E336D13" w:rsidR="0081584C" w:rsidRDefault="0081584C" w:rsidP="0081584C">
            <w:pPr>
              <w:pStyle w:val="AssignmentsLevel2"/>
            </w:pPr>
            <w:r>
              <w:t>What would be the frequency of this follow</w:t>
            </w:r>
            <w:r w:rsidR="00BE361D">
              <w:t>-</w:t>
            </w:r>
            <w:r>
              <w:t>up?</w:t>
            </w:r>
          </w:p>
          <w:p w14:paraId="32D9D182" w14:textId="77777777" w:rsidR="0081584C" w:rsidRDefault="0081584C" w:rsidP="0081584C">
            <w:pPr>
              <w:tabs>
                <w:tab w:val="left" w:pos="2329"/>
              </w:tabs>
              <w:rPr>
                <w:rFonts w:eastAsia="Arial" w:cs="Arial"/>
                <w:b/>
                <w:bCs/>
              </w:rPr>
            </w:pPr>
          </w:p>
          <w:p w14:paraId="1B87A429" w14:textId="233C5DE2" w:rsidR="0081584C" w:rsidRPr="00406E19" w:rsidRDefault="0081584C" w:rsidP="0081584C">
            <w:pPr>
              <w:tabs>
                <w:tab w:val="left" w:pos="2329"/>
              </w:tabs>
              <w:rPr>
                <w:rFonts w:eastAsia="Arial" w:cs="Arial"/>
                <w:b/>
                <w:bCs/>
              </w:rPr>
            </w:pPr>
            <w:r w:rsidRPr="00406E19">
              <w:rPr>
                <w:b/>
                <w:bCs/>
              </w:rPr>
              <w:t>Submit</w:t>
            </w:r>
            <w:r w:rsidRPr="00406E19">
              <w:rPr>
                <w:bCs/>
              </w:rPr>
              <w:t xml:space="preserve"> your </w:t>
            </w:r>
            <w:r>
              <w:rPr>
                <w:bCs/>
              </w:rPr>
              <w:t>paper</w:t>
            </w:r>
            <w:r w:rsidRPr="00406E19">
              <w:rPr>
                <w:b/>
                <w:bCs/>
              </w:rPr>
              <w:t xml:space="preserve"> </w:t>
            </w:r>
            <w:r w:rsidRPr="00406E19">
              <w:t>by Sunday.</w:t>
            </w:r>
          </w:p>
        </w:tc>
        <w:tc>
          <w:tcPr>
            <w:tcW w:w="1440" w:type="dxa"/>
          </w:tcPr>
          <w:p w14:paraId="3DB16EFE" w14:textId="066D4F5A" w:rsidR="0081584C" w:rsidRPr="00406E19" w:rsidRDefault="0081584C" w:rsidP="0081584C">
            <w:pPr>
              <w:tabs>
                <w:tab w:val="left" w:pos="2329"/>
              </w:tabs>
              <w:rPr>
                <w:rFonts w:cs="Arial"/>
                <w:szCs w:val="20"/>
              </w:rPr>
            </w:pPr>
            <w:r>
              <w:rPr>
                <w:rFonts w:cs="Arial"/>
                <w:szCs w:val="20"/>
              </w:rPr>
              <w:t>11.1</w:t>
            </w:r>
          </w:p>
        </w:tc>
        <w:tc>
          <w:tcPr>
            <w:tcW w:w="1440" w:type="dxa"/>
          </w:tcPr>
          <w:p w14:paraId="5AFBE5A8" w14:textId="54521221" w:rsidR="0081584C" w:rsidRPr="00406E19" w:rsidRDefault="001C4B17" w:rsidP="0081584C">
            <w:pPr>
              <w:tabs>
                <w:tab w:val="left" w:pos="2329"/>
              </w:tabs>
            </w:pPr>
            <w:r>
              <w:t>Case study = 2</w:t>
            </w:r>
            <w:r w:rsidR="0081584C">
              <w:t xml:space="preserve"> hours</w:t>
            </w:r>
          </w:p>
        </w:tc>
      </w:tr>
      <w:tr w:rsidR="0081584C" w:rsidRPr="00406E19" w14:paraId="0DAE7441" w14:textId="77777777" w:rsidTr="00225FD6">
        <w:tc>
          <w:tcPr>
            <w:tcW w:w="10170" w:type="dxa"/>
            <w:gridSpan w:val="2"/>
            <w:tcMar>
              <w:top w:w="115" w:type="dxa"/>
              <w:left w:w="115" w:type="dxa"/>
              <w:bottom w:w="115" w:type="dxa"/>
              <w:right w:w="115" w:type="dxa"/>
            </w:tcMar>
          </w:tcPr>
          <w:p w14:paraId="429CA75B" w14:textId="067ACB7F" w:rsidR="0081584C" w:rsidRPr="00406E19" w:rsidRDefault="0081584C" w:rsidP="0081584C">
            <w:pPr>
              <w:tabs>
                <w:tab w:val="left" w:pos="2329"/>
              </w:tabs>
              <w:rPr>
                <w:rFonts w:eastAsia="Arial" w:cs="Arial"/>
                <w:b/>
                <w:bCs/>
              </w:rPr>
            </w:pPr>
            <w:bookmarkStart w:id="26" w:name="_Hlk503442000"/>
            <w:r>
              <w:rPr>
                <w:rFonts w:eastAsia="Arial" w:cs="Arial"/>
                <w:b/>
                <w:bCs/>
              </w:rPr>
              <w:t>Equity</w:t>
            </w:r>
          </w:p>
          <w:p w14:paraId="0ECD25E1" w14:textId="77777777" w:rsidR="0081584C" w:rsidRPr="00406E19" w:rsidRDefault="0081584C" w:rsidP="0081584C">
            <w:pPr>
              <w:pStyle w:val="AssignmentsLevel1"/>
            </w:pPr>
          </w:p>
          <w:p w14:paraId="1A8EEF42" w14:textId="44352953" w:rsidR="0081584C" w:rsidRDefault="00641684" w:rsidP="0081584C">
            <w:pPr>
              <w:pStyle w:val="AssignmentsLevel1"/>
            </w:pPr>
            <w:r>
              <w:rPr>
                <w:b/>
              </w:rPr>
              <w:t xml:space="preserve">Write </w:t>
            </w:r>
            <w:r w:rsidRPr="00F66EF4">
              <w:t xml:space="preserve">a </w:t>
            </w:r>
            <w:r w:rsidR="003D77DE">
              <w:t xml:space="preserve">400-600-word </w:t>
            </w:r>
            <w:r w:rsidRPr="00F66EF4">
              <w:t>paper e</w:t>
            </w:r>
            <w:r w:rsidR="0081584C" w:rsidRPr="00F66EF4">
              <w:t>xplain</w:t>
            </w:r>
            <w:r w:rsidR="003252C0">
              <w:t>ing</w:t>
            </w:r>
            <w:r w:rsidR="0081584C">
              <w:t xml:space="preserve"> your instructional leadership practice as it relates to</w:t>
            </w:r>
            <w:r w:rsidR="00BE361D">
              <w:t xml:space="preserve"> the following</w:t>
            </w:r>
            <w:r w:rsidR="0081584C">
              <w:t>:</w:t>
            </w:r>
          </w:p>
          <w:p w14:paraId="47376B9A" w14:textId="77777777" w:rsidR="00BE361D" w:rsidRDefault="00BE361D" w:rsidP="0081584C">
            <w:pPr>
              <w:pStyle w:val="AssignmentsLevel1"/>
            </w:pPr>
          </w:p>
          <w:p w14:paraId="6A5C7DCF" w14:textId="77777777" w:rsidR="0081584C" w:rsidRDefault="0081584C" w:rsidP="0081584C">
            <w:pPr>
              <w:pStyle w:val="AssignmentsLevel2"/>
            </w:pPr>
            <w:r>
              <w:t>Gender</w:t>
            </w:r>
          </w:p>
          <w:p w14:paraId="62C2B743" w14:textId="77777777" w:rsidR="0081584C" w:rsidRDefault="0081584C" w:rsidP="0081584C">
            <w:pPr>
              <w:pStyle w:val="AssignmentsLevel2"/>
            </w:pPr>
            <w:r>
              <w:t>Sexual minority</w:t>
            </w:r>
          </w:p>
          <w:p w14:paraId="250EBECB" w14:textId="77777777" w:rsidR="0081584C" w:rsidRDefault="0081584C" w:rsidP="0081584C">
            <w:pPr>
              <w:pStyle w:val="AssignmentsLevel2"/>
            </w:pPr>
            <w:r>
              <w:t>Students with disabilities</w:t>
            </w:r>
          </w:p>
          <w:p w14:paraId="36DA0E9F" w14:textId="31B2F145" w:rsidR="0081584C" w:rsidRDefault="0081584C" w:rsidP="0081584C">
            <w:pPr>
              <w:pStyle w:val="AssignmentsLevel2"/>
            </w:pPr>
            <w:r>
              <w:lastRenderedPageBreak/>
              <w:t xml:space="preserve">Professional </w:t>
            </w:r>
            <w:r w:rsidR="00BE361D">
              <w:t>d</w:t>
            </w:r>
            <w:r>
              <w:t>evelopment</w:t>
            </w:r>
          </w:p>
          <w:p w14:paraId="4703B718" w14:textId="53594844" w:rsidR="0081584C" w:rsidRDefault="0081584C" w:rsidP="0081584C">
            <w:pPr>
              <w:pStyle w:val="AssignmentsLevel2"/>
            </w:pPr>
            <w:r>
              <w:t xml:space="preserve">Direct </w:t>
            </w:r>
            <w:r w:rsidR="00BE361D">
              <w:t>a</w:t>
            </w:r>
            <w:r>
              <w:t xml:space="preserve">ssistance to </w:t>
            </w:r>
            <w:r w:rsidR="00BE361D">
              <w:t>t</w:t>
            </w:r>
            <w:r>
              <w:t>eachers</w:t>
            </w:r>
          </w:p>
          <w:p w14:paraId="4384CB72" w14:textId="77777777" w:rsidR="0081584C" w:rsidRDefault="0081584C" w:rsidP="0081584C">
            <w:pPr>
              <w:pStyle w:val="AssignmentsLevel1"/>
            </w:pPr>
          </w:p>
          <w:p w14:paraId="6F32D7B7" w14:textId="3FE679A4" w:rsidR="0081584C" w:rsidRPr="00222B7D" w:rsidRDefault="0081584C" w:rsidP="0081584C">
            <w:pPr>
              <w:pStyle w:val="AssignmentsLevel1"/>
              <w:rPr>
                <w:b/>
              </w:rPr>
            </w:pPr>
            <w:r w:rsidRPr="00406E19">
              <w:rPr>
                <w:b/>
                <w:bCs/>
              </w:rPr>
              <w:t>Submit</w:t>
            </w:r>
            <w:r w:rsidRPr="00406E19">
              <w:rPr>
                <w:bCs/>
              </w:rPr>
              <w:t xml:space="preserve"> your </w:t>
            </w:r>
            <w:r>
              <w:rPr>
                <w:bCs/>
              </w:rPr>
              <w:t>paper</w:t>
            </w:r>
            <w:r w:rsidRPr="00406E19">
              <w:rPr>
                <w:b/>
                <w:bCs/>
              </w:rPr>
              <w:t xml:space="preserve"> </w:t>
            </w:r>
            <w:r w:rsidRPr="00406E19">
              <w:t>by Sunday.</w:t>
            </w:r>
            <w:bookmarkEnd w:id="26"/>
          </w:p>
        </w:tc>
        <w:tc>
          <w:tcPr>
            <w:tcW w:w="1440" w:type="dxa"/>
          </w:tcPr>
          <w:p w14:paraId="0C8A836A" w14:textId="2CD117DE" w:rsidR="0081584C" w:rsidRPr="00406E19" w:rsidRDefault="0081584C" w:rsidP="0081584C">
            <w:pPr>
              <w:tabs>
                <w:tab w:val="left" w:pos="2329"/>
              </w:tabs>
              <w:rPr>
                <w:rFonts w:cs="Arial"/>
                <w:szCs w:val="20"/>
              </w:rPr>
            </w:pPr>
            <w:r>
              <w:rPr>
                <w:rFonts w:cs="Arial"/>
                <w:szCs w:val="20"/>
              </w:rPr>
              <w:lastRenderedPageBreak/>
              <w:t>11.6</w:t>
            </w:r>
          </w:p>
        </w:tc>
        <w:tc>
          <w:tcPr>
            <w:tcW w:w="1440" w:type="dxa"/>
          </w:tcPr>
          <w:p w14:paraId="38E03DC5" w14:textId="1D3D9DA6" w:rsidR="0081584C" w:rsidRPr="00406E19" w:rsidRDefault="0081584C" w:rsidP="0081584C">
            <w:pPr>
              <w:tabs>
                <w:tab w:val="left" w:pos="2329"/>
              </w:tabs>
              <w:rPr>
                <w:rFonts w:cs="Arial"/>
                <w:szCs w:val="20"/>
              </w:rPr>
            </w:pPr>
          </w:p>
        </w:tc>
      </w:tr>
      <w:tr w:rsidR="0081584C" w:rsidRPr="00406E19" w14:paraId="1FCA9157" w14:textId="77777777" w:rsidTr="00225FD6">
        <w:tc>
          <w:tcPr>
            <w:tcW w:w="10170" w:type="dxa"/>
            <w:gridSpan w:val="2"/>
            <w:tcMar>
              <w:top w:w="115" w:type="dxa"/>
              <w:left w:w="115" w:type="dxa"/>
              <w:bottom w:w="115" w:type="dxa"/>
              <w:right w:w="115" w:type="dxa"/>
            </w:tcMar>
          </w:tcPr>
          <w:p w14:paraId="2097C457" w14:textId="223472CF" w:rsidR="0081584C" w:rsidRDefault="0081584C" w:rsidP="0081584C">
            <w:pPr>
              <w:tabs>
                <w:tab w:val="left" w:pos="2329"/>
              </w:tabs>
              <w:rPr>
                <w:rFonts w:eastAsia="Arial" w:cs="Arial"/>
                <w:b/>
                <w:bCs/>
              </w:rPr>
            </w:pPr>
            <w:r>
              <w:rPr>
                <w:rFonts w:eastAsia="Arial" w:cs="Arial"/>
                <w:b/>
                <w:bCs/>
              </w:rPr>
              <w:t>Field Experience: Cultural Responsibility of Supervision</w:t>
            </w:r>
          </w:p>
          <w:p w14:paraId="2A53DFBD" w14:textId="77777777" w:rsidR="0081584C" w:rsidRDefault="0081584C" w:rsidP="0081584C">
            <w:pPr>
              <w:tabs>
                <w:tab w:val="left" w:pos="2329"/>
              </w:tabs>
              <w:rPr>
                <w:rFonts w:eastAsia="Arial" w:cs="Arial"/>
                <w:b/>
                <w:bCs/>
              </w:rPr>
            </w:pPr>
          </w:p>
          <w:p w14:paraId="22316111" w14:textId="3808F8CD" w:rsidR="008768D1" w:rsidRDefault="008768D1" w:rsidP="0081584C">
            <w:pPr>
              <w:tabs>
                <w:tab w:val="left" w:pos="2329"/>
              </w:tabs>
              <w:rPr>
                <w:rFonts w:eastAsia="Arial" w:cs="Arial"/>
                <w:b/>
                <w:bCs/>
              </w:rPr>
            </w:pPr>
            <w:r>
              <w:rPr>
                <w:rFonts w:eastAsia="Arial" w:cs="Arial"/>
                <w:b/>
                <w:bCs/>
              </w:rPr>
              <w:t xml:space="preserve">Resource: </w:t>
            </w:r>
            <w:r w:rsidRPr="00F66EF4">
              <w:rPr>
                <w:rFonts w:eastAsia="Arial" w:cs="Arial"/>
                <w:bCs/>
              </w:rPr>
              <w:t>Culturally Responsive Supervision Worksheet</w:t>
            </w:r>
          </w:p>
          <w:p w14:paraId="073B7A92" w14:textId="77777777" w:rsidR="008768D1" w:rsidRDefault="008768D1" w:rsidP="0081584C">
            <w:pPr>
              <w:tabs>
                <w:tab w:val="left" w:pos="2329"/>
              </w:tabs>
              <w:rPr>
                <w:rFonts w:eastAsia="Arial" w:cs="Arial"/>
                <w:b/>
                <w:bCs/>
              </w:rPr>
            </w:pPr>
          </w:p>
          <w:p w14:paraId="69A772CD" w14:textId="692FA216" w:rsidR="0081584C" w:rsidRDefault="0081584C" w:rsidP="0081584C">
            <w:pPr>
              <w:tabs>
                <w:tab w:val="left" w:pos="2329"/>
              </w:tabs>
              <w:rPr>
                <w:rFonts w:eastAsia="Arial" w:cs="Arial"/>
                <w:b/>
                <w:bCs/>
              </w:rPr>
            </w:pPr>
            <w:r>
              <w:rPr>
                <w:rFonts w:eastAsia="Arial" w:cs="Arial"/>
                <w:b/>
                <w:bCs/>
              </w:rPr>
              <w:t xml:space="preserve">Explore </w:t>
            </w:r>
            <w:r w:rsidRPr="00506CA4">
              <w:rPr>
                <w:rFonts w:eastAsia="Arial" w:cs="Arial"/>
                <w:bCs/>
              </w:rPr>
              <w:t>cultural</w:t>
            </w:r>
            <w:r>
              <w:rPr>
                <w:rFonts w:eastAsia="Arial" w:cs="Arial"/>
                <w:bCs/>
              </w:rPr>
              <w:t>ly</w:t>
            </w:r>
            <w:r w:rsidRPr="00506CA4">
              <w:rPr>
                <w:rFonts w:eastAsia="Arial" w:cs="Arial"/>
                <w:bCs/>
              </w:rPr>
              <w:t xml:space="preserve"> responsiveness in your school</w:t>
            </w:r>
            <w:r w:rsidR="00BE361D">
              <w:rPr>
                <w:rFonts w:eastAsia="Arial" w:cs="Arial"/>
                <w:bCs/>
              </w:rPr>
              <w:t xml:space="preserve"> or </w:t>
            </w:r>
            <w:r w:rsidRPr="00506CA4">
              <w:rPr>
                <w:rFonts w:eastAsia="Arial" w:cs="Arial"/>
                <w:bCs/>
              </w:rPr>
              <w:t>district.</w:t>
            </w:r>
            <w:r>
              <w:rPr>
                <w:rFonts w:eastAsia="Arial" w:cs="Arial"/>
                <w:b/>
                <w:bCs/>
              </w:rPr>
              <w:t xml:space="preserve">  </w:t>
            </w:r>
          </w:p>
          <w:p w14:paraId="0783270A" w14:textId="77777777" w:rsidR="0081584C" w:rsidRDefault="0081584C" w:rsidP="0081584C">
            <w:pPr>
              <w:tabs>
                <w:tab w:val="left" w:pos="2329"/>
              </w:tabs>
              <w:rPr>
                <w:rFonts w:eastAsia="Arial" w:cs="Arial"/>
                <w:b/>
                <w:bCs/>
              </w:rPr>
            </w:pPr>
          </w:p>
          <w:p w14:paraId="6A55813C" w14:textId="79F7A174" w:rsidR="0081584C" w:rsidRDefault="0081584C" w:rsidP="0081584C">
            <w:pPr>
              <w:tabs>
                <w:tab w:val="left" w:pos="2329"/>
              </w:tabs>
              <w:rPr>
                <w:rFonts w:eastAsia="Arial" w:cs="Arial"/>
                <w:bCs/>
              </w:rPr>
            </w:pPr>
            <w:r>
              <w:rPr>
                <w:rFonts w:eastAsia="Arial" w:cs="Arial"/>
                <w:b/>
                <w:bCs/>
              </w:rPr>
              <w:t xml:space="preserve">Interview </w:t>
            </w:r>
            <w:r w:rsidRPr="00506CA4">
              <w:rPr>
                <w:rFonts w:eastAsia="Arial" w:cs="Arial"/>
                <w:bCs/>
              </w:rPr>
              <w:t>the instructional leader for his or her culturally responsive</w:t>
            </w:r>
            <w:r>
              <w:rPr>
                <w:rFonts w:eastAsia="Arial" w:cs="Arial"/>
                <w:bCs/>
              </w:rPr>
              <w:t>ness</w:t>
            </w:r>
            <w:r w:rsidRPr="00506CA4">
              <w:rPr>
                <w:rFonts w:eastAsia="Arial" w:cs="Arial"/>
                <w:bCs/>
              </w:rPr>
              <w:t>.</w:t>
            </w:r>
            <w:r>
              <w:rPr>
                <w:rFonts w:eastAsia="Arial" w:cs="Arial"/>
                <w:b/>
                <w:bCs/>
              </w:rPr>
              <w:t xml:space="preserve"> </w:t>
            </w:r>
            <w:r w:rsidRPr="00506CA4">
              <w:rPr>
                <w:rFonts w:eastAsia="Arial" w:cs="Arial"/>
                <w:bCs/>
              </w:rPr>
              <w:t>Find out what is currently happening in the following areas:</w:t>
            </w:r>
          </w:p>
          <w:p w14:paraId="1F279E7E" w14:textId="77777777" w:rsidR="00BE361D" w:rsidRPr="00506CA4" w:rsidRDefault="00BE361D" w:rsidP="0081584C">
            <w:pPr>
              <w:tabs>
                <w:tab w:val="left" w:pos="2329"/>
              </w:tabs>
              <w:rPr>
                <w:rFonts w:eastAsia="Arial" w:cs="Arial"/>
                <w:bCs/>
              </w:rPr>
            </w:pPr>
          </w:p>
          <w:p w14:paraId="7E3118B4" w14:textId="17340FF8" w:rsidR="0081584C" w:rsidRPr="00506CA4" w:rsidRDefault="0081584C" w:rsidP="0081584C">
            <w:pPr>
              <w:pStyle w:val="AssignmentsLevel2"/>
              <w:rPr>
                <w:rFonts w:eastAsia="Arial"/>
              </w:rPr>
            </w:pPr>
            <w:r w:rsidRPr="00506CA4">
              <w:rPr>
                <w:rFonts w:eastAsia="Arial"/>
              </w:rPr>
              <w:t>Teacher development</w:t>
            </w:r>
          </w:p>
          <w:p w14:paraId="7B450E3D" w14:textId="5FB00852" w:rsidR="0081584C" w:rsidRPr="00506CA4" w:rsidRDefault="0081584C" w:rsidP="0081584C">
            <w:pPr>
              <w:pStyle w:val="AssignmentsLevel2"/>
              <w:rPr>
                <w:rFonts w:eastAsia="Arial"/>
              </w:rPr>
            </w:pPr>
            <w:r w:rsidRPr="00506CA4">
              <w:rPr>
                <w:rFonts w:eastAsia="Arial"/>
              </w:rPr>
              <w:t>School development</w:t>
            </w:r>
          </w:p>
          <w:p w14:paraId="4D33092D" w14:textId="7F499F3F" w:rsidR="0081584C" w:rsidRDefault="0081584C" w:rsidP="0081584C">
            <w:pPr>
              <w:pStyle w:val="AssignmentsLevel2"/>
              <w:rPr>
                <w:rFonts w:eastAsia="Arial"/>
              </w:rPr>
            </w:pPr>
            <w:r w:rsidRPr="00506CA4">
              <w:rPr>
                <w:rFonts w:eastAsia="Arial"/>
              </w:rPr>
              <w:t>Collaboration with families and the community</w:t>
            </w:r>
          </w:p>
          <w:p w14:paraId="466F2E18" w14:textId="5D3AAF01" w:rsidR="0081584C" w:rsidRPr="00506CA4" w:rsidRDefault="0081584C" w:rsidP="0081584C">
            <w:pPr>
              <w:pStyle w:val="AssignmentsLevel2"/>
              <w:rPr>
                <w:rFonts w:eastAsia="Arial"/>
              </w:rPr>
            </w:pPr>
            <w:r w:rsidRPr="00D22255">
              <w:rPr>
                <w:rFonts w:eastAsia="Arial"/>
              </w:rPr>
              <w:t xml:space="preserve">Is there evidence of </w:t>
            </w:r>
            <w:r w:rsidR="00BE361D">
              <w:rPr>
                <w:rFonts w:eastAsia="Arial"/>
              </w:rPr>
              <w:t>s</w:t>
            </w:r>
            <w:r w:rsidRPr="00D22255">
              <w:rPr>
                <w:rFonts w:eastAsia="Arial"/>
              </w:rPr>
              <w:t xml:space="preserve">ubtractive </w:t>
            </w:r>
            <w:r w:rsidR="00BE361D">
              <w:rPr>
                <w:rFonts w:eastAsia="Arial"/>
              </w:rPr>
              <w:t>s</w:t>
            </w:r>
            <w:r w:rsidRPr="00D22255">
              <w:rPr>
                <w:rFonts w:eastAsia="Arial"/>
              </w:rPr>
              <w:t>chooling and</w:t>
            </w:r>
            <w:r w:rsidR="00BE361D">
              <w:rPr>
                <w:rFonts w:eastAsia="Arial"/>
              </w:rPr>
              <w:t>/or</w:t>
            </w:r>
            <w:r w:rsidRPr="00D22255">
              <w:rPr>
                <w:rFonts w:eastAsia="Arial"/>
              </w:rPr>
              <w:t xml:space="preserve"> the </w:t>
            </w:r>
            <w:r w:rsidR="00BE361D">
              <w:rPr>
                <w:rFonts w:eastAsia="Arial"/>
              </w:rPr>
              <w:t>d</w:t>
            </w:r>
            <w:r w:rsidRPr="00D22255">
              <w:rPr>
                <w:rFonts w:eastAsia="Arial"/>
              </w:rPr>
              <w:t xml:space="preserve">eficit </w:t>
            </w:r>
            <w:r w:rsidR="00BE361D">
              <w:rPr>
                <w:rFonts w:eastAsia="Arial"/>
              </w:rPr>
              <w:t>m</w:t>
            </w:r>
            <w:r w:rsidRPr="00D22255">
              <w:rPr>
                <w:rFonts w:eastAsia="Arial"/>
              </w:rPr>
              <w:t xml:space="preserve">odel being used? </w:t>
            </w:r>
            <w:r>
              <w:rPr>
                <w:rFonts w:eastAsia="Arial"/>
              </w:rPr>
              <w:t>E</w:t>
            </w:r>
            <w:r w:rsidRPr="00D22255">
              <w:rPr>
                <w:rFonts w:eastAsia="Arial"/>
              </w:rPr>
              <w:t xml:space="preserve">xplain what it looks like </w:t>
            </w:r>
            <w:r>
              <w:rPr>
                <w:rFonts w:eastAsia="Arial"/>
              </w:rPr>
              <w:t xml:space="preserve">and what is being done </w:t>
            </w:r>
            <w:r w:rsidRPr="00D22255">
              <w:rPr>
                <w:rFonts w:eastAsia="Arial"/>
              </w:rPr>
              <w:t>to cultivate and/or minimize</w:t>
            </w:r>
            <w:r w:rsidR="00BE361D">
              <w:rPr>
                <w:rFonts w:eastAsia="Arial"/>
              </w:rPr>
              <w:t xml:space="preserve"> this.</w:t>
            </w:r>
          </w:p>
          <w:p w14:paraId="6A313D96" w14:textId="77777777" w:rsidR="0081584C" w:rsidRDefault="0081584C" w:rsidP="0081584C">
            <w:pPr>
              <w:rPr>
                <w:b/>
              </w:rPr>
            </w:pPr>
            <w:bookmarkStart w:id="27" w:name="_Hlk502083310"/>
          </w:p>
          <w:bookmarkEnd w:id="27"/>
          <w:p w14:paraId="511904F3" w14:textId="08047909" w:rsidR="0081584C" w:rsidRPr="00506CA4" w:rsidRDefault="008768D1" w:rsidP="0081584C">
            <w:pPr>
              <w:tabs>
                <w:tab w:val="left" w:pos="2329"/>
              </w:tabs>
              <w:rPr>
                <w:rFonts w:eastAsia="Arial" w:cs="Arial"/>
                <w:bCs/>
              </w:rPr>
            </w:pPr>
            <w:r>
              <w:rPr>
                <w:rFonts w:eastAsia="Arial" w:cs="Arial"/>
                <w:b/>
                <w:bCs/>
              </w:rPr>
              <w:t xml:space="preserve">Download </w:t>
            </w:r>
            <w:r w:rsidRPr="00F66EF4">
              <w:rPr>
                <w:rFonts w:eastAsia="Arial" w:cs="Arial"/>
                <w:bCs/>
              </w:rPr>
              <w:t>and complete the Culturally Responsive Supervision Worksheet using</w:t>
            </w:r>
            <w:r>
              <w:rPr>
                <w:rFonts w:eastAsia="Arial" w:cs="Arial"/>
                <w:b/>
                <w:bCs/>
              </w:rPr>
              <w:t xml:space="preserve"> </w:t>
            </w:r>
            <w:r w:rsidR="0081584C" w:rsidRPr="00506CA4">
              <w:rPr>
                <w:rFonts w:eastAsia="Arial" w:cs="Arial"/>
                <w:bCs/>
              </w:rPr>
              <w:t>the information you gathered from your exploration and interview</w:t>
            </w:r>
            <w:r w:rsidR="0081584C">
              <w:rPr>
                <w:rFonts w:eastAsia="Arial" w:cs="Arial"/>
                <w:bCs/>
              </w:rPr>
              <w:t>.</w:t>
            </w:r>
          </w:p>
          <w:p w14:paraId="06E3E1F0" w14:textId="77777777" w:rsidR="0081584C" w:rsidRDefault="0081584C" w:rsidP="0081584C">
            <w:pPr>
              <w:tabs>
                <w:tab w:val="left" w:pos="2329"/>
              </w:tabs>
              <w:rPr>
                <w:rFonts w:eastAsia="Arial" w:cs="Arial"/>
                <w:b/>
                <w:bCs/>
              </w:rPr>
            </w:pPr>
          </w:p>
          <w:p w14:paraId="61BCD439" w14:textId="67CC4C90" w:rsidR="0081584C" w:rsidRDefault="0081584C" w:rsidP="0081584C">
            <w:pPr>
              <w:tabs>
                <w:tab w:val="left" w:pos="2329"/>
              </w:tabs>
              <w:rPr>
                <w:rFonts w:eastAsia="Arial" w:cs="Arial"/>
                <w:b/>
                <w:bCs/>
              </w:rPr>
            </w:pPr>
            <w:r w:rsidRPr="00406E19">
              <w:rPr>
                <w:b/>
                <w:bCs/>
              </w:rPr>
              <w:t>Submit</w:t>
            </w:r>
            <w:r w:rsidRPr="00406E19">
              <w:rPr>
                <w:bCs/>
              </w:rPr>
              <w:t xml:space="preserve"> your </w:t>
            </w:r>
            <w:r w:rsidR="008768D1">
              <w:rPr>
                <w:bCs/>
              </w:rPr>
              <w:t xml:space="preserve">completed </w:t>
            </w:r>
            <w:r w:rsidR="008768D1" w:rsidRPr="008768D1">
              <w:rPr>
                <w:bCs/>
              </w:rPr>
              <w:t>Culturally Responsive Supervision Worksheet</w:t>
            </w:r>
            <w:r w:rsidR="008768D1" w:rsidRPr="00406E19">
              <w:rPr>
                <w:b/>
                <w:bCs/>
              </w:rPr>
              <w:t xml:space="preserve"> </w:t>
            </w:r>
            <w:r w:rsidRPr="00406E19">
              <w:t>by Sunday.</w:t>
            </w:r>
          </w:p>
        </w:tc>
        <w:tc>
          <w:tcPr>
            <w:tcW w:w="1440" w:type="dxa"/>
          </w:tcPr>
          <w:p w14:paraId="24267F7A" w14:textId="5D910CA2" w:rsidR="0081584C" w:rsidRDefault="0081584C" w:rsidP="0081584C">
            <w:pPr>
              <w:tabs>
                <w:tab w:val="left" w:pos="2329"/>
              </w:tabs>
              <w:rPr>
                <w:rFonts w:cs="Arial"/>
                <w:szCs w:val="20"/>
              </w:rPr>
            </w:pPr>
            <w:r>
              <w:rPr>
                <w:rFonts w:cs="Arial"/>
                <w:szCs w:val="20"/>
              </w:rPr>
              <w:t>11.2, 11.4</w:t>
            </w:r>
          </w:p>
        </w:tc>
        <w:tc>
          <w:tcPr>
            <w:tcW w:w="1440" w:type="dxa"/>
          </w:tcPr>
          <w:p w14:paraId="73F52CF4" w14:textId="77777777" w:rsidR="0081584C" w:rsidRPr="00406E19" w:rsidRDefault="0081584C" w:rsidP="0081584C">
            <w:pPr>
              <w:tabs>
                <w:tab w:val="left" w:pos="2329"/>
              </w:tabs>
              <w:rPr>
                <w:rFonts w:cs="Arial"/>
                <w:szCs w:val="20"/>
              </w:rPr>
            </w:pPr>
          </w:p>
        </w:tc>
      </w:tr>
      <w:tr w:rsidR="0081584C" w:rsidRPr="00406E19" w14:paraId="3F584F74" w14:textId="77777777" w:rsidTr="00225FD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8AE923D" w14:textId="77777777" w:rsidR="0081584C" w:rsidRPr="00406E19" w:rsidRDefault="0081584C" w:rsidP="0081584C">
            <w:pPr>
              <w:tabs>
                <w:tab w:val="left" w:pos="2329"/>
              </w:tabs>
              <w:rPr>
                <w:rFonts w:eastAsia="Arial" w:cs="Arial"/>
                <w:b/>
                <w:bCs/>
              </w:rPr>
            </w:pPr>
            <w:r w:rsidRPr="00406E1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C2D29F1" w14:textId="77777777" w:rsidR="0081584C" w:rsidRPr="00406E19" w:rsidRDefault="0081584C" w:rsidP="0081584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AEDF16" w14:textId="77777777" w:rsidR="0081584C" w:rsidRPr="00406E19" w:rsidRDefault="0081584C" w:rsidP="0081584C">
            <w:pPr>
              <w:tabs>
                <w:tab w:val="left" w:pos="2329"/>
              </w:tabs>
              <w:rPr>
                <w:rFonts w:cs="Arial"/>
                <w:b/>
                <w:szCs w:val="20"/>
              </w:rPr>
            </w:pPr>
          </w:p>
        </w:tc>
        <w:tc>
          <w:tcPr>
            <w:tcW w:w="1440" w:type="dxa"/>
            <w:tcBorders>
              <w:bottom w:val="single" w:sz="4" w:space="0" w:color="000000" w:themeColor="text1"/>
            </w:tcBorders>
            <w:shd w:val="clear" w:color="auto" w:fill="E6E6E6"/>
          </w:tcPr>
          <w:p w14:paraId="0EB13559" w14:textId="5935927C" w:rsidR="0081584C" w:rsidRPr="00406E19" w:rsidRDefault="001C4B17" w:rsidP="0081584C">
            <w:pPr>
              <w:tabs>
                <w:tab w:val="left" w:pos="2329"/>
              </w:tabs>
              <w:rPr>
                <w:rFonts w:cs="Arial"/>
                <w:b/>
                <w:szCs w:val="20"/>
              </w:rPr>
            </w:pPr>
            <w:r>
              <w:rPr>
                <w:rFonts w:cs="Arial"/>
                <w:b/>
                <w:szCs w:val="20"/>
              </w:rPr>
              <w:t>4</w:t>
            </w:r>
            <w:r w:rsidR="0081584C">
              <w:rPr>
                <w:rFonts w:cs="Arial"/>
                <w:b/>
                <w:szCs w:val="20"/>
              </w:rPr>
              <w:t xml:space="preserve"> hours</w:t>
            </w:r>
          </w:p>
        </w:tc>
      </w:tr>
    </w:tbl>
    <w:p w14:paraId="39ECF0DB" w14:textId="77777777" w:rsidR="006A4B6B" w:rsidRPr="00406E19" w:rsidRDefault="006A4B6B" w:rsidP="006A4B6B">
      <w:pPr>
        <w:pStyle w:val="Heading1"/>
      </w:pPr>
    </w:p>
    <w:p w14:paraId="3670D637" w14:textId="159A5D2D" w:rsidR="006A4B6B" w:rsidRPr="00406E19" w:rsidRDefault="006A4B6B" w:rsidP="00434E36">
      <w:pPr>
        <w:pStyle w:val="Heading1"/>
      </w:pPr>
      <w:r w:rsidRPr="00406E1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6A4B6B" w:rsidRPr="00406E19" w14:paraId="2A0C33AF" w14:textId="77777777" w:rsidTr="00225FD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2751E04" w14:textId="23A21086" w:rsidR="006A4B6B" w:rsidRPr="00406E19" w:rsidRDefault="006A4B6B" w:rsidP="00BE361D">
            <w:pPr>
              <w:pStyle w:val="WeeklyTopicHeading1"/>
            </w:pPr>
            <w:r w:rsidRPr="00406E19">
              <w:lastRenderedPageBreak/>
              <w:t xml:space="preserve">Week Twelve: </w:t>
            </w:r>
            <w:r w:rsidR="00434E36" w:rsidRPr="00434E36">
              <w:t xml:space="preserve">Instructional Leadership of Students </w:t>
            </w:r>
            <w:r w:rsidR="00BE361D">
              <w:t>W</w:t>
            </w:r>
            <w:r w:rsidR="00434E36" w:rsidRPr="00434E36">
              <w:t>ith Disabilities, At-Risk</w:t>
            </w:r>
            <w:r w:rsidR="00BE361D">
              <w:t xml:space="preserve"> Students</w:t>
            </w:r>
            <w:r w:rsidR="00434E36" w:rsidRPr="00434E36">
              <w:t xml:space="preserve">, and English </w:t>
            </w:r>
            <w:r w:rsidR="00213842">
              <w:t xml:space="preserve">Language </w:t>
            </w:r>
            <w:r w:rsidR="00434E36" w:rsidRPr="00434E36">
              <w:t>Learners</w:t>
            </w:r>
          </w:p>
        </w:tc>
        <w:tc>
          <w:tcPr>
            <w:tcW w:w="1440" w:type="dxa"/>
            <w:tcBorders>
              <w:left w:val="nil"/>
              <w:bottom w:val="single" w:sz="4" w:space="0" w:color="000000" w:themeColor="text1"/>
              <w:right w:val="nil"/>
            </w:tcBorders>
            <w:shd w:val="clear" w:color="auto" w:fill="BF2C37"/>
          </w:tcPr>
          <w:p w14:paraId="120D6582" w14:textId="77777777" w:rsidR="006A4B6B" w:rsidRPr="00406E19" w:rsidRDefault="006A4B6B" w:rsidP="00225FD6">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6FBEEFD" w14:textId="77777777" w:rsidR="006A4B6B" w:rsidRPr="00406E19" w:rsidRDefault="006A4B6B" w:rsidP="00225FD6">
            <w:pPr>
              <w:tabs>
                <w:tab w:val="left" w:pos="0"/>
                <w:tab w:val="left" w:pos="3720"/>
              </w:tabs>
              <w:outlineLvl w:val="0"/>
              <w:rPr>
                <w:rFonts w:cs="Arial"/>
                <w:color w:val="FFFFFF"/>
                <w:sz w:val="28"/>
                <w:szCs w:val="28"/>
              </w:rPr>
            </w:pPr>
          </w:p>
        </w:tc>
      </w:tr>
      <w:tr w:rsidR="006A4B6B" w:rsidRPr="00406E19" w14:paraId="43A2FBED" w14:textId="77777777" w:rsidTr="00225FD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12776E6"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209237B" w14:textId="77777777" w:rsidR="006A4B6B" w:rsidRPr="00406E19" w:rsidRDefault="006A4B6B" w:rsidP="00225FD6">
            <w:pPr>
              <w:tabs>
                <w:tab w:val="left" w:pos="0"/>
                <w:tab w:val="left" w:pos="3720"/>
              </w:tabs>
              <w:outlineLvl w:val="0"/>
              <w:rPr>
                <w:rFonts w:eastAsia="Arial" w:cs="Arial"/>
              </w:rPr>
            </w:pPr>
            <w:r w:rsidRPr="00406E19">
              <w:rPr>
                <w:rFonts w:eastAsia="Arial" w:cs="Arial"/>
                <w:b/>
                <w:bCs/>
                <w:i/>
                <w:iCs/>
              </w:rPr>
              <w:t>Alignment</w:t>
            </w:r>
          </w:p>
        </w:tc>
      </w:tr>
      <w:tr w:rsidR="00222DD3" w:rsidRPr="00406E19" w14:paraId="451FDF7C" w14:textId="77777777" w:rsidTr="00225FD6">
        <w:trPr>
          <w:trHeight w:val="30"/>
        </w:trPr>
        <w:tc>
          <w:tcPr>
            <w:tcW w:w="10170" w:type="dxa"/>
            <w:gridSpan w:val="2"/>
            <w:tcBorders>
              <w:bottom w:val="nil"/>
              <w:right w:val="nil"/>
            </w:tcBorders>
            <w:tcMar>
              <w:top w:w="115" w:type="dxa"/>
              <w:left w:w="115" w:type="dxa"/>
              <w:bottom w:w="115" w:type="dxa"/>
              <w:right w:w="115" w:type="dxa"/>
            </w:tcMar>
          </w:tcPr>
          <w:p w14:paraId="5EA78F8F" w14:textId="65077933" w:rsidR="00222DD3" w:rsidRPr="00406E19" w:rsidRDefault="00222DD3" w:rsidP="00F66EF4">
            <w:pPr>
              <w:pStyle w:val="ObjectiveBullet"/>
              <w:numPr>
                <w:ilvl w:val="1"/>
                <w:numId w:val="21"/>
              </w:numPr>
              <w:tabs>
                <w:tab w:val="clear" w:pos="0"/>
              </w:tabs>
              <w:ind w:left="485" w:hanging="485"/>
            </w:pPr>
            <w:r w:rsidRPr="004C13A3">
              <w:t xml:space="preserve">Describe strategies to support students who are </w:t>
            </w:r>
            <w:r w:rsidR="00BE361D">
              <w:t>a</w:t>
            </w:r>
            <w:r w:rsidRPr="004C13A3">
              <w:t>t-</w:t>
            </w:r>
            <w:r w:rsidR="00BE361D">
              <w:t>r</w:t>
            </w:r>
            <w:r w:rsidRPr="004C13A3">
              <w:t>isk</w:t>
            </w:r>
            <w:r>
              <w:t>.</w:t>
            </w:r>
            <w:r w:rsidRPr="004C13A3">
              <w:t xml:space="preserve"> </w:t>
            </w:r>
          </w:p>
        </w:tc>
        <w:tc>
          <w:tcPr>
            <w:tcW w:w="2880" w:type="dxa"/>
            <w:gridSpan w:val="2"/>
            <w:tcBorders>
              <w:left w:val="nil"/>
              <w:bottom w:val="nil"/>
            </w:tcBorders>
          </w:tcPr>
          <w:p w14:paraId="5D3B4055" w14:textId="3248B775" w:rsidR="00222DD3" w:rsidRPr="00406E19" w:rsidRDefault="00630870" w:rsidP="00222DD3">
            <w:pPr>
              <w:tabs>
                <w:tab w:val="left" w:pos="0"/>
                <w:tab w:val="left" w:pos="3720"/>
              </w:tabs>
              <w:outlineLvl w:val="0"/>
              <w:rPr>
                <w:rFonts w:cs="Arial"/>
                <w:szCs w:val="20"/>
              </w:rPr>
            </w:pPr>
            <w:r>
              <w:rPr>
                <w:rFonts w:cs="Arial"/>
                <w:szCs w:val="20"/>
              </w:rPr>
              <w:t>CLO</w:t>
            </w:r>
            <w:r w:rsidR="00222DD3">
              <w:rPr>
                <w:rFonts w:cs="Arial"/>
                <w:szCs w:val="20"/>
              </w:rPr>
              <w:t>8</w:t>
            </w:r>
          </w:p>
        </w:tc>
      </w:tr>
      <w:tr w:rsidR="00222DD3" w:rsidRPr="00406E19" w14:paraId="2B14D512" w14:textId="77777777" w:rsidTr="00225FD6">
        <w:trPr>
          <w:trHeight w:val="38"/>
        </w:trPr>
        <w:tc>
          <w:tcPr>
            <w:tcW w:w="10170" w:type="dxa"/>
            <w:gridSpan w:val="2"/>
            <w:tcBorders>
              <w:top w:val="nil"/>
              <w:bottom w:val="nil"/>
              <w:right w:val="nil"/>
            </w:tcBorders>
            <w:tcMar>
              <w:top w:w="115" w:type="dxa"/>
              <w:left w:w="115" w:type="dxa"/>
              <w:bottom w:w="115" w:type="dxa"/>
              <w:right w:w="115" w:type="dxa"/>
            </w:tcMar>
          </w:tcPr>
          <w:p w14:paraId="72CD7362" w14:textId="49E8ABF0" w:rsidR="00222DD3" w:rsidRPr="00406E19" w:rsidRDefault="00222DD3" w:rsidP="00F66EF4">
            <w:pPr>
              <w:pStyle w:val="ObjectiveBullet"/>
              <w:numPr>
                <w:ilvl w:val="1"/>
                <w:numId w:val="21"/>
              </w:numPr>
              <w:ind w:left="485" w:hanging="485"/>
            </w:pPr>
            <w:r>
              <w:t>Apply principles of RtII.</w:t>
            </w:r>
          </w:p>
        </w:tc>
        <w:tc>
          <w:tcPr>
            <w:tcW w:w="2880" w:type="dxa"/>
            <w:gridSpan w:val="2"/>
            <w:tcBorders>
              <w:top w:val="nil"/>
              <w:left w:val="nil"/>
              <w:bottom w:val="nil"/>
            </w:tcBorders>
          </w:tcPr>
          <w:p w14:paraId="4ED0608D" w14:textId="53FB7B06" w:rsidR="00222DD3" w:rsidRPr="00406E19" w:rsidRDefault="00222DD3" w:rsidP="00222DD3">
            <w:pPr>
              <w:tabs>
                <w:tab w:val="left" w:pos="0"/>
                <w:tab w:val="left" w:pos="3720"/>
              </w:tabs>
              <w:outlineLvl w:val="0"/>
              <w:rPr>
                <w:rFonts w:cs="Arial"/>
                <w:szCs w:val="20"/>
              </w:rPr>
            </w:pPr>
            <w:r>
              <w:rPr>
                <w:rFonts w:cs="Arial"/>
                <w:szCs w:val="20"/>
              </w:rPr>
              <w:t>CLO8</w:t>
            </w:r>
          </w:p>
        </w:tc>
      </w:tr>
      <w:tr w:rsidR="00222DD3" w:rsidRPr="00406E19" w14:paraId="3F10F2B1" w14:textId="77777777" w:rsidTr="00225FD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93ED0D4" w14:textId="1D7BCBE8" w:rsidR="00222DD3" w:rsidRPr="00406E19" w:rsidRDefault="00222DD3" w:rsidP="00F66EF4">
            <w:pPr>
              <w:pStyle w:val="ObjectiveBullet"/>
              <w:numPr>
                <w:ilvl w:val="1"/>
                <w:numId w:val="21"/>
              </w:numPr>
              <w:ind w:left="485" w:hanging="485"/>
            </w:pPr>
            <w:r w:rsidRPr="004C13A3">
              <w:t>An</w:t>
            </w:r>
            <w:r>
              <w:t xml:space="preserve">alyze English </w:t>
            </w:r>
            <w:r w:rsidR="00BE361D">
              <w:t>l</w:t>
            </w:r>
            <w:r>
              <w:t xml:space="preserve">anguage </w:t>
            </w:r>
            <w:r w:rsidR="00BE361D">
              <w:t>s</w:t>
            </w:r>
            <w:r>
              <w:t>ervices.</w:t>
            </w:r>
          </w:p>
        </w:tc>
        <w:tc>
          <w:tcPr>
            <w:tcW w:w="2880" w:type="dxa"/>
            <w:gridSpan w:val="2"/>
            <w:tcBorders>
              <w:top w:val="nil"/>
              <w:left w:val="nil"/>
              <w:bottom w:val="single" w:sz="4" w:space="0" w:color="000000" w:themeColor="text1"/>
            </w:tcBorders>
          </w:tcPr>
          <w:p w14:paraId="59DE452F" w14:textId="20EB1113" w:rsidR="00222DD3" w:rsidRPr="00406E19" w:rsidRDefault="00222DD3" w:rsidP="00222DD3">
            <w:pPr>
              <w:tabs>
                <w:tab w:val="left" w:pos="0"/>
                <w:tab w:val="left" w:pos="3720"/>
              </w:tabs>
              <w:outlineLvl w:val="0"/>
              <w:rPr>
                <w:rFonts w:cs="Arial"/>
                <w:szCs w:val="20"/>
              </w:rPr>
            </w:pPr>
            <w:r>
              <w:rPr>
                <w:rFonts w:cs="Arial"/>
                <w:szCs w:val="20"/>
              </w:rPr>
              <w:t>CLO8</w:t>
            </w:r>
          </w:p>
        </w:tc>
      </w:tr>
      <w:tr w:rsidR="006A4B6B" w:rsidRPr="00406E19" w14:paraId="1A8639AA" w14:textId="77777777" w:rsidTr="00225FD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3B493F" w14:textId="77777777" w:rsidR="006A4B6B" w:rsidRPr="00406E19" w:rsidRDefault="006A4B6B" w:rsidP="00225FD6">
            <w:pPr>
              <w:tabs>
                <w:tab w:val="left" w:pos="0"/>
                <w:tab w:val="left" w:pos="3720"/>
              </w:tabs>
              <w:outlineLvl w:val="0"/>
              <w:rPr>
                <w:rFonts w:eastAsia="Arial" w:cs="Arial"/>
                <w:i/>
                <w:iCs/>
              </w:rPr>
            </w:pPr>
            <w:r w:rsidRPr="00406E19">
              <w:rPr>
                <w:rFonts w:eastAsia="Arial" w:cs="Arial"/>
                <w:b/>
                <w:bCs/>
                <w:i/>
                <w:iCs/>
                <w:sz w:val="22"/>
                <w:szCs w:val="22"/>
              </w:rPr>
              <w:t>Resources, Activities, and Preparation</w:t>
            </w:r>
          </w:p>
          <w:p w14:paraId="65759A4D"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BAD6073"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auto"/>
            </w:tcBorders>
            <w:shd w:val="clear" w:color="auto" w:fill="D8D9DA"/>
          </w:tcPr>
          <w:p w14:paraId="755A0BDE"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AIE</w:t>
            </w:r>
          </w:p>
        </w:tc>
      </w:tr>
      <w:tr w:rsidR="006A4B6B" w:rsidRPr="00406E19" w14:paraId="37B2F670" w14:textId="77777777" w:rsidTr="00225FD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A5EE588" w14:textId="6BCE4833" w:rsidR="006A4B6B" w:rsidRPr="00406E19" w:rsidRDefault="00213842" w:rsidP="00225FD6">
            <w:pPr>
              <w:tabs>
                <w:tab w:val="left" w:pos="2329"/>
              </w:tabs>
              <w:rPr>
                <w:rFonts w:eastAsia="Arial" w:cs="Arial"/>
                <w:b/>
                <w:bCs/>
              </w:rPr>
            </w:pPr>
            <w:r>
              <w:rPr>
                <w:rFonts w:eastAsia="Arial" w:cs="Arial"/>
                <w:b/>
                <w:bCs/>
              </w:rPr>
              <w:t>Readings</w:t>
            </w:r>
          </w:p>
          <w:p w14:paraId="159863C8" w14:textId="77777777" w:rsidR="006A4B6B" w:rsidRPr="00406E19" w:rsidRDefault="006A4B6B" w:rsidP="00225FD6">
            <w:pPr>
              <w:tabs>
                <w:tab w:val="left" w:pos="2329"/>
              </w:tabs>
              <w:rPr>
                <w:rFonts w:cs="Arial"/>
                <w:b/>
                <w:szCs w:val="20"/>
              </w:rPr>
            </w:pPr>
          </w:p>
          <w:p w14:paraId="53B1F93D" w14:textId="29C24BB2" w:rsidR="006A4B6B" w:rsidRDefault="00213842" w:rsidP="00225FD6">
            <w:pPr>
              <w:pStyle w:val="AssignmentsLevel1"/>
            </w:pPr>
            <w:r w:rsidRPr="00213842">
              <w:rPr>
                <w:b/>
              </w:rPr>
              <w:t>Read</w:t>
            </w:r>
            <w:r>
              <w:t xml:space="preserve"> the following:</w:t>
            </w:r>
          </w:p>
          <w:p w14:paraId="6FEA0F5F" w14:textId="77777777" w:rsidR="00BE361D" w:rsidRDefault="00BE361D" w:rsidP="00225FD6">
            <w:pPr>
              <w:pStyle w:val="AssignmentsLevel1"/>
            </w:pPr>
          </w:p>
          <w:p w14:paraId="35BACA26" w14:textId="77777777" w:rsidR="00434E36" w:rsidRDefault="00834A1E" w:rsidP="00213842">
            <w:pPr>
              <w:pStyle w:val="AssignmentsLevel2"/>
            </w:pPr>
            <w:hyperlink r:id="rId57" w:history="1">
              <w:r w:rsidR="00434E36" w:rsidRPr="00434E36">
                <w:rPr>
                  <w:rStyle w:val="Hyperlink"/>
                </w:rPr>
                <w:t>The Principal's Role in the Instructional Process: Implications for At-Risk Students</w:t>
              </w:r>
            </w:hyperlink>
          </w:p>
          <w:p w14:paraId="425B31D9" w14:textId="77777777" w:rsidR="00213842" w:rsidRDefault="00834A1E" w:rsidP="00213842">
            <w:pPr>
              <w:pStyle w:val="AssignmentsLevel2"/>
            </w:pPr>
            <w:hyperlink r:id="rId58" w:history="1">
              <w:r w:rsidR="00213842" w:rsidRPr="00213842">
                <w:rPr>
                  <w:rStyle w:val="Hyperlink"/>
                </w:rPr>
                <w:t>Curriculum Planning for All Learners: Applying Universal Design for Learning (UDL) to a High School Reading Comprehension Program</w:t>
              </w:r>
            </w:hyperlink>
          </w:p>
          <w:p w14:paraId="086B527B" w14:textId="77777777" w:rsidR="00213842" w:rsidRDefault="00834A1E" w:rsidP="00213842">
            <w:pPr>
              <w:pStyle w:val="AssignmentsLevel2"/>
            </w:pPr>
            <w:hyperlink r:id="rId59" w:history="1">
              <w:r w:rsidR="00213842" w:rsidRPr="00213842">
                <w:rPr>
                  <w:rStyle w:val="Hyperlink"/>
                </w:rPr>
                <w:t>Response to Intervention and the Changing Roles of Schoolwide Personnel</w:t>
              </w:r>
            </w:hyperlink>
          </w:p>
          <w:p w14:paraId="7F3574AC" w14:textId="77777777" w:rsidR="00213842" w:rsidRDefault="00834A1E" w:rsidP="00213842">
            <w:pPr>
              <w:pStyle w:val="AssignmentsLevel2"/>
            </w:pPr>
            <w:hyperlink r:id="rId60" w:history="1">
              <w:r w:rsidR="00213842" w:rsidRPr="00213842">
                <w:rPr>
                  <w:rStyle w:val="Hyperlink"/>
                </w:rPr>
                <w:t xml:space="preserve">RtII Toolkit </w:t>
              </w:r>
            </w:hyperlink>
          </w:p>
          <w:p w14:paraId="1238AD2D" w14:textId="3856ADEE" w:rsidR="00213842" w:rsidRPr="00406E19" w:rsidRDefault="00834A1E" w:rsidP="00213842">
            <w:pPr>
              <w:pStyle w:val="AssignmentsLevel2"/>
            </w:pPr>
            <w:hyperlink r:id="rId61" w:history="1">
              <w:r w:rsidR="00213842" w:rsidRPr="00213842">
                <w:rPr>
                  <w:rStyle w:val="Hyperlink"/>
                </w:rPr>
                <w:t>Using School Leadership Teams to Meet the Needs of English Language Learners</w:t>
              </w:r>
            </w:hyperlink>
          </w:p>
        </w:tc>
        <w:tc>
          <w:tcPr>
            <w:tcW w:w="1440" w:type="dxa"/>
            <w:tcBorders>
              <w:left w:val="single" w:sz="4" w:space="0" w:color="000000" w:themeColor="text1"/>
            </w:tcBorders>
            <w:shd w:val="clear" w:color="auto" w:fill="FFFFFF" w:themeFill="background1"/>
          </w:tcPr>
          <w:p w14:paraId="23584FB2" w14:textId="6D3D3629" w:rsidR="006A4B6B" w:rsidRPr="00406E19" w:rsidRDefault="00434E36" w:rsidP="00225FD6">
            <w:pPr>
              <w:rPr>
                <w:rFonts w:cs="Arial"/>
                <w:szCs w:val="20"/>
              </w:rPr>
            </w:pPr>
            <w:r>
              <w:rPr>
                <w:rFonts w:cs="Arial"/>
                <w:szCs w:val="20"/>
              </w:rPr>
              <w:t>12.1</w:t>
            </w:r>
            <w:r w:rsidR="00213842">
              <w:rPr>
                <w:rFonts w:cs="Arial"/>
                <w:szCs w:val="20"/>
              </w:rPr>
              <w:t>-12.3</w:t>
            </w:r>
          </w:p>
        </w:tc>
        <w:tc>
          <w:tcPr>
            <w:tcW w:w="1440" w:type="dxa"/>
            <w:tcBorders>
              <w:left w:val="single" w:sz="4" w:space="0" w:color="000000" w:themeColor="text1"/>
            </w:tcBorders>
            <w:shd w:val="clear" w:color="auto" w:fill="FFFFFF" w:themeFill="background1"/>
          </w:tcPr>
          <w:p w14:paraId="0DF629EC" w14:textId="77777777" w:rsidR="006A4B6B" w:rsidRPr="00406E19" w:rsidRDefault="006A4B6B" w:rsidP="00225FD6">
            <w:pPr>
              <w:rPr>
                <w:rFonts w:cs="Arial"/>
                <w:szCs w:val="20"/>
              </w:rPr>
            </w:pPr>
          </w:p>
        </w:tc>
      </w:tr>
      <w:tr w:rsidR="00C45047" w:rsidRPr="00406E19" w14:paraId="65CD34F7" w14:textId="77777777" w:rsidTr="00225FD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5683C19" w14:textId="314A3629" w:rsidR="00C45047" w:rsidRDefault="00C45047" w:rsidP="00C45047">
            <w:pPr>
              <w:pStyle w:val="AssignmentsLevel1"/>
              <w:rPr>
                <w:b/>
                <w:bCs/>
              </w:rPr>
            </w:pPr>
            <w:r w:rsidRPr="008B0F13">
              <w:rPr>
                <w:b/>
                <w:bCs/>
              </w:rPr>
              <w:t xml:space="preserve">Instructional Supervision of Students </w:t>
            </w:r>
            <w:r w:rsidR="00BE361D">
              <w:rPr>
                <w:b/>
                <w:bCs/>
              </w:rPr>
              <w:t>W</w:t>
            </w:r>
            <w:r w:rsidRPr="008B0F13">
              <w:rPr>
                <w:b/>
                <w:bCs/>
              </w:rPr>
              <w:t xml:space="preserve">ith Disabilities </w:t>
            </w:r>
            <w:r>
              <w:rPr>
                <w:b/>
                <w:bCs/>
              </w:rPr>
              <w:t>Brochure Preparation</w:t>
            </w:r>
          </w:p>
          <w:p w14:paraId="62DC87E5" w14:textId="5C5AA6FF" w:rsidR="00C45047" w:rsidRDefault="00C45047" w:rsidP="00C45047">
            <w:pPr>
              <w:pStyle w:val="AssignmentsLevel1"/>
              <w:rPr>
                <w:b/>
                <w:bCs/>
              </w:rPr>
            </w:pPr>
          </w:p>
          <w:p w14:paraId="710BDC92" w14:textId="070C8330" w:rsidR="00C45047" w:rsidRPr="00C45047" w:rsidRDefault="00C45047" w:rsidP="00C45047">
            <w:pPr>
              <w:pStyle w:val="AssignmentsLevel1"/>
              <w:rPr>
                <w:rFonts w:eastAsia="Arial"/>
                <w:bCs/>
              </w:rPr>
            </w:pPr>
            <w:r w:rsidRPr="00C45047">
              <w:rPr>
                <w:bCs/>
              </w:rPr>
              <w:t>This assignment is due Thursday of next week so that you can share your brochure with your classmates. In preparation for this assignment</w:t>
            </w:r>
            <w:r w:rsidR="00BE361D">
              <w:rPr>
                <w:bCs/>
              </w:rPr>
              <w:t>,</w:t>
            </w:r>
            <w:r w:rsidRPr="00C45047">
              <w:rPr>
                <w:bCs/>
              </w:rPr>
              <w:t xml:space="preserve"> start drafting a list of strategies you will include in your brochure.</w:t>
            </w:r>
          </w:p>
        </w:tc>
        <w:tc>
          <w:tcPr>
            <w:tcW w:w="1440" w:type="dxa"/>
            <w:tcBorders>
              <w:left w:val="single" w:sz="4" w:space="0" w:color="000000" w:themeColor="text1"/>
            </w:tcBorders>
            <w:shd w:val="clear" w:color="auto" w:fill="FFFFFF" w:themeFill="background1"/>
          </w:tcPr>
          <w:p w14:paraId="6F19B2CA" w14:textId="1D964FD9" w:rsidR="00C45047" w:rsidRDefault="00C45047" w:rsidP="00C45047">
            <w:pPr>
              <w:rPr>
                <w:rFonts w:cs="Arial"/>
                <w:szCs w:val="20"/>
              </w:rPr>
            </w:pPr>
            <w:r>
              <w:rPr>
                <w:rFonts w:cs="Arial"/>
                <w:szCs w:val="20"/>
              </w:rPr>
              <w:t>13.1-13.4, 13.6</w:t>
            </w:r>
          </w:p>
        </w:tc>
        <w:tc>
          <w:tcPr>
            <w:tcW w:w="1440" w:type="dxa"/>
            <w:tcBorders>
              <w:left w:val="single" w:sz="4" w:space="0" w:color="000000" w:themeColor="text1"/>
            </w:tcBorders>
            <w:shd w:val="clear" w:color="auto" w:fill="FFFFFF" w:themeFill="background1"/>
          </w:tcPr>
          <w:p w14:paraId="47ECE2FF" w14:textId="77777777" w:rsidR="00C45047" w:rsidRPr="00406E19" w:rsidRDefault="00C45047" w:rsidP="00C45047">
            <w:pPr>
              <w:rPr>
                <w:rFonts w:cs="Arial"/>
                <w:szCs w:val="20"/>
              </w:rPr>
            </w:pPr>
          </w:p>
        </w:tc>
      </w:tr>
      <w:tr w:rsidR="006A4B6B" w:rsidRPr="00406E19" w14:paraId="072BA88C" w14:textId="77777777" w:rsidTr="00225FD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943F6F1" w14:textId="77777777" w:rsidR="006A4B6B" w:rsidRPr="00406E19" w:rsidRDefault="006A4B6B" w:rsidP="00225FD6">
            <w:pPr>
              <w:tabs>
                <w:tab w:val="left" w:pos="0"/>
                <w:tab w:val="left" w:pos="3720"/>
              </w:tabs>
              <w:outlineLvl w:val="0"/>
              <w:rPr>
                <w:rFonts w:eastAsia="Arial" w:cs="Arial"/>
                <w:i/>
                <w:iCs/>
              </w:rPr>
            </w:pPr>
            <w:r w:rsidRPr="00406E19">
              <w:rPr>
                <w:rFonts w:eastAsia="Arial" w:cs="Arial"/>
                <w:b/>
                <w:bCs/>
                <w:i/>
                <w:iCs/>
                <w:sz w:val="22"/>
                <w:szCs w:val="22"/>
              </w:rPr>
              <w:t>Graded Assignments</w:t>
            </w:r>
          </w:p>
          <w:p w14:paraId="5F654A4C"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BE04224"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000000" w:themeColor="text1"/>
            </w:tcBorders>
            <w:shd w:val="clear" w:color="auto" w:fill="D8D9DA"/>
          </w:tcPr>
          <w:p w14:paraId="75563492" w14:textId="77777777" w:rsidR="006A4B6B" w:rsidRPr="00406E19" w:rsidRDefault="006A4B6B" w:rsidP="00225FD6">
            <w:pPr>
              <w:rPr>
                <w:rFonts w:eastAsia="Arial" w:cs="Arial"/>
                <w:b/>
                <w:bCs/>
                <w:i/>
                <w:iCs/>
              </w:rPr>
            </w:pPr>
            <w:r w:rsidRPr="00406E19">
              <w:rPr>
                <w:rFonts w:eastAsia="Arial" w:cs="Arial"/>
                <w:b/>
                <w:bCs/>
                <w:i/>
                <w:iCs/>
              </w:rPr>
              <w:t>AIE</w:t>
            </w:r>
          </w:p>
        </w:tc>
      </w:tr>
      <w:tr w:rsidR="006A4B6B" w:rsidRPr="00406E19" w14:paraId="22CEE1EB" w14:textId="77777777" w:rsidTr="00225FD6">
        <w:tc>
          <w:tcPr>
            <w:tcW w:w="10170" w:type="dxa"/>
            <w:gridSpan w:val="2"/>
            <w:tcMar>
              <w:top w:w="115" w:type="dxa"/>
              <w:left w:w="115" w:type="dxa"/>
              <w:bottom w:w="115" w:type="dxa"/>
              <w:right w:w="115" w:type="dxa"/>
            </w:tcMar>
          </w:tcPr>
          <w:p w14:paraId="30EDBEBA" w14:textId="543ED9D1" w:rsidR="006A4B6B" w:rsidRPr="00406E19" w:rsidRDefault="006A4B6B" w:rsidP="00225FD6">
            <w:pPr>
              <w:tabs>
                <w:tab w:val="left" w:pos="2329"/>
              </w:tabs>
              <w:rPr>
                <w:rFonts w:eastAsia="Arial" w:cs="Arial"/>
                <w:b/>
                <w:bCs/>
              </w:rPr>
            </w:pPr>
            <w:r w:rsidRPr="00406E19">
              <w:rPr>
                <w:rFonts w:eastAsia="Arial" w:cs="Arial"/>
                <w:b/>
                <w:bCs/>
              </w:rPr>
              <w:t xml:space="preserve">Discussion: </w:t>
            </w:r>
            <w:r w:rsidR="008B0F13">
              <w:rPr>
                <w:rFonts w:eastAsia="Arial" w:cs="Arial"/>
                <w:b/>
                <w:bCs/>
              </w:rPr>
              <w:t>Strategies to Support At-Risk Students</w:t>
            </w:r>
            <w:r w:rsidRPr="00406E19">
              <w:rPr>
                <w:rFonts w:eastAsia="Arial" w:cs="Arial"/>
                <w:b/>
                <w:bCs/>
              </w:rPr>
              <w:t xml:space="preserve"> </w:t>
            </w:r>
          </w:p>
          <w:p w14:paraId="2BBAC46E" w14:textId="77777777" w:rsidR="006A4B6B" w:rsidRPr="00406E19" w:rsidRDefault="006A4B6B" w:rsidP="00225FD6">
            <w:pPr>
              <w:pStyle w:val="AssignmentsLevel1"/>
            </w:pPr>
          </w:p>
          <w:p w14:paraId="370E8827" w14:textId="33AEBD68" w:rsidR="006A4B6B" w:rsidRPr="00406E19" w:rsidRDefault="006A4B6B" w:rsidP="00225FD6">
            <w:pPr>
              <w:pStyle w:val="AssignmentsLevel1"/>
            </w:pPr>
            <w:r w:rsidRPr="00406E19">
              <w:rPr>
                <w:b/>
                <w:bCs/>
              </w:rPr>
              <w:t xml:space="preserve">Respond </w:t>
            </w:r>
            <w:r w:rsidRPr="00406E19">
              <w:t xml:space="preserve">to the following in the </w:t>
            </w:r>
            <w:r w:rsidR="004B228E" w:rsidRPr="004B228E">
              <w:t>Strategies to Support At-Risk Students</w:t>
            </w:r>
            <w:r w:rsidRPr="00406E19">
              <w:t xml:space="preserve"> discussion forum by Thursday:</w:t>
            </w:r>
          </w:p>
          <w:p w14:paraId="438A11FD" w14:textId="77777777" w:rsidR="006A4B6B" w:rsidRPr="00406E19" w:rsidRDefault="006A4B6B" w:rsidP="00225FD6">
            <w:pPr>
              <w:pStyle w:val="AssignmentsLevel1"/>
            </w:pPr>
          </w:p>
          <w:p w14:paraId="22E0FE3D" w14:textId="35F1075B" w:rsidR="006A4B6B" w:rsidRPr="00406E19" w:rsidRDefault="00213842" w:rsidP="00213842">
            <w:pPr>
              <w:pStyle w:val="AssignmentsLevel2"/>
            </w:pPr>
            <w:r w:rsidRPr="00213842">
              <w:t xml:space="preserve">Describe 4 strategies you would use as an </w:t>
            </w:r>
            <w:r w:rsidR="00BE361D">
              <w:t>i</w:t>
            </w:r>
            <w:r w:rsidRPr="00213842">
              <w:t xml:space="preserve">nstructional </w:t>
            </w:r>
            <w:r w:rsidR="00BE361D">
              <w:t>l</w:t>
            </w:r>
            <w:r w:rsidRPr="00213842">
              <w:t xml:space="preserve">eader to support students who are </w:t>
            </w:r>
            <w:r w:rsidR="00BE361D">
              <w:t>a</w:t>
            </w:r>
            <w:r w:rsidRPr="00213842">
              <w:t>t-</w:t>
            </w:r>
            <w:r w:rsidR="00BE361D">
              <w:t>r</w:t>
            </w:r>
            <w:r w:rsidRPr="00213842">
              <w:t xml:space="preserve">isk.  </w:t>
            </w:r>
          </w:p>
          <w:p w14:paraId="2C863025" w14:textId="77777777" w:rsidR="006A4B6B" w:rsidRPr="00406E19" w:rsidRDefault="006A4B6B" w:rsidP="00225FD6">
            <w:pPr>
              <w:pStyle w:val="AssignmentsLevel1"/>
            </w:pPr>
          </w:p>
          <w:p w14:paraId="32F1C7F2" w14:textId="7AB4001A" w:rsidR="006A4B6B" w:rsidRPr="00406E19" w:rsidRDefault="006A4B6B" w:rsidP="00BE361D">
            <w:pPr>
              <w:pStyle w:val="AssignmentsLevel1"/>
              <w:rPr>
                <w:b/>
                <w:bCs/>
              </w:rPr>
            </w:pPr>
            <w:r w:rsidRPr="00406E19">
              <w:rPr>
                <w:b/>
                <w:bCs/>
              </w:rPr>
              <w:lastRenderedPageBreak/>
              <w:t>Post</w:t>
            </w:r>
            <w:r w:rsidRPr="00406E19">
              <w:t xml:space="preserve"> constructive criticism, clarification, additional questions, or your own relevant thoughts to </w:t>
            </w:r>
            <w:r w:rsidR="00BE361D">
              <w:t>3</w:t>
            </w:r>
            <w:r w:rsidR="00BE361D" w:rsidRPr="00406E19">
              <w:t xml:space="preserve"> </w:t>
            </w:r>
            <w:r w:rsidRPr="00406E19">
              <w:t>of your classmates' posts by Sunday.</w:t>
            </w:r>
          </w:p>
        </w:tc>
        <w:tc>
          <w:tcPr>
            <w:tcW w:w="1440" w:type="dxa"/>
          </w:tcPr>
          <w:p w14:paraId="009053DA" w14:textId="0B74AED9" w:rsidR="006A4B6B" w:rsidRPr="00406E19" w:rsidRDefault="00213842" w:rsidP="00225FD6">
            <w:pPr>
              <w:tabs>
                <w:tab w:val="left" w:pos="2329"/>
              </w:tabs>
              <w:rPr>
                <w:rFonts w:cs="Arial"/>
                <w:szCs w:val="20"/>
              </w:rPr>
            </w:pPr>
            <w:r>
              <w:rPr>
                <w:rFonts w:cs="Arial"/>
                <w:szCs w:val="20"/>
              </w:rPr>
              <w:lastRenderedPageBreak/>
              <w:t>12.1</w:t>
            </w:r>
          </w:p>
        </w:tc>
        <w:tc>
          <w:tcPr>
            <w:tcW w:w="1440" w:type="dxa"/>
          </w:tcPr>
          <w:p w14:paraId="3BED89DE" w14:textId="77777777" w:rsidR="006A4B6B" w:rsidRPr="00406E19" w:rsidRDefault="006A4B6B" w:rsidP="00225FD6">
            <w:pPr>
              <w:tabs>
                <w:tab w:val="left" w:pos="2329"/>
              </w:tabs>
              <w:rPr>
                <w:rFonts w:eastAsia="Arial" w:cs="Arial"/>
              </w:rPr>
            </w:pPr>
            <w:r w:rsidRPr="00406E19">
              <w:t xml:space="preserve">Discussion: one post and replies to three other posts = </w:t>
            </w:r>
            <w:r w:rsidRPr="00406E19">
              <w:rPr>
                <w:b/>
                <w:bCs/>
              </w:rPr>
              <w:t xml:space="preserve">1 hour </w:t>
            </w:r>
          </w:p>
        </w:tc>
      </w:tr>
      <w:tr w:rsidR="00213842" w:rsidRPr="00406E19" w14:paraId="025917C6" w14:textId="77777777" w:rsidTr="00225FD6">
        <w:tc>
          <w:tcPr>
            <w:tcW w:w="10170" w:type="dxa"/>
            <w:gridSpan w:val="2"/>
            <w:tcMar>
              <w:top w:w="115" w:type="dxa"/>
              <w:left w:w="115" w:type="dxa"/>
              <w:bottom w:w="115" w:type="dxa"/>
              <w:right w:w="115" w:type="dxa"/>
            </w:tcMar>
          </w:tcPr>
          <w:p w14:paraId="6D5940D6" w14:textId="77777777" w:rsidR="00213842" w:rsidRDefault="00213842" w:rsidP="00225FD6">
            <w:pPr>
              <w:tabs>
                <w:tab w:val="left" w:pos="2329"/>
              </w:tabs>
              <w:rPr>
                <w:rFonts w:eastAsia="Arial" w:cs="Arial"/>
                <w:b/>
                <w:bCs/>
              </w:rPr>
            </w:pPr>
            <w:r>
              <w:rPr>
                <w:rFonts w:eastAsia="Arial" w:cs="Arial"/>
                <w:b/>
                <w:bCs/>
              </w:rPr>
              <w:t>English Language Learners Job Aid</w:t>
            </w:r>
          </w:p>
          <w:p w14:paraId="3B8FC408" w14:textId="77777777" w:rsidR="00213842" w:rsidRDefault="00213842" w:rsidP="00225FD6">
            <w:pPr>
              <w:tabs>
                <w:tab w:val="left" w:pos="2329"/>
              </w:tabs>
              <w:rPr>
                <w:rFonts w:eastAsia="Arial" w:cs="Arial"/>
                <w:b/>
                <w:bCs/>
              </w:rPr>
            </w:pPr>
          </w:p>
          <w:p w14:paraId="7C9846B0" w14:textId="2D0289FB" w:rsidR="00132039" w:rsidRDefault="00132039" w:rsidP="00225FD6">
            <w:pPr>
              <w:tabs>
                <w:tab w:val="left" w:pos="2329"/>
              </w:tabs>
              <w:rPr>
                <w:rFonts w:eastAsia="Arial" w:cs="Arial"/>
                <w:bCs/>
              </w:rPr>
            </w:pPr>
            <w:r>
              <w:rPr>
                <w:rFonts w:eastAsia="Arial" w:cs="Arial"/>
                <w:b/>
                <w:bCs/>
              </w:rPr>
              <w:t>Create</w:t>
            </w:r>
            <w:r w:rsidRPr="001240B6">
              <w:rPr>
                <w:rFonts w:eastAsia="Arial" w:cs="Arial"/>
                <w:bCs/>
              </w:rPr>
              <w:t xml:space="preserve"> a job aid with strategies for instructional leaders to consider for English </w:t>
            </w:r>
            <w:r w:rsidR="00BE361D">
              <w:rPr>
                <w:rFonts w:eastAsia="Arial" w:cs="Arial"/>
                <w:bCs/>
              </w:rPr>
              <w:t>l</w:t>
            </w:r>
            <w:r w:rsidRPr="001240B6">
              <w:rPr>
                <w:rFonts w:eastAsia="Arial" w:cs="Arial"/>
                <w:bCs/>
              </w:rPr>
              <w:t xml:space="preserve">anguage </w:t>
            </w:r>
            <w:r w:rsidR="00BE361D">
              <w:rPr>
                <w:rFonts w:eastAsia="Arial" w:cs="Arial"/>
                <w:bCs/>
              </w:rPr>
              <w:t>l</w:t>
            </w:r>
            <w:r w:rsidRPr="001240B6">
              <w:rPr>
                <w:rFonts w:eastAsia="Arial" w:cs="Arial"/>
                <w:bCs/>
              </w:rPr>
              <w:t>earners for</w:t>
            </w:r>
            <w:r w:rsidR="00BE361D">
              <w:rPr>
                <w:rFonts w:eastAsia="Arial" w:cs="Arial"/>
                <w:bCs/>
              </w:rPr>
              <w:t xml:space="preserve"> the following</w:t>
            </w:r>
            <w:r w:rsidRPr="001240B6">
              <w:rPr>
                <w:rFonts w:eastAsia="Arial" w:cs="Arial"/>
                <w:bCs/>
              </w:rPr>
              <w:t>:</w:t>
            </w:r>
          </w:p>
          <w:p w14:paraId="77D72C8E" w14:textId="77777777" w:rsidR="00BE361D" w:rsidRPr="001240B6" w:rsidRDefault="00BE361D" w:rsidP="00225FD6">
            <w:pPr>
              <w:tabs>
                <w:tab w:val="left" w:pos="2329"/>
              </w:tabs>
              <w:rPr>
                <w:rFonts w:eastAsia="Arial" w:cs="Arial"/>
                <w:bCs/>
              </w:rPr>
            </w:pPr>
          </w:p>
          <w:p w14:paraId="56933412" w14:textId="0D359F13" w:rsidR="001240B6" w:rsidRPr="001240B6" w:rsidRDefault="001240B6" w:rsidP="001240B6">
            <w:pPr>
              <w:pStyle w:val="AssignmentsLevel2"/>
              <w:rPr>
                <w:rFonts w:eastAsia="Arial"/>
              </w:rPr>
            </w:pPr>
            <w:r w:rsidRPr="001240B6">
              <w:rPr>
                <w:rFonts w:eastAsia="Arial"/>
              </w:rPr>
              <w:t xml:space="preserve">The </w:t>
            </w:r>
            <w:r w:rsidR="00BE361D">
              <w:rPr>
                <w:rFonts w:eastAsia="Arial"/>
              </w:rPr>
              <w:t>s</w:t>
            </w:r>
            <w:r w:rsidRPr="001240B6">
              <w:rPr>
                <w:rFonts w:eastAsia="Arial"/>
              </w:rPr>
              <w:t>tudent</w:t>
            </w:r>
            <w:r w:rsidR="00BE361D">
              <w:rPr>
                <w:rFonts w:eastAsia="Arial"/>
              </w:rPr>
              <w:t>: s</w:t>
            </w:r>
            <w:r w:rsidRPr="001240B6">
              <w:rPr>
                <w:rFonts w:eastAsia="Arial"/>
              </w:rPr>
              <w:t xml:space="preserve">chool </w:t>
            </w:r>
            <w:r w:rsidR="00BE361D">
              <w:rPr>
                <w:rFonts w:eastAsia="Arial"/>
              </w:rPr>
              <w:t>p</w:t>
            </w:r>
            <w:r w:rsidRPr="001240B6">
              <w:rPr>
                <w:rFonts w:eastAsia="Arial"/>
              </w:rPr>
              <w:t>ractices that encourage integrating these students into the school community</w:t>
            </w:r>
          </w:p>
          <w:p w14:paraId="684179AB" w14:textId="741F77DC" w:rsidR="001240B6" w:rsidRPr="001240B6" w:rsidRDefault="001240B6" w:rsidP="001240B6">
            <w:pPr>
              <w:pStyle w:val="AssignmentsLevel2"/>
              <w:rPr>
                <w:rFonts w:eastAsia="Arial"/>
              </w:rPr>
            </w:pPr>
            <w:r w:rsidRPr="001240B6">
              <w:rPr>
                <w:rFonts w:eastAsia="Arial"/>
              </w:rPr>
              <w:t>Teachers</w:t>
            </w:r>
          </w:p>
          <w:p w14:paraId="32E57AE0" w14:textId="5890DFCD" w:rsidR="001240B6" w:rsidRPr="001240B6" w:rsidRDefault="001240B6" w:rsidP="001240B6">
            <w:pPr>
              <w:pStyle w:val="AssignmentsLevel2"/>
              <w:rPr>
                <w:rFonts w:eastAsia="Arial"/>
              </w:rPr>
            </w:pPr>
            <w:r w:rsidRPr="001240B6">
              <w:rPr>
                <w:rFonts w:eastAsia="Arial"/>
              </w:rPr>
              <w:t>Parents</w:t>
            </w:r>
          </w:p>
          <w:p w14:paraId="28A7B07A" w14:textId="7AED0861" w:rsidR="001240B6" w:rsidRPr="001240B6" w:rsidRDefault="001240B6" w:rsidP="001240B6">
            <w:pPr>
              <w:pStyle w:val="AssignmentsLevel2"/>
              <w:rPr>
                <w:rFonts w:eastAsia="Arial"/>
              </w:rPr>
            </w:pPr>
            <w:r w:rsidRPr="001240B6">
              <w:rPr>
                <w:rFonts w:eastAsia="Arial"/>
              </w:rPr>
              <w:t xml:space="preserve">District </w:t>
            </w:r>
            <w:r w:rsidR="00BE361D">
              <w:rPr>
                <w:rFonts w:eastAsia="Arial"/>
              </w:rPr>
              <w:t>a</w:t>
            </w:r>
            <w:r w:rsidRPr="001240B6">
              <w:rPr>
                <w:rFonts w:eastAsia="Arial"/>
              </w:rPr>
              <w:t xml:space="preserve">dministrators, </w:t>
            </w:r>
            <w:r w:rsidR="00BE361D">
              <w:rPr>
                <w:rFonts w:eastAsia="Arial"/>
              </w:rPr>
              <w:t>b</w:t>
            </w:r>
            <w:r w:rsidRPr="001240B6">
              <w:rPr>
                <w:rFonts w:eastAsia="Arial"/>
              </w:rPr>
              <w:t xml:space="preserve">oard, </w:t>
            </w:r>
            <w:r w:rsidR="00BE361D">
              <w:rPr>
                <w:rFonts w:eastAsia="Arial"/>
              </w:rPr>
              <w:t>and c</w:t>
            </w:r>
            <w:r w:rsidRPr="001240B6">
              <w:rPr>
                <w:rFonts w:eastAsia="Arial"/>
              </w:rPr>
              <w:t xml:space="preserve">ommunity </w:t>
            </w:r>
            <w:r w:rsidR="00BE361D">
              <w:rPr>
                <w:rFonts w:eastAsia="Arial"/>
              </w:rPr>
              <w:t>s</w:t>
            </w:r>
            <w:r w:rsidRPr="001240B6">
              <w:rPr>
                <w:rFonts w:eastAsia="Arial"/>
              </w:rPr>
              <w:t>takeholders</w:t>
            </w:r>
          </w:p>
          <w:p w14:paraId="442A0EA3" w14:textId="696CBCCE" w:rsidR="001240B6" w:rsidRPr="001240B6" w:rsidRDefault="001240B6" w:rsidP="001240B6">
            <w:pPr>
              <w:pStyle w:val="AssignmentsLevel2"/>
              <w:rPr>
                <w:rFonts w:eastAsia="Arial"/>
              </w:rPr>
            </w:pPr>
            <w:r w:rsidRPr="001240B6">
              <w:rPr>
                <w:rFonts w:eastAsia="Arial"/>
              </w:rPr>
              <w:t xml:space="preserve">Curriculum </w:t>
            </w:r>
          </w:p>
          <w:p w14:paraId="1F1A59C2" w14:textId="77777777" w:rsidR="001240B6" w:rsidRPr="00382D27" w:rsidRDefault="001240B6" w:rsidP="001240B6">
            <w:pPr>
              <w:pStyle w:val="AssignmentsLevel2"/>
              <w:rPr>
                <w:rFonts w:eastAsia="Arial"/>
                <w:b/>
              </w:rPr>
            </w:pPr>
            <w:r w:rsidRPr="001240B6">
              <w:rPr>
                <w:rFonts w:eastAsia="Arial"/>
              </w:rPr>
              <w:t>Instruction</w:t>
            </w:r>
          </w:p>
          <w:p w14:paraId="1699F00A" w14:textId="77777777" w:rsidR="00382D27" w:rsidRDefault="00382D27" w:rsidP="00382D27">
            <w:pPr>
              <w:pStyle w:val="AssignmentsLevel2"/>
              <w:numPr>
                <w:ilvl w:val="0"/>
                <w:numId w:val="0"/>
              </w:numPr>
              <w:ind w:left="360" w:hanging="360"/>
              <w:rPr>
                <w:rFonts w:eastAsia="Arial"/>
              </w:rPr>
            </w:pPr>
          </w:p>
          <w:p w14:paraId="1E95D9F4" w14:textId="7EAE0428" w:rsidR="00382D27" w:rsidRPr="00406E19" w:rsidRDefault="008B0F13" w:rsidP="00382D27">
            <w:pPr>
              <w:pStyle w:val="AssignmentsLevel2"/>
              <w:numPr>
                <w:ilvl w:val="0"/>
                <w:numId w:val="0"/>
              </w:numPr>
              <w:ind w:left="360" w:hanging="360"/>
              <w:rPr>
                <w:rFonts w:eastAsia="Arial"/>
                <w:b/>
              </w:rPr>
            </w:pPr>
            <w:r w:rsidRPr="00406E19">
              <w:rPr>
                <w:b/>
                <w:bCs/>
              </w:rPr>
              <w:t>Submit</w:t>
            </w:r>
            <w:r w:rsidRPr="00406E19">
              <w:rPr>
                <w:bCs/>
              </w:rPr>
              <w:t xml:space="preserve"> your </w:t>
            </w:r>
            <w:r>
              <w:rPr>
                <w:bCs/>
              </w:rPr>
              <w:t>job aid</w:t>
            </w:r>
            <w:r w:rsidRPr="00406E19">
              <w:rPr>
                <w:b/>
                <w:bCs/>
              </w:rPr>
              <w:t xml:space="preserve"> </w:t>
            </w:r>
            <w:r w:rsidRPr="00406E19">
              <w:t>by Sunday.</w:t>
            </w:r>
          </w:p>
        </w:tc>
        <w:tc>
          <w:tcPr>
            <w:tcW w:w="1440" w:type="dxa"/>
          </w:tcPr>
          <w:p w14:paraId="75D72135" w14:textId="4CA17515" w:rsidR="00213842" w:rsidRPr="00406E19" w:rsidRDefault="00382D27" w:rsidP="00225FD6">
            <w:pPr>
              <w:tabs>
                <w:tab w:val="left" w:pos="2329"/>
              </w:tabs>
              <w:rPr>
                <w:rFonts w:cs="Arial"/>
                <w:szCs w:val="20"/>
              </w:rPr>
            </w:pPr>
            <w:r>
              <w:rPr>
                <w:rFonts w:cs="Arial"/>
                <w:szCs w:val="20"/>
              </w:rPr>
              <w:t>12.3</w:t>
            </w:r>
          </w:p>
        </w:tc>
        <w:tc>
          <w:tcPr>
            <w:tcW w:w="1440" w:type="dxa"/>
          </w:tcPr>
          <w:p w14:paraId="5921D79A" w14:textId="77777777" w:rsidR="00213842" w:rsidRPr="00406E19" w:rsidRDefault="00213842" w:rsidP="00225FD6">
            <w:pPr>
              <w:tabs>
                <w:tab w:val="left" w:pos="2329"/>
              </w:tabs>
              <w:rPr>
                <w:rFonts w:cs="Arial"/>
                <w:szCs w:val="20"/>
              </w:rPr>
            </w:pPr>
          </w:p>
        </w:tc>
      </w:tr>
      <w:tr w:rsidR="00D87A8F" w:rsidRPr="00406E19" w14:paraId="546F8CC9" w14:textId="77777777" w:rsidTr="00225FD6">
        <w:tc>
          <w:tcPr>
            <w:tcW w:w="10170" w:type="dxa"/>
            <w:gridSpan w:val="2"/>
            <w:tcMar>
              <w:top w:w="115" w:type="dxa"/>
              <w:left w:w="115" w:type="dxa"/>
              <w:bottom w:w="115" w:type="dxa"/>
              <w:right w:w="115" w:type="dxa"/>
            </w:tcMar>
          </w:tcPr>
          <w:p w14:paraId="429D57AB" w14:textId="50640498" w:rsidR="00D87A8F" w:rsidRPr="00D87A8F" w:rsidRDefault="00D87A8F" w:rsidP="00D87A8F">
            <w:pPr>
              <w:tabs>
                <w:tab w:val="left" w:pos="2329"/>
              </w:tabs>
              <w:rPr>
                <w:rFonts w:eastAsia="Arial" w:cs="Arial"/>
                <w:b/>
                <w:bCs/>
                <w:szCs w:val="20"/>
              </w:rPr>
            </w:pPr>
            <w:bookmarkStart w:id="28" w:name="_Hlk502083476"/>
            <w:r w:rsidRPr="00D87A8F">
              <w:rPr>
                <w:rFonts w:eastAsia="Arial" w:cs="Arial"/>
                <w:b/>
                <w:bCs/>
                <w:szCs w:val="20"/>
              </w:rPr>
              <w:t>Field Experience</w:t>
            </w:r>
            <w:r>
              <w:rPr>
                <w:rFonts w:eastAsia="Arial" w:cs="Arial"/>
                <w:b/>
                <w:bCs/>
                <w:szCs w:val="20"/>
              </w:rPr>
              <w:t>: RtII</w:t>
            </w:r>
          </w:p>
          <w:bookmarkEnd w:id="28"/>
          <w:p w14:paraId="52B0D657" w14:textId="000C4A8C" w:rsidR="00D87A8F" w:rsidRDefault="00D87A8F" w:rsidP="00D87A8F">
            <w:pPr>
              <w:rPr>
                <w:rFonts w:cs="Arial"/>
                <w:b/>
                <w:szCs w:val="20"/>
              </w:rPr>
            </w:pPr>
          </w:p>
          <w:p w14:paraId="210ACE38" w14:textId="2CAB105F" w:rsidR="00471FD9" w:rsidRDefault="00D87A8F" w:rsidP="00D87A8F">
            <w:pPr>
              <w:rPr>
                <w:rFonts w:cs="Arial"/>
                <w:b/>
                <w:szCs w:val="20"/>
              </w:rPr>
            </w:pPr>
            <w:r>
              <w:rPr>
                <w:rFonts w:cs="Arial"/>
                <w:b/>
                <w:szCs w:val="20"/>
              </w:rPr>
              <w:t>Resource</w:t>
            </w:r>
            <w:r w:rsidR="00471FD9">
              <w:rPr>
                <w:rFonts w:cs="Arial"/>
                <w:b/>
                <w:szCs w:val="20"/>
              </w:rPr>
              <w:t>s</w:t>
            </w:r>
            <w:r>
              <w:rPr>
                <w:rFonts w:cs="Arial"/>
                <w:b/>
                <w:szCs w:val="20"/>
              </w:rPr>
              <w:t xml:space="preserve">: </w:t>
            </w:r>
            <w:bookmarkStart w:id="29" w:name="_Hlk502083513"/>
          </w:p>
          <w:p w14:paraId="61E3D2D0" w14:textId="77777777" w:rsidR="00BE361D" w:rsidRDefault="00BE361D" w:rsidP="00D87A8F">
            <w:pPr>
              <w:rPr>
                <w:rFonts w:cs="Arial"/>
                <w:b/>
                <w:szCs w:val="20"/>
              </w:rPr>
            </w:pPr>
          </w:p>
          <w:p w14:paraId="0100047D" w14:textId="3B680814" w:rsidR="00D87A8F" w:rsidRPr="00D87A8F" w:rsidRDefault="00834A1E" w:rsidP="00CC1F20">
            <w:pPr>
              <w:pStyle w:val="AssignmentsLevel2"/>
              <w:rPr>
                <w:b/>
              </w:rPr>
            </w:pPr>
            <w:hyperlink r:id="rId62" w:history="1">
              <w:r w:rsidR="00D87A8F" w:rsidRPr="00213842">
                <w:rPr>
                  <w:rStyle w:val="Hyperlink"/>
                </w:rPr>
                <w:t xml:space="preserve">RtII Toolkit </w:t>
              </w:r>
            </w:hyperlink>
            <w:bookmarkEnd w:id="29"/>
          </w:p>
          <w:p w14:paraId="5E633ECC" w14:textId="7F93C85E" w:rsidR="00D87A8F" w:rsidRDefault="00471FD9" w:rsidP="00CC1F20">
            <w:pPr>
              <w:pStyle w:val="AssignmentsLevel2"/>
              <w:rPr>
                <w:b/>
              </w:rPr>
            </w:pPr>
            <w:r>
              <w:t>Compare Rt</w:t>
            </w:r>
            <w:r w:rsidR="00BE361D">
              <w:t>I</w:t>
            </w:r>
            <w:r>
              <w:t>I</w:t>
            </w:r>
            <w:r w:rsidRPr="00D87A8F">
              <w:t xml:space="preserve"> Guiding Principles </w:t>
            </w:r>
            <w:r>
              <w:t xml:space="preserve">to Your Building’s </w:t>
            </w:r>
            <w:r w:rsidRPr="00D87A8F">
              <w:rPr>
                <w:u w:val="single"/>
              </w:rPr>
              <w:t>Current</w:t>
            </w:r>
            <w:r>
              <w:t xml:space="preserve"> Practices</w:t>
            </w:r>
            <w:r w:rsidR="00C63254">
              <w:t xml:space="preserve"> Chart</w:t>
            </w:r>
          </w:p>
          <w:p w14:paraId="78C9AAD9" w14:textId="77777777" w:rsidR="00471FD9" w:rsidRDefault="00471FD9" w:rsidP="00D87A8F">
            <w:pPr>
              <w:rPr>
                <w:rFonts w:cs="Arial"/>
                <w:b/>
                <w:szCs w:val="20"/>
              </w:rPr>
            </w:pPr>
          </w:p>
          <w:p w14:paraId="38CDC6AC" w14:textId="7AF6BDBD" w:rsidR="00D87A8F" w:rsidRPr="00D87A8F" w:rsidRDefault="00D87A8F" w:rsidP="00D87A8F">
            <w:pPr>
              <w:rPr>
                <w:rFonts w:cs="Arial"/>
                <w:szCs w:val="20"/>
              </w:rPr>
            </w:pPr>
            <w:r w:rsidRPr="00D87A8F">
              <w:rPr>
                <w:rFonts w:cs="Arial"/>
                <w:b/>
                <w:szCs w:val="20"/>
              </w:rPr>
              <w:t>Reflect</w:t>
            </w:r>
            <w:r w:rsidRPr="00D87A8F">
              <w:rPr>
                <w:rFonts w:cs="Arial"/>
                <w:szCs w:val="20"/>
              </w:rPr>
              <w:t xml:space="preserve"> on your school setting and what is currently occurring for Rt</w:t>
            </w:r>
            <w:r w:rsidR="00D24DF2">
              <w:rPr>
                <w:rFonts w:cs="Arial"/>
                <w:szCs w:val="20"/>
              </w:rPr>
              <w:t>II</w:t>
            </w:r>
            <w:r w:rsidRPr="00D87A8F">
              <w:rPr>
                <w:rFonts w:cs="Arial"/>
                <w:szCs w:val="20"/>
              </w:rPr>
              <w:t xml:space="preserve">. </w:t>
            </w:r>
          </w:p>
          <w:p w14:paraId="19B13321" w14:textId="77777777" w:rsidR="00D87A8F" w:rsidRDefault="00D87A8F" w:rsidP="00D87A8F">
            <w:pPr>
              <w:rPr>
                <w:rFonts w:cs="Arial"/>
                <w:b/>
                <w:szCs w:val="20"/>
              </w:rPr>
            </w:pPr>
          </w:p>
          <w:p w14:paraId="494B92E5" w14:textId="4E9A6C34" w:rsidR="00D87A8F" w:rsidRDefault="00C63254" w:rsidP="00F66EF4">
            <w:pPr>
              <w:pStyle w:val="AssignmentsLevel1"/>
            </w:pPr>
            <w:r>
              <w:rPr>
                <w:b/>
              </w:rPr>
              <w:t xml:space="preserve">Download </w:t>
            </w:r>
            <w:r>
              <w:t>and complete the Compare RtII</w:t>
            </w:r>
            <w:r w:rsidRPr="00D87A8F">
              <w:t xml:space="preserve"> Guiding Principles </w:t>
            </w:r>
            <w:r>
              <w:t xml:space="preserve">to Your Building’s </w:t>
            </w:r>
            <w:r w:rsidRPr="00D87A8F">
              <w:rPr>
                <w:u w:val="single"/>
              </w:rPr>
              <w:t>Current</w:t>
            </w:r>
            <w:r>
              <w:t xml:space="preserve"> Practices Chart according to the instructions provided inside.</w:t>
            </w:r>
          </w:p>
          <w:p w14:paraId="574235B8" w14:textId="77777777" w:rsidR="00D87A8F" w:rsidRPr="00D87A8F" w:rsidRDefault="00D87A8F" w:rsidP="00D87A8F">
            <w:pPr>
              <w:rPr>
                <w:rFonts w:cs="Arial"/>
                <w:szCs w:val="20"/>
              </w:rPr>
            </w:pPr>
          </w:p>
          <w:p w14:paraId="734F2FEF" w14:textId="6F2693A0" w:rsidR="00D87A8F" w:rsidRPr="00D87A8F" w:rsidRDefault="00471FD9" w:rsidP="00D87A8F">
            <w:pPr>
              <w:rPr>
                <w:rFonts w:cs="Arial"/>
                <w:szCs w:val="20"/>
              </w:rPr>
            </w:pPr>
            <w:bookmarkStart w:id="30" w:name="_Hlk502083501"/>
            <w:r w:rsidRPr="00471FD9">
              <w:rPr>
                <w:rFonts w:cs="Arial"/>
                <w:b/>
                <w:szCs w:val="20"/>
              </w:rPr>
              <w:t>Review</w:t>
            </w:r>
            <w:r>
              <w:rPr>
                <w:rFonts w:cs="Arial"/>
                <w:szCs w:val="20"/>
              </w:rPr>
              <w:t xml:space="preserve"> </w:t>
            </w:r>
            <w:r w:rsidR="00BE361D">
              <w:rPr>
                <w:rFonts w:cs="Arial"/>
                <w:szCs w:val="20"/>
              </w:rPr>
              <w:t xml:space="preserve">the </w:t>
            </w:r>
            <w:r w:rsidR="00D87A8F" w:rsidRPr="00D87A8F">
              <w:rPr>
                <w:rFonts w:cs="Arial"/>
                <w:szCs w:val="20"/>
              </w:rPr>
              <w:t xml:space="preserve">Checklist of </w:t>
            </w:r>
            <w:r w:rsidR="00D87A8F">
              <w:rPr>
                <w:rFonts w:cs="Arial"/>
                <w:szCs w:val="20"/>
              </w:rPr>
              <w:t>Observable Processes during RtII</w:t>
            </w:r>
            <w:r w:rsidR="00D87A8F" w:rsidRPr="00D87A8F">
              <w:rPr>
                <w:rFonts w:cs="Arial"/>
                <w:szCs w:val="20"/>
              </w:rPr>
              <w:t xml:space="preserve"> – Full Implementation Stage</w:t>
            </w:r>
            <w:r>
              <w:rPr>
                <w:rFonts w:cs="Arial"/>
                <w:szCs w:val="20"/>
              </w:rPr>
              <w:t xml:space="preserve"> on pp</w:t>
            </w:r>
            <w:r w:rsidR="00BE361D">
              <w:rPr>
                <w:rFonts w:cs="Arial"/>
                <w:szCs w:val="20"/>
              </w:rPr>
              <w:t>.</w:t>
            </w:r>
            <w:r>
              <w:rPr>
                <w:rFonts w:cs="Arial"/>
                <w:szCs w:val="20"/>
              </w:rPr>
              <w:t xml:space="preserve"> 54</w:t>
            </w:r>
            <w:r w:rsidR="00BE361D">
              <w:rPr>
                <w:rFonts w:cs="Arial"/>
                <w:szCs w:val="20"/>
              </w:rPr>
              <w:t xml:space="preserve"> &amp; </w:t>
            </w:r>
            <w:r>
              <w:rPr>
                <w:rFonts w:cs="Arial"/>
                <w:szCs w:val="20"/>
              </w:rPr>
              <w:t>55 of the RtII Toolkit.</w:t>
            </w:r>
          </w:p>
          <w:p w14:paraId="1C8AE104" w14:textId="77777777" w:rsidR="00CC1F20" w:rsidRDefault="00CC1F20" w:rsidP="00D87A8F">
            <w:pPr>
              <w:rPr>
                <w:rFonts w:cs="Arial"/>
                <w:b/>
                <w:szCs w:val="20"/>
              </w:rPr>
            </w:pPr>
          </w:p>
          <w:p w14:paraId="3FEECE5F" w14:textId="38E7FC45" w:rsidR="00D87A8F" w:rsidRDefault="00D87A8F" w:rsidP="00D87A8F">
            <w:pPr>
              <w:rPr>
                <w:rFonts w:cs="Arial"/>
                <w:szCs w:val="20"/>
              </w:rPr>
            </w:pPr>
            <w:r w:rsidRPr="00CC1F20">
              <w:rPr>
                <w:rFonts w:cs="Arial"/>
                <w:b/>
                <w:szCs w:val="20"/>
              </w:rPr>
              <w:t>Reflect</w:t>
            </w:r>
            <w:r w:rsidRPr="00D87A8F">
              <w:rPr>
                <w:rFonts w:cs="Arial"/>
                <w:szCs w:val="20"/>
              </w:rPr>
              <w:t xml:space="preserve"> on your</w:t>
            </w:r>
            <w:r w:rsidR="00CC1F20">
              <w:rPr>
                <w:rFonts w:cs="Arial"/>
                <w:szCs w:val="20"/>
              </w:rPr>
              <w:t xml:space="preserve"> school or</w:t>
            </w:r>
            <w:r>
              <w:rPr>
                <w:rFonts w:cs="Arial"/>
                <w:szCs w:val="20"/>
              </w:rPr>
              <w:t xml:space="preserve"> district regarding </w:t>
            </w:r>
            <w:r w:rsidR="00471FD9">
              <w:rPr>
                <w:rFonts w:cs="Arial"/>
                <w:szCs w:val="20"/>
              </w:rPr>
              <w:t xml:space="preserve">Rtll and the </w:t>
            </w:r>
            <w:r w:rsidR="00BE361D">
              <w:rPr>
                <w:rFonts w:cs="Arial"/>
                <w:szCs w:val="20"/>
              </w:rPr>
              <w:t xml:space="preserve">5 </w:t>
            </w:r>
            <w:r w:rsidR="00471FD9">
              <w:rPr>
                <w:rFonts w:cs="Arial"/>
                <w:szCs w:val="20"/>
              </w:rPr>
              <w:t>observable processes (</w:t>
            </w:r>
            <w:r w:rsidR="00BE361D">
              <w:rPr>
                <w:rFonts w:cs="Arial"/>
                <w:szCs w:val="20"/>
              </w:rPr>
              <w:t>a</w:t>
            </w:r>
            <w:r w:rsidR="00471FD9">
              <w:rPr>
                <w:rFonts w:cs="Arial"/>
                <w:szCs w:val="20"/>
              </w:rPr>
              <w:t xml:space="preserve">ssessment, </w:t>
            </w:r>
            <w:r w:rsidR="00BE361D">
              <w:rPr>
                <w:rFonts w:cs="Arial"/>
                <w:szCs w:val="20"/>
              </w:rPr>
              <w:t>d</w:t>
            </w:r>
            <w:r w:rsidR="00471FD9">
              <w:rPr>
                <w:rFonts w:cs="Arial"/>
                <w:szCs w:val="20"/>
              </w:rPr>
              <w:t xml:space="preserve">ata </w:t>
            </w:r>
            <w:r w:rsidR="00BE361D">
              <w:rPr>
                <w:rFonts w:cs="Arial"/>
                <w:szCs w:val="20"/>
              </w:rPr>
              <w:t>a</w:t>
            </w:r>
            <w:r w:rsidR="00471FD9">
              <w:rPr>
                <w:rFonts w:cs="Arial"/>
                <w:szCs w:val="20"/>
              </w:rPr>
              <w:t xml:space="preserve">nalysis, </w:t>
            </w:r>
            <w:r w:rsidR="00BE361D">
              <w:rPr>
                <w:rFonts w:cs="Arial"/>
                <w:szCs w:val="20"/>
              </w:rPr>
              <w:t>g</w:t>
            </w:r>
            <w:r w:rsidR="00471FD9">
              <w:rPr>
                <w:rFonts w:cs="Arial"/>
                <w:szCs w:val="20"/>
              </w:rPr>
              <w:t xml:space="preserve">rouping, </w:t>
            </w:r>
            <w:r w:rsidR="00BE361D">
              <w:rPr>
                <w:rFonts w:cs="Arial"/>
                <w:szCs w:val="20"/>
              </w:rPr>
              <w:t>i</w:t>
            </w:r>
            <w:r w:rsidR="00471FD9">
              <w:rPr>
                <w:rFonts w:cs="Arial"/>
                <w:szCs w:val="20"/>
              </w:rPr>
              <w:t xml:space="preserve">ntervention </w:t>
            </w:r>
            <w:r w:rsidR="00BE361D">
              <w:rPr>
                <w:rFonts w:cs="Arial"/>
                <w:szCs w:val="20"/>
              </w:rPr>
              <w:t>i</w:t>
            </w:r>
            <w:r w:rsidR="00471FD9">
              <w:rPr>
                <w:rFonts w:cs="Arial"/>
                <w:szCs w:val="20"/>
              </w:rPr>
              <w:t>nstruction</w:t>
            </w:r>
            <w:r w:rsidR="00CE0EB5">
              <w:rPr>
                <w:rFonts w:cs="Arial"/>
                <w:szCs w:val="20"/>
              </w:rPr>
              <w:t xml:space="preserve">, and </w:t>
            </w:r>
            <w:r w:rsidR="00BE361D">
              <w:rPr>
                <w:rFonts w:cs="Arial"/>
                <w:szCs w:val="20"/>
              </w:rPr>
              <w:t>p</w:t>
            </w:r>
            <w:r w:rsidR="00CE0EB5">
              <w:rPr>
                <w:rFonts w:cs="Arial"/>
                <w:szCs w:val="20"/>
              </w:rPr>
              <w:t xml:space="preserve">roblem </w:t>
            </w:r>
            <w:r w:rsidR="00BE361D">
              <w:rPr>
                <w:rFonts w:cs="Arial"/>
                <w:szCs w:val="20"/>
              </w:rPr>
              <w:t>s</w:t>
            </w:r>
            <w:r w:rsidR="00CE0EB5">
              <w:rPr>
                <w:rFonts w:cs="Arial"/>
                <w:szCs w:val="20"/>
              </w:rPr>
              <w:t>olving</w:t>
            </w:r>
            <w:r w:rsidR="00471FD9">
              <w:rPr>
                <w:rFonts w:cs="Arial"/>
                <w:szCs w:val="20"/>
              </w:rPr>
              <w:t xml:space="preserve">) on the checklist. </w:t>
            </w:r>
          </w:p>
          <w:p w14:paraId="710AA3E7" w14:textId="77777777" w:rsidR="00CC1F20" w:rsidRDefault="00CC1F20" w:rsidP="00D87A8F">
            <w:pPr>
              <w:rPr>
                <w:rFonts w:cs="Arial"/>
                <w:b/>
                <w:szCs w:val="20"/>
              </w:rPr>
            </w:pPr>
          </w:p>
          <w:p w14:paraId="0661D528" w14:textId="36C5A7A0" w:rsidR="00471FD9" w:rsidRDefault="00CC1F20" w:rsidP="00D87A8F">
            <w:pPr>
              <w:rPr>
                <w:rFonts w:cs="Arial"/>
                <w:szCs w:val="20"/>
              </w:rPr>
            </w:pPr>
            <w:r w:rsidRPr="00CC1F20">
              <w:rPr>
                <w:rFonts w:cs="Arial"/>
                <w:b/>
                <w:szCs w:val="20"/>
              </w:rPr>
              <w:t>Write</w:t>
            </w:r>
            <w:r>
              <w:rPr>
                <w:rFonts w:cs="Arial"/>
                <w:szCs w:val="20"/>
              </w:rPr>
              <w:t xml:space="preserve"> 500</w:t>
            </w:r>
            <w:r w:rsidR="00BE361D">
              <w:rPr>
                <w:rFonts w:cs="Arial"/>
                <w:szCs w:val="20"/>
              </w:rPr>
              <w:t xml:space="preserve"> to </w:t>
            </w:r>
            <w:r>
              <w:rPr>
                <w:rFonts w:cs="Arial"/>
                <w:szCs w:val="20"/>
              </w:rPr>
              <w:t>700 words explaining the following:</w:t>
            </w:r>
          </w:p>
          <w:p w14:paraId="0ED8CBD0" w14:textId="77777777" w:rsidR="00BE361D" w:rsidRDefault="00BE361D" w:rsidP="00D87A8F">
            <w:pPr>
              <w:rPr>
                <w:rFonts w:cs="Arial"/>
                <w:szCs w:val="20"/>
              </w:rPr>
            </w:pPr>
          </w:p>
          <w:p w14:paraId="65E6D4FC" w14:textId="57BC86AE" w:rsidR="00CC1F20" w:rsidRDefault="00CC1F20" w:rsidP="00CC1F20">
            <w:pPr>
              <w:pStyle w:val="AssignmentsLevel2"/>
            </w:pPr>
            <w:r>
              <w:t>What is currently occurring for each process</w:t>
            </w:r>
          </w:p>
          <w:p w14:paraId="583E1DFB" w14:textId="7687AE14" w:rsidR="00CC1F20" w:rsidRDefault="00CC1F20" w:rsidP="00CC1F20">
            <w:pPr>
              <w:pStyle w:val="AssignmentsLevel2"/>
            </w:pPr>
            <w:r>
              <w:lastRenderedPageBreak/>
              <w:t>The process your school or district does well and why</w:t>
            </w:r>
          </w:p>
          <w:p w14:paraId="3319D997" w14:textId="4E2E328C" w:rsidR="00CC1F20" w:rsidRDefault="00CC1F20" w:rsidP="00CC1F20">
            <w:pPr>
              <w:pStyle w:val="AssignmentsLevel2"/>
            </w:pPr>
            <w:r>
              <w:t>The process your school or district need to improve upon and why</w:t>
            </w:r>
          </w:p>
          <w:bookmarkEnd w:id="30"/>
          <w:p w14:paraId="443F36D0" w14:textId="77777777" w:rsidR="00D87A8F" w:rsidRDefault="00D87A8F" w:rsidP="00225FD6">
            <w:pPr>
              <w:tabs>
                <w:tab w:val="left" w:pos="2329"/>
              </w:tabs>
              <w:rPr>
                <w:b/>
                <w:bCs/>
              </w:rPr>
            </w:pPr>
          </w:p>
          <w:p w14:paraId="5D662E11" w14:textId="39FA2262" w:rsidR="00D87A8F" w:rsidRPr="00D87A8F" w:rsidRDefault="00D87A8F" w:rsidP="00225FD6">
            <w:pPr>
              <w:tabs>
                <w:tab w:val="left" w:pos="2329"/>
              </w:tabs>
              <w:rPr>
                <w:rFonts w:eastAsia="Arial" w:cs="Arial"/>
                <w:b/>
                <w:bCs/>
                <w:szCs w:val="20"/>
              </w:rPr>
            </w:pPr>
            <w:r w:rsidRPr="00406E19">
              <w:rPr>
                <w:b/>
                <w:bCs/>
              </w:rPr>
              <w:t>Submit</w:t>
            </w:r>
            <w:r w:rsidRPr="00406E19">
              <w:rPr>
                <w:bCs/>
              </w:rPr>
              <w:t xml:space="preserve"> your </w:t>
            </w:r>
            <w:r>
              <w:rPr>
                <w:bCs/>
              </w:rPr>
              <w:t xml:space="preserve">chart and </w:t>
            </w:r>
            <w:r w:rsidR="00CC1F20">
              <w:rPr>
                <w:bCs/>
              </w:rPr>
              <w:t>written process paper</w:t>
            </w:r>
            <w:r w:rsidRPr="00406E19">
              <w:rPr>
                <w:b/>
                <w:bCs/>
              </w:rPr>
              <w:t xml:space="preserve"> </w:t>
            </w:r>
            <w:r w:rsidRPr="00406E19">
              <w:t>by Sunday.</w:t>
            </w:r>
          </w:p>
        </w:tc>
        <w:tc>
          <w:tcPr>
            <w:tcW w:w="1440" w:type="dxa"/>
          </w:tcPr>
          <w:p w14:paraId="34022515" w14:textId="7D61DEF5" w:rsidR="00D87A8F" w:rsidRDefault="00D87A8F" w:rsidP="00225FD6">
            <w:pPr>
              <w:tabs>
                <w:tab w:val="left" w:pos="2329"/>
              </w:tabs>
              <w:rPr>
                <w:rFonts w:cs="Arial"/>
                <w:szCs w:val="20"/>
              </w:rPr>
            </w:pPr>
            <w:r>
              <w:rPr>
                <w:rFonts w:cs="Arial"/>
                <w:szCs w:val="20"/>
              </w:rPr>
              <w:lastRenderedPageBreak/>
              <w:t>12.2</w:t>
            </w:r>
          </w:p>
        </w:tc>
        <w:tc>
          <w:tcPr>
            <w:tcW w:w="1440" w:type="dxa"/>
          </w:tcPr>
          <w:p w14:paraId="5155677A" w14:textId="77777777" w:rsidR="00D87A8F" w:rsidRPr="00406E19" w:rsidRDefault="00D87A8F" w:rsidP="00225FD6">
            <w:pPr>
              <w:tabs>
                <w:tab w:val="left" w:pos="2329"/>
              </w:tabs>
              <w:rPr>
                <w:rFonts w:cs="Arial"/>
                <w:szCs w:val="20"/>
              </w:rPr>
            </w:pPr>
          </w:p>
        </w:tc>
      </w:tr>
      <w:tr w:rsidR="006A4B6B" w:rsidRPr="00406E19" w14:paraId="26845919" w14:textId="77777777" w:rsidTr="00225FD6">
        <w:tc>
          <w:tcPr>
            <w:tcW w:w="10170" w:type="dxa"/>
            <w:gridSpan w:val="2"/>
            <w:tcMar>
              <w:top w:w="115" w:type="dxa"/>
              <w:left w:w="115" w:type="dxa"/>
              <w:bottom w:w="115" w:type="dxa"/>
              <w:right w:w="115" w:type="dxa"/>
            </w:tcMar>
          </w:tcPr>
          <w:p w14:paraId="0217C564" w14:textId="325E65B8" w:rsidR="00731BAF" w:rsidRDefault="00D87A8F" w:rsidP="00731BAF">
            <w:pPr>
              <w:rPr>
                <w:rFonts w:asciiTheme="minorHAnsi" w:hAnsiTheme="minorHAnsi"/>
                <w:b/>
              </w:rPr>
            </w:pPr>
            <w:r w:rsidRPr="00D87A8F">
              <w:rPr>
                <w:rFonts w:cs="Arial"/>
                <w:b/>
                <w:szCs w:val="20"/>
              </w:rPr>
              <w:t xml:space="preserve">Field Experience: </w:t>
            </w:r>
            <w:r w:rsidR="00731BAF">
              <w:rPr>
                <w:b/>
              </w:rPr>
              <w:t>English Language Learners</w:t>
            </w:r>
          </w:p>
          <w:p w14:paraId="51E4BEE0" w14:textId="77777777" w:rsidR="008865D9" w:rsidRDefault="008865D9" w:rsidP="00731BAF">
            <w:pPr>
              <w:rPr>
                <w:b/>
              </w:rPr>
            </w:pPr>
          </w:p>
          <w:p w14:paraId="5C87EBD2" w14:textId="00F67AF2" w:rsidR="00D87A8F" w:rsidRDefault="008865D9" w:rsidP="00731BAF">
            <w:pPr>
              <w:rPr>
                <w:b/>
              </w:rPr>
            </w:pPr>
            <w:r>
              <w:rPr>
                <w:b/>
              </w:rPr>
              <w:t xml:space="preserve">Resource: </w:t>
            </w:r>
            <w:r w:rsidRPr="008865D9">
              <w:t>E</w:t>
            </w:r>
            <w:r w:rsidR="00BE361D">
              <w:t xml:space="preserve">nglish </w:t>
            </w:r>
            <w:r w:rsidRPr="008865D9">
              <w:t>L</w:t>
            </w:r>
            <w:r w:rsidR="00BE361D">
              <w:t xml:space="preserve">anguage </w:t>
            </w:r>
            <w:r w:rsidRPr="008865D9">
              <w:t>L</w:t>
            </w:r>
            <w:r w:rsidR="00BE361D">
              <w:t>earners</w:t>
            </w:r>
            <w:r w:rsidRPr="008865D9">
              <w:t xml:space="preserve"> </w:t>
            </w:r>
            <w:r w:rsidR="008768D1">
              <w:t>Worksheet</w:t>
            </w:r>
          </w:p>
          <w:p w14:paraId="49948369" w14:textId="77777777" w:rsidR="008865D9" w:rsidRDefault="008865D9" w:rsidP="00731BAF">
            <w:pPr>
              <w:rPr>
                <w:b/>
              </w:rPr>
            </w:pPr>
          </w:p>
          <w:p w14:paraId="2406D887" w14:textId="4EA66903" w:rsidR="008768D1" w:rsidRDefault="00731BAF" w:rsidP="00731BAF">
            <w:r w:rsidRPr="00D87A8F">
              <w:rPr>
                <w:b/>
              </w:rPr>
              <w:t>Explore</w:t>
            </w:r>
            <w:r>
              <w:t xml:space="preserve"> and reflect on English </w:t>
            </w:r>
            <w:r w:rsidR="00BE361D">
              <w:t>l</w:t>
            </w:r>
            <w:r>
              <w:t xml:space="preserve">anguage </w:t>
            </w:r>
            <w:r w:rsidR="00BE361D">
              <w:t>l</w:t>
            </w:r>
            <w:r>
              <w:t>earners in your school</w:t>
            </w:r>
            <w:r w:rsidR="00BE361D">
              <w:t xml:space="preserve"> or </w:t>
            </w:r>
            <w:r>
              <w:t>district</w:t>
            </w:r>
            <w:r w:rsidR="008768D1">
              <w:t>.</w:t>
            </w:r>
          </w:p>
          <w:p w14:paraId="266E18A1" w14:textId="77777777" w:rsidR="008768D1" w:rsidRDefault="008768D1" w:rsidP="00731BAF"/>
          <w:p w14:paraId="0D8EB584" w14:textId="44F51AA0" w:rsidR="008768D1" w:rsidRDefault="008768D1" w:rsidP="00F66EF4">
            <w:pPr>
              <w:pStyle w:val="AssignmentsLevel1"/>
            </w:pPr>
            <w:r>
              <w:rPr>
                <w:b/>
              </w:rPr>
              <w:t xml:space="preserve">Download </w:t>
            </w:r>
            <w:r>
              <w:t xml:space="preserve">and complete the </w:t>
            </w:r>
            <w:r w:rsidR="005A30F3" w:rsidRPr="008865D9">
              <w:t>E</w:t>
            </w:r>
            <w:r w:rsidR="005A30F3">
              <w:t xml:space="preserve">nglish </w:t>
            </w:r>
            <w:r w:rsidR="005A30F3" w:rsidRPr="008865D9">
              <w:t>L</w:t>
            </w:r>
            <w:r w:rsidR="005A30F3">
              <w:t xml:space="preserve">anguage </w:t>
            </w:r>
            <w:r w:rsidR="005A30F3" w:rsidRPr="008865D9">
              <w:t>L</w:t>
            </w:r>
            <w:r w:rsidR="005A30F3">
              <w:t>earners</w:t>
            </w:r>
            <w:r w:rsidR="005A30F3" w:rsidRPr="008865D9">
              <w:t xml:space="preserve"> </w:t>
            </w:r>
            <w:r>
              <w:t>Worksheet according to the instructions provided inside.</w:t>
            </w:r>
          </w:p>
          <w:p w14:paraId="36D64C2A" w14:textId="77777777" w:rsidR="008768D1" w:rsidRPr="00406E19" w:rsidRDefault="008768D1" w:rsidP="008768D1">
            <w:pPr>
              <w:pStyle w:val="AssignmentsLevel2"/>
              <w:numPr>
                <w:ilvl w:val="0"/>
                <w:numId w:val="0"/>
              </w:numPr>
              <w:ind w:left="360" w:hanging="360"/>
            </w:pPr>
          </w:p>
          <w:p w14:paraId="24CB0A22" w14:textId="56AE7FAB" w:rsidR="00731BAF" w:rsidRPr="00406E19" w:rsidRDefault="008768D1" w:rsidP="00F66EF4">
            <w:r w:rsidRPr="00406E19">
              <w:rPr>
                <w:b/>
                <w:bCs/>
              </w:rPr>
              <w:t>Submit</w:t>
            </w:r>
            <w:r w:rsidRPr="00406E19">
              <w:rPr>
                <w:bCs/>
              </w:rPr>
              <w:t xml:space="preserve"> your </w:t>
            </w:r>
            <w:r w:rsidR="005A30F3">
              <w:rPr>
                <w:bCs/>
              </w:rPr>
              <w:t xml:space="preserve">completed </w:t>
            </w:r>
            <w:r w:rsidR="005A30F3" w:rsidRPr="008865D9">
              <w:t>E</w:t>
            </w:r>
            <w:r w:rsidR="005A30F3">
              <w:t xml:space="preserve">nglish </w:t>
            </w:r>
            <w:r w:rsidR="005A30F3" w:rsidRPr="008865D9">
              <w:t>L</w:t>
            </w:r>
            <w:r w:rsidR="005A30F3">
              <w:t xml:space="preserve">anguage </w:t>
            </w:r>
            <w:r w:rsidR="005A30F3" w:rsidRPr="008865D9">
              <w:t>L</w:t>
            </w:r>
            <w:r w:rsidR="005A30F3">
              <w:t>earners</w:t>
            </w:r>
            <w:r w:rsidR="005A30F3" w:rsidRPr="008865D9">
              <w:t xml:space="preserve"> </w:t>
            </w:r>
            <w:r>
              <w:rPr>
                <w:bCs/>
              </w:rPr>
              <w:t>Worksheet</w:t>
            </w:r>
            <w:r>
              <w:rPr>
                <w:b/>
                <w:bCs/>
              </w:rPr>
              <w:t xml:space="preserve"> </w:t>
            </w:r>
            <w:r w:rsidRPr="00406E19">
              <w:t>by Sunday.</w:t>
            </w:r>
          </w:p>
        </w:tc>
        <w:tc>
          <w:tcPr>
            <w:tcW w:w="1440" w:type="dxa"/>
          </w:tcPr>
          <w:p w14:paraId="1C5076E5" w14:textId="6E2A004C" w:rsidR="006A4B6B" w:rsidRPr="00406E19" w:rsidRDefault="00382D27" w:rsidP="00225FD6">
            <w:pPr>
              <w:tabs>
                <w:tab w:val="left" w:pos="2329"/>
              </w:tabs>
              <w:rPr>
                <w:rFonts w:cs="Arial"/>
                <w:szCs w:val="20"/>
              </w:rPr>
            </w:pPr>
            <w:r>
              <w:rPr>
                <w:rFonts w:cs="Arial"/>
                <w:szCs w:val="20"/>
              </w:rPr>
              <w:t>12.3</w:t>
            </w:r>
          </w:p>
        </w:tc>
        <w:tc>
          <w:tcPr>
            <w:tcW w:w="1440" w:type="dxa"/>
          </w:tcPr>
          <w:p w14:paraId="55EE000A" w14:textId="77777777" w:rsidR="006A4B6B" w:rsidRPr="00406E19" w:rsidRDefault="006A4B6B" w:rsidP="00225FD6">
            <w:pPr>
              <w:tabs>
                <w:tab w:val="left" w:pos="2329"/>
              </w:tabs>
              <w:rPr>
                <w:rFonts w:cs="Arial"/>
                <w:szCs w:val="20"/>
              </w:rPr>
            </w:pPr>
          </w:p>
        </w:tc>
      </w:tr>
      <w:tr w:rsidR="006A4B6B" w:rsidRPr="00406E19" w14:paraId="56D6577E" w14:textId="77777777" w:rsidTr="00225FD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5AE947" w14:textId="77777777" w:rsidR="006A4B6B" w:rsidRPr="00406E19" w:rsidRDefault="006A4B6B" w:rsidP="00225FD6">
            <w:pPr>
              <w:tabs>
                <w:tab w:val="left" w:pos="2329"/>
              </w:tabs>
              <w:rPr>
                <w:rFonts w:eastAsia="Arial" w:cs="Arial"/>
                <w:b/>
                <w:bCs/>
              </w:rPr>
            </w:pPr>
            <w:r w:rsidRPr="00406E1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0B4106D" w14:textId="77777777" w:rsidR="006A4B6B" w:rsidRPr="00406E19" w:rsidRDefault="006A4B6B" w:rsidP="00225FD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6E6F1F3" w14:textId="77777777" w:rsidR="006A4B6B" w:rsidRPr="00406E19" w:rsidRDefault="006A4B6B" w:rsidP="00225FD6">
            <w:pPr>
              <w:tabs>
                <w:tab w:val="left" w:pos="2329"/>
              </w:tabs>
              <w:rPr>
                <w:rFonts w:cs="Arial"/>
                <w:b/>
                <w:szCs w:val="20"/>
              </w:rPr>
            </w:pPr>
          </w:p>
        </w:tc>
        <w:tc>
          <w:tcPr>
            <w:tcW w:w="1440" w:type="dxa"/>
            <w:tcBorders>
              <w:bottom w:val="single" w:sz="4" w:space="0" w:color="000000" w:themeColor="text1"/>
            </w:tcBorders>
            <w:shd w:val="clear" w:color="auto" w:fill="E6E6E6"/>
          </w:tcPr>
          <w:p w14:paraId="74DCD4A3" w14:textId="53F38E5E" w:rsidR="006A4B6B" w:rsidRPr="00406E19" w:rsidRDefault="00051692" w:rsidP="00225FD6">
            <w:pPr>
              <w:tabs>
                <w:tab w:val="left" w:pos="2329"/>
              </w:tabs>
              <w:rPr>
                <w:rFonts w:cs="Arial"/>
                <w:b/>
                <w:szCs w:val="20"/>
              </w:rPr>
            </w:pPr>
            <w:r>
              <w:rPr>
                <w:rFonts w:cs="Arial"/>
                <w:b/>
                <w:szCs w:val="20"/>
              </w:rPr>
              <w:t>1 hour</w:t>
            </w:r>
          </w:p>
        </w:tc>
      </w:tr>
    </w:tbl>
    <w:p w14:paraId="77E7545D" w14:textId="77777777" w:rsidR="006A4B6B" w:rsidRPr="00406E19" w:rsidRDefault="006A4B6B" w:rsidP="006A4B6B">
      <w:pPr>
        <w:pStyle w:val="Heading1"/>
      </w:pPr>
    </w:p>
    <w:p w14:paraId="009C5A97" w14:textId="2CA41427" w:rsidR="006A4B6B" w:rsidRPr="00406E19" w:rsidRDefault="006A4B6B" w:rsidP="006A4B6B">
      <w:pPr>
        <w:pStyle w:val="Heading1"/>
      </w:pPr>
    </w:p>
    <w:p w14:paraId="094C0E6D" w14:textId="0819E389" w:rsidR="006A4B6B" w:rsidRPr="00406E19" w:rsidRDefault="006A4B6B">
      <w:r w:rsidRPr="00406E1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6A4B6B" w:rsidRPr="00406E19" w14:paraId="68E0AC9D" w14:textId="77777777" w:rsidTr="00225FD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D2F8987" w14:textId="7F64B2C3" w:rsidR="006A4B6B" w:rsidRPr="00406E19" w:rsidRDefault="006A4B6B" w:rsidP="003E62C7">
            <w:pPr>
              <w:pStyle w:val="WeeklyTopicHeading1"/>
            </w:pPr>
            <w:r w:rsidRPr="00406E19">
              <w:lastRenderedPageBreak/>
              <w:t xml:space="preserve">Week Thirteen: </w:t>
            </w:r>
            <w:r w:rsidR="00382D27" w:rsidRPr="00382D27">
              <w:t xml:space="preserve">Instructional Supervision of Students </w:t>
            </w:r>
            <w:r w:rsidR="003E62C7">
              <w:t>W</w:t>
            </w:r>
            <w:r w:rsidR="00382D27" w:rsidRPr="00382D27">
              <w:t>ith Disabilities</w:t>
            </w:r>
          </w:p>
        </w:tc>
        <w:tc>
          <w:tcPr>
            <w:tcW w:w="1440" w:type="dxa"/>
            <w:tcBorders>
              <w:left w:val="nil"/>
              <w:bottom w:val="single" w:sz="4" w:space="0" w:color="000000" w:themeColor="text1"/>
              <w:right w:val="nil"/>
            </w:tcBorders>
            <w:shd w:val="clear" w:color="auto" w:fill="BF2C37"/>
          </w:tcPr>
          <w:p w14:paraId="13BBBC37" w14:textId="77777777" w:rsidR="006A4B6B" w:rsidRPr="00406E19" w:rsidRDefault="006A4B6B" w:rsidP="00225FD6">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43037FD" w14:textId="77777777" w:rsidR="006A4B6B" w:rsidRPr="00406E19" w:rsidRDefault="006A4B6B" w:rsidP="00225FD6">
            <w:pPr>
              <w:tabs>
                <w:tab w:val="left" w:pos="0"/>
                <w:tab w:val="left" w:pos="3720"/>
              </w:tabs>
              <w:outlineLvl w:val="0"/>
              <w:rPr>
                <w:rFonts w:cs="Arial"/>
                <w:color w:val="FFFFFF"/>
                <w:sz w:val="28"/>
                <w:szCs w:val="28"/>
              </w:rPr>
            </w:pPr>
          </w:p>
        </w:tc>
      </w:tr>
      <w:tr w:rsidR="006A4B6B" w:rsidRPr="00406E19" w14:paraId="11B32449" w14:textId="77777777" w:rsidTr="00225FD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E4AFCB9"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DCDF815" w14:textId="77777777" w:rsidR="006A4B6B" w:rsidRPr="00406E19" w:rsidRDefault="006A4B6B" w:rsidP="00225FD6">
            <w:pPr>
              <w:tabs>
                <w:tab w:val="left" w:pos="0"/>
                <w:tab w:val="left" w:pos="3720"/>
              </w:tabs>
              <w:outlineLvl w:val="0"/>
              <w:rPr>
                <w:rFonts w:eastAsia="Arial" w:cs="Arial"/>
              </w:rPr>
            </w:pPr>
            <w:r w:rsidRPr="00406E19">
              <w:rPr>
                <w:rFonts w:eastAsia="Arial" w:cs="Arial"/>
                <w:b/>
                <w:bCs/>
                <w:i/>
                <w:iCs/>
              </w:rPr>
              <w:t>Alignment</w:t>
            </w:r>
          </w:p>
        </w:tc>
      </w:tr>
      <w:tr w:rsidR="00222DD3" w:rsidRPr="00406E19" w14:paraId="2170D767" w14:textId="77777777" w:rsidTr="00225FD6">
        <w:trPr>
          <w:trHeight w:val="30"/>
        </w:trPr>
        <w:tc>
          <w:tcPr>
            <w:tcW w:w="10170" w:type="dxa"/>
            <w:gridSpan w:val="2"/>
            <w:tcBorders>
              <w:bottom w:val="nil"/>
              <w:right w:val="nil"/>
            </w:tcBorders>
            <w:tcMar>
              <w:top w:w="115" w:type="dxa"/>
              <w:left w:w="115" w:type="dxa"/>
              <w:bottom w:w="115" w:type="dxa"/>
              <w:right w:w="115" w:type="dxa"/>
            </w:tcMar>
          </w:tcPr>
          <w:p w14:paraId="2083B24E" w14:textId="552AD567" w:rsidR="00222DD3" w:rsidRPr="00406E19" w:rsidRDefault="00222DD3" w:rsidP="00F66EF4">
            <w:pPr>
              <w:pStyle w:val="ObjectiveBullet"/>
              <w:numPr>
                <w:ilvl w:val="1"/>
                <w:numId w:val="22"/>
              </w:numPr>
              <w:tabs>
                <w:tab w:val="clear" w:pos="0"/>
              </w:tabs>
              <w:ind w:left="485" w:hanging="485"/>
            </w:pPr>
            <w:r w:rsidRPr="00AE19F7">
              <w:t>Apply instructional, assessment, and progress</w:t>
            </w:r>
            <w:r w:rsidR="003E62C7">
              <w:t>-</w:t>
            </w:r>
            <w:r w:rsidRPr="00AE19F7">
              <w:t>monitoring strategies in the general education setting to support students with disabilities</w:t>
            </w:r>
            <w:r>
              <w:t>.</w:t>
            </w:r>
          </w:p>
        </w:tc>
        <w:tc>
          <w:tcPr>
            <w:tcW w:w="2880" w:type="dxa"/>
            <w:gridSpan w:val="2"/>
            <w:tcBorders>
              <w:left w:val="nil"/>
              <w:bottom w:val="nil"/>
            </w:tcBorders>
          </w:tcPr>
          <w:p w14:paraId="775C0D22" w14:textId="130A746E" w:rsidR="00222DD3" w:rsidRPr="00406E19" w:rsidRDefault="00222DD3" w:rsidP="00222DD3">
            <w:pPr>
              <w:tabs>
                <w:tab w:val="left" w:pos="0"/>
                <w:tab w:val="left" w:pos="3720"/>
              </w:tabs>
              <w:outlineLvl w:val="0"/>
              <w:rPr>
                <w:rFonts w:cs="Arial"/>
                <w:szCs w:val="20"/>
              </w:rPr>
            </w:pPr>
            <w:r>
              <w:rPr>
                <w:rFonts w:cs="Arial"/>
                <w:szCs w:val="20"/>
              </w:rPr>
              <w:t>CLO8</w:t>
            </w:r>
          </w:p>
        </w:tc>
      </w:tr>
      <w:tr w:rsidR="00222DD3" w:rsidRPr="00406E19" w14:paraId="70A91D14" w14:textId="77777777" w:rsidTr="00225FD6">
        <w:trPr>
          <w:trHeight w:val="38"/>
        </w:trPr>
        <w:tc>
          <w:tcPr>
            <w:tcW w:w="10170" w:type="dxa"/>
            <w:gridSpan w:val="2"/>
            <w:tcBorders>
              <w:top w:val="nil"/>
              <w:bottom w:val="nil"/>
              <w:right w:val="nil"/>
            </w:tcBorders>
            <w:tcMar>
              <w:top w:w="115" w:type="dxa"/>
              <w:left w:w="115" w:type="dxa"/>
              <w:bottom w:w="115" w:type="dxa"/>
              <w:right w:w="115" w:type="dxa"/>
            </w:tcMar>
          </w:tcPr>
          <w:p w14:paraId="01043C40" w14:textId="061A7250" w:rsidR="00222DD3" w:rsidRPr="00406E19" w:rsidRDefault="00222DD3" w:rsidP="00F66EF4">
            <w:pPr>
              <w:pStyle w:val="ObjectiveBullet"/>
              <w:numPr>
                <w:ilvl w:val="1"/>
                <w:numId w:val="22"/>
              </w:numPr>
              <w:ind w:left="485" w:hanging="485"/>
            </w:pPr>
            <w:r w:rsidRPr="00AE19F7">
              <w:t>Explain strategies to support parents of students with disabilities</w:t>
            </w:r>
            <w:r>
              <w:t>.</w:t>
            </w:r>
          </w:p>
        </w:tc>
        <w:tc>
          <w:tcPr>
            <w:tcW w:w="2880" w:type="dxa"/>
            <w:gridSpan w:val="2"/>
            <w:tcBorders>
              <w:top w:val="nil"/>
              <w:left w:val="nil"/>
              <w:bottom w:val="nil"/>
            </w:tcBorders>
          </w:tcPr>
          <w:p w14:paraId="1A880EB6" w14:textId="033760E4" w:rsidR="00222DD3" w:rsidRPr="00406E19" w:rsidRDefault="00222DD3" w:rsidP="00222DD3">
            <w:pPr>
              <w:tabs>
                <w:tab w:val="left" w:pos="0"/>
                <w:tab w:val="left" w:pos="3720"/>
              </w:tabs>
              <w:outlineLvl w:val="0"/>
              <w:rPr>
                <w:rFonts w:cs="Arial"/>
                <w:szCs w:val="20"/>
              </w:rPr>
            </w:pPr>
            <w:r>
              <w:rPr>
                <w:rFonts w:cs="Arial"/>
                <w:szCs w:val="20"/>
              </w:rPr>
              <w:t>CLO8</w:t>
            </w:r>
          </w:p>
        </w:tc>
      </w:tr>
      <w:tr w:rsidR="00222DD3" w:rsidRPr="00406E19" w14:paraId="1207F145" w14:textId="77777777" w:rsidTr="00225FD6">
        <w:trPr>
          <w:trHeight w:val="38"/>
        </w:trPr>
        <w:tc>
          <w:tcPr>
            <w:tcW w:w="10170" w:type="dxa"/>
            <w:gridSpan w:val="2"/>
            <w:tcBorders>
              <w:top w:val="nil"/>
              <w:bottom w:val="nil"/>
              <w:right w:val="nil"/>
            </w:tcBorders>
            <w:tcMar>
              <w:top w:w="115" w:type="dxa"/>
              <w:left w:w="115" w:type="dxa"/>
              <w:bottom w:w="115" w:type="dxa"/>
              <w:right w:w="115" w:type="dxa"/>
            </w:tcMar>
          </w:tcPr>
          <w:p w14:paraId="06F01475" w14:textId="77413391" w:rsidR="00222DD3" w:rsidRPr="00406E19" w:rsidRDefault="00222DD3" w:rsidP="00F66EF4">
            <w:pPr>
              <w:pStyle w:val="ObjectiveBullet"/>
              <w:numPr>
                <w:ilvl w:val="1"/>
                <w:numId w:val="22"/>
              </w:numPr>
              <w:ind w:left="485" w:hanging="485"/>
            </w:pPr>
            <w:r w:rsidRPr="00AE19F7">
              <w:t>Construct professional development to support general and special education teachers</w:t>
            </w:r>
            <w:r>
              <w:t>.</w:t>
            </w:r>
          </w:p>
        </w:tc>
        <w:tc>
          <w:tcPr>
            <w:tcW w:w="2880" w:type="dxa"/>
            <w:gridSpan w:val="2"/>
            <w:tcBorders>
              <w:top w:val="nil"/>
              <w:left w:val="nil"/>
              <w:bottom w:val="nil"/>
            </w:tcBorders>
          </w:tcPr>
          <w:p w14:paraId="434D92DD" w14:textId="0B4A8851" w:rsidR="00222DD3" w:rsidRPr="00406E19" w:rsidRDefault="00222DD3" w:rsidP="00222DD3">
            <w:pPr>
              <w:tabs>
                <w:tab w:val="left" w:pos="0"/>
                <w:tab w:val="left" w:pos="3720"/>
              </w:tabs>
              <w:outlineLvl w:val="0"/>
              <w:rPr>
                <w:rFonts w:cs="Arial"/>
                <w:szCs w:val="20"/>
              </w:rPr>
            </w:pPr>
            <w:r>
              <w:rPr>
                <w:rFonts w:cs="Arial"/>
                <w:szCs w:val="20"/>
              </w:rPr>
              <w:t>CLO8</w:t>
            </w:r>
          </w:p>
        </w:tc>
      </w:tr>
      <w:tr w:rsidR="00222DD3" w:rsidRPr="00406E19" w14:paraId="5BDEE98D" w14:textId="77777777" w:rsidTr="00225FD6">
        <w:trPr>
          <w:trHeight w:val="38"/>
        </w:trPr>
        <w:tc>
          <w:tcPr>
            <w:tcW w:w="10170" w:type="dxa"/>
            <w:gridSpan w:val="2"/>
            <w:tcBorders>
              <w:top w:val="nil"/>
              <w:bottom w:val="nil"/>
              <w:right w:val="nil"/>
            </w:tcBorders>
            <w:tcMar>
              <w:top w:w="115" w:type="dxa"/>
              <w:left w:w="115" w:type="dxa"/>
              <w:bottom w:w="115" w:type="dxa"/>
              <w:right w:w="115" w:type="dxa"/>
            </w:tcMar>
          </w:tcPr>
          <w:p w14:paraId="69495802" w14:textId="6749C647" w:rsidR="00222DD3" w:rsidRPr="00406E19" w:rsidRDefault="00222DD3" w:rsidP="00F66EF4">
            <w:pPr>
              <w:pStyle w:val="ObjectiveBullet"/>
              <w:numPr>
                <w:ilvl w:val="1"/>
                <w:numId w:val="22"/>
              </w:numPr>
              <w:ind w:left="485" w:hanging="485"/>
            </w:pPr>
            <w:r w:rsidRPr="00AE19F7">
              <w:t>Summarize co-teaching and its use in supporting teachers of students with disabilities</w:t>
            </w:r>
            <w:r>
              <w:t>.</w:t>
            </w:r>
          </w:p>
        </w:tc>
        <w:tc>
          <w:tcPr>
            <w:tcW w:w="2880" w:type="dxa"/>
            <w:gridSpan w:val="2"/>
            <w:tcBorders>
              <w:top w:val="nil"/>
              <w:left w:val="nil"/>
              <w:bottom w:val="nil"/>
            </w:tcBorders>
          </w:tcPr>
          <w:p w14:paraId="3DC223A9" w14:textId="54EFFB16" w:rsidR="00222DD3" w:rsidRPr="00406E19" w:rsidRDefault="00222DD3" w:rsidP="00222DD3">
            <w:pPr>
              <w:tabs>
                <w:tab w:val="left" w:pos="0"/>
                <w:tab w:val="left" w:pos="3720"/>
              </w:tabs>
              <w:outlineLvl w:val="0"/>
              <w:rPr>
                <w:rFonts w:cs="Arial"/>
                <w:szCs w:val="20"/>
              </w:rPr>
            </w:pPr>
            <w:r>
              <w:rPr>
                <w:rFonts w:cs="Arial"/>
                <w:szCs w:val="20"/>
              </w:rPr>
              <w:t>CLO8</w:t>
            </w:r>
          </w:p>
        </w:tc>
      </w:tr>
      <w:tr w:rsidR="00222DD3" w:rsidRPr="00406E19" w14:paraId="632B6ABD" w14:textId="77777777" w:rsidTr="00225FD6">
        <w:trPr>
          <w:trHeight w:val="38"/>
        </w:trPr>
        <w:tc>
          <w:tcPr>
            <w:tcW w:w="10170" w:type="dxa"/>
            <w:gridSpan w:val="2"/>
            <w:tcBorders>
              <w:top w:val="nil"/>
              <w:bottom w:val="nil"/>
              <w:right w:val="nil"/>
            </w:tcBorders>
            <w:tcMar>
              <w:top w:w="115" w:type="dxa"/>
              <w:left w:w="115" w:type="dxa"/>
              <w:bottom w:w="115" w:type="dxa"/>
              <w:right w:w="115" w:type="dxa"/>
            </w:tcMar>
          </w:tcPr>
          <w:p w14:paraId="2DC00628" w14:textId="3D7AA7CD" w:rsidR="00222DD3" w:rsidRPr="00406E19" w:rsidRDefault="00222DD3" w:rsidP="00F66EF4">
            <w:pPr>
              <w:pStyle w:val="ObjectiveBullet"/>
              <w:numPr>
                <w:ilvl w:val="1"/>
                <w:numId w:val="22"/>
              </w:numPr>
              <w:ind w:left="485" w:hanging="485"/>
            </w:pPr>
            <w:r w:rsidRPr="00AE19F7">
              <w:t xml:space="preserve">Summarize the role and responsibilities of </w:t>
            </w:r>
            <w:r w:rsidR="003E62C7">
              <w:t>i</w:t>
            </w:r>
            <w:r w:rsidRPr="00AE19F7">
              <w:t xml:space="preserve">nstructional </w:t>
            </w:r>
            <w:r w:rsidR="003E62C7">
              <w:t>a</w:t>
            </w:r>
            <w:r w:rsidRPr="00AE19F7">
              <w:t>dministrators in supporting teachers who teach students with disabilities</w:t>
            </w:r>
            <w:r>
              <w:t>.</w:t>
            </w:r>
            <w:r w:rsidRPr="00AE19F7">
              <w:t xml:space="preserve"> </w:t>
            </w:r>
          </w:p>
        </w:tc>
        <w:tc>
          <w:tcPr>
            <w:tcW w:w="2880" w:type="dxa"/>
            <w:gridSpan w:val="2"/>
            <w:tcBorders>
              <w:top w:val="nil"/>
              <w:left w:val="nil"/>
              <w:bottom w:val="nil"/>
            </w:tcBorders>
          </w:tcPr>
          <w:p w14:paraId="3AB8EB66" w14:textId="302C8BC0" w:rsidR="00222DD3" w:rsidRPr="00406E19" w:rsidRDefault="00222DD3" w:rsidP="00222DD3">
            <w:pPr>
              <w:tabs>
                <w:tab w:val="left" w:pos="0"/>
                <w:tab w:val="left" w:pos="3720"/>
              </w:tabs>
              <w:outlineLvl w:val="0"/>
              <w:rPr>
                <w:rFonts w:cs="Arial"/>
                <w:szCs w:val="20"/>
              </w:rPr>
            </w:pPr>
            <w:r>
              <w:rPr>
                <w:rFonts w:cs="Arial"/>
                <w:szCs w:val="20"/>
              </w:rPr>
              <w:t>CLO8</w:t>
            </w:r>
          </w:p>
        </w:tc>
      </w:tr>
      <w:tr w:rsidR="00222DD3" w:rsidRPr="00406E19" w14:paraId="08D39C39" w14:textId="77777777" w:rsidTr="00225FD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2CD801E" w14:textId="3D49C631" w:rsidR="00222DD3" w:rsidRPr="00406E19" w:rsidRDefault="00222DD3" w:rsidP="00F66EF4">
            <w:pPr>
              <w:pStyle w:val="ObjectiveBullet"/>
              <w:numPr>
                <w:ilvl w:val="1"/>
                <w:numId w:val="22"/>
              </w:numPr>
              <w:ind w:left="485" w:hanging="485"/>
            </w:pPr>
            <w:r w:rsidRPr="00AE19F7">
              <w:t>Evaluate equity for students with disabilities</w:t>
            </w:r>
            <w:r>
              <w:t>.</w:t>
            </w:r>
            <w:r w:rsidRPr="00AE19F7">
              <w:t xml:space="preserve"> </w:t>
            </w:r>
          </w:p>
        </w:tc>
        <w:tc>
          <w:tcPr>
            <w:tcW w:w="2880" w:type="dxa"/>
            <w:gridSpan w:val="2"/>
            <w:tcBorders>
              <w:top w:val="nil"/>
              <w:left w:val="nil"/>
              <w:bottom w:val="single" w:sz="4" w:space="0" w:color="000000" w:themeColor="text1"/>
            </w:tcBorders>
          </w:tcPr>
          <w:p w14:paraId="40B8B3B9" w14:textId="0C8E3780" w:rsidR="00222DD3" w:rsidRPr="00406E19" w:rsidRDefault="00222DD3" w:rsidP="00222DD3">
            <w:pPr>
              <w:tabs>
                <w:tab w:val="left" w:pos="0"/>
                <w:tab w:val="left" w:pos="3720"/>
              </w:tabs>
              <w:outlineLvl w:val="0"/>
              <w:rPr>
                <w:rFonts w:cs="Arial"/>
                <w:szCs w:val="20"/>
              </w:rPr>
            </w:pPr>
            <w:r>
              <w:rPr>
                <w:rFonts w:cs="Arial"/>
                <w:szCs w:val="20"/>
              </w:rPr>
              <w:t>CLO8</w:t>
            </w:r>
          </w:p>
        </w:tc>
      </w:tr>
      <w:tr w:rsidR="006A4B6B" w:rsidRPr="00406E19" w14:paraId="621FF666" w14:textId="77777777" w:rsidTr="00225FD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91CEC48" w14:textId="77777777" w:rsidR="006A4B6B" w:rsidRPr="00406E19" w:rsidRDefault="006A4B6B" w:rsidP="00225FD6">
            <w:pPr>
              <w:tabs>
                <w:tab w:val="left" w:pos="0"/>
                <w:tab w:val="left" w:pos="3720"/>
              </w:tabs>
              <w:outlineLvl w:val="0"/>
              <w:rPr>
                <w:rFonts w:eastAsia="Arial" w:cs="Arial"/>
                <w:i/>
                <w:iCs/>
              </w:rPr>
            </w:pPr>
            <w:r w:rsidRPr="00406E19">
              <w:rPr>
                <w:rFonts w:eastAsia="Arial" w:cs="Arial"/>
                <w:b/>
                <w:bCs/>
                <w:i/>
                <w:iCs/>
                <w:sz w:val="22"/>
                <w:szCs w:val="22"/>
              </w:rPr>
              <w:t>Resources, Activities, and Preparation</w:t>
            </w:r>
          </w:p>
          <w:p w14:paraId="25A15B20"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A31B3B7"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auto"/>
            </w:tcBorders>
            <w:shd w:val="clear" w:color="auto" w:fill="D8D9DA"/>
          </w:tcPr>
          <w:p w14:paraId="1FC84C33"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AIE</w:t>
            </w:r>
          </w:p>
        </w:tc>
      </w:tr>
      <w:tr w:rsidR="006A4B6B" w:rsidRPr="00406E19" w14:paraId="2D9C017D" w14:textId="77777777" w:rsidTr="00225FD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F3C97E5" w14:textId="77E8C781" w:rsidR="006A4B6B" w:rsidRPr="00406E19" w:rsidRDefault="00382D27" w:rsidP="00225FD6">
            <w:pPr>
              <w:tabs>
                <w:tab w:val="left" w:pos="2329"/>
              </w:tabs>
              <w:rPr>
                <w:rFonts w:eastAsia="Arial" w:cs="Arial"/>
                <w:b/>
                <w:bCs/>
              </w:rPr>
            </w:pPr>
            <w:r>
              <w:rPr>
                <w:rFonts w:eastAsia="Arial" w:cs="Arial"/>
                <w:b/>
                <w:bCs/>
              </w:rPr>
              <w:t>Readings</w:t>
            </w:r>
          </w:p>
          <w:p w14:paraId="529C1B29" w14:textId="77777777" w:rsidR="006A4B6B" w:rsidRPr="00406E19" w:rsidRDefault="006A4B6B" w:rsidP="00225FD6">
            <w:pPr>
              <w:tabs>
                <w:tab w:val="left" w:pos="2329"/>
              </w:tabs>
              <w:rPr>
                <w:rFonts w:cs="Arial"/>
                <w:b/>
                <w:szCs w:val="20"/>
              </w:rPr>
            </w:pPr>
          </w:p>
          <w:p w14:paraId="664BE34B" w14:textId="77777777" w:rsidR="00382D27" w:rsidRDefault="00382D27" w:rsidP="00382D27">
            <w:pPr>
              <w:pStyle w:val="AssignmentsLevel1"/>
            </w:pPr>
            <w:r w:rsidRPr="00406E19">
              <w:rPr>
                <w:b/>
              </w:rPr>
              <w:t xml:space="preserve">Read </w:t>
            </w:r>
            <w:r w:rsidRPr="008846BB">
              <w:t>the following</w:t>
            </w:r>
            <w:r>
              <w:t>:</w:t>
            </w:r>
          </w:p>
          <w:p w14:paraId="2265BFAB" w14:textId="77777777" w:rsidR="003E62C7" w:rsidRDefault="003E62C7" w:rsidP="00382D27">
            <w:pPr>
              <w:pStyle w:val="AssignmentsLevel1"/>
              <w:rPr>
                <w:b/>
              </w:rPr>
            </w:pPr>
          </w:p>
          <w:p w14:paraId="444D1079" w14:textId="5F832946" w:rsidR="00382D27" w:rsidRDefault="00834A1E" w:rsidP="006137F6">
            <w:pPr>
              <w:pStyle w:val="AssignmentsLevel2"/>
            </w:pPr>
            <w:hyperlink r:id="rId63" w:history="1">
              <w:r w:rsidR="00382D27" w:rsidRPr="00382D27">
                <w:rPr>
                  <w:rStyle w:val="Hyperlink"/>
                </w:rPr>
                <w:t>Considerations when Supervising Teachers of Students with Disabilities</w:t>
              </w:r>
            </w:hyperlink>
          </w:p>
          <w:p w14:paraId="1EBEC54F" w14:textId="7E8ACBED" w:rsidR="00382D27" w:rsidRDefault="00834A1E" w:rsidP="006137F6">
            <w:pPr>
              <w:pStyle w:val="AssignmentsLevel2"/>
            </w:pPr>
            <w:hyperlink r:id="rId64" w:history="1">
              <w:r w:rsidR="00D12317">
                <w:rPr>
                  <w:rStyle w:val="Hyperlink"/>
                </w:rPr>
                <w:t>Instructing Students With High-Incidence Disabilities in the General Education Classroom</w:t>
              </w:r>
            </w:hyperlink>
          </w:p>
          <w:p w14:paraId="0D316C16" w14:textId="45C63AB3" w:rsidR="00382D27" w:rsidRDefault="00834A1E" w:rsidP="006137F6">
            <w:pPr>
              <w:pStyle w:val="AssignmentsLevel2"/>
            </w:pPr>
            <w:hyperlink r:id="rId65" w:history="1">
              <w:r w:rsidR="00382D27" w:rsidRPr="00382D27">
                <w:rPr>
                  <w:rStyle w:val="Hyperlink"/>
                </w:rPr>
                <w:t>Making Inclusive Education Work</w:t>
              </w:r>
            </w:hyperlink>
          </w:p>
          <w:p w14:paraId="0ECA49E1" w14:textId="1D4FBCC1" w:rsidR="00382D27" w:rsidRDefault="00834A1E" w:rsidP="006137F6">
            <w:pPr>
              <w:pStyle w:val="AssignmentsLevel2"/>
            </w:pPr>
            <w:hyperlink r:id="rId66" w:history="1">
              <w:r w:rsidR="009C143E" w:rsidRPr="009C143E">
                <w:rPr>
                  <w:rStyle w:val="Hyperlink"/>
                </w:rPr>
                <w:t>How Does Supervision Support Inclusive Teacherhood?</w:t>
              </w:r>
            </w:hyperlink>
          </w:p>
          <w:p w14:paraId="4A94BD5E" w14:textId="1887FC4A" w:rsidR="00382D27" w:rsidRDefault="00834A1E" w:rsidP="006137F6">
            <w:pPr>
              <w:pStyle w:val="AssignmentsLevel2"/>
            </w:pPr>
            <w:hyperlink r:id="rId67" w:history="1">
              <w:r w:rsidR="009C143E" w:rsidRPr="009C143E">
                <w:rPr>
                  <w:rStyle w:val="Hyperlink"/>
                </w:rPr>
                <w:t xml:space="preserve">Guidance Document Student Learning Objective (SLO) Process for IEP Progress </w:t>
              </w:r>
            </w:hyperlink>
            <w:r w:rsidR="009C143E" w:rsidRPr="009C143E">
              <w:t xml:space="preserve"> </w:t>
            </w:r>
          </w:p>
          <w:p w14:paraId="0E972EFD" w14:textId="77777777" w:rsidR="00382D27" w:rsidRDefault="00382D27" w:rsidP="00382D27">
            <w:pPr>
              <w:pStyle w:val="AssignmentsLevel2"/>
              <w:numPr>
                <w:ilvl w:val="0"/>
                <w:numId w:val="0"/>
              </w:numPr>
              <w:ind w:left="360" w:hanging="360"/>
            </w:pPr>
          </w:p>
          <w:p w14:paraId="49CACE2F" w14:textId="55D8CB1D" w:rsidR="006A4B6B" w:rsidRPr="00406E19" w:rsidRDefault="00382D27" w:rsidP="00F66EF4">
            <w:pPr>
              <w:pStyle w:val="AssignmentsLevel1"/>
            </w:pPr>
            <w:r w:rsidRPr="006137F6">
              <w:rPr>
                <w:b/>
              </w:rPr>
              <w:t>Review</w:t>
            </w:r>
            <w:r>
              <w:t xml:space="preserve"> </w:t>
            </w:r>
            <w:r w:rsidR="003E62C7">
              <w:t xml:space="preserve">pp. 433–437 in </w:t>
            </w:r>
            <w:r>
              <w:t>Ch. 22</w:t>
            </w:r>
            <w:r w:rsidR="003E62C7">
              <w:t>,</w:t>
            </w:r>
            <w:r w:rsidRPr="00406E19">
              <w:t xml:space="preserve"> </w:t>
            </w:r>
            <w:r>
              <w:t>Equity for Students with Disabilities</w:t>
            </w:r>
            <w:r w:rsidR="00D24DF2">
              <w:t xml:space="preserve"> section</w:t>
            </w:r>
            <w:r w:rsidR="003E62C7">
              <w:t>,</w:t>
            </w:r>
            <w:r>
              <w:t xml:space="preserve"> </w:t>
            </w:r>
            <w:r w:rsidRPr="00406E19">
              <w:t xml:space="preserve">of </w:t>
            </w:r>
            <w:r w:rsidRPr="00615A11">
              <w:rPr>
                <w:i/>
              </w:rPr>
              <w:t>Supervision and instructional leadership</w:t>
            </w:r>
            <w:r>
              <w:rPr>
                <w:i/>
              </w:rPr>
              <w:t>.</w:t>
            </w:r>
          </w:p>
        </w:tc>
        <w:tc>
          <w:tcPr>
            <w:tcW w:w="1440" w:type="dxa"/>
            <w:tcBorders>
              <w:left w:val="single" w:sz="4" w:space="0" w:color="000000" w:themeColor="text1"/>
            </w:tcBorders>
            <w:shd w:val="clear" w:color="auto" w:fill="FFFFFF" w:themeFill="background1"/>
          </w:tcPr>
          <w:p w14:paraId="0454B632" w14:textId="5847466C" w:rsidR="006A4B6B" w:rsidRPr="00406E19" w:rsidRDefault="009C143E" w:rsidP="00225FD6">
            <w:pPr>
              <w:rPr>
                <w:rFonts w:cs="Arial"/>
                <w:szCs w:val="20"/>
              </w:rPr>
            </w:pPr>
            <w:r>
              <w:rPr>
                <w:rFonts w:cs="Arial"/>
                <w:szCs w:val="20"/>
              </w:rPr>
              <w:t>13.1, 13.5</w:t>
            </w:r>
            <w:r w:rsidR="00D22255">
              <w:rPr>
                <w:rFonts w:cs="Arial"/>
                <w:szCs w:val="20"/>
              </w:rPr>
              <w:t>, 13.6</w:t>
            </w:r>
          </w:p>
        </w:tc>
        <w:tc>
          <w:tcPr>
            <w:tcW w:w="1440" w:type="dxa"/>
            <w:tcBorders>
              <w:left w:val="single" w:sz="4" w:space="0" w:color="000000" w:themeColor="text1"/>
            </w:tcBorders>
            <w:shd w:val="clear" w:color="auto" w:fill="FFFFFF" w:themeFill="background1"/>
          </w:tcPr>
          <w:p w14:paraId="40DE5CD4" w14:textId="77777777" w:rsidR="006A4B6B" w:rsidRPr="00406E19" w:rsidRDefault="006A4B6B" w:rsidP="00225FD6">
            <w:pPr>
              <w:rPr>
                <w:rFonts w:cs="Arial"/>
                <w:szCs w:val="20"/>
              </w:rPr>
            </w:pPr>
          </w:p>
        </w:tc>
      </w:tr>
      <w:tr w:rsidR="006A4B6B" w:rsidRPr="00406E19" w14:paraId="5A9FCA8E" w14:textId="77777777" w:rsidTr="00225FD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6CAEE2D" w14:textId="77777777" w:rsidR="006A4B6B" w:rsidRPr="00406E19" w:rsidRDefault="006A4B6B" w:rsidP="00225FD6">
            <w:pPr>
              <w:tabs>
                <w:tab w:val="left" w:pos="0"/>
                <w:tab w:val="left" w:pos="3720"/>
              </w:tabs>
              <w:outlineLvl w:val="0"/>
              <w:rPr>
                <w:rFonts w:eastAsia="Arial" w:cs="Arial"/>
                <w:i/>
                <w:iCs/>
              </w:rPr>
            </w:pPr>
            <w:r w:rsidRPr="00406E19">
              <w:rPr>
                <w:rFonts w:eastAsia="Arial" w:cs="Arial"/>
                <w:b/>
                <w:bCs/>
                <w:i/>
                <w:iCs/>
                <w:sz w:val="22"/>
                <w:szCs w:val="22"/>
              </w:rPr>
              <w:t>Graded Assignments</w:t>
            </w:r>
          </w:p>
          <w:p w14:paraId="521FF396"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ED0A705"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000000" w:themeColor="text1"/>
            </w:tcBorders>
            <w:shd w:val="clear" w:color="auto" w:fill="D8D9DA"/>
          </w:tcPr>
          <w:p w14:paraId="15A44961" w14:textId="77777777" w:rsidR="006A4B6B" w:rsidRPr="00406E19" w:rsidRDefault="006A4B6B" w:rsidP="00225FD6">
            <w:pPr>
              <w:rPr>
                <w:rFonts w:eastAsia="Arial" w:cs="Arial"/>
                <w:b/>
                <w:bCs/>
                <w:i/>
                <w:iCs/>
              </w:rPr>
            </w:pPr>
            <w:r w:rsidRPr="00406E19">
              <w:rPr>
                <w:rFonts w:eastAsia="Arial" w:cs="Arial"/>
                <w:b/>
                <w:bCs/>
                <w:i/>
                <w:iCs/>
              </w:rPr>
              <w:t>AIE</w:t>
            </w:r>
          </w:p>
        </w:tc>
      </w:tr>
      <w:tr w:rsidR="006137F6" w:rsidRPr="00406E19" w14:paraId="145D7A9F" w14:textId="77777777" w:rsidTr="00225FD6">
        <w:tc>
          <w:tcPr>
            <w:tcW w:w="10170" w:type="dxa"/>
            <w:gridSpan w:val="2"/>
            <w:tcMar>
              <w:top w:w="115" w:type="dxa"/>
              <w:left w:w="115" w:type="dxa"/>
              <w:bottom w:w="115" w:type="dxa"/>
              <w:right w:w="115" w:type="dxa"/>
            </w:tcMar>
          </w:tcPr>
          <w:p w14:paraId="6803C359" w14:textId="07264937" w:rsidR="008B0F13" w:rsidRPr="008B0F13" w:rsidRDefault="008B0F13" w:rsidP="006137F6">
            <w:pPr>
              <w:pStyle w:val="AssignmentsLevel1"/>
              <w:rPr>
                <w:b/>
                <w:bCs/>
              </w:rPr>
            </w:pPr>
            <w:bookmarkStart w:id="31" w:name="_Hlk501120109"/>
            <w:r w:rsidRPr="008B0F13">
              <w:rPr>
                <w:b/>
                <w:bCs/>
              </w:rPr>
              <w:lastRenderedPageBreak/>
              <w:t xml:space="preserve">Instructional Supervision of Students with Disabilities </w:t>
            </w:r>
            <w:r w:rsidR="0016082E">
              <w:rPr>
                <w:b/>
                <w:bCs/>
              </w:rPr>
              <w:t>Brochure</w:t>
            </w:r>
          </w:p>
          <w:p w14:paraId="1381263F" w14:textId="77777777" w:rsidR="008B0F13" w:rsidRDefault="008B0F13" w:rsidP="006137F6">
            <w:pPr>
              <w:pStyle w:val="AssignmentsLevel1"/>
              <w:rPr>
                <w:bCs/>
              </w:rPr>
            </w:pPr>
          </w:p>
          <w:p w14:paraId="1C25B4C6" w14:textId="6A6C240F" w:rsidR="006137F6" w:rsidRDefault="008B0F13" w:rsidP="006137F6">
            <w:pPr>
              <w:pStyle w:val="AssignmentsLevel1"/>
              <w:rPr>
                <w:bCs/>
              </w:rPr>
            </w:pPr>
            <w:r>
              <w:rPr>
                <w:bCs/>
              </w:rPr>
              <w:t>You are an instructional a</w:t>
            </w:r>
            <w:r w:rsidR="006137F6">
              <w:rPr>
                <w:bCs/>
              </w:rPr>
              <w:t xml:space="preserve">dministrator and have just been assigned to create an informational training brochure </w:t>
            </w:r>
            <w:r>
              <w:rPr>
                <w:bCs/>
              </w:rPr>
              <w:t>for newly hired instructional a</w:t>
            </w:r>
            <w:r w:rsidR="006137F6">
              <w:rPr>
                <w:bCs/>
              </w:rPr>
              <w:t xml:space="preserve">dministrators. The focus of </w:t>
            </w:r>
            <w:r>
              <w:rPr>
                <w:bCs/>
              </w:rPr>
              <w:t>the brochure is strategies for instructional a</w:t>
            </w:r>
            <w:r w:rsidR="006137F6">
              <w:rPr>
                <w:bCs/>
              </w:rPr>
              <w:t>dministrators to include in their practice to support the special education programs in the district. In the development of your brochure</w:t>
            </w:r>
            <w:r w:rsidR="00DB0126">
              <w:rPr>
                <w:bCs/>
              </w:rPr>
              <w:t>,</w:t>
            </w:r>
            <w:r w:rsidR="006137F6">
              <w:rPr>
                <w:bCs/>
              </w:rPr>
              <w:t xml:space="preserve"> have a section for eac</w:t>
            </w:r>
            <w:r>
              <w:rPr>
                <w:bCs/>
              </w:rPr>
              <w:t>h one of the areas listed below:</w:t>
            </w:r>
          </w:p>
          <w:p w14:paraId="31FA7CE4" w14:textId="77777777" w:rsidR="00DB0126" w:rsidRDefault="00DB0126" w:rsidP="006137F6">
            <w:pPr>
              <w:pStyle w:val="AssignmentsLevel1"/>
              <w:rPr>
                <w:bCs/>
                <w:szCs w:val="22"/>
              </w:rPr>
            </w:pPr>
          </w:p>
          <w:p w14:paraId="6D94D8AF" w14:textId="7F54399F" w:rsidR="006137F6" w:rsidRDefault="006137F6" w:rsidP="006137F6">
            <w:pPr>
              <w:pStyle w:val="AssignmentsLevel2"/>
              <w:numPr>
                <w:ilvl w:val="0"/>
                <w:numId w:val="25"/>
              </w:numPr>
              <w:ind w:left="360"/>
            </w:pPr>
            <w:r>
              <w:t>Strategies to support general education teachers in supporting students with disabilities in their classrooms in terms of</w:t>
            </w:r>
            <w:r w:rsidR="0019496C">
              <w:t xml:space="preserve"> the following</w:t>
            </w:r>
            <w:r>
              <w:t xml:space="preserve">: </w:t>
            </w:r>
            <w:r w:rsidR="00DB0126">
              <w:br/>
            </w:r>
          </w:p>
          <w:p w14:paraId="024999BB" w14:textId="77777777" w:rsidR="006137F6" w:rsidRDefault="006137F6" w:rsidP="006137F6">
            <w:pPr>
              <w:pStyle w:val="AssignmentsLevel3"/>
              <w:numPr>
                <w:ilvl w:val="1"/>
                <w:numId w:val="25"/>
              </w:numPr>
              <w:tabs>
                <w:tab w:val="num" w:pos="360"/>
                <w:tab w:val="num" w:pos="1440"/>
              </w:tabs>
              <w:ind w:left="720"/>
            </w:pPr>
            <w:r>
              <w:t>Instructional delivery</w:t>
            </w:r>
          </w:p>
          <w:p w14:paraId="5C9B3AA0" w14:textId="51B04078" w:rsidR="006137F6" w:rsidRDefault="006137F6" w:rsidP="006137F6">
            <w:pPr>
              <w:pStyle w:val="AssignmentsLevel3"/>
              <w:numPr>
                <w:ilvl w:val="1"/>
                <w:numId w:val="25"/>
              </w:numPr>
              <w:tabs>
                <w:tab w:val="num" w:pos="360"/>
                <w:tab w:val="num" w:pos="1440"/>
              </w:tabs>
              <w:ind w:left="720"/>
            </w:pPr>
            <w:r>
              <w:t>The instructional environment</w:t>
            </w:r>
          </w:p>
          <w:p w14:paraId="4A2505F6" w14:textId="77777777" w:rsidR="006137F6" w:rsidRDefault="006137F6" w:rsidP="006137F6">
            <w:pPr>
              <w:pStyle w:val="AssignmentsLevel3"/>
              <w:numPr>
                <w:ilvl w:val="1"/>
                <w:numId w:val="25"/>
              </w:numPr>
              <w:tabs>
                <w:tab w:val="num" w:pos="360"/>
                <w:tab w:val="num" w:pos="1440"/>
              </w:tabs>
              <w:ind w:left="720"/>
            </w:pPr>
            <w:r>
              <w:t>Class and home assignments</w:t>
            </w:r>
          </w:p>
          <w:p w14:paraId="09628630" w14:textId="77777777" w:rsidR="006137F6" w:rsidRDefault="006137F6" w:rsidP="006137F6">
            <w:pPr>
              <w:pStyle w:val="AssignmentsLevel3"/>
              <w:numPr>
                <w:ilvl w:val="1"/>
                <w:numId w:val="25"/>
              </w:numPr>
              <w:tabs>
                <w:tab w:val="num" w:pos="360"/>
                <w:tab w:val="num" w:pos="1440"/>
              </w:tabs>
              <w:ind w:left="720"/>
            </w:pPr>
            <w:r>
              <w:t>Progress monitoring</w:t>
            </w:r>
          </w:p>
          <w:p w14:paraId="23C28E6B" w14:textId="23F92E15" w:rsidR="006137F6" w:rsidRDefault="006137F6" w:rsidP="006137F6">
            <w:pPr>
              <w:pStyle w:val="AssignmentsLevel3"/>
              <w:numPr>
                <w:ilvl w:val="1"/>
                <w:numId w:val="25"/>
              </w:numPr>
              <w:tabs>
                <w:tab w:val="num" w:pos="360"/>
                <w:tab w:val="num" w:pos="1440"/>
              </w:tabs>
              <w:ind w:left="720"/>
            </w:pPr>
            <w:r>
              <w:t xml:space="preserve">Student participation in classroom activities </w:t>
            </w:r>
            <w:r w:rsidR="00DB0126">
              <w:br/>
            </w:r>
          </w:p>
          <w:p w14:paraId="79DE7470" w14:textId="5A062C67" w:rsidR="006137F6" w:rsidRDefault="006137F6" w:rsidP="006137F6">
            <w:pPr>
              <w:pStyle w:val="AssignmentsLevel2"/>
              <w:numPr>
                <w:ilvl w:val="0"/>
                <w:numId w:val="25"/>
              </w:numPr>
              <w:ind w:left="360"/>
            </w:pPr>
            <w:r>
              <w:t>Strategies to identify students with disabilities</w:t>
            </w:r>
            <w:r w:rsidR="00D24DF2">
              <w:t xml:space="preserve"> who</w:t>
            </w:r>
            <w:r>
              <w:t xml:space="preserve"> are making meaningful progress in the general education curriculum.</w:t>
            </w:r>
            <w:r w:rsidR="00DB0126">
              <w:br/>
            </w:r>
          </w:p>
          <w:p w14:paraId="6625D729" w14:textId="77777777" w:rsidR="006137F6" w:rsidRDefault="006137F6" w:rsidP="00F66EF4">
            <w:pPr>
              <w:pStyle w:val="AssignmentsLevel2"/>
            </w:pPr>
            <w:r>
              <w:t xml:space="preserve">How to use co-teaching in the general education classroom including: </w:t>
            </w:r>
          </w:p>
          <w:p w14:paraId="54BC1E14" w14:textId="71A62072" w:rsidR="006137F6" w:rsidRDefault="006137F6" w:rsidP="00463CFD">
            <w:pPr>
              <w:pStyle w:val="AssignmentsLevel3"/>
            </w:pPr>
            <w:r>
              <w:t>How to frame collaboration</w:t>
            </w:r>
          </w:p>
          <w:p w14:paraId="4FDACB78" w14:textId="0D37A1FD" w:rsidR="006137F6" w:rsidRDefault="006137F6" w:rsidP="00463CFD">
            <w:pPr>
              <w:pStyle w:val="AssignmentsLevel3"/>
            </w:pPr>
            <w:r>
              <w:t xml:space="preserve">Roles </w:t>
            </w:r>
            <w:r w:rsidR="0019496C">
              <w:t>and</w:t>
            </w:r>
            <w:r>
              <w:t xml:space="preserve"> responsibilities of both teachers for instruction, assessment, grading, independent assignments, </w:t>
            </w:r>
            <w:r w:rsidR="0019496C">
              <w:t xml:space="preserve">and </w:t>
            </w:r>
            <w:r>
              <w:t>home and class assignments</w:t>
            </w:r>
            <w:r w:rsidR="0019496C">
              <w:t>,</w:t>
            </w:r>
            <w:r>
              <w:t xml:space="preserve"> including projects</w:t>
            </w:r>
            <w:r w:rsidR="008B0F13">
              <w:t>.</w:t>
            </w:r>
            <w:r w:rsidR="00DB0126">
              <w:br/>
            </w:r>
          </w:p>
          <w:p w14:paraId="17BC8B25" w14:textId="7CF4B0B0" w:rsidR="006137F6" w:rsidRDefault="006137F6" w:rsidP="006137F6">
            <w:pPr>
              <w:pStyle w:val="AssignmentsLevel2"/>
              <w:numPr>
                <w:ilvl w:val="0"/>
                <w:numId w:val="25"/>
              </w:numPr>
              <w:ind w:left="360"/>
            </w:pPr>
            <w:r>
              <w:t>Strategies to support special education teachers in terms of</w:t>
            </w:r>
            <w:r w:rsidR="0019496C">
              <w:t xml:space="preserve"> the following</w:t>
            </w:r>
            <w:r>
              <w:t xml:space="preserve">: </w:t>
            </w:r>
            <w:r w:rsidR="00DB0126">
              <w:br/>
            </w:r>
          </w:p>
          <w:p w14:paraId="3732C809" w14:textId="2A4E2208" w:rsidR="006137F6" w:rsidRDefault="008B0F13" w:rsidP="006137F6">
            <w:pPr>
              <w:pStyle w:val="AssignmentsLevel3"/>
              <w:numPr>
                <w:ilvl w:val="1"/>
                <w:numId w:val="25"/>
              </w:numPr>
              <w:tabs>
                <w:tab w:val="num" w:pos="360"/>
                <w:tab w:val="num" w:pos="1440"/>
              </w:tabs>
              <w:ind w:left="720"/>
            </w:pPr>
            <w:r>
              <w:t>Supplemental curriculum</w:t>
            </w:r>
          </w:p>
          <w:p w14:paraId="3230C096" w14:textId="62520C37" w:rsidR="006137F6" w:rsidRDefault="006137F6" w:rsidP="006137F6">
            <w:pPr>
              <w:pStyle w:val="AssignmentsLevel3"/>
              <w:numPr>
                <w:ilvl w:val="1"/>
                <w:numId w:val="25"/>
              </w:numPr>
              <w:tabs>
                <w:tab w:val="num" w:pos="360"/>
                <w:tab w:val="num" w:pos="1440"/>
              </w:tabs>
              <w:ind w:left="720"/>
            </w:pPr>
            <w:r>
              <w:t xml:space="preserve">Accommodations </w:t>
            </w:r>
            <w:r w:rsidR="0019496C">
              <w:t>and</w:t>
            </w:r>
            <w:r>
              <w:t xml:space="preserve"> modifications to the general education classroom that they can support in the special education classroom</w:t>
            </w:r>
            <w:r w:rsidR="0019496C">
              <w:t>, as well as</w:t>
            </w:r>
            <w:r>
              <w:t xml:space="preserve"> framing how to</w:t>
            </w:r>
            <w:r w:rsidR="008B0F13">
              <w:t xml:space="preserve"> best use the paraprofessionals</w:t>
            </w:r>
            <w:r w:rsidR="00DB0126">
              <w:br/>
            </w:r>
          </w:p>
          <w:p w14:paraId="135900A1" w14:textId="00AB7E2A" w:rsidR="006137F6" w:rsidRDefault="006137F6" w:rsidP="006137F6">
            <w:pPr>
              <w:pStyle w:val="AssignmentsLevel2"/>
              <w:numPr>
                <w:ilvl w:val="0"/>
                <w:numId w:val="25"/>
              </w:numPr>
              <w:ind w:left="360"/>
            </w:pPr>
            <w:r>
              <w:t>Strategies to support parents in assisting their child’s educational experience</w:t>
            </w:r>
          </w:p>
          <w:p w14:paraId="5879D490" w14:textId="24AAF2CC" w:rsidR="006137F6" w:rsidRDefault="006137F6" w:rsidP="006137F6">
            <w:pPr>
              <w:pStyle w:val="AssignmentsLevel2"/>
              <w:numPr>
                <w:ilvl w:val="0"/>
                <w:numId w:val="25"/>
              </w:numPr>
              <w:ind w:left="360"/>
            </w:pPr>
            <w:r>
              <w:t xml:space="preserve">Provide a list of a minimum of 8 topic areas for </w:t>
            </w:r>
            <w:r w:rsidR="00463CFD">
              <w:t>professional d</w:t>
            </w:r>
            <w:r>
              <w:t>evelopment activities you will facilitate to support the special and general education teachers</w:t>
            </w:r>
            <w:r w:rsidR="0019496C">
              <w:t>,</w:t>
            </w:r>
            <w:r>
              <w:t xml:space="preserve"> as well as the paraprofessional on a regular basis</w:t>
            </w:r>
            <w:r w:rsidR="008B0F13">
              <w:t>.</w:t>
            </w:r>
          </w:p>
          <w:p w14:paraId="54DC7B5E" w14:textId="66979BAB" w:rsidR="006137F6" w:rsidRDefault="006137F6" w:rsidP="006137F6">
            <w:pPr>
              <w:pStyle w:val="AssignmentsLevel2"/>
              <w:numPr>
                <w:ilvl w:val="0"/>
                <w:numId w:val="25"/>
              </w:numPr>
              <w:ind w:left="360"/>
            </w:pPr>
            <w:r>
              <w:t>Strategies to support the general education teachers in their preparation for these students in the annual state assessments</w:t>
            </w:r>
            <w:r w:rsidR="0019496C">
              <w:t>: for example,</w:t>
            </w:r>
            <w:r>
              <w:t xml:space="preserve"> In Pennsylvania, it is the PSSA that is given annually to all students</w:t>
            </w:r>
          </w:p>
          <w:p w14:paraId="2975A3EF" w14:textId="5F15C0C7" w:rsidR="006137F6" w:rsidRDefault="006137F6" w:rsidP="006137F6">
            <w:pPr>
              <w:pStyle w:val="AssignmentsLevel2"/>
              <w:numPr>
                <w:ilvl w:val="0"/>
                <w:numId w:val="25"/>
              </w:numPr>
              <w:ind w:left="360"/>
            </w:pPr>
            <w:r>
              <w:t>Strategies to support equity for students with disabilities in the area</w:t>
            </w:r>
            <w:r w:rsidR="008B0F13">
              <w:t>s</w:t>
            </w:r>
            <w:r>
              <w:t xml:space="preserve"> of rights, ethnic </w:t>
            </w:r>
            <w:r w:rsidR="0019496C">
              <w:t>and</w:t>
            </w:r>
            <w:r>
              <w:t xml:space="preserve"> racial minorities in special education, and overall access</w:t>
            </w:r>
            <w:r w:rsidR="008B0F13">
              <w:t>.</w:t>
            </w:r>
          </w:p>
          <w:p w14:paraId="211ED90C" w14:textId="77777777" w:rsidR="006137F6" w:rsidRDefault="006137F6" w:rsidP="006137F6">
            <w:pPr>
              <w:pStyle w:val="AssignmentsLevel1"/>
              <w:rPr>
                <w:b/>
                <w:bCs/>
              </w:rPr>
            </w:pPr>
          </w:p>
          <w:p w14:paraId="3779774E" w14:textId="7F20A870" w:rsidR="006137F6" w:rsidRDefault="006137F6" w:rsidP="006137F6">
            <w:pPr>
              <w:pStyle w:val="AssignmentsLevel1"/>
              <w:rPr>
                <w:bCs/>
              </w:rPr>
            </w:pPr>
            <w:r>
              <w:rPr>
                <w:bCs/>
              </w:rPr>
              <w:t>You do not have to write in full complete sentences</w:t>
            </w:r>
            <w:r w:rsidR="0019496C">
              <w:rPr>
                <w:bCs/>
              </w:rPr>
              <w:t>,</w:t>
            </w:r>
            <w:r>
              <w:rPr>
                <w:bCs/>
              </w:rPr>
              <w:t xml:space="preserve"> but your content needs to be clear.</w:t>
            </w:r>
          </w:p>
          <w:p w14:paraId="49E2ABED" w14:textId="77777777" w:rsidR="006137F6" w:rsidRDefault="006137F6" w:rsidP="006137F6">
            <w:pPr>
              <w:pStyle w:val="AssignmentsLevel1"/>
              <w:rPr>
                <w:bCs/>
              </w:rPr>
            </w:pPr>
          </w:p>
          <w:p w14:paraId="4CEFF90E" w14:textId="2A9A8EFC" w:rsidR="006137F6" w:rsidRDefault="008B0F13" w:rsidP="006137F6">
            <w:r w:rsidRPr="00406E19">
              <w:rPr>
                <w:b/>
                <w:bCs/>
              </w:rPr>
              <w:t>Submit</w:t>
            </w:r>
            <w:r w:rsidRPr="00406E19">
              <w:rPr>
                <w:bCs/>
              </w:rPr>
              <w:t xml:space="preserve"> your </w:t>
            </w:r>
            <w:r>
              <w:rPr>
                <w:bCs/>
              </w:rPr>
              <w:t>brochure</w:t>
            </w:r>
            <w:r w:rsidRPr="00406E19">
              <w:rPr>
                <w:b/>
                <w:bCs/>
              </w:rPr>
              <w:t xml:space="preserve"> </w:t>
            </w:r>
            <w:r w:rsidRPr="00406E19">
              <w:t xml:space="preserve">by </w:t>
            </w:r>
            <w:r w:rsidR="0016082E">
              <w:t>Thursday</w:t>
            </w:r>
            <w:r w:rsidRPr="00406E19">
              <w:t>.</w:t>
            </w:r>
          </w:p>
          <w:p w14:paraId="68F22F78" w14:textId="77777777" w:rsidR="0016082E" w:rsidRDefault="0016082E" w:rsidP="006137F6"/>
          <w:p w14:paraId="598C3F58" w14:textId="60917C17" w:rsidR="0016082E" w:rsidRPr="00406E19" w:rsidRDefault="0016082E" w:rsidP="0019496C">
            <w:pPr>
              <w:rPr>
                <w:b/>
                <w:bCs/>
              </w:rPr>
            </w:pPr>
            <w:r w:rsidRPr="00406E19">
              <w:rPr>
                <w:b/>
                <w:bCs/>
              </w:rPr>
              <w:t>Post</w:t>
            </w:r>
            <w:r w:rsidRPr="00406E19">
              <w:t xml:space="preserve"> constructive criticism, clarification, additional questions, or your own relevant thoughts to </w:t>
            </w:r>
            <w:r w:rsidR="0019496C">
              <w:t>3</w:t>
            </w:r>
            <w:r w:rsidR="0019496C" w:rsidRPr="00406E19">
              <w:t xml:space="preserve"> </w:t>
            </w:r>
            <w:r w:rsidRPr="00406E19">
              <w:t>of your classmates' posts by Sunday.</w:t>
            </w:r>
          </w:p>
        </w:tc>
        <w:tc>
          <w:tcPr>
            <w:tcW w:w="1440" w:type="dxa"/>
          </w:tcPr>
          <w:p w14:paraId="7466ECA8" w14:textId="58A0BC6F" w:rsidR="006137F6" w:rsidRPr="00406E19" w:rsidRDefault="006137F6" w:rsidP="006137F6">
            <w:pPr>
              <w:tabs>
                <w:tab w:val="left" w:pos="2329"/>
              </w:tabs>
              <w:rPr>
                <w:rFonts w:cs="Arial"/>
                <w:szCs w:val="20"/>
              </w:rPr>
            </w:pPr>
            <w:r>
              <w:rPr>
                <w:rFonts w:cs="Arial"/>
                <w:szCs w:val="20"/>
              </w:rPr>
              <w:lastRenderedPageBreak/>
              <w:t>13.1-13.4, 13.6</w:t>
            </w:r>
          </w:p>
        </w:tc>
        <w:tc>
          <w:tcPr>
            <w:tcW w:w="1440" w:type="dxa"/>
          </w:tcPr>
          <w:p w14:paraId="2B91D322" w14:textId="2B473FAC" w:rsidR="006137F6" w:rsidRPr="00406E19" w:rsidRDefault="0085597B" w:rsidP="006137F6">
            <w:pPr>
              <w:tabs>
                <w:tab w:val="left" w:pos="2329"/>
              </w:tabs>
              <w:rPr>
                <w:rFonts w:eastAsia="Arial" w:cs="Arial"/>
              </w:rPr>
            </w:pPr>
            <w:r>
              <w:rPr>
                <w:rFonts w:eastAsia="Arial" w:cs="Arial"/>
              </w:rPr>
              <w:t>Library research = 1 hour</w:t>
            </w:r>
          </w:p>
        </w:tc>
      </w:tr>
      <w:tr w:rsidR="006137F6" w:rsidRPr="00406E19" w14:paraId="2ED18F03" w14:textId="77777777" w:rsidTr="00225FD6">
        <w:tc>
          <w:tcPr>
            <w:tcW w:w="10170" w:type="dxa"/>
            <w:gridSpan w:val="2"/>
            <w:tcMar>
              <w:top w:w="115" w:type="dxa"/>
              <w:left w:w="115" w:type="dxa"/>
              <w:bottom w:w="115" w:type="dxa"/>
              <w:right w:w="115" w:type="dxa"/>
            </w:tcMar>
          </w:tcPr>
          <w:p w14:paraId="1A5E7EE9" w14:textId="48526A7A" w:rsidR="006137F6" w:rsidRDefault="006137F6" w:rsidP="006137F6">
            <w:pPr>
              <w:tabs>
                <w:tab w:val="left" w:pos="2329"/>
              </w:tabs>
              <w:rPr>
                <w:rFonts w:eastAsia="Arial" w:cs="Arial"/>
                <w:b/>
                <w:bCs/>
              </w:rPr>
            </w:pPr>
            <w:bookmarkStart w:id="32" w:name="_Hlk501120121"/>
            <w:bookmarkEnd w:id="31"/>
            <w:r>
              <w:rPr>
                <w:rFonts w:eastAsia="Arial" w:cs="Arial"/>
                <w:b/>
                <w:bCs/>
              </w:rPr>
              <w:t>Field Experience</w:t>
            </w:r>
            <w:r w:rsidR="0045674F">
              <w:rPr>
                <w:rFonts w:eastAsia="Arial" w:cs="Arial"/>
                <w:b/>
                <w:bCs/>
              </w:rPr>
              <w:t xml:space="preserve">: Supervision of Students </w:t>
            </w:r>
            <w:r w:rsidR="0019496C">
              <w:rPr>
                <w:rFonts w:eastAsia="Arial" w:cs="Arial"/>
                <w:b/>
                <w:bCs/>
              </w:rPr>
              <w:t>W</w:t>
            </w:r>
            <w:r w:rsidR="0045674F">
              <w:rPr>
                <w:rFonts w:eastAsia="Arial" w:cs="Arial"/>
                <w:b/>
                <w:bCs/>
              </w:rPr>
              <w:t>ith Disabilities</w:t>
            </w:r>
          </w:p>
          <w:p w14:paraId="36378098" w14:textId="370C09DA" w:rsidR="006137F6" w:rsidRDefault="006137F6" w:rsidP="006137F6">
            <w:pPr>
              <w:pStyle w:val="AssignmentsLevel1"/>
            </w:pPr>
          </w:p>
          <w:p w14:paraId="63E2C649" w14:textId="42A2760D" w:rsidR="00463CFD" w:rsidRDefault="00463CFD" w:rsidP="006137F6">
            <w:pPr>
              <w:pStyle w:val="AssignmentsLevel1"/>
            </w:pPr>
            <w:r w:rsidRPr="00463CFD">
              <w:rPr>
                <w:b/>
              </w:rPr>
              <w:t>Resource</w:t>
            </w:r>
            <w:r w:rsidRPr="00F66EF4">
              <w:rPr>
                <w:b/>
              </w:rPr>
              <w:t>:</w:t>
            </w:r>
            <w:r>
              <w:t xml:space="preserve"> Instructional Supervision and Students </w:t>
            </w:r>
            <w:r w:rsidR="00A87521">
              <w:t>W</w:t>
            </w:r>
            <w:r>
              <w:t xml:space="preserve">ith Disabilities </w:t>
            </w:r>
            <w:r w:rsidR="005A30F3">
              <w:t>Worksheet</w:t>
            </w:r>
          </w:p>
          <w:p w14:paraId="6A1030C7" w14:textId="77777777" w:rsidR="005A30F3" w:rsidRDefault="005A30F3" w:rsidP="006137F6">
            <w:pPr>
              <w:pStyle w:val="AssignmentsLevel1"/>
              <w:rPr>
                <w:b/>
              </w:rPr>
            </w:pPr>
          </w:p>
          <w:p w14:paraId="5E5F4F32" w14:textId="6D97B38D" w:rsidR="00A87521" w:rsidRDefault="006137F6" w:rsidP="006137F6">
            <w:pPr>
              <w:pStyle w:val="AssignmentsLevel1"/>
            </w:pPr>
            <w:bookmarkStart w:id="33" w:name="_Hlk503201999"/>
            <w:r>
              <w:rPr>
                <w:b/>
              </w:rPr>
              <w:t>Explore</w:t>
            </w:r>
            <w:r>
              <w:t xml:space="preserve"> in your school</w:t>
            </w:r>
            <w:r w:rsidR="00A87521">
              <w:t xml:space="preserve"> or </w:t>
            </w:r>
            <w:r>
              <w:t>district setting instructional supervision of teachers of students with disabilities</w:t>
            </w:r>
            <w:bookmarkEnd w:id="33"/>
            <w:r>
              <w:t xml:space="preserve">.  </w:t>
            </w:r>
          </w:p>
          <w:p w14:paraId="3AB46351" w14:textId="77777777" w:rsidR="005A30F3" w:rsidRDefault="005A30F3" w:rsidP="00F66EF4">
            <w:pPr>
              <w:pStyle w:val="AssignmentsLevel1"/>
              <w:rPr>
                <w:b/>
              </w:rPr>
            </w:pPr>
          </w:p>
          <w:p w14:paraId="401B4647" w14:textId="2C2C4DE0" w:rsidR="005A30F3" w:rsidRDefault="005A30F3" w:rsidP="00F66EF4">
            <w:pPr>
              <w:pStyle w:val="AssignmentsLevel1"/>
            </w:pPr>
            <w:r>
              <w:rPr>
                <w:b/>
              </w:rPr>
              <w:t xml:space="preserve">Download </w:t>
            </w:r>
            <w:r>
              <w:t>and complete the Instructional Supervision and Students With Disabilities Worksheet according to the instructions provided inside.</w:t>
            </w:r>
          </w:p>
          <w:p w14:paraId="7163FA3E" w14:textId="77777777" w:rsidR="005A30F3" w:rsidRPr="00406E19" w:rsidRDefault="005A30F3" w:rsidP="005A30F3">
            <w:pPr>
              <w:pStyle w:val="AssignmentsLevel2"/>
              <w:numPr>
                <w:ilvl w:val="0"/>
                <w:numId w:val="0"/>
              </w:numPr>
              <w:ind w:left="360" w:hanging="360"/>
            </w:pPr>
          </w:p>
          <w:p w14:paraId="2972AED5" w14:textId="67D2FB18" w:rsidR="006137F6" w:rsidRPr="00406E19" w:rsidRDefault="005A30F3" w:rsidP="00F66EF4">
            <w:r w:rsidRPr="00406E19">
              <w:rPr>
                <w:b/>
                <w:bCs/>
              </w:rPr>
              <w:t>Submit</w:t>
            </w:r>
            <w:r w:rsidRPr="00406E19">
              <w:rPr>
                <w:bCs/>
              </w:rPr>
              <w:t xml:space="preserve"> your </w:t>
            </w:r>
            <w:r>
              <w:rPr>
                <w:bCs/>
              </w:rPr>
              <w:t xml:space="preserve">completed </w:t>
            </w:r>
            <w:r>
              <w:t>Instructional Supervision and Students With Disabilities</w:t>
            </w:r>
            <w:r w:rsidRPr="00406E19">
              <w:rPr>
                <w:b/>
                <w:bCs/>
              </w:rPr>
              <w:t xml:space="preserve"> </w:t>
            </w:r>
            <w:r>
              <w:rPr>
                <w:bCs/>
              </w:rPr>
              <w:t>Worksheet</w:t>
            </w:r>
            <w:r>
              <w:rPr>
                <w:b/>
                <w:bCs/>
              </w:rPr>
              <w:t xml:space="preserve"> </w:t>
            </w:r>
            <w:r w:rsidRPr="00406E19">
              <w:t>by Sunday.</w:t>
            </w:r>
          </w:p>
        </w:tc>
        <w:tc>
          <w:tcPr>
            <w:tcW w:w="1440" w:type="dxa"/>
          </w:tcPr>
          <w:p w14:paraId="2FA9D827" w14:textId="78DFAC3F" w:rsidR="006137F6" w:rsidRPr="00406E19" w:rsidRDefault="006137F6" w:rsidP="006137F6">
            <w:pPr>
              <w:tabs>
                <w:tab w:val="left" w:pos="2329"/>
              </w:tabs>
              <w:rPr>
                <w:rFonts w:cs="Arial"/>
                <w:szCs w:val="20"/>
              </w:rPr>
            </w:pPr>
            <w:r>
              <w:rPr>
                <w:rFonts w:cs="Arial"/>
                <w:szCs w:val="20"/>
              </w:rPr>
              <w:t>13.5, 13.6</w:t>
            </w:r>
          </w:p>
        </w:tc>
        <w:tc>
          <w:tcPr>
            <w:tcW w:w="1440" w:type="dxa"/>
          </w:tcPr>
          <w:p w14:paraId="21D6218B" w14:textId="77777777" w:rsidR="006137F6" w:rsidRPr="00406E19" w:rsidRDefault="006137F6" w:rsidP="006137F6">
            <w:pPr>
              <w:tabs>
                <w:tab w:val="left" w:pos="2329"/>
              </w:tabs>
              <w:rPr>
                <w:rFonts w:cs="Arial"/>
                <w:szCs w:val="20"/>
              </w:rPr>
            </w:pPr>
          </w:p>
        </w:tc>
      </w:tr>
      <w:bookmarkEnd w:id="32"/>
      <w:tr w:rsidR="006137F6" w:rsidRPr="00406E19" w14:paraId="12BFF111" w14:textId="77777777" w:rsidTr="00225FD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86844CD" w14:textId="77777777" w:rsidR="006137F6" w:rsidRPr="00406E19" w:rsidRDefault="006137F6" w:rsidP="006137F6">
            <w:pPr>
              <w:tabs>
                <w:tab w:val="left" w:pos="2329"/>
              </w:tabs>
              <w:rPr>
                <w:rFonts w:eastAsia="Arial" w:cs="Arial"/>
                <w:b/>
                <w:bCs/>
              </w:rPr>
            </w:pPr>
            <w:r w:rsidRPr="00406E1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32436BB" w14:textId="77777777" w:rsidR="006137F6" w:rsidRPr="00406E19" w:rsidRDefault="006137F6" w:rsidP="006137F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5457A2" w14:textId="77777777" w:rsidR="006137F6" w:rsidRPr="00406E19" w:rsidRDefault="006137F6" w:rsidP="006137F6">
            <w:pPr>
              <w:tabs>
                <w:tab w:val="left" w:pos="2329"/>
              </w:tabs>
              <w:rPr>
                <w:rFonts w:cs="Arial"/>
                <w:b/>
                <w:szCs w:val="20"/>
              </w:rPr>
            </w:pPr>
          </w:p>
        </w:tc>
        <w:tc>
          <w:tcPr>
            <w:tcW w:w="1440" w:type="dxa"/>
            <w:tcBorders>
              <w:bottom w:val="single" w:sz="4" w:space="0" w:color="000000" w:themeColor="text1"/>
            </w:tcBorders>
            <w:shd w:val="clear" w:color="auto" w:fill="E6E6E6"/>
          </w:tcPr>
          <w:p w14:paraId="11B2C86E" w14:textId="62597D02" w:rsidR="006137F6" w:rsidRPr="00406E19" w:rsidRDefault="0085597B" w:rsidP="006137F6">
            <w:pPr>
              <w:tabs>
                <w:tab w:val="left" w:pos="2329"/>
              </w:tabs>
              <w:rPr>
                <w:rFonts w:cs="Arial"/>
                <w:b/>
                <w:szCs w:val="20"/>
              </w:rPr>
            </w:pPr>
            <w:r>
              <w:rPr>
                <w:rFonts w:cs="Arial"/>
                <w:b/>
                <w:szCs w:val="20"/>
              </w:rPr>
              <w:t>1 hour</w:t>
            </w:r>
          </w:p>
        </w:tc>
      </w:tr>
    </w:tbl>
    <w:p w14:paraId="688FC921" w14:textId="77777777" w:rsidR="006A4B6B" w:rsidRPr="00406E19" w:rsidRDefault="006A4B6B" w:rsidP="006A4B6B">
      <w:pPr>
        <w:pStyle w:val="Heading1"/>
      </w:pPr>
    </w:p>
    <w:p w14:paraId="6F23DA6A" w14:textId="4DF19120" w:rsidR="006A4B6B" w:rsidRPr="00406E19" w:rsidRDefault="006A4B6B" w:rsidP="006A4B6B">
      <w:pPr>
        <w:pStyle w:val="Heading1"/>
      </w:pPr>
    </w:p>
    <w:p w14:paraId="4D7F1622" w14:textId="10969913" w:rsidR="006A4B6B" w:rsidRPr="00406E19" w:rsidRDefault="006A4B6B">
      <w:r w:rsidRPr="00406E1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6A4B6B" w:rsidRPr="00406E19" w14:paraId="77DB5252" w14:textId="77777777" w:rsidTr="00225FD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678A7878" w14:textId="5AE0BEB5" w:rsidR="006A4B6B" w:rsidRPr="00406E19" w:rsidRDefault="006A4B6B" w:rsidP="00225FD6">
            <w:pPr>
              <w:pStyle w:val="WeeklyTopicHeading1"/>
            </w:pPr>
            <w:r w:rsidRPr="00406E19">
              <w:lastRenderedPageBreak/>
              <w:t xml:space="preserve">Week Fourteen: </w:t>
            </w:r>
            <w:r w:rsidR="006137F6">
              <w:t>Act 82;</w:t>
            </w:r>
            <w:r w:rsidR="006137F6" w:rsidRPr="006137F6">
              <w:t xml:space="preserve"> Including </w:t>
            </w:r>
            <w:r w:rsidR="00463CFD" w:rsidRPr="006137F6">
              <w:t xml:space="preserve">Parents </w:t>
            </w:r>
            <w:r w:rsidR="00A87521">
              <w:t>and</w:t>
            </w:r>
            <w:r w:rsidR="006137F6" w:rsidRPr="006137F6">
              <w:t xml:space="preserve"> the Community</w:t>
            </w:r>
          </w:p>
        </w:tc>
        <w:tc>
          <w:tcPr>
            <w:tcW w:w="1440" w:type="dxa"/>
            <w:tcBorders>
              <w:left w:val="nil"/>
              <w:bottom w:val="single" w:sz="4" w:space="0" w:color="000000" w:themeColor="text1"/>
              <w:right w:val="nil"/>
            </w:tcBorders>
            <w:shd w:val="clear" w:color="auto" w:fill="BF2C37"/>
          </w:tcPr>
          <w:p w14:paraId="463C8CC1" w14:textId="77777777" w:rsidR="006A4B6B" w:rsidRPr="00406E19" w:rsidRDefault="006A4B6B" w:rsidP="00225FD6">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BF096F1" w14:textId="77777777" w:rsidR="006A4B6B" w:rsidRPr="00406E19" w:rsidRDefault="006A4B6B" w:rsidP="00225FD6">
            <w:pPr>
              <w:tabs>
                <w:tab w:val="left" w:pos="0"/>
                <w:tab w:val="left" w:pos="3720"/>
              </w:tabs>
              <w:outlineLvl w:val="0"/>
              <w:rPr>
                <w:rFonts w:cs="Arial"/>
                <w:color w:val="FFFFFF"/>
                <w:sz w:val="28"/>
                <w:szCs w:val="28"/>
              </w:rPr>
            </w:pPr>
          </w:p>
        </w:tc>
      </w:tr>
      <w:tr w:rsidR="006A4B6B" w:rsidRPr="00406E19" w14:paraId="0B1BC767" w14:textId="77777777" w:rsidTr="00225FD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3F20B87"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7B0F7B5" w14:textId="77777777" w:rsidR="006A4B6B" w:rsidRPr="00406E19" w:rsidRDefault="006A4B6B" w:rsidP="00225FD6">
            <w:pPr>
              <w:tabs>
                <w:tab w:val="left" w:pos="0"/>
                <w:tab w:val="left" w:pos="3720"/>
              </w:tabs>
              <w:outlineLvl w:val="0"/>
              <w:rPr>
                <w:rFonts w:eastAsia="Arial" w:cs="Arial"/>
              </w:rPr>
            </w:pPr>
            <w:r w:rsidRPr="00406E19">
              <w:rPr>
                <w:rFonts w:eastAsia="Arial" w:cs="Arial"/>
                <w:b/>
                <w:bCs/>
                <w:i/>
                <w:iCs/>
              </w:rPr>
              <w:t>Alignment</w:t>
            </w:r>
          </w:p>
        </w:tc>
      </w:tr>
      <w:tr w:rsidR="00222DD3" w:rsidRPr="00406E19" w14:paraId="67E92576" w14:textId="77777777" w:rsidTr="00225FD6">
        <w:trPr>
          <w:trHeight w:val="30"/>
        </w:trPr>
        <w:tc>
          <w:tcPr>
            <w:tcW w:w="10170" w:type="dxa"/>
            <w:gridSpan w:val="2"/>
            <w:tcBorders>
              <w:bottom w:val="nil"/>
              <w:right w:val="nil"/>
            </w:tcBorders>
            <w:tcMar>
              <w:top w:w="115" w:type="dxa"/>
              <w:left w:w="115" w:type="dxa"/>
              <w:bottom w:w="115" w:type="dxa"/>
              <w:right w:w="115" w:type="dxa"/>
            </w:tcMar>
          </w:tcPr>
          <w:p w14:paraId="43BD7C6E" w14:textId="2291B5E0" w:rsidR="00222DD3" w:rsidRPr="00406E19" w:rsidRDefault="00222DD3" w:rsidP="00F66EF4">
            <w:pPr>
              <w:pStyle w:val="ObjectiveBullet"/>
              <w:numPr>
                <w:ilvl w:val="1"/>
                <w:numId w:val="23"/>
              </w:numPr>
              <w:tabs>
                <w:tab w:val="clear" w:pos="0"/>
              </w:tabs>
              <w:ind w:left="485" w:hanging="485"/>
            </w:pPr>
            <w:r w:rsidRPr="00470CE5">
              <w:t>Apply the components of ACT 82 to students, teachers</w:t>
            </w:r>
            <w:r w:rsidR="00B26BEE">
              <w:t>,</w:t>
            </w:r>
            <w:r w:rsidRPr="00470CE5">
              <w:t xml:space="preserve"> and paraprofessionals</w:t>
            </w:r>
            <w:r>
              <w:t>.</w:t>
            </w:r>
          </w:p>
        </w:tc>
        <w:tc>
          <w:tcPr>
            <w:tcW w:w="2880" w:type="dxa"/>
            <w:gridSpan w:val="2"/>
            <w:tcBorders>
              <w:left w:val="nil"/>
              <w:bottom w:val="nil"/>
            </w:tcBorders>
          </w:tcPr>
          <w:p w14:paraId="575B62C6" w14:textId="5A36C57E" w:rsidR="00222DD3" w:rsidRPr="00406E19" w:rsidRDefault="00222DD3" w:rsidP="00222DD3">
            <w:pPr>
              <w:tabs>
                <w:tab w:val="left" w:pos="0"/>
                <w:tab w:val="left" w:pos="3720"/>
              </w:tabs>
              <w:outlineLvl w:val="0"/>
              <w:rPr>
                <w:rFonts w:cs="Arial"/>
                <w:szCs w:val="20"/>
              </w:rPr>
            </w:pPr>
            <w:r>
              <w:rPr>
                <w:rFonts w:cs="Arial"/>
                <w:szCs w:val="20"/>
              </w:rPr>
              <w:t>CLO9</w:t>
            </w:r>
          </w:p>
        </w:tc>
      </w:tr>
      <w:tr w:rsidR="00222DD3" w:rsidRPr="00406E19" w14:paraId="649391EE" w14:textId="77777777" w:rsidTr="00225FD6">
        <w:trPr>
          <w:trHeight w:val="38"/>
        </w:trPr>
        <w:tc>
          <w:tcPr>
            <w:tcW w:w="10170" w:type="dxa"/>
            <w:gridSpan w:val="2"/>
            <w:tcBorders>
              <w:top w:val="nil"/>
              <w:bottom w:val="nil"/>
              <w:right w:val="nil"/>
            </w:tcBorders>
            <w:tcMar>
              <w:top w:w="115" w:type="dxa"/>
              <w:left w:w="115" w:type="dxa"/>
              <w:bottom w:w="115" w:type="dxa"/>
              <w:right w:w="115" w:type="dxa"/>
            </w:tcMar>
          </w:tcPr>
          <w:p w14:paraId="764F1068" w14:textId="741B82CF" w:rsidR="00222DD3" w:rsidRPr="00406E19" w:rsidRDefault="00B26BEE" w:rsidP="00F66EF4">
            <w:pPr>
              <w:pStyle w:val="ObjectiveBullet"/>
              <w:numPr>
                <w:ilvl w:val="1"/>
                <w:numId w:val="23"/>
              </w:numPr>
              <w:ind w:left="485" w:hanging="485"/>
            </w:pPr>
            <w:r>
              <w:t>Explain the connection</w:t>
            </w:r>
            <w:r w:rsidR="00222DD3" w:rsidRPr="00470CE5">
              <w:t xml:space="preserve"> between family engagement and </w:t>
            </w:r>
            <w:r>
              <w:t>student achievement</w:t>
            </w:r>
            <w:r w:rsidR="00222DD3">
              <w:t>.</w:t>
            </w:r>
            <w:r w:rsidR="00222DD3" w:rsidRPr="00470CE5">
              <w:t xml:space="preserve"> </w:t>
            </w:r>
          </w:p>
        </w:tc>
        <w:tc>
          <w:tcPr>
            <w:tcW w:w="2880" w:type="dxa"/>
            <w:gridSpan w:val="2"/>
            <w:tcBorders>
              <w:top w:val="nil"/>
              <w:left w:val="nil"/>
              <w:bottom w:val="nil"/>
            </w:tcBorders>
          </w:tcPr>
          <w:p w14:paraId="52355F3D" w14:textId="7CBBB6C5" w:rsidR="00222DD3" w:rsidRPr="00406E19" w:rsidRDefault="00222DD3" w:rsidP="00222DD3">
            <w:pPr>
              <w:tabs>
                <w:tab w:val="left" w:pos="0"/>
                <w:tab w:val="left" w:pos="3720"/>
              </w:tabs>
              <w:outlineLvl w:val="0"/>
              <w:rPr>
                <w:rFonts w:cs="Arial"/>
                <w:szCs w:val="20"/>
              </w:rPr>
            </w:pPr>
            <w:r>
              <w:rPr>
                <w:rFonts w:cs="Arial"/>
                <w:szCs w:val="20"/>
              </w:rPr>
              <w:t>CLO9</w:t>
            </w:r>
          </w:p>
        </w:tc>
      </w:tr>
      <w:tr w:rsidR="00222DD3" w:rsidRPr="00406E19" w14:paraId="46358E6D" w14:textId="77777777" w:rsidTr="00225FD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C525173" w14:textId="712EF251" w:rsidR="00222DD3" w:rsidRPr="00406E19" w:rsidRDefault="00222DD3" w:rsidP="00F66EF4">
            <w:pPr>
              <w:pStyle w:val="ObjectiveBullet"/>
              <w:numPr>
                <w:ilvl w:val="1"/>
                <w:numId w:val="23"/>
              </w:numPr>
              <w:ind w:left="485" w:hanging="485"/>
            </w:pPr>
            <w:r>
              <w:t>Examine</w:t>
            </w:r>
            <w:r w:rsidRPr="00470CE5">
              <w:t xml:space="preserve"> the importance of community </w:t>
            </w:r>
            <w:r w:rsidR="00B26BEE">
              <w:t>engagement</w:t>
            </w:r>
            <w:r w:rsidRPr="00470CE5">
              <w:t xml:space="preserve"> as an </w:t>
            </w:r>
            <w:r w:rsidR="00A87521">
              <w:t>i</w:t>
            </w:r>
            <w:r w:rsidRPr="00470CE5">
              <w:t xml:space="preserve">nstructional </w:t>
            </w:r>
            <w:r w:rsidR="00A87521">
              <w:t>l</w:t>
            </w:r>
            <w:r w:rsidRPr="00470CE5">
              <w:t>eader and why it is needed</w:t>
            </w:r>
            <w:r>
              <w:t>.</w:t>
            </w:r>
            <w:r w:rsidRPr="00470CE5">
              <w:t xml:space="preserve"> </w:t>
            </w:r>
          </w:p>
        </w:tc>
        <w:tc>
          <w:tcPr>
            <w:tcW w:w="2880" w:type="dxa"/>
            <w:gridSpan w:val="2"/>
            <w:tcBorders>
              <w:top w:val="nil"/>
              <w:left w:val="nil"/>
              <w:bottom w:val="single" w:sz="4" w:space="0" w:color="000000" w:themeColor="text1"/>
            </w:tcBorders>
          </w:tcPr>
          <w:p w14:paraId="4D0B512A" w14:textId="781B739F" w:rsidR="00222DD3" w:rsidRPr="00406E19" w:rsidRDefault="00222DD3" w:rsidP="00222DD3">
            <w:pPr>
              <w:tabs>
                <w:tab w:val="left" w:pos="0"/>
                <w:tab w:val="left" w:pos="3720"/>
              </w:tabs>
              <w:outlineLvl w:val="0"/>
              <w:rPr>
                <w:rFonts w:cs="Arial"/>
                <w:szCs w:val="20"/>
              </w:rPr>
            </w:pPr>
            <w:r>
              <w:rPr>
                <w:rFonts w:cs="Arial"/>
                <w:szCs w:val="20"/>
              </w:rPr>
              <w:t>CLO9</w:t>
            </w:r>
          </w:p>
        </w:tc>
      </w:tr>
      <w:tr w:rsidR="006A4B6B" w:rsidRPr="00406E19" w14:paraId="7EA9C3BB" w14:textId="77777777" w:rsidTr="00225FD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FA5C118" w14:textId="77777777" w:rsidR="006A4B6B" w:rsidRPr="00406E19" w:rsidRDefault="006A4B6B" w:rsidP="00225FD6">
            <w:pPr>
              <w:tabs>
                <w:tab w:val="left" w:pos="0"/>
                <w:tab w:val="left" w:pos="3720"/>
              </w:tabs>
              <w:outlineLvl w:val="0"/>
              <w:rPr>
                <w:rFonts w:eastAsia="Arial" w:cs="Arial"/>
                <w:i/>
                <w:iCs/>
              </w:rPr>
            </w:pPr>
            <w:r w:rsidRPr="00406E19">
              <w:rPr>
                <w:rFonts w:eastAsia="Arial" w:cs="Arial"/>
                <w:b/>
                <w:bCs/>
                <w:i/>
                <w:iCs/>
                <w:sz w:val="22"/>
                <w:szCs w:val="22"/>
              </w:rPr>
              <w:t>Resources, Activities, and Preparation</w:t>
            </w:r>
          </w:p>
          <w:p w14:paraId="64ED72DC"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45C4428"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auto"/>
            </w:tcBorders>
            <w:shd w:val="clear" w:color="auto" w:fill="D8D9DA"/>
          </w:tcPr>
          <w:p w14:paraId="62AF6B07" w14:textId="77777777" w:rsidR="006A4B6B" w:rsidRPr="00406E19" w:rsidRDefault="006A4B6B" w:rsidP="00225FD6">
            <w:pPr>
              <w:tabs>
                <w:tab w:val="left" w:pos="0"/>
                <w:tab w:val="left" w:pos="3720"/>
              </w:tabs>
              <w:outlineLvl w:val="0"/>
              <w:rPr>
                <w:rFonts w:eastAsia="Arial" w:cs="Arial"/>
                <w:b/>
                <w:bCs/>
                <w:i/>
                <w:iCs/>
              </w:rPr>
            </w:pPr>
            <w:r w:rsidRPr="00406E19">
              <w:rPr>
                <w:rFonts w:eastAsia="Arial" w:cs="Arial"/>
                <w:b/>
                <w:bCs/>
                <w:i/>
                <w:iCs/>
              </w:rPr>
              <w:t>AIE</w:t>
            </w:r>
          </w:p>
        </w:tc>
      </w:tr>
      <w:tr w:rsidR="006A4B6B" w:rsidRPr="00406E19" w14:paraId="0AEB4B4B" w14:textId="77777777" w:rsidTr="00225FD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C6D51E" w14:textId="2CACD52C" w:rsidR="006A4B6B" w:rsidRDefault="006137F6" w:rsidP="00225FD6">
            <w:pPr>
              <w:tabs>
                <w:tab w:val="left" w:pos="2329"/>
              </w:tabs>
              <w:rPr>
                <w:rFonts w:eastAsia="Arial" w:cs="Arial"/>
                <w:b/>
                <w:bCs/>
              </w:rPr>
            </w:pPr>
            <w:r>
              <w:rPr>
                <w:rFonts w:eastAsia="Arial" w:cs="Arial"/>
                <w:b/>
                <w:bCs/>
              </w:rPr>
              <w:t>Readings</w:t>
            </w:r>
          </w:p>
          <w:p w14:paraId="7D7ACD0D" w14:textId="3FAA6E7D" w:rsidR="006137F6" w:rsidRDefault="006137F6" w:rsidP="00225FD6">
            <w:pPr>
              <w:tabs>
                <w:tab w:val="left" w:pos="2329"/>
              </w:tabs>
              <w:rPr>
                <w:rFonts w:eastAsia="Arial" w:cs="Arial"/>
                <w:b/>
                <w:bCs/>
              </w:rPr>
            </w:pPr>
          </w:p>
          <w:p w14:paraId="085D8316" w14:textId="38257CAE" w:rsidR="006137F6" w:rsidRDefault="006137F6" w:rsidP="00225FD6">
            <w:pPr>
              <w:tabs>
                <w:tab w:val="left" w:pos="2329"/>
              </w:tabs>
              <w:rPr>
                <w:rFonts w:eastAsia="Arial" w:cs="Arial"/>
                <w:b/>
                <w:bCs/>
              </w:rPr>
            </w:pPr>
            <w:r>
              <w:rPr>
                <w:rFonts w:eastAsia="Arial" w:cs="Arial"/>
                <w:b/>
                <w:bCs/>
              </w:rPr>
              <w:t>Read the following:</w:t>
            </w:r>
          </w:p>
          <w:p w14:paraId="0BDC9E3C" w14:textId="77777777" w:rsidR="00A87521" w:rsidRDefault="00A87521" w:rsidP="00225FD6">
            <w:pPr>
              <w:tabs>
                <w:tab w:val="left" w:pos="2329"/>
              </w:tabs>
              <w:rPr>
                <w:rFonts w:eastAsia="Arial" w:cs="Arial"/>
                <w:b/>
                <w:bCs/>
              </w:rPr>
            </w:pPr>
          </w:p>
          <w:p w14:paraId="4D94AEC4" w14:textId="5C7C42F7" w:rsidR="006137F6" w:rsidRDefault="00A87521" w:rsidP="00463CFD">
            <w:pPr>
              <w:pStyle w:val="AssignmentsLevel2"/>
            </w:pPr>
            <w:r>
              <w:t xml:space="preserve">Pages 452–457 in </w:t>
            </w:r>
            <w:r w:rsidR="006137F6">
              <w:t>Ch. 23</w:t>
            </w:r>
            <w:r w:rsidR="006137F6" w:rsidRPr="00406E19">
              <w:t xml:space="preserve"> of </w:t>
            </w:r>
            <w:r w:rsidR="006137F6" w:rsidRPr="00463CFD">
              <w:rPr>
                <w:i/>
              </w:rPr>
              <w:t xml:space="preserve">Supervision and </w:t>
            </w:r>
            <w:r>
              <w:rPr>
                <w:i/>
              </w:rPr>
              <w:t>I</w:t>
            </w:r>
            <w:r w:rsidR="006137F6" w:rsidRPr="00463CFD">
              <w:rPr>
                <w:i/>
              </w:rPr>
              <w:t xml:space="preserve">nstructional </w:t>
            </w:r>
            <w:r>
              <w:rPr>
                <w:i/>
              </w:rPr>
              <w:t>L</w:t>
            </w:r>
            <w:r w:rsidR="006137F6" w:rsidRPr="00463CFD">
              <w:rPr>
                <w:i/>
              </w:rPr>
              <w:t>eadership</w:t>
            </w:r>
          </w:p>
          <w:p w14:paraId="2A8C440C" w14:textId="22B52ED7" w:rsidR="006137F6" w:rsidRDefault="00834A1E" w:rsidP="00463CFD">
            <w:pPr>
              <w:pStyle w:val="AssignmentsLevel2"/>
            </w:pPr>
            <w:hyperlink r:id="rId68" w:history="1">
              <w:r w:rsidR="006137F6" w:rsidRPr="00C52EFA">
                <w:rPr>
                  <w:rStyle w:val="Hyperlink"/>
                </w:rPr>
                <w:t>Educator Effectiveness Administrative Manual</w:t>
              </w:r>
            </w:hyperlink>
          </w:p>
          <w:p w14:paraId="6E1ECDCE" w14:textId="1AC4FB8A" w:rsidR="006137F6" w:rsidRDefault="00834A1E" w:rsidP="00463CFD">
            <w:pPr>
              <w:pStyle w:val="AssignmentsLevel2"/>
            </w:pPr>
            <w:hyperlink r:id="rId69" w:anchor="tab-1" w:history="1">
              <w:r w:rsidR="006137F6" w:rsidRPr="006137F6">
                <w:rPr>
                  <w:rStyle w:val="Hyperlink"/>
                </w:rPr>
                <w:t>Principals and CTC Directors</w:t>
              </w:r>
            </w:hyperlink>
          </w:p>
          <w:p w14:paraId="70E9C20D" w14:textId="6CC3C2DD" w:rsidR="006137F6" w:rsidRPr="006137F6" w:rsidRDefault="00834A1E" w:rsidP="00463CFD">
            <w:pPr>
              <w:pStyle w:val="AssignmentsLevel2"/>
            </w:pPr>
            <w:hyperlink r:id="rId70" w:history="1">
              <w:r w:rsidR="006137F6" w:rsidRPr="006137F6">
                <w:rPr>
                  <w:rStyle w:val="Hyperlink"/>
                </w:rPr>
                <w:t>Involvement or Engagement?</w:t>
              </w:r>
            </w:hyperlink>
          </w:p>
        </w:tc>
        <w:tc>
          <w:tcPr>
            <w:tcW w:w="1440" w:type="dxa"/>
            <w:tcBorders>
              <w:left w:val="single" w:sz="4" w:space="0" w:color="000000" w:themeColor="text1"/>
            </w:tcBorders>
            <w:shd w:val="clear" w:color="auto" w:fill="FFFFFF" w:themeFill="background1"/>
          </w:tcPr>
          <w:p w14:paraId="52C65F96" w14:textId="0A07A774" w:rsidR="006A4B6B" w:rsidRPr="00406E19" w:rsidRDefault="00E475D8" w:rsidP="00225FD6">
            <w:pPr>
              <w:rPr>
                <w:rFonts w:cs="Arial"/>
                <w:szCs w:val="20"/>
              </w:rPr>
            </w:pPr>
            <w:r>
              <w:rPr>
                <w:rFonts w:cs="Arial"/>
                <w:szCs w:val="20"/>
              </w:rPr>
              <w:t>14.1, 14.3, 14.4</w:t>
            </w:r>
          </w:p>
        </w:tc>
        <w:tc>
          <w:tcPr>
            <w:tcW w:w="1440" w:type="dxa"/>
            <w:tcBorders>
              <w:left w:val="single" w:sz="4" w:space="0" w:color="000000" w:themeColor="text1"/>
            </w:tcBorders>
            <w:shd w:val="clear" w:color="auto" w:fill="FFFFFF" w:themeFill="background1"/>
          </w:tcPr>
          <w:p w14:paraId="1F4DE8DE" w14:textId="77777777" w:rsidR="006A4B6B" w:rsidRPr="00406E19" w:rsidRDefault="006A4B6B" w:rsidP="00225FD6">
            <w:pPr>
              <w:rPr>
                <w:rFonts w:cs="Arial"/>
                <w:szCs w:val="20"/>
              </w:rPr>
            </w:pPr>
          </w:p>
        </w:tc>
      </w:tr>
      <w:tr w:rsidR="00051692" w:rsidRPr="00406E19" w14:paraId="5B32C2CA" w14:textId="77777777" w:rsidTr="00225FD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FB42A06" w14:textId="12242DE3" w:rsidR="00051692" w:rsidRPr="00406E19" w:rsidRDefault="00051692" w:rsidP="00051692">
            <w:pPr>
              <w:tabs>
                <w:tab w:val="left" w:pos="2329"/>
              </w:tabs>
              <w:rPr>
                <w:rFonts w:eastAsia="Arial" w:cs="Arial"/>
                <w:b/>
                <w:bCs/>
              </w:rPr>
            </w:pPr>
            <w:r>
              <w:rPr>
                <w:rFonts w:eastAsia="Arial" w:cs="Arial"/>
                <w:b/>
                <w:bCs/>
              </w:rPr>
              <w:t>Video</w:t>
            </w:r>
          </w:p>
          <w:p w14:paraId="3DBD27B5" w14:textId="77777777" w:rsidR="00051692" w:rsidRPr="00406E19" w:rsidRDefault="00051692" w:rsidP="00051692">
            <w:pPr>
              <w:tabs>
                <w:tab w:val="left" w:pos="2329"/>
              </w:tabs>
              <w:rPr>
                <w:rFonts w:cs="Arial"/>
                <w:b/>
                <w:szCs w:val="20"/>
              </w:rPr>
            </w:pPr>
          </w:p>
          <w:p w14:paraId="44CEEF61" w14:textId="77777777" w:rsidR="00051692" w:rsidRDefault="00051692" w:rsidP="00051692">
            <w:pPr>
              <w:pStyle w:val="AssignmentsLevel1"/>
            </w:pPr>
            <w:r w:rsidRPr="006137F6">
              <w:rPr>
                <w:b/>
              </w:rPr>
              <w:t>Watch</w:t>
            </w:r>
            <w:r>
              <w:t xml:space="preserve"> </w:t>
            </w:r>
            <w:hyperlink r:id="rId71" w:history="1">
              <w:r w:rsidRPr="006137F6">
                <w:rPr>
                  <w:rStyle w:val="Hyperlink"/>
                </w:rPr>
                <w:t>Family Engagement = Student Success</w:t>
              </w:r>
            </w:hyperlink>
            <w:r>
              <w:t xml:space="preserve"> (4:31).</w:t>
            </w:r>
          </w:p>
          <w:p w14:paraId="1CA92A97" w14:textId="01970C87" w:rsidR="00051692" w:rsidRPr="00406E19" w:rsidRDefault="00051692" w:rsidP="00051692">
            <w:pPr>
              <w:pStyle w:val="AssignmentsLevel1"/>
            </w:pPr>
            <w:r w:rsidRPr="00406E19">
              <w:rPr>
                <w:b/>
              </w:rPr>
              <w:t>Post</w:t>
            </w:r>
            <w:r w:rsidRPr="00406E19">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02B5FC88" w14:textId="3EB41D80" w:rsidR="00051692" w:rsidRPr="00E475D8" w:rsidRDefault="00051692" w:rsidP="00051692">
            <w:pPr>
              <w:rPr>
                <w:rFonts w:cs="Arial"/>
                <w:szCs w:val="20"/>
              </w:rPr>
            </w:pPr>
            <w:r>
              <w:rPr>
                <w:rFonts w:cs="Arial"/>
                <w:szCs w:val="20"/>
              </w:rPr>
              <w:t>14.3</w:t>
            </w:r>
          </w:p>
        </w:tc>
        <w:tc>
          <w:tcPr>
            <w:tcW w:w="1440" w:type="dxa"/>
            <w:tcBorders>
              <w:left w:val="single" w:sz="4" w:space="0" w:color="000000" w:themeColor="text1"/>
            </w:tcBorders>
            <w:shd w:val="clear" w:color="auto" w:fill="FFFFFF" w:themeFill="background1"/>
          </w:tcPr>
          <w:p w14:paraId="720F9778" w14:textId="543D87B4" w:rsidR="00051692" w:rsidRPr="00406E19" w:rsidRDefault="00051692" w:rsidP="00051692">
            <w:pPr>
              <w:rPr>
                <w:rFonts w:cs="Arial"/>
                <w:szCs w:val="20"/>
              </w:rPr>
            </w:pPr>
            <w:r w:rsidRPr="00406E19">
              <w:rPr>
                <w:rFonts w:cs="Arial"/>
                <w:szCs w:val="20"/>
              </w:rPr>
              <w:t>Video = 1 hour</w:t>
            </w:r>
          </w:p>
        </w:tc>
      </w:tr>
      <w:tr w:rsidR="00051692" w:rsidRPr="00406E19" w14:paraId="087399D9" w14:textId="77777777" w:rsidTr="00225FD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7D11C8F" w14:textId="77777777" w:rsidR="00051692" w:rsidRPr="00406E19" w:rsidRDefault="00051692" w:rsidP="00051692">
            <w:pPr>
              <w:tabs>
                <w:tab w:val="left" w:pos="0"/>
                <w:tab w:val="left" w:pos="3720"/>
              </w:tabs>
              <w:outlineLvl w:val="0"/>
              <w:rPr>
                <w:rFonts w:eastAsia="Arial" w:cs="Arial"/>
                <w:i/>
                <w:iCs/>
              </w:rPr>
            </w:pPr>
            <w:r w:rsidRPr="00406E19">
              <w:rPr>
                <w:rFonts w:eastAsia="Arial" w:cs="Arial"/>
                <w:b/>
                <w:bCs/>
                <w:i/>
                <w:iCs/>
                <w:sz w:val="22"/>
                <w:szCs w:val="22"/>
              </w:rPr>
              <w:t>Graded Assignments</w:t>
            </w:r>
          </w:p>
          <w:p w14:paraId="4C41663A" w14:textId="77777777" w:rsidR="00051692" w:rsidRPr="00406E19" w:rsidRDefault="00051692" w:rsidP="00051692">
            <w:pPr>
              <w:tabs>
                <w:tab w:val="left" w:pos="0"/>
                <w:tab w:val="left" w:pos="3720"/>
              </w:tabs>
              <w:outlineLvl w:val="0"/>
              <w:rPr>
                <w:rFonts w:eastAsia="Arial" w:cs="Arial"/>
                <w:b/>
                <w:bCs/>
                <w:i/>
                <w:iCs/>
              </w:rPr>
            </w:pPr>
            <w:r w:rsidRPr="00406E1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3FB9577" w14:textId="77777777" w:rsidR="00051692" w:rsidRPr="00406E19" w:rsidRDefault="00051692" w:rsidP="00051692">
            <w:pPr>
              <w:tabs>
                <w:tab w:val="left" w:pos="0"/>
                <w:tab w:val="left" w:pos="3720"/>
              </w:tabs>
              <w:outlineLvl w:val="0"/>
              <w:rPr>
                <w:rFonts w:eastAsia="Arial" w:cs="Arial"/>
                <w:b/>
                <w:bCs/>
                <w:i/>
                <w:iCs/>
              </w:rPr>
            </w:pPr>
            <w:r w:rsidRPr="00406E19">
              <w:rPr>
                <w:rFonts w:eastAsia="Arial" w:cs="Arial"/>
                <w:b/>
                <w:bCs/>
                <w:i/>
                <w:iCs/>
              </w:rPr>
              <w:t>Alignment</w:t>
            </w:r>
          </w:p>
        </w:tc>
        <w:tc>
          <w:tcPr>
            <w:tcW w:w="1440" w:type="dxa"/>
            <w:tcBorders>
              <w:left w:val="single" w:sz="4" w:space="0" w:color="000000" w:themeColor="text1"/>
            </w:tcBorders>
            <w:shd w:val="clear" w:color="auto" w:fill="D8D9DA"/>
          </w:tcPr>
          <w:p w14:paraId="65A1BA43" w14:textId="77777777" w:rsidR="00051692" w:rsidRPr="00406E19" w:rsidRDefault="00051692" w:rsidP="00051692">
            <w:pPr>
              <w:rPr>
                <w:rFonts w:eastAsia="Arial" w:cs="Arial"/>
                <w:b/>
                <w:bCs/>
                <w:i/>
                <w:iCs/>
              </w:rPr>
            </w:pPr>
            <w:r w:rsidRPr="00406E19">
              <w:rPr>
                <w:rFonts w:eastAsia="Arial" w:cs="Arial"/>
                <w:b/>
                <w:bCs/>
                <w:i/>
                <w:iCs/>
              </w:rPr>
              <w:t>AIE</w:t>
            </w:r>
          </w:p>
        </w:tc>
      </w:tr>
      <w:tr w:rsidR="00051692" w:rsidRPr="00406E19" w14:paraId="6B379B5D" w14:textId="77777777" w:rsidTr="00225FD6">
        <w:tc>
          <w:tcPr>
            <w:tcW w:w="10170" w:type="dxa"/>
            <w:gridSpan w:val="2"/>
            <w:tcMar>
              <w:top w:w="115" w:type="dxa"/>
              <w:left w:w="115" w:type="dxa"/>
              <w:bottom w:w="115" w:type="dxa"/>
              <w:right w:w="115" w:type="dxa"/>
            </w:tcMar>
          </w:tcPr>
          <w:p w14:paraId="55E1D6D3" w14:textId="7EABE796" w:rsidR="00051692" w:rsidRPr="00406E19" w:rsidRDefault="00051692" w:rsidP="00051692">
            <w:pPr>
              <w:tabs>
                <w:tab w:val="left" w:pos="2329"/>
              </w:tabs>
              <w:rPr>
                <w:rFonts w:eastAsia="Arial" w:cs="Arial"/>
                <w:b/>
                <w:bCs/>
              </w:rPr>
            </w:pPr>
            <w:r w:rsidRPr="00406E19">
              <w:rPr>
                <w:rFonts w:eastAsia="Arial" w:cs="Arial"/>
                <w:b/>
                <w:bCs/>
              </w:rPr>
              <w:t xml:space="preserve">Discussion: </w:t>
            </w:r>
            <w:r>
              <w:rPr>
                <w:rFonts w:eastAsia="Arial" w:cs="Arial"/>
                <w:b/>
                <w:bCs/>
              </w:rPr>
              <w:t>Family Involvement and Student Achievement</w:t>
            </w:r>
            <w:r w:rsidRPr="00406E19">
              <w:rPr>
                <w:rFonts w:eastAsia="Arial" w:cs="Arial"/>
                <w:b/>
                <w:bCs/>
              </w:rPr>
              <w:t xml:space="preserve"> </w:t>
            </w:r>
          </w:p>
          <w:p w14:paraId="53FB30F2" w14:textId="77777777" w:rsidR="00051692" w:rsidRPr="00406E19" w:rsidRDefault="00051692" w:rsidP="00051692">
            <w:pPr>
              <w:pStyle w:val="AssignmentsLevel1"/>
            </w:pPr>
          </w:p>
          <w:p w14:paraId="66919B03" w14:textId="37597875" w:rsidR="00051692" w:rsidRPr="00406E19" w:rsidRDefault="00051692" w:rsidP="00051692">
            <w:pPr>
              <w:pStyle w:val="AssignmentsLevel1"/>
            </w:pPr>
            <w:r w:rsidRPr="00406E19">
              <w:rPr>
                <w:b/>
                <w:bCs/>
              </w:rPr>
              <w:t xml:space="preserve">Respond </w:t>
            </w:r>
            <w:r w:rsidRPr="00406E19">
              <w:t xml:space="preserve">to the following question in the </w:t>
            </w:r>
            <w:r w:rsidR="004B228E" w:rsidRPr="004B228E">
              <w:t>Family Involvement and Student Achievement</w:t>
            </w:r>
            <w:r w:rsidRPr="00406E19">
              <w:t xml:space="preserve"> discussion forum by Thursday:</w:t>
            </w:r>
          </w:p>
          <w:p w14:paraId="7AF4BFE4" w14:textId="77777777" w:rsidR="00051692" w:rsidRPr="00406E19" w:rsidRDefault="00051692" w:rsidP="00051692">
            <w:pPr>
              <w:pStyle w:val="AssignmentsLevel1"/>
            </w:pPr>
          </w:p>
          <w:p w14:paraId="1A728D0F" w14:textId="725F4552" w:rsidR="00051692" w:rsidRPr="00406E19" w:rsidRDefault="00051692" w:rsidP="00051692">
            <w:pPr>
              <w:pStyle w:val="AssignmentsLevel2"/>
            </w:pPr>
            <w:r w:rsidRPr="00E475D8">
              <w:t>In your opinion</w:t>
            </w:r>
            <w:r w:rsidR="00A87521">
              <w:t>,</w:t>
            </w:r>
            <w:r w:rsidRPr="00E475D8">
              <w:t xml:space="preserve"> does family involvement or </w:t>
            </w:r>
            <w:r w:rsidR="00A87521">
              <w:t xml:space="preserve">does </w:t>
            </w:r>
            <w:r w:rsidRPr="00E475D8">
              <w:t>engagement impact student achievement more effectively?  Explain your response</w:t>
            </w:r>
            <w:r>
              <w:t>.</w:t>
            </w:r>
          </w:p>
          <w:p w14:paraId="379A3C69" w14:textId="77777777" w:rsidR="00051692" w:rsidRPr="00406E19" w:rsidRDefault="00051692" w:rsidP="00051692">
            <w:pPr>
              <w:pStyle w:val="AssignmentsLevel1"/>
            </w:pPr>
          </w:p>
          <w:p w14:paraId="330C5852" w14:textId="2621F5B1" w:rsidR="00051692" w:rsidRPr="00406E19" w:rsidRDefault="00051692" w:rsidP="00A87521">
            <w:pPr>
              <w:pStyle w:val="AssignmentsLevel1"/>
              <w:rPr>
                <w:b/>
                <w:bCs/>
              </w:rPr>
            </w:pPr>
            <w:r w:rsidRPr="00406E19">
              <w:rPr>
                <w:b/>
                <w:bCs/>
              </w:rPr>
              <w:lastRenderedPageBreak/>
              <w:t>Post</w:t>
            </w:r>
            <w:r w:rsidRPr="00406E19">
              <w:t xml:space="preserve"> constructive criticism, clarification, additional questions, or your own relevant thoughts to </w:t>
            </w:r>
            <w:r w:rsidR="00A87521">
              <w:t>3</w:t>
            </w:r>
            <w:r w:rsidR="00A87521" w:rsidRPr="00406E19">
              <w:t xml:space="preserve"> </w:t>
            </w:r>
            <w:r w:rsidRPr="00406E19">
              <w:t>of your classmates' posts by Sunday.</w:t>
            </w:r>
          </w:p>
        </w:tc>
        <w:tc>
          <w:tcPr>
            <w:tcW w:w="1440" w:type="dxa"/>
          </w:tcPr>
          <w:p w14:paraId="7BA502E6" w14:textId="7EA5013E" w:rsidR="00051692" w:rsidRPr="00406E19" w:rsidRDefault="00B26BEE" w:rsidP="00051692">
            <w:pPr>
              <w:tabs>
                <w:tab w:val="left" w:pos="2329"/>
              </w:tabs>
              <w:rPr>
                <w:rFonts w:cs="Arial"/>
                <w:szCs w:val="20"/>
              </w:rPr>
            </w:pPr>
            <w:r>
              <w:rPr>
                <w:rFonts w:cs="Arial"/>
                <w:szCs w:val="20"/>
              </w:rPr>
              <w:lastRenderedPageBreak/>
              <w:t xml:space="preserve">14.2, </w:t>
            </w:r>
            <w:r w:rsidR="00051692">
              <w:rPr>
                <w:rFonts w:cs="Arial"/>
                <w:szCs w:val="20"/>
              </w:rPr>
              <w:t>14.3</w:t>
            </w:r>
          </w:p>
        </w:tc>
        <w:tc>
          <w:tcPr>
            <w:tcW w:w="1440" w:type="dxa"/>
          </w:tcPr>
          <w:p w14:paraId="046D2BD7" w14:textId="77777777" w:rsidR="00051692" w:rsidRPr="00406E19" w:rsidRDefault="00051692" w:rsidP="00051692">
            <w:pPr>
              <w:tabs>
                <w:tab w:val="left" w:pos="2329"/>
              </w:tabs>
              <w:rPr>
                <w:rFonts w:eastAsia="Arial" w:cs="Arial"/>
              </w:rPr>
            </w:pPr>
            <w:r w:rsidRPr="00406E19">
              <w:t xml:space="preserve">Discussion: one post and replies to three other posts = </w:t>
            </w:r>
            <w:r w:rsidRPr="00406E19">
              <w:rPr>
                <w:b/>
                <w:bCs/>
              </w:rPr>
              <w:t xml:space="preserve">1 hour </w:t>
            </w:r>
          </w:p>
        </w:tc>
      </w:tr>
      <w:tr w:rsidR="00051692" w:rsidRPr="00406E19" w14:paraId="043FA202" w14:textId="77777777" w:rsidTr="00225FD6">
        <w:tc>
          <w:tcPr>
            <w:tcW w:w="10170" w:type="dxa"/>
            <w:gridSpan w:val="2"/>
            <w:tcMar>
              <w:top w:w="115" w:type="dxa"/>
              <w:left w:w="115" w:type="dxa"/>
              <w:bottom w:w="115" w:type="dxa"/>
              <w:right w:w="115" w:type="dxa"/>
            </w:tcMar>
          </w:tcPr>
          <w:p w14:paraId="5EEC81B1" w14:textId="77777777" w:rsidR="00051692" w:rsidRDefault="00051692" w:rsidP="00051692">
            <w:pPr>
              <w:tabs>
                <w:tab w:val="left" w:pos="2329"/>
              </w:tabs>
              <w:rPr>
                <w:rFonts w:eastAsia="Arial" w:cs="Arial"/>
                <w:b/>
                <w:bCs/>
              </w:rPr>
            </w:pPr>
            <w:r>
              <w:rPr>
                <w:rFonts w:eastAsia="Arial" w:cs="Arial"/>
                <w:b/>
                <w:bCs/>
              </w:rPr>
              <w:t>ACT 82</w:t>
            </w:r>
          </w:p>
          <w:p w14:paraId="68A0C0EA" w14:textId="77777777" w:rsidR="00051692" w:rsidRDefault="00051692" w:rsidP="00051692">
            <w:pPr>
              <w:tabs>
                <w:tab w:val="left" w:pos="2329"/>
              </w:tabs>
              <w:rPr>
                <w:rFonts w:eastAsia="Arial" w:cs="Arial"/>
                <w:b/>
                <w:bCs/>
              </w:rPr>
            </w:pPr>
          </w:p>
          <w:p w14:paraId="3A321DA5" w14:textId="33861D1A" w:rsidR="00051692" w:rsidRDefault="00051692" w:rsidP="00051692">
            <w:pPr>
              <w:tabs>
                <w:tab w:val="left" w:pos="2329"/>
              </w:tabs>
              <w:rPr>
                <w:rFonts w:eastAsia="Arial" w:cs="Arial"/>
                <w:bCs/>
              </w:rPr>
            </w:pPr>
            <w:r>
              <w:rPr>
                <w:rFonts w:eastAsia="Arial" w:cs="Arial"/>
                <w:b/>
                <w:bCs/>
              </w:rPr>
              <w:t xml:space="preserve">Write </w:t>
            </w:r>
            <w:r w:rsidRPr="00E475D8">
              <w:rPr>
                <w:rFonts w:eastAsia="Arial" w:cs="Arial"/>
                <w:bCs/>
              </w:rPr>
              <w:t>500</w:t>
            </w:r>
            <w:r w:rsidR="00A87521">
              <w:rPr>
                <w:rFonts w:eastAsia="Arial" w:cs="Arial"/>
                <w:bCs/>
              </w:rPr>
              <w:t xml:space="preserve"> to </w:t>
            </w:r>
            <w:r w:rsidRPr="00E475D8">
              <w:rPr>
                <w:rFonts w:eastAsia="Arial" w:cs="Arial"/>
                <w:bCs/>
              </w:rPr>
              <w:t xml:space="preserve">750 words summarizing what ACT 82 is and </w:t>
            </w:r>
            <w:r w:rsidR="00A87521">
              <w:rPr>
                <w:rFonts w:eastAsia="Arial" w:cs="Arial"/>
                <w:bCs/>
              </w:rPr>
              <w:t>its</w:t>
            </w:r>
            <w:r w:rsidR="00A87521" w:rsidRPr="00E475D8">
              <w:rPr>
                <w:rFonts w:eastAsia="Arial" w:cs="Arial"/>
                <w:bCs/>
              </w:rPr>
              <w:t xml:space="preserve"> </w:t>
            </w:r>
            <w:r w:rsidRPr="00E475D8">
              <w:rPr>
                <w:rFonts w:eastAsia="Arial" w:cs="Arial"/>
                <w:bCs/>
              </w:rPr>
              <w:t>purpose. Include the following:</w:t>
            </w:r>
          </w:p>
          <w:p w14:paraId="5B6692C8" w14:textId="77777777" w:rsidR="00A87521" w:rsidRPr="00E475D8" w:rsidRDefault="00A87521" w:rsidP="00051692">
            <w:pPr>
              <w:tabs>
                <w:tab w:val="left" w:pos="2329"/>
              </w:tabs>
              <w:rPr>
                <w:rFonts w:eastAsia="Arial" w:cs="Arial"/>
                <w:bCs/>
              </w:rPr>
            </w:pPr>
          </w:p>
          <w:p w14:paraId="163F4810" w14:textId="0503C3CD" w:rsidR="00051692" w:rsidRPr="00E475D8" w:rsidRDefault="00051692" w:rsidP="00051692">
            <w:pPr>
              <w:pStyle w:val="AssignmentsLevel2"/>
              <w:rPr>
                <w:rFonts w:eastAsia="Arial"/>
              </w:rPr>
            </w:pPr>
            <w:r w:rsidRPr="00E475D8">
              <w:rPr>
                <w:rFonts w:eastAsia="Arial"/>
              </w:rPr>
              <w:t xml:space="preserve">The </w:t>
            </w:r>
            <w:r w:rsidR="00A87521">
              <w:rPr>
                <w:rFonts w:eastAsia="Arial"/>
              </w:rPr>
              <w:t>effects</w:t>
            </w:r>
            <w:r w:rsidR="00A87521" w:rsidRPr="00E475D8">
              <w:rPr>
                <w:rFonts w:eastAsia="Arial"/>
              </w:rPr>
              <w:t xml:space="preserve"> </w:t>
            </w:r>
            <w:r w:rsidRPr="00E475D8">
              <w:rPr>
                <w:rFonts w:eastAsia="Arial"/>
              </w:rPr>
              <w:t>of this ACT on students</w:t>
            </w:r>
          </w:p>
          <w:p w14:paraId="14BC5A78" w14:textId="7C7B4CD6" w:rsidR="00051692" w:rsidRPr="00E475D8" w:rsidRDefault="00051692" w:rsidP="00051692">
            <w:pPr>
              <w:pStyle w:val="AssignmentsLevel2"/>
              <w:rPr>
                <w:rFonts w:eastAsia="Arial"/>
              </w:rPr>
            </w:pPr>
            <w:r w:rsidRPr="00E475D8">
              <w:rPr>
                <w:rFonts w:eastAsia="Arial"/>
              </w:rPr>
              <w:t>How this ACT applies to</w:t>
            </w:r>
            <w:r>
              <w:rPr>
                <w:rFonts w:eastAsia="Arial"/>
              </w:rPr>
              <w:t xml:space="preserve"> teachers and paraprofessionals</w:t>
            </w:r>
          </w:p>
          <w:p w14:paraId="18693DC1" w14:textId="213FA4E1" w:rsidR="00051692" w:rsidRPr="00E475D8" w:rsidRDefault="00051692" w:rsidP="00051692">
            <w:pPr>
              <w:pStyle w:val="AssignmentsLevel2"/>
              <w:rPr>
                <w:rFonts w:eastAsia="Arial"/>
                <w:b/>
              </w:rPr>
            </w:pPr>
            <w:r>
              <w:rPr>
                <w:rFonts w:eastAsia="Arial"/>
              </w:rPr>
              <w:t>What d</w:t>
            </w:r>
            <w:r w:rsidRPr="00E475D8">
              <w:rPr>
                <w:rFonts w:eastAsia="Arial"/>
              </w:rPr>
              <w:t xml:space="preserve">ifferentiated </w:t>
            </w:r>
            <w:r>
              <w:rPr>
                <w:rFonts w:eastAsia="Arial"/>
              </w:rPr>
              <w:t>s</w:t>
            </w:r>
            <w:r w:rsidRPr="00E475D8">
              <w:rPr>
                <w:rFonts w:eastAsia="Arial"/>
              </w:rPr>
              <w:t>upervision mean</w:t>
            </w:r>
            <w:r>
              <w:rPr>
                <w:rFonts w:eastAsia="Arial"/>
              </w:rPr>
              <w:t>s</w:t>
            </w:r>
            <w:r w:rsidRPr="00E475D8">
              <w:rPr>
                <w:rFonts w:eastAsia="Arial"/>
              </w:rPr>
              <w:t xml:space="preserve"> and when </w:t>
            </w:r>
            <w:r>
              <w:rPr>
                <w:rFonts w:eastAsia="Arial"/>
              </w:rPr>
              <w:t xml:space="preserve">it </w:t>
            </w:r>
            <w:r w:rsidRPr="00E475D8">
              <w:rPr>
                <w:rFonts w:eastAsia="Arial"/>
              </w:rPr>
              <w:t>should be used</w:t>
            </w:r>
          </w:p>
          <w:p w14:paraId="7671983C" w14:textId="77777777" w:rsidR="00051692" w:rsidRDefault="00051692" w:rsidP="00051692">
            <w:pPr>
              <w:pStyle w:val="AssignmentsLevel2"/>
              <w:numPr>
                <w:ilvl w:val="0"/>
                <w:numId w:val="0"/>
              </w:numPr>
              <w:ind w:left="360" w:hanging="360"/>
              <w:rPr>
                <w:rFonts w:eastAsia="Arial"/>
              </w:rPr>
            </w:pPr>
          </w:p>
          <w:p w14:paraId="023CC37F" w14:textId="736F2B44" w:rsidR="00051692" w:rsidRPr="00406E19" w:rsidRDefault="00051692" w:rsidP="00051692">
            <w:pPr>
              <w:pStyle w:val="AssignmentsLevel2"/>
              <w:numPr>
                <w:ilvl w:val="0"/>
                <w:numId w:val="0"/>
              </w:numPr>
              <w:ind w:left="360" w:hanging="360"/>
              <w:rPr>
                <w:rFonts w:eastAsia="Arial"/>
                <w:b/>
              </w:rPr>
            </w:pPr>
            <w:r w:rsidRPr="00406E19">
              <w:rPr>
                <w:b/>
                <w:bCs/>
              </w:rPr>
              <w:t>Submit</w:t>
            </w:r>
            <w:r w:rsidRPr="00406E19">
              <w:rPr>
                <w:bCs/>
              </w:rPr>
              <w:t xml:space="preserve"> your </w:t>
            </w:r>
            <w:r>
              <w:rPr>
                <w:bCs/>
              </w:rPr>
              <w:t>paper</w:t>
            </w:r>
            <w:r w:rsidRPr="00406E19">
              <w:rPr>
                <w:b/>
                <w:bCs/>
              </w:rPr>
              <w:t xml:space="preserve"> </w:t>
            </w:r>
            <w:r w:rsidRPr="00406E19">
              <w:t>by Sunday.</w:t>
            </w:r>
          </w:p>
        </w:tc>
        <w:tc>
          <w:tcPr>
            <w:tcW w:w="1440" w:type="dxa"/>
          </w:tcPr>
          <w:p w14:paraId="70249156" w14:textId="2970A8A9" w:rsidR="00051692" w:rsidRDefault="00051692" w:rsidP="00051692">
            <w:pPr>
              <w:tabs>
                <w:tab w:val="left" w:pos="2329"/>
              </w:tabs>
              <w:rPr>
                <w:rFonts w:cs="Arial"/>
                <w:szCs w:val="20"/>
              </w:rPr>
            </w:pPr>
            <w:r>
              <w:rPr>
                <w:rFonts w:cs="Arial"/>
                <w:szCs w:val="20"/>
              </w:rPr>
              <w:t>14.1</w:t>
            </w:r>
          </w:p>
        </w:tc>
        <w:tc>
          <w:tcPr>
            <w:tcW w:w="1440" w:type="dxa"/>
          </w:tcPr>
          <w:p w14:paraId="45E884E8" w14:textId="54F8D3BD" w:rsidR="00051692" w:rsidRPr="00406E19" w:rsidRDefault="0085597B" w:rsidP="00051692">
            <w:pPr>
              <w:tabs>
                <w:tab w:val="left" w:pos="2329"/>
              </w:tabs>
            </w:pPr>
            <w:r>
              <w:t>Library research = 2 hours</w:t>
            </w:r>
          </w:p>
        </w:tc>
      </w:tr>
      <w:tr w:rsidR="00051692" w:rsidRPr="00406E19" w14:paraId="3FAB7222" w14:textId="77777777" w:rsidTr="00225FD6">
        <w:tc>
          <w:tcPr>
            <w:tcW w:w="10170" w:type="dxa"/>
            <w:gridSpan w:val="2"/>
            <w:tcMar>
              <w:top w:w="115" w:type="dxa"/>
              <w:left w:w="115" w:type="dxa"/>
              <w:bottom w:w="115" w:type="dxa"/>
              <w:right w:w="115" w:type="dxa"/>
            </w:tcMar>
          </w:tcPr>
          <w:p w14:paraId="4F502AD5" w14:textId="6886CEC1" w:rsidR="00051692" w:rsidRPr="00406E19" w:rsidRDefault="00051692" w:rsidP="00051692">
            <w:pPr>
              <w:tabs>
                <w:tab w:val="left" w:pos="2329"/>
              </w:tabs>
              <w:rPr>
                <w:rFonts w:eastAsia="Arial" w:cs="Arial"/>
                <w:b/>
                <w:bCs/>
              </w:rPr>
            </w:pPr>
            <w:r>
              <w:rPr>
                <w:rFonts w:eastAsia="Arial" w:cs="Arial"/>
                <w:b/>
                <w:bCs/>
              </w:rPr>
              <w:t>Community Engagement</w:t>
            </w:r>
          </w:p>
          <w:p w14:paraId="51880485" w14:textId="77777777" w:rsidR="00051692" w:rsidRPr="00406E19" w:rsidRDefault="00051692" w:rsidP="00051692">
            <w:pPr>
              <w:pStyle w:val="AssignmentsLevel1"/>
            </w:pPr>
          </w:p>
          <w:p w14:paraId="6E99A629" w14:textId="77777777" w:rsidR="006053FF" w:rsidRDefault="006053FF" w:rsidP="006053FF">
            <w:pPr>
              <w:pStyle w:val="AssignmentsLevel2"/>
              <w:numPr>
                <w:ilvl w:val="0"/>
                <w:numId w:val="0"/>
              </w:numPr>
              <w:ind w:left="360" w:hanging="360"/>
              <w:rPr>
                <w:b/>
              </w:rPr>
            </w:pPr>
            <w:r>
              <w:rPr>
                <w:b/>
              </w:rPr>
              <w:t>Resource:</w:t>
            </w:r>
            <w:r w:rsidRPr="00671AF2">
              <w:t xml:space="preserve"> </w:t>
            </w:r>
            <w:r w:rsidRPr="00F57660">
              <w:t>Community Engagement Worksheet</w:t>
            </w:r>
          </w:p>
          <w:p w14:paraId="17885D12" w14:textId="77777777" w:rsidR="006053FF" w:rsidRDefault="006053FF" w:rsidP="006053FF">
            <w:pPr>
              <w:pStyle w:val="AssignmentsLevel2"/>
              <w:numPr>
                <w:ilvl w:val="0"/>
                <w:numId w:val="0"/>
              </w:numPr>
              <w:ind w:left="360" w:hanging="360"/>
              <w:rPr>
                <w:b/>
              </w:rPr>
            </w:pPr>
          </w:p>
          <w:p w14:paraId="65673DD9" w14:textId="77777777" w:rsidR="006053FF" w:rsidRDefault="006053FF" w:rsidP="006053FF">
            <w:pPr>
              <w:pStyle w:val="AssignmentsLevel2"/>
              <w:numPr>
                <w:ilvl w:val="0"/>
                <w:numId w:val="0"/>
              </w:numPr>
              <w:ind w:left="360" w:hanging="360"/>
            </w:pPr>
            <w:r>
              <w:rPr>
                <w:b/>
              </w:rPr>
              <w:t xml:space="preserve">Download </w:t>
            </w:r>
            <w:r>
              <w:t xml:space="preserve">and complete the </w:t>
            </w:r>
            <w:r w:rsidRPr="00F57660">
              <w:t>Community Engagement Worksheet</w:t>
            </w:r>
            <w:r>
              <w:t xml:space="preserve"> according to the instructions provided inside.</w:t>
            </w:r>
          </w:p>
          <w:p w14:paraId="44BCA485" w14:textId="77777777" w:rsidR="006053FF" w:rsidRPr="00406E19" w:rsidRDefault="006053FF" w:rsidP="006053FF">
            <w:pPr>
              <w:pStyle w:val="AssignmentsLevel2"/>
              <w:numPr>
                <w:ilvl w:val="0"/>
                <w:numId w:val="0"/>
              </w:numPr>
              <w:ind w:left="360" w:hanging="360"/>
            </w:pPr>
          </w:p>
          <w:p w14:paraId="6A2245AB" w14:textId="2B985A25" w:rsidR="00051692" w:rsidRPr="00406E19" w:rsidRDefault="006053FF" w:rsidP="00F66EF4">
            <w:r w:rsidRPr="00406E19">
              <w:rPr>
                <w:b/>
                <w:bCs/>
              </w:rPr>
              <w:t>Submit</w:t>
            </w:r>
            <w:r w:rsidRPr="00406E19">
              <w:rPr>
                <w:bCs/>
              </w:rPr>
              <w:t xml:space="preserve"> your </w:t>
            </w:r>
            <w:r>
              <w:rPr>
                <w:bCs/>
              </w:rPr>
              <w:t xml:space="preserve">completed </w:t>
            </w:r>
            <w:r w:rsidRPr="00F57660">
              <w:rPr>
                <w:bCs/>
              </w:rPr>
              <w:t>Community Engagement Worksheet</w:t>
            </w:r>
            <w:r>
              <w:rPr>
                <w:bCs/>
              </w:rPr>
              <w:t xml:space="preserve"> </w:t>
            </w:r>
            <w:r w:rsidRPr="00406E19">
              <w:t>by Sunday.</w:t>
            </w:r>
          </w:p>
        </w:tc>
        <w:tc>
          <w:tcPr>
            <w:tcW w:w="1440" w:type="dxa"/>
          </w:tcPr>
          <w:p w14:paraId="3FD7ABC7" w14:textId="5024D106" w:rsidR="00051692" w:rsidRPr="00406E19" w:rsidRDefault="00051692" w:rsidP="00051692">
            <w:pPr>
              <w:tabs>
                <w:tab w:val="left" w:pos="2329"/>
              </w:tabs>
              <w:rPr>
                <w:rFonts w:cs="Arial"/>
                <w:szCs w:val="20"/>
              </w:rPr>
            </w:pPr>
            <w:r>
              <w:rPr>
                <w:rFonts w:cs="Arial"/>
                <w:szCs w:val="20"/>
              </w:rPr>
              <w:t>14.3</w:t>
            </w:r>
          </w:p>
        </w:tc>
        <w:tc>
          <w:tcPr>
            <w:tcW w:w="1440" w:type="dxa"/>
          </w:tcPr>
          <w:p w14:paraId="4FE5D865" w14:textId="77777777" w:rsidR="00051692" w:rsidRPr="00406E19" w:rsidRDefault="00051692" w:rsidP="00051692">
            <w:pPr>
              <w:tabs>
                <w:tab w:val="left" w:pos="2329"/>
              </w:tabs>
              <w:rPr>
                <w:rFonts w:cs="Arial"/>
                <w:szCs w:val="20"/>
              </w:rPr>
            </w:pPr>
          </w:p>
        </w:tc>
      </w:tr>
      <w:tr w:rsidR="00051692" w:rsidRPr="00406E19" w14:paraId="0645B6AB" w14:textId="77777777" w:rsidTr="00225FD6">
        <w:tc>
          <w:tcPr>
            <w:tcW w:w="10170" w:type="dxa"/>
            <w:gridSpan w:val="2"/>
            <w:tcMar>
              <w:top w:w="115" w:type="dxa"/>
              <w:left w:w="115" w:type="dxa"/>
              <w:bottom w:w="115" w:type="dxa"/>
              <w:right w:w="115" w:type="dxa"/>
            </w:tcMar>
          </w:tcPr>
          <w:p w14:paraId="55F002E7" w14:textId="77777777" w:rsidR="00051692" w:rsidRDefault="00051692" w:rsidP="00051692">
            <w:pPr>
              <w:rPr>
                <w:rFonts w:asciiTheme="minorHAnsi" w:hAnsiTheme="minorHAnsi"/>
                <w:b/>
              </w:rPr>
            </w:pPr>
            <w:r>
              <w:rPr>
                <w:b/>
              </w:rPr>
              <w:t>Course Reflection</w:t>
            </w:r>
          </w:p>
          <w:p w14:paraId="75F0E0B1" w14:textId="77777777" w:rsidR="00051692" w:rsidRDefault="00051692" w:rsidP="00051692"/>
          <w:p w14:paraId="30D21560" w14:textId="79D4FFC7" w:rsidR="00051692" w:rsidRDefault="00051692" w:rsidP="00051692">
            <w:r w:rsidRPr="00F9277C">
              <w:rPr>
                <w:b/>
              </w:rPr>
              <w:t>Name</w:t>
            </w:r>
            <w:r>
              <w:t xml:space="preserve"> 5 topics presented in this course that were most important to you as a future instructional leader</w:t>
            </w:r>
            <w:r w:rsidR="00A87521">
              <w:t>,</w:t>
            </w:r>
            <w:r>
              <w:t xml:space="preserve"> and explain why.</w:t>
            </w:r>
          </w:p>
          <w:p w14:paraId="03F724C6" w14:textId="77777777" w:rsidR="00130D74" w:rsidRDefault="00130D74" w:rsidP="00051692"/>
          <w:p w14:paraId="23E89832" w14:textId="368395A3" w:rsidR="00130D74" w:rsidRDefault="00130D74" w:rsidP="00051692">
            <w:pPr>
              <w:rPr>
                <w:rFonts w:eastAsia="Arial" w:cs="Arial"/>
                <w:b/>
                <w:bCs/>
              </w:rPr>
            </w:pPr>
            <w:r w:rsidRPr="00130D74">
              <w:rPr>
                <w:b/>
              </w:rPr>
              <w:t>Post</w:t>
            </w:r>
            <w:r>
              <w:t xml:space="preserve"> your reflection by Sunday.</w:t>
            </w:r>
          </w:p>
        </w:tc>
        <w:tc>
          <w:tcPr>
            <w:tcW w:w="1440" w:type="dxa"/>
          </w:tcPr>
          <w:p w14:paraId="2D2378B4" w14:textId="65010AA3" w:rsidR="00051692" w:rsidRDefault="00222DD3" w:rsidP="00051692">
            <w:pPr>
              <w:tabs>
                <w:tab w:val="left" w:pos="2329"/>
              </w:tabs>
              <w:rPr>
                <w:rFonts w:cs="Arial"/>
                <w:szCs w:val="20"/>
              </w:rPr>
            </w:pPr>
            <w:r>
              <w:rPr>
                <w:rFonts w:cs="Arial"/>
                <w:szCs w:val="20"/>
              </w:rPr>
              <w:t>Course</w:t>
            </w:r>
          </w:p>
        </w:tc>
        <w:tc>
          <w:tcPr>
            <w:tcW w:w="1440" w:type="dxa"/>
          </w:tcPr>
          <w:p w14:paraId="44DA5041" w14:textId="6523A618" w:rsidR="00051692" w:rsidRPr="00406E19" w:rsidRDefault="00051692" w:rsidP="00051692">
            <w:pPr>
              <w:tabs>
                <w:tab w:val="left" w:pos="2329"/>
              </w:tabs>
              <w:rPr>
                <w:rFonts w:cs="Arial"/>
                <w:szCs w:val="20"/>
              </w:rPr>
            </w:pPr>
            <w:r>
              <w:rPr>
                <w:rFonts w:cs="Arial"/>
                <w:szCs w:val="20"/>
              </w:rPr>
              <w:t>Reflection = 1 hour</w:t>
            </w:r>
          </w:p>
        </w:tc>
      </w:tr>
      <w:tr w:rsidR="00051692" w:rsidRPr="00406E19" w14:paraId="685259E7" w14:textId="77777777" w:rsidTr="00225FD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465B38" w14:textId="77777777" w:rsidR="00051692" w:rsidRPr="00406E19" w:rsidRDefault="00051692" w:rsidP="00051692">
            <w:pPr>
              <w:tabs>
                <w:tab w:val="left" w:pos="2329"/>
              </w:tabs>
              <w:rPr>
                <w:rFonts w:eastAsia="Arial" w:cs="Arial"/>
                <w:b/>
                <w:bCs/>
              </w:rPr>
            </w:pPr>
            <w:r w:rsidRPr="00406E1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9263728" w14:textId="77777777" w:rsidR="00051692" w:rsidRPr="00406E19" w:rsidRDefault="00051692" w:rsidP="0005169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A1EBBC5" w14:textId="77777777" w:rsidR="00051692" w:rsidRPr="00406E19" w:rsidRDefault="00051692" w:rsidP="00051692">
            <w:pPr>
              <w:tabs>
                <w:tab w:val="left" w:pos="2329"/>
              </w:tabs>
              <w:rPr>
                <w:rFonts w:cs="Arial"/>
                <w:b/>
                <w:szCs w:val="20"/>
              </w:rPr>
            </w:pPr>
          </w:p>
        </w:tc>
        <w:tc>
          <w:tcPr>
            <w:tcW w:w="1440" w:type="dxa"/>
            <w:tcBorders>
              <w:bottom w:val="single" w:sz="4" w:space="0" w:color="000000" w:themeColor="text1"/>
            </w:tcBorders>
            <w:shd w:val="clear" w:color="auto" w:fill="E6E6E6"/>
          </w:tcPr>
          <w:p w14:paraId="58163DEC" w14:textId="07E07AE6" w:rsidR="00051692" w:rsidRPr="00406E19" w:rsidRDefault="0085597B" w:rsidP="00051692">
            <w:pPr>
              <w:tabs>
                <w:tab w:val="left" w:pos="2329"/>
              </w:tabs>
              <w:rPr>
                <w:rFonts w:cs="Arial"/>
                <w:b/>
                <w:szCs w:val="20"/>
              </w:rPr>
            </w:pPr>
            <w:r>
              <w:rPr>
                <w:rFonts w:cs="Arial"/>
                <w:b/>
                <w:szCs w:val="20"/>
              </w:rPr>
              <w:t>5</w:t>
            </w:r>
            <w:r w:rsidR="00051692">
              <w:rPr>
                <w:rFonts w:cs="Arial"/>
                <w:b/>
                <w:szCs w:val="20"/>
              </w:rPr>
              <w:t xml:space="preserve"> hours</w:t>
            </w:r>
          </w:p>
        </w:tc>
      </w:tr>
    </w:tbl>
    <w:p w14:paraId="3A4FE496" w14:textId="77777777" w:rsidR="006A4B6B" w:rsidRPr="00406E19" w:rsidRDefault="006A4B6B" w:rsidP="006A4B6B">
      <w:pPr>
        <w:pStyle w:val="Heading1"/>
      </w:pPr>
    </w:p>
    <w:p w14:paraId="26011706" w14:textId="71F81D66" w:rsidR="006A4B6B" w:rsidRPr="00406E19" w:rsidRDefault="006A4B6B" w:rsidP="006A4B6B">
      <w:pPr>
        <w:pStyle w:val="Heading1"/>
      </w:pPr>
    </w:p>
    <w:p w14:paraId="12DD146E" w14:textId="2A1D4B44" w:rsidR="006A4B6B" w:rsidRPr="00406E19" w:rsidRDefault="006A4B6B">
      <w:r w:rsidRPr="00406E19">
        <w:br w:type="page"/>
      </w:r>
    </w:p>
    <w:p w14:paraId="28EE5AA1" w14:textId="6EBE1011" w:rsidR="00E3447E" w:rsidRPr="00406E19" w:rsidRDefault="4948C66D" w:rsidP="4948C66D">
      <w:pPr>
        <w:pStyle w:val="Heading1"/>
        <w:rPr>
          <w:color w:val="9C2C2A" w:themeColor="accent1"/>
        </w:rPr>
      </w:pPr>
      <w:r w:rsidRPr="00406E19">
        <w:lastRenderedPageBreak/>
        <w:t>Breakdown of Academic Instructional Equivalencies</w:t>
      </w:r>
    </w:p>
    <w:p w14:paraId="5B178EF4" w14:textId="77777777" w:rsidR="00E3447E" w:rsidRPr="00406E19"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406E19" w14:paraId="08A669C3" w14:textId="77777777" w:rsidTr="4948C66D">
        <w:tc>
          <w:tcPr>
            <w:tcW w:w="8275" w:type="dxa"/>
            <w:shd w:val="clear" w:color="auto" w:fill="BF2C37"/>
            <w:vAlign w:val="center"/>
          </w:tcPr>
          <w:p w14:paraId="31D416E2" w14:textId="77777777" w:rsidR="00DB4448" w:rsidRPr="00406E19"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406E19" w:rsidRDefault="4948C66D" w:rsidP="4948C66D">
            <w:pPr>
              <w:jc w:val="center"/>
              <w:rPr>
                <w:b/>
                <w:bCs/>
              </w:rPr>
            </w:pPr>
            <w:r w:rsidRPr="00406E19">
              <w:rPr>
                <w:b/>
                <w:bCs/>
                <w:color w:val="FFFFFF" w:themeColor="background1"/>
              </w:rPr>
              <w:t>AIE Hours</w:t>
            </w:r>
          </w:p>
        </w:tc>
      </w:tr>
      <w:tr w:rsidR="00DB4448" w:rsidRPr="00406E19" w14:paraId="4D04E00D" w14:textId="77777777" w:rsidTr="4948C66D">
        <w:tc>
          <w:tcPr>
            <w:tcW w:w="8275" w:type="dxa"/>
            <w:shd w:val="clear" w:color="auto" w:fill="D8D9DA"/>
            <w:vAlign w:val="center"/>
          </w:tcPr>
          <w:p w14:paraId="733402A0" w14:textId="77777777" w:rsidR="00DB4448" w:rsidRPr="00406E19" w:rsidRDefault="4948C66D" w:rsidP="4948C66D">
            <w:pPr>
              <w:rPr>
                <w:b/>
                <w:bCs/>
              </w:rPr>
            </w:pPr>
            <w:r w:rsidRPr="00406E19">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406E19" w:rsidRDefault="00DB4448" w:rsidP="00AD1885">
            <w:pPr>
              <w:rPr>
                <w:szCs w:val="20"/>
              </w:rPr>
            </w:pPr>
          </w:p>
        </w:tc>
      </w:tr>
      <w:tr w:rsidR="00DB4448" w:rsidRPr="00406E19" w14:paraId="2FA2DFBD" w14:textId="77777777" w:rsidTr="4948C66D">
        <w:tc>
          <w:tcPr>
            <w:tcW w:w="8275" w:type="dxa"/>
            <w:vAlign w:val="center"/>
          </w:tcPr>
          <w:p w14:paraId="4F14322E" w14:textId="77777777" w:rsidR="00DB4448" w:rsidRPr="00406E19" w:rsidRDefault="4948C66D" w:rsidP="00AD1885">
            <w:pPr>
              <w:rPr>
                <w:szCs w:val="20"/>
              </w:rPr>
            </w:pPr>
            <w:r w:rsidRPr="00406E19">
              <w:t>Required</w:t>
            </w:r>
          </w:p>
        </w:tc>
        <w:tc>
          <w:tcPr>
            <w:tcW w:w="1800" w:type="dxa"/>
            <w:tcBorders>
              <w:top w:val="nil"/>
              <w:left w:val="single" w:sz="4" w:space="0" w:color="auto"/>
              <w:bottom w:val="nil"/>
            </w:tcBorders>
            <w:vAlign w:val="center"/>
          </w:tcPr>
          <w:p w14:paraId="54D5F849" w14:textId="7F6CF3B0" w:rsidR="00DB4448" w:rsidRPr="00406E19" w:rsidRDefault="00051692" w:rsidP="00AD1885">
            <w:pPr>
              <w:rPr>
                <w:szCs w:val="20"/>
              </w:rPr>
            </w:pPr>
            <w:r>
              <w:rPr>
                <w:szCs w:val="20"/>
              </w:rPr>
              <w:t>3</w:t>
            </w:r>
          </w:p>
        </w:tc>
      </w:tr>
      <w:tr w:rsidR="00DB4448" w:rsidRPr="00406E19" w14:paraId="7398904C" w14:textId="77777777" w:rsidTr="4948C66D">
        <w:tc>
          <w:tcPr>
            <w:tcW w:w="8275" w:type="dxa"/>
            <w:vAlign w:val="center"/>
          </w:tcPr>
          <w:p w14:paraId="166E199F" w14:textId="77777777" w:rsidR="00DB4448" w:rsidRPr="00406E19" w:rsidRDefault="4948C66D" w:rsidP="00AD1885">
            <w:pPr>
              <w:rPr>
                <w:szCs w:val="20"/>
              </w:rPr>
            </w:pPr>
            <w:r w:rsidRPr="00406E19">
              <w:t>Supplemental</w:t>
            </w:r>
          </w:p>
        </w:tc>
        <w:tc>
          <w:tcPr>
            <w:tcW w:w="1800" w:type="dxa"/>
            <w:tcBorders>
              <w:top w:val="nil"/>
              <w:left w:val="single" w:sz="4" w:space="0" w:color="auto"/>
              <w:bottom w:val="nil"/>
            </w:tcBorders>
            <w:vAlign w:val="center"/>
          </w:tcPr>
          <w:p w14:paraId="18D9B8F0" w14:textId="267FF187" w:rsidR="00DB4448" w:rsidRPr="00406E19" w:rsidRDefault="00051692" w:rsidP="00AD1885">
            <w:pPr>
              <w:rPr>
                <w:szCs w:val="20"/>
              </w:rPr>
            </w:pPr>
            <w:r>
              <w:rPr>
                <w:szCs w:val="20"/>
              </w:rPr>
              <w:t>1</w:t>
            </w:r>
          </w:p>
        </w:tc>
      </w:tr>
      <w:tr w:rsidR="00DB4448" w:rsidRPr="00406E19" w14:paraId="409B9DD3" w14:textId="77777777" w:rsidTr="4948C66D">
        <w:tc>
          <w:tcPr>
            <w:tcW w:w="8275" w:type="dxa"/>
            <w:shd w:val="clear" w:color="auto" w:fill="D8D9DA"/>
            <w:vAlign w:val="center"/>
          </w:tcPr>
          <w:p w14:paraId="3EE4ADE5" w14:textId="77777777" w:rsidR="00DB4448" w:rsidRPr="00406E19" w:rsidRDefault="4948C66D" w:rsidP="4948C66D">
            <w:pPr>
              <w:rPr>
                <w:b/>
                <w:bCs/>
              </w:rPr>
            </w:pPr>
            <w:r w:rsidRPr="00406E19">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406E19" w:rsidRDefault="00DB4448" w:rsidP="00AD1885">
            <w:pPr>
              <w:rPr>
                <w:szCs w:val="20"/>
              </w:rPr>
            </w:pPr>
          </w:p>
        </w:tc>
      </w:tr>
      <w:tr w:rsidR="00DB4448" w:rsidRPr="00406E19" w14:paraId="3AF486F5" w14:textId="77777777" w:rsidTr="4948C66D">
        <w:tc>
          <w:tcPr>
            <w:tcW w:w="8275" w:type="dxa"/>
            <w:vAlign w:val="center"/>
          </w:tcPr>
          <w:p w14:paraId="2D027EA5" w14:textId="77777777" w:rsidR="00DB4448" w:rsidRPr="00406E19" w:rsidRDefault="4948C66D" w:rsidP="00AD1885">
            <w:pPr>
              <w:rPr>
                <w:szCs w:val="20"/>
              </w:rPr>
            </w:pPr>
            <w:r w:rsidRPr="00406E19">
              <w:t>Required</w:t>
            </w:r>
          </w:p>
        </w:tc>
        <w:tc>
          <w:tcPr>
            <w:tcW w:w="1800" w:type="dxa"/>
            <w:tcBorders>
              <w:top w:val="nil"/>
              <w:left w:val="single" w:sz="4" w:space="0" w:color="auto"/>
              <w:bottom w:val="nil"/>
            </w:tcBorders>
            <w:vAlign w:val="center"/>
          </w:tcPr>
          <w:p w14:paraId="53C1555C" w14:textId="36535E69" w:rsidR="00DB4448" w:rsidRPr="00406E19" w:rsidRDefault="001C4B17" w:rsidP="00AD1885">
            <w:pPr>
              <w:rPr>
                <w:szCs w:val="20"/>
              </w:rPr>
            </w:pPr>
            <w:r>
              <w:rPr>
                <w:szCs w:val="20"/>
              </w:rPr>
              <w:t>5</w:t>
            </w:r>
          </w:p>
        </w:tc>
      </w:tr>
      <w:tr w:rsidR="00DB4448" w:rsidRPr="00406E19" w14:paraId="223C7036" w14:textId="77777777" w:rsidTr="4948C66D">
        <w:tc>
          <w:tcPr>
            <w:tcW w:w="8275" w:type="dxa"/>
            <w:vAlign w:val="center"/>
          </w:tcPr>
          <w:p w14:paraId="51EA4B5B" w14:textId="77777777" w:rsidR="00DB4448" w:rsidRPr="00406E19" w:rsidRDefault="4948C66D" w:rsidP="00AD1885">
            <w:pPr>
              <w:rPr>
                <w:szCs w:val="20"/>
              </w:rPr>
            </w:pPr>
            <w:r w:rsidRPr="00406E19">
              <w:t>Supplemental</w:t>
            </w:r>
          </w:p>
        </w:tc>
        <w:tc>
          <w:tcPr>
            <w:tcW w:w="1800" w:type="dxa"/>
            <w:tcBorders>
              <w:top w:val="nil"/>
              <w:left w:val="single" w:sz="4" w:space="0" w:color="auto"/>
              <w:bottom w:val="nil"/>
            </w:tcBorders>
            <w:vAlign w:val="center"/>
          </w:tcPr>
          <w:p w14:paraId="2459C08C" w14:textId="77777777" w:rsidR="00DB4448" w:rsidRPr="00406E19" w:rsidRDefault="00DB4448" w:rsidP="00AD1885">
            <w:pPr>
              <w:rPr>
                <w:szCs w:val="20"/>
              </w:rPr>
            </w:pPr>
          </w:p>
        </w:tc>
      </w:tr>
      <w:tr w:rsidR="00DB4448" w:rsidRPr="00406E19" w14:paraId="02E4685A" w14:textId="77777777" w:rsidTr="4948C66D">
        <w:tc>
          <w:tcPr>
            <w:tcW w:w="8275" w:type="dxa"/>
            <w:shd w:val="clear" w:color="auto" w:fill="D8D9DA"/>
            <w:vAlign w:val="center"/>
          </w:tcPr>
          <w:p w14:paraId="03A987AF" w14:textId="77777777" w:rsidR="00DB4448" w:rsidRPr="00406E19" w:rsidRDefault="4948C66D" w:rsidP="4948C66D">
            <w:pPr>
              <w:rPr>
                <w:b/>
                <w:bCs/>
              </w:rPr>
            </w:pPr>
            <w:r w:rsidRPr="00406E19">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406E19" w:rsidRDefault="00DB4448" w:rsidP="00AD1885">
            <w:pPr>
              <w:rPr>
                <w:szCs w:val="20"/>
              </w:rPr>
            </w:pPr>
          </w:p>
        </w:tc>
      </w:tr>
      <w:tr w:rsidR="00DB4448" w:rsidRPr="00406E19" w14:paraId="7D148981" w14:textId="77777777" w:rsidTr="4948C66D">
        <w:tc>
          <w:tcPr>
            <w:tcW w:w="8275" w:type="dxa"/>
            <w:vAlign w:val="center"/>
          </w:tcPr>
          <w:p w14:paraId="0F840523" w14:textId="77777777" w:rsidR="00DB4448" w:rsidRPr="00406E19" w:rsidRDefault="4948C66D" w:rsidP="00AD1885">
            <w:pPr>
              <w:rPr>
                <w:szCs w:val="20"/>
              </w:rPr>
            </w:pPr>
            <w:r w:rsidRPr="00406E19">
              <w:t>Required</w:t>
            </w:r>
          </w:p>
        </w:tc>
        <w:tc>
          <w:tcPr>
            <w:tcW w:w="1800" w:type="dxa"/>
            <w:tcBorders>
              <w:top w:val="nil"/>
              <w:left w:val="single" w:sz="4" w:space="0" w:color="auto"/>
              <w:bottom w:val="nil"/>
            </w:tcBorders>
            <w:vAlign w:val="center"/>
          </w:tcPr>
          <w:p w14:paraId="56C5CB49" w14:textId="4012A264" w:rsidR="00DB4448" w:rsidRPr="00406E19" w:rsidRDefault="006949B0" w:rsidP="00AD1885">
            <w:pPr>
              <w:rPr>
                <w:szCs w:val="20"/>
              </w:rPr>
            </w:pPr>
            <w:r>
              <w:rPr>
                <w:szCs w:val="20"/>
              </w:rPr>
              <w:t>2</w:t>
            </w:r>
          </w:p>
        </w:tc>
      </w:tr>
      <w:tr w:rsidR="00DB4448" w:rsidRPr="00406E19" w14:paraId="60506ACD" w14:textId="77777777" w:rsidTr="4948C66D">
        <w:tc>
          <w:tcPr>
            <w:tcW w:w="8275" w:type="dxa"/>
            <w:vAlign w:val="center"/>
          </w:tcPr>
          <w:p w14:paraId="17EC1FD6" w14:textId="77777777" w:rsidR="00DB4448" w:rsidRPr="00406E19" w:rsidRDefault="4948C66D" w:rsidP="00AD1885">
            <w:pPr>
              <w:rPr>
                <w:szCs w:val="20"/>
              </w:rPr>
            </w:pPr>
            <w:r w:rsidRPr="00406E19">
              <w:t>Supplemental</w:t>
            </w:r>
          </w:p>
        </w:tc>
        <w:tc>
          <w:tcPr>
            <w:tcW w:w="1800" w:type="dxa"/>
            <w:tcBorders>
              <w:top w:val="nil"/>
              <w:left w:val="single" w:sz="4" w:space="0" w:color="auto"/>
              <w:bottom w:val="nil"/>
            </w:tcBorders>
            <w:vAlign w:val="center"/>
          </w:tcPr>
          <w:p w14:paraId="588E25E3" w14:textId="77777777" w:rsidR="00DB4448" w:rsidRPr="00406E19" w:rsidRDefault="00DB4448" w:rsidP="00AD1885">
            <w:pPr>
              <w:rPr>
                <w:szCs w:val="20"/>
              </w:rPr>
            </w:pPr>
          </w:p>
        </w:tc>
      </w:tr>
      <w:tr w:rsidR="00DB4448" w:rsidRPr="00406E19" w14:paraId="3564B28A" w14:textId="77777777" w:rsidTr="4948C66D">
        <w:tc>
          <w:tcPr>
            <w:tcW w:w="8275" w:type="dxa"/>
            <w:shd w:val="clear" w:color="auto" w:fill="D8D9DA"/>
            <w:vAlign w:val="center"/>
          </w:tcPr>
          <w:p w14:paraId="081E258D" w14:textId="77777777" w:rsidR="00DB4448" w:rsidRPr="00406E19" w:rsidRDefault="4948C66D" w:rsidP="4948C66D">
            <w:pPr>
              <w:rPr>
                <w:b/>
                <w:bCs/>
              </w:rPr>
            </w:pPr>
            <w:r w:rsidRPr="00406E19">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406E19" w:rsidRDefault="00DB4448" w:rsidP="00AD1885">
            <w:pPr>
              <w:rPr>
                <w:szCs w:val="20"/>
              </w:rPr>
            </w:pPr>
          </w:p>
        </w:tc>
      </w:tr>
      <w:tr w:rsidR="00DB4448" w:rsidRPr="00406E19" w14:paraId="225F9FA0" w14:textId="77777777" w:rsidTr="4948C66D">
        <w:tc>
          <w:tcPr>
            <w:tcW w:w="8275" w:type="dxa"/>
            <w:vAlign w:val="center"/>
          </w:tcPr>
          <w:p w14:paraId="73222FCC" w14:textId="77777777" w:rsidR="00DB4448" w:rsidRPr="00406E19" w:rsidRDefault="4948C66D" w:rsidP="00AD1885">
            <w:pPr>
              <w:rPr>
                <w:szCs w:val="20"/>
              </w:rPr>
            </w:pPr>
            <w:r w:rsidRPr="00406E19">
              <w:t>Required</w:t>
            </w:r>
          </w:p>
        </w:tc>
        <w:tc>
          <w:tcPr>
            <w:tcW w:w="1800" w:type="dxa"/>
            <w:tcBorders>
              <w:top w:val="nil"/>
              <w:left w:val="single" w:sz="4" w:space="0" w:color="auto"/>
              <w:bottom w:val="nil"/>
            </w:tcBorders>
            <w:vAlign w:val="center"/>
          </w:tcPr>
          <w:p w14:paraId="019092E2" w14:textId="03259F78" w:rsidR="00DB4448" w:rsidRPr="00406E19" w:rsidRDefault="001C4B17" w:rsidP="00AD1885">
            <w:pPr>
              <w:rPr>
                <w:szCs w:val="20"/>
              </w:rPr>
            </w:pPr>
            <w:r>
              <w:rPr>
                <w:szCs w:val="20"/>
              </w:rPr>
              <w:t>3</w:t>
            </w:r>
          </w:p>
        </w:tc>
      </w:tr>
      <w:tr w:rsidR="00DB4448" w:rsidRPr="00406E19" w14:paraId="12650CA1" w14:textId="77777777" w:rsidTr="4948C66D">
        <w:tc>
          <w:tcPr>
            <w:tcW w:w="8275" w:type="dxa"/>
            <w:vAlign w:val="center"/>
          </w:tcPr>
          <w:p w14:paraId="497B8774" w14:textId="77777777" w:rsidR="00DB4448" w:rsidRPr="00406E19" w:rsidRDefault="4948C66D" w:rsidP="00AD1885">
            <w:pPr>
              <w:rPr>
                <w:szCs w:val="20"/>
              </w:rPr>
            </w:pPr>
            <w:r w:rsidRPr="00406E19">
              <w:t>Supplemental</w:t>
            </w:r>
          </w:p>
        </w:tc>
        <w:tc>
          <w:tcPr>
            <w:tcW w:w="1800" w:type="dxa"/>
            <w:tcBorders>
              <w:top w:val="nil"/>
              <w:left w:val="single" w:sz="4" w:space="0" w:color="auto"/>
              <w:bottom w:val="nil"/>
            </w:tcBorders>
            <w:vAlign w:val="center"/>
          </w:tcPr>
          <w:p w14:paraId="230859AD" w14:textId="77777777" w:rsidR="00DB4448" w:rsidRPr="00406E19" w:rsidRDefault="00DB4448" w:rsidP="00AD1885">
            <w:pPr>
              <w:rPr>
                <w:szCs w:val="20"/>
              </w:rPr>
            </w:pPr>
          </w:p>
        </w:tc>
      </w:tr>
      <w:tr w:rsidR="00DB4448" w:rsidRPr="00406E19" w14:paraId="2AED4D49" w14:textId="77777777" w:rsidTr="4948C66D">
        <w:tc>
          <w:tcPr>
            <w:tcW w:w="8275" w:type="dxa"/>
            <w:shd w:val="clear" w:color="auto" w:fill="D8D9DA"/>
            <w:vAlign w:val="center"/>
          </w:tcPr>
          <w:p w14:paraId="49A23A9B" w14:textId="128600F2" w:rsidR="00DB4448" w:rsidRPr="00406E19" w:rsidRDefault="4948C66D" w:rsidP="4948C66D">
            <w:pPr>
              <w:rPr>
                <w:b/>
                <w:bCs/>
              </w:rPr>
            </w:pPr>
            <w:r w:rsidRPr="00406E19">
              <w:rPr>
                <w:b/>
                <w:bCs/>
              </w:rPr>
              <w:t>Week</w:t>
            </w:r>
            <w:r w:rsidR="00D101B5" w:rsidRPr="00406E19">
              <w:rPr>
                <w:b/>
                <w:bCs/>
              </w:rPr>
              <w:t xml:space="preserve"> </w:t>
            </w:r>
            <w:r w:rsidRPr="00406E19">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406E19" w:rsidRDefault="00DB4448" w:rsidP="00AD1885">
            <w:pPr>
              <w:rPr>
                <w:szCs w:val="20"/>
              </w:rPr>
            </w:pPr>
          </w:p>
        </w:tc>
      </w:tr>
      <w:tr w:rsidR="00DB4448" w:rsidRPr="00406E19" w14:paraId="0B9D476E" w14:textId="77777777" w:rsidTr="4948C66D">
        <w:tc>
          <w:tcPr>
            <w:tcW w:w="8275" w:type="dxa"/>
            <w:vAlign w:val="center"/>
          </w:tcPr>
          <w:p w14:paraId="6CBAA04A" w14:textId="77777777" w:rsidR="00DB4448" w:rsidRPr="00406E19" w:rsidRDefault="4948C66D" w:rsidP="00AD1885">
            <w:pPr>
              <w:rPr>
                <w:szCs w:val="20"/>
              </w:rPr>
            </w:pPr>
            <w:r w:rsidRPr="00406E19">
              <w:t>Required</w:t>
            </w:r>
          </w:p>
        </w:tc>
        <w:tc>
          <w:tcPr>
            <w:tcW w:w="1800" w:type="dxa"/>
            <w:tcBorders>
              <w:top w:val="nil"/>
              <w:left w:val="single" w:sz="4" w:space="0" w:color="auto"/>
              <w:bottom w:val="nil"/>
            </w:tcBorders>
            <w:vAlign w:val="center"/>
          </w:tcPr>
          <w:p w14:paraId="4EA42E9E" w14:textId="30D7377F" w:rsidR="00DB4448" w:rsidRPr="00406E19" w:rsidRDefault="0085597B" w:rsidP="00AD1885">
            <w:pPr>
              <w:rPr>
                <w:szCs w:val="20"/>
              </w:rPr>
            </w:pPr>
            <w:r>
              <w:rPr>
                <w:szCs w:val="20"/>
              </w:rPr>
              <w:t>4</w:t>
            </w:r>
          </w:p>
        </w:tc>
      </w:tr>
      <w:tr w:rsidR="00DB4448" w:rsidRPr="00406E19" w14:paraId="7DE8B15D" w14:textId="77777777" w:rsidTr="4948C66D">
        <w:tc>
          <w:tcPr>
            <w:tcW w:w="8275" w:type="dxa"/>
            <w:vAlign w:val="center"/>
          </w:tcPr>
          <w:p w14:paraId="2BCA0D3F" w14:textId="77777777" w:rsidR="00DB4448" w:rsidRPr="00406E19" w:rsidRDefault="4948C66D" w:rsidP="00AD1885">
            <w:pPr>
              <w:rPr>
                <w:szCs w:val="20"/>
              </w:rPr>
            </w:pPr>
            <w:r w:rsidRPr="00406E19">
              <w:t>Supplemental</w:t>
            </w:r>
          </w:p>
        </w:tc>
        <w:tc>
          <w:tcPr>
            <w:tcW w:w="1800" w:type="dxa"/>
            <w:tcBorders>
              <w:top w:val="nil"/>
              <w:left w:val="single" w:sz="4" w:space="0" w:color="auto"/>
              <w:bottom w:val="nil"/>
            </w:tcBorders>
            <w:vAlign w:val="center"/>
          </w:tcPr>
          <w:p w14:paraId="016AEBE7" w14:textId="77777777" w:rsidR="00DB4448" w:rsidRPr="00406E19" w:rsidRDefault="00DB4448" w:rsidP="00AD1885">
            <w:pPr>
              <w:rPr>
                <w:szCs w:val="20"/>
              </w:rPr>
            </w:pPr>
          </w:p>
        </w:tc>
      </w:tr>
      <w:tr w:rsidR="00DB4448" w:rsidRPr="00406E19" w14:paraId="61643429" w14:textId="77777777" w:rsidTr="4948C66D">
        <w:tc>
          <w:tcPr>
            <w:tcW w:w="8275" w:type="dxa"/>
            <w:shd w:val="clear" w:color="auto" w:fill="D8D9DA"/>
            <w:vAlign w:val="center"/>
          </w:tcPr>
          <w:p w14:paraId="62E942AE" w14:textId="77777777" w:rsidR="00DB4448" w:rsidRPr="00406E19" w:rsidRDefault="4948C66D" w:rsidP="4948C66D">
            <w:pPr>
              <w:rPr>
                <w:b/>
                <w:bCs/>
              </w:rPr>
            </w:pPr>
            <w:r w:rsidRPr="00406E19">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406E19" w:rsidRDefault="00DB4448" w:rsidP="00AD1885">
            <w:pPr>
              <w:rPr>
                <w:szCs w:val="20"/>
              </w:rPr>
            </w:pPr>
          </w:p>
        </w:tc>
      </w:tr>
      <w:tr w:rsidR="00DB4448" w:rsidRPr="00406E19" w14:paraId="6AC77A4F" w14:textId="77777777" w:rsidTr="4948C66D">
        <w:tc>
          <w:tcPr>
            <w:tcW w:w="8275" w:type="dxa"/>
            <w:vAlign w:val="center"/>
          </w:tcPr>
          <w:p w14:paraId="5C320101" w14:textId="77777777" w:rsidR="00DB4448" w:rsidRPr="00406E19" w:rsidRDefault="4948C66D" w:rsidP="00AD1885">
            <w:pPr>
              <w:rPr>
                <w:szCs w:val="20"/>
              </w:rPr>
            </w:pPr>
            <w:r w:rsidRPr="00406E19">
              <w:t>Required</w:t>
            </w:r>
          </w:p>
        </w:tc>
        <w:tc>
          <w:tcPr>
            <w:tcW w:w="1800" w:type="dxa"/>
            <w:tcBorders>
              <w:top w:val="nil"/>
              <w:left w:val="single" w:sz="4" w:space="0" w:color="auto"/>
              <w:bottom w:val="nil"/>
            </w:tcBorders>
            <w:vAlign w:val="center"/>
          </w:tcPr>
          <w:p w14:paraId="055D63BA" w14:textId="31DE80EE" w:rsidR="00DB4448" w:rsidRPr="00406E19" w:rsidRDefault="001C4B17" w:rsidP="00AD1885">
            <w:pPr>
              <w:rPr>
                <w:szCs w:val="20"/>
              </w:rPr>
            </w:pPr>
            <w:r>
              <w:rPr>
                <w:szCs w:val="20"/>
              </w:rPr>
              <w:t>5</w:t>
            </w:r>
          </w:p>
        </w:tc>
      </w:tr>
      <w:tr w:rsidR="00DB4448" w:rsidRPr="00406E19" w14:paraId="73368341" w14:textId="77777777" w:rsidTr="4948C66D">
        <w:tc>
          <w:tcPr>
            <w:tcW w:w="8275" w:type="dxa"/>
            <w:vAlign w:val="center"/>
          </w:tcPr>
          <w:p w14:paraId="01AC1B32" w14:textId="77777777" w:rsidR="00DB4448" w:rsidRPr="00406E19" w:rsidRDefault="4948C66D" w:rsidP="00AD1885">
            <w:pPr>
              <w:rPr>
                <w:szCs w:val="20"/>
              </w:rPr>
            </w:pPr>
            <w:r w:rsidRPr="00406E19">
              <w:t>Supplemental</w:t>
            </w:r>
          </w:p>
        </w:tc>
        <w:tc>
          <w:tcPr>
            <w:tcW w:w="1800" w:type="dxa"/>
            <w:tcBorders>
              <w:top w:val="nil"/>
              <w:left w:val="single" w:sz="4" w:space="0" w:color="auto"/>
              <w:bottom w:val="nil"/>
            </w:tcBorders>
            <w:vAlign w:val="center"/>
          </w:tcPr>
          <w:p w14:paraId="429BEF42" w14:textId="77777777" w:rsidR="00DB4448" w:rsidRPr="00406E19" w:rsidRDefault="00DB4448" w:rsidP="00AD1885">
            <w:pPr>
              <w:rPr>
                <w:szCs w:val="20"/>
              </w:rPr>
            </w:pPr>
          </w:p>
        </w:tc>
      </w:tr>
      <w:tr w:rsidR="00DB4448" w:rsidRPr="00406E19" w14:paraId="49209F6A" w14:textId="77777777" w:rsidTr="4948C66D">
        <w:tc>
          <w:tcPr>
            <w:tcW w:w="8275" w:type="dxa"/>
            <w:shd w:val="clear" w:color="auto" w:fill="D8D9DA"/>
            <w:vAlign w:val="center"/>
          </w:tcPr>
          <w:p w14:paraId="0D564203" w14:textId="77777777" w:rsidR="00DB4448" w:rsidRPr="00406E19" w:rsidRDefault="4948C66D" w:rsidP="4948C66D">
            <w:pPr>
              <w:rPr>
                <w:b/>
                <w:bCs/>
              </w:rPr>
            </w:pPr>
            <w:r w:rsidRPr="00406E19">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406E19" w:rsidRDefault="00DB4448" w:rsidP="00AD1885">
            <w:pPr>
              <w:rPr>
                <w:szCs w:val="20"/>
              </w:rPr>
            </w:pPr>
          </w:p>
        </w:tc>
      </w:tr>
      <w:tr w:rsidR="00DB4448" w:rsidRPr="00406E19" w14:paraId="575C5CFA" w14:textId="77777777" w:rsidTr="4948C66D">
        <w:tc>
          <w:tcPr>
            <w:tcW w:w="8275" w:type="dxa"/>
            <w:vAlign w:val="center"/>
          </w:tcPr>
          <w:p w14:paraId="039088CB" w14:textId="77777777" w:rsidR="00DB4448" w:rsidRPr="00406E19" w:rsidRDefault="4948C66D" w:rsidP="00AD1885">
            <w:pPr>
              <w:rPr>
                <w:szCs w:val="20"/>
              </w:rPr>
            </w:pPr>
            <w:r w:rsidRPr="00406E19">
              <w:t>Required</w:t>
            </w:r>
          </w:p>
        </w:tc>
        <w:tc>
          <w:tcPr>
            <w:tcW w:w="1800" w:type="dxa"/>
            <w:tcBorders>
              <w:top w:val="nil"/>
              <w:left w:val="single" w:sz="4" w:space="0" w:color="auto"/>
              <w:bottom w:val="nil"/>
            </w:tcBorders>
            <w:vAlign w:val="center"/>
          </w:tcPr>
          <w:p w14:paraId="5ADC7AB5" w14:textId="10B32CE9" w:rsidR="00DB4448" w:rsidRPr="00406E19" w:rsidRDefault="0085597B" w:rsidP="00AD1885">
            <w:pPr>
              <w:rPr>
                <w:szCs w:val="20"/>
              </w:rPr>
            </w:pPr>
            <w:r>
              <w:rPr>
                <w:szCs w:val="20"/>
              </w:rPr>
              <w:t>3</w:t>
            </w:r>
          </w:p>
        </w:tc>
      </w:tr>
      <w:tr w:rsidR="00DB4448" w:rsidRPr="00406E19" w14:paraId="117A249D" w14:textId="77777777" w:rsidTr="4948C66D">
        <w:tc>
          <w:tcPr>
            <w:tcW w:w="8275" w:type="dxa"/>
            <w:vAlign w:val="center"/>
          </w:tcPr>
          <w:p w14:paraId="0D67B9E4" w14:textId="77777777" w:rsidR="00DB4448" w:rsidRPr="00406E19" w:rsidRDefault="4948C66D" w:rsidP="00AD1885">
            <w:pPr>
              <w:rPr>
                <w:szCs w:val="20"/>
              </w:rPr>
            </w:pPr>
            <w:r w:rsidRPr="00406E19">
              <w:t>Supplemental</w:t>
            </w:r>
          </w:p>
        </w:tc>
        <w:tc>
          <w:tcPr>
            <w:tcW w:w="1800" w:type="dxa"/>
            <w:tcBorders>
              <w:top w:val="nil"/>
              <w:left w:val="single" w:sz="4" w:space="0" w:color="auto"/>
              <w:bottom w:val="nil"/>
            </w:tcBorders>
            <w:vAlign w:val="center"/>
          </w:tcPr>
          <w:p w14:paraId="5F5315DA" w14:textId="77777777" w:rsidR="00DB4448" w:rsidRPr="00406E19" w:rsidRDefault="00DB4448" w:rsidP="00AD1885">
            <w:pPr>
              <w:rPr>
                <w:szCs w:val="20"/>
              </w:rPr>
            </w:pPr>
          </w:p>
        </w:tc>
      </w:tr>
      <w:tr w:rsidR="00D101B5" w:rsidRPr="00406E19" w14:paraId="6926F630" w14:textId="77777777" w:rsidTr="00212B65">
        <w:tc>
          <w:tcPr>
            <w:tcW w:w="8275" w:type="dxa"/>
            <w:shd w:val="clear" w:color="auto" w:fill="D8D9DA"/>
            <w:vAlign w:val="center"/>
          </w:tcPr>
          <w:p w14:paraId="06E10EE3" w14:textId="5FBD8B18" w:rsidR="00D101B5" w:rsidRPr="00406E19" w:rsidRDefault="00D101B5" w:rsidP="00212B65">
            <w:pPr>
              <w:rPr>
                <w:b/>
                <w:bCs/>
              </w:rPr>
            </w:pPr>
            <w:r w:rsidRPr="00406E19">
              <w:rPr>
                <w:b/>
                <w:bCs/>
              </w:rPr>
              <w:t>Week 8</w:t>
            </w:r>
          </w:p>
        </w:tc>
        <w:tc>
          <w:tcPr>
            <w:tcW w:w="1800" w:type="dxa"/>
            <w:tcBorders>
              <w:top w:val="nil"/>
              <w:left w:val="single" w:sz="4" w:space="0" w:color="auto"/>
              <w:bottom w:val="nil"/>
            </w:tcBorders>
            <w:shd w:val="clear" w:color="auto" w:fill="D8D9DA"/>
            <w:vAlign w:val="center"/>
          </w:tcPr>
          <w:p w14:paraId="0304C5DA" w14:textId="77777777" w:rsidR="00D101B5" w:rsidRPr="00406E19" w:rsidRDefault="00D101B5" w:rsidP="00212B65">
            <w:pPr>
              <w:rPr>
                <w:szCs w:val="20"/>
              </w:rPr>
            </w:pPr>
          </w:p>
        </w:tc>
      </w:tr>
      <w:tr w:rsidR="00D101B5" w:rsidRPr="00406E19" w14:paraId="0C5403E7" w14:textId="77777777" w:rsidTr="00212B65">
        <w:tc>
          <w:tcPr>
            <w:tcW w:w="8275" w:type="dxa"/>
            <w:vAlign w:val="center"/>
          </w:tcPr>
          <w:p w14:paraId="16BF7FE9" w14:textId="77777777" w:rsidR="00D101B5" w:rsidRPr="00406E19" w:rsidRDefault="00D101B5" w:rsidP="00212B65">
            <w:pPr>
              <w:rPr>
                <w:szCs w:val="20"/>
              </w:rPr>
            </w:pPr>
            <w:r w:rsidRPr="00406E19">
              <w:t>Required</w:t>
            </w:r>
          </w:p>
        </w:tc>
        <w:tc>
          <w:tcPr>
            <w:tcW w:w="1800" w:type="dxa"/>
            <w:tcBorders>
              <w:top w:val="nil"/>
              <w:left w:val="single" w:sz="4" w:space="0" w:color="auto"/>
              <w:bottom w:val="nil"/>
            </w:tcBorders>
            <w:vAlign w:val="center"/>
          </w:tcPr>
          <w:p w14:paraId="4B9ACA69" w14:textId="230021BE" w:rsidR="00D101B5" w:rsidRPr="00406E19" w:rsidRDefault="001C4B17" w:rsidP="00212B65">
            <w:pPr>
              <w:rPr>
                <w:szCs w:val="20"/>
              </w:rPr>
            </w:pPr>
            <w:r>
              <w:rPr>
                <w:szCs w:val="20"/>
              </w:rPr>
              <w:t>5</w:t>
            </w:r>
          </w:p>
        </w:tc>
      </w:tr>
      <w:tr w:rsidR="00D101B5" w:rsidRPr="00406E19" w14:paraId="6EA7C3C2" w14:textId="77777777" w:rsidTr="00212B65">
        <w:tc>
          <w:tcPr>
            <w:tcW w:w="8275" w:type="dxa"/>
            <w:vAlign w:val="center"/>
          </w:tcPr>
          <w:p w14:paraId="0E265BA9" w14:textId="77777777" w:rsidR="00D101B5" w:rsidRPr="00406E19" w:rsidRDefault="00D101B5" w:rsidP="00212B65">
            <w:pPr>
              <w:rPr>
                <w:szCs w:val="20"/>
              </w:rPr>
            </w:pPr>
            <w:r w:rsidRPr="00406E19">
              <w:t>Supplemental</w:t>
            </w:r>
          </w:p>
        </w:tc>
        <w:tc>
          <w:tcPr>
            <w:tcW w:w="1800" w:type="dxa"/>
            <w:tcBorders>
              <w:top w:val="nil"/>
              <w:left w:val="single" w:sz="4" w:space="0" w:color="auto"/>
              <w:bottom w:val="nil"/>
            </w:tcBorders>
            <w:vAlign w:val="center"/>
          </w:tcPr>
          <w:p w14:paraId="70971259" w14:textId="77777777" w:rsidR="00D101B5" w:rsidRPr="00406E19" w:rsidRDefault="00D101B5" w:rsidP="00212B65">
            <w:pPr>
              <w:rPr>
                <w:szCs w:val="20"/>
              </w:rPr>
            </w:pPr>
          </w:p>
        </w:tc>
      </w:tr>
      <w:tr w:rsidR="00D101B5" w:rsidRPr="00406E19" w14:paraId="1F9BA22D" w14:textId="77777777" w:rsidTr="00212B65">
        <w:tc>
          <w:tcPr>
            <w:tcW w:w="8275" w:type="dxa"/>
            <w:shd w:val="clear" w:color="auto" w:fill="D8D9DA"/>
            <w:vAlign w:val="center"/>
          </w:tcPr>
          <w:p w14:paraId="350DEB2E" w14:textId="6182D9CC" w:rsidR="00D101B5" w:rsidRPr="00406E19" w:rsidRDefault="00D101B5" w:rsidP="00212B65">
            <w:pPr>
              <w:rPr>
                <w:b/>
                <w:bCs/>
              </w:rPr>
            </w:pPr>
            <w:r w:rsidRPr="00406E19">
              <w:rPr>
                <w:b/>
                <w:bCs/>
              </w:rPr>
              <w:t>Week 9</w:t>
            </w:r>
          </w:p>
        </w:tc>
        <w:tc>
          <w:tcPr>
            <w:tcW w:w="1800" w:type="dxa"/>
            <w:tcBorders>
              <w:top w:val="nil"/>
              <w:left w:val="single" w:sz="4" w:space="0" w:color="auto"/>
              <w:bottom w:val="nil"/>
            </w:tcBorders>
            <w:shd w:val="clear" w:color="auto" w:fill="D8D9DA"/>
            <w:vAlign w:val="center"/>
          </w:tcPr>
          <w:p w14:paraId="7204075E" w14:textId="77777777" w:rsidR="00D101B5" w:rsidRPr="00406E19" w:rsidRDefault="00D101B5" w:rsidP="00212B65">
            <w:pPr>
              <w:rPr>
                <w:szCs w:val="20"/>
              </w:rPr>
            </w:pPr>
          </w:p>
        </w:tc>
      </w:tr>
      <w:tr w:rsidR="00D101B5" w:rsidRPr="00406E19" w14:paraId="4047F85F" w14:textId="77777777" w:rsidTr="00212B65">
        <w:tc>
          <w:tcPr>
            <w:tcW w:w="8275" w:type="dxa"/>
            <w:vAlign w:val="center"/>
          </w:tcPr>
          <w:p w14:paraId="30A96A18" w14:textId="77777777" w:rsidR="00D101B5" w:rsidRPr="00406E19" w:rsidRDefault="00D101B5" w:rsidP="00212B65">
            <w:pPr>
              <w:rPr>
                <w:szCs w:val="20"/>
              </w:rPr>
            </w:pPr>
            <w:r w:rsidRPr="00406E19">
              <w:t>Required</w:t>
            </w:r>
          </w:p>
        </w:tc>
        <w:tc>
          <w:tcPr>
            <w:tcW w:w="1800" w:type="dxa"/>
            <w:tcBorders>
              <w:top w:val="nil"/>
              <w:left w:val="single" w:sz="4" w:space="0" w:color="auto"/>
              <w:bottom w:val="nil"/>
            </w:tcBorders>
            <w:vAlign w:val="center"/>
          </w:tcPr>
          <w:p w14:paraId="6E57FB13" w14:textId="1008341C" w:rsidR="00D101B5" w:rsidRPr="00406E19" w:rsidRDefault="00051692" w:rsidP="00212B65">
            <w:pPr>
              <w:rPr>
                <w:szCs w:val="20"/>
              </w:rPr>
            </w:pPr>
            <w:r>
              <w:rPr>
                <w:szCs w:val="20"/>
              </w:rPr>
              <w:t>2</w:t>
            </w:r>
          </w:p>
        </w:tc>
      </w:tr>
      <w:tr w:rsidR="00D101B5" w:rsidRPr="00406E19" w14:paraId="09D81B71" w14:textId="77777777" w:rsidTr="00212B65">
        <w:tc>
          <w:tcPr>
            <w:tcW w:w="8275" w:type="dxa"/>
            <w:vAlign w:val="center"/>
          </w:tcPr>
          <w:p w14:paraId="241020B7" w14:textId="77777777" w:rsidR="00D101B5" w:rsidRPr="00406E19" w:rsidRDefault="00D101B5" w:rsidP="00212B65">
            <w:pPr>
              <w:rPr>
                <w:szCs w:val="20"/>
              </w:rPr>
            </w:pPr>
            <w:r w:rsidRPr="00406E19">
              <w:t>Supplemental</w:t>
            </w:r>
          </w:p>
        </w:tc>
        <w:tc>
          <w:tcPr>
            <w:tcW w:w="1800" w:type="dxa"/>
            <w:tcBorders>
              <w:top w:val="nil"/>
              <w:left w:val="single" w:sz="4" w:space="0" w:color="auto"/>
              <w:bottom w:val="nil"/>
            </w:tcBorders>
            <w:vAlign w:val="center"/>
          </w:tcPr>
          <w:p w14:paraId="19C3DBE8" w14:textId="77777777" w:rsidR="00D101B5" w:rsidRPr="00406E19" w:rsidRDefault="00D101B5" w:rsidP="00212B65">
            <w:pPr>
              <w:rPr>
                <w:szCs w:val="20"/>
              </w:rPr>
            </w:pPr>
          </w:p>
        </w:tc>
      </w:tr>
      <w:tr w:rsidR="00D101B5" w:rsidRPr="00406E19" w14:paraId="04D9655B" w14:textId="77777777" w:rsidTr="00212B65">
        <w:tc>
          <w:tcPr>
            <w:tcW w:w="8275" w:type="dxa"/>
            <w:shd w:val="clear" w:color="auto" w:fill="D8D9DA"/>
            <w:vAlign w:val="center"/>
          </w:tcPr>
          <w:p w14:paraId="42A16E74" w14:textId="6D58AE1C" w:rsidR="00D101B5" w:rsidRPr="00406E19" w:rsidRDefault="00D101B5" w:rsidP="00212B65">
            <w:pPr>
              <w:rPr>
                <w:b/>
                <w:bCs/>
              </w:rPr>
            </w:pPr>
            <w:r w:rsidRPr="00406E19">
              <w:rPr>
                <w:b/>
                <w:bCs/>
              </w:rPr>
              <w:t>Week 10</w:t>
            </w:r>
          </w:p>
        </w:tc>
        <w:tc>
          <w:tcPr>
            <w:tcW w:w="1800" w:type="dxa"/>
            <w:tcBorders>
              <w:top w:val="nil"/>
              <w:left w:val="single" w:sz="4" w:space="0" w:color="auto"/>
              <w:bottom w:val="nil"/>
            </w:tcBorders>
            <w:shd w:val="clear" w:color="auto" w:fill="D8D9DA"/>
            <w:vAlign w:val="center"/>
          </w:tcPr>
          <w:p w14:paraId="46173F04" w14:textId="77777777" w:rsidR="00D101B5" w:rsidRPr="00406E19" w:rsidRDefault="00D101B5" w:rsidP="00212B65">
            <w:pPr>
              <w:rPr>
                <w:szCs w:val="20"/>
              </w:rPr>
            </w:pPr>
          </w:p>
        </w:tc>
      </w:tr>
      <w:tr w:rsidR="00D101B5" w:rsidRPr="00406E19" w14:paraId="74927BD1" w14:textId="77777777" w:rsidTr="00212B65">
        <w:tc>
          <w:tcPr>
            <w:tcW w:w="8275" w:type="dxa"/>
            <w:vAlign w:val="center"/>
          </w:tcPr>
          <w:p w14:paraId="231212ED" w14:textId="77777777" w:rsidR="00D101B5" w:rsidRPr="00406E19" w:rsidRDefault="00D101B5" w:rsidP="00212B65">
            <w:pPr>
              <w:rPr>
                <w:szCs w:val="20"/>
              </w:rPr>
            </w:pPr>
            <w:r w:rsidRPr="00406E19">
              <w:t>Required</w:t>
            </w:r>
          </w:p>
        </w:tc>
        <w:tc>
          <w:tcPr>
            <w:tcW w:w="1800" w:type="dxa"/>
            <w:tcBorders>
              <w:top w:val="nil"/>
              <w:left w:val="single" w:sz="4" w:space="0" w:color="auto"/>
              <w:bottom w:val="nil"/>
            </w:tcBorders>
            <w:vAlign w:val="center"/>
          </w:tcPr>
          <w:p w14:paraId="076CD0CA" w14:textId="5DBD6C92" w:rsidR="00D101B5" w:rsidRPr="00406E19" w:rsidRDefault="00051692" w:rsidP="00212B65">
            <w:pPr>
              <w:rPr>
                <w:szCs w:val="20"/>
              </w:rPr>
            </w:pPr>
            <w:r>
              <w:rPr>
                <w:szCs w:val="20"/>
              </w:rPr>
              <w:t>1</w:t>
            </w:r>
          </w:p>
        </w:tc>
      </w:tr>
      <w:tr w:rsidR="00D101B5" w:rsidRPr="00406E19" w14:paraId="776B449D" w14:textId="77777777" w:rsidTr="00212B65">
        <w:tc>
          <w:tcPr>
            <w:tcW w:w="8275" w:type="dxa"/>
            <w:vAlign w:val="center"/>
          </w:tcPr>
          <w:p w14:paraId="32A50819" w14:textId="77777777" w:rsidR="00D101B5" w:rsidRPr="00406E19" w:rsidRDefault="00D101B5" w:rsidP="00212B65">
            <w:pPr>
              <w:rPr>
                <w:szCs w:val="20"/>
              </w:rPr>
            </w:pPr>
            <w:r w:rsidRPr="00406E19">
              <w:t>Supplemental</w:t>
            </w:r>
          </w:p>
        </w:tc>
        <w:tc>
          <w:tcPr>
            <w:tcW w:w="1800" w:type="dxa"/>
            <w:tcBorders>
              <w:top w:val="nil"/>
              <w:left w:val="single" w:sz="4" w:space="0" w:color="auto"/>
              <w:bottom w:val="nil"/>
            </w:tcBorders>
            <w:vAlign w:val="center"/>
          </w:tcPr>
          <w:p w14:paraId="003474A3" w14:textId="77777777" w:rsidR="00D101B5" w:rsidRPr="00406E19" w:rsidRDefault="00D101B5" w:rsidP="00212B65">
            <w:pPr>
              <w:rPr>
                <w:szCs w:val="20"/>
              </w:rPr>
            </w:pPr>
          </w:p>
        </w:tc>
      </w:tr>
      <w:tr w:rsidR="00D101B5" w:rsidRPr="00406E19" w14:paraId="61B151E5" w14:textId="77777777" w:rsidTr="00212B65">
        <w:tc>
          <w:tcPr>
            <w:tcW w:w="8275" w:type="dxa"/>
            <w:shd w:val="clear" w:color="auto" w:fill="D8D9DA"/>
            <w:vAlign w:val="center"/>
          </w:tcPr>
          <w:p w14:paraId="69342C1A" w14:textId="522B1FF2" w:rsidR="00D101B5" w:rsidRPr="00406E19" w:rsidRDefault="00D101B5" w:rsidP="00212B65">
            <w:pPr>
              <w:rPr>
                <w:b/>
                <w:bCs/>
              </w:rPr>
            </w:pPr>
            <w:r w:rsidRPr="00406E19">
              <w:rPr>
                <w:b/>
                <w:bCs/>
              </w:rPr>
              <w:t>Week 11</w:t>
            </w:r>
          </w:p>
        </w:tc>
        <w:tc>
          <w:tcPr>
            <w:tcW w:w="1800" w:type="dxa"/>
            <w:tcBorders>
              <w:top w:val="nil"/>
              <w:left w:val="single" w:sz="4" w:space="0" w:color="auto"/>
              <w:bottom w:val="nil"/>
            </w:tcBorders>
            <w:shd w:val="clear" w:color="auto" w:fill="D8D9DA"/>
            <w:vAlign w:val="center"/>
          </w:tcPr>
          <w:p w14:paraId="118CCD6C" w14:textId="77777777" w:rsidR="00D101B5" w:rsidRPr="00406E19" w:rsidRDefault="00D101B5" w:rsidP="00212B65">
            <w:pPr>
              <w:rPr>
                <w:szCs w:val="20"/>
              </w:rPr>
            </w:pPr>
          </w:p>
        </w:tc>
      </w:tr>
      <w:tr w:rsidR="00D101B5" w:rsidRPr="00406E19" w14:paraId="3D3F2B98" w14:textId="77777777" w:rsidTr="00212B65">
        <w:tc>
          <w:tcPr>
            <w:tcW w:w="8275" w:type="dxa"/>
            <w:vAlign w:val="center"/>
          </w:tcPr>
          <w:p w14:paraId="6A9F97BA" w14:textId="77777777" w:rsidR="00D101B5" w:rsidRPr="00406E19" w:rsidRDefault="00D101B5" w:rsidP="00212B65">
            <w:pPr>
              <w:rPr>
                <w:szCs w:val="20"/>
              </w:rPr>
            </w:pPr>
            <w:r w:rsidRPr="00406E19">
              <w:t>Required</w:t>
            </w:r>
          </w:p>
        </w:tc>
        <w:tc>
          <w:tcPr>
            <w:tcW w:w="1800" w:type="dxa"/>
            <w:tcBorders>
              <w:top w:val="nil"/>
              <w:left w:val="single" w:sz="4" w:space="0" w:color="auto"/>
              <w:bottom w:val="nil"/>
            </w:tcBorders>
            <w:vAlign w:val="center"/>
          </w:tcPr>
          <w:p w14:paraId="078CBD19" w14:textId="38CC12AF" w:rsidR="00D101B5" w:rsidRPr="00406E19" w:rsidRDefault="0085597B" w:rsidP="00212B65">
            <w:pPr>
              <w:rPr>
                <w:szCs w:val="20"/>
              </w:rPr>
            </w:pPr>
            <w:r>
              <w:rPr>
                <w:szCs w:val="20"/>
              </w:rPr>
              <w:t>4</w:t>
            </w:r>
          </w:p>
        </w:tc>
      </w:tr>
      <w:tr w:rsidR="00D101B5" w:rsidRPr="00406E19" w14:paraId="029888CA" w14:textId="77777777" w:rsidTr="00212B65">
        <w:tc>
          <w:tcPr>
            <w:tcW w:w="8275" w:type="dxa"/>
            <w:vAlign w:val="center"/>
          </w:tcPr>
          <w:p w14:paraId="3B7832F2" w14:textId="77777777" w:rsidR="00D101B5" w:rsidRPr="00406E19" w:rsidRDefault="00D101B5" w:rsidP="00212B65">
            <w:pPr>
              <w:rPr>
                <w:szCs w:val="20"/>
              </w:rPr>
            </w:pPr>
            <w:r w:rsidRPr="00406E19">
              <w:t>Supplemental</w:t>
            </w:r>
          </w:p>
        </w:tc>
        <w:tc>
          <w:tcPr>
            <w:tcW w:w="1800" w:type="dxa"/>
            <w:tcBorders>
              <w:top w:val="nil"/>
              <w:left w:val="single" w:sz="4" w:space="0" w:color="auto"/>
              <w:bottom w:val="nil"/>
            </w:tcBorders>
            <w:vAlign w:val="center"/>
          </w:tcPr>
          <w:p w14:paraId="0D4747C2" w14:textId="77777777" w:rsidR="00D101B5" w:rsidRPr="00406E19" w:rsidRDefault="00D101B5" w:rsidP="00212B65">
            <w:pPr>
              <w:rPr>
                <w:szCs w:val="20"/>
              </w:rPr>
            </w:pPr>
          </w:p>
        </w:tc>
      </w:tr>
      <w:tr w:rsidR="00D101B5" w:rsidRPr="00406E19" w14:paraId="1604A145" w14:textId="77777777" w:rsidTr="00212B65">
        <w:tc>
          <w:tcPr>
            <w:tcW w:w="8275" w:type="dxa"/>
            <w:shd w:val="clear" w:color="auto" w:fill="D8D9DA"/>
            <w:vAlign w:val="center"/>
          </w:tcPr>
          <w:p w14:paraId="30C46069" w14:textId="46107834" w:rsidR="00D101B5" w:rsidRPr="00406E19" w:rsidRDefault="00D101B5" w:rsidP="00212B65">
            <w:pPr>
              <w:rPr>
                <w:b/>
                <w:bCs/>
              </w:rPr>
            </w:pPr>
            <w:r w:rsidRPr="00406E19">
              <w:rPr>
                <w:b/>
                <w:bCs/>
              </w:rPr>
              <w:t>Week 12</w:t>
            </w:r>
          </w:p>
        </w:tc>
        <w:tc>
          <w:tcPr>
            <w:tcW w:w="1800" w:type="dxa"/>
            <w:tcBorders>
              <w:top w:val="nil"/>
              <w:left w:val="single" w:sz="4" w:space="0" w:color="auto"/>
              <w:bottom w:val="nil"/>
            </w:tcBorders>
            <w:shd w:val="clear" w:color="auto" w:fill="D8D9DA"/>
            <w:vAlign w:val="center"/>
          </w:tcPr>
          <w:p w14:paraId="78B36A5E" w14:textId="77777777" w:rsidR="00D101B5" w:rsidRPr="00406E19" w:rsidRDefault="00D101B5" w:rsidP="00212B65">
            <w:pPr>
              <w:rPr>
                <w:szCs w:val="20"/>
              </w:rPr>
            </w:pPr>
          </w:p>
        </w:tc>
      </w:tr>
      <w:tr w:rsidR="00D101B5" w:rsidRPr="00406E19" w14:paraId="0A7EA146" w14:textId="77777777" w:rsidTr="00212B65">
        <w:tc>
          <w:tcPr>
            <w:tcW w:w="8275" w:type="dxa"/>
            <w:vAlign w:val="center"/>
          </w:tcPr>
          <w:p w14:paraId="4AAB9720" w14:textId="77777777" w:rsidR="00D101B5" w:rsidRPr="00406E19" w:rsidRDefault="00D101B5" w:rsidP="00212B65">
            <w:pPr>
              <w:rPr>
                <w:szCs w:val="20"/>
              </w:rPr>
            </w:pPr>
            <w:r w:rsidRPr="00406E19">
              <w:t>Required</w:t>
            </w:r>
          </w:p>
        </w:tc>
        <w:tc>
          <w:tcPr>
            <w:tcW w:w="1800" w:type="dxa"/>
            <w:tcBorders>
              <w:top w:val="nil"/>
              <w:left w:val="single" w:sz="4" w:space="0" w:color="auto"/>
              <w:bottom w:val="nil"/>
            </w:tcBorders>
            <w:vAlign w:val="center"/>
          </w:tcPr>
          <w:p w14:paraId="33D19645" w14:textId="61ABB367" w:rsidR="00D101B5" w:rsidRPr="00406E19" w:rsidRDefault="00051692" w:rsidP="00212B65">
            <w:pPr>
              <w:rPr>
                <w:szCs w:val="20"/>
              </w:rPr>
            </w:pPr>
            <w:r>
              <w:rPr>
                <w:szCs w:val="20"/>
              </w:rPr>
              <w:t>1</w:t>
            </w:r>
          </w:p>
        </w:tc>
      </w:tr>
      <w:tr w:rsidR="00D101B5" w:rsidRPr="00406E19" w14:paraId="3442E13B" w14:textId="77777777" w:rsidTr="00212B65">
        <w:tc>
          <w:tcPr>
            <w:tcW w:w="8275" w:type="dxa"/>
            <w:vAlign w:val="center"/>
          </w:tcPr>
          <w:p w14:paraId="36FDA37E" w14:textId="77777777" w:rsidR="00D101B5" w:rsidRPr="00406E19" w:rsidRDefault="00D101B5" w:rsidP="00212B65">
            <w:pPr>
              <w:rPr>
                <w:szCs w:val="20"/>
              </w:rPr>
            </w:pPr>
            <w:r w:rsidRPr="00406E19">
              <w:t>Supplemental</w:t>
            </w:r>
          </w:p>
        </w:tc>
        <w:tc>
          <w:tcPr>
            <w:tcW w:w="1800" w:type="dxa"/>
            <w:tcBorders>
              <w:top w:val="nil"/>
              <w:left w:val="single" w:sz="4" w:space="0" w:color="auto"/>
              <w:bottom w:val="nil"/>
            </w:tcBorders>
            <w:vAlign w:val="center"/>
          </w:tcPr>
          <w:p w14:paraId="3B75E0EE" w14:textId="77777777" w:rsidR="00D101B5" w:rsidRPr="00406E19" w:rsidRDefault="00D101B5" w:rsidP="00212B65">
            <w:pPr>
              <w:rPr>
                <w:szCs w:val="20"/>
              </w:rPr>
            </w:pPr>
          </w:p>
        </w:tc>
      </w:tr>
      <w:tr w:rsidR="00D101B5" w:rsidRPr="00406E19" w14:paraId="5E1600CA" w14:textId="77777777" w:rsidTr="00212B65">
        <w:tc>
          <w:tcPr>
            <w:tcW w:w="8275" w:type="dxa"/>
            <w:shd w:val="clear" w:color="auto" w:fill="D8D9DA"/>
            <w:vAlign w:val="center"/>
          </w:tcPr>
          <w:p w14:paraId="04C754F3" w14:textId="01046AC5" w:rsidR="00D101B5" w:rsidRPr="00406E19" w:rsidRDefault="00D101B5" w:rsidP="00212B65">
            <w:pPr>
              <w:rPr>
                <w:b/>
                <w:bCs/>
              </w:rPr>
            </w:pPr>
            <w:r w:rsidRPr="00406E19">
              <w:rPr>
                <w:b/>
                <w:bCs/>
              </w:rPr>
              <w:t>Week 13</w:t>
            </w:r>
          </w:p>
        </w:tc>
        <w:tc>
          <w:tcPr>
            <w:tcW w:w="1800" w:type="dxa"/>
            <w:tcBorders>
              <w:top w:val="nil"/>
              <w:left w:val="single" w:sz="4" w:space="0" w:color="auto"/>
              <w:bottom w:val="nil"/>
            </w:tcBorders>
            <w:shd w:val="clear" w:color="auto" w:fill="D8D9DA"/>
            <w:vAlign w:val="center"/>
          </w:tcPr>
          <w:p w14:paraId="6E12B0D0" w14:textId="77777777" w:rsidR="00D101B5" w:rsidRPr="00406E19" w:rsidRDefault="00D101B5" w:rsidP="00212B65">
            <w:pPr>
              <w:rPr>
                <w:szCs w:val="20"/>
              </w:rPr>
            </w:pPr>
          </w:p>
        </w:tc>
      </w:tr>
      <w:tr w:rsidR="00D101B5" w:rsidRPr="00406E19" w14:paraId="4FCE8753" w14:textId="77777777" w:rsidTr="00212B65">
        <w:tc>
          <w:tcPr>
            <w:tcW w:w="8275" w:type="dxa"/>
            <w:vAlign w:val="center"/>
          </w:tcPr>
          <w:p w14:paraId="0D292E83" w14:textId="77777777" w:rsidR="00D101B5" w:rsidRPr="00406E19" w:rsidRDefault="00D101B5" w:rsidP="00212B65">
            <w:pPr>
              <w:rPr>
                <w:szCs w:val="20"/>
              </w:rPr>
            </w:pPr>
            <w:r w:rsidRPr="00406E19">
              <w:lastRenderedPageBreak/>
              <w:t>Required</w:t>
            </w:r>
          </w:p>
        </w:tc>
        <w:tc>
          <w:tcPr>
            <w:tcW w:w="1800" w:type="dxa"/>
            <w:tcBorders>
              <w:top w:val="nil"/>
              <w:left w:val="single" w:sz="4" w:space="0" w:color="auto"/>
              <w:bottom w:val="nil"/>
            </w:tcBorders>
            <w:vAlign w:val="center"/>
          </w:tcPr>
          <w:p w14:paraId="7FEA04FE" w14:textId="5B609D3B" w:rsidR="00D101B5" w:rsidRPr="00406E19" w:rsidRDefault="0085597B" w:rsidP="00212B65">
            <w:pPr>
              <w:rPr>
                <w:szCs w:val="20"/>
              </w:rPr>
            </w:pPr>
            <w:r>
              <w:rPr>
                <w:szCs w:val="20"/>
              </w:rPr>
              <w:t>1</w:t>
            </w:r>
          </w:p>
        </w:tc>
      </w:tr>
      <w:tr w:rsidR="00D101B5" w:rsidRPr="00406E19" w14:paraId="10DD7395" w14:textId="77777777" w:rsidTr="00212B65">
        <w:tc>
          <w:tcPr>
            <w:tcW w:w="8275" w:type="dxa"/>
            <w:vAlign w:val="center"/>
          </w:tcPr>
          <w:p w14:paraId="412A4927" w14:textId="77777777" w:rsidR="00D101B5" w:rsidRPr="00406E19" w:rsidRDefault="00D101B5" w:rsidP="00212B65">
            <w:pPr>
              <w:rPr>
                <w:szCs w:val="20"/>
              </w:rPr>
            </w:pPr>
            <w:r w:rsidRPr="00406E19">
              <w:t>Supplemental</w:t>
            </w:r>
          </w:p>
        </w:tc>
        <w:tc>
          <w:tcPr>
            <w:tcW w:w="1800" w:type="dxa"/>
            <w:tcBorders>
              <w:top w:val="nil"/>
              <w:left w:val="single" w:sz="4" w:space="0" w:color="auto"/>
              <w:bottom w:val="nil"/>
            </w:tcBorders>
            <w:vAlign w:val="center"/>
          </w:tcPr>
          <w:p w14:paraId="0E453A62" w14:textId="77777777" w:rsidR="00D101B5" w:rsidRPr="00406E19" w:rsidRDefault="00D101B5" w:rsidP="00212B65">
            <w:pPr>
              <w:rPr>
                <w:szCs w:val="20"/>
              </w:rPr>
            </w:pPr>
          </w:p>
        </w:tc>
      </w:tr>
      <w:tr w:rsidR="00D101B5" w:rsidRPr="00406E19" w14:paraId="5B7DE0EF" w14:textId="77777777" w:rsidTr="00212B65">
        <w:tc>
          <w:tcPr>
            <w:tcW w:w="8275" w:type="dxa"/>
            <w:shd w:val="clear" w:color="auto" w:fill="D8D9DA"/>
            <w:vAlign w:val="center"/>
          </w:tcPr>
          <w:p w14:paraId="1AA7D487" w14:textId="69C1E0C5" w:rsidR="00D101B5" w:rsidRPr="00406E19" w:rsidRDefault="00D101B5" w:rsidP="00212B65">
            <w:pPr>
              <w:rPr>
                <w:b/>
                <w:bCs/>
              </w:rPr>
            </w:pPr>
            <w:r w:rsidRPr="00406E19">
              <w:rPr>
                <w:b/>
                <w:bCs/>
              </w:rPr>
              <w:t>Week 14</w:t>
            </w:r>
          </w:p>
        </w:tc>
        <w:tc>
          <w:tcPr>
            <w:tcW w:w="1800" w:type="dxa"/>
            <w:tcBorders>
              <w:top w:val="nil"/>
              <w:left w:val="single" w:sz="4" w:space="0" w:color="auto"/>
              <w:bottom w:val="nil"/>
            </w:tcBorders>
            <w:shd w:val="clear" w:color="auto" w:fill="D8D9DA"/>
            <w:vAlign w:val="center"/>
          </w:tcPr>
          <w:p w14:paraId="3390F7C4" w14:textId="77777777" w:rsidR="00D101B5" w:rsidRPr="00406E19" w:rsidRDefault="00D101B5" w:rsidP="00212B65">
            <w:pPr>
              <w:rPr>
                <w:szCs w:val="20"/>
              </w:rPr>
            </w:pPr>
          </w:p>
        </w:tc>
      </w:tr>
      <w:tr w:rsidR="00D101B5" w:rsidRPr="00406E19" w14:paraId="6658B41C" w14:textId="77777777" w:rsidTr="00212B65">
        <w:tc>
          <w:tcPr>
            <w:tcW w:w="8275" w:type="dxa"/>
            <w:vAlign w:val="center"/>
          </w:tcPr>
          <w:p w14:paraId="072B1CA6" w14:textId="77777777" w:rsidR="00D101B5" w:rsidRPr="00406E19" w:rsidRDefault="00D101B5" w:rsidP="00212B65">
            <w:pPr>
              <w:rPr>
                <w:szCs w:val="20"/>
              </w:rPr>
            </w:pPr>
            <w:r w:rsidRPr="00406E19">
              <w:t>Required</w:t>
            </w:r>
          </w:p>
        </w:tc>
        <w:tc>
          <w:tcPr>
            <w:tcW w:w="1800" w:type="dxa"/>
            <w:tcBorders>
              <w:top w:val="nil"/>
              <w:left w:val="single" w:sz="4" w:space="0" w:color="auto"/>
              <w:bottom w:val="nil"/>
            </w:tcBorders>
            <w:vAlign w:val="center"/>
          </w:tcPr>
          <w:p w14:paraId="1BF6CE65" w14:textId="2CE8EC1F" w:rsidR="00D101B5" w:rsidRPr="00406E19" w:rsidRDefault="0085597B" w:rsidP="00212B65">
            <w:pPr>
              <w:rPr>
                <w:szCs w:val="20"/>
              </w:rPr>
            </w:pPr>
            <w:r>
              <w:rPr>
                <w:szCs w:val="20"/>
              </w:rPr>
              <w:t>5</w:t>
            </w:r>
          </w:p>
        </w:tc>
      </w:tr>
      <w:tr w:rsidR="00D101B5" w:rsidRPr="00406E19" w14:paraId="65746602" w14:textId="77777777" w:rsidTr="00212B65">
        <w:tc>
          <w:tcPr>
            <w:tcW w:w="8275" w:type="dxa"/>
            <w:vAlign w:val="center"/>
          </w:tcPr>
          <w:p w14:paraId="74027195" w14:textId="77777777" w:rsidR="00D101B5" w:rsidRPr="00406E19" w:rsidRDefault="00D101B5" w:rsidP="00212B65">
            <w:pPr>
              <w:rPr>
                <w:szCs w:val="20"/>
              </w:rPr>
            </w:pPr>
            <w:r w:rsidRPr="00406E19">
              <w:t>Supplemental</w:t>
            </w:r>
          </w:p>
        </w:tc>
        <w:tc>
          <w:tcPr>
            <w:tcW w:w="1800" w:type="dxa"/>
            <w:tcBorders>
              <w:top w:val="nil"/>
              <w:left w:val="single" w:sz="4" w:space="0" w:color="auto"/>
              <w:bottom w:val="nil"/>
            </w:tcBorders>
            <w:vAlign w:val="center"/>
          </w:tcPr>
          <w:p w14:paraId="1CCC520C" w14:textId="77777777" w:rsidR="00D101B5" w:rsidRPr="00406E19" w:rsidRDefault="00D101B5" w:rsidP="00212B65">
            <w:pPr>
              <w:rPr>
                <w:szCs w:val="20"/>
              </w:rPr>
            </w:pPr>
          </w:p>
        </w:tc>
      </w:tr>
      <w:tr w:rsidR="00DB4448" w:rsidRPr="00406E19" w14:paraId="22080DED" w14:textId="77777777" w:rsidTr="4948C66D">
        <w:tc>
          <w:tcPr>
            <w:tcW w:w="8275" w:type="dxa"/>
            <w:shd w:val="clear" w:color="auto" w:fill="BF2C37"/>
            <w:vAlign w:val="center"/>
          </w:tcPr>
          <w:p w14:paraId="15DB5B67" w14:textId="77777777" w:rsidR="00DB4448" w:rsidRPr="00406E19"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406E19" w:rsidRDefault="00DB4448" w:rsidP="00AD1885">
            <w:pPr>
              <w:rPr>
                <w:szCs w:val="20"/>
              </w:rPr>
            </w:pPr>
          </w:p>
        </w:tc>
      </w:tr>
      <w:tr w:rsidR="00DB4448" w:rsidRPr="00406E19" w14:paraId="6BCACC30" w14:textId="77777777" w:rsidTr="4948C66D">
        <w:tc>
          <w:tcPr>
            <w:tcW w:w="8275" w:type="dxa"/>
            <w:vAlign w:val="center"/>
          </w:tcPr>
          <w:p w14:paraId="2A0AFF09" w14:textId="77777777" w:rsidR="00DB4448" w:rsidRPr="00406E19" w:rsidRDefault="4948C66D" w:rsidP="4948C66D">
            <w:pPr>
              <w:rPr>
                <w:b/>
                <w:bCs/>
              </w:rPr>
            </w:pPr>
            <w:r w:rsidRPr="00406E19">
              <w:rPr>
                <w:b/>
                <w:bCs/>
              </w:rPr>
              <w:t>Total Required Hours</w:t>
            </w:r>
          </w:p>
        </w:tc>
        <w:tc>
          <w:tcPr>
            <w:tcW w:w="1800" w:type="dxa"/>
            <w:tcBorders>
              <w:top w:val="nil"/>
              <w:left w:val="single" w:sz="4" w:space="0" w:color="auto"/>
              <w:bottom w:val="nil"/>
            </w:tcBorders>
            <w:vAlign w:val="center"/>
          </w:tcPr>
          <w:p w14:paraId="02E6D01E" w14:textId="1D10FBED" w:rsidR="00DB4448" w:rsidRPr="00406E19" w:rsidRDefault="0085597B" w:rsidP="00AD1885">
            <w:pPr>
              <w:rPr>
                <w:szCs w:val="20"/>
              </w:rPr>
            </w:pPr>
            <w:r>
              <w:rPr>
                <w:szCs w:val="20"/>
              </w:rPr>
              <w:t>4</w:t>
            </w:r>
            <w:r w:rsidR="001C4B17">
              <w:rPr>
                <w:szCs w:val="20"/>
              </w:rPr>
              <w:t>4</w:t>
            </w:r>
          </w:p>
        </w:tc>
      </w:tr>
      <w:tr w:rsidR="00DB4448" w:rsidRPr="00406E19" w14:paraId="419D8A56" w14:textId="77777777" w:rsidTr="4948C66D">
        <w:tc>
          <w:tcPr>
            <w:tcW w:w="8275" w:type="dxa"/>
            <w:vAlign w:val="center"/>
          </w:tcPr>
          <w:p w14:paraId="5E083D9B" w14:textId="77777777" w:rsidR="00DB4448" w:rsidRPr="00406E19" w:rsidRDefault="4948C66D" w:rsidP="4948C66D">
            <w:pPr>
              <w:rPr>
                <w:b/>
                <w:bCs/>
              </w:rPr>
            </w:pPr>
            <w:r w:rsidRPr="00406E19">
              <w:rPr>
                <w:b/>
                <w:bCs/>
              </w:rPr>
              <w:t>Total Supplemental Hours</w:t>
            </w:r>
          </w:p>
        </w:tc>
        <w:tc>
          <w:tcPr>
            <w:tcW w:w="1800" w:type="dxa"/>
            <w:tcBorders>
              <w:top w:val="nil"/>
              <w:left w:val="single" w:sz="4" w:space="0" w:color="auto"/>
              <w:bottom w:val="nil"/>
            </w:tcBorders>
            <w:vAlign w:val="center"/>
          </w:tcPr>
          <w:p w14:paraId="7D3050ED" w14:textId="077246CB" w:rsidR="00DB4448" w:rsidRPr="00406E19" w:rsidRDefault="0085597B" w:rsidP="00AD1885">
            <w:pPr>
              <w:rPr>
                <w:szCs w:val="20"/>
              </w:rPr>
            </w:pPr>
            <w:r>
              <w:rPr>
                <w:szCs w:val="20"/>
              </w:rPr>
              <w:t>1</w:t>
            </w:r>
          </w:p>
        </w:tc>
      </w:tr>
      <w:tr w:rsidR="00DB4448" w:rsidRPr="00406E19" w14:paraId="377B71EB" w14:textId="77777777" w:rsidTr="4948C66D">
        <w:tc>
          <w:tcPr>
            <w:tcW w:w="8275" w:type="dxa"/>
            <w:vAlign w:val="center"/>
          </w:tcPr>
          <w:p w14:paraId="53D0D0FE" w14:textId="77777777" w:rsidR="00DB4448" w:rsidRPr="00406E19" w:rsidRDefault="4948C66D" w:rsidP="4948C66D">
            <w:pPr>
              <w:rPr>
                <w:b/>
                <w:bCs/>
              </w:rPr>
            </w:pPr>
            <w:r w:rsidRPr="00406E19">
              <w:rPr>
                <w:b/>
                <w:bCs/>
              </w:rPr>
              <w:t>Total Hours</w:t>
            </w:r>
          </w:p>
        </w:tc>
        <w:tc>
          <w:tcPr>
            <w:tcW w:w="1800" w:type="dxa"/>
            <w:tcBorders>
              <w:top w:val="nil"/>
              <w:left w:val="single" w:sz="4" w:space="0" w:color="auto"/>
              <w:bottom w:val="single" w:sz="4" w:space="0" w:color="auto"/>
            </w:tcBorders>
            <w:vAlign w:val="center"/>
          </w:tcPr>
          <w:p w14:paraId="0CEE929E" w14:textId="7BC5F9DC" w:rsidR="00DB4448" w:rsidRPr="00406E19" w:rsidRDefault="0085597B" w:rsidP="00AD1885">
            <w:pPr>
              <w:rPr>
                <w:szCs w:val="20"/>
              </w:rPr>
            </w:pPr>
            <w:r>
              <w:rPr>
                <w:szCs w:val="20"/>
              </w:rPr>
              <w:t>4</w:t>
            </w:r>
            <w:r w:rsidR="001C4B17">
              <w:rPr>
                <w:szCs w:val="20"/>
              </w:rPr>
              <w:t>5</w:t>
            </w:r>
          </w:p>
        </w:tc>
      </w:tr>
    </w:tbl>
    <w:p w14:paraId="15CE18E5" w14:textId="77777777" w:rsidR="00E3447E" w:rsidRPr="00406E19" w:rsidRDefault="00E3447E" w:rsidP="00E3447E">
      <w:pPr>
        <w:tabs>
          <w:tab w:val="left" w:pos="360"/>
        </w:tabs>
        <w:spacing w:before="60" w:after="60"/>
        <w:rPr>
          <w:rFonts w:cs="Arial"/>
          <w:szCs w:val="20"/>
        </w:rPr>
      </w:pPr>
    </w:p>
    <w:p w14:paraId="1E9DB879" w14:textId="77777777" w:rsidR="006B3B68" w:rsidRPr="00406E19" w:rsidRDefault="006B3B68" w:rsidP="00DA45E4">
      <w:pPr>
        <w:rPr>
          <w:rFonts w:cs="Arial"/>
          <w:szCs w:val="20"/>
        </w:rPr>
      </w:pPr>
    </w:p>
    <w:sectPr w:rsidR="006B3B68" w:rsidRPr="00406E19"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9EA32" w14:textId="77777777" w:rsidR="00834A1E" w:rsidRDefault="00834A1E">
      <w:r>
        <w:separator/>
      </w:r>
    </w:p>
  </w:endnote>
  <w:endnote w:type="continuationSeparator" w:id="0">
    <w:p w14:paraId="3243F8C8" w14:textId="77777777" w:rsidR="00834A1E" w:rsidRDefault="00834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0315F7B8" w:rsidR="00A14B0D" w:rsidRDefault="00A14B0D" w:rsidP="00E63573">
    <w:pPr>
      <w:pStyle w:val="Footer"/>
      <w:jc w:val="right"/>
    </w:pPr>
    <w:r>
      <w:t>Version 2</w:t>
    </w:r>
  </w:p>
  <w:p w14:paraId="1E3311F9" w14:textId="2CDC15E9" w:rsidR="00A14B0D" w:rsidRDefault="00010B25" w:rsidP="00E63573">
    <w:pPr>
      <w:pStyle w:val="Footer"/>
      <w:jc w:val="right"/>
    </w:pPr>
    <w:r>
      <w:t>April</w:t>
    </w:r>
    <w:r w:rsidR="00A14B0D">
      <w:t xml:space="preserv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71F2D6C0" w:rsidR="00A14B0D" w:rsidRDefault="00A14B0D" w:rsidP="00E63573">
    <w:pPr>
      <w:pStyle w:val="Footer"/>
      <w:jc w:val="right"/>
    </w:pPr>
    <w:r>
      <w:t>Version 2</w:t>
    </w:r>
  </w:p>
  <w:p w14:paraId="3741314E" w14:textId="3F022249" w:rsidR="00A14B0D" w:rsidRPr="00E63573" w:rsidRDefault="00010B25" w:rsidP="00E63573">
    <w:pPr>
      <w:pStyle w:val="Footer"/>
      <w:jc w:val="right"/>
    </w:pPr>
    <w:r>
      <w:t>April</w:t>
    </w:r>
    <w:r w:rsidR="00A14B0D">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6E812" w14:textId="77777777" w:rsidR="00834A1E" w:rsidRDefault="00834A1E">
      <w:r>
        <w:separator/>
      </w:r>
    </w:p>
  </w:footnote>
  <w:footnote w:type="continuationSeparator" w:id="0">
    <w:p w14:paraId="1B065BB2" w14:textId="77777777" w:rsidR="00834A1E" w:rsidRDefault="00834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216ADA81" w:rsidR="00A14B0D" w:rsidRPr="000F2AAD" w:rsidRDefault="00A14B0D" w:rsidP="000F2AAD">
    <w:pPr>
      <w:spacing w:after="240"/>
      <w:rPr>
        <w:noProof/>
      </w:rPr>
    </w:pPr>
    <w:r w:rsidRPr="00EC23B0">
      <w:t>EDU622: Administrative Practicum II</w:t>
    </w:r>
    <w:r>
      <w:t xml:space="preserve">: </w:t>
    </w:r>
    <w:r w:rsidRPr="00DA3F52">
      <w:t xml:space="preserve">Supervisor of Curriculum and Instruction </w:t>
    </w:r>
    <w:r w:rsidRPr="004E0436">
      <w:ptab w:relativeTo="margin" w:alignment="right" w:leader="none"/>
    </w:r>
    <w:r w:rsidRPr="004E0436">
      <w:fldChar w:fldCharType="begin"/>
    </w:r>
    <w:r w:rsidRPr="004E0436">
      <w:instrText xml:space="preserve"> PAGE   \* MERGEFORMAT </w:instrText>
    </w:r>
    <w:r w:rsidRPr="004E0436">
      <w:fldChar w:fldCharType="separate"/>
    </w:r>
    <w:r w:rsidR="00C52EFA">
      <w:rPr>
        <w:noProof/>
      </w:rPr>
      <w:t>43</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A14B0D" w:rsidRPr="00B21089" w:rsidRDefault="00A14B0D"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A14B0D" w:rsidRPr="00D07152" w:rsidRDefault="00A14B0D" w:rsidP="00472CF6">
    <w:pPr>
      <w:pStyle w:val="Heading1"/>
      <w:jc w:val="right"/>
    </w:pPr>
    <w:r>
      <w:t>Faculty Instructional Guide</w:t>
    </w:r>
  </w:p>
  <w:p w14:paraId="4D70E99B" w14:textId="7641716F" w:rsidR="00A14B0D" w:rsidRPr="00825CE5" w:rsidRDefault="00A14B0D" w:rsidP="00472CF6">
    <w:pPr>
      <w:pStyle w:val="Heading1"/>
      <w:jc w:val="right"/>
    </w:pPr>
    <w:bookmarkStart w:id="2" w:name="_Hlk500866595"/>
    <w:r>
      <w:t>EDU622: Administrative Practicum II</w:t>
    </w:r>
    <w:bookmarkEnd w:id="2"/>
    <w:r>
      <w:t>: Supervisor of Curriculum and Instruction</w:t>
    </w:r>
  </w:p>
  <w:p w14:paraId="7FBEB639" w14:textId="77777777" w:rsidR="00A14B0D" w:rsidRDefault="00A14B0D"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4AD2AF0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5651E71"/>
    <w:multiLevelType w:val="hybridMultilevel"/>
    <w:tmpl w:val="CD64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2CD42C6"/>
    <w:multiLevelType w:val="multilevel"/>
    <w:tmpl w:val="F6AA7D70"/>
    <w:lvl w:ilvl="0">
      <w:start w:val="1"/>
      <w:numFmt w:val="decimal"/>
      <w:lvlText w:val="%1"/>
      <w:lvlJc w:val="left"/>
      <w:pPr>
        <w:ind w:left="360" w:hanging="360"/>
      </w:pPr>
      <w:rPr>
        <w:rFonts w:hint="default"/>
        <w:b/>
      </w:rPr>
    </w:lvl>
    <w:lvl w:ilvl="1">
      <w:start w:val="1"/>
      <w:numFmt w:val="decimal"/>
      <w:lvlText w:val="10.%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D8666F"/>
    <w:multiLevelType w:val="hybridMultilevel"/>
    <w:tmpl w:val="062AD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0" w15:restartNumberingAfterBreak="0">
    <w:nsid w:val="45674ED7"/>
    <w:multiLevelType w:val="hybridMultilevel"/>
    <w:tmpl w:val="B4EC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3C00B3"/>
    <w:multiLevelType w:val="multilevel"/>
    <w:tmpl w:val="F8E63156"/>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54BB5493"/>
    <w:multiLevelType w:val="multilevel"/>
    <w:tmpl w:val="11A06726"/>
    <w:lvl w:ilvl="0">
      <w:start w:val="1"/>
      <w:numFmt w:val="decimal"/>
      <w:lvlText w:val="%1"/>
      <w:lvlJc w:val="left"/>
      <w:pPr>
        <w:ind w:left="360" w:hanging="360"/>
      </w:pPr>
      <w:rPr>
        <w:rFonts w:hint="default"/>
        <w:b/>
      </w:rPr>
    </w:lvl>
    <w:lvl w:ilvl="1">
      <w:start w:val="1"/>
      <w:numFmt w:val="decimal"/>
      <w:lvlText w:val="1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584343DD"/>
    <w:multiLevelType w:val="multilevel"/>
    <w:tmpl w:val="51F80FA8"/>
    <w:lvl w:ilvl="0">
      <w:start w:val="1"/>
      <w:numFmt w:val="decimal"/>
      <w:lvlText w:val="%1"/>
      <w:lvlJc w:val="left"/>
      <w:pPr>
        <w:ind w:left="360" w:hanging="360"/>
      </w:pPr>
      <w:rPr>
        <w:rFonts w:hint="default"/>
        <w:b/>
      </w:rPr>
    </w:lvl>
    <w:lvl w:ilvl="1">
      <w:start w:val="1"/>
      <w:numFmt w:val="decimal"/>
      <w:lvlText w:val="1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7840881"/>
    <w:multiLevelType w:val="multilevel"/>
    <w:tmpl w:val="4258A4A4"/>
    <w:lvl w:ilvl="0">
      <w:start w:val="1"/>
      <w:numFmt w:val="decimal"/>
      <w:lvlText w:val="%1"/>
      <w:lvlJc w:val="left"/>
      <w:pPr>
        <w:ind w:left="360" w:hanging="360"/>
      </w:pPr>
      <w:rPr>
        <w:rFonts w:hint="default"/>
        <w:b/>
      </w:rPr>
    </w:lvl>
    <w:lvl w:ilvl="1">
      <w:start w:val="1"/>
      <w:numFmt w:val="decimal"/>
      <w:lvlText w:val="11.%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5951CFF"/>
    <w:multiLevelType w:val="multilevel"/>
    <w:tmpl w:val="B6E4E9F2"/>
    <w:lvl w:ilvl="0">
      <w:start w:val="1"/>
      <w:numFmt w:val="decimal"/>
      <w:lvlText w:val="%1"/>
      <w:lvlJc w:val="left"/>
      <w:pPr>
        <w:ind w:left="360" w:hanging="360"/>
      </w:pPr>
      <w:rPr>
        <w:rFonts w:hint="default"/>
        <w:b/>
      </w:rPr>
    </w:lvl>
    <w:lvl w:ilvl="1">
      <w:start w:val="1"/>
      <w:numFmt w:val="decimal"/>
      <w:lvlText w:val="1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A816888"/>
    <w:multiLevelType w:val="hybridMultilevel"/>
    <w:tmpl w:val="CD2A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7DB439B8"/>
    <w:multiLevelType w:val="multilevel"/>
    <w:tmpl w:val="C736D74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9"/>
  </w:num>
  <w:num w:numId="4">
    <w:abstractNumId w:val="9"/>
  </w:num>
  <w:num w:numId="5">
    <w:abstractNumId w:val="24"/>
  </w:num>
  <w:num w:numId="6">
    <w:abstractNumId w:val="26"/>
  </w:num>
  <w:num w:numId="7">
    <w:abstractNumId w:val="22"/>
  </w:num>
  <w:num w:numId="8">
    <w:abstractNumId w:val="0"/>
  </w:num>
  <w:num w:numId="9">
    <w:abstractNumId w:val="17"/>
  </w:num>
  <w:num w:numId="10">
    <w:abstractNumId w:val="2"/>
  </w:num>
  <w:num w:numId="11">
    <w:abstractNumId w:val="3"/>
  </w:num>
  <w:num w:numId="12">
    <w:abstractNumId w:val="4"/>
  </w:num>
  <w:num w:numId="13">
    <w:abstractNumId w:val="13"/>
  </w:num>
  <w:num w:numId="14">
    <w:abstractNumId w:val="11"/>
  </w:num>
  <w:num w:numId="15">
    <w:abstractNumId w:val="18"/>
  </w:num>
  <w:num w:numId="16">
    <w:abstractNumId w:val="6"/>
  </w:num>
  <w:num w:numId="17">
    <w:abstractNumId w:val="25"/>
  </w:num>
  <w:num w:numId="18">
    <w:abstractNumId w:val="12"/>
  </w:num>
  <w:num w:numId="19">
    <w:abstractNumId w:val="5"/>
  </w:num>
  <w:num w:numId="20">
    <w:abstractNumId w:val="16"/>
  </w:num>
  <w:num w:numId="21">
    <w:abstractNumId w:val="20"/>
  </w:num>
  <w:num w:numId="22">
    <w:abstractNumId w:val="15"/>
  </w:num>
  <w:num w:numId="23">
    <w:abstractNumId w:val="14"/>
  </w:num>
  <w:num w:numId="24">
    <w:abstractNumId w:val="1"/>
  </w:num>
  <w:num w:numId="25">
    <w:abstractNumId w:val="26"/>
  </w:num>
  <w:num w:numId="26">
    <w:abstractNumId w:val="10"/>
  </w:num>
  <w:num w:numId="27">
    <w:abstractNumId w:val="7"/>
  </w:num>
  <w:num w:numId="28">
    <w:abstractNumId w:val="23"/>
  </w:num>
  <w:num w:numId="29">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44A"/>
    <w:rsid w:val="00007557"/>
    <w:rsid w:val="00010893"/>
    <w:rsid w:val="00010B25"/>
    <w:rsid w:val="00011261"/>
    <w:rsid w:val="00014F73"/>
    <w:rsid w:val="0001644E"/>
    <w:rsid w:val="0002170C"/>
    <w:rsid w:val="00026A82"/>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1692"/>
    <w:rsid w:val="000525ED"/>
    <w:rsid w:val="00052809"/>
    <w:rsid w:val="00054B0E"/>
    <w:rsid w:val="00057434"/>
    <w:rsid w:val="00057F8C"/>
    <w:rsid w:val="0006055B"/>
    <w:rsid w:val="00060B70"/>
    <w:rsid w:val="00060FC4"/>
    <w:rsid w:val="00064DA9"/>
    <w:rsid w:val="000657A0"/>
    <w:rsid w:val="00065AB6"/>
    <w:rsid w:val="0006700A"/>
    <w:rsid w:val="000671BB"/>
    <w:rsid w:val="000676EC"/>
    <w:rsid w:val="00070A28"/>
    <w:rsid w:val="00070E70"/>
    <w:rsid w:val="00072525"/>
    <w:rsid w:val="00073135"/>
    <w:rsid w:val="00073E97"/>
    <w:rsid w:val="00074D33"/>
    <w:rsid w:val="00074E66"/>
    <w:rsid w:val="000754F7"/>
    <w:rsid w:val="00075B61"/>
    <w:rsid w:val="00080F0C"/>
    <w:rsid w:val="000824B6"/>
    <w:rsid w:val="0008292E"/>
    <w:rsid w:val="00082EF6"/>
    <w:rsid w:val="00085D23"/>
    <w:rsid w:val="000915C5"/>
    <w:rsid w:val="00093883"/>
    <w:rsid w:val="0009418F"/>
    <w:rsid w:val="00094646"/>
    <w:rsid w:val="0009705D"/>
    <w:rsid w:val="000A095F"/>
    <w:rsid w:val="000A3848"/>
    <w:rsid w:val="000A3E70"/>
    <w:rsid w:val="000A4D92"/>
    <w:rsid w:val="000A5265"/>
    <w:rsid w:val="000A5B26"/>
    <w:rsid w:val="000A684C"/>
    <w:rsid w:val="000B0ED5"/>
    <w:rsid w:val="000B1174"/>
    <w:rsid w:val="000B2909"/>
    <w:rsid w:val="000B3249"/>
    <w:rsid w:val="000B63DE"/>
    <w:rsid w:val="000C07F1"/>
    <w:rsid w:val="000C1433"/>
    <w:rsid w:val="000C1DB9"/>
    <w:rsid w:val="000C2464"/>
    <w:rsid w:val="000C6C78"/>
    <w:rsid w:val="000C6F81"/>
    <w:rsid w:val="000C78CF"/>
    <w:rsid w:val="000D0639"/>
    <w:rsid w:val="000D0717"/>
    <w:rsid w:val="000D16CC"/>
    <w:rsid w:val="000D1E00"/>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1FA"/>
    <w:rsid w:val="00107B1E"/>
    <w:rsid w:val="001116D0"/>
    <w:rsid w:val="00111CFC"/>
    <w:rsid w:val="00111FEC"/>
    <w:rsid w:val="001132F6"/>
    <w:rsid w:val="00115389"/>
    <w:rsid w:val="00121460"/>
    <w:rsid w:val="001240B6"/>
    <w:rsid w:val="0012539B"/>
    <w:rsid w:val="00125A9F"/>
    <w:rsid w:val="00125CB8"/>
    <w:rsid w:val="00126FF3"/>
    <w:rsid w:val="001279C2"/>
    <w:rsid w:val="00130C2A"/>
    <w:rsid w:val="00130D74"/>
    <w:rsid w:val="00130EA5"/>
    <w:rsid w:val="00132039"/>
    <w:rsid w:val="00132272"/>
    <w:rsid w:val="00132A2A"/>
    <w:rsid w:val="0013537D"/>
    <w:rsid w:val="00135F7B"/>
    <w:rsid w:val="0013631E"/>
    <w:rsid w:val="00136E30"/>
    <w:rsid w:val="00141674"/>
    <w:rsid w:val="00141D54"/>
    <w:rsid w:val="0014333F"/>
    <w:rsid w:val="00144062"/>
    <w:rsid w:val="00144E2A"/>
    <w:rsid w:val="00145DB0"/>
    <w:rsid w:val="00147307"/>
    <w:rsid w:val="00147E92"/>
    <w:rsid w:val="00151A77"/>
    <w:rsid w:val="00151B51"/>
    <w:rsid w:val="001523FE"/>
    <w:rsid w:val="0016082E"/>
    <w:rsid w:val="00160FE2"/>
    <w:rsid w:val="001611D6"/>
    <w:rsid w:val="00162EAA"/>
    <w:rsid w:val="00163D1F"/>
    <w:rsid w:val="0016450B"/>
    <w:rsid w:val="00165648"/>
    <w:rsid w:val="00166288"/>
    <w:rsid w:val="00170605"/>
    <w:rsid w:val="00171ED6"/>
    <w:rsid w:val="001738E8"/>
    <w:rsid w:val="00173D93"/>
    <w:rsid w:val="001745B2"/>
    <w:rsid w:val="00174E61"/>
    <w:rsid w:val="001756E5"/>
    <w:rsid w:val="001757C6"/>
    <w:rsid w:val="00176EFB"/>
    <w:rsid w:val="001815CC"/>
    <w:rsid w:val="00181BE5"/>
    <w:rsid w:val="00182D8A"/>
    <w:rsid w:val="00183B77"/>
    <w:rsid w:val="00184AFF"/>
    <w:rsid w:val="00185E27"/>
    <w:rsid w:val="0018763F"/>
    <w:rsid w:val="0019167D"/>
    <w:rsid w:val="00192C7F"/>
    <w:rsid w:val="0019496C"/>
    <w:rsid w:val="0019514A"/>
    <w:rsid w:val="0019541D"/>
    <w:rsid w:val="00196D41"/>
    <w:rsid w:val="00197C4E"/>
    <w:rsid w:val="001A31F3"/>
    <w:rsid w:val="001A3350"/>
    <w:rsid w:val="001A392A"/>
    <w:rsid w:val="001A5196"/>
    <w:rsid w:val="001A61AE"/>
    <w:rsid w:val="001A6671"/>
    <w:rsid w:val="001B3816"/>
    <w:rsid w:val="001B4C0A"/>
    <w:rsid w:val="001B4CDF"/>
    <w:rsid w:val="001B616D"/>
    <w:rsid w:val="001B6E8B"/>
    <w:rsid w:val="001C0616"/>
    <w:rsid w:val="001C0DAF"/>
    <w:rsid w:val="001C0E18"/>
    <w:rsid w:val="001C4B17"/>
    <w:rsid w:val="001C5785"/>
    <w:rsid w:val="001C7FFC"/>
    <w:rsid w:val="001D2F4C"/>
    <w:rsid w:val="001E1E4F"/>
    <w:rsid w:val="001E384E"/>
    <w:rsid w:val="001E5275"/>
    <w:rsid w:val="001E643C"/>
    <w:rsid w:val="001E65A6"/>
    <w:rsid w:val="001E6E8A"/>
    <w:rsid w:val="001E7BBA"/>
    <w:rsid w:val="001F007B"/>
    <w:rsid w:val="001F2379"/>
    <w:rsid w:val="001F5025"/>
    <w:rsid w:val="00200422"/>
    <w:rsid w:val="002038EB"/>
    <w:rsid w:val="00204755"/>
    <w:rsid w:val="00204D2F"/>
    <w:rsid w:val="00204F02"/>
    <w:rsid w:val="0020548D"/>
    <w:rsid w:val="0020635A"/>
    <w:rsid w:val="00206BBF"/>
    <w:rsid w:val="00206CF4"/>
    <w:rsid w:val="00207465"/>
    <w:rsid w:val="00210807"/>
    <w:rsid w:val="0021285A"/>
    <w:rsid w:val="00212B65"/>
    <w:rsid w:val="00213842"/>
    <w:rsid w:val="0022041B"/>
    <w:rsid w:val="002224DA"/>
    <w:rsid w:val="00222B7D"/>
    <w:rsid w:val="00222DD3"/>
    <w:rsid w:val="00223556"/>
    <w:rsid w:val="00223559"/>
    <w:rsid w:val="00224A60"/>
    <w:rsid w:val="00224ED5"/>
    <w:rsid w:val="00225662"/>
    <w:rsid w:val="00225ABC"/>
    <w:rsid w:val="00225FD6"/>
    <w:rsid w:val="002268F1"/>
    <w:rsid w:val="00227149"/>
    <w:rsid w:val="00227305"/>
    <w:rsid w:val="00227745"/>
    <w:rsid w:val="00230DAF"/>
    <w:rsid w:val="002328D3"/>
    <w:rsid w:val="0023411A"/>
    <w:rsid w:val="00241FC8"/>
    <w:rsid w:val="002423C5"/>
    <w:rsid w:val="002444E7"/>
    <w:rsid w:val="00245045"/>
    <w:rsid w:val="00245F45"/>
    <w:rsid w:val="002468DF"/>
    <w:rsid w:val="00250E1B"/>
    <w:rsid w:val="002522B3"/>
    <w:rsid w:val="00253FB4"/>
    <w:rsid w:val="00254182"/>
    <w:rsid w:val="00254FD2"/>
    <w:rsid w:val="002559E7"/>
    <w:rsid w:val="002569A5"/>
    <w:rsid w:val="0025775F"/>
    <w:rsid w:val="00260385"/>
    <w:rsid w:val="00260DA0"/>
    <w:rsid w:val="0026345D"/>
    <w:rsid w:val="002650B8"/>
    <w:rsid w:val="002661BB"/>
    <w:rsid w:val="00266656"/>
    <w:rsid w:val="00270D1A"/>
    <w:rsid w:val="002743AD"/>
    <w:rsid w:val="00274B8A"/>
    <w:rsid w:val="00274BFA"/>
    <w:rsid w:val="00275C68"/>
    <w:rsid w:val="00283727"/>
    <w:rsid w:val="00283A0E"/>
    <w:rsid w:val="002865E3"/>
    <w:rsid w:val="002945CA"/>
    <w:rsid w:val="002959F9"/>
    <w:rsid w:val="00296694"/>
    <w:rsid w:val="002976B9"/>
    <w:rsid w:val="00297CEC"/>
    <w:rsid w:val="002A24B8"/>
    <w:rsid w:val="002A3C32"/>
    <w:rsid w:val="002A4422"/>
    <w:rsid w:val="002A5F91"/>
    <w:rsid w:val="002A63FD"/>
    <w:rsid w:val="002A6BFF"/>
    <w:rsid w:val="002A7873"/>
    <w:rsid w:val="002B13C9"/>
    <w:rsid w:val="002B5998"/>
    <w:rsid w:val="002B60AE"/>
    <w:rsid w:val="002C1641"/>
    <w:rsid w:val="002C18BC"/>
    <w:rsid w:val="002C26DD"/>
    <w:rsid w:val="002C59B3"/>
    <w:rsid w:val="002C5A04"/>
    <w:rsid w:val="002C6401"/>
    <w:rsid w:val="002C64CE"/>
    <w:rsid w:val="002D343F"/>
    <w:rsid w:val="002D4219"/>
    <w:rsid w:val="002D4285"/>
    <w:rsid w:val="002D44E9"/>
    <w:rsid w:val="002D4875"/>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4BF2"/>
    <w:rsid w:val="002F53E9"/>
    <w:rsid w:val="002F673B"/>
    <w:rsid w:val="002F6F2D"/>
    <w:rsid w:val="00300E72"/>
    <w:rsid w:val="00301041"/>
    <w:rsid w:val="00302978"/>
    <w:rsid w:val="00304579"/>
    <w:rsid w:val="003047EE"/>
    <w:rsid w:val="0030503C"/>
    <w:rsid w:val="00305EC7"/>
    <w:rsid w:val="00306856"/>
    <w:rsid w:val="00306FEF"/>
    <w:rsid w:val="00310171"/>
    <w:rsid w:val="003122C2"/>
    <w:rsid w:val="0031393B"/>
    <w:rsid w:val="0031522C"/>
    <w:rsid w:val="00320A54"/>
    <w:rsid w:val="0032143C"/>
    <w:rsid w:val="003219F5"/>
    <w:rsid w:val="003252C0"/>
    <w:rsid w:val="0032571E"/>
    <w:rsid w:val="00327E87"/>
    <w:rsid w:val="003344A4"/>
    <w:rsid w:val="003348A4"/>
    <w:rsid w:val="0033509B"/>
    <w:rsid w:val="00335197"/>
    <w:rsid w:val="00335961"/>
    <w:rsid w:val="00337058"/>
    <w:rsid w:val="00343010"/>
    <w:rsid w:val="003436A3"/>
    <w:rsid w:val="003448C0"/>
    <w:rsid w:val="0034526A"/>
    <w:rsid w:val="0034561D"/>
    <w:rsid w:val="00351A4F"/>
    <w:rsid w:val="00351F22"/>
    <w:rsid w:val="003523E1"/>
    <w:rsid w:val="00352AE8"/>
    <w:rsid w:val="00353E92"/>
    <w:rsid w:val="00354FDB"/>
    <w:rsid w:val="00355BB3"/>
    <w:rsid w:val="00357F06"/>
    <w:rsid w:val="00360133"/>
    <w:rsid w:val="003608C9"/>
    <w:rsid w:val="00360FB5"/>
    <w:rsid w:val="00361ADD"/>
    <w:rsid w:val="00362893"/>
    <w:rsid w:val="00362ACD"/>
    <w:rsid w:val="0036726D"/>
    <w:rsid w:val="00372658"/>
    <w:rsid w:val="00373F2A"/>
    <w:rsid w:val="003744DE"/>
    <w:rsid w:val="00376D27"/>
    <w:rsid w:val="003773D7"/>
    <w:rsid w:val="0038018F"/>
    <w:rsid w:val="00380405"/>
    <w:rsid w:val="0038232D"/>
    <w:rsid w:val="00382D27"/>
    <w:rsid w:val="00384A8F"/>
    <w:rsid w:val="00385FCB"/>
    <w:rsid w:val="003907E9"/>
    <w:rsid w:val="003948A0"/>
    <w:rsid w:val="00396246"/>
    <w:rsid w:val="003A1FA4"/>
    <w:rsid w:val="003A347D"/>
    <w:rsid w:val="003A369D"/>
    <w:rsid w:val="003A3E88"/>
    <w:rsid w:val="003A7392"/>
    <w:rsid w:val="003B11AF"/>
    <w:rsid w:val="003B3045"/>
    <w:rsid w:val="003B587E"/>
    <w:rsid w:val="003B5A4A"/>
    <w:rsid w:val="003C53FC"/>
    <w:rsid w:val="003C5536"/>
    <w:rsid w:val="003C6F92"/>
    <w:rsid w:val="003D1B21"/>
    <w:rsid w:val="003D3EE1"/>
    <w:rsid w:val="003D5111"/>
    <w:rsid w:val="003D644E"/>
    <w:rsid w:val="003D77DE"/>
    <w:rsid w:val="003D7C90"/>
    <w:rsid w:val="003E31A7"/>
    <w:rsid w:val="003E5C7D"/>
    <w:rsid w:val="003E62C7"/>
    <w:rsid w:val="003E7816"/>
    <w:rsid w:val="003F4008"/>
    <w:rsid w:val="003F4859"/>
    <w:rsid w:val="003F5642"/>
    <w:rsid w:val="003F69CF"/>
    <w:rsid w:val="003F7651"/>
    <w:rsid w:val="0040063B"/>
    <w:rsid w:val="00401196"/>
    <w:rsid w:val="00401E44"/>
    <w:rsid w:val="004031BB"/>
    <w:rsid w:val="004034A3"/>
    <w:rsid w:val="004045AD"/>
    <w:rsid w:val="00405788"/>
    <w:rsid w:val="00406AE9"/>
    <w:rsid w:val="00406E19"/>
    <w:rsid w:val="004109FE"/>
    <w:rsid w:val="0041322F"/>
    <w:rsid w:val="004143CB"/>
    <w:rsid w:val="00415967"/>
    <w:rsid w:val="00416AF5"/>
    <w:rsid w:val="00417C60"/>
    <w:rsid w:val="00417F14"/>
    <w:rsid w:val="0042074D"/>
    <w:rsid w:val="0042358F"/>
    <w:rsid w:val="00423F5C"/>
    <w:rsid w:val="004251B3"/>
    <w:rsid w:val="00427237"/>
    <w:rsid w:val="00430518"/>
    <w:rsid w:val="00432341"/>
    <w:rsid w:val="00433025"/>
    <w:rsid w:val="00434E36"/>
    <w:rsid w:val="00435B16"/>
    <w:rsid w:val="00436985"/>
    <w:rsid w:val="004421FA"/>
    <w:rsid w:val="00445F59"/>
    <w:rsid w:val="00446446"/>
    <w:rsid w:val="00446623"/>
    <w:rsid w:val="00451471"/>
    <w:rsid w:val="00451ADA"/>
    <w:rsid w:val="00454C1A"/>
    <w:rsid w:val="00455ECA"/>
    <w:rsid w:val="00455F9B"/>
    <w:rsid w:val="0045674F"/>
    <w:rsid w:val="004577F1"/>
    <w:rsid w:val="0046112D"/>
    <w:rsid w:val="004614A2"/>
    <w:rsid w:val="00461CA1"/>
    <w:rsid w:val="0046356D"/>
    <w:rsid w:val="00463CFD"/>
    <w:rsid w:val="0046404A"/>
    <w:rsid w:val="00465134"/>
    <w:rsid w:val="0046567C"/>
    <w:rsid w:val="004678BD"/>
    <w:rsid w:val="00467E51"/>
    <w:rsid w:val="004713D1"/>
    <w:rsid w:val="00471FD9"/>
    <w:rsid w:val="00472CF6"/>
    <w:rsid w:val="0047555E"/>
    <w:rsid w:val="00475D8F"/>
    <w:rsid w:val="00477926"/>
    <w:rsid w:val="00477A40"/>
    <w:rsid w:val="00477EE5"/>
    <w:rsid w:val="00487079"/>
    <w:rsid w:val="004909EE"/>
    <w:rsid w:val="0049398D"/>
    <w:rsid w:val="004940A8"/>
    <w:rsid w:val="004A04F7"/>
    <w:rsid w:val="004A1A43"/>
    <w:rsid w:val="004A2780"/>
    <w:rsid w:val="004A439F"/>
    <w:rsid w:val="004A4863"/>
    <w:rsid w:val="004A4C18"/>
    <w:rsid w:val="004A4D5E"/>
    <w:rsid w:val="004A66B2"/>
    <w:rsid w:val="004A7A87"/>
    <w:rsid w:val="004B19B5"/>
    <w:rsid w:val="004B228E"/>
    <w:rsid w:val="004B35AB"/>
    <w:rsid w:val="004B3BB2"/>
    <w:rsid w:val="004B4F8D"/>
    <w:rsid w:val="004B69CB"/>
    <w:rsid w:val="004B6B88"/>
    <w:rsid w:val="004B75AD"/>
    <w:rsid w:val="004B75D5"/>
    <w:rsid w:val="004C410E"/>
    <w:rsid w:val="004D09EA"/>
    <w:rsid w:val="004D13AE"/>
    <w:rsid w:val="004D2B94"/>
    <w:rsid w:val="004D4553"/>
    <w:rsid w:val="004D772E"/>
    <w:rsid w:val="004E11B1"/>
    <w:rsid w:val="004E635B"/>
    <w:rsid w:val="004E68AB"/>
    <w:rsid w:val="004F138A"/>
    <w:rsid w:val="004F3079"/>
    <w:rsid w:val="004F3E41"/>
    <w:rsid w:val="004F41B8"/>
    <w:rsid w:val="004F458E"/>
    <w:rsid w:val="004F487F"/>
    <w:rsid w:val="004F609C"/>
    <w:rsid w:val="005048F3"/>
    <w:rsid w:val="00506CA4"/>
    <w:rsid w:val="00507984"/>
    <w:rsid w:val="00510A87"/>
    <w:rsid w:val="00510E21"/>
    <w:rsid w:val="0051737B"/>
    <w:rsid w:val="00521FD4"/>
    <w:rsid w:val="00523045"/>
    <w:rsid w:val="0052311A"/>
    <w:rsid w:val="0052340A"/>
    <w:rsid w:val="00524459"/>
    <w:rsid w:val="00524CD5"/>
    <w:rsid w:val="0052500E"/>
    <w:rsid w:val="005250B2"/>
    <w:rsid w:val="00526E56"/>
    <w:rsid w:val="005303D5"/>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6950"/>
    <w:rsid w:val="005472D7"/>
    <w:rsid w:val="005526DB"/>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1922"/>
    <w:rsid w:val="005900D0"/>
    <w:rsid w:val="00590E94"/>
    <w:rsid w:val="0059251D"/>
    <w:rsid w:val="00593A25"/>
    <w:rsid w:val="005958BB"/>
    <w:rsid w:val="00596E8F"/>
    <w:rsid w:val="00597ABC"/>
    <w:rsid w:val="005A1AFC"/>
    <w:rsid w:val="005A2175"/>
    <w:rsid w:val="005A30F3"/>
    <w:rsid w:val="005B037C"/>
    <w:rsid w:val="005B10FE"/>
    <w:rsid w:val="005B3281"/>
    <w:rsid w:val="005B452A"/>
    <w:rsid w:val="005B56E9"/>
    <w:rsid w:val="005B75B4"/>
    <w:rsid w:val="005C0742"/>
    <w:rsid w:val="005C1120"/>
    <w:rsid w:val="005C14C4"/>
    <w:rsid w:val="005C232C"/>
    <w:rsid w:val="005C3371"/>
    <w:rsid w:val="005C5AB1"/>
    <w:rsid w:val="005C61BD"/>
    <w:rsid w:val="005C6FB6"/>
    <w:rsid w:val="005C7256"/>
    <w:rsid w:val="005D02FB"/>
    <w:rsid w:val="005D2181"/>
    <w:rsid w:val="005D2E3B"/>
    <w:rsid w:val="005D393B"/>
    <w:rsid w:val="005D5772"/>
    <w:rsid w:val="005D5C5A"/>
    <w:rsid w:val="005D5DE7"/>
    <w:rsid w:val="005D6AEC"/>
    <w:rsid w:val="005D6E0B"/>
    <w:rsid w:val="005E385E"/>
    <w:rsid w:val="005E4364"/>
    <w:rsid w:val="005E6C6E"/>
    <w:rsid w:val="005E79E6"/>
    <w:rsid w:val="005F034D"/>
    <w:rsid w:val="005F1C24"/>
    <w:rsid w:val="005F3692"/>
    <w:rsid w:val="005F4C9A"/>
    <w:rsid w:val="005F60B8"/>
    <w:rsid w:val="00603058"/>
    <w:rsid w:val="006039D3"/>
    <w:rsid w:val="006053FF"/>
    <w:rsid w:val="00605A9B"/>
    <w:rsid w:val="0060674E"/>
    <w:rsid w:val="006067E0"/>
    <w:rsid w:val="006073E7"/>
    <w:rsid w:val="00607B71"/>
    <w:rsid w:val="00612094"/>
    <w:rsid w:val="00612354"/>
    <w:rsid w:val="00613131"/>
    <w:rsid w:val="006137F6"/>
    <w:rsid w:val="00613D9A"/>
    <w:rsid w:val="006149B9"/>
    <w:rsid w:val="00614DE6"/>
    <w:rsid w:val="00614FF2"/>
    <w:rsid w:val="00615A11"/>
    <w:rsid w:val="006160E8"/>
    <w:rsid w:val="006178F4"/>
    <w:rsid w:val="00621423"/>
    <w:rsid w:val="00622F43"/>
    <w:rsid w:val="00623676"/>
    <w:rsid w:val="00625318"/>
    <w:rsid w:val="00625B51"/>
    <w:rsid w:val="00625CA4"/>
    <w:rsid w:val="0062607A"/>
    <w:rsid w:val="00630870"/>
    <w:rsid w:val="006324AB"/>
    <w:rsid w:val="0063301B"/>
    <w:rsid w:val="00633A1A"/>
    <w:rsid w:val="00633DC0"/>
    <w:rsid w:val="0063403A"/>
    <w:rsid w:val="00634122"/>
    <w:rsid w:val="006400FA"/>
    <w:rsid w:val="00641684"/>
    <w:rsid w:val="00642791"/>
    <w:rsid w:val="00646C8C"/>
    <w:rsid w:val="00647A9C"/>
    <w:rsid w:val="006502B1"/>
    <w:rsid w:val="00651450"/>
    <w:rsid w:val="00651990"/>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3137"/>
    <w:rsid w:val="00693660"/>
    <w:rsid w:val="006949B0"/>
    <w:rsid w:val="00695A17"/>
    <w:rsid w:val="00697547"/>
    <w:rsid w:val="00697736"/>
    <w:rsid w:val="006A21F1"/>
    <w:rsid w:val="006A4B6B"/>
    <w:rsid w:val="006A7A6A"/>
    <w:rsid w:val="006B074B"/>
    <w:rsid w:val="006B2C75"/>
    <w:rsid w:val="006B3629"/>
    <w:rsid w:val="006B3B68"/>
    <w:rsid w:val="006B4699"/>
    <w:rsid w:val="006B7AF1"/>
    <w:rsid w:val="006C16E1"/>
    <w:rsid w:val="006C3555"/>
    <w:rsid w:val="006C3591"/>
    <w:rsid w:val="006C6F8C"/>
    <w:rsid w:val="006C7888"/>
    <w:rsid w:val="006D68FF"/>
    <w:rsid w:val="006D6909"/>
    <w:rsid w:val="006E53BD"/>
    <w:rsid w:val="006E55E6"/>
    <w:rsid w:val="006E55F4"/>
    <w:rsid w:val="006E56BD"/>
    <w:rsid w:val="006F0681"/>
    <w:rsid w:val="006F1898"/>
    <w:rsid w:val="006F1CED"/>
    <w:rsid w:val="006F2153"/>
    <w:rsid w:val="006F2279"/>
    <w:rsid w:val="006F26A1"/>
    <w:rsid w:val="006F2767"/>
    <w:rsid w:val="006F3F07"/>
    <w:rsid w:val="006F458D"/>
    <w:rsid w:val="006F6A37"/>
    <w:rsid w:val="006F769D"/>
    <w:rsid w:val="00701114"/>
    <w:rsid w:val="00702854"/>
    <w:rsid w:val="00704919"/>
    <w:rsid w:val="007054FB"/>
    <w:rsid w:val="00705C34"/>
    <w:rsid w:val="00711560"/>
    <w:rsid w:val="00714AC0"/>
    <w:rsid w:val="00714B85"/>
    <w:rsid w:val="007154D7"/>
    <w:rsid w:val="0072086B"/>
    <w:rsid w:val="00721FDA"/>
    <w:rsid w:val="007235A8"/>
    <w:rsid w:val="007237AA"/>
    <w:rsid w:val="00725B7A"/>
    <w:rsid w:val="0072617A"/>
    <w:rsid w:val="00726A88"/>
    <w:rsid w:val="00731BAF"/>
    <w:rsid w:val="00732486"/>
    <w:rsid w:val="00732A3B"/>
    <w:rsid w:val="00732AAB"/>
    <w:rsid w:val="00732CB5"/>
    <w:rsid w:val="007332F6"/>
    <w:rsid w:val="00734622"/>
    <w:rsid w:val="007360DF"/>
    <w:rsid w:val="00736EC7"/>
    <w:rsid w:val="0073715F"/>
    <w:rsid w:val="00741CAF"/>
    <w:rsid w:val="00742678"/>
    <w:rsid w:val="00742AB6"/>
    <w:rsid w:val="00742EC1"/>
    <w:rsid w:val="0074689F"/>
    <w:rsid w:val="00747069"/>
    <w:rsid w:val="00751194"/>
    <w:rsid w:val="00755991"/>
    <w:rsid w:val="00756970"/>
    <w:rsid w:val="00757D42"/>
    <w:rsid w:val="007603E4"/>
    <w:rsid w:val="007633A3"/>
    <w:rsid w:val="00767616"/>
    <w:rsid w:val="00767A4B"/>
    <w:rsid w:val="0077111C"/>
    <w:rsid w:val="00771A94"/>
    <w:rsid w:val="007754EE"/>
    <w:rsid w:val="00777DC1"/>
    <w:rsid w:val="00782F97"/>
    <w:rsid w:val="00787545"/>
    <w:rsid w:val="00787BBD"/>
    <w:rsid w:val="00787CE9"/>
    <w:rsid w:val="0079112D"/>
    <w:rsid w:val="007916AE"/>
    <w:rsid w:val="007937F4"/>
    <w:rsid w:val="00794C04"/>
    <w:rsid w:val="00796DD9"/>
    <w:rsid w:val="00797266"/>
    <w:rsid w:val="007A1E1C"/>
    <w:rsid w:val="007A3D2B"/>
    <w:rsid w:val="007A492E"/>
    <w:rsid w:val="007A7E22"/>
    <w:rsid w:val="007B0D28"/>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E17B7"/>
    <w:rsid w:val="007E32FD"/>
    <w:rsid w:val="007E36CA"/>
    <w:rsid w:val="007E38CC"/>
    <w:rsid w:val="007E6AA2"/>
    <w:rsid w:val="007E6D42"/>
    <w:rsid w:val="007E7C6D"/>
    <w:rsid w:val="007F1477"/>
    <w:rsid w:val="007F1B4D"/>
    <w:rsid w:val="007F2341"/>
    <w:rsid w:val="007F339F"/>
    <w:rsid w:val="007F777E"/>
    <w:rsid w:val="008007C9"/>
    <w:rsid w:val="0080103D"/>
    <w:rsid w:val="0080197B"/>
    <w:rsid w:val="00802ED7"/>
    <w:rsid w:val="00804CAC"/>
    <w:rsid w:val="0080573F"/>
    <w:rsid w:val="00812F57"/>
    <w:rsid w:val="0081584C"/>
    <w:rsid w:val="00820F58"/>
    <w:rsid w:val="0082264A"/>
    <w:rsid w:val="00822CBA"/>
    <w:rsid w:val="00824D94"/>
    <w:rsid w:val="0082552E"/>
    <w:rsid w:val="00825564"/>
    <w:rsid w:val="00825CE5"/>
    <w:rsid w:val="00832562"/>
    <w:rsid w:val="008333A9"/>
    <w:rsid w:val="008338CF"/>
    <w:rsid w:val="00833C78"/>
    <w:rsid w:val="00834A1E"/>
    <w:rsid w:val="0083526B"/>
    <w:rsid w:val="00842155"/>
    <w:rsid w:val="008426FD"/>
    <w:rsid w:val="00842C6F"/>
    <w:rsid w:val="0084525B"/>
    <w:rsid w:val="0084625A"/>
    <w:rsid w:val="008463BA"/>
    <w:rsid w:val="00850DBC"/>
    <w:rsid w:val="0085597B"/>
    <w:rsid w:val="008568EC"/>
    <w:rsid w:val="00860D9F"/>
    <w:rsid w:val="00861D9D"/>
    <w:rsid w:val="008627AC"/>
    <w:rsid w:val="00863353"/>
    <w:rsid w:val="00863929"/>
    <w:rsid w:val="00867C90"/>
    <w:rsid w:val="00870F68"/>
    <w:rsid w:val="00872142"/>
    <w:rsid w:val="00872564"/>
    <w:rsid w:val="00874867"/>
    <w:rsid w:val="00875E1C"/>
    <w:rsid w:val="008768D1"/>
    <w:rsid w:val="00876B5F"/>
    <w:rsid w:val="00881922"/>
    <w:rsid w:val="008846BB"/>
    <w:rsid w:val="008848D8"/>
    <w:rsid w:val="00885B56"/>
    <w:rsid w:val="008865D9"/>
    <w:rsid w:val="008867EB"/>
    <w:rsid w:val="0088763D"/>
    <w:rsid w:val="0089388C"/>
    <w:rsid w:val="00893B06"/>
    <w:rsid w:val="008941DB"/>
    <w:rsid w:val="00896A8E"/>
    <w:rsid w:val="008A20D3"/>
    <w:rsid w:val="008A4301"/>
    <w:rsid w:val="008B0F13"/>
    <w:rsid w:val="008B1818"/>
    <w:rsid w:val="008B204E"/>
    <w:rsid w:val="008B2960"/>
    <w:rsid w:val="008B3250"/>
    <w:rsid w:val="008B37CC"/>
    <w:rsid w:val="008B3D4C"/>
    <w:rsid w:val="008B58E3"/>
    <w:rsid w:val="008C08A6"/>
    <w:rsid w:val="008C1122"/>
    <w:rsid w:val="008C24A4"/>
    <w:rsid w:val="008C2C06"/>
    <w:rsid w:val="008C4F02"/>
    <w:rsid w:val="008C4FA2"/>
    <w:rsid w:val="008C7E8E"/>
    <w:rsid w:val="008D1753"/>
    <w:rsid w:val="008D31C4"/>
    <w:rsid w:val="008E06E0"/>
    <w:rsid w:val="008E3AD1"/>
    <w:rsid w:val="008E3F64"/>
    <w:rsid w:val="008E5B75"/>
    <w:rsid w:val="008E7A74"/>
    <w:rsid w:val="008F0894"/>
    <w:rsid w:val="008F09AD"/>
    <w:rsid w:val="008F37CD"/>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4368"/>
    <w:rsid w:val="0094017A"/>
    <w:rsid w:val="009405D3"/>
    <w:rsid w:val="00940F04"/>
    <w:rsid w:val="00941577"/>
    <w:rsid w:val="00945212"/>
    <w:rsid w:val="00946217"/>
    <w:rsid w:val="00947426"/>
    <w:rsid w:val="00947D50"/>
    <w:rsid w:val="009502A7"/>
    <w:rsid w:val="00950DC3"/>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0A9D"/>
    <w:rsid w:val="00991F43"/>
    <w:rsid w:val="00992532"/>
    <w:rsid w:val="0099302E"/>
    <w:rsid w:val="00996B52"/>
    <w:rsid w:val="00996E59"/>
    <w:rsid w:val="009A07C1"/>
    <w:rsid w:val="009A0C65"/>
    <w:rsid w:val="009A11C6"/>
    <w:rsid w:val="009A14BD"/>
    <w:rsid w:val="009A4BC1"/>
    <w:rsid w:val="009B0602"/>
    <w:rsid w:val="009B108C"/>
    <w:rsid w:val="009B1849"/>
    <w:rsid w:val="009B1877"/>
    <w:rsid w:val="009C03DF"/>
    <w:rsid w:val="009C143E"/>
    <w:rsid w:val="009C1989"/>
    <w:rsid w:val="009C47CC"/>
    <w:rsid w:val="009C49CA"/>
    <w:rsid w:val="009C59F0"/>
    <w:rsid w:val="009C5BBE"/>
    <w:rsid w:val="009D067C"/>
    <w:rsid w:val="009D06EC"/>
    <w:rsid w:val="009D107E"/>
    <w:rsid w:val="009D136B"/>
    <w:rsid w:val="009D1D06"/>
    <w:rsid w:val="009D64C4"/>
    <w:rsid w:val="009E0470"/>
    <w:rsid w:val="009E4167"/>
    <w:rsid w:val="009E4DD1"/>
    <w:rsid w:val="009E549C"/>
    <w:rsid w:val="009E605D"/>
    <w:rsid w:val="009E7371"/>
    <w:rsid w:val="009E75FE"/>
    <w:rsid w:val="009F489D"/>
    <w:rsid w:val="009F63C1"/>
    <w:rsid w:val="009F6FAF"/>
    <w:rsid w:val="009F734E"/>
    <w:rsid w:val="00A003D3"/>
    <w:rsid w:val="00A00840"/>
    <w:rsid w:val="00A02910"/>
    <w:rsid w:val="00A03F14"/>
    <w:rsid w:val="00A0489E"/>
    <w:rsid w:val="00A13AC3"/>
    <w:rsid w:val="00A14B0D"/>
    <w:rsid w:val="00A16AF5"/>
    <w:rsid w:val="00A25446"/>
    <w:rsid w:val="00A26E97"/>
    <w:rsid w:val="00A27AF0"/>
    <w:rsid w:val="00A3078A"/>
    <w:rsid w:val="00A33E9A"/>
    <w:rsid w:val="00A347F5"/>
    <w:rsid w:val="00A34CBE"/>
    <w:rsid w:val="00A35613"/>
    <w:rsid w:val="00A375CB"/>
    <w:rsid w:val="00A37690"/>
    <w:rsid w:val="00A37E71"/>
    <w:rsid w:val="00A404A5"/>
    <w:rsid w:val="00A407E7"/>
    <w:rsid w:val="00A41D92"/>
    <w:rsid w:val="00A420E7"/>
    <w:rsid w:val="00A442F4"/>
    <w:rsid w:val="00A448F7"/>
    <w:rsid w:val="00A4786A"/>
    <w:rsid w:val="00A47DCE"/>
    <w:rsid w:val="00A5031D"/>
    <w:rsid w:val="00A51574"/>
    <w:rsid w:val="00A517B3"/>
    <w:rsid w:val="00A534FA"/>
    <w:rsid w:val="00A53BA1"/>
    <w:rsid w:val="00A54959"/>
    <w:rsid w:val="00A559A0"/>
    <w:rsid w:val="00A567CC"/>
    <w:rsid w:val="00A61E49"/>
    <w:rsid w:val="00A620F5"/>
    <w:rsid w:val="00A6306D"/>
    <w:rsid w:val="00A6325C"/>
    <w:rsid w:val="00A63C20"/>
    <w:rsid w:val="00A6405F"/>
    <w:rsid w:val="00A65EB2"/>
    <w:rsid w:val="00A660F4"/>
    <w:rsid w:val="00A663B5"/>
    <w:rsid w:val="00A6651B"/>
    <w:rsid w:val="00A70297"/>
    <w:rsid w:val="00A70AB8"/>
    <w:rsid w:val="00A7218C"/>
    <w:rsid w:val="00A73257"/>
    <w:rsid w:val="00A73C2D"/>
    <w:rsid w:val="00A74794"/>
    <w:rsid w:val="00A750A8"/>
    <w:rsid w:val="00A75BF7"/>
    <w:rsid w:val="00A763FB"/>
    <w:rsid w:val="00A804E9"/>
    <w:rsid w:val="00A823E3"/>
    <w:rsid w:val="00A84BDD"/>
    <w:rsid w:val="00A85453"/>
    <w:rsid w:val="00A8566B"/>
    <w:rsid w:val="00A8569D"/>
    <w:rsid w:val="00A85A1D"/>
    <w:rsid w:val="00A860B6"/>
    <w:rsid w:val="00A86514"/>
    <w:rsid w:val="00A86ABA"/>
    <w:rsid w:val="00A87521"/>
    <w:rsid w:val="00A87F2B"/>
    <w:rsid w:val="00A90E4A"/>
    <w:rsid w:val="00A95294"/>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4287"/>
    <w:rsid w:val="00AD62D2"/>
    <w:rsid w:val="00AD6EAA"/>
    <w:rsid w:val="00AE5F25"/>
    <w:rsid w:val="00AF2F4E"/>
    <w:rsid w:val="00AF35D0"/>
    <w:rsid w:val="00AF6B58"/>
    <w:rsid w:val="00AF6E51"/>
    <w:rsid w:val="00AF7475"/>
    <w:rsid w:val="00B00FB2"/>
    <w:rsid w:val="00B03F08"/>
    <w:rsid w:val="00B0408C"/>
    <w:rsid w:val="00B07325"/>
    <w:rsid w:val="00B076FD"/>
    <w:rsid w:val="00B1277E"/>
    <w:rsid w:val="00B13C84"/>
    <w:rsid w:val="00B14512"/>
    <w:rsid w:val="00B145FF"/>
    <w:rsid w:val="00B15B97"/>
    <w:rsid w:val="00B200C3"/>
    <w:rsid w:val="00B21D4E"/>
    <w:rsid w:val="00B2284F"/>
    <w:rsid w:val="00B2437E"/>
    <w:rsid w:val="00B247F1"/>
    <w:rsid w:val="00B25EE9"/>
    <w:rsid w:val="00B2621F"/>
    <w:rsid w:val="00B26BEE"/>
    <w:rsid w:val="00B26CD5"/>
    <w:rsid w:val="00B272F8"/>
    <w:rsid w:val="00B35B59"/>
    <w:rsid w:val="00B36CD1"/>
    <w:rsid w:val="00B4308A"/>
    <w:rsid w:val="00B46CD5"/>
    <w:rsid w:val="00B47775"/>
    <w:rsid w:val="00B52106"/>
    <w:rsid w:val="00B53274"/>
    <w:rsid w:val="00B53F8C"/>
    <w:rsid w:val="00B542E9"/>
    <w:rsid w:val="00B57648"/>
    <w:rsid w:val="00B61390"/>
    <w:rsid w:val="00B631A2"/>
    <w:rsid w:val="00B70BCF"/>
    <w:rsid w:val="00B72B82"/>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2CFB"/>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61D"/>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5266"/>
    <w:rsid w:val="00C26CDE"/>
    <w:rsid w:val="00C308CE"/>
    <w:rsid w:val="00C30C89"/>
    <w:rsid w:val="00C316CA"/>
    <w:rsid w:val="00C32DC2"/>
    <w:rsid w:val="00C343AE"/>
    <w:rsid w:val="00C3597A"/>
    <w:rsid w:val="00C40F7B"/>
    <w:rsid w:val="00C413CB"/>
    <w:rsid w:val="00C436A4"/>
    <w:rsid w:val="00C45047"/>
    <w:rsid w:val="00C45AE5"/>
    <w:rsid w:val="00C5223D"/>
    <w:rsid w:val="00C52EFA"/>
    <w:rsid w:val="00C542F7"/>
    <w:rsid w:val="00C5493A"/>
    <w:rsid w:val="00C55479"/>
    <w:rsid w:val="00C56D63"/>
    <w:rsid w:val="00C57C02"/>
    <w:rsid w:val="00C61653"/>
    <w:rsid w:val="00C616F4"/>
    <w:rsid w:val="00C61C33"/>
    <w:rsid w:val="00C63181"/>
    <w:rsid w:val="00C63254"/>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3216"/>
    <w:rsid w:val="00C9409E"/>
    <w:rsid w:val="00C96957"/>
    <w:rsid w:val="00CA0C97"/>
    <w:rsid w:val="00CA1A34"/>
    <w:rsid w:val="00CA2AA7"/>
    <w:rsid w:val="00CA341D"/>
    <w:rsid w:val="00CA5C1B"/>
    <w:rsid w:val="00CB1721"/>
    <w:rsid w:val="00CB295E"/>
    <w:rsid w:val="00CB4A53"/>
    <w:rsid w:val="00CB51EE"/>
    <w:rsid w:val="00CC0717"/>
    <w:rsid w:val="00CC1F20"/>
    <w:rsid w:val="00CC20D5"/>
    <w:rsid w:val="00CC322F"/>
    <w:rsid w:val="00CC63E5"/>
    <w:rsid w:val="00CD4F80"/>
    <w:rsid w:val="00CD6537"/>
    <w:rsid w:val="00CD6670"/>
    <w:rsid w:val="00CD6B32"/>
    <w:rsid w:val="00CD6C5E"/>
    <w:rsid w:val="00CE0463"/>
    <w:rsid w:val="00CE0EB5"/>
    <w:rsid w:val="00CE4223"/>
    <w:rsid w:val="00CE514D"/>
    <w:rsid w:val="00CE64E7"/>
    <w:rsid w:val="00CF1446"/>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04B"/>
    <w:rsid w:val="00D101B5"/>
    <w:rsid w:val="00D1067E"/>
    <w:rsid w:val="00D11083"/>
    <w:rsid w:val="00D1219E"/>
    <w:rsid w:val="00D12317"/>
    <w:rsid w:val="00D13230"/>
    <w:rsid w:val="00D149C8"/>
    <w:rsid w:val="00D1502E"/>
    <w:rsid w:val="00D15A2E"/>
    <w:rsid w:val="00D16688"/>
    <w:rsid w:val="00D1794F"/>
    <w:rsid w:val="00D209F4"/>
    <w:rsid w:val="00D21613"/>
    <w:rsid w:val="00D21D6E"/>
    <w:rsid w:val="00D22255"/>
    <w:rsid w:val="00D2235C"/>
    <w:rsid w:val="00D22655"/>
    <w:rsid w:val="00D244DE"/>
    <w:rsid w:val="00D24DF2"/>
    <w:rsid w:val="00D25415"/>
    <w:rsid w:val="00D25D92"/>
    <w:rsid w:val="00D26687"/>
    <w:rsid w:val="00D26914"/>
    <w:rsid w:val="00D26AD6"/>
    <w:rsid w:val="00D30FE1"/>
    <w:rsid w:val="00D31740"/>
    <w:rsid w:val="00D3223B"/>
    <w:rsid w:val="00D33273"/>
    <w:rsid w:val="00D33889"/>
    <w:rsid w:val="00D35A0B"/>
    <w:rsid w:val="00D3638A"/>
    <w:rsid w:val="00D37F3C"/>
    <w:rsid w:val="00D4062F"/>
    <w:rsid w:val="00D426C7"/>
    <w:rsid w:val="00D44395"/>
    <w:rsid w:val="00D44E14"/>
    <w:rsid w:val="00D45496"/>
    <w:rsid w:val="00D46EEA"/>
    <w:rsid w:val="00D501A7"/>
    <w:rsid w:val="00D5337F"/>
    <w:rsid w:val="00D56BF1"/>
    <w:rsid w:val="00D573BB"/>
    <w:rsid w:val="00D60EF1"/>
    <w:rsid w:val="00D6251D"/>
    <w:rsid w:val="00D62979"/>
    <w:rsid w:val="00D62CCC"/>
    <w:rsid w:val="00D63F97"/>
    <w:rsid w:val="00D6401E"/>
    <w:rsid w:val="00D65CF8"/>
    <w:rsid w:val="00D72B43"/>
    <w:rsid w:val="00D73FAC"/>
    <w:rsid w:val="00D764CD"/>
    <w:rsid w:val="00D810CB"/>
    <w:rsid w:val="00D8194E"/>
    <w:rsid w:val="00D82F98"/>
    <w:rsid w:val="00D849DA"/>
    <w:rsid w:val="00D84C5C"/>
    <w:rsid w:val="00D8588D"/>
    <w:rsid w:val="00D86A9A"/>
    <w:rsid w:val="00D87A8F"/>
    <w:rsid w:val="00D90D34"/>
    <w:rsid w:val="00D929A2"/>
    <w:rsid w:val="00D9427C"/>
    <w:rsid w:val="00D962EA"/>
    <w:rsid w:val="00D96BDD"/>
    <w:rsid w:val="00DA033B"/>
    <w:rsid w:val="00DA0AA1"/>
    <w:rsid w:val="00DA1207"/>
    <w:rsid w:val="00DA2A99"/>
    <w:rsid w:val="00DA3709"/>
    <w:rsid w:val="00DA3F52"/>
    <w:rsid w:val="00DA45E4"/>
    <w:rsid w:val="00DA49C4"/>
    <w:rsid w:val="00DA4D48"/>
    <w:rsid w:val="00DA7102"/>
    <w:rsid w:val="00DB0126"/>
    <w:rsid w:val="00DB1B7B"/>
    <w:rsid w:val="00DB4448"/>
    <w:rsid w:val="00DB5A48"/>
    <w:rsid w:val="00DC158C"/>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DF6EC3"/>
    <w:rsid w:val="00E00215"/>
    <w:rsid w:val="00E00C86"/>
    <w:rsid w:val="00E01865"/>
    <w:rsid w:val="00E03CED"/>
    <w:rsid w:val="00E10278"/>
    <w:rsid w:val="00E10519"/>
    <w:rsid w:val="00E12001"/>
    <w:rsid w:val="00E127B5"/>
    <w:rsid w:val="00E1317F"/>
    <w:rsid w:val="00E133C6"/>
    <w:rsid w:val="00E137F4"/>
    <w:rsid w:val="00E15C6B"/>
    <w:rsid w:val="00E17229"/>
    <w:rsid w:val="00E20F59"/>
    <w:rsid w:val="00E3055C"/>
    <w:rsid w:val="00E3105D"/>
    <w:rsid w:val="00E3267F"/>
    <w:rsid w:val="00E32ACA"/>
    <w:rsid w:val="00E33D22"/>
    <w:rsid w:val="00E3415C"/>
    <w:rsid w:val="00E34279"/>
    <w:rsid w:val="00E3447E"/>
    <w:rsid w:val="00E4347F"/>
    <w:rsid w:val="00E45F2B"/>
    <w:rsid w:val="00E46397"/>
    <w:rsid w:val="00E463D8"/>
    <w:rsid w:val="00E46DD1"/>
    <w:rsid w:val="00E474EE"/>
    <w:rsid w:val="00E475D8"/>
    <w:rsid w:val="00E4783A"/>
    <w:rsid w:val="00E502A0"/>
    <w:rsid w:val="00E50A02"/>
    <w:rsid w:val="00E50E55"/>
    <w:rsid w:val="00E50E9A"/>
    <w:rsid w:val="00E523CB"/>
    <w:rsid w:val="00E52E13"/>
    <w:rsid w:val="00E55AB0"/>
    <w:rsid w:val="00E60DE0"/>
    <w:rsid w:val="00E61BA8"/>
    <w:rsid w:val="00E61D3B"/>
    <w:rsid w:val="00E63573"/>
    <w:rsid w:val="00E6484D"/>
    <w:rsid w:val="00E648B6"/>
    <w:rsid w:val="00E676CE"/>
    <w:rsid w:val="00E70B01"/>
    <w:rsid w:val="00E70D29"/>
    <w:rsid w:val="00E718FE"/>
    <w:rsid w:val="00E72B8B"/>
    <w:rsid w:val="00E72F5E"/>
    <w:rsid w:val="00E74579"/>
    <w:rsid w:val="00E75D87"/>
    <w:rsid w:val="00E76969"/>
    <w:rsid w:val="00E76D5B"/>
    <w:rsid w:val="00E83911"/>
    <w:rsid w:val="00E83F6D"/>
    <w:rsid w:val="00E84576"/>
    <w:rsid w:val="00E85F56"/>
    <w:rsid w:val="00E86DC9"/>
    <w:rsid w:val="00E8790E"/>
    <w:rsid w:val="00E9067D"/>
    <w:rsid w:val="00E93328"/>
    <w:rsid w:val="00E956DC"/>
    <w:rsid w:val="00E97A70"/>
    <w:rsid w:val="00E97F3E"/>
    <w:rsid w:val="00EA03E5"/>
    <w:rsid w:val="00EA17C9"/>
    <w:rsid w:val="00EA17EF"/>
    <w:rsid w:val="00EA23B9"/>
    <w:rsid w:val="00EA3689"/>
    <w:rsid w:val="00EA38A4"/>
    <w:rsid w:val="00EA415B"/>
    <w:rsid w:val="00EA760A"/>
    <w:rsid w:val="00EB2306"/>
    <w:rsid w:val="00EB2375"/>
    <w:rsid w:val="00EB2955"/>
    <w:rsid w:val="00EB2CCE"/>
    <w:rsid w:val="00EB431B"/>
    <w:rsid w:val="00EB4C0D"/>
    <w:rsid w:val="00EC23B0"/>
    <w:rsid w:val="00EC2BAE"/>
    <w:rsid w:val="00EC3945"/>
    <w:rsid w:val="00EC433B"/>
    <w:rsid w:val="00EC49FD"/>
    <w:rsid w:val="00EC4CE0"/>
    <w:rsid w:val="00EC4E49"/>
    <w:rsid w:val="00EC5E69"/>
    <w:rsid w:val="00EC7351"/>
    <w:rsid w:val="00ED07D0"/>
    <w:rsid w:val="00ED21A4"/>
    <w:rsid w:val="00ED2730"/>
    <w:rsid w:val="00ED448A"/>
    <w:rsid w:val="00ED6FA8"/>
    <w:rsid w:val="00ED7BE1"/>
    <w:rsid w:val="00EE0434"/>
    <w:rsid w:val="00EE0760"/>
    <w:rsid w:val="00EE3029"/>
    <w:rsid w:val="00EE485F"/>
    <w:rsid w:val="00EE62CD"/>
    <w:rsid w:val="00EE6AA2"/>
    <w:rsid w:val="00EE72BE"/>
    <w:rsid w:val="00EF2BEC"/>
    <w:rsid w:val="00EF2FE9"/>
    <w:rsid w:val="00EF4C64"/>
    <w:rsid w:val="00EF5A2B"/>
    <w:rsid w:val="00EF680F"/>
    <w:rsid w:val="00EF6EE4"/>
    <w:rsid w:val="00F011D3"/>
    <w:rsid w:val="00F013BE"/>
    <w:rsid w:val="00F03212"/>
    <w:rsid w:val="00F0456D"/>
    <w:rsid w:val="00F048D7"/>
    <w:rsid w:val="00F04B23"/>
    <w:rsid w:val="00F0682B"/>
    <w:rsid w:val="00F10420"/>
    <w:rsid w:val="00F12485"/>
    <w:rsid w:val="00F15201"/>
    <w:rsid w:val="00F1527F"/>
    <w:rsid w:val="00F153CC"/>
    <w:rsid w:val="00F20546"/>
    <w:rsid w:val="00F2062C"/>
    <w:rsid w:val="00F222C9"/>
    <w:rsid w:val="00F235B7"/>
    <w:rsid w:val="00F245C6"/>
    <w:rsid w:val="00F260C9"/>
    <w:rsid w:val="00F3101D"/>
    <w:rsid w:val="00F321D4"/>
    <w:rsid w:val="00F335E2"/>
    <w:rsid w:val="00F3542B"/>
    <w:rsid w:val="00F41A7E"/>
    <w:rsid w:val="00F42512"/>
    <w:rsid w:val="00F42B5B"/>
    <w:rsid w:val="00F42C9D"/>
    <w:rsid w:val="00F42FCF"/>
    <w:rsid w:val="00F4394D"/>
    <w:rsid w:val="00F45B7C"/>
    <w:rsid w:val="00F512AB"/>
    <w:rsid w:val="00F52CA0"/>
    <w:rsid w:val="00F53638"/>
    <w:rsid w:val="00F5410A"/>
    <w:rsid w:val="00F541B8"/>
    <w:rsid w:val="00F5619A"/>
    <w:rsid w:val="00F56EA2"/>
    <w:rsid w:val="00F57032"/>
    <w:rsid w:val="00F5724B"/>
    <w:rsid w:val="00F61FB0"/>
    <w:rsid w:val="00F6547F"/>
    <w:rsid w:val="00F66EF4"/>
    <w:rsid w:val="00F6789C"/>
    <w:rsid w:val="00F6795B"/>
    <w:rsid w:val="00F707CA"/>
    <w:rsid w:val="00F70C4B"/>
    <w:rsid w:val="00F725EC"/>
    <w:rsid w:val="00F72FFD"/>
    <w:rsid w:val="00F743E5"/>
    <w:rsid w:val="00F74955"/>
    <w:rsid w:val="00F75EE3"/>
    <w:rsid w:val="00F76446"/>
    <w:rsid w:val="00F77302"/>
    <w:rsid w:val="00F77AD8"/>
    <w:rsid w:val="00F77EDB"/>
    <w:rsid w:val="00F810BE"/>
    <w:rsid w:val="00F85071"/>
    <w:rsid w:val="00F86888"/>
    <w:rsid w:val="00F87C30"/>
    <w:rsid w:val="00F91696"/>
    <w:rsid w:val="00F9277C"/>
    <w:rsid w:val="00F96FF0"/>
    <w:rsid w:val="00FA1212"/>
    <w:rsid w:val="00FA2F68"/>
    <w:rsid w:val="00FA33CA"/>
    <w:rsid w:val="00FA423E"/>
    <w:rsid w:val="00FA4F68"/>
    <w:rsid w:val="00FB0B76"/>
    <w:rsid w:val="00FB0EE9"/>
    <w:rsid w:val="00FB12B8"/>
    <w:rsid w:val="00FC17D3"/>
    <w:rsid w:val="00FC32CF"/>
    <w:rsid w:val="00FC3822"/>
    <w:rsid w:val="00FC60E3"/>
    <w:rsid w:val="00FC7877"/>
    <w:rsid w:val="00FD0F0C"/>
    <w:rsid w:val="00FD2F4E"/>
    <w:rsid w:val="00FD2F8C"/>
    <w:rsid w:val="00FD4825"/>
    <w:rsid w:val="00FD5474"/>
    <w:rsid w:val="00FD769C"/>
    <w:rsid w:val="00FE072C"/>
    <w:rsid w:val="00FE09F6"/>
    <w:rsid w:val="00FE0C63"/>
    <w:rsid w:val="00FE137E"/>
    <w:rsid w:val="00FE14A7"/>
    <w:rsid w:val="00FE3032"/>
    <w:rsid w:val="00FE323E"/>
    <w:rsid w:val="00FE32DF"/>
    <w:rsid w:val="00FE54A2"/>
    <w:rsid w:val="00FF3819"/>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UnresolvedMention1">
    <w:name w:val="Unresolved Mention1"/>
    <w:basedOn w:val="DefaultParagraphFont"/>
    <w:uiPriority w:val="99"/>
    <w:semiHidden/>
    <w:unhideWhenUsed/>
    <w:rsid w:val="006149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307">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61979918">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511709">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48854749">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999967281">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9663715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12152010">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05038720">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692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artnersforpubliceducation.org/PartnersForPE.aspx?id=9665" TargetMode="External"/><Relationship Id="rId21" Type="http://schemas.openxmlformats.org/officeDocument/2006/relationships/hyperlink" Target="http://www.sedl.org/change/issues/issues23.html" TargetMode="External"/><Relationship Id="rId42" Type="http://schemas.openxmlformats.org/officeDocument/2006/relationships/hyperlink" Target="https://youtu.be/tVoyzliq7Ro" TargetMode="External"/><Relationship Id="rId47" Type="http://schemas.openxmlformats.org/officeDocument/2006/relationships/hyperlink" Target="https://youtu.be/uG4EhCDsMRA" TargetMode="External"/><Relationship Id="rId63" Type="http://schemas.openxmlformats.org/officeDocument/2006/relationships/hyperlink" Target="http://www.ocmboces.org/tfiles/folder1602/Special%20Education%20Considerations.pptx" TargetMode="External"/><Relationship Id="rId68" Type="http://schemas.openxmlformats.org/officeDocument/2006/relationships/hyperlink" Target="https://www.education.pa.gov/Documents/Teachers-Administrators/Educator%20Effectiveness/Educator%20Effectiveness%20Administrative%20Manual.pdf" TargetMode="Externa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ascd.org/ascd-express/vol5/508-fenton.aspx" TargetMode="External"/><Relationship Id="rId11" Type="http://schemas.openxmlformats.org/officeDocument/2006/relationships/footnotes" Target="footnotes.xml"/><Relationship Id="rId24" Type="http://schemas.openxmlformats.org/officeDocument/2006/relationships/hyperlink" Target="https://brainmass.com/education/schools-communities/curriculum-case-study-194322" TargetMode="External"/><Relationship Id="rId32" Type="http://schemas.openxmlformats.org/officeDocument/2006/relationships/hyperlink" Target="http://www.aasa.org/content.aspx?id=12512" TargetMode="External"/><Relationship Id="rId37" Type="http://schemas.openxmlformats.org/officeDocument/2006/relationships/hyperlink" Target="http://www.centerii.org/academy/info/change/Building%20Effective%20Leadership%20Teams.pptx" TargetMode="External"/><Relationship Id="rId40" Type="http://schemas.openxmlformats.org/officeDocument/2006/relationships/hyperlink" Target="http://inservice.ascd.org/ten-tips-on-how-to-effectively-mentor-new-teachers/" TargetMode="External"/><Relationship Id="rId45" Type="http://schemas.openxmlformats.org/officeDocument/2006/relationships/hyperlink" Target="https://youtu.be/81Ub0SMxZQo" TargetMode="External"/><Relationship Id="rId53" Type="http://schemas.openxmlformats.org/officeDocument/2006/relationships/hyperlink" Target="https://youtu.be/1vxU7O75zkA" TargetMode="External"/><Relationship Id="rId58" Type="http://schemas.openxmlformats.org/officeDocument/2006/relationships/hyperlink" Target="http://www.udlcenter.org/sites/udlcenter.org/files/CurriculumPlanningforAllLearners_0.pdf" TargetMode="External"/><Relationship Id="rId66" Type="http://schemas.openxmlformats.org/officeDocument/2006/relationships/hyperlink" Target="http://files.eric.ed.gov/fulltext/EJ1096523.pdf" TargetMode="External"/><Relationship Id="rId5" Type="http://schemas.openxmlformats.org/officeDocument/2006/relationships/customXml" Target="../customXml/item5.xml"/><Relationship Id="rId61" Type="http://schemas.openxmlformats.org/officeDocument/2006/relationships/hyperlink" Target="https://rti4success.org/sites/default/files/Using%20School%20Leadership%20Teams%20to%20Meet.pdf" TargetMode="External"/><Relationship Id="rId19" Type="http://schemas.openxmlformats.org/officeDocument/2006/relationships/hyperlink" Target="https://sites.gmercyu.edu/student-resources/adobe-connect-resources/" TargetMode="External"/><Relationship Id="rId14" Type="http://schemas.openxmlformats.org/officeDocument/2006/relationships/footer" Target="footer1.xml"/><Relationship Id="rId22" Type="http://schemas.openxmlformats.org/officeDocument/2006/relationships/hyperlink" Target="http://www.sedl.org/pubs/reading100/RF-NB-2005-Spring.pdf" TargetMode="External"/><Relationship Id="rId27" Type="http://schemas.openxmlformats.org/officeDocument/2006/relationships/hyperlink" Target="https://www.thoughtexchange.com/strategic-planning-in-education-3-keys-to-success/" TargetMode="External"/><Relationship Id="rId30" Type="http://schemas.openxmlformats.org/officeDocument/2006/relationships/hyperlink" Target="http://epd-mh.com/leadership/pdfs/Principles_of_Data_Driven_Instruction.pdf" TargetMode="External"/><Relationship Id="rId35" Type="http://schemas.openxmlformats.org/officeDocument/2006/relationships/hyperlink" Target="http://www.ascd.org/publications/educational-leadership/apr15/vol72/num07/Good-Ways-to-Communicate-with-Teachers.aspx" TargetMode="External"/><Relationship Id="rId43" Type="http://schemas.openxmlformats.org/officeDocument/2006/relationships/hyperlink" Target="http://www.soencouragement.org/clinical-supervisoin-case-study.htm" TargetMode="External"/><Relationship Id="rId48" Type="http://schemas.openxmlformats.org/officeDocument/2006/relationships/hyperlink" Target="http://michaelfullan.ca/wp-content/uploads/2016/06/13396072630.pdf" TargetMode="External"/><Relationship Id="rId56" Type="http://schemas.openxmlformats.org/officeDocument/2006/relationships/hyperlink" Target="https://www.edutopia.org/blog/preparing-cultural-diversity-resources-teachers" TargetMode="External"/><Relationship Id="rId64" Type="http://schemas.openxmlformats.org/officeDocument/2006/relationships/hyperlink" Target="http://www.ascd.org/publications/curriculum_handbook/413/chapters/Instructing_Students_With_High-Incidence_Disabilities_in_the_General_Education_Classroom.aspx" TargetMode="External"/><Relationship Id="rId69" Type="http://schemas.openxmlformats.org/officeDocument/2006/relationships/hyperlink" Target="http://www.education.pa.gov/Teachers%20-%20Administrators/Educator%20Effectiveness/Pages/Principals.aspx" TargetMode="External"/><Relationship Id="rId8" Type="http://schemas.openxmlformats.org/officeDocument/2006/relationships/styles" Target="styles.xml"/><Relationship Id="rId51" Type="http://schemas.openxmlformats.org/officeDocument/2006/relationships/hyperlink" Target="https://youtu.be/1vxU7O75zkA"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static1.squarespace.com/static/502c5d7e24aca01df4766eb3/t/582ca65915d5db470077ce05/1479321178144/RISE_rubric-peer.pdf" TargetMode="External"/><Relationship Id="rId25" Type="http://schemas.openxmlformats.org/officeDocument/2006/relationships/hyperlink" Target="https://www2.ed.gov/about/reports/strat/plan2014-18/strategic-plan.pdf" TargetMode="External"/><Relationship Id="rId33" Type="http://schemas.openxmlformats.org/officeDocument/2006/relationships/hyperlink" Target="https://www.ssdmo.org/cool_tools/inclusive/section_4.pdf" TargetMode="External"/><Relationship Id="rId38" Type="http://schemas.openxmlformats.org/officeDocument/2006/relationships/hyperlink" Target="http://www.citejournal.org/volume-14/issue-4-14/science/data-driven-decision-making-facilitating-teacher-use-of-student-data-to-inform-classroom-instruction/" TargetMode="External"/><Relationship Id="rId46" Type="http://schemas.openxmlformats.org/officeDocument/2006/relationships/hyperlink" Target="http://www.soencouragement.org/clinical-supervisoin-case-study.htm" TargetMode="External"/><Relationship Id="rId59" Type="http://schemas.openxmlformats.org/officeDocument/2006/relationships/hyperlink" Target="http://blogs.gssd.ca/studentservices/files/2012/04/RTI-the-Changing-Roles-of-Schoolwide-Personnel.pdf" TargetMode="External"/><Relationship Id="rId67" Type="http://schemas.openxmlformats.org/officeDocument/2006/relationships/hyperlink" Target="http://www.education.pa.gov/Documents/Teachers-Administrators/Educator%20Effectiveness/Classroom%20Teaching%20Professionals/Guidance%20Document%20Student%20Learning%20Objective%20(SLO)%20Process%20for%20IEP%20Progress.pdf" TargetMode="External"/><Relationship Id="rId20" Type="http://schemas.openxmlformats.org/officeDocument/2006/relationships/hyperlink" Target="https://bubbl.us/" TargetMode="External"/><Relationship Id="rId41" Type="http://schemas.openxmlformats.org/officeDocument/2006/relationships/hyperlink" Target="https://www.teachingchannel.org/videos/mentoring-for-new-teachers" TargetMode="External"/><Relationship Id="rId54" Type="http://schemas.openxmlformats.org/officeDocument/2006/relationships/hyperlink" Target="https://youtu.be/kmYzIDi0a9Q" TargetMode="External"/><Relationship Id="rId62" Type="http://schemas.openxmlformats.org/officeDocument/2006/relationships/hyperlink" Target="http://pattan.net-website.s3.amazonaws.com/images/instructional/2012/02/17/RtIIToolkit.pdf" TargetMode="External"/><Relationship Id="rId70" Type="http://schemas.openxmlformats.org/officeDocument/2006/relationships/hyperlink" Target="http://www.ascd.org/publications/educational-leadership/may11/vol68/num08/Involvement-or-Engagement%C2%A2.aspx"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youtu.be/5TqnqJtIGZw" TargetMode="External"/><Relationship Id="rId28" Type="http://schemas.openxmlformats.org/officeDocument/2006/relationships/hyperlink" Target="http://ddis.wceruw.org/" TargetMode="External"/><Relationship Id="rId36" Type="http://schemas.openxmlformats.org/officeDocument/2006/relationships/hyperlink" Target="https://www.nspra.org/files/PrincipalsTop10.pdf" TargetMode="External"/><Relationship Id="rId49" Type="http://schemas.openxmlformats.org/officeDocument/2006/relationships/hyperlink" Target="http://skaggs2.nyi.net/~new_stage/wp-content/uploads/2016/09/2016.TransformationalLeadershipFramework.pdf" TargetMode="External"/><Relationship Id="rId57" Type="http://schemas.openxmlformats.org/officeDocument/2006/relationships/hyperlink" Target="http://www.sedl.org/change/issues/issues13.html" TargetMode="External"/><Relationship Id="rId10" Type="http://schemas.openxmlformats.org/officeDocument/2006/relationships/webSettings" Target="webSettings.xml"/><Relationship Id="rId31" Type="http://schemas.openxmlformats.org/officeDocument/2006/relationships/hyperlink" Target="https://prezi.com/b0muqwmkxotn/data-driven-instructional-system/" TargetMode="External"/><Relationship Id="rId44" Type="http://schemas.openxmlformats.org/officeDocument/2006/relationships/hyperlink" Target="https://youtu.be/81Ub0SMxZQo" TargetMode="External"/><Relationship Id="rId52" Type="http://schemas.openxmlformats.org/officeDocument/2006/relationships/hyperlink" Target="https://youtu.be/kmYzIDi0a9Q" TargetMode="External"/><Relationship Id="rId60" Type="http://schemas.openxmlformats.org/officeDocument/2006/relationships/hyperlink" Target="http://pattan.net-website.s3.amazonaws.com/images/instructional/2012/02/17/RtIIToolkit.pdf" TargetMode="External"/><Relationship Id="rId65" Type="http://schemas.openxmlformats.org/officeDocument/2006/relationships/hyperlink" Target="http://www.ascd.org/publications/educational-leadership/oct03/vol61/num02/Making-Inclusive-Education-Work.aspx"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www.applitrack.com/fortlee/onlineapp/1BrowseFile.aspx?id=16749" TargetMode="External"/><Relationship Id="rId39" Type="http://schemas.openxmlformats.org/officeDocument/2006/relationships/hyperlink" Target="http://slideplayer.com/slide/11972549/" TargetMode="External"/><Relationship Id="rId34" Type="http://schemas.openxmlformats.org/officeDocument/2006/relationships/hyperlink" Target="http://www.davidcooperrider.com/wp-content/uploads/2011/11/BUILDING-A-COLLABORATIVE-SCHOOL-CULTURE-USING-AI.pdf" TargetMode="External"/><Relationship Id="rId50" Type="http://schemas.openxmlformats.org/officeDocument/2006/relationships/hyperlink" Target="https://dese.mo.gov/sites/default/files/Professional-Learning-Guidelines-section-4-with-cover.pdf" TargetMode="External"/><Relationship Id="rId55" Type="http://schemas.openxmlformats.org/officeDocument/2006/relationships/hyperlink" Target="http://www.indiana.edu/~equity/docs/Strategies_for_WOrking_with_Culturally_Diverse_Students__Renae_Azziz.pdf" TargetMode="External"/><Relationship Id="rId7" Type="http://schemas.openxmlformats.org/officeDocument/2006/relationships/numbering" Target="numbering.xml"/><Relationship Id="rId71" Type="http://schemas.openxmlformats.org/officeDocument/2006/relationships/hyperlink" Target="https://youtu.be/gwEPv2ob_Q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8C2CC707-4676-4F4F-98A7-F71E0577C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TotalTime>
  <Pages>43</Pages>
  <Words>8221</Words>
  <Characters>46865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5</cp:revision>
  <cp:lastPrinted>2009-04-23T17:02:00Z</cp:lastPrinted>
  <dcterms:created xsi:type="dcterms:W3CDTF">2018-08-17T17:32:00Z</dcterms:created>
  <dcterms:modified xsi:type="dcterms:W3CDTF">2019-03-07T19:00:00Z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