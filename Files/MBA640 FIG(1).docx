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13F6FAB8" w:rsidR="005C1120" w:rsidRPr="0020635A" w:rsidRDefault="4948C66D" w:rsidP="0020635A">
      <w:pPr>
        <w:pStyle w:val="Heading1"/>
      </w:pPr>
      <w:r>
        <w:t xml:space="preserve">Course Description </w:t>
      </w:r>
    </w:p>
    <w:p w14:paraId="18CB3D27" w14:textId="77777777" w:rsidR="00121460" w:rsidRDefault="00121460" w:rsidP="00DC3920"/>
    <w:p w14:paraId="2B2F2584" w14:textId="77777777" w:rsidR="00704929" w:rsidRDefault="00704929" w:rsidP="00704929">
      <w:r>
        <w:t>The course examines problems faced by the operations manager in the planning, operating, and controlling of the production of goods and services. The major topics covered in the course include planning and analyzing operations, forecasting, inventory management, quality control and improvement, facility layouts, and supply chain management.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6BE47D6B"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37AC60FE" w14:textId="77777777" w:rsidR="00C542F7" w:rsidRPr="00C542F7" w:rsidRDefault="4948C66D" w:rsidP="002522B3">
      <w:pPr>
        <w:pStyle w:val="AssignmentsLevel2"/>
      </w:pPr>
      <w:r w:rsidRPr="4948C66D">
        <w:rPr>
          <w:b/>
          <w:bCs/>
        </w:rPr>
        <w:t>ULO2</w:t>
      </w:r>
      <w:r>
        <w:t xml:space="preserve">: Professional Competency </w:t>
      </w:r>
    </w:p>
    <w:p w14:paraId="6B11B222"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20EBB598" w14:textId="77777777" w:rsidR="00C542F7" w:rsidRPr="00DA0FEA" w:rsidRDefault="4948C66D" w:rsidP="002522B3">
      <w:pPr>
        <w:pStyle w:val="AssignmentsLevel2"/>
      </w:pPr>
      <w:r w:rsidRPr="4948C66D">
        <w:rPr>
          <w:b/>
          <w:bCs/>
        </w:rPr>
        <w:t>ULO4</w:t>
      </w:r>
      <w:r>
        <w:t xml:space="preserve">: Problem Solving </w:t>
      </w:r>
    </w:p>
    <w:p w14:paraId="0DA249C9" w14:textId="77777777" w:rsidR="00C542F7" w:rsidRPr="00C542F7" w:rsidRDefault="4948C66D" w:rsidP="002522B3">
      <w:pPr>
        <w:pStyle w:val="AssignmentsLevel2"/>
      </w:pPr>
      <w:r w:rsidRPr="4948C66D">
        <w:rPr>
          <w:b/>
          <w:bCs/>
        </w:rPr>
        <w:t>ULO5</w:t>
      </w:r>
      <w:r>
        <w:t xml:space="preserve">: Critical Thinking  </w:t>
      </w:r>
    </w:p>
    <w:p w14:paraId="25F55506" w14:textId="77777777" w:rsidR="00C542F7" w:rsidRPr="00C542F7" w:rsidRDefault="4948C66D" w:rsidP="002522B3">
      <w:pPr>
        <w:pStyle w:val="AssignmentsLevel2"/>
      </w:pPr>
      <w:r w:rsidRPr="4948C66D">
        <w:rPr>
          <w:b/>
          <w:bCs/>
        </w:rPr>
        <w:t>ULO6</w:t>
      </w:r>
      <w:r>
        <w:t xml:space="preserve">: Leadership in Society </w:t>
      </w:r>
    </w:p>
    <w:p w14:paraId="4FCB9913" w14:textId="77777777" w:rsidR="00121460" w:rsidRPr="00C542F7" w:rsidRDefault="4948C66D" w:rsidP="002522B3">
      <w:pPr>
        <w:pStyle w:val="AssignmentsLevel2"/>
      </w:pPr>
      <w:r w:rsidRPr="4948C66D">
        <w:rPr>
          <w:b/>
          <w:bCs/>
        </w:rPr>
        <w:t>ULO7</w:t>
      </w:r>
      <w:r>
        <w:t xml:space="preserve">: Critical and Competent Use of Technology </w:t>
      </w:r>
    </w:p>
    <w:p w14:paraId="50BC5C32" w14:textId="77777777"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0C05A62B" w14:textId="77777777" w:rsidR="00773C2F" w:rsidRPr="00030224" w:rsidRDefault="00773C2F" w:rsidP="00773C2F">
      <w:pPr>
        <w:pStyle w:val="ListParagraph"/>
        <w:numPr>
          <w:ilvl w:val="0"/>
          <w:numId w:val="93"/>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4FC47678"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3F01B1EF"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3F13FD95" w14:textId="77777777" w:rsidR="00773C2F" w:rsidRPr="00030224" w:rsidRDefault="00773C2F" w:rsidP="00773C2F">
      <w:pPr>
        <w:pStyle w:val="ListParagraph"/>
        <w:numPr>
          <w:ilvl w:val="0"/>
          <w:numId w:val="93"/>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48B3C17" w14:textId="77777777" w:rsidR="00D0378C" w:rsidRDefault="00D0378C" w:rsidP="00D0378C">
      <w:pPr>
        <w:pStyle w:val="AssignmentsLevel2"/>
        <w:numPr>
          <w:ilvl w:val="0"/>
          <w:numId w:val="0"/>
        </w:numPr>
        <w:ind w:left="360" w:hanging="360"/>
        <w:rPr>
          <w:i/>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6634FD9" w14:textId="1A5751B1" w:rsidR="00704929" w:rsidRPr="00704929" w:rsidRDefault="00704929" w:rsidP="00704929">
      <w:pPr>
        <w:pStyle w:val="AssignmentsLevel2"/>
      </w:pPr>
      <w:r w:rsidRPr="00704929">
        <w:rPr>
          <w:b/>
        </w:rPr>
        <w:t>CLO1</w:t>
      </w:r>
      <w:r w:rsidRPr="00704929">
        <w:t>: Define and use key terminology related to operations management. (</w:t>
      </w:r>
      <w:r>
        <w:t>P</w:t>
      </w:r>
      <w:r w:rsidRPr="00704929">
        <w:t>LO</w:t>
      </w:r>
      <w:r>
        <w:t>3</w:t>
      </w:r>
      <w:r w:rsidRPr="00704929">
        <w:t>)</w:t>
      </w:r>
    </w:p>
    <w:p w14:paraId="1AFB0E01" w14:textId="5917E848" w:rsidR="00704929" w:rsidRPr="00704929" w:rsidRDefault="00704929" w:rsidP="00704929">
      <w:pPr>
        <w:pStyle w:val="AssignmentsLevel2"/>
      </w:pPr>
      <w:r w:rsidRPr="00704929">
        <w:rPr>
          <w:b/>
        </w:rPr>
        <w:t>CLO2</w:t>
      </w:r>
      <w:r w:rsidRPr="00704929">
        <w:t>: Generate information to support decisions regarding business operations by using Microsoft Excel and quantitative problem-solving methods. (</w:t>
      </w:r>
      <w:r>
        <w:t>P</w:t>
      </w:r>
      <w:r w:rsidRPr="00704929">
        <w:t xml:space="preserve">LO5, </w:t>
      </w:r>
      <w:r>
        <w:t>P</w:t>
      </w:r>
      <w:r w:rsidRPr="00704929">
        <w:t>LO6)</w:t>
      </w:r>
    </w:p>
    <w:p w14:paraId="2C54EB7F" w14:textId="5FE5E50D" w:rsidR="00704929" w:rsidRPr="00704929" w:rsidRDefault="00704929" w:rsidP="00704929">
      <w:pPr>
        <w:pStyle w:val="AssignmentsLevel2"/>
      </w:pPr>
      <w:r w:rsidRPr="00704929">
        <w:rPr>
          <w:b/>
        </w:rPr>
        <w:t>CLO3</w:t>
      </w:r>
      <w:r w:rsidRPr="00704929">
        <w:t>: Analyze processes that businesses use to create and deliver their goods and services to the customer. (</w:t>
      </w:r>
      <w:r>
        <w:t>P</w:t>
      </w:r>
      <w:r w:rsidRPr="00704929">
        <w:t xml:space="preserve">LO3, </w:t>
      </w:r>
      <w:r>
        <w:t>P</w:t>
      </w:r>
      <w:r w:rsidRPr="00704929">
        <w:t>LO4)</w:t>
      </w:r>
    </w:p>
    <w:p w14:paraId="50DB2447" w14:textId="7EE0E1CB" w:rsidR="00704929" w:rsidRPr="00704929" w:rsidRDefault="00704929" w:rsidP="00704929">
      <w:pPr>
        <w:pStyle w:val="AssignmentsLevel2"/>
      </w:pPr>
      <w:r w:rsidRPr="00704929">
        <w:rPr>
          <w:b/>
        </w:rPr>
        <w:t>CLO4</w:t>
      </w:r>
      <w:r w:rsidRPr="00704929">
        <w:t>: Evaluate sources of information regarding operations management. (</w:t>
      </w:r>
      <w:r>
        <w:t>P</w:t>
      </w:r>
      <w:r w:rsidRPr="00704929">
        <w:t>LO7)</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lastRenderedPageBreak/>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AFB3E7C" w14:textId="4881910E" w:rsidR="00704929" w:rsidRDefault="00704929" w:rsidP="00704929">
      <w:pPr>
        <w:ind w:left="360" w:hanging="360"/>
      </w:pPr>
      <w:r>
        <w:t>Collier, D. A. &amp; Evans, J. R. (201</w:t>
      </w:r>
      <w:r w:rsidR="00127C11">
        <w:t>6</w:t>
      </w:r>
      <w:r>
        <w:t xml:space="preserve">). </w:t>
      </w:r>
      <w:r>
        <w:rPr>
          <w:i/>
        </w:rPr>
        <w:t>OM 6</w:t>
      </w:r>
      <w:r>
        <w:t xml:space="preserve"> (6th ed.). Independence, KY: Cengage Learning. </w:t>
      </w:r>
    </w:p>
    <w:p w14:paraId="5E4648CA" w14:textId="31D48379" w:rsidR="00D9427C" w:rsidRDefault="00D9427C" w:rsidP="00D9427C">
      <w:pPr>
        <w:pStyle w:val="APACitation"/>
        <w:ind w:firstLine="0"/>
        <w:rPr>
          <w:bCs/>
        </w:rPr>
      </w:pPr>
      <w:r>
        <w:t xml:space="preserve">ISBN: </w:t>
      </w:r>
      <w:r w:rsidR="008D2DFB">
        <w:t>9781305664791</w:t>
      </w:r>
    </w:p>
    <w:p w14:paraId="49634B1E" w14:textId="77777777" w:rsidR="003A7392" w:rsidRDefault="003A7392" w:rsidP="003A7392">
      <w:pPr>
        <w:tabs>
          <w:tab w:val="left" w:pos="0"/>
        </w:tabs>
        <w:rPr>
          <w:rFonts w:cs="Arial"/>
          <w:szCs w:val="20"/>
        </w:rPr>
      </w:pPr>
    </w:p>
    <w:p w14:paraId="3248728C" w14:textId="77777777" w:rsidR="00903835" w:rsidRDefault="00903835">
      <w:pPr>
        <w:rPr>
          <w:rFonts w:cs="Arial"/>
          <w:b/>
          <w:color w:val="BF2C37"/>
          <w:sz w:val="22"/>
          <w:szCs w:val="22"/>
        </w:rPr>
      </w:pPr>
      <w:r>
        <w:br w:type="page"/>
      </w:r>
    </w:p>
    <w:p w14:paraId="30552DE3" w14:textId="5F85FD04"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3255F5">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1B0189" w:rsidRDefault="4948C66D" w:rsidP="4948C66D">
            <w:pPr>
              <w:ind w:left="859" w:hanging="859"/>
              <w:jc w:val="center"/>
              <w:rPr>
                <w:b/>
                <w:bCs/>
                <w:color w:val="FFFFFF" w:themeColor="background1"/>
                <w:sz w:val="22"/>
                <w:szCs w:val="22"/>
              </w:rPr>
            </w:pPr>
            <w:r w:rsidRPr="001B0189">
              <w:rPr>
                <w:b/>
                <w:bCs/>
                <w:color w:val="FFFFFF" w:themeColor="background1"/>
                <w:sz w:val="22"/>
                <w:szCs w:val="22"/>
              </w:rPr>
              <w:t>Due</w:t>
            </w:r>
          </w:p>
        </w:tc>
      </w:tr>
      <w:tr w:rsidR="00861D9D" w:rsidRPr="0090566F" w14:paraId="4EE9E070" w14:textId="77777777" w:rsidTr="003255F5">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1B0189" w:rsidRDefault="00861D9D" w:rsidP="00132272">
            <w:pPr>
              <w:ind w:left="859" w:hanging="859"/>
              <w:jc w:val="center"/>
              <w:rPr>
                <w:szCs w:val="20"/>
              </w:rPr>
            </w:pPr>
          </w:p>
        </w:tc>
      </w:tr>
      <w:tr w:rsidR="003255F5" w:rsidRPr="0090566F" w14:paraId="7BA94268" w14:textId="77777777" w:rsidTr="005666BB">
        <w:tc>
          <w:tcPr>
            <w:tcW w:w="3588" w:type="pct"/>
          </w:tcPr>
          <w:p w14:paraId="7D54036C" w14:textId="6741B0B8" w:rsidR="003255F5" w:rsidRPr="003255F5" w:rsidRDefault="003255F5" w:rsidP="003255F5">
            <w:pPr>
              <w:ind w:left="859" w:hanging="859"/>
              <w:rPr>
                <w:strike/>
              </w:rPr>
            </w:pPr>
            <w:r w:rsidRPr="005666BB">
              <w:t>Wiki Assignment: Pizza Restaurant Value Chain Table</w:t>
            </w:r>
          </w:p>
        </w:tc>
        <w:tc>
          <w:tcPr>
            <w:tcW w:w="641" w:type="pct"/>
            <w:vAlign w:val="center"/>
          </w:tcPr>
          <w:p w14:paraId="1B14452A" w14:textId="61D6B9F4" w:rsidR="003255F5" w:rsidRPr="0090566F" w:rsidRDefault="00A74852" w:rsidP="003255F5">
            <w:pPr>
              <w:ind w:left="859" w:hanging="859"/>
              <w:jc w:val="center"/>
              <w:rPr>
                <w:szCs w:val="20"/>
              </w:rPr>
            </w:pPr>
            <w:r>
              <w:rPr>
                <w:szCs w:val="20"/>
              </w:rPr>
              <w:t>5</w:t>
            </w:r>
          </w:p>
        </w:tc>
        <w:tc>
          <w:tcPr>
            <w:tcW w:w="771" w:type="pct"/>
            <w:vAlign w:val="center"/>
          </w:tcPr>
          <w:p w14:paraId="73AE2AB4" w14:textId="77777777" w:rsidR="003255F5" w:rsidRPr="005666BB" w:rsidRDefault="003255F5" w:rsidP="003255F5">
            <w:pPr>
              <w:ind w:left="859" w:hanging="859"/>
              <w:jc w:val="center"/>
              <w:rPr>
                <w:szCs w:val="20"/>
              </w:rPr>
            </w:pPr>
          </w:p>
        </w:tc>
      </w:tr>
      <w:tr w:rsidR="003255F5" w:rsidRPr="0090566F" w14:paraId="7B83B6AA" w14:textId="77777777" w:rsidTr="005666BB">
        <w:tc>
          <w:tcPr>
            <w:tcW w:w="3588" w:type="pct"/>
          </w:tcPr>
          <w:p w14:paraId="27659C46" w14:textId="5E256E84" w:rsidR="003255F5" w:rsidRPr="003255F5" w:rsidRDefault="003255F5" w:rsidP="003255F5">
            <w:pPr>
              <w:ind w:left="859" w:hanging="859"/>
              <w:rPr>
                <w:szCs w:val="20"/>
              </w:rPr>
            </w:pPr>
            <w:r w:rsidRPr="005666BB">
              <w:t>Week One Resources Quiz</w:t>
            </w:r>
          </w:p>
        </w:tc>
        <w:tc>
          <w:tcPr>
            <w:tcW w:w="641" w:type="pct"/>
            <w:vAlign w:val="center"/>
          </w:tcPr>
          <w:p w14:paraId="0028F317" w14:textId="3E850899" w:rsidR="003255F5" w:rsidRPr="0090566F" w:rsidRDefault="00A74852" w:rsidP="003255F5">
            <w:pPr>
              <w:ind w:left="859" w:hanging="859"/>
              <w:jc w:val="center"/>
              <w:rPr>
                <w:szCs w:val="20"/>
              </w:rPr>
            </w:pPr>
            <w:r>
              <w:rPr>
                <w:szCs w:val="20"/>
              </w:rPr>
              <w:t>10</w:t>
            </w:r>
          </w:p>
        </w:tc>
        <w:tc>
          <w:tcPr>
            <w:tcW w:w="771" w:type="pct"/>
            <w:vAlign w:val="center"/>
          </w:tcPr>
          <w:p w14:paraId="3E025BAC" w14:textId="77777777" w:rsidR="003255F5" w:rsidRPr="005666BB" w:rsidRDefault="003255F5" w:rsidP="003255F5">
            <w:pPr>
              <w:ind w:left="859" w:hanging="859"/>
              <w:jc w:val="center"/>
              <w:rPr>
                <w:szCs w:val="20"/>
              </w:rPr>
            </w:pPr>
          </w:p>
        </w:tc>
      </w:tr>
      <w:tr w:rsidR="003255F5" w:rsidRPr="0090566F" w14:paraId="623AADCD" w14:textId="77777777" w:rsidTr="005666BB">
        <w:tc>
          <w:tcPr>
            <w:tcW w:w="3588" w:type="pct"/>
          </w:tcPr>
          <w:p w14:paraId="129720AA" w14:textId="4A26465A" w:rsidR="003255F5" w:rsidRPr="003255F5" w:rsidRDefault="003255F5" w:rsidP="003255F5">
            <w:pPr>
              <w:ind w:left="859" w:hanging="859"/>
            </w:pPr>
            <w:r w:rsidRPr="005666BB">
              <w:t>Discussion: Measuring Performance</w:t>
            </w:r>
          </w:p>
        </w:tc>
        <w:tc>
          <w:tcPr>
            <w:tcW w:w="641" w:type="pct"/>
            <w:vAlign w:val="center"/>
          </w:tcPr>
          <w:p w14:paraId="4ACCDD1E" w14:textId="5D0D9877" w:rsidR="003255F5" w:rsidRPr="0090566F" w:rsidRDefault="005C1728" w:rsidP="003255F5">
            <w:pPr>
              <w:ind w:left="859" w:hanging="859"/>
              <w:jc w:val="center"/>
              <w:rPr>
                <w:szCs w:val="20"/>
              </w:rPr>
            </w:pPr>
            <w:r>
              <w:rPr>
                <w:szCs w:val="20"/>
              </w:rPr>
              <w:t>30</w:t>
            </w:r>
          </w:p>
        </w:tc>
        <w:tc>
          <w:tcPr>
            <w:tcW w:w="771" w:type="pct"/>
            <w:vAlign w:val="center"/>
          </w:tcPr>
          <w:p w14:paraId="304BAD0E" w14:textId="77777777" w:rsidR="003255F5" w:rsidRPr="005666BB" w:rsidRDefault="003255F5" w:rsidP="003255F5">
            <w:pPr>
              <w:ind w:left="859" w:hanging="859"/>
              <w:jc w:val="center"/>
              <w:rPr>
                <w:szCs w:val="20"/>
              </w:rPr>
            </w:pPr>
          </w:p>
        </w:tc>
      </w:tr>
      <w:tr w:rsidR="003255F5" w:rsidRPr="0090566F" w14:paraId="5A90E1A9" w14:textId="77777777" w:rsidTr="005666BB">
        <w:tc>
          <w:tcPr>
            <w:tcW w:w="3588" w:type="pct"/>
          </w:tcPr>
          <w:p w14:paraId="382834B7" w14:textId="404067D2" w:rsidR="003255F5" w:rsidRPr="003255F5" w:rsidRDefault="003255F5" w:rsidP="003255F5">
            <w:pPr>
              <w:ind w:left="859" w:hanging="859"/>
            </w:pPr>
            <w:r w:rsidRPr="005666BB">
              <w:t>Discussion: Poor Customer Experience</w:t>
            </w:r>
          </w:p>
        </w:tc>
        <w:tc>
          <w:tcPr>
            <w:tcW w:w="641" w:type="pct"/>
            <w:vAlign w:val="center"/>
          </w:tcPr>
          <w:p w14:paraId="797B351B" w14:textId="5F9B0E64" w:rsidR="003255F5" w:rsidRPr="0090566F" w:rsidRDefault="0018732D" w:rsidP="003255F5">
            <w:pPr>
              <w:ind w:left="859" w:hanging="859"/>
              <w:jc w:val="center"/>
              <w:rPr>
                <w:szCs w:val="20"/>
              </w:rPr>
            </w:pPr>
            <w:r>
              <w:rPr>
                <w:szCs w:val="20"/>
              </w:rPr>
              <w:t>15</w:t>
            </w:r>
          </w:p>
        </w:tc>
        <w:tc>
          <w:tcPr>
            <w:tcW w:w="771" w:type="pct"/>
            <w:vAlign w:val="center"/>
          </w:tcPr>
          <w:p w14:paraId="06B14AD8" w14:textId="77777777" w:rsidR="003255F5" w:rsidRPr="005666BB" w:rsidRDefault="003255F5" w:rsidP="003255F5">
            <w:pPr>
              <w:ind w:left="859" w:hanging="859"/>
              <w:jc w:val="center"/>
              <w:rPr>
                <w:szCs w:val="20"/>
              </w:rPr>
            </w:pPr>
          </w:p>
        </w:tc>
      </w:tr>
      <w:tr w:rsidR="003255F5" w:rsidRPr="0090566F" w14:paraId="38C4A63D" w14:textId="77777777" w:rsidTr="005666BB">
        <w:tc>
          <w:tcPr>
            <w:tcW w:w="3588" w:type="pct"/>
          </w:tcPr>
          <w:p w14:paraId="032DFC25" w14:textId="36D07E2E" w:rsidR="003255F5" w:rsidRPr="003255F5" w:rsidRDefault="001E780D" w:rsidP="003255F5">
            <w:pPr>
              <w:ind w:left="859" w:hanging="859"/>
            </w:pPr>
            <w:r w:rsidRPr="001E780D">
              <w:t>Assignment: The Value of a Customer</w:t>
            </w:r>
          </w:p>
        </w:tc>
        <w:tc>
          <w:tcPr>
            <w:tcW w:w="641" w:type="pct"/>
            <w:vAlign w:val="center"/>
          </w:tcPr>
          <w:p w14:paraId="162ED290" w14:textId="47CF4FAF" w:rsidR="003255F5" w:rsidRPr="0090566F" w:rsidRDefault="003255F5" w:rsidP="003255F5">
            <w:pPr>
              <w:ind w:left="859" w:hanging="859"/>
              <w:jc w:val="center"/>
              <w:rPr>
                <w:szCs w:val="20"/>
              </w:rPr>
            </w:pPr>
            <w:r>
              <w:rPr>
                <w:szCs w:val="20"/>
              </w:rPr>
              <w:t>20</w:t>
            </w:r>
          </w:p>
        </w:tc>
        <w:tc>
          <w:tcPr>
            <w:tcW w:w="771" w:type="pct"/>
            <w:vAlign w:val="center"/>
          </w:tcPr>
          <w:p w14:paraId="1D509DDB" w14:textId="77777777" w:rsidR="003255F5" w:rsidRPr="005666BB" w:rsidRDefault="003255F5" w:rsidP="003255F5">
            <w:pPr>
              <w:ind w:left="859" w:hanging="859"/>
              <w:jc w:val="center"/>
              <w:rPr>
                <w:szCs w:val="20"/>
              </w:rPr>
            </w:pPr>
          </w:p>
        </w:tc>
      </w:tr>
      <w:tr w:rsidR="003255F5" w:rsidRPr="0090566F" w14:paraId="08819F3C" w14:textId="77777777" w:rsidTr="005666BB">
        <w:tc>
          <w:tcPr>
            <w:tcW w:w="3588" w:type="pct"/>
          </w:tcPr>
          <w:p w14:paraId="6B2A372B" w14:textId="3660B58F" w:rsidR="003255F5" w:rsidRPr="003255F5" w:rsidRDefault="001E780D" w:rsidP="003255F5">
            <w:pPr>
              <w:ind w:left="859" w:hanging="859"/>
            </w:pPr>
            <w:r w:rsidRPr="002F07F9">
              <w:t>Week One</w:t>
            </w:r>
            <w:r w:rsidRPr="003255F5">
              <w:t xml:space="preserve"> </w:t>
            </w:r>
            <w:r w:rsidR="003255F5" w:rsidRPr="005666BB">
              <w:t xml:space="preserve">Case Study: Hudson Jewelers </w:t>
            </w:r>
          </w:p>
        </w:tc>
        <w:tc>
          <w:tcPr>
            <w:tcW w:w="641" w:type="pct"/>
            <w:vAlign w:val="center"/>
          </w:tcPr>
          <w:p w14:paraId="4D9351A0" w14:textId="4594D777" w:rsidR="003255F5" w:rsidRPr="0090566F" w:rsidRDefault="006F02B5" w:rsidP="003255F5">
            <w:pPr>
              <w:ind w:left="859" w:hanging="859"/>
              <w:jc w:val="center"/>
              <w:rPr>
                <w:szCs w:val="20"/>
              </w:rPr>
            </w:pPr>
            <w:r>
              <w:rPr>
                <w:szCs w:val="20"/>
              </w:rPr>
              <w:t>7</w:t>
            </w:r>
            <w:r w:rsidR="0018732D">
              <w:rPr>
                <w:szCs w:val="20"/>
              </w:rPr>
              <w:t>0</w:t>
            </w:r>
          </w:p>
        </w:tc>
        <w:tc>
          <w:tcPr>
            <w:tcW w:w="771" w:type="pct"/>
            <w:vAlign w:val="center"/>
          </w:tcPr>
          <w:p w14:paraId="27AF3B45" w14:textId="6D9EF740" w:rsidR="003255F5" w:rsidRPr="005666BB" w:rsidRDefault="003255F5" w:rsidP="003255F5">
            <w:pPr>
              <w:ind w:left="859" w:hanging="859"/>
              <w:jc w:val="center"/>
              <w:rPr>
                <w:szCs w:val="20"/>
              </w:rPr>
            </w:pPr>
          </w:p>
        </w:tc>
      </w:tr>
      <w:tr w:rsidR="003255F5" w:rsidRPr="0090566F" w14:paraId="3DEF023D" w14:textId="77777777" w:rsidTr="003255F5">
        <w:tc>
          <w:tcPr>
            <w:tcW w:w="3588" w:type="pct"/>
            <w:vAlign w:val="center"/>
          </w:tcPr>
          <w:p w14:paraId="002A88C3" w14:textId="77777777" w:rsidR="003255F5" w:rsidRDefault="003255F5" w:rsidP="00AC14C7">
            <w:pPr>
              <w:ind w:left="859" w:hanging="859"/>
            </w:pPr>
          </w:p>
        </w:tc>
        <w:tc>
          <w:tcPr>
            <w:tcW w:w="641" w:type="pct"/>
            <w:vAlign w:val="center"/>
          </w:tcPr>
          <w:p w14:paraId="7ACD5AE8" w14:textId="77777777" w:rsidR="003255F5" w:rsidRPr="0090566F" w:rsidRDefault="003255F5" w:rsidP="00824D94">
            <w:pPr>
              <w:ind w:left="859" w:hanging="859"/>
              <w:jc w:val="center"/>
              <w:rPr>
                <w:szCs w:val="20"/>
              </w:rPr>
            </w:pPr>
          </w:p>
        </w:tc>
        <w:tc>
          <w:tcPr>
            <w:tcW w:w="771" w:type="pct"/>
            <w:vAlign w:val="center"/>
          </w:tcPr>
          <w:p w14:paraId="33256DB8" w14:textId="77777777" w:rsidR="003255F5" w:rsidRPr="005666BB" w:rsidRDefault="003255F5" w:rsidP="00824D94">
            <w:pPr>
              <w:ind w:left="859" w:hanging="859"/>
              <w:jc w:val="center"/>
              <w:rPr>
                <w:szCs w:val="20"/>
              </w:rPr>
            </w:pPr>
          </w:p>
        </w:tc>
      </w:tr>
      <w:tr w:rsidR="00861D9D" w:rsidRPr="0090566F" w14:paraId="510F6F8D" w14:textId="77777777" w:rsidTr="003255F5">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5666BB" w:rsidRDefault="00861D9D" w:rsidP="00132272">
            <w:pPr>
              <w:ind w:left="859" w:hanging="859"/>
              <w:jc w:val="center"/>
              <w:rPr>
                <w:szCs w:val="20"/>
              </w:rPr>
            </w:pPr>
          </w:p>
        </w:tc>
      </w:tr>
      <w:tr w:rsidR="001E780D" w:rsidRPr="0090566F" w14:paraId="5B43093F" w14:textId="77777777" w:rsidTr="005666BB">
        <w:tc>
          <w:tcPr>
            <w:tcW w:w="3588" w:type="pct"/>
          </w:tcPr>
          <w:p w14:paraId="58375C99" w14:textId="06805348" w:rsidR="001E780D" w:rsidRPr="001E780D" w:rsidRDefault="001E780D" w:rsidP="001E780D">
            <w:pPr>
              <w:ind w:left="859" w:hanging="859"/>
              <w:rPr>
                <w:strike/>
              </w:rPr>
            </w:pPr>
            <w:r w:rsidRPr="005666BB">
              <w:t>Week Two Resources Quiz</w:t>
            </w:r>
          </w:p>
        </w:tc>
        <w:tc>
          <w:tcPr>
            <w:tcW w:w="641" w:type="pct"/>
            <w:vAlign w:val="center"/>
          </w:tcPr>
          <w:p w14:paraId="5EE83465" w14:textId="18607DC4" w:rsidR="001E780D" w:rsidRPr="0090566F" w:rsidRDefault="00A74852" w:rsidP="001E780D">
            <w:pPr>
              <w:ind w:left="859" w:hanging="859"/>
              <w:jc w:val="center"/>
              <w:rPr>
                <w:szCs w:val="20"/>
              </w:rPr>
            </w:pPr>
            <w:r>
              <w:rPr>
                <w:szCs w:val="20"/>
              </w:rPr>
              <w:t>10</w:t>
            </w:r>
          </w:p>
        </w:tc>
        <w:tc>
          <w:tcPr>
            <w:tcW w:w="771" w:type="pct"/>
            <w:vAlign w:val="center"/>
          </w:tcPr>
          <w:p w14:paraId="0D2EE63A" w14:textId="77777777" w:rsidR="001E780D" w:rsidRPr="005666BB" w:rsidRDefault="001E780D" w:rsidP="001E780D">
            <w:pPr>
              <w:ind w:left="859" w:hanging="859"/>
              <w:jc w:val="center"/>
              <w:rPr>
                <w:szCs w:val="20"/>
              </w:rPr>
            </w:pPr>
          </w:p>
        </w:tc>
      </w:tr>
      <w:tr w:rsidR="001E780D" w:rsidRPr="0090566F" w14:paraId="21718FCD" w14:textId="77777777" w:rsidTr="005666BB">
        <w:tc>
          <w:tcPr>
            <w:tcW w:w="3588" w:type="pct"/>
          </w:tcPr>
          <w:p w14:paraId="35C6AF59" w14:textId="04079C8B" w:rsidR="001E780D" w:rsidRPr="001E780D" w:rsidRDefault="001E780D" w:rsidP="001E780D">
            <w:pPr>
              <w:ind w:left="859" w:hanging="859"/>
              <w:rPr>
                <w:szCs w:val="20"/>
              </w:rPr>
            </w:pPr>
            <w:r w:rsidRPr="005666BB">
              <w:t>Discussion: Scatterplots</w:t>
            </w:r>
          </w:p>
        </w:tc>
        <w:tc>
          <w:tcPr>
            <w:tcW w:w="641" w:type="pct"/>
            <w:vAlign w:val="center"/>
          </w:tcPr>
          <w:p w14:paraId="2241ADAB" w14:textId="086449F8" w:rsidR="001E780D" w:rsidRPr="0090566F" w:rsidRDefault="00A74852" w:rsidP="001E780D">
            <w:pPr>
              <w:ind w:left="859" w:hanging="859"/>
              <w:jc w:val="center"/>
              <w:rPr>
                <w:szCs w:val="20"/>
              </w:rPr>
            </w:pPr>
            <w:r>
              <w:rPr>
                <w:szCs w:val="20"/>
              </w:rPr>
              <w:t>10</w:t>
            </w:r>
          </w:p>
        </w:tc>
        <w:tc>
          <w:tcPr>
            <w:tcW w:w="771" w:type="pct"/>
            <w:vAlign w:val="center"/>
          </w:tcPr>
          <w:p w14:paraId="4CB045C6" w14:textId="77777777" w:rsidR="001E780D" w:rsidRPr="005666BB" w:rsidRDefault="001E780D" w:rsidP="001E780D">
            <w:pPr>
              <w:ind w:left="859" w:hanging="859"/>
              <w:jc w:val="center"/>
              <w:rPr>
                <w:szCs w:val="20"/>
              </w:rPr>
            </w:pPr>
          </w:p>
        </w:tc>
      </w:tr>
      <w:tr w:rsidR="001E780D" w:rsidRPr="0090566F" w14:paraId="6173CA8A" w14:textId="77777777" w:rsidTr="005666BB">
        <w:tc>
          <w:tcPr>
            <w:tcW w:w="3588" w:type="pct"/>
          </w:tcPr>
          <w:p w14:paraId="0831D677" w14:textId="7EE9412D" w:rsidR="001E780D" w:rsidRPr="001E780D" w:rsidRDefault="001E780D" w:rsidP="001E780D">
            <w:pPr>
              <w:ind w:left="859" w:hanging="859"/>
            </w:pPr>
            <w:r w:rsidRPr="005666BB">
              <w:t>Discussion: Purchasing a Product</w:t>
            </w:r>
          </w:p>
        </w:tc>
        <w:tc>
          <w:tcPr>
            <w:tcW w:w="641" w:type="pct"/>
            <w:vAlign w:val="center"/>
          </w:tcPr>
          <w:p w14:paraId="7AFD3A0A" w14:textId="395E8A20" w:rsidR="001E780D" w:rsidRPr="0090566F" w:rsidRDefault="00A74852" w:rsidP="001E780D">
            <w:pPr>
              <w:ind w:left="859" w:hanging="859"/>
              <w:jc w:val="center"/>
              <w:rPr>
                <w:szCs w:val="20"/>
              </w:rPr>
            </w:pPr>
            <w:r>
              <w:rPr>
                <w:szCs w:val="20"/>
              </w:rPr>
              <w:t>20</w:t>
            </w:r>
          </w:p>
        </w:tc>
        <w:tc>
          <w:tcPr>
            <w:tcW w:w="771" w:type="pct"/>
            <w:vAlign w:val="center"/>
          </w:tcPr>
          <w:p w14:paraId="5FA89548" w14:textId="77777777" w:rsidR="001E780D" w:rsidRPr="005666BB" w:rsidRDefault="001E780D" w:rsidP="001E780D">
            <w:pPr>
              <w:ind w:left="859" w:hanging="859"/>
              <w:jc w:val="center"/>
              <w:rPr>
                <w:szCs w:val="20"/>
              </w:rPr>
            </w:pPr>
          </w:p>
        </w:tc>
      </w:tr>
      <w:tr w:rsidR="001E780D" w:rsidRPr="0090566F" w14:paraId="67156635" w14:textId="77777777" w:rsidTr="005666BB">
        <w:tc>
          <w:tcPr>
            <w:tcW w:w="3588" w:type="pct"/>
          </w:tcPr>
          <w:p w14:paraId="734CCB53" w14:textId="55764EA9" w:rsidR="001E780D" w:rsidRPr="001E780D" w:rsidRDefault="001E780D" w:rsidP="001E780D">
            <w:pPr>
              <w:ind w:left="859" w:hanging="859"/>
            </w:pPr>
            <w:r w:rsidRPr="005666BB">
              <w:t>Assignment: Measuring Customer Satisfaction</w:t>
            </w:r>
          </w:p>
        </w:tc>
        <w:tc>
          <w:tcPr>
            <w:tcW w:w="641" w:type="pct"/>
            <w:vAlign w:val="center"/>
          </w:tcPr>
          <w:p w14:paraId="642113EE" w14:textId="4839986E" w:rsidR="001E780D" w:rsidRPr="0090566F" w:rsidRDefault="00A74852" w:rsidP="001E780D">
            <w:pPr>
              <w:ind w:left="859" w:hanging="859"/>
              <w:jc w:val="center"/>
              <w:rPr>
                <w:szCs w:val="20"/>
              </w:rPr>
            </w:pPr>
            <w:r>
              <w:rPr>
                <w:szCs w:val="20"/>
              </w:rPr>
              <w:t>20</w:t>
            </w:r>
          </w:p>
        </w:tc>
        <w:tc>
          <w:tcPr>
            <w:tcW w:w="771" w:type="pct"/>
            <w:vAlign w:val="center"/>
          </w:tcPr>
          <w:p w14:paraId="64067723" w14:textId="77777777" w:rsidR="001E780D" w:rsidRPr="005666BB" w:rsidRDefault="001E780D" w:rsidP="001E780D">
            <w:pPr>
              <w:ind w:left="859" w:hanging="859"/>
              <w:jc w:val="center"/>
              <w:rPr>
                <w:szCs w:val="20"/>
              </w:rPr>
            </w:pPr>
          </w:p>
        </w:tc>
      </w:tr>
      <w:tr w:rsidR="001E780D" w:rsidRPr="0090566F" w14:paraId="588D2282" w14:textId="77777777" w:rsidTr="005666BB">
        <w:tc>
          <w:tcPr>
            <w:tcW w:w="3588" w:type="pct"/>
          </w:tcPr>
          <w:p w14:paraId="3AFF000E" w14:textId="04B51EC4" w:rsidR="001E780D" w:rsidRPr="001E780D" w:rsidRDefault="001E780D" w:rsidP="001E780D">
            <w:pPr>
              <w:ind w:left="859" w:hanging="859"/>
            </w:pPr>
            <w:r w:rsidRPr="002F07F9">
              <w:t>Week Two</w:t>
            </w:r>
            <w:r w:rsidRPr="001E780D">
              <w:t xml:space="preserve"> </w:t>
            </w:r>
            <w:r w:rsidRPr="005666BB">
              <w:t xml:space="preserve">Case Study: Hudson Jewelers </w:t>
            </w:r>
          </w:p>
        </w:tc>
        <w:tc>
          <w:tcPr>
            <w:tcW w:w="641" w:type="pct"/>
            <w:vAlign w:val="center"/>
          </w:tcPr>
          <w:p w14:paraId="63B1FC24" w14:textId="1D89BDE1" w:rsidR="001E780D" w:rsidRPr="0090566F" w:rsidRDefault="006F02B5" w:rsidP="001E780D">
            <w:pPr>
              <w:ind w:left="859" w:hanging="859"/>
              <w:jc w:val="center"/>
              <w:rPr>
                <w:szCs w:val="20"/>
              </w:rPr>
            </w:pPr>
            <w:r>
              <w:rPr>
                <w:szCs w:val="20"/>
              </w:rPr>
              <w:t>7</w:t>
            </w:r>
            <w:r w:rsidR="0018732D">
              <w:rPr>
                <w:szCs w:val="20"/>
              </w:rPr>
              <w:t>0</w:t>
            </w:r>
          </w:p>
        </w:tc>
        <w:tc>
          <w:tcPr>
            <w:tcW w:w="771" w:type="pct"/>
            <w:vAlign w:val="center"/>
          </w:tcPr>
          <w:p w14:paraId="3E22CFDD" w14:textId="77777777" w:rsidR="001E780D" w:rsidRPr="005666BB" w:rsidRDefault="001E780D" w:rsidP="001E780D">
            <w:pPr>
              <w:ind w:left="859" w:hanging="859"/>
              <w:jc w:val="center"/>
              <w:rPr>
                <w:szCs w:val="20"/>
              </w:rPr>
            </w:pPr>
          </w:p>
        </w:tc>
      </w:tr>
      <w:tr w:rsidR="001E780D" w:rsidRPr="0090566F" w14:paraId="31ADA464" w14:textId="77777777" w:rsidTr="005666BB">
        <w:tc>
          <w:tcPr>
            <w:tcW w:w="3588" w:type="pct"/>
          </w:tcPr>
          <w:p w14:paraId="3971AB2C" w14:textId="49404242" w:rsidR="001E780D" w:rsidRPr="001E780D" w:rsidRDefault="001E780D" w:rsidP="001E780D">
            <w:pPr>
              <w:ind w:left="859" w:hanging="859"/>
            </w:pPr>
            <w:r w:rsidRPr="005666BB">
              <w:t>Assignment: Competitive Advantage</w:t>
            </w:r>
          </w:p>
        </w:tc>
        <w:tc>
          <w:tcPr>
            <w:tcW w:w="641" w:type="pct"/>
            <w:vAlign w:val="center"/>
          </w:tcPr>
          <w:p w14:paraId="58C07792" w14:textId="441D7502" w:rsidR="001E780D" w:rsidRPr="0090566F" w:rsidRDefault="00A74852" w:rsidP="001E780D">
            <w:pPr>
              <w:ind w:left="859" w:hanging="859"/>
              <w:jc w:val="center"/>
              <w:rPr>
                <w:szCs w:val="20"/>
              </w:rPr>
            </w:pPr>
            <w:r>
              <w:rPr>
                <w:szCs w:val="20"/>
              </w:rPr>
              <w:t>20</w:t>
            </w:r>
          </w:p>
        </w:tc>
        <w:tc>
          <w:tcPr>
            <w:tcW w:w="771" w:type="pct"/>
            <w:vAlign w:val="center"/>
          </w:tcPr>
          <w:p w14:paraId="6AB80BE8" w14:textId="48462CDE" w:rsidR="001E780D" w:rsidRPr="005666BB" w:rsidRDefault="001E780D" w:rsidP="001E780D">
            <w:pPr>
              <w:ind w:left="859" w:hanging="859"/>
              <w:jc w:val="center"/>
              <w:rPr>
                <w:szCs w:val="20"/>
              </w:rPr>
            </w:pPr>
          </w:p>
        </w:tc>
      </w:tr>
      <w:tr w:rsidR="001E780D" w:rsidRPr="0090566F" w14:paraId="35F8FD30" w14:textId="77777777" w:rsidTr="003255F5">
        <w:tc>
          <w:tcPr>
            <w:tcW w:w="3588" w:type="pct"/>
            <w:vAlign w:val="center"/>
          </w:tcPr>
          <w:p w14:paraId="322DF2BD" w14:textId="77777777" w:rsidR="001E780D" w:rsidRDefault="001E780D" w:rsidP="00A6325C">
            <w:pPr>
              <w:ind w:left="859" w:hanging="859"/>
            </w:pPr>
          </w:p>
        </w:tc>
        <w:tc>
          <w:tcPr>
            <w:tcW w:w="641" w:type="pct"/>
            <w:vAlign w:val="center"/>
          </w:tcPr>
          <w:p w14:paraId="27C61800" w14:textId="77777777" w:rsidR="001E780D" w:rsidRPr="0090566F" w:rsidRDefault="001E780D" w:rsidP="00A6325C">
            <w:pPr>
              <w:ind w:left="859" w:hanging="859"/>
              <w:jc w:val="center"/>
              <w:rPr>
                <w:szCs w:val="20"/>
              </w:rPr>
            </w:pPr>
          </w:p>
        </w:tc>
        <w:tc>
          <w:tcPr>
            <w:tcW w:w="771" w:type="pct"/>
            <w:vAlign w:val="center"/>
          </w:tcPr>
          <w:p w14:paraId="75937B95" w14:textId="77777777" w:rsidR="001E780D" w:rsidRPr="005666BB" w:rsidRDefault="001E780D" w:rsidP="00A6325C">
            <w:pPr>
              <w:ind w:left="859" w:hanging="859"/>
              <w:jc w:val="center"/>
              <w:rPr>
                <w:szCs w:val="20"/>
              </w:rPr>
            </w:pPr>
          </w:p>
        </w:tc>
      </w:tr>
      <w:tr w:rsidR="00AC14C7" w:rsidRPr="0090566F" w14:paraId="6C6B6B36" w14:textId="77777777" w:rsidTr="003255F5">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5666BB" w:rsidRDefault="00AC14C7" w:rsidP="00AC14C7">
            <w:pPr>
              <w:ind w:left="859" w:hanging="859"/>
              <w:jc w:val="center"/>
              <w:rPr>
                <w:szCs w:val="20"/>
              </w:rPr>
            </w:pPr>
          </w:p>
        </w:tc>
      </w:tr>
      <w:tr w:rsidR="0037554E" w:rsidRPr="0090566F" w14:paraId="27B79CE2" w14:textId="77777777" w:rsidTr="005666BB">
        <w:tc>
          <w:tcPr>
            <w:tcW w:w="3588" w:type="pct"/>
          </w:tcPr>
          <w:p w14:paraId="6FFCE715" w14:textId="4734091B" w:rsidR="0037554E" w:rsidRPr="0037554E" w:rsidRDefault="0037554E" w:rsidP="0037554E">
            <w:pPr>
              <w:ind w:left="859" w:hanging="859"/>
              <w:rPr>
                <w:strike/>
              </w:rPr>
            </w:pPr>
            <w:r w:rsidRPr="005666BB">
              <w:t>Week Three Resources Quiz</w:t>
            </w:r>
          </w:p>
        </w:tc>
        <w:tc>
          <w:tcPr>
            <w:tcW w:w="641" w:type="pct"/>
            <w:vAlign w:val="center"/>
          </w:tcPr>
          <w:p w14:paraId="543A0332" w14:textId="70AD60A9" w:rsidR="0037554E" w:rsidRPr="0090566F" w:rsidRDefault="00A74852" w:rsidP="0037554E">
            <w:pPr>
              <w:ind w:left="859" w:hanging="859"/>
              <w:jc w:val="center"/>
              <w:rPr>
                <w:szCs w:val="20"/>
              </w:rPr>
            </w:pPr>
            <w:r>
              <w:rPr>
                <w:szCs w:val="20"/>
              </w:rPr>
              <w:t>10</w:t>
            </w:r>
          </w:p>
        </w:tc>
        <w:tc>
          <w:tcPr>
            <w:tcW w:w="771" w:type="pct"/>
            <w:vAlign w:val="center"/>
          </w:tcPr>
          <w:p w14:paraId="509964AA" w14:textId="77777777" w:rsidR="0037554E" w:rsidRPr="005666BB" w:rsidRDefault="0037554E" w:rsidP="0037554E">
            <w:pPr>
              <w:ind w:left="859" w:hanging="859"/>
              <w:jc w:val="center"/>
              <w:rPr>
                <w:szCs w:val="20"/>
              </w:rPr>
            </w:pPr>
          </w:p>
        </w:tc>
      </w:tr>
      <w:tr w:rsidR="0037554E" w:rsidRPr="0090566F" w14:paraId="557A63D7" w14:textId="77777777" w:rsidTr="005666BB">
        <w:tc>
          <w:tcPr>
            <w:tcW w:w="3588" w:type="pct"/>
          </w:tcPr>
          <w:p w14:paraId="4A0A5CBF" w14:textId="324E1D16" w:rsidR="0037554E" w:rsidRPr="0037554E" w:rsidRDefault="0037554E" w:rsidP="0037554E">
            <w:pPr>
              <w:ind w:left="859" w:hanging="859"/>
              <w:rPr>
                <w:szCs w:val="20"/>
              </w:rPr>
            </w:pPr>
            <w:r w:rsidRPr="005666BB">
              <w:t>Discussion: Servicescape</w:t>
            </w:r>
          </w:p>
        </w:tc>
        <w:tc>
          <w:tcPr>
            <w:tcW w:w="641" w:type="pct"/>
            <w:vAlign w:val="center"/>
          </w:tcPr>
          <w:p w14:paraId="0A94F2A4" w14:textId="32256A85" w:rsidR="0037554E" w:rsidRPr="0090566F" w:rsidRDefault="00A74852" w:rsidP="0037554E">
            <w:pPr>
              <w:ind w:left="859" w:hanging="859"/>
              <w:jc w:val="center"/>
              <w:rPr>
                <w:szCs w:val="20"/>
              </w:rPr>
            </w:pPr>
            <w:r>
              <w:rPr>
                <w:szCs w:val="20"/>
              </w:rPr>
              <w:t>10</w:t>
            </w:r>
          </w:p>
        </w:tc>
        <w:tc>
          <w:tcPr>
            <w:tcW w:w="771" w:type="pct"/>
            <w:vAlign w:val="center"/>
          </w:tcPr>
          <w:p w14:paraId="0F2D3C99" w14:textId="77777777" w:rsidR="0037554E" w:rsidRPr="005666BB" w:rsidRDefault="0037554E" w:rsidP="0037554E">
            <w:pPr>
              <w:ind w:left="859" w:hanging="859"/>
              <w:jc w:val="center"/>
              <w:rPr>
                <w:szCs w:val="20"/>
              </w:rPr>
            </w:pPr>
          </w:p>
        </w:tc>
      </w:tr>
      <w:tr w:rsidR="0037554E" w:rsidRPr="0090566F" w14:paraId="49E74B24" w14:textId="77777777" w:rsidTr="005666BB">
        <w:tc>
          <w:tcPr>
            <w:tcW w:w="3588" w:type="pct"/>
          </w:tcPr>
          <w:p w14:paraId="71BD683F" w14:textId="737410B0" w:rsidR="0037554E" w:rsidRPr="0037554E" w:rsidRDefault="0037554E" w:rsidP="0037554E">
            <w:pPr>
              <w:ind w:left="859" w:hanging="859"/>
            </w:pPr>
            <w:r w:rsidRPr="005666BB">
              <w:t>Discussion: A Pizza Take-Out Service Delivery System</w:t>
            </w:r>
          </w:p>
        </w:tc>
        <w:tc>
          <w:tcPr>
            <w:tcW w:w="641" w:type="pct"/>
            <w:vAlign w:val="center"/>
          </w:tcPr>
          <w:p w14:paraId="0A552B28" w14:textId="0D403D34" w:rsidR="0037554E" w:rsidRPr="0090566F" w:rsidRDefault="00A74852" w:rsidP="0037554E">
            <w:pPr>
              <w:ind w:left="859" w:hanging="859"/>
              <w:jc w:val="center"/>
              <w:rPr>
                <w:szCs w:val="20"/>
              </w:rPr>
            </w:pPr>
            <w:r>
              <w:rPr>
                <w:szCs w:val="20"/>
              </w:rPr>
              <w:t>10</w:t>
            </w:r>
          </w:p>
        </w:tc>
        <w:tc>
          <w:tcPr>
            <w:tcW w:w="771" w:type="pct"/>
            <w:vAlign w:val="center"/>
          </w:tcPr>
          <w:p w14:paraId="00655129" w14:textId="77777777" w:rsidR="0037554E" w:rsidRPr="005666BB" w:rsidRDefault="0037554E" w:rsidP="0037554E">
            <w:pPr>
              <w:ind w:left="859" w:hanging="859"/>
              <w:jc w:val="center"/>
              <w:rPr>
                <w:szCs w:val="20"/>
              </w:rPr>
            </w:pPr>
          </w:p>
        </w:tc>
      </w:tr>
      <w:tr w:rsidR="0037554E" w:rsidRPr="0090566F" w14:paraId="799D5CAC" w14:textId="77777777" w:rsidTr="005666BB">
        <w:tc>
          <w:tcPr>
            <w:tcW w:w="3588" w:type="pct"/>
          </w:tcPr>
          <w:p w14:paraId="493A753A" w14:textId="46B11A43" w:rsidR="0037554E" w:rsidRPr="0037554E" w:rsidRDefault="0037554E" w:rsidP="0037554E">
            <w:pPr>
              <w:ind w:left="859" w:hanging="859"/>
            </w:pPr>
            <w:r w:rsidRPr="005666BB">
              <w:t>Discussion: Service Upset</w:t>
            </w:r>
          </w:p>
        </w:tc>
        <w:tc>
          <w:tcPr>
            <w:tcW w:w="641" w:type="pct"/>
            <w:vAlign w:val="center"/>
          </w:tcPr>
          <w:p w14:paraId="62B00F6E" w14:textId="6053CCCC" w:rsidR="0037554E" w:rsidRPr="0090566F" w:rsidRDefault="00A74852" w:rsidP="0037554E">
            <w:pPr>
              <w:ind w:left="859" w:hanging="859"/>
              <w:jc w:val="center"/>
              <w:rPr>
                <w:szCs w:val="20"/>
              </w:rPr>
            </w:pPr>
            <w:r>
              <w:rPr>
                <w:szCs w:val="20"/>
              </w:rPr>
              <w:t>20</w:t>
            </w:r>
          </w:p>
        </w:tc>
        <w:tc>
          <w:tcPr>
            <w:tcW w:w="771" w:type="pct"/>
            <w:vAlign w:val="center"/>
          </w:tcPr>
          <w:p w14:paraId="174CD53E" w14:textId="77777777" w:rsidR="0037554E" w:rsidRPr="005666BB" w:rsidRDefault="0037554E" w:rsidP="0037554E">
            <w:pPr>
              <w:ind w:left="859" w:hanging="859"/>
              <w:jc w:val="center"/>
              <w:rPr>
                <w:szCs w:val="20"/>
              </w:rPr>
            </w:pPr>
          </w:p>
        </w:tc>
      </w:tr>
      <w:tr w:rsidR="0037554E" w:rsidRPr="0090566F" w14:paraId="7322C59E" w14:textId="77777777" w:rsidTr="005666BB">
        <w:tc>
          <w:tcPr>
            <w:tcW w:w="3588" w:type="pct"/>
          </w:tcPr>
          <w:p w14:paraId="6B55F7DE" w14:textId="13494C97" w:rsidR="0037554E" w:rsidRPr="0037554E" w:rsidRDefault="0037554E" w:rsidP="0037554E">
            <w:pPr>
              <w:ind w:left="859" w:hanging="859"/>
            </w:pPr>
            <w:r w:rsidRPr="005666BB">
              <w:t>Assignment: Service Design</w:t>
            </w:r>
          </w:p>
        </w:tc>
        <w:tc>
          <w:tcPr>
            <w:tcW w:w="641" w:type="pct"/>
            <w:vAlign w:val="center"/>
          </w:tcPr>
          <w:p w14:paraId="5C12EEEA" w14:textId="728AFC75" w:rsidR="0037554E" w:rsidRPr="0090566F" w:rsidRDefault="00A74852" w:rsidP="0037554E">
            <w:pPr>
              <w:ind w:left="859" w:hanging="859"/>
              <w:jc w:val="center"/>
              <w:rPr>
                <w:szCs w:val="20"/>
              </w:rPr>
            </w:pPr>
            <w:r>
              <w:rPr>
                <w:szCs w:val="20"/>
              </w:rPr>
              <w:t>30</w:t>
            </w:r>
          </w:p>
        </w:tc>
        <w:tc>
          <w:tcPr>
            <w:tcW w:w="771" w:type="pct"/>
            <w:vAlign w:val="center"/>
          </w:tcPr>
          <w:p w14:paraId="5D647D2B" w14:textId="77777777" w:rsidR="0037554E" w:rsidRPr="005666BB" w:rsidRDefault="0037554E" w:rsidP="0037554E">
            <w:pPr>
              <w:ind w:left="859" w:hanging="859"/>
              <w:jc w:val="center"/>
              <w:rPr>
                <w:szCs w:val="20"/>
              </w:rPr>
            </w:pPr>
          </w:p>
        </w:tc>
      </w:tr>
      <w:tr w:rsidR="0037554E" w:rsidRPr="0090566F" w14:paraId="4C2C2E93" w14:textId="77777777" w:rsidTr="005666BB">
        <w:tc>
          <w:tcPr>
            <w:tcW w:w="3588" w:type="pct"/>
          </w:tcPr>
          <w:p w14:paraId="180426ED" w14:textId="7E0C04EF" w:rsidR="0037554E" w:rsidRPr="0037554E" w:rsidRDefault="0037554E" w:rsidP="0037554E">
            <w:pPr>
              <w:ind w:left="859" w:hanging="859"/>
            </w:pPr>
            <w:r w:rsidRPr="005666BB">
              <w:t>Assignment: Utilization Analytics</w:t>
            </w:r>
          </w:p>
        </w:tc>
        <w:tc>
          <w:tcPr>
            <w:tcW w:w="641" w:type="pct"/>
            <w:vAlign w:val="center"/>
          </w:tcPr>
          <w:p w14:paraId="7256148E" w14:textId="499C34E4" w:rsidR="0037554E" w:rsidRPr="0090566F" w:rsidRDefault="00A74852" w:rsidP="0037554E">
            <w:pPr>
              <w:ind w:left="859" w:hanging="859"/>
              <w:jc w:val="center"/>
              <w:rPr>
                <w:szCs w:val="20"/>
              </w:rPr>
            </w:pPr>
            <w:r>
              <w:rPr>
                <w:szCs w:val="20"/>
              </w:rPr>
              <w:t>20</w:t>
            </w:r>
          </w:p>
        </w:tc>
        <w:tc>
          <w:tcPr>
            <w:tcW w:w="771" w:type="pct"/>
            <w:vAlign w:val="center"/>
          </w:tcPr>
          <w:p w14:paraId="6B5F9035" w14:textId="77777777" w:rsidR="0037554E" w:rsidRPr="005666BB" w:rsidRDefault="0037554E" w:rsidP="0037554E">
            <w:pPr>
              <w:ind w:left="859" w:hanging="859"/>
              <w:jc w:val="center"/>
              <w:rPr>
                <w:szCs w:val="20"/>
              </w:rPr>
            </w:pPr>
          </w:p>
        </w:tc>
      </w:tr>
      <w:tr w:rsidR="0037554E" w:rsidRPr="0090566F" w14:paraId="7CE4216E" w14:textId="77777777" w:rsidTr="005666BB">
        <w:tc>
          <w:tcPr>
            <w:tcW w:w="3588" w:type="pct"/>
          </w:tcPr>
          <w:p w14:paraId="560397D7" w14:textId="2E263AFD" w:rsidR="0037554E" w:rsidRPr="0037554E" w:rsidRDefault="0037554E" w:rsidP="0037554E">
            <w:pPr>
              <w:ind w:left="859" w:hanging="859"/>
            </w:pPr>
            <w:r w:rsidRPr="005666BB">
              <w:t>Week Three Case Study: Hudson Jewelers</w:t>
            </w:r>
          </w:p>
        </w:tc>
        <w:tc>
          <w:tcPr>
            <w:tcW w:w="641" w:type="pct"/>
            <w:vAlign w:val="center"/>
          </w:tcPr>
          <w:p w14:paraId="62E4F629" w14:textId="64E6B4D6" w:rsidR="0018732D" w:rsidRPr="0090566F" w:rsidRDefault="006F02B5">
            <w:pPr>
              <w:ind w:left="859" w:hanging="859"/>
              <w:jc w:val="center"/>
              <w:rPr>
                <w:szCs w:val="20"/>
              </w:rPr>
            </w:pPr>
            <w:r>
              <w:rPr>
                <w:szCs w:val="20"/>
              </w:rPr>
              <w:t>7</w:t>
            </w:r>
            <w:r w:rsidR="0018732D">
              <w:rPr>
                <w:szCs w:val="20"/>
              </w:rPr>
              <w:t>0</w:t>
            </w:r>
          </w:p>
        </w:tc>
        <w:tc>
          <w:tcPr>
            <w:tcW w:w="771" w:type="pct"/>
            <w:vAlign w:val="center"/>
          </w:tcPr>
          <w:p w14:paraId="04C461AF" w14:textId="141959C1" w:rsidR="0037554E" w:rsidRPr="005666BB" w:rsidRDefault="0037554E" w:rsidP="0037554E">
            <w:pPr>
              <w:ind w:left="859" w:hanging="859"/>
              <w:jc w:val="center"/>
              <w:rPr>
                <w:szCs w:val="20"/>
              </w:rPr>
            </w:pPr>
          </w:p>
        </w:tc>
      </w:tr>
      <w:tr w:rsidR="0037554E" w:rsidRPr="0090566F" w14:paraId="57AB88EA" w14:textId="77777777" w:rsidTr="003255F5">
        <w:tc>
          <w:tcPr>
            <w:tcW w:w="3588" w:type="pct"/>
            <w:vAlign w:val="center"/>
          </w:tcPr>
          <w:p w14:paraId="56E37544" w14:textId="77777777" w:rsidR="0037554E" w:rsidRDefault="0037554E" w:rsidP="00A6325C">
            <w:pPr>
              <w:ind w:left="859" w:hanging="859"/>
            </w:pPr>
          </w:p>
        </w:tc>
        <w:tc>
          <w:tcPr>
            <w:tcW w:w="641" w:type="pct"/>
            <w:vAlign w:val="center"/>
          </w:tcPr>
          <w:p w14:paraId="6F1698BA" w14:textId="77777777" w:rsidR="0037554E" w:rsidRPr="0090566F" w:rsidRDefault="0037554E" w:rsidP="00A6325C">
            <w:pPr>
              <w:ind w:left="859" w:hanging="859"/>
              <w:jc w:val="center"/>
              <w:rPr>
                <w:szCs w:val="20"/>
              </w:rPr>
            </w:pPr>
          </w:p>
        </w:tc>
        <w:tc>
          <w:tcPr>
            <w:tcW w:w="771" w:type="pct"/>
            <w:vAlign w:val="center"/>
          </w:tcPr>
          <w:p w14:paraId="50EE0E68" w14:textId="77777777" w:rsidR="0037554E" w:rsidRPr="005666BB" w:rsidRDefault="0037554E" w:rsidP="00A6325C">
            <w:pPr>
              <w:ind w:left="859" w:hanging="859"/>
              <w:jc w:val="center"/>
              <w:rPr>
                <w:szCs w:val="20"/>
              </w:rPr>
            </w:pPr>
          </w:p>
        </w:tc>
      </w:tr>
      <w:tr w:rsidR="00AC14C7" w:rsidRPr="0090566F" w14:paraId="0D40E690" w14:textId="77777777" w:rsidTr="003255F5">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5666BB" w:rsidRDefault="00AC14C7" w:rsidP="00AC14C7">
            <w:pPr>
              <w:ind w:left="859" w:hanging="859"/>
              <w:jc w:val="center"/>
              <w:rPr>
                <w:szCs w:val="20"/>
              </w:rPr>
            </w:pPr>
          </w:p>
        </w:tc>
      </w:tr>
      <w:tr w:rsidR="0037554E" w:rsidRPr="0090566F" w14:paraId="7726C7F9" w14:textId="77777777" w:rsidTr="005666BB">
        <w:tc>
          <w:tcPr>
            <w:tcW w:w="3588" w:type="pct"/>
          </w:tcPr>
          <w:p w14:paraId="0DD9E168" w14:textId="79BEAB62" w:rsidR="0037554E" w:rsidRPr="009A7D33" w:rsidRDefault="0037554E" w:rsidP="0037554E">
            <w:pPr>
              <w:ind w:left="859" w:hanging="859"/>
              <w:rPr>
                <w:strike/>
              </w:rPr>
            </w:pPr>
            <w:r w:rsidRPr="005666BB">
              <w:t>Week Four Resources Quiz</w:t>
            </w:r>
          </w:p>
        </w:tc>
        <w:tc>
          <w:tcPr>
            <w:tcW w:w="641" w:type="pct"/>
            <w:vAlign w:val="center"/>
          </w:tcPr>
          <w:p w14:paraId="7AA90402" w14:textId="08111F6D" w:rsidR="0037554E" w:rsidRPr="0090566F" w:rsidRDefault="00A74852" w:rsidP="0037554E">
            <w:pPr>
              <w:ind w:left="859" w:hanging="859"/>
              <w:jc w:val="center"/>
              <w:rPr>
                <w:szCs w:val="20"/>
              </w:rPr>
            </w:pPr>
            <w:r>
              <w:rPr>
                <w:szCs w:val="20"/>
              </w:rPr>
              <w:t>10</w:t>
            </w:r>
          </w:p>
        </w:tc>
        <w:tc>
          <w:tcPr>
            <w:tcW w:w="771" w:type="pct"/>
            <w:vAlign w:val="center"/>
          </w:tcPr>
          <w:p w14:paraId="410BA787" w14:textId="77777777" w:rsidR="0037554E" w:rsidRPr="005666BB" w:rsidRDefault="0037554E" w:rsidP="0037554E">
            <w:pPr>
              <w:ind w:left="859" w:hanging="859"/>
              <w:jc w:val="center"/>
              <w:rPr>
                <w:szCs w:val="20"/>
              </w:rPr>
            </w:pPr>
          </w:p>
        </w:tc>
      </w:tr>
      <w:tr w:rsidR="0037554E" w:rsidRPr="0090566F" w14:paraId="43D293D7" w14:textId="77777777" w:rsidTr="005666BB">
        <w:tc>
          <w:tcPr>
            <w:tcW w:w="3588" w:type="pct"/>
          </w:tcPr>
          <w:p w14:paraId="25D284CF" w14:textId="22C1B900" w:rsidR="0037554E" w:rsidRPr="009A7D33" w:rsidRDefault="0037554E" w:rsidP="0037554E">
            <w:pPr>
              <w:ind w:left="859" w:hanging="859"/>
              <w:rPr>
                <w:szCs w:val="20"/>
              </w:rPr>
            </w:pPr>
            <w:r w:rsidRPr="005666BB">
              <w:t>Discussion: Supply Chain</w:t>
            </w:r>
          </w:p>
        </w:tc>
        <w:tc>
          <w:tcPr>
            <w:tcW w:w="641" w:type="pct"/>
            <w:vAlign w:val="center"/>
          </w:tcPr>
          <w:p w14:paraId="183DBBAA" w14:textId="6B1BC27E" w:rsidR="0037554E" w:rsidRPr="0090566F" w:rsidRDefault="00A74852" w:rsidP="0037554E">
            <w:pPr>
              <w:ind w:left="859" w:hanging="859"/>
              <w:jc w:val="center"/>
              <w:rPr>
                <w:szCs w:val="20"/>
              </w:rPr>
            </w:pPr>
            <w:r>
              <w:rPr>
                <w:szCs w:val="20"/>
              </w:rPr>
              <w:t>20</w:t>
            </w:r>
          </w:p>
        </w:tc>
        <w:tc>
          <w:tcPr>
            <w:tcW w:w="771" w:type="pct"/>
            <w:vAlign w:val="center"/>
          </w:tcPr>
          <w:p w14:paraId="135520A8" w14:textId="77777777" w:rsidR="0037554E" w:rsidRPr="005666BB" w:rsidRDefault="0037554E" w:rsidP="0037554E">
            <w:pPr>
              <w:ind w:left="859" w:hanging="859"/>
              <w:jc w:val="center"/>
              <w:rPr>
                <w:szCs w:val="20"/>
              </w:rPr>
            </w:pPr>
          </w:p>
        </w:tc>
      </w:tr>
      <w:tr w:rsidR="0037554E" w:rsidRPr="0090566F" w14:paraId="58B493EA" w14:textId="77777777" w:rsidTr="005666BB">
        <w:tc>
          <w:tcPr>
            <w:tcW w:w="3588" w:type="pct"/>
          </w:tcPr>
          <w:p w14:paraId="2A723549" w14:textId="40B69152" w:rsidR="0037554E" w:rsidRPr="009A7D33" w:rsidRDefault="0037554E" w:rsidP="0037554E">
            <w:pPr>
              <w:ind w:left="859" w:hanging="859"/>
            </w:pPr>
            <w:r w:rsidRPr="005666BB">
              <w:t>Week Four Case Study: Hudson Jewelers</w:t>
            </w:r>
          </w:p>
        </w:tc>
        <w:tc>
          <w:tcPr>
            <w:tcW w:w="641" w:type="pct"/>
            <w:vAlign w:val="center"/>
          </w:tcPr>
          <w:p w14:paraId="7A7304B0" w14:textId="53EAA046" w:rsidR="0037554E" w:rsidRPr="0090566F" w:rsidRDefault="006F02B5" w:rsidP="0037554E">
            <w:pPr>
              <w:ind w:left="859" w:hanging="859"/>
              <w:jc w:val="center"/>
              <w:rPr>
                <w:szCs w:val="20"/>
              </w:rPr>
            </w:pPr>
            <w:r>
              <w:rPr>
                <w:szCs w:val="20"/>
              </w:rPr>
              <w:t>7</w:t>
            </w:r>
            <w:r w:rsidR="0018732D">
              <w:rPr>
                <w:szCs w:val="20"/>
              </w:rPr>
              <w:t>0</w:t>
            </w:r>
          </w:p>
        </w:tc>
        <w:tc>
          <w:tcPr>
            <w:tcW w:w="771" w:type="pct"/>
            <w:vAlign w:val="center"/>
          </w:tcPr>
          <w:p w14:paraId="2987C59B" w14:textId="77777777" w:rsidR="0037554E" w:rsidRPr="005666BB" w:rsidRDefault="0037554E" w:rsidP="0037554E">
            <w:pPr>
              <w:ind w:left="859" w:hanging="859"/>
              <w:jc w:val="center"/>
              <w:rPr>
                <w:szCs w:val="20"/>
              </w:rPr>
            </w:pPr>
          </w:p>
        </w:tc>
      </w:tr>
      <w:tr w:rsidR="0037554E" w:rsidRPr="0090566F" w14:paraId="257FBDFC" w14:textId="77777777" w:rsidTr="005666BB">
        <w:tc>
          <w:tcPr>
            <w:tcW w:w="3588" w:type="pct"/>
          </w:tcPr>
          <w:p w14:paraId="4287A848" w14:textId="36F1C132" w:rsidR="0037554E" w:rsidRPr="009A7D33" w:rsidRDefault="0037554E" w:rsidP="0037554E">
            <w:pPr>
              <w:ind w:left="859" w:hanging="859"/>
            </w:pPr>
            <w:r w:rsidRPr="005666BB">
              <w:t>Assignment: “Should We Manufacture Internally or Outsource?”</w:t>
            </w:r>
          </w:p>
        </w:tc>
        <w:tc>
          <w:tcPr>
            <w:tcW w:w="641" w:type="pct"/>
            <w:vAlign w:val="center"/>
          </w:tcPr>
          <w:p w14:paraId="694FB0DD" w14:textId="165B331F" w:rsidR="0037554E" w:rsidRPr="0090566F" w:rsidRDefault="00A74852" w:rsidP="0037554E">
            <w:pPr>
              <w:ind w:left="859" w:hanging="859"/>
              <w:jc w:val="center"/>
              <w:rPr>
                <w:szCs w:val="20"/>
              </w:rPr>
            </w:pPr>
            <w:r>
              <w:rPr>
                <w:szCs w:val="20"/>
              </w:rPr>
              <w:t>30</w:t>
            </w:r>
          </w:p>
        </w:tc>
        <w:tc>
          <w:tcPr>
            <w:tcW w:w="771" w:type="pct"/>
            <w:vAlign w:val="center"/>
          </w:tcPr>
          <w:p w14:paraId="3140FEE7" w14:textId="77777777" w:rsidR="0037554E" w:rsidRPr="005666BB" w:rsidRDefault="0037554E" w:rsidP="0037554E">
            <w:pPr>
              <w:ind w:left="859" w:hanging="859"/>
              <w:jc w:val="center"/>
              <w:rPr>
                <w:szCs w:val="20"/>
              </w:rPr>
            </w:pPr>
          </w:p>
        </w:tc>
      </w:tr>
      <w:tr w:rsidR="0037554E" w:rsidRPr="0090566F" w14:paraId="0019CE31" w14:textId="77777777" w:rsidTr="005666BB">
        <w:tc>
          <w:tcPr>
            <w:tcW w:w="3588" w:type="pct"/>
          </w:tcPr>
          <w:p w14:paraId="30A82CC3" w14:textId="738D5CCC" w:rsidR="0037554E" w:rsidRPr="009A7D33" w:rsidRDefault="0037554E" w:rsidP="0037554E">
            <w:pPr>
              <w:ind w:left="859" w:hanging="859"/>
            </w:pPr>
            <w:r w:rsidRPr="005666BB">
              <w:t>Assignment: Designing a Supply Chain</w:t>
            </w:r>
          </w:p>
        </w:tc>
        <w:tc>
          <w:tcPr>
            <w:tcW w:w="641" w:type="pct"/>
            <w:vAlign w:val="center"/>
          </w:tcPr>
          <w:p w14:paraId="3ECA01DE" w14:textId="213279B4" w:rsidR="0037554E" w:rsidRPr="0090566F" w:rsidRDefault="00A74852" w:rsidP="0037554E">
            <w:pPr>
              <w:ind w:left="859" w:hanging="859"/>
              <w:jc w:val="center"/>
              <w:rPr>
                <w:szCs w:val="20"/>
              </w:rPr>
            </w:pPr>
            <w:r>
              <w:rPr>
                <w:szCs w:val="20"/>
              </w:rPr>
              <w:t>30</w:t>
            </w:r>
          </w:p>
        </w:tc>
        <w:tc>
          <w:tcPr>
            <w:tcW w:w="771" w:type="pct"/>
            <w:vAlign w:val="center"/>
          </w:tcPr>
          <w:p w14:paraId="66B670FF" w14:textId="7CE30C23" w:rsidR="0037554E" w:rsidRPr="005666BB" w:rsidRDefault="0037554E" w:rsidP="0037554E">
            <w:pPr>
              <w:ind w:left="859" w:hanging="859"/>
              <w:jc w:val="center"/>
              <w:rPr>
                <w:szCs w:val="20"/>
              </w:rPr>
            </w:pPr>
          </w:p>
        </w:tc>
      </w:tr>
      <w:tr w:rsidR="001E780D" w:rsidRPr="0090566F" w14:paraId="0D7FEDDB" w14:textId="77777777" w:rsidTr="003255F5">
        <w:tc>
          <w:tcPr>
            <w:tcW w:w="3588" w:type="pct"/>
            <w:vAlign w:val="center"/>
          </w:tcPr>
          <w:p w14:paraId="229B5239" w14:textId="77777777" w:rsidR="001E780D" w:rsidRDefault="001E780D" w:rsidP="00A6325C">
            <w:pPr>
              <w:ind w:left="859" w:hanging="859"/>
            </w:pPr>
          </w:p>
        </w:tc>
        <w:tc>
          <w:tcPr>
            <w:tcW w:w="641" w:type="pct"/>
            <w:vAlign w:val="center"/>
          </w:tcPr>
          <w:p w14:paraId="3BAE22DC" w14:textId="77777777" w:rsidR="001E780D" w:rsidRPr="0090566F" w:rsidRDefault="001E780D" w:rsidP="00A6325C">
            <w:pPr>
              <w:ind w:left="859" w:hanging="859"/>
              <w:jc w:val="center"/>
              <w:rPr>
                <w:szCs w:val="20"/>
              </w:rPr>
            </w:pPr>
          </w:p>
        </w:tc>
        <w:tc>
          <w:tcPr>
            <w:tcW w:w="771" w:type="pct"/>
            <w:vAlign w:val="center"/>
          </w:tcPr>
          <w:p w14:paraId="227C16B5" w14:textId="77777777" w:rsidR="001E780D" w:rsidRPr="005666BB" w:rsidRDefault="001E780D" w:rsidP="00A6325C">
            <w:pPr>
              <w:ind w:left="859" w:hanging="859"/>
              <w:jc w:val="center"/>
              <w:rPr>
                <w:szCs w:val="20"/>
              </w:rPr>
            </w:pPr>
          </w:p>
        </w:tc>
      </w:tr>
      <w:tr w:rsidR="00AC14C7" w:rsidRPr="0090566F" w14:paraId="603C9F88" w14:textId="77777777" w:rsidTr="003255F5">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5666BB" w:rsidRDefault="00AC14C7" w:rsidP="00AC14C7">
            <w:pPr>
              <w:ind w:left="859" w:hanging="859"/>
              <w:jc w:val="center"/>
              <w:rPr>
                <w:szCs w:val="20"/>
              </w:rPr>
            </w:pPr>
          </w:p>
        </w:tc>
      </w:tr>
      <w:tr w:rsidR="00EA08AE" w:rsidRPr="0090566F" w14:paraId="69107977" w14:textId="77777777" w:rsidTr="005666BB">
        <w:tc>
          <w:tcPr>
            <w:tcW w:w="3588" w:type="pct"/>
          </w:tcPr>
          <w:p w14:paraId="10C10F7B" w14:textId="2D55A46F" w:rsidR="00EA08AE" w:rsidRPr="00EA08AE" w:rsidRDefault="00EA08AE" w:rsidP="00EA08AE">
            <w:pPr>
              <w:ind w:left="859" w:hanging="859"/>
              <w:rPr>
                <w:strike/>
              </w:rPr>
            </w:pPr>
            <w:r w:rsidRPr="005666BB">
              <w:t>Week Five Resources Quiz</w:t>
            </w:r>
          </w:p>
        </w:tc>
        <w:tc>
          <w:tcPr>
            <w:tcW w:w="641" w:type="pct"/>
            <w:vAlign w:val="center"/>
          </w:tcPr>
          <w:p w14:paraId="597BAAD0" w14:textId="27F17BCA" w:rsidR="00EA08AE" w:rsidRPr="0090566F" w:rsidRDefault="00A74852" w:rsidP="00EA08AE">
            <w:pPr>
              <w:ind w:left="859" w:hanging="859"/>
              <w:jc w:val="center"/>
              <w:rPr>
                <w:szCs w:val="20"/>
              </w:rPr>
            </w:pPr>
            <w:r>
              <w:rPr>
                <w:szCs w:val="20"/>
              </w:rPr>
              <w:t>10</w:t>
            </w:r>
          </w:p>
        </w:tc>
        <w:tc>
          <w:tcPr>
            <w:tcW w:w="771" w:type="pct"/>
            <w:vAlign w:val="center"/>
          </w:tcPr>
          <w:p w14:paraId="7854D230" w14:textId="77777777" w:rsidR="00EA08AE" w:rsidRPr="005666BB" w:rsidRDefault="00EA08AE" w:rsidP="00EA08AE">
            <w:pPr>
              <w:ind w:left="859" w:hanging="859"/>
              <w:jc w:val="center"/>
              <w:rPr>
                <w:szCs w:val="20"/>
              </w:rPr>
            </w:pPr>
          </w:p>
        </w:tc>
      </w:tr>
      <w:tr w:rsidR="00EA08AE" w:rsidRPr="0090566F" w14:paraId="7568765D" w14:textId="77777777" w:rsidTr="005666BB">
        <w:tc>
          <w:tcPr>
            <w:tcW w:w="3588" w:type="pct"/>
          </w:tcPr>
          <w:p w14:paraId="3810B827" w14:textId="49920AC5" w:rsidR="00EA08AE" w:rsidRPr="00EA08AE" w:rsidRDefault="00EA08AE" w:rsidP="00EA08AE">
            <w:pPr>
              <w:ind w:left="859" w:hanging="859"/>
              <w:rPr>
                <w:szCs w:val="20"/>
              </w:rPr>
            </w:pPr>
            <w:r w:rsidRPr="005666BB">
              <w:t>Discussion: Using Trend Lines</w:t>
            </w:r>
          </w:p>
        </w:tc>
        <w:tc>
          <w:tcPr>
            <w:tcW w:w="641" w:type="pct"/>
            <w:vAlign w:val="center"/>
          </w:tcPr>
          <w:p w14:paraId="7475758C" w14:textId="34722B02" w:rsidR="00EA08AE" w:rsidRPr="0090566F" w:rsidRDefault="00A74852" w:rsidP="00EA08AE">
            <w:pPr>
              <w:ind w:left="859" w:hanging="859"/>
              <w:jc w:val="center"/>
              <w:rPr>
                <w:szCs w:val="20"/>
              </w:rPr>
            </w:pPr>
            <w:r>
              <w:rPr>
                <w:szCs w:val="20"/>
              </w:rPr>
              <w:t>15</w:t>
            </w:r>
          </w:p>
        </w:tc>
        <w:tc>
          <w:tcPr>
            <w:tcW w:w="771" w:type="pct"/>
            <w:vAlign w:val="center"/>
          </w:tcPr>
          <w:p w14:paraId="592B83B4" w14:textId="77777777" w:rsidR="00EA08AE" w:rsidRPr="005666BB" w:rsidRDefault="00EA08AE" w:rsidP="00EA08AE">
            <w:pPr>
              <w:ind w:left="859" w:hanging="859"/>
              <w:jc w:val="center"/>
              <w:rPr>
                <w:szCs w:val="20"/>
              </w:rPr>
            </w:pPr>
          </w:p>
        </w:tc>
      </w:tr>
      <w:tr w:rsidR="00EA08AE" w:rsidRPr="0090566F" w14:paraId="40D215DB" w14:textId="77777777" w:rsidTr="005666BB">
        <w:tc>
          <w:tcPr>
            <w:tcW w:w="3588" w:type="pct"/>
          </w:tcPr>
          <w:p w14:paraId="503AF791" w14:textId="4F582924" w:rsidR="00EA08AE" w:rsidRPr="00EA08AE" w:rsidRDefault="00EA08AE" w:rsidP="00EA08AE">
            <w:pPr>
              <w:ind w:left="859" w:hanging="859"/>
            </w:pPr>
            <w:r w:rsidRPr="005666BB">
              <w:lastRenderedPageBreak/>
              <w:t>Assignment: Variation in a Time Series</w:t>
            </w:r>
          </w:p>
        </w:tc>
        <w:tc>
          <w:tcPr>
            <w:tcW w:w="641" w:type="pct"/>
            <w:vAlign w:val="center"/>
          </w:tcPr>
          <w:p w14:paraId="0138627A" w14:textId="0C4947DF" w:rsidR="00EA08AE" w:rsidRPr="0090566F" w:rsidRDefault="00A74852" w:rsidP="00EA08AE">
            <w:pPr>
              <w:ind w:left="859" w:hanging="859"/>
              <w:jc w:val="center"/>
              <w:rPr>
                <w:szCs w:val="20"/>
              </w:rPr>
            </w:pPr>
            <w:r>
              <w:rPr>
                <w:szCs w:val="20"/>
              </w:rPr>
              <w:t>20</w:t>
            </w:r>
          </w:p>
        </w:tc>
        <w:tc>
          <w:tcPr>
            <w:tcW w:w="771" w:type="pct"/>
            <w:vAlign w:val="center"/>
          </w:tcPr>
          <w:p w14:paraId="6B268BE7" w14:textId="77777777" w:rsidR="00EA08AE" w:rsidRPr="005666BB" w:rsidRDefault="00EA08AE" w:rsidP="00EA08AE">
            <w:pPr>
              <w:ind w:left="859" w:hanging="859"/>
              <w:jc w:val="center"/>
              <w:rPr>
                <w:szCs w:val="20"/>
              </w:rPr>
            </w:pPr>
          </w:p>
        </w:tc>
      </w:tr>
      <w:tr w:rsidR="00EA08AE" w:rsidRPr="0090566F" w14:paraId="29EC3271" w14:textId="77777777" w:rsidTr="005666BB">
        <w:tc>
          <w:tcPr>
            <w:tcW w:w="3588" w:type="pct"/>
          </w:tcPr>
          <w:p w14:paraId="569D3804" w14:textId="042F1B87" w:rsidR="00EA08AE" w:rsidRPr="00EA08AE" w:rsidRDefault="00EA08AE" w:rsidP="00EA08AE">
            <w:pPr>
              <w:ind w:left="859" w:hanging="859"/>
            </w:pPr>
            <w:r w:rsidRPr="005666BB">
              <w:t>Assignment: Forecasting Methods</w:t>
            </w:r>
          </w:p>
        </w:tc>
        <w:tc>
          <w:tcPr>
            <w:tcW w:w="641" w:type="pct"/>
            <w:vAlign w:val="center"/>
          </w:tcPr>
          <w:p w14:paraId="687AD9E7" w14:textId="4B2D3E89" w:rsidR="00EA08AE" w:rsidRPr="0090566F" w:rsidRDefault="00A74852" w:rsidP="00EA08AE">
            <w:pPr>
              <w:ind w:left="859" w:hanging="859"/>
              <w:jc w:val="center"/>
              <w:rPr>
                <w:szCs w:val="20"/>
              </w:rPr>
            </w:pPr>
            <w:r>
              <w:rPr>
                <w:szCs w:val="20"/>
              </w:rPr>
              <w:t>20</w:t>
            </w:r>
          </w:p>
        </w:tc>
        <w:tc>
          <w:tcPr>
            <w:tcW w:w="771" w:type="pct"/>
            <w:vAlign w:val="center"/>
          </w:tcPr>
          <w:p w14:paraId="4C0654B3" w14:textId="77777777" w:rsidR="00EA08AE" w:rsidRPr="005666BB" w:rsidRDefault="00EA08AE" w:rsidP="00EA08AE">
            <w:pPr>
              <w:ind w:left="859" w:hanging="859"/>
              <w:jc w:val="center"/>
              <w:rPr>
                <w:szCs w:val="20"/>
              </w:rPr>
            </w:pPr>
          </w:p>
        </w:tc>
      </w:tr>
      <w:tr w:rsidR="00EA08AE" w:rsidRPr="0090566F" w14:paraId="5D458118" w14:textId="77777777" w:rsidTr="005666BB">
        <w:tc>
          <w:tcPr>
            <w:tcW w:w="3588" w:type="pct"/>
          </w:tcPr>
          <w:p w14:paraId="3E90CD79" w14:textId="1E3FCE88" w:rsidR="00EA08AE" w:rsidRPr="00EA08AE" w:rsidRDefault="00EA08AE" w:rsidP="00EA08AE">
            <w:pPr>
              <w:ind w:left="859" w:hanging="859"/>
            </w:pPr>
            <w:r w:rsidRPr="005666BB">
              <w:t xml:space="preserve">Assignment: Forecasting Demand </w:t>
            </w:r>
          </w:p>
        </w:tc>
        <w:tc>
          <w:tcPr>
            <w:tcW w:w="641" w:type="pct"/>
            <w:vAlign w:val="center"/>
          </w:tcPr>
          <w:p w14:paraId="54277B9D" w14:textId="7F90E957" w:rsidR="00EA08AE" w:rsidRPr="0090566F" w:rsidRDefault="00A74852" w:rsidP="00EA08AE">
            <w:pPr>
              <w:ind w:left="859" w:hanging="859"/>
              <w:jc w:val="center"/>
              <w:rPr>
                <w:szCs w:val="20"/>
              </w:rPr>
            </w:pPr>
            <w:r>
              <w:rPr>
                <w:szCs w:val="20"/>
              </w:rPr>
              <w:t>20</w:t>
            </w:r>
          </w:p>
        </w:tc>
        <w:tc>
          <w:tcPr>
            <w:tcW w:w="771" w:type="pct"/>
            <w:vAlign w:val="center"/>
          </w:tcPr>
          <w:p w14:paraId="09BE1C04" w14:textId="61C91480" w:rsidR="00EA08AE" w:rsidRPr="005666BB" w:rsidRDefault="00EA08AE" w:rsidP="00EA08AE">
            <w:pPr>
              <w:ind w:left="859" w:hanging="859"/>
              <w:jc w:val="center"/>
              <w:rPr>
                <w:szCs w:val="20"/>
              </w:rPr>
            </w:pPr>
          </w:p>
        </w:tc>
      </w:tr>
      <w:tr w:rsidR="00AC14C7" w:rsidRPr="0090566F" w14:paraId="1BF90FA5" w14:textId="77777777" w:rsidTr="005666BB">
        <w:trPr>
          <w:trHeight w:val="440"/>
        </w:trPr>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5666BB" w:rsidRDefault="00AC14C7" w:rsidP="00AC14C7">
            <w:pPr>
              <w:ind w:left="859" w:hanging="859"/>
              <w:jc w:val="center"/>
              <w:rPr>
                <w:szCs w:val="20"/>
              </w:rPr>
            </w:pPr>
          </w:p>
        </w:tc>
      </w:tr>
      <w:tr w:rsidR="00837A57" w:rsidRPr="0090566F" w14:paraId="5CA3C6C7" w14:textId="77777777" w:rsidTr="005666BB">
        <w:tc>
          <w:tcPr>
            <w:tcW w:w="3588" w:type="pct"/>
          </w:tcPr>
          <w:p w14:paraId="3CD9F878" w14:textId="02B3F63F" w:rsidR="00837A57" w:rsidRPr="00837A57" w:rsidRDefault="00837A57" w:rsidP="00837A57">
            <w:pPr>
              <w:ind w:left="859" w:hanging="859"/>
              <w:rPr>
                <w:strike/>
              </w:rPr>
            </w:pPr>
            <w:r w:rsidRPr="005666BB">
              <w:t>Week Six Resources Quiz</w:t>
            </w:r>
          </w:p>
        </w:tc>
        <w:tc>
          <w:tcPr>
            <w:tcW w:w="641" w:type="pct"/>
            <w:vAlign w:val="center"/>
          </w:tcPr>
          <w:p w14:paraId="111DF108" w14:textId="6459DB71" w:rsidR="00837A57" w:rsidRPr="0090566F" w:rsidRDefault="00A74852" w:rsidP="00837A57">
            <w:pPr>
              <w:ind w:left="859" w:hanging="859"/>
              <w:jc w:val="center"/>
              <w:rPr>
                <w:szCs w:val="20"/>
              </w:rPr>
            </w:pPr>
            <w:r>
              <w:rPr>
                <w:szCs w:val="20"/>
              </w:rPr>
              <w:t>10</w:t>
            </w:r>
          </w:p>
        </w:tc>
        <w:tc>
          <w:tcPr>
            <w:tcW w:w="771" w:type="pct"/>
            <w:vAlign w:val="center"/>
          </w:tcPr>
          <w:p w14:paraId="44B486CA" w14:textId="77777777" w:rsidR="00837A57" w:rsidRPr="005666BB" w:rsidRDefault="00837A57" w:rsidP="00837A57">
            <w:pPr>
              <w:ind w:left="859" w:hanging="859"/>
              <w:jc w:val="center"/>
              <w:rPr>
                <w:szCs w:val="20"/>
              </w:rPr>
            </w:pPr>
          </w:p>
        </w:tc>
      </w:tr>
      <w:tr w:rsidR="00837A57" w:rsidRPr="0090566F" w14:paraId="4BBE7CB9" w14:textId="77777777" w:rsidTr="005666BB">
        <w:tc>
          <w:tcPr>
            <w:tcW w:w="3588" w:type="pct"/>
          </w:tcPr>
          <w:p w14:paraId="0613AAD1" w14:textId="24D95044" w:rsidR="00837A57" w:rsidRPr="00837A57" w:rsidRDefault="00837A57" w:rsidP="00837A57">
            <w:pPr>
              <w:ind w:left="859" w:hanging="859"/>
            </w:pPr>
            <w:r w:rsidRPr="005666BB">
              <w:t>Discussion: Managing Inventory</w:t>
            </w:r>
          </w:p>
        </w:tc>
        <w:tc>
          <w:tcPr>
            <w:tcW w:w="641" w:type="pct"/>
            <w:vAlign w:val="center"/>
          </w:tcPr>
          <w:p w14:paraId="3B8CBD23" w14:textId="1F6B18E4" w:rsidR="00837A57" w:rsidRPr="0090566F" w:rsidRDefault="00A74852" w:rsidP="00837A57">
            <w:pPr>
              <w:ind w:left="859" w:hanging="859"/>
              <w:jc w:val="center"/>
              <w:rPr>
                <w:szCs w:val="20"/>
              </w:rPr>
            </w:pPr>
            <w:r>
              <w:rPr>
                <w:szCs w:val="20"/>
              </w:rPr>
              <w:t>20</w:t>
            </w:r>
          </w:p>
        </w:tc>
        <w:tc>
          <w:tcPr>
            <w:tcW w:w="771" w:type="pct"/>
            <w:vAlign w:val="center"/>
          </w:tcPr>
          <w:p w14:paraId="2140BDCF" w14:textId="77777777" w:rsidR="00837A57" w:rsidRPr="005666BB" w:rsidRDefault="00837A57" w:rsidP="00837A57">
            <w:pPr>
              <w:ind w:left="859" w:hanging="859"/>
              <w:jc w:val="center"/>
              <w:rPr>
                <w:szCs w:val="20"/>
              </w:rPr>
            </w:pPr>
          </w:p>
        </w:tc>
      </w:tr>
      <w:tr w:rsidR="00837A57" w:rsidRPr="0090566F" w14:paraId="0B386F81" w14:textId="77777777" w:rsidTr="005666BB">
        <w:tc>
          <w:tcPr>
            <w:tcW w:w="3588" w:type="pct"/>
            <w:tcBorders>
              <w:bottom w:val="single" w:sz="4" w:space="0" w:color="auto"/>
            </w:tcBorders>
          </w:tcPr>
          <w:p w14:paraId="120DA081" w14:textId="4CFA77B9" w:rsidR="00837A57" w:rsidRPr="00837A57" w:rsidRDefault="00837A57" w:rsidP="00837A57">
            <w:pPr>
              <w:ind w:left="859" w:hanging="859"/>
              <w:rPr>
                <w:szCs w:val="20"/>
              </w:rPr>
            </w:pPr>
            <w:r w:rsidRPr="005666BB">
              <w:t>Assignment: ABC Analysis Problem</w:t>
            </w:r>
          </w:p>
        </w:tc>
        <w:tc>
          <w:tcPr>
            <w:tcW w:w="641" w:type="pct"/>
            <w:tcBorders>
              <w:bottom w:val="single" w:sz="4" w:space="0" w:color="auto"/>
            </w:tcBorders>
            <w:vAlign w:val="center"/>
          </w:tcPr>
          <w:p w14:paraId="2FD33108" w14:textId="5A949E87"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540CD446" w14:textId="77777777" w:rsidR="00837A57" w:rsidRPr="005666BB" w:rsidRDefault="00837A57" w:rsidP="00837A57">
            <w:pPr>
              <w:ind w:left="859" w:hanging="859"/>
              <w:jc w:val="center"/>
              <w:rPr>
                <w:szCs w:val="20"/>
              </w:rPr>
            </w:pPr>
          </w:p>
        </w:tc>
      </w:tr>
      <w:tr w:rsidR="00837A57" w:rsidRPr="0090566F" w14:paraId="358AA707" w14:textId="77777777" w:rsidTr="005666BB">
        <w:tc>
          <w:tcPr>
            <w:tcW w:w="3588" w:type="pct"/>
            <w:tcBorders>
              <w:bottom w:val="single" w:sz="4" w:space="0" w:color="auto"/>
            </w:tcBorders>
          </w:tcPr>
          <w:p w14:paraId="2192E39E" w14:textId="1CB6FA3C" w:rsidR="00837A57" w:rsidRPr="00837A57" w:rsidRDefault="00837A57" w:rsidP="00837A57">
            <w:pPr>
              <w:ind w:left="859" w:hanging="859"/>
            </w:pPr>
            <w:r w:rsidRPr="005666BB">
              <w:t xml:space="preserve">Assignment: Economic Order Quantity </w:t>
            </w:r>
          </w:p>
        </w:tc>
        <w:tc>
          <w:tcPr>
            <w:tcW w:w="641" w:type="pct"/>
            <w:tcBorders>
              <w:bottom w:val="single" w:sz="4" w:space="0" w:color="auto"/>
            </w:tcBorders>
            <w:vAlign w:val="center"/>
          </w:tcPr>
          <w:p w14:paraId="1B32ECEE" w14:textId="08585430"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0BB839B6" w14:textId="77777777" w:rsidR="00837A57" w:rsidRPr="005666BB" w:rsidRDefault="00837A57" w:rsidP="00837A57">
            <w:pPr>
              <w:ind w:left="859" w:hanging="859"/>
              <w:jc w:val="center"/>
              <w:rPr>
                <w:szCs w:val="20"/>
              </w:rPr>
            </w:pPr>
          </w:p>
        </w:tc>
      </w:tr>
      <w:tr w:rsidR="00837A57" w:rsidRPr="0090566F" w14:paraId="7D46FD16" w14:textId="77777777" w:rsidTr="005666BB">
        <w:tc>
          <w:tcPr>
            <w:tcW w:w="3588" w:type="pct"/>
            <w:tcBorders>
              <w:bottom w:val="single" w:sz="4" w:space="0" w:color="auto"/>
            </w:tcBorders>
          </w:tcPr>
          <w:p w14:paraId="577E433D" w14:textId="53C85719" w:rsidR="00837A57" w:rsidRPr="00837A57" w:rsidRDefault="00837A57" w:rsidP="00837A57">
            <w:pPr>
              <w:ind w:left="859" w:hanging="859"/>
            </w:pPr>
            <w:r w:rsidRPr="005666BB">
              <w:t>Assignment: Single Period Inventory</w:t>
            </w:r>
            <w:r w:rsidRPr="005666BB" w:rsidDel="005A3D4E">
              <w:t xml:space="preserve"> </w:t>
            </w:r>
          </w:p>
        </w:tc>
        <w:tc>
          <w:tcPr>
            <w:tcW w:w="641" w:type="pct"/>
            <w:tcBorders>
              <w:bottom w:val="single" w:sz="4" w:space="0" w:color="auto"/>
            </w:tcBorders>
            <w:vAlign w:val="center"/>
          </w:tcPr>
          <w:p w14:paraId="21E6500E" w14:textId="7B964F64" w:rsidR="00837A57" w:rsidRPr="0090566F" w:rsidRDefault="00A74852" w:rsidP="00837A57">
            <w:pPr>
              <w:ind w:left="859" w:hanging="859"/>
              <w:jc w:val="center"/>
              <w:rPr>
                <w:szCs w:val="20"/>
              </w:rPr>
            </w:pPr>
            <w:r>
              <w:rPr>
                <w:szCs w:val="20"/>
              </w:rPr>
              <w:t>20</w:t>
            </w:r>
          </w:p>
        </w:tc>
        <w:tc>
          <w:tcPr>
            <w:tcW w:w="771" w:type="pct"/>
            <w:tcBorders>
              <w:bottom w:val="single" w:sz="4" w:space="0" w:color="auto"/>
            </w:tcBorders>
            <w:vAlign w:val="center"/>
          </w:tcPr>
          <w:p w14:paraId="1B99FB36" w14:textId="77777777" w:rsidR="00837A57" w:rsidRPr="005666BB" w:rsidRDefault="00837A57" w:rsidP="00837A57">
            <w:pPr>
              <w:ind w:left="859" w:hanging="859"/>
              <w:jc w:val="center"/>
              <w:rPr>
                <w:szCs w:val="20"/>
              </w:rPr>
            </w:pPr>
          </w:p>
        </w:tc>
      </w:tr>
      <w:tr w:rsidR="001E780D" w:rsidRPr="0090566F" w14:paraId="6A949ED5" w14:textId="77777777" w:rsidTr="003255F5">
        <w:tc>
          <w:tcPr>
            <w:tcW w:w="3588" w:type="pct"/>
            <w:tcBorders>
              <w:bottom w:val="single" w:sz="4" w:space="0" w:color="auto"/>
            </w:tcBorders>
            <w:vAlign w:val="center"/>
          </w:tcPr>
          <w:p w14:paraId="27683738" w14:textId="77777777" w:rsidR="001E780D" w:rsidRDefault="001E780D" w:rsidP="00A6325C">
            <w:pPr>
              <w:ind w:left="859" w:hanging="859"/>
            </w:pPr>
          </w:p>
        </w:tc>
        <w:tc>
          <w:tcPr>
            <w:tcW w:w="641" w:type="pct"/>
            <w:tcBorders>
              <w:bottom w:val="single" w:sz="4" w:space="0" w:color="auto"/>
            </w:tcBorders>
            <w:vAlign w:val="center"/>
          </w:tcPr>
          <w:p w14:paraId="641B2D7E" w14:textId="59DF4A0F" w:rsidR="001E780D" w:rsidRPr="0090566F" w:rsidRDefault="001E780D" w:rsidP="00A6325C">
            <w:pPr>
              <w:ind w:left="859" w:hanging="859"/>
              <w:jc w:val="center"/>
              <w:rPr>
                <w:szCs w:val="20"/>
              </w:rPr>
            </w:pPr>
          </w:p>
        </w:tc>
        <w:tc>
          <w:tcPr>
            <w:tcW w:w="771" w:type="pct"/>
            <w:tcBorders>
              <w:bottom w:val="single" w:sz="4" w:space="0" w:color="auto"/>
            </w:tcBorders>
            <w:vAlign w:val="center"/>
          </w:tcPr>
          <w:p w14:paraId="01AD25ED" w14:textId="7A246E34" w:rsidR="001E780D" w:rsidRPr="005666BB" w:rsidRDefault="001E780D" w:rsidP="00A6325C">
            <w:pPr>
              <w:ind w:left="859" w:hanging="859"/>
              <w:jc w:val="center"/>
              <w:rPr>
                <w:szCs w:val="20"/>
              </w:rPr>
            </w:pPr>
          </w:p>
        </w:tc>
      </w:tr>
      <w:tr w:rsidR="00AC14C7" w:rsidRPr="0090566F" w14:paraId="76D2BAA8" w14:textId="77777777" w:rsidTr="003255F5">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5666BB" w:rsidRDefault="00AC14C7" w:rsidP="00AC14C7">
            <w:pPr>
              <w:ind w:left="859" w:hanging="859"/>
              <w:jc w:val="center"/>
              <w:rPr>
                <w:szCs w:val="20"/>
              </w:rPr>
            </w:pPr>
          </w:p>
        </w:tc>
      </w:tr>
      <w:tr w:rsidR="00837A57" w:rsidRPr="0090566F" w14:paraId="3098D058" w14:textId="77777777" w:rsidTr="005666BB">
        <w:tc>
          <w:tcPr>
            <w:tcW w:w="3588" w:type="pct"/>
          </w:tcPr>
          <w:p w14:paraId="0D4FBF00" w14:textId="3FCFCDD3" w:rsidR="00837A57" w:rsidRPr="00837A57" w:rsidRDefault="00837A57" w:rsidP="00837A57">
            <w:pPr>
              <w:ind w:left="859" w:hanging="859"/>
              <w:rPr>
                <w:strike/>
              </w:rPr>
            </w:pPr>
            <w:r w:rsidRPr="005666BB">
              <w:t>Week Seven Resources Quiz</w:t>
            </w:r>
          </w:p>
        </w:tc>
        <w:tc>
          <w:tcPr>
            <w:tcW w:w="641" w:type="pct"/>
            <w:vAlign w:val="center"/>
          </w:tcPr>
          <w:p w14:paraId="475F08FD" w14:textId="6D37A22A" w:rsidR="00837A57" w:rsidRPr="0090566F" w:rsidRDefault="00A74852" w:rsidP="00837A57">
            <w:pPr>
              <w:ind w:left="859" w:hanging="859"/>
              <w:jc w:val="center"/>
              <w:rPr>
                <w:szCs w:val="20"/>
              </w:rPr>
            </w:pPr>
            <w:r>
              <w:rPr>
                <w:szCs w:val="20"/>
              </w:rPr>
              <w:t>10</w:t>
            </w:r>
          </w:p>
        </w:tc>
        <w:tc>
          <w:tcPr>
            <w:tcW w:w="771" w:type="pct"/>
            <w:vAlign w:val="center"/>
          </w:tcPr>
          <w:p w14:paraId="23E8AF46" w14:textId="77777777" w:rsidR="00837A57" w:rsidRPr="005666BB" w:rsidRDefault="00837A57" w:rsidP="00837A57">
            <w:pPr>
              <w:ind w:left="859" w:hanging="859"/>
              <w:jc w:val="center"/>
              <w:rPr>
                <w:szCs w:val="20"/>
              </w:rPr>
            </w:pPr>
          </w:p>
        </w:tc>
      </w:tr>
      <w:tr w:rsidR="00837A57" w:rsidRPr="0090566F" w14:paraId="412D1E4E" w14:textId="77777777" w:rsidTr="005666BB">
        <w:tc>
          <w:tcPr>
            <w:tcW w:w="3588" w:type="pct"/>
          </w:tcPr>
          <w:p w14:paraId="717D977B" w14:textId="2217EB6D" w:rsidR="00837A57" w:rsidRPr="00837A57" w:rsidRDefault="00837A57" w:rsidP="00837A57">
            <w:pPr>
              <w:ind w:left="859" w:hanging="859"/>
              <w:rPr>
                <w:szCs w:val="20"/>
              </w:rPr>
            </w:pPr>
            <w:r w:rsidRPr="005666BB">
              <w:t>Wiki Activity: Quality Costs Wiki</w:t>
            </w:r>
          </w:p>
        </w:tc>
        <w:tc>
          <w:tcPr>
            <w:tcW w:w="641" w:type="pct"/>
            <w:vAlign w:val="center"/>
          </w:tcPr>
          <w:p w14:paraId="7A294FE0" w14:textId="41D08C34" w:rsidR="00837A57" w:rsidRPr="0090566F" w:rsidRDefault="00A74852" w:rsidP="00837A57">
            <w:pPr>
              <w:ind w:left="859" w:hanging="859"/>
              <w:jc w:val="center"/>
              <w:rPr>
                <w:szCs w:val="20"/>
              </w:rPr>
            </w:pPr>
            <w:r>
              <w:rPr>
                <w:szCs w:val="20"/>
              </w:rPr>
              <w:t>20</w:t>
            </w:r>
          </w:p>
        </w:tc>
        <w:tc>
          <w:tcPr>
            <w:tcW w:w="771" w:type="pct"/>
            <w:vAlign w:val="center"/>
          </w:tcPr>
          <w:p w14:paraId="1DEA50DE" w14:textId="77777777" w:rsidR="00837A57" w:rsidRPr="005666BB" w:rsidRDefault="00837A57" w:rsidP="00837A57">
            <w:pPr>
              <w:ind w:left="859" w:hanging="859"/>
              <w:jc w:val="center"/>
              <w:rPr>
                <w:szCs w:val="20"/>
              </w:rPr>
            </w:pPr>
          </w:p>
        </w:tc>
      </w:tr>
      <w:tr w:rsidR="00837A57" w:rsidRPr="0090566F" w14:paraId="491E7F4F" w14:textId="77777777" w:rsidTr="005666BB">
        <w:tc>
          <w:tcPr>
            <w:tcW w:w="3588" w:type="pct"/>
          </w:tcPr>
          <w:p w14:paraId="18EEE96F" w14:textId="156948A5" w:rsidR="00837A57" w:rsidRPr="00837A57" w:rsidRDefault="00837A57" w:rsidP="00837A57">
            <w:pPr>
              <w:ind w:left="859" w:hanging="859"/>
            </w:pPr>
            <w:r w:rsidRPr="005666BB">
              <w:t>Discussion: Measuring Defects</w:t>
            </w:r>
          </w:p>
        </w:tc>
        <w:tc>
          <w:tcPr>
            <w:tcW w:w="641" w:type="pct"/>
            <w:vAlign w:val="center"/>
          </w:tcPr>
          <w:p w14:paraId="207E0F08" w14:textId="047617EC" w:rsidR="00837A57" w:rsidRPr="0090566F" w:rsidRDefault="00A74852" w:rsidP="00837A57">
            <w:pPr>
              <w:ind w:left="859" w:hanging="859"/>
              <w:jc w:val="center"/>
              <w:rPr>
                <w:szCs w:val="20"/>
              </w:rPr>
            </w:pPr>
            <w:r>
              <w:rPr>
                <w:szCs w:val="20"/>
              </w:rPr>
              <w:t>20</w:t>
            </w:r>
          </w:p>
        </w:tc>
        <w:tc>
          <w:tcPr>
            <w:tcW w:w="771" w:type="pct"/>
            <w:vAlign w:val="center"/>
          </w:tcPr>
          <w:p w14:paraId="1F13793B" w14:textId="77777777" w:rsidR="00837A57" w:rsidRPr="005666BB" w:rsidRDefault="00837A57" w:rsidP="00837A57">
            <w:pPr>
              <w:ind w:left="859" w:hanging="859"/>
              <w:jc w:val="center"/>
              <w:rPr>
                <w:szCs w:val="20"/>
              </w:rPr>
            </w:pPr>
          </w:p>
        </w:tc>
      </w:tr>
      <w:tr w:rsidR="00837A57" w:rsidRPr="0090566F" w14:paraId="19B7A986" w14:textId="77777777" w:rsidTr="005666BB">
        <w:tc>
          <w:tcPr>
            <w:tcW w:w="3588" w:type="pct"/>
          </w:tcPr>
          <w:p w14:paraId="5A13E221" w14:textId="0314A4EE" w:rsidR="00837A57" w:rsidRPr="00837A57" w:rsidRDefault="00837A57" w:rsidP="00837A57">
            <w:pPr>
              <w:ind w:left="859" w:hanging="859"/>
            </w:pPr>
            <w:r w:rsidRPr="005666BB">
              <w:t>Assignment: Cost of Quality Analysis</w:t>
            </w:r>
          </w:p>
        </w:tc>
        <w:tc>
          <w:tcPr>
            <w:tcW w:w="641" w:type="pct"/>
            <w:vAlign w:val="center"/>
          </w:tcPr>
          <w:p w14:paraId="47D6F2B7" w14:textId="26BC562D" w:rsidR="00837A57" w:rsidRPr="0090566F" w:rsidRDefault="005C1728" w:rsidP="00837A57">
            <w:pPr>
              <w:ind w:left="859" w:hanging="859"/>
              <w:jc w:val="center"/>
              <w:rPr>
                <w:szCs w:val="20"/>
              </w:rPr>
            </w:pPr>
            <w:r>
              <w:rPr>
                <w:szCs w:val="20"/>
              </w:rPr>
              <w:t>30</w:t>
            </w:r>
          </w:p>
        </w:tc>
        <w:tc>
          <w:tcPr>
            <w:tcW w:w="771" w:type="pct"/>
            <w:vAlign w:val="center"/>
          </w:tcPr>
          <w:p w14:paraId="1C2A3172" w14:textId="77777777" w:rsidR="00837A57" w:rsidRPr="005666BB" w:rsidRDefault="00837A57" w:rsidP="00837A57">
            <w:pPr>
              <w:ind w:left="859" w:hanging="859"/>
              <w:jc w:val="center"/>
              <w:rPr>
                <w:szCs w:val="20"/>
              </w:rPr>
            </w:pPr>
          </w:p>
        </w:tc>
      </w:tr>
      <w:tr w:rsidR="00837A57" w:rsidRPr="0090566F" w14:paraId="7BDE91A9" w14:textId="77777777" w:rsidTr="005666BB">
        <w:trPr>
          <w:trHeight w:val="70"/>
        </w:trPr>
        <w:tc>
          <w:tcPr>
            <w:tcW w:w="3588" w:type="pct"/>
          </w:tcPr>
          <w:p w14:paraId="4630A099" w14:textId="139EFDE1" w:rsidR="00837A57" w:rsidRPr="005666BB" w:rsidRDefault="00837A57" w:rsidP="00837A57">
            <w:pPr>
              <w:ind w:left="859" w:hanging="859"/>
            </w:pPr>
            <w:r w:rsidRPr="005666BB">
              <w:t>Week Seven Case Study: Hudson Jewelers</w:t>
            </w:r>
          </w:p>
        </w:tc>
        <w:tc>
          <w:tcPr>
            <w:tcW w:w="641" w:type="pct"/>
            <w:vAlign w:val="center"/>
          </w:tcPr>
          <w:p w14:paraId="528DD909" w14:textId="5473F409" w:rsidR="00837A57" w:rsidRPr="0090566F" w:rsidRDefault="006F02B5" w:rsidP="00837A57">
            <w:pPr>
              <w:ind w:left="859" w:hanging="859"/>
              <w:jc w:val="center"/>
              <w:rPr>
                <w:szCs w:val="20"/>
              </w:rPr>
            </w:pPr>
            <w:r>
              <w:rPr>
                <w:szCs w:val="20"/>
              </w:rPr>
              <w:t>7</w:t>
            </w:r>
            <w:r w:rsidR="0018732D">
              <w:rPr>
                <w:szCs w:val="20"/>
              </w:rPr>
              <w:t>0</w:t>
            </w:r>
          </w:p>
        </w:tc>
        <w:tc>
          <w:tcPr>
            <w:tcW w:w="771" w:type="pct"/>
            <w:vAlign w:val="center"/>
          </w:tcPr>
          <w:p w14:paraId="26CC04BD" w14:textId="77777777" w:rsidR="00837A57" w:rsidRPr="005666BB" w:rsidRDefault="00837A57" w:rsidP="00837A57">
            <w:pPr>
              <w:ind w:left="859" w:hanging="859"/>
              <w:jc w:val="center"/>
              <w:rPr>
                <w:szCs w:val="20"/>
              </w:rPr>
            </w:pPr>
          </w:p>
        </w:tc>
      </w:tr>
      <w:tr w:rsidR="00837A57" w:rsidRPr="0090566F" w14:paraId="03424424" w14:textId="77777777" w:rsidTr="00651E2B">
        <w:tc>
          <w:tcPr>
            <w:tcW w:w="3588" w:type="pct"/>
          </w:tcPr>
          <w:p w14:paraId="2486F9C8" w14:textId="0887C960" w:rsidR="00837A57" w:rsidRPr="005666BB" w:rsidRDefault="00837A57" w:rsidP="00837A57">
            <w:pPr>
              <w:ind w:left="859" w:hanging="859"/>
            </w:pPr>
            <w:r w:rsidRPr="005666BB">
              <w:t>Assignment: Quality Improvement Analysis</w:t>
            </w:r>
          </w:p>
        </w:tc>
        <w:tc>
          <w:tcPr>
            <w:tcW w:w="641" w:type="pct"/>
            <w:vAlign w:val="center"/>
          </w:tcPr>
          <w:p w14:paraId="69292B05" w14:textId="743C66BF" w:rsidR="00837A57" w:rsidRPr="0090566F" w:rsidRDefault="00A74852" w:rsidP="00837A57">
            <w:pPr>
              <w:ind w:left="859" w:hanging="859"/>
              <w:jc w:val="center"/>
              <w:rPr>
                <w:szCs w:val="20"/>
              </w:rPr>
            </w:pPr>
            <w:r>
              <w:rPr>
                <w:szCs w:val="20"/>
              </w:rPr>
              <w:t>20</w:t>
            </w:r>
          </w:p>
        </w:tc>
        <w:tc>
          <w:tcPr>
            <w:tcW w:w="771" w:type="pct"/>
            <w:vAlign w:val="center"/>
          </w:tcPr>
          <w:p w14:paraId="6B6455F3" w14:textId="0AAF6AED" w:rsidR="00837A57" w:rsidRPr="005666BB" w:rsidRDefault="00837A57" w:rsidP="00837A57">
            <w:pPr>
              <w:ind w:left="859" w:hanging="859"/>
              <w:jc w:val="center"/>
              <w:rPr>
                <w:szCs w:val="20"/>
              </w:rPr>
            </w:pPr>
          </w:p>
        </w:tc>
      </w:tr>
      <w:tr w:rsidR="001E780D" w:rsidRPr="0090566F" w14:paraId="53A0D484" w14:textId="77777777" w:rsidTr="003255F5">
        <w:tc>
          <w:tcPr>
            <w:tcW w:w="3588" w:type="pct"/>
            <w:vAlign w:val="center"/>
          </w:tcPr>
          <w:p w14:paraId="35EF3B9E" w14:textId="77777777" w:rsidR="001E780D" w:rsidRDefault="001E780D" w:rsidP="00A6325C">
            <w:pPr>
              <w:ind w:left="859" w:hanging="859"/>
            </w:pPr>
          </w:p>
        </w:tc>
        <w:tc>
          <w:tcPr>
            <w:tcW w:w="641" w:type="pct"/>
            <w:vAlign w:val="center"/>
          </w:tcPr>
          <w:p w14:paraId="35CEF03F" w14:textId="77777777" w:rsidR="001E780D" w:rsidRPr="0090566F" w:rsidRDefault="001E780D" w:rsidP="00A6325C">
            <w:pPr>
              <w:ind w:left="859" w:hanging="859"/>
              <w:jc w:val="center"/>
              <w:rPr>
                <w:szCs w:val="20"/>
              </w:rPr>
            </w:pPr>
          </w:p>
        </w:tc>
        <w:tc>
          <w:tcPr>
            <w:tcW w:w="771" w:type="pct"/>
            <w:vAlign w:val="center"/>
          </w:tcPr>
          <w:p w14:paraId="5EE35E2D" w14:textId="77777777" w:rsidR="001E780D" w:rsidRPr="005666BB" w:rsidRDefault="001E780D" w:rsidP="00A6325C">
            <w:pPr>
              <w:ind w:left="859" w:hanging="859"/>
              <w:jc w:val="center"/>
              <w:rPr>
                <w:szCs w:val="20"/>
              </w:rPr>
            </w:pPr>
          </w:p>
        </w:tc>
      </w:tr>
      <w:tr w:rsidR="00AC14C7" w:rsidRPr="004F138A" w14:paraId="3258B5FE" w14:textId="77777777" w:rsidTr="003255F5">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1B0189"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704929">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704929">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704929">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704929">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704929">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5A968F54" w14:textId="77777777" w:rsidR="00B87C25" w:rsidRDefault="00B87C25" w:rsidP="002522B3">
      <w:pPr>
        <w:pStyle w:val="Heading1"/>
      </w:pPr>
    </w:p>
    <w:p w14:paraId="5D05665A" w14:textId="77777777" w:rsidR="00472CF6" w:rsidRDefault="00472CF6" w:rsidP="002522B3">
      <w:pPr>
        <w:pStyle w:val="Heading1"/>
      </w:pPr>
    </w:p>
    <w:p w14:paraId="3334668F" w14:textId="77777777" w:rsidR="00472CF6" w:rsidRDefault="00472CF6" w:rsidP="002522B3">
      <w:pPr>
        <w:pStyle w:val="Heading1"/>
      </w:pPr>
    </w:p>
    <w:p w14:paraId="7C4F49F2" w14:textId="1D0BA172" w:rsidR="00472CF6" w:rsidRDefault="00472CF6" w:rsidP="002522B3">
      <w:pPr>
        <w:pStyle w:val="Heading1"/>
      </w:pPr>
    </w:p>
    <w:p w14:paraId="623D625C" w14:textId="1D9D8D47" w:rsidR="00F66DF5" w:rsidRDefault="00F66DF5">
      <w:r>
        <w:br w:type="page"/>
      </w:r>
    </w:p>
    <w:p w14:paraId="4041A5B3" w14:textId="77777777" w:rsidR="00F66DF5" w:rsidRPr="00F66DF5" w:rsidRDefault="00F66DF5" w:rsidP="00F66DF5"/>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BB6A20" w14:paraId="1462F720" w14:textId="77777777" w:rsidTr="4948C66D">
        <w:tc>
          <w:tcPr>
            <w:tcW w:w="1086" w:type="pct"/>
            <w:shd w:val="clear" w:color="auto" w:fill="D8D9DA"/>
            <w:vAlign w:val="center"/>
          </w:tcPr>
          <w:p w14:paraId="39F3CB79"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58D1B95F" w14:textId="4D2F199B"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00C1583E" w14:textId="22F6256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58BE417C" w14:textId="77777777" w:rsidTr="4948C66D">
        <w:tc>
          <w:tcPr>
            <w:tcW w:w="1086" w:type="pct"/>
            <w:vAlign w:val="center"/>
          </w:tcPr>
          <w:p w14:paraId="33AF4DBC"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745F2BC" w14:textId="707D7D32"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17DF8CB" w14:textId="1938E678"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6B9FDE0E" w14:textId="77777777" w:rsidTr="4948C66D">
        <w:tc>
          <w:tcPr>
            <w:tcW w:w="1086" w:type="pct"/>
            <w:shd w:val="clear" w:color="auto" w:fill="D8D9DA"/>
            <w:vAlign w:val="center"/>
          </w:tcPr>
          <w:p w14:paraId="15E325AA"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4628B41D" w14:textId="413F347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22928FB5" w14:textId="30CC8C7A"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6F354913" w14:textId="77777777" w:rsidTr="4948C66D">
        <w:tc>
          <w:tcPr>
            <w:tcW w:w="1086" w:type="pct"/>
            <w:vAlign w:val="center"/>
          </w:tcPr>
          <w:p w14:paraId="6F16ADFA"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541D496E" w14:textId="62DCB629"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296D350" w14:textId="4845249A"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4687EA94" w14:textId="77777777" w:rsidTr="4948C66D">
        <w:tc>
          <w:tcPr>
            <w:tcW w:w="1086" w:type="pct"/>
            <w:shd w:val="clear" w:color="auto" w:fill="D8D9DA"/>
            <w:vAlign w:val="center"/>
          </w:tcPr>
          <w:p w14:paraId="6A4153C4"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67376C54" w14:textId="15CF8F1F"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shd w:val="clear" w:color="auto" w:fill="D8D9DA"/>
            <w:vAlign w:val="center"/>
          </w:tcPr>
          <w:p w14:paraId="5443C275" w14:textId="56B249B7"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r w:rsidR="00BB6A20" w14:paraId="414672CD" w14:textId="77777777" w:rsidTr="4948C66D">
        <w:tc>
          <w:tcPr>
            <w:tcW w:w="1086" w:type="pct"/>
            <w:vAlign w:val="center"/>
          </w:tcPr>
          <w:p w14:paraId="673F1511" w14:textId="77777777" w:rsidR="00BB6A20" w:rsidRPr="007235A8" w:rsidRDefault="00BB6A20" w:rsidP="00BB6A20">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7A181D31" w14:textId="79D6CD8F"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0A24CFD9" w14:textId="4098E0B5" w:rsidR="00BB6A20" w:rsidRPr="007235A8" w:rsidRDefault="00BB6A20" w:rsidP="00BB6A20">
            <w:pPr>
              <w:tabs>
                <w:tab w:val="left" w:pos="0"/>
                <w:tab w:val="left" w:pos="3720"/>
              </w:tabs>
              <w:spacing w:before="40" w:after="40"/>
              <w:jc w:val="center"/>
              <w:outlineLvl w:val="0"/>
              <w:rPr>
                <w:rFonts w:cs="Arial"/>
                <w:color w:val="000000" w:themeColor="text1"/>
                <w:szCs w:val="20"/>
              </w:rPr>
            </w:pPr>
            <w:r w:rsidRPr="4948C66D">
              <w:rPr>
                <w:rFonts w:eastAsia="Arial" w:cs="Arial"/>
                <w:color w:val="000000" w:themeColor="text1"/>
                <w:szCs w:val="20"/>
              </w:rPr>
              <w:t>&lt;insert end date&gt;</w:t>
            </w: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Week One: Topic</w:t>
            </w:r>
            <w:bookmarkEnd w:id="2"/>
          </w:p>
        </w:tc>
      </w:tr>
      <w:tr w:rsidR="00A534FA" w:rsidRPr="00842155" w14:paraId="499FACE4"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F0AEB" w:rsidRPr="00842155" w14:paraId="1F65067F"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7DC91E83" w:rsidR="005F0AEB" w:rsidRPr="00842155" w:rsidRDefault="005F0AEB" w:rsidP="005F0AEB">
            <w:pPr>
              <w:pStyle w:val="ObjectiveBullet"/>
              <w:numPr>
                <w:ilvl w:val="1"/>
                <w:numId w:val="5"/>
              </w:numPr>
              <w:tabs>
                <w:tab w:val="clear" w:pos="0"/>
              </w:tabs>
            </w:pPr>
            <w:r>
              <w:t>Explain the importance of operations management.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27A479EF" w:rsidR="005F0AEB" w:rsidRPr="00842155" w:rsidRDefault="005F0AEB" w:rsidP="005F0AEB">
            <w:pPr>
              <w:tabs>
                <w:tab w:val="left" w:pos="0"/>
                <w:tab w:val="left" w:pos="3720"/>
              </w:tabs>
              <w:outlineLvl w:val="0"/>
              <w:rPr>
                <w:rFonts w:cs="Arial"/>
                <w:szCs w:val="20"/>
              </w:rPr>
            </w:pPr>
            <w:r>
              <w:t>CLO1, CLO2</w:t>
            </w:r>
          </w:p>
        </w:tc>
      </w:tr>
      <w:tr w:rsidR="005F0AEB" w:rsidRPr="00842155" w14:paraId="2CE092EA"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6BE6807E" w:rsidR="005F0AEB" w:rsidRPr="00842155" w:rsidRDefault="005F0AEB" w:rsidP="005F0AEB">
            <w:pPr>
              <w:pStyle w:val="ObjectiveBullet"/>
              <w:numPr>
                <w:ilvl w:val="1"/>
                <w:numId w:val="5"/>
              </w:numPr>
            </w:pPr>
            <w:r>
              <w:t>Explain the differences between goods and services.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4DC443C" w:rsidR="005F0AEB" w:rsidRPr="00842155" w:rsidRDefault="005F0AEB" w:rsidP="005F0AEB">
            <w:pPr>
              <w:tabs>
                <w:tab w:val="left" w:pos="0"/>
                <w:tab w:val="left" w:pos="3720"/>
              </w:tabs>
              <w:outlineLvl w:val="0"/>
              <w:rPr>
                <w:rFonts w:cs="Arial"/>
                <w:szCs w:val="20"/>
              </w:rPr>
            </w:pPr>
            <w:r>
              <w:t>CLO1, CLO2</w:t>
            </w:r>
          </w:p>
        </w:tc>
      </w:tr>
      <w:tr w:rsidR="005F0AEB" w:rsidRPr="00842155" w14:paraId="72C48186"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EE9D753" w14:textId="113258FD" w:rsidR="005F0AEB" w:rsidRPr="00842155" w:rsidRDefault="005F0AEB" w:rsidP="005F0AEB">
            <w:pPr>
              <w:pStyle w:val="ObjectiveBullet"/>
              <w:numPr>
                <w:ilvl w:val="1"/>
                <w:numId w:val="5"/>
              </w:numPr>
            </w:pPr>
            <w:r>
              <w:t>Describe a customer benefit package.</w:t>
            </w:r>
          </w:p>
        </w:tc>
        <w:tc>
          <w:tcPr>
            <w:tcW w:w="2880" w:type="dxa"/>
            <w:gridSpan w:val="2"/>
            <w:tcBorders>
              <w:top w:val="single" w:sz="4" w:space="0" w:color="auto"/>
              <w:left w:val="single" w:sz="4" w:space="0" w:color="auto"/>
              <w:bottom w:val="single" w:sz="4" w:space="0" w:color="auto"/>
              <w:right w:val="single" w:sz="4" w:space="0" w:color="auto"/>
            </w:tcBorders>
          </w:tcPr>
          <w:p w14:paraId="3BF64BBE" w14:textId="538C954F" w:rsidR="005F0AEB" w:rsidRPr="00842155" w:rsidRDefault="005F0AEB" w:rsidP="005F0AEB">
            <w:pPr>
              <w:tabs>
                <w:tab w:val="left" w:pos="0"/>
                <w:tab w:val="left" w:pos="3720"/>
              </w:tabs>
              <w:outlineLvl w:val="0"/>
              <w:rPr>
                <w:rFonts w:cs="Arial"/>
                <w:szCs w:val="20"/>
              </w:rPr>
            </w:pPr>
            <w:r>
              <w:t>CLO1, CLO2</w:t>
            </w:r>
          </w:p>
        </w:tc>
      </w:tr>
      <w:tr w:rsidR="005F0AEB" w:rsidRPr="00842155" w14:paraId="6C2370C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7A9F926" w14:textId="5348E8C4" w:rsidR="005F0AEB" w:rsidRPr="00842155" w:rsidRDefault="005F0AEB" w:rsidP="005F0AEB">
            <w:pPr>
              <w:pStyle w:val="ObjectiveBullet"/>
              <w:numPr>
                <w:ilvl w:val="1"/>
                <w:numId w:val="5"/>
              </w:numPr>
            </w:pPr>
            <w:r>
              <w:t>Describe a value chain and the two major perspectives that characterize it.</w:t>
            </w:r>
          </w:p>
        </w:tc>
        <w:tc>
          <w:tcPr>
            <w:tcW w:w="2880" w:type="dxa"/>
            <w:gridSpan w:val="2"/>
            <w:tcBorders>
              <w:top w:val="single" w:sz="4" w:space="0" w:color="auto"/>
              <w:left w:val="single" w:sz="4" w:space="0" w:color="auto"/>
              <w:bottom w:val="single" w:sz="4" w:space="0" w:color="auto"/>
              <w:right w:val="single" w:sz="4" w:space="0" w:color="auto"/>
            </w:tcBorders>
          </w:tcPr>
          <w:p w14:paraId="4EC8103A" w14:textId="2F1684B7" w:rsidR="005F0AEB" w:rsidRPr="00842155" w:rsidRDefault="005F0AEB" w:rsidP="005F0AEB">
            <w:pPr>
              <w:tabs>
                <w:tab w:val="left" w:pos="0"/>
                <w:tab w:val="left" w:pos="3720"/>
              </w:tabs>
              <w:outlineLvl w:val="0"/>
              <w:rPr>
                <w:rFonts w:cs="Arial"/>
                <w:szCs w:val="20"/>
              </w:rPr>
            </w:pPr>
            <w:r>
              <w:t>CLO1, CLO2</w:t>
            </w:r>
          </w:p>
        </w:tc>
      </w:tr>
      <w:tr w:rsidR="005F0AEB" w:rsidRPr="00842155" w14:paraId="57F96B5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0DEE2E56" w:rsidR="005F0AEB" w:rsidRPr="00842155" w:rsidRDefault="005F0AEB" w:rsidP="005F0AEB">
            <w:pPr>
              <w:pStyle w:val="ObjectiveBullet"/>
              <w:numPr>
                <w:ilvl w:val="1"/>
                <w:numId w:val="5"/>
              </w:numPr>
            </w:pPr>
            <w:r>
              <w:t>Identify when outsourcing and vertical integration in value chains are appropriate.</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05744228" w:rsidR="005F0AEB" w:rsidRPr="00842155" w:rsidRDefault="005F0AEB" w:rsidP="005F0AEB">
            <w:pPr>
              <w:tabs>
                <w:tab w:val="left" w:pos="0"/>
                <w:tab w:val="left" w:pos="3720"/>
              </w:tabs>
              <w:outlineLvl w:val="0"/>
              <w:rPr>
                <w:rFonts w:cs="Arial"/>
                <w:szCs w:val="20"/>
              </w:rPr>
            </w:pPr>
            <w:r>
              <w:t>CLO1, CLO2</w:t>
            </w:r>
          </w:p>
        </w:tc>
      </w:tr>
      <w:tr w:rsidR="005F0AEB" w:rsidRPr="00842155" w14:paraId="4B13C0C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F0AEB" w:rsidRDefault="005F0AEB" w:rsidP="005F0AE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AIE</w:t>
            </w:r>
          </w:p>
        </w:tc>
      </w:tr>
      <w:tr w:rsidR="005F0AEB" w:rsidRPr="007F339F" w14:paraId="3016880E" w14:textId="77777777" w:rsidTr="4948C66D">
        <w:tc>
          <w:tcPr>
            <w:tcW w:w="10170" w:type="dxa"/>
            <w:gridSpan w:val="2"/>
            <w:tcMar>
              <w:top w:w="115" w:type="dxa"/>
              <w:left w:w="115" w:type="dxa"/>
              <w:bottom w:w="115" w:type="dxa"/>
              <w:right w:w="115" w:type="dxa"/>
            </w:tcMar>
          </w:tcPr>
          <w:p w14:paraId="4FD7604B" w14:textId="77777777" w:rsidR="005F0AEB" w:rsidRPr="003A1E96" w:rsidRDefault="005F0AEB" w:rsidP="005F0AEB">
            <w:pPr>
              <w:rPr>
                <w:rFonts w:eastAsia="Arial" w:cs="Arial"/>
                <w:b/>
                <w:bCs/>
              </w:rPr>
            </w:pPr>
            <w:r w:rsidRPr="4948C66D">
              <w:rPr>
                <w:rFonts w:eastAsia="Arial" w:cs="Arial"/>
                <w:b/>
                <w:bCs/>
              </w:rPr>
              <w:t>Tutorials</w:t>
            </w:r>
          </w:p>
          <w:p w14:paraId="1495FA76" w14:textId="77777777" w:rsidR="005F0AEB" w:rsidRPr="003A1E96" w:rsidRDefault="005F0AEB" w:rsidP="005F0AEB">
            <w:pPr>
              <w:pStyle w:val="AssignmentsLevel1"/>
            </w:pPr>
          </w:p>
          <w:p w14:paraId="58B632D8" w14:textId="77777777" w:rsidR="005F0AEB" w:rsidRPr="003A1E96" w:rsidRDefault="005F0AEB" w:rsidP="005F0AEB">
            <w:pPr>
              <w:pStyle w:val="AssignmentsLevel1"/>
            </w:pPr>
            <w:r>
              <w:t xml:space="preserve">During this course you will be asked to use and participate in various technologies to complete activities and assignments. </w:t>
            </w:r>
          </w:p>
          <w:p w14:paraId="60C9683A" w14:textId="77777777" w:rsidR="005F0AEB" w:rsidRDefault="005F0AEB" w:rsidP="005F0AEB">
            <w:pPr>
              <w:pStyle w:val="AssignmentsLevel1"/>
            </w:pPr>
          </w:p>
          <w:p w14:paraId="29B05828" w14:textId="77777777" w:rsidR="005F0AEB" w:rsidRDefault="005F0AEB" w:rsidP="005F0AEB">
            <w:pPr>
              <w:pStyle w:val="AssignmentsLevel1"/>
            </w:pPr>
            <w:r w:rsidRPr="4948C66D">
              <w:rPr>
                <w:b/>
                <w:bCs/>
              </w:rPr>
              <w:t>Review</w:t>
            </w:r>
            <w:r>
              <w:t xml:space="preserve"> the tutorials available on Blackboard as needed.</w:t>
            </w:r>
          </w:p>
          <w:p w14:paraId="6D32BD43" w14:textId="77777777" w:rsidR="005F0AEB" w:rsidRDefault="005F0AEB" w:rsidP="005F0AEB">
            <w:pPr>
              <w:pStyle w:val="AssignmentsLevel1"/>
            </w:pPr>
          </w:p>
          <w:p w14:paraId="4E939F29" w14:textId="77777777" w:rsidR="005F0AEB" w:rsidRPr="00F0041D" w:rsidRDefault="005F0AEB" w:rsidP="005F0AE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5F0AEB" w:rsidRPr="009F6FAF" w:rsidRDefault="005F0AEB" w:rsidP="005F0AEB">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5F0AEB" w:rsidRPr="009F6FAF" w:rsidRDefault="005F0AEB" w:rsidP="005F0AEB">
            <w:pPr>
              <w:rPr>
                <w:rFonts w:eastAsia="Arial" w:cs="Arial"/>
              </w:rPr>
            </w:pPr>
            <w:r w:rsidRPr="4948C66D">
              <w:rPr>
                <w:rFonts w:eastAsia="Arial" w:cs="Arial"/>
              </w:rPr>
              <w:t>N/A</w:t>
            </w:r>
          </w:p>
        </w:tc>
      </w:tr>
      <w:tr w:rsidR="005F0AEB" w:rsidRPr="007F339F" w14:paraId="0B5F8C15" w14:textId="77777777" w:rsidTr="4948C66D">
        <w:tc>
          <w:tcPr>
            <w:tcW w:w="10170" w:type="dxa"/>
            <w:gridSpan w:val="2"/>
            <w:tcMar>
              <w:top w:w="115" w:type="dxa"/>
              <w:left w:w="115" w:type="dxa"/>
              <w:bottom w:w="115" w:type="dxa"/>
              <w:right w:w="115" w:type="dxa"/>
            </w:tcMar>
          </w:tcPr>
          <w:p w14:paraId="6B6E4C03" w14:textId="77777777" w:rsidR="005F0AEB" w:rsidRPr="003A1E96" w:rsidRDefault="005F0AEB" w:rsidP="005F0AEB">
            <w:pPr>
              <w:rPr>
                <w:rFonts w:eastAsia="Arial" w:cs="Arial"/>
              </w:rPr>
            </w:pPr>
            <w:r w:rsidRPr="4948C66D">
              <w:rPr>
                <w:rFonts w:eastAsia="Arial" w:cs="Arial"/>
                <w:b/>
                <w:bCs/>
              </w:rPr>
              <w:t>Weekly Participation and Discussion</w:t>
            </w:r>
          </w:p>
          <w:p w14:paraId="01670182" w14:textId="77777777" w:rsidR="005F0AEB" w:rsidRDefault="005F0AEB" w:rsidP="005F0AEB">
            <w:pPr>
              <w:pStyle w:val="AssignmentsLevel1"/>
            </w:pPr>
          </w:p>
          <w:p w14:paraId="67B199C9" w14:textId="77777777" w:rsidR="005F0AEB" w:rsidRDefault="005F0AEB" w:rsidP="005F0AE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5F0AEB" w:rsidRDefault="005F0AEB" w:rsidP="005F0AEB">
            <w:pPr>
              <w:pStyle w:val="AssignmentsLevel1"/>
            </w:pPr>
          </w:p>
          <w:p w14:paraId="0F60F01D" w14:textId="77777777" w:rsidR="005F0AEB" w:rsidRPr="00C675E5" w:rsidRDefault="005F0AEB" w:rsidP="005F0AEB">
            <w:pPr>
              <w:rPr>
                <w:rFonts w:eastAsia="Arial" w:cs="Arial"/>
                <w:color w:val="0000FF"/>
                <w:u w:val="single"/>
              </w:rPr>
            </w:pPr>
            <w:r w:rsidRPr="4948C66D">
              <w:rPr>
                <w:b/>
                <w:bCs/>
              </w:rPr>
              <w:lastRenderedPageBreak/>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14E84874" w14:textId="77777777" w:rsidR="005F0AEB" w:rsidRPr="009F6FAF" w:rsidRDefault="005F0AEB" w:rsidP="005F0AEB">
            <w:pPr>
              <w:rPr>
                <w:rFonts w:cs="Arial"/>
                <w:szCs w:val="20"/>
              </w:rPr>
            </w:pPr>
          </w:p>
        </w:tc>
        <w:tc>
          <w:tcPr>
            <w:tcW w:w="1440" w:type="dxa"/>
            <w:tcBorders>
              <w:bottom w:val="single" w:sz="4" w:space="0" w:color="000000" w:themeColor="text1"/>
            </w:tcBorders>
          </w:tcPr>
          <w:p w14:paraId="2E303B4C" w14:textId="77777777" w:rsidR="005F0AEB" w:rsidRPr="009F6FAF" w:rsidRDefault="005F0AEB" w:rsidP="005F0AEB">
            <w:pPr>
              <w:rPr>
                <w:rFonts w:cs="Arial"/>
                <w:szCs w:val="20"/>
              </w:rPr>
            </w:pPr>
          </w:p>
        </w:tc>
      </w:tr>
      <w:tr w:rsidR="005F0AEB" w:rsidRPr="007F339F" w14:paraId="104F5CF5" w14:textId="77777777" w:rsidTr="4948C66D">
        <w:tc>
          <w:tcPr>
            <w:tcW w:w="10170" w:type="dxa"/>
            <w:gridSpan w:val="2"/>
            <w:tcMar>
              <w:top w:w="115" w:type="dxa"/>
              <w:left w:w="115" w:type="dxa"/>
              <w:bottom w:w="115" w:type="dxa"/>
              <w:right w:w="115" w:type="dxa"/>
            </w:tcMar>
          </w:tcPr>
          <w:p w14:paraId="5F96B390" w14:textId="77777777" w:rsidR="005F0AEB" w:rsidRDefault="005F0AEB" w:rsidP="005F0AEB">
            <w:pPr>
              <w:ind w:left="360" w:hanging="360"/>
              <w:rPr>
                <w:b/>
              </w:rPr>
            </w:pPr>
            <w:r>
              <w:rPr>
                <w:b/>
              </w:rPr>
              <w:t>Week One Reading</w:t>
            </w:r>
          </w:p>
          <w:p w14:paraId="33738809" w14:textId="77777777" w:rsidR="005F0AEB" w:rsidRDefault="005F0AEB" w:rsidP="005F0AEB">
            <w:pPr>
              <w:ind w:left="360" w:hanging="360"/>
              <w:rPr>
                <w:b/>
              </w:rPr>
            </w:pPr>
          </w:p>
          <w:p w14:paraId="72368A3F" w14:textId="77777777" w:rsidR="005F0AEB" w:rsidRPr="002F07F9" w:rsidRDefault="005F0AEB" w:rsidP="005F0AEB">
            <w:pPr>
              <w:widowControl w:val="0"/>
            </w:pPr>
            <w:r w:rsidRPr="002F07F9">
              <w:t>In this course, you’re going to learn about operations management, which covers a wide swath of topics. In the first two chapters, you’ll be learning about the basics of Operations Management and how basic economic principles affect operations management.</w:t>
            </w:r>
          </w:p>
          <w:p w14:paraId="31628FF1" w14:textId="77777777" w:rsidR="005F0AEB" w:rsidRDefault="005F0AEB" w:rsidP="005F0AEB">
            <w:pPr>
              <w:ind w:left="360" w:hanging="360"/>
              <w:rPr>
                <w:b/>
              </w:rPr>
            </w:pPr>
          </w:p>
          <w:p w14:paraId="2EEF2B13" w14:textId="77777777" w:rsidR="007313A0" w:rsidRDefault="007313A0" w:rsidP="007313A0">
            <w:pPr>
              <w:ind w:left="360" w:hanging="360"/>
            </w:pPr>
            <w:r w:rsidRPr="006874A5">
              <w:rPr>
                <w:b/>
              </w:rPr>
              <w:t>Read</w:t>
            </w:r>
            <w:r w:rsidRPr="006874A5">
              <w:t xml:space="preserve"> Ch. 1 &amp; 2 of </w:t>
            </w:r>
            <w:r w:rsidRPr="006874A5">
              <w:rPr>
                <w:i/>
              </w:rPr>
              <w:t>OM 6</w:t>
            </w:r>
            <w:r w:rsidRPr="006874A5">
              <w:t>.</w:t>
            </w:r>
          </w:p>
          <w:p w14:paraId="2854568A" w14:textId="77777777" w:rsidR="007313A0" w:rsidRDefault="007313A0" w:rsidP="007313A0">
            <w:pPr>
              <w:ind w:left="360" w:hanging="360"/>
            </w:pPr>
          </w:p>
          <w:p w14:paraId="4688AF6B" w14:textId="77777777" w:rsidR="007313A0" w:rsidRDefault="007313A0" w:rsidP="007313A0">
            <w:pPr>
              <w:ind w:left="360" w:hanging="360"/>
            </w:pPr>
            <w:r>
              <w:t>After studying these chapters, you should be able to:</w:t>
            </w:r>
          </w:p>
          <w:p w14:paraId="04BE7A0F" w14:textId="77777777" w:rsidR="007313A0" w:rsidRDefault="007313A0" w:rsidP="007313A0">
            <w:pPr>
              <w:ind w:left="360" w:hanging="360"/>
            </w:pPr>
          </w:p>
          <w:p w14:paraId="1A5D514A" w14:textId="77777777" w:rsidR="007313A0" w:rsidRDefault="007313A0" w:rsidP="007313A0">
            <w:pPr>
              <w:pStyle w:val="AssignmentsLevel2"/>
            </w:pPr>
            <w:r>
              <w:t>Explain the concept and importance of operation management</w:t>
            </w:r>
          </w:p>
          <w:p w14:paraId="0904546F" w14:textId="77777777" w:rsidR="007313A0" w:rsidRDefault="007313A0" w:rsidP="007313A0">
            <w:pPr>
              <w:pStyle w:val="AssignmentsLevel2"/>
            </w:pPr>
            <w:r>
              <w:t>Describe what operations managers do.</w:t>
            </w:r>
          </w:p>
          <w:p w14:paraId="0627E3EB" w14:textId="77777777" w:rsidR="007313A0" w:rsidRDefault="007313A0" w:rsidP="007313A0">
            <w:pPr>
              <w:pStyle w:val="AssignmentsLevel2"/>
            </w:pPr>
            <w:r>
              <w:t>Explain the difference between goods and services</w:t>
            </w:r>
          </w:p>
          <w:p w14:paraId="435F6DB0" w14:textId="77777777" w:rsidR="007313A0" w:rsidRDefault="007313A0" w:rsidP="007313A0">
            <w:pPr>
              <w:pStyle w:val="AssignmentsLevel2"/>
            </w:pPr>
            <w:r>
              <w:t>Describe a customer benefit package</w:t>
            </w:r>
          </w:p>
          <w:p w14:paraId="3EFFBF12" w14:textId="77777777" w:rsidR="007313A0" w:rsidRDefault="007313A0" w:rsidP="007313A0">
            <w:pPr>
              <w:pStyle w:val="AssignmentsLevel2"/>
            </w:pPr>
            <w:r>
              <w:t>Describe the type of measures used for decision making</w:t>
            </w:r>
          </w:p>
          <w:p w14:paraId="7451EFFA" w14:textId="77777777" w:rsidR="007313A0" w:rsidRDefault="007313A0" w:rsidP="007313A0">
            <w:pPr>
              <w:pStyle w:val="AssignmentsLevel2"/>
            </w:pPr>
            <w:r>
              <w:t>Explain the use of analytics in OM ad how internal and external measures are related</w:t>
            </w:r>
          </w:p>
          <w:p w14:paraId="06702CE1" w14:textId="77777777" w:rsidR="007313A0" w:rsidRDefault="007313A0" w:rsidP="007313A0">
            <w:pPr>
              <w:pStyle w:val="AssignmentsLevel2"/>
            </w:pPr>
            <w:r>
              <w:t>Explain how to design a good performance measurement system</w:t>
            </w:r>
          </w:p>
          <w:p w14:paraId="18766C50" w14:textId="77777777" w:rsidR="007313A0" w:rsidRDefault="007313A0" w:rsidP="007313A0">
            <w:pPr>
              <w:pStyle w:val="AssignmentsLevel2"/>
            </w:pPr>
            <w:r>
              <w:t>Describe four models of organizational performance</w:t>
            </w:r>
          </w:p>
          <w:p w14:paraId="43C71A53" w14:textId="059FD40D" w:rsidR="005F0AEB" w:rsidRPr="009F6FAF" w:rsidRDefault="005F0AEB" w:rsidP="005F0AEB">
            <w:pPr>
              <w:pStyle w:val="AssignmentsLevel1"/>
            </w:pPr>
          </w:p>
        </w:tc>
        <w:tc>
          <w:tcPr>
            <w:tcW w:w="1440" w:type="dxa"/>
            <w:tcBorders>
              <w:bottom w:val="single" w:sz="4" w:space="0" w:color="000000" w:themeColor="text1"/>
            </w:tcBorders>
          </w:tcPr>
          <w:p w14:paraId="4849CE0D" w14:textId="6137BB6D" w:rsidR="005F0AEB" w:rsidRPr="009F6FAF" w:rsidRDefault="005F0AEB" w:rsidP="005F0AEB">
            <w:pPr>
              <w:rPr>
                <w:rFonts w:cs="Arial"/>
                <w:szCs w:val="20"/>
              </w:rPr>
            </w:pPr>
            <w:r>
              <w:t>1.1, 1.2, 1.3, 1.4, 1.5</w:t>
            </w:r>
          </w:p>
        </w:tc>
        <w:tc>
          <w:tcPr>
            <w:tcW w:w="1440" w:type="dxa"/>
            <w:tcBorders>
              <w:bottom w:val="single" w:sz="4" w:space="0" w:color="000000" w:themeColor="text1"/>
            </w:tcBorders>
          </w:tcPr>
          <w:p w14:paraId="527291C7" w14:textId="77777777" w:rsidR="005F0AEB" w:rsidRPr="009F6FAF" w:rsidRDefault="005F0AEB" w:rsidP="005F0AEB">
            <w:pPr>
              <w:rPr>
                <w:rFonts w:cs="Arial"/>
                <w:szCs w:val="20"/>
              </w:rPr>
            </w:pPr>
          </w:p>
        </w:tc>
      </w:tr>
      <w:tr w:rsidR="005F0AEB" w:rsidRPr="007F339F" w14:paraId="27CAA472" w14:textId="77777777" w:rsidTr="4948C66D">
        <w:tc>
          <w:tcPr>
            <w:tcW w:w="10170" w:type="dxa"/>
            <w:gridSpan w:val="2"/>
            <w:tcMar>
              <w:top w:w="115" w:type="dxa"/>
              <w:left w:w="115" w:type="dxa"/>
              <w:bottom w:w="115" w:type="dxa"/>
              <w:right w:w="115" w:type="dxa"/>
            </w:tcMar>
          </w:tcPr>
          <w:p w14:paraId="4D6D87B7" w14:textId="77777777" w:rsidR="005F0AEB" w:rsidRDefault="005F0AEB" w:rsidP="005F0AEB">
            <w:pPr>
              <w:ind w:left="360" w:hanging="360"/>
              <w:rPr>
                <w:b/>
              </w:rPr>
            </w:pPr>
            <w:r>
              <w:rPr>
                <w:b/>
              </w:rPr>
              <w:t>Lecture: What Is Operations Management?</w:t>
            </w:r>
            <w:r w:rsidDel="00597612">
              <w:rPr>
                <w:b/>
              </w:rPr>
              <w:t xml:space="preserve"> </w:t>
            </w:r>
          </w:p>
          <w:p w14:paraId="7DFC4EEB" w14:textId="77777777" w:rsidR="005F0AEB" w:rsidRDefault="005F0AEB" w:rsidP="005F0AEB">
            <w:pPr>
              <w:ind w:left="360" w:hanging="360"/>
            </w:pPr>
          </w:p>
          <w:p w14:paraId="536C8C99" w14:textId="064ECC4F" w:rsidR="005F0AEB" w:rsidRDefault="005F0AEB" w:rsidP="005F0AEB">
            <w:r>
              <w:rPr>
                <w:b/>
              </w:rPr>
              <w:t>Watch</w:t>
            </w:r>
            <w:r>
              <w:t xml:space="preserve"> the </w:t>
            </w:r>
            <w:r w:rsidRPr="002F07F9">
              <w:t>“What Is Operations Management?”</w:t>
            </w:r>
            <w:r>
              <w:rPr>
                <w:b/>
              </w:rPr>
              <w:t xml:space="preserve"> </w:t>
            </w:r>
            <w:r>
              <w:t>lecture video, available on Vimeo [</w:t>
            </w:r>
            <w:r w:rsidR="00C9091D">
              <w:t>8</w:t>
            </w:r>
            <w:r>
              <w:t>:</w:t>
            </w:r>
            <w:r w:rsidR="00C9091D">
              <w:t>16</w:t>
            </w:r>
            <w:r>
              <w:t>]:</w:t>
            </w:r>
          </w:p>
          <w:p w14:paraId="065AB3E9" w14:textId="77777777" w:rsidR="005F0AEB" w:rsidRDefault="005F0AEB" w:rsidP="005F0AEB">
            <w:r>
              <w:t xml:space="preserve"> </w:t>
            </w:r>
          </w:p>
          <w:p w14:paraId="5C96839B" w14:textId="60B49B74" w:rsidR="005F0AEB" w:rsidRPr="009F6FAF" w:rsidRDefault="005F0AEB" w:rsidP="005F0AEB">
            <w:pPr>
              <w:pStyle w:val="AssignmentsLevel1"/>
            </w:pPr>
            <w:r>
              <w:rPr>
                <w:b/>
              </w:rPr>
              <w:t>Post</w:t>
            </w:r>
            <w:r>
              <w:t xml:space="preserve"> any questions, comments, or insights you may have about the content of the lecture in the Week One General Q&amp;A discussion forum on Blackboard.</w:t>
            </w:r>
          </w:p>
        </w:tc>
        <w:tc>
          <w:tcPr>
            <w:tcW w:w="1440" w:type="dxa"/>
            <w:tcBorders>
              <w:bottom w:val="single" w:sz="4" w:space="0" w:color="000000" w:themeColor="text1"/>
            </w:tcBorders>
          </w:tcPr>
          <w:p w14:paraId="0BBC989F" w14:textId="77777777" w:rsidR="005F0AEB" w:rsidRDefault="005F0AEB" w:rsidP="005F0AEB">
            <w:r>
              <w:t>1.1, 1.2, 1.3</w:t>
            </w:r>
          </w:p>
          <w:p w14:paraId="5D37B951" w14:textId="77777777" w:rsidR="005F0AEB" w:rsidRDefault="005F0AEB" w:rsidP="005F0AEB"/>
          <w:p w14:paraId="1543A947" w14:textId="77777777" w:rsidR="005F0AEB" w:rsidRPr="009F6FAF" w:rsidRDefault="005F0AEB" w:rsidP="005F0AEB">
            <w:pPr>
              <w:rPr>
                <w:rFonts w:cs="Arial"/>
                <w:szCs w:val="20"/>
              </w:rPr>
            </w:pPr>
          </w:p>
        </w:tc>
        <w:tc>
          <w:tcPr>
            <w:tcW w:w="1440" w:type="dxa"/>
            <w:tcBorders>
              <w:bottom w:val="single" w:sz="4" w:space="0" w:color="000000" w:themeColor="text1"/>
            </w:tcBorders>
          </w:tcPr>
          <w:p w14:paraId="5FC1C5B5" w14:textId="3DCD430D" w:rsidR="005F0AEB" w:rsidRPr="009F6FAF" w:rsidRDefault="005F0AEB" w:rsidP="005F0AEB">
            <w:pPr>
              <w:rPr>
                <w:rFonts w:cs="Arial"/>
                <w:szCs w:val="20"/>
              </w:rPr>
            </w:pPr>
            <w:r>
              <w:t>Lecture Activity – reviews lecture and posts response</w:t>
            </w:r>
            <w:r w:rsidDel="00D14817">
              <w:t xml:space="preserve"> </w:t>
            </w:r>
            <w:r>
              <w:t xml:space="preserve">= </w:t>
            </w:r>
            <w:r>
              <w:rPr>
                <w:b/>
              </w:rPr>
              <w:t>1 hour</w:t>
            </w:r>
          </w:p>
        </w:tc>
      </w:tr>
      <w:tr w:rsidR="005F0AEB" w:rsidRPr="007F339F" w14:paraId="1F250661" w14:textId="77777777" w:rsidTr="4948C66D">
        <w:tc>
          <w:tcPr>
            <w:tcW w:w="10170" w:type="dxa"/>
            <w:gridSpan w:val="2"/>
            <w:tcMar>
              <w:top w:w="115" w:type="dxa"/>
              <w:left w:w="115" w:type="dxa"/>
              <w:bottom w:w="115" w:type="dxa"/>
              <w:right w:w="115" w:type="dxa"/>
            </w:tcMar>
          </w:tcPr>
          <w:p w14:paraId="2C65DFC6" w14:textId="77777777" w:rsidR="005F0AEB" w:rsidRDefault="005F0AEB" w:rsidP="005F0AEB">
            <w:pPr>
              <w:rPr>
                <w:b/>
              </w:rPr>
            </w:pPr>
            <w:r>
              <w:rPr>
                <w:b/>
              </w:rPr>
              <w:t>Lecture: Value Chains</w:t>
            </w:r>
            <w:r w:rsidDel="00597612">
              <w:rPr>
                <w:b/>
              </w:rPr>
              <w:t xml:space="preserve"> </w:t>
            </w:r>
          </w:p>
          <w:p w14:paraId="5B468459" w14:textId="77777777" w:rsidR="005F0AEB" w:rsidRDefault="005F0AEB" w:rsidP="005F0AEB"/>
          <w:p w14:paraId="3B5026DE" w14:textId="6E834088" w:rsidR="005F0AEB" w:rsidRDefault="005F0AEB" w:rsidP="005F0AEB">
            <w:r>
              <w:rPr>
                <w:b/>
              </w:rPr>
              <w:t>Watch</w:t>
            </w:r>
            <w:r>
              <w:t xml:space="preserve"> the “Value Chains,” lecture video, available on Vimeo [</w:t>
            </w:r>
            <w:r w:rsidR="00C9091D">
              <w:t>8</w:t>
            </w:r>
            <w:r>
              <w:t>:</w:t>
            </w:r>
            <w:r w:rsidR="00C9091D">
              <w:t>19</w:t>
            </w:r>
            <w:r>
              <w:t>]:</w:t>
            </w:r>
          </w:p>
          <w:p w14:paraId="0CEFF901" w14:textId="77777777" w:rsidR="005F0AEB" w:rsidRDefault="005F0AEB" w:rsidP="005F0AEB"/>
          <w:p w14:paraId="2688C686" w14:textId="6D30537B" w:rsidR="005F0AEB" w:rsidRPr="009F6FAF" w:rsidRDefault="005F0AEB" w:rsidP="005F0AEB">
            <w:pPr>
              <w:pStyle w:val="AssignmentsLevel1"/>
            </w:pPr>
            <w:r>
              <w:rPr>
                <w:b/>
              </w:rPr>
              <w:t>Post</w:t>
            </w:r>
            <w:r>
              <w:t xml:space="preserve"> any questions, comments, or insights you may have about the content of the lecture in the Week One General Q&amp;A discussion forum on Blackboard.</w:t>
            </w:r>
          </w:p>
        </w:tc>
        <w:tc>
          <w:tcPr>
            <w:tcW w:w="1440" w:type="dxa"/>
            <w:tcBorders>
              <w:bottom w:val="single" w:sz="4" w:space="0" w:color="000000" w:themeColor="text1"/>
            </w:tcBorders>
          </w:tcPr>
          <w:p w14:paraId="6834DB18" w14:textId="756DD3E7" w:rsidR="005F0AEB" w:rsidRPr="009F6FAF" w:rsidRDefault="005F0AEB" w:rsidP="005F0AEB">
            <w:pPr>
              <w:rPr>
                <w:rFonts w:cs="Arial"/>
                <w:szCs w:val="20"/>
              </w:rPr>
            </w:pPr>
            <w:r>
              <w:t>1.4, 1.5</w:t>
            </w:r>
          </w:p>
        </w:tc>
        <w:tc>
          <w:tcPr>
            <w:tcW w:w="1440" w:type="dxa"/>
            <w:tcBorders>
              <w:bottom w:val="single" w:sz="4" w:space="0" w:color="000000" w:themeColor="text1"/>
            </w:tcBorders>
          </w:tcPr>
          <w:p w14:paraId="11672A73" w14:textId="77777777" w:rsidR="005F0AEB" w:rsidRDefault="005F0AEB" w:rsidP="005F0AEB">
            <w:r>
              <w:t xml:space="preserve">Lecture Activity – reviews lecture and posts response = </w:t>
            </w:r>
          </w:p>
          <w:p w14:paraId="4EC60E72" w14:textId="3DD4360D" w:rsidR="005F0AEB" w:rsidRPr="009F6FAF" w:rsidRDefault="005F0AEB" w:rsidP="005F0AEB">
            <w:pPr>
              <w:rPr>
                <w:rFonts w:cs="Arial"/>
                <w:szCs w:val="20"/>
              </w:rPr>
            </w:pPr>
            <w:r>
              <w:rPr>
                <w:b/>
              </w:rPr>
              <w:t>1 hour</w:t>
            </w:r>
          </w:p>
        </w:tc>
      </w:tr>
      <w:tr w:rsidR="005F0AEB" w:rsidRPr="007F339F" w14:paraId="5A89391B" w14:textId="77777777" w:rsidTr="4948C66D">
        <w:tc>
          <w:tcPr>
            <w:tcW w:w="10170" w:type="dxa"/>
            <w:gridSpan w:val="2"/>
            <w:tcMar>
              <w:top w:w="115" w:type="dxa"/>
              <w:left w:w="115" w:type="dxa"/>
              <w:bottom w:w="115" w:type="dxa"/>
              <w:right w:w="115" w:type="dxa"/>
            </w:tcMar>
          </w:tcPr>
          <w:p w14:paraId="0B1E3317" w14:textId="77777777" w:rsidR="005F0AEB" w:rsidRDefault="005F0AEB" w:rsidP="005F0AEB">
            <w:pPr>
              <w:rPr>
                <w:b/>
              </w:rPr>
            </w:pPr>
            <w:r>
              <w:rPr>
                <w:b/>
              </w:rPr>
              <w:lastRenderedPageBreak/>
              <w:t>Resources: Technology Tutorials</w:t>
            </w:r>
          </w:p>
          <w:p w14:paraId="209AAE7B" w14:textId="77777777" w:rsidR="005F0AEB" w:rsidRDefault="005F0AEB" w:rsidP="005F0AEB"/>
          <w:p w14:paraId="69247634" w14:textId="77777777" w:rsidR="005F0AEB" w:rsidRDefault="005F0AEB" w:rsidP="005F0AEB">
            <w:r>
              <w:t xml:space="preserve">In this course, you’ll </w:t>
            </w:r>
          </w:p>
          <w:p w14:paraId="36D79AB5" w14:textId="77777777" w:rsidR="005F0AEB" w:rsidRDefault="005F0AEB" w:rsidP="005F0AEB"/>
          <w:p w14:paraId="0856E83A" w14:textId="77777777" w:rsidR="005F0AEB" w:rsidRDefault="005F0AEB" w:rsidP="005F0AEB">
            <w:r>
              <w:rPr>
                <w:b/>
              </w:rPr>
              <w:t>View</w:t>
            </w:r>
            <w:r>
              <w:t xml:space="preserve"> the following video tutorials located in the Week One Learning Module folder:</w:t>
            </w:r>
          </w:p>
          <w:p w14:paraId="09179DB7" w14:textId="77777777" w:rsidR="005F0AEB" w:rsidRDefault="005F0AEB" w:rsidP="005F0AEB"/>
          <w:p w14:paraId="6A0A2223" w14:textId="77777777" w:rsidR="005F0AEB" w:rsidRDefault="005F0AEB" w:rsidP="005F0AEB">
            <w:pPr>
              <w:widowControl w:val="0"/>
              <w:numPr>
                <w:ilvl w:val="0"/>
                <w:numId w:val="52"/>
              </w:numPr>
              <w:pBdr>
                <w:top w:val="nil"/>
                <w:left w:val="nil"/>
                <w:bottom w:val="nil"/>
                <w:right w:val="nil"/>
                <w:between w:val="nil"/>
              </w:pBdr>
            </w:pPr>
            <w:r>
              <w:t xml:space="preserve">YouTube video: “Creating Shapes in PowerPoint” located at </w:t>
            </w:r>
            <w:hyperlink r:id="rId18">
              <w:r>
                <w:rPr>
                  <w:color w:val="0000FF"/>
                  <w:u w:val="single"/>
                </w:rPr>
                <w:t>http://www.youtube.com/watch?v=2bp818fOByI</w:t>
              </w:r>
            </w:hyperlink>
          </w:p>
          <w:p w14:paraId="21CC7C72" w14:textId="77777777" w:rsidR="005F0AEB" w:rsidRDefault="005F0AEB" w:rsidP="005F0AEB">
            <w:pPr>
              <w:widowControl w:val="0"/>
              <w:numPr>
                <w:ilvl w:val="0"/>
                <w:numId w:val="52"/>
              </w:numPr>
              <w:pBdr>
                <w:top w:val="nil"/>
                <w:left w:val="nil"/>
                <w:bottom w:val="nil"/>
                <w:right w:val="nil"/>
                <w:between w:val="nil"/>
              </w:pBdr>
            </w:pPr>
            <w:r>
              <w:t xml:space="preserve">Getting Started with </w:t>
            </w:r>
            <w:proofErr w:type="spellStart"/>
            <w:r>
              <w:t>Coursemate</w:t>
            </w:r>
            <w:proofErr w:type="spellEnd"/>
            <w:r>
              <w:t xml:space="preserve">: </w:t>
            </w:r>
            <w:hyperlink r:id="rId19">
              <w:r>
                <w:rPr>
                  <w:color w:val="0000FF"/>
                  <w:u w:val="single"/>
                </w:rPr>
                <w:t>https://www.youtube.com/watch?v=DSewSl-sETw</w:t>
              </w:r>
            </w:hyperlink>
          </w:p>
          <w:p w14:paraId="3CCEF230" w14:textId="77777777" w:rsidR="005F0AEB" w:rsidRDefault="005F0AEB" w:rsidP="005F0AEB">
            <w:pPr>
              <w:tabs>
                <w:tab w:val="left" w:pos="2805"/>
                <w:tab w:val="left" w:pos="8210"/>
              </w:tabs>
            </w:pPr>
            <w:r>
              <w:tab/>
            </w:r>
            <w:r>
              <w:tab/>
            </w:r>
          </w:p>
          <w:p w14:paraId="6A2DEDEE" w14:textId="77777777" w:rsidR="005F0AEB" w:rsidRDefault="005F0AEB" w:rsidP="005F0AEB">
            <w:r>
              <w:rPr>
                <w:b/>
              </w:rPr>
              <w:t>Respond</w:t>
            </w:r>
            <w:r>
              <w:t xml:space="preserve"> to the following question in the Course Resource Tutorials</w:t>
            </w:r>
            <w:r>
              <w:rPr>
                <w:b/>
              </w:rPr>
              <w:t xml:space="preserve"> </w:t>
            </w:r>
            <w:r>
              <w:t>discussion board:</w:t>
            </w:r>
          </w:p>
          <w:p w14:paraId="7F0DC323" w14:textId="77777777" w:rsidR="005F0AEB" w:rsidRDefault="005F0AEB" w:rsidP="005F0AEB"/>
          <w:p w14:paraId="4E040356" w14:textId="77777777" w:rsidR="005F0AEB" w:rsidRDefault="005F0AEB" w:rsidP="005F0AEB">
            <w:pPr>
              <w:widowControl w:val="0"/>
              <w:numPr>
                <w:ilvl w:val="0"/>
                <w:numId w:val="52"/>
              </w:numPr>
              <w:pBdr>
                <w:top w:val="nil"/>
                <w:left w:val="nil"/>
                <w:bottom w:val="nil"/>
                <w:right w:val="nil"/>
                <w:between w:val="nil"/>
              </w:pBdr>
            </w:pPr>
            <w:r>
              <w:t xml:space="preserve"> What was the most helpful tip you learned from the tutorials? How can they be improved?</w:t>
            </w:r>
          </w:p>
          <w:p w14:paraId="0B00CA32" w14:textId="77777777" w:rsidR="005F0AEB" w:rsidRDefault="005F0AEB" w:rsidP="005F0AEB"/>
          <w:p w14:paraId="6AAAE9A8" w14:textId="38598C5F" w:rsidR="005F0AEB" w:rsidRPr="4948C66D" w:rsidRDefault="005F0AEB" w:rsidP="005F0AEB">
            <w:pPr>
              <w:tabs>
                <w:tab w:val="left" w:pos="2329"/>
              </w:tabs>
              <w:rPr>
                <w:rFonts w:eastAsia="Arial" w:cs="Arial"/>
                <w:b/>
                <w:bCs/>
              </w:rPr>
            </w:pPr>
            <w:r>
              <w:rPr>
                <w:b/>
              </w:rPr>
              <w:t>Post</w:t>
            </w:r>
            <w:r>
              <w:t xml:space="preserve"> any questions you have about PowerPoint and Excel to the Tutorials Discussion Board.</w:t>
            </w:r>
          </w:p>
        </w:tc>
        <w:tc>
          <w:tcPr>
            <w:tcW w:w="1440" w:type="dxa"/>
            <w:tcBorders>
              <w:bottom w:val="single" w:sz="4" w:space="0" w:color="000000" w:themeColor="text1"/>
            </w:tcBorders>
          </w:tcPr>
          <w:p w14:paraId="39D2D2D5" w14:textId="48D76D3F" w:rsidR="005F0AEB" w:rsidRPr="009F6FAF" w:rsidRDefault="005F0AEB" w:rsidP="005F0AEB">
            <w:pPr>
              <w:rPr>
                <w:rFonts w:cs="Arial"/>
                <w:szCs w:val="20"/>
              </w:rPr>
            </w:pPr>
            <w:r>
              <w:t>N/A</w:t>
            </w:r>
          </w:p>
        </w:tc>
        <w:tc>
          <w:tcPr>
            <w:tcW w:w="1440" w:type="dxa"/>
            <w:tcBorders>
              <w:bottom w:val="single" w:sz="4" w:space="0" w:color="000000" w:themeColor="text1"/>
            </w:tcBorders>
          </w:tcPr>
          <w:p w14:paraId="0B86DA23" w14:textId="77777777" w:rsidR="005F0AEB" w:rsidRDefault="005F0AEB" w:rsidP="005F0AEB">
            <w:r>
              <w:t xml:space="preserve">Lecture Activity – reviews lecture and posts response = </w:t>
            </w:r>
          </w:p>
          <w:p w14:paraId="67EF186F" w14:textId="4F6B38CC" w:rsidR="005F0AEB" w:rsidRPr="009F6FAF" w:rsidRDefault="005F0AEB" w:rsidP="005F0AEB">
            <w:pPr>
              <w:rPr>
                <w:rFonts w:cs="Arial"/>
                <w:szCs w:val="20"/>
              </w:rPr>
            </w:pPr>
            <w:r>
              <w:rPr>
                <w:b/>
              </w:rPr>
              <w:t>1 hour</w:t>
            </w:r>
          </w:p>
        </w:tc>
      </w:tr>
      <w:tr w:rsidR="005F0AE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5F0AEB" w:rsidRDefault="005F0AEB" w:rsidP="005F0AE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5F0AEB" w:rsidRPr="005B10FE" w:rsidRDefault="005F0AEB" w:rsidP="005F0AEB">
            <w:pPr>
              <w:tabs>
                <w:tab w:val="left" w:pos="0"/>
                <w:tab w:val="left" w:pos="3720"/>
              </w:tabs>
              <w:outlineLvl w:val="0"/>
              <w:rPr>
                <w:rFonts w:eastAsia="Arial" w:cs="Arial"/>
                <w:b/>
                <w:bCs/>
                <w:i/>
                <w:iCs/>
              </w:rPr>
            </w:pPr>
            <w:r w:rsidRPr="4948C66D">
              <w:rPr>
                <w:rFonts w:eastAsia="Arial" w:cs="Arial"/>
                <w:b/>
                <w:bCs/>
                <w:i/>
                <w:iCs/>
              </w:rPr>
              <w:t>AIE</w:t>
            </w:r>
          </w:p>
        </w:tc>
      </w:tr>
      <w:tr w:rsidR="005F0AE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5F0AEB" w:rsidRDefault="005F0AEB" w:rsidP="005F0AEB">
            <w:pPr>
              <w:rPr>
                <w:rFonts w:eastAsia="Arial" w:cs="Arial"/>
                <w:b/>
                <w:bCs/>
              </w:rPr>
            </w:pPr>
            <w:r w:rsidRPr="4948C66D">
              <w:rPr>
                <w:rFonts w:eastAsia="Arial" w:cs="Arial"/>
                <w:b/>
                <w:bCs/>
              </w:rPr>
              <w:t xml:space="preserve">Adobe Connect Live Discussion </w:t>
            </w:r>
          </w:p>
          <w:p w14:paraId="2090A05E" w14:textId="77777777" w:rsidR="005F0AEB" w:rsidRDefault="005F0AEB" w:rsidP="005F0AEB">
            <w:pPr>
              <w:pStyle w:val="AssignmentsLevel1"/>
            </w:pPr>
          </w:p>
          <w:p w14:paraId="676501AD" w14:textId="77777777" w:rsidR="005F0AEB" w:rsidRPr="00AA1459" w:rsidRDefault="005F0AEB" w:rsidP="005F0AEB">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5F0AEB" w:rsidRPr="00730048" w:rsidRDefault="005F0AEB" w:rsidP="005F0AEB">
            <w:pPr>
              <w:pStyle w:val="AssignmentsLevel1"/>
            </w:pPr>
          </w:p>
          <w:p w14:paraId="3935E267" w14:textId="77777777" w:rsidR="005F0AEB" w:rsidRPr="00730048" w:rsidRDefault="005F0AEB" w:rsidP="005F0AEB">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5F0AEB" w:rsidRPr="00730048" w:rsidRDefault="005F0AEB" w:rsidP="005F0AEB">
            <w:pPr>
              <w:pStyle w:val="AssignmentsLevel1"/>
            </w:pPr>
          </w:p>
          <w:p w14:paraId="776477C4" w14:textId="77777777" w:rsidR="005F0AEB" w:rsidRPr="00730048" w:rsidRDefault="005F0AEB" w:rsidP="005F0AEB">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5F0AEB" w:rsidRPr="007F339F" w:rsidRDefault="005F0AEB" w:rsidP="005F0AEB">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5F0AEB" w:rsidRPr="009F6FAF" w:rsidRDefault="005F0AEB" w:rsidP="005F0AE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5F0AEB" w:rsidRDefault="005F0AEB" w:rsidP="005F0AEB">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5F0AEB" w:rsidRPr="00384A8F" w:rsidRDefault="005F0AEB" w:rsidP="005F0AEB">
            <w:pPr>
              <w:rPr>
                <w:rFonts w:cs="Arial"/>
                <w:szCs w:val="20"/>
              </w:rPr>
            </w:pPr>
          </w:p>
          <w:p w14:paraId="70E8DC59" w14:textId="77777777" w:rsidR="005F0AEB" w:rsidRDefault="005F0AEB" w:rsidP="005F0AEB">
            <w:pPr>
              <w:rPr>
                <w:rFonts w:cs="Arial"/>
                <w:szCs w:val="20"/>
              </w:rPr>
            </w:pPr>
          </w:p>
          <w:p w14:paraId="305A4396" w14:textId="77777777" w:rsidR="005F0AEB" w:rsidRPr="00384A8F" w:rsidRDefault="005F0AEB" w:rsidP="005F0AEB">
            <w:pPr>
              <w:jc w:val="center"/>
              <w:rPr>
                <w:rFonts w:cs="Arial"/>
                <w:szCs w:val="20"/>
              </w:rPr>
            </w:pPr>
          </w:p>
        </w:tc>
      </w:tr>
      <w:tr w:rsidR="005F0AE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D65D11" w14:textId="77777777" w:rsidR="005F0AEB" w:rsidRDefault="005F0AEB" w:rsidP="005F0AEB">
            <w:pPr>
              <w:ind w:left="360" w:hanging="360"/>
              <w:rPr>
                <w:b/>
              </w:rPr>
            </w:pPr>
            <w:r>
              <w:rPr>
                <w:b/>
              </w:rPr>
              <w:t>Resources: Microsoft Excel Resources</w:t>
            </w:r>
          </w:p>
          <w:p w14:paraId="0ABD0FC6" w14:textId="77777777" w:rsidR="005F0AEB" w:rsidRDefault="005F0AEB" w:rsidP="005F0AEB">
            <w:pPr>
              <w:ind w:left="360" w:hanging="360"/>
              <w:rPr>
                <w:b/>
              </w:rPr>
            </w:pPr>
          </w:p>
          <w:p w14:paraId="1212D40F" w14:textId="77777777" w:rsidR="005F0AEB" w:rsidRDefault="005F0AEB" w:rsidP="005F0AEB">
            <w:pPr>
              <w:pStyle w:val="AssignmentsLevel1"/>
            </w:pPr>
            <w:r>
              <w:t>Microsoft</w:t>
            </w:r>
            <w:r>
              <w:rPr>
                <w:b/>
                <w:vertAlign w:val="superscript"/>
              </w:rPr>
              <w:t>®</w:t>
            </w:r>
            <w:r>
              <w:t xml:space="preserve"> Excel is a powerful data organization and analytics tool used by businesses worldwide to accomplish </w:t>
            </w:r>
            <w:proofErr w:type="gramStart"/>
            <w:r>
              <w:t>many different kinds of</w:t>
            </w:r>
            <w:proofErr w:type="gramEnd"/>
            <w:r>
              <w:t xml:space="preserve"> tasks. It is a common business requirement to be familiar with Excel and its uses. In this course, Excel will be used to complete a wide variety of analytic functions to aid decision making in a business context.  If you are not “up to speed” on your Excel here are some resources.</w:t>
            </w:r>
          </w:p>
          <w:p w14:paraId="775DEE9B" w14:textId="77777777" w:rsidR="005F0AEB" w:rsidRDefault="005F0AEB" w:rsidP="005F0AEB">
            <w:pPr>
              <w:widowControl w:val="0"/>
              <w:ind w:left="360" w:hanging="360"/>
              <w:rPr>
                <w:b/>
              </w:rPr>
            </w:pPr>
          </w:p>
          <w:p w14:paraId="6997A21F" w14:textId="77777777" w:rsidR="005F0AEB" w:rsidRDefault="005F0AEB" w:rsidP="005F0AEB">
            <w:pPr>
              <w:widowControl w:val="0"/>
              <w:ind w:left="360" w:hanging="360"/>
            </w:pPr>
            <w:r>
              <w:rPr>
                <w:b/>
              </w:rPr>
              <w:t>Review</w:t>
            </w:r>
            <w:r>
              <w:t xml:space="preserve"> the following tutorials, as needed:</w:t>
            </w:r>
          </w:p>
          <w:p w14:paraId="79337C2A" w14:textId="77777777" w:rsidR="005F0AEB" w:rsidRDefault="005F0AEB" w:rsidP="005F0AEB">
            <w:pPr>
              <w:widowControl w:val="0"/>
              <w:ind w:left="360" w:hanging="360"/>
            </w:pPr>
          </w:p>
          <w:p w14:paraId="472F4F98" w14:textId="77777777" w:rsidR="005F0AEB" w:rsidRDefault="0049414E" w:rsidP="005F0AEB">
            <w:pPr>
              <w:widowControl w:val="0"/>
              <w:numPr>
                <w:ilvl w:val="0"/>
                <w:numId w:val="53"/>
              </w:numPr>
              <w:pBdr>
                <w:top w:val="nil"/>
                <w:left w:val="nil"/>
                <w:bottom w:val="nil"/>
                <w:right w:val="nil"/>
                <w:between w:val="nil"/>
              </w:pBdr>
              <w:ind w:left="360"/>
            </w:pPr>
            <w:hyperlink r:id="rId21" w:history="1">
              <w:r w:rsidR="005F0AEB">
                <w:rPr>
                  <w:color w:val="0000FF"/>
                  <w:u w:val="single"/>
                </w:rPr>
                <w:t>Excel 2013 Training Courses, Videos, and Tutorial</w:t>
              </w:r>
            </w:hyperlink>
            <w:r w:rsidR="005F0AEB">
              <w:t xml:space="preserve"> [Playlist]</w:t>
            </w:r>
          </w:p>
          <w:p w14:paraId="7D0D4944" w14:textId="77777777" w:rsidR="005F0AEB" w:rsidRDefault="0049414E" w:rsidP="005F0AEB">
            <w:pPr>
              <w:widowControl w:val="0"/>
              <w:numPr>
                <w:ilvl w:val="0"/>
                <w:numId w:val="53"/>
              </w:numPr>
              <w:pBdr>
                <w:top w:val="nil"/>
                <w:left w:val="nil"/>
                <w:bottom w:val="nil"/>
                <w:right w:val="nil"/>
                <w:between w:val="nil"/>
              </w:pBdr>
              <w:ind w:left="360"/>
            </w:pPr>
            <w:hyperlink r:id="rId22" w:history="1">
              <w:r w:rsidR="005F0AEB">
                <w:rPr>
                  <w:color w:val="0000FF"/>
                  <w:u w:val="single"/>
                </w:rPr>
                <w:t>Tutorial – Excel 2013 – 10 Things You Must Know</w:t>
              </w:r>
            </w:hyperlink>
            <w:r w:rsidR="005F0AEB">
              <w:t xml:space="preserve"> [38:53]</w:t>
            </w:r>
          </w:p>
          <w:p w14:paraId="3881D6EA" w14:textId="01C0A7C0" w:rsidR="005F0AEB" w:rsidRPr="00842155" w:rsidRDefault="0049414E" w:rsidP="005F0AEB">
            <w:pPr>
              <w:pStyle w:val="AssignmentsLevel2"/>
            </w:pPr>
            <w:hyperlink r:id="rId23" w:history="1">
              <w:r w:rsidR="005F0AEB">
                <w:rPr>
                  <w:color w:val="0000FF"/>
                  <w:u w:val="single"/>
                </w:rPr>
                <w:t>Excel 2013 Tutorials for Beginners</w:t>
              </w:r>
            </w:hyperlink>
            <w:r w:rsidR="005F0AEB">
              <w:t xml:space="preserve"> [Playlist]</w:t>
            </w:r>
          </w:p>
        </w:tc>
        <w:tc>
          <w:tcPr>
            <w:tcW w:w="1440" w:type="dxa"/>
            <w:tcBorders>
              <w:left w:val="single" w:sz="4" w:space="0" w:color="000000" w:themeColor="text1"/>
            </w:tcBorders>
            <w:shd w:val="clear" w:color="auto" w:fill="FFFFFF" w:themeFill="background1"/>
          </w:tcPr>
          <w:p w14:paraId="681EA9E5" w14:textId="77777777" w:rsidR="005F0AEB" w:rsidRPr="009F6FAF" w:rsidRDefault="005F0AEB" w:rsidP="005F0AEB">
            <w:pPr>
              <w:rPr>
                <w:rFonts w:cs="Arial"/>
                <w:szCs w:val="20"/>
              </w:rPr>
            </w:pPr>
          </w:p>
        </w:tc>
        <w:tc>
          <w:tcPr>
            <w:tcW w:w="1440" w:type="dxa"/>
            <w:tcBorders>
              <w:left w:val="single" w:sz="4" w:space="0" w:color="000000" w:themeColor="text1"/>
            </w:tcBorders>
            <w:shd w:val="clear" w:color="auto" w:fill="FFFFFF" w:themeFill="background1"/>
          </w:tcPr>
          <w:p w14:paraId="7B689CB1" w14:textId="77777777" w:rsidR="005F0AEB" w:rsidRPr="009F6FAF" w:rsidRDefault="005F0AEB" w:rsidP="005F0AEB">
            <w:pPr>
              <w:rPr>
                <w:rFonts w:cs="Arial"/>
                <w:szCs w:val="20"/>
              </w:rPr>
            </w:pPr>
          </w:p>
        </w:tc>
      </w:tr>
      <w:tr w:rsidR="001E780D" w:rsidRPr="00842155" w14:paraId="71B7208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526750" w14:textId="77777777" w:rsidR="001E780D" w:rsidRDefault="001E780D" w:rsidP="001E780D">
            <w:pPr>
              <w:tabs>
                <w:tab w:val="left" w:pos="2329"/>
              </w:tabs>
              <w:rPr>
                <w:b/>
                <w:sz w:val="18"/>
                <w:szCs w:val="18"/>
              </w:rPr>
            </w:pPr>
            <w:r>
              <w:rPr>
                <w:b/>
              </w:rPr>
              <w:t>Practice Exercises: The Value of Loyal Customers</w:t>
            </w:r>
          </w:p>
          <w:p w14:paraId="0C525D07" w14:textId="77777777" w:rsidR="001E780D" w:rsidRDefault="001E780D" w:rsidP="001E780D">
            <w:pPr>
              <w:tabs>
                <w:tab w:val="left" w:pos="2329"/>
              </w:tabs>
            </w:pPr>
          </w:p>
          <w:p w14:paraId="5D3BCC73" w14:textId="311CD84D" w:rsidR="00E742DC" w:rsidRDefault="00E742DC" w:rsidP="001E780D">
            <w:pPr>
              <w:tabs>
                <w:tab w:val="left" w:pos="2329"/>
              </w:tabs>
            </w:pPr>
            <w:r w:rsidRPr="00734A71">
              <w:rPr>
                <w:b/>
              </w:rPr>
              <w:t>Resource:</w:t>
            </w:r>
            <w:r>
              <w:t xml:space="preserve"> </w:t>
            </w:r>
            <w:r w:rsidR="00B4444E">
              <w:t>2017 Excel Templates MBA640.xlsx</w:t>
            </w:r>
          </w:p>
          <w:p w14:paraId="64FC11FC" w14:textId="77777777" w:rsidR="00E742DC" w:rsidRDefault="00E742DC" w:rsidP="001E780D">
            <w:pPr>
              <w:tabs>
                <w:tab w:val="left" w:pos="2329"/>
              </w:tabs>
            </w:pPr>
          </w:p>
          <w:p w14:paraId="4EC79DD9" w14:textId="578002E6" w:rsidR="001E780D" w:rsidRDefault="001E780D" w:rsidP="001E780D">
            <w:pPr>
              <w:tabs>
                <w:tab w:val="left" w:pos="2329"/>
              </w:tabs>
            </w:pPr>
            <w:r>
              <w:t xml:space="preserve">The purpose of this activity is to allow you to practice working with concepts from this week’s readings before you tackle the assignments. If you have issues completing these Problems and Activities, please </w:t>
            </w:r>
          </w:p>
          <w:p w14:paraId="5AFF7289" w14:textId="77777777" w:rsidR="001E780D" w:rsidRDefault="001E780D" w:rsidP="001E780D">
            <w:pPr>
              <w:tabs>
                <w:tab w:val="left" w:pos="2329"/>
              </w:tabs>
            </w:pPr>
          </w:p>
          <w:p w14:paraId="14D9D068" w14:textId="72E5688B" w:rsidR="001E780D" w:rsidRDefault="00086288" w:rsidP="001E780D">
            <w:pPr>
              <w:tabs>
                <w:tab w:val="left" w:pos="2329"/>
              </w:tabs>
            </w:pPr>
            <w:r>
              <w:rPr>
                <w:b/>
              </w:rPr>
              <w:t>Access</w:t>
            </w:r>
            <w:r>
              <w:t xml:space="preserve"> the </w:t>
            </w:r>
            <w:proofErr w:type="spellStart"/>
            <w:r>
              <w:t>CourseMate</w:t>
            </w:r>
            <w:proofErr w:type="spellEnd"/>
            <w:r>
              <w:t xml:space="preserve"> Excel templates </w:t>
            </w:r>
            <w:proofErr w:type="spellStart"/>
            <w:r w:rsidR="001E780D">
              <w:t>templates</w:t>
            </w:r>
            <w:proofErr w:type="spellEnd"/>
            <w:r w:rsidR="001E780D">
              <w:t xml:space="preserve"> for Chapter </w:t>
            </w:r>
            <w:r w:rsidR="007313A0">
              <w:t>2</w:t>
            </w:r>
            <w:r w:rsidR="001E780D">
              <w:t>.</w:t>
            </w:r>
          </w:p>
          <w:p w14:paraId="031CE912" w14:textId="77777777" w:rsidR="001E780D" w:rsidRDefault="001E780D" w:rsidP="001E780D">
            <w:pPr>
              <w:tabs>
                <w:tab w:val="left" w:pos="2329"/>
              </w:tabs>
            </w:pPr>
          </w:p>
          <w:p w14:paraId="07260F5D" w14:textId="65E881F2" w:rsidR="001E780D" w:rsidRDefault="001E780D" w:rsidP="001E780D">
            <w:pPr>
              <w:tabs>
                <w:tab w:val="left" w:pos="2329"/>
              </w:tabs>
            </w:pPr>
            <w:r>
              <w:rPr>
                <w:b/>
              </w:rPr>
              <w:t>Complete</w:t>
            </w:r>
            <w:r>
              <w:t xml:space="preserve"> Problems &amp; Activities 10, 11, &amp; 12 from Chapter </w:t>
            </w:r>
            <w:r w:rsidR="007313A0">
              <w:t>2</w:t>
            </w:r>
            <w:r>
              <w:t xml:space="preserve"> the text.</w:t>
            </w:r>
          </w:p>
          <w:p w14:paraId="5A2822A0" w14:textId="77777777" w:rsidR="001E780D" w:rsidRDefault="001E780D" w:rsidP="001E780D">
            <w:pPr>
              <w:tabs>
                <w:tab w:val="left" w:pos="2329"/>
              </w:tabs>
            </w:pPr>
          </w:p>
          <w:p w14:paraId="50C53BAA" w14:textId="77777777" w:rsidR="001E780D" w:rsidRDefault="001E780D" w:rsidP="001E780D">
            <w:r>
              <w:rPr>
                <w:b/>
              </w:rPr>
              <w:t>Submit</w:t>
            </w:r>
            <w:r>
              <w:t xml:space="preserve"> your completed Excel worksheets along with your evaluations in a Word document to the “Value of Loyal Customers” discussion board.</w:t>
            </w:r>
          </w:p>
          <w:p w14:paraId="398EDAB9" w14:textId="77777777" w:rsidR="001E780D" w:rsidRDefault="001E780D" w:rsidP="001E780D"/>
          <w:p w14:paraId="3869CF9D" w14:textId="77777777" w:rsidR="001E780D" w:rsidRDefault="001E780D" w:rsidP="001E780D">
            <w:r>
              <w:rPr>
                <w:b/>
              </w:rPr>
              <w:t>Compare</w:t>
            </w:r>
            <w:r>
              <w:t xml:space="preserve"> your answers to the solutions provided and to those of your classmates.</w:t>
            </w:r>
          </w:p>
          <w:p w14:paraId="4E4E7CCC" w14:textId="77777777" w:rsidR="001E780D" w:rsidRDefault="001E780D" w:rsidP="001E780D"/>
          <w:p w14:paraId="36DF421A" w14:textId="341671E1" w:rsidR="001E780D" w:rsidRDefault="001E780D" w:rsidP="001E780D">
            <w:pPr>
              <w:ind w:left="360" w:hanging="360"/>
              <w:rPr>
                <w:b/>
              </w:rPr>
            </w:pPr>
            <w:r w:rsidRPr="002F07F9">
              <w:rPr>
                <w:b/>
              </w:rPr>
              <w:t>Ask</w:t>
            </w:r>
            <w:r>
              <w:t xml:space="preserve"> clarifying questions about any concepts or problems for which you desire additional information.</w:t>
            </w:r>
          </w:p>
        </w:tc>
        <w:tc>
          <w:tcPr>
            <w:tcW w:w="1440" w:type="dxa"/>
            <w:tcBorders>
              <w:left w:val="single" w:sz="4" w:space="0" w:color="000000" w:themeColor="text1"/>
            </w:tcBorders>
            <w:shd w:val="clear" w:color="auto" w:fill="FFFFFF" w:themeFill="background1"/>
          </w:tcPr>
          <w:p w14:paraId="2DF7BA69" w14:textId="57EADC32" w:rsidR="001E780D" w:rsidRPr="009F6FAF" w:rsidRDefault="001E780D" w:rsidP="001E780D">
            <w:pPr>
              <w:rPr>
                <w:rFonts w:cs="Arial"/>
                <w:szCs w:val="20"/>
              </w:rPr>
            </w:pPr>
            <w:r>
              <w:t>2.2</w:t>
            </w:r>
          </w:p>
        </w:tc>
        <w:tc>
          <w:tcPr>
            <w:tcW w:w="1440" w:type="dxa"/>
            <w:tcBorders>
              <w:left w:val="single" w:sz="4" w:space="0" w:color="000000" w:themeColor="text1"/>
            </w:tcBorders>
            <w:shd w:val="clear" w:color="auto" w:fill="FFFFFF" w:themeFill="background1"/>
          </w:tcPr>
          <w:p w14:paraId="680E498C" w14:textId="77777777" w:rsidR="001E780D" w:rsidRDefault="001E780D" w:rsidP="001E780D">
            <w:r>
              <w:t>Practice – peer and instructor feedback, shared posting and response =</w:t>
            </w:r>
          </w:p>
          <w:p w14:paraId="13B71541" w14:textId="07286278" w:rsidR="001E780D" w:rsidRPr="009F6FAF" w:rsidRDefault="001E780D" w:rsidP="001E780D">
            <w:pPr>
              <w:rPr>
                <w:rFonts w:cs="Arial"/>
                <w:szCs w:val="20"/>
              </w:rPr>
            </w:pPr>
            <w:r>
              <w:rPr>
                <w:b/>
              </w:rPr>
              <w:t>1 hour</w:t>
            </w:r>
          </w:p>
        </w:tc>
      </w:tr>
      <w:tr w:rsidR="001E780D"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E780D" w:rsidRDefault="001E780D" w:rsidP="001E78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E780D" w:rsidRPr="005B10FE" w:rsidRDefault="001E780D" w:rsidP="001E78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E780D" w:rsidRPr="005B10FE" w:rsidRDefault="001E780D" w:rsidP="001E78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E780D" w:rsidRPr="005B10FE" w:rsidRDefault="001E780D" w:rsidP="001E780D">
            <w:pPr>
              <w:rPr>
                <w:rFonts w:eastAsia="Arial" w:cs="Arial"/>
                <w:b/>
                <w:bCs/>
                <w:i/>
                <w:iCs/>
              </w:rPr>
            </w:pPr>
            <w:r w:rsidRPr="4948C66D">
              <w:rPr>
                <w:rFonts w:eastAsia="Arial" w:cs="Arial"/>
                <w:b/>
                <w:bCs/>
                <w:i/>
                <w:iCs/>
              </w:rPr>
              <w:t>AIE</w:t>
            </w:r>
          </w:p>
        </w:tc>
      </w:tr>
      <w:tr w:rsidR="001E780D" w:rsidRPr="00132272" w14:paraId="0A7F601C" w14:textId="77777777" w:rsidTr="4948C66D">
        <w:tc>
          <w:tcPr>
            <w:tcW w:w="10170" w:type="dxa"/>
            <w:gridSpan w:val="2"/>
            <w:tcMar>
              <w:top w:w="115" w:type="dxa"/>
              <w:left w:w="115" w:type="dxa"/>
              <w:bottom w:w="115" w:type="dxa"/>
              <w:right w:w="115" w:type="dxa"/>
            </w:tcMar>
          </w:tcPr>
          <w:p w14:paraId="62E01BDE" w14:textId="77777777" w:rsidR="001E780D" w:rsidRDefault="001E780D" w:rsidP="001E780D">
            <w:pPr>
              <w:rPr>
                <w:b/>
                <w:color w:val="FF0000"/>
              </w:rPr>
            </w:pPr>
            <w:r>
              <w:rPr>
                <w:b/>
              </w:rPr>
              <w:t>Wiki Assignment: Pizza Restaurant Value Chain Table</w:t>
            </w:r>
          </w:p>
          <w:p w14:paraId="4A9A029E" w14:textId="77777777" w:rsidR="001E780D" w:rsidRDefault="001E780D" w:rsidP="001E780D"/>
          <w:p w14:paraId="1163419E" w14:textId="77777777" w:rsidR="001E780D" w:rsidRDefault="001E780D" w:rsidP="001E780D">
            <w:r>
              <w:rPr>
                <w:b/>
              </w:rPr>
              <w:t>Complete</w:t>
            </w:r>
            <w:r>
              <w:t xml:space="preserve"> three unique entries into the Input-Output Table of a value chain for a pizza restaurant, including the following elements:</w:t>
            </w:r>
          </w:p>
          <w:p w14:paraId="27D8F230" w14:textId="77777777" w:rsidR="001E780D" w:rsidRDefault="001E780D" w:rsidP="001E780D"/>
          <w:p w14:paraId="48CFE039" w14:textId="77777777" w:rsidR="001E780D" w:rsidRDefault="001E780D" w:rsidP="001E780D">
            <w:pPr>
              <w:pStyle w:val="AssignmentsLevel2"/>
            </w:pPr>
            <w:r>
              <w:t>Suppliers</w:t>
            </w:r>
          </w:p>
          <w:p w14:paraId="69D9BACE" w14:textId="77777777" w:rsidR="001E780D" w:rsidRDefault="001E780D" w:rsidP="001E780D">
            <w:pPr>
              <w:pStyle w:val="AssignmentsLevel2"/>
            </w:pPr>
            <w:r>
              <w:t>Inputs</w:t>
            </w:r>
          </w:p>
          <w:p w14:paraId="60E05158" w14:textId="77777777" w:rsidR="001E780D" w:rsidRDefault="001E780D" w:rsidP="001E780D">
            <w:pPr>
              <w:pStyle w:val="AssignmentsLevel2"/>
            </w:pPr>
            <w:r>
              <w:t>Resources</w:t>
            </w:r>
          </w:p>
          <w:p w14:paraId="189D7503" w14:textId="77777777" w:rsidR="001E780D" w:rsidRDefault="001E780D" w:rsidP="001E780D">
            <w:pPr>
              <w:pStyle w:val="AssignmentsLevel2"/>
            </w:pPr>
            <w:r>
              <w:t>Outputs</w:t>
            </w:r>
          </w:p>
          <w:p w14:paraId="6B9EB7F9" w14:textId="77777777" w:rsidR="001E780D" w:rsidRDefault="001E780D" w:rsidP="001E780D">
            <w:pPr>
              <w:pStyle w:val="AssignmentsLevel2"/>
            </w:pPr>
            <w:r>
              <w:t>Customers</w:t>
            </w:r>
          </w:p>
          <w:p w14:paraId="4304BB07" w14:textId="77777777" w:rsidR="001E780D" w:rsidRDefault="001E780D" w:rsidP="001E780D">
            <w:pPr>
              <w:pStyle w:val="AssignmentsLevel2"/>
            </w:pPr>
            <w:r>
              <w:t>Target markets</w:t>
            </w:r>
          </w:p>
          <w:p w14:paraId="2787C0DA" w14:textId="77777777" w:rsidR="001E780D" w:rsidRDefault="001E780D" w:rsidP="001E780D"/>
          <w:p w14:paraId="33AE3ACA" w14:textId="1DFE45B6" w:rsidR="001E780D" w:rsidRPr="00132272" w:rsidRDefault="001E780D" w:rsidP="001E780D">
            <w:pPr>
              <w:pStyle w:val="AssignmentsLevel1"/>
              <w:rPr>
                <w:strike/>
              </w:rPr>
            </w:pPr>
            <w:r>
              <w:rPr>
                <w:b/>
              </w:rPr>
              <w:t>Post</w:t>
            </w:r>
            <w:r>
              <w:t xml:space="preserve"> your contributions to the table in the Value Chain wiki no later than 11:59 p.m. [EST] on Thursday.</w:t>
            </w:r>
          </w:p>
        </w:tc>
        <w:tc>
          <w:tcPr>
            <w:tcW w:w="1440" w:type="dxa"/>
          </w:tcPr>
          <w:p w14:paraId="3E12248F" w14:textId="1D2AD480" w:rsidR="001E780D" w:rsidRPr="00132272" w:rsidRDefault="001E780D" w:rsidP="001E780D">
            <w:pPr>
              <w:tabs>
                <w:tab w:val="left" w:pos="2329"/>
              </w:tabs>
              <w:rPr>
                <w:rFonts w:cs="Arial"/>
                <w:strike/>
                <w:szCs w:val="20"/>
              </w:rPr>
            </w:pPr>
            <w:r>
              <w:t>1.4</w:t>
            </w:r>
          </w:p>
        </w:tc>
        <w:tc>
          <w:tcPr>
            <w:tcW w:w="1440" w:type="dxa"/>
          </w:tcPr>
          <w:p w14:paraId="0F26EE85" w14:textId="77777777" w:rsidR="001E780D" w:rsidRDefault="001E780D" w:rsidP="001E780D">
            <w:r>
              <w:t xml:space="preserve">Wiki – shares work and posts response = </w:t>
            </w:r>
          </w:p>
          <w:p w14:paraId="59115F3C" w14:textId="63992ABF" w:rsidR="001E780D" w:rsidRPr="00132272" w:rsidRDefault="001E780D" w:rsidP="001E780D">
            <w:pPr>
              <w:tabs>
                <w:tab w:val="left" w:pos="2329"/>
              </w:tabs>
              <w:rPr>
                <w:rFonts w:cs="Arial"/>
                <w:strike/>
                <w:szCs w:val="20"/>
              </w:rPr>
            </w:pPr>
            <w:r>
              <w:rPr>
                <w:b/>
              </w:rPr>
              <w:t>1 hour</w:t>
            </w:r>
          </w:p>
        </w:tc>
      </w:tr>
      <w:tr w:rsidR="001E780D" w:rsidRPr="00132272" w14:paraId="3E4C2AE6" w14:textId="77777777" w:rsidTr="4948C66D">
        <w:tc>
          <w:tcPr>
            <w:tcW w:w="10170" w:type="dxa"/>
            <w:gridSpan w:val="2"/>
            <w:tcMar>
              <w:top w:w="115" w:type="dxa"/>
              <w:left w:w="115" w:type="dxa"/>
              <w:bottom w:w="115" w:type="dxa"/>
              <w:right w:w="115" w:type="dxa"/>
            </w:tcMar>
          </w:tcPr>
          <w:p w14:paraId="0609D7B4" w14:textId="77777777" w:rsidR="001E780D" w:rsidRDefault="001E780D" w:rsidP="001E780D">
            <w:pPr>
              <w:widowControl w:val="0"/>
              <w:ind w:left="360" w:hanging="360"/>
              <w:rPr>
                <w:b/>
              </w:rPr>
            </w:pPr>
            <w:r>
              <w:rPr>
                <w:b/>
              </w:rPr>
              <w:lastRenderedPageBreak/>
              <w:t>Week One Resources Quiz</w:t>
            </w:r>
          </w:p>
          <w:p w14:paraId="42A4C099" w14:textId="77777777" w:rsidR="001E780D" w:rsidRDefault="001E780D" w:rsidP="001E780D">
            <w:pPr>
              <w:widowControl w:val="0"/>
              <w:ind w:left="360" w:hanging="360"/>
            </w:pPr>
          </w:p>
          <w:p w14:paraId="457D8DDD" w14:textId="77777777" w:rsidR="001E780D" w:rsidRDefault="001E780D" w:rsidP="001E780D">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7CB840C8" w14:textId="77777777" w:rsidR="001E780D" w:rsidRDefault="001E780D" w:rsidP="001E780D"/>
          <w:p w14:paraId="439A2F45" w14:textId="77777777" w:rsidR="001E780D" w:rsidRDefault="001E780D" w:rsidP="001E780D">
            <w:r>
              <w:rPr>
                <w:b/>
              </w:rPr>
              <w:t>Complete</w:t>
            </w:r>
            <w:r>
              <w:t xml:space="preserve"> the Week One Resources Quiz no later than 11:59 p.m. [EST] on Sunday.</w:t>
            </w:r>
          </w:p>
          <w:p w14:paraId="0D14323A" w14:textId="77777777" w:rsidR="001E780D" w:rsidRDefault="001E780D" w:rsidP="001E780D"/>
          <w:p w14:paraId="1E781ACC" w14:textId="5AD78B79" w:rsidR="001E780D" w:rsidRPr="4948C66D" w:rsidRDefault="001E780D" w:rsidP="001E780D">
            <w:pPr>
              <w:tabs>
                <w:tab w:val="left" w:pos="2329"/>
              </w:tabs>
              <w:rPr>
                <w:rFonts w:eastAsia="Arial" w:cs="Arial"/>
                <w:b/>
                <w:bCs/>
              </w:rPr>
            </w:pPr>
            <w:r>
              <w:rPr>
                <w:i/>
              </w:rPr>
              <w:t>Note</w:t>
            </w:r>
            <w:r>
              <w:t>. This quiz is open book and open note and counts for 10 points.</w:t>
            </w:r>
          </w:p>
        </w:tc>
        <w:tc>
          <w:tcPr>
            <w:tcW w:w="1440" w:type="dxa"/>
          </w:tcPr>
          <w:p w14:paraId="00A8D4E3" w14:textId="1A0E87D6" w:rsidR="001E780D" w:rsidRPr="00132272" w:rsidRDefault="001E780D" w:rsidP="001E780D">
            <w:pPr>
              <w:tabs>
                <w:tab w:val="left" w:pos="2329"/>
              </w:tabs>
              <w:rPr>
                <w:rFonts w:cs="Arial"/>
                <w:strike/>
                <w:szCs w:val="20"/>
              </w:rPr>
            </w:pPr>
            <w:r>
              <w:t>1.1- 1.5</w:t>
            </w:r>
          </w:p>
        </w:tc>
        <w:tc>
          <w:tcPr>
            <w:tcW w:w="1440" w:type="dxa"/>
          </w:tcPr>
          <w:p w14:paraId="67FBB498" w14:textId="3A7DDF47" w:rsidR="001E780D" w:rsidRPr="00132272" w:rsidRDefault="001E780D" w:rsidP="001E780D">
            <w:pPr>
              <w:tabs>
                <w:tab w:val="left" w:pos="2329"/>
              </w:tabs>
              <w:rPr>
                <w:rFonts w:cs="Arial"/>
                <w:strike/>
                <w:szCs w:val="20"/>
              </w:rPr>
            </w:pPr>
            <w:proofErr w:type="gramStart"/>
            <w:r>
              <w:t>1 hour</w:t>
            </w:r>
            <w:proofErr w:type="gramEnd"/>
            <w:r>
              <w:t xml:space="preserve"> test = 1 hour of instruction</w:t>
            </w:r>
          </w:p>
        </w:tc>
      </w:tr>
      <w:tr w:rsidR="001E780D" w:rsidRPr="00132272" w14:paraId="53A8EA0B" w14:textId="77777777" w:rsidTr="4948C66D">
        <w:tc>
          <w:tcPr>
            <w:tcW w:w="10170" w:type="dxa"/>
            <w:gridSpan w:val="2"/>
            <w:tcMar>
              <w:top w:w="115" w:type="dxa"/>
              <w:left w:w="115" w:type="dxa"/>
              <w:bottom w:w="115" w:type="dxa"/>
              <w:right w:w="115" w:type="dxa"/>
            </w:tcMar>
          </w:tcPr>
          <w:p w14:paraId="2F9490D5" w14:textId="77777777" w:rsidR="001E780D" w:rsidRDefault="001E780D" w:rsidP="001E780D">
            <w:pPr>
              <w:rPr>
                <w:b/>
              </w:rPr>
            </w:pPr>
            <w:r>
              <w:rPr>
                <w:b/>
              </w:rPr>
              <w:t>Discussion: Measuring Performance</w:t>
            </w:r>
          </w:p>
          <w:p w14:paraId="7184F8BE" w14:textId="77777777" w:rsidR="001E780D" w:rsidRDefault="001E780D" w:rsidP="001E780D"/>
          <w:p w14:paraId="1547882A" w14:textId="77777777" w:rsidR="001E780D" w:rsidRDefault="001E780D" w:rsidP="001E780D">
            <w:r>
              <w:t>During a 5-day work week, FedEx identified the following errors in their service performance:</w:t>
            </w:r>
          </w:p>
          <w:p w14:paraId="743F5F8A" w14:textId="77777777" w:rsidR="001E780D" w:rsidRDefault="001E780D" w:rsidP="001E780D"/>
          <w:p w14:paraId="3E411862" w14:textId="77777777" w:rsidR="001E780D" w:rsidRDefault="001E780D" w:rsidP="001E780D">
            <w:pPr>
              <w:pStyle w:val="AssignmentsLevel2"/>
            </w:pPr>
            <w:r>
              <w:t>Complaints reopened: 143</w:t>
            </w:r>
          </w:p>
          <w:p w14:paraId="62514D21" w14:textId="77777777" w:rsidR="001E780D" w:rsidRDefault="001E780D" w:rsidP="001E780D">
            <w:pPr>
              <w:pStyle w:val="AssignmentsLevel2"/>
            </w:pPr>
            <w:r>
              <w:t>Damaged packages: 18</w:t>
            </w:r>
          </w:p>
          <w:p w14:paraId="6408C98C" w14:textId="77777777" w:rsidR="001E780D" w:rsidRDefault="001E780D" w:rsidP="001E780D">
            <w:pPr>
              <w:pStyle w:val="AssignmentsLevel2"/>
            </w:pPr>
            <w:r>
              <w:t>International: 96</w:t>
            </w:r>
          </w:p>
          <w:p w14:paraId="4028E28A" w14:textId="77777777" w:rsidR="001E780D" w:rsidRDefault="001E780D" w:rsidP="001E780D">
            <w:pPr>
              <w:pStyle w:val="AssignmentsLevel2"/>
            </w:pPr>
            <w:r>
              <w:t>Invoice adjustments: 282</w:t>
            </w:r>
          </w:p>
          <w:p w14:paraId="7B87AA6F" w14:textId="77777777" w:rsidR="001E780D" w:rsidRDefault="001E780D" w:rsidP="001E780D">
            <w:pPr>
              <w:pStyle w:val="AssignmentsLevel2"/>
            </w:pPr>
            <w:r>
              <w:t>Late pickup stops: 409</w:t>
            </w:r>
          </w:p>
          <w:p w14:paraId="1EA27084" w14:textId="77777777" w:rsidR="001E780D" w:rsidRDefault="001E780D" w:rsidP="001E780D">
            <w:pPr>
              <w:pStyle w:val="AssignmentsLevel2"/>
            </w:pPr>
            <w:r>
              <w:t>Lost packages: 2</w:t>
            </w:r>
          </w:p>
          <w:p w14:paraId="58C34C19" w14:textId="77777777" w:rsidR="001E780D" w:rsidRDefault="001E780D" w:rsidP="001E780D">
            <w:pPr>
              <w:pStyle w:val="AssignmentsLevel2"/>
            </w:pPr>
            <w:r>
              <w:t>Missed proof of delivery: 76</w:t>
            </w:r>
          </w:p>
          <w:p w14:paraId="574B343F" w14:textId="77777777" w:rsidR="001E780D" w:rsidRDefault="001E780D" w:rsidP="001E780D">
            <w:pPr>
              <w:pStyle w:val="AssignmentsLevel2"/>
            </w:pPr>
            <w:r>
              <w:t>Right date late: 751</w:t>
            </w:r>
          </w:p>
          <w:p w14:paraId="7B203491" w14:textId="77777777" w:rsidR="001E780D" w:rsidRDefault="001E780D" w:rsidP="001E780D">
            <w:pPr>
              <w:pStyle w:val="AssignmentsLevel2"/>
            </w:pPr>
            <w:r>
              <w:t>Traces: 42</w:t>
            </w:r>
          </w:p>
          <w:p w14:paraId="1D8D9D28" w14:textId="77777777" w:rsidR="001E780D" w:rsidRDefault="001E780D" w:rsidP="001E780D">
            <w:pPr>
              <w:pStyle w:val="AssignmentsLevel2"/>
            </w:pPr>
            <w:r>
              <w:t>Wrong day late: 28</w:t>
            </w:r>
          </w:p>
          <w:p w14:paraId="5CD2D262" w14:textId="77777777" w:rsidR="001E780D" w:rsidRDefault="001E780D" w:rsidP="001E780D"/>
          <w:p w14:paraId="1EDDE50D" w14:textId="77777777" w:rsidR="001E780D" w:rsidRDefault="001E780D" w:rsidP="001E780D">
            <w:r>
              <w:rPr>
                <w:b/>
              </w:rPr>
              <w:t>Compute</w:t>
            </w:r>
            <w:r>
              <w:t xml:space="preserve"> the Service Quality Indicator by finding the weighted sum of errors as a percentage of total shipments and subtracting from 100 percent (see the “FedEx: Measuring Service Performance” box for the weights).</w:t>
            </w:r>
          </w:p>
          <w:p w14:paraId="41A8E955" w14:textId="77777777" w:rsidR="001E780D" w:rsidRDefault="001E780D" w:rsidP="001E780D"/>
          <w:p w14:paraId="080C31E8" w14:textId="77777777" w:rsidR="001E780D" w:rsidRDefault="001E780D" w:rsidP="001E780D">
            <w:r>
              <w:rPr>
                <w:b/>
              </w:rPr>
              <w:t>Post</w:t>
            </w:r>
            <w:r>
              <w:t xml:space="preserve"> your results to the “Measuring Performance” discussion board.</w:t>
            </w:r>
          </w:p>
          <w:p w14:paraId="56E34475" w14:textId="77777777" w:rsidR="001E780D" w:rsidRDefault="001E780D" w:rsidP="001E780D"/>
          <w:p w14:paraId="67C618AA" w14:textId="77777777" w:rsidR="001E780D" w:rsidRDefault="001E780D" w:rsidP="001E780D">
            <w:r>
              <w:rPr>
                <w:b/>
              </w:rPr>
              <w:t>Write</w:t>
            </w:r>
            <w:r>
              <w:t xml:space="preserve"> a response to the following discussion question in the “Measuring Performance” discussion forum no later than Thursday:</w:t>
            </w:r>
          </w:p>
          <w:p w14:paraId="35AD1BA2" w14:textId="77777777" w:rsidR="001E780D" w:rsidRDefault="001E780D" w:rsidP="001E780D"/>
          <w:p w14:paraId="4D09E294" w14:textId="77777777" w:rsidR="001E780D" w:rsidRDefault="001E780D" w:rsidP="001E780D">
            <w:pPr>
              <w:widowControl w:val="0"/>
              <w:numPr>
                <w:ilvl w:val="0"/>
                <w:numId w:val="53"/>
              </w:numPr>
              <w:pBdr>
                <w:top w:val="nil"/>
                <w:left w:val="nil"/>
                <w:bottom w:val="nil"/>
                <w:right w:val="nil"/>
                <w:between w:val="nil"/>
              </w:pBdr>
            </w:pPr>
            <w:r>
              <w:t>How might such an index be used in other organizations, such as a hotel or automobile service facility?</w:t>
            </w:r>
          </w:p>
          <w:p w14:paraId="0F46219C" w14:textId="77777777" w:rsidR="001E780D" w:rsidRDefault="001E780D" w:rsidP="001E780D">
            <w:pPr>
              <w:rPr>
                <w:b/>
              </w:rPr>
            </w:pPr>
          </w:p>
          <w:p w14:paraId="108408FC" w14:textId="77777777" w:rsidR="001E780D" w:rsidRDefault="001E780D" w:rsidP="001E780D">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34595E93" w14:textId="77777777" w:rsidR="001E780D" w:rsidRDefault="001E780D" w:rsidP="001E780D">
            <w:pPr>
              <w:rPr>
                <w:b/>
              </w:rPr>
            </w:pPr>
          </w:p>
          <w:p w14:paraId="638DFBA0" w14:textId="77777777" w:rsidR="001E780D" w:rsidRDefault="001E780D" w:rsidP="001E780D">
            <w:r>
              <w:rPr>
                <w:b/>
              </w:rPr>
              <w:lastRenderedPageBreak/>
              <w:t>Write</w:t>
            </w:r>
            <w:r>
              <w:t xml:space="preserve"> a substantive response to a minimum of three different students comparing your results and evaluation to the solutions provided and to those of your classmates’. All responses must be posted by 11:59 p.m. (Eastern Time) on Sunday.</w:t>
            </w:r>
          </w:p>
          <w:p w14:paraId="58FB1B3D" w14:textId="77777777" w:rsidR="001E780D" w:rsidRDefault="001E780D" w:rsidP="001E780D">
            <w:pPr>
              <w:jc w:val="center"/>
            </w:pPr>
          </w:p>
          <w:p w14:paraId="75B79316" w14:textId="3450E580" w:rsidR="001E780D" w:rsidRDefault="001E780D" w:rsidP="001E780D">
            <w:pPr>
              <w:tabs>
                <w:tab w:val="left" w:pos="2329"/>
              </w:tabs>
              <w:rPr>
                <w:b/>
              </w:rPr>
            </w:pPr>
            <w:r>
              <w:rPr>
                <w:i/>
              </w:rPr>
              <w:t>Note</w:t>
            </w:r>
            <w:r>
              <w:t>: These values are hypothetical and do not reflect any actual FedEx performance.</w:t>
            </w:r>
          </w:p>
        </w:tc>
        <w:tc>
          <w:tcPr>
            <w:tcW w:w="1440" w:type="dxa"/>
          </w:tcPr>
          <w:p w14:paraId="1E92B106" w14:textId="7039C55B" w:rsidR="001E780D" w:rsidRDefault="001E780D" w:rsidP="001E780D">
            <w:pPr>
              <w:tabs>
                <w:tab w:val="left" w:pos="2329"/>
              </w:tabs>
            </w:pPr>
            <w:r>
              <w:lastRenderedPageBreak/>
              <w:t>2.1</w:t>
            </w:r>
          </w:p>
        </w:tc>
        <w:tc>
          <w:tcPr>
            <w:tcW w:w="1440" w:type="dxa"/>
          </w:tcPr>
          <w:p w14:paraId="73553468" w14:textId="77777777" w:rsidR="001E780D" w:rsidRDefault="001E780D" w:rsidP="001E780D">
            <w:r>
              <w:t xml:space="preserve">Practice – peer and instructor feedback, shared posting and response = </w:t>
            </w:r>
          </w:p>
          <w:p w14:paraId="7C9DFABC" w14:textId="26C87FD4" w:rsidR="001E780D" w:rsidRDefault="001E780D" w:rsidP="001E780D">
            <w:r>
              <w:rPr>
                <w:b/>
              </w:rPr>
              <w:t>1 hour</w:t>
            </w:r>
            <w:r>
              <w:t xml:space="preserve"> </w:t>
            </w:r>
          </w:p>
        </w:tc>
      </w:tr>
      <w:tr w:rsidR="001E780D" w:rsidRPr="00132272" w14:paraId="02FB09F8" w14:textId="77777777" w:rsidTr="4948C66D">
        <w:tc>
          <w:tcPr>
            <w:tcW w:w="10170" w:type="dxa"/>
            <w:gridSpan w:val="2"/>
            <w:tcMar>
              <w:top w:w="115" w:type="dxa"/>
              <w:left w:w="115" w:type="dxa"/>
              <w:bottom w:w="115" w:type="dxa"/>
              <w:right w:w="115" w:type="dxa"/>
            </w:tcMar>
          </w:tcPr>
          <w:p w14:paraId="09EB8C06" w14:textId="77777777" w:rsidR="001E780D" w:rsidRDefault="001E780D" w:rsidP="001E780D">
            <w:pPr>
              <w:tabs>
                <w:tab w:val="left" w:pos="2329"/>
              </w:tabs>
              <w:rPr>
                <w:b/>
              </w:rPr>
            </w:pPr>
            <w:r>
              <w:rPr>
                <w:b/>
              </w:rPr>
              <w:t>Discussion: Poor Customer Experience</w:t>
            </w:r>
          </w:p>
          <w:p w14:paraId="2C6784DE" w14:textId="77777777" w:rsidR="001E780D" w:rsidRDefault="001E780D" w:rsidP="001E780D">
            <w:pPr>
              <w:tabs>
                <w:tab w:val="left" w:pos="2329"/>
              </w:tabs>
              <w:rPr>
                <w:b/>
              </w:rPr>
            </w:pPr>
          </w:p>
          <w:p w14:paraId="18D29A22" w14:textId="77777777" w:rsidR="001E780D" w:rsidRDefault="001E780D" w:rsidP="001E780D">
            <w:pPr>
              <w:pStyle w:val="AssignmentsLevel1"/>
            </w:pPr>
            <w:r w:rsidRPr="4948C66D">
              <w:rPr>
                <w:b/>
                <w:bCs/>
              </w:rPr>
              <w:t>Pos</w:t>
            </w:r>
            <w:r>
              <w:t xml:space="preserve">t a clear and logical response in 150 to 200 words to the following, providing specific examples to support your answers. </w:t>
            </w:r>
          </w:p>
          <w:p w14:paraId="171AED96" w14:textId="77777777" w:rsidR="001E780D" w:rsidRDefault="001E780D" w:rsidP="001E780D">
            <w:pPr>
              <w:tabs>
                <w:tab w:val="left" w:pos="2329"/>
              </w:tabs>
            </w:pPr>
          </w:p>
          <w:p w14:paraId="7F19610A" w14:textId="77777777" w:rsidR="001E780D" w:rsidRDefault="001E780D" w:rsidP="001E780D">
            <w:pPr>
              <w:pStyle w:val="AssignmentsLevel2"/>
            </w:pPr>
            <w:r>
              <w:t xml:space="preserve">Describe a customer experience you have had where the goods or service were unsatisfactory; for example, a defective product, errors or mistakes, poor service, etc. </w:t>
            </w:r>
          </w:p>
          <w:p w14:paraId="0BACBCC4" w14:textId="77777777" w:rsidR="001E780D" w:rsidRDefault="001E780D" w:rsidP="001E780D">
            <w:pPr>
              <w:pStyle w:val="AssignmentsLevel2"/>
            </w:pPr>
            <w:r>
              <w:t>How might the organization have handled it better and how might operations management have helped?</w:t>
            </w:r>
          </w:p>
          <w:p w14:paraId="1E7A5599" w14:textId="77777777" w:rsidR="001E780D" w:rsidRDefault="001E780D" w:rsidP="001E780D">
            <w:pPr>
              <w:pStyle w:val="AssignmentsLevel2"/>
              <w:numPr>
                <w:ilvl w:val="0"/>
                <w:numId w:val="0"/>
              </w:numPr>
              <w:rPr>
                <w:i/>
                <w:highlight w:val="yellow"/>
              </w:rPr>
            </w:pPr>
          </w:p>
          <w:p w14:paraId="2B4824C0" w14:textId="053A0910" w:rsidR="001E780D" w:rsidRPr="00FA464B" w:rsidRDefault="001E780D" w:rsidP="001E780D">
            <w:pPr>
              <w:pStyle w:val="AssignmentsLevel2"/>
              <w:numPr>
                <w:ilvl w:val="0"/>
                <w:numId w:val="0"/>
              </w:numPr>
            </w:pPr>
            <w:r w:rsidRPr="005666BB">
              <w:rPr>
                <w:i/>
              </w:rPr>
              <w:t>Note</w:t>
            </w:r>
            <w:r w:rsidRPr="005666BB">
              <w:t>. Please be sure to apply concepts from the text to your post and responses.</w:t>
            </w:r>
          </w:p>
          <w:p w14:paraId="09B69F83" w14:textId="77777777" w:rsidR="001E780D" w:rsidRDefault="001E780D" w:rsidP="001E780D">
            <w:pPr>
              <w:tabs>
                <w:tab w:val="left" w:pos="2329"/>
              </w:tabs>
            </w:pPr>
          </w:p>
          <w:p w14:paraId="04024FEB" w14:textId="77777777" w:rsidR="001E780D" w:rsidRPr="00E9683B" w:rsidRDefault="001E780D" w:rsidP="001E780D">
            <w:pPr>
              <w:pStyle w:val="AssignmentsLevel1"/>
            </w:pPr>
            <w:r w:rsidRPr="4948C66D">
              <w:rPr>
                <w:i/>
                <w:iCs/>
              </w:rPr>
              <w:t>Note</w:t>
            </w:r>
            <w:r>
              <w:t xml:space="preserve">. Initial answers to the questions are due by 11:59 p.m. (Eastern time) on Thursday. </w:t>
            </w:r>
          </w:p>
          <w:p w14:paraId="67C0A7E3" w14:textId="77777777" w:rsidR="001E780D" w:rsidRPr="00E9683B" w:rsidRDefault="001E780D" w:rsidP="001E780D">
            <w:pPr>
              <w:pStyle w:val="AssignmentsLevel1"/>
            </w:pPr>
          </w:p>
          <w:p w14:paraId="37AB309C" w14:textId="64F58E2C" w:rsidR="001E780D" w:rsidRPr="4948C66D" w:rsidRDefault="001E780D" w:rsidP="001E780D">
            <w:pPr>
              <w:tabs>
                <w:tab w:val="left" w:pos="2329"/>
              </w:tabs>
              <w:rPr>
                <w:rFonts w:eastAsia="Arial" w:cs="Arial"/>
                <w:b/>
                <w:bCs/>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3D74AB09" w14:textId="23F710E0" w:rsidR="001E780D" w:rsidRPr="00132272" w:rsidRDefault="001E780D" w:rsidP="001E780D">
            <w:pPr>
              <w:tabs>
                <w:tab w:val="left" w:pos="2329"/>
              </w:tabs>
              <w:rPr>
                <w:rFonts w:cs="Arial"/>
                <w:strike/>
                <w:szCs w:val="20"/>
              </w:rPr>
            </w:pPr>
            <w:r>
              <w:t>1.1</w:t>
            </w:r>
          </w:p>
        </w:tc>
        <w:tc>
          <w:tcPr>
            <w:tcW w:w="1440" w:type="dxa"/>
          </w:tcPr>
          <w:p w14:paraId="3FD2545B" w14:textId="584F1899" w:rsidR="001E780D" w:rsidRPr="00132272" w:rsidRDefault="001E780D" w:rsidP="001E780D">
            <w:pPr>
              <w:tabs>
                <w:tab w:val="left" w:pos="2329"/>
              </w:tabs>
              <w:rPr>
                <w:rFonts w:cs="Arial"/>
                <w:strike/>
                <w:szCs w:val="20"/>
              </w:rPr>
            </w:pPr>
            <w:r>
              <w:t xml:space="preserve">Discussion – one post and reply to three other posts = </w:t>
            </w:r>
            <w:r>
              <w:rPr>
                <w:b/>
              </w:rPr>
              <w:t>1 hour</w:t>
            </w:r>
          </w:p>
        </w:tc>
      </w:tr>
      <w:tr w:rsidR="001E780D" w:rsidRPr="00132272" w14:paraId="68A3919D" w14:textId="77777777" w:rsidTr="4948C66D">
        <w:tc>
          <w:tcPr>
            <w:tcW w:w="10170" w:type="dxa"/>
            <w:gridSpan w:val="2"/>
            <w:tcMar>
              <w:top w:w="115" w:type="dxa"/>
              <w:left w:w="115" w:type="dxa"/>
              <w:bottom w:w="115" w:type="dxa"/>
              <w:right w:w="115" w:type="dxa"/>
            </w:tcMar>
          </w:tcPr>
          <w:p w14:paraId="756CA427" w14:textId="77777777" w:rsidR="001E780D" w:rsidRDefault="001E780D" w:rsidP="001E780D">
            <w:pPr>
              <w:tabs>
                <w:tab w:val="left" w:pos="2329"/>
              </w:tabs>
              <w:rPr>
                <w:b/>
              </w:rPr>
            </w:pPr>
            <w:r>
              <w:rPr>
                <w:b/>
              </w:rPr>
              <w:t>Assignment: The Value of a Customer</w:t>
            </w:r>
            <w:r w:rsidDel="008108F7">
              <w:rPr>
                <w:b/>
              </w:rPr>
              <w:t xml:space="preserve"> </w:t>
            </w:r>
          </w:p>
          <w:p w14:paraId="63E254EA" w14:textId="77777777" w:rsidR="001E780D" w:rsidRDefault="001E780D" w:rsidP="001E780D">
            <w:pPr>
              <w:tabs>
                <w:tab w:val="left" w:pos="2329"/>
              </w:tabs>
            </w:pPr>
          </w:p>
          <w:p w14:paraId="5178F97B" w14:textId="76731F13" w:rsidR="0079531A" w:rsidRDefault="0079531A" w:rsidP="001E780D">
            <w:pPr>
              <w:tabs>
                <w:tab w:val="left" w:pos="2329"/>
              </w:tabs>
            </w:pPr>
            <w:r w:rsidRPr="0079531A">
              <w:rPr>
                <w:b/>
              </w:rPr>
              <w:t>Resource:</w:t>
            </w:r>
            <w:r>
              <w:t xml:space="preserve"> Excel Templates MBA640.xlsx </w:t>
            </w:r>
          </w:p>
          <w:p w14:paraId="13B6684C" w14:textId="77777777" w:rsidR="0079531A" w:rsidRDefault="0079531A" w:rsidP="001E780D">
            <w:pPr>
              <w:tabs>
                <w:tab w:val="left" w:pos="2329"/>
              </w:tabs>
            </w:pPr>
          </w:p>
          <w:p w14:paraId="7CE092CF" w14:textId="587B77F9" w:rsidR="001E780D" w:rsidRDefault="001E780D" w:rsidP="001E780D">
            <w:pPr>
              <w:tabs>
                <w:tab w:val="left" w:pos="2329"/>
              </w:tabs>
            </w:pPr>
            <w:r>
              <w:t>A retail store sells a popular cosmetic. The store manager was given $100,000 by the corporate office to improve store performance any way she thinks best. The “base case” information is a price of $30 per bottle, a contribution margin of 0.50, a customer defection rate of 17%, and a repurchase frequency of 3 times a year. The manager has three potential options for using the funds and would like to know which use would lead to the greatest benefit for the company.</w:t>
            </w:r>
          </w:p>
          <w:p w14:paraId="4E6D0E6D" w14:textId="77777777" w:rsidR="001E780D" w:rsidRDefault="001E780D" w:rsidP="001E780D">
            <w:pPr>
              <w:tabs>
                <w:tab w:val="left" w:pos="2329"/>
              </w:tabs>
            </w:pPr>
          </w:p>
          <w:p w14:paraId="48CF55EC" w14:textId="77777777" w:rsidR="001E780D" w:rsidRDefault="001E780D" w:rsidP="001E780D">
            <w:pPr>
              <w:pStyle w:val="AssignmentsLevel2"/>
            </w:pPr>
            <w:r>
              <w:t xml:space="preserve">Option 1: Increase the contribution margin to 58% through efficiency upgrades. </w:t>
            </w:r>
          </w:p>
          <w:p w14:paraId="55200EE8" w14:textId="77777777" w:rsidR="001E780D" w:rsidRDefault="001E780D" w:rsidP="001E780D">
            <w:pPr>
              <w:pStyle w:val="AssignmentsLevel2"/>
            </w:pPr>
            <w:r>
              <w:t>Option 2: Reduce the customer defection rate to 15% through adoption of an intensive customer satisfaction and loyalty program.</w:t>
            </w:r>
          </w:p>
          <w:p w14:paraId="49E8C1C2" w14:textId="77777777" w:rsidR="001E780D" w:rsidRDefault="001E780D" w:rsidP="001E780D">
            <w:pPr>
              <w:pStyle w:val="AssignmentsLevel2"/>
            </w:pPr>
            <w:r>
              <w:t>Option 3: Increase the repurchase frequency to 4 times per year through extensive advertising.</w:t>
            </w:r>
          </w:p>
          <w:p w14:paraId="015E0367" w14:textId="77777777" w:rsidR="001E780D" w:rsidRDefault="001E780D" w:rsidP="001E780D">
            <w:pPr>
              <w:widowControl w:val="0"/>
              <w:ind w:left="360" w:hanging="360"/>
            </w:pPr>
          </w:p>
          <w:p w14:paraId="0EB52451" w14:textId="23CE1F05" w:rsidR="001E780D" w:rsidRDefault="001E780D" w:rsidP="001E780D">
            <w:pPr>
              <w:tabs>
                <w:tab w:val="left" w:pos="2329"/>
              </w:tabs>
            </w:pPr>
            <w:r>
              <w:rPr>
                <w:b/>
              </w:rPr>
              <w:t>Use</w:t>
            </w:r>
            <w:r>
              <w:t xml:space="preserve"> the VLC tab on the CH. </w:t>
            </w:r>
            <w:r w:rsidR="00086288">
              <w:t xml:space="preserve">2 </w:t>
            </w:r>
            <w:proofErr w:type="spellStart"/>
            <w:r>
              <w:t>Coursemate</w:t>
            </w:r>
            <w:proofErr w:type="spellEnd"/>
            <w:r>
              <w:t xml:space="preserve"> Excel Template to assist you in calculating the value of a loyal customer. </w:t>
            </w:r>
          </w:p>
          <w:p w14:paraId="563EFD1C" w14:textId="77777777" w:rsidR="001E780D" w:rsidRDefault="001E780D" w:rsidP="001E780D">
            <w:pPr>
              <w:widowControl w:val="0"/>
              <w:ind w:left="360" w:hanging="360"/>
            </w:pPr>
          </w:p>
          <w:p w14:paraId="4980FDAA" w14:textId="77777777" w:rsidR="001E780D" w:rsidRDefault="001E780D" w:rsidP="001E780D">
            <w:pPr>
              <w:tabs>
                <w:tab w:val="left" w:pos="2329"/>
              </w:tabs>
            </w:pPr>
            <w:r>
              <w:rPr>
                <w:b/>
              </w:rPr>
              <w:t>Write</w:t>
            </w:r>
            <w:r>
              <w:t xml:space="preserve"> a 200-word report to the store manager explaining which option would lead to the greatest benefit to the company by maximizing the value of a loyal customer. Use your Excel computations to support your conclusion. </w:t>
            </w:r>
          </w:p>
          <w:p w14:paraId="749046DC" w14:textId="77777777" w:rsidR="001E780D" w:rsidRDefault="001E780D" w:rsidP="001E780D">
            <w:pPr>
              <w:tabs>
                <w:tab w:val="left" w:pos="2329"/>
              </w:tabs>
            </w:pPr>
          </w:p>
          <w:p w14:paraId="6E499D37" w14:textId="5DFB5989" w:rsidR="001E780D" w:rsidRDefault="001E780D" w:rsidP="001E780D">
            <w:pPr>
              <w:tabs>
                <w:tab w:val="left" w:pos="2329"/>
              </w:tabs>
              <w:rPr>
                <w:b/>
              </w:rPr>
            </w:pPr>
            <w:r>
              <w:rPr>
                <w:b/>
              </w:rPr>
              <w:t>Submit</w:t>
            </w:r>
            <w:r>
              <w:t xml:space="preserve"> this assignment to your instructor via Blackboard no later than 11:59 p.m. [EST] on Sunday.</w:t>
            </w:r>
          </w:p>
        </w:tc>
        <w:tc>
          <w:tcPr>
            <w:tcW w:w="1440" w:type="dxa"/>
          </w:tcPr>
          <w:p w14:paraId="192145D6" w14:textId="0471020E" w:rsidR="001E780D" w:rsidRDefault="001E780D" w:rsidP="001E780D">
            <w:pPr>
              <w:tabs>
                <w:tab w:val="left" w:pos="2329"/>
              </w:tabs>
            </w:pPr>
            <w:r>
              <w:lastRenderedPageBreak/>
              <w:t>2.2</w:t>
            </w:r>
          </w:p>
        </w:tc>
        <w:tc>
          <w:tcPr>
            <w:tcW w:w="1440" w:type="dxa"/>
          </w:tcPr>
          <w:p w14:paraId="2C80EA26" w14:textId="7E688908" w:rsidR="001E780D" w:rsidRDefault="001E780D" w:rsidP="001E780D">
            <w:pPr>
              <w:tabs>
                <w:tab w:val="left" w:pos="2329"/>
              </w:tabs>
            </w:pPr>
            <w:r>
              <w:t xml:space="preserve">Problem Solving Scenario – one analysis and posting = </w:t>
            </w:r>
            <w:r>
              <w:rPr>
                <w:b/>
              </w:rPr>
              <w:t>.5 hours</w:t>
            </w:r>
          </w:p>
        </w:tc>
      </w:tr>
      <w:tr w:rsidR="001E780D" w:rsidRPr="00132272" w14:paraId="58F34B08" w14:textId="77777777" w:rsidTr="4948C66D">
        <w:tc>
          <w:tcPr>
            <w:tcW w:w="10170" w:type="dxa"/>
            <w:gridSpan w:val="2"/>
            <w:tcMar>
              <w:top w:w="115" w:type="dxa"/>
              <w:left w:w="115" w:type="dxa"/>
              <w:bottom w:w="115" w:type="dxa"/>
              <w:right w:w="115" w:type="dxa"/>
            </w:tcMar>
          </w:tcPr>
          <w:p w14:paraId="6D6F7A66" w14:textId="3588D131" w:rsidR="001E780D" w:rsidRDefault="001E780D" w:rsidP="001E780D">
            <w:pPr>
              <w:tabs>
                <w:tab w:val="left" w:pos="2329"/>
              </w:tabs>
              <w:rPr>
                <w:b/>
              </w:rPr>
            </w:pPr>
            <w:r>
              <w:rPr>
                <w:b/>
              </w:rPr>
              <w:t>Week One Case Study: Hudson Jewelers</w:t>
            </w:r>
          </w:p>
          <w:p w14:paraId="68B78C92" w14:textId="77777777" w:rsidR="001E780D" w:rsidRDefault="001E780D" w:rsidP="001E780D">
            <w:pPr>
              <w:tabs>
                <w:tab w:val="left" w:pos="2329"/>
              </w:tabs>
              <w:rPr>
                <w:b/>
              </w:rPr>
            </w:pPr>
          </w:p>
          <w:p w14:paraId="64989E12" w14:textId="5CCE1E7D" w:rsidR="001E780D" w:rsidRPr="002F07F9" w:rsidRDefault="001E780D" w:rsidP="001E780D">
            <w:pPr>
              <w:tabs>
                <w:tab w:val="left" w:pos="2329"/>
              </w:tabs>
            </w:pPr>
            <w:r w:rsidRPr="002F07F9">
              <w:t xml:space="preserve">In this course, you’ll be following the Hudson Jeweler’s case study. </w:t>
            </w:r>
            <w:r>
              <w:t>Y</w:t>
            </w:r>
            <w:r w:rsidRPr="002F07F9">
              <w:t xml:space="preserve">ou’ll be asked to complete assignments on a per chapter basis. </w:t>
            </w:r>
            <w:r>
              <w:t xml:space="preserve">If multiple chapters are required, </w:t>
            </w:r>
            <w:proofErr w:type="gramStart"/>
            <w:r>
              <w:t>You</w:t>
            </w:r>
            <w:proofErr w:type="gramEnd"/>
            <w:r>
              <w:t xml:space="preserve"> will submit both assignments to your instructor at the same time.</w:t>
            </w:r>
          </w:p>
          <w:p w14:paraId="4DF4FAFF" w14:textId="77777777" w:rsidR="001E780D" w:rsidRDefault="001E780D" w:rsidP="001E780D">
            <w:pPr>
              <w:tabs>
                <w:tab w:val="left" w:pos="2329"/>
              </w:tabs>
              <w:rPr>
                <w:b/>
              </w:rPr>
            </w:pPr>
          </w:p>
          <w:p w14:paraId="4A4DD60A" w14:textId="77777777" w:rsidR="001E780D" w:rsidRPr="002F07F9" w:rsidRDefault="001E780D" w:rsidP="001E780D">
            <w:pPr>
              <w:tabs>
                <w:tab w:val="left" w:pos="2329"/>
              </w:tabs>
            </w:pPr>
            <w:r>
              <w:rPr>
                <w:b/>
              </w:rPr>
              <w:t xml:space="preserve">Read </w:t>
            </w:r>
            <w:r w:rsidRPr="002F07F9">
              <w:t>all the instructions carefully so you successfully submit the assignments to your instructor.</w:t>
            </w:r>
          </w:p>
          <w:p w14:paraId="27190976" w14:textId="77777777" w:rsidR="001E780D" w:rsidRDefault="001E780D" w:rsidP="001E780D">
            <w:pPr>
              <w:pBdr>
                <w:bottom w:val="single" w:sz="6" w:space="1" w:color="auto"/>
              </w:pBdr>
              <w:tabs>
                <w:tab w:val="left" w:pos="2329"/>
              </w:tabs>
              <w:rPr>
                <w:b/>
              </w:rPr>
            </w:pPr>
          </w:p>
          <w:p w14:paraId="068CC6D1" w14:textId="77777777" w:rsidR="001E780D" w:rsidRDefault="001E780D" w:rsidP="001E780D">
            <w:pPr>
              <w:tabs>
                <w:tab w:val="left" w:pos="2329"/>
              </w:tabs>
              <w:rPr>
                <w:b/>
              </w:rPr>
            </w:pPr>
          </w:p>
          <w:p w14:paraId="61B3F652" w14:textId="77777777" w:rsidR="001E780D" w:rsidRDefault="001E780D" w:rsidP="001E780D">
            <w:pPr>
              <w:tabs>
                <w:tab w:val="left" w:pos="2329"/>
              </w:tabs>
            </w:pPr>
            <w:r>
              <w:rPr>
                <w:b/>
              </w:rPr>
              <w:t xml:space="preserve">Read </w:t>
            </w:r>
            <w:r>
              <w:t>“Hudson Jewelers Case Study”</w:t>
            </w:r>
            <w:r>
              <w:rPr>
                <w:b/>
              </w:rPr>
              <w:t xml:space="preserve"> (Case Study Attached)</w:t>
            </w:r>
          </w:p>
          <w:p w14:paraId="4FFDA30C" w14:textId="77777777" w:rsidR="001E780D" w:rsidRDefault="001E780D" w:rsidP="001E780D">
            <w:pPr>
              <w:tabs>
                <w:tab w:val="left" w:pos="2329"/>
              </w:tabs>
            </w:pPr>
          </w:p>
          <w:p w14:paraId="5064D57B" w14:textId="77777777" w:rsidR="001E780D" w:rsidRPr="002F07F9" w:rsidRDefault="001E780D" w:rsidP="001E780D">
            <w:pPr>
              <w:tabs>
                <w:tab w:val="left" w:pos="2329"/>
              </w:tabs>
              <w:rPr>
                <w:u w:val="single"/>
              </w:rPr>
            </w:pPr>
            <w:r w:rsidRPr="002F07F9">
              <w:rPr>
                <w:u w:val="single"/>
              </w:rPr>
              <w:t>Chapter 1 Assignment</w:t>
            </w:r>
          </w:p>
          <w:p w14:paraId="475EAC85" w14:textId="77777777" w:rsidR="001E780D" w:rsidRDefault="001E780D" w:rsidP="001E780D">
            <w:pPr>
              <w:tabs>
                <w:tab w:val="left" w:pos="2329"/>
              </w:tabs>
            </w:pPr>
            <w:r w:rsidRPr="004245B5">
              <w:rPr>
                <w:b/>
              </w:rPr>
              <w:t>Write</w:t>
            </w:r>
            <w:r>
              <w:t xml:space="preserve"> a 1000- to 1300-word paper analyzing Hudson Jewelers from an operations management perspective. Include the following in your paper:</w:t>
            </w:r>
          </w:p>
          <w:p w14:paraId="160D462E" w14:textId="77777777" w:rsidR="001E780D" w:rsidRDefault="001E780D" w:rsidP="001E780D">
            <w:pPr>
              <w:tabs>
                <w:tab w:val="left" w:pos="2329"/>
              </w:tabs>
            </w:pPr>
          </w:p>
          <w:p w14:paraId="164A20B7" w14:textId="77777777" w:rsidR="001E780D" w:rsidRDefault="001E780D" w:rsidP="001E780D">
            <w:pPr>
              <w:pStyle w:val="AssignmentsLevel2"/>
            </w:pPr>
            <w:r>
              <w:t>Use one of the three value chains frameworks discussed in these chapter to characterize the diamond chain value</w:t>
            </w:r>
          </w:p>
          <w:p w14:paraId="34D5C354" w14:textId="77777777" w:rsidR="001E780D" w:rsidRDefault="001E780D" w:rsidP="001E780D">
            <w:pPr>
              <w:pStyle w:val="AssignmentsLevel2"/>
            </w:pPr>
            <w:r>
              <w:t>How does the value chain gain a customer?</w:t>
            </w:r>
          </w:p>
          <w:p w14:paraId="07B345DC" w14:textId="77777777" w:rsidR="001E780D" w:rsidRDefault="001E780D" w:rsidP="001E780D">
            <w:pPr>
              <w:pStyle w:val="AssignmentsLevel2"/>
            </w:pPr>
            <w:r>
              <w:t xml:space="preserve">How does it create value?  </w:t>
            </w:r>
          </w:p>
          <w:p w14:paraId="038BC252" w14:textId="77777777" w:rsidR="001E780D" w:rsidRDefault="001E780D" w:rsidP="001E780D">
            <w:pPr>
              <w:pStyle w:val="AssignmentsLevel2"/>
            </w:pPr>
            <w:r>
              <w:t>How does it keep a customer?</w:t>
            </w:r>
          </w:p>
          <w:p w14:paraId="5E777452" w14:textId="6A748B82" w:rsidR="001E780D" w:rsidRDefault="001E780D">
            <w:pPr>
              <w:pStyle w:val="AssignmentsLevel2"/>
            </w:pPr>
            <w:r>
              <w:t>What major diamond producers are doing regarding social, environmental and financial sustainability practices. Study corporate and annual reports for example. Provide two or three examples</w:t>
            </w:r>
          </w:p>
          <w:p w14:paraId="46C2DA9F" w14:textId="77777777" w:rsidR="001E780D" w:rsidRDefault="001E780D" w:rsidP="005666BB">
            <w:pPr>
              <w:pStyle w:val="AssignmentsLevel2"/>
              <w:numPr>
                <w:ilvl w:val="0"/>
                <w:numId w:val="0"/>
              </w:numPr>
              <w:rPr>
                <w:u w:val="single"/>
              </w:rPr>
            </w:pPr>
          </w:p>
          <w:p w14:paraId="27B6599D" w14:textId="2E712C72" w:rsidR="001E780D" w:rsidRPr="002F07F9" w:rsidRDefault="001E780D" w:rsidP="005666BB">
            <w:pPr>
              <w:pStyle w:val="AssignmentsLevel2"/>
              <w:numPr>
                <w:ilvl w:val="0"/>
                <w:numId w:val="0"/>
              </w:numPr>
              <w:rPr>
                <w:u w:val="single"/>
              </w:rPr>
            </w:pPr>
            <w:r w:rsidRPr="002F07F9">
              <w:rPr>
                <w:u w:val="single"/>
              </w:rPr>
              <w:t>Chapter 2 Assignment</w:t>
            </w:r>
          </w:p>
          <w:p w14:paraId="19989E20" w14:textId="77777777" w:rsidR="001E780D" w:rsidRDefault="001E780D" w:rsidP="005666BB">
            <w:pPr>
              <w:pStyle w:val="AssignmentsLevel2"/>
              <w:numPr>
                <w:ilvl w:val="0"/>
                <w:numId w:val="0"/>
              </w:numPr>
              <w:ind w:left="360" w:hanging="360"/>
            </w:pPr>
          </w:p>
          <w:p w14:paraId="0EF6ED0C" w14:textId="77777777" w:rsidR="001E780D" w:rsidRDefault="001E780D" w:rsidP="001E780D">
            <w:pPr>
              <w:pStyle w:val="AssignmentsLevel2"/>
              <w:numPr>
                <w:ilvl w:val="0"/>
                <w:numId w:val="54"/>
              </w:numPr>
            </w:pPr>
            <w:r>
              <w:t>Complete Questions #1</w:t>
            </w:r>
          </w:p>
          <w:p w14:paraId="31F09A69" w14:textId="77777777" w:rsidR="001E780D" w:rsidRDefault="001E780D" w:rsidP="001E780D">
            <w:pPr>
              <w:tabs>
                <w:tab w:val="left" w:pos="2329"/>
              </w:tabs>
            </w:pPr>
          </w:p>
          <w:p w14:paraId="7DC37936" w14:textId="766078B2" w:rsidR="001E780D" w:rsidRPr="4948C66D" w:rsidRDefault="001E780D" w:rsidP="001E780D">
            <w:pPr>
              <w:tabs>
                <w:tab w:val="left" w:pos="2329"/>
              </w:tabs>
              <w:rPr>
                <w:rFonts w:eastAsia="Arial" w:cs="Arial"/>
                <w:b/>
                <w:bCs/>
              </w:rPr>
            </w:pPr>
            <w:r>
              <w:rPr>
                <w:b/>
              </w:rPr>
              <w:t>Submit</w:t>
            </w:r>
            <w:r>
              <w:t xml:space="preserve"> your completed Excel worksheets along with your evaluations in a Word document to your instructor via Blackboard no later than 11:59 p.m. [EST] on Sunday.</w:t>
            </w:r>
          </w:p>
        </w:tc>
        <w:tc>
          <w:tcPr>
            <w:tcW w:w="1440" w:type="dxa"/>
          </w:tcPr>
          <w:p w14:paraId="4F0DF7C1" w14:textId="0CEBFC31" w:rsidR="001E780D" w:rsidRPr="00132272" w:rsidRDefault="001E780D" w:rsidP="001E780D">
            <w:pPr>
              <w:tabs>
                <w:tab w:val="left" w:pos="2329"/>
              </w:tabs>
              <w:rPr>
                <w:rFonts w:cs="Arial"/>
                <w:strike/>
                <w:szCs w:val="20"/>
              </w:rPr>
            </w:pPr>
            <w:r>
              <w:t>1.1</w:t>
            </w:r>
          </w:p>
        </w:tc>
        <w:tc>
          <w:tcPr>
            <w:tcW w:w="1440" w:type="dxa"/>
          </w:tcPr>
          <w:p w14:paraId="65E68E70" w14:textId="4DBDCBCF" w:rsidR="001E780D" w:rsidRPr="00132272" w:rsidRDefault="001E780D" w:rsidP="001E780D">
            <w:pPr>
              <w:tabs>
                <w:tab w:val="left" w:pos="2329"/>
              </w:tabs>
              <w:rPr>
                <w:rFonts w:cs="Arial"/>
                <w:strike/>
                <w:szCs w:val="20"/>
              </w:rPr>
            </w:pPr>
            <w:r>
              <w:t xml:space="preserve">Case Study – analysis for assessment = </w:t>
            </w:r>
            <w:r>
              <w:rPr>
                <w:b/>
              </w:rPr>
              <w:t>1 hour</w:t>
            </w:r>
          </w:p>
        </w:tc>
      </w:tr>
      <w:tr w:rsidR="001E780D"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E780D" w:rsidRPr="00842155" w:rsidRDefault="001E780D" w:rsidP="001E78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E780D" w:rsidRPr="00842155" w:rsidRDefault="001E780D" w:rsidP="001E78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E780D" w:rsidRPr="00842155" w:rsidRDefault="001E780D" w:rsidP="001E780D">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E780D" w:rsidRPr="00842155" w:rsidRDefault="001E780D" w:rsidP="001E780D">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2281FB27" w14:textId="77777777" w:rsidR="007313A0" w:rsidRDefault="007313A0" w:rsidP="007313A0">
      <w:pPr>
        <w:pStyle w:val="Heading1"/>
      </w:pPr>
      <w:r>
        <w:lastRenderedPageBreak/>
        <w:t>Faculty Notes</w:t>
      </w:r>
    </w:p>
    <w:p w14:paraId="6F8CBB51" w14:textId="77777777" w:rsidR="007313A0" w:rsidRDefault="007313A0" w:rsidP="007313A0">
      <w:pPr>
        <w:pStyle w:val="AssignmentsLevel1"/>
        <w:rPr>
          <w:b/>
        </w:rPr>
      </w:pPr>
    </w:p>
    <w:p w14:paraId="04FAFC74" w14:textId="77777777" w:rsidR="007313A0" w:rsidRDefault="007313A0" w:rsidP="007313A0">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BB3A284" w14:textId="77777777" w:rsidR="007313A0" w:rsidRDefault="007313A0" w:rsidP="007313A0">
      <w:pPr>
        <w:pStyle w:val="AssignmentsLevel1"/>
      </w:pPr>
    </w:p>
    <w:p w14:paraId="256E7A85" w14:textId="77777777" w:rsidR="007313A0" w:rsidRDefault="007313A0" w:rsidP="007313A0">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A5F0E9E" w14:textId="77777777" w:rsidR="007313A0" w:rsidRDefault="007313A0" w:rsidP="007313A0">
      <w:pPr>
        <w:pStyle w:val="AssignmentsLevel1"/>
      </w:pPr>
    </w:p>
    <w:p w14:paraId="4BC0961E" w14:textId="77777777" w:rsidR="007313A0" w:rsidRDefault="007313A0" w:rsidP="007313A0">
      <w:pPr>
        <w:tabs>
          <w:tab w:val="left" w:pos="360"/>
        </w:tabs>
      </w:pPr>
      <w:r>
        <w:t>The learning activities and assignments this week provide students with a basic overview of operations management. We explore the main topics, such as goods, services, customer benefit package, value chains, and supply chains. Students will have the opportunity to apply their understanding of these concepts and receive feedback before assignments are due.</w:t>
      </w:r>
    </w:p>
    <w:p w14:paraId="364BEB1E" w14:textId="77777777" w:rsidR="007313A0" w:rsidRDefault="007313A0" w:rsidP="007313A0">
      <w:pPr>
        <w:rPr>
          <w:sz w:val="22"/>
          <w:szCs w:val="22"/>
        </w:rPr>
      </w:pPr>
    </w:p>
    <w:p w14:paraId="1987BF28" w14:textId="77777777" w:rsidR="007313A0" w:rsidRDefault="007313A0" w:rsidP="007313A0">
      <w:pPr>
        <w:pStyle w:val="Heading1"/>
        <w:tabs>
          <w:tab w:val="left" w:pos="5352"/>
        </w:tabs>
        <w:rPr>
          <w:color w:val="9C2C2A"/>
        </w:rPr>
      </w:pPr>
      <w:r>
        <w:rPr>
          <w:color w:val="9C2C2A"/>
        </w:rPr>
        <w:tab/>
      </w:r>
    </w:p>
    <w:p w14:paraId="07BD3288" w14:textId="77777777" w:rsidR="007313A0" w:rsidRDefault="007313A0" w:rsidP="007313A0">
      <w:pPr>
        <w:pStyle w:val="Heading1"/>
        <w:rPr>
          <w:color w:val="9C2C2A"/>
        </w:rPr>
      </w:pPr>
      <w:r>
        <w:rPr>
          <w:color w:val="9C2C2A"/>
        </w:rPr>
        <w:t>Assignments</w:t>
      </w:r>
    </w:p>
    <w:p w14:paraId="00484C73" w14:textId="77777777" w:rsidR="007313A0" w:rsidRDefault="007313A0" w:rsidP="007313A0">
      <w:pPr>
        <w:widowControl w:val="0"/>
      </w:pPr>
    </w:p>
    <w:p w14:paraId="70A97E5D" w14:textId="77777777" w:rsidR="007313A0" w:rsidRDefault="007313A0" w:rsidP="00C9091D">
      <w:pPr>
        <w:pStyle w:val="Heading2"/>
        <w:jc w:val="left"/>
      </w:pPr>
      <w:r>
        <w:t>Required:</w:t>
      </w:r>
    </w:p>
    <w:p w14:paraId="3161A488" w14:textId="77777777" w:rsidR="007313A0" w:rsidRDefault="007313A0" w:rsidP="007313A0">
      <w:pPr>
        <w:widowControl w:val="0"/>
      </w:pPr>
    </w:p>
    <w:p w14:paraId="09F1C91B" w14:textId="77777777" w:rsidR="007313A0" w:rsidRDefault="007313A0" w:rsidP="007313A0">
      <w:pPr>
        <w:pStyle w:val="AssignmentsLevel3"/>
        <w:numPr>
          <w:ilvl w:val="0"/>
          <w:numId w:val="54"/>
        </w:numPr>
      </w:pPr>
      <w:r>
        <w:rPr>
          <w:b/>
        </w:rPr>
        <w:t xml:space="preserve">Discussion questions/Wiki Assignment: </w:t>
      </w:r>
      <w:r>
        <w:t>The questions encourage students to consider and develop their thoughts on the question topics, share their thoughts with the class, and gain perspective by reading the responses of other class members.</w:t>
      </w:r>
    </w:p>
    <w:p w14:paraId="1BBCC02A" w14:textId="77777777" w:rsidR="007313A0" w:rsidRDefault="007313A0" w:rsidP="007313A0">
      <w:pPr>
        <w:pStyle w:val="AssignmentsLevel2"/>
        <w:numPr>
          <w:ilvl w:val="0"/>
          <w:numId w:val="0"/>
        </w:numPr>
        <w:ind w:left="360"/>
      </w:pPr>
    </w:p>
    <w:p w14:paraId="3324DD4E" w14:textId="77777777" w:rsidR="007313A0" w:rsidRPr="002F07F9" w:rsidRDefault="007313A0" w:rsidP="007313A0">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84ACF35" w14:textId="77777777" w:rsidR="007313A0" w:rsidRDefault="007313A0" w:rsidP="007313A0">
      <w:pPr>
        <w:pStyle w:val="Heading2"/>
        <w:jc w:val="left"/>
      </w:pPr>
    </w:p>
    <w:p w14:paraId="58FBDDDF" w14:textId="77777777" w:rsidR="007313A0" w:rsidRDefault="007313A0" w:rsidP="007313A0">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517BA800" w14:textId="77777777" w:rsidR="007313A0" w:rsidRPr="006874A5" w:rsidRDefault="007313A0" w:rsidP="007313A0">
      <w:pPr>
        <w:pStyle w:val="AssignmentsLevel2"/>
        <w:numPr>
          <w:ilvl w:val="0"/>
          <w:numId w:val="0"/>
        </w:numPr>
      </w:pPr>
    </w:p>
    <w:p w14:paraId="0FE8E8BC" w14:textId="77777777" w:rsidR="007313A0" w:rsidRDefault="007313A0" w:rsidP="007313A0">
      <w:pPr>
        <w:pStyle w:val="AssignmentsLevel2"/>
      </w:pPr>
      <w:r>
        <w:rPr>
          <w:b/>
        </w:rPr>
        <w:t>The Value of a Customer:</w:t>
      </w:r>
      <w:r>
        <w:t xml:space="preserve"> This exercise assesses students on the “Value of a Loyal Customer” metric and asks students to analyze the factors that influence that value.</w:t>
      </w:r>
    </w:p>
    <w:p w14:paraId="75353AE0" w14:textId="77777777" w:rsidR="007313A0" w:rsidRDefault="007313A0" w:rsidP="007313A0">
      <w:pPr>
        <w:pStyle w:val="AssignmentsLevel2"/>
        <w:numPr>
          <w:ilvl w:val="0"/>
          <w:numId w:val="0"/>
        </w:numPr>
        <w:ind w:left="360"/>
      </w:pPr>
    </w:p>
    <w:p w14:paraId="1620A7A0" w14:textId="77777777" w:rsidR="007313A0" w:rsidRDefault="007313A0" w:rsidP="007313A0">
      <w:pPr>
        <w:pStyle w:val="AssignmentsLevel2"/>
        <w:numPr>
          <w:ilvl w:val="0"/>
          <w:numId w:val="0"/>
        </w:numPr>
      </w:pPr>
    </w:p>
    <w:p w14:paraId="7DCB6F86" w14:textId="77777777" w:rsidR="007313A0" w:rsidRDefault="007313A0" w:rsidP="007313A0">
      <w:pPr>
        <w:pStyle w:val="Heading1"/>
        <w:rPr>
          <w:color w:val="9C2C2A"/>
        </w:rPr>
      </w:pPr>
    </w:p>
    <w:p w14:paraId="0082760C" w14:textId="77777777" w:rsidR="007313A0" w:rsidRDefault="007313A0" w:rsidP="007313A0">
      <w:pPr>
        <w:pStyle w:val="Heading1"/>
        <w:rPr>
          <w:color w:val="9C2C2A"/>
        </w:rPr>
      </w:pPr>
      <w:r>
        <w:rPr>
          <w:color w:val="9C2C2A"/>
        </w:rPr>
        <w:t>Content Outline</w:t>
      </w:r>
    </w:p>
    <w:p w14:paraId="27F76255" w14:textId="77777777" w:rsidR="007313A0" w:rsidRDefault="007313A0" w:rsidP="007313A0">
      <w:pPr>
        <w:tabs>
          <w:tab w:val="left" w:pos="360"/>
        </w:tabs>
        <w:spacing w:before="60" w:after="60"/>
      </w:pPr>
      <w:r>
        <w:t>Please use this Content Outline to guide students through the course material.</w:t>
      </w:r>
    </w:p>
    <w:p w14:paraId="588424A8" w14:textId="77777777" w:rsidR="007313A0" w:rsidRPr="006874A5" w:rsidRDefault="007313A0" w:rsidP="007313A0">
      <w:pPr>
        <w:tabs>
          <w:tab w:val="left" w:pos="360"/>
        </w:tabs>
        <w:spacing w:before="60" w:after="60"/>
        <w:rPr>
          <w:b/>
        </w:rPr>
      </w:pPr>
      <w:r w:rsidRPr="006874A5">
        <w:rPr>
          <w:b/>
        </w:rPr>
        <w:t>Chapter 1</w:t>
      </w:r>
    </w:p>
    <w:p w14:paraId="607F14D6" w14:textId="77777777" w:rsidR="007313A0" w:rsidRDefault="007313A0" w:rsidP="007313A0">
      <w:pPr>
        <w:pStyle w:val="AssignmentsLevel2"/>
        <w:numPr>
          <w:ilvl w:val="0"/>
          <w:numId w:val="80"/>
        </w:numPr>
      </w:pPr>
      <w:r>
        <w:t>Explain the concept and importance of operation management</w:t>
      </w:r>
    </w:p>
    <w:p w14:paraId="064F4923" w14:textId="77777777" w:rsidR="007313A0" w:rsidRDefault="007313A0" w:rsidP="007313A0">
      <w:pPr>
        <w:numPr>
          <w:ilvl w:val="1"/>
          <w:numId w:val="80"/>
        </w:numPr>
        <w:pBdr>
          <w:top w:val="nil"/>
          <w:left w:val="nil"/>
          <w:bottom w:val="nil"/>
          <w:right w:val="nil"/>
          <w:between w:val="nil"/>
        </w:pBdr>
        <w:tabs>
          <w:tab w:val="left" w:pos="360"/>
        </w:tabs>
        <w:spacing w:before="60" w:after="60"/>
      </w:pPr>
      <w:r>
        <w:lastRenderedPageBreak/>
        <w:t>What is operations management?</w:t>
      </w:r>
    </w:p>
    <w:p w14:paraId="2AB56CB4" w14:textId="77777777" w:rsidR="007313A0" w:rsidRDefault="007313A0" w:rsidP="007313A0">
      <w:pPr>
        <w:pStyle w:val="AssignmentsLevel2"/>
        <w:numPr>
          <w:ilvl w:val="0"/>
          <w:numId w:val="80"/>
        </w:numPr>
      </w:pPr>
      <w:r>
        <w:t>Describe what operations managers do.</w:t>
      </w:r>
    </w:p>
    <w:p w14:paraId="0D17F695" w14:textId="77777777" w:rsidR="007313A0" w:rsidRDefault="007313A0" w:rsidP="007313A0">
      <w:pPr>
        <w:pStyle w:val="AssignmentsLevel2"/>
        <w:numPr>
          <w:ilvl w:val="1"/>
          <w:numId w:val="80"/>
        </w:numPr>
      </w:pPr>
      <w:r>
        <w:t>Process design</w:t>
      </w:r>
    </w:p>
    <w:p w14:paraId="6B5B66A7" w14:textId="77777777" w:rsidR="007313A0" w:rsidRDefault="007313A0" w:rsidP="007313A0">
      <w:pPr>
        <w:pStyle w:val="AssignmentsLevel2"/>
        <w:numPr>
          <w:ilvl w:val="1"/>
          <w:numId w:val="80"/>
        </w:numPr>
      </w:pPr>
      <w:r>
        <w:t>Inventory management</w:t>
      </w:r>
    </w:p>
    <w:p w14:paraId="2C7DFB2C" w14:textId="77777777" w:rsidR="007313A0" w:rsidRDefault="007313A0" w:rsidP="007313A0">
      <w:pPr>
        <w:pStyle w:val="AssignmentsLevel2"/>
        <w:numPr>
          <w:ilvl w:val="1"/>
          <w:numId w:val="80"/>
        </w:numPr>
      </w:pPr>
      <w:r>
        <w:t>Scheduling</w:t>
      </w:r>
    </w:p>
    <w:p w14:paraId="78198D0A" w14:textId="77777777" w:rsidR="007313A0" w:rsidRDefault="007313A0" w:rsidP="007313A0">
      <w:pPr>
        <w:pStyle w:val="AssignmentsLevel2"/>
        <w:numPr>
          <w:ilvl w:val="1"/>
          <w:numId w:val="80"/>
        </w:numPr>
      </w:pPr>
      <w:r>
        <w:t>Quality management</w:t>
      </w:r>
    </w:p>
    <w:p w14:paraId="0744B278" w14:textId="77777777" w:rsidR="007313A0" w:rsidRDefault="007313A0" w:rsidP="007313A0">
      <w:pPr>
        <w:pStyle w:val="AssignmentsLevel2"/>
        <w:numPr>
          <w:ilvl w:val="0"/>
          <w:numId w:val="80"/>
        </w:numPr>
      </w:pPr>
      <w:r>
        <w:t>Explain the difference between goods and services</w:t>
      </w:r>
    </w:p>
    <w:p w14:paraId="717F668E" w14:textId="77777777" w:rsidR="007313A0" w:rsidRDefault="007313A0" w:rsidP="007313A0">
      <w:pPr>
        <w:numPr>
          <w:ilvl w:val="1"/>
          <w:numId w:val="80"/>
        </w:numPr>
        <w:pBdr>
          <w:top w:val="nil"/>
          <w:left w:val="nil"/>
          <w:bottom w:val="nil"/>
          <w:right w:val="nil"/>
          <w:between w:val="nil"/>
        </w:pBdr>
        <w:tabs>
          <w:tab w:val="left" w:pos="360"/>
        </w:tabs>
        <w:spacing w:before="60" w:after="60"/>
      </w:pPr>
      <w:r>
        <w:t>Goods</w:t>
      </w:r>
    </w:p>
    <w:p w14:paraId="3F8E41EF" w14:textId="77777777" w:rsidR="007313A0" w:rsidRDefault="007313A0" w:rsidP="007313A0">
      <w:pPr>
        <w:numPr>
          <w:ilvl w:val="2"/>
          <w:numId w:val="82"/>
        </w:numPr>
        <w:pBdr>
          <w:top w:val="nil"/>
          <w:left w:val="nil"/>
          <w:bottom w:val="nil"/>
          <w:right w:val="nil"/>
          <w:between w:val="nil"/>
        </w:pBdr>
        <w:tabs>
          <w:tab w:val="left" w:pos="360"/>
        </w:tabs>
        <w:spacing w:before="60" w:after="60"/>
      </w:pPr>
      <w:r>
        <w:t>Durable</w:t>
      </w:r>
    </w:p>
    <w:p w14:paraId="4F843A7A" w14:textId="77777777" w:rsidR="007313A0" w:rsidRDefault="007313A0" w:rsidP="007313A0">
      <w:pPr>
        <w:numPr>
          <w:ilvl w:val="2"/>
          <w:numId w:val="82"/>
        </w:numPr>
        <w:pBdr>
          <w:top w:val="nil"/>
          <w:left w:val="nil"/>
          <w:bottom w:val="nil"/>
          <w:right w:val="nil"/>
          <w:between w:val="nil"/>
        </w:pBdr>
        <w:tabs>
          <w:tab w:val="left" w:pos="360"/>
        </w:tabs>
        <w:spacing w:before="60" w:after="60"/>
      </w:pPr>
      <w:r>
        <w:t>Non-durable</w:t>
      </w:r>
    </w:p>
    <w:p w14:paraId="1EC42D31" w14:textId="77777777" w:rsidR="007313A0" w:rsidRDefault="007313A0" w:rsidP="007313A0">
      <w:pPr>
        <w:numPr>
          <w:ilvl w:val="1"/>
          <w:numId w:val="80"/>
        </w:numPr>
        <w:pBdr>
          <w:top w:val="nil"/>
          <w:left w:val="nil"/>
          <w:bottom w:val="nil"/>
          <w:right w:val="nil"/>
          <w:between w:val="nil"/>
        </w:pBdr>
        <w:tabs>
          <w:tab w:val="left" w:pos="360"/>
        </w:tabs>
        <w:spacing w:before="60" w:after="60"/>
      </w:pPr>
      <w:r>
        <w:t>Services</w:t>
      </w:r>
    </w:p>
    <w:p w14:paraId="67068697" w14:textId="77777777" w:rsidR="007313A0" w:rsidRDefault="007313A0" w:rsidP="007313A0">
      <w:pPr>
        <w:numPr>
          <w:ilvl w:val="2"/>
          <w:numId w:val="83"/>
        </w:numPr>
        <w:pBdr>
          <w:top w:val="nil"/>
          <w:left w:val="nil"/>
          <w:bottom w:val="nil"/>
          <w:right w:val="nil"/>
          <w:between w:val="nil"/>
        </w:pBdr>
        <w:tabs>
          <w:tab w:val="left" w:pos="360"/>
        </w:tabs>
        <w:spacing w:before="60" w:after="60"/>
      </w:pPr>
      <w:r>
        <w:t>Service encounter</w:t>
      </w:r>
    </w:p>
    <w:p w14:paraId="00664E3D" w14:textId="77777777" w:rsidR="007313A0" w:rsidRDefault="007313A0" w:rsidP="007313A0">
      <w:pPr>
        <w:numPr>
          <w:ilvl w:val="2"/>
          <w:numId w:val="83"/>
        </w:numPr>
        <w:pBdr>
          <w:top w:val="nil"/>
          <w:left w:val="nil"/>
          <w:bottom w:val="nil"/>
          <w:right w:val="nil"/>
          <w:between w:val="nil"/>
        </w:pBdr>
        <w:tabs>
          <w:tab w:val="left" w:pos="360"/>
        </w:tabs>
        <w:spacing w:before="60" w:after="60"/>
      </w:pPr>
      <w:r>
        <w:t>Moment of truth</w:t>
      </w:r>
    </w:p>
    <w:p w14:paraId="6FD4258B" w14:textId="77777777" w:rsidR="007313A0" w:rsidRDefault="007313A0" w:rsidP="007313A0">
      <w:pPr>
        <w:numPr>
          <w:ilvl w:val="1"/>
          <w:numId w:val="80"/>
        </w:numPr>
        <w:pBdr>
          <w:top w:val="nil"/>
          <w:left w:val="nil"/>
          <w:bottom w:val="nil"/>
          <w:right w:val="nil"/>
          <w:between w:val="nil"/>
        </w:pBdr>
        <w:tabs>
          <w:tab w:val="left" w:pos="360"/>
        </w:tabs>
        <w:spacing w:before="60" w:after="60"/>
      </w:pPr>
      <w:r>
        <w:t>Seven Differences</w:t>
      </w:r>
    </w:p>
    <w:p w14:paraId="38B125DB"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Tangible vs. intangible</w:t>
      </w:r>
    </w:p>
    <w:p w14:paraId="7F061B0C"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Low customer participation vs. high customer participation</w:t>
      </w:r>
    </w:p>
    <w:p w14:paraId="2848890E"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Can predict demand vs. demand more unpredictable</w:t>
      </w:r>
    </w:p>
    <w:p w14:paraId="01BEB4EF"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Can be stored vs. can’t be stored</w:t>
      </w:r>
    </w:p>
    <w:p w14:paraId="0C2FD5F2"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Low-level service skills vs. high customer service skills</w:t>
      </w:r>
    </w:p>
    <w:p w14:paraId="222F6355"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Factories not near customers vs. services near customers</w:t>
      </w:r>
    </w:p>
    <w:p w14:paraId="0F028A1E" w14:textId="77777777" w:rsidR="007313A0" w:rsidRDefault="007313A0" w:rsidP="007313A0">
      <w:pPr>
        <w:pStyle w:val="ListParagraph"/>
        <w:numPr>
          <w:ilvl w:val="0"/>
          <w:numId w:val="84"/>
        </w:numPr>
        <w:pBdr>
          <w:top w:val="nil"/>
          <w:left w:val="nil"/>
          <w:bottom w:val="nil"/>
          <w:right w:val="nil"/>
          <w:between w:val="nil"/>
        </w:pBdr>
        <w:tabs>
          <w:tab w:val="left" w:pos="360"/>
        </w:tabs>
        <w:spacing w:before="60" w:after="60"/>
      </w:pPr>
      <w:r>
        <w:t>Patent protected vs. not patent protected</w:t>
      </w:r>
    </w:p>
    <w:p w14:paraId="6F7947BF" w14:textId="77777777" w:rsidR="007313A0" w:rsidRDefault="007313A0" w:rsidP="007313A0">
      <w:pPr>
        <w:pStyle w:val="AssignmentsLevel2"/>
        <w:numPr>
          <w:ilvl w:val="0"/>
          <w:numId w:val="0"/>
        </w:numPr>
        <w:ind w:left="360" w:hanging="360"/>
      </w:pPr>
    </w:p>
    <w:p w14:paraId="1AC25E57" w14:textId="77777777" w:rsidR="007313A0" w:rsidRDefault="007313A0" w:rsidP="007313A0">
      <w:pPr>
        <w:pStyle w:val="AssignmentsLevel2"/>
        <w:numPr>
          <w:ilvl w:val="0"/>
          <w:numId w:val="80"/>
        </w:numPr>
      </w:pPr>
      <w:r>
        <w:t>Describe a customer benefit package</w:t>
      </w:r>
    </w:p>
    <w:p w14:paraId="2DA9F9B6" w14:textId="77777777" w:rsidR="007313A0" w:rsidRDefault="007313A0" w:rsidP="007313A0">
      <w:pPr>
        <w:numPr>
          <w:ilvl w:val="1"/>
          <w:numId w:val="80"/>
        </w:numPr>
        <w:pBdr>
          <w:top w:val="nil"/>
          <w:left w:val="nil"/>
          <w:bottom w:val="nil"/>
          <w:right w:val="nil"/>
          <w:between w:val="nil"/>
        </w:pBdr>
        <w:tabs>
          <w:tab w:val="left" w:pos="360"/>
        </w:tabs>
        <w:spacing w:before="60" w:after="60"/>
      </w:pPr>
      <w:r>
        <w:t>Primary good or service</w:t>
      </w:r>
    </w:p>
    <w:p w14:paraId="6CDD873E" w14:textId="77777777" w:rsidR="007313A0" w:rsidRDefault="007313A0" w:rsidP="007313A0">
      <w:pPr>
        <w:numPr>
          <w:ilvl w:val="1"/>
          <w:numId w:val="80"/>
        </w:numPr>
        <w:pBdr>
          <w:top w:val="nil"/>
          <w:left w:val="nil"/>
          <w:bottom w:val="nil"/>
          <w:right w:val="nil"/>
          <w:between w:val="nil"/>
        </w:pBdr>
        <w:tabs>
          <w:tab w:val="left" w:pos="360"/>
        </w:tabs>
        <w:spacing w:before="60" w:after="60"/>
      </w:pPr>
      <w:r>
        <w:t>Peripheral good or service</w:t>
      </w:r>
    </w:p>
    <w:p w14:paraId="099A4459" w14:textId="77777777" w:rsidR="007313A0" w:rsidRDefault="007313A0" w:rsidP="007313A0">
      <w:pPr>
        <w:numPr>
          <w:ilvl w:val="1"/>
          <w:numId w:val="80"/>
        </w:numPr>
        <w:pBdr>
          <w:top w:val="nil"/>
          <w:left w:val="nil"/>
          <w:bottom w:val="nil"/>
          <w:right w:val="nil"/>
          <w:between w:val="nil"/>
        </w:pBdr>
        <w:tabs>
          <w:tab w:val="left" w:pos="360"/>
        </w:tabs>
        <w:spacing w:before="60" w:after="60"/>
      </w:pPr>
      <w:r>
        <w:t>Variant</w:t>
      </w:r>
    </w:p>
    <w:p w14:paraId="7E3CB051" w14:textId="77777777" w:rsidR="007313A0" w:rsidRDefault="007313A0" w:rsidP="007313A0">
      <w:pPr>
        <w:numPr>
          <w:ilvl w:val="1"/>
          <w:numId w:val="80"/>
        </w:numPr>
        <w:pBdr>
          <w:top w:val="nil"/>
          <w:left w:val="nil"/>
          <w:bottom w:val="nil"/>
          <w:right w:val="nil"/>
          <w:between w:val="nil"/>
        </w:pBdr>
        <w:tabs>
          <w:tab w:val="left" w:pos="360"/>
        </w:tabs>
        <w:spacing w:before="60" w:after="60"/>
      </w:pPr>
      <w:r>
        <w:t>Processes</w:t>
      </w:r>
    </w:p>
    <w:p w14:paraId="79451726" w14:textId="77777777" w:rsidR="007313A0" w:rsidRDefault="007313A0" w:rsidP="007313A0">
      <w:pPr>
        <w:numPr>
          <w:ilvl w:val="2"/>
          <w:numId w:val="85"/>
        </w:numPr>
        <w:pBdr>
          <w:top w:val="nil"/>
          <w:left w:val="nil"/>
          <w:bottom w:val="nil"/>
          <w:right w:val="nil"/>
          <w:between w:val="nil"/>
        </w:pBdr>
        <w:tabs>
          <w:tab w:val="left" w:pos="360"/>
        </w:tabs>
        <w:spacing w:before="60" w:after="60"/>
      </w:pPr>
      <w:r>
        <w:t>Value creation processes</w:t>
      </w:r>
    </w:p>
    <w:p w14:paraId="6A95F33B" w14:textId="77777777" w:rsidR="007313A0" w:rsidRDefault="007313A0" w:rsidP="007313A0">
      <w:pPr>
        <w:numPr>
          <w:ilvl w:val="2"/>
          <w:numId w:val="85"/>
        </w:numPr>
        <w:pBdr>
          <w:top w:val="nil"/>
          <w:left w:val="nil"/>
          <w:bottom w:val="nil"/>
          <w:right w:val="nil"/>
          <w:between w:val="nil"/>
        </w:pBdr>
        <w:tabs>
          <w:tab w:val="left" w:pos="360"/>
        </w:tabs>
        <w:spacing w:before="60" w:after="60"/>
      </w:pPr>
      <w:r>
        <w:t>Support processes</w:t>
      </w:r>
    </w:p>
    <w:p w14:paraId="15A103F7" w14:textId="77777777" w:rsidR="007313A0" w:rsidRDefault="007313A0" w:rsidP="007313A0">
      <w:pPr>
        <w:numPr>
          <w:ilvl w:val="2"/>
          <w:numId w:val="85"/>
        </w:numPr>
        <w:pBdr>
          <w:top w:val="nil"/>
          <w:left w:val="nil"/>
          <w:bottom w:val="nil"/>
          <w:right w:val="nil"/>
          <w:between w:val="nil"/>
        </w:pBdr>
        <w:tabs>
          <w:tab w:val="left" w:pos="360"/>
        </w:tabs>
        <w:spacing w:before="60" w:after="60"/>
      </w:pPr>
      <w:r>
        <w:t>General management processes</w:t>
      </w:r>
    </w:p>
    <w:p w14:paraId="5D21D2ED" w14:textId="77777777" w:rsidR="007313A0" w:rsidRDefault="007313A0" w:rsidP="007313A0">
      <w:pPr>
        <w:pBdr>
          <w:top w:val="nil"/>
          <w:left w:val="nil"/>
          <w:bottom w:val="nil"/>
          <w:right w:val="nil"/>
          <w:between w:val="nil"/>
        </w:pBdr>
        <w:tabs>
          <w:tab w:val="left" w:pos="360"/>
        </w:tabs>
        <w:spacing w:before="60" w:after="60"/>
        <w:ind w:left="2160"/>
      </w:pPr>
    </w:p>
    <w:p w14:paraId="75A5B0C6" w14:textId="77777777" w:rsidR="007313A0" w:rsidRDefault="007313A0" w:rsidP="007313A0">
      <w:pPr>
        <w:pStyle w:val="AssignmentsLevel2"/>
        <w:numPr>
          <w:ilvl w:val="0"/>
          <w:numId w:val="80"/>
        </w:numPr>
      </w:pPr>
      <w:r>
        <w:t>Explain the difference between value chains and supply chains, and identify three general types of processes in a business</w:t>
      </w:r>
    </w:p>
    <w:p w14:paraId="707BA499" w14:textId="77777777" w:rsidR="007313A0" w:rsidRDefault="007313A0" w:rsidP="007313A0">
      <w:pPr>
        <w:pStyle w:val="AssignmentsLevel2"/>
        <w:numPr>
          <w:ilvl w:val="1"/>
          <w:numId w:val="80"/>
        </w:numPr>
      </w:pPr>
      <w:r>
        <w:t>Differences</w:t>
      </w:r>
    </w:p>
    <w:p w14:paraId="52666769" w14:textId="77777777" w:rsidR="007313A0" w:rsidRDefault="007313A0" w:rsidP="007313A0">
      <w:pPr>
        <w:pStyle w:val="AssignmentsLevel2"/>
        <w:numPr>
          <w:ilvl w:val="2"/>
          <w:numId w:val="86"/>
        </w:numPr>
      </w:pPr>
      <w:r>
        <w:t>Value Chain – a network of facilities and processes</w:t>
      </w:r>
    </w:p>
    <w:p w14:paraId="3D99FB4A" w14:textId="77777777" w:rsidR="007313A0" w:rsidRDefault="007313A0" w:rsidP="007313A0">
      <w:pPr>
        <w:pStyle w:val="AssignmentsLevel2"/>
        <w:numPr>
          <w:ilvl w:val="2"/>
          <w:numId w:val="86"/>
        </w:numPr>
      </w:pPr>
      <w:r>
        <w:lastRenderedPageBreak/>
        <w:t>Supply Chain – a portion of the value chain</w:t>
      </w:r>
    </w:p>
    <w:p w14:paraId="574A1F0C" w14:textId="77777777" w:rsidR="007313A0" w:rsidRDefault="007313A0" w:rsidP="007313A0">
      <w:pPr>
        <w:pStyle w:val="AssignmentsLevel2"/>
        <w:numPr>
          <w:ilvl w:val="1"/>
          <w:numId w:val="80"/>
        </w:numPr>
      </w:pPr>
      <w:r>
        <w:t>Three general types of processes in a business</w:t>
      </w:r>
    </w:p>
    <w:p w14:paraId="5195EF0B" w14:textId="77777777" w:rsidR="007313A0" w:rsidRDefault="007313A0" w:rsidP="007313A0">
      <w:pPr>
        <w:pStyle w:val="AssignmentsLevel2"/>
        <w:numPr>
          <w:ilvl w:val="2"/>
          <w:numId w:val="87"/>
        </w:numPr>
      </w:pPr>
      <w:r>
        <w:t>Core Processes</w:t>
      </w:r>
    </w:p>
    <w:p w14:paraId="0000511E" w14:textId="77777777" w:rsidR="007313A0" w:rsidRDefault="007313A0" w:rsidP="007313A0">
      <w:pPr>
        <w:pStyle w:val="AssignmentsLevel2"/>
        <w:numPr>
          <w:ilvl w:val="2"/>
          <w:numId w:val="87"/>
        </w:numPr>
      </w:pPr>
      <w:r>
        <w:t>Support Processes</w:t>
      </w:r>
    </w:p>
    <w:p w14:paraId="27349064" w14:textId="77777777" w:rsidR="007313A0" w:rsidRDefault="007313A0" w:rsidP="007313A0">
      <w:pPr>
        <w:pStyle w:val="AssignmentsLevel2"/>
        <w:numPr>
          <w:ilvl w:val="2"/>
          <w:numId w:val="87"/>
        </w:numPr>
      </w:pPr>
      <w:r>
        <w:t>General Management Processes</w:t>
      </w:r>
    </w:p>
    <w:p w14:paraId="2694116A" w14:textId="77777777" w:rsidR="007313A0" w:rsidRDefault="007313A0" w:rsidP="007313A0">
      <w:pPr>
        <w:pStyle w:val="AssignmentsLevel2"/>
        <w:numPr>
          <w:ilvl w:val="0"/>
          <w:numId w:val="80"/>
        </w:numPr>
      </w:pPr>
      <w:r>
        <w:t>Contrast the three different frameworks for describing value chains</w:t>
      </w:r>
    </w:p>
    <w:p w14:paraId="196CE2E8" w14:textId="77777777" w:rsidR="007313A0" w:rsidRDefault="007313A0" w:rsidP="007313A0">
      <w:pPr>
        <w:numPr>
          <w:ilvl w:val="1"/>
          <w:numId w:val="80"/>
        </w:numPr>
        <w:pBdr>
          <w:top w:val="nil"/>
          <w:left w:val="nil"/>
          <w:bottom w:val="nil"/>
          <w:right w:val="nil"/>
          <w:between w:val="nil"/>
        </w:pBdr>
        <w:tabs>
          <w:tab w:val="left" w:pos="360"/>
        </w:tabs>
        <w:spacing w:before="60" w:after="60"/>
      </w:pPr>
      <w:r>
        <w:t>Input–output method</w:t>
      </w:r>
    </w:p>
    <w:p w14:paraId="01499821" w14:textId="77777777" w:rsidR="007313A0" w:rsidRDefault="007313A0" w:rsidP="007313A0">
      <w:pPr>
        <w:numPr>
          <w:ilvl w:val="2"/>
          <w:numId w:val="88"/>
        </w:numPr>
        <w:pBdr>
          <w:top w:val="nil"/>
          <w:left w:val="nil"/>
          <w:bottom w:val="nil"/>
          <w:right w:val="nil"/>
          <w:between w:val="nil"/>
        </w:pBdr>
        <w:tabs>
          <w:tab w:val="left" w:pos="360"/>
        </w:tabs>
        <w:spacing w:before="60" w:after="60"/>
      </w:pPr>
      <w:r>
        <w:t>Suppliers</w:t>
      </w:r>
    </w:p>
    <w:p w14:paraId="7F5DE627" w14:textId="77777777" w:rsidR="007313A0" w:rsidRDefault="007313A0" w:rsidP="007313A0">
      <w:pPr>
        <w:numPr>
          <w:ilvl w:val="2"/>
          <w:numId w:val="88"/>
        </w:numPr>
        <w:pBdr>
          <w:top w:val="nil"/>
          <w:left w:val="nil"/>
          <w:bottom w:val="nil"/>
          <w:right w:val="nil"/>
          <w:between w:val="nil"/>
        </w:pBdr>
        <w:tabs>
          <w:tab w:val="left" w:pos="360"/>
        </w:tabs>
        <w:spacing w:before="60" w:after="60"/>
      </w:pPr>
      <w:r>
        <w:t>Inputs</w:t>
      </w:r>
    </w:p>
    <w:p w14:paraId="505360E7" w14:textId="77777777" w:rsidR="007313A0" w:rsidRDefault="007313A0" w:rsidP="007313A0">
      <w:pPr>
        <w:numPr>
          <w:ilvl w:val="2"/>
          <w:numId w:val="88"/>
        </w:numPr>
        <w:pBdr>
          <w:top w:val="nil"/>
          <w:left w:val="nil"/>
          <w:bottom w:val="nil"/>
          <w:right w:val="nil"/>
          <w:between w:val="nil"/>
        </w:pBdr>
        <w:tabs>
          <w:tab w:val="left" w:pos="360"/>
        </w:tabs>
        <w:spacing w:before="60" w:after="60"/>
      </w:pPr>
      <w:r>
        <w:t>Transformation</w:t>
      </w:r>
    </w:p>
    <w:p w14:paraId="29B9512A" w14:textId="77777777" w:rsidR="007313A0" w:rsidRDefault="007313A0" w:rsidP="007313A0">
      <w:pPr>
        <w:numPr>
          <w:ilvl w:val="2"/>
          <w:numId w:val="88"/>
        </w:numPr>
        <w:pBdr>
          <w:top w:val="nil"/>
          <w:left w:val="nil"/>
          <w:bottom w:val="nil"/>
          <w:right w:val="nil"/>
          <w:between w:val="nil"/>
        </w:pBdr>
        <w:tabs>
          <w:tab w:val="left" w:pos="360"/>
        </w:tabs>
        <w:spacing w:before="60" w:after="60"/>
      </w:pPr>
      <w:r>
        <w:t>Outputs</w:t>
      </w:r>
    </w:p>
    <w:p w14:paraId="456B8A87" w14:textId="77777777" w:rsidR="007313A0" w:rsidRDefault="007313A0" w:rsidP="007313A0">
      <w:pPr>
        <w:numPr>
          <w:ilvl w:val="2"/>
          <w:numId w:val="88"/>
        </w:numPr>
        <w:pBdr>
          <w:top w:val="nil"/>
          <w:left w:val="nil"/>
          <w:bottom w:val="nil"/>
          <w:right w:val="nil"/>
          <w:between w:val="nil"/>
        </w:pBdr>
        <w:tabs>
          <w:tab w:val="left" w:pos="360"/>
        </w:tabs>
        <w:spacing w:before="60" w:after="60"/>
      </w:pPr>
      <w:r>
        <w:t>Customers and markets</w:t>
      </w:r>
    </w:p>
    <w:p w14:paraId="49AE47D1" w14:textId="77777777" w:rsidR="007313A0" w:rsidRDefault="007313A0" w:rsidP="007313A0">
      <w:pPr>
        <w:numPr>
          <w:ilvl w:val="1"/>
          <w:numId w:val="80"/>
        </w:numPr>
        <w:pBdr>
          <w:top w:val="nil"/>
          <w:left w:val="nil"/>
          <w:bottom w:val="nil"/>
          <w:right w:val="nil"/>
          <w:between w:val="nil"/>
        </w:pBdr>
        <w:tabs>
          <w:tab w:val="left" w:pos="360"/>
        </w:tabs>
        <w:spacing w:before="60" w:after="60"/>
      </w:pPr>
      <w:r>
        <w:t>Pre–post service model</w:t>
      </w:r>
    </w:p>
    <w:p w14:paraId="3E05F08C" w14:textId="77777777" w:rsidR="007313A0" w:rsidRDefault="007313A0" w:rsidP="007313A0">
      <w:pPr>
        <w:numPr>
          <w:ilvl w:val="2"/>
          <w:numId w:val="89"/>
        </w:numPr>
        <w:pBdr>
          <w:top w:val="nil"/>
          <w:left w:val="nil"/>
          <w:bottom w:val="nil"/>
          <w:right w:val="nil"/>
          <w:between w:val="nil"/>
        </w:pBdr>
        <w:tabs>
          <w:tab w:val="left" w:pos="360"/>
        </w:tabs>
        <w:spacing w:before="60" w:after="60"/>
      </w:pPr>
      <w:r>
        <w:t>Gaining the customer</w:t>
      </w:r>
    </w:p>
    <w:p w14:paraId="04E9F99D" w14:textId="77777777" w:rsidR="007313A0" w:rsidRDefault="007313A0" w:rsidP="007313A0">
      <w:pPr>
        <w:numPr>
          <w:ilvl w:val="2"/>
          <w:numId w:val="89"/>
        </w:numPr>
        <w:pBdr>
          <w:top w:val="nil"/>
          <w:left w:val="nil"/>
          <w:bottom w:val="nil"/>
          <w:right w:val="nil"/>
          <w:between w:val="nil"/>
        </w:pBdr>
        <w:tabs>
          <w:tab w:val="left" w:pos="360"/>
        </w:tabs>
        <w:spacing w:before="60" w:after="60"/>
      </w:pPr>
      <w:r>
        <w:t>Value creation</w:t>
      </w:r>
    </w:p>
    <w:p w14:paraId="1F19ABD7" w14:textId="77777777" w:rsidR="007313A0" w:rsidRDefault="007313A0" w:rsidP="007313A0">
      <w:pPr>
        <w:numPr>
          <w:ilvl w:val="2"/>
          <w:numId w:val="89"/>
        </w:numPr>
        <w:pBdr>
          <w:top w:val="nil"/>
          <w:left w:val="nil"/>
          <w:bottom w:val="nil"/>
          <w:right w:val="nil"/>
          <w:between w:val="nil"/>
        </w:pBdr>
        <w:tabs>
          <w:tab w:val="left" w:pos="360"/>
        </w:tabs>
        <w:spacing w:before="60" w:after="60"/>
      </w:pPr>
      <w:r>
        <w:t>Keeping the customer</w:t>
      </w:r>
    </w:p>
    <w:p w14:paraId="36E22C99" w14:textId="77777777" w:rsidR="007313A0" w:rsidRDefault="007313A0" w:rsidP="007313A0">
      <w:pPr>
        <w:pStyle w:val="AssignmentsLevel2"/>
        <w:numPr>
          <w:ilvl w:val="1"/>
          <w:numId w:val="80"/>
        </w:numPr>
      </w:pPr>
      <w:r>
        <w:t>Typical Goods-Producing Supply Chain Structure</w:t>
      </w:r>
    </w:p>
    <w:p w14:paraId="1DD5CD17" w14:textId="77777777" w:rsidR="007313A0" w:rsidRDefault="007313A0" w:rsidP="007313A0">
      <w:pPr>
        <w:pStyle w:val="AssignmentsLevel2"/>
        <w:numPr>
          <w:ilvl w:val="0"/>
          <w:numId w:val="0"/>
        </w:numPr>
        <w:ind w:left="720"/>
      </w:pPr>
    </w:p>
    <w:p w14:paraId="2E29A739" w14:textId="77777777" w:rsidR="007313A0" w:rsidRDefault="007313A0" w:rsidP="007313A0">
      <w:pPr>
        <w:pStyle w:val="AssignmentsLevel2"/>
        <w:numPr>
          <w:ilvl w:val="0"/>
          <w:numId w:val="80"/>
        </w:numPr>
      </w:pPr>
      <w:r>
        <w:t>Summarize the historical development of OM</w:t>
      </w:r>
    </w:p>
    <w:p w14:paraId="0F011492" w14:textId="77777777" w:rsidR="007313A0" w:rsidRDefault="007313A0" w:rsidP="007313A0">
      <w:pPr>
        <w:pStyle w:val="AssignmentsLevel2"/>
        <w:numPr>
          <w:ilvl w:val="1"/>
          <w:numId w:val="80"/>
        </w:numPr>
      </w:pPr>
      <w:r>
        <w:t>Seven Major Eras of Operations Management</w:t>
      </w:r>
    </w:p>
    <w:p w14:paraId="377ED6DE" w14:textId="77777777" w:rsidR="007313A0" w:rsidRDefault="007313A0" w:rsidP="007313A0">
      <w:pPr>
        <w:pStyle w:val="ListParagraph"/>
        <w:numPr>
          <w:ilvl w:val="0"/>
          <w:numId w:val="80"/>
        </w:numPr>
        <w:tabs>
          <w:tab w:val="left" w:pos="360"/>
        </w:tabs>
        <w:spacing w:before="60" w:after="60"/>
      </w:pPr>
      <w:r>
        <w:t>Describe key challenges facing OM</w:t>
      </w:r>
    </w:p>
    <w:p w14:paraId="1805D479" w14:textId="77777777" w:rsidR="007313A0" w:rsidRDefault="007313A0" w:rsidP="007313A0">
      <w:pPr>
        <w:pStyle w:val="ListParagraph"/>
        <w:numPr>
          <w:ilvl w:val="1"/>
          <w:numId w:val="80"/>
        </w:numPr>
        <w:tabs>
          <w:tab w:val="left" w:pos="360"/>
        </w:tabs>
        <w:spacing w:before="60" w:after="60"/>
      </w:pPr>
      <w:r>
        <w:t>Customers</w:t>
      </w:r>
    </w:p>
    <w:p w14:paraId="32B4E6EC" w14:textId="77777777" w:rsidR="007313A0" w:rsidRDefault="007313A0" w:rsidP="007313A0">
      <w:pPr>
        <w:pStyle w:val="ListParagraph"/>
        <w:numPr>
          <w:ilvl w:val="1"/>
          <w:numId w:val="80"/>
        </w:numPr>
        <w:tabs>
          <w:tab w:val="left" w:pos="360"/>
        </w:tabs>
        <w:spacing w:before="60" w:after="60"/>
      </w:pPr>
      <w:r>
        <w:t>Technology</w:t>
      </w:r>
    </w:p>
    <w:p w14:paraId="610BB1B7" w14:textId="77777777" w:rsidR="007313A0" w:rsidRDefault="007313A0" w:rsidP="007313A0">
      <w:pPr>
        <w:pStyle w:val="ListParagraph"/>
        <w:numPr>
          <w:ilvl w:val="1"/>
          <w:numId w:val="80"/>
        </w:numPr>
        <w:tabs>
          <w:tab w:val="left" w:pos="360"/>
        </w:tabs>
        <w:spacing w:before="60" w:after="60"/>
      </w:pPr>
      <w:r>
        <w:t>Workforce</w:t>
      </w:r>
    </w:p>
    <w:p w14:paraId="18ADAC59" w14:textId="77777777" w:rsidR="007313A0" w:rsidRDefault="007313A0" w:rsidP="007313A0">
      <w:pPr>
        <w:pStyle w:val="ListParagraph"/>
        <w:numPr>
          <w:ilvl w:val="1"/>
          <w:numId w:val="80"/>
        </w:numPr>
        <w:tabs>
          <w:tab w:val="left" w:pos="360"/>
        </w:tabs>
        <w:spacing w:before="60" w:after="60"/>
      </w:pPr>
      <w:r>
        <w:t>Globalization</w:t>
      </w:r>
    </w:p>
    <w:p w14:paraId="59B99744" w14:textId="77777777" w:rsidR="007313A0" w:rsidRDefault="007313A0" w:rsidP="007313A0">
      <w:pPr>
        <w:pStyle w:val="ListParagraph"/>
        <w:numPr>
          <w:ilvl w:val="1"/>
          <w:numId w:val="80"/>
        </w:numPr>
        <w:tabs>
          <w:tab w:val="left" w:pos="360"/>
        </w:tabs>
        <w:spacing w:before="60" w:after="60"/>
      </w:pPr>
      <w:r>
        <w:t>Sustainability</w:t>
      </w:r>
    </w:p>
    <w:p w14:paraId="3FECE9BD" w14:textId="77777777" w:rsidR="007313A0" w:rsidRDefault="007313A0" w:rsidP="007313A0">
      <w:pPr>
        <w:pStyle w:val="ListParagraph"/>
        <w:numPr>
          <w:ilvl w:val="1"/>
          <w:numId w:val="80"/>
        </w:numPr>
        <w:tabs>
          <w:tab w:val="left" w:pos="360"/>
        </w:tabs>
        <w:spacing w:before="60" w:after="60"/>
      </w:pPr>
      <w:r>
        <w:t>Optimizing supply chains</w:t>
      </w:r>
    </w:p>
    <w:p w14:paraId="7ECFCFEC" w14:textId="77777777" w:rsidR="007313A0" w:rsidRDefault="007313A0" w:rsidP="007313A0">
      <w:pPr>
        <w:pBdr>
          <w:top w:val="nil"/>
          <w:left w:val="nil"/>
          <w:bottom w:val="nil"/>
          <w:right w:val="nil"/>
          <w:between w:val="nil"/>
        </w:pBdr>
        <w:tabs>
          <w:tab w:val="left" w:pos="360"/>
        </w:tabs>
        <w:spacing w:before="60" w:after="60"/>
      </w:pPr>
      <w:r>
        <w:t>.</w:t>
      </w:r>
    </w:p>
    <w:p w14:paraId="05688FE4" w14:textId="77777777" w:rsidR="007313A0" w:rsidRPr="006874A5" w:rsidRDefault="007313A0" w:rsidP="007313A0">
      <w:pPr>
        <w:pStyle w:val="AssignmentsLevel1"/>
        <w:rPr>
          <w:b/>
        </w:rPr>
      </w:pPr>
    </w:p>
    <w:p w14:paraId="1764DABF" w14:textId="77777777" w:rsidR="007313A0" w:rsidRDefault="007313A0" w:rsidP="007313A0">
      <w:pPr>
        <w:rPr>
          <w:b/>
        </w:rPr>
      </w:pPr>
      <w:r w:rsidRPr="006874A5">
        <w:rPr>
          <w:b/>
        </w:rPr>
        <w:t>Chapter 2</w:t>
      </w:r>
    </w:p>
    <w:p w14:paraId="13289EB7" w14:textId="77777777" w:rsidR="007313A0" w:rsidRDefault="007313A0" w:rsidP="007313A0">
      <w:pPr>
        <w:pStyle w:val="AssignmentsLevel2"/>
        <w:numPr>
          <w:ilvl w:val="0"/>
          <w:numId w:val="81"/>
        </w:numPr>
      </w:pPr>
      <w:r>
        <w:t>Describe the types of measures for decision making</w:t>
      </w:r>
    </w:p>
    <w:p w14:paraId="185D9758" w14:textId="77777777" w:rsidR="007313A0" w:rsidRDefault="007313A0" w:rsidP="007313A0">
      <w:pPr>
        <w:pStyle w:val="AssignmentsLevel2"/>
        <w:numPr>
          <w:ilvl w:val="1"/>
          <w:numId w:val="81"/>
        </w:numPr>
      </w:pPr>
      <w:r>
        <w:t>Financial</w:t>
      </w:r>
    </w:p>
    <w:p w14:paraId="5983BBAC" w14:textId="77777777" w:rsidR="007313A0" w:rsidRDefault="007313A0" w:rsidP="007313A0">
      <w:pPr>
        <w:pStyle w:val="AssignmentsLevel2"/>
        <w:numPr>
          <w:ilvl w:val="1"/>
          <w:numId w:val="81"/>
        </w:numPr>
      </w:pPr>
      <w:r>
        <w:t>Customer and Market</w:t>
      </w:r>
    </w:p>
    <w:p w14:paraId="2DC391DF" w14:textId="77777777" w:rsidR="007313A0" w:rsidRDefault="007313A0" w:rsidP="007313A0">
      <w:pPr>
        <w:pStyle w:val="AssignmentsLevel2"/>
        <w:numPr>
          <w:ilvl w:val="1"/>
          <w:numId w:val="81"/>
        </w:numPr>
      </w:pPr>
      <w:r>
        <w:t>Quality and Time</w:t>
      </w:r>
    </w:p>
    <w:p w14:paraId="42BFF06D" w14:textId="77777777" w:rsidR="007313A0" w:rsidRDefault="007313A0" w:rsidP="007313A0">
      <w:pPr>
        <w:pStyle w:val="AssignmentsLevel2"/>
        <w:numPr>
          <w:ilvl w:val="1"/>
          <w:numId w:val="81"/>
        </w:numPr>
      </w:pPr>
      <w:r>
        <w:t xml:space="preserve">Flexibility </w:t>
      </w:r>
    </w:p>
    <w:p w14:paraId="58776C53" w14:textId="77777777" w:rsidR="007313A0" w:rsidRDefault="007313A0" w:rsidP="007313A0">
      <w:pPr>
        <w:pStyle w:val="AssignmentsLevel2"/>
        <w:numPr>
          <w:ilvl w:val="1"/>
          <w:numId w:val="81"/>
        </w:numPr>
      </w:pPr>
      <w:r>
        <w:lastRenderedPageBreak/>
        <w:t>Innovation and Learning</w:t>
      </w:r>
    </w:p>
    <w:p w14:paraId="7883871D" w14:textId="77777777" w:rsidR="007313A0" w:rsidRDefault="007313A0" w:rsidP="007313A0">
      <w:pPr>
        <w:pStyle w:val="AssignmentsLevel2"/>
        <w:numPr>
          <w:ilvl w:val="0"/>
          <w:numId w:val="81"/>
        </w:numPr>
      </w:pPr>
      <w:r>
        <w:t>Explain the use of analytics in OM and how internal and external measures are related</w:t>
      </w:r>
    </w:p>
    <w:p w14:paraId="68E35101" w14:textId="77777777" w:rsidR="007313A0" w:rsidRDefault="007313A0" w:rsidP="007313A0">
      <w:pPr>
        <w:pStyle w:val="AssignmentsLevel2"/>
        <w:numPr>
          <w:ilvl w:val="1"/>
          <w:numId w:val="81"/>
        </w:numPr>
      </w:pPr>
      <w:r>
        <w:t xml:space="preserve">Interlinking </w:t>
      </w:r>
    </w:p>
    <w:p w14:paraId="73A77BBC" w14:textId="77777777" w:rsidR="007313A0" w:rsidRDefault="007313A0" w:rsidP="007313A0">
      <w:pPr>
        <w:pStyle w:val="AssignmentsLevel2"/>
        <w:numPr>
          <w:ilvl w:val="2"/>
          <w:numId w:val="81"/>
        </w:numPr>
      </w:pPr>
      <w:r>
        <w:t>Cause and Effect</w:t>
      </w:r>
    </w:p>
    <w:p w14:paraId="7B42DC78" w14:textId="77777777" w:rsidR="007313A0" w:rsidRDefault="007313A0" w:rsidP="007313A0">
      <w:pPr>
        <w:pStyle w:val="ListParagraph"/>
        <w:numPr>
          <w:ilvl w:val="1"/>
          <w:numId w:val="81"/>
        </w:numPr>
        <w:tabs>
          <w:tab w:val="left" w:pos="360"/>
        </w:tabs>
        <w:spacing w:before="60" w:after="60"/>
        <w:rPr>
          <w:rFonts w:cs="Arial"/>
          <w:szCs w:val="20"/>
        </w:rPr>
      </w:pPr>
      <w:r>
        <w:rPr>
          <w:rFonts w:cs="Arial"/>
          <w:szCs w:val="20"/>
        </w:rPr>
        <w:t>The v</w:t>
      </w:r>
      <w:r w:rsidRPr="002B5823">
        <w:rPr>
          <w:rFonts w:cs="Arial"/>
          <w:szCs w:val="20"/>
        </w:rPr>
        <w:t>alue of a loyal customer</w:t>
      </w:r>
      <w:r>
        <w:rPr>
          <w:rFonts w:cs="Arial"/>
          <w:szCs w:val="20"/>
        </w:rPr>
        <w:t xml:space="preserve"> metric</w:t>
      </w:r>
    </w:p>
    <w:p w14:paraId="4F10ED7D" w14:textId="77777777" w:rsidR="007313A0" w:rsidRDefault="007313A0" w:rsidP="007313A0">
      <w:pPr>
        <w:pStyle w:val="ListParagraph"/>
        <w:numPr>
          <w:ilvl w:val="2"/>
          <w:numId w:val="81"/>
        </w:numPr>
        <w:tabs>
          <w:tab w:val="left" w:pos="360"/>
        </w:tabs>
        <w:spacing w:before="60" w:after="60"/>
        <w:rPr>
          <w:rFonts w:cs="Arial"/>
          <w:szCs w:val="20"/>
        </w:rPr>
      </w:pPr>
      <w:r>
        <w:rPr>
          <w:rFonts w:cs="Arial"/>
          <w:szCs w:val="20"/>
        </w:rPr>
        <w:t>Compute the value of a loyal customer</w:t>
      </w:r>
    </w:p>
    <w:p w14:paraId="5773C507"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Customer retention and defection rate</w:t>
      </w:r>
    </w:p>
    <w:p w14:paraId="0F5A779C"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Revenue per unit (P)</w:t>
      </w:r>
    </w:p>
    <w:p w14:paraId="1CAB5BE3"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Contribution margin</w:t>
      </w:r>
    </w:p>
    <w:p w14:paraId="74F0E07D" w14:textId="77777777" w:rsidR="007313A0" w:rsidRDefault="007313A0" w:rsidP="007313A0">
      <w:pPr>
        <w:pStyle w:val="ListParagraph"/>
        <w:numPr>
          <w:ilvl w:val="3"/>
          <w:numId w:val="81"/>
        </w:numPr>
        <w:tabs>
          <w:tab w:val="left" w:pos="360"/>
        </w:tabs>
        <w:spacing w:before="60" w:after="60"/>
        <w:rPr>
          <w:rFonts w:cs="Arial"/>
          <w:szCs w:val="20"/>
        </w:rPr>
      </w:pPr>
      <w:r>
        <w:rPr>
          <w:rFonts w:cs="Arial"/>
          <w:szCs w:val="20"/>
        </w:rPr>
        <w:t>Repurchase frequency</w:t>
      </w:r>
    </w:p>
    <w:p w14:paraId="57E1111F" w14:textId="77777777" w:rsidR="007313A0" w:rsidRPr="00C8034D" w:rsidRDefault="007313A0" w:rsidP="007313A0">
      <w:pPr>
        <w:pStyle w:val="ListParagraph"/>
        <w:numPr>
          <w:ilvl w:val="3"/>
          <w:numId w:val="81"/>
        </w:numPr>
        <w:tabs>
          <w:tab w:val="left" w:pos="360"/>
        </w:tabs>
        <w:spacing w:before="60" w:after="60"/>
      </w:pPr>
      <w:r>
        <w:rPr>
          <w:rFonts w:cs="Arial"/>
          <w:szCs w:val="20"/>
        </w:rPr>
        <w:t>Buyer’s life cycle</w:t>
      </w:r>
    </w:p>
    <w:p w14:paraId="705AB9E3" w14:textId="77777777" w:rsidR="007313A0" w:rsidRDefault="007313A0" w:rsidP="007313A0">
      <w:pPr>
        <w:pStyle w:val="AssignmentsLevel2"/>
        <w:numPr>
          <w:ilvl w:val="0"/>
          <w:numId w:val="81"/>
        </w:numPr>
      </w:pPr>
      <w:r>
        <w:t>Explain how to design a good performance measurement system</w:t>
      </w:r>
    </w:p>
    <w:p w14:paraId="639A1B52" w14:textId="77777777" w:rsidR="007313A0" w:rsidRDefault="007313A0" w:rsidP="007313A0">
      <w:pPr>
        <w:pStyle w:val="AssignmentsLevel2"/>
        <w:numPr>
          <w:ilvl w:val="1"/>
          <w:numId w:val="81"/>
        </w:numPr>
      </w:pPr>
      <w:r>
        <w:t>Actionable Measures</w:t>
      </w:r>
    </w:p>
    <w:p w14:paraId="2A16FB52" w14:textId="77777777" w:rsidR="007313A0" w:rsidRPr="006874A5" w:rsidRDefault="007313A0" w:rsidP="007313A0">
      <w:pPr>
        <w:pStyle w:val="ListParagraph"/>
        <w:numPr>
          <w:ilvl w:val="0"/>
          <w:numId w:val="81"/>
        </w:numPr>
        <w:rPr>
          <w:b/>
        </w:rPr>
      </w:pPr>
      <w:r>
        <w:t>Describe the four models of organizational performance</w:t>
      </w:r>
    </w:p>
    <w:p w14:paraId="4EB44D28" w14:textId="77777777" w:rsidR="007313A0" w:rsidRPr="006874A5" w:rsidRDefault="007313A0" w:rsidP="007313A0">
      <w:pPr>
        <w:pStyle w:val="ListParagraph"/>
        <w:numPr>
          <w:ilvl w:val="1"/>
          <w:numId w:val="81"/>
        </w:numPr>
        <w:rPr>
          <w:b/>
        </w:rPr>
      </w:pPr>
      <w:r>
        <w:t>Baldridge Performance Excellence Framework</w:t>
      </w:r>
    </w:p>
    <w:p w14:paraId="7600E599" w14:textId="77777777" w:rsidR="007313A0" w:rsidRPr="006874A5" w:rsidRDefault="007313A0" w:rsidP="007313A0">
      <w:pPr>
        <w:pStyle w:val="ListParagraph"/>
        <w:numPr>
          <w:ilvl w:val="1"/>
          <w:numId w:val="81"/>
        </w:numPr>
        <w:rPr>
          <w:b/>
        </w:rPr>
      </w:pPr>
      <w:r>
        <w:t>Balanced Scorecard</w:t>
      </w:r>
    </w:p>
    <w:p w14:paraId="1B751845" w14:textId="77777777" w:rsidR="007313A0" w:rsidRPr="006874A5" w:rsidRDefault="007313A0" w:rsidP="007313A0">
      <w:pPr>
        <w:pStyle w:val="ListParagraph"/>
        <w:numPr>
          <w:ilvl w:val="1"/>
          <w:numId w:val="81"/>
        </w:numPr>
        <w:rPr>
          <w:b/>
        </w:rPr>
      </w:pPr>
      <w:r>
        <w:t>The Value Chain Model</w:t>
      </w:r>
    </w:p>
    <w:p w14:paraId="7630C1F1" w14:textId="77777777" w:rsidR="007313A0" w:rsidRPr="006874A5" w:rsidRDefault="007313A0" w:rsidP="007313A0">
      <w:pPr>
        <w:pStyle w:val="ListParagraph"/>
        <w:numPr>
          <w:ilvl w:val="1"/>
          <w:numId w:val="81"/>
        </w:numPr>
        <w:rPr>
          <w:b/>
        </w:rPr>
      </w:pPr>
      <w:r>
        <w:t>The Service Profit Chain</w:t>
      </w:r>
    </w:p>
    <w:p w14:paraId="1F51340A" w14:textId="77777777" w:rsidR="00751B04" w:rsidRPr="00E20EED" w:rsidRDefault="00751B04" w:rsidP="002522B3">
      <w:pPr>
        <w:pStyle w:val="AssignmentsLevel1"/>
      </w:pPr>
      <w:bookmarkStart w:id="3" w:name="weektwo"/>
      <w:bookmarkStart w:id="4" w:name="_3znysh7" w:colFirst="0" w:colLast="0"/>
      <w:bookmarkStart w:id="5" w:name="_2et92p0" w:colFirst="0" w:colLast="0"/>
      <w:bookmarkStart w:id="6" w:name="_tyjcwt" w:colFirst="0" w:colLast="0"/>
      <w:bookmarkStart w:id="7" w:name="_3dy6vkm" w:colFirst="0" w:colLast="0"/>
      <w:bookmarkEnd w:id="3"/>
      <w:bookmarkEnd w:id="4"/>
      <w:bookmarkEnd w:id="5"/>
      <w:bookmarkEnd w:id="6"/>
      <w:bookmarkEnd w:id="7"/>
    </w:p>
    <w:p w14:paraId="1EC7F5F6"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0D31A189" w:rsidR="005B10FE" w:rsidRPr="00842155" w:rsidRDefault="005B10FE" w:rsidP="0020635A">
            <w:pPr>
              <w:pStyle w:val="WeeklyTopicHeading1"/>
            </w:pPr>
            <w:bookmarkStart w:id="8" w:name="_Toc358980895"/>
            <w:r w:rsidRPr="0068364F">
              <w:lastRenderedPageBreak/>
              <w:t xml:space="preserve">Week </w:t>
            </w:r>
            <w:r>
              <w:t>Two</w:t>
            </w:r>
            <w:r w:rsidRPr="0068364F">
              <w:t xml:space="preserve">: </w:t>
            </w:r>
            <w:bookmarkEnd w:id="8"/>
            <w:r w:rsidR="00BE40E6">
              <w:t>Measures and Strategy</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E40E6"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3D7473AF" w:rsidR="00BE40E6" w:rsidRPr="00842155" w:rsidRDefault="00BE40E6" w:rsidP="00BE40E6">
            <w:pPr>
              <w:pStyle w:val="ObjectiveBullet"/>
              <w:numPr>
                <w:ilvl w:val="1"/>
                <w:numId w:val="30"/>
              </w:numPr>
              <w:tabs>
                <w:tab w:val="clear" w:pos="0"/>
              </w:tabs>
            </w:pPr>
            <w:r>
              <w:t>Interpret internal and external analytics.</w:t>
            </w:r>
          </w:p>
        </w:tc>
        <w:tc>
          <w:tcPr>
            <w:tcW w:w="2880" w:type="dxa"/>
            <w:gridSpan w:val="2"/>
            <w:tcBorders>
              <w:left w:val="nil"/>
              <w:bottom w:val="nil"/>
            </w:tcBorders>
          </w:tcPr>
          <w:p w14:paraId="113FD135" w14:textId="3786D9BD" w:rsidR="00BE40E6" w:rsidRPr="00842155" w:rsidRDefault="00BE40E6" w:rsidP="00BE40E6">
            <w:pPr>
              <w:tabs>
                <w:tab w:val="left" w:pos="0"/>
                <w:tab w:val="left" w:pos="3720"/>
              </w:tabs>
              <w:outlineLvl w:val="0"/>
              <w:rPr>
                <w:rFonts w:cs="Arial"/>
                <w:szCs w:val="20"/>
              </w:rPr>
            </w:pPr>
            <w:r>
              <w:t>CLO1, CLO2</w:t>
            </w:r>
          </w:p>
        </w:tc>
      </w:tr>
      <w:tr w:rsidR="00BE40E6"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4B5C0758" w:rsidR="00BE40E6" w:rsidRPr="00842155" w:rsidRDefault="00BE40E6" w:rsidP="00BE40E6">
            <w:pPr>
              <w:pStyle w:val="ObjectiveBullet"/>
              <w:numPr>
                <w:ilvl w:val="1"/>
                <w:numId w:val="30"/>
              </w:numPr>
            </w:pPr>
            <w:r>
              <w:t>Interpret the value of a loyal customer.</w:t>
            </w:r>
          </w:p>
        </w:tc>
        <w:tc>
          <w:tcPr>
            <w:tcW w:w="2880" w:type="dxa"/>
            <w:gridSpan w:val="2"/>
            <w:tcBorders>
              <w:top w:val="nil"/>
              <w:left w:val="nil"/>
              <w:bottom w:val="nil"/>
            </w:tcBorders>
          </w:tcPr>
          <w:p w14:paraId="61115DBD" w14:textId="24929316" w:rsidR="00BE40E6" w:rsidRPr="00842155" w:rsidRDefault="00BE40E6" w:rsidP="00BE40E6">
            <w:pPr>
              <w:tabs>
                <w:tab w:val="left" w:pos="0"/>
                <w:tab w:val="left" w:pos="3720"/>
              </w:tabs>
              <w:outlineLvl w:val="0"/>
              <w:rPr>
                <w:rFonts w:cs="Arial"/>
                <w:szCs w:val="20"/>
              </w:rPr>
            </w:pPr>
            <w:r>
              <w:t>CLO2</w:t>
            </w:r>
          </w:p>
        </w:tc>
      </w:tr>
      <w:tr w:rsidR="00BE40E6" w:rsidRPr="00842155" w14:paraId="48674B8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8969B0B" w14:textId="26217DD9" w:rsidR="00BE40E6" w:rsidRPr="00842155" w:rsidRDefault="00BE40E6" w:rsidP="00BE40E6">
            <w:pPr>
              <w:pStyle w:val="ObjectiveBullet"/>
              <w:numPr>
                <w:ilvl w:val="1"/>
                <w:numId w:val="30"/>
              </w:numPr>
            </w:pPr>
            <w:r>
              <w:t>Describe how organizations seek to gain competitive advantage through competitive priorities.</w:t>
            </w:r>
          </w:p>
        </w:tc>
        <w:tc>
          <w:tcPr>
            <w:tcW w:w="2880" w:type="dxa"/>
            <w:gridSpan w:val="2"/>
            <w:tcBorders>
              <w:top w:val="nil"/>
              <w:left w:val="nil"/>
              <w:bottom w:val="nil"/>
            </w:tcBorders>
          </w:tcPr>
          <w:p w14:paraId="34C6C459" w14:textId="6DE5B2EA" w:rsidR="00BE40E6" w:rsidRPr="00842155" w:rsidRDefault="00BE40E6" w:rsidP="00BE40E6">
            <w:pPr>
              <w:tabs>
                <w:tab w:val="left" w:pos="0"/>
                <w:tab w:val="left" w:pos="3720"/>
              </w:tabs>
              <w:outlineLvl w:val="0"/>
              <w:rPr>
                <w:rFonts w:cs="Arial"/>
                <w:szCs w:val="20"/>
              </w:rPr>
            </w:pPr>
            <w:r>
              <w:t>CLO3</w:t>
            </w:r>
          </w:p>
        </w:tc>
      </w:tr>
      <w:tr w:rsidR="00BE40E6"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200DA6FB" w:rsidR="00BE40E6" w:rsidRPr="00842155" w:rsidRDefault="00BE40E6" w:rsidP="00BE40E6">
            <w:pPr>
              <w:pStyle w:val="ObjectiveBullet"/>
              <w:numPr>
                <w:ilvl w:val="1"/>
                <w:numId w:val="30"/>
              </w:numPr>
            </w:pPr>
            <w:r>
              <w:t>Describe how customers evaluate goods and services.</w:t>
            </w:r>
          </w:p>
        </w:tc>
        <w:tc>
          <w:tcPr>
            <w:tcW w:w="2880" w:type="dxa"/>
            <w:gridSpan w:val="2"/>
            <w:tcBorders>
              <w:top w:val="nil"/>
              <w:left w:val="nil"/>
              <w:bottom w:val="single" w:sz="4" w:space="0" w:color="000000" w:themeColor="text1"/>
            </w:tcBorders>
          </w:tcPr>
          <w:p w14:paraId="260ACF91" w14:textId="46CBBB48" w:rsidR="00BE40E6" w:rsidRPr="00842155" w:rsidRDefault="00BE40E6" w:rsidP="00BE40E6">
            <w:pPr>
              <w:tabs>
                <w:tab w:val="left" w:pos="0"/>
                <w:tab w:val="left" w:pos="3720"/>
              </w:tabs>
              <w:outlineLvl w:val="0"/>
              <w:rPr>
                <w:rFonts w:cs="Arial"/>
                <w:szCs w:val="20"/>
              </w:rPr>
            </w:pPr>
            <w:r>
              <w:t>CLO3</w:t>
            </w:r>
          </w:p>
        </w:tc>
      </w:tr>
      <w:tr w:rsidR="00BE40E6"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BE40E6" w:rsidRDefault="00BE40E6" w:rsidP="00BE40E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BE40E6" w:rsidRPr="005B10FE" w:rsidRDefault="00BE40E6" w:rsidP="00BE40E6">
            <w:pPr>
              <w:tabs>
                <w:tab w:val="left" w:pos="0"/>
                <w:tab w:val="left" w:pos="3720"/>
              </w:tabs>
              <w:outlineLvl w:val="0"/>
              <w:rPr>
                <w:rFonts w:eastAsia="Arial" w:cs="Arial"/>
                <w:b/>
                <w:bCs/>
                <w:i/>
                <w:iCs/>
              </w:rPr>
            </w:pPr>
            <w:r w:rsidRPr="4948C66D">
              <w:rPr>
                <w:rFonts w:eastAsia="Arial" w:cs="Arial"/>
                <w:b/>
                <w:bCs/>
                <w:i/>
                <w:iCs/>
              </w:rPr>
              <w:t>AIE</w:t>
            </w:r>
          </w:p>
        </w:tc>
      </w:tr>
      <w:tr w:rsidR="00BE40E6"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311B06" w14:textId="77777777" w:rsidR="00BE40E6" w:rsidRDefault="00BE40E6" w:rsidP="00BE40E6">
            <w:pPr>
              <w:ind w:left="360" w:hanging="360"/>
              <w:rPr>
                <w:b/>
              </w:rPr>
            </w:pPr>
            <w:r>
              <w:rPr>
                <w:b/>
              </w:rPr>
              <w:t>Week Two Reading</w:t>
            </w:r>
          </w:p>
          <w:p w14:paraId="63E6A8DE" w14:textId="77777777" w:rsidR="00BE40E6" w:rsidRDefault="00BE40E6" w:rsidP="00BE40E6">
            <w:pPr>
              <w:ind w:left="360" w:hanging="360"/>
              <w:rPr>
                <w:b/>
              </w:rPr>
            </w:pPr>
          </w:p>
          <w:p w14:paraId="22E94356" w14:textId="3C4F8E47" w:rsidR="00BE40E6" w:rsidRPr="000261C0" w:rsidRDefault="00BE40E6" w:rsidP="00BE40E6">
            <w:pPr>
              <w:widowControl w:val="0"/>
            </w:pPr>
            <w:r>
              <w:t>This week, i</w:t>
            </w:r>
            <w:r w:rsidRPr="000261C0">
              <w:t xml:space="preserve">n </w:t>
            </w:r>
            <w:r>
              <w:t>Chapters 3</w:t>
            </w:r>
            <w:r w:rsidRPr="000261C0">
              <w:t xml:space="preserve">, you’ll be learning about the basics of Operations Management and how </w:t>
            </w:r>
            <w:r>
              <w:t>customers and technology</w:t>
            </w:r>
            <w:r w:rsidRPr="000261C0">
              <w:t xml:space="preserve"> affect operations management.</w:t>
            </w:r>
          </w:p>
          <w:p w14:paraId="69C9094A" w14:textId="77777777" w:rsidR="00BE40E6" w:rsidRDefault="00BE40E6" w:rsidP="00BE40E6">
            <w:pPr>
              <w:ind w:left="360" w:hanging="360"/>
              <w:rPr>
                <w:b/>
              </w:rPr>
            </w:pPr>
          </w:p>
          <w:p w14:paraId="60764DEC" w14:textId="531210C9" w:rsidR="00BE40E6" w:rsidRDefault="00BE40E6" w:rsidP="00BE40E6">
            <w:pPr>
              <w:ind w:left="360" w:hanging="360"/>
            </w:pPr>
            <w:r w:rsidRPr="005666BB">
              <w:rPr>
                <w:b/>
              </w:rPr>
              <w:t>Read</w:t>
            </w:r>
            <w:r w:rsidRPr="005666BB">
              <w:t xml:space="preserve"> Ch. 3 of </w:t>
            </w:r>
            <w:r w:rsidRPr="005666BB">
              <w:rPr>
                <w:i/>
              </w:rPr>
              <w:t>OM 6</w:t>
            </w:r>
            <w:r w:rsidRPr="005666BB">
              <w:t>.</w:t>
            </w:r>
          </w:p>
          <w:p w14:paraId="3598421C" w14:textId="77777777" w:rsidR="00BE40E6" w:rsidRDefault="00BE40E6" w:rsidP="00BE40E6">
            <w:pPr>
              <w:ind w:left="360" w:hanging="360"/>
            </w:pPr>
          </w:p>
          <w:p w14:paraId="2D2CEAD0" w14:textId="77777777" w:rsidR="00BE40E6" w:rsidRDefault="00BE40E6" w:rsidP="00BE40E6">
            <w:pPr>
              <w:ind w:left="360" w:hanging="360"/>
            </w:pPr>
            <w:r>
              <w:t>After studying these chapters, you should be able to:</w:t>
            </w:r>
          </w:p>
          <w:p w14:paraId="2F3901B5" w14:textId="77777777" w:rsidR="00BE40E6" w:rsidRDefault="00BE40E6" w:rsidP="00BE40E6">
            <w:pPr>
              <w:ind w:left="360" w:hanging="360"/>
            </w:pPr>
          </w:p>
          <w:p w14:paraId="390355EB" w14:textId="77777777" w:rsidR="00BE40E6" w:rsidRDefault="00BE40E6" w:rsidP="00BE40E6">
            <w:pPr>
              <w:pStyle w:val="AssignmentsLevel2"/>
            </w:pPr>
            <w:r>
              <w:t>Explain how organizations seek to gain competitive advantage</w:t>
            </w:r>
          </w:p>
          <w:p w14:paraId="5003F80E" w14:textId="77777777" w:rsidR="00BE40E6" w:rsidRDefault="00BE40E6" w:rsidP="00BE40E6">
            <w:pPr>
              <w:pStyle w:val="AssignmentsLevel2"/>
            </w:pPr>
            <w:r>
              <w:t>Explain approaches for understanding customer wants and needs</w:t>
            </w:r>
          </w:p>
          <w:p w14:paraId="43500934" w14:textId="77777777" w:rsidR="00BE40E6" w:rsidRDefault="00BE40E6" w:rsidP="00BE40E6">
            <w:pPr>
              <w:pStyle w:val="AssignmentsLevel2"/>
            </w:pPr>
            <w:r>
              <w:t>Describe how customers evaluate goods and services</w:t>
            </w:r>
          </w:p>
          <w:p w14:paraId="707DDABE" w14:textId="77777777" w:rsidR="00BE40E6" w:rsidRDefault="00BE40E6" w:rsidP="00BE40E6">
            <w:pPr>
              <w:pStyle w:val="AssignmentsLevel2"/>
            </w:pPr>
            <w:r>
              <w:t>Explain the five key competitive priorities</w:t>
            </w:r>
          </w:p>
          <w:p w14:paraId="273D9679" w14:textId="77777777" w:rsidR="00BE40E6" w:rsidRDefault="00BE40E6" w:rsidP="00BE40E6">
            <w:pPr>
              <w:pStyle w:val="AssignmentsLevel2"/>
            </w:pPr>
            <w:r>
              <w:t>Explain the role of OM, sustainability, and operations strategic planning</w:t>
            </w:r>
          </w:p>
          <w:p w14:paraId="00C265B8" w14:textId="77777777" w:rsidR="00BE40E6" w:rsidRDefault="00BE40E6" w:rsidP="00BE40E6">
            <w:pPr>
              <w:pStyle w:val="AssignmentsLevel2"/>
            </w:pPr>
            <w:r>
              <w:t>Describe Hill’s framework for operations strategy</w:t>
            </w:r>
          </w:p>
          <w:p w14:paraId="796F6650" w14:textId="6E330E81" w:rsidR="00BE40E6" w:rsidRPr="00842155" w:rsidRDefault="00BE40E6" w:rsidP="005666BB">
            <w:pPr>
              <w:pStyle w:val="AssignmentsLevel2"/>
              <w:numPr>
                <w:ilvl w:val="0"/>
                <w:numId w:val="0"/>
              </w:numPr>
              <w:ind w:left="360"/>
            </w:pPr>
          </w:p>
        </w:tc>
        <w:tc>
          <w:tcPr>
            <w:tcW w:w="1440" w:type="dxa"/>
            <w:tcBorders>
              <w:left w:val="single" w:sz="4" w:space="0" w:color="000000" w:themeColor="text1"/>
            </w:tcBorders>
            <w:shd w:val="clear" w:color="auto" w:fill="FFFFFF" w:themeFill="background1"/>
          </w:tcPr>
          <w:p w14:paraId="41B511C9" w14:textId="647E1F68" w:rsidR="00BE40E6" w:rsidRPr="009F6FAF" w:rsidRDefault="00BE40E6" w:rsidP="00BE40E6">
            <w:pPr>
              <w:rPr>
                <w:rFonts w:cs="Arial"/>
                <w:szCs w:val="20"/>
              </w:rPr>
            </w:pPr>
            <w:r>
              <w:t>2.1–2.4</w:t>
            </w:r>
          </w:p>
        </w:tc>
        <w:tc>
          <w:tcPr>
            <w:tcW w:w="1440" w:type="dxa"/>
            <w:tcBorders>
              <w:left w:val="single" w:sz="4" w:space="0" w:color="000000" w:themeColor="text1"/>
            </w:tcBorders>
            <w:shd w:val="clear" w:color="auto" w:fill="FFFFFF" w:themeFill="background1"/>
          </w:tcPr>
          <w:p w14:paraId="5A781646" w14:textId="77777777" w:rsidR="00BE40E6" w:rsidRPr="009F6FAF" w:rsidRDefault="00BE40E6" w:rsidP="00BE40E6">
            <w:pPr>
              <w:rPr>
                <w:rFonts w:cs="Arial"/>
                <w:szCs w:val="20"/>
              </w:rPr>
            </w:pPr>
          </w:p>
        </w:tc>
      </w:tr>
      <w:tr w:rsidR="00BE40E6"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DBF86A" w14:textId="77777777" w:rsidR="00BE40E6" w:rsidRDefault="00BE40E6" w:rsidP="00BE40E6">
            <w:pPr>
              <w:ind w:left="360" w:hanging="360"/>
              <w:rPr>
                <w:b/>
              </w:rPr>
            </w:pPr>
            <w:r>
              <w:rPr>
                <w:b/>
              </w:rPr>
              <w:t>Lecture: Measuring Performance and Strategy</w:t>
            </w:r>
          </w:p>
          <w:p w14:paraId="38D5CF41" w14:textId="77777777" w:rsidR="00BE40E6" w:rsidRDefault="00BE40E6" w:rsidP="00BE40E6">
            <w:pPr>
              <w:tabs>
                <w:tab w:val="left" w:pos="991"/>
              </w:tabs>
              <w:ind w:left="360" w:hanging="360"/>
            </w:pPr>
            <w:r>
              <w:tab/>
            </w:r>
            <w:r>
              <w:tab/>
            </w:r>
          </w:p>
          <w:p w14:paraId="7D7CB4CB" w14:textId="77777777" w:rsidR="00BE40E6" w:rsidRDefault="00BE40E6" w:rsidP="00BE40E6">
            <w:r>
              <w:rPr>
                <w:b/>
              </w:rPr>
              <w:t>Watch</w:t>
            </w:r>
            <w:r>
              <w:t xml:space="preserve"> the “Measurement” Lecture Video, available on Vimeo (7:56): </w:t>
            </w:r>
            <w:hyperlink r:id="rId24">
              <w:r>
                <w:rPr>
                  <w:color w:val="0000FF"/>
                  <w:u w:val="single"/>
                </w:rPr>
                <w:t>http://vimeo.com/77550520</w:t>
              </w:r>
            </w:hyperlink>
          </w:p>
          <w:p w14:paraId="3430DB30" w14:textId="77777777" w:rsidR="00BE40E6" w:rsidRDefault="00BE40E6" w:rsidP="00BE40E6"/>
          <w:p w14:paraId="51559BA0" w14:textId="77777777" w:rsidR="00BE40E6" w:rsidRDefault="00BE40E6" w:rsidP="00BE40E6">
            <w:r>
              <w:rPr>
                <w:b/>
              </w:rPr>
              <w:t>Watch</w:t>
            </w:r>
            <w:r>
              <w:t xml:space="preserve"> the “Operations Strategy” Lecture Video, available on Vimeo (10:06): </w:t>
            </w:r>
            <w:hyperlink r:id="rId25">
              <w:r>
                <w:rPr>
                  <w:color w:val="0000FF"/>
                  <w:u w:val="single"/>
                </w:rPr>
                <w:t>http://vimeo.com/77550522</w:t>
              </w:r>
            </w:hyperlink>
          </w:p>
          <w:p w14:paraId="5C402523" w14:textId="77777777" w:rsidR="00BE40E6" w:rsidRDefault="00BE40E6" w:rsidP="00BE40E6"/>
          <w:p w14:paraId="3A77BE8F" w14:textId="23DD8BA7" w:rsidR="00BE40E6" w:rsidRPr="00842155" w:rsidRDefault="00BE40E6" w:rsidP="00BE40E6">
            <w:pPr>
              <w:pStyle w:val="AssignmentsLevel1"/>
            </w:pPr>
            <w:r>
              <w:rPr>
                <w:b/>
              </w:rPr>
              <w:lastRenderedPageBreak/>
              <w:t>Post</w:t>
            </w:r>
            <w:r>
              <w:t xml:space="preserve"> any questions, comments, or insights you may have about the content of the lecture in the Week Two General Q&amp;A discussion forum on Blackboard.</w:t>
            </w:r>
          </w:p>
        </w:tc>
        <w:tc>
          <w:tcPr>
            <w:tcW w:w="1440" w:type="dxa"/>
            <w:tcBorders>
              <w:left w:val="single" w:sz="4" w:space="0" w:color="000000" w:themeColor="text1"/>
            </w:tcBorders>
            <w:shd w:val="clear" w:color="auto" w:fill="FFFFFF" w:themeFill="background1"/>
          </w:tcPr>
          <w:p w14:paraId="1ED63524" w14:textId="05435AA4" w:rsidR="00BE40E6" w:rsidRPr="009F6FAF" w:rsidRDefault="00BE40E6" w:rsidP="00BE40E6">
            <w:pPr>
              <w:rPr>
                <w:rFonts w:cs="Arial"/>
                <w:szCs w:val="20"/>
              </w:rPr>
            </w:pPr>
            <w:r>
              <w:lastRenderedPageBreak/>
              <w:t>2.1–2.4</w:t>
            </w:r>
          </w:p>
        </w:tc>
        <w:tc>
          <w:tcPr>
            <w:tcW w:w="1440" w:type="dxa"/>
            <w:tcBorders>
              <w:left w:val="single" w:sz="4" w:space="0" w:color="000000" w:themeColor="text1"/>
            </w:tcBorders>
            <w:shd w:val="clear" w:color="auto" w:fill="FFFFFF" w:themeFill="background1"/>
          </w:tcPr>
          <w:p w14:paraId="0CE14BF6" w14:textId="77777777" w:rsidR="00BE40E6" w:rsidRDefault="00BE40E6" w:rsidP="00BE40E6">
            <w:r>
              <w:t xml:space="preserve">Lecture Activity – reviews lecture and posts response = </w:t>
            </w:r>
          </w:p>
          <w:p w14:paraId="1AC15A9B" w14:textId="3A2BE6D9" w:rsidR="00BE40E6" w:rsidRPr="009F6FAF" w:rsidRDefault="00BE40E6" w:rsidP="00BE40E6">
            <w:pPr>
              <w:rPr>
                <w:rFonts w:cs="Arial"/>
                <w:szCs w:val="20"/>
              </w:rPr>
            </w:pPr>
            <w:r>
              <w:rPr>
                <w:b/>
              </w:rPr>
              <w:lastRenderedPageBreak/>
              <w:t>1 hour</w:t>
            </w:r>
          </w:p>
        </w:tc>
      </w:tr>
      <w:tr w:rsidR="00BE40E6" w:rsidRPr="007F339F" w14:paraId="564ACCFB" w14:textId="77777777" w:rsidTr="4948C66D">
        <w:tc>
          <w:tcPr>
            <w:tcW w:w="10170" w:type="dxa"/>
            <w:gridSpan w:val="2"/>
            <w:tcMar>
              <w:top w:w="115" w:type="dxa"/>
              <w:left w:w="115" w:type="dxa"/>
              <w:bottom w:w="115" w:type="dxa"/>
              <w:right w:w="115" w:type="dxa"/>
            </w:tcMar>
          </w:tcPr>
          <w:p w14:paraId="64FF6E16" w14:textId="77777777" w:rsidR="00BE40E6" w:rsidRDefault="00BE40E6" w:rsidP="00BE40E6">
            <w:pPr>
              <w:rPr>
                <w:b/>
              </w:rPr>
            </w:pPr>
            <w:r>
              <w:rPr>
                <w:b/>
              </w:rPr>
              <w:lastRenderedPageBreak/>
              <w:t>Lecture: Creating Graphs in Excel</w:t>
            </w:r>
          </w:p>
          <w:p w14:paraId="362F2739" w14:textId="77777777" w:rsidR="00BE40E6" w:rsidRDefault="00BE40E6" w:rsidP="00BE40E6">
            <w:pPr>
              <w:rPr>
                <w:b/>
              </w:rPr>
            </w:pPr>
          </w:p>
          <w:p w14:paraId="4A007865" w14:textId="77777777" w:rsidR="00BE40E6" w:rsidRDefault="00BE40E6" w:rsidP="00BE40E6">
            <w:r>
              <w:rPr>
                <w:b/>
              </w:rPr>
              <w:t>Watch</w:t>
            </w:r>
            <w:r>
              <w:t xml:space="preserve"> the </w:t>
            </w:r>
            <w:hyperlink r:id="rId26">
              <w:r>
                <w:rPr>
                  <w:color w:val="0000FF"/>
                  <w:u w:val="single"/>
                </w:rPr>
                <w:t>Creating Graphs in Excel</w:t>
              </w:r>
            </w:hyperlink>
            <w:r>
              <w:t xml:space="preserve"> tutorial (1:32).</w:t>
            </w:r>
          </w:p>
          <w:p w14:paraId="0F17877F" w14:textId="77777777" w:rsidR="00BE40E6" w:rsidRDefault="00BE40E6" w:rsidP="00BE40E6"/>
          <w:p w14:paraId="68C254CB" w14:textId="14B5CD95" w:rsidR="00BE40E6" w:rsidRPr="009F6FAF" w:rsidRDefault="00BE40E6" w:rsidP="00BE40E6">
            <w:pPr>
              <w:pStyle w:val="AssignmentsLevel1"/>
            </w:pPr>
            <w:r>
              <w:rPr>
                <w:b/>
              </w:rPr>
              <w:t>Post</w:t>
            </w:r>
            <w:r>
              <w:t xml:space="preserve"> any questions you have about creating graphs in Excel to the Tutorials Discussion Board.</w:t>
            </w:r>
          </w:p>
        </w:tc>
        <w:tc>
          <w:tcPr>
            <w:tcW w:w="1440" w:type="dxa"/>
            <w:tcBorders>
              <w:bottom w:val="single" w:sz="4" w:space="0" w:color="000000" w:themeColor="text1"/>
            </w:tcBorders>
          </w:tcPr>
          <w:p w14:paraId="023BCE29" w14:textId="0304E787" w:rsidR="00BE40E6" w:rsidRPr="009F6FAF" w:rsidRDefault="00BE40E6" w:rsidP="00BE40E6">
            <w:pPr>
              <w:rPr>
                <w:rFonts w:cs="Arial"/>
                <w:szCs w:val="20"/>
              </w:rPr>
            </w:pPr>
            <w:r>
              <w:t>N/A</w:t>
            </w:r>
          </w:p>
        </w:tc>
        <w:tc>
          <w:tcPr>
            <w:tcW w:w="1440" w:type="dxa"/>
            <w:tcBorders>
              <w:bottom w:val="single" w:sz="4" w:space="0" w:color="000000" w:themeColor="text1"/>
            </w:tcBorders>
          </w:tcPr>
          <w:p w14:paraId="6E32DD30" w14:textId="77777777" w:rsidR="00BE40E6" w:rsidRDefault="00BE40E6" w:rsidP="00BE40E6">
            <w:r>
              <w:t xml:space="preserve">Lecture Activity – reviews lecture and posts response = </w:t>
            </w:r>
          </w:p>
          <w:p w14:paraId="4B60A946" w14:textId="305C6EA8" w:rsidR="00BE40E6" w:rsidRPr="009F6FAF" w:rsidRDefault="00BE40E6" w:rsidP="00BE40E6">
            <w:pPr>
              <w:rPr>
                <w:rFonts w:cs="Arial"/>
                <w:szCs w:val="20"/>
              </w:rPr>
            </w:pPr>
            <w:r>
              <w:rPr>
                <w:b/>
              </w:rPr>
              <w:t>.5 hours</w:t>
            </w:r>
          </w:p>
        </w:tc>
      </w:tr>
      <w:tr w:rsidR="00CE4F7A"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CE4F7A" w:rsidRDefault="00CE4F7A" w:rsidP="00CE4F7A">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CE4F7A" w:rsidRPr="005B10FE" w:rsidRDefault="00CE4F7A" w:rsidP="00CE4F7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CE4F7A" w:rsidRPr="005B10FE" w:rsidRDefault="00CE4F7A" w:rsidP="00CE4F7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CE4F7A" w:rsidRPr="005B10FE" w:rsidRDefault="00CE4F7A" w:rsidP="00CE4F7A">
            <w:pPr>
              <w:rPr>
                <w:rFonts w:eastAsia="Arial" w:cs="Arial"/>
                <w:b/>
                <w:bCs/>
                <w:i/>
                <w:iCs/>
              </w:rPr>
            </w:pPr>
            <w:r w:rsidRPr="4948C66D">
              <w:rPr>
                <w:rFonts w:eastAsia="Arial" w:cs="Arial"/>
                <w:b/>
                <w:bCs/>
                <w:i/>
                <w:iCs/>
              </w:rPr>
              <w:t>AIE</w:t>
            </w:r>
          </w:p>
        </w:tc>
      </w:tr>
      <w:tr w:rsidR="001E780D" w:rsidRPr="00842155" w14:paraId="3D229ED7" w14:textId="77777777" w:rsidTr="4948C66D">
        <w:tc>
          <w:tcPr>
            <w:tcW w:w="10170" w:type="dxa"/>
            <w:gridSpan w:val="2"/>
            <w:tcMar>
              <w:top w:w="115" w:type="dxa"/>
              <w:left w:w="115" w:type="dxa"/>
              <w:bottom w:w="115" w:type="dxa"/>
              <w:right w:w="115" w:type="dxa"/>
            </w:tcMar>
          </w:tcPr>
          <w:p w14:paraId="44D942A2" w14:textId="77777777" w:rsidR="001E780D" w:rsidRDefault="001E780D" w:rsidP="001E780D">
            <w:pPr>
              <w:widowControl w:val="0"/>
              <w:ind w:left="360" w:hanging="360"/>
              <w:rPr>
                <w:b/>
              </w:rPr>
            </w:pPr>
            <w:r>
              <w:rPr>
                <w:b/>
              </w:rPr>
              <w:t>Week Two Resources Quiz</w:t>
            </w:r>
          </w:p>
          <w:p w14:paraId="5DDE0A0E" w14:textId="77777777" w:rsidR="001E780D" w:rsidRDefault="001E780D" w:rsidP="001E780D">
            <w:pPr>
              <w:widowControl w:val="0"/>
              <w:ind w:left="360" w:hanging="360"/>
            </w:pPr>
          </w:p>
          <w:p w14:paraId="2A34A6AF" w14:textId="77777777" w:rsidR="001E780D" w:rsidRDefault="001E780D" w:rsidP="001E780D">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40EB5B1F" w14:textId="77777777" w:rsidR="001E780D" w:rsidRDefault="001E780D" w:rsidP="001E780D"/>
          <w:p w14:paraId="20137C0C" w14:textId="77777777" w:rsidR="001E780D" w:rsidRDefault="001E780D" w:rsidP="001E780D">
            <w:r>
              <w:rPr>
                <w:b/>
              </w:rPr>
              <w:t>Complete</w:t>
            </w:r>
            <w:r>
              <w:t xml:space="preserve"> the Week Two Resources Quiz no later than 11:59 p.m. [EST] on Sunday.</w:t>
            </w:r>
          </w:p>
          <w:p w14:paraId="268A8C49" w14:textId="77777777" w:rsidR="001E780D" w:rsidRDefault="001E780D" w:rsidP="001E780D"/>
          <w:p w14:paraId="0FB0356A" w14:textId="2C34A1A4" w:rsidR="001E780D" w:rsidRDefault="001E780D" w:rsidP="001E780D">
            <w:pPr>
              <w:rPr>
                <w:b/>
              </w:rPr>
            </w:pPr>
            <w:r>
              <w:rPr>
                <w:i/>
              </w:rPr>
              <w:t>Note</w:t>
            </w:r>
            <w:r>
              <w:t>. This quiz is open book and open note and counts for 10 points.</w:t>
            </w:r>
          </w:p>
        </w:tc>
        <w:tc>
          <w:tcPr>
            <w:tcW w:w="1440" w:type="dxa"/>
          </w:tcPr>
          <w:p w14:paraId="75FDEE35" w14:textId="7A29D13D" w:rsidR="001E780D" w:rsidRDefault="001E780D" w:rsidP="001E780D">
            <w:pPr>
              <w:tabs>
                <w:tab w:val="left" w:pos="2329"/>
              </w:tabs>
            </w:pPr>
            <w:r>
              <w:t>2.1 – 2.4</w:t>
            </w:r>
          </w:p>
        </w:tc>
        <w:tc>
          <w:tcPr>
            <w:tcW w:w="1440" w:type="dxa"/>
          </w:tcPr>
          <w:p w14:paraId="29A86B21" w14:textId="314D07FF" w:rsidR="001E780D" w:rsidRDefault="001E780D" w:rsidP="001E780D">
            <w:proofErr w:type="gramStart"/>
            <w:r>
              <w:t>1 hour</w:t>
            </w:r>
            <w:proofErr w:type="gramEnd"/>
            <w:r>
              <w:t xml:space="preserve"> test = 1 hour of instruction</w:t>
            </w:r>
          </w:p>
        </w:tc>
      </w:tr>
      <w:tr w:rsidR="001E780D" w:rsidRPr="00842155" w14:paraId="02F43806" w14:textId="77777777" w:rsidTr="4948C66D">
        <w:tc>
          <w:tcPr>
            <w:tcW w:w="10170" w:type="dxa"/>
            <w:gridSpan w:val="2"/>
            <w:tcMar>
              <w:top w:w="115" w:type="dxa"/>
              <w:left w:w="115" w:type="dxa"/>
              <w:bottom w:w="115" w:type="dxa"/>
              <w:right w:w="115" w:type="dxa"/>
            </w:tcMar>
          </w:tcPr>
          <w:p w14:paraId="3DD39B41" w14:textId="77777777" w:rsidR="001E780D" w:rsidRDefault="001E780D" w:rsidP="001E780D">
            <w:pPr>
              <w:rPr>
                <w:b/>
              </w:rPr>
            </w:pPr>
            <w:r>
              <w:rPr>
                <w:b/>
              </w:rPr>
              <w:t>Discussion: Scatterplots</w:t>
            </w:r>
          </w:p>
          <w:p w14:paraId="79F7ED44" w14:textId="77777777" w:rsidR="001E780D" w:rsidRDefault="001E780D" w:rsidP="001E780D">
            <w:pPr>
              <w:rPr>
                <w:b/>
              </w:rPr>
            </w:pPr>
          </w:p>
          <w:p w14:paraId="3756560B" w14:textId="77777777" w:rsidR="001E780D" w:rsidRDefault="001E780D" w:rsidP="001E780D">
            <w:r>
              <w:rPr>
                <w:b/>
              </w:rPr>
              <w:t>Create</w:t>
            </w:r>
            <w:r>
              <w:t xml:space="preserve"> 3 scatterplot graphs of the variables using the </w:t>
            </w:r>
            <w:r w:rsidRPr="002F07F9">
              <w:rPr>
                <w:u w:val="single"/>
              </w:rPr>
              <w:t>Week Two Scatterplots Excel document</w:t>
            </w:r>
            <w:r>
              <w:t>.</w:t>
            </w:r>
          </w:p>
          <w:p w14:paraId="062FC615" w14:textId="77777777" w:rsidR="001E780D" w:rsidRDefault="001E780D" w:rsidP="001E780D"/>
          <w:p w14:paraId="71CEBE2F" w14:textId="77777777" w:rsidR="001E780D" w:rsidRDefault="001E780D" w:rsidP="001E780D">
            <w:r>
              <w:rPr>
                <w:b/>
              </w:rPr>
              <w:t>Identify</w:t>
            </w:r>
            <w:r>
              <w:t xml:space="preserve"> the types of relationships illustrated in the graphs.</w:t>
            </w:r>
          </w:p>
          <w:p w14:paraId="236317DF" w14:textId="77777777" w:rsidR="001E780D" w:rsidRDefault="001E780D" w:rsidP="001E780D"/>
          <w:p w14:paraId="2B979729" w14:textId="77777777" w:rsidR="001E780D" w:rsidRDefault="001E780D" w:rsidP="001E780D">
            <w:r>
              <w:rPr>
                <w:b/>
              </w:rPr>
              <w:t>Post</w:t>
            </w:r>
            <w:r>
              <w:t xml:space="preserve"> your results to the “Scatterplots” discussion board. </w:t>
            </w:r>
          </w:p>
          <w:p w14:paraId="718ECEDE" w14:textId="77777777" w:rsidR="001E780D" w:rsidRDefault="001E780D" w:rsidP="001E780D"/>
          <w:p w14:paraId="0EA305B9" w14:textId="77777777" w:rsidR="001E780D" w:rsidRDefault="001E780D" w:rsidP="001E780D">
            <w:r>
              <w:rPr>
                <w:b/>
              </w:rPr>
              <w:t>Write</w:t>
            </w:r>
            <w:r>
              <w:t xml:space="preserve"> a response to the following discussion prompt and question in the “Scatterplots” discussion forum:</w:t>
            </w:r>
          </w:p>
          <w:p w14:paraId="1F1F536A" w14:textId="77777777" w:rsidR="001E780D" w:rsidRDefault="001E780D" w:rsidP="001E780D"/>
          <w:p w14:paraId="0FCFCEBF" w14:textId="77777777" w:rsidR="001E780D" w:rsidRDefault="001E780D" w:rsidP="001E780D">
            <w:pPr>
              <w:widowControl w:val="0"/>
              <w:numPr>
                <w:ilvl w:val="0"/>
                <w:numId w:val="53"/>
              </w:numPr>
              <w:pBdr>
                <w:top w:val="nil"/>
                <w:left w:val="nil"/>
                <w:bottom w:val="nil"/>
                <w:right w:val="nil"/>
                <w:between w:val="nil"/>
              </w:pBdr>
            </w:pPr>
            <w:r>
              <w:t>Explain the importance and meaning of the scatterplot graphs you created.</w:t>
            </w:r>
          </w:p>
          <w:p w14:paraId="323B2292" w14:textId="77777777" w:rsidR="001E780D" w:rsidRDefault="001E780D" w:rsidP="001E780D">
            <w:pPr>
              <w:widowControl w:val="0"/>
              <w:numPr>
                <w:ilvl w:val="0"/>
                <w:numId w:val="53"/>
              </w:numPr>
              <w:pBdr>
                <w:top w:val="nil"/>
                <w:left w:val="nil"/>
                <w:bottom w:val="nil"/>
                <w:right w:val="nil"/>
                <w:between w:val="nil"/>
              </w:pBdr>
            </w:pPr>
            <w:r>
              <w:t>What were the types of relationship illustrated in your graphs?</w:t>
            </w:r>
          </w:p>
          <w:p w14:paraId="21AA02D3" w14:textId="77777777" w:rsidR="001E780D" w:rsidRDefault="001E780D" w:rsidP="001E780D">
            <w:pPr>
              <w:widowControl w:val="0"/>
              <w:numPr>
                <w:ilvl w:val="0"/>
                <w:numId w:val="53"/>
              </w:numPr>
              <w:pBdr>
                <w:top w:val="nil"/>
                <w:left w:val="nil"/>
                <w:bottom w:val="nil"/>
                <w:right w:val="nil"/>
                <w:between w:val="nil"/>
              </w:pBdr>
            </w:pPr>
            <w:r>
              <w:t>What evaluation can you make based on the scatterplot graphs?</w:t>
            </w:r>
          </w:p>
          <w:p w14:paraId="123B0C95" w14:textId="77777777" w:rsidR="001E780D" w:rsidRDefault="001E780D" w:rsidP="001E780D">
            <w:pPr>
              <w:widowControl w:val="0"/>
              <w:ind w:left="360" w:hanging="360"/>
            </w:pPr>
          </w:p>
          <w:p w14:paraId="7E5E5EE1" w14:textId="77777777" w:rsidR="001E780D" w:rsidRDefault="001E780D" w:rsidP="001E780D">
            <w:r>
              <w:rPr>
                <w:i/>
              </w:rPr>
              <w:lastRenderedPageBreak/>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56AEB22" w14:textId="77777777" w:rsidR="001E780D" w:rsidRDefault="001E780D" w:rsidP="001E780D"/>
          <w:p w14:paraId="74EDA459" w14:textId="71CB2189" w:rsidR="001E780D" w:rsidRPr="00135F7B" w:rsidRDefault="001E780D" w:rsidP="001E780D">
            <w:pPr>
              <w:pStyle w:val="AssignmentsLevel1"/>
            </w:pPr>
            <w:r>
              <w:rPr>
                <w:b/>
              </w:rPr>
              <w:t>Write</w:t>
            </w:r>
            <w:r>
              <w:t xml:space="preserve"> a substantive response to a minimum of three different students comparing your results and evaluation to the solutions provided and to those of your classmates’. All responses must be posted by 11:59 p.m. (Eastern Time) on Sunday.</w:t>
            </w:r>
          </w:p>
        </w:tc>
        <w:tc>
          <w:tcPr>
            <w:tcW w:w="1440" w:type="dxa"/>
          </w:tcPr>
          <w:p w14:paraId="5BC6EB82" w14:textId="5B086709" w:rsidR="001E780D" w:rsidRPr="00842155" w:rsidRDefault="001E780D" w:rsidP="001E780D">
            <w:pPr>
              <w:tabs>
                <w:tab w:val="left" w:pos="2329"/>
              </w:tabs>
              <w:rPr>
                <w:rFonts w:cs="Arial"/>
                <w:szCs w:val="20"/>
              </w:rPr>
            </w:pPr>
            <w:r>
              <w:lastRenderedPageBreak/>
              <w:t>2.1</w:t>
            </w:r>
          </w:p>
        </w:tc>
        <w:tc>
          <w:tcPr>
            <w:tcW w:w="1440" w:type="dxa"/>
          </w:tcPr>
          <w:p w14:paraId="4F0E835A" w14:textId="77777777" w:rsidR="001E780D" w:rsidRDefault="001E780D" w:rsidP="001E780D">
            <w:r>
              <w:t xml:space="preserve">Practice – peer and instructor feedback, shared posting and response = </w:t>
            </w:r>
          </w:p>
          <w:p w14:paraId="7945B9C2" w14:textId="7AD1F267" w:rsidR="001E780D" w:rsidRPr="00842155" w:rsidRDefault="001E780D" w:rsidP="001E780D">
            <w:pPr>
              <w:tabs>
                <w:tab w:val="left" w:pos="2329"/>
              </w:tabs>
              <w:rPr>
                <w:rFonts w:eastAsia="Arial" w:cs="Arial"/>
              </w:rPr>
            </w:pPr>
            <w:r>
              <w:rPr>
                <w:b/>
              </w:rPr>
              <w:t>1 hour</w:t>
            </w:r>
          </w:p>
        </w:tc>
      </w:tr>
      <w:tr w:rsidR="001E780D" w:rsidRPr="00132272" w14:paraId="38748E96" w14:textId="77777777" w:rsidTr="4948C66D">
        <w:tc>
          <w:tcPr>
            <w:tcW w:w="10170" w:type="dxa"/>
            <w:gridSpan w:val="2"/>
            <w:tcMar>
              <w:top w:w="115" w:type="dxa"/>
              <w:left w:w="115" w:type="dxa"/>
              <w:bottom w:w="115" w:type="dxa"/>
              <w:right w:w="115" w:type="dxa"/>
            </w:tcMar>
          </w:tcPr>
          <w:p w14:paraId="2CFA7540" w14:textId="77777777" w:rsidR="001E780D" w:rsidRDefault="001E780D" w:rsidP="001E780D">
            <w:pPr>
              <w:tabs>
                <w:tab w:val="left" w:pos="2329"/>
              </w:tabs>
              <w:rPr>
                <w:b/>
              </w:rPr>
            </w:pPr>
            <w:r>
              <w:rPr>
                <w:b/>
              </w:rPr>
              <w:t>Discussion: Purchasing a Product</w:t>
            </w:r>
          </w:p>
          <w:p w14:paraId="1F70EB59" w14:textId="77777777" w:rsidR="001E780D" w:rsidRDefault="001E780D" w:rsidP="001E780D">
            <w:pPr>
              <w:tabs>
                <w:tab w:val="left" w:pos="2329"/>
              </w:tabs>
            </w:pPr>
          </w:p>
          <w:p w14:paraId="4A0179AB" w14:textId="77777777" w:rsidR="001E780D" w:rsidRDefault="001E780D" w:rsidP="001E780D">
            <w:pPr>
              <w:tabs>
                <w:tab w:val="left" w:pos="2329"/>
              </w:tabs>
            </w:pPr>
            <w:r>
              <w:rPr>
                <w:b/>
              </w:rPr>
              <w:t>Select</w:t>
            </w:r>
            <w:r>
              <w:t xml:space="preserve"> a product or service that is available to purchase.</w:t>
            </w:r>
          </w:p>
          <w:p w14:paraId="35A561C6" w14:textId="77777777" w:rsidR="001E780D" w:rsidRDefault="001E780D" w:rsidP="001E780D">
            <w:pPr>
              <w:tabs>
                <w:tab w:val="left" w:pos="2329"/>
              </w:tabs>
            </w:pPr>
          </w:p>
          <w:p w14:paraId="24A4BBCD" w14:textId="77777777" w:rsidR="001E780D" w:rsidRDefault="001E780D" w:rsidP="001E780D">
            <w:pPr>
              <w:tabs>
                <w:tab w:val="left" w:pos="2329"/>
              </w:tabs>
            </w:pPr>
            <w:r>
              <w:rPr>
                <w:b/>
              </w:rPr>
              <w:t>Write</w:t>
            </w:r>
            <w:r>
              <w:t xml:space="preserve"> a response to the following discussion question in the “Purchasing a Product” discussion forum:</w:t>
            </w:r>
          </w:p>
          <w:p w14:paraId="5EC57D44" w14:textId="77777777" w:rsidR="001E780D" w:rsidRDefault="001E780D" w:rsidP="001E780D">
            <w:pPr>
              <w:tabs>
                <w:tab w:val="left" w:pos="2329"/>
              </w:tabs>
            </w:pPr>
          </w:p>
          <w:p w14:paraId="596372B7" w14:textId="77777777" w:rsidR="001E780D" w:rsidRDefault="001E780D" w:rsidP="001E780D">
            <w:pPr>
              <w:pStyle w:val="AssignmentsLevel2"/>
            </w:pPr>
            <w:r>
              <w:t>How would you evaluate whether you will purchase or use a product or service?</w:t>
            </w:r>
          </w:p>
          <w:p w14:paraId="5734CE97" w14:textId="77777777" w:rsidR="001E780D" w:rsidRDefault="001E780D" w:rsidP="001E780D">
            <w:pPr>
              <w:pStyle w:val="AssignmentsLevel2"/>
            </w:pPr>
            <w:r>
              <w:t>Describe how you would purchase the product or service.</w:t>
            </w:r>
          </w:p>
          <w:p w14:paraId="1FE65737" w14:textId="77777777" w:rsidR="001E780D" w:rsidRDefault="001E780D" w:rsidP="001E780D">
            <w:pPr>
              <w:pStyle w:val="AssignmentsLevel2"/>
            </w:pPr>
            <w:r>
              <w:t>Include in your example the concepts of search attributes, experience attributes, and credence attributes.</w:t>
            </w:r>
          </w:p>
          <w:p w14:paraId="62ACA315" w14:textId="77777777" w:rsidR="001E780D" w:rsidRDefault="001E780D" w:rsidP="001E780D">
            <w:pPr>
              <w:widowControl w:val="0"/>
              <w:ind w:left="360" w:hanging="360"/>
            </w:pPr>
          </w:p>
          <w:p w14:paraId="13F94F1F" w14:textId="608313B4" w:rsidR="001E780D" w:rsidRDefault="001E780D" w:rsidP="001E780D">
            <w:pPr>
              <w:pStyle w:val="AssignmentsLevel2"/>
              <w:numPr>
                <w:ilvl w:val="0"/>
                <w:numId w:val="0"/>
              </w:numPr>
            </w:pPr>
            <w:r w:rsidRPr="00EA08AE">
              <w:rPr>
                <w:i/>
              </w:rPr>
              <w:t>Note</w:t>
            </w:r>
            <w:r w:rsidRPr="00EA08AE">
              <w:t>.</w:t>
            </w:r>
            <w:r w:rsidRPr="005666BB">
              <w:rPr>
                <w:i/>
              </w:rPr>
              <w:t xml:space="preserve"> </w:t>
            </w:r>
            <w:r w:rsidRPr="005666BB">
              <w:t>Please be sure to apply concepts from the text to your post and responses.</w:t>
            </w:r>
          </w:p>
          <w:p w14:paraId="1F97D31C" w14:textId="77777777" w:rsidR="00EA08AE" w:rsidRPr="00FA464B" w:rsidRDefault="00EA08AE" w:rsidP="001E780D">
            <w:pPr>
              <w:pStyle w:val="AssignmentsLevel2"/>
              <w:numPr>
                <w:ilvl w:val="0"/>
                <w:numId w:val="0"/>
              </w:numPr>
            </w:pPr>
          </w:p>
          <w:p w14:paraId="5E5D20B7" w14:textId="37C063E0" w:rsidR="001E780D" w:rsidRDefault="001E780D" w:rsidP="001E780D">
            <w:pPr>
              <w:tabs>
                <w:tab w:val="left" w:pos="2329"/>
              </w:tabs>
            </w:pPr>
            <w:r>
              <w:t>Initial answers to the discussion question must be substantive and in the range of 250-400 words. Any references should be properly cited following APA formatting guidelines. Initial discussion question responses are due by 11:59 p.m. (Eastern Time) on Thursday.</w:t>
            </w:r>
          </w:p>
          <w:p w14:paraId="35BCFF1F" w14:textId="77777777" w:rsidR="001E780D" w:rsidRDefault="001E780D" w:rsidP="001E780D">
            <w:pPr>
              <w:tabs>
                <w:tab w:val="left" w:pos="2329"/>
              </w:tabs>
            </w:pPr>
          </w:p>
          <w:p w14:paraId="7D812FCA" w14:textId="2E941EA8" w:rsidR="001E780D" w:rsidRPr="4948C66D" w:rsidRDefault="001E780D" w:rsidP="001E780D">
            <w:pPr>
              <w:tabs>
                <w:tab w:val="left" w:pos="2329"/>
              </w:tabs>
              <w:rPr>
                <w:rFonts w:eastAsia="Arial" w:cs="Arial"/>
                <w:b/>
                <w:bCs/>
              </w:rPr>
            </w:pPr>
            <w:r>
              <w:rPr>
                <w:b/>
              </w:rPr>
              <w:t>Write</w:t>
            </w:r>
            <w:r>
              <w:t xml:space="preserve"> a substantive response to a minimum of three different students, focusing on the additional attributes you would use to evaluate the product or services they selected. All responses must be posted by 11:59 p.m. (Eastern Time) on Sunday.</w:t>
            </w:r>
          </w:p>
        </w:tc>
        <w:tc>
          <w:tcPr>
            <w:tcW w:w="1440" w:type="dxa"/>
          </w:tcPr>
          <w:p w14:paraId="601364DF" w14:textId="0368D712" w:rsidR="001E780D" w:rsidRPr="00132272" w:rsidRDefault="001E780D" w:rsidP="001E780D">
            <w:pPr>
              <w:tabs>
                <w:tab w:val="left" w:pos="2329"/>
              </w:tabs>
              <w:rPr>
                <w:rFonts w:cs="Arial"/>
                <w:strike/>
                <w:szCs w:val="20"/>
              </w:rPr>
            </w:pPr>
            <w:r>
              <w:t>2.4</w:t>
            </w:r>
          </w:p>
        </w:tc>
        <w:tc>
          <w:tcPr>
            <w:tcW w:w="1440" w:type="dxa"/>
          </w:tcPr>
          <w:p w14:paraId="6311AF07" w14:textId="680F7E51" w:rsidR="001E780D" w:rsidRPr="00132272" w:rsidRDefault="001E780D" w:rsidP="001E780D">
            <w:pPr>
              <w:tabs>
                <w:tab w:val="left" w:pos="2329"/>
              </w:tabs>
              <w:rPr>
                <w:rFonts w:cs="Arial"/>
                <w:strike/>
                <w:szCs w:val="20"/>
              </w:rPr>
            </w:pPr>
            <w:r>
              <w:t xml:space="preserve">Discussion – one post and reply to three other posts = </w:t>
            </w:r>
            <w:r>
              <w:rPr>
                <w:b/>
              </w:rPr>
              <w:t>1 hour</w:t>
            </w:r>
          </w:p>
        </w:tc>
      </w:tr>
      <w:tr w:rsidR="001E780D" w:rsidRPr="00132272" w14:paraId="2A043080" w14:textId="77777777" w:rsidTr="4948C66D">
        <w:tc>
          <w:tcPr>
            <w:tcW w:w="10170" w:type="dxa"/>
            <w:gridSpan w:val="2"/>
            <w:tcMar>
              <w:top w:w="115" w:type="dxa"/>
              <w:left w:w="115" w:type="dxa"/>
              <w:bottom w:w="115" w:type="dxa"/>
              <w:right w:w="115" w:type="dxa"/>
            </w:tcMar>
          </w:tcPr>
          <w:p w14:paraId="356DCCC8" w14:textId="77777777" w:rsidR="001E780D" w:rsidRDefault="001E780D" w:rsidP="001E780D">
            <w:pPr>
              <w:tabs>
                <w:tab w:val="left" w:pos="2329"/>
              </w:tabs>
              <w:rPr>
                <w:b/>
              </w:rPr>
            </w:pPr>
            <w:r>
              <w:rPr>
                <w:b/>
              </w:rPr>
              <w:t>Assignment: Measuring Customer Satisfaction</w:t>
            </w:r>
          </w:p>
          <w:p w14:paraId="5055E8F3" w14:textId="77777777" w:rsidR="001E780D" w:rsidRDefault="001E780D" w:rsidP="001E780D">
            <w:pPr>
              <w:tabs>
                <w:tab w:val="left" w:pos="2329"/>
              </w:tabs>
              <w:rPr>
                <w:b/>
              </w:rPr>
            </w:pPr>
          </w:p>
          <w:p w14:paraId="0AD69962" w14:textId="77777777" w:rsidR="001E780D" w:rsidRDefault="001E780D" w:rsidP="001E780D">
            <w:pPr>
              <w:tabs>
                <w:tab w:val="left" w:pos="2329"/>
              </w:tabs>
            </w:pPr>
            <w:r>
              <w:t xml:space="preserve">A call center tracked performance metrics over </w:t>
            </w:r>
            <w:proofErr w:type="gramStart"/>
            <w:r>
              <w:t>a period of time</w:t>
            </w:r>
            <w:proofErr w:type="gramEnd"/>
            <w:r>
              <w:t xml:space="preserve"> to identify if there was a relationship between call time, first call resolution, and overall customer satisfaction. Below is the data:</w:t>
            </w:r>
          </w:p>
          <w:p w14:paraId="65C6F5AD" w14:textId="77777777" w:rsidR="001E780D" w:rsidRDefault="001E780D" w:rsidP="001E780D">
            <w:pPr>
              <w:tabs>
                <w:tab w:val="left" w:pos="2329"/>
              </w:tabs>
            </w:pPr>
          </w:p>
          <w:tbl>
            <w:tblPr>
              <w:tblW w:w="5856"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00" w:firstRow="0" w:lastRow="0" w:firstColumn="0" w:lastColumn="0" w:noHBand="0" w:noVBand="1"/>
            </w:tblPr>
            <w:tblGrid>
              <w:gridCol w:w="870"/>
              <w:gridCol w:w="1440"/>
              <w:gridCol w:w="1620"/>
              <w:gridCol w:w="1926"/>
            </w:tblGrid>
            <w:tr w:rsidR="001E780D" w14:paraId="598DF283" w14:textId="77777777" w:rsidTr="00C44987">
              <w:tc>
                <w:tcPr>
                  <w:tcW w:w="870" w:type="dxa"/>
                  <w:vAlign w:val="center"/>
                </w:tcPr>
                <w:p w14:paraId="1CCBED14" w14:textId="77777777" w:rsidR="001E780D" w:rsidRDefault="001E780D" w:rsidP="001E780D">
                  <w:pPr>
                    <w:tabs>
                      <w:tab w:val="left" w:pos="2329"/>
                    </w:tabs>
                    <w:jc w:val="center"/>
                    <w:rPr>
                      <w:b/>
                      <w:sz w:val="18"/>
                      <w:szCs w:val="18"/>
                    </w:rPr>
                  </w:pPr>
                  <w:r>
                    <w:rPr>
                      <w:b/>
                      <w:sz w:val="18"/>
                      <w:szCs w:val="18"/>
                    </w:rPr>
                    <w:t>Quarter</w:t>
                  </w:r>
                </w:p>
              </w:tc>
              <w:tc>
                <w:tcPr>
                  <w:tcW w:w="1440" w:type="dxa"/>
                  <w:vAlign w:val="center"/>
                </w:tcPr>
                <w:p w14:paraId="5652DC13" w14:textId="77777777" w:rsidR="001E780D" w:rsidRDefault="001E780D" w:rsidP="001E780D">
                  <w:pPr>
                    <w:tabs>
                      <w:tab w:val="left" w:pos="2329"/>
                    </w:tabs>
                    <w:jc w:val="center"/>
                    <w:rPr>
                      <w:b/>
                      <w:sz w:val="18"/>
                      <w:szCs w:val="18"/>
                    </w:rPr>
                  </w:pPr>
                  <w:r>
                    <w:rPr>
                      <w:b/>
                      <w:sz w:val="18"/>
                      <w:szCs w:val="18"/>
                    </w:rPr>
                    <w:t>Average Hold Time</w:t>
                  </w:r>
                </w:p>
              </w:tc>
              <w:tc>
                <w:tcPr>
                  <w:tcW w:w="1620" w:type="dxa"/>
                  <w:vAlign w:val="center"/>
                </w:tcPr>
                <w:p w14:paraId="43D1AD81" w14:textId="77777777" w:rsidR="001E780D" w:rsidRDefault="001E780D" w:rsidP="001E780D">
                  <w:pPr>
                    <w:tabs>
                      <w:tab w:val="left" w:pos="2329"/>
                    </w:tabs>
                    <w:jc w:val="center"/>
                    <w:rPr>
                      <w:b/>
                      <w:sz w:val="18"/>
                      <w:szCs w:val="18"/>
                    </w:rPr>
                  </w:pPr>
                  <w:r>
                    <w:rPr>
                      <w:b/>
                      <w:sz w:val="18"/>
                      <w:szCs w:val="18"/>
                    </w:rPr>
                    <w:t>Percent of First Call Resolution</w:t>
                  </w:r>
                </w:p>
              </w:tc>
              <w:tc>
                <w:tcPr>
                  <w:tcW w:w="1926" w:type="dxa"/>
                  <w:vAlign w:val="center"/>
                </w:tcPr>
                <w:p w14:paraId="5DF9F737" w14:textId="77777777" w:rsidR="001E780D" w:rsidRDefault="001E780D" w:rsidP="001E780D">
                  <w:pPr>
                    <w:tabs>
                      <w:tab w:val="left" w:pos="2329"/>
                    </w:tabs>
                    <w:jc w:val="center"/>
                    <w:rPr>
                      <w:b/>
                      <w:sz w:val="18"/>
                      <w:szCs w:val="18"/>
                    </w:rPr>
                  </w:pPr>
                  <w:r>
                    <w:rPr>
                      <w:b/>
                      <w:sz w:val="18"/>
                      <w:szCs w:val="18"/>
                    </w:rPr>
                    <w:t>Overall Customer Satisfaction</w:t>
                  </w:r>
                </w:p>
              </w:tc>
            </w:tr>
            <w:tr w:rsidR="001E780D" w14:paraId="2A31C6CA" w14:textId="77777777" w:rsidTr="00C44987">
              <w:tc>
                <w:tcPr>
                  <w:tcW w:w="870" w:type="dxa"/>
                  <w:vAlign w:val="center"/>
                </w:tcPr>
                <w:p w14:paraId="359D7D42" w14:textId="77777777" w:rsidR="001E780D" w:rsidRDefault="001E780D" w:rsidP="001E780D">
                  <w:pPr>
                    <w:tabs>
                      <w:tab w:val="left" w:pos="2329"/>
                    </w:tabs>
                    <w:jc w:val="center"/>
                    <w:rPr>
                      <w:sz w:val="18"/>
                      <w:szCs w:val="18"/>
                    </w:rPr>
                  </w:pPr>
                  <w:r>
                    <w:rPr>
                      <w:sz w:val="18"/>
                      <w:szCs w:val="18"/>
                    </w:rPr>
                    <w:t>Q1</w:t>
                  </w:r>
                </w:p>
              </w:tc>
              <w:tc>
                <w:tcPr>
                  <w:tcW w:w="1440" w:type="dxa"/>
                  <w:vAlign w:val="center"/>
                </w:tcPr>
                <w:p w14:paraId="75DB1581" w14:textId="77777777" w:rsidR="001E780D" w:rsidRDefault="001E780D" w:rsidP="001E780D">
                  <w:pPr>
                    <w:tabs>
                      <w:tab w:val="left" w:pos="2329"/>
                    </w:tabs>
                    <w:jc w:val="center"/>
                    <w:rPr>
                      <w:sz w:val="18"/>
                      <w:szCs w:val="18"/>
                    </w:rPr>
                  </w:pPr>
                  <w:r>
                    <w:rPr>
                      <w:sz w:val="18"/>
                      <w:szCs w:val="18"/>
                    </w:rPr>
                    <w:t>22 sec</w:t>
                  </w:r>
                </w:p>
              </w:tc>
              <w:tc>
                <w:tcPr>
                  <w:tcW w:w="1620" w:type="dxa"/>
                  <w:vAlign w:val="center"/>
                </w:tcPr>
                <w:p w14:paraId="70D4EF78" w14:textId="77777777" w:rsidR="001E780D" w:rsidRDefault="001E780D" w:rsidP="001E780D">
                  <w:pPr>
                    <w:tabs>
                      <w:tab w:val="left" w:pos="2329"/>
                    </w:tabs>
                    <w:jc w:val="center"/>
                    <w:rPr>
                      <w:sz w:val="18"/>
                      <w:szCs w:val="18"/>
                    </w:rPr>
                  </w:pPr>
                  <w:r>
                    <w:rPr>
                      <w:sz w:val="18"/>
                      <w:szCs w:val="18"/>
                    </w:rPr>
                    <w:t>82%</w:t>
                  </w:r>
                </w:p>
              </w:tc>
              <w:tc>
                <w:tcPr>
                  <w:tcW w:w="1926" w:type="dxa"/>
                  <w:vAlign w:val="center"/>
                </w:tcPr>
                <w:p w14:paraId="33F3C74E" w14:textId="77777777" w:rsidR="001E780D" w:rsidRDefault="001E780D" w:rsidP="001E780D">
                  <w:pPr>
                    <w:tabs>
                      <w:tab w:val="left" w:pos="2329"/>
                    </w:tabs>
                    <w:jc w:val="center"/>
                    <w:rPr>
                      <w:sz w:val="18"/>
                      <w:szCs w:val="18"/>
                    </w:rPr>
                  </w:pPr>
                  <w:r>
                    <w:rPr>
                      <w:sz w:val="18"/>
                      <w:szCs w:val="18"/>
                    </w:rPr>
                    <w:t>96%</w:t>
                  </w:r>
                </w:p>
              </w:tc>
            </w:tr>
            <w:tr w:rsidR="001E780D" w14:paraId="0AEF2DB5" w14:textId="77777777" w:rsidTr="00C44987">
              <w:tc>
                <w:tcPr>
                  <w:tcW w:w="870" w:type="dxa"/>
                  <w:vAlign w:val="center"/>
                </w:tcPr>
                <w:p w14:paraId="52A409D9" w14:textId="77777777" w:rsidR="001E780D" w:rsidRDefault="001E780D" w:rsidP="001E780D">
                  <w:pPr>
                    <w:tabs>
                      <w:tab w:val="left" w:pos="2329"/>
                    </w:tabs>
                    <w:jc w:val="center"/>
                    <w:rPr>
                      <w:sz w:val="18"/>
                      <w:szCs w:val="18"/>
                    </w:rPr>
                  </w:pPr>
                  <w:r>
                    <w:rPr>
                      <w:sz w:val="18"/>
                      <w:szCs w:val="18"/>
                    </w:rPr>
                    <w:t>Q2</w:t>
                  </w:r>
                </w:p>
              </w:tc>
              <w:tc>
                <w:tcPr>
                  <w:tcW w:w="1440" w:type="dxa"/>
                  <w:vAlign w:val="center"/>
                </w:tcPr>
                <w:p w14:paraId="7A1ABB32" w14:textId="77777777" w:rsidR="001E780D" w:rsidRDefault="001E780D" w:rsidP="001E780D">
                  <w:pPr>
                    <w:tabs>
                      <w:tab w:val="left" w:pos="2329"/>
                    </w:tabs>
                    <w:jc w:val="center"/>
                    <w:rPr>
                      <w:sz w:val="18"/>
                      <w:szCs w:val="18"/>
                    </w:rPr>
                  </w:pPr>
                  <w:r>
                    <w:rPr>
                      <w:sz w:val="18"/>
                      <w:szCs w:val="18"/>
                    </w:rPr>
                    <w:t>34 sec</w:t>
                  </w:r>
                </w:p>
              </w:tc>
              <w:tc>
                <w:tcPr>
                  <w:tcW w:w="1620" w:type="dxa"/>
                  <w:vAlign w:val="center"/>
                </w:tcPr>
                <w:p w14:paraId="6E8C668C" w14:textId="77777777" w:rsidR="001E780D" w:rsidRDefault="001E780D" w:rsidP="001E780D">
                  <w:pPr>
                    <w:tabs>
                      <w:tab w:val="left" w:pos="2329"/>
                    </w:tabs>
                    <w:jc w:val="center"/>
                    <w:rPr>
                      <w:sz w:val="18"/>
                      <w:szCs w:val="18"/>
                    </w:rPr>
                  </w:pPr>
                  <w:r>
                    <w:rPr>
                      <w:sz w:val="18"/>
                      <w:szCs w:val="18"/>
                    </w:rPr>
                    <w:t>80%</w:t>
                  </w:r>
                </w:p>
              </w:tc>
              <w:tc>
                <w:tcPr>
                  <w:tcW w:w="1926" w:type="dxa"/>
                  <w:vAlign w:val="center"/>
                </w:tcPr>
                <w:p w14:paraId="1B46EC97" w14:textId="77777777" w:rsidR="001E780D" w:rsidRDefault="001E780D" w:rsidP="001E780D">
                  <w:pPr>
                    <w:tabs>
                      <w:tab w:val="left" w:pos="2329"/>
                    </w:tabs>
                    <w:jc w:val="center"/>
                    <w:rPr>
                      <w:sz w:val="18"/>
                      <w:szCs w:val="18"/>
                    </w:rPr>
                  </w:pPr>
                  <w:r>
                    <w:rPr>
                      <w:sz w:val="18"/>
                      <w:szCs w:val="18"/>
                    </w:rPr>
                    <w:t>92%</w:t>
                  </w:r>
                </w:p>
              </w:tc>
            </w:tr>
            <w:tr w:rsidR="001E780D" w14:paraId="1808F306" w14:textId="77777777" w:rsidTr="00C44987">
              <w:tc>
                <w:tcPr>
                  <w:tcW w:w="870" w:type="dxa"/>
                  <w:vAlign w:val="center"/>
                </w:tcPr>
                <w:p w14:paraId="14B92BDC" w14:textId="77777777" w:rsidR="001E780D" w:rsidRDefault="001E780D" w:rsidP="001E780D">
                  <w:pPr>
                    <w:tabs>
                      <w:tab w:val="left" w:pos="2329"/>
                    </w:tabs>
                    <w:jc w:val="center"/>
                    <w:rPr>
                      <w:sz w:val="18"/>
                      <w:szCs w:val="18"/>
                    </w:rPr>
                  </w:pPr>
                  <w:r>
                    <w:rPr>
                      <w:sz w:val="18"/>
                      <w:szCs w:val="18"/>
                    </w:rPr>
                    <w:t>Q3</w:t>
                  </w:r>
                </w:p>
              </w:tc>
              <w:tc>
                <w:tcPr>
                  <w:tcW w:w="1440" w:type="dxa"/>
                  <w:vAlign w:val="center"/>
                </w:tcPr>
                <w:p w14:paraId="1ED445C1" w14:textId="77777777" w:rsidR="001E780D" w:rsidRDefault="001E780D" w:rsidP="001E780D">
                  <w:pPr>
                    <w:tabs>
                      <w:tab w:val="left" w:pos="2329"/>
                    </w:tabs>
                    <w:jc w:val="center"/>
                    <w:rPr>
                      <w:sz w:val="18"/>
                      <w:szCs w:val="18"/>
                    </w:rPr>
                  </w:pPr>
                  <w:r>
                    <w:rPr>
                      <w:sz w:val="18"/>
                      <w:szCs w:val="18"/>
                    </w:rPr>
                    <w:t>44 sec</w:t>
                  </w:r>
                </w:p>
              </w:tc>
              <w:tc>
                <w:tcPr>
                  <w:tcW w:w="1620" w:type="dxa"/>
                  <w:vAlign w:val="center"/>
                </w:tcPr>
                <w:p w14:paraId="5084C4BE" w14:textId="77777777" w:rsidR="001E780D" w:rsidRDefault="001E780D" w:rsidP="001E780D">
                  <w:pPr>
                    <w:tabs>
                      <w:tab w:val="left" w:pos="2329"/>
                    </w:tabs>
                    <w:jc w:val="center"/>
                    <w:rPr>
                      <w:sz w:val="18"/>
                      <w:szCs w:val="18"/>
                    </w:rPr>
                  </w:pPr>
                  <w:r>
                    <w:rPr>
                      <w:sz w:val="18"/>
                      <w:szCs w:val="18"/>
                    </w:rPr>
                    <w:t>88%</w:t>
                  </w:r>
                </w:p>
              </w:tc>
              <w:tc>
                <w:tcPr>
                  <w:tcW w:w="1926" w:type="dxa"/>
                  <w:vAlign w:val="center"/>
                </w:tcPr>
                <w:p w14:paraId="107C9FBE" w14:textId="77777777" w:rsidR="001E780D" w:rsidRDefault="001E780D" w:rsidP="001E780D">
                  <w:pPr>
                    <w:tabs>
                      <w:tab w:val="left" w:pos="2329"/>
                    </w:tabs>
                    <w:jc w:val="center"/>
                    <w:rPr>
                      <w:sz w:val="18"/>
                      <w:szCs w:val="18"/>
                    </w:rPr>
                  </w:pPr>
                  <w:r>
                    <w:rPr>
                      <w:sz w:val="18"/>
                      <w:szCs w:val="18"/>
                    </w:rPr>
                    <w:t>82%</w:t>
                  </w:r>
                </w:p>
              </w:tc>
            </w:tr>
            <w:tr w:rsidR="001E780D" w14:paraId="4149F71C" w14:textId="77777777" w:rsidTr="00C44987">
              <w:tc>
                <w:tcPr>
                  <w:tcW w:w="870" w:type="dxa"/>
                  <w:vAlign w:val="center"/>
                </w:tcPr>
                <w:p w14:paraId="2A5FED18" w14:textId="77777777" w:rsidR="001E780D" w:rsidRDefault="001E780D" w:rsidP="001E780D">
                  <w:pPr>
                    <w:tabs>
                      <w:tab w:val="left" w:pos="2329"/>
                    </w:tabs>
                    <w:jc w:val="center"/>
                    <w:rPr>
                      <w:sz w:val="18"/>
                      <w:szCs w:val="18"/>
                    </w:rPr>
                  </w:pPr>
                  <w:r>
                    <w:rPr>
                      <w:sz w:val="18"/>
                      <w:szCs w:val="18"/>
                    </w:rPr>
                    <w:t>Q4</w:t>
                  </w:r>
                </w:p>
              </w:tc>
              <w:tc>
                <w:tcPr>
                  <w:tcW w:w="1440" w:type="dxa"/>
                  <w:vAlign w:val="center"/>
                </w:tcPr>
                <w:p w14:paraId="3D17893C" w14:textId="77777777" w:rsidR="001E780D" w:rsidRDefault="001E780D" w:rsidP="001E780D">
                  <w:pPr>
                    <w:tabs>
                      <w:tab w:val="left" w:pos="2329"/>
                    </w:tabs>
                    <w:jc w:val="center"/>
                    <w:rPr>
                      <w:sz w:val="18"/>
                      <w:szCs w:val="18"/>
                    </w:rPr>
                  </w:pPr>
                  <w:r>
                    <w:rPr>
                      <w:sz w:val="18"/>
                      <w:szCs w:val="18"/>
                    </w:rPr>
                    <w:t>67 sec</w:t>
                  </w:r>
                </w:p>
              </w:tc>
              <w:tc>
                <w:tcPr>
                  <w:tcW w:w="1620" w:type="dxa"/>
                  <w:vAlign w:val="center"/>
                </w:tcPr>
                <w:p w14:paraId="4AF8A2A1" w14:textId="77777777" w:rsidR="001E780D" w:rsidRDefault="001E780D" w:rsidP="001E780D">
                  <w:pPr>
                    <w:tabs>
                      <w:tab w:val="left" w:pos="2329"/>
                    </w:tabs>
                    <w:jc w:val="center"/>
                    <w:rPr>
                      <w:sz w:val="18"/>
                      <w:szCs w:val="18"/>
                    </w:rPr>
                  </w:pPr>
                  <w:r>
                    <w:rPr>
                      <w:sz w:val="18"/>
                      <w:szCs w:val="18"/>
                    </w:rPr>
                    <w:t>85%</w:t>
                  </w:r>
                </w:p>
              </w:tc>
              <w:tc>
                <w:tcPr>
                  <w:tcW w:w="1926" w:type="dxa"/>
                  <w:vAlign w:val="center"/>
                </w:tcPr>
                <w:p w14:paraId="3F83E08A" w14:textId="77777777" w:rsidR="001E780D" w:rsidRDefault="001E780D" w:rsidP="001E780D">
                  <w:pPr>
                    <w:tabs>
                      <w:tab w:val="left" w:pos="2329"/>
                    </w:tabs>
                    <w:jc w:val="center"/>
                    <w:rPr>
                      <w:sz w:val="18"/>
                      <w:szCs w:val="18"/>
                    </w:rPr>
                  </w:pPr>
                  <w:r>
                    <w:rPr>
                      <w:sz w:val="18"/>
                      <w:szCs w:val="18"/>
                    </w:rPr>
                    <w:t>84%</w:t>
                  </w:r>
                </w:p>
              </w:tc>
            </w:tr>
            <w:tr w:rsidR="001E780D" w14:paraId="1A115DA1" w14:textId="77777777" w:rsidTr="00C44987">
              <w:tc>
                <w:tcPr>
                  <w:tcW w:w="870" w:type="dxa"/>
                  <w:vAlign w:val="center"/>
                </w:tcPr>
                <w:p w14:paraId="4D99B301" w14:textId="6AC44956" w:rsidR="001E780D" w:rsidRDefault="001E780D" w:rsidP="001E780D">
                  <w:pPr>
                    <w:tabs>
                      <w:tab w:val="left" w:pos="2329"/>
                    </w:tabs>
                    <w:jc w:val="center"/>
                    <w:rPr>
                      <w:sz w:val="18"/>
                      <w:szCs w:val="18"/>
                    </w:rPr>
                  </w:pPr>
                  <w:r>
                    <w:rPr>
                      <w:sz w:val="18"/>
                      <w:szCs w:val="18"/>
                    </w:rPr>
                    <w:lastRenderedPageBreak/>
                    <w:t>Q</w:t>
                  </w:r>
                  <w:r w:rsidR="003D0562">
                    <w:rPr>
                      <w:sz w:val="18"/>
                      <w:szCs w:val="18"/>
                    </w:rPr>
                    <w:t>5</w:t>
                  </w:r>
                </w:p>
              </w:tc>
              <w:tc>
                <w:tcPr>
                  <w:tcW w:w="1440" w:type="dxa"/>
                  <w:vAlign w:val="center"/>
                </w:tcPr>
                <w:p w14:paraId="1C75124B" w14:textId="77777777" w:rsidR="001E780D" w:rsidRDefault="001E780D" w:rsidP="001E780D">
                  <w:pPr>
                    <w:tabs>
                      <w:tab w:val="left" w:pos="2329"/>
                    </w:tabs>
                    <w:jc w:val="center"/>
                    <w:rPr>
                      <w:sz w:val="18"/>
                      <w:szCs w:val="18"/>
                    </w:rPr>
                  </w:pPr>
                  <w:r>
                    <w:rPr>
                      <w:sz w:val="18"/>
                      <w:szCs w:val="18"/>
                    </w:rPr>
                    <w:t>38 sec</w:t>
                  </w:r>
                </w:p>
              </w:tc>
              <w:tc>
                <w:tcPr>
                  <w:tcW w:w="1620" w:type="dxa"/>
                  <w:vAlign w:val="center"/>
                </w:tcPr>
                <w:p w14:paraId="524B946C" w14:textId="77777777" w:rsidR="001E780D" w:rsidRDefault="001E780D" w:rsidP="001E780D">
                  <w:pPr>
                    <w:tabs>
                      <w:tab w:val="left" w:pos="2329"/>
                    </w:tabs>
                    <w:jc w:val="center"/>
                    <w:rPr>
                      <w:sz w:val="18"/>
                      <w:szCs w:val="18"/>
                    </w:rPr>
                  </w:pPr>
                  <w:r>
                    <w:rPr>
                      <w:sz w:val="18"/>
                      <w:szCs w:val="18"/>
                    </w:rPr>
                    <w:t>85%</w:t>
                  </w:r>
                </w:p>
              </w:tc>
              <w:tc>
                <w:tcPr>
                  <w:tcW w:w="1926" w:type="dxa"/>
                  <w:vAlign w:val="center"/>
                </w:tcPr>
                <w:p w14:paraId="3889D085" w14:textId="77777777" w:rsidR="001E780D" w:rsidRDefault="001E780D" w:rsidP="001E780D">
                  <w:pPr>
                    <w:tabs>
                      <w:tab w:val="left" w:pos="2329"/>
                    </w:tabs>
                    <w:jc w:val="center"/>
                    <w:rPr>
                      <w:sz w:val="18"/>
                      <w:szCs w:val="18"/>
                    </w:rPr>
                  </w:pPr>
                  <w:r>
                    <w:rPr>
                      <w:sz w:val="18"/>
                      <w:szCs w:val="18"/>
                    </w:rPr>
                    <w:t>90%</w:t>
                  </w:r>
                </w:p>
              </w:tc>
            </w:tr>
            <w:tr w:rsidR="001E780D" w14:paraId="74810634" w14:textId="77777777" w:rsidTr="00C44987">
              <w:tc>
                <w:tcPr>
                  <w:tcW w:w="870" w:type="dxa"/>
                  <w:vAlign w:val="center"/>
                </w:tcPr>
                <w:p w14:paraId="27419EC4" w14:textId="073E5498" w:rsidR="001E780D" w:rsidRDefault="001E780D" w:rsidP="001E780D">
                  <w:pPr>
                    <w:tabs>
                      <w:tab w:val="left" w:pos="2329"/>
                    </w:tabs>
                    <w:jc w:val="center"/>
                    <w:rPr>
                      <w:sz w:val="18"/>
                      <w:szCs w:val="18"/>
                    </w:rPr>
                  </w:pPr>
                  <w:r>
                    <w:rPr>
                      <w:sz w:val="18"/>
                      <w:szCs w:val="18"/>
                    </w:rPr>
                    <w:t>Q</w:t>
                  </w:r>
                  <w:r w:rsidR="003D0562">
                    <w:rPr>
                      <w:sz w:val="18"/>
                      <w:szCs w:val="18"/>
                    </w:rPr>
                    <w:t>6</w:t>
                  </w:r>
                </w:p>
              </w:tc>
              <w:tc>
                <w:tcPr>
                  <w:tcW w:w="1440" w:type="dxa"/>
                  <w:vAlign w:val="center"/>
                </w:tcPr>
                <w:p w14:paraId="1B747E4D" w14:textId="77777777" w:rsidR="001E780D" w:rsidRDefault="001E780D" w:rsidP="001E780D">
                  <w:pPr>
                    <w:tabs>
                      <w:tab w:val="left" w:pos="2329"/>
                    </w:tabs>
                    <w:jc w:val="center"/>
                    <w:rPr>
                      <w:sz w:val="18"/>
                      <w:szCs w:val="18"/>
                    </w:rPr>
                  </w:pPr>
                  <w:r>
                    <w:rPr>
                      <w:sz w:val="18"/>
                      <w:szCs w:val="18"/>
                    </w:rPr>
                    <w:t>70 sec</w:t>
                  </w:r>
                </w:p>
              </w:tc>
              <w:tc>
                <w:tcPr>
                  <w:tcW w:w="1620" w:type="dxa"/>
                  <w:vAlign w:val="center"/>
                </w:tcPr>
                <w:p w14:paraId="5F1E132F" w14:textId="77777777" w:rsidR="001E780D" w:rsidRDefault="001E780D" w:rsidP="001E780D">
                  <w:pPr>
                    <w:tabs>
                      <w:tab w:val="left" w:pos="2329"/>
                    </w:tabs>
                    <w:jc w:val="center"/>
                    <w:rPr>
                      <w:sz w:val="18"/>
                      <w:szCs w:val="18"/>
                    </w:rPr>
                  </w:pPr>
                  <w:r>
                    <w:rPr>
                      <w:sz w:val="18"/>
                      <w:szCs w:val="18"/>
                    </w:rPr>
                    <w:t>76%</w:t>
                  </w:r>
                </w:p>
              </w:tc>
              <w:tc>
                <w:tcPr>
                  <w:tcW w:w="1926" w:type="dxa"/>
                  <w:vAlign w:val="center"/>
                </w:tcPr>
                <w:p w14:paraId="1FD2C94B" w14:textId="77777777" w:rsidR="001E780D" w:rsidRDefault="001E780D" w:rsidP="001E780D">
                  <w:pPr>
                    <w:tabs>
                      <w:tab w:val="left" w:pos="2329"/>
                    </w:tabs>
                    <w:jc w:val="center"/>
                    <w:rPr>
                      <w:sz w:val="18"/>
                      <w:szCs w:val="18"/>
                    </w:rPr>
                  </w:pPr>
                  <w:r>
                    <w:rPr>
                      <w:sz w:val="18"/>
                      <w:szCs w:val="18"/>
                    </w:rPr>
                    <w:t>80%</w:t>
                  </w:r>
                </w:p>
              </w:tc>
            </w:tr>
            <w:tr w:rsidR="001E780D" w14:paraId="286B6D19" w14:textId="77777777" w:rsidTr="00C44987">
              <w:tc>
                <w:tcPr>
                  <w:tcW w:w="870" w:type="dxa"/>
                  <w:vAlign w:val="center"/>
                </w:tcPr>
                <w:p w14:paraId="14D7EF6E" w14:textId="7D3FF15B" w:rsidR="001E780D" w:rsidRDefault="001E780D" w:rsidP="001E780D">
                  <w:pPr>
                    <w:tabs>
                      <w:tab w:val="left" w:pos="2329"/>
                    </w:tabs>
                    <w:jc w:val="center"/>
                    <w:rPr>
                      <w:sz w:val="18"/>
                      <w:szCs w:val="18"/>
                    </w:rPr>
                  </w:pPr>
                  <w:r>
                    <w:rPr>
                      <w:sz w:val="18"/>
                      <w:szCs w:val="18"/>
                    </w:rPr>
                    <w:t>Q</w:t>
                  </w:r>
                  <w:r w:rsidR="003D0562">
                    <w:rPr>
                      <w:sz w:val="18"/>
                      <w:szCs w:val="18"/>
                    </w:rPr>
                    <w:t>7</w:t>
                  </w:r>
                </w:p>
              </w:tc>
              <w:tc>
                <w:tcPr>
                  <w:tcW w:w="1440" w:type="dxa"/>
                  <w:vAlign w:val="center"/>
                </w:tcPr>
                <w:p w14:paraId="3B091039" w14:textId="77777777" w:rsidR="001E780D" w:rsidRDefault="001E780D" w:rsidP="001E780D">
                  <w:pPr>
                    <w:tabs>
                      <w:tab w:val="left" w:pos="2329"/>
                    </w:tabs>
                    <w:jc w:val="center"/>
                    <w:rPr>
                      <w:sz w:val="18"/>
                      <w:szCs w:val="18"/>
                    </w:rPr>
                  </w:pPr>
                  <w:r>
                    <w:rPr>
                      <w:sz w:val="18"/>
                      <w:szCs w:val="18"/>
                    </w:rPr>
                    <w:t>86 sec</w:t>
                  </w:r>
                </w:p>
              </w:tc>
              <w:tc>
                <w:tcPr>
                  <w:tcW w:w="1620" w:type="dxa"/>
                  <w:vAlign w:val="center"/>
                </w:tcPr>
                <w:p w14:paraId="65C03C90" w14:textId="77777777" w:rsidR="001E780D" w:rsidRDefault="001E780D" w:rsidP="001E780D">
                  <w:pPr>
                    <w:tabs>
                      <w:tab w:val="left" w:pos="2329"/>
                    </w:tabs>
                    <w:jc w:val="center"/>
                    <w:rPr>
                      <w:sz w:val="18"/>
                      <w:szCs w:val="18"/>
                    </w:rPr>
                  </w:pPr>
                  <w:r>
                    <w:rPr>
                      <w:sz w:val="18"/>
                      <w:szCs w:val="18"/>
                    </w:rPr>
                    <w:t>73%</w:t>
                  </w:r>
                </w:p>
              </w:tc>
              <w:tc>
                <w:tcPr>
                  <w:tcW w:w="1926" w:type="dxa"/>
                  <w:vAlign w:val="center"/>
                </w:tcPr>
                <w:p w14:paraId="1AE042B2" w14:textId="77777777" w:rsidR="001E780D" w:rsidRDefault="001E780D" w:rsidP="001E780D">
                  <w:pPr>
                    <w:tabs>
                      <w:tab w:val="left" w:pos="2329"/>
                    </w:tabs>
                    <w:jc w:val="center"/>
                    <w:rPr>
                      <w:sz w:val="18"/>
                      <w:szCs w:val="18"/>
                    </w:rPr>
                  </w:pPr>
                  <w:r>
                    <w:rPr>
                      <w:sz w:val="18"/>
                      <w:szCs w:val="18"/>
                    </w:rPr>
                    <w:t>81%</w:t>
                  </w:r>
                </w:p>
              </w:tc>
            </w:tr>
          </w:tbl>
          <w:p w14:paraId="3C452808" w14:textId="77777777" w:rsidR="001E780D" w:rsidRDefault="001E780D" w:rsidP="001E780D">
            <w:pPr>
              <w:tabs>
                <w:tab w:val="left" w:pos="2329"/>
              </w:tabs>
            </w:pPr>
          </w:p>
          <w:p w14:paraId="441D8D7A" w14:textId="77777777" w:rsidR="001E780D" w:rsidRDefault="001E780D" w:rsidP="001E780D">
            <w:pPr>
              <w:tabs>
                <w:tab w:val="left" w:pos="2329"/>
              </w:tabs>
            </w:pPr>
            <w:r>
              <w:rPr>
                <w:b/>
              </w:rPr>
              <w:t>Create</w:t>
            </w:r>
            <w:r>
              <w:t xml:space="preserve"> six scatterplot graphs in Excel that show the relationship between the following variables:</w:t>
            </w:r>
          </w:p>
          <w:p w14:paraId="3CC9619B" w14:textId="77777777" w:rsidR="001E780D" w:rsidRDefault="001E780D" w:rsidP="001E780D">
            <w:pPr>
              <w:widowControl w:val="0"/>
              <w:numPr>
                <w:ilvl w:val="0"/>
                <w:numId w:val="53"/>
              </w:numPr>
              <w:pBdr>
                <w:top w:val="nil"/>
                <w:left w:val="nil"/>
                <w:bottom w:val="nil"/>
                <w:right w:val="nil"/>
                <w:between w:val="nil"/>
              </w:pBdr>
            </w:pPr>
            <w:r>
              <w:t>Quarter – Average hold time</w:t>
            </w:r>
          </w:p>
          <w:p w14:paraId="14B23A73" w14:textId="77777777" w:rsidR="001E780D" w:rsidRDefault="001E780D" w:rsidP="001E780D">
            <w:pPr>
              <w:widowControl w:val="0"/>
              <w:numPr>
                <w:ilvl w:val="0"/>
                <w:numId w:val="53"/>
              </w:numPr>
              <w:pBdr>
                <w:top w:val="nil"/>
                <w:left w:val="nil"/>
                <w:bottom w:val="nil"/>
                <w:right w:val="nil"/>
                <w:between w:val="nil"/>
              </w:pBdr>
            </w:pPr>
            <w:r>
              <w:t>Quarter – Percent solved first time</w:t>
            </w:r>
          </w:p>
          <w:p w14:paraId="1478F7AA" w14:textId="77777777" w:rsidR="001E780D" w:rsidRDefault="001E780D" w:rsidP="001E780D">
            <w:pPr>
              <w:widowControl w:val="0"/>
              <w:numPr>
                <w:ilvl w:val="0"/>
                <w:numId w:val="53"/>
              </w:numPr>
              <w:pBdr>
                <w:top w:val="nil"/>
                <w:left w:val="nil"/>
                <w:bottom w:val="nil"/>
                <w:right w:val="nil"/>
                <w:between w:val="nil"/>
              </w:pBdr>
            </w:pPr>
            <w:r>
              <w:t>Quarter – Customer satisfaction</w:t>
            </w:r>
          </w:p>
          <w:p w14:paraId="7FC1FCD6" w14:textId="77777777" w:rsidR="001E780D" w:rsidRDefault="001E780D" w:rsidP="001E780D">
            <w:pPr>
              <w:widowControl w:val="0"/>
              <w:numPr>
                <w:ilvl w:val="0"/>
                <w:numId w:val="53"/>
              </w:numPr>
              <w:pBdr>
                <w:top w:val="nil"/>
                <w:left w:val="nil"/>
                <w:bottom w:val="nil"/>
                <w:right w:val="nil"/>
                <w:between w:val="nil"/>
              </w:pBdr>
            </w:pPr>
            <w:r>
              <w:t>Average hold time – Percent solved first time</w:t>
            </w:r>
          </w:p>
          <w:p w14:paraId="500D93E7" w14:textId="77777777" w:rsidR="001E780D" w:rsidRDefault="001E780D" w:rsidP="001E780D">
            <w:pPr>
              <w:widowControl w:val="0"/>
              <w:numPr>
                <w:ilvl w:val="0"/>
                <w:numId w:val="53"/>
              </w:numPr>
              <w:pBdr>
                <w:top w:val="nil"/>
                <w:left w:val="nil"/>
                <w:bottom w:val="nil"/>
                <w:right w:val="nil"/>
                <w:between w:val="nil"/>
              </w:pBdr>
            </w:pPr>
            <w:r>
              <w:t>Average hold time – Customer satisfaction</w:t>
            </w:r>
          </w:p>
          <w:p w14:paraId="33EFEFFE" w14:textId="77777777" w:rsidR="001E780D" w:rsidRDefault="001E780D" w:rsidP="001E780D">
            <w:pPr>
              <w:widowControl w:val="0"/>
              <w:numPr>
                <w:ilvl w:val="0"/>
                <w:numId w:val="53"/>
              </w:numPr>
              <w:pBdr>
                <w:top w:val="nil"/>
                <w:left w:val="nil"/>
                <w:bottom w:val="nil"/>
                <w:right w:val="nil"/>
                <w:between w:val="nil"/>
              </w:pBdr>
            </w:pPr>
            <w:r>
              <w:t>Percent solved first time – Customer satisfaction</w:t>
            </w:r>
          </w:p>
          <w:p w14:paraId="16D6AC68" w14:textId="77777777" w:rsidR="001E780D" w:rsidRDefault="001E780D" w:rsidP="001E780D">
            <w:pPr>
              <w:widowControl w:val="0"/>
              <w:ind w:left="360" w:hanging="360"/>
            </w:pPr>
          </w:p>
          <w:p w14:paraId="44A0D00C" w14:textId="77777777" w:rsidR="001E780D" w:rsidRDefault="001E780D" w:rsidP="001E780D">
            <w:pPr>
              <w:widowControl w:val="0"/>
              <w:ind w:left="360" w:hanging="360"/>
            </w:pPr>
            <w:r>
              <w:rPr>
                <w:i/>
              </w:rPr>
              <w:t>Note</w:t>
            </w:r>
            <w:r>
              <w:t xml:space="preserve">: You will have to type </w:t>
            </w:r>
            <w:proofErr w:type="gramStart"/>
            <w:r>
              <w:t>all of</w:t>
            </w:r>
            <w:proofErr w:type="gramEnd"/>
            <w:r>
              <w:t xml:space="preserve"> the numbers into Excel.</w:t>
            </w:r>
          </w:p>
          <w:p w14:paraId="685A3406" w14:textId="77777777" w:rsidR="001E780D" w:rsidRDefault="001E780D" w:rsidP="001E780D">
            <w:pPr>
              <w:tabs>
                <w:tab w:val="left" w:pos="2329"/>
              </w:tabs>
            </w:pPr>
          </w:p>
          <w:p w14:paraId="678AB7F3" w14:textId="77777777" w:rsidR="001E780D" w:rsidRDefault="001E780D" w:rsidP="001E780D">
            <w:pPr>
              <w:tabs>
                <w:tab w:val="left" w:pos="2329"/>
              </w:tabs>
            </w:pPr>
            <w:r>
              <w:rPr>
                <w:b/>
              </w:rPr>
              <w:t>Paste</w:t>
            </w:r>
            <w:r>
              <w:t xml:space="preserve"> these scatterplots into a Word document.</w:t>
            </w:r>
          </w:p>
          <w:p w14:paraId="4FBFC316" w14:textId="77777777" w:rsidR="001E780D" w:rsidRDefault="001E780D" w:rsidP="001E780D">
            <w:pPr>
              <w:tabs>
                <w:tab w:val="left" w:pos="2329"/>
              </w:tabs>
            </w:pPr>
          </w:p>
          <w:p w14:paraId="0AAC0CB8" w14:textId="77777777" w:rsidR="001E780D" w:rsidRDefault="001E780D" w:rsidP="001E780D">
            <w:pPr>
              <w:tabs>
                <w:tab w:val="left" w:pos="2329"/>
              </w:tabs>
            </w:pPr>
            <w:r>
              <w:rPr>
                <w:b/>
              </w:rPr>
              <w:t xml:space="preserve">Write </w:t>
            </w:r>
            <w:r>
              <w:t>a 250- to 500- word essay describing the implications of the relationships depicted in these graphs on the factors affecting overall customer satisfaction.</w:t>
            </w:r>
          </w:p>
          <w:p w14:paraId="0570ADA3" w14:textId="77777777" w:rsidR="001E780D" w:rsidRDefault="001E780D" w:rsidP="001E780D">
            <w:pPr>
              <w:tabs>
                <w:tab w:val="left" w:pos="2329"/>
              </w:tabs>
            </w:pPr>
          </w:p>
          <w:p w14:paraId="345BC360" w14:textId="4EC201EF" w:rsidR="001E780D" w:rsidRPr="4948C66D" w:rsidRDefault="001E780D" w:rsidP="001E780D">
            <w:pPr>
              <w:tabs>
                <w:tab w:val="left" w:pos="2329"/>
              </w:tabs>
              <w:rPr>
                <w:rFonts w:eastAsia="Arial" w:cs="Arial"/>
                <w:b/>
                <w:bCs/>
              </w:rPr>
            </w:pPr>
            <w:r>
              <w:rPr>
                <w:b/>
              </w:rPr>
              <w:t>Submit</w:t>
            </w:r>
            <w:r>
              <w:t xml:space="preserve"> your titled graphs in a Word document along with your description no later than 11:59 p.m. [EST] on Sunday.</w:t>
            </w:r>
          </w:p>
        </w:tc>
        <w:tc>
          <w:tcPr>
            <w:tcW w:w="1440" w:type="dxa"/>
          </w:tcPr>
          <w:p w14:paraId="3F631A9C" w14:textId="03C9C5D3" w:rsidR="001E780D" w:rsidRPr="00132272" w:rsidRDefault="001E780D" w:rsidP="001E780D">
            <w:pPr>
              <w:tabs>
                <w:tab w:val="left" w:pos="2329"/>
              </w:tabs>
              <w:rPr>
                <w:rFonts w:cs="Arial"/>
                <w:strike/>
                <w:szCs w:val="20"/>
              </w:rPr>
            </w:pPr>
            <w:r>
              <w:lastRenderedPageBreak/>
              <w:t>2.1</w:t>
            </w:r>
          </w:p>
        </w:tc>
        <w:tc>
          <w:tcPr>
            <w:tcW w:w="1440" w:type="dxa"/>
          </w:tcPr>
          <w:p w14:paraId="58009941" w14:textId="6EB6DA5C" w:rsidR="001E780D" w:rsidRPr="00132272" w:rsidRDefault="001E780D" w:rsidP="001E780D">
            <w:pPr>
              <w:tabs>
                <w:tab w:val="left" w:pos="2329"/>
              </w:tabs>
              <w:rPr>
                <w:rFonts w:cs="Arial"/>
                <w:strike/>
                <w:szCs w:val="20"/>
              </w:rPr>
            </w:pPr>
            <w:r>
              <w:t xml:space="preserve">Problem Solving Scenario – one analysis and posting = </w:t>
            </w:r>
            <w:r>
              <w:rPr>
                <w:b/>
              </w:rPr>
              <w:t>1 hour</w:t>
            </w:r>
          </w:p>
        </w:tc>
      </w:tr>
      <w:tr w:rsidR="001E780D" w:rsidRPr="00132272" w14:paraId="2A0F9333" w14:textId="77777777" w:rsidTr="4948C66D">
        <w:tc>
          <w:tcPr>
            <w:tcW w:w="10170" w:type="dxa"/>
            <w:gridSpan w:val="2"/>
            <w:tcMar>
              <w:top w:w="115" w:type="dxa"/>
              <w:left w:w="115" w:type="dxa"/>
              <w:bottom w:w="115" w:type="dxa"/>
              <w:right w:w="115" w:type="dxa"/>
            </w:tcMar>
          </w:tcPr>
          <w:p w14:paraId="3CA4E73C" w14:textId="78A7105C" w:rsidR="001E780D" w:rsidRDefault="001E780D" w:rsidP="001E780D">
            <w:pPr>
              <w:tabs>
                <w:tab w:val="left" w:pos="2329"/>
              </w:tabs>
              <w:rPr>
                <w:b/>
              </w:rPr>
            </w:pPr>
            <w:r>
              <w:rPr>
                <w:b/>
              </w:rPr>
              <w:t>Week Two Case Study: Hudson Jewelers</w:t>
            </w:r>
          </w:p>
          <w:p w14:paraId="1D47BF91" w14:textId="77777777" w:rsidR="001E780D" w:rsidRDefault="001E780D" w:rsidP="001E780D">
            <w:pPr>
              <w:tabs>
                <w:tab w:val="left" w:pos="2329"/>
              </w:tabs>
              <w:rPr>
                <w:b/>
              </w:rPr>
            </w:pPr>
          </w:p>
          <w:p w14:paraId="2F0732F0" w14:textId="77777777" w:rsidR="001E780D" w:rsidRDefault="001E780D" w:rsidP="001E780D">
            <w:pPr>
              <w:tabs>
                <w:tab w:val="left" w:pos="2329"/>
              </w:tabs>
            </w:pPr>
            <w:r>
              <w:rPr>
                <w:b/>
              </w:rPr>
              <w:t xml:space="preserve">Read </w:t>
            </w:r>
            <w:r>
              <w:t>“Hudson Jewelers Case Study”</w:t>
            </w:r>
            <w:r>
              <w:rPr>
                <w:b/>
              </w:rPr>
              <w:t xml:space="preserve"> (Case Study Attached)</w:t>
            </w:r>
          </w:p>
          <w:p w14:paraId="4239F841" w14:textId="77777777" w:rsidR="001E780D" w:rsidRDefault="001E780D" w:rsidP="001E780D">
            <w:pPr>
              <w:tabs>
                <w:tab w:val="left" w:pos="2329"/>
              </w:tabs>
            </w:pPr>
          </w:p>
          <w:p w14:paraId="44F5B200" w14:textId="04316F40" w:rsidR="001E780D" w:rsidRPr="002F07F9" w:rsidRDefault="001E780D" w:rsidP="001E780D">
            <w:pPr>
              <w:tabs>
                <w:tab w:val="left" w:pos="2329"/>
              </w:tabs>
              <w:rPr>
                <w:u w:val="single"/>
              </w:rPr>
            </w:pPr>
            <w:r>
              <w:rPr>
                <w:u w:val="single"/>
              </w:rPr>
              <w:t>Chapter 3</w:t>
            </w:r>
            <w:r w:rsidRPr="002F07F9">
              <w:rPr>
                <w:u w:val="single"/>
              </w:rPr>
              <w:t xml:space="preserve"> Assignment</w:t>
            </w:r>
          </w:p>
          <w:p w14:paraId="2A0EB7AD" w14:textId="07607396" w:rsidR="001E780D" w:rsidRDefault="001E780D" w:rsidP="001E780D">
            <w:pPr>
              <w:tabs>
                <w:tab w:val="left" w:pos="2329"/>
              </w:tabs>
            </w:pPr>
          </w:p>
          <w:p w14:paraId="1A3EFE09" w14:textId="1486F4C3" w:rsidR="001E780D" w:rsidRDefault="001E780D" w:rsidP="005666BB">
            <w:pPr>
              <w:pStyle w:val="AssignmentsLevel2"/>
            </w:pPr>
            <w:r>
              <w:t>Complete Questions 1-3 with complete responses.</w:t>
            </w:r>
          </w:p>
          <w:p w14:paraId="1868A05A" w14:textId="77777777" w:rsidR="001E780D" w:rsidRDefault="001E780D" w:rsidP="001E780D">
            <w:pPr>
              <w:tabs>
                <w:tab w:val="left" w:pos="2329"/>
              </w:tabs>
            </w:pPr>
          </w:p>
          <w:p w14:paraId="7DC568D3" w14:textId="2B35F6FA" w:rsidR="001E780D" w:rsidRPr="4948C66D" w:rsidRDefault="001E780D" w:rsidP="001E780D">
            <w:pPr>
              <w:tabs>
                <w:tab w:val="left" w:pos="2329"/>
              </w:tabs>
              <w:rPr>
                <w:rFonts w:eastAsia="Arial" w:cs="Arial"/>
                <w:b/>
                <w:bCs/>
              </w:rPr>
            </w:pPr>
            <w:r>
              <w:rPr>
                <w:b/>
              </w:rPr>
              <w:t>Submit</w:t>
            </w:r>
            <w:r>
              <w:t xml:space="preserve"> your completed Excel worksheets along with your evaluations in a Word document to your instructor via Blackboard no later than 11:59 p.m. [EST] on Sunday.</w:t>
            </w:r>
          </w:p>
        </w:tc>
        <w:tc>
          <w:tcPr>
            <w:tcW w:w="1440" w:type="dxa"/>
          </w:tcPr>
          <w:p w14:paraId="19536E0D" w14:textId="50509110" w:rsidR="001E780D" w:rsidRPr="00132272" w:rsidRDefault="001E780D" w:rsidP="001E780D">
            <w:pPr>
              <w:tabs>
                <w:tab w:val="left" w:pos="2329"/>
              </w:tabs>
              <w:rPr>
                <w:rFonts w:cs="Arial"/>
                <w:strike/>
                <w:szCs w:val="20"/>
              </w:rPr>
            </w:pPr>
            <w:r>
              <w:t>3.4</w:t>
            </w:r>
          </w:p>
        </w:tc>
        <w:tc>
          <w:tcPr>
            <w:tcW w:w="1440" w:type="dxa"/>
          </w:tcPr>
          <w:p w14:paraId="3E43DDB9" w14:textId="77777777" w:rsidR="001E780D" w:rsidRDefault="001E780D" w:rsidP="001E780D">
            <w:pPr>
              <w:tabs>
                <w:tab w:val="left" w:pos="2329"/>
              </w:tabs>
            </w:pPr>
            <w:r>
              <w:t>Case Study analysis for assessment</w:t>
            </w:r>
          </w:p>
          <w:p w14:paraId="30B1A4E4" w14:textId="6C9211C0" w:rsidR="001E780D" w:rsidRPr="00132272" w:rsidRDefault="001E780D" w:rsidP="001E780D">
            <w:pPr>
              <w:tabs>
                <w:tab w:val="left" w:pos="2329"/>
              </w:tabs>
              <w:rPr>
                <w:rFonts w:cs="Arial"/>
                <w:strike/>
                <w:szCs w:val="20"/>
              </w:rPr>
            </w:pPr>
            <w:r>
              <w:t xml:space="preserve"> </w:t>
            </w:r>
            <w:r>
              <w:rPr>
                <w:b/>
              </w:rPr>
              <w:t>.5 hours</w:t>
            </w:r>
          </w:p>
        </w:tc>
      </w:tr>
      <w:tr w:rsidR="001E780D" w:rsidRPr="00132272" w14:paraId="4C7F555E" w14:textId="77777777" w:rsidTr="4948C66D">
        <w:tc>
          <w:tcPr>
            <w:tcW w:w="10170" w:type="dxa"/>
            <w:gridSpan w:val="2"/>
            <w:tcMar>
              <w:top w:w="115" w:type="dxa"/>
              <w:left w:w="115" w:type="dxa"/>
              <w:bottom w:w="115" w:type="dxa"/>
              <w:right w:w="115" w:type="dxa"/>
            </w:tcMar>
          </w:tcPr>
          <w:p w14:paraId="7CD858FF" w14:textId="77777777" w:rsidR="001E780D" w:rsidRDefault="001E780D" w:rsidP="001E780D">
            <w:pPr>
              <w:tabs>
                <w:tab w:val="left" w:pos="2329"/>
              </w:tabs>
              <w:rPr>
                <w:b/>
              </w:rPr>
            </w:pPr>
            <w:r>
              <w:rPr>
                <w:b/>
              </w:rPr>
              <w:t>Assignment: Competitive Advantage</w:t>
            </w:r>
          </w:p>
          <w:p w14:paraId="12DB1A9D" w14:textId="77777777" w:rsidR="001E780D" w:rsidRDefault="001E780D" w:rsidP="001E780D">
            <w:pPr>
              <w:tabs>
                <w:tab w:val="left" w:pos="2329"/>
              </w:tabs>
            </w:pPr>
          </w:p>
          <w:p w14:paraId="7A98A2C4" w14:textId="77777777" w:rsidR="001E780D" w:rsidRDefault="001E780D" w:rsidP="001E780D">
            <w:pPr>
              <w:tabs>
                <w:tab w:val="left" w:pos="2329"/>
              </w:tabs>
            </w:pPr>
            <w:r>
              <w:rPr>
                <w:b/>
              </w:rPr>
              <w:t>Write</w:t>
            </w:r>
            <w:r>
              <w:t xml:space="preserve"> a 350- to 500- word paper summarizing the competitive advantage for each of the following companies:</w:t>
            </w:r>
          </w:p>
          <w:p w14:paraId="4CA94013" w14:textId="77777777" w:rsidR="001E780D" w:rsidRDefault="001E780D" w:rsidP="001E780D">
            <w:pPr>
              <w:tabs>
                <w:tab w:val="left" w:pos="2329"/>
              </w:tabs>
            </w:pPr>
          </w:p>
          <w:p w14:paraId="140BF0F2" w14:textId="77777777" w:rsidR="001E780D" w:rsidRDefault="001E780D" w:rsidP="001E780D">
            <w:pPr>
              <w:pStyle w:val="AssignmentsLevel2"/>
            </w:pPr>
            <w:r>
              <w:t>eBay</w:t>
            </w:r>
          </w:p>
          <w:p w14:paraId="292737CD" w14:textId="77777777" w:rsidR="001E780D" w:rsidRDefault="001E780D" w:rsidP="001E780D">
            <w:pPr>
              <w:pStyle w:val="AssignmentsLevel2"/>
            </w:pPr>
            <w:r>
              <w:t>Southwest Airlines</w:t>
            </w:r>
          </w:p>
          <w:p w14:paraId="60947CAD" w14:textId="77777777" w:rsidR="001E780D" w:rsidRDefault="001E780D" w:rsidP="001E780D">
            <w:pPr>
              <w:pStyle w:val="AssignmentsLevel2"/>
            </w:pPr>
            <w:r>
              <w:lastRenderedPageBreak/>
              <w:t>Starbucks</w:t>
            </w:r>
          </w:p>
          <w:p w14:paraId="3B7FE472" w14:textId="77777777" w:rsidR="001E780D" w:rsidRDefault="001E780D" w:rsidP="001E780D">
            <w:pPr>
              <w:pStyle w:val="AssignmentsLevel2"/>
            </w:pPr>
            <w:r>
              <w:t>Apple</w:t>
            </w:r>
          </w:p>
          <w:p w14:paraId="346BBCF6" w14:textId="77777777" w:rsidR="001E780D" w:rsidRDefault="001E780D" w:rsidP="001E780D">
            <w:pPr>
              <w:tabs>
                <w:tab w:val="left" w:pos="2329"/>
              </w:tabs>
            </w:pPr>
          </w:p>
          <w:p w14:paraId="328ED33C" w14:textId="243CF127" w:rsidR="001E780D" w:rsidRPr="4948C66D" w:rsidRDefault="001E780D" w:rsidP="001E780D">
            <w:pPr>
              <w:tabs>
                <w:tab w:val="left" w:pos="2329"/>
              </w:tabs>
              <w:rPr>
                <w:rFonts w:eastAsia="Arial" w:cs="Arial"/>
                <w:b/>
                <w:bCs/>
              </w:rPr>
            </w:pPr>
            <w:r>
              <w:rPr>
                <w:b/>
              </w:rPr>
              <w:t>Submit</w:t>
            </w:r>
            <w:r>
              <w:t xml:space="preserve"> this assignment to your instructor via Blackboard no later than 11:59 p.m. [EST] on Sunday.</w:t>
            </w:r>
          </w:p>
        </w:tc>
        <w:tc>
          <w:tcPr>
            <w:tcW w:w="1440" w:type="dxa"/>
          </w:tcPr>
          <w:p w14:paraId="2C4A781E" w14:textId="50FC1918" w:rsidR="001E780D" w:rsidRPr="00132272" w:rsidRDefault="001E780D" w:rsidP="001E780D">
            <w:pPr>
              <w:tabs>
                <w:tab w:val="left" w:pos="2329"/>
              </w:tabs>
              <w:rPr>
                <w:rFonts w:cs="Arial"/>
                <w:strike/>
                <w:szCs w:val="20"/>
              </w:rPr>
            </w:pPr>
            <w:r>
              <w:lastRenderedPageBreak/>
              <w:t>2.3</w:t>
            </w:r>
          </w:p>
        </w:tc>
        <w:tc>
          <w:tcPr>
            <w:tcW w:w="1440" w:type="dxa"/>
          </w:tcPr>
          <w:p w14:paraId="725B82D6" w14:textId="77777777" w:rsidR="001E780D" w:rsidRDefault="001E780D" w:rsidP="001E780D">
            <w:pPr>
              <w:tabs>
                <w:tab w:val="left" w:pos="2329"/>
              </w:tabs>
            </w:pPr>
            <w:r>
              <w:t xml:space="preserve">Log – one private posting = </w:t>
            </w:r>
          </w:p>
          <w:p w14:paraId="3FEEF023" w14:textId="3BB732C5" w:rsidR="001E780D" w:rsidRPr="00132272" w:rsidRDefault="001E780D" w:rsidP="001E780D">
            <w:pPr>
              <w:tabs>
                <w:tab w:val="left" w:pos="2329"/>
              </w:tabs>
              <w:rPr>
                <w:rFonts w:cs="Arial"/>
                <w:strike/>
                <w:szCs w:val="20"/>
              </w:rPr>
            </w:pPr>
            <w:r>
              <w:rPr>
                <w:b/>
              </w:rPr>
              <w:t>.5 hours</w:t>
            </w:r>
          </w:p>
        </w:tc>
      </w:tr>
      <w:tr w:rsidR="001E780D"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1E780D" w:rsidRPr="00842155" w:rsidRDefault="001E780D" w:rsidP="001E78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1E780D" w:rsidRPr="00842155" w:rsidRDefault="001E780D" w:rsidP="001E78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1E780D" w:rsidRPr="00842155" w:rsidRDefault="001E780D" w:rsidP="001E780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1E780D" w:rsidRPr="00842155" w:rsidRDefault="001E780D" w:rsidP="001E780D">
            <w:pPr>
              <w:tabs>
                <w:tab w:val="left" w:pos="2329"/>
              </w:tabs>
              <w:rPr>
                <w:rFonts w:cs="Arial"/>
                <w:b/>
                <w:szCs w:val="20"/>
              </w:rPr>
            </w:pPr>
          </w:p>
        </w:tc>
      </w:tr>
    </w:tbl>
    <w:p w14:paraId="4C760D6C" w14:textId="77777777" w:rsidR="00104F2B" w:rsidRDefault="00104F2B" w:rsidP="0020635A">
      <w:pPr>
        <w:pStyle w:val="Heading1"/>
      </w:pPr>
    </w:p>
    <w:p w14:paraId="41A0DB61" w14:textId="77777777" w:rsidR="007313A0" w:rsidRPr="00104F2B" w:rsidRDefault="007313A0" w:rsidP="004C5433">
      <w:pPr>
        <w:pStyle w:val="Heading1"/>
      </w:pPr>
      <w:r>
        <w:t>Faculty Notes</w:t>
      </w:r>
    </w:p>
    <w:p w14:paraId="530CF72C" w14:textId="77777777" w:rsidR="007313A0" w:rsidRDefault="007313A0" w:rsidP="004C5433">
      <w:pPr>
        <w:tabs>
          <w:tab w:val="left" w:pos="1065"/>
        </w:tabs>
      </w:pPr>
    </w:p>
    <w:p w14:paraId="33733225" w14:textId="77777777" w:rsidR="007313A0" w:rsidRDefault="007313A0" w:rsidP="004C5433">
      <w:pPr>
        <w:tabs>
          <w:tab w:val="left" w:pos="360"/>
        </w:tabs>
      </w:pPr>
      <w:r>
        <w:t xml:space="preserve">This week’s learning activities introduce students to the process of measuring performance in a variety of operational areas </w:t>
      </w:r>
      <w:proofErr w:type="gramStart"/>
      <w:r>
        <w:t>for the purpose of</w:t>
      </w:r>
      <w:proofErr w:type="gramEnd"/>
      <w:r>
        <w:t xml:space="preserve"> improvement. Students will begin to use some basic tools, including Microsoft Excel, to create and interpret analytics. Students will receive an introduction to various competitive strategies and have an opportunity to apply these concepts to contemporary businesses</w:t>
      </w:r>
    </w:p>
    <w:p w14:paraId="65578324" w14:textId="77777777" w:rsidR="007313A0" w:rsidRDefault="007313A0" w:rsidP="004C5433">
      <w:pPr>
        <w:tabs>
          <w:tab w:val="left" w:pos="360"/>
        </w:tabs>
      </w:pPr>
    </w:p>
    <w:p w14:paraId="694EE3C7" w14:textId="77777777" w:rsidR="007313A0" w:rsidRDefault="007313A0" w:rsidP="004C5433">
      <w:pPr>
        <w:pStyle w:val="Heading1"/>
        <w:rPr>
          <w:color w:val="9C2C2A"/>
        </w:rPr>
      </w:pPr>
    </w:p>
    <w:p w14:paraId="1285321F" w14:textId="77777777" w:rsidR="007313A0" w:rsidRDefault="007313A0" w:rsidP="004C5433">
      <w:pPr>
        <w:pStyle w:val="Heading1"/>
        <w:rPr>
          <w:color w:val="9C2C2A"/>
        </w:rPr>
      </w:pPr>
      <w:r>
        <w:rPr>
          <w:color w:val="9C2C2A"/>
        </w:rPr>
        <w:t>Assignments</w:t>
      </w:r>
    </w:p>
    <w:p w14:paraId="1AE08729" w14:textId="77777777" w:rsidR="007313A0" w:rsidRDefault="007313A0" w:rsidP="004C5433">
      <w:pPr>
        <w:widowControl w:val="0"/>
      </w:pPr>
    </w:p>
    <w:p w14:paraId="32ADF6B4" w14:textId="77777777" w:rsidR="007313A0" w:rsidRDefault="007313A0" w:rsidP="004C5433">
      <w:pPr>
        <w:widowControl w:val="0"/>
      </w:pPr>
    </w:p>
    <w:p w14:paraId="56DE23D1" w14:textId="77777777" w:rsidR="007313A0" w:rsidRDefault="007313A0" w:rsidP="004C5433">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2310ED42" w14:textId="77777777" w:rsidR="007313A0" w:rsidRDefault="007313A0" w:rsidP="004C5433">
      <w:pPr>
        <w:pStyle w:val="AssignmentsLevel2"/>
        <w:numPr>
          <w:ilvl w:val="0"/>
          <w:numId w:val="0"/>
        </w:numPr>
        <w:ind w:left="360"/>
      </w:pPr>
    </w:p>
    <w:p w14:paraId="5B6AB8C5" w14:textId="77777777" w:rsidR="007313A0" w:rsidRPr="002F07F9" w:rsidRDefault="007313A0" w:rsidP="004C5433">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83F3576" w14:textId="77777777" w:rsidR="007313A0" w:rsidRDefault="007313A0" w:rsidP="004C5433">
      <w:pPr>
        <w:pStyle w:val="Heading2"/>
        <w:jc w:val="left"/>
      </w:pPr>
    </w:p>
    <w:p w14:paraId="1BF2A5D1" w14:textId="77777777" w:rsidR="007313A0" w:rsidRDefault="007313A0" w:rsidP="004C5433">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46D0145F" w14:textId="77777777" w:rsidR="007313A0" w:rsidRDefault="007313A0" w:rsidP="004C5433">
      <w:pPr>
        <w:widowControl w:val="0"/>
      </w:pPr>
    </w:p>
    <w:p w14:paraId="37AA6B5C" w14:textId="77777777" w:rsidR="007313A0" w:rsidRDefault="007313A0" w:rsidP="004C5433">
      <w:pPr>
        <w:widowControl w:val="0"/>
        <w:numPr>
          <w:ilvl w:val="0"/>
          <w:numId w:val="54"/>
        </w:numPr>
        <w:pBdr>
          <w:top w:val="nil"/>
          <w:left w:val="nil"/>
          <w:bottom w:val="nil"/>
          <w:right w:val="nil"/>
          <w:between w:val="nil"/>
        </w:pBdr>
      </w:pPr>
      <w:r>
        <w:rPr>
          <w:b/>
        </w:rPr>
        <w:t>Measuring Customer Satisfaction:</w:t>
      </w:r>
      <w:r>
        <w:t xml:space="preserve"> This assignment requires students to identify variables that appear to have a relationship with customer satisfaction. Students should identify variables that have a direct, inverse, or no relationship with satisfaction by viewing the graphs they created and tentatively identifying areas that are key to improving satisfaction.</w:t>
      </w:r>
    </w:p>
    <w:p w14:paraId="1FE58303" w14:textId="77777777" w:rsidR="007313A0" w:rsidRDefault="007313A0" w:rsidP="004C5433">
      <w:pPr>
        <w:ind w:left="720"/>
      </w:pPr>
    </w:p>
    <w:p w14:paraId="42DFD4B8" w14:textId="77777777" w:rsidR="007313A0" w:rsidRDefault="007313A0" w:rsidP="004C5433">
      <w:pPr>
        <w:ind w:left="720"/>
      </w:pPr>
    </w:p>
    <w:p w14:paraId="1FF06D63" w14:textId="77777777" w:rsidR="007313A0" w:rsidRDefault="007313A0" w:rsidP="004C5433">
      <w:pPr>
        <w:widowControl w:val="0"/>
        <w:numPr>
          <w:ilvl w:val="0"/>
          <w:numId w:val="54"/>
        </w:numPr>
        <w:pBdr>
          <w:top w:val="nil"/>
          <w:left w:val="nil"/>
          <w:bottom w:val="nil"/>
          <w:right w:val="nil"/>
          <w:between w:val="nil"/>
        </w:pBdr>
      </w:pPr>
      <w:r>
        <w:rPr>
          <w:b/>
        </w:rPr>
        <w:t xml:space="preserve">Competitive Advantage: </w:t>
      </w:r>
      <w:r>
        <w:t>This assignment assesses students’ ability to summarize the competitive advantages and priorities of some contemporary companies.</w:t>
      </w:r>
    </w:p>
    <w:p w14:paraId="65A140EF" w14:textId="77777777" w:rsidR="007313A0" w:rsidRDefault="007313A0" w:rsidP="004C5433">
      <w:pPr>
        <w:pStyle w:val="Heading2"/>
      </w:pPr>
      <w:r>
        <w:t>:</w:t>
      </w:r>
    </w:p>
    <w:p w14:paraId="76450616" w14:textId="77777777" w:rsidR="007313A0" w:rsidRDefault="007313A0" w:rsidP="004C5433">
      <w:pPr>
        <w:widowControl w:val="0"/>
      </w:pPr>
    </w:p>
    <w:p w14:paraId="51075E18" w14:textId="77777777" w:rsidR="007313A0" w:rsidRDefault="007313A0" w:rsidP="004C5433">
      <w:pPr>
        <w:tabs>
          <w:tab w:val="left" w:pos="360"/>
        </w:tabs>
        <w:rPr>
          <w:b/>
          <w:sz w:val="22"/>
          <w:szCs w:val="22"/>
        </w:rPr>
      </w:pPr>
    </w:p>
    <w:p w14:paraId="22B1B256" w14:textId="77777777" w:rsidR="007313A0" w:rsidRDefault="007313A0" w:rsidP="004C5433">
      <w:pPr>
        <w:pStyle w:val="Heading1"/>
        <w:rPr>
          <w:color w:val="9C2C2A"/>
        </w:rPr>
      </w:pPr>
      <w:r>
        <w:rPr>
          <w:color w:val="9C2C2A"/>
        </w:rPr>
        <w:t>Content Outline</w:t>
      </w:r>
    </w:p>
    <w:p w14:paraId="16134B23" w14:textId="77777777" w:rsidR="007313A0" w:rsidRDefault="007313A0" w:rsidP="004C5433">
      <w:pPr>
        <w:tabs>
          <w:tab w:val="left" w:pos="360"/>
        </w:tabs>
        <w:spacing w:before="60" w:after="60"/>
      </w:pPr>
      <w:r>
        <w:t>Please use this Content Outline to guide students through the course material.</w:t>
      </w:r>
    </w:p>
    <w:p w14:paraId="7D363289" w14:textId="77777777" w:rsidR="007313A0" w:rsidRDefault="007313A0" w:rsidP="004C5433">
      <w:pPr>
        <w:pStyle w:val="AssignmentsLevel2"/>
        <w:numPr>
          <w:ilvl w:val="0"/>
          <w:numId w:val="0"/>
        </w:numPr>
      </w:pPr>
    </w:p>
    <w:p w14:paraId="233DB426" w14:textId="77777777" w:rsidR="007313A0" w:rsidRPr="006874A5" w:rsidRDefault="007313A0" w:rsidP="004C5433">
      <w:pPr>
        <w:pStyle w:val="AssignmentsLevel2"/>
        <w:numPr>
          <w:ilvl w:val="0"/>
          <w:numId w:val="0"/>
        </w:numPr>
        <w:rPr>
          <w:b/>
        </w:rPr>
      </w:pPr>
      <w:r w:rsidRPr="006874A5">
        <w:rPr>
          <w:b/>
        </w:rPr>
        <w:t xml:space="preserve">Chapter 3 </w:t>
      </w:r>
    </w:p>
    <w:p w14:paraId="1134CB62" w14:textId="77777777" w:rsidR="007313A0" w:rsidRDefault="007313A0" w:rsidP="004C5433">
      <w:pPr>
        <w:pStyle w:val="AssignmentsLevel2"/>
        <w:numPr>
          <w:ilvl w:val="0"/>
          <w:numId w:val="0"/>
        </w:numPr>
        <w:ind w:left="720"/>
      </w:pPr>
    </w:p>
    <w:p w14:paraId="316B1D35" w14:textId="77777777" w:rsidR="007313A0" w:rsidRDefault="007313A0" w:rsidP="007313A0">
      <w:pPr>
        <w:pStyle w:val="AssignmentsLevel2"/>
        <w:numPr>
          <w:ilvl w:val="0"/>
          <w:numId w:val="90"/>
        </w:numPr>
      </w:pPr>
      <w:r>
        <w:t>Explain how organizations seek to gain competitive advantage</w:t>
      </w:r>
    </w:p>
    <w:p w14:paraId="754C5357" w14:textId="77777777" w:rsidR="007313A0" w:rsidRDefault="007313A0" w:rsidP="007313A0">
      <w:pPr>
        <w:pStyle w:val="AssignmentsLevel2"/>
        <w:numPr>
          <w:ilvl w:val="1"/>
          <w:numId w:val="90"/>
        </w:numPr>
      </w:pPr>
      <w:r>
        <w:t>A firm’s ability to achieve market and financial superiority</w:t>
      </w:r>
    </w:p>
    <w:p w14:paraId="0C262FB0" w14:textId="77777777" w:rsidR="007313A0" w:rsidRDefault="007313A0" w:rsidP="007313A0">
      <w:pPr>
        <w:pStyle w:val="AssignmentsLevel2"/>
        <w:numPr>
          <w:ilvl w:val="0"/>
          <w:numId w:val="90"/>
        </w:numPr>
      </w:pPr>
      <w:r>
        <w:t>Explain approaches for understanding customer wants and needs</w:t>
      </w:r>
    </w:p>
    <w:p w14:paraId="300028D0" w14:textId="77777777" w:rsidR="007313A0" w:rsidRDefault="007313A0" w:rsidP="007313A0">
      <w:pPr>
        <w:pStyle w:val="AssignmentsLevel2"/>
        <w:numPr>
          <w:ilvl w:val="1"/>
          <w:numId w:val="90"/>
        </w:numPr>
      </w:pPr>
      <w:r>
        <w:t>Order Qualifies</w:t>
      </w:r>
    </w:p>
    <w:p w14:paraId="112A7E0B" w14:textId="77777777" w:rsidR="007313A0" w:rsidRDefault="007313A0" w:rsidP="007313A0">
      <w:pPr>
        <w:pStyle w:val="AssignmentsLevel2"/>
        <w:numPr>
          <w:ilvl w:val="1"/>
          <w:numId w:val="90"/>
        </w:numPr>
      </w:pPr>
      <w:r>
        <w:t>Order Winners</w:t>
      </w:r>
    </w:p>
    <w:p w14:paraId="2632349A" w14:textId="77777777" w:rsidR="007313A0" w:rsidRDefault="007313A0" w:rsidP="007313A0">
      <w:pPr>
        <w:pStyle w:val="AssignmentsLevel2"/>
        <w:numPr>
          <w:ilvl w:val="0"/>
          <w:numId w:val="90"/>
        </w:numPr>
      </w:pPr>
      <w:r>
        <w:t>Describe how customers evaluate goods and services</w:t>
      </w:r>
    </w:p>
    <w:p w14:paraId="6F18D228" w14:textId="77777777" w:rsidR="007313A0" w:rsidRDefault="007313A0" w:rsidP="007313A0">
      <w:pPr>
        <w:pStyle w:val="AssignmentsLevel2"/>
        <w:numPr>
          <w:ilvl w:val="1"/>
          <w:numId w:val="90"/>
        </w:numPr>
      </w:pPr>
      <w:r>
        <w:t>Search attributes</w:t>
      </w:r>
    </w:p>
    <w:p w14:paraId="26433D0C" w14:textId="77777777" w:rsidR="007313A0" w:rsidRDefault="007313A0" w:rsidP="007313A0">
      <w:pPr>
        <w:pStyle w:val="AssignmentsLevel2"/>
        <w:numPr>
          <w:ilvl w:val="1"/>
          <w:numId w:val="90"/>
        </w:numPr>
      </w:pPr>
      <w:r>
        <w:t>Experience attributes</w:t>
      </w:r>
    </w:p>
    <w:p w14:paraId="7C89BA37" w14:textId="77777777" w:rsidR="007313A0" w:rsidRDefault="007313A0" w:rsidP="007313A0">
      <w:pPr>
        <w:pStyle w:val="AssignmentsLevel2"/>
        <w:numPr>
          <w:ilvl w:val="1"/>
          <w:numId w:val="90"/>
        </w:numPr>
      </w:pPr>
      <w:r>
        <w:t>Credence attributes</w:t>
      </w:r>
    </w:p>
    <w:p w14:paraId="4AB9CD69" w14:textId="77777777" w:rsidR="007313A0" w:rsidRDefault="007313A0" w:rsidP="007313A0">
      <w:pPr>
        <w:pStyle w:val="AssignmentsLevel2"/>
        <w:numPr>
          <w:ilvl w:val="0"/>
          <w:numId w:val="90"/>
        </w:numPr>
      </w:pPr>
      <w:r>
        <w:t>Explain the five key competitive priorities</w:t>
      </w:r>
    </w:p>
    <w:p w14:paraId="550A11AE" w14:textId="77777777" w:rsidR="007313A0" w:rsidRDefault="007313A0" w:rsidP="007313A0">
      <w:pPr>
        <w:pStyle w:val="AssignmentsLevel2"/>
        <w:numPr>
          <w:ilvl w:val="1"/>
          <w:numId w:val="90"/>
        </w:numPr>
      </w:pPr>
      <w:r>
        <w:t>Cost</w:t>
      </w:r>
    </w:p>
    <w:p w14:paraId="7E55268F" w14:textId="77777777" w:rsidR="007313A0" w:rsidRDefault="007313A0" w:rsidP="007313A0">
      <w:pPr>
        <w:pStyle w:val="AssignmentsLevel2"/>
        <w:numPr>
          <w:ilvl w:val="1"/>
          <w:numId w:val="90"/>
        </w:numPr>
      </w:pPr>
      <w:r>
        <w:t>Quality</w:t>
      </w:r>
    </w:p>
    <w:p w14:paraId="23B540CD" w14:textId="77777777" w:rsidR="007313A0" w:rsidRDefault="007313A0" w:rsidP="007313A0">
      <w:pPr>
        <w:pStyle w:val="AssignmentsLevel2"/>
        <w:numPr>
          <w:ilvl w:val="1"/>
          <w:numId w:val="90"/>
        </w:numPr>
      </w:pPr>
      <w:r>
        <w:t>Time</w:t>
      </w:r>
    </w:p>
    <w:p w14:paraId="7B83ADE5" w14:textId="77777777" w:rsidR="007313A0" w:rsidRDefault="007313A0" w:rsidP="007313A0">
      <w:pPr>
        <w:pStyle w:val="AssignmentsLevel2"/>
        <w:numPr>
          <w:ilvl w:val="1"/>
          <w:numId w:val="90"/>
        </w:numPr>
      </w:pPr>
      <w:r>
        <w:t xml:space="preserve">Flexibility </w:t>
      </w:r>
    </w:p>
    <w:p w14:paraId="05B31797" w14:textId="77777777" w:rsidR="007313A0" w:rsidRDefault="007313A0" w:rsidP="007313A0">
      <w:pPr>
        <w:pStyle w:val="AssignmentsLevel2"/>
        <w:numPr>
          <w:ilvl w:val="1"/>
          <w:numId w:val="90"/>
        </w:numPr>
      </w:pPr>
      <w:r>
        <w:t>Innovation</w:t>
      </w:r>
    </w:p>
    <w:p w14:paraId="429CB6D3" w14:textId="77777777" w:rsidR="007313A0" w:rsidRDefault="007313A0" w:rsidP="007313A0">
      <w:pPr>
        <w:pStyle w:val="AssignmentsLevel2"/>
        <w:numPr>
          <w:ilvl w:val="0"/>
          <w:numId w:val="90"/>
        </w:numPr>
      </w:pPr>
      <w:r>
        <w:t>Explain the role of OM, sustainability, and operations strategic planning</w:t>
      </w:r>
    </w:p>
    <w:p w14:paraId="111E949F" w14:textId="77777777" w:rsidR="007313A0" w:rsidRDefault="007313A0" w:rsidP="007313A0">
      <w:pPr>
        <w:pStyle w:val="AssignmentsLevel2"/>
        <w:numPr>
          <w:ilvl w:val="1"/>
          <w:numId w:val="90"/>
        </w:numPr>
      </w:pPr>
      <w:r>
        <w:t xml:space="preserve">Strategy </w:t>
      </w:r>
    </w:p>
    <w:p w14:paraId="5D3854AD" w14:textId="77777777" w:rsidR="007313A0" w:rsidRDefault="007313A0" w:rsidP="007313A0">
      <w:pPr>
        <w:pStyle w:val="AssignmentsLevel2"/>
        <w:numPr>
          <w:ilvl w:val="1"/>
          <w:numId w:val="90"/>
        </w:numPr>
      </w:pPr>
      <w:r>
        <w:t>Core Competencies</w:t>
      </w:r>
    </w:p>
    <w:p w14:paraId="55156489" w14:textId="77777777" w:rsidR="007313A0" w:rsidRDefault="007313A0" w:rsidP="007313A0">
      <w:pPr>
        <w:pStyle w:val="AssignmentsLevel2"/>
        <w:numPr>
          <w:ilvl w:val="1"/>
          <w:numId w:val="90"/>
        </w:numPr>
      </w:pPr>
      <w:r>
        <w:t xml:space="preserve">Sustainability  </w:t>
      </w:r>
    </w:p>
    <w:p w14:paraId="30BEC6FE" w14:textId="77777777" w:rsidR="007313A0" w:rsidRDefault="007313A0" w:rsidP="007313A0">
      <w:pPr>
        <w:pStyle w:val="AssignmentsLevel2"/>
        <w:numPr>
          <w:ilvl w:val="0"/>
          <w:numId w:val="90"/>
        </w:numPr>
      </w:pPr>
      <w:r>
        <w:t>Describe Hill’s framework for operations strategy</w:t>
      </w:r>
    </w:p>
    <w:p w14:paraId="21E4D558" w14:textId="77777777" w:rsidR="007313A0" w:rsidRDefault="007313A0" w:rsidP="007313A0">
      <w:pPr>
        <w:pStyle w:val="AssignmentsLevel2"/>
        <w:numPr>
          <w:ilvl w:val="1"/>
          <w:numId w:val="90"/>
        </w:numPr>
      </w:pPr>
      <w:r>
        <w:t>Corporate Objectives</w:t>
      </w:r>
    </w:p>
    <w:p w14:paraId="62D946FE" w14:textId="77777777" w:rsidR="007313A0" w:rsidRDefault="007313A0" w:rsidP="007313A0">
      <w:pPr>
        <w:pStyle w:val="AssignmentsLevel2"/>
        <w:numPr>
          <w:ilvl w:val="1"/>
          <w:numId w:val="90"/>
        </w:numPr>
      </w:pPr>
      <w:r>
        <w:t>Marketing Strategy</w:t>
      </w:r>
    </w:p>
    <w:p w14:paraId="448556B0" w14:textId="77777777" w:rsidR="007313A0" w:rsidRDefault="007313A0" w:rsidP="007313A0">
      <w:pPr>
        <w:pStyle w:val="AssignmentsLevel2"/>
        <w:numPr>
          <w:ilvl w:val="1"/>
          <w:numId w:val="90"/>
        </w:numPr>
      </w:pPr>
      <w:r>
        <w:t>How do goods and services qualify and win orders in the marketplace</w:t>
      </w:r>
    </w:p>
    <w:p w14:paraId="4A5B84AA" w14:textId="77777777" w:rsidR="007313A0" w:rsidRDefault="007313A0" w:rsidP="007313A0">
      <w:pPr>
        <w:pStyle w:val="AssignmentsLevel2"/>
        <w:numPr>
          <w:ilvl w:val="1"/>
          <w:numId w:val="90"/>
        </w:numPr>
      </w:pPr>
      <w:r>
        <w:t>Operations Design Choices</w:t>
      </w:r>
    </w:p>
    <w:p w14:paraId="33FD48B9" w14:textId="155396D7" w:rsidR="004C5433" w:rsidRDefault="007313A0" w:rsidP="007313A0">
      <w:pPr>
        <w:pStyle w:val="AssignmentsLevel2"/>
        <w:numPr>
          <w:ilvl w:val="1"/>
          <w:numId w:val="90"/>
        </w:numPr>
      </w:pPr>
      <w:r>
        <w:t>Infrastructure</w:t>
      </w:r>
    </w:p>
    <w:p w14:paraId="42CE7066" w14:textId="77777777" w:rsidR="004C5433" w:rsidRDefault="004C5433">
      <w:pPr>
        <w:rPr>
          <w:rFonts w:cs="Arial"/>
          <w:szCs w:val="20"/>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ABFECCF" w:rsidR="002C1641" w:rsidRPr="00842155" w:rsidRDefault="002C1641" w:rsidP="0020635A">
            <w:pPr>
              <w:pStyle w:val="WeeklyTopicHeading1"/>
            </w:pPr>
            <w:bookmarkStart w:id="9" w:name="weekthree"/>
            <w:bookmarkStart w:id="10" w:name="_Toc358980896"/>
            <w:bookmarkEnd w:id="9"/>
            <w:r w:rsidRPr="0068364F">
              <w:lastRenderedPageBreak/>
              <w:t xml:space="preserve">Week </w:t>
            </w:r>
            <w:r>
              <w:t>Three</w:t>
            </w:r>
            <w:r w:rsidRPr="0068364F">
              <w:t xml:space="preserve">: </w:t>
            </w:r>
            <w:bookmarkEnd w:id="10"/>
            <w:r w:rsidR="00EA08AE">
              <w:t>Service Delivery</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8030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712943F3" w:rsidR="00780304" w:rsidRPr="00842155" w:rsidRDefault="00780304" w:rsidP="00780304">
            <w:pPr>
              <w:pStyle w:val="ObjectiveBullet"/>
              <w:numPr>
                <w:ilvl w:val="1"/>
                <w:numId w:val="31"/>
              </w:numPr>
              <w:tabs>
                <w:tab w:val="clear" w:pos="0"/>
              </w:tabs>
            </w:pPr>
            <w:r>
              <w:t>Explain the elements of service delivery and service encounter design.</w:t>
            </w:r>
          </w:p>
        </w:tc>
        <w:tc>
          <w:tcPr>
            <w:tcW w:w="2880" w:type="dxa"/>
            <w:gridSpan w:val="2"/>
            <w:tcBorders>
              <w:left w:val="nil"/>
              <w:bottom w:val="nil"/>
            </w:tcBorders>
          </w:tcPr>
          <w:p w14:paraId="146DF818" w14:textId="5720B9D6" w:rsidR="00780304" w:rsidRPr="00842155" w:rsidRDefault="00780304" w:rsidP="00780304">
            <w:pPr>
              <w:tabs>
                <w:tab w:val="left" w:pos="0"/>
                <w:tab w:val="left" w:pos="3720"/>
              </w:tabs>
              <w:outlineLvl w:val="0"/>
              <w:rPr>
                <w:rFonts w:cs="Arial"/>
                <w:szCs w:val="20"/>
              </w:rPr>
            </w:pPr>
            <w:r>
              <w:t>CLO1, CLO3</w:t>
            </w:r>
          </w:p>
        </w:tc>
      </w:tr>
      <w:tr w:rsidR="0078030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1D862AA0" w:rsidR="00780304" w:rsidRPr="00842155" w:rsidRDefault="00780304" w:rsidP="00780304">
            <w:pPr>
              <w:pStyle w:val="ObjectiveBullet"/>
              <w:numPr>
                <w:ilvl w:val="1"/>
                <w:numId w:val="31"/>
              </w:numPr>
            </w:pPr>
            <w:r>
              <w:t>Identify processes used to create and improve a service delivery system.</w:t>
            </w:r>
          </w:p>
        </w:tc>
        <w:tc>
          <w:tcPr>
            <w:tcW w:w="2880" w:type="dxa"/>
            <w:gridSpan w:val="2"/>
            <w:tcBorders>
              <w:top w:val="nil"/>
              <w:left w:val="nil"/>
              <w:bottom w:val="nil"/>
            </w:tcBorders>
          </w:tcPr>
          <w:p w14:paraId="1AEB19F0" w14:textId="3F1DF479" w:rsidR="00780304" w:rsidRPr="00842155" w:rsidRDefault="00780304" w:rsidP="00780304">
            <w:pPr>
              <w:tabs>
                <w:tab w:val="left" w:pos="0"/>
                <w:tab w:val="left" w:pos="3720"/>
              </w:tabs>
              <w:outlineLvl w:val="0"/>
              <w:rPr>
                <w:rFonts w:cs="Arial"/>
                <w:szCs w:val="20"/>
              </w:rPr>
            </w:pPr>
            <w:r>
              <w:t>CLO3</w:t>
            </w:r>
          </w:p>
        </w:tc>
      </w:tr>
      <w:tr w:rsidR="00780304" w:rsidRPr="00842155" w14:paraId="72FDC3D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E961FB" w14:textId="7B389035" w:rsidR="00780304" w:rsidRPr="00842155" w:rsidRDefault="00780304" w:rsidP="00780304">
            <w:pPr>
              <w:pStyle w:val="ObjectiveBullet"/>
              <w:numPr>
                <w:ilvl w:val="1"/>
                <w:numId w:val="31"/>
              </w:numPr>
            </w:pPr>
            <w:r>
              <w:t>Calculate and interpret utilization analytics.</w:t>
            </w:r>
          </w:p>
        </w:tc>
        <w:tc>
          <w:tcPr>
            <w:tcW w:w="2880" w:type="dxa"/>
            <w:gridSpan w:val="2"/>
            <w:tcBorders>
              <w:top w:val="nil"/>
              <w:left w:val="nil"/>
              <w:bottom w:val="nil"/>
            </w:tcBorders>
          </w:tcPr>
          <w:p w14:paraId="3860C1F6" w14:textId="440141AE" w:rsidR="00780304" w:rsidRPr="00842155" w:rsidRDefault="00780304" w:rsidP="00780304">
            <w:pPr>
              <w:tabs>
                <w:tab w:val="left" w:pos="0"/>
                <w:tab w:val="left" w:pos="3720"/>
              </w:tabs>
              <w:outlineLvl w:val="0"/>
              <w:rPr>
                <w:rFonts w:cs="Arial"/>
                <w:szCs w:val="20"/>
              </w:rPr>
            </w:pPr>
            <w:r>
              <w:t>CLO2</w:t>
            </w:r>
          </w:p>
        </w:tc>
      </w:tr>
      <w:tr w:rsidR="0078030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7F4196EF" w:rsidR="00780304" w:rsidRPr="00842155" w:rsidRDefault="00780304" w:rsidP="00780304">
            <w:pPr>
              <w:pStyle w:val="ObjectiveBullet"/>
              <w:numPr>
                <w:ilvl w:val="1"/>
                <w:numId w:val="31"/>
              </w:numPr>
            </w:pPr>
            <w:r>
              <w:t>Research information regarding operations management.</w:t>
            </w:r>
          </w:p>
        </w:tc>
        <w:tc>
          <w:tcPr>
            <w:tcW w:w="2880" w:type="dxa"/>
            <w:gridSpan w:val="2"/>
            <w:tcBorders>
              <w:top w:val="nil"/>
              <w:left w:val="nil"/>
              <w:bottom w:val="single" w:sz="4" w:space="0" w:color="000000" w:themeColor="text1"/>
            </w:tcBorders>
          </w:tcPr>
          <w:p w14:paraId="78B77D4C" w14:textId="12485027" w:rsidR="00780304" w:rsidRPr="00842155" w:rsidRDefault="00780304" w:rsidP="00780304">
            <w:pPr>
              <w:tabs>
                <w:tab w:val="left" w:pos="0"/>
                <w:tab w:val="left" w:pos="3720"/>
              </w:tabs>
              <w:outlineLvl w:val="0"/>
              <w:rPr>
                <w:rFonts w:cs="Arial"/>
                <w:szCs w:val="20"/>
              </w:rPr>
            </w:pPr>
            <w:r>
              <w:t>CLO4</w:t>
            </w:r>
          </w:p>
        </w:tc>
      </w:tr>
      <w:tr w:rsidR="00780304"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780304" w:rsidRDefault="00780304" w:rsidP="0078030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AIE</w:t>
            </w:r>
          </w:p>
        </w:tc>
      </w:tr>
      <w:tr w:rsidR="00780304"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EEFD" w14:textId="77777777" w:rsidR="00780304" w:rsidRDefault="00780304" w:rsidP="00780304">
            <w:pPr>
              <w:ind w:left="360" w:hanging="360"/>
              <w:rPr>
                <w:b/>
              </w:rPr>
            </w:pPr>
            <w:r>
              <w:rPr>
                <w:b/>
              </w:rPr>
              <w:t>Week Three Reading</w:t>
            </w:r>
          </w:p>
          <w:p w14:paraId="27CC35C8" w14:textId="77777777" w:rsidR="00780304" w:rsidRDefault="00780304" w:rsidP="00780304">
            <w:pPr>
              <w:ind w:left="360" w:hanging="360"/>
              <w:rPr>
                <w:b/>
              </w:rPr>
            </w:pPr>
          </w:p>
          <w:p w14:paraId="6037F346" w14:textId="771AC46F" w:rsidR="00780304" w:rsidRDefault="00780304" w:rsidP="00780304">
            <w:pPr>
              <w:pStyle w:val="NoSpacing"/>
            </w:pPr>
            <w:r>
              <w:t xml:space="preserve">This week, you will be reading selected sections from Chapters </w:t>
            </w:r>
            <w:r w:rsidR="00C87567">
              <w:t xml:space="preserve">5 </w:t>
            </w:r>
            <w:r>
              <w:t xml:space="preserve">and 7. You will be learning the basics of Operations Management and how location plays a role in costs such as transportation, as well as process design and resource utilization. </w:t>
            </w:r>
          </w:p>
          <w:p w14:paraId="5D7CB86B" w14:textId="77777777" w:rsidR="00780304" w:rsidRDefault="00780304" w:rsidP="00780304">
            <w:pPr>
              <w:ind w:left="360" w:hanging="360"/>
              <w:rPr>
                <w:b/>
              </w:rPr>
            </w:pPr>
          </w:p>
          <w:p w14:paraId="14BBC19B" w14:textId="627CC3ED" w:rsidR="00780304" w:rsidRDefault="00780304" w:rsidP="00780304">
            <w:pPr>
              <w:ind w:left="360" w:hanging="360"/>
            </w:pPr>
            <w:r w:rsidRPr="005666BB">
              <w:rPr>
                <w:b/>
              </w:rPr>
              <w:t>Read</w:t>
            </w:r>
            <w:r w:rsidRPr="005666BB">
              <w:t xml:space="preserve"> pages </w:t>
            </w:r>
            <w:r w:rsidR="0019316D" w:rsidRPr="005666BB">
              <w:t xml:space="preserve">93-100 &amp; 141-154 </w:t>
            </w:r>
            <w:r w:rsidRPr="005666BB">
              <w:t xml:space="preserve">of </w:t>
            </w:r>
            <w:r w:rsidRPr="005666BB">
              <w:rPr>
                <w:i/>
              </w:rPr>
              <w:t>OM 6</w:t>
            </w:r>
            <w:r w:rsidRPr="005666BB">
              <w:t>.</w:t>
            </w:r>
          </w:p>
          <w:p w14:paraId="01FF1DE5" w14:textId="77777777" w:rsidR="00780304" w:rsidRDefault="00780304" w:rsidP="00780304">
            <w:pPr>
              <w:ind w:left="360" w:hanging="360"/>
            </w:pPr>
          </w:p>
          <w:p w14:paraId="332A91B7" w14:textId="77777777" w:rsidR="00780304" w:rsidRDefault="00780304" w:rsidP="00780304">
            <w:pPr>
              <w:ind w:left="360" w:hanging="360"/>
            </w:pPr>
            <w:r>
              <w:t>After studying these chapters, you should be able to:</w:t>
            </w:r>
          </w:p>
          <w:p w14:paraId="0324E3D1" w14:textId="77777777" w:rsidR="00780304" w:rsidRDefault="00780304" w:rsidP="00780304">
            <w:pPr>
              <w:ind w:left="360" w:hanging="360"/>
            </w:pPr>
          </w:p>
          <w:p w14:paraId="3FB426B7" w14:textId="77777777" w:rsidR="0019316D" w:rsidRDefault="0019316D" w:rsidP="0019316D">
            <w:pPr>
              <w:pStyle w:val="AssignmentsLevel2"/>
            </w:pPr>
            <w:r>
              <w:t>Explain the five elements of service delivery system design</w:t>
            </w:r>
          </w:p>
          <w:p w14:paraId="7D3E0D0C" w14:textId="77777777" w:rsidR="0019316D" w:rsidRDefault="0019316D" w:rsidP="0019316D">
            <w:pPr>
              <w:pStyle w:val="AssignmentsLevel2"/>
            </w:pPr>
            <w:r>
              <w:t>Describe the Four Elements of service encounter design</w:t>
            </w:r>
          </w:p>
          <w:p w14:paraId="50878C01" w14:textId="77777777" w:rsidR="0019316D" w:rsidRDefault="0019316D" w:rsidP="0019316D">
            <w:pPr>
              <w:pStyle w:val="AssignmentsLevel2"/>
            </w:pPr>
            <w:r>
              <w:t>Describe how to apply process and value stream mapping for process design</w:t>
            </w:r>
          </w:p>
          <w:p w14:paraId="7B12EBEF" w14:textId="77777777" w:rsidR="0019316D" w:rsidRDefault="0019316D" w:rsidP="0019316D">
            <w:pPr>
              <w:pStyle w:val="AssignmentsLevel2"/>
            </w:pPr>
            <w:r>
              <w:t>Explain how to improve process design and analyze process maps</w:t>
            </w:r>
          </w:p>
          <w:p w14:paraId="2321E6B4" w14:textId="2DCCEDF9" w:rsidR="00780304" w:rsidRPr="00842155" w:rsidRDefault="0019316D" w:rsidP="005666BB">
            <w:pPr>
              <w:pStyle w:val="AssignmentsLevel2"/>
            </w:pPr>
            <w:r>
              <w:t>Describe how to compute resource utilization and apply Little's Law</w:t>
            </w:r>
          </w:p>
        </w:tc>
        <w:tc>
          <w:tcPr>
            <w:tcW w:w="1440" w:type="dxa"/>
            <w:tcBorders>
              <w:left w:val="single" w:sz="4" w:space="0" w:color="000000" w:themeColor="text1"/>
            </w:tcBorders>
            <w:shd w:val="clear" w:color="auto" w:fill="FFFFFF" w:themeFill="background1"/>
          </w:tcPr>
          <w:p w14:paraId="669C3C70" w14:textId="031A75E3" w:rsidR="00780304" w:rsidRPr="009F6FAF" w:rsidRDefault="00780304" w:rsidP="00780304">
            <w:pPr>
              <w:rPr>
                <w:rFonts w:cs="Arial"/>
                <w:szCs w:val="20"/>
              </w:rPr>
            </w:pPr>
            <w:r>
              <w:t>3.1, 3.2, 3.3, 3.4</w:t>
            </w:r>
          </w:p>
        </w:tc>
        <w:tc>
          <w:tcPr>
            <w:tcW w:w="1440" w:type="dxa"/>
            <w:tcBorders>
              <w:left w:val="single" w:sz="4" w:space="0" w:color="000000" w:themeColor="text1"/>
            </w:tcBorders>
            <w:shd w:val="clear" w:color="auto" w:fill="FFFFFF" w:themeFill="background1"/>
          </w:tcPr>
          <w:p w14:paraId="12C7859C" w14:textId="77777777" w:rsidR="00780304" w:rsidRPr="009F6FAF" w:rsidRDefault="00780304" w:rsidP="00780304">
            <w:pPr>
              <w:rPr>
                <w:rFonts w:cs="Arial"/>
                <w:szCs w:val="20"/>
              </w:rPr>
            </w:pPr>
          </w:p>
        </w:tc>
      </w:tr>
      <w:tr w:rsidR="00780304"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AE3069" w14:textId="77777777" w:rsidR="00780304" w:rsidRDefault="00780304" w:rsidP="00780304">
            <w:pPr>
              <w:ind w:left="360" w:hanging="360"/>
              <w:rPr>
                <w:b/>
              </w:rPr>
            </w:pPr>
            <w:r>
              <w:rPr>
                <w:b/>
              </w:rPr>
              <w:t>Lecture: Service Delivery</w:t>
            </w:r>
          </w:p>
          <w:p w14:paraId="3183E7DD" w14:textId="77777777" w:rsidR="00780304" w:rsidRDefault="00780304" w:rsidP="00780304">
            <w:pPr>
              <w:ind w:left="360" w:hanging="360"/>
            </w:pPr>
          </w:p>
          <w:p w14:paraId="2C62DA36" w14:textId="77777777" w:rsidR="00780304" w:rsidRDefault="00780304" w:rsidP="00780304">
            <w:r>
              <w:rPr>
                <w:b/>
              </w:rPr>
              <w:t xml:space="preserve">Watch </w:t>
            </w:r>
            <w:r>
              <w:t xml:space="preserve">the Service Delivery Lecture Video, available on Vimeo (17:31): </w:t>
            </w:r>
            <w:hyperlink r:id="rId27">
              <w:r>
                <w:rPr>
                  <w:color w:val="0000FF"/>
                  <w:u w:val="single"/>
                </w:rPr>
                <w:t>http://vimeo.com/77550521</w:t>
              </w:r>
            </w:hyperlink>
          </w:p>
          <w:p w14:paraId="675A03AF" w14:textId="77777777" w:rsidR="00780304" w:rsidRDefault="00780304" w:rsidP="00780304"/>
          <w:p w14:paraId="6880F990" w14:textId="034C4804" w:rsidR="00780304" w:rsidRPr="00842155" w:rsidRDefault="00780304" w:rsidP="00780304">
            <w:pPr>
              <w:pStyle w:val="AssignmentsLevel1"/>
            </w:pPr>
            <w:r>
              <w:rPr>
                <w:b/>
              </w:rPr>
              <w:t>Post</w:t>
            </w:r>
            <w:r>
              <w:t xml:space="preserve"> any questions, comments, or insights you may have about the content of the lecture in the Week Three General Q&amp;A Discussion Forum on Blackboard.</w:t>
            </w:r>
          </w:p>
        </w:tc>
        <w:tc>
          <w:tcPr>
            <w:tcW w:w="1440" w:type="dxa"/>
            <w:tcBorders>
              <w:left w:val="single" w:sz="4" w:space="0" w:color="000000" w:themeColor="text1"/>
            </w:tcBorders>
            <w:shd w:val="clear" w:color="auto" w:fill="FFFFFF" w:themeFill="background1"/>
          </w:tcPr>
          <w:p w14:paraId="36F2EB2B" w14:textId="20736319" w:rsidR="00780304" w:rsidRPr="009F6FAF" w:rsidRDefault="00780304" w:rsidP="00780304">
            <w:pPr>
              <w:rPr>
                <w:rFonts w:cs="Arial"/>
                <w:szCs w:val="20"/>
              </w:rPr>
            </w:pPr>
            <w:r>
              <w:t>3.1, 3.2, 3.3, 3.4</w:t>
            </w:r>
          </w:p>
        </w:tc>
        <w:tc>
          <w:tcPr>
            <w:tcW w:w="1440" w:type="dxa"/>
            <w:tcBorders>
              <w:left w:val="single" w:sz="4" w:space="0" w:color="000000" w:themeColor="text1"/>
            </w:tcBorders>
            <w:shd w:val="clear" w:color="auto" w:fill="FFFFFF" w:themeFill="background1"/>
          </w:tcPr>
          <w:p w14:paraId="05AD7EEB" w14:textId="77777777" w:rsidR="00780304" w:rsidRDefault="00780304" w:rsidP="00780304">
            <w:r>
              <w:t xml:space="preserve">Lecture Activity – reviews lecture and posts response = </w:t>
            </w:r>
          </w:p>
          <w:p w14:paraId="2034B301" w14:textId="6BEAB6C4" w:rsidR="00780304" w:rsidRPr="009F6FAF" w:rsidRDefault="00780304" w:rsidP="00780304">
            <w:pPr>
              <w:rPr>
                <w:rFonts w:cs="Arial"/>
                <w:szCs w:val="20"/>
              </w:rPr>
            </w:pPr>
            <w:r>
              <w:rPr>
                <w:b/>
              </w:rPr>
              <w:t>1 hour</w:t>
            </w:r>
          </w:p>
        </w:tc>
      </w:tr>
      <w:tr w:rsidR="00780304"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780304" w:rsidRDefault="00780304" w:rsidP="00780304">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0A959828"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780304" w:rsidRPr="005B10FE" w:rsidRDefault="00780304" w:rsidP="0078030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780304" w:rsidRPr="005B10FE" w:rsidRDefault="00780304" w:rsidP="00780304">
            <w:pPr>
              <w:rPr>
                <w:rFonts w:eastAsia="Arial" w:cs="Arial"/>
                <w:b/>
                <w:bCs/>
                <w:i/>
                <w:iCs/>
              </w:rPr>
            </w:pPr>
            <w:r w:rsidRPr="4948C66D">
              <w:rPr>
                <w:rFonts w:eastAsia="Arial" w:cs="Arial"/>
                <w:b/>
                <w:bCs/>
                <w:i/>
                <w:iCs/>
              </w:rPr>
              <w:t>AIE</w:t>
            </w:r>
          </w:p>
        </w:tc>
      </w:tr>
      <w:tr w:rsidR="0037554E" w:rsidRPr="00103FC5" w14:paraId="5569D6E9" w14:textId="77777777" w:rsidTr="4948C66D">
        <w:tc>
          <w:tcPr>
            <w:tcW w:w="10170" w:type="dxa"/>
            <w:gridSpan w:val="2"/>
            <w:tcMar>
              <w:top w:w="115" w:type="dxa"/>
              <w:left w:w="115" w:type="dxa"/>
              <w:bottom w:w="115" w:type="dxa"/>
              <w:right w:w="115" w:type="dxa"/>
            </w:tcMar>
          </w:tcPr>
          <w:p w14:paraId="58DDED4E" w14:textId="77777777" w:rsidR="0037554E" w:rsidRDefault="0037554E" w:rsidP="0037554E">
            <w:pPr>
              <w:widowControl w:val="0"/>
              <w:ind w:left="360" w:hanging="360"/>
              <w:rPr>
                <w:b/>
              </w:rPr>
            </w:pPr>
            <w:r>
              <w:rPr>
                <w:b/>
              </w:rPr>
              <w:t>Week Three Resources Quiz</w:t>
            </w:r>
          </w:p>
          <w:p w14:paraId="54E5BEAC" w14:textId="77777777" w:rsidR="0037554E" w:rsidRDefault="0037554E" w:rsidP="0037554E">
            <w:pPr>
              <w:widowControl w:val="0"/>
              <w:ind w:left="360" w:hanging="360"/>
            </w:pPr>
          </w:p>
          <w:p w14:paraId="0CD0B78F" w14:textId="77777777" w:rsidR="0037554E" w:rsidRDefault="0037554E" w:rsidP="0037554E">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3E1EB214" w14:textId="77777777" w:rsidR="0037554E" w:rsidRDefault="0037554E" w:rsidP="0037554E"/>
          <w:p w14:paraId="3AA28DE5" w14:textId="77777777" w:rsidR="0037554E" w:rsidRDefault="0037554E" w:rsidP="0037554E">
            <w:r>
              <w:rPr>
                <w:b/>
              </w:rPr>
              <w:t>Complete</w:t>
            </w:r>
            <w:r>
              <w:t xml:space="preserve"> the Week Three Resources Quiz no later than 11:59 p.m. [EST] on Sunday.</w:t>
            </w:r>
          </w:p>
          <w:p w14:paraId="092A61DC" w14:textId="77777777" w:rsidR="0037554E" w:rsidRDefault="0037554E" w:rsidP="0037554E"/>
          <w:p w14:paraId="3DBB58B6" w14:textId="39F8FC54" w:rsidR="0037554E" w:rsidRDefault="0037554E" w:rsidP="0037554E">
            <w:pPr>
              <w:widowControl w:val="0"/>
              <w:rPr>
                <w:b/>
              </w:rPr>
            </w:pPr>
            <w:r>
              <w:rPr>
                <w:i/>
              </w:rPr>
              <w:t>Note</w:t>
            </w:r>
            <w:r>
              <w:t>. This quiz is open book and open note and counts for 10 points.</w:t>
            </w:r>
          </w:p>
        </w:tc>
        <w:tc>
          <w:tcPr>
            <w:tcW w:w="1440" w:type="dxa"/>
          </w:tcPr>
          <w:p w14:paraId="574700E1" w14:textId="1FF50054" w:rsidR="0037554E" w:rsidRDefault="0037554E" w:rsidP="0037554E">
            <w:pPr>
              <w:tabs>
                <w:tab w:val="left" w:pos="2329"/>
              </w:tabs>
            </w:pPr>
            <w:r>
              <w:t>3.1 – 3.4</w:t>
            </w:r>
          </w:p>
        </w:tc>
        <w:tc>
          <w:tcPr>
            <w:tcW w:w="1440" w:type="dxa"/>
          </w:tcPr>
          <w:p w14:paraId="59F98B82" w14:textId="151A59E1" w:rsidR="0037554E" w:rsidRDefault="0037554E" w:rsidP="0037554E">
            <w:pPr>
              <w:tabs>
                <w:tab w:val="left" w:pos="2329"/>
              </w:tabs>
            </w:pPr>
            <w:proofErr w:type="gramStart"/>
            <w:r>
              <w:t>1 hour</w:t>
            </w:r>
            <w:proofErr w:type="gramEnd"/>
            <w:r>
              <w:t xml:space="preserve"> test = 1 hour of instruction</w:t>
            </w:r>
          </w:p>
        </w:tc>
      </w:tr>
      <w:tr w:rsidR="0037554E" w:rsidRPr="00103FC5" w14:paraId="2129181B" w14:textId="77777777" w:rsidTr="4948C66D">
        <w:tc>
          <w:tcPr>
            <w:tcW w:w="10170" w:type="dxa"/>
            <w:gridSpan w:val="2"/>
            <w:tcMar>
              <w:top w:w="115" w:type="dxa"/>
              <w:left w:w="115" w:type="dxa"/>
              <w:bottom w:w="115" w:type="dxa"/>
              <w:right w:w="115" w:type="dxa"/>
            </w:tcMar>
          </w:tcPr>
          <w:p w14:paraId="640680B2" w14:textId="77777777" w:rsidR="0037554E" w:rsidRDefault="0037554E" w:rsidP="0037554E">
            <w:pPr>
              <w:widowControl w:val="0"/>
            </w:pPr>
            <w:r>
              <w:rPr>
                <w:b/>
              </w:rPr>
              <w:t>Discussion: Servicescape</w:t>
            </w:r>
          </w:p>
          <w:p w14:paraId="68842692" w14:textId="77777777" w:rsidR="0037554E" w:rsidRDefault="0037554E" w:rsidP="0037554E"/>
          <w:p w14:paraId="30C89D2F" w14:textId="77777777" w:rsidR="0037554E" w:rsidRDefault="0037554E" w:rsidP="0037554E">
            <w:r>
              <w:rPr>
                <w:b/>
              </w:rPr>
              <w:t>Watch</w:t>
            </w:r>
            <w:r>
              <w:t xml:space="preserve"> the “Service Design Concept” video, available on YouTube (4:05): </w:t>
            </w:r>
            <w:hyperlink r:id="rId28">
              <w:r>
                <w:rPr>
                  <w:color w:val="0000FF"/>
                  <w:u w:val="single"/>
                </w:rPr>
                <w:t>http://www.youtube.com/watch?v=U5yCjO-rwws</w:t>
              </w:r>
            </w:hyperlink>
          </w:p>
          <w:p w14:paraId="1B42EE5E" w14:textId="77777777" w:rsidR="0037554E" w:rsidRDefault="0037554E" w:rsidP="0037554E"/>
          <w:p w14:paraId="71BF3AE7" w14:textId="77777777" w:rsidR="0037554E" w:rsidRDefault="0037554E" w:rsidP="0037554E">
            <w:pPr>
              <w:widowControl w:val="0"/>
            </w:pPr>
            <w:r>
              <w:rPr>
                <w:b/>
              </w:rPr>
              <w:t>Write</w:t>
            </w:r>
            <w:r>
              <w:t xml:space="preserve"> a response to the following prompt and discussion questions in the “Servicescape” discussion forum:</w:t>
            </w:r>
          </w:p>
          <w:p w14:paraId="504396F2" w14:textId="77777777" w:rsidR="0037554E" w:rsidRDefault="0037554E" w:rsidP="0037554E">
            <w:pPr>
              <w:widowControl w:val="0"/>
            </w:pPr>
          </w:p>
          <w:p w14:paraId="4C029276" w14:textId="77777777" w:rsidR="0037554E" w:rsidRDefault="0037554E" w:rsidP="0037554E">
            <w:pPr>
              <w:pStyle w:val="AssignmentsLevel2"/>
            </w:pPr>
            <w:r>
              <w:t>Write a description of the Servicescape for MOBI.E.</w:t>
            </w:r>
          </w:p>
          <w:p w14:paraId="19B99CD3" w14:textId="77777777" w:rsidR="0037554E" w:rsidRDefault="0037554E" w:rsidP="0037554E">
            <w:pPr>
              <w:pStyle w:val="AssignmentsLevel2"/>
            </w:pPr>
            <w:r>
              <w:t>Were all elements of a Servicescape addressed? Why or why not?</w:t>
            </w:r>
          </w:p>
          <w:p w14:paraId="00C209F9" w14:textId="77777777" w:rsidR="0037554E" w:rsidRDefault="0037554E" w:rsidP="0037554E">
            <w:pPr>
              <w:pStyle w:val="AssignmentsLevel2"/>
            </w:pPr>
            <w:r>
              <w:t xml:space="preserve">How was MOBI.E able to expand on the basic elements of a service scape? </w:t>
            </w:r>
          </w:p>
          <w:p w14:paraId="2F05353A" w14:textId="77777777" w:rsidR="0037554E" w:rsidRDefault="0037554E" w:rsidP="0037554E">
            <w:pPr>
              <w:widowControl w:val="0"/>
            </w:pPr>
          </w:p>
          <w:p w14:paraId="75D7CC82" w14:textId="77777777" w:rsidR="0037554E" w:rsidRPr="00FA464B" w:rsidRDefault="0037554E" w:rsidP="0037554E">
            <w:pPr>
              <w:pStyle w:val="AssignmentsLevel2"/>
              <w:numPr>
                <w:ilvl w:val="0"/>
                <w:numId w:val="0"/>
              </w:numPr>
            </w:pPr>
            <w:r>
              <w:rPr>
                <w:i/>
              </w:rPr>
              <w:t>Note</w:t>
            </w:r>
            <w:r>
              <w:t>.</w:t>
            </w:r>
            <w:r w:rsidRPr="00266793">
              <w:rPr>
                <w:i/>
                <w:highlight w:val="yellow"/>
              </w:rPr>
              <w:t xml:space="preserve"> </w:t>
            </w:r>
            <w:r w:rsidRPr="00FA464B">
              <w:rPr>
                <w:highlight w:val="yellow"/>
              </w:rPr>
              <w:t>Please be sure to apply concepts from the text to your post and responses</w:t>
            </w:r>
            <w:r>
              <w:rPr>
                <w:highlight w:val="yellow"/>
              </w:rPr>
              <w:t>.</w:t>
            </w:r>
          </w:p>
          <w:p w14:paraId="72CD85C8" w14:textId="77777777" w:rsidR="0037554E" w:rsidRDefault="0037554E" w:rsidP="0037554E">
            <w:pPr>
              <w:widowControl w:val="0"/>
            </w:pPr>
            <w:r>
              <w:t xml:space="preserve"> Initial answers to the discussion question must be substantive and in the range of 250-400 words. Any references should be properly cited following APA formatting guidelines. Initial discussion question responses are due by 11:59 p.m. (Eastern Time) on Thursday.</w:t>
            </w:r>
          </w:p>
          <w:p w14:paraId="51923720" w14:textId="77777777" w:rsidR="0037554E" w:rsidRDefault="0037554E" w:rsidP="0037554E">
            <w:pPr>
              <w:widowControl w:val="0"/>
              <w:ind w:left="360" w:hanging="360"/>
            </w:pPr>
          </w:p>
          <w:p w14:paraId="012CC939" w14:textId="7159AEFF" w:rsidR="0037554E" w:rsidRPr="00103FC5" w:rsidRDefault="0037554E" w:rsidP="0037554E">
            <w:pPr>
              <w:pStyle w:val="AssignmentsLevel1"/>
              <w:rPr>
                <w:b/>
                <w:bCs/>
              </w:rPr>
            </w:pPr>
            <w:r>
              <w:rPr>
                <w:b/>
              </w:rPr>
              <w:t>Write</w:t>
            </w:r>
            <w:r>
              <w:t xml:space="preserve"> a substantive response to a minimum of three different students. All responses must be posted by 11:59 p.m. (Eastern Time) on Sunday.</w:t>
            </w:r>
          </w:p>
        </w:tc>
        <w:tc>
          <w:tcPr>
            <w:tcW w:w="1440" w:type="dxa"/>
          </w:tcPr>
          <w:p w14:paraId="2E303BC4" w14:textId="68341D42" w:rsidR="0037554E" w:rsidRPr="00103FC5" w:rsidRDefault="0037554E" w:rsidP="0037554E">
            <w:pPr>
              <w:tabs>
                <w:tab w:val="left" w:pos="2329"/>
              </w:tabs>
              <w:rPr>
                <w:rFonts w:cs="Arial"/>
                <w:szCs w:val="20"/>
              </w:rPr>
            </w:pPr>
            <w:r>
              <w:t>3.1</w:t>
            </w:r>
          </w:p>
        </w:tc>
        <w:tc>
          <w:tcPr>
            <w:tcW w:w="1440" w:type="dxa"/>
          </w:tcPr>
          <w:p w14:paraId="0B71A08E" w14:textId="448D9B06" w:rsidR="0037554E" w:rsidRPr="00103FC5" w:rsidRDefault="0037554E" w:rsidP="0037554E">
            <w:pPr>
              <w:tabs>
                <w:tab w:val="left" w:pos="2329"/>
              </w:tabs>
              <w:rPr>
                <w:rFonts w:eastAsia="Arial" w:cs="Arial"/>
              </w:rPr>
            </w:pPr>
            <w:r>
              <w:t xml:space="preserve">Discussion – one post and reply to three other posts = </w:t>
            </w:r>
            <w:r>
              <w:rPr>
                <w:b/>
              </w:rPr>
              <w:t>1 hour</w:t>
            </w:r>
          </w:p>
        </w:tc>
      </w:tr>
      <w:tr w:rsidR="0037554E" w:rsidRPr="00842155" w14:paraId="382572AE" w14:textId="77777777" w:rsidTr="4948C66D">
        <w:tc>
          <w:tcPr>
            <w:tcW w:w="10170" w:type="dxa"/>
            <w:gridSpan w:val="2"/>
            <w:tcMar>
              <w:top w:w="115" w:type="dxa"/>
              <w:left w:w="115" w:type="dxa"/>
              <w:bottom w:w="115" w:type="dxa"/>
              <w:right w:w="115" w:type="dxa"/>
            </w:tcMar>
          </w:tcPr>
          <w:p w14:paraId="7B301B3F" w14:textId="77777777" w:rsidR="0037554E" w:rsidRDefault="0037554E" w:rsidP="0037554E">
            <w:pPr>
              <w:rPr>
                <w:b/>
              </w:rPr>
            </w:pPr>
            <w:r>
              <w:rPr>
                <w:b/>
              </w:rPr>
              <w:t>Discussion: A Pizza Take-Out Service Delivery System</w:t>
            </w:r>
          </w:p>
          <w:p w14:paraId="7F923C0A" w14:textId="77777777" w:rsidR="0037554E" w:rsidRDefault="0037554E" w:rsidP="0037554E"/>
          <w:p w14:paraId="298ABCD9" w14:textId="49CBBF66" w:rsidR="0049414E" w:rsidRDefault="0049414E" w:rsidP="0037554E">
            <w:r w:rsidRPr="0049414E">
              <w:rPr>
                <w:b/>
              </w:rPr>
              <w:t>Review</w:t>
            </w:r>
            <w:r w:rsidRPr="0049414E">
              <w:t xml:space="preserve"> the pizza take-out service delivery process map.</w:t>
            </w:r>
          </w:p>
          <w:p w14:paraId="01C8C2C5" w14:textId="77777777" w:rsidR="0049414E" w:rsidRDefault="0049414E" w:rsidP="0037554E"/>
          <w:p w14:paraId="393FD2DD" w14:textId="4A7B9325" w:rsidR="0037554E" w:rsidRDefault="0037554E" w:rsidP="0037554E">
            <w:r>
              <w:t xml:space="preserve">For each step in the flowchart, there is an opportunity for errors to be made, inefficiencies, progress to be made, and room for improvement. </w:t>
            </w:r>
          </w:p>
          <w:p w14:paraId="60892EA4" w14:textId="77777777" w:rsidR="0037554E" w:rsidRDefault="0037554E" w:rsidP="0037554E"/>
          <w:p w14:paraId="09CF38ED" w14:textId="77777777" w:rsidR="0037554E" w:rsidRDefault="0037554E" w:rsidP="0037554E">
            <w:r>
              <w:rPr>
                <w:b/>
              </w:rPr>
              <w:t>Select</w:t>
            </w:r>
            <w:r>
              <w:t xml:space="preserve"> two steps and identify the following:</w:t>
            </w:r>
          </w:p>
          <w:p w14:paraId="6DC78C6D" w14:textId="77777777" w:rsidR="0037554E" w:rsidRDefault="0037554E" w:rsidP="0037554E"/>
          <w:p w14:paraId="1B631182" w14:textId="77777777" w:rsidR="0037554E" w:rsidRDefault="0037554E" w:rsidP="0037554E">
            <w:pPr>
              <w:pStyle w:val="AssignmentsLevel2"/>
            </w:pPr>
            <w:r>
              <w:t>Possible errors that could be made</w:t>
            </w:r>
          </w:p>
          <w:p w14:paraId="42A36EE2" w14:textId="77777777" w:rsidR="0037554E" w:rsidRDefault="0037554E" w:rsidP="0037554E">
            <w:pPr>
              <w:pStyle w:val="AssignmentsLevel2"/>
            </w:pPr>
            <w:r>
              <w:t>How that step can be measured for effectiveness</w:t>
            </w:r>
          </w:p>
          <w:p w14:paraId="12E1B8F5" w14:textId="77777777" w:rsidR="0037554E" w:rsidRDefault="0037554E" w:rsidP="0037554E">
            <w:pPr>
              <w:pStyle w:val="AssignmentsLevel2"/>
            </w:pPr>
            <w:r>
              <w:t>Suggestions to improve that step</w:t>
            </w:r>
          </w:p>
          <w:p w14:paraId="78815535" w14:textId="77777777" w:rsidR="0037554E" w:rsidRDefault="0037554E" w:rsidP="0037554E"/>
          <w:p w14:paraId="14AEDA07" w14:textId="3B0484A1" w:rsidR="0037554E" w:rsidRDefault="0037554E" w:rsidP="0037554E">
            <w:pPr>
              <w:pStyle w:val="AssignmentsLevel2"/>
              <w:numPr>
                <w:ilvl w:val="0"/>
                <w:numId w:val="0"/>
              </w:numPr>
            </w:pPr>
            <w:r w:rsidRPr="00EA08AE">
              <w:rPr>
                <w:i/>
              </w:rPr>
              <w:t>Note</w:t>
            </w:r>
            <w:r w:rsidRPr="00EA08AE">
              <w:t xml:space="preserve">. </w:t>
            </w:r>
            <w:r w:rsidRPr="005666BB">
              <w:t>Please be sure to apply concepts from the text to your post and responses.</w:t>
            </w:r>
          </w:p>
          <w:p w14:paraId="3760E842" w14:textId="77777777" w:rsidR="00EA08AE" w:rsidRPr="00FA464B" w:rsidRDefault="00EA08AE" w:rsidP="0037554E">
            <w:pPr>
              <w:pStyle w:val="AssignmentsLevel2"/>
              <w:numPr>
                <w:ilvl w:val="0"/>
                <w:numId w:val="0"/>
              </w:numPr>
            </w:pPr>
          </w:p>
          <w:p w14:paraId="12EEF71E" w14:textId="77777777" w:rsidR="0037554E" w:rsidRDefault="0037554E" w:rsidP="0037554E">
            <w:r>
              <w:t>Initial answers to the discussion question must be substantive and in the range of 250-400 words. Any references should be properly cited following APA formatting guidelines. Initial discussion question responses are due by 11:59 p.m. (Eastern Time) on Thursday.</w:t>
            </w:r>
          </w:p>
          <w:p w14:paraId="748AF2B1" w14:textId="77777777" w:rsidR="0037554E" w:rsidRDefault="0037554E" w:rsidP="0037554E"/>
          <w:p w14:paraId="46FD9EA2" w14:textId="118D645E" w:rsidR="0037554E" w:rsidRPr="00135F7B" w:rsidRDefault="0037554E" w:rsidP="0037554E">
            <w:pPr>
              <w:pStyle w:val="AssignmentsLevel1"/>
            </w:pPr>
            <w:r>
              <w:rPr>
                <w:b/>
              </w:rPr>
              <w:t>Write</w:t>
            </w:r>
            <w:r>
              <w:t xml:space="preserve"> a substantive response to a minimum of three different students. All responses must be posted by 11:59 p.m. (Eastern Time) on Sunday.</w:t>
            </w:r>
          </w:p>
        </w:tc>
        <w:tc>
          <w:tcPr>
            <w:tcW w:w="1440" w:type="dxa"/>
          </w:tcPr>
          <w:p w14:paraId="0ABB8DAA" w14:textId="78502B8F" w:rsidR="0037554E" w:rsidRPr="00842155" w:rsidRDefault="0037554E" w:rsidP="0037554E">
            <w:pPr>
              <w:tabs>
                <w:tab w:val="left" w:pos="2329"/>
              </w:tabs>
              <w:rPr>
                <w:rFonts w:cs="Arial"/>
                <w:szCs w:val="20"/>
              </w:rPr>
            </w:pPr>
            <w:r>
              <w:lastRenderedPageBreak/>
              <w:t>3.2</w:t>
            </w:r>
          </w:p>
        </w:tc>
        <w:tc>
          <w:tcPr>
            <w:tcW w:w="1440" w:type="dxa"/>
          </w:tcPr>
          <w:p w14:paraId="583659F2" w14:textId="4C23DF29" w:rsidR="0037554E" w:rsidRPr="00842155" w:rsidRDefault="0037554E" w:rsidP="0037554E">
            <w:pPr>
              <w:tabs>
                <w:tab w:val="left" w:pos="2329"/>
              </w:tabs>
              <w:rPr>
                <w:rFonts w:eastAsia="Arial" w:cs="Arial"/>
              </w:rPr>
            </w:pPr>
            <w:r>
              <w:t xml:space="preserve">Discussion – one post and reply to three other posts = </w:t>
            </w:r>
            <w:r>
              <w:rPr>
                <w:b/>
              </w:rPr>
              <w:t>1 hour</w:t>
            </w:r>
          </w:p>
        </w:tc>
      </w:tr>
      <w:tr w:rsidR="0037554E" w:rsidRPr="00132272" w14:paraId="29DAB8F5" w14:textId="77777777" w:rsidTr="4948C66D">
        <w:tc>
          <w:tcPr>
            <w:tcW w:w="10170" w:type="dxa"/>
            <w:gridSpan w:val="2"/>
            <w:tcMar>
              <w:top w:w="115" w:type="dxa"/>
              <w:left w:w="115" w:type="dxa"/>
              <w:bottom w:w="115" w:type="dxa"/>
              <w:right w:w="115" w:type="dxa"/>
            </w:tcMar>
          </w:tcPr>
          <w:p w14:paraId="6BBD5474" w14:textId="77777777" w:rsidR="0037554E" w:rsidRDefault="0037554E" w:rsidP="0037554E">
            <w:pPr>
              <w:widowControl w:val="0"/>
              <w:rPr>
                <w:b/>
              </w:rPr>
            </w:pPr>
            <w:r>
              <w:rPr>
                <w:b/>
              </w:rPr>
              <w:t>Discussion: Service Upset</w:t>
            </w:r>
          </w:p>
          <w:p w14:paraId="595DC4B3" w14:textId="77777777" w:rsidR="0037554E" w:rsidRDefault="0037554E" w:rsidP="0037554E">
            <w:pPr>
              <w:tabs>
                <w:tab w:val="left" w:pos="2329"/>
              </w:tabs>
              <w:rPr>
                <w:b/>
              </w:rPr>
            </w:pPr>
          </w:p>
          <w:p w14:paraId="7D4FE9DB" w14:textId="77777777" w:rsidR="0037554E" w:rsidRDefault="0037554E" w:rsidP="0037554E">
            <w:pPr>
              <w:widowControl w:val="0"/>
            </w:pPr>
            <w:r>
              <w:rPr>
                <w:b/>
              </w:rPr>
              <w:t>Write</w:t>
            </w:r>
            <w:r>
              <w:t xml:space="preserve"> a response to the following discussion question in the “Service Upset” discussion forum:</w:t>
            </w:r>
          </w:p>
          <w:p w14:paraId="7DCB66CC" w14:textId="77777777" w:rsidR="0037554E" w:rsidRDefault="0037554E" w:rsidP="0037554E">
            <w:pPr>
              <w:widowControl w:val="0"/>
            </w:pPr>
          </w:p>
          <w:p w14:paraId="7F33A434" w14:textId="77777777" w:rsidR="0037554E" w:rsidRDefault="0037554E" w:rsidP="0037554E">
            <w:pPr>
              <w:widowControl w:val="0"/>
              <w:numPr>
                <w:ilvl w:val="0"/>
                <w:numId w:val="53"/>
              </w:numPr>
              <w:pBdr>
                <w:top w:val="nil"/>
                <w:left w:val="nil"/>
                <w:bottom w:val="nil"/>
                <w:right w:val="nil"/>
                <w:between w:val="nil"/>
              </w:pBdr>
            </w:pPr>
            <w:r>
              <w:t>Describe a personal experience where you had a “service upset.”</w:t>
            </w:r>
          </w:p>
          <w:p w14:paraId="7B2F6815" w14:textId="77777777" w:rsidR="0037554E" w:rsidRDefault="0037554E" w:rsidP="0037554E">
            <w:pPr>
              <w:widowControl w:val="0"/>
              <w:numPr>
                <w:ilvl w:val="0"/>
                <w:numId w:val="53"/>
              </w:numPr>
              <w:pBdr>
                <w:top w:val="nil"/>
                <w:left w:val="nil"/>
                <w:bottom w:val="nil"/>
                <w:right w:val="nil"/>
                <w:between w:val="nil"/>
              </w:pBdr>
            </w:pPr>
            <w:r>
              <w:t xml:space="preserve">Was the employee empowered to make </w:t>
            </w:r>
            <w:proofErr w:type="gramStart"/>
            <w:r>
              <w:t>things</w:t>
            </w:r>
            <w:proofErr w:type="gramEnd"/>
            <w:r>
              <w:t xml:space="preserve"> right?</w:t>
            </w:r>
          </w:p>
          <w:p w14:paraId="64B8DDF2" w14:textId="77777777" w:rsidR="0037554E" w:rsidRDefault="0037554E" w:rsidP="0037554E">
            <w:pPr>
              <w:widowControl w:val="0"/>
              <w:numPr>
                <w:ilvl w:val="0"/>
                <w:numId w:val="53"/>
              </w:numPr>
              <w:pBdr>
                <w:top w:val="nil"/>
                <w:left w:val="nil"/>
                <w:bottom w:val="nil"/>
                <w:right w:val="nil"/>
                <w:between w:val="nil"/>
              </w:pBdr>
            </w:pPr>
            <w:r>
              <w:t>How did this affect your perceptions of the company? Brand? Product?</w:t>
            </w:r>
          </w:p>
          <w:p w14:paraId="2327718B" w14:textId="77777777" w:rsidR="0037554E" w:rsidRDefault="0037554E" w:rsidP="0037554E">
            <w:pPr>
              <w:widowControl w:val="0"/>
            </w:pPr>
          </w:p>
          <w:p w14:paraId="3B3BB92A" w14:textId="01CB9387" w:rsidR="0037554E" w:rsidRDefault="0037554E" w:rsidP="0037554E">
            <w:pPr>
              <w:pStyle w:val="AssignmentsLevel2"/>
              <w:numPr>
                <w:ilvl w:val="0"/>
                <w:numId w:val="0"/>
              </w:numPr>
            </w:pPr>
            <w:r w:rsidRPr="00EA08AE">
              <w:rPr>
                <w:i/>
              </w:rPr>
              <w:t>Note</w:t>
            </w:r>
            <w:r w:rsidRPr="00EA08AE">
              <w:t>.</w:t>
            </w:r>
            <w:r w:rsidRPr="005666BB">
              <w:t xml:space="preserve"> Please be sure to apply concepts from the text to your post and responses.</w:t>
            </w:r>
          </w:p>
          <w:p w14:paraId="1EF4AF32" w14:textId="77777777" w:rsidR="00EA08AE" w:rsidRPr="00FA464B" w:rsidRDefault="00EA08AE" w:rsidP="0037554E">
            <w:pPr>
              <w:pStyle w:val="AssignmentsLevel2"/>
              <w:numPr>
                <w:ilvl w:val="0"/>
                <w:numId w:val="0"/>
              </w:numPr>
            </w:pPr>
          </w:p>
          <w:p w14:paraId="7D3B47A9" w14:textId="77777777" w:rsidR="0037554E" w:rsidRDefault="0037554E" w:rsidP="0037554E">
            <w:pPr>
              <w:widowControl w:val="0"/>
            </w:pPr>
            <w:r>
              <w:t xml:space="preserve"> Initial answers to the discussion question must be substantive and in the range of 250-400 words. Any references should be properly cited following APA formatting guidelines. Initial discussion question responses are due by 11:59 p.m. (Eastern Time) on Thursday.</w:t>
            </w:r>
          </w:p>
          <w:p w14:paraId="66392291" w14:textId="77777777" w:rsidR="0037554E" w:rsidRDefault="0037554E" w:rsidP="0037554E">
            <w:pPr>
              <w:widowControl w:val="0"/>
            </w:pPr>
          </w:p>
          <w:p w14:paraId="203DF193" w14:textId="38EFFE66" w:rsidR="0037554E" w:rsidRPr="4948C66D" w:rsidRDefault="0037554E" w:rsidP="0037554E">
            <w:pPr>
              <w:tabs>
                <w:tab w:val="left" w:pos="2329"/>
              </w:tabs>
              <w:rPr>
                <w:rFonts w:eastAsia="Arial" w:cs="Arial"/>
                <w:b/>
                <w:bCs/>
              </w:rPr>
            </w:pPr>
            <w:r>
              <w:rPr>
                <w:b/>
              </w:rPr>
              <w:t>Write</w:t>
            </w:r>
            <w:r>
              <w:t xml:space="preserve"> a substantive response to a minimum of three different students. All responses must be posted by 11:59 p.m. (Eastern Time) on Sunday.</w:t>
            </w:r>
          </w:p>
        </w:tc>
        <w:tc>
          <w:tcPr>
            <w:tcW w:w="1440" w:type="dxa"/>
          </w:tcPr>
          <w:p w14:paraId="036946E8" w14:textId="69FF7435" w:rsidR="0037554E" w:rsidRPr="00132272" w:rsidRDefault="0037554E" w:rsidP="0037554E">
            <w:pPr>
              <w:tabs>
                <w:tab w:val="left" w:pos="2329"/>
              </w:tabs>
              <w:rPr>
                <w:rFonts w:cs="Arial"/>
                <w:strike/>
                <w:szCs w:val="20"/>
              </w:rPr>
            </w:pPr>
            <w:r>
              <w:t>3.2</w:t>
            </w:r>
          </w:p>
        </w:tc>
        <w:tc>
          <w:tcPr>
            <w:tcW w:w="1440" w:type="dxa"/>
          </w:tcPr>
          <w:p w14:paraId="0819F757" w14:textId="77777777" w:rsidR="0037554E" w:rsidRDefault="0037554E" w:rsidP="0037554E">
            <w:pPr>
              <w:tabs>
                <w:tab w:val="left" w:pos="2329"/>
              </w:tabs>
            </w:pPr>
            <w:r>
              <w:t xml:space="preserve">Discussion Board – one posting and replying to three other posts = </w:t>
            </w:r>
          </w:p>
          <w:p w14:paraId="78D1F617" w14:textId="67326F2A" w:rsidR="0037554E" w:rsidRPr="00132272" w:rsidRDefault="0037554E" w:rsidP="0037554E">
            <w:pPr>
              <w:tabs>
                <w:tab w:val="left" w:pos="2329"/>
              </w:tabs>
              <w:rPr>
                <w:rFonts w:cs="Arial"/>
                <w:strike/>
                <w:szCs w:val="20"/>
              </w:rPr>
            </w:pPr>
            <w:r>
              <w:rPr>
                <w:b/>
              </w:rPr>
              <w:t>1 hour</w:t>
            </w:r>
          </w:p>
        </w:tc>
      </w:tr>
      <w:tr w:rsidR="0037554E" w:rsidRPr="00132272" w14:paraId="62554E6C" w14:textId="77777777" w:rsidTr="4948C66D">
        <w:tc>
          <w:tcPr>
            <w:tcW w:w="10170" w:type="dxa"/>
            <w:gridSpan w:val="2"/>
            <w:tcMar>
              <w:top w:w="115" w:type="dxa"/>
              <w:left w:w="115" w:type="dxa"/>
              <w:bottom w:w="115" w:type="dxa"/>
              <w:right w:w="115" w:type="dxa"/>
            </w:tcMar>
          </w:tcPr>
          <w:p w14:paraId="14DF7EB2" w14:textId="77777777" w:rsidR="0037554E" w:rsidRDefault="0037554E" w:rsidP="0037554E">
            <w:pPr>
              <w:tabs>
                <w:tab w:val="left" w:pos="2329"/>
              </w:tabs>
              <w:rPr>
                <w:b/>
              </w:rPr>
            </w:pPr>
            <w:r>
              <w:rPr>
                <w:b/>
              </w:rPr>
              <w:t>Assignment: Service Design</w:t>
            </w:r>
          </w:p>
          <w:p w14:paraId="5D0C1D5F" w14:textId="77777777" w:rsidR="0037554E" w:rsidRDefault="0037554E" w:rsidP="0037554E">
            <w:pPr>
              <w:tabs>
                <w:tab w:val="left" w:pos="2329"/>
              </w:tabs>
              <w:rPr>
                <w:b/>
              </w:rPr>
            </w:pPr>
          </w:p>
          <w:p w14:paraId="34CFB3E2" w14:textId="77777777" w:rsidR="0037554E" w:rsidRDefault="0037554E" w:rsidP="0037554E">
            <w:pPr>
              <w:spacing w:before="60" w:after="60"/>
            </w:pPr>
            <w:r>
              <w:rPr>
                <w:b/>
              </w:rPr>
              <w:t>Complete</w:t>
            </w:r>
            <w:r>
              <w:t xml:space="preserve"> the Service Design Assignment Handout.</w:t>
            </w:r>
          </w:p>
          <w:p w14:paraId="1F34ADEF" w14:textId="77777777" w:rsidR="0037554E" w:rsidRDefault="0037554E" w:rsidP="0037554E">
            <w:pPr>
              <w:spacing w:before="60" w:after="60"/>
            </w:pPr>
          </w:p>
          <w:p w14:paraId="75A964D3" w14:textId="43017294" w:rsidR="0037554E" w:rsidRPr="4948C66D" w:rsidRDefault="0037554E" w:rsidP="0037554E">
            <w:pPr>
              <w:tabs>
                <w:tab w:val="left" w:pos="2329"/>
              </w:tabs>
              <w:rPr>
                <w:rFonts w:eastAsia="Arial" w:cs="Arial"/>
                <w:b/>
                <w:bCs/>
              </w:rPr>
            </w:pPr>
            <w:r>
              <w:rPr>
                <w:b/>
              </w:rPr>
              <w:t>Submit</w:t>
            </w:r>
            <w:r>
              <w:t xml:space="preserve"> the assignment to your instructor via Blackboard no later than 11:59 p.m. [EST] on Sunday.</w:t>
            </w:r>
          </w:p>
        </w:tc>
        <w:tc>
          <w:tcPr>
            <w:tcW w:w="1440" w:type="dxa"/>
          </w:tcPr>
          <w:p w14:paraId="7E8DF267" w14:textId="29957FEB" w:rsidR="0037554E" w:rsidRPr="00132272" w:rsidRDefault="0037554E" w:rsidP="0037554E">
            <w:pPr>
              <w:tabs>
                <w:tab w:val="left" w:pos="2329"/>
              </w:tabs>
              <w:rPr>
                <w:rFonts w:cs="Arial"/>
                <w:strike/>
                <w:szCs w:val="20"/>
              </w:rPr>
            </w:pPr>
            <w:r>
              <w:t>3.1, 3.2</w:t>
            </w:r>
          </w:p>
        </w:tc>
        <w:tc>
          <w:tcPr>
            <w:tcW w:w="1440" w:type="dxa"/>
          </w:tcPr>
          <w:p w14:paraId="67592047" w14:textId="77777777" w:rsidR="0037554E" w:rsidRDefault="0037554E" w:rsidP="0037554E">
            <w:pPr>
              <w:tabs>
                <w:tab w:val="left" w:pos="2329"/>
              </w:tabs>
            </w:pPr>
            <w:r>
              <w:t xml:space="preserve">Reflection Activity – one private posting = </w:t>
            </w:r>
          </w:p>
          <w:p w14:paraId="26994E15" w14:textId="61382FB0" w:rsidR="0037554E" w:rsidRPr="00132272" w:rsidRDefault="0037554E" w:rsidP="0037554E">
            <w:pPr>
              <w:tabs>
                <w:tab w:val="left" w:pos="2329"/>
              </w:tabs>
              <w:rPr>
                <w:rFonts w:cs="Arial"/>
                <w:strike/>
                <w:szCs w:val="20"/>
              </w:rPr>
            </w:pPr>
            <w:r>
              <w:rPr>
                <w:b/>
              </w:rPr>
              <w:t>1 hour</w:t>
            </w:r>
          </w:p>
        </w:tc>
      </w:tr>
      <w:tr w:rsidR="0037554E" w:rsidRPr="00132272" w14:paraId="6F591B48" w14:textId="77777777" w:rsidTr="4948C66D">
        <w:tc>
          <w:tcPr>
            <w:tcW w:w="10170" w:type="dxa"/>
            <w:gridSpan w:val="2"/>
            <w:tcMar>
              <w:top w:w="115" w:type="dxa"/>
              <w:left w:w="115" w:type="dxa"/>
              <w:bottom w:w="115" w:type="dxa"/>
              <w:right w:w="115" w:type="dxa"/>
            </w:tcMar>
          </w:tcPr>
          <w:p w14:paraId="438A625B" w14:textId="77777777" w:rsidR="0037554E" w:rsidRDefault="0037554E" w:rsidP="0037554E">
            <w:pPr>
              <w:tabs>
                <w:tab w:val="left" w:pos="2329"/>
              </w:tabs>
              <w:rPr>
                <w:b/>
              </w:rPr>
            </w:pPr>
            <w:r>
              <w:rPr>
                <w:b/>
              </w:rPr>
              <w:lastRenderedPageBreak/>
              <w:t>Assignment: Utilization Analytics</w:t>
            </w:r>
          </w:p>
          <w:p w14:paraId="2EEC1AB8" w14:textId="77777777" w:rsidR="0037554E" w:rsidRDefault="0037554E" w:rsidP="0037554E">
            <w:pPr>
              <w:tabs>
                <w:tab w:val="left" w:pos="2329"/>
              </w:tabs>
              <w:ind w:firstLine="720"/>
            </w:pPr>
          </w:p>
          <w:p w14:paraId="32C9E0A2" w14:textId="2521E5CE" w:rsidR="0037554E" w:rsidRDefault="0037554E" w:rsidP="0037554E">
            <w:pPr>
              <w:tabs>
                <w:tab w:val="left" w:pos="2329"/>
              </w:tabs>
            </w:pPr>
            <w:r>
              <w:rPr>
                <w:b/>
              </w:rPr>
              <w:t>Complete</w:t>
            </w:r>
            <w:r>
              <w:t xml:space="preserve"> Problems &amp; Activities 5, 6, &amp; 7 from Chapter 7 the text.</w:t>
            </w:r>
          </w:p>
          <w:p w14:paraId="2079D23A" w14:textId="11E595B6" w:rsidR="00086288" w:rsidRDefault="00086288" w:rsidP="0037554E">
            <w:pPr>
              <w:tabs>
                <w:tab w:val="left" w:pos="2329"/>
              </w:tabs>
            </w:pPr>
          </w:p>
          <w:p w14:paraId="2FAD2A7B" w14:textId="60D2C5D7" w:rsidR="00086288" w:rsidRPr="005666BB" w:rsidRDefault="00086288" w:rsidP="0037554E">
            <w:pPr>
              <w:tabs>
                <w:tab w:val="left" w:pos="2329"/>
              </w:tabs>
              <w:rPr>
                <w:b/>
              </w:rPr>
            </w:pPr>
            <w:r w:rsidRPr="005666BB">
              <w:rPr>
                <w:b/>
              </w:rPr>
              <w:t>*Refer to text for Equations</w:t>
            </w:r>
          </w:p>
          <w:p w14:paraId="05BB6DE3" w14:textId="77777777" w:rsidR="0037554E" w:rsidRDefault="0037554E" w:rsidP="0037554E">
            <w:pPr>
              <w:tabs>
                <w:tab w:val="left" w:pos="2329"/>
              </w:tabs>
            </w:pPr>
          </w:p>
          <w:p w14:paraId="46F6585C" w14:textId="02735870" w:rsidR="0037554E" w:rsidRPr="4948C66D" w:rsidRDefault="0037554E" w:rsidP="0037554E">
            <w:pPr>
              <w:tabs>
                <w:tab w:val="left" w:pos="2329"/>
              </w:tabs>
              <w:rPr>
                <w:rFonts w:eastAsia="Arial" w:cs="Arial"/>
                <w:b/>
                <w:bCs/>
              </w:rPr>
            </w:pPr>
            <w:r>
              <w:rPr>
                <w:b/>
                <w:color w:val="111111"/>
                <w:highlight w:val="white"/>
              </w:rPr>
              <w:t>Submit</w:t>
            </w:r>
            <w:r>
              <w:rPr>
                <w:color w:val="111111"/>
                <w:highlight w:val="white"/>
              </w:rPr>
              <w:t xml:space="preserve"> your computations and evaluations as a Word document to your instructor via Blackboard </w:t>
            </w:r>
            <w:r>
              <w:t>no later than 11:59 p.m. [EST] on Sunday</w:t>
            </w:r>
            <w:r>
              <w:rPr>
                <w:color w:val="111111"/>
                <w:highlight w:val="white"/>
              </w:rPr>
              <w:t>.</w:t>
            </w:r>
          </w:p>
        </w:tc>
        <w:tc>
          <w:tcPr>
            <w:tcW w:w="1440" w:type="dxa"/>
          </w:tcPr>
          <w:p w14:paraId="73A89497" w14:textId="1E14724B" w:rsidR="0037554E" w:rsidRPr="00132272" w:rsidRDefault="0037554E" w:rsidP="0037554E">
            <w:pPr>
              <w:tabs>
                <w:tab w:val="left" w:pos="2329"/>
              </w:tabs>
              <w:rPr>
                <w:rFonts w:cs="Arial"/>
                <w:strike/>
                <w:szCs w:val="20"/>
              </w:rPr>
            </w:pPr>
            <w:r>
              <w:t>3.3</w:t>
            </w:r>
          </w:p>
        </w:tc>
        <w:tc>
          <w:tcPr>
            <w:tcW w:w="1440" w:type="dxa"/>
          </w:tcPr>
          <w:p w14:paraId="25595686" w14:textId="1171642B"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3FA9AB69" w14:textId="77777777" w:rsidTr="4948C66D">
        <w:tc>
          <w:tcPr>
            <w:tcW w:w="10170" w:type="dxa"/>
            <w:gridSpan w:val="2"/>
            <w:tcMar>
              <w:top w:w="115" w:type="dxa"/>
              <w:left w:w="115" w:type="dxa"/>
              <w:bottom w:w="115" w:type="dxa"/>
              <w:right w:w="115" w:type="dxa"/>
            </w:tcMar>
          </w:tcPr>
          <w:p w14:paraId="461C8396" w14:textId="5DDBD031" w:rsidR="0037554E" w:rsidRDefault="0037554E" w:rsidP="0037554E">
            <w:pPr>
              <w:tabs>
                <w:tab w:val="left" w:pos="2329"/>
              </w:tabs>
              <w:rPr>
                <w:b/>
              </w:rPr>
            </w:pPr>
            <w:r>
              <w:rPr>
                <w:b/>
              </w:rPr>
              <w:t>Week Three Case Study: Hudson Jewelers</w:t>
            </w:r>
          </w:p>
          <w:p w14:paraId="4EF0F3A6" w14:textId="77777777" w:rsidR="0037554E" w:rsidRDefault="0037554E" w:rsidP="0037554E">
            <w:pPr>
              <w:tabs>
                <w:tab w:val="left" w:pos="2329"/>
              </w:tabs>
              <w:rPr>
                <w:b/>
              </w:rPr>
            </w:pPr>
          </w:p>
          <w:p w14:paraId="0CBFFF33" w14:textId="77777777" w:rsidR="0037554E" w:rsidRDefault="0037554E" w:rsidP="0037554E">
            <w:pPr>
              <w:tabs>
                <w:tab w:val="left" w:pos="2329"/>
              </w:tabs>
              <w:rPr>
                <w:b/>
              </w:rPr>
            </w:pPr>
            <w:r>
              <w:rPr>
                <w:b/>
              </w:rPr>
              <w:t xml:space="preserve">Read </w:t>
            </w:r>
            <w:r>
              <w:t>“Hudson Jewelers Case Study”</w:t>
            </w:r>
            <w:r>
              <w:rPr>
                <w:b/>
              </w:rPr>
              <w:t xml:space="preserve"> (Case Study Attached)</w:t>
            </w:r>
          </w:p>
          <w:p w14:paraId="3CADFD7A" w14:textId="77777777" w:rsidR="0037554E" w:rsidRDefault="0037554E" w:rsidP="0037554E">
            <w:pPr>
              <w:tabs>
                <w:tab w:val="left" w:pos="2329"/>
              </w:tabs>
              <w:rPr>
                <w:b/>
              </w:rPr>
            </w:pPr>
          </w:p>
          <w:p w14:paraId="79E202C4" w14:textId="77777777" w:rsidR="0037554E" w:rsidRDefault="0037554E" w:rsidP="0037554E">
            <w:pPr>
              <w:tabs>
                <w:tab w:val="left" w:pos="2329"/>
              </w:tabs>
            </w:pPr>
            <w:r w:rsidRPr="002F07F9">
              <w:rPr>
                <w:b/>
              </w:rPr>
              <w:t>Write</w:t>
            </w:r>
            <w:r>
              <w:t xml:space="preserve"> a 350 </w:t>
            </w:r>
            <w:proofErr w:type="gramStart"/>
            <w:r>
              <w:t>-700 word</w:t>
            </w:r>
            <w:proofErr w:type="gramEnd"/>
            <w:r>
              <w:t xml:space="preserve"> paper based on the Chapter reading to include the following:</w:t>
            </w:r>
          </w:p>
          <w:p w14:paraId="6E91040C" w14:textId="77777777" w:rsidR="0037554E" w:rsidRDefault="0037554E" w:rsidP="0037554E">
            <w:pPr>
              <w:tabs>
                <w:tab w:val="left" w:pos="2329"/>
              </w:tabs>
            </w:pPr>
          </w:p>
          <w:p w14:paraId="4C554176" w14:textId="1A61CE29" w:rsidR="0037554E" w:rsidRDefault="0037554E" w:rsidP="0037554E">
            <w:pPr>
              <w:pStyle w:val="AssignmentsLevel2"/>
            </w:pPr>
            <w:r w:rsidRPr="001278EA">
              <w:rPr>
                <w:b/>
              </w:rPr>
              <w:t>D</w:t>
            </w:r>
            <w:r w:rsidR="003D0562">
              <w:rPr>
                <w:b/>
              </w:rPr>
              <w:t xml:space="preserve">efine </w:t>
            </w:r>
            <w:r w:rsidR="003D0562" w:rsidRPr="005666BB">
              <w:t>(a)</w:t>
            </w:r>
            <w:r w:rsidR="003D0562">
              <w:rPr>
                <w:b/>
              </w:rPr>
              <w:t xml:space="preserve"> </w:t>
            </w:r>
            <w:proofErr w:type="spellStart"/>
            <w:r w:rsidR="003D0562">
              <w:t>servicescape</w:t>
            </w:r>
            <w:proofErr w:type="spellEnd"/>
            <w:r w:rsidR="003D0562">
              <w:t xml:space="preserve"> for Hudson Jewelers using three dimensions as subheadings, and (b) the nature of Hudson Jewelers’ service encounter</w:t>
            </w:r>
          </w:p>
          <w:p w14:paraId="7DBD2481" w14:textId="58EED939" w:rsidR="0037554E" w:rsidRDefault="003D0562" w:rsidP="0037554E">
            <w:pPr>
              <w:pStyle w:val="AssignmentsLevel2"/>
            </w:pPr>
            <w:r>
              <w:rPr>
                <w:b/>
                <w:bCs/>
              </w:rPr>
              <w:t>Propose</w:t>
            </w:r>
            <w:r>
              <w:t> a service guarantee for Hudson Jewelers. What exactly will you guarantee? Should it be explicit in writing, or simply an implicit, non-written guarantee</w:t>
            </w:r>
            <w:r w:rsidR="0037554E">
              <w:t>.</w:t>
            </w:r>
            <w:r>
              <w:t>? Or is it better to not do it at all? Explain and justify your logic.</w:t>
            </w:r>
          </w:p>
          <w:p w14:paraId="5C2E647E" w14:textId="77777777" w:rsidR="0037554E" w:rsidRDefault="0037554E" w:rsidP="0037554E">
            <w:pPr>
              <w:tabs>
                <w:tab w:val="left" w:pos="2329"/>
              </w:tabs>
              <w:rPr>
                <w:b/>
              </w:rPr>
            </w:pPr>
          </w:p>
          <w:p w14:paraId="487899BC" w14:textId="7AD22AE2" w:rsidR="0037554E" w:rsidRPr="4948C66D" w:rsidRDefault="0037554E" w:rsidP="0037554E">
            <w:pPr>
              <w:tabs>
                <w:tab w:val="left" w:pos="2329"/>
              </w:tabs>
              <w:rPr>
                <w:rFonts w:eastAsia="Arial" w:cs="Arial"/>
                <w:b/>
                <w:bCs/>
              </w:rPr>
            </w:pPr>
            <w:r w:rsidRPr="00AB62CA">
              <w:rPr>
                <w:b/>
              </w:rPr>
              <w:t xml:space="preserve">Submit </w:t>
            </w:r>
            <w:r>
              <w:t>the assignment to your instructor via Blackboard no later than 11:59 p.m. [EST] on Sunday.</w:t>
            </w:r>
          </w:p>
        </w:tc>
        <w:tc>
          <w:tcPr>
            <w:tcW w:w="1440" w:type="dxa"/>
          </w:tcPr>
          <w:p w14:paraId="55AE8F72" w14:textId="6BC41CA1" w:rsidR="0037554E" w:rsidRPr="00132272" w:rsidRDefault="0037554E" w:rsidP="0037554E">
            <w:pPr>
              <w:tabs>
                <w:tab w:val="left" w:pos="2329"/>
              </w:tabs>
              <w:rPr>
                <w:rFonts w:cs="Arial"/>
                <w:strike/>
                <w:szCs w:val="20"/>
              </w:rPr>
            </w:pPr>
            <w:r>
              <w:t>3.4</w:t>
            </w:r>
          </w:p>
        </w:tc>
        <w:tc>
          <w:tcPr>
            <w:tcW w:w="1440" w:type="dxa"/>
          </w:tcPr>
          <w:p w14:paraId="5D8B487E" w14:textId="77777777" w:rsidR="0037554E" w:rsidRDefault="0037554E" w:rsidP="0037554E">
            <w:pPr>
              <w:tabs>
                <w:tab w:val="left" w:pos="2329"/>
              </w:tabs>
            </w:pPr>
            <w:r>
              <w:t>Case Study analysis for assessment</w:t>
            </w:r>
          </w:p>
          <w:p w14:paraId="24C1F390" w14:textId="4368FB4A" w:rsidR="0037554E" w:rsidRPr="00132272" w:rsidRDefault="0037554E" w:rsidP="0037554E">
            <w:pPr>
              <w:tabs>
                <w:tab w:val="left" w:pos="2329"/>
              </w:tabs>
              <w:rPr>
                <w:rFonts w:cs="Arial"/>
                <w:strike/>
                <w:szCs w:val="20"/>
              </w:rPr>
            </w:pPr>
            <w:r>
              <w:t xml:space="preserve"> </w:t>
            </w:r>
            <w:r>
              <w:rPr>
                <w:b/>
              </w:rPr>
              <w:t>.5 hours</w:t>
            </w:r>
          </w:p>
        </w:tc>
      </w:tr>
      <w:tr w:rsidR="0037554E"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37554E" w:rsidRPr="00842155" w:rsidRDefault="0037554E" w:rsidP="0037554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37554E" w:rsidRPr="00842155" w:rsidRDefault="0037554E" w:rsidP="003755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37554E" w:rsidRPr="00842155" w:rsidRDefault="0037554E" w:rsidP="0037554E">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37554E" w:rsidRPr="00842155" w:rsidRDefault="0037554E" w:rsidP="0037554E">
            <w:pPr>
              <w:tabs>
                <w:tab w:val="left" w:pos="2329"/>
              </w:tabs>
              <w:rPr>
                <w:rFonts w:cs="Arial"/>
                <w:b/>
                <w:szCs w:val="20"/>
              </w:rPr>
            </w:pPr>
          </w:p>
        </w:tc>
      </w:tr>
    </w:tbl>
    <w:p w14:paraId="714EF0FA" w14:textId="77777777" w:rsidR="005344A9" w:rsidRDefault="005344A9" w:rsidP="0020635A">
      <w:pPr>
        <w:pStyle w:val="Heading1"/>
      </w:pPr>
    </w:p>
    <w:p w14:paraId="7B144693" w14:textId="77777777" w:rsidR="00651E2B" w:rsidRPr="00104F2B" w:rsidRDefault="00651E2B" w:rsidP="00651E2B">
      <w:pPr>
        <w:pStyle w:val="Heading1"/>
      </w:pPr>
      <w:r>
        <w:t>Faculty Notes</w:t>
      </w:r>
    </w:p>
    <w:p w14:paraId="53E47BE6" w14:textId="77777777" w:rsidR="00651E2B" w:rsidRDefault="00651E2B" w:rsidP="00651E2B">
      <w:pPr>
        <w:tabs>
          <w:tab w:val="left" w:pos="1065"/>
        </w:tabs>
      </w:pPr>
    </w:p>
    <w:p w14:paraId="7F720230" w14:textId="77777777" w:rsidR="00651E2B" w:rsidRDefault="00651E2B" w:rsidP="00651E2B">
      <w:pPr>
        <w:tabs>
          <w:tab w:val="left" w:pos="360"/>
        </w:tabs>
      </w:pPr>
      <w:r>
        <w:t>The assignments this week are designed to have students reflect on the elements of service design and service delivery. Businesses need to be able to systematically evaluate the services they are providing for the customers, to measure and improve those services.</w:t>
      </w:r>
    </w:p>
    <w:p w14:paraId="53CAF142" w14:textId="77777777" w:rsidR="00651E2B" w:rsidRDefault="00651E2B" w:rsidP="00651E2B">
      <w:pPr>
        <w:rPr>
          <w:sz w:val="22"/>
          <w:szCs w:val="22"/>
        </w:rPr>
      </w:pPr>
    </w:p>
    <w:p w14:paraId="2B965AB4" w14:textId="77777777" w:rsidR="00651E2B" w:rsidRDefault="00651E2B" w:rsidP="00651E2B">
      <w:pPr>
        <w:pStyle w:val="Heading1"/>
        <w:rPr>
          <w:color w:val="9C2C2A"/>
        </w:rPr>
      </w:pPr>
    </w:p>
    <w:p w14:paraId="42226A2E" w14:textId="77777777" w:rsidR="00651E2B" w:rsidRDefault="00651E2B" w:rsidP="00651E2B">
      <w:pPr>
        <w:pStyle w:val="Heading1"/>
        <w:rPr>
          <w:color w:val="9C2C2A"/>
        </w:rPr>
      </w:pPr>
      <w:r>
        <w:rPr>
          <w:color w:val="9C2C2A"/>
        </w:rPr>
        <w:t>Assignments</w:t>
      </w:r>
    </w:p>
    <w:p w14:paraId="3D5048CB" w14:textId="77777777" w:rsidR="00651E2B" w:rsidRDefault="00651E2B" w:rsidP="00651E2B">
      <w:pPr>
        <w:widowControl w:val="0"/>
      </w:pPr>
    </w:p>
    <w:p w14:paraId="4C0564AB" w14:textId="77777777" w:rsidR="00651E2B" w:rsidRDefault="00651E2B" w:rsidP="00C9091D">
      <w:pPr>
        <w:pStyle w:val="Heading2"/>
        <w:jc w:val="left"/>
      </w:pPr>
      <w:r>
        <w:t>Required:</w:t>
      </w:r>
    </w:p>
    <w:p w14:paraId="05F3D48F" w14:textId="77777777" w:rsidR="00651E2B" w:rsidRDefault="00651E2B" w:rsidP="00651E2B">
      <w:pPr>
        <w:widowControl w:val="0"/>
      </w:pPr>
    </w:p>
    <w:p w14:paraId="762E1CA8" w14:textId="77777777" w:rsidR="00651E2B" w:rsidRDefault="00651E2B" w:rsidP="00651E2B">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620E4766" w14:textId="77777777" w:rsidR="00651E2B" w:rsidRDefault="00651E2B" w:rsidP="00651E2B">
      <w:pPr>
        <w:pStyle w:val="AssignmentsLevel2"/>
        <w:numPr>
          <w:ilvl w:val="0"/>
          <w:numId w:val="0"/>
        </w:numPr>
        <w:ind w:left="360"/>
      </w:pPr>
    </w:p>
    <w:p w14:paraId="58D60352" w14:textId="77777777" w:rsidR="00651E2B" w:rsidRPr="002F07F9" w:rsidRDefault="00651E2B" w:rsidP="00651E2B">
      <w:pPr>
        <w:pStyle w:val="AssignmentsLevel2"/>
        <w:numPr>
          <w:ilvl w:val="0"/>
          <w:numId w:val="54"/>
        </w:numPr>
      </w:pPr>
      <w:r w:rsidRPr="00FA7460">
        <w:rPr>
          <w:b/>
        </w:rPr>
        <w:lastRenderedPageBreak/>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254A56E1" w14:textId="77777777" w:rsidR="00651E2B" w:rsidRDefault="00651E2B" w:rsidP="00651E2B">
      <w:pPr>
        <w:pStyle w:val="Heading2"/>
        <w:jc w:val="left"/>
      </w:pPr>
    </w:p>
    <w:p w14:paraId="2FF3B368" w14:textId="77777777" w:rsidR="00651E2B" w:rsidRDefault="00651E2B" w:rsidP="00651E2B">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33366311" w14:textId="77777777" w:rsidR="00651E2B" w:rsidRDefault="00651E2B" w:rsidP="00651E2B">
      <w:pPr>
        <w:widowControl w:val="0"/>
        <w:ind w:left="360"/>
      </w:pPr>
    </w:p>
    <w:p w14:paraId="48834530" w14:textId="77777777" w:rsidR="00651E2B" w:rsidRDefault="00651E2B" w:rsidP="00651E2B">
      <w:pPr>
        <w:widowControl w:val="0"/>
        <w:numPr>
          <w:ilvl w:val="0"/>
          <w:numId w:val="53"/>
        </w:numPr>
        <w:pBdr>
          <w:top w:val="nil"/>
          <w:left w:val="nil"/>
          <w:bottom w:val="nil"/>
          <w:right w:val="nil"/>
          <w:between w:val="nil"/>
        </w:pBdr>
        <w:ind w:left="360"/>
      </w:pPr>
      <w:r>
        <w:rPr>
          <w:b/>
        </w:rPr>
        <w:t>Service Design:</w:t>
      </w:r>
      <w:r>
        <w:t xml:space="preserve"> This assignment requires students to reflect on the elements of a </w:t>
      </w:r>
      <w:proofErr w:type="spellStart"/>
      <w:r>
        <w:t>servicescape</w:t>
      </w:r>
      <w:proofErr w:type="spellEnd"/>
      <w:r>
        <w:t xml:space="preserve"> and to map a service process. Students should be able to break down the key elements of the processes and identify if the process can be improved.</w:t>
      </w:r>
    </w:p>
    <w:p w14:paraId="6F021D3F" w14:textId="77777777" w:rsidR="00651E2B" w:rsidRDefault="00651E2B" w:rsidP="00651E2B">
      <w:pPr>
        <w:ind w:left="720"/>
      </w:pPr>
    </w:p>
    <w:p w14:paraId="3F28FFC9" w14:textId="77777777" w:rsidR="00651E2B" w:rsidRDefault="00651E2B" w:rsidP="00651E2B">
      <w:pPr>
        <w:widowControl w:val="0"/>
        <w:numPr>
          <w:ilvl w:val="0"/>
          <w:numId w:val="53"/>
        </w:numPr>
        <w:pBdr>
          <w:top w:val="nil"/>
          <w:left w:val="nil"/>
          <w:bottom w:val="nil"/>
          <w:right w:val="nil"/>
          <w:between w:val="nil"/>
        </w:pBdr>
        <w:ind w:left="360"/>
      </w:pPr>
      <w:r>
        <w:rPr>
          <w:b/>
        </w:rPr>
        <w:t xml:space="preserve">Utilization Analytics: </w:t>
      </w:r>
      <w:r>
        <w:t>These exercises provide a quantitative problem-solving activity for the students to analyze the capacity of processes.</w:t>
      </w:r>
    </w:p>
    <w:p w14:paraId="22E98C47" w14:textId="77777777" w:rsidR="00651E2B" w:rsidRDefault="00651E2B" w:rsidP="00651E2B">
      <w:pPr>
        <w:pStyle w:val="ListParagraph"/>
      </w:pPr>
    </w:p>
    <w:p w14:paraId="74B7337E" w14:textId="77777777" w:rsidR="00651E2B" w:rsidRDefault="00651E2B" w:rsidP="00651E2B">
      <w:pPr>
        <w:pStyle w:val="AssignmentsLevel2"/>
        <w:numPr>
          <w:ilvl w:val="0"/>
          <w:numId w:val="53"/>
        </w:numPr>
        <w:ind w:left="360"/>
      </w:pPr>
      <w:r w:rsidRPr="00F43EDB">
        <w:rPr>
          <w:b/>
        </w:rPr>
        <w:t xml:space="preserve">Weekly Resource Quiz: </w:t>
      </w:r>
      <w:r w:rsidRPr="00F43EDB">
        <w:t xml:space="preserve"> </w:t>
      </w:r>
      <w:r>
        <w:t xml:space="preserve">These quizzes are included as a self-check for students to allow them to gauge their comprehension of the course materials as they move through the course. </w:t>
      </w:r>
    </w:p>
    <w:p w14:paraId="333F4F5A" w14:textId="77777777" w:rsidR="00651E2B" w:rsidRDefault="00651E2B" w:rsidP="00651E2B">
      <w:pPr>
        <w:widowControl w:val="0"/>
        <w:pBdr>
          <w:top w:val="nil"/>
          <w:left w:val="nil"/>
          <w:bottom w:val="nil"/>
          <w:right w:val="nil"/>
          <w:between w:val="nil"/>
        </w:pBdr>
        <w:ind w:left="720"/>
      </w:pPr>
    </w:p>
    <w:p w14:paraId="1ED3FCCD" w14:textId="77777777" w:rsidR="00651E2B" w:rsidRDefault="00651E2B" w:rsidP="00651E2B">
      <w:pPr>
        <w:ind w:left="720"/>
      </w:pPr>
    </w:p>
    <w:p w14:paraId="4595F46D" w14:textId="77777777" w:rsidR="00651E2B" w:rsidRDefault="00651E2B" w:rsidP="00651E2B">
      <w:pPr>
        <w:tabs>
          <w:tab w:val="left" w:pos="360"/>
        </w:tabs>
        <w:rPr>
          <w:b/>
          <w:sz w:val="22"/>
          <w:szCs w:val="22"/>
        </w:rPr>
      </w:pPr>
    </w:p>
    <w:p w14:paraId="24CEDD08" w14:textId="77777777" w:rsidR="00651E2B" w:rsidRDefault="00651E2B" w:rsidP="00651E2B">
      <w:pPr>
        <w:pStyle w:val="Heading1"/>
        <w:rPr>
          <w:color w:val="9C2C2A"/>
        </w:rPr>
      </w:pPr>
      <w:r>
        <w:rPr>
          <w:color w:val="9C2C2A"/>
        </w:rPr>
        <w:t>Content Outline</w:t>
      </w:r>
    </w:p>
    <w:p w14:paraId="2F0230CF" w14:textId="77777777" w:rsidR="00651E2B" w:rsidRDefault="00651E2B" w:rsidP="00651E2B">
      <w:pPr>
        <w:tabs>
          <w:tab w:val="left" w:pos="360"/>
        </w:tabs>
        <w:spacing w:before="60" w:after="60"/>
      </w:pPr>
      <w:r>
        <w:t>Please use this Content Outline to guide students through the course material.</w:t>
      </w:r>
    </w:p>
    <w:p w14:paraId="021731D2" w14:textId="77777777" w:rsidR="00651E2B" w:rsidRDefault="00651E2B" w:rsidP="00651E2B">
      <w:pPr>
        <w:tabs>
          <w:tab w:val="left" w:pos="360"/>
        </w:tabs>
        <w:spacing w:before="60" w:after="60"/>
      </w:pPr>
    </w:p>
    <w:p w14:paraId="4EDEF6BE" w14:textId="1E61CA51" w:rsidR="00651E2B" w:rsidRPr="006874A5" w:rsidRDefault="009E79C7" w:rsidP="00651E2B">
      <w:pPr>
        <w:tabs>
          <w:tab w:val="left" w:pos="360"/>
        </w:tabs>
        <w:spacing w:before="60" w:after="60"/>
        <w:rPr>
          <w:b/>
        </w:rPr>
      </w:pPr>
      <w:r>
        <w:rPr>
          <w:b/>
        </w:rPr>
        <w:t>Chapter 5</w:t>
      </w:r>
    </w:p>
    <w:p w14:paraId="5AACAC5E" w14:textId="77777777" w:rsidR="00651E2B" w:rsidRDefault="00651E2B" w:rsidP="00651E2B">
      <w:pPr>
        <w:tabs>
          <w:tab w:val="left" w:pos="360"/>
        </w:tabs>
        <w:spacing w:before="60" w:after="60"/>
      </w:pPr>
    </w:p>
    <w:p w14:paraId="2D5D7EB9" w14:textId="77777777" w:rsidR="00651E2B" w:rsidRDefault="00651E2B" w:rsidP="00651E2B">
      <w:pPr>
        <w:pStyle w:val="AssignmentsLevel2"/>
        <w:numPr>
          <w:ilvl w:val="0"/>
          <w:numId w:val="79"/>
        </w:numPr>
      </w:pPr>
      <w:r>
        <w:t>Explain the five elements of service delivery system design</w:t>
      </w:r>
    </w:p>
    <w:p w14:paraId="76D33A3F" w14:textId="77777777" w:rsidR="00651E2B" w:rsidRDefault="00651E2B" w:rsidP="00651E2B">
      <w:pPr>
        <w:numPr>
          <w:ilvl w:val="1"/>
          <w:numId w:val="79"/>
        </w:numPr>
        <w:pBdr>
          <w:top w:val="nil"/>
          <w:left w:val="nil"/>
          <w:bottom w:val="nil"/>
          <w:right w:val="nil"/>
          <w:between w:val="nil"/>
        </w:pBdr>
        <w:tabs>
          <w:tab w:val="left" w:pos="360"/>
        </w:tabs>
        <w:spacing w:before="60" w:after="60"/>
      </w:pPr>
      <w:r>
        <w:t>Facility location and layout</w:t>
      </w:r>
    </w:p>
    <w:p w14:paraId="206E8830"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Servicescape</w:t>
      </w:r>
    </w:p>
    <w:p w14:paraId="4B6B524F" w14:textId="77777777" w:rsidR="00651E2B" w:rsidRDefault="00651E2B" w:rsidP="00651E2B">
      <w:pPr>
        <w:numPr>
          <w:ilvl w:val="2"/>
          <w:numId w:val="79"/>
        </w:numPr>
        <w:pBdr>
          <w:top w:val="nil"/>
          <w:left w:val="nil"/>
          <w:bottom w:val="nil"/>
          <w:right w:val="nil"/>
          <w:between w:val="nil"/>
        </w:pBdr>
        <w:tabs>
          <w:tab w:val="left" w:pos="360"/>
        </w:tabs>
        <w:spacing w:before="60" w:after="60"/>
      </w:pPr>
      <w:r>
        <w:t>Ambient conditions</w:t>
      </w:r>
    </w:p>
    <w:p w14:paraId="6F41755E" w14:textId="77777777" w:rsidR="00651E2B" w:rsidRDefault="00651E2B" w:rsidP="00651E2B">
      <w:pPr>
        <w:numPr>
          <w:ilvl w:val="2"/>
          <w:numId w:val="79"/>
        </w:numPr>
        <w:pBdr>
          <w:top w:val="nil"/>
          <w:left w:val="nil"/>
          <w:bottom w:val="nil"/>
          <w:right w:val="nil"/>
          <w:between w:val="nil"/>
        </w:pBdr>
        <w:tabs>
          <w:tab w:val="left" w:pos="360"/>
        </w:tabs>
        <w:spacing w:before="60" w:after="60"/>
      </w:pPr>
      <w:r>
        <w:t>Spatial layout and functionality</w:t>
      </w:r>
    </w:p>
    <w:p w14:paraId="3D407ABB" w14:textId="77777777" w:rsidR="00651E2B" w:rsidRDefault="00651E2B" w:rsidP="00651E2B">
      <w:pPr>
        <w:numPr>
          <w:ilvl w:val="2"/>
          <w:numId w:val="79"/>
        </w:numPr>
        <w:pBdr>
          <w:top w:val="nil"/>
          <w:left w:val="nil"/>
          <w:bottom w:val="nil"/>
          <w:right w:val="nil"/>
          <w:between w:val="nil"/>
        </w:pBdr>
        <w:tabs>
          <w:tab w:val="left" w:pos="360"/>
        </w:tabs>
        <w:spacing w:before="60" w:after="60"/>
      </w:pPr>
      <w:r>
        <w:t>Signs, symbols, and artifacts</w:t>
      </w:r>
    </w:p>
    <w:p w14:paraId="6DB11AD8" w14:textId="77777777" w:rsidR="00651E2B" w:rsidRDefault="00651E2B" w:rsidP="00651E2B">
      <w:pPr>
        <w:numPr>
          <w:ilvl w:val="2"/>
          <w:numId w:val="79"/>
        </w:numPr>
        <w:pBdr>
          <w:top w:val="nil"/>
          <w:left w:val="nil"/>
          <w:bottom w:val="nil"/>
          <w:right w:val="nil"/>
          <w:between w:val="nil"/>
        </w:pBdr>
        <w:tabs>
          <w:tab w:val="left" w:pos="360"/>
        </w:tabs>
        <w:spacing w:before="60" w:after="60"/>
      </w:pPr>
      <w:r>
        <w:t xml:space="preserve">Lean, complex </w:t>
      </w:r>
      <w:proofErr w:type="spellStart"/>
      <w:r>
        <w:t>servicescapes</w:t>
      </w:r>
      <w:proofErr w:type="spellEnd"/>
    </w:p>
    <w:p w14:paraId="3E5FB22D"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 process and job design</w:t>
      </w:r>
    </w:p>
    <w:p w14:paraId="78433CCA" w14:textId="77777777" w:rsidR="00651E2B" w:rsidRDefault="00651E2B" w:rsidP="00651E2B">
      <w:pPr>
        <w:numPr>
          <w:ilvl w:val="2"/>
          <w:numId w:val="79"/>
        </w:numPr>
        <w:pBdr>
          <w:top w:val="nil"/>
          <w:left w:val="nil"/>
          <w:bottom w:val="nil"/>
          <w:right w:val="nil"/>
          <w:between w:val="nil"/>
        </w:pBdr>
        <w:tabs>
          <w:tab w:val="left" w:pos="360"/>
        </w:tabs>
        <w:spacing w:before="60" w:after="60"/>
      </w:pPr>
      <w:r>
        <w:t>Satisfy internal and external customers</w:t>
      </w:r>
    </w:p>
    <w:p w14:paraId="4680066C" w14:textId="77777777" w:rsidR="00651E2B" w:rsidRDefault="00651E2B" w:rsidP="00651E2B">
      <w:pPr>
        <w:numPr>
          <w:ilvl w:val="2"/>
          <w:numId w:val="79"/>
        </w:numPr>
        <w:pBdr>
          <w:top w:val="nil"/>
          <w:left w:val="nil"/>
          <w:bottom w:val="nil"/>
          <w:right w:val="nil"/>
          <w:between w:val="nil"/>
        </w:pBdr>
        <w:tabs>
          <w:tab w:val="left" w:pos="360"/>
        </w:tabs>
        <w:spacing w:before="60" w:after="60"/>
      </w:pPr>
      <w:r>
        <w:t>Trending towards cross-functional teams</w:t>
      </w:r>
    </w:p>
    <w:p w14:paraId="38832C96" w14:textId="77777777" w:rsidR="00651E2B" w:rsidRDefault="00651E2B" w:rsidP="00651E2B">
      <w:pPr>
        <w:numPr>
          <w:ilvl w:val="1"/>
          <w:numId w:val="79"/>
        </w:numPr>
        <w:pBdr>
          <w:top w:val="nil"/>
          <w:left w:val="nil"/>
          <w:bottom w:val="nil"/>
          <w:right w:val="nil"/>
          <w:between w:val="nil"/>
        </w:pBdr>
        <w:tabs>
          <w:tab w:val="left" w:pos="360"/>
        </w:tabs>
        <w:spacing w:before="60" w:after="60"/>
      </w:pPr>
      <w:r>
        <w:t>Service encounter design</w:t>
      </w:r>
    </w:p>
    <w:p w14:paraId="1B5237AF" w14:textId="77777777" w:rsidR="00651E2B" w:rsidRDefault="00651E2B" w:rsidP="00651E2B">
      <w:pPr>
        <w:numPr>
          <w:ilvl w:val="2"/>
          <w:numId w:val="79"/>
        </w:numPr>
        <w:pBdr>
          <w:top w:val="nil"/>
          <w:left w:val="nil"/>
          <w:bottom w:val="nil"/>
          <w:right w:val="nil"/>
          <w:between w:val="nil"/>
        </w:pBdr>
        <w:tabs>
          <w:tab w:val="left" w:pos="360"/>
        </w:tabs>
        <w:spacing w:before="60" w:after="60"/>
      </w:pPr>
      <w:r>
        <w:t>Customer contact behavior and skills</w:t>
      </w:r>
    </w:p>
    <w:p w14:paraId="3C2EE919" w14:textId="77777777" w:rsidR="00651E2B" w:rsidRDefault="00651E2B" w:rsidP="00651E2B">
      <w:pPr>
        <w:numPr>
          <w:ilvl w:val="2"/>
          <w:numId w:val="79"/>
        </w:numPr>
        <w:pBdr>
          <w:top w:val="nil"/>
          <w:left w:val="nil"/>
          <w:bottom w:val="nil"/>
          <w:right w:val="nil"/>
          <w:between w:val="nil"/>
        </w:pBdr>
        <w:tabs>
          <w:tab w:val="left" w:pos="360"/>
        </w:tabs>
        <w:spacing w:before="60" w:after="60"/>
      </w:pPr>
      <w:r>
        <w:t>Service provider selection, development, empowerment</w:t>
      </w:r>
    </w:p>
    <w:p w14:paraId="6EB14A95" w14:textId="77777777" w:rsidR="00651E2B" w:rsidRDefault="00651E2B" w:rsidP="00651E2B">
      <w:pPr>
        <w:numPr>
          <w:ilvl w:val="1"/>
          <w:numId w:val="79"/>
        </w:numPr>
        <w:pBdr>
          <w:top w:val="nil"/>
          <w:left w:val="nil"/>
          <w:bottom w:val="nil"/>
          <w:right w:val="nil"/>
          <w:between w:val="nil"/>
        </w:pBdr>
        <w:tabs>
          <w:tab w:val="left" w:pos="360"/>
        </w:tabs>
        <w:spacing w:before="60" w:after="60"/>
      </w:pPr>
      <w:r>
        <w:t>Technology and Information Support Systems</w:t>
      </w:r>
    </w:p>
    <w:p w14:paraId="2287228D" w14:textId="77777777" w:rsidR="00651E2B" w:rsidRDefault="00651E2B" w:rsidP="00651E2B">
      <w:pPr>
        <w:pStyle w:val="AssignmentsLevel2"/>
        <w:numPr>
          <w:ilvl w:val="0"/>
          <w:numId w:val="0"/>
        </w:numPr>
        <w:ind w:left="720"/>
      </w:pPr>
    </w:p>
    <w:p w14:paraId="35454EC5" w14:textId="77777777" w:rsidR="00651E2B" w:rsidRDefault="00651E2B" w:rsidP="00651E2B">
      <w:pPr>
        <w:pStyle w:val="AssignmentsLevel2"/>
        <w:numPr>
          <w:ilvl w:val="0"/>
          <w:numId w:val="79"/>
        </w:numPr>
      </w:pPr>
      <w:r>
        <w:t>Describe the Four Elements of service encounter design</w:t>
      </w:r>
    </w:p>
    <w:p w14:paraId="3EEBA359" w14:textId="77777777" w:rsidR="00651E2B" w:rsidRDefault="00651E2B" w:rsidP="00651E2B">
      <w:pPr>
        <w:pStyle w:val="AssignmentsLevel2"/>
        <w:numPr>
          <w:ilvl w:val="1"/>
          <w:numId w:val="79"/>
        </w:numPr>
      </w:pPr>
      <w:r>
        <w:t>Customer -contact behavior and skills</w:t>
      </w:r>
    </w:p>
    <w:p w14:paraId="70E6679E" w14:textId="77777777" w:rsidR="00651E2B" w:rsidRDefault="00651E2B" w:rsidP="00651E2B">
      <w:pPr>
        <w:pStyle w:val="AssignmentsLevel2"/>
        <w:numPr>
          <w:ilvl w:val="1"/>
          <w:numId w:val="79"/>
        </w:numPr>
      </w:pPr>
      <w:r>
        <w:t>Service-provider selection, and empowerment</w:t>
      </w:r>
    </w:p>
    <w:p w14:paraId="522213E1" w14:textId="77777777" w:rsidR="00651E2B" w:rsidRDefault="00651E2B" w:rsidP="00651E2B">
      <w:pPr>
        <w:pStyle w:val="AssignmentsLevel2"/>
        <w:numPr>
          <w:ilvl w:val="1"/>
          <w:numId w:val="79"/>
        </w:numPr>
      </w:pPr>
      <w:r>
        <w:t>Recognition and reward</w:t>
      </w:r>
    </w:p>
    <w:p w14:paraId="006185C5" w14:textId="1CBAB8B7" w:rsidR="00651E2B" w:rsidRDefault="00651E2B" w:rsidP="00651E2B">
      <w:pPr>
        <w:pStyle w:val="AssignmentsLevel2"/>
        <w:numPr>
          <w:ilvl w:val="1"/>
          <w:numId w:val="79"/>
        </w:numPr>
      </w:pPr>
      <w:r>
        <w:t>Service recovery and guarantees</w:t>
      </w:r>
    </w:p>
    <w:p w14:paraId="424CFEDA" w14:textId="4515CD1E" w:rsidR="009E79C7" w:rsidRPr="005666BB" w:rsidRDefault="009E79C7" w:rsidP="005666BB">
      <w:pPr>
        <w:pStyle w:val="AssignmentsLevel2"/>
        <w:numPr>
          <w:ilvl w:val="0"/>
          <w:numId w:val="0"/>
        </w:numPr>
        <w:ind w:left="360" w:hanging="360"/>
        <w:rPr>
          <w:b/>
        </w:rPr>
      </w:pPr>
      <w:r w:rsidRPr="005666BB">
        <w:rPr>
          <w:b/>
        </w:rPr>
        <w:t>Chapter 7</w:t>
      </w:r>
    </w:p>
    <w:p w14:paraId="385580AD" w14:textId="77777777" w:rsidR="00651E2B" w:rsidRDefault="00651E2B" w:rsidP="00651E2B">
      <w:pPr>
        <w:pStyle w:val="AssignmentsLevel2"/>
        <w:numPr>
          <w:ilvl w:val="0"/>
          <w:numId w:val="0"/>
        </w:numPr>
        <w:ind w:left="1440"/>
      </w:pPr>
    </w:p>
    <w:p w14:paraId="433649D6" w14:textId="77777777" w:rsidR="00651E2B" w:rsidRDefault="00651E2B" w:rsidP="005666BB">
      <w:pPr>
        <w:pStyle w:val="AssignmentsLevel2"/>
        <w:numPr>
          <w:ilvl w:val="0"/>
          <w:numId w:val="91"/>
        </w:numPr>
      </w:pPr>
      <w:r>
        <w:t>Describe how to apply process and value stream mapping for process design</w:t>
      </w:r>
    </w:p>
    <w:p w14:paraId="14BB6891" w14:textId="77777777" w:rsidR="00651E2B" w:rsidRDefault="00651E2B" w:rsidP="005666BB">
      <w:pPr>
        <w:numPr>
          <w:ilvl w:val="1"/>
          <w:numId w:val="91"/>
        </w:numPr>
        <w:pBdr>
          <w:top w:val="nil"/>
          <w:left w:val="nil"/>
          <w:bottom w:val="nil"/>
          <w:right w:val="nil"/>
          <w:between w:val="nil"/>
        </w:pBdr>
        <w:tabs>
          <w:tab w:val="left" w:pos="360"/>
        </w:tabs>
        <w:spacing w:before="60" w:after="60"/>
      </w:pPr>
      <w:r>
        <w:t>Work</w:t>
      </w:r>
    </w:p>
    <w:p w14:paraId="74A743A3" w14:textId="77777777" w:rsidR="00651E2B" w:rsidRDefault="00651E2B" w:rsidP="005666BB">
      <w:pPr>
        <w:numPr>
          <w:ilvl w:val="2"/>
          <w:numId w:val="91"/>
        </w:numPr>
        <w:pBdr>
          <w:top w:val="nil"/>
          <w:left w:val="nil"/>
          <w:bottom w:val="nil"/>
          <w:right w:val="nil"/>
          <w:between w:val="nil"/>
        </w:pBdr>
        <w:tabs>
          <w:tab w:val="left" w:pos="360"/>
        </w:tabs>
        <w:spacing w:before="60" w:after="60"/>
      </w:pPr>
      <w:r>
        <w:t>Tasks</w:t>
      </w:r>
    </w:p>
    <w:p w14:paraId="4FDAB08F" w14:textId="77777777" w:rsidR="00651E2B" w:rsidRDefault="00651E2B" w:rsidP="005666BB">
      <w:pPr>
        <w:numPr>
          <w:ilvl w:val="2"/>
          <w:numId w:val="91"/>
        </w:numPr>
        <w:pBdr>
          <w:top w:val="nil"/>
          <w:left w:val="nil"/>
          <w:bottom w:val="nil"/>
          <w:right w:val="nil"/>
          <w:between w:val="nil"/>
        </w:pBdr>
        <w:tabs>
          <w:tab w:val="left" w:pos="360"/>
        </w:tabs>
        <w:spacing w:before="60" w:after="60"/>
      </w:pPr>
      <w:r>
        <w:t>Activity</w:t>
      </w:r>
    </w:p>
    <w:p w14:paraId="13B450F8" w14:textId="77777777" w:rsidR="00651E2B" w:rsidRDefault="00651E2B" w:rsidP="005666BB">
      <w:pPr>
        <w:numPr>
          <w:ilvl w:val="2"/>
          <w:numId w:val="91"/>
        </w:numPr>
        <w:pBdr>
          <w:top w:val="nil"/>
          <w:left w:val="nil"/>
          <w:bottom w:val="nil"/>
          <w:right w:val="nil"/>
          <w:between w:val="nil"/>
        </w:pBdr>
        <w:tabs>
          <w:tab w:val="left" w:pos="360"/>
        </w:tabs>
        <w:spacing w:before="60" w:after="60"/>
      </w:pPr>
      <w:r>
        <w:t>Process</w:t>
      </w:r>
    </w:p>
    <w:p w14:paraId="0792E69B" w14:textId="77777777" w:rsidR="00651E2B" w:rsidRDefault="00651E2B" w:rsidP="005666BB">
      <w:pPr>
        <w:numPr>
          <w:ilvl w:val="2"/>
          <w:numId w:val="91"/>
        </w:numPr>
        <w:pBdr>
          <w:top w:val="nil"/>
          <w:left w:val="nil"/>
          <w:bottom w:val="nil"/>
          <w:right w:val="nil"/>
          <w:between w:val="nil"/>
        </w:pBdr>
        <w:tabs>
          <w:tab w:val="left" w:pos="360"/>
        </w:tabs>
        <w:spacing w:before="60" w:after="60"/>
      </w:pPr>
      <w:r>
        <w:t>Value chain</w:t>
      </w:r>
    </w:p>
    <w:p w14:paraId="29A577BD" w14:textId="77777777" w:rsidR="00651E2B" w:rsidRDefault="00651E2B" w:rsidP="005666BB">
      <w:pPr>
        <w:numPr>
          <w:ilvl w:val="1"/>
          <w:numId w:val="91"/>
        </w:numPr>
        <w:pBdr>
          <w:top w:val="nil"/>
          <w:left w:val="nil"/>
          <w:bottom w:val="nil"/>
          <w:right w:val="nil"/>
          <w:between w:val="nil"/>
        </w:pBdr>
        <w:tabs>
          <w:tab w:val="left" w:pos="360"/>
        </w:tabs>
        <w:spacing w:before="60" w:after="60"/>
      </w:pPr>
      <w:r>
        <w:t>Process map</w:t>
      </w:r>
    </w:p>
    <w:p w14:paraId="4BEF66AD" w14:textId="77777777" w:rsidR="00651E2B" w:rsidRDefault="00651E2B" w:rsidP="005666BB">
      <w:pPr>
        <w:numPr>
          <w:ilvl w:val="2"/>
          <w:numId w:val="91"/>
        </w:numPr>
        <w:pBdr>
          <w:top w:val="nil"/>
          <w:left w:val="nil"/>
          <w:bottom w:val="nil"/>
          <w:right w:val="nil"/>
          <w:between w:val="nil"/>
        </w:pBdr>
        <w:tabs>
          <w:tab w:val="left" w:pos="360"/>
        </w:tabs>
        <w:spacing w:before="60" w:after="60"/>
      </w:pPr>
      <w:r>
        <w:t>Service blueprints or service maps</w:t>
      </w:r>
    </w:p>
    <w:p w14:paraId="3A42CC98" w14:textId="77777777" w:rsidR="00651E2B" w:rsidRDefault="00651E2B" w:rsidP="005666BB">
      <w:pPr>
        <w:pStyle w:val="AssignmentsLevel2"/>
        <w:numPr>
          <w:ilvl w:val="0"/>
          <w:numId w:val="91"/>
        </w:numPr>
      </w:pPr>
      <w:r>
        <w:t>Explain how to improve process design and analyze process maps</w:t>
      </w:r>
    </w:p>
    <w:p w14:paraId="2FAFC394" w14:textId="77777777" w:rsidR="00651E2B" w:rsidRDefault="00651E2B" w:rsidP="005666BB">
      <w:pPr>
        <w:numPr>
          <w:ilvl w:val="1"/>
          <w:numId w:val="91"/>
        </w:numPr>
        <w:pBdr>
          <w:top w:val="nil"/>
          <w:left w:val="nil"/>
          <w:bottom w:val="nil"/>
          <w:right w:val="nil"/>
          <w:between w:val="nil"/>
        </w:pBdr>
        <w:tabs>
          <w:tab w:val="left" w:pos="360"/>
        </w:tabs>
        <w:spacing w:before="60" w:after="60"/>
      </w:pPr>
      <w:r>
        <w:t>System improvement</w:t>
      </w:r>
    </w:p>
    <w:p w14:paraId="04EECEE0"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efficiency</w:t>
      </w:r>
    </w:p>
    <w:p w14:paraId="58830D23"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flexibility</w:t>
      </w:r>
    </w:p>
    <w:p w14:paraId="369BE689" w14:textId="77777777" w:rsidR="00651E2B" w:rsidRDefault="00651E2B" w:rsidP="005666BB">
      <w:pPr>
        <w:numPr>
          <w:ilvl w:val="2"/>
          <w:numId w:val="91"/>
        </w:numPr>
        <w:pBdr>
          <w:top w:val="nil"/>
          <w:left w:val="nil"/>
          <w:bottom w:val="nil"/>
          <w:right w:val="nil"/>
          <w:between w:val="nil"/>
        </w:pBdr>
        <w:tabs>
          <w:tab w:val="left" w:pos="360"/>
        </w:tabs>
        <w:spacing w:before="60" w:after="60"/>
      </w:pPr>
      <w:r>
        <w:t>Improving quality</w:t>
      </w:r>
    </w:p>
    <w:p w14:paraId="15E7E20D" w14:textId="77777777" w:rsidR="00651E2B" w:rsidRDefault="00651E2B" w:rsidP="005666BB">
      <w:pPr>
        <w:numPr>
          <w:ilvl w:val="2"/>
          <w:numId w:val="91"/>
        </w:numPr>
        <w:pBdr>
          <w:top w:val="nil"/>
          <w:left w:val="nil"/>
          <w:bottom w:val="nil"/>
          <w:right w:val="nil"/>
          <w:between w:val="nil"/>
        </w:pBdr>
        <w:tabs>
          <w:tab w:val="left" w:pos="360"/>
        </w:tabs>
        <w:spacing w:before="60" w:after="60"/>
      </w:pPr>
      <w:r>
        <w:t>Elimination of non-value-added activities</w:t>
      </w:r>
    </w:p>
    <w:p w14:paraId="7BD7BCC0" w14:textId="77777777" w:rsidR="00651E2B" w:rsidRDefault="00651E2B" w:rsidP="005666BB">
      <w:pPr>
        <w:numPr>
          <w:ilvl w:val="2"/>
          <w:numId w:val="91"/>
        </w:numPr>
        <w:pBdr>
          <w:top w:val="nil"/>
          <w:left w:val="nil"/>
          <w:bottom w:val="nil"/>
          <w:right w:val="nil"/>
          <w:between w:val="nil"/>
        </w:pBdr>
        <w:tabs>
          <w:tab w:val="left" w:pos="360"/>
        </w:tabs>
        <w:spacing w:before="60" w:after="60"/>
      </w:pPr>
      <w:r>
        <w:t>Decreasing process flow time</w:t>
      </w:r>
    </w:p>
    <w:p w14:paraId="1E70FC27" w14:textId="77777777" w:rsidR="00651E2B" w:rsidRDefault="00651E2B" w:rsidP="005666BB">
      <w:pPr>
        <w:numPr>
          <w:ilvl w:val="2"/>
          <w:numId w:val="91"/>
        </w:numPr>
        <w:pBdr>
          <w:top w:val="nil"/>
          <w:left w:val="nil"/>
          <w:bottom w:val="nil"/>
          <w:right w:val="nil"/>
          <w:between w:val="nil"/>
        </w:pBdr>
        <w:tabs>
          <w:tab w:val="left" w:pos="360"/>
        </w:tabs>
        <w:spacing w:before="60" w:after="60"/>
      </w:pPr>
      <w:r>
        <w:t>Decreasing the carbon footprint</w:t>
      </w:r>
    </w:p>
    <w:p w14:paraId="6F8614F2" w14:textId="77777777" w:rsidR="00651E2B" w:rsidRDefault="00651E2B" w:rsidP="005666BB">
      <w:pPr>
        <w:pStyle w:val="ListParagraph"/>
        <w:numPr>
          <w:ilvl w:val="0"/>
          <w:numId w:val="91"/>
        </w:numPr>
        <w:tabs>
          <w:tab w:val="left" w:pos="360"/>
        </w:tabs>
        <w:spacing w:before="60" w:after="60"/>
      </w:pPr>
      <w:r>
        <w:t>Describe how to compute resource utilization and apply Little's Law</w:t>
      </w:r>
    </w:p>
    <w:p w14:paraId="05DE6B46" w14:textId="77777777" w:rsidR="00651E2B" w:rsidRDefault="00651E2B" w:rsidP="005666BB">
      <w:pPr>
        <w:numPr>
          <w:ilvl w:val="1"/>
          <w:numId w:val="91"/>
        </w:numPr>
        <w:pBdr>
          <w:top w:val="nil"/>
          <w:left w:val="nil"/>
          <w:bottom w:val="nil"/>
          <w:right w:val="nil"/>
          <w:between w:val="nil"/>
        </w:pBdr>
        <w:tabs>
          <w:tab w:val="left" w:pos="360"/>
        </w:tabs>
        <w:spacing w:before="60" w:after="60"/>
      </w:pPr>
      <w:r>
        <w:t>Calculate and interpret utilization analytics.</w:t>
      </w:r>
    </w:p>
    <w:p w14:paraId="40C60A83" w14:textId="77777777" w:rsidR="00651E2B" w:rsidRDefault="00651E2B" w:rsidP="005666BB">
      <w:pPr>
        <w:numPr>
          <w:ilvl w:val="2"/>
          <w:numId w:val="91"/>
        </w:numPr>
        <w:pBdr>
          <w:top w:val="nil"/>
          <w:left w:val="nil"/>
          <w:bottom w:val="nil"/>
          <w:right w:val="nil"/>
          <w:between w:val="nil"/>
        </w:pBdr>
        <w:tabs>
          <w:tab w:val="left" w:pos="360"/>
        </w:tabs>
        <w:spacing w:before="60" w:after="60"/>
      </w:pPr>
      <w:r>
        <w:t>Calculating utilization</w:t>
      </w:r>
    </w:p>
    <w:p w14:paraId="088E1245" w14:textId="77777777" w:rsidR="00651E2B" w:rsidRDefault="00651E2B" w:rsidP="005666BB">
      <w:pPr>
        <w:numPr>
          <w:ilvl w:val="2"/>
          <w:numId w:val="91"/>
        </w:numPr>
        <w:pBdr>
          <w:top w:val="nil"/>
          <w:left w:val="nil"/>
          <w:bottom w:val="nil"/>
          <w:right w:val="nil"/>
          <w:between w:val="nil"/>
        </w:pBdr>
        <w:tabs>
          <w:tab w:val="left" w:pos="360"/>
        </w:tabs>
        <w:spacing w:before="60" w:after="60"/>
      </w:pPr>
      <w:r>
        <w:t>Implications</w:t>
      </w:r>
    </w:p>
    <w:p w14:paraId="45056194" w14:textId="77777777" w:rsidR="00104F2B" w:rsidRPr="00104F2B" w:rsidRDefault="00104F2B" w:rsidP="00104F2B">
      <w:bookmarkStart w:id="11" w:name="_2jxsxqh" w:colFirst="0" w:colLast="0"/>
      <w:bookmarkStart w:id="12" w:name="_z337ya" w:colFirst="0" w:colLast="0"/>
      <w:bookmarkStart w:id="13" w:name="_3j2qqm3" w:colFirst="0" w:colLast="0"/>
      <w:bookmarkEnd w:id="11"/>
      <w:bookmarkEnd w:id="12"/>
      <w:bookmarkEnd w:id="13"/>
    </w:p>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7251769A" w:rsidR="002C1641" w:rsidRPr="00842155" w:rsidRDefault="002C1641" w:rsidP="0020635A">
            <w:pPr>
              <w:pStyle w:val="WeeklyTopicHeading1"/>
            </w:pPr>
            <w:bookmarkStart w:id="14" w:name="weekfour"/>
            <w:bookmarkStart w:id="15" w:name="_Toc358980897"/>
            <w:bookmarkEnd w:id="14"/>
            <w:r w:rsidRPr="0068364F">
              <w:lastRenderedPageBreak/>
              <w:t xml:space="preserve">Week </w:t>
            </w:r>
            <w:r>
              <w:t>Four</w:t>
            </w:r>
            <w:r w:rsidRPr="0068364F">
              <w:t xml:space="preserve">: </w:t>
            </w:r>
            <w:bookmarkEnd w:id="15"/>
            <w:r w:rsidR="007F5902">
              <w:t>Supply Chain Management</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F5902"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6351D3CD" w:rsidR="007F5902" w:rsidRPr="00842155" w:rsidRDefault="007F5902" w:rsidP="007F5902">
            <w:pPr>
              <w:pStyle w:val="ObjectiveBullet"/>
              <w:numPr>
                <w:ilvl w:val="1"/>
                <w:numId w:val="32"/>
              </w:numPr>
              <w:tabs>
                <w:tab w:val="clear" w:pos="0"/>
              </w:tabs>
            </w:pPr>
            <w:r>
              <w:t>Describe key issues in designing and improving supply chains.</w:t>
            </w:r>
          </w:p>
        </w:tc>
        <w:tc>
          <w:tcPr>
            <w:tcW w:w="2880" w:type="dxa"/>
            <w:gridSpan w:val="2"/>
            <w:tcBorders>
              <w:left w:val="nil"/>
              <w:bottom w:val="nil"/>
            </w:tcBorders>
          </w:tcPr>
          <w:p w14:paraId="6888E1A3" w14:textId="53BA164C" w:rsidR="007F5902" w:rsidRPr="00842155" w:rsidRDefault="007F5902" w:rsidP="007F5902">
            <w:pPr>
              <w:tabs>
                <w:tab w:val="left" w:pos="0"/>
                <w:tab w:val="left" w:pos="3720"/>
              </w:tabs>
              <w:outlineLvl w:val="0"/>
              <w:rPr>
                <w:rFonts w:cs="Arial"/>
                <w:szCs w:val="20"/>
              </w:rPr>
            </w:pPr>
            <w:r>
              <w:t>CLO1, CLO3</w:t>
            </w:r>
          </w:p>
        </w:tc>
      </w:tr>
      <w:tr w:rsidR="007F5902"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4F63E26" w:rsidR="007F5902" w:rsidRPr="00842155" w:rsidRDefault="007F5902" w:rsidP="007F5902">
            <w:pPr>
              <w:pStyle w:val="ObjectiveBullet"/>
              <w:numPr>
                <w:ilvl w:val="1"/>
                <w:numId w:val="32"/>
              </w:numPr>
            </w:pPr>
            <w:r>
              <w:t>Explain important factors and decisions in locating facilities.</w:t>
            </w:r>
          </w:p>
        </w:tc>
        <w:tc>
          <w:tcPr>
            <w:tcW w:w="2880" w:type="dxa"/>
            <w:gridSpan w:val="2"/>
            <w:tcBorders>
              <w:top w:val="nil"/>
              <w:left w:val="nil"/>
              <w:bottom w:val="nil"/>
            </w:tcBorders>
          </w:tcPr>
          <w:p w14:paraId="0790E7F0" w14:textId="15BAF7CC" w:rsidR="007F5902" w:rsidRPr="00842155" w:rsidRDefault="007F5902" w:rsidP="007F5902">
            <w:pPr>
              <w:tabs>
                <w:tab w:val="left" w:pos="0"/>
                <w:tab w:val="left" w:pos="3720"/>
              </w:tabs>
              <w:outlineLvl w:val="0"/>
              <w:rPr>
                <w:rFonts w:cs="Arial"/>
                <w:szCs w:val="20"/>
              </w:rPr>
            </w:pPr>
            <w:r>
              <w:t>CLO3</w:t>
            </w:r>
          </w:p>
        </w:tc>
      </w:tr>
      <w:tr w:rsidR="007F5902"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0C1053B" w:rsidR="007F5902" w:rsidRPr="00842155" w:rsidRDefault="007F5902" w:rsidP="007F5902">
            <w:pPr>
              <w:pStyle w:val="ObjectiveBullet"/>
              <w:numPr>
                <w:ilvl w:val="1"/>
                <w:numId w:val="32"/>
              </w:numPr>
            </w:pPr>
            <w:r>
              <w:t>Summarize sources of information obtained through analysis of external sources of information.</w:t>
            </w:r>
          </w:p>
        </w:tc>
        <w:tc>
          <w:tcPr>
            <w:tcW w:w="2880" w:type="dxa"/>
            <w:gridSpan w:val="2"/>
            <w:tcBorders>
              <w:top w:val="nil"/>
              <w:left w:val="nil"/>
              <w:bottom w:val="single" w:sz="4" w:space="0" w:color="000000" w:themeColor="text1"/>
            </w:tcBorders>
          </w:tcPr>
          <w:p w14:paraId="6EB3F6E8" w14:textId="47F28425" w:rsidR="007F5902" w:rsidRPr="00842155" w:rsidRDefault="007F5902" w:rsidP="007F5902">
            <w:pPr>
              <w:tabs>
                <w:tab w:val="left" w:pos="0"/>
                <w:tab w:val="left" w:pos="3720"/>
              </w:tabs>
              <w:outlineLvl w:val="0"/>
              <w:rPr>
                <w:rFonts w:cs="Arial"/>
                <w:szCs w:val="20"/>
              </w:rPr>
            </w:pPr>
            <w:r>
              <w:t>CLO4</w:t>
            </w:r>
          </w:p>
        </w:tc>
      </w:tr>
      <w:tr w:rsidR="007F5902"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7F5902" w:rsidRDefault="007F5902" w:rsidP="007F590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7F5902" w:rsidRPr="005B10FE" w:rsidRDefault="007F5902" w:rsidP="007F5902">
            <w:pPr>
              <w:tabs>
                <w:tab w:val="left" w:pos="0"/>
                <w:tab w:val="left" w:pos="3720"/>
              </w:tabs>
              <w:outlineLvl w:val="0"/>
              <w:rPr>
                <w:rFonts w:eastAsia="Arial" w:cs="Arial"/>
                <w:b/>
                <w:bCs/>
                <w:i/>
                <w:iCs/>
              </w:rPr>
            </w:pPr>
            <w:r w:rsidRPr="4948C66D">
              <w:rPr>
                <w:rFonts w:eastAsia="Arial" w:cs="Arial"/>
                <w:b/>
                <w:bCs/>
                <w:i/>
                <w:iCs/>
              </w:rPr>
              <w:t>AIE</w:t>
            </w:r>
          </w:p>
        </w:tc>
      </w:tr>
      <w:tr w:rsidR="007F5902"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D67168" w14:textId="77777777" w:rsidR="007F5902" w:rsidRDefault="007F5902" w:rsidP="007F5902">
            <w:pPr>
              <w:ind w:left="360" w:hanging="360"/>
              <w:rPr>
                <w:b/>
              </w:rPr>
            </w:pPr>
            <w:r>
              <w:rPr>
                <w:b/>
              </w:rPr>
              <w:t>Week Four Reading</w:t>
            </w:r>
          </w:p>
          <w:p w14:paraId="25C94F37" w14:textId="77777777" w:rsidR="007F5902" w:rsidRDefault="007F5902" w:rsidP="007F5902">
            <w:pPr>
              <w:ind w:left="360" w:hanging="360"/>
              <w:rPr>
                <w:b/>
              </w:rPr>
            </w:pPr>
          </w:p>
          <w:p w14:paraId="36F0BFCE" w14:textId="34B7956E" w:rsidR="007F5902" w:rsidRDefault="007F5902" w:rsidP="007F5902">
            <w:pPr>
              <w:pStyle w:val="NoSpacing"/>
            </w:pPr>
            <w:r>
              <w:t xml:space="preserve">This week, you will be reading Chapter </w:t>
            </w:r>
            <w:r w:rsidR="00C22739">
              <w:t>6</w:t>
            </w:r>
            <w:r>
              <w:t xml:space="preserve">. You will be learning the basics of Operations Management and how </w:t>
            </w:r>
            <w:r w:rsidR="00C87567">
              <w:t xml:space="preserve">Supply Chain Design </w:t>
            </w:r>
            <w:r>
              <w:t xml:space="preserve">is a key operations planning </w:t>
            </w:r>
            <w:r w:rsidR="0049414E">
              <w:t>activity</w:t>
            </w:r>
            <w:r>
              <w:t>.</w:t>
            </w:r>
          </w:p>
          <w:p w14:paraId="4CFB1EF9" w14:textId="77777777" w:rsidR="007F5902" w:rsidRDefault="007F5902" w:rsidP="007F5902">
            <w:pPr>
              <w:ind w:left="360" w:hanging="360"/>
              <w:rPr>
                <w:b/>
              </w:rPr>
            </w:pPr>
          </w:p>
          <w:p w14:paraId="58E007D4" w14:textId="5537424D" w:rsidR="007F5902" w:rsidRDefault="007F5902" w:rsidP="007F5902">
            <w:pPr>
              <w:ind w:left="360" w:hanging="360"/>
            </w:pPr>
            <w:r w:rsidRPr="005666BB">
              <w:rPr>
                <w:b/>
              </w:rPr>
              <w:t>Read</w:t>
            </w:r>
            <w:r w:rsidRPr="005666BB">
              <w:t xml:space="preserve"> Ch. </w:t>
            </w:r>
            <w:r w:rsidR="0019316D" w:rsidRPr="005666BB">
              <w:t>6</w:t>
            </w:r>
            <w:r w:rsidRPr="005666BB">
              <w:t xml:space="preserve"> of </w:t>
            </w:r>
            <w:r w:rsidRPr="005666BB">
              <w:rPr>
                <w:i/>
              </w:rPr>
              <w:t>OM 6</w:t>
            </w:r>
            <w:r w:rsidRPr="005666BB">
              <w:t>.</w:t>
            </w:r>
          </w:p>
          <w:p w14:paraId="259933E6" w14:textId="77777777" w:rsidR="007F5902" w:rsidRDefault="007F5902" w:rsidP="007F5902">
            <w:pPr>
              <w:ind w:left="360" w:hanging="360"/>
            </w:pPr>
          </w:p>
          <w:p w14:paraId="0168B6E8" w14:textId="0284171C" w:rsidR="007F5902" w:rsidRDefault="007F5902" w:rsidP="007F5902">
            <w:pPr>
              <w:ind w:left="360" w:hanging="360"/>
            </w:pPr>
            <w:r>
              <w:t>After studying these chapters, you should be able to:</w:t>
            </w:r>
          </w:p>
          <w:p w14:paraId="207731E4" w14:textId="77777777" w:rsidR="0019316D" w:rsidRDefault="0019316D" w:rsidP="007F5902">
            <w:pPr>
              <w:ind w:left="360" w:hanging="360"/>
            </w:pPr>
          </w:p>
          <w:p w14:paraId="7C3B73AC" w14:textId="77777777" w:rsidR="0019316D" w:rsidRDefault="0019316D" w:rsidP="005666BB">
            <w:pPr>
              <w:pStyle w:val="AssignmentsLevel2"/>
            </w:pPr>
            <w:r>
              <w:t>Explain the concept of a global supply chain and describe the key decisions</w:t>
            </w:r>
          </w:p>
          <w:p w14:paraId="07A6E5E6" w14:textId="4C6FE89C" w:rsidR="0019316D" w:rsidRDefault="0019316D" w:rsidP="005666BB">
            <w:pPr>
              <w:pStyle w:val="AssignmentsLevel2"/>
            </w:pPr>
            <w:r w:rsidRPr="0019316D">
              <w:rPr>
                <w:rFonts w:ascii="Times New Roman" w:hAnsi="Times New Roman" w:cs="Times New Roman"/>
                <w:sz w:val="14"/>
                <w:szCs w:val="14"/>
              </w:rPr>
              <w:t> </w:t>
            </w:r>
            <w:r>
              <w:t>Describe the key tradeoffs that managers must consider in designing supply chains, and how to evaluate outsourcing and off shoring decisions.</w:t>
            </w:r>
          </w:p>
          <w:p w14:paraId="52C37BA0" w14:textId="32BFEAFE" w:rsidR="0019316D" w:rsidRDefault="0019316D" w:rsidP="005666BB">
            <w:pPr>
              <w:pStyle w:val="AssignmentsLevel2"/>
            </w:pPr>
            <w:r w:rsidRPr="0019316D">
              <w:rPr>
                <w:rFonts w:ascii="Times New Roman" w:hAnsi="Times New Roman" w:cs="Times New Roman"/>
                <w:sz w:val="14"/>
                <w:szCs w:val="14"/>
              </w:rPr>
              <w:t> </w:t>
            </w:r>
            <w:r>
              <w:t>Explain the types of decisions required and criteria used to locate facilities in supply chains, and be able to apply the center of gravity method</w:t>
            </w:r>
          </w:p>
          <w:p w14:paraId="00EEC445" w14:textId="49BD8C47" w:rsidR="007F5902" w:rsidRPr="00842155" w:rsidRDefault="0019316D" w:rsidP="005666BB">
            <w:pPr>
              <w:pStyle w:val="AssignmentsLevel2"/>
            </w:pPr>
            <w:r>
              <w:t>Explain how the transportation model can be used to help optimize costs in supply chain</w:t>
            </w:r>
          </w:p>
        </w:tc>
        <w:tc>
          <w:tcPr>
            <w:tcW w:w="1440" w:type="dxa"/>
            <w:tcBorders>
              <w:left w:val="single" w:sz="4" w:space="0" w:color="000000" w:themeColor="text1"/>
            </w:tcBorders>
            <w:shd w:val="clear" w:color="auto" w:fill="FFFFFF" w:themeFill="background1"/>
          </w:tcPr>
          <w:p w14:paraId="62EC3C98" w14:textId="5C89734E" w:rsidR="007F5902" w:rsidRPr="009F6FAF" w:rsidRDefault="007F5902" w:rsidP="007F5902">
            <w:pPr>
              <w:rPr>
                <w:rFonts w:cs="Arial"/>
                <w:szCs w:val="20"/>
              </w:rPr>
            </w:pPr>
            <w:r>
              <w:t>4.1, 4.2, 4.3</w:t>
            </w:r>
          </w:p>
        </w:tc>
        <w:tc>
          <w:tcPr>
            <w:tcW w:w="1440" w:type="dxa"/>
            <w:tcBorders>
              <w:left w:val="single" w:sz="4" w:space="0" w:color="000000" w:themeColor="text1"/>
            </w:tcBorders>
            <w:shd w:val="clear" w:color="auto" w:fill="FFFFFF" w:themeFill="background1"/>
          </w:tcPr>
          <w:p w14:paraId="1BDD6F89" w14:textId="77777777" w:rsidR="007F5902" w:rsidRPr="009F6FAF" w:rsidRDefault="007F5902" w:rsidP="007F5902">
            <w:pPr>
              <w:rPr>
                <w:rFonts w:cs="Arial"/>
                <w:szCs w:val="20"/>
              </w:rPr>
            </w:pPr>
          </w:p>
        </w:tc>
      </w:tr>
      <w:tr w:rsidR="007F5902"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02685" w14:textId="77777777" w:rsidR="007F5902" w:rsidRDefault="007F5902" w:rsidP="007F5902">
            <w:pPr>
              <w:ind w:left="360" w:hanging="360"/>
              <w:rPr>
                <w:b/>
              </w:rPr>
            </w:pPr>
            <w:r>
              <w:rPr>
                <w:b/>
              </w:rPr>
              <w:t>Lecture: Supply Chain Management</w:t>
            </w:r>
          </w:p>
          <w:p w14:paraId="20127B2F" w14:textId="77777777" w:rsidR="007F5902" w:rsidRDefault="007F5902" w:rsidP="007F5902">
            <w:pPr>
              <w:ind w:left="360" w:hanging="360"/>
            </w:pPr>
          </w:p>
          <w:p w14:paraId="000C7CC4" w14:textId="77777777" w:rsidR="007F5902" w:rsidRDefault="007F5902" w:rsidP="007F5902">
            <w:r>
              <w:rPr>
                <w:b/>
              </w:rPr>
              <w:t>Watch</w:t>
            </w:r>
            <w:r>
              <w:t xml:space="preserve"> the Service Delivery lecture video, available on Vimeo (14:34): </w:t>
            </w:r>
            <w:hyperlink r:id="rId29">
              <w:r>
                <w:rPr>
                  <w:color w:val="0000FF"/>
                  <w:u w:val="single"/>
                </w:rPr>
                <w:t>http://vimeo.com/79242699</w:t>
              </w:r>
            </w:hyperlink>
          </w:p>
          <w:p w14:paraId="7A1B11A3" w14:textId="77777777" w:rsidR="007F5902" w:rsidRDefault="007F5902" w:rsidP="007F5902"/>
          <w:p w14:paraId="5BB31325" w14:textId="7B80A162" w:rsidR="007F5902" w:rsidRPr="00842155" w:rsidRDefault="007F5902" w:rsidP="007F5902">
            <w:pPr>
              <w:pStyle w:val="AssignmentsLevel1"/>
            </w:pPr>
            <w:r>
              <w:rPr>
                <w:b/>
              </w:rPr>
              <w:t>Post</w:t>
            </w:r>
            <w:r>
              <w:t xml:space="preserve"> any questions, comments, or insights you may have about the content of the lecture in the Week Four General Q&amp;A Discussion Forum on Blackboard.</w:t>
            </w:r>
          </w:p>
        </w:tc>
        <w:tc>
          <w:tcPr>
            <w:tcW w:w="1440" w:type="dxa"/>
            <w:tcBorders>
              <w:left w:val="single" w:sz="4" w:space="0" w:color="000000" w:themeColor="text1"/>
            </w:tcBorders>
            <w:shd w:val="clear" w:color="auto" w:fill="FFFFFF" w:themeFill="background1"/>
          </w:tcPr>
          <w:p w14:paraId="7FF24742" w14:textId="10BC2E4E" w:rsidR="007F5902" w:rsidRPr="009F6FAF" w:rsidRDefault="007F5902" w:rsidP="007F5902">
            <w:pPr>
              <w:rPr>
                <w:rFonts w:cs="Arial"/>
                <w:szCs w:val="20"/>
              </w:rPr>
            </w:pPr>
            <w:r>
              <w:t>4.1, 4.2, 4.3</w:t>
            </w:r>
          </w:p>
        </w:tc>
        <w:tc>
          <w:tcPr>
            <w:tcW w:w="1440" w:type="dxa"/>
            <w:tcBorders>
              <w:left w:val="single" w:sz="4" w:space="0" w:color="000000" w:themeColor="text1"/>
            </w:tcBorders>
            <w:shd w:val="clear" w:color="auto" w:fill="FFFFFF" w:themeFill="background1"/>
          </w:tcPr>
          <w:p w14:paraId="1E492A00" w14:textId="77777777" w:rsidR="007F5902" w:rsidRDefault="007F5902" w:rsidP="007F5902">
            <w:r>
              <w:t xml:space="preserve">Lecture Activity – reviews lecture and posts response = </w:t>
            </w:r>
          </w:p>
          <w:p w14:paraId="0CA4A07F" w14:textId="77DCF64C" w:rsidR="007F5902" w:rsidRPr="009F6FAF" w:rsidRDefault="007F5902" w:rsidP="007F5902">
            <w:pPr>
              <w:rPr>
                <w:rFonts w:cs="Arial"/>
                <w:szCs w:val="20"/>
              </w:rPr>
            </w:pPr>
            <w:r>
              <w:rPr>
                <w:b/>
              </w:rPr>
              <w:t>1 hour</w:t>
            </w:r>
          </w:p>
        </w:tc>
      </w:tr>
      <w:tr w:rsidR="00597AFE" w:rsidRPr="007F339F" w14:paraId="6BC1A3CC" w14:textId="77777777" w:rsidTr="4948C66D">
        <w:tc>
          <w:tcPr>
            <w:tcW w:w="10170" w:type="dxa"/>
            <w:gridSpan w:val="2"/>
            <w:tcMar>
              <w:top w:w="115" w:type="dxa"/>
              <w:left w:w="115" w:type="dxa"/>
              <w:bottom w:w="115" w:type="dxa"/>
              <w:right w:w="115" w:type="dxa"/>
            </w:tcMar>
          </w:tcPr>
          <w:p w14:paraId="6DE68355" w14:textId="77777777" w:rsidR="00597AFE" w:rsidRDefault="00597AFE" w:rsidP="00597AFE">
            <w:pPr>
              <w:rPr>
                <w:b/>
              </w:rPr>
            </w:pPr>
            <w:r>
              <w:rPr>
                <w:b/>
              </w:rPr>
              <w:t>Lecture: Economics of Outsourcing</w:t>
            </w:r>
          </w:p>
          <w:p w14:paraId="3F493AC1" w14:textId="77777777" w:rsidR="00597AFE" w:rsidRDefault="00597AFE" w:rsidP="00597AFE">
            <w:pPr>
              <w:tabs>
                <w:tab w:val="left" w:pos="3815"/>
              </w:tabs>
              <w:rPr>
                <w:b/>
              </w:rPr>
            </w:pPr>
            <w:r>
              <w:rPr>
                <w:b/>
              </w:rPr>
              <w:lastRenderedPageBreak/>
              <w:tab/>
            </w:r>
          </w:p>
          <w:p w14:paraId="775FE716" w14:textId="77777777" w:rsidR="00597AFE" w:rsidRDefault="00597AFE" w:rsidP="00597AFE">
            <w:r>
              <w:rPr>
                <w:b/>
              </w:rPr>
              <w:t xml:space="preserve">Watch </w:t>
            </w:r>
            <w:r>
              <w:t xml:space="preserve">the “Economics of Outsourcing” lecture video, available on YouTube [3:09]: </w:t>
            </w:r>
            <w:hyperlink r:id="rId30">
              <w:r>
                <w:rPr>
                  <w:color w:val="0000FF"/>
                  <w:u w:val="single"/>
                </w:rPr>
                <w:t>http://www.youtube.com/watch?v=z6ZU68aKwI8</w:t>
              </w:r>
            </w:hyperlink>
          </w:p>
          <w:p w14:paraId="35312331" w14:textId="77777777" w:rsidR="00597AFE" w:rsidRDefault="00597AFE" w:rsidP="00597AFE">
            <w:pPr>
              <w:rPr>
                <w:b/>
              </w:rPr>
            </w:pPr>
          </w:p>
          <w:p w14:paraId="43865E0C" w14:textId="391FCD5E" w:rsidR="00597AFE" w:rsidRDefault="00597AFE" w:rsidP="00597AFE">
            <w:pPr>
              <w:tabs>
                <w:tab w:val="left" w:pos="2329"/>
              </w:tabs>
              <w:rPr>
                <w:b/>
              </w:rPr>
            </w:pPr>
            <w:r>
              <w:rPr>
                <w:b/>
              </w:rPr>
              <w:t>Post</w:t>
            </w:r>
            <w:r>
              <w:t xml:space="preserve"> any questions, comments, or insights you may have in the Week One Discussion Board.</w:t>
            </w:r>
          </w:p>
        </w:tc>
        <w:tc>
          <w:tcPr>
            <w:tcW w:w="1440" w:type="dxa"/>
            <w:tcBorders>
              <w:bottom w:val="single" w:sz="4" w:space="0" w:color="000000" w:themeColor="text1"/>
            </w:tcBorders>
          </w:tcPr>
          <w:p w14:paraId="14D2D9FD" w14:textId="2036DD00" w:rsidR="00597AFE" w:rsidRDefault="00597AFE" w:rsidP="00597AFE">
            <w:r>
              <w:lastRenderedPageBreak/>
              <w:t>1.5</w:t>
            </w:r>
          </w:p>
        </w:tc>
        <w:tc>
          <w:tcPr>
            <w:tcW w:w="1440" w:type="dxa"/>
            <w:tcBorders>
              <w:bottom w:val="single" w:sz="4" w:space="0" w:color="000000" w:themeColor="text1"/>
            </w:tcBorders>
          </w:tcPr>
          <w:p w14:paraId="78017A66" w14:textId="77777777" w:rsidR="00597AFE" w:rsidRDefault="00597AFE" w:rsidP="00597AFE"/>
        </w:tc>
      </w:tr>
      <w:tr w:rsidR="00597AFE" w:rsidRPr="007F339F" w14:paraId="2D98F947" w14:textId="77777777" w:rsidTr="4948C66D">
        <w:tc>
          <w:tcPr>
            <w:tcW w:w="10170" w:type="dxa"/>
            <w:gridSpan w:val="2"/>
            <w:tcMar>
              <w:top w:w="115" w:type="dxa"/>
              <w:left w:w="115" w:type="dxa"/>
              <w:bottom w:w="115" w:type="dxa"/>
              <w:right w:w="115" w:type="dxa"/>
            </w:tcMar>
          </w:tcPr>
          <w:p w14:paraId="7D1DA928" w14:textId="77777777" w:rsidR="00597AFE" w:rsidRDefault="00597AFE" w:rsidP="00597AFE">
            <w:pPr>
              <w:tabs>
                <w:tab w:val="left" w:pos="2329"/>
              </w:tabs>
              <w:rPr>
                <w:b/>
              </w:rPr>
            </w:pPr>
            <w:r>
              <w:rPr>
                <w:b/>
              </w:rPr>
              <w:t>Practice Exercises: Data Analysis</w:t>
            </w:r>
          </w:p>
          <w:p w14:paraId="75EF581E" w14:textId="77777777" w:rsidR="00597AFE" w:rsidRDefault="00597AFE" w:rsidP="00597AFE">
            <w:pPr>
              <w:tabs>
                <w:tab w:val="left" w:pos="2329"/>
              </w:tabs>
            </w:pPr>
          </w:p>
          <w:p w14:paraId="3DA2FD69" w14:textId="4D6C7952" w:rsidR="007604A5" w:rsidRPr="00734A71" w:rsidRDefault="007604A5" w:rsidP="00597AFE">
            <w:pPr>
              <w:tabs>
                <w:tab w:val="left" w:pos="2329"/>
              </w:tabs>
            </w:pPr>
            <w:r w:rsidRPr="0079531A">
              <w:rPr>
                <w:b/>
              </w:rPr>
              <w:t>Resource:</w:t>
            </w:r>
            <w:r>
              <w:t xml:space="preserve"> Excel Templates MBA640.xlsx</w:t>
            </w:r>
          </w:p>
          <w:p w14:paraId="6B67B7A4" w14:textId="77777777" w:rsidR="007604A5" w:rsidRDefault="007604A5" w:rsidP="00597AFE">
            <w:pPr>
              <w:tabs>
                <w:tab w:val="left" w:pos="2329"/>
              </w:tabs>
              <w:rPr>
                <w:b/>
              </w:rPr>
            </w:pPr>
          </w:p>
          <w:p w14:paraId="7A146903" w14:textId="41CBAC6F" w:rsidR="00597AFE" w:rsidRDefault="00597AFE" w:rsidP="00597AFE">
            <w:pPr>
              <w:tabs>
                <w:tab w:val="left" w:pos="2329"/>
              </w:tabs>
            </w:pPr>
            <w:r>
              <w:rPr>
                <w:b/>
              </w:rPr>
              <w:t>Access</w:t>
            </w:r>
            <w:r>
              <w:t xml:space="preserve"> the </w:t>
            </w:r>
            <w:proofErr w:type="spellStart"/>
            <w:r>
              <w:t>CourseMate</w:t>
            </w:r>
            <w:proofErr w:type="spellEnd"/>
            <w:r>
              <w:t xml:space="preserve"> Excel templates for Chapter </w:t>
            </w:r>
            <w:r w:rsidR="009E79C7">
              <w:t>6</w:t>
            </w:r>
            <w:r>
              <w:t>.</w:t>
            </w:r>
          </w:p>
          <w:p w14:paraId="7C0D8A81" w14:textId="77777777" w:rsidR="00597AFE" w:rsidRDefault="00597AFE" w:rsidP="00597AFE">
            <w:pPr>
              <w:tabs>
                <w:tab w:val="left" w:pos="2329"/>
              </w:tabs>
            </w:pPr>
          </w:p>
          <w:p w14:paraId="2E875ECA" w14:textId="4450A33B" w:rsidR="00597AFE" w:rsidRDefault="00597AFE" w:rsidP="00597AFE">
            <w:pPr>
              <w:tabs>
                <w:tab w:val="left" w:pos="2329"/>
              </w:tabs>
            </w:pPr>
            <w:r>
              <w:rPr>
                <w:b/>
              </w:rPr>
              <w:t>Complete</w:t>
            </w:r>
            <w:r>
              <w:t xml:space="preserve"> Problems &amp; Activities </w:t>
            </w:r>
            <w:r w:rsidR="009E79C7">
              <w:t>4, 5, 6, &amp; 10</w:t>
            </w:r>
            <w:r w:rsidR="00086288">
              <w:t xml:space="preserve"> </w:t>
            </w:r>
            <w:r>
              <w:t xml:space="preserve">from Chapter </w:t>
            </w:r>
            <w:r w:rsidR="009E79C7">
              <w:t>6</w:t>
            </w:r>
            <w:r>
              <w:t xml:space="preserve"> of the text.</w:t>
            </w:r>
          </w:p>
          <w:p w14:paraId="1A4C42D4" w14:textId="77777777" w:rsidR="00597AFE" w:rsidRDefault="00597AFE" w:rsidP="00597AFE">
            <w:pPr>
              <w:tabs>
                <w:tab w:val="left" w:pos="2329"/>
              </w:tabs>
            </w:pPr>
          </w:p>
          <w:p w14:paraId="7AAC7184" w14:textId="77777777" w:rsidR="00597AFE" w:rsidRDefault="00597AFE" w:rsidP="00597AFE">
            <w:r>
              <w:rPr>
                <w:b/>
              </w:rPr>
              <w:t>Submit</w:t>
            </w:r>
            <w:r>
              <w:t xml:space="preserve"> your completed Excel worksheets along with your evaluations in a Word document to the Data Analysis discussion board.</w:t>
            </w:r>
          </w:p>
          <w:p w14:paraId="448BBF20" w14:textId="77777777" w:rsidR="00597AFE" w:rsidRDefault="00597AFE" w:rsidP="00597AFE"/>
          <w:p w14:paraId="4030174D" w14:textId="77777777" w:rsidR="00597AFE" w:rsidRDefault="00597AFE" w:rsidP="00597AF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FFAB54D" w14:textId="77777777" w:rsidR="00597AFE" w:rsidRDefault="00597AFE" w:rsidP="00597AFE">
            <w:pPr>
              <w:rPr>
                <w:b/>
              </w:rPr>
            </w:pPr>
          </w:p>
          <w:p w14:paraId="722A4121" w14:textId="2009F3A9" w:rsidR="00597AFE" w:rsidRPr="009F6FAF" w:rsidRDefault="00597AFE" w:rsidP="00597AFE">
            <w:pPr>
              <w:pStyle w:val="AssignmentsLevel1"/>
            </w:pPr>
            <w:r>
              <w:rPr>
                <w:b/>
              </w:rPr>
              <w:t xml:space="preserve">Write </w:t>
            </w:r>
            <w:r>
              <w:t>a substantive response to a minimum of three different students. All responses must be posted by 11:59 p.m. (Eastern Time) on Sunday.</w:t>
            </w:r>
          </w:p>
        </w:tc>
        <w:tc>
          <w:tcPr>
            <w:tcW w:w="1440" w:type="dxa"/>
            <w:tcBorders>
              <w:bottom w:val="single" w:sz="4" w:space="0" w:color="000000" w:themeColor="text1"/>
            </w:tcBorders>
          </w:tcPr>
          <w:p w14:paraId="5A11884C" w14:textId="6DB9ABE9" w:rsidR="00597AFE" w:rsidRPr="009F6FAF" w:rsidRDefault="00597AFE" w:rsidP="00597AFE">
            <w:pPr>
              <w:rPr>
                <w:rFonts w:cs="Arial"/>
                <w:szCs w:val="20"/>
              </w:rPr>
            </w:pPr>
            <w:r>
              <w:t>4.2</w:t>
            </w:r>
          </w:p>
        </w:tc>
        <w:tc>
          <w:tcPr>
            <w:tcW w:w="1440" w:type="dxa"/>
            <w:tcBorders>
              <w:bottom w:val="single" w:sz="4" w:space="0" w:color="000000" w:themeColor="text1"/>
            </w:tcBorders>
          </w:tcPr>
          <w:p w14:paraId="0704EEA7" w14:textId="77777777" w:rsidR="00597AFE" w:rsidRDefault="00597AFE" w:rsidP="00597AFE">
            <w:r>
              <w:t xml:space="preserve">Practice – peer and instructor feedback, shared posting and response = </w:t>
            </w:r>
          </w:p>
          <w:p w14:paraId="6DA6A871" w14:textId="63442A73" w:rsidR="00597AFE" w:rsidRPr="009F6FAF" w:rsidRDefault="00597AFE" w:rsidP="00597AFE">
            <w:pPr>
              <w:rPr>
                <w:rFonts w:cs="Arial"/>
                <w:szCs w:val="20"/>
              </w:rPr>
            </w:pPr>
            <w:r>
              <w:rPr>
                <w:b/>
              </w:rPr>
              <w:t>2 hours</w:t>
            </w:r>
          </w:p>
        </w:tc>
      </w:tr>
      <w:tr w:rsidR="00597AFE"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597AFE" w:rsidRDefault="00597AFE" w:rsidP="00597AFE">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597AFE" w:rsidRPr="005B10FE" w:rsidRDefault="00597AFE" w:rsidP="00597AF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597AFE" w:rsidRPr="005B10FE" w:rsidRDefault="00597AFE" w:rsidP="00597AF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597AFE" w:rsidRPr="005B10FE" w:rsidRDefault="00597AFE" w:rsidP="00597AFE">
            <w:pPr>
              <w:rPr>
                <w:rFonts w:eastAsia="Arial" w:cs="Arial"/>
                <w:b/>
                <w:bCs/>
                <w:i/>
                <w:iCs/>
              </w:rPr>
            </w:pPr>
            <w:r w:rsidRPr="4948C66D">
              <w:rPr>
                <w:rFonts w:eastAsia="Arial" w:cs="Arial"/>
                <w:b/>
                <w:bCs/>
                <w:i/>
                <w:iCs/>
              </w:rPr>
              <w:t>AIE</w:t>
            </w:r>
          </w:p>
        </w:tc>
      </w:tr>
      <w:tr w:rsidR="00597AFE" w:rsidRPr="00103FC5" w14:paraId="0287DB61" w14:textId="77777777" w:rsidTr="4948C66D">
        <w:tc>
          <w:tcPr>
            <w:tcW w:w="10170" w:type="dxa"/>
            <w:gridSpan w:val="2"/>
            <w:tcMar>
              <w:top w:w="115" w:type="dxa"/>
              <w:left w:w="115" w:type="dxa"/>
              <w:bottom w:w="115" w:type="dxa"/>
              <w:right w:w="115" w:type="dxa"/>
            </w:tcMar>
          </w:tcPr>
          <w:p w14:paraId="20F796BD" w14:textId="77777777" w:rsidR="00597AFE" w:rsidRDefault="00597AFE" w:rsidP="00597AFE">
            <w:pPr>
              <w:widowControl w:val="0"/>
              <w:ind w:left="360" w:hanging="360"/>
              <w:rPr>
                <w:b/>
              </w:rPr>
            </w:pPr>
            <w:r>
              <w:rPr>
                <w:b/>
              </w:rPr>
              <w:t>Week Four Resources Quiz</w:t>
            </w:r>
          </w:p>
          <w:p w14:paraId="555E893B" w14:textId="77777777" w:rsidR="00597AFE" w:rsidRDefault="00597AFE" w:rsidP="00597AFE">
            <w:pPr>
              <w:widowControl w:val="0"/>
              <w:ind w:left="360" w:hanging="360"/>
            </w:pPr>
          </w:p>
          <w:p w14:paraId="26C37B98" w14:textId="77777777" w:rsidR="00597AFE" w:rsidRDefault="00597AFE" w:rsidP="00597AFE">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346943EC" w14:textId="77777777" w:rsidR="00597AFE" w:rsidRDefault="00597AFE" w:rsidP="00597AFE"/>
          <w:p w14:paraId="455F7612" w14:textId="77777777" w:rsidR="00597AFE" w:rsidRDefault="00597AFE" w:rsidP="00597AFE">
            <w:r>
              <w:rPr>
                <w:b/>
              </w:rPr>
              <w:t>Complete</w:t>
            </w:r>
            <w:r>
              <w:t xml:space="preserve"> the Week Four Resources Quiz </w:t>
            </w:r>
            <w:r w:rsidRPr="00DA01A0">
              <w:t xml:space="preserve">no later </w:t>
            </w:r>
            <w:r>
              <w:t>than 11:59 p.m. [EST] on Sunday.</w:t>
            </w:r>
          </w:p>
          <w:p w14:paraId="7A41795C" w14:textId="77777777" w:rsidR="00597AFE" w:rsidRDefault="00597AFE" w:rsidP="00597AFE"/>
          <w:p w14:paraId="41632382" w14:textId="3CD9C30C" w:rsidR="00597AFE" w:rsidRPr="00103FC5" w:rsidRDefault="00597AFE" w:rsidP="00597AFE">
            <w:pPr>
              <w:pStyle w:val="AssignmentsLevel1"/>
              <w:rPr>
                <w:b/>
                <w:bCs/>
              </w:rPr>
            </w:pPr>
            <w:r>
              <w:rPr>
                <w:i/>
              </w:rPr>
              <w:t>Note</w:t>
            </w:r>
            <w:r>
              <w:t>. This quiz is open book and open note and counts for 10 points.</w:t>
            </w:r>
          </w:p>
        </w:tc>
        <w:tc>
          <w:tcPr>
            <w:tcW w:w="1440" w:type="dxa"/>
          </w:tcPr>
          <w:p w14:paraId="13560939" w14:textId="77777777" w:rsidR="00597AFE" w:rsidRPr="00103FC5" w:rsidRDefault="00597AFE" w:rsidP="00597AFE">
            <w:pPr>
              <w:tabs>
                <w:tab w:val="left" w:pos="2329"/>
              </w:tabs>
              <w:rPr>
                <w:rFonts w:cs="Arial"/>
                <w:szCs w:val="20"/>
              </w:rPr>
            </w:pPr>
          </w:p>
        </w:tc>
        <w:tc>
          <w:tcPr>
            <w:tcW w:w="1440" w:type="dxa"/>
          </w:tcPr>
          <w:p w14:paraId="66AC7EC3" w14:textId="091C6A52" w:rsidR="00597AFE" w:rsidRPr="00103FC5" w:rsidRDefault="00597AFE" w:rsidP="00597AFE">
            <w:pPr>
              <w:tabs>
                <w:tab w:val="left" w:pos="2329"/>
              </w:tabs>
              <w:rPr>
                <w:rFonts w:eastAsia="Arial" w:cs="Arial"/>
              </w:rPr>
            </w:pPr>
          </w:p>
        </w:tc>
      </w:tr>
      <w:tr w:rsidR="00597AFE" w:rsidRPr="00842155" w14:paraId="1F0C6BBD" w14:textId="77777777" w:rsidTr="4948C66D">
        <w:tc>
          <w:tcPr>
            <w:tcW w:w="10170" w:type="dxa"/>
            <w:gridSpan w:val="2"/>
            <w:tcMar>
              <w:top w:w="115" w:type="dxa"/>
              <w:left w:w="115" w:type="dxa"/>
              <w:bottom w:w="115" w:type="dxa"/>
              <w:right w:w="115" w:type="dxa"/>
            </w:tcMar>
          </w:tcPr>
          <w:p w14:paraId="605E4478" w14:textId="77777777" w:rsidR="00597AFE" w:rsidRDefault="00597AFE" w:rsidP="00597AFE">
            <w:pPr>
              <w:rPr>
                <w:b/>
              </w:rPr>
            </w:pPr>
            <w:r>
              <w:rPr>
                <w:b/>
              </w:rPr>
              <w:t>Discussion: Supply Chain</w:t>
            </w:r>
          </w:p>
          <w:p w14:paraId="1B759280" w14:textId="77777777" w:rsidR="00597AFE" w:rsidRDefault="00597AFE" w:rsidP="00597AFE"/>
          <w:p w14:paraId="0882095A" w14:textId="77777777" w:rsidR="00597AFE" w:rsidRDefault="00597AFE" w:rsidP="00597AFE">
            <w:pPr>
              <w:widowControl w:val="0"/>
            </w:pPr>
            <w:r>
              <w:rPr>
                <w:b/>
              </w:rPr>
              <w:t>Write</w:t>
            </w:r>
            <w:r>
              <w:t xml:space="preserve"> a 500- to 800-word response describing an automobile manufacturer supply chain in the “Supply Chain” </w:t>
            </w:r>
            <w:r>
              <w:lastRenderedPageBreak/>
              <w:t>discussion forum, including:</w:t>
            </w:r>
          </w:p>
          <w:p w14:paraId="7FAD74CB" w14:textId="77777777" w:rsidR="00597AFE" w:rsidRDefault="00597AFE" w:rsidP="00597AFE">
            <w:pPr>
              <w:widowControl w:val="0"/>
            </w:pPr>
          </w:p>
          <w:p w14:paraId="3C668B4E" w14:textId="77777777" w:rsidR="00597AFE" w:rsidRDefault="00597AFE" w:rsidP="00597AFE">
            <w:pPr>
              <w:pStyle w:val="AssignmentsLevel2"/>
            </w:pPr>
            <w:r>
              <w:t>Examples of suppliers, production facilities, and distribution methods.</w:t>
            </w:r>
          </w:p>
          <w:p w14:paraId="44FAF70B" w14:textId="77777777" w:rsidR="00597AFE" w:rsidRDefault="00597AFE" w:rsidP="00597AFE"/>
          <w:p w14:paraId="6AE43450" w14:textId="77777777" w:rsidR="00597AFE" w:rsidRDefault="00597AFE" w:rsidP="00597AFE">
            <w:r>
              <w:t>Initial entries are due no later than Thursday at 11:59 p.m.</w:t>
            </w:r>
          </w:p>
          <w:p w14:paraId="4FB7E0AA" w14:textId="77777777" w:rsidR="00597AFE" w:rsidRDefault="00597AFE" w:rsidP="00597AFE"/>
          <w:p w14:paraId="47DFA22B" w14:textId="5C32C07C" w:rsidR="00597AFE" w:rsidRPr="00135F7B" w:rsidRDefault="00597AFE" w:rsidP="00597AFE">
            <w:pPr>
              <w:pStyle w:val="AssignmentsLevel1"/>
            </w:pPr>
            <w:r>
              <w:rPr>
                <w:b/>
              </w:rPr>
              <w:t>Write</w:t>
            </w:r>
            <w:r>
              <w:t xml:space="preserve"> a substantive response to a minimum of three different students. All responses must be posted by 11:59 p.m. (Eastern Time) on Sunday.</w:t>
            </w:r>
          </w:p>
        </w:tc>
        <w:tc>
          <w:tcPr>
            <w:tcW w:w="1440" w:type="dxa"/>
          </w:tcPr>
          <w:p w14:paraId="695D37D1" w14:textId="220F3003" w:rsidR="00597AFE" w:rsidRPr="00842155" w:rsidRDefault="00597AFE" w:rsidP="00597AFE">
            <w:pPr>
              <w:tabs>
                <w:tab w:val="left" w:pos="2329"/>
              </w:tabs>
              <w:rPr>
                <w:rFonts w:cs="Arial"/>
                <w:szCs w:val="20"/>
              </w:rPr>
            </w:pPr>
            <w:r>
              <w:lastRenderedPageBreak/>
              <w:t>4.1</w:t>
            </w:r>
          </w:p>
        </w:tc>
        <w:tc>
          <w:tcPr>
            <w:tcW w:w="1440" w:type="dxa"/>
          </w:tcPr>
          <w:p w14:paraId="29DB2877" w14:textId="77777777" w:rsidR="00597AFE" w:rsidRDefault="00597AFE" w:rsidP="00597AFE">
            <w:pPr>
              <w:tabs>
                <w:tab w:val="left" w:pos="937"/>
              </w:tabs>
            </w:pPr>
            <w:r>
              <w:t xml:space="preserve">Blog – shares work and </w:t>
            </w:r>
            <w:r>
              <w:lastRenderedPageBreak/>
              <w:t xml:space="preserve">posts response = </w:t>
            </w:r>
          </w:p>
          <w:p w14:paraId="383331DB" w14:textId="57AC3113" w:rsidR="00597AFE" w:rsidRPr="00842155" w:rsidRDefault="00597AFE" w:rsidP="00597AFE">
            <w:pPr>
              <w:tabs>
                <w:tab w:val="left" w:pos="2329"/>
              </w:tabs>
              <w:rPr>
                <w:rFonts w:eastAsia="Arial" w:cs="Arial"/>
              </w:rPr>
            </w:pPr>
            <w:r>
              <w:rPr>
                <w:b/>
              </w:rPr>
              <w:t>1 hour</w:t>
            </w:r>
          </w:p>
        </w:tc>
      </w:tr>
      <w:tr w:rsidR="00597AFE" w:rsidRPr="00132272" w14:paraId="586F3A25" w14:textId="77777777" w:rsidTr="4948C66D">
        <w:tc>
          <w:tcPr>
            <w:tcW w:w="10170" w:type="dxa"/>
            <w:gridSpan w:val="2"/>
            <w:tcMar>
              <w:top w:w="115" w:type="dxa"/>
              <w:left w:w="115" w:type="dxa"/>
              <w:bottom w:w="115" w:type="dxa"/>
              <w:right w:w="115" w:type="dxa"/>
            </w:tcMar>
          </w:tcPr>
          <w:p w14:paraId="4B8D4EBB" w14:textId="3F63DBC9" w:rsidR="00597AFE" w:rsidRDefault="0037554E" w:rsidP="00597AFE">
            <w:pPr>
              <w:tabs>
                <w:tab w:val="left" w:pos="2329"/>
              </w:tabs>
              <w:rPr>
                <w:b/>
              </w:rPr>
            </w:pPr>
            <w:r>
              <w:rPr>
                <w:b/>
              </w:rPr>
              <w:lastRenderedPageBreak/>
              <w:t xml:space="preserve">Week Four </w:t>
            </w:r>
            <w:r w:rsidR="00597AFE">
              <w:rPr>
                <w:b/>
              </w:rPr>
              <w:t>Case Study: Hudson Jewelers</w:t>
            </w:r>
          </w:p>
          <w:p w14:paraId="071234E1" w14:textId="77777777" w:rsidR="00597AFE" w:rsidRDefault="00597AFE" w:rsidP="00597AFE">
            <w:pPr>
              <w:tabs>
                <w:tab w:val="left" w:pos="2329"/>
              </w:tabs>
              <w:rPr>
                <w:b/>
              </w:rPr>
            </w:pPr>
          </w:p>
          <w:p w14:paraId="60834027" w14:textId="77777777" w:rsidR="00597AFE" w:rsidRPr="00025524" w:rsidRDefault="00597AFE" w:rsidP="00597AFE">
            <w:pPr>
              <w:tabs>
                <w:tab w:val="left" w:pos="2329"/>
              </w:tabs>
              <w:rPr>
                <w:b/>
              </w:rPr>
            </w:pPr>
            <w:r w:rsidRPr="000E72B1">
              <w:rPr>
                <w:b/>
              </w:rPr>
              <w:t xml:space="preserve">Read </w:t>
            </w:r>
            <w:r w:rsidRPr="000E72B1">
              <w:t>“Hudson Jewelers Case Study”</w:t>
            </w:r>
            <w:r w:rsidRPr="00025524">
              <w:rPr>
                <w:b/>
              </w:rPr>
              <w:t xml:space="preserve"> (Case Study Attached)</w:t>
            </w:r>
          </w:p>
          <w:p w14:paraId="2640FCA6" w14:textId="77777777" w:rsidR="00597AFE" w:rsidRPr="00025524" w:rsidRDefault="00597AFE" w:rsidP="00597AFE">
            <w:pPr>
              <w:tabs>
                <w:tab w:val="left" w:pos="2329"/>
              </w:tabs>
            </w:pPr>
          </w:p>
          <w:p w14:paraId="26293609" w14:textId="77777777" w:rsidR="00597AFE" w:rsidRPr="000E72B1" w:rsidRDefault="00597AFE" w:rsidP="00597AFE">
            <w:pPr>
              <w:tabs>
                <w:tab w:val="left" w:pos="2329"/>
              </w:tabs>
            </w:pPr>
            <w:r w:rsidRPr="00025524">
              <w:rPr>
                <w:b/>
              </w:rPr>
              <w:t>Complete</w:t>
            </w:r>
            <w:r w:rsidRPr="00025524">
              <w:t xml:space="preserve"> Case Question for Discussion</w:t>
            </w:r>
            <w:r>
              <w:t>.</w:t>
            </w:r>
          </w:p>
          <w:p w14:paraId="160AC6EC" w14:textId="77777777" w:rsidR="00597AFE" w:rsidRPr="00025524" w:rsidRDefault="00597AFE" w:rsidP="00597AFE">
            <w:pPr>
              <w:tabs>
                <w:tab w:val="left" w:pos="2329"/>
              </w:tabs>
            </w:pPr>
          </w:p>
          <w:p w14:paraId="062C5354" w14:textId="367E026F" w:rsidR="00597AFE" w:rsidRPr="00132272" w:rsidRDefault="00597AFE" w:rsidP="00597AFE">
            <w:pPr>
              <w:pStyle w:val="AssignmentsLevel1"/>
              <w:rPr>
                <w:strike/>
              </w:rPr>
            </w:pPr>
            <w:r w:rsidRPr="002F07F9">
              <w:rPr>
                <w:b/>
                <w:color w:val="111111"/>
              </w:rPr>
              <w:t>Submit</w:t>
            </w:r>
            <w:r w:rsidRPr="002F07F9">
              <w:rPr>
                <w:color w:val="111111"/>
              </w:rPr>
              <w:t xml:space="preserve"> your evaluations as a Word document to your instructor via Blackboard </w:t>
            </w:r>
            <w:r w:rsidRPr="000E72B1">
              <w:t>no later than 11:59 p.m. [EST] on Sunday.</w:t>
            </w:r>
          </w:p>
        </w:tc>
        <w:tc>
          <w:tcPr>
            <w:tcW w:w="1440" w:type="dxa"/>
          </w:tcPr>
          <w:p w14:paraId="6D8576AF" w14:textId="4558E060" w:rsidR="00597AFE" w:rsidRPr="00132272" w:rsidRDefault="00597AFE" w:rsidP="00597AFE">
            <w:pPr>
              <w:tabs>
                <w:tab w:val="left" w:pos="2329"/>
              </w:tabs>
              <w:rPr>
                <w:rFonts w:cs="Arial"/>
                <w:strike/>
                <w:szCs w:val="20"/>
              </w:rPr>
            </w:pPr>
            <w:r>
              <w:t>4.2</w:t>
            </w:r>
          </w:p>
        </w:tc>
        <w:tc>
          <w:tcPr>
            <w:tcW w:w="1440" w:type="dxa"/>
          </w:tcPr>
          <w:p w14:paraId="3427081E" w14:textId="7DA490A6" w:rsidR="00597AFE" w:rsidRPr="00132272" w:rsidRDefault="00597AFE" w:rsidP="00597AFE">
            <w:pPr>
              <w:tabs>
                <w:tab w:val="left" w:pos="2329"/>
              </w:tabs>
              <w:rPr>
                <w:rFonts w:cs="Arial"/>
                <w:strike/>
                <w:szCs w:val="20"/>
              </w:rPr>
            </w:pPr>
            <w:r>
              <w:t xml:space="preserve">Case Study – analysis for assessment = </w:t>
            </w:r>
            <w:r>
              <w:rPr>
                <w:b/>
              </w:rPr>
              <w:t>1 hour</w:t>
            </w:r>
          </w:p>
        </w:tc>
      </w:tr>
      <w:tr w:rsidR="00597AFE" w:rsidRPr="00132272" w14:paraId="4E59D33A" w14:textId="77777777" w:rsidTr="4948C66D">
        <w:tc>
          <w:tcPr>
            <w:tcW w:w="10170" w:type="dxa"/>
            <w:gridSpan w:val="2"/>
            <w:tcMar>
              <w:top w:w="115" w:type="dxa"/>
              <w:left w:w="115" w:type="dxa"/>
              <w:bottom w:w="115" w:type="dxa"/>
              <w:right w:w="115" w:type="dxa"/>
            </w:tcMar>
          </w:tcPr>
          <w:p w14:paraId="6215BF4B" w14:textId="77777777" w:rsidR="00597AFE" w:rsidRDefault="00597AFE" w:rsidP="00597AFE">
            <w:pPr>
              <w:tabs>
                <w:tab w:val="left" w:pos="2329"/>
                <w:tab w:val="right" w:pos="5860"/>
              </w:tabs>
              <w:rPr>
                <w:b/>
              </w:rPr>
            </w:pPr>
            <w:r>
              <w:rPr>
                <w:b/>
              </w:rPr>
              <w:t>Assignment: “Should We Manufacture Internally or Outsource?”</w:t>
            </w:r>
          </w:p>
          <w:p w14:paraId="77587895" w14:textId="77777777" w:rsidR="00597AFE" w:rsidRDefault="00597AFE" w:rsidP="00597AFE">
            <w:pPr>
              <w:tabs>
                <w:tab w:val="left" w:pos="2329"/>
              </w:tabs>
            </w:pPr>
          </w:p>
          <w:p w14:paraId="0B78B71E" w14:textId="77777777" w:rsidR="007C305D" w:rsidRDefault="007C305D" w:rsidP="007C305D">
            <w:pPr>
              <w:tabs>
                <w:tab w:val="left" w:pos="2329"/>
              </w:tabs>
            </w:pPr>
            <w:r w:rsidRPr="0079531A">
              <w:rPr>
                <w:b/>
              </w:rPr>
              <w:t>Resource:</w:t>
            </w:r>
            <w:r>
              <w:t xml:space="preserve"> Excel Templates MBA640.xlsx </w:t>
            </w:r>
          </w:p>
          <w:p w14:paraId="3115ABE0" w14:textId="77777777" w:rsidR="007C305D" w:rsidRDefault="007C305D" w:rsidP="007C305D">
            <w:pPr>
              <w:tabs>
                <w:tab w:val="left" w:pos="2329"/>
              </w:tabs>
            </w:pPr>
          </w:p>
          <w:p w14:paraId="1816F241" w14:textId="6492DE4E" w:rsidR="00597AFE" w:rsidRDefault="00597AFE" w:rsidP="00597AFE">
            <w:pPr>
              <w:tabs>
                <w:tab w:val="left" w:pos="2329"/>
              </w:tabs>
            </w:pPr>
            <w:r>
              <w:rPr>
                <w:b/>
              </w:rPr>
              <w:t>Download</w:t>
            </w:r>
            <w:r>
              <w:t xml:space="preserve"> the </w:t>
            </w:r>
            <w:proofErr w:type="spellStart"/>
            <w:r>
              <w:t>CourseMate</w:t>
            </w:r>
            <w:proofErr w:type="spellEnd"/>
            <w:r>
              <w:t xml:space="preserve"> Excel templates for Chapter </w:t>
            </w:r>
            <w:r w:rsidR="009E79C7">
              <w:t>6</w:t>
            </w:r>
            <w:r>
              <w:t>.</w:t>
            </w:r>
          </w:p>
          <w:p w14:paraId="4358607C" w14:textId="77777777" w:rsidR="00597AFE" w:rsidRDefault="00597AFE" w:rsidP="00597AFE">
            <w:pPr>
              <w:tabs>
                <w:tab w:val="left" w:pos="2329"/>
              </w:tabs>
            </w:pPr>
          </w:p>
          <w:p w14:paraId="307A49B8" w14:textId="21E835C6" w:rsidR="00597AFE" w:rsidRDefault="00597AFE" w:rsidP="00597AFE">
            <w:pPr>
              <w:tabs>
                <w:tab w:val="left" w:pos="2329"/>
              </w:tabs>
            </w:pPr>
            <w:r>
              <w:rPr>
                <w:b/>
              </w:rPr>
              <w:t>Complete</w:t>
            </w:r>
            <w:r>
              <w:t xml:space="preserve"> Problems &amp; Activities </w:t>
            </w:r>
            <w:r w:rsidR="009E79C7">
              <w:t>7</w:t>
            </w:r>
            <w:r>
              <w:t xml:space="preserve">, </w:t>
            </w:r>
            <w:r w:rsidR="009E79C7">
              <w:t>8</w:t>
            </w:r>
            <w:r>
              <w:t xml:space="preserve">, &amp; </w:t>
            </w:r>
            <w:r w:rsidR="009E79C7">
              <w:t>9</w:t>
            </w:r>
            <w:r>
              <w:t xml:space="preserve"> from Chapter </w:t>
            </w:r>
            <w:r w:rsidR="009E79C7">
              <w:t>6</w:t>
            </w:r>
            <w:r>
              <w:t xml:space="preserve"> of the text.</w:t>
            </w:r>
          </w:p>
          <w:p w14:paraId="5E6AD50F" w14:textId="77777777" w:rsidR="00597AFE" w:rsidRDefault="00597AFE" w:rsidP="00597AFE">
            <w:pPr>
              <w:tabs>
                <w:tab w:val="left" w:pos="2329"/>
              </w:tabs>
            </w:pPr>
          </w:p>
          <w:p w14:paraId="18102DB1" w14:textId="437C89A6" w:rsidR="00597AFE" w:rsidRDefault="00597AFE" w:rsidP="00597AFE">
            <w:pPr>
              <w:tabs>
                <w:tab w:val="left" w:pos="2329"/>
              </w:tabs>
              <w:rPr>
                <w:b/>
              </w:rPr>
            </w:pPr>
            <w:r>
              <w:rPr>
                <w:b/>
              </w:rPr>
              <w:t>Submit</w:t>
            </w:r>
            <w:r>
              <w:t xml:space="preserve"> your completed Excel worksheets along with your evaluations in a Word document to your instructor via Blackboard no later than 11:59 p.m. [EST] on Sunday. </w:t>
            </w:r>
          </w:p>
        </w:tc>
        <w:tc>
          <w:tcPr>
            <w:tcW w:w="1440" w:type="dxa"/>
          </w:tcPr>
          <w:p w14:paraId="3FB58DE8" w14:textId="1BB9800C" w:rsidR="00597AFE" w:rsidRDefault="00597AFE" w:rsidP="00597AFE">
            <w:pPr>
              <w:tabs>
                <w:tab w:val="left" w:pos="2329"/>
              </w:tabs>
            </w:pPr>
            <w:r>
              <w:t>1.5</w:t>
            </w:r>
          </w:p>
        </w:tc>
        <w:tc>
          <w:tcPr>
            <w:tcW w:w="1440" w:type="dxa"/>
          </w:tcPr>
          <w:p w14:paraId="3311D65F" w14:textId="3671FE90" w:rsidR="00597AFE" w:rsidRDefault="00597AFE" w:rsidP="00597AFE">
            <w:pPr>
              <w:tabs>
                <w:tab w:val="left" w:pos="2329"/>
              </w:tabs>
            </w:pPr>
            <w:r>
              <w:t xml:space="preserve">Problem Solving – analysis for assessment = </w:t>
            </w:r>
            <w:r>
              <w:rPr>
                <w:b/>
              </w:rPr>
              <w:t>.5 hours</w:t>
            </w:r>
          </w:p>
        </w:tc>
      </w:tr>
      <w:tr w:rsidR="00597AFE" w:rsidRPr="00132272" w14:paraId="6EB821A5" w14:textId="77777777" w:rsidTr="4948C66D">
        <w:tc>
          <w:tcPr>
            <w:tcW w:w="10170" w:type="dxa"/>
            <w:gridSpan w:val="2"/>
            <w:tcMar>
              <w:top w:w="115" w:type="dxa"/>
              <w:left w:w="115" w:type="dxa"/>
              <w:bottom w:w="115" w:type="dxa"/>
              <w:right w:w="115" w:type="dxa"/>
            </w:tcMar>
          </w:tcPr>
          <w:p w14:paraId="2D4E1EFA" w14:textId="77777777" w:rsidR="00597AFE" w:rsidRDefault="00597AFE" w:rsidP="00597AFE">
            <w:pPr>
              <w:tabs>
                <w:tab w:val="left" w:pos="2329"/>
              </w:tabs>
              <w:rPr>
                <w:b/>
              </w:rPr>
            </w:pPr>
            <w:r>
              <w:rPr>
                <w:b/>
              </w:rPr>
              <w:t>Assignment: Designing a Supply Chain</w:t>
            </w:r>
          </w:p>
          <w:p w14:paraId="29071B3D" w14:textId="77777777" w:rsidR="00597AFE" w:rsidRDefault="00597AFE" w:rsidP="00597AFE">
            <w:pPr>
              <w:tabs>
                <w:tab w:val="left" w:pos="2329"/>
              </w:tabs>
            </w:pPr>
          </w:p>
          <w:p w14:paraId="10ACB267" w14:textId="77777777" w:rsidR="00597AFE" w:rsidRDefault="00597AFE" w:rsidP="00597AFE">
            <w:pPr>
              <w:tabs>
                <w:tab w:val="left" w:pos="2329"/>
              </w:tabs>
            </w:pPr>
            <w:r>
              <w:rPr>
                <w:b/>
              </w:rPr>
              <w:t>Select</w:t>
            </w:r>
            <w:r>
              <w:t xml:space="preserve"> a business with which you are familiar.</w:t>
            </w:r>
          </w:p>
          <w:p w14:paraId="4C44D895" w14:textId="77777777" w:rsidR="00597AFE" w:rsidRDefault="00597AFE" w:rsidP="00597AFE">
            <w:pPr>
              <w:tabs>
                <w:tab w:val="left" w:pos="1496"/>
              </w:tabs>
            </w:pPr>
            <w:r>
              <w:tab/>
            </w:r>
          </w:p>
          <w:p w14:paraId="0835AAB1" w14:textId="77777777" w:rsidR="00597AFE" w:rsidRDefault="00597AFE" w:rsidP="00597AFE">
            <w:pPr>
              <w:tabs>
                <w:tab w:val="left" w:pos="2329"/>
              </w:tabs>
            </w:pPr>
            <w:r>
              <w:rPr>
                <w:b/>
              </w:rPr>
              <w:t>Write</w:t>
            </w:r>
            <w:r>
              <w:t xml:space="preserve"> a 350- to 700-word description and evaluation of the key elements in this company’s supply chain such as suppliers, production facilities, and distribution methods. </w:t>
            </w:r>
          </w:p>
          <w:p w14:paraId="0DE2049F" w14:textId="77777777" w:rsidR="00597AFE" w:rsidRDefault="00597AFE" w:rsidP="00597AFE">
            <w:pPr>
              <w:tabs>
                <w:tab w:val="left" w:pos="2329"/>
              </w:tabs>
            </w:pPr>
          </w:p>
          <w:p w14:paraId="32D803B5" w14:textId="77777777" w:rsidR="00597AFE" w:rsidRDefault="00597AFE" w:rsidP="00597AFE">
            <w:pPr>
              <w:tabs>
                <w:tab w:val="left" w:pos="2329"/>
              </w:tabs>
            </w:pPr>
            <w:r w:rsidRPr="002F07F9">
              <w:rPr>
                <w:b/>
              </w:rPr>
              <w:t>Include</w:t>
            </w:r>
            <w:r>
              <w:t xml:space="preserve"> the following elements in your analysis:</w:t>
            </w:r>
          </w:p>
          <w:p w14:paraId="2412F638" w14:textId="77777777" w:rsidR="00597AFE" w:rsidRDefault="00597AFE" w:rsidP="00597AFE">
            <w:pPr>
              <w:pStyle w:val="AssignmentsLevel2"/>
            </w:pPr>
            <w:r>
              <w:t xml:space="preserve">Explain the important factors that need to be considered when designing a supply chain. </w:t>
            </w:r>
          </w:p>
          <w:p w14:paraId="067C966B" w14:textId="77777777" w:rsidR="00597AFE" w:rsidRDefault="00597AFE" w:rsidP="00597AFE">
            <w:pPr>
              <w:pStyle w:val="AssignmentsLevel2"/>
            </w:pPr>
            <w:r>
              <w:t>Evaluate if your selected company considered these factors when designing their supply chain.</w:t>
            </w:r>
          </w:p>
          <w:p w14:paraId="74A332B4" w14:textId="77777777" w:rsidR="00597AFE" w:rsidRDefault="00597AFE" w:rsidP="00597AFE">
            <w:pPr>
              <w:tabs>
                <w:tab w:val="left" w:pos="2329"/>
              </w:tabs>
            </w:pPr>
          </w:p>
          <w:p w14:paraId="727172F1" w14:textId="33DD0732" w:rsidR="00597AFE" w:rsidRPr="4948C66D" w:rsidRDefault="00597AFE" w:rsidP="00597AFE">
            <w:pPr>
              <w:tabs>
                <w:tab w:val="left" w:pos="2329"/>
              </w:tabs>
              <w:rPr>
                <w:rFonts w:eastAsia="Arial" w:cs="Arial"/>
                <w:b/>
                <w:bCs/>
              </w:rPr>
            </w:pPr>
            <w:r>
              <w:rPr>
                <w:b/>
              </w:rPr>
              <w:t>Submit</w:t>
            </w:r>
            <w:r>
              <w:t xml:space="preserve"> the assignment to your instructor via Blackboard no later than 11:59 p.m. [EST] on Sunday.</w:t>
            </w:r>
          </w:p>
        </w:tc>
        <w:tc>
          <w:tcPr>
            <w:tcW w:w="1440" w:type="dxa"/>
          </w:tcPr>
          <w:p w14:paraId="05538E50" w14:textId="4169E0E8" w:rsidR="00597AFE" w:rsidRPr="00132272" w:rsidRDefault="00597AFE" w:rsidP="00597AFE">
            <w:pPr>
              <w:tabs>
                <w:tab w:val="left" w:pos="2329"/>
              </w:tabs>
              <w:rPr>
                <w:rFonts w:cs="Arial"/>
                <w:strike/>
                <w:szCs w:val="20"/>
              </w:rPr>
            </w:pPr>
            <w:r>
              <w:lastRenderedPageBreak/>
              <w:t>4.1</w:t>
            </w:r>
          </w:p>
        </w:tc>
        <w:tc>
          <w:tcPr>
            <w:tcW w:w="1440" w:type="dxa"/>
          </w:tcPr>
          <w:p w14:paraId="15E5F2A9" w14:textId="77777777" w:rsidR="00597AFE" w:rsidRDefault="00597AFE" w:rsidP="00597AFE">
            <w:pPr>
              <w:tabs>
                <w:tab w:val="left" w:pos="2329"/>
              </w:tabs>
            </w:pPr>
            <w:r>
              <w:t xml:space="preserve">Reflection Activity – one private posting = </w:t>
            </w:r>
          </w:p>
          <w:p w14:paraId="71874D94" w14:textId="319AF0B9" w:rsidR="00597AFE" w:rsidRPr="00132272" w:rsidRDefault="00597AFE" w:rsidP="00597AFE">
            <w:pPr>
              <w:tabs>
                <w:tab w:val="left" w:pos="2329"/>
              </w:tabs>
              <w:rPr>
                <w:rFonts w:cs="Arial"/>
                <w:strike/>
                <w:szCs w:val="20"/>
              </w:rPr>
            </w:pPr>
            <w:r>
              <w:rPr>
                <w:b/>
              </w:rPr>
              <w:t>1 hour</w:t>
            </w:r>
          </w:p>
        </w:tc>
      </w:tr>
      <w:tr w:rsidR="00597AFE"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597AFE" w:rsidRPr="00842155" w:rsidRDefault="00597AFE" w:rsidP="00597AF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597AFE" w:rsidRPr="00842155" w:rsidRDefault="00597AFE" w:rsidP="00597AF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597AFE" w:rsidRPr="00842155" w:rsidRDefault="00597AFE" w:rsidP="00597AFE">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597AFE" w:rsidRPr="00842155" w:rsidRDefault="00597AFE" w:rsidP="00597AFE">
            <w:pPr>
              <w:tabs>
                <w:tab w:val="left" w:pos="2329"/>
              </w:tabs>
              <w:rPr>
                <w:rFonts w:cs="Arial"/>
                <w:b/>
                <w:szCs w:val="20"/>
              </w:rPr>
            </w:pPr>
          </w:p>
        </w:tc>
      </w:tr>
    </w:tbl>
    <w:p w14:paraId="2258DD43" w14:textId="77777777" w:rsidR="005344A9" w:rsidRDefault="005344A9" w:rsidP="0020635A">
      <w:pPr>
        <w:pStyle w:val="Heading1"/>
      </w:pPr>
    </w:p>
    <w:p w14:paraId="0D5F8EFF" w14:textId="77777777" w:rsidR="0089710D" w:rsidRDefault="0089710D" w:rsidP="00651E2B">
      <w:pPr>
        <w:pStyle w:val="Heading1"/>
      </w:pPr>
      <w:r>
        <w:t>Faculty Notes</w:t>
      </w:r>
    </w:p>
    <w:p w14:paraId="25FD8A14" w14:textId="77777777" w:rsidR="0089710D" w:rsidRDefault="0089710D" w:rsidP="00651E2B"/>
    <w:p w14:paraId="0AA6F903" w14:textId="77777777" w:rsidR="0089710D" w:rsidRDefault="0089710D" w:rsidP="00651E2B">
      <w:pPr>
        <w:tabs>
          <w:tab w:val="left" w:pos="360"/>
        </w:tabs>
      </w:pPr>
      <w:r>
        <w:t>This week’s assignments are designed to assess elements of the supply chain and the student’s ability to make and support key decisions regarding supply chains. Students will be required to identify elements and to use quantitative techniques to find the best location for facilities.</w:t>
      </w:r>
    </w:p>
    <w:p w14:paraId="42AB901A" w14:textId="77777777" w:rsidR="0089710D" w:rsidRDefault="0089710D" w:rsidP="00651E2B">
      <w:pPr>
        <w:rPr>
          <w:sz w:val="22"/>
          <w:szCs w:val="22"/>
        </w:rPr>
      </w:pPr>
    </w:p>
    <w:p w14:paraId="4AC40F22" w14:textId="77777777" w:rsidR="0089710D" w:rsidRDefault="0089710D" w:rsidP="00651E2B">
      <w:pPr>
        <w:pStyle w:val="Heading1"/>
        <w:rPr>
          <w:color w:val="9C2C2A"/>
        </w:rPr>
      </w:pPr>
    </w:p>
    <w:p w14:paraId="5E857573" w14:textId="77777777" w:rsidR="0089710D" w:rsidRDefault="0089710D" w:rsidP="00651E2B">
      <w:pPr>
        <w:pStyle w:val="Heading1"/>
        <w:rPr>
          <w:color w:val="9C2C2A"/>
        </w:rPr>
      </w:pPr>
      <w:r>
        <w:rPr>
          <w:color w:val="9C2C2A"/>
        </w:rPr>
        <w:t>Assignments</w:t>
      </w:r>
    </w:p>
    <w:p w14:paraId="40F79E69" w14:textId="77777777" w:rsidR="0089710D" w:rsidRDefault="0089710D" w:rsidP="00651E2B">
      <w:pPr>
        <w:widowControl w:val="0"/>
      </w:pPr>
    </w:p>
    <w:p w14:paraId="7684EF9E" w14:textId="77777777" w:rsidR="0089710D" w:rsidRDefault="0089710D" w:rsidP="0049414E">
      <w:pPr>
        <w:pStyle w:val="Heading2"/>
        <w:jc w:val="left"/>
      </w:pPr>
      <w:r>
        <w:t>Required:</w:t>
      </w:r>
    </w:p>
    <w:p w14:paraId="64E9798E" w14:textId="77777777" w:rsidR="0089710D" w:rsidRDefault="0089710D" w:rsidP="00651E2B">
      <w:pPr>
        <w:widowControl w:val="0"/>
      </w:pPr>
    </w:p>
    <w:p w14:paraId="6BE931D9" w14:textId="379BB273" w:rsidR="0089710D" w:rsidRDefault="0089710D" w:rsidP="00651E2B">
      <w:pPr>
        <w:pStyle w:val="AssignmentsLevel3"/>
        <w:numPr>
          <w:ilvl w:val="0"/>
          <w:numId w:val="54"/>
        </w:numPr>
      </w:pPr>
      <w:r>
        <w:rPr>
          <w:b/>
        </w:rPr>
        <w:t>Discussion questions</w:t>
      </w:r>
      <w:r w:rsidR="009E79C7">
        <w:rPr>
          <w:b/>
        </w:rPr>
        <w:t>/Practice Problems</w:t>
      </w:r>
      <w:r>
        <w:rPr>
          <w:b/>
        </w:rPr>
        <w:t xml:space="preserve">: </w:t>
      </w:r>
      <w:r>
        <w:t>The questions encourage students to consider and develop their thoughts on the question topics, share their thoughts with the class, and gain perspective by reading the responses of other class members.</w:t>
      </w:r>
    </w:p>
    <w:p w14:paraId="6C2A35EF" w14:textId="77777777" w:rsidR="0089710D" w:rsidRDefault="0089710D" w:rsidP="00651E2B">
      <w:pPr>
        <w:pStyle w:val="AssignmentsLevel2"/>
        <w:numPr>
          <w:ilvl w:val="0"/>
          <w:numId w:val="0"/>
        </w:numPr>
        <w:ind w:left="360"/>
      </w:pPr>
    </w:p>
    <w:p w14:paraId="2A640571" w14:textId="77777777" w:rsidR="0089710D" w:rsidRPr="002F07F9" w:rsidRDefault="0089710D" w:rsidP="00651E2B">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5A317E04" w14:textId="77777777" w:rsidR="0089710D" w:rsidRDefault="0089710D" w:rsidP="00651E2B">
      <w:pPr>
        <w:pStyle w:val="Heading2"/>
        <w:jc w:val="left"/>
      </w:pPr>
    </w:p>
    <w:p w14:paraId="37BC419C" w14:textId="77777777" w:rsidR="0089710D" w:rsidRDefault="0089710D" w:rsidP="00651E2B">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4C2DD590" w14:textId="77777777" w:rsidR="0089710D" w:rsidRDefault="0089710D" w:rsidP="00651E2B">
      <w:pPr>
        <w:widowControl w:val="0"/>
        <w:pBdr>
          <w:top w:val="nil"/>
          <w:left w:val="nil"/>
          <w:bottom w:val="nil"/>
          <w:right w:val="nil"/>
          <w:between w:val="nil"/>
        </w:pBdr>
        <w:ind w:left="720"/>
      </w:pPr>
    </w:p>
    <w:p w14:paraId="1566D1A1" w14:textId="77777777" w:rsidR="0089710D" w:rsidRDefault="0089710D" w:rsidP="0089710D">
      <w:pPr>
        <w:pStyle w:val="AssignmentsLevel2"/>
        <w:numPr>
          <w:ilvl w:val="0"/>
          <w:numId w:val="53"/>
        </w:numPr>
        <w:ind w:left="360"/>
      </w:pPr>
      <w:r>
        <w:rPr>
          <w:b/>
        </w:rPr>
        <w:t xml:space="preserve">Should We Manufacture Internally or </w:t>
      </w:r>
      <w:proofErr w:type="gramStart"/>
      <w:r>
        <w:rPr>
          <w:b/>
        </w:rPr>
        <w:t>Outsource?:</w:t>
      </w:r>
      <w:proofErr w:type="gramEnd"/>
      <w:r>
        <w:rPr>
          <w:b/>
        </w:rPr>
        <w:t xml:space="preserve"> </w:t>
      </w:r>
      <w:r>
        <w:t>This assignment serves two purposes. First, it provides a gentle introduction for the student to using Microsoft Excel for analyzing problems using well-structured templates. Second, students will learn to evaluate the economics of outsourcing elements of the value chain.</w:t>
      </w:r>
    </w:p>
    <w:p w14:paraId="2484B893" w14:textId="77777777" w:rsidR="0089710D" w:rsidRDefault="0089710D" w:rsidP="00651E2B"/>
    <w:p w14:paraId="12A9A3E4" w14:textId="77777777" w:rsidR="0089710D" w:rsidRDefault="0089710D" w:rsidP="0089710D">
      <w:pPr>
        <w:widowControl w:val="0"/>
        <w:numPr>
          <w:ilvl w:val="0"/>
          <w:numId w:val="53"/>
        </w:numPr>
        <w:pBdr>
          <w:top w:val="nil"/>
          <w:left w:val="nil"/>
          <w:bottom w:val="nil"/>
          <w:right w:val="nil"/>
          <w:between w:val="nil"/>
        </w:pBdr>
        <w:ind w:left="360"/>
      </w:pPr>
      <w:r>
        <w:rPr>
          <w:b/>
        </w:rPr>
        <w:t>Designing a Supply Chain:</w:t>
      </w:r>
      <w:r>
        <w:t xml:space="preserve"> This exercise asks students to identify and reflect on the elements of a supply chain for a business they are familiar with.</w:t>
      </w:r>
    </w:p>
    <w:p w14:paraId="1101160E" w14:textId="77777777" w:rsidR="0089710D" w:rsidRDefault="0089710D" w:rsidP="00651E2B">
      <w:pPr>
        <w:widowControl w:val="0"/>
        <w:pBdr>
          <w:top w:val="nil"/>
          <w:left w:val="nil"/>
          <w:bottom w:val="nil"/>
          <w:right w:val="nil"/>
          <w:between w:val="nil"/>
        </w:pBdr>
        <w:ind w:left="720"/>
      </w:pPr>
    </w:p>
    <w:p w14:paraId="71B7E1B6" w14:textId="77777777" w:rsidR="0089710D" w:rsidRDefault="0089710D" w:rsidP="00651E2B">
      <w:pPr>
        <w:widowControl w:val="0"/>
        <w:pBdr>
          <w:top w:val="nil"/>
          <w:left w:val="nil"/>
          <w:bottom w:val="nil"/>
          <w:right w:val="nil"/>
          <w:between w:val="nil"/>
        </w:pBdr>
        <w:ind w:left="720"/>
        <w:rPr>
          <w:b/>
          <w:sz w:val="22"/>
          <w:szCs w:val="22"/>
        </w:rPr>
      </w:pPr>
    </w:p>
    <w:p w14:paraId="365B0006" w14:textId="77777777" w:rsidR="0089710D" w:rsidRDefault="0089710D" w:rsidP="00651E2B">
      <w:pPr>
        <w:pStyle w:val="Heading1"/>
      </w:pPr>
      <w:r>
        <w:t>Content Outline</w:t>
      </w:r>
    </w:p>
    <w:p w14:paraId="5C1CB83A" w14:textId="77777777" w:rsidR="0089710D" w:rsidRDefault="0089710D" w:rsidP="00651E2B">
      <w:pPr>
        <w:tabs>
          <w:tab w:val="left" w:pos="360"/>
        </w:tabs>
        <w:spacing w:before="60" w:after="60"/>
      </w:pPr>
      <w:r>
        <w:t>Please use this Content Outline to guide students through the course material.</w:t>
      </w:r>
    </w:p>
    <w:p w14:paraId="54D45EF0" w14:textId="77777777" w:rsidR="0089710D" w:rsidRDefault="0089710D" w:rsidP="0089710D">
      <w:pPr>
        <w:pStyle w:val="AssignmentsLevel2"/>
        <w:numPr>
          <w:ilvl w:val="0"/>
          <w:numId w:val="78"/>
        </w:numPr>
      </w:pPr>
      <w:r>
        <w:t>Explain the concept of a global supply chain and describe the key decisions</w:t>
      </w:r>
    </w:p>
    <w:p w14:paraId="724AFD2B" w14:textId="77777777" w:rsidR="0089710D" w:rsidRDefault="0089710D" w:rsidP="0089710D">
      <w:pPr>
        <w:pStyle w:val="AssignmentsLevel2"/>
        <w:numPr>
          <w:ilvl w:val="1"/>
          <w:numId w:val="78"/>
        </w:numPr>
      </w:pPr>
      <w:r>
        <w:t>Multinational enterprise</w:t>
      </w:r>
    </w:p>
    <w:p w14:paraId="41DF4E9C" w14:textId="77777777" w:rsidR="0089710D" w:rsidRDefault="0089710D" w:rsidP="0089710D">
      <w:pPr>
        <w:pStyle w:val="AssignmentsLevel2"/>
        <w:numPr>
          <w:ilvl w:val="1"/>
          <w:numId w:val="78"/>
        </w:numPr>
      </w:pPr>
      <w:r>
        <w:t>Decisions in Supply Chain Design</w:t>
      </w:r>
    </w:p>
    <w:p w14:paraId="2ED79768" w14:textId="77777777" w:rsidR="0089710D" w:rsidRDefault="0089710D" w:rsidP="0089710D">
      <w:pPr>
        <w:pStyle w:val="AssignmentsLevel2"/>
        <w:numPr>
          <w:ilvl w:val="2"/>
          <w:numId w:val="78"/>
        </w:numPr>
      </w:pPr>
      <w:r>
        <w:t>Strategy</w:t>
      </w:r>
    </w:p>
    <w:p w14:paraId="1FD8375E" w14:textId="77777777" w:rsidR="0089710D" w:rsidRDefault="0089710D" w:rsidP="0089710D">
      <w:pPr>
        <w:pStyle w:val="AssignmentsLevel2"/>
        <w:numPr>
          <w:ilvl w:val="2"/>
          <w:numId w:val="78"/>
        </w:numPr>
      </w:pPr>
      <w:r>
        <w:lastRenderedPageBreak/>
        <w:t>Control</w:t>
      </w:r>
    </w:p>
    <w:p w14:paraId="44D0C8AC" w14:textId="77777777" w:rsidR="0089710D" w:rsidRDefault="0089710D" w:rsidP="0089710D">
      <w:pPr>
        <w:pStyle w:val="AssignmentsLevel2"/>
        <w:numPr>
          <w:ilvl w:val="2"/>
          <w:numId w:val="78"/>
        </w:numPr>
      </w:pPr>
      <w:r>
        <w:t>Location</w:t>
      </w:r>
    </w:p>
    <w:p w14:paraId="18AF38D1" w14:textId="77777777" w:rsidR="0089710D" w:rsidRDefault="0089710D" w:rsidP="0089710D">
      <w:pPr>
        <w:pStyle w:val="AssignmentsLevel2"/>
        <w:numPr>
          <w:ilvl w:val="2"/>
          <w:numId w:val="78"/>
        </w:numPr>
      </w:pPr>
      <w:r>
        <w:t xml:space="preserve">Sustainability </w:t>
      </w:r>
    </w:p>
    <w:p w14:paraId="15236499" w14:textId="77777777" w:rsidR="0089710D" w:rsidRDefault="0089710D" w:rsidP="0089710D">
      <w:pPr>
        <w:pStyle w:val="AssignmentsLevel2"/>
        <w:numPr>
          <w:ilvl w:val="2"/>
          <w:numId w:val="78"/>
        </w:numPr>
      </w:pPr>
      <w:r>
        <w:t>Technology</w:t>
      </w:r>
    </w:p>
    <w:p w14:paraId="09D6FDAE" w14:textId="77777777" w:rsidR="0089710D" w:rsidRDefault="0089710D" w:rsidP="0089710D">
      <w:pPr>
        <w:pStyle w:val="AssignmentsLevel2"/>
        <w:numPr>
          <w:ilvl w:val="2"/>
          <w:numId w:val="78"/>
        </w:numPr>
      </w:pPr>
      <w:r>
        <w:t>Digital Content</w:t>
      </w:r>
    </w:p>
    <w:p w14:paraId="17CEA340" w14:textId="77777777" w:rsidR="0089710D" w:rsidRDefault="0089710D" w:rsidP="0089710D">
      <w:pPr>
        <w:pStyle w:val="AssignmentsLevel2"/>
        <w:numPr>
          <w:ilvl w:val="2"/>
          <w:numId w:val="78"/>
        </w:numPr>
      </w:pPr>
      <w:r>
        <w:t>Sourcing</w:t>
      </w:r>
    </w:p>
    <w:p w14:paraId="6D599A13" w14:textId="77777777" w:rsidR="0089710D" w:rsidRDefault="0089710D" w:rsidP="0089710D">
      <w:pPr>
        <w:pStyle w:val="AssignmentsLevel2"/>
        <w:numPr>
          <w:ilvl w:val="2"/>
          <w:numId w:val="78"/>
        </w:numPr>
      </w:pPr>
      <w:r>
        <w:t>Logistics and Transportation</w:t>
      </w:r>
    </w:p>
    <w:p w14:paraId="2178C437" w14:textId="77777777" w:rsidR="0089710D" w:rsidRDefault="0089710D" w:rsidP="0089710D">
      <w:pPr>
        <w:pStyle w:val="AssignmentsLevel2"/>
        <w:numPr>
          <w:ilvl w:val="2"/>
          <w:numId w:val="78"/>
        </w:numPr>
      </w:pPr>
      <w:r>
        <w:t>Outsourcing</w:t>
      </w:r>
    </w:p>
    <w:p w14:paraId="310C2874" w14:textId="77777777" w:rsidR="0089710D" w:rsidRDefault="0089710D" w:rsidP="0089710D">
      <w:pPr>
        <w:pStyle w:val="AssignmentsLevel2"/>
        <w:numPr>
          <w:ilvl w:val="2"/>
          <w:numId w:val="78"/>
        </w:numPr>
      </w:pPr>
      <w:r>
        <w:t>Managing Risks</w:t>
      </w:r>
    </w:p>
    <w:p w14:paraId="3A78C601" w14:textId="77777777" w:rsidR="0089710D" w:rsidRDefault="0089710D" w:rsidP="0089710D">
      <w:pPr>
        <w:pStyle w:val="AssignmentsLevel2"/>
        <w:numPr>
          <w:ilvl w:val="2"/>
          <w:numId w:val="78"/>
        </w:numPr>
      </w:pPr>
      <w:r>
        <w:t>Measuring Performance</w:t>
      </w:r>
    </w:p>
    <w:p w14:paraId="4650E25D" w14:textId="77777777" w:rsidR="0089710D" w:rsidRDefault="0089710D" w:rsidP="0089710D">
      <w:pPr>
        <w:pStyle w:val="AssignmentsLevel2"/>
        <w:numPr>
          <w:ilvl w:val="0"/>
          <w:numId w:val="78"/>
        </w:numPr>
      </w:pPr>
      <w:r w:rsidRPr="0019316D">
        <w:rPr>
          <w:rFonts w:ascii="Times New Roman" w:hAnsi="Times New Roman" w:cs="Times New Roman"/>
          <w:sz w:val="14"/>
          <w:szCs w:val="14"/>
        </w:rPr>
        <w:t> </w:t>
      </w:r>
      <w:r>
        <w:t>Describe the key tradeoffs that managers must consider in designing supply chains, and how to evaluate outsourcing and off shoring decisions.</w:t>
      </w:r>
    </w:p>
    <w:p w14:paraId="2808E6FF" w14:textId="77777777" w:rsidR="0089710D" w:rsidRDefault="0089710D" w:rsidP="0089710D">
      <w:pPr>
        <w:numPr>
          <w:ilvl w:val="1"/>
          <w:numId w:val="78"/>
        </w:numPr>
        <w:pBdr>
          <w:top w:val="nil"/>
          <w:left w:val="nil"/>
          <w:bottom w:val="nil"/>
          <w:right w:val="nil"/>
          <w:between w:val="nil"/>
        </w:pBdr>
        <w:tabs>
          <w:tab w:val="left" w:pos="360"/>
        </w:tabs>
        <w:spacing w:before="60" w:after="60"/>
      </w:pPr>
      <w:r>
        <w:t>Efficient or responsive supply chains</w:t>
      </w:r>
    </w:p>
    <w:p w14:paraId="78929CF9" w14:textId="77777777" w:rsidR="0089710D" w:rsidRDefault="0089710D" w:rsidP="0089710D">
      <w:pPr>
        <w:numPr>
          <w:ilvl w:val="1"/>
          <w:numId w:val="78"/>
        </w:numPr>
        <w:pBdr>
          <w:top w:val="nil"/>
          <w:left w:val="nil"/>
          <w:bottom w:val="nil"/>
          <w:right w:val="nil"/>
          <w:between w:val="nil"/>
        </w:pBdr>
        <w:tabs>
          <w:tab w:val="left" w:pos="360"/>
        </w:tabs>
        <w:spacing w:before="60" w:after="60"/>
      </w:pPr>
      <w:r>
        <w:t>Push-pull supply chains</w:t>
      </w:r>
    </w:p>
    <w:p w14:paraId="2B9D0295" w14:textId="77777777" w:rsidR="0089710D" w:rsidRDefault="0089710D" w:rsidP="0089710D">
      <w:pPr>
        <w:pStyle w:val="ListParagraph"/>
        <w:numPr>
          <w:ilvl w:val="1"/>
          <w:numId w:val="78"/>
        </w:numPr>
        <w:tabs>
          <w:tab w:val="left" w:pos="360"/>
        </w:tabs>
        <w:spacing w:before="60" w:after="60"/>
        <w:rPr>
          <w:rFonts w:cs="Arial"/>
          <w:szCs w:val="20"/>
        </w:rPr>
      </w:pPr>
      <w:r>
        <w:rPr>
          <w:rFonts w:cs="Arial"/>
          <w:szCs w:val="20"/>
        </w:rPr>
        <w:t>vertical integration</w:t>
      </w:r>
    </w:p>
    <w:p w14:paraId="4178C700"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Backward integration</w:t>
      </w:r>
    </w:p>
    <w:p w14:paraId="51771FAB" w14:textId="77777777" w:rsidR="0089710D" w:rsidRPr="00C8034D" w:rsidRDefault="0089710D" w:rsidP="0089710D">
      <w:pPr>
        <w:pStyle w:val="ListParagraph"/>
        <w:numPr>
          <w:ilvl w:val="2"/>
          <w:numId w:val="78"/>
        </w:numPr>
        <w:tabs>
          <w:tab w:val="left" w:pos="360"/>
        </w:tabs>
        <w:spacing w:before="60" w:after="60"/>
      </w:pPr>
      <w:r>
        <w:rPr>
          <w:rFonts w:cs="Arial"/>
          <w:szCs w:val="20"/>
        </w:rPr>
        <w:t>Forward integration</w:t>
      </w:r>
    </w:p>
    <w:p w14:paraId="6206C6B3" w14:textId="77777777" w:rsidR="0089710D" w:rsidRDefault="0089710D" w:rsidP="0089710D">
      <w:pPr>
        <w:numPr>
          <w:ilvl w:val="1"/>
          <w:numId w:val="78"/>
        </w:numPr>
        <w:pBdr>
          <w:top w:val="nil"/>
          <w:left w:val="nil"/>
          <w:bottom w:val="nil"/>
          <w:right w:val="nil"/>
          <w:between w:val="nil"/>
        </w:pBdr>
        <w:tabs>
          <w:tab w:val="left" w:pos="360"/>
        </w:tabs>
        <w:spacing w:before="60" w:after="60"/>
      </w:pPr>
      <w:r>
        <w:t xml:space="preserve">Outsourcing </w:t>
      </w:r>
    </w:p>
    <w:p w14:paraId="3901AA3A"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Define</w:t>
      </w:r>
    </w:p>
    <w:p w14:paraId="0FEC4DD0" w14:textId="77777777" w:rsidR="0089710D" w:rsidRDefault="0089710D" w:rsidP="0089710D">
      <w:pPr>
        <w:pStyle w:val="ListParagraph"/>
        <w:numPr>
          <w:ilvl w:val="2"/>
          <w:numId w:val="78"/>
        </w:numPr>
        <w:tabs>
          <w:tab w:val="left" w:pos="360"/>
        </w:tabs>
        <w:spacing w:before="60" w:after="60"/>
        <w:rPr>
          <w:rFonts w:cs="Arial"/>
          <w:szCs w:val="20"/>
        </w:rPr>
      </w:pPr>
      <w:r>
        <w:rPr>
          <w:rFonts w:cs="Arial"/>
          <w:szCs w:val="20"/>
        </w:rPr>
        <w:t>Computing the economics of outsourcing</w:t>
      </w:r>
    </w:p>
    <w:p w14:paraId="7771D6C3" w14:textId="77777777" w:rsidR="0089710D" w:rsidRDefault="0089710D" w:rsidP="0089710D">
      <w:pPr>
        <w:pStyle w:val="ListParagraph"/>
        <w:numPr>
          <w:ilvl w:val="3"/>
          <w:numId w:val="78"/>
        </w:numPr>
        <w:tabs>
          <w:tab w:val="left" w:pos="360"/>
        </w:tabs>
        <w:spacing w:before="60" w:after="60"/>
        <w:rPr>
          <w:rFonts w:cs="Arial"/>
          <w:szCs w:val="20"/>
        </w:rPr>
      </w:pPr>
      <w:r>
        <w:rPr>
          <w:rFonts w:cs="Arial"/>
          <w:szCs w:val="20"/>
        </w:rPr>
        <w:t>Fixed costs</w:t>
      </w:r>
    </w:p>
    <w:p w14:paraId="6548EB80" w14:textId="77777777" w:rsidR="0089710D" w:rsidRPr="00C8034D" w:rsidRDefault="0089710D" w:rsidP="0089710D">
      <w:pPr>
        <w:pStyle w:val="ListParagraph"/>
        <w:numPr>
          <w:ilvl w:val="3"/>
          <w:numId w:val="78"/>
        </w:numPr>
        <w:tabs>
          <w:tab w:val="left" w:pos="360"/>
        </w:tabs>
        <w:spacing w:before="60" w:after="60"/>
        <w:rPr>
          <w:rFonts w:cs="Arial"/>
          <w:szCs w:val="20"/>
        </w:rPr>
      </w:pPr>
      <w:r>
        <w:rPr>
          <w:rFonts w:cs="Arial"/>
          <w:szCs w:val="20"/>
        </w:rPr>
        <w:t>Variable costs</w:t>
      </w:r>
    </w:p>
    <w:p w14:paraId="397F86A9" w14:textId="77777777" w:rsidR="0089710D" w:rsidRDefault="0089710D" w:rsidP="0089710D">
      <w:pPr>
        <w:numPr>
          <w:ilvl w:val="2"/>
          <w:numId w:val="78"/>
        </w:numPr>
        <w:pBdr>
          <w:top w:val="nil"/>
          <w:left w:val="nil"/>
          <w:bottom w:val="nil"/>
          <w:right w:val="nil"/>
          <w:between w:val="nil"/>
        </w:pBdr>
        <w:tabs>
          <w:tab w:val="left" w:pos="360"/>
        </w:tabs>
        <w:spacing w:before="60" w:after="60"/>
      </w:pPr>
      <w:r>
        <w:t>Contract manufacturers</w:t>
      </w:r>
    </w:p>
    <w:p w14:paraId="6C5DD037" w14:textId="77777777" w:rsidR="0089710D" w:rsidRDefault="0089710D" w:rsidP="0089710D">
      <w:pPr>
        <w:numPr>
          <w:ilvl w:val="2"/>
          <w:numId w:val="78"/>
        </w:numPr>
        <w:pBdr>
          <w:top w:val="nil"/>
          <w:left w:val="nil"/>
          <w:bottom w:val="nil"/>
          <w:right w:val="nil"/>
          <w:between w:val="nil"/>
        </w:pBdr>
        <w:tabs>
          <w:tab w:val="left" w:pos="360"/>
        </w:tabs>
        <w:spacing w:before="60" w:after="60"/>
      </w:pPr>
      <w:r>
        <w:t>Third-party logistics providers</w:t>
      </w:r>
    </w:p>
    <w:p w14:paraId="6609D17A" w14:textId="77777777" w:rsidR="0089710D" w:rsidRDefault="0089710D" w:rsidP="0089710D">
      <w:pPr>
        <w:numPr>
          <w:ilvl w:val="1"/>
          <w:numId w:val="78"/>
        </w:numPr>
        <w:pBdr>
          <w:top w:val="nil"/>
          <w:left w:val="nil"/>
          <w:bottom w:val="nil"/>
          <w:right w:val="nil"/>
          <w:between w:val="nil"/>
        </w:pBdr>
        <w:tabs>
          <w:tab w:val="left" w:pos="360"/>
        </w:tabs>
        <w:spacing w:before="60" w:after="60"/>
      </w:pPr>
      <w:r>
        <w:t>Offshoring and Reshoring</w:t>
      </w:r>
    </w:p>
    <w:p w14:paraId="21B62D22" w14:textId="77777777" w:rsidR="0089710D" w:rsidRDefault="0089710D" w:rsidP="0089710D">
      <w:pPr>
        <w:pStyle w:val="AssignmentsLevel2"/>
        <w:numPr>
          <w:ilvl w:val="0"/>
          <w:numId w:val="78"/>
        </w:numPr>
      </w:pPr>
      <w:r w:rsidRPr="0019316D">
        <w:rPr>
          <w:rFonts w:ascii="Times New Roman" w:hAnsi="Times New Roman" w:cs="Times New Roman"/>
          <w:sz w:val="14"/>
          <w:szCs w:val="14"/>
        </w:rPr>
        <w:t> </w:t>
      </w:r>
      <w:r>
        <w:t>Explain the types of decisions required and criteria used to locate facilities in supply chains, and be able to apply the center of gravity method</w:t>
      </w:r>
    </w:p>
    <w:p w14:paraId="64EE35D6" w14:textId="77777777" w:rsidR="0089710D" w:rsidRDefault="0089710D" w:rsidP="0089710D">
      <w:pPr>
        <w:numPr>
          <w:ilvl w:val="1"/>
          <w:numId w:val="78"/>
        </w:numPr>
        <w:pBdr>
          <w:top w:val="nil"/>
          <w:left w:val="nil"/>
          <w:bottom w:val="nil"/>
          <w:right w:val="nil"/>
          <w:between w:val="nil"/>
        </w:pBdr>
        <w:tabs>
          <w:tab w:val="left" w:pos="360"/>
        </w:tabs>
        <w:spacing w:before="60" w:after="60"/>
      </w:pPr>
      <w:r>
        <w:t>Considerations</w:t>
      </w:r>
    </w:p>
    <w:p w14:paraId="21942D55" w14:textId="77777777" w:rsidR="0089710D" w:rsidRDefault="0089710D" w:rsidP="0089710D">
      <w:pPr>
        <w:numPr>
          <w:ilvl w:val="2"/>
          <w:numId w:val="78"/>
        </w:numPr>
        <w:pBdr>
          <w:top w:val="nil"/>
          <w:left w:val="nil"/>
          <w:bottom w:val="nil"/>
          <w:right w:val="nil"/>
          <w:between w:val="nil"/>
        </w:pBdr>
        <w:tabs>
          <w:tab w:val="left" w:pos="360"/>
        </w:tabs>
        <w:spacing w:before="60" w:after="60"/>
      </w:pPr>
      <w:r>
        <w:t>Global</w:t>
      </w:r>
    </w:p>
    <w:p w14:paraId="4C9BE082" w14:textId="77777777" w:rsidR="0089710D" w:rsidRDefault="0089710D" w:rsidP="0089710D">
      <w:pPr>
        <w:numPr>
          <w:ilvl w:val="2"/>
          <w:numId w:val="78"/>
        </w:numPr>
        <w:pBdr>
          <w:top w:val="nil"/>
          <w:left w:val="nil"/>
          <w:bottom w:val="nil"/>
          <w:right w:val="nil"/>
          <w:between w:val="nil"/>
        </w:pBdr>
        <w:tabs>
          <w:tab w:val="left" w:pos="360"/>
        </w:tabs>
        <w:spacing w:before="60" w:after="60"/>
      </w:pPr>
      <w:r>
        <w:t>Regional</w:t>
      </w:r>
    </w:p>
    <w:p w14:paraId="1300B1C6" w14:textId="77777777" w:rsidR="0089710D" w:rsidRDefault="0089710D" w:rsidP="0089710D">
      <w:pPr>
        <w:numPr>
          <w:ilvl w:val="2"/>
          <w:numId w:val="78"/>
        </w:numPr>
        <w:pBdr>
          <w:top w:val="nil"/>
          <w:left w:val="nil"/>
          <w:bottom w:val="nil"/>
          <w:right w:val="nil"/>
          <w:between w:val="nil"/>
        </w:pBdr>
        <w:tabs>
          <w:tab w:val="left" w:pos="360"/>
        </w:tabs>
        <w:spacing w:before="60" w:after="60"/>
      </w:pPr>
      <w:r>
        <w:t>Community</w:t>
      </w:r>
    </w:p>
    <w:p w14:paraId="1CB0A48A" w14:textId="77777777" w:rsidR="0089710D" w:rsidRDefault="0089710D" w:rsidP="0089710D">
      <w:pPr>
        <w:numPr>
          <w:ilvl w:val="2"/>
          <w:numId w:val="78"/>
        </w:numPr>
        <w:pBdr>
          <w:top w:val="nil"/>
          <w:left w:val="nil"/>
          <w:bottom w:val="nil"/>
          <w:right w:val="nil"/>
          <w:between w:val="nil"/>
        </w:pBdr>
        <w:tabs>
          <w:tab w:val="left" w:pos="360"/>
        </w:tabs>
        <w:spacing w:before="60" w:after="60"/>
      </w:pPr>
      <w:r>
        <w:t>Site</w:t>
      </w:r>
    </w:p>
    <w:p w14:paraId="3FA51108" w14:textId="77777777" w:rsidR="0089710D" w:rsidRDefault="0089710D" w:rsidP="0089710D">
      <w:pPr>
        <w:numPr>
          <w:ilvl w:val="1"/>
          <w:numId w:val="78"/>
        </w:numPr>
        <w:pBdr>
          <w:top w:val="nil"/>
          <w:left w:val="nil"/>
          <w:bottom w:val="nil"/>
          <w:right w:val="nil"/>
          <w:between w:val="nil"/>
        </w:pBdr>
        <w:tabs>
          <w:tab w:val="left" w:pos="360"/>
        </w:tabs>
        <w:spacing w:before="60" w:after="60"/>
      </w:pPr>
      <w:r>
        <w:t>Quantitative methods for analyzing location decisions</w:t>
      </w:r>
    </w:p>
    <w:p w14:paraId="3A8B4403" w14:textId="77777777" w:rsidR="0089710D" w:rsidRDefault="0089710D" w:rsidP="0089710D">
      <w:pPr>
        <w:numPr>
          <w:ilvl w:val="2"/>
          <w:numId w:val="78"/>
        </w:numPr>
        <w:pBdr>
          <w:top w:val="nil"/>
          <w:left w:val="nil"/>
          <w:bottom w:val="nil"/>
          <w:right w:val="nil"/>
          <w:between w:val="nil"/>
        </w:pBdr>
        <w:tabs>
          <w:tab w:val="left" w:pos="360"/>
        </w:tabs>
        <w:spacing w:before="60" w:after="60"/>
      </w:pPr>
      <w:r>
        <w:t>Analyzing costs</w:t>
      </w:r>
    </w:p>
    <w:p w14:paraId="0BBCF458" w14:textId="77777777" w:rsidR="0089710D" w:rsidRDefault="0089710D" w:rsidP="0089710D">
      <w:pPr>
        <w:numPr>
          <w:ilvl w:val="2"/>
          <w:numId w:val="78"/>
        </w:numPr>
        <w:pBdr>
          <w:top w:val="nil"/>
          <w:left w:val="nil"/>
          <w:bottom w:val="nil"/>
          <w:right w:val="nil"/>
          <w:between w:val="nil"/>
        </w:pBdr>
        <w:tabs>
          <w:tab w:val="left" w:pos="360"/>
        </w:tabs>
        <w:spacing w:before="60" w:after="60"/>
      </w:pPr>
      <w:r>
        <w:lastRenderedPageBreak/>
        <w:t>Center-of-gravity method</w:t>
      </w:r>
    </w:p>
    <w:p w14:paraId="6AF691DB" w14:textId="77777777" w:rsidR="0089710D" w:rsidRDefault="0089710D" w:rsidP="0089710D">
      <w:pPr>
        <w:numPr>
          <w:ilvl w:val="2"/>
          <w:numId w:val="78"/>
        </w:numPr>
        <w:pBdr>
          <w:top w:val="nil"/>
          <w:left w:val="nil"/>
          <w:bottom w:val="nil"/>
          <w:right w:val="nil"/>
          <w:between w:val="nil"/>
        </w:pBdr>
        <w:tabs>
          <w:tab w:val="left" w:pos="360"/>
        </w:tabs>
        <w:spacing w:before="60" w:after="60"/>
      </w:pPr>
      <w:r>
        <w:t xml:space="preserve">Rating systems </w:t>
      </w:r>
    </w:p>
    <w:p w14:paraId="1046801D" w14:textId="4F65785D" w:rsidR="0089710D" w:rsidRDefault="0089710D" w:rsidP="0089710D">
      <w:pPr>
        <w:pStyle w:val="ListParagraph"/>
        <w:numPr>
          <w:ilvl w:val="0"/>
          <w:numId w:val="78"/>
        </w:numPr>
        <w:tabs>
          <w:tab w:val="left" w:pos="360"/>
        </w:tabs>
        <w:spacing w:before="60" w:after="60"/>
      </w:pPr>
      <w:r>
        <w:t>Explain how the transportation model can be used to help optimize costs in supply chain</w:t>
      </w:r>
    </w:p>
    <w:p w14:paraId="02C7654D" w14:textId="2C3A86B1" w:rsidR="00C87567" w:rsidRDefault="00C87567">
      <w:r>
        <w:br w:type="page"/>
      </w:r>
    </w:p>
    <w:p w14:paraId="5C4DEF1E" w14:textId="77777777" w:rsidR="00C87567" w:rsidRDefault="00C87567" w:rsidP="00C87567">
      <w:pPr>
        <w:tabs>
          <w:tab w:val="left" w:pos="360"/>
        </w:tabs>
        <w:spacing w:before="60" w:after="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3A91C907" w:rsidR="002C1641" w:rsidRPr="00842155" w:rsidRDefault="002C1641" w:rsidP="0020635A">
            <w:pPr>
              <w:pStyle w:val="WeeklyTopicHeading1"/>
            </w:pPr>
            <w:bookmarkStart w:id="16" w:name="weekfive"/>
            <w:bookmarkStart w:id="17" w:name="_Toc358980898"/>
            <w:bookmarkEnd w:id="16"/>
            <w:r w:rsidRPr="0068364F">
              <w:t xml:space="preserve">Week </w:t>
            </w:r>
            <w:r>
              <w:t>Five</w:t>
            </w:r>
            <w:r w:rsidRPr="0068364F">
              <w:t xml:space="preserve">: </w:t>
            </w:r>
            <w:r w:rsidR="007F5902" w:rsidRPr="007F5902">
              <w:rPr>
                <w:color w:val="FFFFFF"/>
                <w:szCs w:val="24"/>
              </w:rPr>
              <w:t>Forecasting</w:t>
            </w:r>
            <w:bookmarkEnd w:id="17"/>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44987"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578032BB" w:rsidR="00C44987" w:rsidRPr="00842155" w:rsidRDefault="00C44987" w:rsidP="00C44987">
            <w:pPr>
              <w:pStyle w:val="ObjectiveBullet"/>
              <w:numPr>
                <w:ilvl w:val="1"/>
                <w:numId w:val="33"/>
              </w:numPr>
              <w:tabs>
                <w:tab w:val="clear" w:pos="0"/>
              </w:tabs>
            </w:pPr>
            <w:r>
              <w:t>Explain the elements of forecasting.</w:t>
            </w:r>
          </w:p>
        </w:tc>
        <w:tc>
          <w:tcPr>
            <w:tcW w:w="2880" w:type="dxa"/>
            <w:gridSpan w:val="2"/>
            <w:tcBorders>
              <w:left w:val="nil"/>
              <w:bottom w:val="nil"/>
            </w:tcBorders>
          </w:tcPr>
          <w:p w14:paraId="11D9FE7F" w14:textId="6C2720C6" w:rsidR="00C44987" w:rsidRPr="00842155" w:rsidRDefault="00C44987" w:rsidP="00C44987">
            <w:pPr>
              <w:tabs>
                <w:tab w:val="left" w:pos="0"/>
                <w:tab w:val="left" w:pos="3720"/>
              </w:tabs>
              <w:outlineLvl w:val="0"/>
              <w:rPr>
                <w:rFonts w:cs="Arial"/>
                <w:szCs w:val="20"/>
              </w:rPr>
            </w:pPr>
            <w:r>
              <w:t>CLO1, CLO2</w:t>
            </w:r>
          </w:p>
        </w:tc>
      </w:tr>
      <w:tr w:rsidR="00C44987"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4213AE6" w:rsidR="00C44987" w:rsidRPr="00842155" w:rsidRDefault="00C44987" w:rsidP="00C44987">
            <w:pPr>
              <w:pStyle w:val="ObjectiveBullet"/>
              <w:numPr>
                <w:ilvl w:val="1"/>
                <w:numId w:val="33"/>
              </w:numPr>
            </w:pPr>
            <w:r>
              <w:t>Describe the various elements that cause variation in a time series.</w:t>
            </w:r>
          </w:p>
        </w:tc>
        <w:tc>
          <w:tcPr>
            <w:tcW w:w="2880" w:type="dxa"/>
            <w:gridSpan w:val="2"/>
            <w:tcBorders>
              <w:top w:val="nil"/>
              <w:left w:val="nil"/>
              <w:bottom w:val="nil"/>
            </w:tcBorders>
          </w:tcPr>
          <w:p w14:paraId="6E666B1C" w14:textId="79DD63D7" w:rsidR="00C44987" w:rsidRPr="00842155" w:rsidRDefault="00C44987" w:rsidP="00C44987">
            <w:pPr>
              <w:tabs>
                <w:tab w:val="left" w:pos="0"/>
                <w:tab w:val="left" w:pos="3720"/>
              </w:tabs>
              <w:outlineLvl w:val="0"/>
              <w:rPr>
                <w:rFonts w:cs="Arial"/>
                <w:szCs w:val="20"/>
              </w:rPr>
            </w:pPr>
            <w:r>
              <w:t>CLO1</w:t>
            </w:r>
          </w:p>
        </w:tc>
      </w:tr>
      <w:tr w:rsidR="00C44987" w:rsidRPr="00842155" w14:paraId="5316FBF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30AE8DA" w14:textId="3D4C2A96" w:rsidR="00C44987" w:rsidRPr="00842155" w:rsidRDefault="00C44987" w:rsidP="00C44987">
            <w:pPr>
              <w:pStyle w:val="ObjectiveBullet"/>
              <w:numPr>
                <w:ilvl w:val="1"/>
                <w:numId w:val="33"/>
              </w:numPr>
            </w:pPr>
            <w:r>
              <w:t>Evaluate forecasting methods to produce the best predictions.</w:t>
            </w:r>
          </w:p>
        </w:tc>
        <w:tc>
          <w:tcPr>
            <w:tcW w:w="2880" w:type="dxa"/>
            <w:gridSpan w:val="2"/>
            <w:tcBorders>
              <w:top w:val="nil"/>
              <w:left w:val="nil"/>
              <w:bottom w:val="nil"/>
            </w:tcBorders>
          </w:tcPr>
          <w:p w14:paraId="2493BF1A" w14:textId="2E0AA385" w:rsidR="00C44987" w:rsidRPr="00842155" w:rsidRDefault="00C44987" w:rsidP="00C44987">
            <w:pPr>
              <w:tabs>
                <w:tab w:val="left" w:pos="0"/>
                <w:tab w:val="left" w:pos="3720"/>
              </w:tabs>
              <w:outlineLvl w:val="0"/>
              <w:rPr>
                <w:rFonts w:cs="Arial"/>
                <w:szCs w:val="20"/>
              </w:rPr>
            </w:pPr>
            <w:r>
              <w:t>CLO1, CLO2</w:t>
            </w:r>
          </w:p>
        </w:tc>
      </w:tr>
      <w:tr w:rsidR="00C44987" w:rsidRPr="00842155" w14:paraId="2140D76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3CE3E47" w14:textId="692FF5CA" w:rsidR="00C44987" w:rsidRPr="00842155" w:rsidRDefault="00C44987" w:rsidP="00C44987">
            <w:pPr>
              <w:pStyle w:val="ObjectiveBullet"/>
              <w:numPr>
                <w:ilvl w:val="1"/>
                <w:numId w:val="33"/>
              </w:numPr>
            </w:pPr>
            <w:r>
              <w:t>Use statistical regression techniques to forecast demand.</w:t>
            </w:r>
          </w:p>
        </w:tc>
        <w:tc>
          <w:tcPr>
            <w:tcW w:w="2880" w:type="dxa"/>
            <w:gridSpan w:val="2"/>
            <w:tcBorders>
              <w:top w:val="nil"/>
              <w:left w:val="nil"/>
              <w:bottom w:val="nil"/>
            </w:tcBorders>
          </w:tcPr>
          <w:p w14:paraId="0A37FF11" w14:textId="6FF5235E" w:rsidR="00C44987" w:rsidRPr="00842155" w:rsidRDefault="00C44987" w:rsidP="00C44987">
            <w:pPr>
              <w:tabs>
                <w:tab w:val="left" w:pos="0"/>
                <w:tab w:val="left" w:pos="3720"/>
              </w:tabs>
              <w:outlineLvl w:val="0"/>
              <w:rPr>
                <w:rFonts w:cs="Arial"/>
                <w:szCs w:val="20"/>
              </w:rPr>
            </w:pPr>
            <w:r>
              <w:t>CLO1, CLO2</w:t>
            </w:r>
          </w:p>
        </w:tc>
      </w:tr>
      <w:tr w:rsidR="00C44987"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2A5AB6F3" w:rsidR="00C44987" w:rsidRPr="00842155" w:rsidRDefault="00C44987" w:rsidP="00C44987">
            <w:pPr>
              <w:pStyle w:val="ObjectiveBullet"/>
              <w:numPr>
                <w:ilvl w:val="1"/>
                <w:numId w:val="33"/>
              </w:numPr>
            </w:pPr>
            <w:r>
              <w:t>Synthesize sources of information into a topic paper on an aspect of operations management.</w:t>
            </w:r>
          </w:p>
        </w:tc>
        <w:tc>
          <w:tcPr>
            <w:tcW w:w="2880" w:type="dxa"/>
            <w:gridSpan w:val="2"/>
            <w:tcBorders>
              <w:top w:val="nil"/>
              <w:left w:val="nil"/>
              <w:bottom w:val="single" w:sz="4" w:space="0" w:color="000000" w:themeColor="text1"/>
            </w:tcBorders>
          </w:tcPr>
          <w:p w14:paraId="773187A9" w14:textId="75294E08" w:rsidR="00C44987" w:rsidRPr="00842155" w:rsidRDefault="00C44987" w:rsidP="00C44987">
            <w:pPr>
              <w:tabs>
                <w:tab w:val="left" w:pos="0"/>
                <w:tab w:val="left" w:pos="3720"/>
              </w:tabs>
              <w:outlineLvl w:val="0"/>
              <w:rPr>
                <w:rFonts w:cs="Arial"/>
                <w:szCs w:val="20"/>
              </w:rPr>
            </w:pPr>
            <w:r>
              <w:t>CLO4</w:t>
            </w:r>
          </w:p>
        </w:tc>
      </w:tr>
      <w:tr w:rsidR="00C44987"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C44987" w:rsidRDefault="00C44987" w:rsidP="00C4498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D271BB" w14:textId="77777777" w:rsidR="00C44987" w:rsidRDefault="00C44987" w:rsidP="00C44987">
            <w:pPr>
              <w:ind w:left="360" w:hanging="360"/>
              <w:rPr>
                <w:b/>
              </w:rPr>
            </w:pPr>
            <w:r>
              <w:rPr>
                <w:b/>
              </w:rPr>
              <w:t>Week Five Reading</w:t>
            </w:r>
          </w:p>
          <w:p w14:paraId="5261D4A5" w14:textId="77777777" w:rsidR="00C44987" w:rsidRDefault="00C44987" w:rsidP="00C44987">
            <w:pPr>
              <w:ind w:left="360" w:hanging="360"/>
              <w:rPr>
                <w:b/>
              </w:rPr>
            </w:pPr>
          </w:p>
          <w:p w14:paraId="0E27A33F" w14:textId="01EC5D67" w:rsidR="00C44987" w:rsidRDefault="00C44987" w:rsidP="00C44987">
            <w:pPr>
              <w:pStyle w:val="NoSpacing"/>
            </w:pPr>
            <w:r>
              <w:t xml:space="preserve">This week, you will be reading Chapter </w:t>
            </w:r>
            <w:r w:rsidR="0037554E">
              <w:t>9</w:t>
            </w:r>
            <w:r>
              <w:t xml:space="preserve">. You will be learning the basics of Operations Management and the important role that </w:t>
            </w:r>
            <w:r w:rsidR="00C87567">
              <w:t xml:space="preserve">forecasting </w:t>
            </w:r>
            <w:r>
              <w:t>is a key operations planning activity.</w:t>
            </w:r>
          </w:p>
          <w:p w14:paraId="21AE718B" w14:textId="77777777" w:rsidR="00C44987" w:rsidRDefault="00C44987" w:rsidP="00C44987">
            <w:pPr>
              <w:ind w:left="360" w:hanging="360"/>
              <w:rPr>
                <w:b/>
              </w:rPr>
            </w:pPr>
          </w:p>
          <w:p w14:paraId="3C46AA2D" w14:textId="54F01904" w:rsidR="00C44987" w:rsidRDefault="00C44987" w:rsidP="00C44987">
            <w:pPr>
              <w:ind w:left="360" w:hanging="360"/>
            </w:pPr>
            <w:r w:rsidRPr="005666BB">
              <w:rPr>
                <w:b/>
              </w:rPr>
              <w:t>Read</w:t>
            </w:r>
            <w:r w:rsidRPr="005666BB">
              <w:t xml:space="preserve"> Ch. </w:t>
            </w:r>
            <w:r w:rsidR="0037554E" w:rsidRPr="005666BB">
              <w:t>9</w:t>
            </w:r>
            <w:r w:rsidRPr="005666BB">
              <w:t xml:space="preserve"> of </w:t>
            </w:r>
            <w:r w:rsidRPr="005666BB">
              <w:rPr>
                <w:i/>
              </w:rPr>
              <w:t>OM 6</w:t>
            </w:r>
            <w:r w:rsidRPr="005666BB">
              <w:t>.</w:t>
            </w:r>
          </w:p>
          <w:p w14:paraId="7DFB6187" w14:textId="77777777" w:rsidR="00C44987" w:rsidRDefault="00C44987" w:rsidP="00C44987">
            <w:pPr>
              <w:ind w:left="360" w:hanging="360"/>
            </w:pPr>
          </w:p>
          <w:p w14:paraId="2FD96870" w14:textId="77777777" w:rsidR="00C44987" w:rsidRDefault="00C44987" w:rsidP="00C44987">
            <w:pPr>
              <w:ind w:left="360" w:hanging="360"/>
            </w:pPr>
            <w:r>
              <w:t>After studying these chapters, you should be able to:</w:t>
            </w:r>
          </w:p>
          <w:p w14:paraId="428855D9" w14:textId="77777777" w:rsidR="00C44987" w:rsidRDefault="00C44987" w:rsidP="00C44987">
            <w:pPr>
              <w:ind w:left="360" w:hanging="360"/>
            </w:pPr>
          </w:p>
          <w:p w14:paraId="64DAE81F" w14:textId="77777777" w:rsidR="0037554E" w:rsidRDefault="0037554E" w:rsidP="0037554E">
            <w:pPr>
              <w:pStyle w:val="AssignmentsLevel2"/>
            </w:pPr>
            <w:r>
              <w:t>Describe the importance of forecasting</w:t>
            </w:r>
          </w:p>
          <w:p w14:paraId="3D07DA95" w14:textId="1CCE46E2" w:rsidR="0037554E" w:rsidRDefault="0037554E" w:rsidP="0037554E">
            <w:pPr>
              <w:pStyle w:val="AssignmentsLevel2"/>
            </w:pPr>
            <w:r>
              <w:t>Explain basic concepts of forecasting and time series</w:t>
            </w:r>
          </w:p>
          <w:p w14:paraId="7159607D" w14:textId="3500A9AA" w:rsidR="0037554E" w:rsidRDefault="0037554E" w:rsidP="0037554E">
            <w:pPr>
              <w:pStyle w:val="AssignmentsLevel2"/>
            </w:pPr>
            <w:r>
              <w:t>Explain how to apply simple moving average and exponential smoothing models</w:t>
            </w:r>
          </w:p>
          <w:p w14:paraId="0CD79DDD" w14:textId="4CE05712" w:rsidR="0037554E" w:rsidRDefault="0037554E" w:rsidP="0037554E">
            <w:pPr>
              <w:pStyle w:val="AssignmentsLevel2"/>
            </w:pPr>
            <w:r>
              <w:t>Describe how to apply regression as a forecasting approach</w:t>
            </w:r>
          </w:p>
          <w:p w14:paraId="5DDC0E1A" w14:textId="77777777" w:rsidR="0037554E" w:rsidRDefault="0037554E" w:rsidP="0037554E">
            <w:pPr>
              <w:pStyle w:val="AssignmentsLevel2"/>
            </w:pPr>
            <w:r>
              <w:t>Explain the role of judgement in forecasting</w:t>
            </w:r>
          </w:p>
          <w:p w14:paraId="0BACDD6C" w14:textId="37A62A77" w:rsidR="00C44987" w:rsidRPr="00842155" w:rsidRDefault="0037554E" w:rsidP="0037554E">
            <w:pPr>
              <w:pStyle w:val="AssignmentsLevel2"/>
            </w:pPr>
            <w:r w:rsidRPr="0037554E">
              <w:t>Describe how statistical and judgmental forecasting techniques are applied in practice</w:t>
            </w:r>
            <w:r w:rsidRPr="0037554E" w:rsidDel="0037554E">
              <w:t xml:space="preserve"> </w:t>
            </w:r>
          </w:p>
        </w:tc>
        <w:tc>
          <w:tcPr>
            <w:tcW w:w="1440" w:type="dxa"/>
            <w:tcBorders>
              <w:left w:val="single" w:sz="4" w:space="0" w:color="000000" w:themeColor="text1"/>
            </w:tcBorders>
            <w:shd w:val="clear" w:color="auto" w:fill="FFFFFF" w:themeFill="background1"/>
          </w:tcPr>
          <w:p w14:paraId="01B72C77" w14:textId="585D4117" w:rsidR="00C44987" w:rsidRPr="009F6FAF" w:rsidRDefault="00C44987" w:rsidP="00C44987">
            <w:pPr>
              <w:rPr>
                <w:rFonts w:cs="Arial"/>
                <w:szCs w:val="20"/>
              </w:rPr>
            </w:pPr>
            <w:r>
              <w:t>5.1–5.5</w:t>
            </w:r>
          </w:p>
        </w:tc>
        <w:tc>
          <w:tcPr>
            <w:tcW w:w="1440" w:type="dxa"/>
            <w:tcBorders>
              <w:left w:val="single" w:sz="4" w:space="0" w:color="000000" w:themeColor="text1"/>
            </w:tcBorders>
            <w:shd w:val="clear" w:color="auto" w:fill="FFFFFF" w:themeFill="background1"/>
          </w:tcPr>
          <w:p w14:paraId="6B31757E" w14:textId="77777777" w:rsidR="00C44987" w:rsidRPr="009F6FAF" w:rsidRDefault="00C44987" w:rsidP="00C44987">
            <w:pPr>
              <w:rPr>
                <w:rFonts w:cs="Arial"/>
                <w:szCs w:val="20"/>
              </w:rPr>
            </w:pPr>
          </w:p>
        </w:tc>
      </w:tr>
      <w:tr w:rsidR="00C44987"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7480BD" w14:textId="77777777" w:rsidR="00C44987" w:rsidRDefault="00C44987" w:rsidP="00C44987">
            <w:pPr>
              <w:ind w:left="360" w:hanging="360"/>
              <w:rPr>
                <w:b/>
              </w:rPr>
            </w:pPr>
            <w:r>
              <w:rPr>
                <w:b/>
              </w:rPr>
              <w:t>Lecture: Forecasting</w:t>
            </w:r>
          </w:p>
          <w:p w14:paraId="777B8130" w14:textId="77777777" w:rsidR="00C44987" w:rsidRDefault="00C44987" w:rsidP="00C44987">
            <w:pPr>
              <w:ind w:left="360" w:hanging="360"/>
            </w:pPr>
          </w:p>
          <w:p w14:paraId="581806EC" w14:textId="77777777" w:rsidR="00C44987" w:rsidRDefault="00C44987" w:rsidP="00C44987">
            <w:r>
              <w:rPr>
                <w:b/>
              </w:rPr>
              <w:t xml:space="preserve">Watch </w:t>
            </w:r>
            <w:r>
              <w:t xml:space="preserve">the “Forecasting” Lecture Video, available on Vimeo (12:58): </w:t>
            </w:r>
            <w:hyperlink r:id="rId31">
              <w:r>
                <w:rPr>
                  <w:color w:val="0000FF"/>
                  <w:u w:val="single"/>
                </w:rPr>
                <w:t>http://vimeo.com/77438371</w:t>
              </w:r>
            </w:hyperlink>
          </w:p>
          <w:p w14:paraId="2CCE6892" w14:textId="77777777" w:rsidR="00C44987" w:rsidRDefault="00C44987" w:rsidP="00C44987">
            <w:pPr>
              <w:tabs>
                <w:tab w:val="left" w:pos="2562"/>
                <w:tab w:val="left" w:pos="5944"/>
              </w:tabs>
            </w:pPr>
            <w:r>
              <w:tab/>
            </w:r>
            <w:r>
              <w:tab/>
            </w:r>
          </w:p>
          <w:p w14:paraId="762CADFE" w14:textId="058E84E8" w:rsidR="00C44987" w:rsidRPr="00842155" w:rsidRDefault="00C44987" w:rsidP="00C44987">
            <w:pPr>
              <w:pStyle w:val="AssignmentsLevel1"/>
            </w:pPr>
            <w:r>
              <w:rPr>
                <w:b/>
              </w:rPr>
              <w:lastRenderedPageBreak/>
              <w:t>Post</w:t>
            </w:r>
            <w:r>
              <w:t xml:space="preserve"> any questions, comments, or insights you may have about the content of the lecture in the Week Five General Q&amp;A discussion forum on Blackboard.</w:t>
            </w:r>
          </w:p>
        </w:tc>
        <w:tc>
          <w:tcPr>
            <w:tcW w:w="1440" w:type="dxa"/>
            <w:tcBorders>
              <w:left w:val="single" w:sz="4" w:space="0" w:color="000000" w:themeColor="text1"/>
            </w:tcBorders>
            <w:shd w:val="clear" w:color="auto" w:fill="FFFFFF" w:themeFill="background1"/>
          </w:tcPr>
          <w:p w14:paraId="2B1BDCD1" w14:textId="478D5FEB" w:rsidR="00C44987" w:rsidRPr="009F6FAF" w:rsidRDefault="00C44987" w:rsidP="00C44987">
            <w:pPr>
              <w:rPr>
                <w:rFonts w:cs="Arial"/>
                <w:szCs w:val="20"/>
              </w:rPr>
            </w:pPr>
            <w:r>
              <w:lastRenderedPageBreak/>
              <w:t>5.1–5.5</w:t>
            </w:r>
          </w:p>
        </w:tc>
        <w:tc>
          <w:tcPr>
            <w:tcW w:w="1440" w:type="dxa"/>
            <w:tcBorders>
              <w:left w:val="single" w:sz="4" w:space="0" w:color="000000" w:themeColor="text1"/>
            </w:tcBorders>
            <w:shd w:val="clear" w:color="auto" w:fill="FFFFFF" w:themeFill="background1"/>
          </w:tcPr>
          <w:p w14:paraId="0CB50779" w14:textId="77777777" w:rsidR="00C44987" w:rsidRDefault="00C44987" w:rsidP="00C44987">
            <w:r>
              <w:t xml:space="preserve">Lecture Activity – reviews lecture and </w:t>
            </w:r>
            <w:r>
              <w:lastRenderedPageBreak/>
              <w:t xml:space="preserve">posts response = </w:t>
            </w:r>
          </w:p>
          <w:p w14:paraId="66F2F4FF" w14:textId="17EC665B" w:rsidR="00C44987" w:rsidRPr="009F6FAF" w:rsidRDefault="00C44987" w:rsidP="00C44987">
            <w:pPr>
              <w:rPr>
                <w:rFonts w:cs="Arial"/>
                <w:szCs w:val="20"/>
              </w:rPr>
            </w:pPr>
            <w:r>
              <w:rPr>
                <w:b/>
              </w:rPr>
              <w:t>1 hour</w:t>
            </w:r>
          </w:p>
        </w:tc>
      </w:tr>
      <w:tr w:rsidR="00C44987" w:rsidRPr="007F339F" w14:paraId="09CD302B" w14:textId="77777777" w:rsidTr="4948C66D">
        <w:tc>
          <w:tcPr>
            <w:tcW w:w="10170" w:type="dxa"/>
            <w:gridSpan w:val="2"/>
            <w:tcMar>
              <w:top w:w="115" w:type="dxa"/>
              <w:left w:w="115" w:type="dxa"/>
              <w:bottom w:w="115" w:type="dxa"/>
              <w:right w:w="115" w:type="dxa"/>
            </w:tcMar>
          </w:tcPr>
          <w:p w14:paraId="2D2B95CA" w14:textId="77777777" w:rsidR="00C44987" w:rsidRDefault="00C44987" w:rsidP="00C44987">
            <w:pPr>
              <w:rPr>
                <w:b/>
              </w:rPr>
            </w:pPr>
            <w:r>
              <w:rPr>
                <w:b/>
              </w:rPr>
              <w:lastRenderedPageBreak/>
              <w:t>Resource: Trend Lines in Excel</w:t>
            </w:r>
          </w:p>
          <w:p w14:paraId="7C1E2877" w14:textId="77777777" w:rsidR="00C44987" w:rsidRDefault="00C44987" w:rsidP="00C44987">
            <w:pPr>
              <w:rPr>
                <w:b/>
              </w:rPr>
            </w:pPr>
          </w:p>
          <w:p w14:paraId="2C036560" w14:textId="77777777" w:rsidR="00C44987" w:rsidRDefault="00C44987" w:rsidP="00C44987">
            <w:r>
              <w:rPr>
                <w:b/>
              </w:rPr>
              <w:t>Watch</w:t>
            </w:r>
            <w:r>
              <w:t xml:space="preserve"> the Trend Lines in Excel tutorial, available on YouTube (2:58): </w:t>
            </w:r>
            <w:hyperlink r:id="rId32">
              <w:r>
                <w:rPr>
                  <w:color w:val="0000FF"/>
                  <w:u w:val="single"/>
                </w:rPr>
                <w:t>https://www.youtube.com/watch?v=rBme0yo45Bo</w:t>
              </w:r>
            </w:hyperlink>
          </w:p>
          <w:p w14:paraId="1954EF5D" w14:textId="77777777" w:rsidR="00C44987" w:rsidRDefault="00C44987" w:rsidP="00C44987"/>
          <w:p w14:paraId="32543680" w14:textId="6A6F944E" w:rsidR="00C44987" w:rsidRPr="009F6FAF" w:rsidRDefault="00C44987" w:rsidP="00C44987">
            <w:pPr>
              <w:pStyle w:val="AssignmentsLevel1"/>
            </w:pPr>
            <w:r>
              <w:rPr>
                <w:b/>
              </w:rPr>
              <w:t>Post</w:t>
            </w:r>
            <w:r>
              <w:t xml:space="preserve"> any questions, comments, or insights you may have about trend lines in Excel to the Tutorials discussion board.</w:t>
            </w:r>
          </w:p>
        </w:tc>
        <w:tc>
          <w:tcPr>
            <w:tcW w:w="1440" w:type="dxa"/>
            <w:tcBorders>
              <w:bottom w:val="single" w:sz="4" w:space="0" w:color="000000" w:themeColor="text1"/>
            </w:tcBorders>
          </w:tcPr>
          <w:p w14:paraId="63BBA0DE" w14:textId="55996627" w:rsidR="00C44987" w:rsidRPr="009F6FAF" w:rsidRDefault="00C44987" w:rsidP="00C44987">
            <w:pPr>
              <w:rPr>
                <w:rFonts w:cs="Arial"/>
                <w:szCs w:val="20"/>
              </w:rPr>
            </w:pPr>
            <w:r>
              <w:t>N/A</w:t>
            </w:r>
          </w:p>
        </w:tc>
        <w:tc>
          <w:tcPr>
            <w:tcW w:w="1440" w:type="dxa"/>
            <w:tcBorders>
              <w:bottom w:val="single" w:sz="4" w:space="0" w:color="000000" w:themeColor="text1"/>
            </w:tcBorders>
          </w:tcPr>
          <w:p w14:paraId="78F0BCA2" w14:textId="77777777" w:rsidR="00C44987" w:rsidRDefault="00C44987" w:rsidP="00C44987">
            <w:r>
              <w:t xml:space="preserve">Lecture Activity – reviews lecture and posts response = </w:t>
            </w:r>
          </w:p>
          <w:p w14:paraId="301752B8" w14:textId="46818438" w:rsidR="00C44987" w:rsidRPr="009F6FAF" w:rsidRDefault="00C44987" w:rsidP="00C44987">
            <w:pPr>
              <w:rPr>
                <w:rFonts w:cs="Arial"/>
                <w:szCs w:val="20"/>
              </w:rPr>
            </w:pPr>
            <w:r>
              <w:rPr>
                <w:b/>
              </w:rPr>
              <w:t>.5 hours</w:t>
            </w:r>
          </w:p>
        </w:tc>
      </w:tr>
      <w:tr w:rsidR="0037554E" w:rsidRPr="007F339F" w14:paraId="33F402F0" w14:textId="77777777" w:rsidTr="4948C66D">
        <w:tc>
          <w:tcPr>
            <w:tcW w:w="10170" w:type="dxa"/>
            <w:gridSpan w:val="2"/>
            <w:tcMar>
              <w:top w:w="115" w:type="dxa"/>
              <w:left w:w="115" w:type="dxa"/>
              <w:bottom w:w="115" w:type="dxa"/>
              <w:right w:w="115" w:type="dxa"/>
            </w:tcMar>
          </w:tcPr>
          <w:p w14:paraId="4F3D9797" w14:textId="77777777" w:rsidR="0037554E" w:rsidRDefault="0037554E" w:rsidP="0037554E">
            <w:pPr>
              <w:tabs>
                <w:tab w:val="left" w:pos="2329"/>
              </w:tabs>
              <w:rPr>
                <w:b/>
                <w:sz w:val="18"/>
                <w:szCs w:val="18"/>
              </w:rPr>
            </w:pPr>
            <w:r>
              <w:rPr>
                <w:b/>
              </w:rPr>
              <w:t>Practice Exercises: Using Excel to Forecast</w:t>
            </w:r>
          </w:p>
          <w:p w14:paraId="08ED50FA" w14:textId="77777777" w:rsidR="0037554E" w:rsidRDefault="0037554E" w:rsidP="0037554E">
            <w:pPr>
              <w:tabs>
                <w:tab w:val="left" w:pos="2329"/>
              </w:tabs>
            </w:pPr>
          </w:p>
          <w:p w14:paraId="347F1E56" w14:textId="77777777" w:rsidR="003B608A" w:rsidRPr="002055CF" w:rsidRDefault="003B608A" w:rsidP="003B608A">
            <w:pPr>
              <w:tabs>
                <w:tab w:val="left" w:pos="2329"/>
              </w:tabs>
            </w:pPr>
            <w:r w:rsidRPr="0079531A">
              <w:rPr>
                <w:b/>
              </w:rPr>
              <w:t>Resource:</w:t>
            </w:r>
            <w:r>
              <w:t xml:space="preserve"> Excel Templates MBA640.xlsx</w:t>
            </w:r>
          </w:p>
          <w:p w14:paraId="00417058" w14:textId="77777777" w:rsidR="003B608A" w:rsidRDefault="003B608A" w:rsidP="0037554E">
            <w:pPr>
              <w:tabs>
                <w:tab w:val="left" w:pos="2329"/>
              </w:tabs>
              <w:rPr>
                <w:b/>
              </w:rPr>
            </w:pPr>
          </w:p>
          <w:p w14:paraId="1348477D" w14:textId="67353BBB" w:rsidR="0037554E" w:rsidRDefault="0037554E" w:rsidP="0037554E">
            <w:pPr>
              <w:tabs>
                <w:tab w:val="left" w:pos="2329"/>
              </w:tabs>
            </w:pPr>
            <w:r>
              <w:rPr>
                <w:b/>
              </w:rPr>
              <w:t>Access</w:t>
            </w:r>
            <w:r>
              <w:t xml:space="preserve"> the </w:t>
            </w:r>
            <w:proofErr w:type="spellStart"/>
            <w:r>
              <w:t>CourseMate</w:t>
            </w:r>
            <w:proofErr w:type="spellEnd"/>
            <w:r>
              <w:t xml:space="preserve"> Excel templates for Chapter </w:t>
            </w:r>
            <w:r w:rsidR="00C72529">
              <w:t>9</w:t>
            </w:r>
            <w:r>
              <w:t>.</w:t>
            </w:r>
          </w:p>
          <w:p w14:paraId="56EB3085" w14:textId="77777777" w:rsidR="0037554E" w:rsidRDefault="0037554E" w:rsidP="0037554E">
            <w:pPr>
              <w:tabs>
                <w:tab w:val="left" w:pos="2329"/>
              </w:tabs>
            </w:pPr>
          </w:p>
          <w:p w14:paraId="17B13B4E" w14:textId="4E6BFA30" w:rsidR="0037554E" w:rsidRDefault="0037554E" w:rsidP="0037554E">
            <w:pPr>
              <w:tabs>
                <w:tab w:val="left" w:pos="2329"/>
              </w:tabs>
            </w:pPr>
            <w:r>
              <w:rPr>
                <w:b/>
              </w:rPr>
              <w:t>Complete</w:t>
            </w:r>
            <w:r>
              <w:t xml:space="preserve"> Problems &amp; Activities 4 &amp;</w:t>
            </w:r>
            <w:r w:rsidR="00A74852">
              <w:t xml:space="preserve"> 5</w:t>
            </w:r>
            <w:r>
              <w:t xml:space="preserve"> from Chapter </w:t>
            </w:r>
            <w:r w:rsidR="00086288">
              <w:t>9</w:t>
            </w:r>
            <w:r>
              <w:t xml:space="preserve"> of the text.</w:t>
            </w:r>
          </w:p>
          <w:p w14:paraId="053CE2C6" w14:textId="77777777" w:rsidR="0037554E" w:rsidRDefault="0037554E" w:rsidP="0037554E">
            <w:pPr>
              <w:tabs>
                <w:tab w:val="left" w:pos="2329"/>
              </w:tabs>
            </w:pPr>
          </w:p>
          <w:p w14:paraId="0BD48BB1" w14:textId="77777777" w:rsidR="0037554E" w:rsidRDefault="0037554E" w:rsidP="0037554E">
            <w:r>
              <w:rPr>
                <w:b/>
              </w:rPr>
              <w:t>Submit</w:t>
            </w:r>
            <w:r>
              <w:t xml:space="preserve"> your completed Excel worksheets along with your evaluations in a Word document to the Using Excel to Forecast discussion board.</w:t>
            </w:r>
          </w:p>
          <w:p w14:paraId="73FFBCE5" w14:textId="77777777" w:rsidR="0037554E" w:rsidRDefault="0037554E" w:rsidP="0037554E"/>
          <w:p w14:paraId="34FE94DA" w14:textId="77777777" w:rsidR="0037554E" w:rsidRDefault="0037554E" w:rsidP="0037554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25A14C2F" w14:textId="77777777" w:rsidR="0037554E" w:rsidRDefault="0037554E" w:rsidP="0037554E">
            <w:pPr>
              <w:rPr>
                <w:b/>
              </w:rPr>
            </w:pPr>
          </w:p>
          <w:p w14:paraId="2551CD2A" w14:textId="37F46A83" w:rsidR="0037554E" w:rsidRDefault="0037554E" w:rsidP="0037554E">
            <w:pPr>
              <w:rPr>
                <w:b/>
              </w:rPr>
            </w:pPr>
            <w:r>
              <w:rPr>
                <w:b/>
              </w:rPr>
              <w:t xml:space="preserve">Write </w:t>
            </w:r>
            <w:r>
              <w:t>a substantive response to a minimum of three different students. All responses must be posted by 11:59 p.m. (Eastern Time) on Sunday.</w:t>
            </w:r>
          </w:p>
        </w:tc>
        <w:tc>
          <w:tcPr>
            <w:tcW w:w="1440" w:type="dxa"/>
            <w:tcBorders>
              <w:bottom w:val="single" w:sz="4" w:space="0" w:color="000000" w:themeColor="text1"/>
            </w:tcBorders>
          </w:tcPr>
          <w:p w14:paraId="4E389900" w14:textId="7BC750FC" w:rsidR="0037554E" w:rsidRDefault="0037554E" w:rsidP="0037554E">
            <w:r>
              <w:t>5.3, 5.4</w:t>
            </w:r>
          </w:p>
        </w:tc>
        <w:tc>
          <w:tcPr>
            <w:tcW w:w="1440" w:type="dxa"/>
            <w:tcBorders>
              <w:bottom w:val="single" w:sz="4" w:space="0" w:color="000000" w:themeColor="text1"/>
            </w:tcBorders>
          </w:tcPr>
          <w:p w14:paraId="287ADE77" w14:textId="77777777" w:rsidR="0037554E" w:rsidRDefault="0037554E" w:rsidP="0037554E">
            <w:r>
              <w:t>Practice – peer and instructor feedback, shared posting and response =</w:t>
            </w:r>
          </w:p>
          <w:p w14:paraId="6C527F8C" w14:textId="0CB54C15" w:rsidR="0037554E" w:rsidRDefault="0037554E" w:rsidP="0037554E">
            <w:r>
              <w:rPr>
                <w:b/>
              </w:rPr>
              <w:t>1 hour</w:t>
            </w:r>
          </w:p>
        </w:tc>
      </w:tr>
      <w:tr w:rsidR="0037554E"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37554E" w:rsidRDefault="0037554E" w:rsidP="0037554E">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37554E" w:rsidRPr="005B10FE" w:rsidRDefault="0037554E" w:rsidP="0037554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37554E" w:rsidRPr="005B10FE" w:rsidRDefault="0037554E" w:rsidP="0037554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37554E" w:rsidRPr="005B10FE" w:rsidRDefault="0037554E" w:rsidP="0037554E">
            <w:pPr>
              <w:rPr>
                <w:rFonts w:eastAsia="Arial" w:cs="Arial"/>
                <w:b/>
                <w:bCs/>
                <w:i/>
                <w:iCs/>
              </w:rPr>
            </w:pPr>
            <w:r w:rsidRPr="4948C66D">
              <w:rPr>
                <w:rFonts w:eastAsia="Arial" w:cs="Arial"/>
                <w:b/>
                <w:bCs/>
                <w:i/>
                <w:iCs/>
              </w:rPr>
              <w:t>AIE</w:t>
            </w:r>
          </w:p>
        </w:tc>
      </w:tr>
      <w:tr w:rsidR="0037554E" w:rsidRPr="00103FC5" w14:paraId="51312AD2" w14:textId="77777777" w:rsidTr="4948C66D">
        <w:tc>
          <w:tcPr>
            <w:tcW w:w="10170" w:type="dxa"/>
            <w:gridSpan w:val="2"/>
            <w:tcMar>
              <w:top w:w="115" w:type="dxa"/>
              <w:left w:w="115" w:type="dxa"/>
              <w:bottom w:w="115" w:type="dxa"/>
              <w:right w:w="115" w:type="dxa"/>
            </w:tcMar>
          </w:tcPr>
          <w:p w14:paraId="2D3EE691" w14:textId="77777777" w:rsidR="0037554E" w:rsidRDefault="0037554E" w:rsidP="0037554E">
            <w:pPr>
              <w:widowControl w:val="0"/>
              <w:ind w:left="360" w:hanging="360"/>
              <w:rPr>
                <w:b/>
              </w:rPr>
            </w:pPr>
            <w:r>
              <w:rPr>
                <w:b/>
              </w:rPr>
              <w:t>Week Five Resources Quiz</w:t>
            </w:r>
          </w:p>
          <w:p w14:paraId="61200AC3" w14:textId="77777777" w:rsidR="0037554E" w:rsidRDefault="0037554E" w:rsidP="0037554E">
            <w:pPr>
              <w:widowControl w:val="0"/>
              <w:ind w:left="360" w:hanging="360"/>
            </w:pPr>
          </w:p>
          <w:p w14:paraId="2549BCA0" w14:textId="77777777" w:rsidR="0037554E" w:rsidRDefault="0037554E" w:rsidP="0037554E">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18D5FB2D" w14:textId="77777777" w:rsidR="0037554E" w:rsidRDefault="0037554E" w:rsidP="0037554E"/>
          <w:p w14:paraId="6411B7E6" w14:textId="77777777" w:rsidR="0037554E" w:rsidRDefault="0037554E" w:rsidP="0037554E">
            <w:r>
              <w:rPr>
                <w:b/>
              </w:rPr>
              <w:t>Complete</w:t>
            </w:r>
            <w:r>
              <w:t xml:space="preserve"> the Week Five Resources Quiz </w:t>
            </w:r>
            <w:r w:rsidRPr="00DA01A0">
              <w:t xml:space="preserve">no later </w:t>
            </w:r>
            <w:r>
              <w:t>than 11:59 p.m. [EST] on Sunday.</w:t>
            </w:r>
          </w:p>
          <w:p w14:paraId="16C8E87F" w14:textId="77777777" w:rsidR="0037554E" w:rsidRDefault="0037554E" w:rsidP="0037554E"/>
          <w:p w14:paraId="4B326F56" w14:textId="348BFFDE" w:rsidR="0037554E" w:rsidRPr="00103FC5" w:rsidRDefault="0037554E" w:rsidP="0037554E">
            <w:pPr>
              <w:pStyle w:val="AssignmentsLevel1"/>
              <w:rPr>
                <w:b/>
                <w:bCs/>
              </w:rPr>
            </w:pPr>
            <w:r>
              <w:rPr>
                <w:i/>
              </w:rPr>
              <w:t>Note</w:t>
            </w:r>
            <w:r>
              <w:t>. This quiz is open book and open note and counts for 10 points.</w:t>
            </w:r>
          </w:p>
        </w:tc>
        <w:tc>
          <w:tcPr>
            <w:tcW w:w="1440" w:type="dxa"/>
          </w:tcPr>
          <w:p w14:paraId="68E61ED7" w14:textId="79E3B62C" w:rsidR="0037554E" w:rsidRPr="00103FC5" w:rsidRDefault="0037554E" w:rsidP="0037554E">
            <w:pPr>
              <w:tabs>
                <w:tab w:val="left" w:pos="2329"/>
              </w:tabs>
              <w:rPr>
                <w:rFonts w:cs="Arial"/>
                <w:szCs w:val="20"/>
              </w:rPr>
            </w:pPr>
            <w:r>
              <w:lastRenderedPageBreak/>
              <w:t>ALL</w:t>
            </w:r>
          </w:p>
        </w:tc>
        <w:tc>
          <w:tcPr>
            <w:tcW w:w="1440" w:type="dxa"/>
          </w:tcPr>
          <w:p w14:paraId="5F3A0DD2" w14:textId="2FD09D9D" w:rsidR="0037554E" w:rsidRPr="00103FC5" w:rsidRDefault="0037554E" w:rsidP="0037554E">
            <w:pPr>
              <w:tabs>
                <w:tab w:val="left" w:pos="2329"/>
              </w:tabs>
              <w:rPr>
                <w:rFonts w:eastAsia="Arial" w:cs="Arial"/>
              </w:rPr>
            </w:pPr>
          </w:p>
        </w:tc>
      </w:tr>
      <w:tr w:rsidR="0037554E" w:rsidRPr="00132272" w14:paraId="0E0506AF" w14:textId="77777777" w:rsidTr="4948C66D">
        <w:tc>
          <w:tcPr>
            <w:tcW w:w="10170" w:type="dxa"/>
            <w:gridSpan w:val="2"/>
            <w:tcMar>
              <w:top w:w="115" w:type="dxa"/>
              <w:left w:w="115" w:type="dxa"/>
              <w:bottom w:w="115" w:type="dxa"/>
              <w:right w:w="115" w:type="dxa"/>
            </w:tcMar>
          </w:tcPr>
          <w:p w14:paraId="1D27B59B" w14:textId="77777777" w:rsidR="0037554E" w:rsidRDefault="0037554E" w:rsidP="0037554E">
            <w:pPr>
              <w:rPr>
                <w:b/>
              </w:rPr>
            </w:pPr>
            <w:r>
              <w:rPr>
                <w:b/>
              </w:rPr>
              <w:t>Discussion: Using Trend Lines</w:t>
            </w:r>
          </w:p>
          <w:p w14:paraId="176EC4F7" w14:textId="77777777" w:rsidR="0037554E" w:rsidRDefault="0037554E" w:rsidP="0037554E"/>
          <w:p w14:paraId="7A58974F" w14:textId="6B986145" w:rsidR="003959AA" w:rsidRPr="00734A71" w:rsidRDefault="003959AA" w:rsidP="0037554E">
            <w:r>
              <w:rPr>
                <w:b/>
              </w:rPr>
              <w:t>Resource:</w:t>
            </w:r>
            <w:r w:rsidRPr="00734A71">
              <w:t xml:space="preserve"> GMercyU-MBA640-Gross_Domestic_Product_2000_to_2012.xlsx</w:t>
            </w:r>
          </w:p>
          <w:p w14:paraId="14961464" w14:textId="77777777" w:rsidR="003959AA" w:rsidRDefault="003959AA" w:rsidP="0037554E">
            <w:pPr>
              <w:rPr>
                <w:b/>
              </w:rPr>
            </w:pPr>
          </w:p>
          <w:p w14:paraId="0F87006A" w14:textId="1DEFD39E" w:rsidR="0037554E" w:rsidRDefault="0037554E" w:rsidP="0037554E">
            <w:r>
              <w:rPr>
                <w:b/>
              </w:rPr>
              <w:t>Plot</w:t>
            </w:r>
            <w:r>
              <w:t xml:space="preserve"> the scatter diagram for the data in the Gross Domestic Product 2000–2012 file, including a trend line of the annual gross domestic product by year from 2000–2012.</w:t>
            </w:r>
          </w:p>
          <w:p w14:paraId="49279D54" w14:textId="77777777" w:rsidR="0037554E" w:rsidRDefault="0037554E" w:rsidP="0037554E"/>
          <w:p w14:paraId="0FCB698C" w14:textId="77777777" w:rsidR="0037554E" w:rsidRDefault="0037554E" w:rsidP="0037554E">
            <w:r>
              <w:rPr>
                <w:b/>
              </w:rPr>
              <w:t>Summarize</w:t>
            </w:r>
            <w:r>
              <w:t xml:space="preserve"> the trend in Gross Domestic Product using the regression line to predict GDP in 2013.</w:t>
            </w:r>
          </w:p>
          <w:p w14:paraId="099CE506" w14:textId="77777777" w:rsidR="0037554E" w:rsidRDefault="0037554E" w:rsidP="0037554E"/>
          <w:p w14:paraId="630ABD64" w14:textId="77777777" w:rsidR="0037554E" w:rsidRDefault="0037554E" w:rsidP="0037554E">
            <w:r>
              <w:rPr>
                <w:b/>
              </w:rPr>
              <w:t>Post</w:t>
            </w:r>
            <w:r>
              <w:t xml:space="preserve"> your results to the Using Trend Lines discussion board. </w:t>
            </w:r>
          </w:p>
          <w:p w14:paraId="2E109798" w14:textId="77777777" w:rsidR="0037554E" w:rsidRDefault="0037554E" w:rsidP="0037554E"/>
          <w:p w14:paraId="4D947C22" w14:textId="77777777" w:rsidR="0037554E" w:rsidRDefault="0037554E" w:rsidP="0037554E">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546AFCFE" w14:textId="77777777" w:rsidR="0037554E" w:rsidRDefault="0037554E" w:rsidP="0037554E">
            <w:pPr>
              <w:rPr>
                <w:b/>
              </w:rPr>
            </w:pPr>
          </w:p>
          <w:p w14:paraId="74CC3580" w14:textId="2778718B" w:rsidR="0037554E" w:rsidRPr="00132272" w:rsidRDefault="0037554E" w:rsidP="0037554E">
            <w:pPr>
              <w:pStyle w:val="AssignmentsLevel1"/>
              <w:rPr>
                <w:strike/>
              </w:rPr>
            </w:pPr>
            <w:r>
              <w:rPr>
                <w:b/>
              </w:rPr>
              <w:t xml:space="preserve">Write </w:t>
            </w:r>
            <w:r>
              <w:t>a substantive response to a minimum of three different students. All responses must be posted by 11:59 p.m. (Eastern Time) on Sunday.</w:t>
            </w:r>
          </w:p>
        </w:tc>
        <w:tc>
          <w:tcPr>
            <w:tcW w:w="1440" w:type="dxa"/>
          </w:tcPr>
          <w:p w14:paraId="592D72A0" w14:textId="52A8B018" w:rsidR="0037554E" w:rsidRPr="00132272" w:rsidRDefault="0037554E" w:rsidP="0037554E">
            <w:pPr>
              <w:tabs>
                <w:tab w:val="left" w:pos="2329"/>
              </w:tabs>
              <w:rPr>
                <w:rFonts w:cs="Arial"/>
                <w:strike/>
                <w:szCs w:val="20"/>
              </w:rPr>
            </w:pPr>
            <w:r>
              <w:t>5.4</w:t>
            </w:r>
          </w:p>
        </w:tc>
        <w:tc>
          <w:tcPr>
            <w:tcW w:w="1440" w:type="dxa"/>
          </w:tcPr>
          <w:p w14:paraId="2C787750" w14:textId="77777777" w:rsidR="0037554E" w:rsidRDefault="0037554E" w:rsidP="0037554E">
            <w:r>
              <w:t>Practice – peer and instructor feedback, shared posting and response =</w:t>
            </w:r>
          </w:p>
          <w:p w14:paraId="3F93392B" w14:textId="248615CD" w:rsidR="0037554E" w:rsidRPr="00132272" w:rsidRDefault="0037554E" w:rsidP="0037554E">
            <w:pPr>
              <w:tabs>
                <w:tab w:val="left" w:pos="2329"/>
              </w:tabs>
              <w:rPr>
                <w:rFonts w:cs="Arial"/>
                <w:strike/>
                <w:szCs w:val="20"/>
              </w:rPr>
            </w:pPr>
            <w:r>
              <w:rPr>
                <w:b/>
              </w:rPr>
              <w:t>1 hour</w:t>
            </w:r>
          </w:p>
        </w:tc>
      </w:tr>
      <w:tr w:rsidR="0037554E" w:rsidRPr="00132272" w14:paraId="2B8434FF" w14:textId="77777777" w:rsidTr="4948C66D">
        <w:tc>
          <w:tcPr>
            <w:tcW w:w="10170" w:type="dxa"/>
            <w:gridSpan w:val="2"/>
            <w:tcMar>
              <w:top w:w="115" w:type="dxa"/>
              <w:left w:w="115" w:type="dxa"/>
              <w:bottom w:w="115" w:type="dxa"/>
              <w:right w:w="115" w:type="dxa"/>
            </w:tcMar>
          </w:tcPr>
          <w:p w14:paraId="46FF15DD" w14:textId="77777777" w:rsidR="0037554E" w:rsidRDefault="0037554E" w:rsidP="0037554E">
            <w:pPr>
              <w:tabs>
                <w:tab w:val="left" w:pos="2329"/>
              </w:tabs>
              <w:rPr>
                <w:b/>
              </w:rPr>
            </w:pPr>
            <w:r>
              <w:rPr>
                <w:b/>
              </w:rPr>
              <w:t>Assignment: Variation in a Time Series</w:t>
            </w:r>
          </w:p>
          <w:p w14:paraId="42F6A88F" w14:textId="77777777" w:rsidR="0037554E" w:rsidRDefault="0037554E" w:rsidP="0037554E">
            <w:pPr>
              <w:tabs>
                <w:tab w:val="left" w:pos="1870"/>
              </w:tabs>
              <w:rPr>
                <w:b/>
              </w:rPr>
            </w:pPr>
            <w:r>
              <w:rPr>
                <w:b/>
              </w:rPr>
              <w:tab/>
            </w:r>
          </w:p>
          <w:p w14:paraId="0BAD57A9" w14:textId="77777777" w:rsidR="0037554E" w:rsidRDefault="0037554E" w:rsidP="0037554E">
            <w:pPr>
              <w:shd w:val="clear" w:color="auto" w:fill="FFFFFF"/>
              <w:rPr>
                <w:color w:val="111111"/>
              </w:rPr>
            </w:pPr>
            <w:r>
              <w:rPr>
                <w:b/>
                <w:color w:val="111111"/>
              </w:rPr>
              <w:t>Resources: </w:t>
            </w:r>
            <w:r>
              <w:rPr>
                <w:color w:val="111111"/>
              </w:rPr>
              <w:t>New Car Sales Handout</w:t>
            </w:r>
          </w:p>
          <w:p w14:paraId="14089C7A" w14:textId="77777777" w:rsidR="0037554E" w:rsidRDefault="0037554E" w:rsidP="0037554E">
            <w:pPr>
              <w:tabs>
                <w:tab w:val="left" w:pos="3245"/>
              </w:tabs>
            </w:pPr>
            <w:r>
              <w:tab/>
            </w:r>
          </w:p>
          <w:p w14:paraId="2967C2FF" w14:textId="77777777" w:rsidR="0037554E" w:rsidRDefault="0037554E" w:rsidP="0037554E">
            <w:pPr>
              <w:shd w:val="clear" w:color="auto" w:fill="FFFFFF"/>
              <w:rPr>
                <w:color w:val="111111"/>
              </w:rPr>
            </w:pPr>
            <w:r>
              <w:rPr>
                <w:b/>
                <w:color w:val="111111"/>
              </w:rPr>
              <w:t>Review</w:t>
            </w:r>
            <w:r>
              <w:rPr>
                <w:color w:val="111111"/>
              </w:rPr>
              <w:t> Figure 1 in the New Car Sales Handout, showing graphs of annual new car sales from 2001–2012.</w:t>
            </w:r>
          </w:p>
          <w:p w14:paraId="0CB07FD7" w14:textId="77777777" w:rsidR="0037554E" w:rsidRDefault="0037554E" w:rsidP="0037554E">
            <w:pPr>
              <w:shd w:val="clear" w:color="auto" w:fill="FFFFFF"/>
              <w:rPr>
                <w:color w:val="111111"/>
              </w:rPr>
            </w:pPr>
          </w:p>
          <w:p w14:paraId="6A250E5B" w14:textId="77777777" w:rsidR="0037554E" w:rsidRDefault="0037554E" w:rsidP="0037554E">
            <w:pPr>
              <w:shd w:val="clear" w:color="auto" w:fill="FFFFFF"/>
              <w:rPr>
                <w:color w:val="111111"/>
              </w:rPr>
            </w:pPr>
            <w:r>
              <w:rPr>
                <w:b/>
                <w:color w:val="111111"/>
              </w:rPr>
              <w:t>Review</w:t>
            </w:r>
            <w:r>
              <w:rPr>
                <w:color w:val="111111"/>
              </w:rPr>
              <w:t> Figure 2 in the New Car Sales Handout, showing new car sales by month from 2009–2012.</w:t>
            </w:r>
          </w:p>
          <w:p w14:paraId="2AA49C31" w14:textId="77777777" w:rsidR="0037554E" w:rsidRDefault="0037554E" w:rsidP="0037554E">
            <w:pPr>
              <w:tabs>
                <w:tab w:val="left" w:pos="2329"/>
              </w:tabs>
            </w:pPr>
          </w:p>
          <w:p w14:paraId="0808C332" w14:textId="77777777" w:rsidR="0037554E" w:rsidRDefault="0037554E" w:rsidP="0037554E">
            <w:pPr>
              <w:tabs>
                <w:tab w:val="left" w:pos="2329"/>
              </w:tabs>
            </w:pPr>
            <w:r>
              <w:rPr>
                <w:b/>
              </w:rPr>
              <w:t>Write</w:t>
            </w:r>
            <w:r>
              <w:t xml:space="preserve"> a 350- to 700-word paper describing the elements of the time series that you can identify in Figure 1 and the elements that can be demonstrated in Figure 2.</w:t>
            </w:r>
          </w:p>
          <w:p w14:paraId="5334FBE7" w14:textId="77777777" w:rsidR="0037554E" w:rsidRDefault="0037554E" w:rsidP="0037554E">
            <w:pPr>
              <w:tabs>
                <w:tab w:val="left" w:pos="2329"/>
              </w:tabs>
            </w:pPr>
          </w:p>
          <w:p w14:paraId="553F519B" w14:textId="32B0A33D" w:rsidR="0037554E" w:rsidRPr="4948C66D" w:rsidRDefault="0037554E" w:rsidP="0037554E">
            <w:pPr>
              <w:tabs>
                <w:tab w:val="left" w:pos="2329"/>
              </w:tabs>
              <w:rPr>
                <w:rFonts w:eastAsia="Arial" w:cs="Arial"/>
                <w:b/>
                <w:bCs/>
              </w:rPr>
            </w:pPr>
            <w:r>
              <w:rPr>
                <w:b/>
              </w:rPr>
              <w:t>Submit</w:t>
            </w:r>
            <w:r>
              <w:t xml:space="preserve"> the assignment to your instructor via Blackboard </w:t>
            </w:r>
            <w:r w:rsidRPr="00DA01A0">
              <w:t>no later than 11:59 p.m. [EST] on Sunday</w:t>
            </w:r>
            <w:r>
              <w:t>.</w:t>
            </w:r>
          </w:p>
        </w:tc>
        <w:tc>
          <w:tcPr>
            <w:tcW w:w="1440" w:type="dxa"/>
          </w:tcPr>
          <w:p w14:paraId="792A94ED" w14:textId="3D73183A" w:rsidR="0037554E" w:rsidRPr="00132272" w:rsidRDefault="0037554E" w:rsidP="0037554E">
            <w:pPr>
              <w:tabs>
                <w:tab w:val="left" w:pos="2329"/>
              </w:tabs>
              <w:rPr>
                <w:rFonts w:cs="Arial"/>
                <w:strike/>
                <w:szCs w:val="20"/>
              </w:rPr>
            </w:pPr>
            <w:r>
              <w:t>5.2</w:t>
            </w:r>
          </w:p>
        </w:tc>
        <w:tc>
          <w:tcPr>
            <w:tcW w:w="1440" w:type="dxa"/>
          </w:tcPr>
          <w:p w14:paraId="71A03E55" w14:textId="03754456"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423EADA1" w14:textId="77777777" w:rsidTr="4948C66D">
        <w:tc>
          <w:tcPr>
            <w:tcW w:w="10170" w:type="dxa"/>
            <w:gridSpan w:val="2"/>
            <w:tcMar>
              <w:top w:w="115" w:type="dxa"/>
              <w:left w:w="115" w:type="dxa"/>
              <w:bottom w:w="115" w:type="dxa"/>
              <w:right w:w="115" w:type="dxa"/>
            </w:tcMar>
          </w:tcPr>
          <w:p w14:paraId="44CB53DC" w14:textId="77777777" w:rsidR="0037554E" w:rsidRPr="00B04A79" w:rsidRDefault="0037554E" w:rsidP="0037554E">
            <w:pPr>
              <w:tabs>
                <w:tab w:val="left" w:pos="2329"/>
              </w:tabs>
              <w:rPr>
                <w:b/>
              </w:rPr>
            </w:pPr>
            <w:r w:rsidRPr="00B04A79">
              <w:rPr>
                <w:b/>
              </w:rPr>
              <w:t xml:space="preserve">Assignment: </w:t>
            </w:r>
            <w:r w:rsidRPr="00637737">
              <w:rPr>
                <w:b/>
              </w:rPr>
              <w:t>Forecasting Methods</w:t>
            </w:r>
          </w:p>
          <w:p w14:paraId="475CF6BD" w14:textId="77777777" w:rsidR="0037554E" w:rsidRPr="00637737" w:rsidRDefault="0037554E" w:rsidP="0037554E">
            <w:pPr>
              <w:tabs>
                <w:tab w:val="left" w:pos="2329"/>
              </w:tabs>
              <w:rPr>
                <w:b/>
              </w:rPr>
            </w:pPr>
          </w:p>
          <w:p w14:paraId="54728601" w14:textId="1E6A2CDB" w:rsidR="0037554E" w:rsidRPr="00B04A79" w:rsidRDefault="0037554E" w:rsidP="0037554E">
            <w:pPr>
              <w:tabs>
                <w:tab w:val="left" w:pos="2329"/>
              </w:tabs>
              <w:rPr>
                <w:b/>
              </w:rPr>
            </w:pPr>
            <w:r w:rsidRPr="00637737">
              <w:rPr>
                <w:b/>
              </w:rPr>
              <w:t>Resources:</w:t>
            </w:r>
            <w:r w:rsidRPr="00637737">
              <w:t> </w:t>
            </w:r>
            <w:r w:rsidRPr="00A96931">
              <w:t>New Car Sales Excel Sheet</w:t>
            </w:r>
          </w:p>
          <w:p w14:paraId="488BA9EE" w14:textId="77777777" w:rsidR="0037554E" w:rsidRPr="00637737" w:rsidRDefault="0037554E" w:rsidP="00A96931">
            <w:pPr>
              <w:tabs>
                <w:tab w:val="left" w:pos="2329"/>
              </w:tabs>
              <w:rPr>
                <w:b/>
              </w:rPr>
            </w:pPr>
          </w:p>
          <w:p w14:paraId="3102F9EF" w14:textId="77777777" w:rsidR="0037554E" w:rsidRPr="00637737" w:rsidRDefault="0037554E" w:rsidP="0037554E">
            <w:pPr>
              <w:tabs>
                <w:tab w:val="left" w:pos="2329"/>
              </w:tabs>
            </w:pPr>
            <w:r w:rsidRPr="00637737">
              <w:lastRenderedPageBreak/>
              <w:t>The Maryland DMV has tracked the annual number of new car sales from 2000–2012. They would like to adopt a new forecasting method to help forecast new car sales.</w:t>
            </w:r>
          </w:p>
          <w:p w14:paraId="5A3B23EF" w14:textId="77777777" w:rsidR="0037554E" w:rsidRPr="00637737" w:rsidRDefault="0037554E" w:rsidP="0037554E">
            <w:pPr>
              <w:tabs>
                <w:tab w:val="left" w:pos="2329"/>
              </w:tabs>
            </w:pPr>
          </w:p>
          <w:p w14:paraId="29DE670F" w14:textId="77777777" w:rsidR="0037554E" w:rsidRPr="002F07F9" w:rsidRDefault="0037554E" w:rsidP="0037554E">
            <w:pPr>
              <w:tabs>
                <w:tab w:val="left" w:pos="2329"/>
              </w:tabs>
            </w:pPr>
            <w:r w:rsidRPr="00637737">
              <w:rPr>
                <w:b/>
              </w:rPr>
              <w:t>Review </w:t>
            </w:r>
            <w:r w:rsidRPr="00637737">
              <w:t>the New Car Sales </w:t>
            </w:r>
            <w:r w:rsidRPr="002F07F9">
              <w:t>Excel Sheet.</w:t>
            </w:r>
          </w:p>
          <w:p w14:paraId="54247F1E" w14:textId="77777777" w:rsidR="0037554E" w:rsidRPr="002F07F9" w:rsidRDefault="0037554E" w:rsidP="0037554E">
            <w:pPr>
              <w:tabs>
                <w:tab w:val="left" w:pos="2329"/>
              </w:tabs>
            </w:pPr>
          </w:p>
          <w:p w14:paraId="172D857B" w14:textId="77777777" w:rsidR="0037554E" w:rsidRPr="00637737" w:rsidRDefault="0037554E" w:rsidP="0037554E">
            <w:pPr>
              <w:tabs>
                <w:tab w:val="left" w:pos="2329"/>
              </w:tabs>
            </w:pPr>
            <w:r w:rsidRPr="00B04A79">
              <w:rPr>
                <w:b/>
              </w:rPr>
              <w:t>Identify</w:t>
            </w:r>
            <w:r w:rsidRPr="00B04A79">
              <w:t> the model that would result in the lowest value of mean square error (MSE) using the Excel templates for moving average and exponential smoothing.</w:t>
            </w:r>
          </w:p>
          <w:p w14:paraId="48668285" w14:textId="77777777" w:rsidR="0037554E" w:rsidRPr="00637737" w:rsidRDefault="0037554E" w:rsidP="0037554E">
            <w:pPr>
              <w:tabs>
                <w:tab w:val="left" w:pos="2329"/>
              </w:tabs>
            </w:pPr>
          </w:p>
          <w:p w14:paraId="1FAA030F" w14:textId="77777777" w:rsidR="0037554E" w:rsidRPr="00637737" w:rsidRDefault="0037554E" w:rsidP="0037554E">
            <w:pPr>
              <w:tabs>
                <w:tab w:val="left" w:pos="2329"/>
              </w:tabs>
            </w:pPr>
            <w:r w:rsidRPr="00637737">
              <w:rPr>
                <w:b/>
              </w:rPr>
              <w:t>Write</w:t>
            </w:r>
            <w:r w:rsidRPr="00637737">
              <w:t> a 350- to 700-word paper that recommends to the Maryland DMV the best method to use for forecasting new car sales.</w:t>
            </w:r>
          </w:p>
          <w:p w14:paraId="584408A6" w14:textId="77777777" w:rsidR="0037554E" w:rsidRPr="00637737" w:rsidRDefault="0037554E" w:rsidP="0037554E">
            <w:pPr>
              <w:tabs>
                <w:tab w:val="left" w:pos="2329"/>
              </w:tabs>
              <w:rPr>
                <w:rFonts w:ascii="Verdana" w:eastAsia="Verdana" w:hAnsi="Verdana" w:cs="Verdana"/>
                <w:sz w:val="18"/>
                <w:szCs w:val="18"/>
              </w:rPr>
            </w:pPr>
          </w:p>
          <w:p w14:paraId="450CBCF8" w14:textId="77777777" w:rsidR="0037554E" w:rsidRDefault="0037554E" w:rsidP="0037554E">
            <w:r w:rsidRPr="00637737">
              <w:rPr>
                <w:b/>
              </w:rPr>
              <w:t>Include</w:t>
            </w:r>
            <w:r w:rsidRPr="00637737">
              <w:t> in your paper a description of the experiment with:</w:t>
            </w:r>
          </w:p>
          <w:p w14:paraId="14BA48D1" w14:textId="77777777" w:rsidR="0037554E" w:rsidRPr="00B04A79" w:rsidRDefault="0037554E" w:rsidP="0037554E"/>
          <w:p w14:paraId="498841C8" w14:textId="77777777" w:rsidR="0037554E" w:rsidRPr="00637737" w:rsidRDefault="0037554E" w:rsidP="0037554E">
            <w:pPr>
              <w:pStyle w:val="AssignmentsLevel2"/>
            </w:pPr>
            <w:r w:rsidRPr="00B04A79">
              <w:t>Different values for the number of months to average</w:t>
            </w:r>
          </w:p>
          <w:p w14:paraId="0B5076EB" w14:textId="77777777" w:rsidR="0037554E" w:rsidRPr="00637737" w:rsidRDefault="0037554E" w:rsidP="0037554E">
            <w:pPr>
              <w:pStyle w:val="AssignmentsLevel2"/>
            </w:pPr>
            <w:r w:rsidRPr="00637737">
              <w:t>Different coefficients for exponential smoothing</w:t>
            </w:r>
          </w:p>
          <w:p w14:paraId="28EEC002" w14:textId="77777777" w:rsidR="0037554E" w:rsidRPr="00637737" w:rsidRDefault="0037554E" w:rsidP="0037554E">
            <w:pPr>
              <w:widowControl w:val="0"/>
              <w:ind w:left="360" w:hanging="360"/>
            </w:pPr>
          </w:p>
          <w:p w14:paraId="27A9B3DF" w14:textId="6A48CDC3" w:rsidR="0037554E" w:rsidRPr="4948C66D" w:rsidRDefault="0037554E" w:rsidP="0037554E">
            <w:pPr>
              <w:tabs>
                <w:tab w:val="left" w:pos="2329"/>
              </w:tabs>
              <w:rPr>
                <w:rFonts w:eastAsia="Arial" w:cs="Arial"/>
                <w:b/>
                <w:bCs/>
              </w:rPr>
            </w:pPr>
            <w:r w:rsidRPr="00637737">
              <w:rPr>
                <w:b/>
              </w:rPr>
              <w:t>Submit</w:t>
            </w:r>
            <w:r w:rsidRPr="00637737">
              <w:t xml:space="preserve"> the assignment to your instructor via Blackboard no later than 11:59 p.m. [EST] on Sunday.</w:t>
            </w:r>
            <w:r>
              <w:tab/>
            </w:r>
          </w:p>
        </w:tc>
        <w:tc>
          <w:tcPr>
            <w:tcW w:w="1440" w:type="dxa"/>
          </w:tcPr>
          <w:p w14:paraId="346648B4" w14:textId="060AA529" w:rsidR="0037554E" w:rsidRPr="00132272" w:rsidRDefault="0037554E" w:rsidP="0037554E">
            <w:pPr>
              <w:tabs>
                <w:tab w:val="left" w:pos="2329"/>
              </w:tabs>
              <w:rPr>
                <w:rFonts w:cs="Arial"/>
                <w:strike/>
                <w:szCs w:val="20"/>
              </w:rPr>
            </w:pPr>
            <w:r>
              <w:lastRenderedPageBreak/>
              <w:t>5.3</w:t>
            </w:r>
          </w:p>
        </w:tc>
        <w:tc>
          <w:tcPr>
            <w:tcW w:w="1440" w:type="dxa"/>
          </w:tcPr>
          <w:p w14:paraId="5300014C" w14:textId="616EB7E9"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132272" w14:paraId="564EE9EB" w14:textId="77777777" w:rsidTr="4948C66D">
        <w:tc>
          <w:tcPr>
            <w:tcW w:w="10170" w:type="dxa"/>
            <w:gridSpan w:val="2"/>
            <w:tcMar>
              <w:top w:w="115" w:type="dxa"/>
              <w:left w:w="115" w:type="dxa"/>
              <w:bottom w:w="115" w:type="dxa"/>
              <w:right w:w="115" w:type="dxa"/>
            </w:tcMar>
          </w:tcPr>
          <w:p w14:paraId="6F925150" w14:textId="77777777" w:rsidR="0037554E" w:rsidRDefault="0037554E" w:rsidP="0037554E">
            <w:pPr>
              <w:tabs>
                <w:tab w:val="left" w:pos="2329"/>
              </w:tabs>
              <w:rPr>
                <w:b/>
              </w:rPr>
            </w:pPr>
            <w:r>
              <w:rPr>
                <w:b/>
              </w:rPr>
              <w:t xml:space="preserve">Assignment: Forecasting Demand </w:t>
            </w:r>
          </w:p>
          <w:p w14:paraId="5B466AF0" w14:textId="77777777" w:rsidR="0037554E" w:rsidRDefault="0037554E" w:rsidP="0037554E">
            <w:pPr>
              <w:tabs>
                <w:tab w:val="left" w:pos="1719"/>
              </w:tabs>
              <w:rPr>
                <w:b/>
              </w:rPr>
            </w:pPr>
            <w:r>
              <w:rPr>
                <w:b/>
              </w:rPr>
              <w:tab/>
            </w:r>
          </w:p>
          <w:p w14:paraId="37816336" w14:textId="77777777" w:rsidR="0037554E" w:rsidRDefault="0037554E" w:rsidP="0037554E">
            <w:pPr>
              <w:shd w:val="clear" w:color="auto" w:fill="FFFFFF"/>
              <w:rPr>
                <w:color w:val="111111"/>
              </w:rPr>
            </w:pPr>
            <w:r>
              <w:rPr>
                <w:b/>
                <w:color w:val="111111"/>
              </w:rPr>
              <w:t>Resources: </w:t>
            </w:r>
            <w:r>
              <w:rPr>
                <w:color w:val="111111"/>
              </w:rPr>
              <w:t>New Car Sales Handout</w:t>
            </w:r>
          </w:p>
          <w:p w14:paraId="79C7E947" w14:textId="77777777" w:rsidR="0037554E" w:rsidRDefault="0037554E" w:rsidP="0037554E">
            <w:pPr>
              <w:shd w:val="clear" w:color="auto" w:fill="FFFFFF"/>
              <w:rPr>
                <w:color w:val="111111"/>
              </w:rPr>
            </w:pPr>
          </w:p>
          <w:p w14:paraId="054D40C2" w14:textId="77777777" w:rsidR="0037554E" w:rsidRDefault="0037554E" w:rsidP="0037554E">
            <w:pPr>
              <w:shd w:val="clear" w:color="auto" w:fill="FFFFFF"/>
              <w:rPr>
                <w:color w:val="111111"/>
              </w:rPr>
            </w:pPr>
            <w:r>
              <w:rPr>
                <w:b/>
                <w:color w:val="111111"/>
              </w:rPr>
              <w:t>Review</w:t>
            </w:r>
            <w:r>
              <w:rPr>
                <w:color w:val="111111"/>
              </w:rPr>
              <w:t xml:space="preserve"> the New Car Sales Handout.</w:t>
            </w:r>
          </w:p>
          <w:p w14:paraId="7FB9FE9B" w14:textId="77777777" w:rsidR="0037554E" w:rsidRDefault="0037554E" w:rsidP="0037554E">
            <w:pPr>
              <w:tabs>
                <w:tab w:val="left" w:pos="2329"/>
              </w:tabs>
            </w:pPr>
          </w:p>
          <w:p w14:paraId="1D697FFD" w14:textId="77777777" w:rsidR="0037554E" w:rsidRDefault="0037554E" w:rsidP="0037554E">
            <w:pPr>
              <w:tabs>
                <w:tab w:val="left" w:pos="2329"/>
              </w:tabs>
            </w:pPr>
            <w:r>
              <w:rPr>
                <w:b/>
              </w:rPr>
              <w:t>Create</w:t>
            </w:r>
            <w:r>
              <w:t xml:space="preserve"> a scatter graph with a linear trend line using the information from the handout.</w:t>
            </w:r>
          </w:p>
          <w:p w14:paraId="735FD42A" w14:textId="77777777" w:rsidR="0037554E" w:rsidRDefault="0037554E" w:rsidP="0037554E">
            <w:pPr>
              <w:tabs>
                <w:tab w:val="left" w:pos="2329"/>
              </w:tabs>
            </w:pPr>
          </w:p>
          <w:p w14:paraId="3E5B457F" w14:textId="77777777" w:rsidR="0037554E" w:rsidRDefault="0037554E" w:rsidP="0037554E">
            <w:pPr>
              <w:tabs>
                <w:tab w:val="left" w:pos="2329"/>
              </w:tabs>
            </w:pPr>
            <w:r>
              <w:rPr>
                <w:b/>
              </w:rPr>
              <w:t>Forecast</w:t>
            </w:r>
            <w:r>
              <w:t xml:space="preserve"> new car sales for 2013 and 2014 using the trend line.</w:t>
            </w:r>
          </w:p>
          <w:p w14:paraId="4E85E4E3" w14:textId="77777777" w:rsidR="0037554E" w:rsidRDefault="0037554E" w:rsidP="0037554E">
            <w:pPr>
              <w:tabs>
                <w:tab w:val="left" w:pos="2329"/>
              </w:tabs>
            </w:pPr>
          </w:p>
          <w:p w14:paraId="7997DE57" w14:textId="01AACACF" w:rsidR="0037554E" w:rsidRPr="4948C66D" w:rsidRDefault="0037554E" w:rsidP="0037554E">
            <w:pPr>
              <w:tabs>
                <w:tab w:val="left" w:pos="2329"/>
              </w:tabs>
              <w:rPr>
                <w:rFonts w:eastAsia="Arial" w:cs="Arial"/>
                <w:b/>
                <w:bCs/>
              </w:rPr>
            </w:pPr>
            <w:r>
              <w:rPr>
                <w:b/>
              </w:rPr>
              <w:t>Submit</w:t>
            </w:r>
            <w:r>
              <w:t xml:space="preserve"> your graph and forecasting results in a Word document to your instructor via Blackboard </w:t>
            </w:r>
            <w:r w:rsidRPr="00DA01A0">
              <w:t>no later than 11:59 p.m. [EST] on Sunday.</w:t>
            </w:r>
          </w:p>
        </w:tc>
        <w:tc>
          <w:tcPr>
            <w:tcW w:w="1440" w:type="dxa"/>
          </w:tcPr>
          <w:p w14:paraId="52399C2D" w14:textId="103321B9" w:rsidR="0037554E" w:rsidRPr="00132272" w:rsidRDefault="0037554E" w:rsidP="0037554E">
            <w:pPr>
              <w:tabs>
                <w:tab w:val="left" w:pos="2329"/>
              </w:tabs>
              <w:rPr>
                <w:rFonts w:cs="Arial"/>
                <w:strike/>
                <w:szCs w:val="20"/>
              </w:rPr>
            </w:pPr>
            <w:r>
              <w:t>5.4</w:t>
            </w:r>
          </w:p>
        </w:tc>
        <w:tc>
          <w:tcPr>
            <w:tcW w:w="1440" w:type="dxa"/>
          </w:tcPr>
          <w:p w14:paraId="07294BD5" w14:textId="14A1645E" w:rsidR="0037554E" w:rsidRPr="00132272" w:rsidRDefault="0037554E" w:rsidP="0037554E">
            <w:pPr>
              <w:tabs>
                <w:tab w:val="left" w:pos="2329"/>
              </w:tabs>
              <w:rPr>
                <w:rFonts w:cs="Arial"/>
                <w:strike/>
                <w:szCs w:val="20"/>
              </w:rPr>
            </w:pPr>
            <w:r>
              <w:t xml:space="preserve">Problem Solving – analysis for assessment = </w:t>
            </w:r>
            <w:r>
              <w:rPr>
                <w:b/>
              </w:rPr>
              <w:t>.5 hours</w:t>
            </w:r>
          </w:p>
        </w:tc>
      </w:tr>
      <w:tr w:rsidR="0037554E"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37554E" w:rsidRPr="00842155" w:rsidRDefault="0037554E" w:rsidP="0037554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37554E" w:rsidRPr="00842155" w:rsidRDefault="0037554E" w:rsidP="0037554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37554E" w:rsidRPr="00842155" w:rsidRDefault="0037554E" w:rsidP="0037554E">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37554E" w:rsidRPr="00842155" w:rsidRDefault="0037554E" w:rsidP="0037554E">
            <w:pPr>
              <w:tabs>
                <w:tab w:val="left" w:pos="2329"/>
              </w:tabs>
              <w:rPr>
                <w:rFonts w:cs="Arial"/>
                <w:b/>
                <w:szCs w:val="20"/>
              </w:rPr>
            </w:pPr>
          </w:p>
        </w:tc>
      </w:tr>
    </w:tbl>
    <w:p w14:paraId="36018A5A" w14:textId="77777777" w:rsidR="005344A9" w:rsidRDefault="005344A9" w:rsidP="0020635A">
      <w:pPr>
        <w:pStyle w:val="Heading1"/>
      </w:pPr>
    </w:p>
    <w:p w14:paraId="62D403FF" w14:textId="77777777" w:rsidR="00BB6A20" w:rsidRPr="00104F2B" w:rsidRDefault="00BB6A20" w:rsidP="00651E2B">
      <w:pPr>
        <w:pStyle w:val="Heading1"/>
      </w:pPr>
      <w:r>
        <w:t>Faculty Notes</w:t>
      </w:r>
    </w:p>
    <w:p w14:paraId="7AAA2D2B" w14:textId="77777777" w:rsidR="00BB6A20" w:rsidRDefault="00BB6A20" w:rsidP="00651E2B">
      <w:pPr>
        <w:tabs>
          <w:tab w:val="left" w:pos="1065"/>
        </w:tabs>
      </w:pPr>
    </w:p>
    <w:p w14:paraId="6D93BB29" w14:textId="77777777" w:rsidR="00BB6A20" w:rsidRDefault="00BB6A20" w:rsidP="00651E2B">
      <w:pPr>
        <w:tabs>
          <w:tab w:val="left" w:pos="360"/>
        </w:tabs>
      </w:pPr>
      <w:r>
        <w:t>The learning activities and assignment this week are designed to introduce the students to quantitative forecasting techniques that are used to support business decisions. Students will use Microsoft Excel templates and trend lines to prepare and evaluate forecasts.</w:t>
      </w:r>
    </w:p>
    <w:p w14:paraId="57800D81" w14:textId="77777777" w:rsidR="00BB6A20" w:rsidRDefault="00BB6A20" w:rsidP="00651E2B">
      <w:pPr>
        <w:rPr>
          <w:sz w:val="22"/>
          <w:szCs w:val="22"/>
        </w:rPr>
      </w:pPr>
    </w:p>
    <w:p w14:paraId="6692E035" w14:textId="77777777" w:rsidR="00BB6A20" w:rsidRDefault="00BB6A20" w:rsidP="00651E2B">
      <w:pPr>
        <w:pStyle w:val="Heading1"/>
        <w:rPr>
          <w:color w:val="9C2C2A"/>
        </w:rPr>
      </w:pPr>
    </w:p>
    <w:p w14:paraId="2BB042FF" w14:textId="77777777" w:rsidR="00BB6A20" w:rsidRDefault="00BB6A20" w:rsidP="00651E2B">
      <w:pPr>
        <w:pStyle w:val="Heading1"/>
        <w:rPr>
          <w:color w:val="9C2C2A"/>
        </w:rPr>
      </w:pPr>
      <w:r>
        <w:rPr>
          <w:color w:val="9C2C2A"/>
        </w:rPr>
        <w:lastRenderedPageBreak/>
        <w:t>Assignments</w:t>
      </w:r>
    </w:p>
    <w:p w14:paraId="24070023" w14:textId="77777777" w:rsidR="00BB6A20" w:rsidRDefault="00BB6A20" w:rsidP="00651E2B">
      <w:pPr>
        <w:widowControl w:val="0"/>
      </w:pPr>
    </w:p>
    <w:p w14:paraId="3B9D0DD7" w14:textId="77777777" w:rsidR="00BB6A20" w:rsidRDefault="00BB6A20" w:rsidP="00C9091D">
      <w:pPr>
        <w:pStyle w:val="Heading2"/>
        <w:jc w:val="left"/>
      </w:pPr>
      <w:r>
        <w:t>Required:</w:t>
      </w:r>
    </w:p>
    <w:p w14:paraId="1328C3C1" w14:textId="77777777" w:rsidR="00BB6A20" w:rsidRDefault="00BB6A20" w:rsidP="00651E2B">
      <w:pPr>
        <w:widowControl w:val="0"/>
      </w:pPr>
    </w:p>
    <w:p w14:paraId="1DEA8401" w14:textId="77777777" w:rsidR="00BB6A20" w:rsidRDefault="00BB6A20" w:rsidP="00BB6A20">
      <w:pPr>
        <w:pStyle w:val="AssignmentsLevel3"/>
        <w:numPr>
          <w:ilvl w:val="0"/>
          <w:numId w:val="53"/>
        </w:numPr>
        <w:ind w:left="360"/>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48D6D961" w14:textId="77777777" w:rsidR="00BB6A20" w:rsidRDefault="00BB6A20" w:rsidP="00651E2B">
      <w:pPr>
        <w:pStyle w:val="AssignmentsLevel2"/>
        <w:numPr>
          <w:ilvl w:val="0"/>
          <w:numId w:val="0"/>
        </w:numPr>
      </w:pPr>
    </w:p>
    <w:p w14:paraId="755E2EDC" w14:textId="77777777" w:rsidR="00BB6A20" w:rsidRDefault="00BB6A20" w:rsidP="00BB6A20">
      <w:pPr>
        <w:pStyle w:val="AssignmentsLevel2"/>
        <w:numPr>
          <w:ilvl w:val="0"/>
          <w:numId w:val="53"/>
        </w:numPr>
        <w:ind w:left="360"/>
      </w:pPr>
      <w:r w:rsidRPr="00AC5D7D">
        <w:rPr>
          <w:b/>
        </w:rPr>
        <w:t xml:space="preserve">Weekly Resource Quizzes: </w:t>
      </w:r>
      <w:r>
        <w:t>These quizzes are included as a self-check for students to allow them to gauge their comprehension of the course materials as they move through the course.</w:t>
      </w:r>
    </w:p>
    <w:p w14:paraId="393898D8" w14:textId="77777777" w:rsidR="00BB6A20" w:rsidRPr="006874A5" w:rsidRDefault="00BB6A20" w:rsidP="00651E2B">
      <w:pPr>
        <w:widowControl w:val="0"/>
        <w:pBdr>
          <w:top w:val="nil"/>
          <w:left w:val="nil"/>
          <w:bottom w:val="nil"/>
          <w:right w:val="nil"/>
          <w:between w:val="nil"/>
        </w:pBdr>
      </w:pPr>
    </w:p>
    <w:p w14:paraId="4B4C781A" w14:textId="77777777" w:rsidR="00BB6A20" w:rsidRDefault="00BB6A20" w:rsidP="00BB6A20">
      <w:pPr>
        <w:widowControl w:val="0"/>
        <w:numPr>
          <w:ilvl w:val="0"/>
          <w:numId w:val="53"/>
        </w:numPr>
        <w:pBdr>
          <w:top w:val="nil"/>
          <w:left w:val="nil"/>
          <w:bottom w:val="nil"/>
          <w:right w:val="nil"/>
          <w:between w:val="nil"/>
        </w:pBdr>
        <w:ind w:left="360"/>
      </w:pPr>
      <w:r>
        <w:rPr>
          <w:b/>
        </w:rPr>
        <w:t>Variation in a Time Series:</w:t>
      </w:r>
      <w:r>
        <w:t xml:space="preserve"> This exercise requires the student to identify sources of variation in a time series based on visual cues in a chart. Figure 1 illustrates only annual sales, which will not have any seasonal variation, whereas Figure 2 will contain all sources of variation.</w:t>
      </w:r>
    </w:p>
    <w:p w14:paraId="4FA84AEC" w14:textId="77777777" w:rsidR="00BB6A20" w:rsidRDefault="00BB6A20" w:rsidP="00651E2B">
      <w:pPr>
        <w:ind w:left="720"/>
      </w:pPr>
    </w:p>
    <w:p w14:paraId="064F1289" w14:textId="77777777" w:rsidR="00BB6A20" w:rsidRDefault="00BB6A20" w:rsidP="00BB6A20">
      <w:pPr>
        <w:widowControl w:val="0"/>
        <w:numPr>
          <w:ilvl w:val="0"/>
          <w:numId w:val="53"/>
        </w:numPr>
        <w:pBdr>
          <w:top w:val="nil"/>
          <w:left w:val="nil"/>
          <w:bottom w:val="nil"/>
          <w:right w:val="nil"/>
          <w:between w:val="nil"/>
        </w:pBdr>
        <w:ind w:left="360"/>
      </w:pPr>
      <w:r>
        <w:rPr>
          <w:b/>
        </w:rPr>
        <w:t>Forecasting Methods:</w:t>
      </w:r>
      <w:r>
        <w:t xml:space="preserve"> This assignment requires the student to use Excel templates for Exponential Smoothing and Moving Average methods of forecasting to find an optimal solution for a business.</w:t>
      </w:r>
    </w:p>
    <w:p w14:paraId="2286BA3C" w14:textId="77777777" w:rsidR="00BB6A20" w:rsidRDefault="00BB6A20" w:rsidP="00651E2B">
      <w:pPr>
        <w:ind w:left="720"/>
      </w:pPr>
    </w:p>
    <w:p w14:paraId="25A34692" w14:textId="77777777" w:rsidR="00BB6A20" w:rsidRDefault="00BB6A20" w:rsidP="00BB6A20">
      <w:pPr>
        <w:widowControl w:val="0"/>
        <w:numPr>
          <w:ilvl w:val="0"/>
          <w:numId w:val="53"/>
        </w:numPr>
        <w:pBdr>
          <w:top w:val="nil"/>
          <w:left w:val="nil"/>
          <w:bottom w:val="nil"/>
          <w:right w:val="nil"/>
          <w:between w:val="nil"/>
        </w:pBdr>
        <w:ind w:left="360"/>
      </w:pPr>
      <w:r>
        <w:rPr>
          <w:b/>
        </w:rPr>
        <w:t xml:space="preserve">Forecasting Demand: </w:t>
      </w:r>
      <w:r>
        <w:t>This assignment requires students to use a linear trend line to forecast sales of new cars.</w:t>
      </w:r>
    </w:p>
    <w:p w14:paraId="03D7206A" w14:textId="77777777" w:rsidR="00BB6A20" w:rsidRDefault="00BB6A20" w:rsidP="00651E2B">
      <w:pPr>
        <w:widowControl w:val="0"/>
        <w:pBdr>
          <w:top w:val="nil"/>
          <w:left w:val="nil"/>
          <w:bottom w:val="nil"/>
          <w:right w:val="nil"/>
          <w:between w:val="nil"/>
        </w:pBdr>
      </w:pPr>
    </w:p>
    <w:p w14:paraId="6F034005" w14:textId="77777777" w:rsidR="00BB6A20" w:rsidRDefault="00BB6A20" w:rsidP="00651E2B">
      <w:pPr>
        <w:tabs>
          <w:tab w:val="left" w:pos="360"/>
        </w:tabs>
        <w:rPr>
          <w:b/>
          <w:sz w:val="22"/>
          <w:szCs w:val="22"/>
        </w:rPr>
      </w:pPr>
    </w:p>
    <w:p w14:paraId="6ABC04E3" w14:textId="77777777" w:rsidR="00BB6A20" w:rsidRDefault="00BB6A20" w:rsidP="00651E2B">
      <w:pPr>
        <w:pStyle w:val="Heading1"/>
        <w:rPr>
          <w:color w:val="9C2C2A"/>
        </w:rPr>
      </w:pPr>
      <w:r>
        <w:rPr>
          <w:color w:val="9C2C2A"/>
        </w:rPr>
        <w:t>Content Outline</w:t>
      </w:r>
    </w:p>
    <w:p w14:paraId="4A146915" w14:textId="77777777" w:rsidR="00BB6A20" w:rsidRDefault="00BB6A20" w:rsidP="00651E2B">
      <w:pPr>
        <w:tabs>
          <w:tab w:val="left" w:pos="360"/>
        </w:tabs>
        <w:spacing w:before="60" w:after="60"/>
      </w:pPr>
      <w:r>
        <w:t>Please use this Content Outline to guide students through the course material.</w:t>
      </w:r>
    </w:p>
    <w:p w14:paraId="0C1024B2" w14:textId="77777777" w:rsidR="00BB6A20" w:rsidRDefault="00BB6A20" w:rsidP="00BB6A20">
      <w:pPr>
        <w:pStyle w:val="AssignmentsLevel2"/>
        <w:numPr>
          <w:ilvl w:val="0"/>
          <w:numId w:val="77"/>
        </w:numPr>
      </w:pPr>
      <w:r>
        <w:t>Describe the importance of forecasting</w:t>
      </w:r>
      <w:r>
        <w:tab/>
      </w:r>
    </w:p>
    <w:p w14:paraId="625C80E0" w14:textId="77777777" w:rsidR="00BB6A20" w:rsidRDefault="00BB6A20" w:rsidP="00BB6A20">
      <w:pPr>
        <w:pStyle w:val="AssignmentsLevel2"/>
        <w:numPr>
          <w:ilvl w:val="1"/>
          <w:numId w:val="77"/>
        </w:numPr>
      </w:pPr>
      <w:r>
        <w:t>Drive Analyses and decisions related to operations</w:t>
      </w:r>
    </w:p>
    <w:p w14:paraId="11C904C5" w14:textId="77777777" w:rsidR="00BB6A20" w:rsidRDefault="00BB6A20" w:rsidP="00BB6A20">
      <w:pPr>
        <w:pStyle w:val="AssignmentsLevel2"/>
        <w:numPr>
          <w:ilvl w:val="0"/>
          <w:numId w:val="77"/>
        </w:numPr>
      </w:pPr>
      <w:r>
        <w:t>Explain basic concepts of forecasting and time series</w:t>
      </w:r>
    </w:p>
    <w:p w14:paraId="67C8A28D" w14:textId="77777777" w:rsidR="00BB6A20" w:rsidRDefault="00BB6A20" w:rsidP="00BB6A20">
      <w:pPr>
        <w:pStyle w:val="AssignmentsLevel2"/>
        <w:numPr>
          <w:ilvl w:val="1"/>
          <w:numId w:val="77"/>
        </w:numPr>
      </w:pPr>
      <w:r>
        <w:t>Forecast Planning Horizon</w:t>
      </w:r>
    </w:p>
    <w:p w14:paraId="1710E2C7" w14:textId="77777777" w:rsidR="00BB6A20" w:rsidRDefault="00BB6A20" w:rsidP="00BB6A20">
      <w:pPr>
        <w:numPr>
          <w:ilvl w:val="2"/>
          <w:numId w:val="77"/>
        </w:numPr>
        <w:pBdr>
          <w:top w:val="nil"/>
          <w:left w:val="nil"/>
          <w:bottom w:val="nil"/>
          <w:right w:val="nil"/>
          <w:between w:val="nil"/>
        </w:pBdr>
        <w:tabs>
          <w:tab w:val="left" w:pos="360"/>
        </w:tabs>
        <w:spacing w:before="60" w:after="60"/>
      </w:pPr>
      <w:r>
        <w:t>Planning horizon</w:t>
      </w:r>
    </w:p>
    <w:p w14:paraId="7DD8A0D0" w14:textId="77777777" w:rsidR="00BB6A20" w:rsidRDefault="00BB6A20" w:rsidP="00BB6A20">
      <w:pPr>
        <w:numPr>
          <w:ilvl w:val="2"/>
          <w:numId w:val="77"/>
        </w:numPr>
        <w:pBdr>
          <w:top w:val="nil"/>
          <w:left w:val="nil"/>
          <w:bottom w:val="nil"/>
          <w:right w:val="nil"/>
          <w:between w:val="nil"/>
        </w:pBdr>
        <w:tabs>
          <w:tab w:val="left" w:pos="360"/>
        </w:tabs>
        <w:spacing w:before="60" w:after="60"/>
      </w:pPr>
      <w:r>
        <w:t>Time bucket</w:t>
      </w:r>
    </w:p>
    <w:p w14:paraId="7A9E586D" w14:textId="77777777" w:rsidR="00BB6A20" w:rsidRDefault="00BB6A20" w:rsidP="00BB6A20">
      <w:pPr>
        <w:numPr>
          <w:ilvl w:val="1"/>
          <w:numId w:val="77"/>
        </w:numPr>
        <w:pBdr>
          <w:top w:val="nil"/>
          <w:left w:val="nil"/>
          <w:bottom w:val="nil"/>
          <w:right w:val="nil"/>
          <w:between w:val="nil"/>
        </w:pBdr>
        <w:tabs>
          <w:tab w:val="left" w:pos="360"/>
        </w:tabs>
        <w:spacing w:before="60" w:after="60"/>
      </w:pPr>
      <w:r>
        <w:t>Data Patterns in a Time Series</w:t>
      </w:r>
    </w:p>
    <w:p w14:paraId="27B33A05" w14:textId="77777777" w:rsidR="00BB6A20" w:rsidRDefault="00BB6A20" w:rsidP="00BB6A20">
      <w:pPr>
        <w:numPr>
          <w:ilvl w:val="2"/>
          <w:numId w:val="77"/>
        </w:numPr>
        <w:pBdr>
          <w:top w:val="nil"/>
          <w:left w:val="nil"/>
          <w:bottom w:val="nil"/>
          <w:right w:val="nil"/>
          <w:between w:val="nil"/>
        </w:pBdr>
        <w:tabs>
          <w:tab w:val="left" w:pos="360"/>
        </w:tabs>
        <w:spacing w:before="60" w:after="60"/>
      </w:pPr>
      <w:r>
        <w:t>Trend</w:t>
      </w:r>
    </w:p>
    <w:p w14:paraId="21C5A55D" w14:textId="77777777" w:rsidR="00BB6A20" w:rsidRDefault="00BB6A20" w:rsidP="00BB6A20">
      <w:pPr>
        <w:numPr>
          <w:ilvl w:val="2"/>
          <w:numId w:val="77"/>
        </w:numPr>
        <w:pBdr>
          <w:top w:val="nil"/>
          <w:left w:val="nil"/>
          <w:bottom w:val="nil"/>
          <w:right w:val="nil"/>
          <w:between w:val="nil"/>
        </w:pBdr>
        <w:tabs>
          <w:tab w:val="left" w:pos="360"/>
        </w:tabs>
        <w:spacing w:before="60" w:after="60"/>
      </w:pPr>
      <w:r>
        <w:t>Seasonal Patterns</w:t>
      </w:r>
    </w:p>
    <w:p w14:paraId="3665A891" w14:textId="77777777" w:rsidR="00BB6A20" w:rsidRDefault="00BB6A20" w:rsidP="00BB6A20">
      <w:pPr>
        <w:numPr>
          <w:ilvl w:val="2"/>
          <w:numId w:val="77"/>
        </w:numPr>
        <w:pBdr>
          <w:top w:val="nil"/>
          <w:left w:val="nil"/>
          <w:bottom w:val="nil"/>
          <w:right w:val="nil"/>
          <w:between w:val="nil"/>
        </w:pBdr>
        <w:tabs>
          <w:tab w:val="left" w:pos="360"/>
        </w:tabs>
        <w:spacing w:before="60" w:after="60"/>
      </w:pPr>
      <w:r>
        <w:t>Cyclical Patterns</w:t>
      </w:r>
    </w:p>
    <w:p w14:paraId="75009CF6" w14:textId="77777777" w:rsidR="00BB6A20" w:rsidRDefault="00BB6A20" w:rsidP="00BB6A20">
      <w:pPr>
        <w:numPr>
          <w:ilvl w:val="2"/>
          <w:numId w:val="77"/>
        </w:numPr>
        <w:pBdr>
          <w:top w:val="nil"/>
          <w:left w:val="nil"/>
          <w:bottom w:val="nil"/>
          <w:right w:val="nil"/>
          <w:between w:val="nil"/>
        </w:pBdr>
        <w:tabs>
          <w:tab w:val="left" w:pos="360"/>
        </w:tabs>
        <w:spacing w:before="60" w:after="60"/>
      </w:pPr>
      <w:r>
        <w:t>Random Variations</w:t>
      </w:r>
    </w:p>
    <w:p w14:paraId="339284DA" w14:textId="77777777" w:rsidR="00BB6A20" w:rsidRDefault="00BB6A20" w:rsidP="00BB6A20">
      <w:pPr>
        <w:numPr>
          <w:ilvl w:val="2"/>
          <w:numId w:val="77"/>
        </w:numPr>
        <w:pBdr>
          <w:top w:val="nil"/>
          <w:left w:val="nil"/>
          <w:bottom w:val="nil"/>
          <w:right w:val="nil"/>
          <w:between w:val="nil"/>
        </w:pBdr>
        <w:tabs>
          <w:tab w:val="left" w:pos="360"/>
        </w:tabs>
        <w:spacing w:before="60" w:after="60"/>
      </w:pPr>
      <w:r>
        <w:t>Irregular Variation</w:t>
      </w:r>
    </w:p>
    <w:p w14:paraId="16FF5FDC" w14:textId="77777777" w:rsidR="00BB6A20" w:rsidRDefault="00BB6A20" w:rsidP="00BB6A20">
      <w:pPr>
        <w:numPr>
          <w:ilvl w:val="1"/>
          <w:numId w:val="77"/>
        </w:numPr>
        <w:pBdr>
          <w:top w:val="nil"/>
          <w:left w:val="nil"/>
          <w:bottom w:val="nil"/>
          <w:right w:val="nil"/>
          <w:between w:val="nil"/>
        </w:pBdr>
        <w:tabs>
          <w:tab w:val="left" w:pos="360"/>
        </w:tabs>
        <w:spacing w:before="60" w:after="60"/>
      </w:pPr>
      <w:r>
        <w:t>Forecast Errors and Accuracy</w:t>
      </w:r>
    </w:p>
    <w:p w14:paraId="5E0D4B65" w14:textId="77777777" w:rsidR="00BB6A20" w:rsidRDefault="00BB6A20" w:rsidP="00BB6A20">
      <w:pPr>
        <w:pStyle w:val="AssignmentsLevel2"/>
        <w:numPr>
          <w:ilvl w:val="0"/>
          <w:numId w:val="77"/>
        </w:numPr>
      </w:pPr>
      <w:r>
        <w:t>Explain how to apply simple moving average and exponential smoothing models</w:t>
      </w:r>
    </w:p>
    <w:p w14:paraId="3F123EAE" w14:textId="77777777" w:rsidR="00BB6A20" w:rsidRDefault="00BB6A20" w:rsidP="00BB6A20">
      <w:pPr>
        <w:pStyle w:val="AssignmentsLevel2"/>
        <w:numPr>
          <w:ilvl w:val="1"/>
          <w:numId w:val="77"/>
        </w:numPr>
      </w:pPr>
      <w:r>
        <w:t>Simple Moving Average</w:t>
      </w:r>
    </w:p>
    <w:p w14:paraId="39FB5CA6" w14:textId="77777777" w:rsidR="00BB6A20" w:rsidRDefault="00BB6A20" w:rsidP="00BB6A20">
      <w:pPr>
        <w:pStyle w:val="AssignmentsLevel2"/>
        <w:numPr>
          <w:ilvl w:val="2"/>
          <w:numId w:val="77"/>
        </w:numPr>
      </w:pPr>
      <w:r>
        <w:t>Average of most recent observations</w:t>
      </w:r>
    </w:p>
    <w:p w14:paraId="7B1E120F" w14:textId="77777777" w:rsidR="00BB6A20" w:rsidRDefault="00BB6A20" w:rsidP="00BB6A20">
      <w:pPr>
        <w:pStyle w:val="AssignmentsLevel2"/>
        <w:numPr>
          <w:ilvl w:val="1"/>
          <w:numId w:val="77"/>
        </w:numPr>
      </w:pPr>
      <w:r>
        <w:lastRenderedPageBreak/>
        <w:t>Exponential Smoothing</w:t>
      </w:r>
    </w:p>
    <w:p w14:paraId="4BA7CDC6" w14:textId="77777777" w:rsidR="00BB6A20" w:rsidRDefault="00BB6A20" w:rsidP="00BB6A20">
      <w:pPr>
        <w:pStyle w:val="AssignmentsLevel2"/>
        <w:numPr>
          <w:ilvl w:val="2"/>
          <w:numId w:val="77"/>
        </w:numPr>
      </w:pPr>
      <w:r>
        <w:t>Weighted average of past time-series values</w:t>
      </w:r>
    </w:p>
    <w:p w14:paraId="7F8DF660" w14:textId="77777777" w:rsidR="00BB6A20" w:rsidRDefault="00BB6A20" w:rsidP="00BB6A20">
      <w:pPr>
        <w:pStyle w:val="AssignmentsLevel2"/>
        <w:numPr>
          <w:ilvl w:val="0"/>
          <w:numId w:val="77"/>
        </w:numPr>
      </w:pPr>
      <w:r>
        <w:t>Describe how to apply regression as a forecasting approach</w:t>
      </w:r>
    </w:p>
    <w:p w14:paraId="0431ABBA" w14:textId="77777777" w:rsidR="00BB6A20" w:rsidRDefault="00BB6A20" w:rsidP="00BB6A20">
      <w:pPr>
        <w:numPr>
          <w:ilvl w:val="1"/>
          <w:numId w:val="77"/>
        </w:numPr>
        <w:pBdr>
          <w:top w:val="nil"/>
          <w:left w:val="nil"/>
          <w:bottom w:val="nil"/>
          <w:right w:val="nil"/>
          <w:between w:val="nil"/>
        </w:pBdr>
        <w:tabs>
          <w:tab w:val="left" w:pos="360"/>
        </w:tabs>
        <w:spacing w:before="60" w:after="60"/>
      </w:pPr>
      <w:r>
        <w:t>Scatter diagrams</w:t>
      </w:r>
    </w:p>
    <w:p w14:paraId="0095B2F3" w14:textId="77777777" w:rsidR="00BB6A20" w:rsidRDefault="00BB6A20" w:rsidP="00BB6A20">
      <w:pPr>
        <w:numPr>
          <w:ilvl w:val="1"/>
          <w:numId w:val="77"/>
        </w:numPr>
        <w:pBdr>
          <w:top w:val="nil"/>
          <w:left w:val="nil"/>
          <w:bottom w:val="nil"/>
          <w:right w:val="nil"/>
          <w:between w:val="nil"/>
        </w:pBdr>
        <w:tabs>
          <w:tab w:val="left" w:pos="360"/>
        </w:tabs>
        <w:spacing w:before="60" w:after="60"/>
      </w:pPr>
      <w:r>
        <w:t>Linear trend line</w:t>
      </w:r>
    </w:p>
    <w:p w14:paraId="09FEC67C" w14:textId="77777777" w:rsidR="00BB6A20" w:rsidRDefault="00BB6A20" w:rsidP="00BB6A20">
      <w:pPr>
        <w:pStyle w:val="AssignmentsLevel2"/>
        <w:numPr>
          <w:ilvl w:val="0"/>
          <w:numId w:val="77"/>
        </w:numPr>
      </w:pPr>
      <w:r>
        <w:t>Explain the role of judgement in forecasting</w:t>
      </w:r>
    </w:p>
    <w:p w14:paraId="0E112AFD" w14:textId="77777777" w:rsidR="00BB6A20" w:rsidRDefault="00BB6A20" w:rsidP="00BB6A20">
      <w:pPr>
        <w:pStyle w:val="AssignmentsLevel2"/>
        <w:numPr>
          <w:ilvl w:val="1"/>
          <w:numId w:val="77"/>
        </w:numPr>
      </w:pPr>
      <w:r>
        <w:t>Relies upon opinions and expertise of people in developing forecast</w:t>
      </w:r>
    </w:p>
    <w:p w14:paraId="43AAE3C5" w14:textId="77777777" w:rsidR="00BB6A20" w:rsidRDefault="00BB6A20" w:rsidP="00BB6A20">
      <w:pPr>
        <w:pStyle w:val="AssignmentsLevel2"/>
        <w:numPr>
          <w:ilvl w:val="2"/>
          <w:numId w:val="77"/>
        </w:numPr>
      </w:pPr>
      <w:r>
        <w:t>Grassroots Forecasting</w:t>
      </w:r>
    </w:p>
    <w:p w14:paraId="0DF0D313" w14:textId="77777777" w:rsidR="00BB6A20" w:rsidRDefault="00BB6A20" w:rsidP="00BB6A20">
      <w:pPr>
        <w:pStyle w:val="AssignmentsLevel2"/>
        <w:numPr>
          <w:ilvl w:val="2"/>
          <w:numId w:val="77"/>
        </w:numPr>
      </w:pPr>
      <w:r>
        <w:t>Delphi Method</w:t>
      </w:r>
    </w:p>
    <w:p w14:paraId="6ADE3B3E" w14:textId="77777777" w:rsidR="00BB6A20" w:rsidRDefault="00BB6A20" w:rsidP="00BB6A20">
      <w:pPr>
        <w:pStyle w:val="ListParagraph"/>
        <w:numPr>
          <w:ilvl w:val="0"/>
          <w:numId w:val="77"/>
        </w:numPr>
        <w:tabs>
          <w:tab w:val="left" w:pos="360"/>
        </w:tabs>
        <w:spacing w:before="60" w:after="60"/>
      </w:pPr>
      <w:r w:rsidRPr="0037554E">
        <w:t>Describe how statistical and judgmental forecasting techniques are applied in practice</w:t>
      </w:r>
    </w:p>
    <w:p w14:paraId="6A93B454" w14:textId="77777777" w:rsidR="00BB6A20" w:rsidRDefault="00BB6A20" w:rsidP="00BB6A20">
      <w:pPr>
        <w:pStyle w:val="ListParagraph"/>
        <w:numPr>
          <w:ilvl w:val="1"/>
          <w:numId w:val="77"/>
        </w:numPr>
        <w:tabs>
          <w:tab w:val="left" w:pos="360"/>
        </w:tabs>
        <w:spacing w:before="60" w:after="60"/>
      </w:pPr>
      <w:r>
        <w:t>Bias</w:t>
      </w:r>
    </w:p>
    <w:p w14:paraId="30CF765E" w14:textId="77777777" w:rsidR="00334FE9" w:rsidRDefault="00334FE9">
      <w:bookmarkStart w:id="18" w:name="weeksix"/>
      <w:bookmarkStart w:id="19" w:name="_Toc358980899"/>
      <w:bookmarkEnd w:id="18"/>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5EBDC22F" w:rsidR="002C1641" w:rsidRPr="00842155" w:rsidRDefault="002C1641" w:rsidP="0020635A">
            <w:pPr>
              <w:pStyle w:val="WeeklyTopicHeading1"/>
            </w:pPr>
            <w:r w:rsidRPr="0068364F">
              <w:lastRenderedPageBreak/>
              <w:t xml:space="preserve">Week </w:t>
            </w:r>
            <w:r>
              <w:t>Six</w:t>
            </w:r>
            <w:r w:rsidRPr="0068364F">
              <w:t xml:space="preserve">: </w:t>
            </w:r>
            <w:bookmarkEnd w:id="19"/>
            <w:r w:rsidR="00C44987">
              <w:t>Managing Inventory</w:t>
            </w:r>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C44987"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470E6BF0" w:rsidR="00C44987" w:rsidRPr="00842155" w:rsidRDefault="00C44987" w:rsidP="00C44987">
            <w:pPr>
              <w:pStyle w:val="ObjectiveBullet"/>
              <w:numPr>
                <w:ilvl w:val="1"/>
                <w:numId w:val="34"/>
              </w:numPr>
              <w:tabs>
                <w:tab w:val="clear" w:pos="0"/>
              </w:tabs>
            </w:pPr>
            <w:r>
              <w:t>Define key terms in the management of inventory</w:t>
            </w:r>
          </w:p>
        </w:tc>
        <w:tc>
          <w:tcPr>
            <w:tcW w:w="2880" w:type="dxa"/>
            <w:gridSpan w:val="2"/>
            <w:tcBorders>
              <w:left w:val="nil"/>
              <w:bottom w:val="nil"/>
            </w:tcBorders>
          </w:tcPr>
          <w:p w14:paraId="6E85FA50" w14:textId="0F4FB3A0" w:rsidR="00C44987" w:rsidRPr="00842155" w:rsidRDefault="00C44987" w:rsidP="00C44987">
            <w:pPr>
              <w:tabs>
                <w:tab w:val="left" w:pos="0"/>
                <w:tab w:val="left" w:pos="3720"/>
              </w:tabs>
              <w:outlineLvl w:val="0"/>
              <w:rPr>
                <w:rFonts w:cs="Arial"/>
                <w:szCs w:val="20"/>
              </w:rPr>
            </w:pPr>
            <w:r>
              <w:t>CLO1</w:t>
            </w:r>
          </w:p>
        </w:tc>
      </w:tr>
      <w:tr w:rsidR="00C44987"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FAAC801" w:rsidR="00C44987" w:rsidRPr="00842155" w:rsidRDefault="00C44987" w:rsidP="00C44987">
            <w:pPr>
              <w:pStyle w:val="ObjectiveBullet"/>
              <w:numPr>
                <w:ilvl w:val="1"/>
                <w:numId w:val="34"/>
              </w:numPr>
            </w:pPr>
            <w:r>
              <w:t>Perform an ABC analysis</w:t>
            </w:r>
          </w:p>
        </w:tc>
        <w:tc>
          <w:tcPr>
            <w:tcW w:w="2880" w:type="dxa"/>
            <w:gridSpan w:val="2"/>
            <w:tcBorders>
              <w:top w:val="nil"/>
              <w:left w:val="nil"/>
              <w:bottom w:val="nil"/>
            </w:tcBorders>
          </w:tcPr>
          <w:p w14:paraId="5EAAC697" w14:textId="55C7C81F" w:rsidR="00C44987" w:rsidRPr="00842155" w:rsidRDefault="00C44987" w:rsidP="00C44987">
            <w:pPr>
              <w:tabs>
                <w:tab w:val="left" w:pos="0"/>
                <w:tab w:val="left" w:pos="3720"/>
              </w:tabs>
              <w:outlineLvl w:val="0"/>
              <w:rPr>
                <w:rFonts w:cs="Arial"/>
                <w:szCs w:val="20"/>
              </w:rPr>
            </w:pPr>
            <w:r>
              <w:t>CLO2</w:t>
            </w:r>
          </w:p>
        </w:tc>
      </w:tr>
      <w:tr w:rsidR="00C44987" w:rsidRPr="00842155" w14:paraId="3C590C6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73660CF" w14:textId="6C552D8B" w:rsidR="00C44987" w:rsidRPr="00842155" w:rsidRDefault="00C44987" w:rsidP="00C44987">
            <w:pPr>
              <w:pStyle w:val="ObjectiveBullet"/>
              <w:numPr>
                <w:ilvl w:val="1"/>
                <w:numId w:val="34"/>
              </w:numPr>
            </w:pPr>
            <w:r>
              <w:t>Analyze inventory purchases using the EOQ Model</w:t>
            </w:r>
          </w:p>
        </w:tc>
        <w:tc>
          <w:tcPr>
            <w:tcW w:w="2880" w:type="dxa"/>
            <w:gridSpan w:val="2"/>
            <w:tcBorders>
              <w:top w:val="nil"/>
              <w:left w:val="nil"/>
              <w:bottom w:val="nil"/>
            </w:tcBorders>
          </w:tcPr>
          <w:p w14:paraId="5C2CC39C" w14:textId="1AC116FF" w:rsidR="00C44987" w:rsidRPr="00842155" w:rsidRDefault="00C44987" w:rsidP="00C44987">
            <w:pPr>
              <w:tabs>
                <w:tab w:val="left" w:pos="0"/>
                <w:tab w:val="left" w:pos="3720"/>
              </w:tabs>
              <w:outlineLvl w:val="0"/>
              <w:rPr>
                <w:rFonts w:cs="Arial"/>
                <w:szCs w:val="20"/>
              </w:rPr>
            </w:pPr>
            <w:r>
              <w:t>CLO2</w:t>
            </w:r>
          </w:p>
        </w:tc>
      </w:tr>
      <w:tr w:rsidR="00C44987"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7C9C04E2" w:rsidR="00C44987" w:rsidRPr="00842155" w:rsidRDefault="00C44987" w:rsidP="00C44987">
            <w:pPr>
              <w:pStyle w:val="ObjectiveBullet"/>
              <w:numPr>
                <w:ilvl w:val="1"/>
                <w:numId w:val="34"/>
              </w:numPr>
            </w:pPr>
            <w:r>
              <w:t>Apply the single period inventory model</w:t>
            </w:r>
          </w:p>
        </w:tc>
        <w:tc>
          <w:tcPr>
            <w:tcW w:w="2880" w:type="dxa"/>
            <w:gridSpan w:val="2"/>
            <w:tcBorders>
              <w:top w:val="nil"/>
              <w:left w:val="nil"/>
              <w:bottom w:val="single" w:sz="4" w:space="0" w:color="000000" w:themeColor="text1"/>
            </w:tcBorders>
          </w:tcPr>
          <w:p w14:paraId="4B26443A" w14:textId="0874408D" w:rsidR="00C44987" w:rsidRPr="00842155" w:rsidRDefault="00C44987" w:rsidP="00C44987">
            <w:pPr>
              <w:tabs>
                <w:tab w:val="left" w:pos="0"/>
                <w:tab w:val="left" w:pos="3720"/>
              </w:tabs>
              <w:outlineLvl w:val="0"/>
              <w:rPr>
                <w:rFonts w:cs="Arial"/>
                <w:szCs w:val="20"/>
              </w:rPr>
            </w:pPr>
            <w:r>
              <w:t>CLO2</w:t>
            </w:r>
          </w:p>
        </w:tc>
      </w:tr>
      <w:tr w:rsidR="00C44987"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C44987" w:rsidRDefault="00C44987" w:rsidP="00C4498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A54269" w14:textId="77777777" w:rsidR="00C44987" w:rsidRDefault="00C44987" w:rsidP="00C44987">
            <w:pPr>
              <w:ind w:left="360" w:hanging="360"/>
              <w:rPr>
                <w:b/>
              </w:rPr>
            </w:pPr>
            <w:r>
              <w:rPr>
                <w:b/>
              </w:rPr>
              <w:t>Week Six Reading</w:t>
            </w:r>
          </w:p>
          <w:p w14:paraId="06F182CD" w14:textId="77777777" w:rsidR="00C44987" w:rsidRDefault="00C44987" w:rsidP="00C44987">
            <w:pPr>
              <w:ind w:left="360" w:hanging="360"/>
              <w:rPr>
                <w:b/>
              </w:rPr>
            </w:pPr>
          </w:p>
          <w:p w14:paraId="7A339EFA" w14:textId="77E0DFF0" w:rsidR="00C44987" w:rsidRDefault="00C44987" w:rsidP="00C44987">
            <w:pPr>
              <w:pStyle w:val="NoSpacing"/>
            </w:pPr>
            <w:r>
              <w:t>This week, you will be reading Chapter 1</w:t>
            </w:r>
            <w:r w:rsidR="0037554E">
              <w:t>1</w:t>
            </w:r>
            <w:r>
              <w:t xml:space="preserve">. You will be learning the basics of Operations Management focusing on </w:t>
            </w:r>
            <w:r w:rsidR="00C87567">
              <w:t>managing inventories in</w:t>
            </w:r>
            <w:r>
              <w:t xml:space="preserve"> </w:t>
            </w:r>
            <w:r w:rsidR="00C87567">
              <w:t>Supply Chain</w:t>
            </w:r>
            <w:r>
              <w:t>.</w:t>
            </w:r>
          </w:p>
          <w:p w14:paraId="2966D8FA" w14:textId="77777777" w:rsidR="00C44987" w:rsidRDefault="00C44987" w:rsidP="00C44987">
            <w:pPr>
              <w:ind w:left="360" w:hanging="360"/>
              <w:rPr>
                <w:b/>
              </w:rPr>
            </w:pPr>
          </w:p>
          <w:p w14:paraId="699EC7E8" w14:textId="59CF1BBF" w:rsidR="00C44987" w:rsidRDefault="00C44987" w:rsidP="00C44987">
            <w:pPr>
              <w:ind w:left="360" w:hanging="360"/>
            </w:pPr>
            <w:r w:rsidRPr="005666BB">
              <w:rPr>
                <w:b/>
              </w:rPr>
              <w:t>Read</w:t>
            </w:r>
            <w:r w:rsidRPr="005666BB">
              <w:t xml:space="preserve"> Ch.</w:t>
            </w:r>
            <w:r w:rsidR="0037554E" w:rsidRPr="005666BB">
              <w:t xml:space="preserve">11 </w:t>
            </w:r>
            <w:r w:rsidRPr="005666BB">
              <w:t xml:space="preserve">of </w:t>
            </w:r>
            <w:r w:rsidRPr="005666BB">
              <w:rPr>
                <w:i/>
              </w:rPr>
              <w:t>OM</w:t>
            </w:r>
            <w:r w:rsidRPr="0037554E">
              <w:rPr>
                <w:i/>
              </w:rPr>
              <w:t>6</w:t>
            </w:r>
            <w:r w:rsidR="0037554E" w:rsidRPr="0037554E">
              <w:rPr>
                <w:i/>
              </w:rPr>
              <w:t>.</w:t>
            </w:r>
          </w:p>
          <w:p w14:paraId="0B680E5D" w14:textId="77777777" w:rsidR="00C44987" w:rsidRDefault="00C44987" w:rsidP="00C44987">
            <w:pPr>
              <w:ind w:left="360" w:hanging="360"/>
            </w:pPr>
          </w:p>
          <w:p w14:paraId="31FBBBA9" w14:textId="77777777" w:rsidR="00C44987" w:rsidRDefault="00C44987" w:rsidP="00C44987">
            <w:pPr>
              <w:ind w:left="360" w:hanging="360"/>
            </w:pPr>
            <w:r>
              <w:t>After studying these chapters, you should be able to:</w:t>
            </w:r>
          </w:p>
          <w:p w14:paraId="215B0CE0" w14:textId="77777777" w:rsidR="00C44987" w:rsidRDefault="00C44987" w:rsidP="00C44987">
            <w:pPr>
              <w:ind w:left="360" w:hanging="360"/>
            </w:pPr>
          </w:p>
          <w:p w14:paraId="195453B5" w14:textId="77777777" w:rsidR="0037554E" w:rsidRDefault="0037554E" w:rsidP="0037554E">
            <w:pPr>
              <w:pStyle w:val="AssignmentsLevel2"/>
            </w:pPr>
            <w:r>
              <w:t>Explain the importance inventory, types of inventories, and key decisions and costs</w:t>
            </w:r>
          </w:p>
          <w:p w14:paraId="531C0817" w14:textId="3C8B2B08" w:rsidR="0037554E" w:rsidRDefault="0037554E" w:rsidP="0037554E">
            <w:pPr>
              <w:pStyle w:val="AssignmentsLevel2"/>
            </w:pPr>
            <w:r>
              <w:t>Describe the major characteristics that impact inventory decisions</w:t>
            </w:r>
          </w:p>
          <w:p w14:paraId="756F432D" w14:textId="119E8C68" w:rsidR="0037554E" w:rsidRDefault="0037554E" w:rsidP="0037554E">
            <w:pPr>
              <w:pStyle w:val="AssignmentsLevel2"/>
            </w:pPr>
            <w:r>
              <w:t>Describe how to conduct an ABC analysis.</w:t>
            </w:r>
          </w:p>
          <w:p w14:paraId="487119F8" w14:textId="678B43E8" w:rsidR="0037554E" w:rsidRDefault="0037554E" w:rsidP="0037554E">
            <w:pPr>
              <w:pStyle w:val="AssignmentsLevel2"/>
            </w:pPr>
            <w:r>
              <w:t>Explain how a fixed-order-quantity inventory system operates and how to use the economic ordering quantity (EOQ) and safety stock models</w:t>
            </w:r>
          </w:p>
          <w:p w14:paraId="35FE2C6A" w14:textId="50B86057" w:rsidR="0037554E" w:rsidRDefault="0037554E" w:rsidP="0037554E">
            <w:pPr>
              <w:pStyle w:val="AssignmentsLevel2"/>
            </w:pPr>
            <w:r>
              <w:t>Explain how a fixed-period inventory system operates</w:t>
            </w:r>
          </w:p>
          <w:p w14:paraId="33878822" w14:textId="532B2AC2" w:rsidR="00C44987" w:rsidRPr="00842155" w:rsidRDefault="0037554E" w:rsidP="0037554E">
            <w:pPr>
              <w:pStyle w:val="AssignmentsLevel2"/>
            </w:pPr>
            <w:r>
              <w:t>Describe how to apply the single inventory- period inventory model</w:t>
            </w:r>
          </w:p>
        </w:tc>
        <w:tc>
          <w:tcPr>
            <w:tcW w:w="1440" w:type="dxa"/>
            <w:tcBorders>
              <w:left w:val="single" w:sz="4" w:space="0" w:color="000000" w:themeColor="text1"/>
            </w:tcBorders>
            <w:shd w:val="clear" w:color="auto" w:fill="FFFFFF" w:themeFill="background1"/>
          </w:tcPr>
          <w:p w14:paraId="717E52FF" w14:textId="0F2EF71E" w:rsidR="00C44987" w:rsidRPr="009F6FAF" w:rsidRDefault="00C44987" w:rsidP="00C44987">
            <w:pPr>
              <w:rPr>
                <w:rFonts w:cs="Arial"/>
                <w:szCs w:val="20"/>
              </w:rPr>
            </w:pPr>
            <w:r>
              <w:t>6.1, 6.2, 6.3, 6.4</w:t>
            </w:r>
          </w:p>
        </w:tc>
        <w:tc>
          <w:tcPr>
            <w:tcW w:w="1440" w:type="dxa"/>
            <w:tcBorders>
              <w:left w:val="single" w:sz="4" w:space="0" w:color="000000" w:themeColor="text1"/>
            </w:tcBorders>
            <w:shd w:val="clear" w:color="auto" w:fill="FFFFFF" w:themeFill="background1"/>
          </w:tcPr>
          <w:p w14:paraId="1642E7E4" w14:textId="77777777" w:rsidR="00C44987" w:rsidRPr="009F6FAF" w:rsidRDefault="00C44987" w:rsidP="00C44987">
            <w:pPr>
              <w:rPr>
                <w:rFonts w:cs="Arial"/>
                <w:szCs w:val="20"/>
              </w:rPr>
            </w:pPr>
          </w:p>
        </w:tc>
      </w:tr>
      <w:tr w:rsidR="00C44987"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3C50B8" w14:textId="77777777" w:rsidR="00C44987" w:rsidRDefault="00C44987" w:rsidP="00C44987">
            <w:pPr>
              <w:rPr>
                <w:b/>
              </w:rPr>
            </w:pPr>
            <w:r>
              <w:rPr>
                <w:b/>
              </w:rPr>
              <w:t>Lecture: Managing Inventory</w:t>
            </w:r>
          </w:p>
          <w:p w14:paraId="50F1648E" w14:textId="77777777" w:rsidR="00C44987" w:rsidRDefault="00C44987" w:rsidP="00C44987">
            <w:pPr>
              <w:rPr>
                <w:b/>
              </w:rPr>
            </w:pPr>
          </w:p>
          <w:p w14:paraId="57AB80E3" w14:textId="77777777" w:rsidR="00C44987" w:rsidRDefault="00C44987" w:rsidP="00C44987">
            <w:r>
              <w:rPr>
                <w:b/>
              </w:rPr>
              <w:t>Watch</w:t>
            </w:r>
            <w:r>
              <w:t xml:space="preserve"> the "Managing Inventory" Lecture Video, available on Vimeo (17:17): </w:t>
            </w:r>
            <w:hyperlink r:id="rId33" w:history="1">
              <w:r w:rsidRPr="002E755A">
                <w:rPr>
                  <w:rStyle w:val="Hyperlink"/>
                </w:rPr>
                <w:t>https://vimeo.com/92857462</w:t>
              </w:r>
            </w:hyperlink>
          </w:p>
          <w:p w14:paraId="697C747B" w14:textId="77777777" w:rsidR="00C44987" w:rsidRDefault="00C44987" w:rsidP="00C44987"/>
          <w:p w14:paraId="668D81BA" w14:textId="77777777" w:rsidR="00C44987" w:rsidRDefault="00C44987" w:rsidP="00C44987">
            <w:r>
              <w:rPr>
                <w:b/>
              </w:rPr>
              <w:t>Watch</w:t>
            </w:r>
            <w:r>
              <w:t xml:space="preserve"> the “Conducting an ABC Inventory in Excel” Lecture Video, available on </w:t>
            </w:r>
            <w:proofErr w:type="spellStart"/>
            <w:r>
              <w:t>ScreenCast</w:t>
            </w:r>
            <w:proofErr w:type="spellEnd"/>
            <w:r>
              <w:t xml:space="preserve">: </w:t>
            </w:r>
          </w:p>
          <w:p w14:paraId="5DB69DC0" w14:textId="77777777" w:rsidR="00C44987" w:rsidRDefault="0049414E" w:rsidP="00C44987">
            <w:pPr>
              <w:rPr>
                <w:rFonts w:ascii="Times New Roman" w:hAnsi="Times New Roman"/>
              </w:rPr>
            </w:pPr>
            <w:hyperlink r:id="rId34">
              <w:r w:rsidR="00C44987">
                <w:rPr>
                  <w:color w:val="0000FF"/>
                  <w:u w:val="single"/>
                </w:rPr>
                <w:t>http://screencast.com/t/OutdK5JvtSNq</w:t>
              </w:r>
            </w:hyperlink>
          </w:p>
          <w:p w14:paraId="41CEBF25" w14:textId="77777777" w:rsidR="00C44987" w:rsidRDefault="00C44987" w:rsidP="00C44987"/>
          <w:p w14:paraId="581EF9C1" w14:textId="3387B39A" w:rsidR="00C44987" w:rsidRPr="00842155" w:rsidRDefault="00C44987" w:rsidP="00C44987">
            <w:pPr>
              <w:pStyle w:val="AssignmentsLevel1"/>
            </w:pPr>
            <w:r>
              <w:rPr>
                <w:b/>
              </w:rPr>
              <w:t>Post</w:t>
            </w:r>
            <w:r>
              <w:t xml:space="preserve"> any questions, comments, or insights you may have about the content of the lecture in the Week Six General Q&amp;A discussion forum on Blackboard.</w:t>
            </w:r>
          </w:p>
        </w:tc>
        <w:tc>
          <w:tcPr>
            <w:tcW w:w="1440" w:type="dxa"/>
            <w:tcBorders>
              <w:left w:val="single" w:sz="4" w:space="0" w:color="000000" w:themeColor="text1"/>
            </w:tcBorders>
            <w:shd w:val="clear" w:color="auto" w:fill="FFFFFF" w:themeFill="background1"/>
          </w:tcPr>
          <w:p w14:paraId="376046F1" w14:textId="774F107C" w:rsidR="00C44987" w:rsidRPr="009F6FAF" w:rsidRDefault="00C44987" w:rsidP="00C44987">
            <w:pPr>
              <w:rPr>
                <w:rFonts w:cs="Arial"/>
                <w:szCs w:val="20"/>
              </w:rPr>
            </w:pPr>
            <w:r>
              <w:lastRenderedPageBreak/>
              <w:t>6.1, 6.2, 6.3, 6.4</w:t>
            </w:r>
          </w:p>
        </w:tc>
        <w:tc>
          <w:tcPr>
            <w:tcW w:w="1440" w:type="dxa"/>
            <w:tcBorders>
              <w:left w:val="single" w:sz="4" w:space="0" w:color="000000" w:themeColor="text1"/>
            </w:tcBorders>
            <w:shd w:val="clear" w:color="auto" w:fill="FFFFFF" w:themeFill="background1"/>
          </w:tcPr>
          <w:p w14:paraId="038E5FA0" w14:textId="7C1BCB94" w:rsidR="00C44987" w:rsidRPr="009F6FAF" w:rsidRDefault="00C44987" w:rsidP="00C44987">
            <w:pPr>
              <w:rPr>
                <w:rFonts w:cs="Arial"/>
                <w:szCs w:val="20"/>
              </w:rPr>
            </w:pPr>
            <w:r>
              <w:t>1 hour</w:t>
            </w:r>
          </w:p>
        </w:tc>
      </w:tr>
      <w:tr w:rsidR="00837A57" w:rsidRPr="00842155" w14:paraId="147ADC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B28544" w14:textId="77777777" w:rsidR="00837A57" w:rsidRDefault="00837A57" w:rsidP="00837A57">
            <w:r>
              <w:rPr>
                <w:b/>
              </w:rPr>
              <w:t>Practice Exercises: Inventory Management</w:t>
            </w:r>
          </w:p>
          <w:p w14:paraId="10AF6210" w14:textId="77777777" w:rsidR="00837A57" w:rsidRDefault="00837A57" w:rsidP="00837A57">
            <w:pPr>
              <w:tabs>
                <w:tab w:val="left" w:pos="2027"/>
              </w:tabs>
            </w:pPr>
            <w:r>
              <w:tab/>
            </w:r>
          </w:p>
          <w:p w14:paraId="3351C9EB" w14:textId="32057953" w:rsidR="00837A57" w:rsidRDefault="00837A57" w:rsidP="00837A57">
            <w:r>
              <w:rPr>
                <w:b/>
              </w:rPr>
              <w:t>Access</w:t>
            </w:r>
            <w:r>
              <w:t xml:space="preserve"> the Excel Templates for Chapter 1</w:t>
            </w:r>
            <w:r w:rsidR="00086288">
              <w:t>1</w:t>
            </w:r>
            <w:r>
              <w:t xml:space="preserve"> </w:t>
            </w:r>
            <w:r w:rsidR="00086288">
              <w:t xml:space="preserve">(Attached) </w:t>
            </w:r>
          </w:p>
          <w:p w14:paraId="63BC087F" w14:textId="77777777" w:rsidR="00837A57" w:rsidRDefault="00837A57" w:rsidP="00837A57"/>
          <w:p w14:paraId="3F9EDEF5" w14:textId="642B9248" w:rsidR="00837A57" w:rsidRDefault="00837A57" w:rsidP="00837A57">
            <w:r>
              <w:rPr>
                <w:b/>
              </w:rPr>
              <w:t>Complete</w:t>
            </w:r>
            <w:r>
              <w:t xml:space="preserve"> problems 4,6,7 and 13</w:t>
            </w:r>
            <w:r w:rsidR="00086288">
              <w:t xml:space="preserve"> in Chapter 11</w:t>
            </w:r>
          </w:p>
          <w:p w14:paraId="4CDC2948" w14:textId="77777777" w:rsidR="00837A57" w:rsidRDefault="00837A57" w:rsidP="00837A57"/>
          <w:p w14:paraId="3528858D" w14:textId="77777777" w:rsidR="00837A57" w:rsidRDefault="00837A57" w:rsidP="00837A57">
            <w:r>
              <w:rPr>
                <w:b/>
              </w:rPr>
              <w:t>Post</w:t>
            </w:r>
            <w:r>
              <w:t xml:space="preserve"> your answers to the Practice Problems Discussion Board for week 6.</w:t>
            </w:r>
          </w:p>
          <w:p w14:paraId="6E983641" w14:textId="77777777" w:rsidR="00837A57" w:rsidRDefault="00837A57" w:rsidP="00837A57"/>
          <w:p w14:paraId="6066591E" w14:textId="77777777" w:rsidR="00837A57" w:rsidRDefault="00837A57" w:rsidP="00837A57">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5175B754" w14:textId="77777777" w:rsidR="00837A57" w:rsidRDefault="00837A57" w:rsidP="00837A57">
            <w:pPr>
              <w:rPr>
                <w:b/>
              </w:rPr>
            </w:pPr>
          </w:p>
          <w:p w14:paraId="088EE614" w14:textId="2C06ECC8" w:rsidR="00837A57" w:rsidRDefault="00837A57" w:rsidP="00837A57">
            <w:pPr>
              <w:rPr>
                <w:b/>
              </w:rPr>
            </w:pPr>
            <w:r>
              <w:rPr>
                <w:b/>
              </w:rPr>
              <w:t xml:space="preserve">Write </w:t>
            </w:r>
            <w:r>
              <w:t>a substantive response to a minimum of three different students. All responses must be posted by 11:59 p.m. (Eastern Time) on Sunday.</w:t>
            </w:r>
          </w:p>
        </w:tc>
        <w:tc>
          <w:tcPr>
            <w:tcW w:w="1440" w:type="dxa"/>
            <w:tcBorders>
              <w:left w:val="single" w:sz="4" w:space="0" w:color="000000" w:themeColor="text1"/>
            </w:tcBorders>
            <w:shd w:val="clear" w:color="auto" w:fill="FFFFFF" w:themeFill="background1"/>
          </w:tcPr>
          <w:p w14:paraId="6D1D41DD" w14:textId="12246240" w:rsidR="00837A57" w:rsidRDefault="00837A57" w:rsidP="00837A57">
            <w:r>
              <w:t>6.2, 6.3, 6.4</w:t>
            </w:r>
          </w:p>
        </w:tc>
        <w:tc>
          <w:tcPr>
            <w:tcW w:w="1440" w:type="dxa"/>
            <w:tcBorders>
              <w:left w:val="single" w:sz="4" w:space="0" w:color="000000" w:themeColor="text1"/>
            </w:tcBorders>
            <w:shd w:val="clear" w:color="auto" w:fill="FFFFFF" w:themeFill="background1"/>
          </w:tcPr>
          <w:p w14:paraId="1674A8C2" w14:textId="18D9E03C" w:rsidR="00837A57" w:rsidRDefault="00837A57" w:rsidP="00837A57">
            <w:r>
              <w:t>2 hours</w:t>
            </w:r>
          </w:p>
        </w:tc>
      </w:tr>
      <w:tr w:rsidR="00837A57"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837A57" w:rsidRDefault="00837A57" w:rsidP="00837A57">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837A57" w:rsidRPr="005B10FE" w:rsidRDefault="00837A57" w:rsidP="00837A57">
            <w:pPr>
              <w:rPr>
                <w:rFonts w:eastAsia="Arial" w:cs="Arial"/>
                <w:b/>
                <w:bCs/>
                <w:i/>
                <w:iCs/>
              </w:rPr>
            </w:pPr>
            <w:r w:rsidRPr="4948C66D">
              <w:rPr>
                <w:rFonts w:eastAsia="Arial" w:cs="Arial"/>
                <w:b/>
                <w:bCs/>
                <w:i/>
                <w:iCs/>
              </w:rPr>
              <w:t>AIE</w:t>
            </w:r>
          </w:p>
        </w:tc>
      </w:tr>
      <w:tr w:rsidR="00837A57" w:rsidRPr="00103FC5" w14:paraId="25C79370" w14:textId="77777777" w:rsidTr="4948C66D">
        <w:tc>
          <w:tcPr>
            <w:tcW w:w="10170" w:type="dxa"/>
            <w:gridSpan w:val="2"/>
            <w:tcMar>
              <w:top w:w="115" w:type="dxa"/>
              <w:left w:w="115" w:type="dxa"/>
              <w:bottom w:w="115" w:type="dxa"/>
              <w:right w:w="115" w:type="dxa"/>
            </w:tcMar>
          </w:tcPr>
          <w:p w14:paraId="6B2768BB" w14:textId="77777777" w:rsidR="00837A57" w:rsidRDefault="00837A57" w:rsidP="00837A57">
            <w:pPr>
              <w:widowControl w:val="0"/>
              <w:ind w:left="360" w:hanging="360"/>
              <w:rPr>
                <w:b/>
              </w:rPr>
            </w:pPr>
            <w:r>
              <w:rPr>
                <w:b/>
              </w:rPr>
              <w:t>Week Six Resources Quiz</w:t>
            </w:r>
          </w:p>
          <w:p w14:paraId="61E9BE8D" w14:textId="77777777" w:rsidR="00837A57" w:rsidRDefault="00837A57" w:rsidP="00837A57">
            <w:pPr>
              <w:widowControl w:val="0"/>
              <w:ind w:left="360" w:hanging="360"/>
            </w:pPr>
          </w:p>
          <w:p w14:paraId="5F40015C" w14:textId="77777777" w:rsidR="00837A57" w:rsidRDefault="00837A57" w:rsidP="00837A57">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358113F8" w14:textId="77777777" w:rsidR="00837A57" w:rsidRDefault="00837A57" w:rsidP="00837A57"/>
          <w:p w14:paraId="33E7DA00" w14:textId="77777777" w:rsidR="00837A57" w:rsidRDefault="00837A57" w:rsidP="00837A57">
            <w:r>
              <w:rPr>
                <w:b/>
              </w:rPr>
              <w:t>Complete</w:t>
            </w:r>
            <w:r>
              <w:t xml:space="preserve"> the Week Six Resources Quiz by 11:59 p.m. (Eastern Time) on Sunday.</w:t>
            </w:r>
          </w:p>
          <w:p w14:paraId="60A301B9" w14:textId="77777777" w:rsidR="00837A57" w:rsidRDefault="00837A57" w:rsidP="00837A57"/>
          <w:p w14:paraId="2467B036" w14:textId="6885FA3C" w:rsidR="00837A57" w:rsidRPr="00103FC5" w:rsidRDefault="00837A57" w:rsidP="00837A57">
            <w:pPr>
              <w:pStyle w:val="AssignmentsLevel1"/>
              <w:rPr>
                <w:b/>
                <w:bCs/>
              </w:rPr>
            </w:pPr>
            <w:r>
              <w:rPr>
                <w:i/>
              </w:rPr>
              <w:t>Note</w:t>
            </w:r>
            <w:r>
              <w:t>. This quiz is open book and open note and counts for 10 points.</w:t>
            </w:r>
          </w:p>
        </w:tc>
        <w:tc>
          <w:tcPr>
            <w:tcW w:w="1440" w:type="dxa"/>
          </w:tcPr>
          <w:p w14:paraId="38DFBD57" w14:textId="77777777" w:rsidR="00837A57" w:rsidRPr="00103FC5" w:rsidRDefault="00837A57" w:rsidP="00837A57">
            <w:pPr>
              <w:tabs>
                <w:tab w:val="left" w:pos="2329"/>
              </w:tabs>
              <w:rPr>
                <w:rFonts w:cs="Arial"/>
                <w:szCs w:val="20"/>
              </w:rPr>
            </w:pPr>
          </w:p>
        </w:tc>
        <w:tc>
          <w:tcPr>
            <w:tcW w:w="1440" w:type="dxa"/>
          </w:tcPr>
          <w:p w14:paraId="7A6F9582" w14:textId="76DDBC71" w:rsidR="00837A57" w:rsidRPr="00103FC5" w:rsidRDefault="00837A57" w:rsidP="00837A57">
            <w:pPr>
              <w:tabs>
                <w:tab w:val="left" w:pos="2329"/>
              </w:tabs>
              <w:rPr>
                <w:rFonts w:eastAsia="Arial" w:cs="Arial"/>
              </w:rPr>
            </w:pPr>
          </w:p>
        </w:tc>
      </w:tr>
      <w:tr w:rsidR="00837A57" w:rsidRPr="00132272" w14:paraId="689C1D8B" w14:textId="77777777" w:rsidTr="4948C66D">
        <w:tc>
          <w:tcPr>
            <w:tcW w:w="10170" w:type="dxa"/>
            <w:gridSpan w:val="2"/>
            <w:tcMar>
              <w:top w:w="115" w:type="dxa"/>
              <w:left w:w="115" w:type="dxa"/>
              <w:bottom w:w="115" w:type="dxa"/>
              <w:right w:w="115" w:type="dxa"/>
            </w:tcMar>
          </w:tcPr>
          <w:p w14:paraId="7136A46C" w14:textId="77777777" w:rsidR="00837A57" w:rsidRDefault="00837A57" w:rsidP="00837A57">
            <w:pPr>
              <w:tabs>
                <w:tab w:val="left" w:pos="2329"/>
              </w:tabs>
              <w:rPr>
                <w:b/>
              </w:rPr>
            </w:pPr>
            <w:r>
              <w:rPr>
                <w:b/>
              </w:rPr>
              <w:t>Discussion: Managing Inventory</w:t>
            </w:r>
          </w:p>
          <w:p w14:paraId="584EA8B0" w14:textId="77777777" w:rsidR="00837A57" w:rsidRDefault="00837A57" w:rsidP="00837A57">
            <w:pPr>
              <w:tabs>
                <w:tab w:val="left" w:pos="2329"/>
              </w:tabs>
              <w:rPr>
                <w:b/>
              </w:rPr>
            </w:pPr>
          </w:p>
          <w:p w14:paraId="5CAA3FAD" w14:textId="77777777" w:rsidR="00837A57" w:rsidRDefault="00837A57" w:rsidP="00837A57">
            <w:pPr>
              <w:tabs>
                <w:tab w:val="left" w:pos="2329"/>
              </w:tabs>
            </w:pPr>
            <w:r>
              <w:t xml:space="preserve">Hospitals face a difficult and expensive problem in determining the amount and types of blood to stock to meet their patients’ needs. </w:t>
            </w:r>
          </w:p>
          <w:p w14:paraId="0A59C497" w14:textId="77777777" w:rsidR="00837A57" w:rsidRDefault="00837A57" w:rsidP="00837A57">
            <w:pPr>
              <w:tabs>
                <w:tab w:val="left" w:pos="2329"/>
              </w:tabs>
            </w:pPr>
          </w:p>
          <w:p w14:paraId="30D7882F" w14:textId="77777777" w:rsidR="00837A57" w:rsidRDefault="00837A57" w:rsidP="00837A57">
            <w:pPr>
              <w:tabs>
                <w:tab w:val="left" w:pos="2329"/>
              </w:tabs>
            </w:pPr>
            <w:r>
              <w:rPr>
                <w:b/>
              </w:rPr>
              <w:t>Write</w:t>
            </w:r>
            <w:r>
              <w:t xml:space="preserve"> a response to the following prompt in the “</w:t>
            </w:r>
            <w:r w:rsidRPr="002F07F9">
              <w:t>Managing Inventory”</w:t>
            </w:r>
            <w:r>
              <w:t xml:space="preserve"> discussion forum:</w:t>
            </w:r>
          </w:p>
          <w:p w14:paraId="579036CF" w14:textId="77777777" w:rsidR="00837A57" w:rsidRDefault="00837A57" w:rsidP="00837A57">
            <w:pPr>
              <w:tabs>
                <w:tab w:val="left" w:pos="2329"/>
              </w:tabs>
            </w:pPr>
          </w:p>
          <w:p w14:paraId="529384D4" w14:textId="77777777" w:rsidR="00837A57" w:rsidRDefault="00837A57" w:rsidP="00837A57">
            <w:pPr>
              <w:pStyle w:val="AssignmentsLevel2"/>
            </w:pPr>
            <w:r>
              <w:t xml:space="preserve">Describe the key factors that need to be considered for a hospital managing their blood inventory. As part of </w:t>
            </w:r>
            <w:r>
              <w:lastRenderedPageBreak/>
              <w:t>your analysis, be sure to use inventory terms mentioned in the text and lectures.</w:t>
            </w:r>
          </w:p>
          <w:p w14:paraId="005BACDC" w14:textId="77777777" w:rsidR="00837A57" w:rsidRDefault="00837A57" w:rsidP="00837A57">
            <w:pPr>
              <w:tabs>
                <w:tab w:val="left" w:pos="2329"/>
              </w:tabs>
            </w:pPr>
          </w:p>
          <w:p w14:paraId="5803205A" w14:textId="77777777" w:rsidR="00837A57" w:rsidRDefault="00837A57" w:rsidP="00837A57">
            <w:pPr>
              <w:tabs>
                <w:tab w:val="left" w:pos="2329"/>
              </w:tabs>
            </w:pPr>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AFD11E3" w14:textId="77777777" w:rsidR="00837A57" w:rsidRDefault="00837A57" w:rsidP="00837A57">
            <w:pPr>
              <w:tabs>
                <w:tab w:val="left" w:pos="2329"/>
              </w:tabs>
            </w:pPr>
          </w:p>
          <w:p w14:paraId="46956C2E" w14:textId="29A3F6A0" w:rsidR="00837A57" w:rsidRPr="00132272" w:rsidRDefault="00837A57" w:rsidP="00837A57">
            <w:pPr>
              <w:pStyle w:val="AssignmentsLevel1"/>
              <w:rPr>
                <w:strike/>
              </w:rPr>
            </w:pPr>
            <w:r>
              <w:rPr>
                <w:b/>
              </w:rPr>
              <w:t>Write</w:t>
            </w:r>
            <w:r>
              <w:t xml:space="preserve"> a substantive response to a minimum of three different students. All responses must be posted by 11:59 p.m. (Eastern Time) on Sunday.</w:t>
            </w:r>
          </w:p>
        </w:tc>
        <w:tc>
          <w:tcPr>
            <w:tcW w:w="1440" w:type="dxa"/>
          </w:tcPr>
          <w:p w14:paraId="6D6400D7" w14:textId="123924B4" w:rsidR="00837A57" w:rsidRPr="00132272" w:rsidRDefault="00837A57" w:rsidP="00837A57">
            <w:pPr>
              <w:tabs>
                <w:tab w:val="left" w:pos="2329"/>
              </w:tabs>
              <w:rPr>
                <w:rFonts w:cs="Arial"/>
                <w:strike/>
                <w:szCs w:val="20"/>
              </w:rPr>
            </w:pPr>
            <w:r>
              <w:lastRenderedPageBreak/>
              <w:t>6.1</w:t>
            </w:r>
          </w:p>
        </w:tc>
        <w:tc>
          <w:tcPr>
            <w:tcW w:w="1440" w:type="dxa"/>
          </w:tcPr>
          <w:p w14:paraId="30813A08" w14:textId="3541D94B" w:rsidR="00837A57" w:rsidRPr="00132272" w:rsidRDefault="00837A57" w:rsidP="00837A57">
            <w:pPr>
              <w:tabs>
                <w:tab w:val="left" w:pos="2329"/>
              </w:tabs>
              <w:rPr>
                <w:rFonts w:cs="Arial"/>
                <w:strike/>
                <w:szCs w:val="20"/>
              </w:rPr>
            </w:pPr>
            <w:r>
              <w:t>1 hour</w:t>
            </w:r>
          </w:p>
        </w:tc>
      </w:tr>
      <w:tr w:rsidR="00837A57" w:rsidRPr="00132272" w14:paraId="2441ECE1" w14:textId="77777777" w:rsidTr="4948C66D">
        <w:tc>
          <w:tcPr>
            <w:tcW w:w="10170" w:type="dxa"/>
            <w:gridSpan w:val="2"/>
            <w:tcMar>
              <w:top w:w="115" w:type="dxa"/>
              <w:left w:w="115" w:type="dxa"/>
              <w:bottom w:w="115" w:type="dxa"/>
              <w:right w:w="115" w:type="dxa"/>
            </w:tcMar>
          </w:tcPr>
          <w:p w14:paraId="3A39EC29" w14:textId="77777777" w:rsidR="00837A57" w:rsidRDefault="00837A57" w:rsidP="00837A57">
            <w:pPr>
              <w:tabs>
                <w:tab w:val="left" w:pos="2329"/>
              </w:tabs>
              <w:rPr>
                <w:b/>
              </w:rPr>
            </w:pPr>
            <w:r>
              <w:rPr>
                <w:b/>
              </w:rPr>
              <w:t>Assignment: ABC Analysis Problem</w:t>
            </w:r>
          </w:p>
          <w:p w14:paraId="5B25B989" w14:textId="77777777" w:rsidR="00837A57" w:rsidRDefault="00837A57" w:rsidP="00837A57">
            <w:pPr>
              <w:tabs>
                <w:tab w:val="left" w:pos="2329"/>
              </w:tabs>
              <w:rPr>
                <w:b/>
              </w:rPr>
            </w:pPr>
          </w:p>
          <w:p w14:paraId="514B920A" w14:textId="77777777" w:rsidR="00837A57" w:rsidRDefault="00837A57" w:rsidP="00837A57">
            <w:pPr>
              <w:tabs>
                <w:tab w:val="left" w:pos="2329"/>
              </w:tabs>
            </w:pPr>
            <w:r>
              <w:rPr>
                <w:b/>
              </w:rPr>
              <w:t>Resources: ABC Assessment Problem Data, ABC Inventory Template</w:t>
            </w:r>
          </w:p>
          <w:p w14:paraId="5B2E583B" w14:textId="77777777" w:rsidR="00837A57" w:rsidRDefault="00837A57" w:rsidP="00837A57">
            <w:pPr>
              <w:tabs>
                <w:tab w:val="left" w:pos="2329"/>
              </w:tabs>
              <w:rPr>
                <w:b/>
              </w:rPr>
            </w:pPr>
          </w:p>
          <w:p w14:paraId="1BFBBE08" w14:textId="77777777" w:rsidR="00837A57" w:rsidRDefault="00837A57" w:rsidP="00837A57">
            <w:pPr>
              <w:tabs>
                <w:tab w:val="left" w:pos="2329"/>
              </w:tabs>
            </w:pPr>
            <w:r>
              <w:rPr>
                <w:b/>
              </w:rPr>
              <w:t>Perform</w:t>
            </w:r>
            <w:r>
              <w:t xml:space="preserve"> an ABC inventory analysis on the data in the ABC Assessment Problem Data handout using the ABC Inventory Template.</w:t>
            </w:r>
          </w:p>
          <w:p w14:paraId="23B5F048" w14:textId="77777777" w:rsidR="00837A57" w:rsidRDefault="00837A57" w:rsidP="00837A57">
            <w:pPr>
              <w:tabs>
                <w:tab w:val="left" w:pos="2329"/>
              </w:tabs>
            </w:pPr>
          </w:p>
          <w:p w14:paraId="15CFB68D" w14:textId="77777777" w:rsidR="00837A57" w:rsidRDefault="00837A57" w:rsidP="00837A57">
            <w:pPr>
              <w:tabs>
                <w:tab w:val="left" w:pos="2329"/>
              </w:tabs>
            </w:pPr>
            <w:r>
              <w:rPr>
                <w:b/>
              </w:rPr>
              <w:t>Write</w:t>
            </w:r>
            <w:r>
              <w:t xml:space="preserve"> a 100-word summary of the inventory items that are A items, B items, and C items for this company.</w:t>
            </w:r>
          </w:p>
          <w:p w14:paraId="5C9B0222" w14:textId="77777777" w:rsidR="00837A57" w:rsidRDefault="00837A57" w:rsidP="00837A57">
            <w:pPr>
              <w:tabs>
                <w:tab w:val="left" w:pos="2329"/>
              </w:tabs>
            </w:pPr>
          </w:p>
          <w:p w14:paraId="0E4B0EE6" w14:textId="41ADB40F" w:rsidR="00837A57" w:rsidRPr="4948C66D" w:rsidRDefault="00837A57" w:rsidP="00837A57">
            <w:pPr>
              <w:tabs>
                <w:tab w:val="left" w:pos="2329"/>
              </w:tabs>
              <w:rPr>
                <w:rFonts w:eastAsia="Arial" w:cs="Arial"/>
                <w:b/>
                <w:bCs/>
              </w:rPr>
            </w:pPr>
            <w:r>
              <w:rPr>
                <w:b/>
              </w:rPr>
              <w:t>Submit</w:t>
            </w:r>
            <w:r>
              <w:t xml:space="preserve"> your Inventory Analysis Spreadsheet and the summary to your instructor via Blackboard by 11:59 p.m. (Eastern Time) on Sunday.</w:t>
            </w:r>
          </w:p>
        </w:tc>
        <w:tc>
          <w:tcPr>
            <w:tcW w:w="1440" w:type="dxa"/>
          </w:tcPr>
          <w:p w14:paraId="70874347" w14:textId="47C15ADE" w:rsidR="00837A57" w:rsidRPr="00132272" w:rsidRDefault="00837A57" w:rsidP="00837A57">
            <w:pPr>
              <w:tabs>
                <w:tab w:val="left" w:pos="2329"/>
              </w:tabs>
              <w:rPr>
                <w:rFonts w:cs="Arial"/>
                <w:strike/>
                <w:szCs w:val="20"/>
              </w:rPr>
            </w:pPr>
            <w:r>
              <w:t>6.2</w:t>
            </w:r>
          </w:p>
        </w:tc>
        <w:tc>
          <w:tcPr>
            <w:tcW w:w="1440" w:type="dxa"/>
          </w:tcPr>
          <w:p w14:paraId="102CDDB4" w14:textId="5FC7C5D9" w:rsidR="00837A57" w:rsidRPr="00132272" w:rsidRDefault="00837A57" w:rsidP="00837A57">
            <w:pPr>
              <w:tabs>
                <w:tab w:val="left" w:pos="2329"/>
              </w:tabs>
              <w:rPr>
                <w:rFonts w:cs="Arial"/>
                <w:strike/>
                <w:szCs w:val="20"/>
              </w:rPr>
            </w:pPr>
            <w:r>
              <w:t>.5 hours</w:t>
            </w:r>
          </w:p>
        </w:tc>
      </w:tr>
      <w:tr w:rsidR="00837A57" w:rsidRPr="00132272" w14:paraId="237566AA" w14:textId="77777777" w:rsidTr="4948C66D">
        <w:tc>
          <w:tcPr>
            <w:tcW w:w="10170" w:type="dxa"/>
            <w:gridSpan w:val="2"/>
            <w:tcMar>
              <w:top w:w="115" w:type="dxa"/>
              <w:left w:w="115" w:type="dxa"/>
              <w:bottom w:w="115" w:type="dxa"/>
              <w:right w:w="115" w:type="dxa"/>
            </w:tcMar>
          </w:tcPr>
          <w:p w14:paraId="0DFDEF73" w14:textId="77777777" w:rsidR="00837A57" w:rsidRDefault="00837A57" w:rsidP="00837A57">
            <w:pPr>
              <w:tabs>
                <w:tab w:val="left" w:pos="2329"/>
              </w:tabs>
              <w:rPr>
                <w:b/>
              </w:rPr>
            </w:pPr>
            <w:r>
              <w:rPr>
                <w:b/>
              </w:rPr>
              <w:t xml:space="preserve">Assignment: Economic Order Quantity </w:t>
            </w:r>
          </w:p>
          <w:p w14:paraId="61D7CB8B" w14:textId="77777777" w:rsidR="00837A57" w:rsidRDefault="00837A57" w:rsidP="00837A57">
            <w:pPr>
              <w:tabs>
                <w:tab w:val="left" w:pos="2329"/>
              </w:tabs>
              <w:rPr>
                <w:b/>
              </w:rPr>
            </w:pPr>
          </w:p>
          <w:p w14:paraId="6D137B91" w14:textId="77210A9A" w:rsidR="004554E6" w:rsidRPr="00734A71" w:rsidRDefault="004554E6" w:rsidP="00837A57">
            <w:pPr>
              <w:tabs>
                <w:tab w:val="left" w:pos="2329"/>
              </w:tabs>
            </w:pPr>
            <w:r w:rsidRPr="0079531A">
              <w:rPr>
                <w:b/>
              </w:rPr>
              <w:t>Resource:</w:t>
            </w:r>
            <w:r>
              <w:t xml:space="preserve"> Excel Templates MBA640.xlsx</w:t>
            </w:r>
          </w:p>
          <w:p w14:paraId="18AC6ECC" w14:textId="77777777" w:rsidR="004554E6" w:rsidRDefault="004554E6" w:rsidP="00837A57">
            <w:pPr>
              <w:tabs>
                <w:tab w:val="left" w:pos="2329"/>
              </w:tabs>
              <w:rPr>
                <w:b/>
              </w:rPr>
            </w:pPr>
          </w:p>
          <w:p w14:paraId="2EA87940" w14:textId="5222B5FC" w:rsidR="00837A57" w:rsidRDefault="00837A57" w:rsidP="00837A57">
            <w:pPr>
              <w:tabs>
                <w:tab w:val="left" w:pos="2329"/>
              </w:tabs>
              <w:rPr>
                <w:b/>
              </w:rPr>
            </w:pPr>
            <w:r>
              <w:rPr>
                <w:b/>
              </w:rPr>
              <w:t xml:space="preserve">Access </w:t>
            </w:r>
            <w:r>
              <w:t xml:space="preserve">the EOQ Excel Template from </w:t>
            </w:r>
            <w:proofErr w:type="spellStart"/>
            <w:r>
              <w:t>Coursemate</w:t>
            </w:r>
            <w:proofErr w:type="spellEnd"/>
            <w:r>
              <w:rPr>
                <w:b/>
              </w:rPr>
              <w:t>.</w:t>
            </w:r>
          </w:p>
          <w:p w14:paraId="1040595B" w14:textId="77777777" w:rsidR="00837A57" w:rsidRDefault="00837A57" w:rsidP="00837A57">
            <w:pPr>
              <w:tabs>
                <w:tab w:val="left" w:pos="2329"/>
              </w:tabs>
              <w:ind w:firstLine="720"/>
              <w:rPr>
                <w:b/>
              </w:rPr>
            </w:pPr>
          </w:p>
          <w:p w14:paraId="0FB0A804" w14:textId="77777777" w:rsidR="00837A57" w:rsidRDefault="00837A57" w:rsidP="00837A57">
            <w:pPr>
              <w:tabs>
                <w:tab w:val="left" w:pos="2329"/>
              </w:tabs>
            </w:pPr>
            <w:r>
              <w:rPr>
                <w:b/>
              </w:rPr>
              <w:t xml:space="preserve">Read </w:t>
            </w:r>
            <w:r>
              <w:t>the following scenario:</w:t>
            </w:r>
          </w:p>
          <w:p w14:paraId="072A5E86" w14:textId="77777777" w:rsidR="00837A57" w:rsidRDefault="00837A57" w:rsidP="00837A57">
            <w:pPr>
              <w:tabs>
                <w:tab w:val="left" w:pos="2329"/>
              </w:tabs>
            </w:pPr>
          </w:p>
          <w:p w14:paraId="7F78EF93" w14:textId="77777777" w:rsidR="00837A57" w:rsidRDefault="00837A57" w:rsidP="00837A57">
            <w:pPr>
              <w:tabs>
                <w:tab w:val="left" w:pos="2329"/>
              </w:tabs>
              <w:ind w:left="720"/>
            </w:pPr>
            <w:r>
              <w:t>“Simpson Electronics manufactures generators and orders the component parts from a supplier. Simpson averages 1,200 units per month. They have a $35 per order cost and a $2.00 per unit item cost with a 20% inventory holding costs. Simpson operates 250 days per year and the lead time for an order is 5 days.  Simpson currently places orders for quantities of 1200 units once per month.”</w:t>
            </w:r>
          </w:p>
          <w:p w14:paraId="5D8BE3BF" w14:textId="08792CC0" w:rsidR="00837A57" w:rsidRDefault="00837A57" w:rsidP="00837A57">
            <w:pPr>
              <w:tabs>
                <w:tab w:val="left" w:pos="2329"/>
              </w:tabs>
            </w:pPr>
          </w:p>
          <w:p w14:paraId="2BB67561" w14:textId="0ED601C1" w:rsidR="004554E6" w:rsidRDefault="004554E6" w:rsidP="00837A57">
            <w:pPr>
              <w:tabs>
                <w:tab w:val="left" w:pos="2329"/>
              </w:tabs>
            </w:pPr>
            <w:r>
              <w:t xml:space="preserve">Note: The Excel template can be used. </w:t>
            </w:r>
          </w:p>
          <w:p w14:paraId="4F2A795F" w14:textId="77777777" w:rsidR="004554E6" w:rsidRDefault="004554E6" w:rsidP="00837A57">
            <w:pPr>
              <w:tabs>
                <w:tab w:val="left" w:pos="2329"/>
              </w:tabs>
            </w:pPr>
          </w:p>
          <w:p w14:paraId="5AACEE47" w14:textId="77777777" w:rsidR="00837A57" w:rsidRDefault="00837A57" w:rsidP="00837A57">
            <w:pPr>
              <w:tabs>
                <w:tab w:val="left" w:pos="2329"/>
              </w:tabs>
            </w:pPr>
            <w:r>
              <w:rPr>
                <w:b/>
              </w:rPr>
              <w:t>Write</w:t>
            </w:r>
            <w:r>
              <w:t xml:space="preserve"> a 250-word report for Simpson Electronics that will compute a new economic order quantity and the reorder point, and include the following information in your report:</w:t>
            </w:r>
          </w:p>
          <w:p w14:paraId="373DF61B" w14:textId="77777777" w:rsidR="00837A57" w:rsidRDefault="00837A57" w:rsidP="00837A57">
            <w:pPr>
              <w:tabs>
                <w:tab w:val="left" w:pos="2329"/>
              </w:tabs>
            </w:pPr>
          </w:p>
          <w:p w14:paraId="5F173B41" w14:textId="77777777" w:rsidR="00837A57" w:rsidRDefault="00837A57" w:rsidP="00837A57">
            <w:pPr>
              <w:pStyle w:val="AssignmentsLevel2"/>
            </w:pPr>
            <w:r>
              <w:lastRenderedPageBreak/>
              <w:t>Identify how much annual savings will result from using the economic ordering quantity versus ordering 1,200 units per month</w:t>
            </w:r>
          </w:p>
          <w:p w14:paraId="19491777" w14:textId="77777777" w:rsidR="00837A57" w:rsidRDefault="00837A57" w:rsidP="00837A57">
            <w:pPr>
              <w:pStyle w:val="AssignmentsLevel2"/>
            </w:pPr>
            <w:r>
              <w:t>Illustrate your computations for the re-order point and the annual savings</w:t>
            </w:r>
          </w:p>
          <w:p w14:paraId="2415E475" w14:textId="77777777" w:rsidR="00837A57" w:rsidRDefault="00837A57" w:rsidP="00837A57">
            <w:pPr>
              <w:tabs>
                <w:tab w:val="left" w:pos="2329"/>
              </w:tabs>
            </w:pPr>
          </w:p>
          <w:p w14:paraId="102926D8" w14:textId="76EA2721" w:rsidR="00837A57" w:rsidRPr="4948C66D" w:rsidRDefault="00837A57" w:rsidP="00837A57">
            <w:pPr>
              <w:tabs>
                <w:tab w:val="left" w:pos="2329"/>
              </w:tabs>
              <w:rPr>
                <w:rFonts w:eastAsia="Arial" w:cs="Arial"/>
                <w:b/>
                <w:bCs/>
              </w:rPr>
            </w:pPr>
            <w:r>
              <w:rPr>
                <w:b/>
              </w:rPr>
              <w:t>Submit</w:t>
            </w:r>
            <w:r>
              <w:t xml:space="preserve"> your report to your instructor via Blackboard by 11:59 p.m. (Eastern Time) on Sunday.</w:t>
            </w:r>
          </w:p>
        </w:tc>
        <w:tc>
          <w:tcPr>
            <w:tcW w:w="1440" w:type="dxa"/>
          </w:tcPr>
          <w:p w14:paraId="15C3DB4D" w14:textId="6FAA383C" w:rsidR="00837A57" w:rsidRPr="00132272" w:rsidRDefault="00837A57" w:rsidP="00837A57">
            <w:pPr>
              <w:tabs>
                <w:tab w:val="left" w:pos="2329"/>
              </w:tabs>
              <w:rPr>
                <w:rFonts w:cs="Arial"/>
                <w:strike/>
                <w:szCs w:val="20"/>
              </w:rPr>
            </w:pPr>
            <w:r>
              <w:lastRenderedPageBreak/>
              <w:t>6.3</w:t>
            </w:r>
          </w:p>
        </w:tc>
        <w:tc>
          <w:tcPr>
            <w:tcW w:w="1440" w:type="dxa"/>
          </w:tcPr>
          <w:p w14:paraId="15C0E09B" w14:textId="703C5206" w:rsidR="00837A57" w:rsidRPr="00132272" w:rsidRDefault="00837A57" w:rsidP="00837A57">
            <w:pPr>
              <w:tabs>
                <w:tab w:val="left" w:pos="2329"/>
              </w:tabs>
              <w:rPr>
                <w:rFonts w:cs="Arial"/>
                <w:strike/>
                <w:szCs w:val="20"/>
              </w:rPr>
            </w:pPr>
            <w:r>
              <w:t>.5 hours</w:t>
            </w:r>
          </w:p>
        </w:tc>
      </w:tr>
      <w:tr w:rsidR="00837A57" w:rsidRPr="00132272" w14:paraId="539BFD4D" w14:textId="77777777" w:rsidTr="4948C66D">
        <w:tc>
          <w:tcPr>
            <w:tcW w:w="10170" w:type="dxa"/>
            <w:gridSpan w:val="2"/>
            <w:tcMar>
              <w:top w:w="115" w:type="dxa"/>
              <w:left w:w="115" w:type="dxa"/>
              <w:bottom w:w="115" w:type="dxa"/>
              <w:right w:w="115" w:type="dxa"/>
            </w:tcMar>
          </w:tcPr>
          <w:p w14:paraId="5523B6AD" w14:textId="77777777" w:rsidR="00837A57" w:rsidRDefault="00837A57" w:rsidP="00837A57">
            <w:pPr>
              <w:tabs>
                <w:tab w:val="left" w:pos="2329"/>
              </w:tabs>
              <w:rPr>
                <w:b/>
              </w:rPr>
            </w:pPr>
            <w:r>
              <w:rPr>
                <w:b/>
              </w:rPr>
              <w:t>Assignment: Single Period Inventory</w:t>
            </w:r>
            <w:r w:rsidDel="005A3D4E">
              <w:rPr>
                <w:b/>
              </w:rPr>
              <w:t xml:space="preserve"> </w:t>
            </w:r>
          </w:p>
          <w:p w14:paraId="5623E67C" w14:textId="77777777" w:rsidR="00837A57" w:rsidRDefault="00837A57" w:rsidP="00837A57">
            <w:pPr>
              <w:tabs>
                <w:tab w:val="left" w:pos="2329"/>
              </w:tabs>
              <w:rPr>
                <w:b/>
              </w:rPr>
            </w:pPr>
          </w:p>
          <w:p w14:paraId="3A4E0282" w14:textId="7697CD2A" w:rsidR="00837A57" w:rsidRDefault="00837A57" w:rsidP="00837A57">
            <w:pPr>
              <w:tabs>
                <w:tab w:val="left" w:pos="2329"/>
              </w:tabs>
              <w:rPr>
                <w:b/>
              </w:rPr>
            </w:pPr>
            <w:r>
              <w:rPr>
                <w:b/>
              </w:rPr>
              <w:t xml:space="preserve">Access </w:t>
            </w:r>
            <w:r>
              <w:t xml:space="preserve">the Single Period Inventory Excel Template </w:t>
            </w:r>
            <w:r w:rsidR="00086288">
              <w:t>(Attached)</w:t>
            </w:r>
          </w:p>
          <w:p w14:paraId="5DC2F870" w14:textId="77777777" w:rsidR="00837A57" w:rsidRDefault="00837A57" w:rsidP="00837A57">
            <w:pPr>
              <w:tabs>
                <w:tab w:val="left" w:pos="2329"/>
              </w:tabs>
              <w:rPr>
                <w:b/>
              </w:rPr>
            </w:pPr>
          </w:p>
          <w:p w14:paraId="1BC1B7E8" w14:textId="77777777" w:rsidR="00837A57" w:rsidRDefault="00837A57" w:rsidP="00837A57">
            <w:pPr>
              <w:tabs>
                <w:tab w:val="left" w:pos="2329"/>
              </w:tabs>
            </w:pPr>
            <w:r>
              <w:rPr>
                <w:b/>
              </w:rPr>
              <w:t xml:space="preserve">Read </w:t>
            </w:r>
            <w:r>
              <w:t>the following scenario:</w:t>
            </w:r>
          </w:p>
          <w:p w14:paraId="71B9033D" w14:textId="77777777" w:rsidR="00837A57" w:rsidRDefault="00837A57" w:rsidP="00837A57">
            <w:pPr>
              <w:tabs>
                <w:tab w:val="left" w:pos="2329"/>
              </w:tabs>
              <w:rPr>
                <w:b/>
              </w:rPr>
            </w:pPr>
          </w:p>
          <w:p w14:paraId="61BE31B2" w14:textId="77777777" w:rsidR="00837A57" w:rsidRDefault="00837A57" w:rsidP="00837A57">
            <w:pPr>
              <w:tabs>
                <w:tab w:val="left" w:pos="2329"/>
              </w:tabs>
              <w:ind w:left="720"/>
            </w:pPr>
            <w:r>
              <w:t>“McSwain’s Appliance Store sells portable air conditioners. Each air conditioner costs $80 when purchased from its supplier in China. McSwain’s plans to sell the air conditioners at a price of $125. Any air conditioners that McSwain’s cannot sell by the end of the season will be sold to a wholesaler for $50. Assume that the quantity of units sold follows a normal distribution with a mean of 30 units and a standard deviation of 8 units.”</w:t>
            </w:r>
          </w:p>
          <w:p w14:paraId="5885614A" w14:textId="77777777" w:rsidR="00837A57" w:rsidRDefault="00837A57" w:rsidP="00837A57">
            <w:pPr>
              <w:tabs>
                <w:tab w:val="left" w:pos="2329"/>
              </w:tabs>
            </w:pPr>
          </w:p>
          <w:p w14:paraId="0FF235BE" w14:textId="77777777" w:rsidR="00837A57" w:rsidRDefault="00837A57" w:rsidP="00837A57">
            <w:pPr>
              <w:tabs>
                <w:tab w:val="left" w:pos="2329"/>
              </w:tabs>
            </w:pPr>
            <w:r>
              <w:rPr>
                <w:b/>
              </w:rPr>
              <w:t xml:space="preserve">Write </w:t>
            </w:r>
            <w:r>
              <w:t>a 100-word summary of your recommendations for McSwain’s, including the following:</w:t>
            </w:r>
          </w:p>
          <w:p w14:paraId="5A04760A" w14:textId="77777777" w:rsidR="00837A57" w:rsidRDefault="00837A57" w:rsidP="00837A57">
            <w:pPr>
              <w:tabs>
                <w:tab w:val="left" w:pos="2329"/>
              </w:tabs>
            </w:pPr>
          </w:p>
          <w:p w14:paraId="78314A6D" w14:textId="77777777" w:rsidR="00837A57" w:rsidRDefault="00837A57" w:rsidP="00837A57">
            <w:pPr>
              <w:pStyle w:val="AssignmentsLevel2"/>
            </w:pPr>
            <w:r>
              <w:t xml:space="preserve">Compute the optimal number of units that McSwain’s should order for the upcoming season.  </w:t>
            </w:r>
          </w:p>
          <w:p w14:paraId="16012DEA" w14:textId="77777777" w:rsidR="00837A57" w:rsidRDefault="00837A57" w:rsidP="00837A57">
            <w:pPr>
              <w:pStyle w:val="AssignmentsLevel2"/>
            </w:pPr>
            <w:r>
              <w:t xml:space="preserve">Estimate the probability that McSwain’s will sell the entire amount that it orders. </w:t>
            </w:r>
          </w:p>
          <w:p w14:paraId="464B164A" w14:textId="77777777" w:rsidR="00837A57" w:rsidRDefault="00837A57" w:rsidP="00837A57">
            <w:pPr>
              <w:tabs>
                <w:tab w:val="left" w:pos="2329"/>
              </w:tabs>
              <w:rPr>
                <w:b/>
              </w:rPr>
            </w:pPr>
          </w:p>
          <w:p w14:paraId="69F03EC1" w14:textId="49A2FC22" w:rsidR="00837A57" w:rsidRPr="4948C66D" w:rsidRDefault="00837A57" w:rsidP="00837A57">
            <w:pPr>
              <w:tabs>
                <w:tab w:val="left" w:pos="2329"/>
              </w:tabs>
              <w:rPr>
                <w:rFonts w:eastAsia="Arial" w:cs="Arial"/>
                <w:b/>
                <w:bCs/>
              </w:rPr>
            </w:pPr>
            <w:r>
              <w:rPr>
                <w:b/>
              </w:rPr>
              <w:t>Submit</w:t>
            </w:r>
            <w:r>
              <w:t xml:space="preserve"> your summary to your instructor via Blackboard by 11:59 p.m. (Eastern Time) on Sunday.</w:t>
            </w:r>
          </w:p>
        </w:tc>
        <w:tc>
          <w:tcPr>
            <w:tcW w:w="1440" w:type="dxa"/>
          </w:tcPr>
          <w:p w14:paraId="40A45864" w14:textId="45439B8E" w:rsidR="00837A57" w:rsidRPr="00132272" w:rsidRDefault="00837A57" w:rsidP="00837A57">
            <w:pPr>
              <w:tabs>
                <w:tab w:val="left" w:pos="2329"/>
              </w:tabs>
              <w:rPr>
                <w:rFonts w:cs="Arial"/>
                <w:strike/>
                <w:szCs w:val="20"/>
              </w:rPr>
            </w:pPr>
            <w:r>
              <w:t>6.4</w:t>
            </w:r>
          </w:p>
        </w:tc>
        <w:tc>
          <w:tcPr>
            <w:tcW w:w="1440" w:type="dxa"/>
          </w:tcPr>
          <w:p w14:paraId="7BDFCBD7" w14:textId="4DB38182" w:rsidR="00837A57" w:rsidRPr="00132272" w:rsidRDefault="00837A57" w:rsidP="00837A57">
            <w:pPr>
              <w:tabs>
                <w:tab w:val="left" w:pos="2329"/>
              </w:tabs>
              <w:rPr>
                <w:rFonts w:cs="Arial"/>
                <w:strike/>
                <w:szCs w:val="20"/>
              </w:rPr>
            </w:pPr>
            <w:r>
              <w:t>.5 hours</w:t>
            </w:r>
          </w:p>
        </w:tc>
      </w:tr>
      <w:tr w:rsidR="00837A57"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837A57" w:rsidRPr="00842155" w:rsidRDefault="00837A57" w:rsidP="00837A5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837A57" w:rsidRPr="00842155" w:rsidRDefault="00837A57" w:rsidP="00837A5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837A57" w:rsidRPr="00842155" w:rsidRDefault="00837A57" w:rsidP="00837A57">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837A57" w:rsidRPr="00842155" w:rsidRDefault="00837A57" w:rsidP="00837A57">
            <w:pPr>
              <w:tabs>
                <w:tab w:val="left" w:pos="2329"/>
              </w:tabs>
              <w:rPr>
                <w:rFonts w:cs="Arial"/>
                <w:b/>
                <w:szCs w:val="20"/>
              </w:rPr>
            </w:pPr>
          </w:p>
        </w:tc>
      </w:tr>
    </w:tbl>
    <w:p w14:paraId="3B6EAEB9" w14:textId="77777777" w:rsidR="005344A9" w:rsidRDefault="005344A9" w:rsidP="0020635A">
      <w:pPr>
        <w:pStyle w:val="Heading1"/>
      </w:pPr>
    </w:p>
    <w:p w14:paraId="3DF33B5C" w14:textId="77777777" w:rsidR="00BB6A20" w:rsidRPr="00104F2B" w:rsidRDefault="00BB6A20" w:rsidP="00BB6A20">
      <w:pPr>
        <w:pStyle w:val="Heading1"/>
      </w:pPr>
      <w:r>
        <w:t>Faculty Notes</w:t>
      </w:r>
    </w:p>
    <w:p w14:paraId="37391329" w14:textId="77777777" w:rsidR="00BB6A20" w:rsidRDefault="00BB6A20" w:rsidP="00BB6A20">
      <w:pPr>
        <w:tabs>
          <w:tab w:val="left" w:pos="1065"/>
        </w:tabs>
      </w:pPr>
    </w:p>
    <w:p w14:paraId="23A0E476" w14:textId="77777777" w:rsidR="00BB6A20" w:rsidRDefault="00BB6A20" w:rsidP="00BB6A20">
      <w:pPr>
        <w:tabs>
          <w:tab w:val="left" w:pos="360"/>
        </w:tabs>
      </w:pPr>
      <w:r>
        <w:t xml:space="preserve">The learning activities and assignment this week are designed to allow students to explain the basic concepts of supply chain management. </w:t>
      </w:r>
    </w:p>
    <w:p w14:paraId="6E69512A" w14:textId="77777777" w:rsidR="00BB6A20" w:rsidRDefault="00BB6A20" w:rsidP="00BB6A20">
      <w:pPr>
        <w:rPr>
          <w:sz w:val="22"/>
          <w:szCs w:val="22"/>
        </w:rPr>
      </w:pPr>
    </w:p>
    <w:p w14:paraId="595BB157" w14:textId="77777777" w:rsidR="00BB6A20" w:rsidRDefault="00BB6A20" w:rsidP="00BB6A20">
      <w:pPr>
        <w:pStyle w:val="Heading1"/>
        <w:rPr>
          <w:color w:val="9C2C2A"/>
        </w:rPr>
      </w:pPr>
    </w:p>
    <w:p w14:paraId="2DAF44D4" w14:textId="77777777" w:rsidR="00BB6A20" w:rsidRDefault="00BB6A20" w:rsidP="00BB6A20">
      <w:pPr>
        <w:pStyle w:val="Heading1"/>
        <w:rPr>
          <w:color w:val="9C2C2A"/>
        </w:rPr>
      </w:pPr>
      <w:r>
        <w:rPr>
          <w:color w:val="9C2C2A"/>
        </w:rPr>
        <w:t>Assignments</w:t>
      </w:r>
    </w:p>
    <w:p w14:paraId="37F033E9" w14:textId="77777777" w:rsidR="00BB6A20" w:rsidRDefault="00BB6A20" w:rsidP="00BB6A20"/>
    <w:p w14:paraId="150442A5" w14:textId="77777777" w:rsidR="00BB6A20" w:rsidRDefault="00BB6A20" w:rsidP="00BB6A20">
      <w:pPr>
        <w:pStyle w:val="AssignmentsLevel3"/>
        <w:numPr>
          <w:ilvl w:val="0"/>
          <w:numId w:val="54"/>
        </w:numPr>
      </w:pPr>
      <w:r>
        <w:rPr>
          <w:b/>
        </w:rPr>
        <w:t xml:space="preserve">Discussion questions: </w:t>
      </w:r>
      <w:r>
        <w:t>The questions encourage students to consider and develop their thoughts on the question topics, share their thoughts with the class, and gain perspective by reading the responses of other class members.</w:t>
      </w:r>
    </w:p>
    <w:p w14:paraId="5F7D74FA" w14:textId="77777777" w:rsidR="00BB6A20" w:rsidRDefault="00BB6A20" w:rsidP="00BB6A20">
      <w:pPr>
        <w:pStyle w:val="Heading2"/>
        <w:jc w:val="left"/>
      </w:pPr>
    </w:p>
    <w:p w14:paraId="6AFD8E22" w14:textId="77777777" w:rsidR="00BB6A20" w:rsidRDefault="00BB6A20" w:rsidP="00BB6A20">
      <w:pPr>
        <w:pStyle w:val="AssignmentsLevel2"/>
        <w:numPr>
          <w:ilvl w:val="0"/>
          <w:numId w:val="54"/>
        </w:numPr>
      </w:pPr>
      <w:r w:rsidRPr="00AC5D7D">
        <w:rPr>
          <w:b/>
        </w:rPr>
        <w:t xml:space="preserve">Weekly Resource Quizzes: </w:t>
      </w:r>
      <w:r>
        <w:t xml:space="preserve">These quizzes are included as a self-check for students to allow them to gauge their comprehension of the </w:t>
      </w:r>
      <w:r>
        <w:lastRenderedPageBreak/>
        <w:t>course materials as they move through the course.</w:t>
      </w:r>
    </w:p>
    <w:p w14:paraId="1C429D19" w14:textId="77777777" w:rsidR="00BB6A20" w:rsidRDefault="00BB6A20" w:rsidP="00BB6A20">
      <w:pPr>
        <w:widowControl w:val="0"/>
      </w:pPr>
    </w:p>
    <w:p w14:paraId="42918D8A" w14:textId="77777777" w:rsidR="00BB6A20" w:rsidRPr="006874A5" w:rsidRDefault="00BB6A20" w:rsidP="00BB6A20">
      <w:pPr>
        <w:pStyle w:val="ListParagraph"/>
        <w:numPr>
          <w:ilvl w:val="0"/>
          <w:numId w:val="74"/>
        </w:numPr>
        <w:rPr>
          <w:b/>
        </w:rPr>
      </w:pPr>
      <w:r w:rsidRPr="006874A5">
        <w:rPr>
          <w:b/>
        </w:rPr>
        <w:t xml:space="preserve">Practice Exercises: Inventory Management: </w:t>
      </w:r>
      <w:r>
        <w:rPr>
          <w:b/>
        </w:rPr>
        <w:t xml:space="preserve"> </w:t>
      </w:r>
      <w:r>
        <w:t xml:space="preserve">This practice exercise will help develop the students to complete the problems and activities in the text through collaborative learning environment to aid to completion of graded assignments. </w:t>
      </w:r>
    </w:p>
    <w:p w14:paraId="64EFCF95" w14:textId="77777777" w:rsidR="00BB6A20" w:rsidRDefault="00BB6A20" w:rsidP="00BB6A20">
      <w:pPr>
        <w:tabs>
          <w:tab w:val="left" w:pos="2329"/>
        </w:tabs>
        <w:rPr>
          <w:b/>
        </w:rPr>
      </w:pPr>
    </w:p>
    <w:p w14:paraId="5EFB68E9" w14:textId="77777777" w:rsidR="00BB6A20" w:rsidRPr="006874A5" w:rsidRDefault="00BB6A20" w:rsidP="00BB6A20">
      <w:pPr>
        <w:pStyle w:val="ListParagraph"/>
        <w:numPr>
          <w:ilvl w:val="0"/>
          <w:numId w:val="74"/>
        </w:numPr>
        <w:tabs>
          <w:tab w:val="left" w:pos="2329"/>
        </w:tabs>
        <w:rPr>
          <w:b/>
        </w:rPr>
      </w:pPr>
      <w:r w:rsidRPr="006874A5">
        <w:rPr>
          <w:b/>
        </w:rPr>
        <w:t xml:space="preserve">Assignment: ABC Analysis Problem: </w:t>
      </w:r>
      <w:r>
        <w:rPr>
          <w:b/>
        </w:rPr>
        <w:t xml:space="preserve"> </w:t>
      </w:r>
      <w:r>
        <w:t>This assignment requires students to apply the Pareto Principle to categorize inventory items or SKUs into three groups according to their total annual dollar usage</w:t>
      </w:r>
    </w:p>
    <w:p w14:paraId="6DF48E0E" w14:textId="77777777" w:rsidR="00BB6A20" w:rsidRDefault="00BB6A20" w:rsidP="00BB6A20">
      <w:pPr>
        <w:tabs>
          <w:tab w:val="left" w:pos="2329"/>
        </w:tabs>
        <w:rPr>
          <w:b/>
        </w:rPr>
      </w:pPr>
    </w:p>
    <w:p w14:paraId="59FAA000" w14:textId="77777777" w:rsidR="00BB6A20" w:rsidRPr="006874A5" w:rsidRDefault="00BB6A20" w:rsidP="00BB6A20">
      <w:pPr>
        <w:pStyle w:val="ListParagraph"/>
        <w:numPr>
          <w:ilvl w:val="0"/>
          <w:numId w:val="74"/>
        </w:numPr>
        <w:tabs>
          <w:tab w:val="left" w:pos="2329"/>
        </w:tabs>
        <w:rPr>
          <w:b/>
        </w:rPr>
      </w:pPr>
      <w:r w:rsidRPr="006874A5">
        <w:rPr>
          <w:b/>
        </w:rPr>
        <w:t xml:space="preserve">Assignment: Economic Order Quantity: </w:t>
      </w:r>
      <w:r>
        <w:t>This assignment requires students use the classic economical model to determine the Economic Order Quantity to minimize total cost</w:t>
      </w:r>
    </w:p>
    <w:p w14:paraId="7ED91602" w14:textId="77777777" w:rsidR="00BB6A20" w:rsidRDefault="00BB6A20" w:rsidP="00BB6A20">
      <w:pPr>
        <w:tabs>
          <w:tab w:val="left" w:pos="2329"/>
        </w:tabs>
        <w:rPr>
          <w:b/>
        </w:rPr>
      </w:pPr>
    </w:p>
    <w:p w14:paraId="692E4E26" w14:textId="77777777" w:rsidR="00BB6A20" w:rsidRPr="006874A5" w:rsidRDefault="00BB6A20" w:rsidP="00BB6A20">
      <w:pPr>
        <w:pStyle w:val="ListParagraph"/>
        <w:numPr>
          <w:ilvl w:val="0"/>
          <w:numId w:val="75"/>
        </w:numPr>
        <w:tabs>
          <w:tab w:val="left" w:pos="2329"/>
        </w:tabs>
        <w:rPr>
          <w:b/>
        </w:rPr>
      </w:pPr>
      <w:r w:rsidRPr="006874A5">
        <w:rPr>
          <w:b/>
        </w:rPr>
        <w:t xml:space="preserve">Assignment: Single Period Inventory: </w:t>
      </w:r>
      <w:r w:rsidRPr="006874A5" w:rsidDel="005A3D4E">
        <w:rPr>
          <w:b/>
        </w:rPr>
        <w:t xml:space="preserve"> </w:t>
      </w:r>
      <w:r w:rsidRPr="006874A5">
        <w:t>Th</w:t>
      </w:r>
      <w:r>
        <w:t>is assignment requires students to determine inventory based on uncertain demand.</w:t>
      </w:r>
    </w:p>
    <w:p w14:paraId="3078F8B9" w14:textId="77777777" w:rsidR="00BB6A20" w:rsidRDefault="00BB6A20" w:rsidP="00BB6A20">
      <w:pPr>
        <w:tabs>
          <w:tab w:val="left" w:pos="2329"/>
        </w:tabs>
        <w:rPr>
          <w:b/>
        </w:rPr>
      </w:pPr>
    </w:p>
    <w:p w14:paraId="2BEAA0C8" w14:textId="77777777" w:rsidR="00BB6A20" w:rsidRDefault="00BB6A20" w:rsidP="00BB6A20">
      <w:pPr>
        <w:tabs>
          <w:tab w:val="left" w:pos="360"/>
        </w:tabs>
        <w:rPr>
          <w:b/>
          <w:sz w:val="22"/>
          <w:szCs w:val="22"/>
        </w:rPr>
      </w:pPr>
    </w:p>
    <w:p w14:paraId="6326EEBF" w14:textId="77777777" w:rsidR="00BB6A20" w:rsidRDefault="00BB6A20" w:rsidP="00BB6A20">
      <w:pPr>
        <w:pStyle w:val="Heading1"/>
        <w:rPr>
          <w:color w:val="9C2C2A"/>
        </w:rPr>
      </w:pPr>
      <w:r>
        <w:rPr>
          <w:color w:val="9C2C2A"/>
        </w:rPr>
        <w:t>Content Outline</w:t>
      </w:r>
    </w:p>
    <w:p w14:paraId="67A20A46" w14:textId="77777777" w:rsidR="00BB6A20" w:rsidRDefault="00BB6A20" w:rsidP="00BB6A20">
      <w:pPr>
        <w:tabs>
          <w:tab w:val="left" w:pos="360"/>
        </w:tabs>
        <w:spacing w:before="60" w:after="60"/>
      </w:pPr>
      <w:r>
        <w:t>Please use this Content Outline to guide students through the course material.</w:t>
      </w:r>
    </w:p>
    <w:p w14:paraId="4E71070E" w14:textId="77777777" w:rsidR="00BB6A20" w:rsidRPr="006874A5" w:rsidRDefault="00BB6A20" w:rsidP="00BB6A20">
      <w:pPr>
        <w:tabs>
          <w:tab w:val="left" w:pos="360"/>
        </w:tabs>
        <w:spacing w:before="60" w:after="60"/>
        <w:rPr>
          <w:b/>
        </w:rPr>
      </w:pPr>
      <w:r w:rsidRPr="006874A5">
        <w:rPr>
          <w:b/>
        </w:rPr>
        <w:t>Chapter 11</w:t>
      </w:r>
    </w:p>
    <w:p w14:paraId="612885F1" w14:textId="77777777" w:rsidR="00BB6A20" w:rsidRDefault="00BB6A20" w:rsidP="00BB6A20">
      <w:pPr>
        <w:pStyle w:val="AssignmentsLevel2"/>
        <w:numPr>
          <w:ilvl w:val="0"/>
          <w:numId w:val="76"/>
        </w:numPr>
      </w:pPr>
      <w:r>
        <w:t>Explain the importance inventory, types of inventories, and key decisions and costs</w:t>
      </w:r>
    </w:p>
    <w:p w14:paraId="6AA750EE" w14:textId="77777777" w:rsidR="00BB6A20" w:rsidRDefault="00BB6A20" w:rsidP="00BB6A20">
      <w:pPr>
        <w:pStyle w:val="AssignmentsLevel2"/>
        <w:numPr>
          <w:ilvl w:val="1"/>
          <w:numId w:val="76"/>
        </w:numPr>
      </w:pPr>
      <w:r>
        <w:t>Types of Inventory</w:t>
      </w:r>
    </w:p>
    <w:p w14:paraId="2FD8A742" w14:textId="77777777" w:rsidR="00BB6A20" w:rsidRDefault="00BB6A20" w:rsidP="00BB6A20">
      <w:pPr>
        <w:pStyle w:val="AssignmentsLevel2"/>
        <w:numPr>
          <w:ilvl w:val="2"/>
          <w:numId w:val="76"/>
        </w:numPr>
      </w:pPr>
      <w:r>
        <w:t>Raw materials</w:t>
      </w:r>
    </w:p>
    <w:p w14:paraId="25955EED" w14:textId="77777777" w:rsidR="00BB6A20" w:rsidRDefault="00BB6A20" w:rsidP="00BB6A20">
      <w:pPr>
        <w:pStyle w:val="AssignmentsLevel2"/>
        <w:numPr>
          <w:ilvl w:val="2"/>
          <w:numId w:val="76"/>
        </w:numPr>
      </w:pPr>
      <w:r>
        <w:t>Component parts</w:t>
      </w:r>
    </w:p>
    <w:p w14:paraId="6E677CAB" w14:textId="77777777" w:rsidR="00BB6A20" w:rsidRDefault="00BB6A20" w:rsidP="00BB6A20">
      <w:pPr>
        <w:pStyle w:val="AssignmentsLevel2"/>
        <w:numPr>
          <w:ilvl w:val="2"/>
          <w:numId w:val="76"/>
        </w:numPr>
      </w:pPr>
      <w:r>
        <w:t>Subassemblies</w:t>
      </w:r>
    </w:p>
    <w:p w14:paraId="13268C68" w14:textId="77777777" w:rsidR="00BB6A20" w:rsidRDefault="00BB6A20" w:rsidP="00BB6A20">
      <w:pPr>
        <w:pStyle w:val="AssignmentsLevel2"/>
        <w:numPr>
          <w:ilvl w:val="2"/>
          <w:numId w:val="76"/>
        </w:numPr>
      </w:pPr>
      <w:r>
        <w:t>Works-in-process</w:t>
      </w:r>
    </w:p>
    <w:p w14:paraId="48E534FE" w14:textId="77777777" w:rsidR="00BB6A20" w:rsidRDefault="00BB6A20" w:rsidP="00BB6A20">
      <w:pPr>
        <w:pStyle w:val="AssignmentsLevel2"/>
        <w:numPr>
          <w:ilvl w:val="2"/>
          <w:numId w:val="76"/>
        </w:numPr>
      </w:pPr>
      <w:r>
        <w:t>Finished-goods inventory</w:t>
      </w:r>
    </w:p>
    <w:p w14:paraId="1C2ECB7E" w14:textId="77777777" w:rsidR="00BB6A20" w:rsidRDefault="00BB6A20" w:rsidP="00BB6A20">
      <w:pPr>
        <w:pStyle w:val="AssignmentsLevel2"/>
        <w:numPr>
          <w:ilvl w:val="2"/>
          <w:numId w:val="76"/>
        </w:numPr>
      </w:pPr>
      <w:r>
        <w:t>Safety Stock</w:t>
      </w:r>
    </w:p>
    <w:p w14:paraId="4A4164BC" w14:textId="77777777" w:rsidR="00BB6A20" w:rsidRDefault="00BB6A20" w:rsidP="00BB6A20">
      <w:pPr>
        <w:pStyle w:val="AssignmentsLevel2"/>
        <w:numPr>
          <w:ilvl w:val="1"/>
          <w:numId w:val="76"/>
        </w:numPr>
      </w:pPr>
      <w:r>
        <w:t>Decisions and Costs</w:t>
      </w:r>
    </w:p>
    <w:p w14:paraId="49C25078" w14:textId="77777777" w:rsidR="00BB6A20" w:rsidRDefault="00BB6A20" w:rsidP="00BB6A20">
      <w:pPr>
        <w:pStyle w:val="AssignmentsLevel2"/>
        <w:numPr>
          <w:ilvl w:val="2"/>
          <w:numId w:val="76"/>
        </w:numPr>
      </w:pPr>
      <w:r>
        <w:t>Ordering or Set-up Costs</w:t>
      </w:r>
    </w:p>
    <w:p w14:paraId="3E95F312" w14:textId="77777777" w:rsidR="00BB6A20" w:rsidRDefault="00BB6A20" w:rsidP="00BB6A20">
      <w:pPr>
        <w:pStyle w:val="AssignmentsLevel2"/>
        <w:numPr>
          <w:ilvl w:val="2"/>
          <w:numId w:val="76"/>
        </w:numPr>
      </w:pPr>
      <w:r>
        <w:t>Inventory-holding costs</w:t>
      </w:r>
    </w:p>
    <w:p w14:paraId="199ACD76" w14:textId="77777777" w:rsidR="00BB6A20" w:rsidRDefault="00BB6A20" w:rsidP="00BB6A20">
      <w:pPr>
        <w:pStyle w:val="AssignmentsLevel2"/>
        <w:numPr>
          <w:ilvl w:val="2"/>
          <w:numId w:val="76"/>
        </w:numPr>
      </w:pPr>
      <w:r>
        <w:t>Shortage costs</w:t>
      </w:r>
    </w:p>
    <w:p w14:paraId="62C8EC20" w14:textId="77777777" w:rsidR="00BB6A20" w:rsidRDefault="00BB6A20" w:rsidP="00BB6A20">
      <w:pPr>
        <w:pStyle w:val="AssignmentsLevel2"/>
        <w:numPr>
          <w:ilvl w:val="2"/>
          <w:numId w:val="76"/>
        </w:numPr>
      </w:pPr>
      <w:r>
        <w:t>Unit costs of the SKUs</w:t>
      </w:r>
    </w:p>
    <w:p w14:paraId="511773AC" w14:textId="77777777" w:rsidR="00BB6A20" w:rsidRDefault="00BB6A20" w:rsidP="00BB6A20">
      <w:pPr>
        <w:pStyle w:val="AssignmentsLevel2"/>
        <w:numPr>
          <w:ilvl w:val="0"/>
          <w:numId w:val="76"/>
        </w:numPr>
      </w:pPr>
      <w:r>
        <w:t>Describe the major characteristics that impact inventory decisions</w:t>
      </w:r>
    </w:p>
    <w:p w14:paraId="0BBD647B" w14:textId="77777777" w:rsidR="00BB6A20" w:rsidRDefault="00BB6A20" w:rsidP="00BB6A20">
      <w:pPr>
        <w:pStyle w:val="AssignmentsLevel2"/>
        <w:numPr>
          <w:ilvl w:val="1"/>
          <w:numId w:val="76"/>
        </w:numPr>
      </w:pPr>
      <w:r>
        <w:t>Number of items</w:t>
      </w:r>
    </w:p>
    <w:p w14:paraId="7BC471BC" w14:textId="77777777" w:rsidR="00BB6A20" w:rsidRDefault="00BB6A20" w:rsidP="00BB6A20">
      <w:pPr>
        <w:pStyle w:val="AssignmentsLevel2"/>
        <w:numPr>
          <w:ilvl w:val="1"/>
          <w:numId w:val="76"/>
        </w:numPr>
      </w:pPr>
      <w:r>
        <w:t>Nature of Demand</w:t>
      </w:r>
    </w:p>
    <w:p w14:paraId="3A4C3C33" w14:textId="77777777" w:rsidR="00BB6A20" w:rsidRDefault="00BB6A20" w:rsidP="00BB6A20">
      <w:pPr>
        <w:pStyle w:val="AssignmentsLevel2"/>
        <w:numPr>
          <w:ilvl w:val="1"/>
          <w:numId w:val="76"/>
        </w:numPr>
      </w:pPr>
      <w:r>
        <w:t>Number and Duration of Time Periods</w:t>
      </w:r>
    </w:p>
    <w:p w14:paraId="19AE3098" w14:textId="77777777" w:rsidR="00BB6A20" w:rsidRDefault="00BB6A20" w:rsidP="00BB6A20">
      <w:pPr>
        <w:pStyle w:val="AssignmentsLevel2"/>
        <w:numPr>
          <w:ilvl w:val="1"/>
          <w:numId w:val="76"/>
        </w:numPr>
      </w:pPr>
      <w:r>
        <w:t>Lead Time</w:t>
      </w:r>
    </w:p>
    <w:p w14:paraId="4A8AF64F" w14:textId="77777777" w:rsidR="00BB6A20" w:rsidRDefault="00BB6A20" w:rsidP="00BB6A20">
      <w:pPr>
        <w:pStyle w:val="AssignmentsLevel2"/>
        <w:numPr>
          <w:ilvl w:val="1"/>
          <w:numId w:val="76"/>
        </w:numPr>
      </w:pPr>
      <w:r>
        <w:t>Stockouts</w:t>
      </w:r>
    </w:p>
    <w:p w14:paraId="50180C4A" w14:textId="77777777" w:rsidR="00BB6A20" w:rsidRDefault="00BB6A20" w:rsidP="00BB6A20">
      <w:pPr>
        <w:pStyle w:val="AssignmentsLevel2"/>
        <w:numPr>
          <w:ilvl w:val="0"/>
          <w:numId w:val="76"/>
        </w:numPr>
      </w:pPr>
      <w:r>
        <w:t>Describe how to conduct an ABC analysis.</w:t>
      </w:r>
    </w:p>
    <w:p w14:paraId="459C59AF" w14:textId="77777777" w:rsidR="00BB6A20" w:rsidRDefault="00BB6A20" w:rsidP="00BB6A20">
      <w:pPr>
        <w:pStyle w:val="AssignmentsLevel2"/>
        <w:numPr>
          <w:ilvl w:val="1"/>
          <w:numId w:val="76"/>
        </w:numPr>
      </w:pPr>
      <w:r>
        <w:t xml:space="preserve">“A” </w:t>
      </w:r>
      <w:proofErr w:type="gramStart"/>
      <w:r>
        <w:t>items</w:t>
      </w:r>
      <w:proofErr w:type="gramEnd"/>
      <w:r>
        <w:t xml:space="preserve"> – large dollar value; small percentage of total items</w:t>
      </w:r>
    </w:p>
    <w:p w14:paraId="1A297082" w14:textId="77777777" w:rsidR="00BB6A20" w:rsidRDefault="00BB6A20" w:rsidP="00BB6A20">
      <w:pPr>
        <w:pStyle w:val="AssignmentsLevel2"/>
        <w:numPr>
          <w:ilvl w:val="1"/>
          <w:numId w:val="76"/>
        </w:numPr>
      </w:pPr>
      <w:r>
        <w:t>“B” items – small dollar value; large percentage of total items</w:t>
      </w:r>
    </w:p>
    <w:p w14:paraId="42CDEE36" w14:textId="77777777" w:rsidR="00BB6A20" w:rsidRDefault="00BB6A20" w:rsidP="00BB6A20">
      <w:pPr>
        <w:pStyle w:val="AssignmentsLevel2"/>
        <w:numPr>
          <w:ilvl w:val="1"/>
          <w:numId w:val="76"/>
        </w:numPr>
      </w:pPr>
      <w:r>
        <w:lastRenderedPageBreak/>
        <w:t>“C” items – items between A and C</w:t>
      </w:r>
    </w:p>
    <w:p w14:paraId="7138764A" w14:textId="77777777" w:rsidR="00BB6A20" w:rsidRDefault="00BB6A20" w:rsidP="00BB6A20">
      <w:pPr>
        <w:pStyle w:val="AssignmentsLevel2"/>
        <w:numPr>
          <w:ilvl w:val="0"/>
          <w:numId w:val="76"/>
        </w:numPr>
      </w:pPr>
      <w:r>
        <w:t>Explain how a fixed-order-quantity inventory system operates and how to use the economic ordering quantity (EOQ) and safety stock models</w:t>
      </w:r>
    </w:p>
    <w:p w14:paraId="1E1EEB92" w14:textId="77777777" w:rsidR="00BB6A20" w:rsidRDefault="00BB6A20" w:rsidP="00BB6A20">
      <w:pPr>
        <w:pStyle w:val="AssignmentsLevel2"/>
        <w:numPr>
          <w:ilvl w:val="1"/>
          <w:numId w:val="76"/>
        </w:numPr>
      </w:pPr>
      <w:r>
        <w:t>Fixed Order Quantity</w:t>
      </w:r>
    </w:p>
    <w:p w14:paraId="23400F17" w14:textId="77777777" w:rsidR="00BB6A20" w:rsidRDefault="00BB6A20" w:rsidP="00BB6A20">
      <w:pPr>
        <w:pStyle w:val="AssignmentsLevel2"/>
        <w:numPr>
          <w:ilvl w:val="2"/>
          <w:numId w:val="76"/>
        </w:numPr>
      </w:pPr>
      <w:r>
        <w:t>Inventory position</w:t>
      </w:r>
    </w:p>
    <w:p w14:paraId="6B8FB108" w14:textId="77777777" w:rsidR="00BB6A20" w:rsidRDefault="00BB6A20" w:rsidP="00BB6A20">
      <w:pPr>
        <w:pStyle w:val="AssignmentsLevel2"/>
        <w:numPr>
          <w:ilvl w:val="2"/>
          <w:numId w:val="76"/>
        </w:numPr>
      </w:pPr>
      <w:r>
        <w:t>Reorder point</w:t>
      </w:r>
    </w:p>
    <w:p w14:paraId="02876B48" w14:textId="77777777" w:rsidR="00BB6A20" w:rsidRDefault="00BB6A20" w:rsidP="00BB6A20">
      <w:pPr>
        <w:pStyle w:val="AssignmentsLevel2"/>
        <w:numPr>
          <w:ilvl w:val="1"/>
          <w:numId w:val="76"/>
        </w:numPr>
      </w:pPr>
      <w:r>
        <w:t>EOQ</w:t>
      </w:r>
    </w:p>
    <w:p w14:paraId="202B67E0" w14:textId="77777777" w:rsidR="00BB6A20" w:rsidRDefault="00BB6A20" w:rsidP="00BB6A20">
      <w:pPr>
        <w:pStyle w:val="AssignmentsLevel2"/>
        <w:numPr>
          <w:ilvl w:val="2"/>
          <w:numId w:val="76"/>
        </w:numPr>
      </w:pPr>
      <w:r>
        <w:t>Only a single item is considered</w:t>
      </w:r>
    </w:p>
    <w:p w14:paraId="3C3CB121" w14:textId="77777777" w:rsidR="00BB6A20" w:rsidRDefault="00BB6A20" w:rsidP="00BB6A20">
      <w:pPr>
        <w:pStyle w:val="AssignmentsLevel2"/>
        <w:numPr>
          <w:ilvl w:val="1"/>
          <w:numId w:val="76"/>
        </w:numPr>
      </w:pPr>
      <w:r>
        <w:t>Safety Stock</w:t>
      </w:r>
    </w:p>
    <w:p w14:paraId="7F6404AB" w14:textId="77777777" w:rsidR="00BB6A20" w:rsidRDefault="00BB6A20" w:rsidP="00BB6A20">
      <w:pPr>
        <w:pStyle w:val="AssignmentsLevel2"/>
        <w:numPr>
          <w:ilvl w:val="2"/>
          <w:numId w:val="76"/>
        </w:numPr>
      </w:pPr>
      <w:r>
        <w:t>Buffer inventory</w:t>
      </w:r>
    </w:p>
    <w:p w14:paraId="3B14117A" w14:textId="77777777" w:rsidR="00BB6A20" w:rsidRDefault="00BB6A20" w:rsidP="00BB6A20">
      <w:pPr>
        <w:pStyle w:val="AssignmentsLevel2"/>
        <w:numPr>
          <w:ilvl w:val="0"/>
          <w:numId w:val="76"/>
        </w:numPr>
      </w:pPr>
      <w:r>
        <w:t>Explain how a fixed-period inventory system operates</w:t>
      </w:r>
    </w:p>
    <w:p w14:paraId="0BEF4AD1" w14:textId="77777777" w:rsidR="00BB6A20" w:rsidRDefault="00BB6A20" w:rsidP="00BB6A20">
      <w:pPr>
        <w:pStyle w:val="AssignmentsLevel2"/>
        <w:numPr>
          <w:ilvl w:val="1"/>
          <w:numId w:val="76"/>
        </w:numPr>
      </w:pPr>
      <w:r>
        <w:t>Time intervals between reviews</w:t>
      </w:r>
    </w:p>
    <w:p w14:paraId="7615F110" w14:textId="77777777" w:rsidR="00BB6A20" w:rsidRDefault="00BB6A20" w:rsidP="00BB6A20">
      <w:pPr>
        <w:pStyle w:val="AssignmentsLevel2"/>
        <w:numPr>
          <w:ilvl w:val="1"/>
          <w:numId w:val="76"/>
        </w:numPr>
      </w:pPr>
      <w:r>
        <w:t>Replenishment level</w:t>
      </w:r>
    </w:p>
    <w:p w14:paraId="42CDFB68" w14:textId="77777777" w:rsidR="00BB6A20" w:rsidRPr="00C8034D" w:rsidRDefault="00BB6A20" w:rsidP="00BB6A20">
      <w:pPr>
        <w:pStyle w:val="ListParagraph"/>
        <w:numPr>
          <w:ilvl w:val="0"/>
          <w:numId w:val="76"/>
        </w:numPr>
        <w:rPr>
          <w:rFonts w:cs="Arial"/>
          <w:szCs w:val="20"/>
        </w:rPr>
      </w:pPr>
      <w:r>
        <w:t>Describe how to apply the single inventory- period inventory model</w:t>
      </w:r>
    </w:p>
    <w:p w14:paraId="7332A3B6" w14:textId="77777777" w:rsidR="00BB6A20" w:rsidRDefault="00BB6A20" w:rsidP="00BB6A20">
      <w:pPr>
        <w:pStyle w:val="ListParagraph"/>
        <w:numPr>
          <w:ilvl w:val="1"/>
          <w:numId w:val="76"/>
        </w:numPr>
        <w:rPr>
          <w:rFonts w:cs="Arial"/>
          <w:szCs w:val="20"/>
        </w:rPr>
      </w:pPr>
      <w:r>
        <w:rPr>
          <w:rFonts w:cs="Arial"/>
          <w:szCs w:val="20"/>
        </w:rPr>
        <w:t>Order placed where demand is uncertain</w:t>
      </w:r>
    </w:p>
    <w:p w14:paraId="78BF82A3" w14:textId="77777777" w:rsidR="00BB6A20" w:rsidRDefault="00BB6A20" w:rsidP="00BB6A20">
      <w:pPr>
        <w:pStyle w:val="ListParagraph"/>
        <w:numPr>
          <w:ilvl w:val="1"/>
          <w:numId w:val="76"/>
        </w:numPr>
        <w:rPr>
          <w:rFonts w:cs="Arial"/>
          <w:szCs w:val="20"/>
        </w:rPr>
      </w:pPr>
      <w:r>
        <w:rPr>
          <w:rFonts w:cs="Arial"/>
          <w:szCs w:val="20"/>
        </w:rPr>
        <w:t>Costs</w:t>
      </w:r>
    </w:p>
    <w:p w14:paraId="66039B6D" w14:textId="08FBEC28" w:rsidR="00BB6A20" w:rsidRDefault="00BB6A20" w:rsidP="00BB6A20">
      <w:pPr>
        <w:pStyle w:val="ListParagraph"/>
        <w:numPr>
          <w:ilvl w:val="2"/>
          <w:numId w:val="76"/>
        </w:numPr>
        <w:rPr>
          <w:rFonts w:cs="Arial"/>
          <w:szCs w:val="20"/>
        </w:rPr>
      </w:pPr>
      <w:r>
        <w:rPr>
          <w:rFonts w:cs="Arial"/>
          <w:szCs w:val="20"/>
        </w:rPr>
        <w:t xml:space="preserve">Underestimating </w:t>
      </w:r>
      <w:bookmarkStart w:id="20" w:name="_GoBack"/>
      <w:bookmarkEnd w:id="20"/>
      <w:r>
        <w:rPr>
          <w:rFonts w:cs="Arial"/>
          <w:szCs w:val="20"/>
        </w:rPr>
        <w:t>Demand</w:t>
      </w:r>
    </w:p>
    <w:p w14:paraId="336E9A50" w14:textId="77777777" w:rsidR="00BB6A20" w:rsidRPr="00C8034D" w:rsidRDefault="00BB6A20" w:rsidP="00BB6A20">
      <w:pPr>
        <w:pStyle w:val="ListParagraph"/>
        <w:numPr>
          <w:ilvl w:val="2"/>
          <w:numId w:val="76"/>
        </w:numPr>
        <w:rPr>
          <w:rFonts w:cs="Arial"/>
          <w:szCs w:val="20"/>
        </w:rPr>
      </w:pPr>
      <w:r>
        <w:rPr>
          <w:rFonts w:cs="Arial"/>
          <w:szCs w:val="20"/>
        </w:rPr>
        <w:t>Overestimating Demand</w:t>
      </w:r>
    </w:p>
    <w:p w14:paraId="3522B040" w14:textId="77777777" w:rsidR="00BB6A20" w:rsidRPr="00C8034D" w:rsidRDefault="00BB6A20" w:rsidP="00BB6A20">
      <w:pPr>
        <w:pStyle w:val="ListParagraph"/>
        <w:numPr>
          <w:ilvl w:val="1"/>
          <w:numId w:val="76"/>
        </w:numPr>
        <w:rPr>
          <w:rFonts w:cs="Arial"/>
          <w:szCs w:val="20"/>
        </w:rPr>
      </w:pPr>
      <w:r w:rsidRPr="00C8034D">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4A130FD" w:rsidR="002C1641" w:rsidRPr="00842155" w:rsidRDefault="002C1641" w:rsidP="0020635A">
            <w:pPr>
              <w:pStyle w:val="WeeklyTopicHeading1"/>
            </w:pPr>
            <w:bookmarkStart w:id="21" w:name="weekseven"/>
            <w:bookmarkStart w:id="22" w:name="_Toc358980900"/>
            <w:bookmarkEnd w:id="21"/>
            <w:r w:rsidRPr="0068364F">
              <w:lastRenderedPageBreak/>
              <w:t xml:space="preserve">Week </w:t>
            </w:r>
            <w:r>
              <w:t>Seven</w:t>
            </w:r>
            <w:r w:rsidRPr="0068364F">
              <w:t xml:space="preserve">: </w:t>
            </w:r>
            <w:bookmarkEnd w:id="22"/>
            <w:r w:rsidR="00C44987">
              <w:t>Quality</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44987"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09EA41B9" w:rsidR="00C44987" w:rsidRPr="00842155" w:rsidRDefault="00C44987" w:rsidP="00C44987">
            <w:pPr>
              <w:pStyle w:val="ObjectiveBullet"/>
              <w:numPr>
                <w:ilvl w:val="1"/>
                <w:numId w:val="35"/>
              </w:numPr>
              <w:tabs>
                <w:tab w:val="clear" w:pos="0"/>
              </w:tabs>
            </w:pPr>
            <w:r>
              <w:t>Define and explain the concept of quality.</w:t>
            </w:r>
          </w:p>
        </w:tc>
        <w:tc>
          <w:tcPr>
            <w:tcW w:w="2880" w:type="dxa"/>
            <w:gridSpan w:val="2"/>
            <w:tcBorders>
              <w:left w:val="nil"/>
              <w:bottom w:val="nil"/>
            </w:tcBorders>
          </w:tcPr>
          <w:p w14:paraId="62C5DEE3" w14:textId="7AE80303" w:rsidR="00C44987" w:rsidRPr="00842155" w:rsidRDefault="00C44987" w:rsidP="00C44987">
            <w:pPr>
              <w:tabs>
                <w:tab w:val="left" w:pos="0"/>
                <w:tab w:val="left" w:pos="3720"/>
              </w:tabs>
              <w:outlineLvl w:val="0"/>
              <w:rPr>
                <w:rFonts w:cs="Arial"/>
                <w:szCs w:val="20"/>
              </w:rPr>
            </w:pPr>
            <w:r>
              <w:t>CLO 1</w:t>
            </w:r>
          </w:p>
        </w:tc>
      </w:tr>
      <w:tr w:rsidR="00C44987"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1C87BC2" w:rsidR="00C44987" w:rsidRPr="00842155" w:rsidRDefault="00C44987" w:rsidP="00C44987">
            <w:pPr>
              <w:pStyle w:val="ObjectiveBullet"/>
              <w:numPr>
                <w:ilvl w:val="1"/>
                <w:numId w:val="35"/>
              </w:numPr>
            </w:pPr>
            <w:r>
              <w:t xml:space="preserve">Define the contributions of Deming, </w:t>
            </w:r>
            <w:proofErr w:type="spellStart"/>
            <w:r>
              <w:t>Juran</w:t>
            </w:r>
            <w:proofErr w:type="spellEnd"/>
            <w:r>
              <w:t>, Crosby, ISO 9000, and Six Sigma to quality improvement.</w:t>
            </w:r>
          </w:p>
        </w:tc>
        <w:tc>
          <w:tcPr>
            <w:tcW w:w="2880" w:type="dxa"/>
            <w:gridSpan w:val="2"/>
            <w:tcBorders>
              <w:top w:val="nil"/>
              <w:left w:val="nil"/>
              <w:bottom w:val="nil"/>
            </w:tcBorders>
          </w:tcPr>
          <w:p w14:paraId="5C0F6F1F" w14:textId="73408A14" w:rsidR="00C44987" w:rsidRPr="00842155" w:rsidRDefault="00C44987" w:rsidP="00C44987">
            <w:pPr>
              <w:tabs>
                <w:tab w:val="left" w:pos="0"/>
                <w:tab w:val="left" w:pos="3720"/>
              </w:tabs>
              <w:outlineLvl w:val="0"/>
              <w:rPr>
                <w:rFonts w:cs="Arial"/>
                <w:szCs w:val="20"/>
              </w:rPr>
            </w:pPr>
            <w:r>
              <w:t>CLO 1</w:t>
            </w:r>
          </w:p>
        </w:tc>
      </w:tr>
      <w:tr w:rsidR="00C44987" w:rsidRPr="00842155" w14:paraId="764457E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68FF19" w14:textId="0DFE21D9" w:rsidR="00C44987" w:rsidRPr="00842155" w:rsidRDefault="00C44987" w:rsidP="00C44987">
            <w:pPr>
              <w:pStyle w:val="ObjectiveBullet"/>
              <w:numPr>
                <w:ilvl w:val="1"/>
                <w:numId w:val="35"/>
              </w:numPr>
            </w:pPr>
            <w:r>
              <w:t>Identify and categorize costs of quality.</w:t>
            </w:r>
          </w:p>
        </w:tc>
        <w:tc>
          <w:tcPr>
            <w:tcW w:w="2880" w:type="dxa"/>
            <w:gridSpan w:val="2"/>
            <w:tcBorders>
              <w:top w:val="nil"/>
              <w:left w:val="nil"/>
              <w:bottom w:val="nil"/>
            </w:tcBorders>
          </w:tcPr>
          <w:p w14:paraId="190F2D2A" w14:textId="6965299E" w:rsidR="00C44987" w:rsidRPr="00842155" w:rsidRDefault="00C44987" w:rsidP="00C44987">
            <w:pPr>
              <w:tabs>
                <w:tab w:val="left" w:pos="0"/>
                <w:tab w:val="left" w:pos="3720"/>
              </w:tabs>
              <w:outlineLvl w:val="0"/>
              <w:rPr>
                <w:rFonts w:cs="Arial"/>
                <w:szCs w:val="20"/>
              </w:rPr>
            </w:pPr>
            <w:r>
              <w:t>CLO 1</w:t>
            </w:r>
          </w:p>
        </w:tc>
      </w:tr>
      <w:tr w:rsidR="00C44987"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68FA7D8B" w:rsidR="00C44987" w:rsidRPr="00842155" w:rsidRDefault="00C44987" w:rsidP="00C44987">
            <w:pPr>
              <w:pStyle w:val="ObjectiveBullet"/>
              <w:numPr>
                <w:ilvl w:val="1"/>
                <w:numId w:val="35"/>
              </w:numPr>
            </w:pPr>
            <w:r>
              <w:t>Utilize quality control tools to describe quality problems.</w:t>
            </w:r>
          </w:p>
        </w:tc>
        <w:tc>
          <w:tcPr>
            <w:tcW w:w="2880" w:type="dxa"/>
            <w:gridSpan w:val="2"/>
            <w:tcBorders>
              <w:top w:val="nil"/>
              <w:left w:val="nil"/>
              <w:bottom w:val="single" w:sz="4" w:space="0" w:color="000000" w:themeColor="text1"/>
            </w:tcBorders>
          </w:tcPr>
          <w:p w14:paraId="6669E740" w14:textId="6CAF33F5" w:rsidR="00C44987" w:rsidRPr="00842155" w:rsidRDefault="00C44987" w:rsidP="00C44987">
            <w:pPr>
              <w:tabs>
                <w:tab w:val="left" w:pos="0"/>
                <w:tab w:val="left" w:pos="3720"/>
              </w:tabs>
              <w:outlineLvl w:val="0"/>
              <w:rPr>
                <w:rFonts w:cs="Arial"/>
                <w:szCs w:val="20"/>
              </w:rPr>
            </w:pPr>
            <w:r>
              <w:t>CLO 3</w:t>
            </w:r>
          </w:p>
        </w:tc>
      </w:tr>
      <w:tr w:rsidR="00C44987"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C44987" w:rsidRDefault="00C44987" w:rsidP="00C44987">
            <w:pPr>
              <w:tabs>
                <w:tab w:val="left" w:pos="0"/>
                <w:tab w:val="left" w:pos="3720"/>
              </w:tabs>
              <w:outlineLvl w:val="0"/>
              <w:rPr>
                <w:rFonts w:eastAsia="Arial" w:cs="Arial"/>
                <w:i/>
                <w:iCs/>
              </w:rPr>
            </w:pPr>
            <w:bookmarkStart w:id="23" w:name="weekeight"/>
            <w:bookmarkStart w:id="24" w:name="weeknine"/>
            <w:bookmarkEnd w:id="23"/>
            <w:bookmarkEnd w:id="24"/>
            <w:r w:rsidRPr="4948C66D">
              <w:rPr>
                <w:rFonts w:eastAsia="Arial" w:cs="Arial"/>
                <w:b/>
                <w:bCs/>
                <w:i/>
                <w:iCs/>
                <w:sz w:val="22"/>
                <w:szCs w:val="22"/>
              </w:rPr>
              <w:t>Resources, Activities, and Preparation</w:t>
            </w:r>
          </w:p>
          <w:p w14:paraId="534E22A9"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C44987" w:rsidRPr="005B10FE" w:rsidRDefault="00C44987" w:rsidP="00C44987">
            <w:pPr>
              <w:tabs>
                <w:tab w:val="left" w:pos="0"/>
                <w:tab w:val="left" w:pos="3720"/>
              </w:tabs>
              <w:outlineLvl w:val="0"/>
              <w:rPr>
                <w:rFonts w:eastAsia="Arial" w:cs="Arial"/>
                <w:b/>
                <w:bCs/>
                <w:i/>
                <w:iCs/>
              </w:rPr>
            </w:pPr>
            <w:r w:rsidRPr="4948C66D">
              <w:rPr>
                <w:rFonts w:eastAsia="Arial" w:cs="Arial"/>
                <w:b/>
                <w:bCs/>
                <w:i/>
                <w:iCs/>
              </w:rPr>
              <w:t>AIE</w:t>
            </w:r>
          </w:p>
        </w:tc>
      </w:tr>
      <w:tr w:rsidR="00C44987"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A7ED1" w14:textId="77777777" w:rsidR="00C44987" w:rsidRDefault="00C44987" w:rsidP="00C44987">
            <w:pPr>
              <w:ind w:left="360" w:hanging="360"/>
              <w:rPr>
                <w:b/>
              </w:rPr>
            </w:pPr>
            <w:r>
              <w:rPr>
                <w:b/>
              </w:rPr>
              <w:t>Week Seven Reading</w:t>
            </w:r>
          </w:p>
          <w:p w14:paraId="7B6FD656" w14:textId="77777777" w:rsidR="00C44987" w:rsidRDefault="00C44987" w:rsidP="00C44987">
            <w:pPr>
              <w:ind w:left="360" w:hanging="360"/>
              <w:rPr>
                <w:b/>
              </w:rPr>
            </w:pPr>
          </w:p>
          <w:p w14:paraId="0C7EAD36" w14:textId="77777777" w:rsidR="00C44987" w:rsidRDefault="00C44987" w:rsidP="00C44987">
            <w:pPr>
              <w:pStyle w:val="NoSpacing"/>
            </w:pPr>
            <w:r>
              <w:t xml:space="preserve">This week, you will be reading Chapter 15. You will be learning the basics of Operations Management how the philosophies of Deming, </w:t>
            </w:r>
            <w:proofErr w:type="spellStart"/>
            <w:r>
              <w:t>Juran</w:t>
            </w:r>
            <w:proofErr w:type="spellEnd"/>
            <w:r>
              <w:t xml:space="preserve"> and Crosby still play a role in modern day Operations Management.</w:t>
            </w:r>
          </w:p>
          <w:p w14:paraId="72C7AFC7" w14:textId="77777777" w:rsidR="00C44987" w:rsidRDefault="00C44987" w:rsidP="00C44987">
            <w:pPr>
              <w:ind w:left="360" w:hanging="360"/>
              <w:rPr>
                <w:b/>
              </w:rPr>
            </w:pPr>
          </w:p>
          <w:p w14:paraId="71AF6A37" w14:textId="77777777" w:rsidR="00C44987" w:rsidRDefault="00C44987" w:rsidP="00C44987">
            <w:pPr>
              <w:ind w:left="360" w:hanging="360"/>
            </w:pPr>
            <w:r w:rsidRPr="005666BB">
              <w:rPr>
                <w:b/>
              </w:rPr>
              <w:t>Read</w:t>
            </w:r>
            <w:r w:rsidRPr="005666BB">
              <w:t xml:space="preserve"> Ch. 15 of </w:t>
            </w:r>
            <w:r w:rsidRPr="005666BB">
              <w:rPr>
                <w:i/>
              </w:rPr>
              <w:t>OM 6</w:t>
            </w:r>
            <w:r w:rsidRPr="005666BB">
              <w:t>.</w:t>
            </w:r>
          </w:p>
          <w:p w14:paraId="718AA2CF" w14:textId="77777777" w:rsidR="00C44987" w:rsidRDefault="00C44987" w:rsidP="00C44987">
            <w:pPr>
              <w:ind w:left="360" w:hanging="360"/>
            </w:pPr>
          </w:p>
          <w:p w14:paraId="6E94CF84" w14:textId="77777777" w:rsidR="00C44987" w:rsidRDefault="00C44987" w:rsidP="00C44987">
            <w:pPr>
              <w:ind w:left="360" w:hanging="360"/>
            </w:pPr>
            <w:r>
              <w:t>After studying these chapters, you should be able to:</w:t>
            </w:r>
          </w:p>
          <w:p w14:paraId="5DE9DF95" w14:textId="77777777" w:rsidR="00C44987" w:rsidRDefault="00C44987" w:rsidP="00C44987">
            <w:pPr>
              <w:ind w:left="360" w:hanging="360"/>
            </w:pPr>
          </w:p>
          <w:p w14:paraId="70332EDE" w14:textId="77777777" w:rsidR="00C44987" w:rsidRDefault="00C44987" w:rsidP="00C44987">
            <w:pPr>
              <w:pStyle w:val="AssignmentsLevel2"/>
            </w:pPr>
            <w:r>
              <w:t>Explain the concepts and definitions of quality</w:t>
            </w:r>
          </w:p>
          <w:p w14:paraId="7699EF62" w14:textId="77777777" w:rsidR="00C44987" w:rsidRDefault="00C44987" w:rsidP="00C44987">
            <w:pPr>
              <w:pStyle w:val="AssignmentsLevel2"/>
            </w:pPr>
            <w:r>
              <w:t xml:space="preserve">Describe the quality philosophies and principles of Deming, </w:t>
            </w:r>
            <w:proofErr w:type="spellStart"/>
            <w:r>
              <w:t>Juran</w:t>
            </w:r>
            <w:proofErr w:type="spellEnd"/>
            <w:r>
              <w:t xml:space="preserve"> and Crosby</w:t>
            </w:r>
          </w:p>
          <w:p w14:paraId="0A8182CF" w14:textId="77777777" w:rsidR="00C44987" w:rsidRDefault="00C44987" w:rsidP="00C44987">
            <w:pPr>
              <w:pStyle w:val="AssignmentsLevel2"/>
            </w:pPr>
            <w:r>
              <w:t>Explain the GAP model and its importance.</w:t>
            </w:r>
          </w:p>
          <w:p w14:paraId="2583EA96" w14:textId="77777777" w:rsidR="00C44987" w:rsidRDefault="00C44987" w:rsidP="00C44987">
            <w:pPr>
              <w:pStyle w:val="AssignmentsLevel2"/>
            </w:pPr>
            <w:r>
              <w:t>Describe the concepts and philosophy of ISO 9000-2000</w:t>
            </w:r>
          </w:p>
          <w:p w14:paraId="50CB367C" w14:textId="77777777" w:rsidR="00C44987" w:rsidRDefault="00C44987" w:rsidP="00C44987">
            <w:pPr>
              <w:pStyle w:val="AssignmentsLevel2"/>
            </w:pPr>
            <w:r>
              <w:t>Describe the philosophy and methods of Six Sigma</w:t>
            </w:r>
          </w:p>
          <w:p w14:paraId="1EF62384" w14:textId="77777777" w:rsidR="00C44987" w:rsidRDefault="00C44987" w:rsidP="00C44987">
            <w:pPr>
              <w:pStyle w:val="AssignmentsLevel2"/>
            </w:pPr>
            <w:r>
              <w:t>Explain the categories of cost-of-quality measurement</w:t>
            </w:r>
          </w:p>
          <w:p w14:paraId="63BD4B14" w14:textId="77777777" w:rsidR="00C44987" w:rsidRDefault="00C44987" w:rsidP="00C44987">
            <w:pPr>
              <w:pStyle w:val="AssignmentsLevel2"/>
            </w:pPr>
            <w:r>
              <w:t>Describe how to apply the Seven QC Tools</w:t>
            </w:r>
          </w:p>
          <w:p w14:paraId="4B852145" w14:textId="6FF62D15" w:rsidR="00C44987" w:rsidRPr="00842155" w:rsidRDefault="00C44987" w:rsidP="00C44987">
            <w:pPr>
              <w:pStyle w:val="AssignmentsLevel2"/>
            </w:pPr>
            <w:r>
              <w:t>Explain the concepts of kaizen and poka-yoke.</w:t>
            </w:r>
          </w:p>
        </w:tc>
        <w:tc>
          <w:tcPr>
            <w:tcW w:w="1440" w:type="dxa"/>
            <w:tcBorders>
              <w:left w:val="single" w:sz="4" w:space="0" w:color="000000" w:themeColor="text1"/>
            </w:tcBorders>
            <w:shd w:val="clear" w:color="auto" w:fill="FFFFFF" w:themeFill="background1"/>
          </w:tcPr>
          <w:p w14:paraId="4D5A3B3E" w14:textId="522C7145" w:rsidR="00C44987" w:rsidRPr="009F6FAF" w:rsidRDefault="00C44987" w:rsidP="00C44987">
            <w:pPr>
              <w:rPr>
                <w:rFonts w:cs="Arial"/>
                <w:szCs w:val="20"/>
              </w:rPr>
            </w:pPr>
            <w:r>
              <w:t>6.1, 6.2, 6.3, 6.4</w:t>
            </w:r>
          </w:p>
        </w:tc>
        <w:tc>
          <w:tcPr>
            <w:tcW w:w="1440" w:type="dxa"/>
            <w:tcBorders>
              <w:left w:val="single" w:sz="4" w:space="0" w:color="000000" w:themeColor="text1"/>
            </w:tcBorders>
            <w:shd w:val="clear" w:color="auto" w:fill="FFFFFF" w:themeFill="background1"/>
          </w:tcPr>
          <w:p w14:paraId="199F97F0" w14:textId="77777777" w:rsidR="00C44987" w:rsidRPr="009F6FAF" w:rsidRDefault="00C44987" w:rsidP="00C44987">
            <w:pPr>
              <w:rPr>
                <w:rFonts w:cs="Arial"/>
                <w:szCs w:val="20"/>
              </w:rPr>
            </w:pPr>
          </w:p>
        </w:tc>
      </w:tr>
      <w:tr w:rsidR="00C44987"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8F44A6" w14:textId="77777777" w:rsidR="00C44987" w:rsidRDefault="00C44987" w:rsidP="00C44987">
            <w:pPr>
              <w:ind w:left="360" w:hanging="360"/>
              <w:rPr>
                <w:b/>
              </w:rPr>
            </w:pPr>
            <w:r>
              <w:rPr>
                <w:b/>
              </w:rPr>
              <w:t>Lecture: Quality Management</w:t>
            </w:r>
          </w:p>
          <w:p w14:paraId="41493CD7" w14:textId="77777777" w:rsidR="00C44987" w:rsidRDefault="00C44987" w:rsidP="00C44987">
            <w:pPr>
              <w:ind w:left="360" w:hanging="360"/>
            </w:pPr>
          </w:p>
          <w:p w14:paraId="31AFE836" w14:textId="77777777" w:rsidR="00C44987" w:rsidRDefault="00C44987" w:rsidP="00C44987">
            <w:r>
              <w:rPr>
                <w:b/>
              </w:rPr>
              <w:t xml:space="preserve">Watch </w:t>
            </w:r>
            <w:r>
              <w:t xml:space="preserve">the “Quality Management” lecture video, available on Vimeo (16:38): </w:t>
            </w:r>
            <w:hyperlink r:id="rId35">
              <w:r>
                <w:rPr>
                  <w:color w:val="0000FF"/>
                  <w:u w:val="single"/>
                </w:rPr>
                <w:t>http://vimeo.com/77453745</w:t>
              </w:r>
            </w:hyperlink>
          </w:p>
          <w:p w14:paraId="446C2CDE" w14:textId="77777777" w:rsidR="00C44987" w:rsidRDefault="00C44987" w:rsidP="00C44987"/>
          <w:p w14:paraId="26595A22" w14:textId="050224E8" w:rsidR="00C44987" w:rsidRPr="00842155" w:rsidRDefault="00C44987" w:rsidP="00C44987">
            <w:pPr>
              <w:pStyle w:val="AssignmentsLevel1"/>
            </w:pPr>
            <w:r>
              <w:rPr>
                <w:b/>
              </w:rPr>
              <w:t>Post</w:t>
            </w:r>
            <w:r>
              <w:t xml:space="preserve"> any questions, comments, or insights you may have about the content of the lecture in the Week Seven </w:t>
            </w:r>
            <w:r>
              <w:lastRenderedPageBreak/>
              <w:t>General Q&amp;A discussion forum on Blackboard.</w:t>
            </w:r>
          </w:p>
        </w:tc>
        <w:tc>
          <w:tcPr>
            <w:tcW w:w="1440" w:type="dxa"/>
            <w:tcBorders>
              <w:left w:val="single" w:sz="4" w:space="0" w:color="000000" w:themeColor="text1"/>
            </w:tcBorders>
            <w:shd w:val="clear" w:color="auto" w:fill="FFFFFF" w:themeFill="background1"/>
          </w:tcPr>
          <w:p w14:paraId="4CE39F65" w14:textId="3E4E8D1B" w:rsidR="00C44987" w:rsidRPr="009F6FAF" w:rsidRDefault="00C44987" w:rsidP="00C44987">
            <w:pPr>
              <w:rPr>
                <w:rFonts w:cs="Arial"/>
                <w:szCs w:val="20"/>
              </w:rPr>
            </w:pPr>
            <w:r>
              <w:lastRenderedPageBreak/>
              <w:t>6.1, 6.2, 6.3, 6.4</w:t>
            </w:r>
          </w:p>
        </w:tc>
        <w:tc>
          <w:tcPr>
            <w:tcW w:w="1440" w:type="dxa"/>
            <w:tcBorders>
              <w:left w:val="single" w:sz="4" w:space="0" w:color="000000" w:themeColor="text1"/>
            </w:tcBorders>
            <w:shd w:val="clear" w:color="auto" w:fill="FFFFFF" w:themeFill="background1"/>
          </w:tcPr>
          <w:p w14:paraId="668820D2" w14:textId="77777777" w:rsidR="00C44987" w:rsidRDefault="00C44987" w:rsidP="00C44987">
            <w:r>
              <w:t xml:space="preserve">Lecture Activity – reviews lecture and </w:t>
            </w:r>
            <w:r>
              <w:lastRenderedPageBreak/>
              <w:t xml:space="preserve">posts response = </w:t>
            </w:r>
          </w:p>
          <w:p w14:paraId="5366C5C0" w14:textId="0F5FF43B" w:rsidR="00C44987" w:rsidRPr="009F6FAF" w:rsidRDefault="00C44987" w:rsidP="00C44987">
            <w:pPr>
              <w:rPr>
                <w:rFonts w:cs="Arial"/>
                <w:szCs w:val="20"/>
              </w:rPr>
            </w:pPr>
            <w:r>
              <w:rPr>
                <w:b/>
              </w:rPr>
              <w:t>1 hour</w:t>
            </w:r>
          </w:p>
        </w:tc>
      </w:tr>
      <w:tr w:rsidR="00837A57" w:rsidRPr="00842155" w14:paraId="1E909C0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DD8EF9" w14:textId="77777777" w:rsidR="00837A57" w:rsidRDefault="00837A57" w:rsidP="00837A57">
            <w:pPr>
              <w:tabs>
                <w:tab w:val="left" w:pos="2329"/>
              </w:tabs>
              <w:rPr>
                <w:b/>
                <w:sz w:val="18"/>
                <w:szCs w:val="18"/>
              </w:rPr>
            </w:pPr>
            <w:r>
              <w:rPr>
                <w:b/>
              </w:rPr>
              <w:lastRenderedPageBreak/>
              <w:t>Practice Activity: Quality: Costs &amp; Problems</w:t>
            </w:r>
          </w:p>
          <w:p w14:paraId="17C2D162" w14:textId="77777777" w:rsidR="00837A57" w:rsidRDefault="00837A57" w:rsidP="00837A57">
            <w:pPr>
              <w:tabs>
                <w:tab w:val="left" w:pos="2329"/>
              </w:tabs>
            </w:pPr>
          </w:p>
          <w:p w14:paraId="1958BE5B" w14:textId="77777777" w:rsidR="00B74D8C" w:rsidRPr="002055CF" w:rsidRDefault="00B74D8C" w:rsidP="00B74D8C">
            <w:pPr>
              <w:tabs>
                <w:tab w:val="left" w:pos="2329"/>
              </w:tabs>
            </w:pPr>
            <w:r w:rsidRPr="0079531A">
              <w:rPr>
                <w:b/>
              </w:rPr>
              <w:t>Resource:</w:t>
            </w:r>
            <w:r>
              <w:t xml:space="preserve"> Excel Templates MBA640.xlsx</w:t>
            </w:r>
          </w:p>
          <w:p w14:paraId="43F7DD62" w14:textId="77777777" w:rsidR="00B74D8C" w:rsidRDefault="00B74D8C" w:rsidP="00837A57">
            <w:pPr>
              <w:tabs>
                <w:tab w:val="left" w:pos="2329"/>
              </w:tabs>
              <w:rPr>
                <w:b/>
              </w:rPr>
            </w:pPr>
          </w:p>
          <w:p w14:paraId="27E757CC" w14:textId="45B4CBB6" w:rsidR="00837A57" w:rsidRDefault="00837A57" w:rsidP="00837A57">
            <w:pPr>
              <w:tabs>
                <w:tab w:val="left" w:pos="2329"/>
              </w:tabs>
            </w:pPr>
            <w:r>
              <w:rPr>
                <w:b/>
              </w:rPr>
              <w:t>Access</w:t>
            </w:r>
            <w:r>
              <w:t xml:space="preserve"> the </w:t>
            </w:r>
            <w:proofErr w:type="spellStart"/>
            <w:r>
              <w:t>CourseMate</w:t>
            </w:r>
            <w:proofErr w:type="spellEnd"/>
            <w:r>
              <w:t xml:space="preserve"> Excel templates for Chapter 15.</w:t>
            </w:r>
          </w:p>
          <w:p w14:paraId="711FF39D" w14:textId="77777777" w:rsidR="00837A57" w:rsidRDefault="00837A57" w:rsidP="00837A57">
            <w:pPr>
              <w:tabs>
                <w:tab w:val="left" w:pos="2329"/>
              </w:tabs>
            </w:pPr>
          </w:p>
          <w:p w14:paraId="71D1CB50" w14:textId="77777777" w:rsidR="00837A57" w:rsidRDefault="00837A57" w:rsidP="00837A57">
            <w:pPr>
              <w:tabs>
                <w:tab w:val="left" w:pos="2329"/>
              </w:tabs>
            </w:pPr>
            <w:r>
              <w:rPr>
                <w:b/>
              </w:rPr>
              <w:t>Complete</w:t>
            </w:r>
            <w:r>
              <w:t xml:space="preserve"> Problems &amp; Activities 9, 11, &amp; 12 from Chapter 15 of the text.</w:t>
            </w:r>
          </w:p>
          <w:p w14:paraId="1871B0E1" w14:textId="77777777" w:rsidR="00837A57" w:rsidRDefault="00837A57" w:rsidP="00837A57">
            <w:pPr>
              <w:tabs>
                <w:tab w:val="left" w:pos="2329"/>
              </w:tabs>
            </w:pPr>
          </w:p>
          <w:p w14:paraId="5C9B621B" w14:textId="77777777" w:rsidR="00837A57" w:rsidRDefault="00837A57" w:rsidP="00837A57">
            <w:r>
              <w:rPr>
                <w:b/>
              </w:rPr>
              <w:t>Submit</w:t>
            </w:r>
            <w:r>
              <w:t xml:space="preserve"> your completed Excel worksheets along with your evaluations in a Word document to the Quality discussion board.</w:t>
            </w:r>
          </w:p>
          <w:p w14:paraId="500F92C1" w14:textId="77777777" w:rsidR="00837A57" w:rsidRDefault="00837A57" w:rsidP="00837A57"/>
          <w:p w14:paraId="007DD401" w14:textId="77777777" w:rsidR="00837A57" w:rsidRDefault="00837A57" w:rsidP="00837A57">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763ACE53" w14:textId="77777777" w:rsidR="00837A57" w:rsidRDefault="00837A57" w:rsidP="00837A57">
            <w:pPr>
              <w:rPr>
                <w:b/>
              </w:rPr>
            </w:pPr>
          </w:p>
          <w:p w14:paraId="03BBC9AF" w14:textId="490A4D8C" w:rsidR="00837A57" w:rsidRDefault="00837A57" w:rsidP="00837A57">
            <w:pPr>
              <w:ind w:left="360" w:hanging="360"/>
              <w:rPr>
                <w:b/>
              </w:rPr>
            </w:pPr>
            <w:r>
              <w:rPr>
                <w:b/>
              </w:rPr>
              <w:t xml:space="preserve">Write </w:t>
            </w:r>
            <w:r>
              <w:t>a substantive response to a minimum of three different students. All responses must be posted by 11:59 p.m. (Eastern Time) on Sunday.</w:t>
            </w:r>
          </w:p>
        </w:tc>
        <w:tc>
          <w:tcPr>
            <w:tcW w:w="1440" w:type="dxa"/>
            <w:tcBorders>
              <w:left w:val="single" w:sz="4" w:space="0" w:color="000000" w:themeColor="text1"/>
            </w:tcBorders>
            <w:shd w:val="clear" w:color="auto" w:fill="FFFFFF" w:themeFill="background1"/>
          </w:tcPr>
          <w:p w14:paraId="5634E1A4" w14:textId="65E13AC7" w:rsidR="00837A57" w:rsidRDefault="00837A57" w:rsidP="00837A57">
            <w:r>
              <w:t>6.3, 6.4</w:t>
            </w:r>
          </w:p>
        </w:tc>
        <w:tc>
          <w:tcPr>
            <w:tcW w:w="1440" w:type="dxa"/>
            <w:tcBorders>
              <w:left w:val="single" w:sz="4" w:space="0" w:color="000000" w:themeColor="text1"/>
            </w:tcBorders>
            <w:shd w:val="clear" w:color="auto" w:fill="FFFFFF" w:themeFill="background1"/>
          </w:tcPr>
          <w:p w14:paraId="0C98E3E6" w14:textId="77777777" w:rsidR="00837A57" w:rsidRDefault="00837A57" w:rsidP="00837A57">
            <w:r>
              <w:t xml:space="preserve">Practice – peer and instructor feedback, shared posting and response = </w:t>
            </w:r>
          </w:p>
          <w:p w14:paraId="45C12AB8" w14:textId="606BAED7" w:rsidR="00837A57" w:rsidRDefault="00837A57" w:rsidP="00837A57">
            <w:r>
              <w:rPr>
                <w:b/>
              </w:rPr>
              <w:t>1 hour</w:t>
            </w:r>
          </w:p>
        </w:tc>
      </w:tr>
      <w:tr w:rsidR="00837A57"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837A57" w:rsidRDefault="00837A57" w:rsidP="00837A57">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837A57" w:rsidRPr="005B10FE" w:rsidRDefault="00837A57" w:rsidP="00837A5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837A57" w:rsidRPr="005B10FE" w:rsidRDefault="00837A57" w:rsidP="00837A57">
            <w:pPr>
              <w:rPr>
                <w:rFonts w:eastAsia="Arial" w:cs="Arial"/>
                <w:b/>
                <w:bCs/>
                <w:i/>
                <w:iCs/>
              </w:rPr>
            </w:pPr>
            <w:r w:rsidRPr="4948C66D">
              <w:rPr>
                <w:rFonts w:eastAsia="Arial" w:cs="Arial"/>
                <w:b/>
                <w:bCs/>
                <w:i/>
                <w:iCs/>
              </w:rPr>
              <w:t>AIE</w:t>
            </w:r>
          </w:p>
        </w:tc>
      </w:tr>
      <w:tr w:rsidR="00837A57" w:rsidRPr="00103FC5" w14:paraId="2CB4FA1B" w14:textId="77777777" w:rsidTr="4948C66D">
        <w:tc>
          <w:tcPr>
            <w:tcW w:w="10170" w:type="dxa"/>
            <w:gridSpan w:val="2"/>
            <w:tcMar>
              <w:top w:w="115" w:type="dxa"/>
              <w:left w:w="115" w:type="dxa"/>
              <w:bottom w:w="115" w:type="dxa"/>
              <w:right w:w="115" w:type="dxa"/>
            </w:tcMar>
          </w:tcPr>
          <w:p w14:paraId="6DE9CE10" w14:textId="77777777" w:rsidR="00837A57" w:rsidRDefault="00837A57" w:rsidP="00837A57">
            <w:pPr>
              <w:widowControl w:val="0"/>
              <w:ind w:left="360" w:hanging="360"/>
              <w:rPr>
                <w:b/>
              </w:rPr>
            </w:pPr>
            <w:r>
              <w:rPr>
                <w:b/>
              </w:rPr>
              <w:t>Week Seven Resources Quiz</w:t>
            </w:r>
          </w:p>
          <w:p w14:paraId="3D9326A9" w14:textId="77777777" w:rsidR="00837A57" w:rsidRDefault="00837A57" w:rsidP="00837A57">
            <w:pPr>
              <w:widowControl w:val="0"/>
              <w:ind w:left="360" w:hanging="360"/>
            </w:pPr>
          </w:p>
          <w:p w14:paraId="513EFC22" w14:textId="77777777" w:rsidR="00837A57" w:rsidRDefault="00837A57" w:rsidP="00837A57">
            <w:r>
              <w:t xml:space="preserve">When you have completed your reading and review of </w:t>
            </w:r>
            <w:proofErr w:type="gramStart"/>
            <w:r>
              <w:t>all of</w:t>
            </w:r>
            <w:proofErr w:type="gramEnd"/>
            <w:r>
              <w:t xml:space="preserve"> the week’s required resources, you will be tested on your knowledge of the concepts and ideas presented in the required materials.</w:t>
            </w:r>
          </w:p>
          <w:p w14:paraId="785B7CEA" w14:textId="77777777" w:rsidR="00837A57" w:rsidRDefault="00837A57" w:rsidP="00837A57"/>
          <w:p w14:paraId="68D411AB" w14:textId="77777777" w:rsidR="00837A57" w:rsidRDefault="00837A57" w:rsidP="00837A57">
            <w:r>
              <w:rPr>
                <w:b/>
              </w:rPr>
              <w:t>Complete</w:t>
            </w:r>
            <w:r>
              <w:t xml:space="preserve"> the Week Seven Resources Quiz.</w:t>
            </w:r>
          </w:p>
          <w:p w14:paraId="2AB6C648" w14:textId="77777777" w:rsidR="00837A57" w:rsidRDefault="00837A57" w:rsidP="00837A57"/>
          <w:p w14:paraId="00F052D1" w14:textId="40E186FB" w:rsidR="00837A57" w:rsidRPr="00103FC5" w:rsidRDefault="00837A57" w:rsidP="00837A57">
            <w:pPr>
              <w:pStyle w:val="AssignmentsLevel1"/>
              <w:rPr>
                <w:b/>
                <w:bCs/>
              </w:rPr>
            </w:pPr>
            <w:r>
              <w:rPr>
                <w:i/>
              </w:rPr>
              <w:t>Note</w:t>
            </w:r>
            <w:r>
              <w:t>. This quiz is open book and open note and counts for 10 points.</w:t>
            </w:r>
          </w:p>
        </w:tc>
        <w:tc>
          <w:tcPr>
            <w:tcW w:w="1440" w:type="dxa"/>
          </w:tcPr>
          <w:p w14:paraId="1EA5C956" w14:textId="77777777" w:rsidR="00837A57" w:rsidRPr="00103FC5" w:rsidRDefault="00837A57" w:rsidP="00837A57">
            <w:pPr>
              <w:tabs>
                <w:tab w:val="left" w:pos="2329"/>
              </w:tabs>
              <w:rPr>
                <w:rFonts w:cs="Arial"/>
                <w:szCs w:val="20"/>
              </w:rPr>
            </w:pPr>
          </w:p>
        </w:tc>
        <w:tc>
          <w:tcPr>
            <w:tcW w:w="1440" w:type="dxa"/>
          </w:tcPr>
          <w:p w14:paraId="59299E91" w14:textId="27042852" w:rsidR="00837A57" w:rsidRPr="00103FC5" w:rsidRDefault="00837A57" w:rsidP="00837A57">
            <w:pPr>
              <w:tabs>
                <w:tab w:val="left" w:pos="2329"/>
              </w:tabs>
              <w:rPr>
                <w:rFonts w:eastAsia="Arial" w:cs="Arial"/>
              </w:rPr>
            </w:pPr>
          </w:p>
        </w:tc>
      </w:tr>
      <w:tr w:rsidR="00837A57" w:rsidRPr="00842155" w14:paraId="71637FCB" w14:textId="77777777" w:rsidTr="4948C66D">
        <w:tc>
          <w:tcPr>
            <w:tcW w:w="10170" w:type="dxa"/>
            <w:gridSpan w:val="2"/>
            <w:tcMar>
              <w:top w:w="115" w:type="dxa"/>
              <w:left w:w="115" w:type="dxa"/>
              <w:bottom w:w="115" w:type="dxa"/>
              <w:right w:w="115" w:type="dxa"/>
            </w:tcMar>
          </w:tcPr>
          <w:p w14:paraId="38FF3FC6" w14:textId="77777777" w:rsidR="00837A57" w:rsidRDefault="00837A57" w:rsidP="00837A57">
            <w:pPr>
              <w:rPr>
                <w:b/>
              </w:rPr>
            </w:pPr>
            <w:r>
              <w:rPr>
                <w:b/>
              </w:rPr>
              <w:t>Wiki Activity: Quality Costs Wiki</w:t>
            </w:r>
          </w:p>
          <w:p w14:paraId="333E6DA4" w14:textId="77777777" w:rsidR="00837A57" w:rsidRDefault="00837A57" w:rsidP="00837A57"/>
          <w:p w14:paraId="7D00F6D4" w14:textId="77777777" w:rsidR="00837A57" w:rsidRDefault="00837A57" w:rsidP="00837A57">
            <w:r>
              <w:rPr>
                <w:b/>
              </w:rPr>
              <w:t>Review</w:t>
            </w:r>
            <w:r>
              <w:t xml:space="preserve"> the Quality Costs Wiki for the four major categories.</w:t>
            </w:r>
          </w:p>
          <w:p w14:paraId="290A2372" w14:textId="77777777" w:rsidR="00837A57" w:rsidRDefault="00837A57" w:rsidP="00837A57">
            <w:pPr>
              <w:tabs>
                <w:tab w:val="left" w:pos="1851"/>
              </w:tabs>
            </w:pPr>
            <w:r>
              <w:tab/>
            </w:r>
          </w:p>
          <w:p w14:paraId="04FE8CC8" w14:textId="77777777" w:rsidR="00837A57" w:rsidRDefault="00837A57" w:rsidP="00837A57">
            <w:r>
              <w:rPr>
                <w:b/>
              </w:rPr>
              <w:t>Provide</w:t>
            </w:r>
            <w:r>
              <w:t xml:space="preserve"> specific examples of quality costs for a fast-food restaurant in each category.</w:t>
            </w:r>
          </w:p>
          <w:p w14:paraId="346B8942" w14:textId="77777777" w:rsidR="00837A57" w:rsidRDefault="00837A57" w:rsidP="00837A57"/>
          <w:p w14:paraId="77185005" w14:textId="1C7D7016" w:rsidR="00837A57" w:rsidRPr="00135F7B" w:rsidRDefault="00837A57" w:rsidP="00837A57">
            <w:pPr>
              <w:pStyle w:val="AssignmentsLevel1"/>
            </w:pPr>
            <w:r>
              <w:rPr>
                <w:b/>
              </w:rPr>
              <w:t>Review</w:t>
            </w:r>
            <w:r>
              <w:t xml:space="preserve"> the examples selected by your classmates for any errors or further improvements.</w:t>
            </w:r>
          </w:p>
        </w:tc>
        <w:tc>
          <w:tcPr>
            <w:tcW w:w="1440" w:type="dxa"/>
          </w:tcPr>
          <w:p w14:paraId="7AC2B5F1" w14:textId="1341BDEF" w:rsidR="00837A57" w:rsidRPr="00842155" w:rsidRDefault="00837A57" w:rsidP="00837A57">
            <w:pPr>
              <w:tabs>
                <w:tab w:val="left" w:pos="2329"/>
              </w:tabs>
              <w:rPr>
                <w:rFonts w:cs="Arial"/>
                <w:szCs w:val="20"/>
              </w:rPr>
            </w:pPr>
            <w:r>
              <w:lastRenderedPageBreak/>
              <w:t>6.3</w:t>
            </w:r>
          </w:p>
        </w:tc>
        <w:tc>
          <w:tcPr>
            <w:tcW w:w="1440" w:type="dxa"/>
          </w:tcPr>
          <w:p w14:paraId="5890BEFD" w14:textId="77777777" w:rsidR="00837A57" w:rsidRDefault="00837A57" w:rsidP="00837A57">
            <w:r>
              <w:t xml:space="preserve">Wiki – shares work and posts response = </w:t>
            </w:r>
          </w:p>
          <w:p w14:paraId="43FBE014" w14:textId="77777777" w:rsidR="00837A57" w:rsidRDefault="00837A57" w:rsidP="00837A57">
            <w:r>
              <w:rPr>
                <w:b/>
              </w:rPr>
              <w:t>1 hour</w:t>
            </w:r>
          </w:p>
          <w:p w14:paraId="1ACACE92" w14:textId="5C20274E" w:rsidR="00837A57" w:rsidRPr="00842155" w:rsidRDefault="00837A57" w:rsidP="00837A57">
            <w:pPr>
              <w:tabs>
                <w:tab w:val="left" w:pos="2329"/>
              </w:tabs>
              <w:rPr>
                <w:rFonts w:eastAsia="Arial" w:cs="Arial"/>
              </w:rPr>
            </w:pPr>
          </w:p>
        </w:tc>
      </w:tr>
      <w:tr w:rsidR="00837A57" w:rsidRPr="00132272" w14:paraId="23EE89BE" w14:textId="77777777" w:rsidTr="4948C66D">
        <w:tc>
          <w:tcPr>
            <w:tcW w:w="10170" w:type="dxa"/>
            <w:gridSpan w:val="2"/>
            <w:tcMar>
              <w:top w:w="115" w:type="dxa"/>
              <w:left w:w="115" w:type="dxa"/>
              <w:bottom w:w="115" w:type="dxa"/>
              <w:right w:w="115" w:type="dxa"/>
            </w:tcMar>
          </w:tcPr>
          <w:p w14:paraId="39BFE5B5" w14:textId="77777777" w:rsidR="00837A57" w:rsidRDefault="00837A57" w:rsidP="00837A57">
            <w:pPr>
              <w:tabs>
                <w:tab w:val="left" w:pos="2329"/>
              </w:tabs>
              <w:rPr>
                <w:b/>
              </w:rPr>
            </w:pPr>
            <w:r>
              <w:rPr>
                <w:b/>
              </w:rPr>
              <w:lastRenderedPageBreak/>
              <w:t>Discussion: Measuring Defects</w:t>
            </w:r>
          </w:p>
          <w:p w14:paraId="11DC1EFB" w14:textId="77777777" w:rsidR="00837A57" w:rsidRDefault="00837A57" w:rsidP="00837A57">
            <w:pPr>
              <w:tabs>
                <w:tab w:val="left" w:pos="2329"/>
              </w:tabs>
            </w:pPr>
          </w:p>
          <w:p w14:paraId="449D4EF0" w14:textId="77777777" w:rsidR="00837A57" w:rsidRDefault="00837A57" w:rsidP="00837A57">
            <w:pPr>
              <w:tabs>
                <w:tab w:val="left" w:pos="2329"/>
              </w:tabs>
            </w:pPr>
            <w:r>
              <w:rPr>
                <w:b/>
              </w:rPr>
              <w:t>Select</w:t>
            </w:r>
            <w:r>
              <w:t xml:space="preserve"> a business with which you are familiar.</w:t>
            </w:r>
          </w:p>
          <w:p w14:paraId="61EA192A" w14:textId="77777777" w:rsidR="00837A57" w:rsidRDefault="00837A57" w:rsidP="00837A57">
            <w:pPr>
              <w:tabs>
                <w:tab w:val="left" w:pos="2329"/>
              </w:tabs>
            </w:pPr>
          </w:p>
          <w:p w14:paraId="6CD44123" w14:textId="77777777" w:rsidR="00837A57" w:rsidRDefault="00837A57" w:rsidP="00837A57">
            <w:pPr>
              <w:tabs>
                <w:tab w:val="left" w:pos="2329"/>
              </w:tabs>
            </w:pPr>
            <w:r>
              <w:rPr>
                <w:b/>
              </w:rPr>
              <w:t>Write</w:t>
            </w:r>
            <w:r>
              <w:t xml:space="preserve"> a response to the following prompts in the “Measuring Defects” discussion forum no later than 11:59 p.m. [EST] on Thursday:</w:t>
            </w:r>
          </w:p>
          <w:p w14:paraId="25D3D699" w14:textId="77777777" w:rsidR="00837A57" w:rsidRDefault="00837A57" w:rsidP="00837A57">
            <w:pPr>
              <w:tabs>
                <w:tab w:val="left" w:pos="2329"/>
              </w:tabs>
            </w:pPr>
          </w:p>
          <w:p w14:paraId="4ADC813A" w14:textId="77777777" w:rsidR="00837A57" w:rsidRDefault="00837A57" w:rsidP="00837A57">
            <w:pPr>
              <w:pStyle w:val="AssignmentsLevel2"/>
            </w:pPr>
            <w:r>
              <w:t>Describe how defects in products and processes can be measured.</w:t>
            </w:r>
          </w:p>
          <w:p w14:paraId="08565927" w14:textId="77777777" w:rsidR="00837A57" w:rsidRDefault="00837A57" w:rsidP="00837A57">
            <w:pPr>
              <w:pStyle w:val="AssignmentsLevel2"/>
            </w:pPr>
            <w:r>
              <w:t xml:space="preserve">Include in your description five things that can be measured </w:t>
            </w:r>
            <w:proofErr w:type="gramStart"/>
            <w:r>
              <w:t>with regard to</w:t>
            </w:r>
            <w:proofErr w:type="gramEnd"/>
            <w:r>
              <w:t xml:space="preserve"> quality.</w:t>
            </w:r>
          </w:p>
          <w:p w14:paraId="73A6E0CA" w14:textId="77777777" w:rsidR="00837A57" w:rsidRDefault="00837A57" w:rsidP="00837A57">
            <w:pPr>
              <w:tabs>
                <w:tab w:val="left" w:pos="2329"/>
              </w:tabs>
            </w:pPr>
          </w:p>
          <w:p w14:paraId="640AAB5A" w14:textId="77777777" w:rsidR="00837A57" w:rsidRDefault="00837A57" w:rsidP="00837A57">
            <w:pPr>
              <w:tabs>
                <w:tab w:val="left" w:pos="2329"/>
              </w:tabs>
            </w:pPr>
            <w:r>
              <w:rPr>
                <w:i/>
              </w:rPr>
              <w:t>Note</w:t>
            </w:r>
            <w:r>
              <w:t>. Initial answers to the discussion question must be substantive and in the range of 250-400 words. Any references should be properly cited following APA formatting guidelines. Initial discussion question responses are due by 11:59 p.m. (Eastern Time) on Thursday.</w:t>
            </w:r>
          </w:p>
          <w:p w14:paraId="085C9336" w14:textId="77777777" w:rsidR="00837A57" w:rsidRDefault="00837A57" w:rsidP="00837A57">
            <w:pPr>
              <w:tabs>
                <w:tab w:val="left" w:pos="2329"/>
              </w:tabs>
            </w:pPr>
          </w:p>
          <w:p w14:paraId="5BD02981" w14:textId="6288273A" w:rsidR="00837A57" w:rsidRPr="00132272" w:rsidRDefault="00837A57" w:rsidP="00837A57">
            <w:pPr>
              <w:pStyle w:val="AssignmentsLevel1"/>
              <w:rPr>
                <w:strike/>
              </w:rPr>
            </w:pPr>
            <w:r>
              <w:rPr>
                <w:b/>
              </w:rPr>
              <w:t>Write</w:t>
            </w:r>
            <w:r>
              <w:t xml:space="preserve"> a substantive response to a minimum of three different students, focusing on additional elements in their selected business that can be measured. All responses must be posted by 11:59 p.m. (Eastern Time) on Sunday.</w:t>
            </w:r>
          </w:p>
        </w:tc>
        <w:tc>
          <w:tcPr>
            <w:tcW w:w="1440" w:type="dxa"/>
          </w:tcPr>
          <w:p w14:paraId="5BD5210A" w14:textId="1C55C725" w:rsidR="00837A57" w:rsidRPr="00132272" w:rsidRDefault="00837A57" w:rsidP="00837A57">
            <w:pPr>
              <w:tabs>
                <w:tab w:val="left" w:pos="2329"/>
              </w:tabs>
              <w:rPr>
                <w:rFonts w:cs="Arial"/>
                <w:strike/>
                <w:szCs w:val="20"/>
              </w:rPr>
            </w:pPr>
            <w:r>
              <w:t>6.1</w:t>
            </w:r>
          </w:p>
        </w:tc>
        <w:tc>
          <w:tcPr>
            <w:tcW w:w="1440" w:type="dxa"/>
          </w:tcPr>
          <w:p w14:paraId="21C59F93" w14:textId="77777777" w:rsidR="00837A57" w:rsidRDefault="00837A57" w:rsidP="00837A57">
            <w:pPr>
              <w:tabs>
                <w:tab w:val="left" w:pos="2329"/>
              </w:tabs>
            </w:pPr>
            <w:r>
              <w:t xml:space="preserve">Discussion Board – one posting and replying to three other posts = </w:t>
            </w:r>
          </w:p>
          <w:p w14:paraId="358788AB" w14:textId="77777777" w:rsidR="00837A57" w:rsidRDefault="00837A57" w:rsidP="00837A57">
            <w:pPr>
              <w:tabs>
                <w:tab w:val="left" w:pos="2329"/>
              </w:tabs>
            </w:pPr>
            <w:r>
              <w:rPr>
                <w:b/>
              </w:rPr>
              <w:t>1 hour</w:t>
            </w:r>
          </w:p>
          <w:p w14:paraId="2B92DFCA" w14:textId="77777777" w:rsidR="00837A57" w:rsidRDefault="00837A57" w:rsidP="00837A57"/>
          <w:p w14:paraId="1A615B0C" w14:textId="3CA00FCA" w:rsidR="00837A57" w:rsidRPr="00132272" w:rsidRDefault="00837A57" w:rsidP="00837A57">
            <w:pPr>
              <w:tabs>
                <w:tab w:val="left" w:pos="2329"/>
              </w:tabs>
              <w:rPr>
                <w:rFonts w:cs="Arial"/>
                <w:strike/>
                <w:szCs w:val="20"/>
              </w:rPr>
            </w:pPr>
            <w:r>
              <w:tab/>
            </w:r>
          </w:p>
        </w:tc>
      </w:tr>
      <w:tr w:rsidR="00837A57" w:rsidRPr="00132272" w14:paraId="06C07B39" w14:textId="77777777" w:rsidTr="4948C66D">
        <w:tc>
          <w:tcPr>
            <w:tcW w:w="10170" w:type="dxa"/>
            <w:gridSpan w:val="2"/>
            <w:tcMar>
              <w:top w:w="115" w:type="dxa"/>
              <w:left w:w="115" w:type="dxa"/>
              <w:bottom w:w="115" w:type="dxa"/>
              <w:right w:w="115" w:type="dxa"/>
            </w:tcMar>
          </w:tcPr>
          <w:p w14:paraId="638A9631" w14:textId="77777777" w:rsidR="00837A57" w:rsidRDefault="00837A57" w:rsidP="00837A57">
            <w:pPr>
              <w:tabs>
                <w:tab w:val="left" w:pos="2329"/>
              </w:tabs>
              <w:rPr>
                <w:b/>
              </w:rPr>
            </w:pPr>
            <w:r>
              <w:rPr>
                <w:b/>
              </w:rPr>
              <w:t>Assignment: Cost of Quality Analysis</w:t>
            </w:r>
          </w:p>
          <w:p w14:paraId="56B0BF86" w14:textId="77777777" w:rsidR="00837A57" w:rsidRDefault="00837A57" w:rsidP="00837A57">
            <w:pPr>
              <w:tabs>
                <w:tab w:val="left" w:pos="2329"/>
              </w:tabs>
              <w:rPr>
                <w:b/>
              </w:rPr>
            </w:pPr>
          </w:p>
          <w:p w14:paraId="5BFDABC4" w14:textId="3D63FF60" w:rsidR="002C21BE" w:rsidRDefault="002C21BE" w:rsidP="00837A57">
            <w:pPr>
              <w:tabs>
                <w:tab w:val="left" w:pos="2329"/>
              </w:tabs>
            </w:pPr>
            <w:r w:rsidRPr="002C21BE">
              <w:rPr>
                <w:b/>
              </w:rPr>
              <w:t>Resource:</w:t>
            </w:r>
            <w:r>
              <w:t xml:space="preserve"> Excel Templates MBA640.xlsx </w:t>
            </w:r>
          </w:p>
          <w:p w14:paraId="68876B71" w14:textId="77777777" w:rsidR="002C21BE" w:rsidRDefault="002C21BE" w:rsidP="00837A57">
            <w:pPr>
              <w:tabs>
                <w:tab w:val="left" w:pos="2329"/>
              </w:tabs>
            </w:pPr>
          </w:p>
          <w:p w14:paraId="55B05CD5" w14:textId="6FB0B11C" w:rsidR="00837A57" w:rsidRDefault="00837A57" w:rsidP="00837A57">
            <w:pPr>
              <w:tabs>
                <w:tab w:val="left" w:pos="2329"/>
              </w:tabs>
            </w:pPr>
            <w:r>
              <w:t>Jones and Hunt manufactures custom-made fiberglass tanks. They have identified the following costs related to quality:</w:t>
            </w:r>
          </w:p>
          <w:p w14:paraId="69E63975" w14:textId="77777777" w:rsidR="00837A57" w:rsidRDefault="00837A57" w:rsidP="00837A57">
            <w:pPr>
              <w:tabs>
                <w:tab w:val="left" w:pos="2329"/>
              </w:tabs>
            </w:pPr>
          </w:p>
          <w:tbl>
            <w:tblPr>
              <w:tblW w:w="6331"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5190"/>
              <w:gridCol w:w="1141"/>
            </w:tblGrid>
            <w:tr w:rsidR="00837A57" w14:paraId="5A1267FF" w14:textId="77777777" w:rsidTr="00C44987">
              <w:tc>
                <w:tcPr>
                  <w:tcW w:w="5190" w:type="dxa"/>
                  <w:vAlign w:val="center"/>
                </w:tcPr>
                <w:p w14:paraId="403734CA" w14:textId="77777777" w:rsidR="00837A57" w:rsidRDefault="00837A57" w:rsidP="00837A57">
                  <w:pPr>
                    <w:tabs>
                      <w:tab w:val="left" w:pos="2329"/>
                    </w:tabs>
                    <w:spacing w:before="40" w:after="40"/>
                    <w:jc w:val="center"/>
                    <w:rPr>
                      <w:szCs w:val="18"/>
                    </w:rPr>
                  </w:pPr>
                  <w:r>
                    <w:rPr>
                      <w:szCs w:val="18"/>
                    </w:rPr>
                    <w:t>Quality Measure</w:t>
                  </w:r>
                </w:p>
              </w:tc>
              <w:tc>
                <w:tcPr>
                  <w:tcW w:w="1141" w:type="dxa"/>
                  <w:vAlign w:val="center"/>
                </w:tcPr>
                <w:p w14:paraId="20F109D1" w14:textId="77777777" w:rsidR="00837A57" w:rsidRDefault="00837A57" w:rsidP="00837A57">
                  <w:pPr>
                    <w:tabs>
                      <w:tab w:val="left" w:pos="2329"/>
                    </w:tabs>
                    <w:spacing w:before="40" w:after="40"/>
                    <w:jc w:val="center"/>
                    <w:rPr>
                      <w:szCs w:val="18"/>
                    </w:rPr>
                  </w:pPr>
                  <w:r>
                    <w:rPr>
                      <w:szCs w:val="18"/>
                    </w:rPr>
                    <w:t>Cost</w:t>
                  </w:r>
                </w:p>
              </w:tc>
            </w:tr>
            <w:tr w:rsidR="00837A57" w14:paraId="204DE7B5" w14:textId="77777777" w:rsidTr="00C44987">
              <w:tc>
                <w:tcPr>
                  <w:tcW w:w="5190" w:type="dxa"/>
                </w:tcPr>
                <w:p w14:paraId="0F2C9002" w14:textId="77777777" w:rsidR="00837A57" w:rsidRDefault="00837A57" w:rsidP="00837A57">
                  <w:pPr>
                    <w:tabs>
                      <w:tab w:val="left" w:pos="2329"/>
                    </w:tabs>
                    <w:spacing w:before="40" w:after="40"/>
                    <w:rPr>
                      <w:szCs w:val="18"/>
                    </w:rPr>
                  </w:pPr>
                  <w:r>
                    <w:rPr>
                      <w:szCs w:val="18"/>
                    </w:rPr>
                    <w:t>Tools and equipment to measure conformance to specifications</w:t>
                  </w:r>
                </w:p>
              </w:tc>
              <w:tc>
                <w:tcPr>
                  <w:tcW w:w="1141" w:type="dxa"/>
                </w:tcPr>
                <w:p w14:paraId="3B9D658F" w14:textId="77777777" w:rsidR="00837A57" w:rsidRDefault="00837A57" w:rsidP="00837A57">
                  <w:pPr>
                    <w:tabs>
                      <w:tab w:val="left" w:pos="2329"/>
                    </w:tabs>
                    <w:spacing w:before="40" w:after="40"/>
                    <w:jc w:val="right"/>
                    <w:rPr>
                      <w:szCs w:val="18"/>
                    </w:rPr>
                  </w:pPr>
                  <w:r>
                    <w:rPr>
                      <w:szCs w:val="18"/>
                    </w:rPr>
                    <w:t>$35,000</w:t>
                  </w:r>
                </w:p>
              </w:tc>
            </w:tr>
            <w:tr w:rsidR="00837A57" w14:paraId="78977950" w14:textId="77777777" w:rsidTr="00C44987">
              <w:tc>
                <w:tcPr>
                  <w:tcW w:w="5190" w:type="dxa"/>
                </w:tcPr>
                <w:p w14:paraId="67BECC8A" w14:textId="77777777" w:rsidR="00837A57" w:rsidRDefault="00837A57" w:rsidP="00837A57">
                  <w:pPr>
                    <w:tabs>
                      <w:tab w:val="left" w:pos="2329"/>
                    </w:tabs>
                    <w:spacing w:before="40" w:after="40"/>
                    <w:rPr>
                      <w:szCs w:val="18"/>
                    </w:rPr>
                  </w:pPr>
                  <w:r>
                    <w:rPr>
                      <w:szCs w:val="18"/>
                    </w:rPr>
                    <w:t>Test and inspect finished tanks</w:t>
                  </w:r>
                </w:p>
              </w:tc>
              <w:tc>
                <w:tcPr>
                  <w:tcW w:w="1141" w:type="dxa"/>
                </w:tcPr>
                <w:p w14:paraId="1DB9B668" w14:textId="77777777" w:rsidR="00837A57" w:rsidRDefault="00837A57" w:rsidP="00837A57">
                  <w:pPr>
                    <w:tabs>
                      <w:tab w:val="left" w:pos="2329"/>
                    </w:tabs>
                    <w:spacing w:before="40" w:after="40"/>
                    <w:jc w:val="right"/>
                    <w:rPr>
                      <w:szCs w:val="18"/>
                    </w:rPr>
                  </w:pPr>
                  <w:r>
                    <w:rPr>
                      <w:szCs w:val="18"/>
                    </w:rPr>
                    <w:t>$22,000</w:t>
                  </w:r>
                </w:p>
              </w:tc>
            </w:tr>
            <w:tr w:rsidR="00837A57" w14:paraId="480E30A0" w14:textId="77777777" w:rsidTr="00C44987">
              <w:tc>
                <w:tcPr>
                  <w:tcW w:w="5190" w:type="dxa"/>
                </w:tcPr>
                <w:p w14:paraId="6615E17B" w14:textId="77777777" w:rsidR="00837A57" w:rsidRDefault="00837A57" w:rsidP="00837A57">
                  <w:pPr>
                    <w:tabs>
                      <w:tab w:val="left" w:pos="2329"/>
                    </w:tabs>
                    <w:spacing w:before="40" w:after="40"/>
                    <w:rPr>
                      <w:szCs w:val="18"/>
                    </w:rPr>
                  </w:pPr>
                  <w:r>
                    <w:rPr>
                      <w:szCs w:val="18"/>
                    </w:rPr>
                    <w:t>Scrap fiberglass</w:t>
                  </w:r>
                </w:p>
              </w:tc>
              <w:tc>
                <w:tcPr>
                  <w:tcW w:w="1141" w:type="dxa"/>
                </w:tcPr>
                <w:p w14:paraId="7078096B" w14:textId="77777777" w:rsidR="00837A57" w:rsidRDefault="00837A57" w:rsidP="00837A57">
                  <w:pPr>
                    <w:tabs>
                      <w:tab w:val="left" w:pos="2329"/>
                    </w:tabs>
                    <w:spacing w:before="40" w:after="40"/>
                    <w:jc w:val="right"/>
                    <w:rPr>
                      <w:szCs w:val="18"/>
                    </w:rPr>
                  </w:pPr>
                  <w:r>
                    <w:rPr>
                      <w:szCs w:val="18"/>
                    </w:rPr>
                    <w:t>$68,000</w:t>
                  </w:r>
                </w:p>
              </w:tc>
            </w:tr>
            <w:tr w:rsidR="00837A57" w14:paraId="75824E10" w14:textId="77777777" w:rsidTr="00C44987">
              <w:tc>
                <w:tcPr>
                  <w:tcW w:w="5190" w:type="dxa"/>
                </w:tcPr>
                <w:p w14:paraId="636C538C" w14:textId="77777777" w:rsidR="00837A57" w:rsidRDefault="00837A57" w:rsidP="00837A57">
                  <w:pPr>
                    <w:tabs>
                      <w:tab w:val="left" w:pos="2329"/>
                    </w:tabs>
                    <w:spacing w:before="40" w:after="40"/>
                    <w:rPr>
                      <w:szCs w:val="18"/>
                    </w:rPr>
                  </w:pPr>
                  <w:r>
                    <w:rPr>
                      <w:szCs w:val="18"/>
                    </w:rPr>
                    <w:t>Product rework for problems identified in final inspection</w:t>
                  </w:r>
                </w:p>
              </w:tc>
              <w:tc>
                <w:tcPr>
                  <w:tcW w:w="1141" w:type="dxa"/>
                </w:tcPr>
                <w:p w14:paraId="4DCE1181" w14:textId="77777777" w:rsidR="00837A57" w:rsidRDefault="00837A57" w:rsidP="00837A57">
                  <w:pPr>
                    <w:tabs>
                      <w:tab w:val="left" w:pos="2329"/>
                    </w:tabs>
                    <w:spacing w:before="40" w:after="40"/>
                    <w:jc w:val="right"/>
                    <w:rPr>
                      <w:szCs w:val="18"/>
                    </w:rPr>
                  </w:pPr>
                  <w:r>
                    <w:rPr>
                      <w:szCs w:val="18"/>
                    </w:rPr>
                    <w:t>$58,000</w:t>
                  </w:r>
                </w:p>
              </w:tc>
            </w:tr>
            <w:tr w:rsidR="00837A57" w14:paraId="2678A137" w14:textId="77777777" w:rsidTr="00C44987">
              <w:tc>
                <w:tcPr>
                  <w:tcW w:w="5190" w:type="dxa"/>
                </w:tcPr>
                <w:p w14:paraId="22F9B19A" w14:textId="77777777" w:rsidR="00837A57" w:rsidRDefault="00837A57" w:rsidP="00837A57">
                  <w:pPr>
                    <w:tabs>
                      <w:tab w:val="left" w:pos="2329"/>
                    </w:tabs>
                    <w:spacing w:before="40" w:after="40"/>
                    <w:rPr>
                      <w:szCs w:val="18"/>
                    </w:rPr>
                  </w:pPr>
                  <w:r>
                    <w:rPr>
                      <w:szCs w:val="18"/>
                    </w:rPr>
                    <w:t>Reductions in price for not meeting customer expectations</w:t>
                  </w:r>
                </w:p>
              </w:tc>
              <w:tc>
                <w:tcPr>
                  <w:tcW w:w="1141" w:type="dxa"/>
                </w:tcPr>
                <w:p w14:paraId="601F291A" w14:textId="77777777" w:rsidR="00837A57" w:rsidRDefault="00837A57" w:rsidP="00837A57">
                  <w:pPr>
                    <w:tabs>
                      <w:tab w:val="left" w:pos="2329"/>
                    </w:tabs>
                    <w:spacing w:before="40" w:after="40"/>
                    <w:jc w:val="right"/>
                    <w:rPr>
                      <w:szCs w:val="18"/>
                    </w:rPr>
                  </w:pPr>
                  <w:r>
                    <w:rPr>
                      <w:szCs w:val="18"/>
                    </w:rPr>
                    <w:t>$38,000</w:t>
                  </w:r>
                </w:p>
              </w:tc>
            </w:tr>
            <w:tr w:rsidR="00837A57" w14:paraId="23D3A0B7" w14:textId="77777777" w:rsidTr="00C44987">
              <w:tc>
                <w:tcPr>
                  <w:tcW w:w="5190" w:type="dxa"/>
                </w:tcPr>
                <w:p w14:paraId="7CCD7B7E" w14:textId="77777777" w:rsidR="00837A57" w:rsidRDefault="00837A57" w:rsidP="00837A57">
                  <w:pPr>
                    <w:tabs>
                      <w:tab w:val="left" w:pos="2329"/>
                    </w:tabs>
                    <w:spacing w:before="40" w:after="40"/>
                    <w:rPr>
                      <w:szCs w:val="18"/>
                    </w:rPr>
                  </w:pPr>
                  <w:r>
                    <w:rPr>
                      <w:szCs w:val="18"/>
                    </w:rPr>
                    <w:lastRenderedPageBreak/>
                    <w:t>Quality improvement planning</w:t>
                  </w:r>
                </w:p>
              </w:tc>
              <w:tc>
                <w:tcPr>
                  <w:tcW w:w="1141" w:type="dxa"/>
                </w:tcPr>
                <w:p w14:paraId="720779AC" w14:textId="77777777" w:rsidR="00837A57" w:rsidRDefault="00837A57" w:rsidP="00837A57">
                  <w:pPr>
                    <w:tabs>
                      <w:tab w:val="left" w:pos="2329"/>
                    </w:tabs>
                    <w:spacing w:before="40" w:after="40"/>
                    <w:jc w:val="right"/>
                    <w:rPr>
                      <w:szCs w:val="18"/>
                    </w:rPr>
                  </w:pPr>
                  <w:r>
                    <w:rPr>
                      <w:szCs w:val="18"/>
                    </w:rPr>
                    <w:t>$12,000</w:t>
                  </w:r>
                </w:p>
              </w:tc>
            </w:tr>
            <w:tr w:rsidR="00837A57" w14:paraId="30F706EF" w14:textId="77777777" w:rsidTr="00C44987">
              <w:tc>
                <w:tcPr>
                  <w:tcW w:w="5190" w:type="dxa"/>
                </w:tcPr>
                <w:p w14:paraId="08C94F3F" w14:textId="77777777" w:rsidR="00837A57" w:rsidRDefault="00837A57" w:rsidP="00837A57">
                  <w:pPr>
                    <w:tabs>
                      <w:tab w:val="left" w:pos="2329"/>
                    </w:tabs>
                    <w:spacing w:before="40" w:after="40"/>
                    <w:rPr>
                      <w:szCs w:val="18"/>
                    </w:rPr>
                  </w:pPr>
                  <w:r>
                    <w:rPr>
                      <w:szCs w:val="18"/>
                    </w:rPr>
                    <w:t>Employee training for quality</w:t>
                  </w:r>
                </w:p>
              </w:tc>
              <w:tc>
                <w:tcPr>
                  <w:tcW w:w="1141" w:type="dxa"/>
                </w:tcPr>
                <w:p w14:paraId="2DF1D14B" w14:textId="77777777" w:rsidR="00837A57" w:rsidRDefault="00837A57" w:rsidP="00837A57">
                  <w:pPr>
                    <w:tabs>
                      <w:tab w:val="left" w:pos="2329"/>
                    </w:tabs>
                    <w:spacing w:before="40" w:after="40"/>
                    <w:jc w:val="right"/>
                    <w:rPr>
                      <w:szCs w:val="18"/>
                    </w:rPr>
                  </w:pPr>
                  <w:r>
                    <w:rPr>
                      <w:szCs w:val="18"/>
                    </w:rPr>
                    <w:t>$5,000</w:t>
                  </w:r>
                </w:p>
              </w:tc>
            </w:tr>
            <w:tr w:rsidR="00837A57" w14:paraId="29A767BD" w14:textId="77777777" w:rsidTr="00C44987">
              <w:tc>
                <w:tcPr>
                  <w:tcW w:w="5190" w:type="dxa"/>
                </w:tcPr>
                <w:p w14:paraId="0FD1CCC1" w14:textId="77777777" w:rsidR="00837A57" w:rsidRDefault="00837A57" w:rsidP="00837A57">
                  <w:pPr>
                    <w:tabs>
                      <w:tab w:val="left" w:pos="2329"/>
                    </w:tabs>
                    <w:spacing w:before="40" w:after="40"/>
                    <w:rPr>
                      <w:szCs w:val="18"/>
                    </w:rPr>
                  </w:pPr>
                  <w:r>
                    <w:rPr>
                      <w:szCs w:val="18"/>
                    </w:rPr>
                    <w:t>Warranty repairs</w:t>
                  </w:r>
                </w:p>
              </w:tc>
              <w:tc>
                <w:tcPr>
                  <w:tcW w:w="1141" w:type="dxa"/>
                </w:tcPr>
                <w:p w14:paraId="7EA8B7FD" w14:textId="77777777" w:rsidR="00837A57" w:rsidRDefault="00837A57" w:rsidP="00837A57">
                  <w:pPr>
                    <w:tabs>
                      <w:tab w:val="left" w:pos="2329"/>
                    </w:tabs>
                    <w:spacing w:before="40" w:after="40"/>
                    <w:jc w:val="right"/>
                    <w:rPr>
                      <w:szCs w:val="18"/>
                    </w:rPr>
                  </w:pPr>
                  <w:r>
                    <w:rPr>
                      <w:szCs w:val="18"/>
                    </w:rPr>
                    <w:t>$25,000</w:t>
                  </w:r>
                </w:p>
              </w:tc>
            </w:tr>
            <w:tr w:rsidR="00837A57" w14:paraId="7053A80B" w14:textId="77777777" w:rsidTr="00C44987">
              <w:tc>
                <w:tcPr>
                  <w:tcW w:w="5190" w:type="dxa"/>
                </w:tcPr>
                <w:p w14:paraId="164376D5" w14:textId="77777777" w:rsidR="00837A57" w:rsidRDefault="00837A57" w:rsidP="00837A57">
                  <w:pPr>
                    <w:tabs>
                      <w:tab w:val="left" w:pos="2329"/>
                    </w:tabs>
                    <w:spacing w:before="40" w:after="40"/>
                    <w:rPr>
                      <w:szCs w:val="18"/>
                    </w:rPr>
                  </w:pPr>
                  <w:r>
                    <w:rPr>
                      <w:szCs w:val="18"/>
                    </w:rPr>
                    <w:t>Other waste</w:t>
                  </w:r>
                </w:p>
              </w:tc>
              <w:tc>
                <w:tcPr>
                  <w:tcW w:w="1141" w:type="dxa"/>
                </w:tcPr>
                <w:p w14:paraId="3532938F" w14:textId="77777777" w:rsidR="00837A57" w:rsidRDefault="00837A57" w:rsidP="00837A57">
                  <w:pPr>
                    <w:tabs>
                      <w:tab w:val="left" w:pos="2329"/>
                    </w:tabs>
                    <w:spacing w:before="40" w:after="40"/>
                    <w:jc w:val="right"/>
                    <w:rPr>
                      <w:szCs w:val="18"/>
                    </w:rPr>
                  </w:pPr>
                  <w:r>
                    <w:rPr>
                      <w:szCs w:val="18"/>
                    </w:rPr>
                    <w:t>$10,000</w:t>
                  </w:r>
                </w:p>
              </w:tc>
            </w:tr>
          </w:tbl>
          <w:p w14:paraId="546298B1" w14:textId="77777777" w:rsidR="00837A57" w:rsidRDefault="00837A57" w:rsidP="00837A57">
            <w:pPr>
              <w:tabs>
                <w:tab w:val="left" w:pos="2329"/>
              </w:tabs>
            </w:pPr>
          </w:p>
          <w:p w14:paraId="6588B150" w14:textId="77777777" w:rsidR="00837A57" w:rsidRDefault="00837A57" w:rsidP="00837A57">
            <w:pPr>
              <w:tabs>
                <w:tab w:val="left" w:pos="2329"/>
              </w:tabs>
            </w:pPr>
            <w:r>
              <w:rPr>
                <w:b/>
              </w:rPr>
              <w:t>Organize</w:t>
            </w:r>
            <w:r>
              <w:t xml:space="preserve"> these costs into a Pareto chart with the following categories:</w:t>
            </w:r>
          </w:p>
          <w:p w14:paraId="4807434C" w14:textId="77777777" w:rsidR="00837A57" w:rsidRDefault="00837A57" w:rsidP="00837A57">
            <w:pPr>
              <w:tabs>
                <w:tab w:val="left" w:pos="2329"/>
              </w:tabs>
            </w:pPr>
          </w:p>
          <w:p w14:paraId="59AD9067" w14:textId="77777777" w:rsidR="00837A57" w:rsidRDefault="00837A57" w:rsidP="00837A57">
            <w:pPr>
              <w:pStyle w:val="AssignmentsLevel2"/>
            </w:pPr>
            <w:r>
              <w:t>Prevention</w:t>
            </w:r>
          </w:p>
          <w:p w14:paraId="7289986E" w14:textId="77777777" w:rsidR="00837A57" w:rsidRDefault="00837A57" w:rsidP="00837A57">
            <w:pPr>
              <w:pStyle w:val="AssignmentsLevel2"/>
            </w:pPr>
            <w:r>
              <w:t>Appraisal</w:t>
            </w:r>
          </w:p>
          <w:p w14:paraId="23A9AC13" w14:textId="77777777" w:rsidR="00837A57" w:rsidRDefault="00837A57" w:rsidP="00837A57">
            <w:pPr>
              <w:pStyle w:val="AssignmentsLevel2"/>
            </w:pPr>
            <w:r>
              <w:t>Internal failure</w:t>
            </w:r>
          </w:p>
          <w:p w14:paraId="3F3B0EF9" w14:textId="77777777" w:rsidR="00837A57" w:rsidRDefault="00837A57" w:rsidP="00837A57">
            <w:pPr>
              <w:pStyle w:val="AssignmentsLevel2"/>
            </w:pPr>
            <w:r>
              <w:t>External failure</w:t>
            </w:r>
          </w:p>
          <w:p w14:paraId="57BA3787" w14:textId="77777777" w:rsidR="00837A57" w:rsidRDefault="00837A57" w:rsidP="00734A71">
            <w:pPr>
              <w:pStyle w:val="AssignmentsLevel2"/>
              <w:numPr>
                <w:ilvl w:val="0"/>
                <w:numId w:val="0"/>
              </w:numPr>
              <w:ind w:left="360"/>
            </w:pPr>
          </w:p>
          <w:p w14:paraId="1DF1246A" w14:textId="77777777" w:rsidR="00837A57" w:rsidRDefault="00837A57" w:rsidP="00837A57">
            <w:pPr>
              <w:tabs>
                <w:tab w:val="left" w:pos="2329"/>
              </w:tabs>
            </w:pPr>
            <w:r>
              <w:rPr>
                <w:b/>
              </w:rPr>
              <w:t>Write</w:t>
            </w:r>
            <w:r>
              <w:t xml:space="preserve"> a 250- to 500- word paper in which you:</w:t>
            </w:r>
          </w:p>
          <w:p w14:paraId="470EBF57" w14:textId="77777777" w:rsidR="00837A57" w:rsidRDefault="00837A57" w:rsidP="00837A57">
            <w:pPr>
              <w:tabs>
                <w:tab w:val="left" w:pos="2329"/>
              </w:tabs>
              <w:rPr>
                <w:b/>
              </w:rPr>
            </w:pPr>
          </w:p>
          <w:p w14:paraId="1BCF355D" w14:textId="77777777" w:rsidR="00837A57" w:rsidRDefault="00837A57" w:rsidP="00837A57">
            <w:pPr>
              <w:pStyle w:val="AssignmentsLevel2"/>
            </w:pPr>
            <w:r w:rsidRPr="002F07F9">
              <w:t>Recommend</w:t>
            </w:r>
            <w:r>
              <w:t xml:space="preserve"> to Jones and Hunt where they can save quality costs. </w:t>
            </w:r>
          </w:p>
          <w:p w14:paraId="773EF292" w14:textId="77777777" w:rsidR="00837A57" w:rsidRDefault="00837A57" w:rsidP="00837A57">
            <w:pPr>
              <w:pStyle w:val="AssignmentsLevel2"/>
            </w:pPr>
            <w:r>
              <w:t xml:space="preserve">Describe the Pareto chart and its effect on your </w:t>
            </w:r>
            <w:proofErr w:type="gramStart"/>
            <w:r>
              <w:t>decision making</w:t>
            </w:r>
            <w:proofErr w:type="gramEnd"/>
            <w:r>
              <w:t xml:space="preserve"> process</w:t>
            </w:r>
          </w:p>
          <w:p w14:paraId="44ECB74F" w14:textId="77777777" w:rsidR="00837A57" w:rsidRDefault="00837A57" w:rsidP="00837A57">
            <w:pPr>
              <w:widowControl w:val="0"/>
              <w:ind w:left="360" w:hanging="360"/>
            </w:pPr>
          </w:p>
          <w:p w14:paraId="1F91F0FF" w14:textId="48413DAC" w:rsidR="00837A57" w:rsidRPr="4948C66D" w:rsidRDefault="00837A57" w:rsidP="00837A57">
            <w:pPr>
              <w:tabs>
                <w:tab w:val="left" w:pos="2329"/>
              </w:tabs>
              <w:rPr>
                <w:rFonts w:eastAsia="Arial" w:cs="Arial"/>
                <w:b/>
                <w:bCs/>
              </w:rPr>
            </w:pPr>
            <w:r>
              <w:rPr>
                <w:b/>
              </w:rPr>
              <w:t>Submit</w:t>
            </w:r>
            <w:r>
              <w:t xml:space="preserve"> your report to your instructor via Blackboard.</w:t>
            </w:r>
          </w:p>
        </w:tc>
        <w:tc>
          <w:tcPr>
            <w:tcW w:w="1440" w:type="dxa"/>
          </w:tcPr>
          <w:p w14:paraId="3CD73264" w14:textId="09E7BF83" w:rsidR="00837A57" w:rsidRPr="00132272" w:rsidRDefault="00837A57" w:rsidP="00837A57">
            <w:pPr>
              <w:tabs>
                <w:tab w:val="left" w:pos="2329"/>
              </w:tabs>
              <w:rPr>
                <w:rFonts w:cs="Arial"/>
                <w:strike/>
                <w:szCs w:val="20"/>
              </w:rPr>
            </w:pPr>
            <w:r>
              <w:lastRenderedPageBreak/>
              <w:t>6.3, 6.4</w:t>
            </w:r>
          </w:p>
        </w:tc>
        <w:tc>
          <w:tcPr>
            <w:tcW w:w="1440" w:type="dxa"/>
          </w:tcPr>
          <w:p w14:paraId="26B4F24F" w14:textId="1AAAB7C5" w:rsidR="00837A57" w:rsidRPr="00132272" w:rsidRDefault="00837A57" w:rsidP="00837A57">
            <w:pPr>
              <w:tabs>
                <w:tab w:val="left" w:pos="2329"/>
              </w:tabs>
              <w:rPr>
                <w:rFonts w:cs="Arial"/>
                <w:strike/>
                <w:szCs w:val="20"/>
              </w:rPr>
            </w:pPr>
            <w:r>
              <w:t xml:space="preserve">Problem Solving Scenario – one analysis and posting = </w:t>
            </w:r>
            <w:r>
              <w:rPr>
                <w:b/>
              </w:rPr>
              <w:t>.5 hours</w:t>
            </w:r>
          </w:p>
        </w:tc>
      </w:tr>
      <w:tr w:rsidR="00837A57" w:rsidRPr="00132272" w14:paraId="5560571F" w14:textId="77777777" w:rsidTr="4948C66D">
        <w:tc>
          <w:tcPr>
            <w:tcW w:w="10170" w:type="dxa"/>
            <w:gridSpan w:val="2"/>
            <w:tcMar>
              <w:top w:w="115" w:type="dxa"/>
              <w:left w:w="115" w:type="dxa"/>
              <w:bottom w:w="115" w:type="dxa"/>
              <w:right w:w="115" w:type="dxa"/>
            </w:tcMar>
          </w:tcPr>
          <w:p w14:paraId="2258B65E" w14:textId="63B903DE" w:rsidR="00837A57" w:rsidRDefault="00837A57" w:rsidP="00837A57">
            <w:pPr>
              <w:tabs>
                <w:tab w:val="left" w:pos="2329"/>
              </w:tabs>
              <w:rPr>
                <w:b/>
              </w:rPr>
            </w:pPr>
            <w:r>
              <w:rPr>
                <w:b/>
              </w:rPr>
              <w:t>Week Seven Case Study: Hudson Jewelers</w:t>
            </w:r>
          </w:p>
          <w:p w14:paraId="4058F7A9" w14:textId="77777777" w:rsidR="00837A57" w:rsidRDefault="00837A57" w:rsidP="00837A57">
            <w:pPr>
              <w:tabs>
                <w:tab w:val="left" w:pos="2329"/>
              </w:tabs>
              <w:rPr>
                <w:b/>
              </w:rPr>
            </w:pPr>
          </w:p>
          <w:p w14:paraId="3021DB1F" w14:textId="77777777" w:rsidR="00837A57" w:rsidRPr="00DA01A0" w:rsidRDefault="00837A57" w:rsidP="00837A57">
            <w:pPr>
              <w:tabs>
                <w:tab w:val="left" w:pos="2329"/>
              </w:tabs>
              <w:rPr>
                <w:b/>
              </w:rPr>
            </w:pPr>
            <w:r w:rsidRPr="000E72B1">
              <w:rPr>
                <w:b/>
              </w:rPr>
              <w:t xml:space="preserve">Read </w:t>
            </w:r>
            <w:r w:rsidRPr="000E72B1">
              <w:t>“Hudson Jewelers Case Study”</w:t>
            </w:r>
            <w:r w:rsidRPr="00DA01A0">
              <w:rPr>
                <w:b/>
              </w:rPr>
              <w:t xml:space="preserve"> (Case Study Attached)</w:t>
            </w:r>
          </w:p>
          <w:p w14:paraId="1DE00E1A" w14:textId="77777777" w:rsidR="00837A57" w:rsidRDefault="00837A57" w:rsidP="00837A57">
            <w:pPr>
              <w:tabs>
                <w:tab w:val="center" w:pos="2935"/>
              </w:tabs>
            </w:pPr>
          </w:p>
          <w:p w14:paraId="3789CD1E" w14:textId="77777777" w:rsidR="00837A57" w:rsidRDefault="00837A57" w:rsidP="00837A57">
            <w:pPr>
              <w:tabs>
                <w:tab w:val="left" w:pos="2329"/>
              </w:tabs>
            </w:pPr>
            <w:r w:rsidRPr="004245B5">
              <w:rPr>
                <w:b/>
              </w:rPr>
              <w:t>Write</w:t>
            </w:r>
            <w:r>
              <w:t xml:space="preserve"> a 350- to 700-word paper analyzing Hudson Jewelers. </w:t>
            </w:r>
          </w:p>
          <w:p w14:paraId="3C8ED14A" w14:textId="77777777" w:rsidR="00837A57" w:rsidRDefault="00837A57" w:rsidP="00837A57">
            <w:pPr>
              <w:tabs>
                <w:tab w:val="left" w:pos="2329"/>
              </w:tabs>
            </w:pPr>
          </w:p>
          <w:p w14:paraId="4DFFD21C" w14:textId="77777777" w:rsidR="00837A57" w:rsidRDefault="00837A57" w:rsidP="00837A57">
            <w:pPr>
              <w:tabs>
                <w:tab w:val="left" w:pos="2329"/>
              </w:tabs>
            </w:pPr>
            <w:r w:rsidRPr="002F07F9">
              <w:rPr>
                <w:b/>
              </w:rPr>
              <w:t>Include</w:t>
            </w:r>
            <w:r>
              <w:t xml:space="preserve"> the following in your paper:</w:t>
            </w:r>
          </w:p>
          <w:p w14:paraId="6A2C47EC" w14:textId="77777777" w:rsidR="00837A57" w:rsidRDefault="00837A57" w:rsidP="00837A57">
            <w:pPr>
              <w:tabs>
                <w:tab w:val="left" w:pos="2329"/>
              </w:tabs>
              <w:rPr>
                <w:u w:val="single"/>
              </w:rPr>
            </w:pPr>
          </w:p>
          <w:p w14:paraId="3FD01B13" w14:textId="77777777" w:rsidR="00837A57" w:rsidRPr="002F07F9" w:rsidRDefault="00837A57" w:rsidP="00837A57">
            <w:pPr>
              <w:pStyle w:val="AssignmentsLevel2"/>
            </w:pPr>
            <w:r w:rsidRPr="002F07F9">
              <w:t>What cost-of-quality criteria</w:t>
            </w:r>
            <w:r>
              <w:t xml:space="preserve"> </w:t>
            </w:r>
            <w:r w:rsidRPr="002F07F9">
              <w:t>(i.e., prevention, appraisal, internal failure, and external failure costs) might be included in an analysis at the following stages of global diamond supply chain – mining, cutting and polishing centers, and retail jewelry store? Explain. Provide examples.</w:t>
            </w:r>
          </w:p>
          <w:p w14:paraId="2DAB88C9" w14:textId="77777777" w:rsidR="00837A57" w:rsidRPr="002F07F9" w:rsidRDefault="00837A57" w:rsidP="00837A57">
            <w:pPr>
              <w:tabs>
                <w:tab w:val="left" w:pos="2329"/>
              </w:tabs>
            </w:pPr>
          </w:p>
          <w:p w14:paraId="2143E7DD" w14:textId="28AB5B8A" w:rsidR="00837A57" w:rsidRPr="4948C66D" w:rsidRDefault="00837A57" w:rsidP="00837A57">
            <w:pPr>
              <w:tabs>
                <w:tab w:val="left" w:pos="2329"/>
              </w:tabs>
              <w:rPr>
                <w:rFonts w:eastAsia="Arial" w:cs="Arial"/>
                <w:b/>
                <w:bCs/>
              </w:rPr>
            </w:pPr>
            <w:r w:rsidRPr="002F07F9">
              <w:rPr>
                <w:b/>
              </w:rPr>
              <w:t>Submit</w:t>
            </w:r>
            <w:r w:rsidRPr="002F07F9">
              <w:t xml:space="preserve"> your evaluation in a Word document to your instructor via Blackboard</w:t>
            </w:r>
            <w:r>
              <w:t>.</w:t>
            </w:r>
            <w:r>
              <w:tab/>
            </w:r>
          </w:p>
        </w:tc>
        <w:tc>
          <w:tcPr>
            <w:tcW w:w="1440" w:type="dxa"/>
          </w:tcPr>
          <w:p w14:paraId="4522DEEE" w14:textId="7C51A251" w:rsidR="00837A57" w:rsidRPr="00132272" w:rsidRDefault="00837A57" w:rsidP="00837A57">
            <w:pPr>
              <w:tabs>
                <w:tab w:val="left" w:pos="2329"/>
              </w:tabs>
              <w:rPr>
                <w:rFonts w:cs="Arial"/>
                <w:strike/>
                <w:szCs w:val="20"/>
              </w:rPr>
            </w:pPr>
            <w:r>
              <w:t>6.4</w:t>
            </w:r>
          </w:p>
        </w:tc>
        <w:tc>
          <w:tcPr>
            <w:tcW w:w="1440" w:type="dxa"/>
          </w:tcPr>
          <w:p w14:paraId="65CF1B89" w14:textId="62CCF2C3" w:rsidR="00837A57" w:rsidRPr="00132272" w:rsidRDefault="00837A57" w:rsidP="00837A57">
            <w:pPr>
              <w:tabs>
                <w:tab w:val="left" w:pos="2329"/>
              </w:tabs>
              <w:rPr>
                <w:rFonts w:cs="Arial"/>
                <w:strike/>
                <w:szCs w:val="20"/>
              </w:rPr>
            </w:pPr>
            <w:r>
              <w:t xml:space="preserve">Case Study – analysis for assessment = </w:t>
            </w:r>
            <w:r>
              <w:rPr>
                <w:b/>
              </w:rPr>
              <w:t>1 hour</w:t>
            </w:r>
          </w:p>
        </w:tc>
      </w:tr>
      <w:tr w:rsidR="00837A57" w:rsidRPr="00132272" w14:paraId="57DE0D97" w14:textId="77777777" w:rsidTr="4948C66D">
        <w:tc>
          <w:tcPr>
            <w:tcW w:w="10170" w:type="dxa"/>
            <w:gridSpan w:val="2"/>
            <w:tcMar>
              <w:top w:w="115" w:type="dxa"/>
              <w:left w:w="115" w:type="dxa"/>
              <w:bottom w:w="115" w:type="dxa"/>
              <w:right w:w="115" w:type="dxa"/>
            </w:tcMar>
          </w:tcPr>
          <w:p w14:paraId="6B8A0E0F" w14:textId="77777777" w:rsidR="00837A57" w:rsidRDefault="00837A57" w:rsidP="00837A57">
            <w:pPr>
              <w:tabs>
                <w:tab w:val="left" w:pos="2329"/>
              </w:tabs>
              <w:rPr>
                <w:b/>
              </w:rPr>
            </w:pPr>
            <w:r>
              <w:rPr>
                <w:b/>
              </w:rPr>
              <w:t>Assignment: Quality Improvement Analysis</w:t>
            </w:r>
          </w:p>
          <w:p w14:paraId="2A4A52E1" w14:textId="77777777" w:rsidR="00837A57" w:rsidRDefault="00837A57" w:rsidP="00837A57">
            <w:pPr>
              <w:tabs>
                <w:tab w:val="left" w:pos="2329"/>
              </w:tabs>
            </w:pPr>
          </w:p>
          <w:p w14:paraId="005A5E47" w14:textId="439F78A6" w:rsidR="00837A57" w:rsidRDefault="00837A57" w:rsidP="00837A57">
            <w:pPr>
              <w:tabs>
                <w:tab w:val="left" w:pos="2329"/>
              </w:tabs>
            </w:pPr>
            <w:r>
              <w:rPr>
                <w:b/>
              </w:rPr>
              <w:t>Write</w:t>
            </w:r>
            <w:r>
              <w:t xml:space="preserve"> a 350-word analysis of the contributions to quality improvement from the different theories and theorists discussed in Chapter 15 based on a company that you are familiar with. </w:t>
            </w:r>
          </w:p>
          <w:p w14:paraId="25DF89C9" w14:textId="77777777" w:rsidR="00837A57" w:rsidRDefault="00837A57" w:rsidP="00837A57">
            <w:pPr>
              <w:tabs>
                <w:tab w:val="left" w:pos="2329"/>
              </w:tabs>
            </w:pPr>
          </w:p>
          <w:p w14:paraId="0BB59C25" w14:textId="6D3DEEF5" w:rsidR="00837A57" w:rsidRDefault="00837A57" w:rsidP="00837A57">
            <w:pPr>
              <w:tabs>
                <w:tab w:val="left" w:pos="2329"/>
              </w:tabs>
            </w:pPr>
            <w:r>
              <w:t>Select one of the theorists or theories such as:</w:t>
            </w:r>
          </w:p>
          <w:p w14:paraId="5133FB2D" w14:textId="77777777" w:rsidR="00837A57" w:rsidRDefault="00837A57" w:rsidP="00837A57">
            <w:pPr>
              <w:tabs>
                <w:tab w:val="left" w:pos="2329"/>
              </w:tabs>
            </w:pPr>
          </w:p>
          <w:p w14:paraId="5237CEFA" w14:textId="77777777" w:rsidR="00837A57" w:rsidRDefault="00837A57" w:rsidP="00837A57">
            <w:pPr>
              <w:pStyle w:val="AssignmentsLevel2"/>
            </w:pPr>
            <w:r>
              <w:t>Deming</w:t>
            </w:r>
          </w:p>
          <w:p w14:paraId="420C40A9" w14:textId="77777777" w:rsidR="00837A57" w:rsidRDefault="00837A57" w:rsidP="00837A57">
            <w:pPr>
              <w:pStyle w:val="AssignmentsLevel2"/>
            </w:pPr>
            <w:proofErr w:type="spellStart"/>
            <w:r>
              <w:t>Juran</w:t>
            </w:r>
            <w:proofErr w:type="spellEnd"/>
          </w:p>
          <w:p w14:paraId="6B196630" w14:textId="77777777" w:rsidR="00837A57" w:rsidRDefault="00837A57" w:rsidP="00837A57">
            <w:pPr>
              <w:pStyle w:val="AssignmentsLevel2"/>
            </w:pPr>
            <w:r>
              <w:t>Crosby</w:t>
            </w:r>
          </w:p>
          <w:p w14:paraId="487234A0" w14:textId="77777777" w:rsidR="00837A57" w:rsidRDefault="00837A57" w:rsidP="00837A57">
            <w:pPr>
              <w:pStyle w:val="AssignmentsLevel2"/>
            </w:pPr>
            <w:r>
              <w:t>ISO 9000</w:t>
            </w:r>
          </w:p>
          <w:p w14:paraId="6059BB42" w14:textId="77777777" w:rsidR="00837A57" w:rsidRDefault="00837A57" w:rsidP="00837A57">
            <w:pPr>
              <w:pStyle w:val="ListParagraph"/>
              <w:numPr>
                <w:ilvl w:val="0"/>
                <w:numId w:val="54"/>
              </w:numPr>
              <w:pBdr>
                <w:top w:val="nil"/>
                <w:left w:val="nil"/>
                <w:bottom w:val="nil"/>
                <w:right w:val="nil"/>
                <w:between w:val="nil"/>
              </w:pBdr>
              <w:tabs>
                <w:tab w:val="left" w:pos="2329"/>
              </w:tabs>
              <w:contextualSpacing/>
            </w:pPr>
            <w:r>
              <w:t>Six Sigma</w:t>
            </w:r>
          </w:p>
          <w:p w14:paraId="6D71CAB6" w14:textId="280A94C8" w:rsidR="00837A57" w:rsidRDefault="00837A57" w:rsidP="00837A57">
            <w:pPr>
              <w:tabs>
                <w:tab w:val="left" w:pos="2329"/>
              </w:tabs>
            </w:pPr>
          </w:p>
          <w:p w14:paraId="38FA77C7" w14:textId="695C1459" w:rsidR="00837A57" w:rsidRDefault="00837A57" w:rsidP="00837A57">
            <w:pPr>
              <w:tabs>
                <w:tab w:val="left" w:pos="2329"/>
              </w:tabs>
            </w:pPr>
            <w:r w:rsidRPr="002A3262">
              <w:rPr>
                <w:i/>
              </w:rPr>
              <w:t>Note</w:t>
            </w:r>
            <w:r>
              <w:t>. These theories and others can be found in your textbook.</w:t>
            </w:r>
          </w:p>
          <w:p w14:paraId="21D59299" w14:textId="77777777" w:rsidR="00837A57" w:rsidRDefault="00837A57" w:rsidP="00837A57">
            <w:pPr>
              <w:tabs>
                <w:tab w:val="left" w:pos="2329"/>
              </w:tabs>
            </w:pPr>
          </w:p>
          <w:p w14:paraId="6BFB1FDE" w14:textId="417A8BFF" w:rsidR="00837A57" w:rsidRPr="4948C66D" w:rsidRDefault="00837A57" w:rsidP="00837A57">
            <w:pPr>
              <w:tabs>
                <w:tab w:val="left" w:pos="2329"/>
              </w:tabs>
              <w:rPr>
                <w:rFonts w:eastAsia="Arial" w:cs="Arial"/>
                <w:b/>
                <w:bCs/>
              </w:rPr>
            </w:pPr>
            <w:r>
              <w:rPr>
                <w:b/>
              </w:rPr>
              <w:t>Submit</w:t>
            </w:r>
            <w:r>
              <w:t xml:space="preserve"> your assignment in a Word document to your instructor via Blackboard.</w:t>
            </w:r>
            <w:r>
              <w:tab/>
            </w:r>
          </w:p>
        </w:tc>
        <w:tc>
          <w:tcPr>
            <w:tcW w:w="1440" w:type="dxa"/>
          </w:tcPr>
          <w:p w14:paraId="1C027F29" w14:textId="14409273" w:rsidR="00837A57" w:rsidRPr="00132272" w:rsidRDefault="00837A57" w:rsidP="00837A57">
            <w:pPr>
              <w:tabs>
                <w:tab w:val="left" w:pos="2329"/>
              </w:tabs>
              <w:rPr>
                <w:rFonts w:cs="Arial"/>
                <w:strike/>
                <w:szCs w:val="20"/>
              </w:rPr>
            </w:pPr>
            <w:r>
              <w:lastRenderedPageBreak/>
              <w:t>6.2</w:t>
            </w:r>
          </w:p>
        </w:tc>
        <w:tc>
          <w:tcPr>
            <w:tcW w:w="1440" w:type="dxa"/>
          </w:tcPr>
          <w:p w14:paraId="26D516F2" w14:textId="0C3F065E" w:rsidR="00837A57" w:rsidRPr="00132272" w:rsidRDefault="00837A57" w:rsidP="00837A57">
            <w:pPr>
              <w:tabs>
                <w:tab w:val="left" w:pos="2329"/>
              </w:tabs>
              <w:rPr>
                <w:rFonts w:cs="Arial"/>
                <w:strike/>
                <w:szCs w:val="20"/>
              </w:rPr>
            </w:pPr>
            <w:r>
              <w:t xml:space="preserve">Log – one private posting = </w:t>
            </w:r>
            <w:r>
              <w:rPr>
                <w:b/>
              </w:rPr>
              <w:t>.5 hours</w:t>
            </w:r>
          </w:p>
        </w:tc>
      </w:tr>
      <w:tr w:rsidR="00837A57"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837A57" w:rsidRPr="00842155" w:rsidRDefault="00837A57" w:rsidP="00837A5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837A57" w:rsidRPr="00842155" w:rsidRDefault="00837A57" w:rsidP="00837A5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837A57" w:rsidRPr="00842155" w:rsidRDefault="00837A57" w:rsidP="00837A57">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837A57" w:rsidRPr="00842155" w:rsidRDefault="00837A57" w:rsidP="00837A57">
            <w:pPr>
              <w:tabs>
                <w:tab w:val="left" w:pos="2329"/>
              </w:tabs>
              <w:rPr>
                <w:rFonts w:cs="Arial"/>
                <w:b/>
                <w:szCs w:val="20"/>
              </w:rPr>
            </w:pPr>
          </w:p>
        </w:tc>
      </w:tr>
    </w:tbl>
    <w:p w14:paraId="0DD7D0A5" w14:textId="77777777" w:rsidR="005344A9" w:rsidRDefault="005344A9" w:rsidP="0020635A">
      <w:pPr>
        <w:pStyle w:val="Heading1"/>
      </w:pPr>
    </w:p>
    <w:p w14:paraId="35A2F660" w14:textId="77777777" w:rsidR="00BB6A20" w:rsidRPr="00104F2B" w:rsidRDefault="00BB6A20" w:rsidP="00BB6A20">
      <w:pPr>
        <w:pStyle w:val="Heading1"/>
      </w:pPr>
      <w:r>
        <w:t>Faculty Notes</w:t>
      </w:r>
    </w:p>
    <w:p w14:paraId="47D29A1D" w14:textId="77777777" w:rsidR="00BB6A20" w:rsidRDefault="00BB6A20" w:rsidP="00BB6A20">
      <w:pPr>
        <w:tabs>
          <w:tab w:val="left" w:pos="1065"/>
        </w:tabs>
      </w:pPr>
    </w:p>
    <w:p w14:paraId="756F312F" w14:textId="77777777" w:rsidR="00BB6A20" w:rsidRDefault="00BB6A20" w:rsidP="00BB6A20">
      <w:pPr>
        <w:tabs>
          <w:tab w:val="left" w:pos="360"/>
        </w:tabs>
      </w:pPr>
      <w:r>
        <w:t xml:space="preserve">The learning activities and assignments are designed to introduce students to the concepts of quality and quality improvement. Students will need to know contributions to quality of Deming, Crosby, </w:t>
      </w:r>
      <w:proofErr w:type="spellStart"/>
      <w:r>
        <w:t>Juran</w:t>
      </w:r>
      <w:proofErr w:type="spellEnd"/>
      <w:r>
        <w:t xml:space="preserve">, Six Sigma, and ISO 9000. </w:t>
      </w:r>
    </w:p>
    <w:p w14:paraId="45BED26F" w14:textId="77777777" w:rsidR="00BB6A20" w:rsidRDefault="00BB6A20" w:rsidP="00BB6A20">
      <w:pPr>
        <w:rPr>
          <w:sz w:val="22"/>
          <w:szCs w:val="22"/>
        </w:rPr>
      </w:pPr>
    </w:p>
    <w:p w14:paraId="449BB7A1" w14:textId="77777777" w:rsidR="00BB6A20" w:rsidRDefault="00BB6A20" w:rsidP="00BB6A20">
      <w:pPr>
        <w:pStyle w:val="Heading1"/>
        <w:rPr>
          <w:color w:val="9C2C2A"/>
        </w:rPr>
      </w:pPr>
    </w:p>
    <w:p w14:paraId="24E06405" w14:textId="77777777" w:rsidR="00BB6A20" w:rsidRDefault="00BB6A20" w:rsidP="00BB6A20">
      <w:pPr>
        <w:pStyle w:val="Heading1"/>
        <w:rPr>
          <w:color w:val="9C2C2A"/>
        </w:rPr>
      </w:pPr>
      <w:r>
        <w:rPr>
          <w:color w:val="9C2C2A"/>
        </w:rPr>
        <w:t>Assignments</w:t>
      </w:r>
    </w:p>
    <w:p w14:paraId="4F69E710" w14:textId="77777777" w:rsidR="00BB6A20" w:rsidRDefault="00BB6A20" w:rsidP="00BB6A20">
      <w:pPr>
        <w:widowControl w:val="0"/>
      </w:pPr>
    </w:p>
    <w:p w14:paraId="2CD22316" w14:textId="5F7AF24A" w:rsidR="00BB6A20" w:rsidRDefault="00BB6A20" w:rsidP="00C9091D">
      <w:pPr>
        <w:pStyle w:val="Heading2"/>
        <w:jc w:val="left"/>
      </w:pPr>
      <w:r>
        <w:t>Required</w:t>
      </w:r>
    </w:p>
    <w:p w14:paraId="0AADF852" w14:textId="77777777" w:rsidR="00C9091D" w:rsidRPr="00C9091D" w:rsidRDefault="00C9091D" w:rsidP="00C9091D"/>
    <w:p w14:paraId="1498C768" w14:textId="77777777" w:rsidR="00BB6A20" w:rsidRDefault="00BB6A20" w:rsidP="00BB6A20">
      <w:pPr>
        <w:pStyle w:val="AssignmentsLevel3"/>
        <w:numPr>
          <w:ilvl w:val="0"/>
          <w:numId w:val="54"/>
        </w:numPr>
      </w:pPr>
      <w:r>
        <w:rPr>
          <w:b/>
        </w:rPr>
        <w:t xml:space="preserve">Discussion questions/Wiki Activity/Practice Problems: </w:t>
      </w:r>
      <w:r>
        <w:t>The questions encourage students to consider and develop their thoughts on the question topics, share their thoughts with the class, and gain perspective by reading the responses of other class members.</w:t>
      </w:r>
    </w:p>
    <w:p w14:paraId="44268E0A" w14:textId="77777777" w:rsidR="00BB6A20" w:rsidRDefault="00BB6A20" w:rsidP="00BB6A20">
      <w:pPr>
        <w:pStyle w:val="AssignmentsLevel2"/>
        <w:numPr>
          <w:ilvl w:val="0"/>
          <w:numId w:val="0"/>
        </w:numPr>
      </w:pPr>
    </w:p>
    <w:p w14:paraId="1623E463" w14:textId="77777777" w:rsidR="00BB6A20" w:rsidRPr="002F07F9" w:rsidRDefault="00BB6A20" w:rsidP="00BB6A20">
      <w:pPr>
        <w:pStyle w:val="AssignmentsLevel2"/>
        <w:numPr>
          <w:ilvl w:val="0"/>
          <w:numId w:val="54"/>
        </w:numPr>
      </w:pPr>
      <w:r w:rsidRPr="00FA7460">
        <w:rPr>
          <w:b/>
        </w:rPr>
        <w:t>Hudson Case Study:</w:t>
      </w:r>
      <w:r>
        <w:t xml:space="preserve"> </w:t>
      </w:r>
      <w:r w:rsidRPr="00FA7460">
        <w:t xml:space="preserve"> </w:t>
      </w:r>
      <w:r>
        <w:t xml:space="preserve">In this course, the students will be </w:t>
      </w:r>
      <w:r w:rsidRPr="002F07F9">
        <w:t xml:space="preserve">following the Hudson Jeweler’s case study. </w:t>
      </w:r>
      <w:r>
        <w:t>They</w:t>
      </w:r>
      <w:r w:rsidRPr="002F07F9">
        <w:t>’ll be asked to complete assignments o</w:t>
      </w:r>
      <w:r>
        <w:t>n a per chapter basis relevant to the weekly readings.</w:t>
      </w:r>
    </w:p>
    <w:p w14:paraId="79FD59C4" w14:textId="77777777" w:rsidR="00BB6A20" w:rsidRDefault="00BB6A20" w:rsidP="00BB6A20">
      <w:pPr>
        <w:pStyle w:val="Heading2"/>
        <w:jc w:val="left"/>
      </w:pPr>
    </w:p>
    <w:p w14:paraId="0769B010" w14:textId="77777777" w:rsidR="00BB6A20" w:rsidRDefault="00BB6A20" w:rsidP="00BB6A20">
      <w:pPr>
        <w:pStyle w:val="AssignmentsLevel2"/>
        <w:numPr>
          <w:ilvl w:val="0"/>
          <w:numId w:val="54"/>
        </w:numPr>
      </w:pPr>
      <w:r w:rsidRPr="00AC5D7D">
        <w:rPr>
          <w:b/>
        </w:rPr>
        <w:t xml:space="preserve">Weekly Resource Quizzes: </w:t>
      </w:r>
      <w:r>
        <w:t>These quizzes are included as a self-check for students to allow them to gauge their comprehension of the course materials as they move through the course.</w:t>
      </w:r>
    </w:p>
    <w:p w14:paraId="7C941307" w14:textId="77777777" w:rsidR="00BB6A20" w:rsidRDefault="00BB6A20" w:rsidP="00BB6A20">
      <w:pPr>
        <w:widowControl w:val="0"/>
      </w:pPr>
    </w:p>
    <w:p w14:paraId="57AADCBE" w14:textId="77777777" w:rsidR="00BB6A20" w:rsidRDefault="00BB6A20" w:rsidP="00BB6A20">
      <w:pPr>
        <w:widowControl w:val="0"/>
        <w:numPr>
          <w:ilvl w:val="0"/>
          <w:numId w:val="53"/>
        </w:numPr>
        <w:pBdr>
          <w:top w:val="nil"/>
          <w:left w:val="nil"/>
          <w:bottom w:val="nil"/>
          <w:right w:val="nil"/>
          <w:between w:val="nil"/>
        </w:pBdr>
        <w:ind w:left="360"/>
      </w:pPr>
      <w:r>
        <w:rPr>
          <w:b/>
        </w:rPr>
        <w:t>Cost of Quality:</w:t>
      </w:r>
      <w:r>
        <w:t xml:space="preserve"> This exercise requires the students to identify and classify quality costs into four categories. These categories are placed into a Pareto chart to help identify areas for improvement.</w:t>
      </w:r>
    </w:p>
    <w:p w14:paraId="50E33FC3" w14:textId="77777777" w:rsidR="00BB6A20" w:rsidRDefault="00BB6A20" w:rsidP="00BB6A20"/>
    <w:p w14:paraId="3911F468" w14:textId="77777777" w:rsidR="00BB6A20" w:rsidRDefault="00BB6A20" w:rsidP="00BB6A20">
      <w:pPr>
        <w:widowControl w:val="0"/>
        <w:numPr>
          <w:ilvl w:val="0"/>
          <w:numId w:val="53"/>
        </w:numPr>
        <w:pBdr>
          <w:top w:val="nil"/>
          <w:left w:val="nil"/>
          <w:bottom w:val="nil"/>
          <w:right w:val="nil"/>
          <w:between w:val="nil"/>
        </w:pBdr>
        <w:ind w:left="360"/>
      </w:pPr>
      <w:r>
        <w:rPr>
          <w:b/>
        </w:rPr>
        <w:t xml:space="preserve">Quality Improvement: </w:t>
      </w:r>
      <w:r>
        <w:t xml:space="preserve">This assignment asks students to summarize the contributions to quality of Deming, Crosby, </w:t>
      </w:r>
      <w:proofErr w:type="spellStart"/>
      <w:r>
        <w:t>Juran</w:t>
      </w:r>
      <w:proofErr w:type="spellEnd"/>
      <w:r>
        <w:t xml:space="preserve">, Six-Sigma, and </w:t>
      </w:r>
      <w:r>
        <w:lastRenderedPageBreak/>
        <w:t xml:space="preserve">ISO 9000. The student also </w:t>
      </w:r>
      <w:proofErr w:type="gramStart"/>
      <w:r>
        <w:t>has to</w:t>
      </w:r>
      <w:proofErr w:type="gramEnd"/>
      <w:r>
        <w:t xml:space="preserve"> apply their principles to a company of their choice.</w:t>
      </w:r>
    </w:p>
    <w:p w14:paraId="00DA0816" w14:textId="77777777" w:rsidR="00BB6A20" w:rsidRDefault="00BB6A20" w:rsidP="00BB6A20">
      <w:pPr>
        <w:widowControl w:val="0"/>
      </w:pPr>
    </w:p>
    <w:p w14:paraId="69CFA48D" w14:textId="4F1C29CB" w:rsidR="00BB6A20" w:rsidRPr="002F07F9" w:rsidRDefault="00BB6A20" w:rsidP="00C9091D">
      <w:pPr>
        <w:pStyle w:val="Heading2"/>
        <w:jc w:val="left"/>
      </w:pPr>
      <w:r>
        <w:t>Supplemental:</w:t>
      </w:r>
    </w:p>
    <w:p w14:paraId="5DE8A1F1" w14:textId="77777777" w:rsidR="00BB6A20" w:rsidRDefault="00BB6A20" w:rsidP="00BB6A20">
      <w:pPr>
        <w:widowControl w:val="0"/>
        <w:rPr>
          <w:b/>
          <w:sz w:val="22"/>
          <w:szCs w:val="22"/>
        </w:rPr>
      </w:pPr>
    </w:p>
    <w:p w14:paraId="409989E5" w14:textId="77777777" w:rsidR="00BB6A20" w:rsidRDefault="00BB6A20" w:rsidP="00BB6A20">
      <w:pPr>
        <w:pStyle w:val="Heading1"/>
        <w:rPr>
          <w:color w:val="9C2C2A"/>
        </w:rPr>
      </w:pPr>
      <w:r>
        <w:rPr>
          <w:color w:val="9C2C2A"/>
        </w:rPr>
        <w:t>Content Outline</w:t>
      </w:r>
    </w:p>
    <w:p w14:paraId="5D4BECE2" w14:textId="77777777" w:rsidR="00BB6A20" w:rsidRDefault="00BB6A20" w:rsidP="00BB6A20">
      <w:pPr>
        <w:tabs>
          <w:tab w:val="left" w:pos="360"/>
        </w:tabs>
        <w:spacing w:before="60" w:after="60"/>
      </w:pPr>
      <w:r>
        <w:t>Please use this Content Outline to guide students through the course material.</w:t>
      </w:r>
    </w:p>
    <w:p w14:paraId="44CB7A03" w14:textId="77777777" w:rsidR="00BB6A20" w:rsidRDefault="00BB6A20" w:rsidP="00BB6A20">
      <w:pPr>
        <w:tabs>
          <w:tab w:val="left" w:pos="360"/>
        </w:tabs>
        <w:spacing w:before="60" w:after="60"/>
        <w:rPr>
          <w:b/>
        </w:rPr>
      </w:pPr>
      <w:r w:rsidRPr="006874A5">
        <w:rPr>
          <w:b/>
        </w:rPr>
        <w:t>Chapter 15</w:t>
      </w:r>
    </w:p>
    <w:p w14:paraId="4D148BBF" w14:textId="77777777" w:rsidR="00BB6A20" w:rsidRDefault="00BB6A20" w:rsidP="00BB6A20">
      <w:pPr>
        <w:tabs>
          <w:tab w:val="left" w:pos="360"/>
        </w:tabs>
        <w:spacing w:before="60" w:after="60"/>
        <w:rPr>
          <w:b/>
        </w:rPr>
      </w:pPr>
    </w:p>
    <w:p w14:paraId="2842033E" w14:textId="77777777" w:rsidR="00BB6A20" w:rsidRDefault="00BB6A20" w:rsidP="00BB6A20">
      <w:pPr>
        <w:pStyle w:val="AssignmentsLevel2"/>
        <w:numPr>
          <w:ilvl w:val="0"/>
          <w:numId w:val="63"/>
        </w:numPr>
      </w:pPr>
      <w:r>
        <w:t>Explain the concepts and definitions of quality</w:t>
      </w:r>
    </w:p>
    <w:p w14:paraId="078327BC" w14:textId="77777777" w:rsidR="00BB6A20" w:rsidRDefault="00BB6A20" w:rsidP="00BB6A20">
      <w:pPr>
        <w:pStyle w:val="AssignmentsLevel2"/>
        <w:numPr>
          <w:ilvl w:val="1"/>
          <w:numId w:val="63"/>
        </w:numPr>
      </w:pPr>
      <w:r>
        <w:t xml:space="preserve">Quality </w:t>
      </w:r>
    </w:p>
    <w:p w14:paraId="4D981257" w14:textId="77777777" w:rsidR="00BB6A20" w:rsidRDefault="00BB6A20" w:rsidP="00BB6A20">
      <w:pPr>
        <w:pStyle w:val="AssignmentsLevel2"/>
        <w:numPr>
          <w:ilvl w:val="1"/>
          <w:numId w:val="63"/>
        </w:numPr>
      </w:pPr>
      <w:r>
        <w:t>Quality of conformance</w:t>
      </w:r>
    </w:p>
    <w:p w14:paraId="5E04728A" w14:textId="77777777" w:rsidR="00BB6A20" w:rsidRDefault="00BB6A20" w:rsidP="00BB6A20">
      <w:pPr>
        <w:pStyle w:val="AssignmentsLevel2"/>
        <w:numPr>
          <w:ilvl w:val="1"/>
          <w:numId w:val="63"/>
        </w:numPr>
      </w:pPr>
      <w:r>
        <w:t>Specifications</w:t>
      </w:r>
    </w:p>
    <w:p w14:paraId="6BAAF74A" w14:textId="77777777" w:rsidR="00BB6A20" w:rsidRDefault="00BB6A20" w:rsidP="00BB6A20">
      <w:pPr>
        <w:pStyle w:val="AssignmentsLevel2"/>
        <w:numPr>
          <w:ilvl w:val="1"/>
          <w:numId w:val="63"/>
        </w:numPr>
      </w:pPr>
      <w:r>
        <w:t>Service Quality</w:t>
      </w:r>
    </w:p>
    <w:p w14:paraId="18DDC5F3" w14:textId="77777777" w:rsidR="00BB6A20" w:rsidRDefault="00BB6A20" w:rsidP="00BB6A20">
      <w:pPr>
        <w:pStyle w:val="AssignmentsLevel2"/>
        <w:numPr>
          <w:ilvl w:val="0"/>
          <w:numId w:val="63"/>
        </w:numPr>
      </w:pPr>
      <w:r>
        <w:t xml:space="preserve">Describe the quality philosophies and principles of Deming, </w:t>
      </w:r>
      <w:proofErr w:type="spellStart"/>
      <w:r>
        <w:t>Juran</w:t>
      </w:r>
      <w:proofErr w:type="spellEnd"/>
      <w:r>
        <w:t xml:space="preserve"> and Crosby</w:t>
      </w:r>
    </w:p>
    <w:p w14:paraId="0EFFBCB1" w14:textId="77777777" w:rsidR="00BB6A20" w:rsidRDefault="00BB6A20" w:rsidP="00BB6A20">
      <w:pPr>
        <w:numPr>
          <w:ilvl w:val="1"/>
          <w:numId w:val="63"/>
        </w:numPr>
        <w:pBdr>
          <w:top w:val="nil"/>
          <w:left w:val="nil"/>
          <w:bottom w:val="nil"/>
          <w:right w:val="nil"/>
          <w:between w:val="nil"/>
        </w:pBdr>
        <w:tabs>
          <w:tab w:val="left" w:pos="360"/>
        </w:tabs>
        <w:spacing w:before="60" w:after="60"/>
      </w:pPr>
      <w:r>
        <w:t>Deming–1</w:t>
      </w:r>
    </w:p>
    <w:p w14:paraId="03F69BBC" w14:textId="77777777" w:rsidR="00BB6A20" w:rsidRDefault="00BB6A20" w:rsidP="00BB6A20">
      <w:pPr>
        <w:numPr>
          <w:ilvl w:val="2"/>
          <w:numId w:val="72"/>
        </w:numPr>
        <w:pBdr>
          <w:top w:val="nil"/>
          <w:left w:val="nil"/>
          <w:bottom w:val="nil"/>
          <w:right w:val="nil"/>
          <w:between w:val="nil"/>
        </w:pBdr>
        <w:tabs>
          <w:tab w:val="left" w:pos="360"/>
        </w:tabs>
        <w:spacing w:before="60" w:after="60"/>
      </w:pPr>
      <w:r>
        <w:t>14 Points</w:t>
      </w:r>
    </w:p>
    <w:p w14:paraId="26C12F13" w14:textId="77777777" w:rsidR="00BB6A20" w:rsidRDefault="00BB6A20" w:rsidP="00BB6A20">
      <w:pPr>
        <w:numPr>
          <w:ilvl w:val="1"/>
          <w:numId w:val="63"/>
        </w:numPr>
        <w:pBdr>
          <w:top w:val="nil"/>
          <w:left w:val="nil"/>
          <w:bottom w:val="nil"/>
          <w:right w:val="nil"/>
          <w:between w:val="nil"/>
        </w:pBdr>
        <w:tabs>
          <w:tab w:val="left" w:pos="360"/>
        </w:tabs>
        <w:spacing w:before="60" w:after="60"/>
      </w:pPr>
      <w:proofErr w:type="spellStart"/>
      <w:r>
        <w:t>Juran</w:t>
      </w:r>
      <w:proofErr w:type="spellEnd"/>
    </w:p>
    <w:p w14:paraId="5C37B315"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planning</w:t>
      </w:r>
    </w:p>
    <w:p w14:paraId="5FDE1BE5"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control</w:t>
      </w:r>
    </w:p>
    <w:p w14:paraId="66E11647" w14:textId="77777777" w:rsidR="00BB6A20" w:rsidRDefault="00BB6A20" w:rsidP="00BB6A20">
      <w:pPr>
        <w:numPr>
          <w:ilvl w:val="2"/>
          <w:numId w:val="70"/>
        </w:numPr>
        <w:pBdr>
          <w:top w:val="nil"/>
          <w:left w:val="nil"/>
          <w:bottom w:val="nil"/>
          <w:right w:val="nil"/>
          <w:between w:val="nil"/>
        </w:pBdr>
        <w:tabs>
          <w:tab w:val="left" w:pos="360"/>
        </w:tabs>
        <w:spacing w:before="60" w:after="60"/>
      </w:pPr>
      <w:r>
        <w:t>Quality improvement</w:t>
      </w:r>
    </w:p>
    <w:p w14:paraId="642085D2" w14:textId="77777777" w:rsidR="00BB6A20" w:rsidRDefault="00BB6A20" w:rsidP="00BB6A20">
      <w:pPr>
        <w:numPr>
          <w:ilvl w:val="1"/>
          <w:numId w:val="63"/>
        </w:numPr>
        <w:pBdr>
          <w:top w:val="nil"/>
          <w:left w:val="nil"/>
          <w:bottom w:val="nil"/>
          <w:right w:val="nil"/>
          <w:between w:val="nil"/>
        </w:pBdr>
        <w:tabs>
          <w:tab w:val="left" w:pos="360"/>
        </w:tabs>
        <w:spacing w:before="60" w:after="60"/>
      </w:pPr>
      <w:r>
        <w:t>Crosby</w:t>
      </w:r>
    </w:p>
    <w:p w14:paraId="4EBAB5EF" w14:textId="77777777" w:rsidR="00BB6A20" w:rsidRDefault="00BB6A20" w:rsidP="00BB6A20">
      <w:pPr>
        <w:numPr>
          <w:ilvl w:val="2"/>
          <w:numId w:val="71"/>
        </w:numPr>
        <w:pBdr>
          <w:top w:val="nil"/>
          <w:left w:val="nil"/>
          <w:bottom w:val="nil"/>
          <w:right w:val="nil"/>
          <w:between w:val="nil"/>
        </w:pBdr>
        <w:tabs>
          <w:tab w:val="left" w:pos="360"/>
        </w:tabs>
        <w:spacing w:before="60" w:after="60"/>
      </w:pPr>
      <w:r>
        <w:t>Quality is free</w:t>
      </w:r>
    </w:p>
    <w:p w14:paraId="6BE27A32" w14:textId="77777777" w:rsidR="00BB6A20" w:rsidRDefault="00BB6A20" w:rsidP="00BB6A20">
      <w:pPr>
        <w:numPr>
          <w:ilvl w:val="2"/>
          <w:numId w:val="71"/>
        </w:numPr>
        <w:pBdr>
          <w:top w:val="nil"/>
          <w:left w:val="nil"/>
          <w:bottom w:val="nil"/>
          <w:right w:val="nil"/>
          <w:between w:val="nil"/>
        </w:pBdr>
        <w:tabs>
          <w:tab w:val="left" w:pos="360"/>
        </w:tabs>
        <w:spacing w:before="60" w:after="60"/>
      </w:pPr>
      <w:r>
        <w:t>No quality problems, only functional problems</w:t>
      </w:r>
    </w:p>
    <w:p w14:paraId="6A76D157" w14:textId="77777777" w:rsidR="00BB6A20" w:rsidRDefault="00BB6A20" w:rsidP="00BB6A20">
      <w:pPr>
        <w:numPr>
          <w:ilvl w:val="2"/>
          <w:numId w:val="71"/>
        </w:numPr>
        <w:pBdr>
          <w:top w:val="nil"/>
          <w:left w:val="nil"/>
          <w:bottom w:val="nil"/>
          <w:right w:val="nil"/>
          <w:between w:val="nil"/>
        </w:pBdr>
        <w:tabs>
          <w:tab w:val="left" w:pos="360"/>
        </w:tabs>
        <w:spacing w:before="60" w:after="60"/>
      </w:pPr>
      <w:r>
        <w:t>Good quality is always cheaper</w:t>
      </w:r>
    </w:p>
    <w:p w14:paraId="6B49D623" w14:textId="77777777" w:rsidR="00BB6A20" w:rsidRDefault="00BB6A20" w:rsidP="00BB6A20">
      <w:pPr>
        <w:numPr>
          <w:ilvl w:val="1"/>
          <w:numId w:val="63"/>
        </w:numPr>
        <w:pBdr>
          <w:top w:val="nil"/>
          <w:left w:val="nil"/>
          <w:bottom w:val="nil"/>
          <w:right w:val="nil"/>
          <w:between w:val="nil"/>
        </w:pBdr>
        <w:tabs>
          <w:tab w:val="left" w:pos="360"/>
        </w:tabs>
        <w:spacing w:before="60" w:after="60"/>
      </w:pPr>
      <w:r>
        <w:t>Six Sigma</w:t>
      </w:r>
    </w:p>
    <w:p w14:paraId="0AA8ED43" w14:textId="77777777" w:rsidR="00BB6A20" w:rsidRDefault="00BB6A20" w:rsidP="00BB6A20">
      <w:pPr>
        <w:numPr>
          <w:ilvl w:val="2"/>
          <w:numId w:val="73"/>
        </w:numPr>
        <w:pBdr>
          <w:top w:val="nil"/>
          <w:left w:val="nil"/>
          <w:bottom w:val="nil"/>
          <w:right w:val="nil"/>
          <w:between w:val="nil"/>
        </w:pBdr>
        <w:tabs>
          <w:tab w:val="left" w:pos="360"/>
        </w:tabs>
        <w:spacing w:before="60" w:after="60"/>
      </w:pPr>
      <w:r>
        <w:t>Find and eliminate causes of error</w:t>
      </w:r>
    </w:p>
    <w:p w14:paraId="0DA2D03A" w14:textId="77777777" w:rsidR="00BB6A20" w:rsidRDefault="00BB6A20" w:rsidP="00BB6A20">
      <w:pPr>
        <w:numPr>
          <w:ilvl w:val="2"/>
          <w:numId w:val="73"/>
        </w:numPr>
        <w:pBdr>
          <w:top w:val="nil"/>
          <w:left w:val="nil"/>
          <w:bottom w:val="nil"/>
          <w:right w:val="nil"/>
          <w:between w:val="nil"/>
        </w:pBdr>
        <w:tabs>
          <w:tab w:val="left" w:pos="360"/>
        </w:tabs>
        <w:spacing w:before="60" w:after="60"/>
      </w:pPr>
      <w:r>
        <w:t>Measurement</w:t>
      </w:r>
    </w:p>
    <w:p w14:paraId="3A1AECFB" w14:textId="77777777" w:rsidR="00BB6A20" w:rsidRDefault="00BB6A20" w:rsidP="00BB6A20">
      <w:pPr>
        <w:numPr>
          <w:ilvl w:val="2"/>
          <w:numId w:val="73"/>
        </w:numPr>
        <w:pBdr>
          <w:top w:val="nil"/>
          <w:left w:val="nil"/>
          <w:bottom w:val="nil"/>
          <w:right w:val="nil"/>
          <w:between w:val="nil"/>
        </w:pBdr>
        <w:tabs>
          <w:tab w:val="left" w:pos="360"/>
        </w:tabs>
        <w:spacing w:before="60" w:after="60"/>
      </w:pPr>
      <w:r>
        <w:t>Training</w:t>
      </w:r>
    </w:p>
    <w:p w14:paraId="36021D98" w14:textId="77777777" w:rsidR="00BB6A20" w:rsidRDefault="00BB6A20" w:rsidP="00BB6A20">
      <w:pPr>
        <w:numPr>
          <w:ilvl w:val="2"/>
          <w:numId w:val="73"/>
        </w:numPr>
        <w:pBdr>
          <w:top w:val="nil"/>
          <w:left w:val="nil"/>
          <w:bottom w:val="nil"/>
          <w:right w:val="nil"/>
          <w:between w:val="nil"/>
        </w:pBdr>
        <w:tabs>
          <w:tab w:val="left" w:pos="360"/>
        </w:tabs>
        <w:spacing w:before="60" w:after="60"/>
      </w:pPr>
      <w:r>
        <w:t>Deployment</w:t>
      </w:r>
    </w:p>
    <w:p w14:paraId="0A3623D8" w14:textId="77777777" w:rsidR="00BB6A20" w:rsidRDefault="00BB6A20" w:rsidP="00BB6A20">
      <w:pPr>
        <w:pStyle w:val="AssignmentsLevel2"/>
        <w:numPr>
          <w:ilvl w:val="0"/>
          <w:numId w:val="0"/>
        </w:numPr>
      </w:pPr>
    </w:p>
    <w:p w14:paraId="5A09BDDB" w14:textId="77777777" w:rsidR="00BB6A20" w:rsidRDefault="00BB6A20" w:rsidP="00BB6A20">
      <w:pPr>
        <w:pStyle w:val="AssignmentsLevel2"/>
        <w:numPr>
          <w:ilvl w:val="0"/>
          <w:numId w:val="63"/>
        </w:numPr>
      </w:pPr>
      <w:r>
        <w:t>Explain the GAP model and its importance.</w:t>
      </w:r>
    </w:p>
    <w:p w14:paraId="42C550BA" w14:textId="77777777" w:rsidR="00BB6A20" w:rsidRDefault="00BB6A20" w:rsidP="00BB6A20">
      <w:pPr>
        <w:pStyle w:val="AssignmentsLevel2"/>
        <w:numPr>
          <w:ilvl w:val="1"/>
          <w:numId w:val="63"/>
        </w:numPr>
      </w:pPr>
      <w:r>
        <w:t>Several ways to mismanage the creation and delivery of high levels of quality</w:t>
      </w:r>
    </w:p>
    <w:p w14:paraId="26B6C511" w14:textId="77777777" w:rsidR="00BB6A20" w:rsidRDefault="00BB6A20" w:rsidP="00BB6A20">
      <w:pPr>
        <w:pStyle w:val="AssignmentsLevel2"/>
        <w:numPr>
          <w:ilvl w:val="0"/>
          <w:numId w:val="63"/>
        </w:numPr>
      </w:pPr>
      <w:r>
        <w:t>Describe the concepts and philosophy of ISO 9000-2000</w:t>
      </w:r>
    </w:p>
    <w:p w14:paraId="4CB2DA51" w14:textId="77777777" w:rsidR="00BB6A20" w:rsidRDefault="00BB6A20" w:rsidP="00BB6A20">
      <w:pPr>
        <w:numPr>
          <w:ilvl w:val="1"/>
          <w:numId w:val="64"/>
        </w:numPr>
        <w:pBdr>
          <w:top w:val="nil"/>
          <w:left w:val="nil"/>
          <w:bottom w:val="nil"/>
          <w:right w:val="nil"/>
          <w:between w:val="nil"/>
        </w:pBdr>
        <w:tabs>
          <w:tab w:val="left" w:pos="360"/>
        </w:tabs>
        <w:spacing w:before="60" w:after="60"/>
      </w:pPr>
      <w:r>
        <w:t>1—customer-focused organization: focus on customer needs</w:t>
      </w:r>
    </w:p>
    <w:p w14:paraId="046E37A9" w14:textId="77777777" w:rsidR="00BB6A20" w:rsidRDefault="00BB6A20" w:rsidP="00BB6A20">
      <w:pPr>
        <w:numPr>
          <w:ilvl w:val="1"/>
          <w:numId w:val="64"/>
        </w:numPr>
        <w:pBdr>
          <w:top w:val="nil"/>
          <w:left w:val="nil"/>
          <w:bottom w:val="nil"/>
          <w:right w:val="nil"/>
          <w:between w:val="nil"/>
        </w:pBdr>
        <w:tabs>
          <w:tab w:val="left" w:pos="360"/>
        </w:tabs>
        <w:spacing w:before="60" w:after="60"/>
      </w:pPr>
      <w:r>
        <w:lastRenderedPageBreak/>
        <w:t>2—leadership: create unity of purpose</w:t>
      </w:r>
    </w:p>
    <w:p w14:paraId="135A06E5" w14:textId="77777777" w:rsidR="00BB6A20" w:rsidRDefault="00BB6A20" w:rsidP="00BB6A20">
      <w:pPr>
        <w:numPr>
          <w:ilvl w:val="1"/>
          <w:numId w:val="64"/>
        </w:numPr>
        <w:pBdr>
          <w:top w:val="nil"/>
          <w:left w:val="nil"/>
          <w:bottom w:val="nil"/>
          <w:right w:val="nil"/>
          <w:between w:val="nil"/>
        </w:pBdr>
        <w:tabs>
          <w:tab w:val="left" w:pos="360"/>
        </w:tabs>
        <w:spacing w:before="60" w:after="60"/>
      </w:pPr>
      <w:r>
        <w:t>3—involvement of people</w:t>
      </w:r>
    </w:p>
    <w:p w14:paraId="7FC73104" w14:textId="77777777" w:rsidR="00BB6A20" w:rsidRDefault="00BB6A20" w:rsidP="00BB6A20">
      <w:pPr>
        <w:numPr>
          <w:ilvl w:val="1"/>
          <w:numId w:val="64"/>
        </w:numPr>
        <w:pBdr>
          <w:top w:val="nil"/>
          <w:left w:val="nil"/>
          <w:bottom w:val="nil"/>
          <w:right w:val="nil"/>
          <w:between w:val="nil"/>
        </w:pBdr>
        <w:tabs>
          <w:tab w:val="left" w:pos="360"/>
        </w:tabs>
        <w:spacing w:before="60" w:after="60"/>
      </w:pPr>
      <w:r>
        <w:t>4—process approach: define activities, assign responsibility, etc.</w:t>
      </w:r>
    </w:p>
    <w:p w14:paraId="17B05EA4" w14:textId="77777777" w:rsidR="00BB6A20" w:rsidRDefault="00BB6A20" w:rsidP="00BB6A20">
      <w:pPr>
        <w:numPr>
          <w:ilvl w:val="1"/>
          <w:numId w:val="64"/>
        </w:numPr>
        <w:pBdr>
          <w:top w:val="nil"/>
          <w:left w:val="nil"/>
          <w:bottom w:val="nil"/>
          <w:right w:val="nil"/>
          <w:between w:val="nil"/>
        </w:pBdr>
        <w:tabs>
          <w:tab w:val="left" w:pos="360"/>
        </w:tabs>
        <w:spacing w:before="60" w:after="60"/>
      </w:pPr>
      <w:r>
        <w:t xml:space="preserve">6—continual improvement: must always be an organization’s objective </w:t>
      </w:r>
    </w:p>
    <w:p w14:paraId="642B7A8A" w14:textId="77777777" w:rsidR="00BB6A20" w:rsidRDefault="00BB6A20" w:rsidP="00BB6A20">
      <w:pPr>
        <w:numPr>
          <w:ilvl w:val="1"/>
          <w:numId w:val="64"/>
        </w:numPr>
        <w:pBdr>
          <w:top w:val="nil"/>
          <w:left w:val="nil"/>
          <w:bottom w:val="nil"/>
          <w:right w:val="nil"/>
          <w:between w:val="nil"/>
        </w:pBdr>
        <w:tabs>
          <w:tab w:val="left" w:pos="360"/>
        </w:tabs>
        <w:spacing w:before="60" w:after="60"/>
      </w:pPr>
      <w:r>
        <w:t>7—factual approach to decision making: analysis of data and information</w:t>
      </w:r>
    </w:p>
    <w:p w14:paraId="7308EC7A" w14:textId="77777777" w:rsidR="00BB6A20" w:rsidRDefault="00BB6A20" w:rsidP="00BB6A20">
      <w:pPr>
        <w:numPr>
          <w:ilvl w:val="1"/>
          <w:numId w:val="64"/>
        </w:numPr>
        <w:pBdr>
          <w:top w:val="nil"/>
          <w:left w:val="nil"/>
          <w:bottom w:val="nil"/>
          <w:right w:val="nil"/>
          <w:between w:val="nil"/>
        </w:pBdr>
        <w:tabs>
          <w:tab w:val="left" w:pos="360"/>
        </w:tabs>
        <w:spacing w:before="60" w:after="60"/>
      </w:pPr>
      <w:r>
        <w:t>8—mutually beneficial supplier relationships: businesses have symbiotic relationships with their suppliers.</w:t>
      </w:r>
    </w:p>
    <w:p w14:paraId="3864F730" w14:textId="77777777" w:rsidR="00BB6A20" w:rsidRDefault="00BB6A20" w:rsidP="00BB6A20">
      <w:pPr>
        <w:pStyle w:val="AssignmentsLevel2"/>
        <w:numPr>
          <w:ilvl w:val="0"/>
          <w:numId w:val="0"/>
        </w:numPr>
        <w:ind w:left="1440"/>
      </w:pPr>
    </w:p>
    <w:p w14:paraId="146BB173" w14:textId="77777777" w:rsidR="00BB6A20" w:rsidRDefault="00BB6A20" w:rsidP="00BB6A20">
      <w:pPr>
        <w:pStyle w:val="AssignmentsLevel2"/>
        <w:numPr>
          <w:ilvl w:val="0"/>
          <w:numId w:val="63"/>
        </w:numPr>
      </w:pPr>
      <w:r>
        <w:t>Describe the philosophy and methods of Six Sigma</w:t>
      </w:r>
    </w:p>
    <w:p w14:paraId="0283476C" w14:textId="77777777" w:rsidR="00BB6A20" w:rsidRDefault="00BB6A20" w:rsidP="00BB6A20">
      <w:pPr>
        <w:numPr>
          <w:ilvl w:val="1"/>
          <w:numId w:val="65"/>
        </w:numPr>
        <w:pBdr>
          <w:top w:val="nil"/>
          <w:left w:val="nil"/>
          <w:bottom w:val="nil"/>
          <w:right w:val="nil"/>
          <w:between w:val="nil"/>
        </w:pBdr>
        <w:tabs>
          <w:tab w:val="left" w:pos="360"/>
        </w:tabs>
        <w:spacing w:before="60" w:after="60"/>
      </w:pPr>
      <w:r>
        <w:t>Find and eliminate causes of error</w:t>
      </w:r>
    </w:p>
    <w:p w14:paraId="0157A805" w14:textId="77777777" w:rsidR="00BB6A20" w:rsidRDefault="00BB6A20" w:rsidP="00BB6A20">
      <w:pPr>
        <w:numPr>
          <w:ilvl w:val="1"/>
          <w:numId w:val="65"/>
        </w:numPr>
        <w:pBdr>
          <w:top w:val="nil"/>
          <w:left w:val="nil"/>
          <w:bottom w:val="nil"/>
          <w:right w:val="nil"/>
          <w:between w:val="nil"/>
        </w:pBdr>
        <w:tabs>
          <w:tab w:val="left" w:pos="360"/>
        </w:tabs>
        <w:spacing w:before="60" w:after="60"/>
      </w:pPr>
      <w:r>
        <w:t>Measurement</w:t>
      </w:r>
    </w:p>
    <w:p w14:paraId="1AD57A9F" w14:textId="77777777" w:rsidR="00BB6A20" w:rsidRDefault="00BB6A20" w:rsidP="00BB6A20">
      <w:pPr>
        <w:numPr>
          <w:ilvl w:val="1"/>
          <w:numId w:val="65"/>
        </w:numPr>
        <w:pBdr>
          <w:top w:val="nil"/>
          <w:left w:val="nil"/>
          <w:bottom w:val="nil"/>
          <w:right w:val="nil"/>
          <w:between w:val="nil"/>
        </w:pBdr>
        <w:tabs>
          <w:tab w:val="left" w:pos="360"/>
        </w:tabs>
        <w:spacing w:before="60" w:after="60"/>
      </w:pPr>
      <w:r>
        <w:t>Training</w:t>
      </w:r>
    </w:p>
    <w:p w14:paraId="0ACDF615" w14:textId="77777777" w:rsidR="00BB6A20" w:rsidRDefault="00BB6A20" w:rsidP="00BB6A20">
      <w:pPr>
        <w:numPr>
          <w:ilvl w:val="1"/>
          <w:numId w:val="65"/>
        </w:numPr>
        <w:pBdr>
          <w:top w:val="nil"/>
          <w:left w:val="nil"/>
          <w:bottom w:val="nil"/>
          <w:right w:val="nil"/>
          <w:between w:val="nil"/>
        </w:pBdr>
        <w:tabs>
          <w:tab w:val="left" w:pos="360"/>
        </w:tabs>
        <w:spacing w:before="60" w:after="60"/>
      </w:pPr>
      <w:r>
        <w:t>Deployment</w:t>
      </w:r>
    </w:p>
    <w:p w14:paraId="1A663F89" w14:textId="77777777" w:rsidR="00BB6A20" w:rsidRDefault="00BB6A20" w:rsidP="00BB6A20">
      <w:pPr>
        <w:pStyle w:val="AssignmentsLevel2"/>
        <w:numPr>
          <w:ilvl w:val="0"/>
          <w:numId w:val="63"/>
        </w:numPr>
      </w:pPr>
      <w:r>
        <w:t>Explain the categories of cost-of-quality measurement</w:t>
      </w:r>
    </w:p>
    <w:p w14:paraId="5FA039EE" w14:textId="77777777" w:rsidR="00BB6A20" w:rsidRDefault="00BB6A20" w:rsidP="00BB6A20">
      <w:pPr>
        <w:numPr>
          <w:ilvl w:val="1"/>
          <w:numId w:val="63"/>
        </w:numPr>
        <w:pBdr>
          <w:top w:val="nil"/>
          <w:left w:val="nil"/>
          <w:bottom w:val="nil"/>
          <w:right w:val="nil"/>
          <w:between w:val="nil"/>
        </w:pBdr>
        <w:tabs>
          <w:tab w:val="left" w:pos="360"/>
        </w:tabs>
        <w:spacing w:before="60" w:after="60"/>
      </w:pPr>
      <w:r>
        <w:t>Prevention</w:t>
      </w:r>
    </w:p>
    <w:p w14:paraId="20DB48C6" w14:textId="77777777" w:rsidR="00BB6A20" w:rsidRDefault="00BB6A20" w:rsidP="00BB6A20">
      <w:pPr>
        <w:numPr>
          <w:ilvl w:val="2"/>
          <w:numId w:val="66"/>
        </w:numPr>
        <w:pBdr>
          <w:top w:val="nil"/>
          <w:left w:val="nil"/>
          <w:bottom w:val="nil"/>
          <w:right w:val="nil"/>
          <w:between w:val="nil"/>
        </w:pBdr>
        <w:tabs>
          <w:tab w:val="left" w:pos="360"/>
        </w:tabs>
        <w:spacing w:before="60" w:after="60"/>
      </w:pPr>
      <w:r>
        <w:t>Quality planning</w:t>
      </w:r>
    </w:p>
    <w:p w14:paraId="1783A5E7" w14:textId="77777777" w:rsidR="00BB6A20" w:rsidRDefault="00BB6A20" w:rsidP="00BB6A20">
      <w:pPr>
        <w:numPr>
          <w:ilvl w:val="2"/>
          <w:numId w:val="66"/>
        </w:numPr>
        <w:pBdr>
          <w:top w:val="nil"/>
          <w:left w:val="nil"/>
          <w:bottom w:val="nil"/>
          <w:right w:val="nil"/>
          <w:between w:val="nil"/>
        </w:pBdr>
        <w:tabs>
          <w:tab w:val="left" w:pos="360"/>
        </w:tabs>
        <w:spacing w:before="60" w:after="60"/>
      </w:pPr>
      <w:r>
        <w:t>Process control</w:t>
      </w:r>
    </w:p>
    <w:p w14:paraId="30805DD2" w14:textId="77777777" w:rsidR="00BB6A20" w:rsidRDefault="00BB6A20" w:rsidP="00BB6A20">
      <w:pPr>
        <w:numPr>
          <w:ilvl w:val="2"/>
          <w:numId w:val="66"/>
        </w:numPr>
        <w:pBdr>
          <w:top w:val="nil"/>
          <w:left w:val="nil"/>
          <w:bottom w:val="nil"/>
          <w:right w:val="nil"/>
          <w:between w:val="nil"/>
        </w:pBdr>
        <w:tabs>
          <w:tab w:val="left" w:pos="360"/>
        </w:tabs>
        <w:spacing w:before="60" w:after="60"/>
      </w:pPr>
      <w:r>
        <w:t>Information systems cost</w:t>
      </w:r>
    </w:p>
    <w:p w14:paraId="479BFF08" w14:textId="77777777" w:rsidR="00BB6A20" w:rsidRDefault="00BB6A20" w:rsidP="00BB6A20">
      <w:pPr>
        <w:numPr>
          <w:ilvl w:val="1"/>
          <w:numId w:val="63"/>
        </w:numPr>
        <w:pBdr>
          <w:top w:val="nil"/>
          <w:left w:val="nil"/>
          <w:bottom w:val="nil"/>
          <w:right w:val="nil"/>
          <w:between w:val="nil"/>
        </w:pBdr>
        <w:tabs>
          <w:tab w:val="left" w:pos="360"/>
        </w:tabs>
        <w:spacing w:before="60" w:after="60"/>
      </w:pPr>
      <w:r>
        <w:t>Appraisal costs</w:t>
      </w:r>
    </w:p>
    <w:p w14:paraId="4693A328" w14:textId="77777777" w:rsidR="00BB6A20" w:rsidRDefault="00BB6A20" w:rsidP="00BB6A20">
      <w:pPr>
        <w:numPr>
          <w:ilvl w:val="2"/>
          <w:numId w:val="67"/>
        </w:numPr>
        <w:pBdr>
          <w:top w:val="nil"/>
          <w:left w:val="nil"/>
          <w:bottom w:val="nil"/>
          <w:right w:val="nil"/>
          <w:between w:val="nil"/>
        </w:pBdr>
        <w:tabs>
          <w:tab w:val="left" w:pos="360"/>
        </w:tabs>
        <w:spacing w:before="60" w:after="60"/>
      </w:pPr>
      <w:r>
        <w:t>Test and inspection</w:t>
      </w:r>
    </w:p>
    <w:p w14:paraId="28E719C9" w14:textId="77777777" w:rsidR="00BB6A20" w:rsidRDefault="00BB6A20" w:rsidP="00BB6A20">
      <w:pPr>
        <w:numPr>
          <w:ilvl w:val="2"/>
          <w:numId w:val="67"/>
        </w:numPr>
        <w:pBdr>
          <w:top w:val="nil"/>
          <w:left w:val="nil"/>
          <w:bottom w:val="nil"/>
          <w:right w:val="nil"/>
          <w:between w:val="nil"/>
        </w:pBdr>
        <w:tabs>
          <w:tab w:val="left" w:pos="360"/>
        </w:tabs>
        <w:spacing w:before="60" w:after="60"/>
      </w:pPr>
      <w:r>
        <w:t>Instrument maintenance costs</w:t>
      </w:r>
    </w:p>
    <w:p w14:paraId="44D50F35" w14:textId="77777777" w:rsidR="00BB6A20" w:rsidRDefault="00BB6A20" w:rsidP="00BB6A20">
      <w:pPr>
        <w:numPr>
          <w:ilvl w:val="2"/>
          <w:numId w:val="67"/>
        </w:numPr>
        <w:pBdr>
          <w:top w:val="nil"/>
          <w:left w:val="nil"/>
          <w:bottom w:val="nil"/>
          <w:right w:val="nil"/>
          <w:between w:val="nil"/>
        </w:pBdr>
        <w:tabs>
          <w:tab w:val="left" w:pos="360"/>
        </w:tabs>
        <w:spacing w:before="60" w:after="60"/>
      </w:pPr>
      <w:r>
        <w:t>Process measurement and process control costs</w:t>
      </w:r>
    </w:p>
    <w:p w14:paraId="3CB54044" w14:textId="77777777" w:rsidR="00BB6A20" w:rsidRDefault="00BB6A20" w:rsidP="00BB6A20">
      <w:pPr>
        <w:numPr>
          <w:ilvl w:val="1"/>
          <w:numId w:val="63"/>
        </w:numPr>
        <w:pBdr>
          <w:top w:val="nil"/>
          <w:left w:val="nil"/>
          <w:bottom w:val="nil"/>
          <w:right w:val="nil"/>
          <w:between w:val="nil"/>
        </w:pBdr>
        <w:tabs>
          <w:tab w:val="left" w:pos="360"/>
        </w:tabs>
        <w:spacing w:before="60" w:after="60"/>
      </w:pPr>
      <w:r>
        <w:t>Internal failure costs</w:t>
      </w:r>
    </w:p>
    <w:p w14:paraId="106F4CA5" w14:textId="77777777" w:rsidR="00BB6A20" w:rsidRDefault="00BB6A20" w:rsidP="00BB6A20">
      <w:pPr>
        <w:numPr>
          <w:ilvl w:val="2"/>
          <w:numId w:val="68"/>
        </w:numPr>
        <w:pBdr>
          <w:top w:val="nil"/>
          <w:left w:val="nil"/>
          <w:bottom w:val="nil"/>
          <w:right w:val="nil"/>
          <w:between w:val="nil"/>
        </w:pBdr>
        <w:tabs>
          <w:tab w:val="left" w:pos="360"/>
        </w:tabs>
        <w:spacing w:before="60" w:after="60"/>
      </w:pPr>
      <w:r>
        <w:t>Scrap and rework</w:t>
      </w:r>
    </w:p>
    <w:p w14:paraId="18DC048D" w14:textId="77777777" w:rsidR="00BB6A20" w:rsidRDefault="00BB6A20" w:rsidP="00BB6A20">
      <w:pPr>
        <w:numPr>
          <w:ilvl w:val="2"/>
          <w:numId w:val="68"/>
        </w:numPr>
        <w:pBdr>
          <w:top w:val="nil"/>
          <w:left w:val="nil"/>
          <w:bottom w:val="nil"/>
          <w:right w:val="nil"/>
          <w:between w:val="nil"/>
        </w:pBdr>
        <w:tabs>
          <w:tab w:val="left" w:pos="360"/>
        </w:tabs>
        <w:spacing w:before="60" w:after="60"/>
      </w:pPr>
      <w:r>
        <w:t>Cost of corrective action</w:t>
      </w:r>
    </w:p>
    <w:p w14:paraId="4BA747F3" w14:textId="77777777" w:rsidR="00BB6A20" w:rsidRDefault="00BB6A20" w:rsidP="00BB6A20">
      <w:pPr>
        <w:numPr>
          <w:ilvl w:val="2"/>
          <w:numId w:val="68"/>
        </w:numPr>
        <w:pBdr>
          <w:top w:val="nil"/>
          <w:left w:val="nil"/>
          <w:bottom w:val="nil"/>
          <w:right w:val="nil"/>
          <w:between w:val="nil"/>
        </w:pBdr>
        <w:tabs>
          <w:tab w:val="left" w:pos="360"/>
        </w:tabs>
        <w:spacing w:before="60" w:after="60"/>
      </w:pPr>
      <w:r>
        <w:t>Downgrading costs</w:t>
      </w:r>
    </w:p>
    <w:p w14:paraId="6B800DFD" w14:textId="77777777" w:rsidR="00BB6A20" w:rsidRDefault="00BB6A20" w:rsidP="00BB6A20">
      <w:pPr>
        <w:numPr>
          <w:ilvl w:val="2"/>
          <w:numId w:val="68"/>
        </w:numPr>
        <w:pBdr>
          <w:top w:val="nil"/>
          <w:left w:val="nil"/>
          <w:bottom w:val="nil"/>
          <w:right w:val="nil"/>
          <w:between w:val="nil"/>
        </w:pBdr>
        <w:tabs>
          <w:tab w:val="left" w:pos="360"/>
        </w:tabs>
        <w:spacing w:before="60" w:after="60"/>
      </w:pPr>
      <w:r>
        <w:t>Process failures</w:t>
      </w:r>
    </w:p>
    <w:p w14:paraId="2AA5A583" w14:textId="77777777" w:rsidR="00BB6A20" w:rsidRDefault="00BB6A20" w:rsidP="00BB6A20">
      <w:pPr>
        <w:numPr>
          <w:ilvl w:val="1"/>
          <w:numId w:val="63"/>
        </w:numPr>
        <w:pBdr>
          <w:top w:val="nil"/>
          <w:left w:val="nil"/>
          <w:bottom w:val="nil"/>
          <w:right w:val="nil"/>
          <w:between w:val="nil"/>
        </w:pBdr>
        <w:tabs>
          <w:tab w:val="left" w:pos="360"/>
        </w:tabs>
        <w:spacing w:before="60" w:after="60"/>
      </w:pPr>
      <w:r>
        <w:t>External failure costs</w:t>
      </w:r>
    </w:p>
    <w:p w14:paraId="2FCB5D25" w14:textId="77777777" w:rsidR="00BB6A20" w:rsidRDefault="00BB6A20" w:rsidP="00BB6A20">
      <w:pPr>
        <w:numPr>
          <w:ilvl w:val="2"/>
          <w:numId w:val="69"/>
        </w:numPr>
        <w:pBdr>
          <w:top w:val="nil"/>
          <w:left w:val="nil"/>
          <w:bottom w:val="nil"/>
          <w:right w:val="nil"/>
          <w:between w:val="nil"/>
        </w:pBdr>
        <w:tabs>
          <w:tab w:val="left" w:pos="360"/>
        </w:tabs>
        <w:spacing w:before="60" w:after="60"/>
      </w:pPr>
      <w:r>
        <w:t>Customer complaints and returns</w:t>
      </w:r>
    </w:p>
    <w:p w14:paraId="27C12404" w14:textId="77777777" w:rsidR="00BB6A20" w:rsidRDefault="00BB6A20" w:rsidP="00BB6A20">
      <w:pPr>
        <w:numPr>
          <w:ilvl w:val="2"/>
          <w:numId w:val="69"/>
        </w:numPr>
        <w:pBdr>
          <w:top w:val="nil"/>
          <w:left w:val="nil"/>
          <w:bottom w:val="nil"/>
          <w:right w:val="nil"/>
          <w:between w:val="nil"/>
        </w:pBdr>
        <w:tabs>
          <w:tab w:val="left" w:pos="360"/>
        </w:tabs>
        <w:spacing w:before="60" w:after="60"/>
      </w:pPr>
      <w:r>
        <w:t>Goods and services recall costs and warranty services</w:t>
      </w:r>
    </w:p>
    <w:p w14:paraId="378F838C" w14:textId="77777777" w:rsidR="00BB6A20" w:rsidRDefault="00BB6A20" w:rsidP="00BB6A20">
      <w:pPr>
        <w:numPr>
          <w:ilvl w:val="2"/>
          <w:numId w:val="69"/>
        </w:numPr>
        <w:pBdr>
          <w:top w:val="nil"/>
          <w:left w:val="nil"/>
          <w:bottom w:val="nil"/>
          <w:right w:val="nil"/>
          <w:between w:val="nil"/>
        </w:pBdr>
        <w:tabs>
          <w:tab w:val="left" w:pos="360"/>
        </w:tabs>
        <w:spacing w:before="60" w:after="60"/>
      </w:pPr>
      <w:r>
        <w:t>Product liability costs</w:t>
      </w:r>
    </w:p>
    <w:p w14:paraId="17B66063" w14:textId="77777777" w:rsidR="00BB6A20" w:rsidRDefault="00BB6A20" w:rsidP="00BB6A20">
      <w:pPr>
        <w:pStyle w:val="AssignmentsLevel2"/>
        <w:numPr>
          <w:ilvl w:val="0"/>
          <w:numId w:val="0"/>
        </w:numPr>
        <w:ind w:left="1440"/>
      </w:pPr>
    </w:p>
    <w:p w14:paraId="4A9C773A" w14:textId="77777777" w:rsidR="00BB6A20" w:rsidRDefault="00BB6A20" w:rsidP="00BB6A20">
      <w:pPr>
        <w:pStyle w:val="AssignmentsLevel2"/>
        <w:numPr>
          <w:ilvl w:val="0"/>
          <w:numId w:val="63"/>
        </w:numPr>
      </w:pPr>
      <w:r>
        <w:t>Describe how to apply the Seven QC Tools</w:t>
      </w:r>
    </w:p>
    <w:p w14:paraId="6F96CDED" w14:textId="77777777" w:rsidR="00BB6A20" w:rsidRDefault="00BB6A20" w:rsidP="00BB6A20">
      <w:pPr>
        <w:numPr>
          <w:ilvl w:val="1"/>
          <w:numId w:val="63"/>
        </w:numPr>
        <w:pBdr>
          <w:top w:val="nil"/>
          <w:left w:val="nil"/>
          <w:bottom w:val="nil"/>
          <w:right w:val="nil"/>
          <w:between w:val="nil"/>
        </w:pBdr>
        <w:tabs>
          <w:tab w:val="left" w:pos="360"/>
        </w:tabs>
        <w:spacing w:before="60" w:after="60"/>
      </w:pPr>
      <w:r>
        <w:lastRenderedPageBreak/>
        <w:t>Flowcharts</w:t>
      </w:r>
    </w:p>
    <w:p w14:paraId="0766DF7B" w14:textId="77777777" w:rsidR="00BB6A20" w:rsidRDefault="00BB6A20" w:rsidP="00BB6A20">
      <w:pPr>
        <w:numPr>
          <w:ilvl w:val="1"/>
          <w:numId w:val="63"/>
        </w:numPr>
        <w:pBdr>
          <w:top w:val="nil"/>
          <w:left w:val="nil"/>
          <w:bottom w:val="nil"/>
          <w:right w:val="nil"/>
          <w:between w:val="nil"/>
        </w:pBdr>
        <w:tabs>
          <w:tab w:val="left" w:pos="360"/>
        </w:tabs>
        <w:spacing w:before="60" w:after="60"/>
      </w:pPr>
      <w:r>
        <w:t>Run and Control charts</w:t>
      </w:r>
    </w:p>
    <w:p w14:paraId="10983832" w14:textId="77777777" w:rsidR="00BB6A20" w:rsidRDefault="00BB6A20" w:rsidP="00BB6A20">
      <w:pPr>
        <w:numPr>
          <w:ilvl w:val="1"/>
          <w:numId w:val="63"/>
        </w:numPr>
        <w:pBdr>
          <w:top w:val="nil"/>
          <w:left w:val="nil"/>
          <w:bottom w:val="nil"/>
          <w:right w:val="nil"/>
          <w:between w:val="nil"/>
        </w:pBdr>
        <w:tabs>
          <w:tab w:val="left" w:pos="360"/>
        </w:tabs>
        <w:spacing w:before="60" w:after="60"/>
      </w:pPr>
      <w:r>
        <w:t>Check sheets</w:t>
      </w:r>
    </w:p>
    <w:p w14:paraId="3AB086B8" w14:textId="77777777" w:rsidR="00BB6A20" w:rsidRDefault="00BB6A20" w:rsidP="00BB6A20">
      <w:pPr>
        <w:numPr>
          <w:ilvl w:val="1"/>
          <w:numId w:val="63"/>
        </w:numPr>
        <w:pBdr>
          <w:top w:val="nil"/>
          <w:left w:val="nil"/>
          <w:bottom w:val="nil"/>
          <w:right w:val="nil"/>
          <w:between w:val="nil"/>
        </w:pBdr>
        <w:tabs>
          <w:tab w:val="left" w:pos="360"/>
        </w:tabs>
        <w:spacing w:before="60" w:after="60"/>
      </w:pPr>
      <w:r>
        <w:t>Histograms</w:t>
      </w:r>
    </w:p>
    <w:p w14:paraId="212D0F4C" w14:textId="77777777" w:rsidR="00BB6A20" w:rsidRDefault="00BB6A20" w:rsidP="00BB6A20">
      <w:pPr>
        <w:numPr>
          <w:ilvl w:val="1"/>
          <w:numId w:val="63"/>
        </w:numPr>
        <w:pBdr>
          <w:top w:val="nil"/>
          <w:left w:val="nil"/>
          <w:bottom w:val="nil"/>
          <w:right w:val="nil"/>
          <w:between w:val="nil"/>
        </w:pBdr>
        <w:tabs>
          <w:tab w:val="left" w:pos="360"/>
        </w:tabs>
        <w:spacing w:before="60" w:after="60"/>
      </w:pPr>
      <w:r>
        <w:t>Pareto charts</w:t>
      </w:r>
    </w:p>
    <w:p w14:paraId="58B090E7" w14:textId="77777777" w:rsidR="00BB6A20" w:rsidRDefault="00BB6A20" w:rsidP="00BB6A20">
      <w:pPr>
        <w:numPr>
          <w:ilvl w:val="1"/>
          <w:numId w:val="63"/>
        </w:numPr>
        <w:pBdr>
          <w:top w:val="nil"/>
          <w:left w:val="nil"/>
          <w:bottom w:val="nil"/>
          <w:right w:val="nil"/>
          <w:between w:val="nil"/>
        </w:pBdr>
        <w:tabs>
          <w:tab w:val="left" w:pos="360"/>
        </w:tabs>
        <w:spacing w:before="60" w:after="60"/>
      </w:pPr>
      <w:r>
        <w:t>Cause and effect diagrams</w:t>
      </w:r>
    </w:p>
    <w:p w14:paraId="08B3D3E6" w14:textId="77777777" w:rsidR="00BB6A20" w:rsidRDefault="00BB6A20" w:rsidP="00BB6A20">
      <w:pPr>
        <w:numPr>
          <w:ilvl w:val="1"/>
          <w:numId w:val="63"/>
        </w:numPr>
        <w:pBdr>
          <w:top w:val="nil"/>
          <w:left w:val="nil"/>
          <w:bottom w:val="nil"/>
          <w:right w:val="nil"/>
          <w:between w:val="nil"/>
        </w:pBdr>
        <w:tabs>
          <w:tab w:val="left" w:pos="360"/>
        </w:tabs>
        <w:spacing w:before="60" w:after="60"/>
      </w:pPr>
      <w:r>
        <w:t>Scatter Diagrams</w:t>
      </w:r>
    </w:p>
    <w:p w14:paraId="75D4DA32" w14:textId="77777777" w:rsidR="00BB6A20" w:rsidRDefault="00BB6A20" w:rsidP="00BB6A20">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bookmarkStart w:id="25" w:name="_2grqrue" w:colFirst="0" w:colLast="0"/>
      <w:bookmarkStart w:id="26" w:name="_vx1227" w:colFirst="0" w:colLast="0"/>
      <w:bookmarkStart w:id="27" w:name="_3fwokq0" w:colFirst="0" w:colLast="0"/>
      <w:bookmarkStart w:id="28" w:name="_1v1yuxt" w:colFirst="0" w:colLast="0"/>
      <w:bookmarkEnd w:id="25"/>
      <w:bookmarkEnd w:id="26"/>
      <w:bookmarkEnd w:id="27"/>
      <w:bookmarkEnd w:id="28"/>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074DB0F9" w:rsidR="00DB4448" w:rsidRPr="007C23CA" w:rsidRDefault="00C44987" w:rsidP="004D1DA4">
            <w:pPr>
              <w:jc w:val="center"/>
              <w:rPr>
                <w:szCs w:val="20"/>
              </w:rPr>
            </w:pPr>
            <w:r>
              <w:rPr>
                <w:szCs w:val="20"/>
              </w:rPr>
              <w:t>8.5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17B1BF5" w:rsidR="00DB4448" w:rsidRPr="007C23CA" w:rsidRDefault="00C44987" w:rsidP="004D1DA4">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4D1DA4">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75A61FFF" w:rsidR="00DB4448" w:rsidRPr="007C23CA" w:rsidRDefault="00C44987" w:rsidP="004D1DA4">
            <w:pPr>
              <w:jc w:val="center"/>
              <w:rPr>
                <w:szCs w:val="20"/>
              </w:rPr>
            </w:pPr>
            <w:r>
              <w:rPr>
                <w:szCs w:val="20"/>
              </w:rPr>
              <w:t>7.5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08ECCDA3" w:rsidR="00DB4448" w:rsidRPr="007C23CA" w:rsidRDefault="00C44987" w:rsidP="004D1DA4">
            <w:pPr>
              <w:jc w:val="center"/>
              <w:rPr>
                <w:szCs w:val="20"/>
              </w:rPr>
            </w:pPr>
            <w:r>
              <w:rPr>
                <w:szCs w:val="20"/>
              </w:rPr>
              <w:t>2</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4D1DA4">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045B101" w:rsidR="00DB4448" w:rsidRPr="007C23CA" w:rsidRDefault="00C44987" w:rsidP="004D1DA4">
            <w:pPr>
              <w:jc w:val="center"/>
              <w:rPr>
                <w:szCs w:val="20"/>
              </w:rPr>
            </w:pPr>
            <w:r>
              <w:rPr>
                <w:szCs w:val="20"/>
              </w:rPr>
              <w:t>6.5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1E0ADE5C" w:rsidR="00DB4448" w:rsidRPr="007C23CA" w:rsidRDefault="00C44987" w:rsidP="004D1DA4">
            <w:pPr>
              <w:jc w:val="center"/>
              <w:rPr>
                <w:szCs w:val="20"/>
              </w:rPr>
            </w:pPr>
            <w:r>
              <w:rPr>
                <w:szCs w:val="20"/>
              </w:rPr>
              <w:t>0</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4D1DA4">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2C9384B6" w:rsidR="00DB4448" w:rsidRPr="007C23CA" w:rsidRDefault="00C44987" w:rsidP="004D1DA4">
            <w:pPr>
              <w:jc w:val="center"/>
              <w:rPr>
                <w:szCs w:val="20"/>
              </w:rPr>
            </w:pPr>
            <w:r>
              <w:rPr>
                <w:szCs w:val="20"/>
              </w:rPr>
              <w:t>6.5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4A76C111" w:rsidR="00DB4448" w:rsidRPr="007C23CA" w:rsidRDefault="00C44987" w:rsidP="004D1DA4">
            <w:pPr>
              <w:jc w:val="center"/>
              <w:rPr>
                <w:szCs w:val="20"/>
              </w:rPr>
            </w:pPr>
            <w:r>
              <w:rPr>
                <w:szCs w:val="20"/>
              </w:rPr>
              <w:t>1</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4D1DA4">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1554A01" w:rsidR="00DB4448" w:rsidRPr="007C23CA" w:rsidRDefault="00C44987" w:rsidP="004D1DA4">
            <w:pPr>
              <w:jc w:val="center"/>
              <w:rPr>
                <w:szCs w:val="20"/>
              </w:rPr>
            </w:pPr>
            <w:r>
              <w:rPr>
                <w:szCs w:val="20"/>
              </w:rPr>
              <w:t>5.5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1BB119B1" w:rsidR="00DB4448" w:rsidRPr="007C23CA" w:rsidRDefault="00C44987" w:rsidP="004D1DA4">
            <w:pPr>
              <w:jc w:val="center"/>
              <w:rPr>
                <w:szCs w:val="20"/>
              </w:rPr>
            </w:pPr>
            <w:r>
              <w:rPr>
                <w:szCs w:val="20"/>
              </w:rPr>
              <w:t>0</w:t>
            </w: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4D1DA4">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23BA9D9D" w:rsidR="00DB4448" w:rsidRPr="007C23CA" w:rsidRDefault="00C44987" w:rsidP="004D1DA4">
            <w:pPr>
              <w:jc w:val="center"/>
              <w:rPr>
                <w:szCs w:val="20"/>
              </w:rPr>
            </w:pPr>
            <w:r>
              <w:rPr>
                <w:szCs w:val="20"/>
              </w:rPr>
              <w:t>5.5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04F990B4" w:rsidR="00DB4448" w:rsidRPr="007C23CA" w:rsidRDefault="00C44987" w:rsidP="004D1DA4">
            <w:pPr>
              <w:jc w:val="center"/>
              <w:rPr>
                <w:szCs w:val="20"/>
              </w:rPr>
            </w:pPr>
            <w:r>
              <w:rPr>
                <w:szCs w:val="20"/>
              </w:rPr>
              <w:t>0</w:t>
            </w: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4D1DA4">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179FBD1F" w:rsidR="00DB4448" w:rsidRPr="007C23CA" w:rsidRDefault="00C44987" w:rsidP="004D1DA4">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145AE4C3" w:rsidR="00DB4448" w:rsidRPr="007C23CA" w:rsidRDefault="00C44987" w:rsidP="004D1DA4">
            <w:pPr>
              <w:jc w:val="center"/>
              <w:rPr>
                <w:szCs w:val="20"/>
              </w:rPr>
            </w:pPr>
            <w:r>
              <w:rPr>
                <w:szCs w:val="20"/>
              </w:rPr>
              <w:t>1</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4D1DA4">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2F185D5B" w:rsidR="00DB4448" w:rsidRDefault="00C44987" w:rsidP="004D1DA4">
            <w:pPr>
              <w:jc w:val="center"/>
              <w:rPr>
                <w:szCs w:val="20"/>
              </w:rPr>
            </w:pPr>
            <w:r>
              <w:rPr>
                <w:szCs w:val="20"/>
              </w:rPr>
              <w:t>46</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4B8CB1B" w:rsidR="00DB4448" w:rsidRDefault="00C44987" w:rsidP="004D1DA4">
            <w:pPr>
              <w:jc w:val="center"/>
              <w:rPr>
                <w:szCs w:val="20"/>
              </w:rPr>
            </w:pPr>
            <w:r>
              <w:rPr>
                <w:szCs w:val="20"/>
              </w:rPr>
              <w:t>6</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A5FC08E" w:rsidR="00DB4448" w:rsidRDefault="004D1DA4" w:rsidP="004D1DA4">
            <w:pPr>
              <w:jc w:val="center"/>
              <w:rPr>
                <w:szCs w:val="20"/>
              </w:rPr>
            </w:pPr>
            <w:r>
              <w:rPr>
                <w:szCs w:val="20"/>
              </w:rPr>
              <w:t>52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A8C0F" w14:textId="77777777" w:rsidR="00D830DF" w:rsidRDefault="00D830DF">
      <w:r>
        <w:separator/>
      </w:r>
    </w:p>
  </w:endnote>
  <w:endnote w:type="continuationSeparator" w:id="0">
    <w:p w14:paraId="0FC2A624" w14:textId="77777777" w:rsidR="00D830DF" w:rsidRDefault="00D8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5C87BEB" w:rsidR="0049414E" w:rsidRDefault="0049414E" w:rsidP="00E63573">
    <w:pPr>
      <w:pStyle w:val="Footer"/>
      <w:jc w:val="right"/>
    </w:pPr>
    <w:r>
      <w:t>Version 2.1</w:t>
    </w:r>
  </w:p>
  <w:p w14:paraId="1E3311F9" w14:textId="5FDEADB0" w:rsidR="0049414E" w:rsidRDefault="0049414E" w:rsidP="00E63573">
    <w:pPr>
      <w:pStyle w:val="Footer"/>
      <w:jc w:val="right"/>
    </w:pPr>
    <w:r>
      <w:t>Oct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EE2DB" w14:textId="36854429" w:rsidR="0049414E" w:rsidRDefault="0049414E" w:rsidP="008D2DFB">
    <w:pPr>
      <w:pStyle w:val="Footer"/>
      <w:jc w:val="right"/>
    </w:pPr>
    <w:r>
      <w:t>Version 2.1</w:t>
    </w:r>
  </w:p>
  <w:p w14:paraId="3741314E" w14:textId="286C25C9" w:rsidR="0049414E" w:rsidRPr="00E63573" w:rsidRDefault="0049414E" w:rsidP="005666BB">
    <w:pPr>
      <w:pStyle w:val="Footer"/>
      <w:jc w:val="right"/>
    </w:pPr>
    <w:r>
      <w:t>Oct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15D22" w14:textId="77777777" w:rsidR="00D830DF" w:rsidRDefault="00D830DF">
      <w:r>
        <w:separator/>
      </w:r>
    </w:p>
  </w:footnote>
  <w:footnote w:type="continuationSeparator" w:id="0">
    <w:p w14:paraId="6CDC96DD" w14:textId="77777777" w:rsidR="00D830DF" w:rsidRDefault="00D8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0FABB01A" w:rsidR="0049414E" w:rsidRPr="000F2AAD" w:rsidRDefault="0049414E" w:rsidP="000F2AAD">
    <w:pPr>
      <w:spacing w:after="240"/>
      <w:rPr>
        <w:noProof/>
      </w:rPr>
    </w:pPr>
    <w:r>
      <w:t>MBA 640: Managing Business Operations</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51</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49414E" w:rsidRPr="00B21089" w:rsidRDefault="0049414E"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49414E" w:rsidRPr="00D07152" w:rsidRDefault="0049414E" w:rsidP="00472CF6">
    <w:pPr>
      <w:pStyle w:val="Heading1"/>
      <w:jc w:val="right"/>
    </w:pPr>
    <w:r>
      <w:t>Faculty Instructional Guide</w:t>
    </w:r>
  </w:p>
  <w:p w14:paraId="7FBEB639" w14:textId="0DAF4902" w:rsidR="0049414E" w:rsidRDefault="0049414E" w:rsidP="00704929">
    <w:pPr>
      <w:pStyle w:val="Header"/>
      <w:tabs>
        <w:tab w:val="clear" w:pos="4320"/>
        <w:tab w:val="clear" w:pos="8640"/>
        <w:tab w:val="left" w:pos="2400"/>
      </w:tabs>
      <w:jc w:val="right"/>
    </w:pPr>
    <w:r w:rsidRPr="00704929">
      <w:rPr>
        <w:rFonts w:cs="Arial"/>
        <w:b/>
        <w:color w:val="BF2C37"/>
        <w:sz w:val="22"/>
        <w:szCs w:val="22"/>
      </w:rPr>
      <w:t>MBA 640: Managing Business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531B30"/>
    <w:multiLevelType w:val="hybridMultilevel"/>
    <w:tmpl w:val="55F29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54BF1"/>
    <w:multiLevelType w:val="hybridMultilevel"/>
    <w:tmpl w:val="39FCF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3142"/>
    <w:multiLevelType w:val="hybridMultilevel"/>
    <w:tmpl w:val="C7020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AB69DC"/>
    <w:multiLevelType w:val="multilevel"/>
    <w:tmpl w:val="BB9609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D8605EC"/>
    <w:multiLevelType w:val="multilevel"/>
    <w:tmpl w:val="B9463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CA2DA6"/>
    <w:multiLevelType w:val="hybridMultilevel"/>
    <w:tmpl w:val="E1F6475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3F385E"/>
    <w:multiLevelType w:val="hybridMultilevel"/>
    <w:tmpl w:val="7EBA3238"/>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4360E2A"/>
    <w:multiLevelType w:val="multilevel"/>
    <w:tmpl w:val="4BF6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1CC90E51"/>
    <w:multiLevelType w:val="hybridMultilevel"/>
    <w:tmpl w:val="FCBC652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225F4892"/>
    <w:multiLevelType w:val="hybridMultilevel"/>
    <w:tmpl w:val="B1B0397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5A02D8"/>
    <w:multiLevelType w:val="hybridMultilevel"/>
    <w:tmpl w:val="86642A2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C7713E7"/>
    <w:multiLevelType w:val="multilevel"/>
    <w:tmpl w:val="50AC3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DA425B8"/>
    <w:multiLevelType w:val="multilevel"/>
    <w:tmpl w:val="81B8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9B2C1C"/>
    <w:multiLevelType w:val="hybridMultilevel"/>
    <w:tmpl w:val="E6B411B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F3E25AB"/>
    <w:multiLevelType w:val="hybridMultilevel"/>
    <w:tmpl w:val="A0CADC2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32727A44"/>
    <w:multiLevelType w:val="hybridMultilevel"/>
    <w:tmpl w:val="A170C7E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58E47B5"/>
    <w:multiLevelType w:val="hybridMultilevel"/>
    <w:tmpl w:val="519E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A76370"/>
    <w:multiLevelType w:val="hybridMultilevel"/>
    <w:tmpl w:val="FF6A51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36BE4F7A"/>
    <w:multiLevelType w:val="multilevel"/>
    <w:tmpl w:val="98B4BD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542483"/>
    <w:multiLevelType w:val="hybridMultilevel"/>
    <w:tmpl w:val="39FCF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82991"/>
    <w:multiLevelType w:val="hybridMultilevel"/>
    <w:tmpl w:val="CD303F8C"/>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CDD23A9"/>
    <w:multiLevelType w:val="hybridMultilevel"/>
    <w:tmpl w:val="00643E7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E946806"/>
    <w:multiLevelType w:val="hybridMultilevel"/>
    <w:tmpl w:val="E110CBBE"/>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419419FD"/>
    <w:multiLevelType w:val="hybridMultilevel"/>
    <w:tmpl w:val="896A4AA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1BA2D57"/>
    <w:multiLevelType w:val="hybridMultilevel"/>
    <w:tmpl w:val="4888E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3816C88"/>
    <w:multiLevelType w:val="multilevel"/>
    <w:tmpl w:val="C0AE5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466A4C"/>
    <w:multiLevelType w:val="hybridMultilevel"/>
    <w:tmpl w:val="70DC3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1331D0"/>
    <w:multiLevelType w:val="hybridMultilevel"/>
    <w:tmpl w:val="7F6A827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54B16FC"/>
    <w:multiLevelType w:val="multilevel"/>
    <w:tmpl w:val="F86CF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5A75338"/>
    <w:multiLevelType w:val="hybridMultilevel"/>
    <w:tmpl w:val="780A8C94"/>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A0D0F68"/>
    <w:multiLevelType w:val="hybridMultilevel"/>
    <w:tmpl w:val="65DC4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D03396"/>
    <w:multiLevelType w:val="multilevel"/>
    <w:tmpl w:val="BB96095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8"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0"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4"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5B477B4D"/>
    <w:multiLevelType w:val="hybridMultilevel"/>
    <w:tmpl w:val="F5126DC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BDD7775"/>
    <w:multiLevelType w:val="multilevel"/>
    <w:tmpl w:val="05C4A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E274D12"/>
    <w:multiLevelType w:val="hybridMultilevel"/>
    <w:tmpl w:val="E98C5650"/>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FFA4785"/>
    <w:multiLevelType w:val="multilevel"/>
    <w:tmpl w:val="D892F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0957F13"/>
    <w:multiLevelType w:val="hybridMultilevel"/>
    <w:tmpl w:val="8EFA8618"/>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1A120BA"/>
    <w:multiLevelType w:val="hybridMultilevel"/>
    <w:tmpl w:val="72DC0642"/>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8" w15:restartNumberingAfterBreak="0">
    <w:nsid w:val="6E7424C7"/>
    <w:multiLevelType w:val="multilevel"/>
    <w:tmpl w:val="53127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712E4407"/>
    <w:multiLevelType w:val="hybridMultilevel"/>
    <w:tmpl w:val="1C9E585A"/>
    <w:lvl w:ilvl="0" w:tplc="0409000F">
      <w:start w:val="1"/>
      <w:numFmt w:val="decimal"/>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1"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2" w15:restartNumberingAfterBreak="0">
    <w:nsid w:val="73B77B72"/>
    <w:multiLevelType w:val="hybridMultilevel"/>
    <w:tmpl w:val="36D8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85"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6"/>
  </w:num>
  <w:num w:numId="2">
    <w:abstractNumId w:val="46"/>
  </w:num>
  <w:num w:numId="3">
    <w:abstractNumId w:val="77"/>
  </w:num>
  <w:num w:numId="4">
    <w:abstractNumId w:val="47"/>
  </w:num>
  <w:num w:numId="5">
    <w:abstractNumId w:val="88"/>
  </w:num>
  <w:num w:numId="6">
    <w:abstractNumId w:val="90"/>
  </w:num>
  <w:num w:numId="7">
    <w:abstractNumId w:val="81"/>
  </w:num>
  <w:num w:numId="8">
    <w:abstractNumId w:val="12"/>
  </w:num>
  <w:num w:numId="9">
    <w:abstractNumId w:val="63"/>
  </w:num>
  <w:num w:numId="10">
    <w:abstractNumId w:val="13"/>
  </w:num>
  <w:num w:numId="11">
    <w:abstractNumId w:val="80"/>
  </w:num>
  <w:num w:numId="12">
    <w:abstractNumId w:val="73"/>
  </w:num>
  <w:num w:numId="13">
    <w:abstractNumId w:val="87"/>
  </w:num>
  <w:num w:numId="14">
    <w:abstractNumId w:val="43"/>
  </w:num>
  <w:num w:numId="15">
    <w:abstractNumId w:val="37"/>
  </w:num>
  <w:num w:numId="16">
    <w:abstractNumId w:val="60"/>
  </w:num>
  <w:num w:numId="17">
    <w:abstractNumId w:val="7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26"/>
  </w:num>
  <w:num w:numId="19">
    <w:abstractNumId w:val="89"/>
  </w:num>
  <w:num w:numId="20">
    <w:abstractNumId w:val="83"/>
  </w:num>
  <w:num w:numId="21">
    <w:abstractNumId w:val="16"/>
  </w:num>
  <w:num w:numId="22">
    <w:abstractNumId w:val="21"/>
  </w:num>
  <w:num w:numId="23">
    <w:abstractNumId w:val="58"/>
  </w:num>
  <w:num w:numId="24">
    <w:abstractNumId w:val="24"/>
  </w:num>
  <w:num w:numId="25">
    <w:abstractNumId w:val="64"/>
  </w:num>
  <w:num w:numId="26">
    <w:abstractNumId w:val="66"/>
  </w:num>
  <w:num w:numId="27">
    <w:abstractNumId w:val="85"/>
  </w:num>
  <w:num w:numId="28">
    <w:abstractNumId w:val="32"/>
  </w:num>
  <w:num w:numId="29">
    <w:abstractNumId w:val="17"/>
  </w:num>
  <w:num w:numId="30">
    <w:abstractNumId w:val="0"/>
  </w:num>
  <w:num w:numId="31">
    <w:abstractNumId w:val="76"/>
  </w:num>
  <w:num w:numId="32">
    <w:abstractNumId w:val="7"/>
  </w:num>
  <w:num w:numId="33">
    <w:abstractNumId w:val="18"/>
  </w:num>
  <w:num w:numId="34">
    <w:abstractNumId w:val="19"/>
  </w:num>
  <w:num w:numId="35">
    <w:abstractNumId w:val="59"/>
  </w:num>
  <w:num w:numId="36">
    <w:abstractNumId w:val="45"/>
  </w:num>
  <w:num w:numId="37">
    <w:abstractNumId w:val="14"/>
  </w:num>
  <w:num w:numId="38">
    <w:abstractNumId w:val="39"/>
  </w:num>
  <w:num w:numId="39">
    <w:abstractNumId w:val="61"/>
  </w:num>
  <w:num w:numId="40">
    <w:abstractNumId w:val="75"/>
  </w:num>
  <w:num w:numId="41">
    <w:abstractNumId w:val="5"/>
  </w:num>
  <w:num w:numId="42">
    <w:abstractNumId w:val="62"/>
  </w:num>
  <w:num w:numId="43">
    <w:abstractNumId w:val="23"/>
  </w:num>
  <w:num w:numId="44">
    <w:abstractNumId w:val="4"/>
  </w:num>
  <w:num w:numId="45">
    <w:abstractNumId w:val="38"/>
  </w:num>
  <w:num w:numId="46">
    <w:abstractNumId w:val="84"/>
  </w:num>
  <w:num w:numId="47">
    <w:abstractNumId w:val="65"/>
  </w:num>
  <w:num w:numId="48">
    <w:abstractNumId w:val="10"/>
  </w:num>
  <w:num w:numId="49">
    <w:abstractNumId w:val="55"/>
  </w:num>
  <w:num w:numId="50">
    <w:abstractNumId w:val="90"/>
  </w:num>
  <w:num w:numId="51">
    <w:abstractNumId w:val="28"/>
  </w:num>
  <w:num w:numId="52">
    <w:abstractNumId w:val="36"/>
  </w:num>
  <w:num w:numId="53">
    <w:abstractNumId w:val="6"/>
  </w:num>
  <w:num w:numId="54">
    <w:abstractNumId w:val="34"/>
  </w:num>
  <w:num w:numId="55">
    <w:abstractNumId w:val="70"/>
  </w:num>
  <w:num w:numId="56">
    <w:abstractNumId w:val="78"/>
  </w:num>
  <w:num w:numId="57">
    <w:abstractNumId w:val="8"/>
  </w:num>
  <w:num w:numId="58">
    <w:abstractNumId w:val="68"/>
  </w:num>
  <w:num w:numId="59">
    <w:abstractNumId w:val="53"/>
  </w:num>
  <w:num w:numId="60">
    <w:abstractNumId w:val="29"/>
  </w:num>
  <w:num w:numId="61">
    <w:abstractNumId w:val="50"/>
  </w:num>
  <w:num w:numId="62">
    <w:abstractNumId w:val="15"/>
  </w:num>
  <w:num w:numId="63">
    <w:abstractNumId w:val="42"/>
  </w:num>
  <w:num w:numId="64">
    <w:abstractNumId w:val="20"/>
  </w:num>
  <w:num w:numId="65">
    <w:abstractNumId w:val="30"/>
  </w:num>
  <w:num w:numId="66">
    <w:abstractNumId w:val="79"/>
  </w:num>
  <w:num w:numId="67">
    <w:abstractNumId w:val="41"/>
  </w:num>
  <w:num w:numId="68">
    <w:abstractNumId w:val="27"/>
  </w:num>
  <w:num w:numId="69">
    <w:abstractNumId w:val="11"/>
  </w:num>
  <w:num w:numId="70">
    <w:abstractNumId w:val="44"/>
  </w:num>
  <w:num w:numId="71">
    <w:abstractNumId w:val="48"/>
  </w:num>
  <w:num w:numId="72">
    <w:abstractNumId w:val="22"/>
  </w:num>
  <w:num w:numId="73">
    <w:abstractNumId w:val="33"/>
  </w:num>
  <w:num w:numId="74">
    <w:abstractNumId w:val="57"/>
  </w:num>
  <w:num w:numId="75">
    <w:abstractNumId w:val="82"/>
  </w:num>
  <w:num w:numId="76">
    <w:abstractNumId w:val="3"/>
  </w:num>
  <w:num w:numId="77">
    <w:abstractNumId w:val="1"/>
  </w:num>
  <w:num w:numId="78">
    <w:abstractNumId w:val="49"/>
  </w:num>
  <w:num w:numId="79">
    <w:abstractNumId w:val="2"/>
  </w:num>
  <w:num w:numId="80">
    <w:abstractNumId w:val="54"/>
  </w:num>
  <w:num w:numId="81">
    <w:abstractNumId w:val="56"/>
  </w:num>
  <w:num w:numId="82">
    <w:abstractNumId w:val="71"/>
  </w:num>
  <w:num w:numId="83">
    <w:abstractNumId w:val="67"/>
  </w:num>
  <w:num w:numId="84">
    <w:abstractNumId w:val="35"/>
  </w:num>
  <w:num w:numId="85">
    <w:abstractNumId w:val="9"/>
  </w:num>
  <w:num w:numId="86">
    <w:abstractNumId w:val="69"/>
  </w:num>
  <w:num w:numId="87">
    <w:abstractNumId w:val="31"/>
  </w:num>
  <w:num w:numId="88">
    <w:abstractNumId w:val="72"/>
  </w:num>
  <w:num w:numId="89">
    <w:abstractNumId w:val="52"/>
  </w:num>
  <w:num w:numId="90">
    <w:abstractNumId w:val="51"/>
  </w:num>
  <w:num w:numId="91">
    <w:abstractNumId w:val="40"/>
  </w:num>
  <w:num w:numId="92">
    <w:abstractNumId w:val="90"/>
  </w:num>
  <w:num w:numId="93">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252F"/>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86288"/>
    <w:rsid w:val="000915C5"/>
    <w:rsid w:val="00093883"/>
    <w:rsid w:val="0009418F"/>
    <w:rsid w:val="00094646"/>
    <w:rsid w:val="0009705D"/>
    <w:rsid w:val="000A3848"/>
    <w:rsid w:val="000A3E70"/>
    <w:rsid w:val="000A5265"/>
    <w:rsid w:val="000A5B26"/>
    <w:rsid w:val="000A684C"/>
    <w:rsid w:val="000B0ED5"/>
    <w:rsid w:val="000B1174"/>
    <w:rsid w:val="000B2909"/>
    <w:rsid w:val="000B3249"/>
    <w:rsid w:val="000B63DE"/>
    <w:rsid w:val="000C1433"/>
    <w:rsid w:val="000C1DB9"/>
    <w:rsid w:val="000C2DE1"/>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27C11"/>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32D"/>
    <w:rsid w:val="0018763F"/>
    <w:rsid w:val="001902B4"/>
    <w:rsid w:val="0019167D"/>
    <w:rsid w:val="00192C7F"/>
    <w:rsid w:val="0019316D"/>
    <w:rsid w:val="0019514A"/>
    <w:rsid w:val="0019541D"/>
    <w:rsid w:val="00197C4E"/>
    <w:rsid w:val="001A31F3"/>
    <w:rsid w:val="001A3350"/>
    <w:rsid w:val="001A392A"/>
    <w:rsid w:val="001A5196"/>
    <w:rsid w:val="001A61AE"/>
    <w:rsid w:val="001A6671"/>
    <w:rsid w:val="001B0189"/>
    <w:rsid w:val="001B3816"/>
    <w:rsid w:val="001B4CDF"/>
    <w:rsid w:val="001B616D"/>
    <w:rsid w:val="001B6E8B"/>
    <w:rsid w:val="001C0616"/>
    <w:rsid w:val="001C0DAF"/>
    <w:rsid w:val="001C0E18"/>
    <w:rsid w:val="001C5785"/>
    <w:rsid w:val="001C7FFC"/>
    <w:rsid w:val="001D2F4C"/>
    <w:rsid w:val="001E1E4F"/>
    <w:rsid w:val="001E384E"/>
    <w:rsid w:val="001E3AD4"/>
    <w:rsid w:val="001E5275"/>
    <w:rsid w:val="001E643C"/>
    <w:rsid w:val="001E6E8A"/>
    <w:rsid w:val="001E780D"/>
    <w:rsid w:val="001E7BBA"/>
    <w:rsid w:val="001F007B"/>
    <w:rsid w:val="001F5025"/>
    <w:rsid w:val="00200422"/>
    <w:rsid w:val="002038EB"/>
    <w:rsid w:val="00204755"/>
    <w:rsid w:val="00204F02"/>
    <w:rsid w:val="0020548D"/>
    <w:rsid w:val="0020635A"/>
    <w:rsid w:val="002066B8"/>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678AD"/>
    <w:rsid w:val="002743AD"/>
    <w:rsid w:val="00274B8A"/>
    <w:rsid w:val="00274BFA"/>
    <w:rsid w:val="00275C68"/>
    <w:rsid w:val="00283727"/>
    <w:rsid w:val="002865E3"/>
    <w:rsid w:val="002945CA"/>
    <w:rsid w:val="002959F9"/>
    <w:rsid w:val="002976B9"/>
    <w:rsid w:val="00297CEC"/>
    <w:rsid w:val="002A24B8"/>
    <w:rsid w:val="002A3262"/>
    <w:rsid w:val="002A3C32"/>
    <w:rsid w:val="002A4422"/>
    <w:rsid w:val="002A63FD"/>
    <w:rsid w:val="002A6BFF"/>
    <w:rsid w:val="002A7873"/>
    <w:rsid w:val="002B13C9"/>
    <w:rsid w:val="002B60AE"/>
    <w:rsid w:val="002C1641"/>
    <w:rsid w:val="002C18BC"/>
    <w:rsid w:val="002C21BE"/>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4E51"/>
    <w:rsid w:val="003255F5"/>
    <w:rsid w:val="0032571E"/>
    <w:rsid w:val="003348A4"/>
    <w:rsid w:val="00334FE9"/>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554E"/>
    <w:rsid w:val="00376D27"/>
    <w:rsid w:val="003773D7"/>
    <w:rsid w:val="00380405"/>
    <w:rsid w:val="0038232D"/>
    <w:rsid w:val="00384A8F"/>
    <w:rsid w:val="00385FCB"/>
    <w:rsid w:val="003907E9"/>
    <w:rsid w:val="003959AA"/>
    <w:rsid w:val="00396246"/>
    <w:rsid w:val="003A1FA4"/>
    <w:rsid w:val="003A347D"/>
    <w:rsid w:val="003A369D"/>
    <w:rsid w:val="003A3E88"/>
    <w:rsid w:val="003A7392"/>
    <w:rsid w:val="003B11AF"/>
    <w:rsid w:val="003B3045"/>
    <w:rsid w:val="003B5A4A"/>
    <w:rsid w:val="003B608A"/>
    <w:rsid w:val="003C53FC"/>
    <w:rsid w:val="003C5536"/>
    <w:rsid w:val="003C6F92"/>
    <w:rsid w:val="003D056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1495"/>
    <w:rsid w:val="0041322F"/>
    <w:rsid w:val="004143CB"/>
    <w:rsid w:val="0041746D"/>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4E6"/>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9414E"/>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C5433"/>
    <w:rsid w:val="004D09EA"/>
    <w:rsid w:val="004D13AE"/>
    <w:rsid w:val="004D1DA4"/>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27AD"/>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5B45"/>
    <w:rsid w:val="005666BB"/>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97AFE"/>
    <w:rsid w:val="005A1AFC"/>
    <w:rsid w:val="005A2175"/>
    <w:rsid w:val="005B037C"/>
    <w:rsid w:val="005B10FE"/>
    <w:rsid w:val="005B3281"/>
    <w:rsid w:val="005B452A"/>
    <w:rsid w:val="005B56E9"/>
    <w:rsid w:val="005C0742"/>
    <w:rsid w:val="005C1120"/>
    <w:rsid w:val="005C14C4"/>
    <w:rsid w:val="005C1728"/>
    <w:rsid w:val="005C232C"/>
    <w:rsid w:val="005C3371"/>
    <w:rsid w:val="005C5AB1"/>
    <w:rsid w:val="005C61BD"/>
    <w:rsid w:val="005C6FB6"/>
    <w:rsid w:val="005D02FB"/>
    <w:rsid w:val="005D2181"/>
    <w:rsid w:val="005D2E3B"/>
    <w:rsid w:val="005D393B"/>
    <w:rsid w:val="005D5772"/>
    <w:rsid w:val="005D5DE7"/>
    <w:rsid w:val="005D6AEC"/>
    <w:rsid w:val="005D6E0B"/>
    <w:rsid w:val="005E00C4"/>
    <w:rsid w:val="005E4364"/>
    <w:rsid w:val="005E6C6E"/>
    <w:rsid w:val="005E79E6"/>
    <w:rsid w:val="005F034D"/>
    <w:rsid w:val="005F0AEB"/>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1E2B"/>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057F"/>
    <w:rsid w:val="00692820"/>
    <w:rsid w:val="006946C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3A6C"/>
    <w:rsid w:val="006D68FF"/>
    <w:rsid w:val="006D6909"/>
    <w:rsid w:val="006E53BD"/>
    <w:rsid w:val="006E55E6"/>
    <w:rsid w:val="006E56BD"/>
    <w:rsid w:val="006F02B5"/>
    <w:rsid w:val="006F0681"/>
    <w:rsid w:val="006F1898"/>
    <w:rsid w:val="006F1CED"/>
    <w:rsid w:val="006F2153"/>
    <w:rsid w:val="006F2279"/>
    <w:rsid w:val="006F26A1"/>
    <w:rsid w:val="006F2767"/>
    <w:rsid w:val="006F3F07"/>
    <w:rsid w:val="006F458D"/>
    <w:rsid w:val="006F6A37"/>
    <w:rsid w:val="006F769D"/>
    <w:rsid w:val="00701114"/>
    <w:rsid w:val="00704919"/>
    <w:rsid w:val="00704929"/>
    <w:rsid w:val="00705C34"/>
    <w:rsid w:val="00711560"/>
    <w:rsid w:val="007118FD"/>
    <w:rsid w:val="00714AC0"/>
    <w:rsid w:val="00714B85"/>
    <w:rsid w:val="0071788D"/>
    <w:rsid w:val="0072086B"/>
    <w:rsid w:val="00721FDA"/>
    <w:rsid w:val="007235A8"/>
    <w:rsid w:val="007237AA"/>
    <w:rsid w:val="00725B7A"/>
    <w:rsid w:val="0072617A"/>
    <w:rsid w:val="00726A88"/>
    <w:rsid w:val="007313A0"/>
    <w:rsid w:val="00732486"/>
    <w:rsid w:val="00732A3B"/>
    <w:rsid w:val="00732AAB"/>
    <w:rsid w:val="00732CB5"/>
    <w:rsid w:val="007332F6"/>
    <w:rsid w:val="00734622"/>
    <w:rsid w:val="00734A71"/>
    <w:rsid w:val="007360DF"/>
    <w:rsid w:val="00736EC7"/>
    <w:rsid w:val="0073715F"/>
    <w:rsid w:val="00741CAF"/>
    <w:rsid w:val="00742678"/>
    <w:rsid w:val="00742AB6"/>
    <w:rsid w:val="00747069"/>
    <w:rsid w:val="00751B04"/>
    <w:rsid w:val="00753A72"/>
    <w:rsid w:val="00755991"/>
    <w:rsid w:val="00757D42"/>
    <w:rsid w:val="007603E4"/>
    <w:rsid w:val="007604A5"/>
    <w:rsid w:val="007633A3"/>
    <w:rsid w:val="00767616"/>
    <w:rsid w:val="00767A4B"/>
    <w:rsid w:val="0077111C"/>
    <w:rsid w:val="00771A94"/>
    <w:rsid w:val="00773C2F"/>
    <w:rsid w:val="007754EE"/>
    <w:rsid w:val="00777DC1"/>
    <w:rsid w:val="00780304"/>
    <w:rsid w:val="00782F97"/>
    <w:rsid w:val="00787545"/>
    <w:rsid w:val="00787BBD"/>
    <w:rsid w:val="00787CE9"/>
    <w:rsid w:val="0079112D"/>
    <w:rsid w:val="007916AE"/>
    <w:rsid w:val="0079531A"/>
    <w:rsid w:val="00796CB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305D"/>
    <w:rsid w:val="007C6105"/>
    <w:rsid w:val="007C6373"/>
    <w:rsid w:val="007C65A1"/>
    <w:rsid w:val="007D3841"/>
    <w:rsid w:val="007D6398"/>
    <w:rsid w:val="007E32FD"/>
    <w:rsid w:val="007E38CC"/>
    <w:rsid w:val="007E6AA2"/>
    <w:rsid w:val="007E6D42"/>
    <w:rsid w:val="007E7C6D"/>
    <w:rsid w:val="007F1477"/>
    <w:rsid w:val="007F1B4D"/>
    <w:rsid w:val="007F339F"/>
    <w:rsid w:val="007F5902"/>
    <w:rsid w:val="007F777E"/>
    <w:rsid w:val="008007C9"/>
    <w:rsid w:val="0080103D"/>
    <w:rsid w:val="0080197B"/>
    <w:rsid w:val="00802ED7"/>
    <w:rsid w:val="0080573F"/>
    <w:rsid w:val="00812F57"/>
    <w:rsid w:val="008133E8"/>
    <w:rsid w:val="00820F58"/>
    <w:rsid w:val="0082264A"/>
    <w:rsid w:val="00824D94"/>
    <w:rsid w:val="00825564"/>
    <w:rsid w:val="00825CE5"/>
    <w:rsid w:val="00832562"/>
    <w:rsid w:val="008333A9"/>
    <w:rsid w:val="008338CF"/>
    <w:rsid w:val="00833C78"/>
    <w:rsid w:val="0083526B"/>
    <w:rsid w:val="00837A57"/>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710D"/>
    <w:rsid w:val="008A091F"/>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2DFB"/>
    <w:rsid w:val="008D31C4"/>
    <w:rsid w:val="008E06E0"/>
    <w:rsid w:val="008E3F64"/>
    <w:rsid w:val="008E5B75"/>
    <w:rsid w:val="008E796C"/>
    <w:rsid w:val="008E7A74"/>
    <w:rsid w:val="008F09AD"/>
    <w:rsid w:val="008F436F"/>
    <w:rsid w:val="008F455A"/>
    <w:rsid w:val="00902A75"/>
    <w:rsid w:val="00903835"/>
    <w:rsid w:val="0090392C"/>
    <w:rsid w:val="00904533"/>
    <w:rsid w:val="0090566F"/>
    <w:rsid w:val="00906722"/>
    <w:rsid w:val="00910A74"/>
    <w:rsid w:val="009110EC"/>
    <w:rsid w:val="009128D0"/>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7D33"/>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E79C7"/>
    <w:rsid w:val="009F489D"/>
    <w:rsid w:val="009F63C1"/>
    <w:rsid w:val="009F6FAF"/>
    <w:rsid w:val="009F734E"/>
    <w:rsid w:val="00A003D3"/>
    <w:rsid w:val="00A02192"/>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04A9"/>
    <w:rsid w:val="00A7218C"/>
    <w:rsid w:val="00A73257"/>
    <w:rsid w:val="00A73C2D"/>
    <w:rsid w:val="00A74794"/>
    <w:rsid w:val="00A74852"/>
    <w:rsid w:val="00A750A8"/>
    <w:rsid w:val="00A75BF7"/>
    <w:rsid w:val="00A763FB"/>
    <w:rsid w:val="00A804E9"/>
    <w:rsid w:val="00A823E3"/>
    <w:rsid w:val="00A85453"/>
    <w:rsid w:val="00A8566B"/>
    <w:rsid w:val="00A8569D"/>
    <w:rsid w:val="00A860B6"/>
    <w:rsid w:val="00A86514"/>
    <w:rsid w:val="00A86ABA"/>
    <w:rsid w:val="00A87F2B"/>
    <w:rsid w:val="00A90E4A"/>
    <w:rsid w:val="00A94D25"/>
    <w:rsid w:val="00A96931"/>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0CD"/>
    <w:rsid w:val="00B13C84"/>
    <w:rsid w:val="00B14512"/>
    <w:rsid w:val="00B145FF"/>
    <w:rsid w:val="00B15B97"/>
    <w:rsid w:val="00B200C3"/>
    <w:rsid w:val="00B21D4E"/>
    <w:rsid w:val="00B2284F"/>
    <w:rsid w:val="00B2437E"/>
    <w:rsid w:val="00B247F1"/>
    <w:rsid w:val="00B2621F"/>
    <w:rsid w:val="00B26CD5"/>
    <w:rsid w:val="00B35B59"/>
    <w:rsid w:val="00B36CD1"/>
    <w:rsid w:val="00B422DD"/>
    <w:rsid w:val="00B4444E"/>
    <w:rsid w:val="00B47775"/>
    <w:rsid w:val="00B52106"/>
    <w:rsid w:val="00B53274"/>
    <w:rsid w:val="00B542E9"/>
    <w:rsid w:val="00B57648"/>
    <w:rsid w:val="00B61390"/>
    <w:rsid w:val="00B631A2"/>
    <w:rsid w:val="00B72B82"/>
    <w:rsid w:val="00B7455D"/>
    <w:rsid w:val="00B749D8"/>
    <w:rsid w:val="00B74D8C"/>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A7EEB"/>
    <w:rsid w:val="00BB046D"/>
    <w:rsid w:val="00BB1469"/>
    <w:rsid w:val="00BB23A0"/>
    <w:rsid w:val="00BB3309"/>
    <w:rsid w:val="00BB38C9"/>
    <w:rsid w:val="00BB6A20"/>
    <w:rsid w:val="00BC2F90"/>
    <w:rsid w:val="00BC3591"/>
    <w:rsid w:val="00BC372B"/>
    <w:rsid w:val="00BC5D83"/>
    <w:rsid w:val="00BD2977"/>
    <w:rsid w:val="00BD2D70"/>
    <w:rsid w:val="00BD51DC"/>
    <w:rsid w:val="00BD5468"/>
    <w:rsid w:val="00BD6096"/>
    <w:rsid w:val="00BE17CB"/>
    <w:rsid w:val="00BE198B"/>
    <w:rsid w:val="00BE261A"/>
    <w:rsid w:val="00BE3C56"/>
    <w:rsid w:val="00BE40E6"/>
    <w:rsid w:val="00BE65FA"/>
    <w:rsid w:val="00BE6796"/>
    <w:rsid w:val="00BF05F0"/>
    <w:rsid w:val="00BF2932"/>
    <w:rsid w:val="00BF2F22"/>
    <w:rsid w:val="00BF4280"/>
    <w:rsid w:val="00BF64A5"/>
    <w:rsid w:val="00C00AAB"/>
    <w:rsid w:val="00C02CF0"/>
    <w:rsid w:val="00C036FD"/>
    <w:rsid w:val="00C03857"/>
    <w:rsid w:val="00C04139"/>
    <w:rsid w:val="00C0441F"/>
    <w:rsid w:val="00C05030"/>
    <w:rsid w:val="00C0677C"/>
    <w:rsid w:val="00C11A5E"/>
    <w:rsid w:val="00C22739"/>
    <w:rsid w:val="00C2279E"/>
    <w:rsid w:val="00C25266"/>
    <w:rsid w:val="00C26CDE"/>
    <w:rsid w:val="00C316CA"/>
    <w:rsid w:val="00C343AE"/>
    <w:rsid w:val="00C3597A"/>
    <w:rsid w:val="00C436A4"/>
    <w:rsid w:val="00C44987"/>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2529"/>
    <w:rsid w:val="00C73E94"/>
    <w:rsid w:val="00C76E8A"/>
    <w:rsid w:val="00C82745"/>
    <w:rsid w:val="00C82FE2"/>
    <w:rsid w:val="00C832F7"/>
    <w:rsid w:val="00C83B41"/>
    <w:rsid w:val="00C858D8"/>
    <w:rsid w:val="00C86C04"/>
    <w:rsid w:val="00C87567"/>
    <w:rsid w:val="00C9091D"/>
    <w:rsid w:val="00C90D3F"/>
    <w:rsid w:val="00C9409E"/>
    <w:rsid w:val="00C96957"/>
    <w:rsid w:val="00CA0C97"/>
    <w:rsid w:val="00CA1A34"/>
    <w:rsid w:val="00CA2AA7"/>
    <w:rsid w:val="00CA5C1B"/>
    <w:rsid w:val="00CB295E"/>
    <w:rsid w:val="00CB51EE"/>
    <w:rsid w:val="00CC00CF"/>
    <w:rsid w:val="00CC0717"/>
    <w:rsid w:val="00CC20D5"/>
    <w:rsid w:val="00CC322F"/>
    <w:rsid w:val="00CC4352"/>
    <w:rsid w:val="00CC63E5"/>
    <w:rsid w:val="00CD4C66"/>
    <w:rsid w:val="00CD4F80"/>
    <w:rsid w:val="00CD6537"/>
    <w:rsid w:val="00CD6B32"/>
    <w:rsid w:val="00CD6C5E"/>
    <w:rsid w:val="00CE4223"/>
    <w:rsid w:val="00CE4F7A"/>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30DF"/>
    <w:rsid w:val="00D849DA"/>
    <w:rsid w:val="00D84C5C"/>
    <w:rsid w:val="00D86A9A"/>
    <w:rsid w:val="00D90D34"/>
    <w:rsid w:val="00D9159C"/>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0CA1"/>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3573"/>
    <w:rsid w:val="00E676CE"/>
    <w:rsid w:val="00E70B01"/>
    <w:rsid w:val="00E70D29"/>
    <w:rsid w:val="00E718FE"/>
    <w:rsid w:val="00E72B8B"/>
    <w:rsid w:val="00E72F5E"/>
    <w:rsid w:val="00E742DC"/>
    <w:rsid w:val="00E74579"/>
    <w:rsid w:val="00E75D87"/>
    <w:rsid w:val="00E76D5B"/>
    <w:rsid w:val="00E84576"/>
    <w:rsid w:val="00E86DC9"/>
    <w:rsid w:val="00E8790E"/>
    <w:rsid w:val="00E9067D"/>
    <w:rsid w:val="00E93328"/>
    <w:rsid w:val="00E956DC"/>
    <w:rsid w:val="00E97A70"/>
    <w:rsid w:val="00E97F3E"/>
    <w:rsid w:val="00EA03E5"/>
    <w:rsid w:val="00EA08A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6DF5"/>
    <w:rsid w:val="00F6789C"/>
    <w:rsid w:val="00F6795B"/>
    <w:rsid w:val="00F707CA"/>
    <w:rsid w:val="00F70C4B"/>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058936D-C654-42C3-A9FA-C25D8510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305D"/>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paragraph" w:styleId="NoSpacing">
    <w:name w:val="No Spacing"/>
    <w:uiPriority w:val="1"/>
    <w:qFormat/>
    <w:rsid w:val="00780304"/>
    <w:pPr>
      <w:pBdr>
        <w:top w:val="nil"/>
        <w:left w:val="nil"/>
        <w:bottom w:val="nil"/>
        <w:right w:val="nil"/>
        <w:between w:val="nil"/>
      </w:pBdr>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0132954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747851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5031686">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88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youtube.com/watch?v=2bp818fOByI" TargetMode="External"/><Relationship Id="rId26" Type="http://schemas.openxmlformats.org/officeDocument/2006/relationships/hyperlink" Target="http://screencast.com/t/PZ94WAjl/" TargetMode="External"/><Relationship Id="rId21" Type="http://schemas.openxmlformats.org/officeDocument/2006/relationships/hyperlink" Target="https://support.office.com/en-us/article/Excel-2013-training-courses-videos-and-tutorials-aaae974d-3f47-41d9-895e-97a71c2e8a4a?ui=en-US&amp;rs=en-US&amp;ad=US" TargetMode="External"/><Relationship Id="rId34" Type="http://schemas.openxmlformats.org/officeDocument/2006/relationships/hyperlink" Target="http://screencast.com/t/OutdK5JvtSNq"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vimeo.com/77550522" TargetMode="External"/><Relationship Id="rId33" Type="http://schemas.openxmlformats.org/officeDocument/2006/relationships/hyperlink" Target="https://vimeo.com/9285746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vimeo.com/79242699"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vimeo.com/77550520" TargetMode="External"/><Relationship Id="rId32" Type="http://schemas.openxmlformats.org/officeDocument/2006/relationships/hyperlink" Target="https://www.youtube.com/watch?v=rBme0yo45Bo"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playlist?list=PLE10sFVGtI1dt1sNjQp6LLUycV25FNkQo" TargetMode="External"/><Relationship Id="rId28" Type="http://schemas.openxmlformats.org/officeDocument/2006/relationships/hyperlink" Target="http://www.youtube.com/watch?v=U5yCjO-rwws"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youtube.com/watch?v=DSewSl-sETw" TargetMode="External"/><Relationship Id="rId31" Type="http://schemas.openxmlformats.org/officeDocument/2006/relationships/hyperlink" Target="http://vimeo.com/7743837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p8fCzfUvwak" TargetMode="External"/><Relationship Id="rId27" Type="http://schemas.openxmlformats.org/officeDocument/2006/relationships/hyperlink" Target="http://vimeo.com/77550521" TargetMode="External"/><Relationship Id="rId30" Type="http://schemas.openxmlformats.org/officeDocument/2006/relationships/hyperlink" Target="http://www.youtube.com/watch?v=z6ZU68aKwI8" TargetMode="External"/><Relationship Id="rId35" Type="http://schemas.openxmlformats.org/officeDocument/2006/relationships/hyperlink" Target="http://vimeo.com/77453745"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4ED2CF5D-1F4F-4869-9138-7E210522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45</TotalTime>
  <Pages>55</Pages>
  <Words>11153</Words>
  <Characters>63574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2009-04-23T17:02:00Z</cp:lastPrinted>
  <dcterms:created xsi:type="dcterms:W3CDTF">2019-07-12T21:43:00Z</dcterms:created>
  <dcterms:modified xsi:type="dcterms:W3CDTF">2019-07-15T19:26:00Z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