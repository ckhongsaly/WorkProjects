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8AB12" w14:textId="77777777" w:rsidR="005C1120" w:rsidRPr="0090566F" w:rsidRDefault="530491CD" w:rsidP="00B47775">
      <w:pPr>
        <w:pStyle w:val="Heading1"/>
        <w:rPr>
          <w:color w:val="1F605F" w:themeColor="accent2" w:themeShade="80"/>
        </w:rPr>
      </w:pPr>
      <w:r w:rsidRPr="530491CD">
        <w:rPr>
          <w:color w:val="BD313B"/>
        </w:rPr>
        <w:t>Course Description</w:t>
      </w:r>
      <w:r w:rsidRPr="530491CD">
        <w:rPr>
          <w:color w:val="9C2C2A" w:themeColor="accent1"/>
        </w:rPr>
        <w:t xml:space="preserve"> </w:t>
      </w:r>
    </w:p>
    <w:p w14:paraId="3E6A6443" w14:textId="3755F4FD" w:rsidR="530491CD" w:rsidRDefault="530491CD" w:rsidP="530491CD"/>
    <w:p w14:paraId="72D1EC26" w14:textId="2755E430" w:rsidR="530491CD" w:rsidRDefault="530491CD" w:rsidP="530491CD">
      <w:r w:rsidRPr="530491CD">
        <w:t>This course provides the basics fundamentals of Marketing Management and strategy. Emphasis is placed on a strategic Marketing Plan</w:t>
      </w:r>
      <w:r w:rsidR="003F0154" w:rsidRPr="530491CD">
        <w:t>, effective</w:t>
      </w:r>
      <w:r w:rsidRPr="530491CD">
        <w:t xml:space="preserve"> Marketing Decisions and how Consumer Behavior drives Market </w:t>
      </w:r>
      <w:r w:rsidR="003F0154" w:rsidRPr="530491CD">
        <w:t>Research and</w:t>
      </w:r>
      <w:r w:rsidRPr="530491CD">
        <w:t xml:space="preserve"> effectively communicating Value.  </w:t>
      </w:r>
    </w:p>
    <w:p w14:paraId="0D279BCC" w14:textId="77777777" w:rsidR="00121460" w:rsidRDefault="00121460" w:rsidP="00DC3920"/>
    <w:p w14:paraId="09A04C07" w14:textId="77777777" w:rsidR="004A2EED" w:rsidRPr="004A2EED" w:rsidRDefault="004A2EED" w:rsidP="004A2EED">
      <w:pPr>
        <w:pStyle w:val="Heading1"/>
        <w:rPr>
          <w:bCs/>
          <w:color w:val="9C2C2A"/>
          <w:szCs w:val="20"/>
        </w:rPr>
      </w:pPr>
      <w:r w:rsidRPr="004A2EED">
        <w:rPr>
          <w:bCs/>
          <w:color w:val="BF2C37"/>
          <w:szCs w:val="20"/>
        </w:rPr>
        <w:t>University Learning Outcomes (ULO)</w:t>
      </w:r>
    </w:p>
    <w:p w14:paraId="65915B7E" w14:textId="77777777" w:rsidR="004A2EED" w:rsidRDefault="004A2EED" w:rsidP="004A2EED">
      <w:pPr>
        <w:rPr>
          <w:szCs w:val="20"/>
        </w:rPr>
      </w:pPr>
    </w:p>
    <w:p w14:paraId="146FDE66" w14:textId="77777777" w:rsidR="004A2EED" w:rsidRDefault="004A2EED" w:rsidP="004A2EED">
      <w:pPr>
        <w:widowControl w:val="0"/>
        <w:numPr>
          <w:ilvl w:val="0"/>
          <w:numId w:val="14"/>
        </w:numPr>
        <w:ind w:left="360" w:hanging="360"/>
        <w:rPr>
          <w:szCs w:val="20"/>
        </w:rPr>
      </w:pPr>
      <w:r>
        <w:rPr>
          <w:b/>
          <w:bCs/>
          <w:szCs w:val="20"/>
        </w:rPr>
        <w:t>ULO1</w:t>
      </w:r>
      <w:r>
        <w:rPr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>Knowledge of Human Cultures and the Physical and Natural World</w:t>
      </w:r>
    </w:p>
    <w:p w14:paraId="22B39891" w14:textId="77777777" w:rsidR="004A2EED" w:rsidRDefault="004A2EED" w:rsidP="004A2EED">
      <w:pPr>
        <w:widowControl w:val="0"/>
        <w:numPr>
          <w:ilvl w:val="0"/>
          <w:numId w:val="14"/>
        </w:numPr>
        <w:ind w:left="360" w:hanging="360"/>
        <w:rPr>
          <w:szCs w:val="20"/>
        </w:rPr>
      </w:pPr>
      <w:r>
        <w:rPr>
          <w:b/>
          <w:bCs/>
          <w:szCs w:val="20"/>
        </w:rPr>
        <w:t>ULO2</w:t>
      </w:r>
      <w:r>
        <w:rPr>
          <w:szCs w:val="20"/>
        </w:rPr>
        <w:t>: Intellectual and Practical Skills</w:t>
      </w:r>
    </w:p>
    <w:p w14:paraId="5EF0BE47" w14:textId="77777777" w:rsidR="004A2EED" w:rsidRDefault="004A2EED" w:rsidP="004A2EED">
      <w:pPr>
        <w:widowControl w:val="0"/>
        <w:numPr>
          <w:ilvl w:val="0"/>
          <w:numId w:val="14"/>
        </w:numPr>
        <w:ind w:left="360" w:hanging="360"/>
        <w:rPr>
          <w:szCs w:val="20"/>
        </w:rPr>
      </w:pPr>
      <w:r>
        <w:rPr>
          <w:b/>
          <w:bCs/>
          <w:szCs w:val="20"/>
        </w:rPr>
        <w:t>ULO3</w:t>
      </w:r>
      <w:r>
        <w:rPr>
          <w:szCs w:val="20"/>
        </w:rPr>
        <w:t>: Personal and Social Responsibility</w:t>
      </w:r>
    </w:p>
    <w:p w14:paraId="54C08E32" w14:textId="77777777" w:rsidR="004A2EED" w:rsidRDefault="004A2EED" w:rsidP="004A2EED">
      <w:pPr>
        <w:widowControl w:val="0"/>
        <w:numPr>
          <w:ilvl w:val="0"/>
          <w:numId w:val="14"/>
        </w:numPr>
        <w:ind w:left="360" w:hanging="360"/>
        <w:rPr>
          <w:szCs w:val="20"/>
        </w:rPr>
      </w:pPr>
      <w:r>
        <w:rPr>
          <w:b/>
          <w:bCs/>
          <w:szCs w:val="20"/>
        </w:rPr>
        <w:t>ULO4</w:t>
      </w:r>
      <w:r>
        <w:rPr>
          <w:szCs w:val="20"/>
        </w:rPr>
        <w:t>: Integrative and Applied Learning</w:t>
      </w:r>
    </w:p>
    <w:p w14:paraId="7A1BFD49" w14:textId="77777777" w:rsidR="004A2EED" w:rsidRDefault="004A2EED" w:rsidP="004A2EED">
      <w:pPr>
        <w:widowControl w:val="0"/>
        <w:numPr>
          <w:ilvl w:val="0"/>
          <w:numId w:val="14"/>
        </w:numPr>
        <w:ind w:left="360" w:hanging="360"/>
        <w:rPr>
          <w:szCs w:val="20"/>
        </w:rPr>
      </w:pPr>
      <w:r>
        <w:rPr>
          <w:b/>
          <w:bCs/>
          <w:szCs w:val="20"/>
        </w:rPr>
        <w:t>ULO5</w:t>
      </w:r>
      <w:r>
        <w:rPr>
          <w:szCs w:val="20"/>
        </w:rPr>
        <w:t>: Immersed in the Critical Concerns of the Sisters of Mercy of the Americas</w:t>
      </w:r>
    </w:p>
    <w:p w14:paraId="328DBEB0" w14:textId="77777777" w:rsidR="00825564" w:rsidRPr="0090566F" w:rsidRDefault="00825564" w:rsidP="00825564"/>
    <w:p w14:paraId="02D92482" w14:textId="77777777" w:rsidR="00132272" w:rsidRDefault="00132272" w:rsidP="00132272">
      <w:pPr>
        <w:pStyle w:val="Heading1"/>
        <w:rPr>
          <w:color w:val="BD313B"/>
        </w:rPr>
      </w:pPr>
      <w:r w:rsidRPr="007F64FA">
        <w:rPr>
          <w:color w:val="BD313B"/>
        </w:rPr>
        <w:t xml:space="preserve">Program Learning Outcomes (PLO) </w:t>
      </w:r>
    </w:p>
    <w:p w14:paraId="59D6074E" w14:textId="2CE57FC0" w:rsidR="00103FC5" w:rsidRDefault="00103FC5" w:rsidP="00103FC5">
      <w:pPr>
        <w:spacing w:line="252" w:lineRule="auto"/>
        <w:contextualSpacing/>
        <w:rPr>
          <w:rFonts w:cs="Arial"/>
          <w:szCs w:val="20"/>
        </w:rPr>
      </w:pPr>
    </w:p>
    <w:p w14:paraId="614E8B5B" w14:textId="77777777" w:rsidR="00C33599" w:rsidRPr="00030224" w:rsidRDefault="00C33599" w:rsidP="00C33599">
      <w:pPr>
        <w:pStyle w:val="ListParagraph"/>
        <w:numPr>
          <w:ilvl w:val="0"/>
          <w:numId w:val="16"/>
        </w:numPr>
        <w:tabs>
          <w:tab w:val="left" w:pos="0"/>
        </w:tabs>
        <w:contextualSpacing/>
        <w:rPr>
          <w:rFonts w:cs="Arial"/>
        </w:rPr>
      </w:pPr>
      <w:bookmarkStart w:id="0" w:name="_Hlk521069124"/>
      <w:r w:rsidRPr="00030224">
        <w:rPr>
          <w:rFonts w:cs="Arial"/>
          <w:b/>
        </w:rPr>
        <w:t>PLO1</w:t>
      </w:r>
      <w:r w:rsidRPr="00030224">
        <w:rPr>
          <w:rFonts w:cs="Arial"/>
        </w:rPr>
        <w:t xml:space="preserve">: Students will effectively research and communicate in writing (in APA format) ideas and arguments associated with business leadership and management issues. </w:t>
      </w:r>
      <w:r w:rsidRPr="00030224">
        <w:rPr>
          <w:rFonts w:cs="Arial"/>
          <w:iCs/>
        </w:rPr>
        <w:t>(ULO 1, 3, 4)</w:t>
      </w:r>
    </w:p>
    <w:p w14:paraId="1D45044B" w14:textId="77777777" w:rsidR="00C33599" w:rsidRPr="00030224" w:rsidRDefault="00C33599" w:rsidP="00C33599">
      <w:pPr>
        <w:pStyle w:val="ListParagraph"/>
        <w:numPr>
          <w:ilvl w:val="0"/>
          <w:numId w:val="1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PLO2</w:t>
      </w:r>
      <w:r w:rsidRPr="00030224">
        <w:rPr>
          <w:rFonts w:cs="Arial"/>
        </w:rPr>
        <w:t xml:space="preserve">: Students will apply knowledge and skills to develop a comprehensive business plan which demonstrates competency in the following areas: management, operations, finance, and marketing. </w:t>
      </w:r>
      <w:r>
        <w:rPr>
          <w:rFonts w:cs="Arial"/>
          <w:iCs/>
        </w:rPr>
        <w:t>(ULO 2, 4</w:t>
      </w:r>
      <w:r w:rsidRPr="00030224">
        <w:rPr>
          <w:rFonts w:cs="Arial"/>
          <w:iCs/>
        </w:rPr>
        <w:t>)</w:t>
      </w:r>
    </w:p>
    <w:p w14:paraId="7BC269BD" w14:textId="77777777" w:rsidR="00C33599" w:rsidRPr="00030224" w:rsidRDefault="00C33599" w:rsidP="00C33599">
      <w:pPr>
        <w:pStyle w:val="ListParagraph"/>
        <w:numPr>
          <w:ilvl w:val="0"/>
          <w:numId w:val="1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PLO3</w:t>
      </w:r>
      <w:r w:rsidRPr="00030224">
        <w:rPr>
          <w:rFonts w:cs="Arial"/>
        </w:rPr>
        <w:t xml:space="preserve">: Apply critical thinking to real life work problems through the application of theoretical and experiential knowledge. </w:t>
      </w:r>
      <w:r w:rsidRPr="00030224">
        <w:rPr>
          <w:rFonts w:cs="Arial"/>
          <w:iCs/>
        </w:rPr>
        <w:t>(ULO 1, 2, 4)</w:t>
      </w:r>
    </w:p>
    <w:p w14:paraId="6C5F7636" w14:textId="77777777" w:rsidR="00C33599" w:rsidRPr="00030224" w:rsidRDefault="00C33599" w:rsidP="00C33599">
      <w:pPr>
        <w:pStyle w:val="ListParagraph"/>
        <w:numPr>
          <w:ilvl w:val="0"/>
          <w:numId w:val="1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PLO4</w:t>
      </w:r>
      <w:r w:rsidRPr="00030224">
        <w:rPr>
          <w:rFonts w:cs="Arial"/>
        </w:rPr>
        <w:t xml:space="preserve">: Students will identify issues and strategies related to ethics and corporate social responsibility and its implications for business. </w:t>
      </w:r>
      <w:r w:rsidRPr="00030224">
        <w:rPr>
          <w:rFonts w:cs="Arial"/>
          <w:iCs/>
        </w:rPr>
        <w:t>(ULO 2, 3, 4)</w:t>
      </w:r>
    </w:p>
    <w:bookmarkEnd w:id="0"/>
    <w:p w14:paraId="5372293E" w14:textId="77777777" w:rsidR="00104F2B" w:rsidRPr="00104F2B" w:rsidRDefault="00104F2B" w:rsidP="00104F2B"/>
    <w:p w14:paraId="2BDB00FC" w14:textId="77777777" w:rsidR="00EE72BE" w:rsidRPr="00121460" w:rsidRDefault="00EE72BE" w:rsidP="00B47775">
      <w:pPr>
        <w:pStyle w:val="Heading1"/>
        <w:rPr>
          <w:color w:val="BD313B"/>
        </w:rPr>
      </w:pPr>
      <w:r w:rsidRPr="00825CE5">
        <w:rPr>
          <w:color w:val="BD313B"/>
        </w:rPr>
        <w:t xml:space="preserve">Course </w:t>
      </w:r>
      <w:r w:rsidR="002D4285">
        <w:rPr>
          <w:color w:val="BD313B"/>
        </w:rPr>
        <w:t xml:space="preserve">Learning </w:t>
      </w:r>
      <w:r w:rsidRPr="00825CE5">
        <w:rPr>
          <w:color w:val="BD313B"/>
        </w:rPr>
        <w:t>Outcomes</w:t>
      </w:r>
      <w:r w:rsidR="00121460">
        <w:rPr>
          <w:color w:val="BD313B"/>
        </w:rPr>
        <w:t xml:space="preserve"> (CLO) </w:t>
      </w:r>
    </w:p>
    <w:p w14:paraId="0BC19778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1CDC9ADB" w14:textId="51327C3E" w:rsidR="00B81C62" w:rsidRPr="0090566F" w:rsidRDefault="0080103D" w:rsidP="00A66284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CLO1</w:t>
      </w:r>
      <w:r w:rsidRPr="0090566F">
        <w:rPr>
          <w:rFonts w:cs="Arial"/>
          <w:szCs w:val="20"/>
        </w:rPr>
        <w:t>:</w:t>
      </w:r>
      <w:r w:rsidR="00AC4706" w:rsidRPr="00AC4706">
        <w:rPr>
          <w:rFonts w:ascii="Times New Roman" w:hAnsi="Times New Roman"/>
          <w:bCs/>
          <w:sz w:val="24"/>
        </w:rPr>
        <w:t xml:space="preserve"> </w:t>
      </w:r>
      <w:r w:rsidR="00AC4706" w:rsidRPr="00AC4706">
        <w:rPr>
          <w:rFonts w:cs="Arial"/>
          <w:bCs/>
          <w:szCs w:val="20"/>
        </w:rPr>
        <w:t>Analyze how the marketing management process impacts an organization’s strategic planning.</w:t>
      </w:r>
    </w:p>
    <w:p w14:paraId="562D893E" w14:textId="780F39ED" w:rsidR="00DA45E4" w:rsidRDefault="0080103D" w:rsidP="00A66284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CLO2</w:t>
      </w:r>
      <w:r w:rsidRPr="0090566F">
        <w:rPr>
          <w:rFonts w:cs="Arial"/>
          <w:szCs w:val="20"/>
        </w:rPr>
        <w:t>:</w:t>
      </w:r>
      <w:r w:rsidR="00AC4706" w:rsidRPr="00AC4706">
        <w:rPr>
          <w:rFonts w:ascii="Times New Roman" w:hAnsi="Times New Roman"/>
          <w:bCs/>
          <w:sz w:val="24"/>
        </w:rPr>
        <w:t xml:space="preserve"> </w:t>
      </w:r>
      <w:r w:rsidR="00AC4706" w:rsidRPr="00AC4706">
        <w:rPr>
          <w:rFonts w:cs="Arial"/>
          <w:bCs/>
          <w:szCs w:val="20"/>
        </w:rPr>
        <w:t>Evaluate the role that the marketing research process plays in organizational decision making.</w:t>
      </w:r>
    </w:p>
    <w:p w14:paraId="2BF6E684" w14:textId="768F2365" w:rsidR="0080103D" w:rsidRPr="00AC4706" w:rsidRDefault="00DA45E4" w:rsidP="00A66284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 w:rsidRPr="005B10FE">
        <w:rPr>
          <w:rFonts w:cs="Arial"/>
          <w:b/>
          <w:szCs w:val="20"/>
        </w:rPr>
        <w:t>CLO3</w:t>
      </w:r>
      <w:r>
        <w:rPr>
          <w:rFonts w:cs="Arial"/>
          <w:szCs w:val="20"/>
        </w:rPr>
        <w:t>:</w:t>
      </w:r>
      <w:r w:rsidR="0080103D" w:rsidRPr="0090566F">
        <w:rPr>
          <w:rFonts w:cs="Arial"/>
          <w:szCs w:val="20"/>
        </w:rPr>
        <w:t xml:space="preserve"> </w:t>
      </w:r>
      <w:r w:rsidR="00AC4706" w:rsidRPr="00AC4706">
        <w:rPr>
          <w:rFonts w:cs="Arial"/>
          <w:bCs/>
          <w:szCs w:val="20"/>
        </w:rPr>
        <w:t>Evaluate the strategies used to construct an organization’s marketing mix.</w:t>
      </w:r>
    </w:p>
    <w:p w14:paraId="0236F1BC" w14:textId="3E89CD88" w:rsidR="00AC4706" w:rsidRPr="0090566F" w:rsidRDefault="00AC4706" w:rsidP="00A66284">
      <w:pPr>
        <w:numPr>
          <w:ilvl w:val="0"/>
          <w:numId w:val="7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b/>
          <w:szCs w:val="20"/>
        </w:rPr>
        <w:t>CLO4</w:t>
      </w:r>
      <w:r w:rsidRPr="00AC4706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</w:t>
      </w:r>
      <w:r w:rsidRPr="00AC4706">
        <w:rPr>
          <w:rFonts w:cs="Arial"/>
          <w:bCs/>
          <w:szCs w:val="20"/>
        </w:rPr>
        <w:t>Identify how the global environment affects the marketing management process.</w:t>
      </w:r>
    </w:p>
    <w:p w14:paraId="39F62B5F" w14:textId="77777777" w:rsidR="004F138A" w:rsidRPr="00DA0FE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33EAB80D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4EA38AB6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730D4699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lastRenderedPageBreak/>
        <w:t>Students are expected to</w:t>
      </w:r>
      <w:r>
        <w:rPr>
          <w:rFonts w:cs="Arial"/>
          <w:szCs w:val="20"/>
        </w:rPr>
        <w:t>:</w:t>
      </w:r>
    </w:p>
    <w:p w14:paraId="6AA8720A" w14:textId="77777777" w:rsidR="00635A50" w:rsidRDefault="00635A50" w:rsidP="004F138A">
      <w:pPr>
        <w:tabs>
          <w:tab w:val="left" w:pos="0"/>
        </w:tabs>
        <w:rPr>
          <w:rFonts w:cs="Arial"/>
          <w:szCs w:val="20"/>
        </w:rPr>
      </w:pPr>
    </w:p>
    <w:p w14:paraId="5F5A5DA8" w14:textId="77777777" w:rsidR="004F138A" w:rsidRPr="00B10A1D" w:rsidRDefault="001C0DAF" w:rsidP="00A66284">
      <w:pPr>
        <w:pStyle w:val="ListParagraph"/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t>ask</w:t>
      </w:r>
      <w:r w:rsidR="004F138A">
        <w:t xml:space="preserve"> probing and insightful questions related to course content</w:t>
      </w:r>
      <w:r w:rsidR="004F138A" w:rsidRPr="00B10A1D">
        <w:rPr>
          <w:rFonts w:cs="Arial"/>
          <w:szCs w:val="20"/>
        </w:rPr>
        <w:t>.</w:t>
      </w:r>
    </w:p>
    <w:p w14:paraId="28C7DC76" w14:textId="77777777" w:rsidR="004F138A" w:rsidRPr="00B10A1D" w:rsidRDefault="001C0DAF" w:rsidP="00A66284">
      <w:pPr>
        <w:pStyle w:val="ListParagraph"/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t>m</w:t>
      </w:r>
      <w:r w:rsidR="004F138A">
        <w:t>ake meaningful and relevant connections and application to their own learning process</w:t>
      </w:r>
      <w:r w:rsidR="004F138A" w:rsidRPr="00B10A1D">
        <w:rPr>
          <w:rFonts w:cs="Arial"/>
          <w:szCs w:val="20"/>
        </w:rPr>
        <w:t>.</w:t>
      </w:r>
    </w:p>
    <w:p w14:paraId="166159F6" w14:textId="77777777" w:rsidR="004F138A" w:rsidRPr="00B10A1D" w:rsidRDefault="001C0DAF" w:rsidP="00A66284">
      <w:pPr>
        <w:pStyle w:val="ListParagraph"/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="004F138A" w:rsidRPr="00DF6573">
        <w:rPr>
          <w:rFonts w:cs="Arial"/>
          <w:szCs w:val="20"/>
        </w:rPr>
        <w:t>e productive and contributing members of class discussions</w:t>
      </w:r>
      <w:r w:rsidR="004F138A" w:rsidRPr="00B10A1D">
        <w:rPr>
          <w:rFonts w:cs="Arial"/>
          <w:szCs w:val="20"/>
        </w:rPr>
        <w:t>.</w:t>
      </w:r>
    </w:p>
    <w:p w14:paraId="2FC4E399" w14:textId="77777777" w:rsidR="004F138A" w:rsidRPr="0090566F" w:rsidRDefault="004F138A" w:rsidP="00E127B5">
      <w:pPr>
        <w:tabs>
          <w:tab w:val="left" w:pos="0"/>
        </w:tabs>
        <w:rPr>
          <w:rFonts w:cs="Arial"/>
          <w:szCs w:val="20"/>
        </w:rPr>
      </w:pPr>
    </w:p>
    <w:p w14:paraId="2F5C2506" w14:textId="77777777" w:rsidR="00721FDA" w:rsidRPr="00100350" w:rsidRDefault="00EE72BE" w:rsidP="00B47775">
      <w:pPr>
        <w:pStyle w:val="Heading1"/>
      </w:pPr>
      <w:r w:rsidRPr="00825CE5">
        <w:rPr>
          <w:color w:val="BD313B"/>
        </w:rPr>
        <w:t xml:space="preserve">Required </w:t>
      </w:r>
      <w:r w:rsidR="00721FDA" w:rsidRPr="00825CE5">
        <w:rPr>
          <w:color w:val="BD313B"/>
        </w:rPr>
        <w:t>Course Materials</w:t>
      </w:r>
    </w:p>
    <w:p w14:paraId="7D0512BF" w14:textId="77777777" w:rsidR="0049398D" w:rsidRPr="0090566F" w:rsidRDefault="0049398D" w:rsidP="00E127B5">
      <w:pPr>
        <w:pStyle w:val="APACitation"/>
      </w:pPr>
    </w:p>
    <w:p w14:paraId="46AD12BC" w14:textId="5E6F4C58" w:rsidR="00320A54" w:rsidRDefault="00AC4706" w:rsidP="00DA45E4">
      <w:pPr>
        <w:pStyle w:val="APACitation"/>
        <w:rPr>
          <w:bCs/>
        </w:rPr>
      </w:pPr>
      <w:r>
        <w:rPr>
          <w:bCs/>
        </w:rPr>
        <w:t>No textbooks are required for this course.</w:t>
      </w:r>
    </w:p>
    <w:p w14:paraId="78B49F1E" w14:textId="77777777" w:rsidR="003A7392" w:rsidRDefault="003A7392" w:rsidP="003A7392">
      <w:pPr>
        <w:tabs>
          <w:tab w:val="left" w:pos="0"/>
        </w:tabs>
        <w:rPr>
          <w:rFonts w:cs="Arial"/>
          <w:szCs w:val="20"/>
        </w:rPr>
      </w:pPr>
    </w:p>
    <w:p w14:paraId="39D125DA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1" w:name="_GoBack"/>
      <w:bookmarkEnd w:id="1"/>
    </w:p>
    <w:p w14:paraId="27A5FF1A" w14:textId="77777777" w:rsidR="00861D9D" w:rsidRDefault="00861D9D" w:rsidP="00861D9D">
      <w:pPr>
        <w:pStyle w:val="Heading1"/>
        <w:rPr>
          <w:color w:val="BD313B"/>
        </w:rPr>
      </w:pPr>
      <w:r>
        <w:rPr>
          <w:color w:val="BD313B"/>
        </w:rPr>
        <w:lastRenderedPageBreak/>
        <w:t>Suggested Point Values</w:t>
      </w:r>
    </w:p>
    <w:p w14:paraId="2638594B" w14:textId="77777777" w:rsidR="00861D9D" w:rsidRPr="00861D9D" w:rsidRDefault="00861D9D" w:rsidP="00861D9D"/>
    <w:tbl>
      <w:tblPr>
        <w:tblStyle w:val="TableGrid1"/>
        <w:tblW w:w="5037" w:type="pct"/>
        <w:tblInd w:w="-9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8102"/>
        <w:gridCol w:w="1686"/>
        <w:gridCol w:w="1999"/>
      </w:tblGrid>
      <w:tr w:rsidR="00861D9D" w:rsidRPr="004F138A" w14:paraId="0E6B31D1" w14:textId="77777777" w:rsidTr="73A6B723">
        <w:tc>
          <w:tcPr>
            <w:tcW w:w="483" w:type="pct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5AC66BB6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31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91EFA50" w14:textId="77777777" w:rsidR="00861D9D" w:rsidRPr="004F138A" w:rsidRDefault="00861D9D" w:rsidP="00132272">
            <w:pPr>
              <w:ind w:left="859" w:hanging="859"/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64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47596B3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2E22F704" w14:textId="77777777" w:rsidR="00861D9D" w:rsidRPr="004F138A" w:rsidRDefault="00861D9D" w:rsidP="00132272">
            <w:pPr>
              <w:ind w:left="859" w:hanging="859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861D9D" w:rsidRPr="0090566F" w14:paraId="33DCD146" w14:textId="77777777" w:rsidTr="73A6B723">
        <w:tc>
          <w:tcPr>
            <w:tcW w:w="3588" w:type="pct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162DED7" w14:textId="38476EE8" w:rsidR="00861D9D" w:rsidRPr="0090566F" w:rsidRDefault="00F3289E" w:rsidP="00132272">
            <w:pPr>
              <w:ind w:left="859" w:hanging="859"/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861D9D" w:rsidRPr="008F09AD">
              <w:rPr>
                <w:b/>
                <w:szCs w:val="20"/>
              </w:rPr>
              <w:t xml:space="preserve"> 1 </w:t>
            </w:r>
          </w:p>
        </w:tc>
        <w:tc>
          <w:tcPr>
            <w:tcW w:w="646" w:type="pct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90BB5A0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21437499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</w:tr>
      <w:tr w:rsidR="00824D94" w:rsidRPr="0090566F" w14:paraId="60DCC6BB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F7FCFE3" w14:textId="77777777" w:rsidR="00824D94" w:rsidRPr="0090566F" w:rsidRDefault="00824D94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5571319" w14:textId="52AA0B73" w:rsidR="00824D94" w:rsidRPr="00132272" w:rsidRDefault="73A6B723" w:rsidP="00AC14C7">
            <w:pPr>
              <w:ind w:left="859" w:hanging="859"/>
              <w:rPr>
                <w:strike/>
                <w:szCs w:val="20"/>
              </w:rPr>
            </w:pPr>
            <w:r>
              <w:t xml:space="preserve">Marketing Plan Review </w:t>
            </w:r>
          </w:p>
        </w:tc>
        <w:tc>
          <w:tcPr>
            <w:tcW w:w="646" w:type="pct"/>
            <w:vAlign w:val="center"/>
          </w:tcPr>
          <w:p w14:paraId="2884ABE8" w14:textId="008A35D6" w:rsidR="00824D94" w:rsidRPr="0090566F" w:rsidRDefault="00F3289E" w:rsidP="00486A2A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486A2A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04C3A6A5" w14:textId="1363AB06" w:rsidR="00824D94" w:rsidRPr="00132272" w:rsidRDefault="00824D94" w:rsidP="00824D94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486A2A" w:rsidRPr="0090566F" w14:paraId="71C60B2B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484DF88C" w14:textId="77777777" w:rsidR="00486A2A" w:rsidRPr="0090566F" w:rsidRDefault="00486A2A" w:rsidP="00824D94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7244F5B0" w14:textId="05E0FE5B" w:rsidR="00486A2A" w:rsidRDefault="00486A2A" w:rsidP="00AC14C7">
            <w:pPr>
              <w:ind w:left="859" w:hanging="859"/>
            </w:pPr>
            <w:r w:rsidRPr="00486A2A">
              <w:t>Topic Article Summary 1</w:t>
            </w:r>
          </w:p>
        </w:tc>
        <w:tc>
          <w:tcPr>
            <w:tcW w:w="646" w:type="pct"/>
            <w:vAlign w:val="center"/>
          </w:tcPr>
          <w:p w14:paraId="5A92512E" w14:textId="27E82D24" w:rsidR="00486A2A" w:rsidRDefault="00486A2A" w:rsidP="00824D94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66" w:type="pct"/>
            <w:vAlign w:val="center"/>
          </w:tcPr>
          <w:p w14:paraId="3A412F72" w14:textId="77777777" w:rsidR="00486A2A" w:rsidRPr="00132272" w:rsidRDefault="00486A2A" w:rsidP="00824D94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861D9D" w:rsidRPr="0090566F" w14:paraId="20ABFBB6" w14:textId="77777777" w:rsidTr="73A6B723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57C9D05" w14:textId="3EDE6799" w:rsidR="00861D9D" w:rsidRPr="0090566F" w:rsidRDefault="00F3289E" w:rsidP="00132272">
            <w:pPr>
              <w:ind w:left="859" w:hanging="859"/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Pr="008F09AD">
              <w:rPr>
                <w:b/>
                <w:szCs w:val="20"/>
              </w:rPr>
              <w:t xml:space="preserve"> </w:t>
            </w:r>
            <w:r w:rsidR="00861D9D" w:rsidRPr="0090566F">
              <w:rPr>
                <w:b/>
                <w:szCs w:val="20"/>
              </w:rPr>
              <w:t>2</w:t>
            </w:r>
            <w:r w:rsidR="00861D9D">
              <w:rPr>
                <w:b/>
                <w:szCs w:val="20"/>
              </w:rPr>
              <w:t xml:space="preserve"> 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8A09193" w14:textId="77777777" w:rsidR="00861D9D" w:rsidRPr="0090566F" w:rsidRDefault="00861D9D" w:rsidP="00132272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2FD7631" w14:textId="77777777" w:rsidR="00861D9D" w:rsidRPr="00132272" w:rsidRDefault="00861D9D" w:rsidP="00132272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5DC126FD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7E0F6F72" w14:textId="77777777" w:rsidR="00AC14C7" w:rsidRPr="0090566F" w:rsidRDefault="00AC14C7" w:rsidP="00AC14C7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31335357" w14:textId="40A1222A" w:rsidR="00AC14C7" w:rsidRPr="0090566F" w:rsidRDefault="00F3289E" w:rsidP="00AC14C7">
            <w:pPr>
              <w:ind w:left="859" w:hanging="859"/>
              <w:rPr>
                <w:szCs w:val="20"/>
              </w:rPr>
            </w:pPr>
            <w:r w:rsidRPr="00F3289E">
              <w:rPr>
                <w:szCs w:val="20"/>
              </w:rPr>
              <w:t>Last Major Purchase Reflection</w:t>
            </w:r>
          </w:p>
        </w:tc>
        <w:tc>
          <w:tcPr>
            <w:tcW w:w="646" w:type="pct"/>
            <w:vAlign w:val="center"/>
          </w:tcPr>
          <w:p w14:paraId="1910EBE0" w14:textId="65B6DE44" w:rsidR="00AC14C7" w:rsidRPr="0090566F" w:rsidRDefault="00F3289E" w:rsidP="00486A2A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486A2A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3935BDDA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04939E23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5601AD19" w14:textId="77777777" w:rsidR="00AC14C7" w:rsidRPr="0090566F" w:rsidRDefault="00AC14C7" w:rsidP="00AC14C7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tcBorders>
              <w:bottom w:val="dotted" w:sz="4" w:space="0" w:color="auto"/>
            </w:tcBorders>
            <w:vAlign w:val="center"/>
          </w:tcPr>
          <w:p w14:paraId="195A7538" w14:textId="788C6484" w:rsidR="00AC14C7" w:rsidRPr="0090566F" w:rsidRDefault="00F3289E" w:rsidP="00AC14C7">
            <w:pPr>
              <w:ind w:left="859" w:hanging="859"/>
              <w:rPr>
                <w:szCs w:val="20"/>
              </w:rPr>
            </w:pPr>
            <w:r w:rsidRPr="00F3289E">
              <w:rPr>
                <w:szCs w:val="20"/>
              </w:rPr>
              <w:t>Market Segmentation Infographic</w:t>
            </w:r>
          </w:p>
        </w:tc>
        <w:tc>
          <w:tcPr>
            <w:tcW w:w="646" w:type="pct"/>
            <w:tcBorders>
              <w:bottom w:val="dotted" w:sz="4" w:space="0" w:color="auto"/>
            </w:tcBorders>
            <w:vAlign w:val="center"/>
          </w:tcPr>
          <w:p w14:paraId="3E4FB6B7" w14:textId="6126BB8C" w:rsidR="00AC14C7" w:rsidRPr="0090566F" w:rsidRDefault="00F3289E" w:rsidP="00486A2A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486A2A">
              <w:rPr>
                <w:szCs w:val="20"/>
              </w:rPr>
              <w:t>0</w:t>
            </w:r>
          </w:p>
        </w:tc>
        <w:tc>
          <w:tcPr>
            <w:tcW w:w="766" w:type="pct"/>
            <w:tcBorders>
              <w:bottom w:val="dotted" w:sz="4" w:space="0" w:color="auto"/>
            </w:tcBorders>
            <w:vAlign w:val="center"/>
          </w:tcPr>
          <w:p w14:paraId="13216E5D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00351263" w14:textId="77777777" w:rsidTr="73A6B723">
        <w:tc>
          <w:tcPr>
            <w:tcW w:w="3588" w:type="pct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E26489B" w14:textId="2DC910FC" w:rsidR="00AC14C7" w:rsidRPr="0090566F" w:rsidRDefault="00F3289E" w:rsidP="00AC14C7">
            <w:pPr>
              <w:ind w:left="859" w:hanging="859"/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Pr="008F09AD">
              <w:rPr>
                <w:b/>
                <w:szCs w:val="20"/>
              </w:rPr>
              <w:t xml:space="preserve"> </w:t>
            </w:r>
            <w:r w:rsidR="00AC14C7" w:rsidRPr="0090566F">
              <w:rPr>
                <w:b/>
                <w:szCs w:val="20"/>
              </w:rPr>
              <w:t>3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DBC3C60" w14:textId="77777777" w:rsidR="00AC14C7" w:rsidRPr="0090566F" w:rsidRDefault="00AC14C7" w:rsidP="00AC14C7">
            <w:pPr>
              <w:ind w:left="859" w:hanging="859"/>
              <w:jc w:val="center"/>
              <w:rPr>
                <w:szCs w:val="20"/>
              </w:rPr>
            </w:pP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0964EF18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90566F" w14:paraId="6B300E56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24740712" w14:textId="77777777" w:rsidR="00AC14C7" w:rsidRPr="0090566F" w:rsidRDefault="00AC14C7" w:rsidP="00AC14C7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2400DB7" w14:textId="6B2AB220" w:rsidR="00AC14C7" w:rsidRPr="0090566F" w:rsidRDefault="00F3289E" w:rsidP="00AC14C7">
            <w:pPr>
              <w:ind w:left="859" w:hanging="859"/>
              <w:rPr>
                <w:szCs w:val="20"/>
              </w:rPr>
            </w:pPr>
            <w:r w:rsidRPr="00F3289E">
              <w:rPr>
                <w:szCs w:val="20"/>
              </w:rPr>
              <w:t>Product Strategy Outline</w:t>
            </w:r>
          </w:p>
        </w:tc>
        <w:tc>
          <w:tcPr>
            <w:tcW w:w="646" w:type="pct"/>
            <w:vAlign w:val="center"/>
          </w:tcPr>
          <w:p w14:paraId="3E5AE698" w14:textId="1354C045" w:rsidR="00AC14C7" w:rsidRPr="0090566F" w:rsidRDefault="00F3289E" w:rsidP="00486A2A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486A2A">
              <w:rPr>
                <w:szCs w:val="20"/>
              </w:rPr>
              <w:t>0</w:t>
            </w:r>
          </w:p>
        </w:tc>
        <w:tc>
          <w:tcPr>
            <w:tcW w:w="766" w:type="pct"/>
            <w:vAlign w:val="center"/>
          </w:tcPr>
          <w:p w14:paraId="404D2924" w14:textId="77777777" w:rsidR="00AC14C7" w:rsidRPr="00132272" w:rsidRDefault="00AC14C7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486A2A" w:rsidRPr="0090566F" w14:paraId="66DEE6AE" w14:textId="77777777" w:rsidTr="73A6B723">
        <w:tc>
          <w:tcPr>
            <w:tcW w:w="483" w:type="pct"/>
            <w:tcBorders>
              <w:top w:val="nil"/>
              <w:bottom w:val="nil"/>
            </w:tcBorders>
            <w:vAlign w:val="center"/>
          </w:tcPr>
          <w:p w14:paraId="24060978" w14:textId="77777777" w:rsidR="00486A2A" w:rsidRPr="0090566F" w:rsidRDefault="00486A2A" w:rsidP="00AC14C7">
            <w:pPr>
              <w:ind w:left="859" w:hanging="859"/>
              <w:rPr>
                <w:b/>
                <w:szCs w:val="20"/>
              </w:rPr>
            </w:pPr>
          </w:p>
        </w:tc>
        <w:tc>
          <w:tcPr>
            <w:tcW w:w="3105" w:type="pct"/>
            <w:vAlign w:val="center"/>
          </w:tcPr>
          <w:p w14:paraId="16A60262" w14:textId="238A9485" w:rsidR="00486A2A" w:rsidRPr="00F3289E" w:rsidRDefault="00486A2A">
            <w:pPr>
              <w:ind w:left="859" w:hanging="859"/>
              <w:rPr>
                <w:szCs w:val="20"/>
              </w:rPr>
            </w:pPr>
            <w:r w:rsidRPr="00486A2A">
              <w:t xml:space="preserve">Topic Article Summary </w:t>
            </w:r>
            <w:r>
              <w:t>2</w:t>
            </w:r>
          </w:p>
        </w:tc>
        <w:tc>
          <w:tcPr>
            <w:tcW w:w="646" w:type="pct"/>
            <w:vAlign w:val="center"/>
          </w:tcPr>
          <w:p w14:paraId="79B62F82" w14:textId="5790C532" w:rsidR="00486A2A" w:rsidRDefault="00486A2A" w:rsidP="00AC14C7">
            <w:pPr>
              <w:ind w:left="859" w:hanging="859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766" w:type="pct"/>
            <w:vAlign w:val="center"/>
          </w:tcPr>
          <w:p w14:paraId="5D497A1F" w14:textId="77777777" w:rsidR="00486A2A" w:rsidRPr="00132272" w:rsidRDefault="00486A2A" w:rsidP="00AC14C7">
            <w:pPr>
              <w:ind w:left="859" w:hanging="859"/>
              <w:jc w:val="center"/>
              <w:rPr>
                <w:strike/>
                <w:szCs w:val="20"/>
              </w:rPr>
            </w:pPr>
          </w:p>
        </w:tc>
      </w:tr>
      <w:tr w:rsidR="00AC14C7" w:rsidRPr="004F138A" w14:paraId="2AFF0D83" w14:textId="77777777" w:rsidTr="73A6B723">
        <w:tc>
          <w:tcPr>
            <w:tcW w:w="3588" w:type="pct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2163218D" w14:textId="77777777" w:rsidR="00AC14C7" w:rsidRPr="004F138A" w:rsidRDefault="00AC14C7" w:rsidP="00AC14C7">
            <w:pPr>
              <w:ind w:left="859" w:hanging="859"/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646" w:type="pct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730AD8AA" w14:textId="77777777" w:rsidR="00AC14C7" w:rsidRPr="00704919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  <w:r w:rsidRPr="00704919">
              <w:rPr>
                <w:b/>
                <w:color w:val="FFFFFF" w:themeColor="background1"/>
                <w:szCs w:val="20"/>
              </w:rPr>
              <w:t>100</w:t>
            </w:r>
          </w:p>
        </w:tc>
        <w:tc>
          <w:tcPr>
            <w:tcW w:w="766" w:type="pct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0226F12D" w14:textId="77777777" w:rsidR="00AC14C7" w:rsidRPr="004F138A" w:rsidRDefault="00AC14C7" w:rsidP="00AC14C7">
            <w:pPr>
              <w:ind w:left="859" w:hanging="859"/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10E78E13" w14:textId="77777777" w:rsidR="00D06B24" w:rsidRDefault="00D06B24" w:rsidP="00D06B24">
      <w:pPr>
        <w:pStyle w:val="Heading1"/>
        <w:rPr>
          <w:color w:val="BD313B"/>
          <w:sz w:val="28"/>
        </w:rPr>
      </w:pPr>
    </w:p>
    <w:p w14:paraId="69BABA15" w14:textId="77777777" w:rsidR="00D06B24" w:rsidRDefault="00D06B24">
      <w:pPr>
        <w:rPr>
          <w:rFonts w:cs="Arial"/>
          <w:b/>
          <w:color w:val="BD313B"/>
          <w:sz w:val="28"/>
          <w:szCs w:val="22"/>
        </w:rPr>
      </w:pPr>
      <w:r>
        <w:rPr>
          <w:color w:val="BD313B"/>
          <w:sz w:val="28"/>
        </w:rPr>
        <w:br w:type="page"/>
      </w:r>
    </w:p>
    <w:p w14:paraId="5BA2F129" w14:textId="1E421F62" w:rsidR="00625B51" w:rsidRPr="00D15A2E" w:rsidRDefault="008F09AD" w:rsidP="00D06B24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lastRenderedPageBreak/>
        <w:t>Weekly Learning Modules</w:t>
      </w:r>
    </w:p>
    <w:p w14:paraId="150AA211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4F5632B2" w14:textId="77777777" w:rsidTr="73A6B723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F8166E" w14:textId="4DB00EC0" w:rsidR="00DA033B" w:rsidRPr="00842155" w:rsidRDefault="00AC4706" w:rsidP="003F0154">
            <w:pPr>
              <w:pStyle w:val="WeeklyTopicHeading1"/>
            </w:pPr>
            <w:bookmarkStart w:id="2" w:name="weekone"/>
            <w:bookmarkStart w:id="3" w:name="_Toc358980894"/>
            <w:bookmarkEnd w:id="2"/>
            <w:r>
              <w:t>Module</w:t>
            </w:r>
            <w:r w:rsidR="00DA033B" w:rsidRPr="0068364F">
              <w:t xml:space="preserve"> One: Marketing</w:t>
            </w:r>
            <w:r w:rsidR="003F0154">
              <w:t xml:space="preserve"> </w:t>
            </w:r>
            <w:r w:rsidR="00DA033B" w:rsidRPr="0068364F">
              <w:t>Planning</w:t>
            </w:r>
            <w:bookmarkEnd w:id="3"/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6F8152E6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56C3EF6A" w14:textId="77777777" w:rsidTr="73A6B723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E3BB4B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139503EA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2FF8BAF6" w14:textId="77777777" w:rsidTr="73A6B723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C49352" w14:textId="7479799E" w:rsidR="00A534FA" w:rsidRPr="00842155" w:rsidRDefault="003F0154" w:rsidP="00A66284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>Relate core concepts of marketing to their impact in today’s business world.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51547426" w14:textId="05A14832" w:rsidR="00A534FA" w:rsidRPr="00842155" w:rsidRDefault="0075218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</w:t>
            </w:r>
          </w:p>
        </w:tc>
      </w:tr>
      <w:tr w:rsidR="00A534FA" w:rsidRPr="00842155" w14:paraId="0243E072" w14:textId="77777777" w:rsidTr="73A6B723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292B15" w14:textId="5845B799" w:rsidR="00A534FA" w:rsidRPr="00842155" w:rsidRDefault="003F0154" w:rsidP="00A66284">
            <w:pPr>
              <w:pStyle w:val="ObjectiveBullet"/>
              <w:numPr>
                <w:ilvl w:val="1"/>
                <w:numId w:val="5"/>
              </w:numPr>
            </w:pPr>
            <w:r>
              <w:t xml:space="preserve">Describe </w:t>
            </w:r>
            <w:r w:rsidR="0075218A">
              <w:t xml:space="preserve">the </w:t>
            </w:r>
            <w:r>
              <w:t xml:space="preserve">impact of an effective marketing management </w:t>
            </w:r>
            <w:r w:rsidR="0075218A">
              <w:t>process on an organization.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A66BBEA" w14:textId="175B50F3" w:rsidR="00A534FA" w:rsidRPr="00842155" w:rsidRDefault="0075218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CLO1, CLO2, CLO4</w:t>
            </w:r>
          </w:p>
        </w:tc>
      </w:tr>
      <w:tr w:rsidR="00A534FA" w:rsidRPr="00842155" w14:paraId="3FC8ADAE" w14:textId="77777777" w:rsidTr="73A6B723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062021" w14:textId="08D7C24D" w:rsidR="00A534FA" w:rsidRPr="00842155" w:rsidRDefault="0075218A" w:rsidP="00A66284">
            <w:pPr>
              <w:pStyle w:val="ObjectiveBullet"/>
              <w:numPr>
                <w:ilvl w:val="1"/>
                <w:numId w:val="5"/>
              </w:numPr>
            </w:pPr>
            <w:r>
              <w:t>Compare</w:t>
            </w:r>
            <w:r w:rsidR="530491CD">
              <w:t xml:space="preserve"> the elements of an </w:t>
            </w:r>
            <w:r>
              <w:t>organizational</w:t>
            </w:r>
            <w:r w:rsidR="530491CD">
              <w:t xml:space="preserve"> </w:t>
            </w:r>
            <w:r>
              <w:t>m</w:t>
            </w:r>
            <w:r w:rsidR="530491CD">
              <w:t xml:space="preserve">arketing </w:t>
            </w:r>
            <w:r>
              <w:t>s</w:t>
            </w:r>
            <w:r w:rsidR="530491CD">
              <w:t>trategy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630B33A2" w14:textId="253D4941" w:rsidR="00A534FA" w:rsidRPr="00842155" w:rsidRDefault="0075218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5B10FE" w:rsidRPr="00842155" w14:paraId="74A2D45C" w14:textId="77777777" w:rsidTr="73A6B723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BBF29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DA13E4C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7DDF9823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5DC6F34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AB3E86" w:rsidRPr="007F339F" w14:paraId="0C51E52B" w14:textId="77777777" w:rsidTr="73A6B72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CD14EAE" w14:textId="77777777" w:rsidR="00AB3E86" w:rsidRPr="003A1E96" w:rsidRDefault="00AB3E86" w:rsidP="00AB3E86">
            <w:pPr>
              <w:rPr>
                <w:rFonts w:cs="Arial"/>
                <w:b/>
                <w:szCs w:val="20"/>
              </w:rPr>
            </w:pPr>
            <w:r w:rsidRPr="003A1E96">
              <w:rPr>
                <w:rFonts w:cs="Arial"/>
                <w:b/>
                <w:szCs w:val="20"/>
              </w:rPr>
              <w:t>Tutorials</w:t>
            </w:r>
          </w:p>
          <w:p w14:paraId="44C43B8F" w14:textId="77777777" w:rsidR="00AB3E86" w:rsidRPr="003A1E96" w:rsidRDefault="00AB3E86" w:rsidP="00AB3E86">
            <w:pPr>
              <w:rPr>
                <w:rFonts w:cs="Arial"/>
                <w:b/>
                <w:szCs w:val="20"/>
              </w:rPr>
            </w:pPr>
          </w:p>
          <w:p w14:paraId="372DA854" w14:textId="77777777" w:rsidR="00AB3E86" w:rsidRPr="003A1E96" w:rsidRDefault="00AB3E86" w:rsidP="00AB3E86">
            <w:pPr>
              <w:rPr>
                <w:rFonts w:cs="Arial"/>
                <w:szCs w:val="20"/>
              </w:rPr>
            </w:pPr>
            <w:r w:rsidRPr="003A1E96">
              <w:rPr>
                <w:rFonts w:cs="Arial"/>
                <w:szCs w:val="20"/>
              </w:rPr>
              <w:t xml:space="preserve">During this course you will be asked to use and participate in various technologies to complete activities and assignments. </w:t>
            </w:r>
          </w:p>
          <w:p w14:paraId="6D9F6E03" w14:textId="77777777" w:rsidR="00AB3E86" w:rsidRDefault="00AB3E86" w:rsidP="00AB3E86">
            <w:pPr>
              <w:rPr>
                <w:rFonts w:cs="Arial"/>
                <w:szCs w:val="20"/>
              </w:rPr>
            </w:pPr>
          </w:p>
          <w:p w14:paraId="184C5E95" w14:textId="77777777" w:rsidR="00AB3E86" w:rsidRDefault="00AB3E86" w:rsidP="00AB3E86">
            <w:pPr>
              <w:rPr>
                <w:rFonts w:cs="Arial"/>
                <w:szCs w:val="20"/>
              </w:rPr>
            </w:pPr>
            <w:r w:rsidRPr="009E3D8A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tutorials available on Blackboard as needed. </w:t>
            </w:r>
          </w:p>
          <w:p w14:paraId="44D52669" w14:textId="77777777" w:rsidR="00AB3E86" w:rsidRDefault="00AB3E86" w:rsidP="00AB3E86">
            <w:pPr>
              <w:rPr>
                <w:rFonts w:cs="Arial"/>
                <w:szCs w:val="20"/>
              </w:rPr>
            </w:pPr>
          </w:p>
          <w:p w14:paraId="6A23E98F" w14:textId="402F7165" w:rsidR="00AB3E86" w:rsidRPr="00A02128" w:rsidRDefault="00AB3E86" w:rsidP="00AB3E86">
            <w:pPr>
              <w:rPr>
                <w:rFonts w:cs="Arial"/>
                <w:b/>
                <w:szCs w:val="20"/>
              </w:rPr>
            </w:pPr>
            <w:r w:rsidRPr="009E3D8A">
              <w:rPr>
                <w:rFonts w:cs="Arial"/>
                <w:b/>
                <w:szCs w:val="20"/>
              </w:rPr>
              <w:t>Click</w:t>
            </w:r>
            <w:r>
              <w:rPr>
                <w:rFonts w:cs="Arial"/>
                <w:szCs w:val="20"/>
              </w:rPr>
              <w:t xml:space="preserve"> the </w:t>
            </w:r>
            <w:r w:rsidRPr="008C4F02">
              <w:rPr>
                <w:rFonts w:cs="Arial"/>
                <w:b/>
                <w:szCs w:val="20"/>
              </w:rPr>
              <w:t>Student Resources</w:t>
            </w:r>
            <w:r>
              <w:rPr>
                <w:rFonts w:cs="Arial"/>
                <w:szCs w:val="20"/>
              </w:rPr>
              <w:t xml:space="preserve"> button from the menu on the left.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EC3F3E7" w14:textId="244723D2" w:rsidR="00AB3E86" w:rsidRDefault="00AB3E86" w:rsidP="001322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E70E6C5" w14:textId="5835EA7B" w:rsidR="00AB3E86" w:rsidRDefault="00AB3E86" w:rsidP="001322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</w:tr>
      <w:tr w:rsidR="00132272" w:rsidRPr="007F339F" w14:paraId="61F8EFED" w14:textId="77777777" w:rsidTr="73A6B72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F8357F" w14:textId="680B2C9F" w:rsidR="00132272" w:rsidRPr="00A02128" w:rsidRDefault="005549A9" w:rsidP="0013227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Required Reading</w:t>
            </w:r>
          </w:p>
          <w:p w14:paraId="032922FB" w14:textId="77777777" w:rsidR="00132272" w:rsidRPr="00A02128" w:rsidRDefault="00132272" w:rsidP="00132272">
            <w:pPr>
              <w:rPr>
                <w:rFonts w:cs="Arial"/>
                <w:b/>
                <w:szCs w:val="20"/>
              </w:rPr>
            </w:pPr>
          </w:p>
          <w:p w14:paraId="6E0672AF" w14:textId="16707348" w:rsidR="00A02128" w:rsidRDefault="00A02128">
            <w:pPr>
              <w:rPr>
                <w:rFonts w:eastAsia="Arial" w:cs="Arial"/>
                <w:szCs w:val="20"/>
              </w:rPr>
            </w:pPr>
            <w:r w:rsidRPr="00A02128">
              <w:rPr>
                <w:rFonts w:eastAsia="Arial" w:cs="Arial"/>
                <w:b/>
                <w:szCs w:val="20"/>
              </w:rPr>
              <w:t xml:space="preserve">Read </w:t>
            </w:r>
            <w:r w:rsidRPr="00A02128">
              <w:rPr>
                <w:rFonts w:eastAsia="Arial" w:cs="Arial"/>
                <w:szCs w:val="20"/>
              </w:rPr>
              <w:t xml:space="preserve">the following selections from the </w:t>
            </w:r>
            <w:r w:rsidR="00664C4C">
              <w:rPr>
                <w:rFonts w:eastAsia="Arial" w:cs="Arial"/>
                <w:szCs w:val="20"/>
              </w:rPr>
              <w:t>I</w:t>
            </w:r>
            <w:r w:rsidRPr="00A02128">
              <w:rPr>
                <w:rFonts w:eastAsia="Arial" w:cs="Arial"/>
                <w:szCs w:val="20"/>
              </w:rPr>
              <w:t>nternet</w:t>
            </w:r>
            <w:r w:rsidR="2BA661C4" w:rsidRPr="00A02128">
              <w:rPr>
                <w:rFonts w:eastAsia="Arial" w:cs="Arial"/>
                <w:szCs w:val="20"/>
              </w:rPr>
              <w:t xml:space="preserve">:  </w:t>
            </w:r>
          </w:p>
          <w:p w14:paraId="1051CF9F" w14:textId="77777777" w:rsidR="00664C4C" w:rsidRPr="00A02128" w:rsidRDefault="00664C4C">
            <w:pPr>
              <w:rPr>
                <w:rFonts w:eastAsia="Arial" w:cs="Arial"/>
                <w:szCs w:val="20"/>
              </w:rPr>
            </w:pPr>
          </w:p>
          <w:p w14:paraId="048C2834" w14:textId="73035723" w:rsidR="00A02128" w:rsidRPr="00A02128" w:rsidRDefault="00A02128" w:rsidP="00A02128">
            <w:pPr>
              <w:pStyle w:val="AssignmentsLevel2"/>
            </w:pPr>
            <w:r w:rsidRPr="00A02128">
              <w:t xml:space="preserve">“Marketing, Mix, Definition &amp; Overview” at </w:t>
            </w:r>
            <w:hyperlink r:id="rId17" w:history="1">
              <w:r w:rsidRPr="00A02128">
                <w:rPr>
                  <w:rStyle w:val="Hyperlink"/>
                  <w:rFonts w:eastAsia="Arial"/>
                </w:rPr>
                <w:t>http://entrepreneurhandbook.co.uk/marketing-mix-definition-overview/</w:t>
              </w:r>
            </w:hyperlink>
          </w:p>
          <w:p w14:paraId="79F96494" w14:textId="6232CC94" w:rsidR="00A02128" w:rsidRPr="00A02128" w:rsidRDefault="00A02128" w:rsidP="00A02128">
            <w:pPr>
              <w:pStyle w:val="AssignmentsLevel2"/>
            </w:pPr>
            <w:r w:rsidRPr="00A02128">
              <w:rPr>
                <w:rFonts w:eastAsia="Arial"/>
              </w:rPr>
              <w:t>“Marketing Mix – 4Ps</w:t>
            </w:r>
            <w:r>
              <w:rPr>
                <w:rFonts w:eastAsia="Arial"/>
              </w:rPr>
              <w:t xml:space="preserve">” at </w:t>
            </w:r>
            <w:hyperlink r:id="rId18" w:history="1">
              <w:r w:rsidRPr="00E97867">
                <w:rPr>
                  <w:rStyle w:val="Hyperlink"/>
                  <w:rFonts w:eastAsia="Arial"/>
                </w:rPr>
                <w:t>http://www.smartdraw.com/marketing-mix/examples/marketing-mix-4ps/</w:t>
              </w:r>
            </w:hyperlink>
          </w:p>
          <w:p w14:paraId="7E7DEAE1" w14:textId="51DF3523" w:rsidR="009D21F0" w:rsidRPr="009D21F0" w:rsidRDefault="00482A24">
            <w:pPr>
              <w:pStyle w:val="AssignmentsLevel2"/>
            </w:pPr>
            <w:r>
              <w:rPr>
                <w:rFonts w:eastAsia="Arial"/>
              </w:rPr>
              <w:t>“</w:t>
            </w:r>
            <w:r w:rsidR="00A02128">
              <w:rPr>
                <w:rFonts w:eastAsia="Arial"/>
              </w:rPr>
              <w:t>Marketing Plan Template: Exactly What to Include</w:t>
            </w:r>
            <w:r>
              <w:rPr>
                <w:rFonts w:eastAsia="Arial"/>
              </w:rPr>
              <w:t xml:space="preserve">” at </w:t>
            </w:r>
            <w:hyperlink r:id="rId19" w:anchor="50f02bb33b82" w:history="1">
              <w:r w:rsidRPr="00E97867">
                <w:rPr>
                  <w:rStyle w:val="Hyperlink"/>
                  <w:rFonts w:eastAsia="Arial"/>
                </w:rPr>
                <w:t>http://www.forbes.com/sites/davelavinsky/2013/09/30/marketing-plan-template-exactly-what-to-include/#50f02bb33b82</w:t>
              </w:r>
            </w:hyperlink>
            <w:r>
              <w:rPr>
                <w:rFonts w:eastAsia="Arial"/>
              </w:rPr>
              <w:t xml:space="preserve"> </w:t>
            </w:r>
            <w:r w:rsidR="00132272" w:rsidRPr="00AB3E86">
              <w:t xml:space="preserve">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FA8C0E9" w14:textId="1699C02A" w:rsidR="00132272" w:rsidRPr="009F6FAF" w:rsidRDefault="00BE321B" w:rsidP="0013227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7FD7832" w14:textId="17C5F3B9" w:rsidR="00132272" w:rsidRPr="009F6FAF" w:rsidRDefault="00132272" w:rsidP="00AB3E86">
            <w:pPr>
              <w:rPr>
                <w:rFonts w:cs="Arial"/>
                <w:szCs w:val="20"/>
              </w:rPr>
            </w:pPr>
          </w:p>
        </w:tc>
      </w:tr>
      <w:tr w:rsidR="00104F2B" w:rsidRPr="007F339F" w14:paraId="22205595" w14:textId="77777777" w:rsidTr="73A6B72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E00D25" w14:textId="22F925AE" w:rsidR="00104F2B" w:rsidRDefault="00482A24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Video Resources</w:t>
            </w:r>
          </w:p>
          <w:p w14:paraId="48F9E649" w14:textId="360456A3" w:rsidR="00482A24" w:rsidRDefault="00482A24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5F7C7611" w14:textId="3A7A1C52" w:rsidR="00482A24" w:rsidRDefault="00482A24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>
              <w:rPr>
                <w:rFonts w:cs="Arial"/>
                <w:szCs w:val="20"/>
              </w:rPr>
              <w:t>the following videos:</w:t>
            </w:r>
          </w:p>
          <w:p w14:paraId="0DBFC131" w14:textId="77777777" w:rsidR="00664C4C" w:rsidRDefault="00664C4C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799D4F53" w14:textId="7B0664B7" w:rsidR="00482A24" w:rsidRDefault="00482A24" w:rsidP="00482A24">
            <w:pPr>
              <w:pStyle w:val="AssignmentsLevel2"/>
            </w:pPr>
            <w:r>
              <w:t xml:space="preserve">“Steve Jobs’ Amazing Marketing Strategy” at </w:t>
            </w:r>
            <w:hyperlink r:id="rId20" w:history="1">
              <w:r w:rsidRPr="00E97867">
                <w:rPr>
                  <w:rStyle w:val="Hyperlink"/>
                </w:rPr>
                <w:t>https://youtu.be/kshIWIc15yg</w:t>
              </w:r>
            </w:hyperlink>
            <w:r>
              <w:t xml:space="preserve"> </w:t>
            </w:r>
          </w:p>
          <w:p w14:paraId="4263EBC0" w14:textId="3F52BAFD" w:rsidR="00104F2B" w:rsidRDefault="00412E60" w:rsidP="00104F2B">
            <w:pPr>
              <w:pStyle w:val="AssignmentsLevel2"/>
            </w:pPr>
            <w:r>
              <w:t xml:space="preserve">“What is Marketing Management” at </w:t>
            </w:r>
            <w:hyperlink r:id="rId21" w:history="1">
              <w:r w:rsidRPr="00E97867">
                <w:rPr>
                  <w:rStyle w:val="Hyperlink"/>
                </w:rPr>
                <w:t>https://youtu.be/6v95aQvp0Eg</w:t>
              </w:r>
            </w:hyperlink>
            <w:r>
              <w:t xml:space="preserve"> </w:t>
            </w:r>
          </w:p>
          <w:p w14:paraId="0E580F3A" w14:textId="77777777" w:rsidR="00BE321B" w:rsidRDefault="00BE321B" w:rsidP="00BE321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391B5C31" w14:textId="26B71CDA" w:rsidR="00BE321B" w:rsidRPr="00412E60" w:rsidRDefault="00BE321B" w:rsidP="00BE321B">
            <w:pPr>
              <w:pStyle w:val="AssignmentsLevel1"/>
            </w:pPr>
            <w:r w:rsidRPr="00F91BC7">
              <w:rPr>
                <w:b/>
              </w:rPr>
              <w:t>Post</w:t>
            </w:r>
            <w:r>
              <w:t xml:space="preserve"> any </w:t>
            </w:r>
            <w:r w:rsidR="009D21F0">
              <w:t xml:space="preserve">additional insight or </w:t>
            </w:r>
            <w:r>
              <w:t xml:space="preserve">questions you have regarding the material presented here in the Module </w:t>
            </w:r>
            <w:r w:rsidR="009D21F0">
              <w:t>1 Questions Forum</w:t>
            </w:r>
            <w:r>
              <w:t>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9AC9163" w14:textId="236DB991" w:rsidR="00104F2B" w:rsidRPr="009F6FAF" w:rsidRDefault="00BE321B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1.2, 1.3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C52735C" w14:textId="533713C0" w:rsidR="00104F2B" w:rsidRPr="009F6FAF" w:rsidRDefault="009D21F0" w:rsidP="009D21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Instructional Videos = 2 hrs.</w:t>
            </w:r>
          </w:p>
        </w:tc>
      </w:tr>
      <w:tr w:rsidR="00104F2B" w:rsidRPr="00842155" w14:paraId="6D8BF069" w14:textId="77777777" w:rsidTr="73A6B72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603753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93766F0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D74BB5C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2449EC7" w14:textId="77777777" w:rsidR="00104F2B" w:rsidRPr="00842155" w:rsidRDefault="00104F2B" w:rsidP="00104F2B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104F2B" w:rsidRPr="00842155" w14:paraId="56B41A95" w14:textId="77777777" w:rsidTr="73A6B723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C92EE39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Supplemental Learning Resources and Activities</w:t>
            </w:r>
            <w:r w:rsidRPr="005B10FE">
              <w:rPr>
                <w:rFonts w:cs="Arial"/>
                <w:i/>
                <w:szCs w:val="20"/>
              </w:rPr>
              <w:t xml:space="preserve">: These </w:t>
            </w:r>
            <w:r>
              <w:rPr>
                <w:rFonts w:cs="Arial"/>
                <w:i/>
                <w:szCs w:val="20"/>
              </w:rPr>
              <w:t xml:space="preserve">resources and </w:t>
            </w:r>
            <w:r w:rsidRPr="005B10FE">
              <w:rPr>
                <w:rFonts w:cs="Arial"/>
                <w:i/>
                <w:szCs w:val="20"/>
              </w:rPr>
              <w:t>activities provide further exploration of content, supplemental information, and skill building.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Pr="005B10FE">
              <w:rPr>
                <w:rFonts w:cs="Arial"/>
                <w:i/>
                <w:szCs w:val="20"/>
              </w:rPr>
              <w:t xml:space="preserve">Students may complete </w:t>
            </w:r>
            <w:r>
              <w:rPr>
                <w:rFonts w:cs="Arial"/>
                <w:i/>
                <w:szCs w:val="20"/>
              </w:rPr>
              <w:t>items</w:t>
            </w:r>
            <w:r w:rsidRPr="005B10FE">
              <w:rPr>
                <w:rFonts w:cs="Arial"/>
                <w:i/>
                <w:szCs w:val="20"/>
              </w:rPr>
              <w:t xml:space="preserve"> in this section </w:t>
            </w:r>
            <w:r>
              <w:rPr>
                <w:rFonts w:cs="Arial"/>
                <w:i/>
                <w:szCs w:val="20"/>
              </w:rPr>
              <w:t xml:space="preserve">on their own or </w:t>
            </w:r>
            <w:r w:rsidRPr="005B10FE">
              <w:rPr>
                <w:rFonts w:cs="Arial"/>
                <w:i/>
                <w:szCs w:val="20"/>
              </w:rPr>
              <w:t xml:space="preserve">as selected by the instructor.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808080" w:themeColor="text1" w:themeTint="7F"/>
            </w:tcBorders>
            <w:shd w:val="clear" w:color="auto" w:fill="D8D9DA"/>
          </w:tcPr>
          <w:p w14:paraId="1BC9C0C6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8D9DA"/>
          </w:tcPr>
          <w:p w14:paraId="25F52B05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49803668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842155" w14:paraId="489969F5" w14:textId="77777777" w:rsidTr="73A6B72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E0E50B" w14:textId="37A76466" w:rsidR="2BA661C4" w:rsidRPr="000744DD" w:rsidRDefault="005549A9" w:rsidP="000744DD">
            <w:pPr>
              <w:pStyle w:val="AssignmentsLevel1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Read</w:t>
            </w:r>
            <w:r w:rsidR="2BA661C4" w:rsidRPr="2BA661C4">
              <w:rPr>
                <w:rFonts w:eastAsia="Arial"/>
                <w:b/>
                <w:bCs/>
              </w:rPr>
              <w:t xml:space="preserve"> </w:t>
            </w:r>
            <w:r w:rsidR="00AA3126" w:rsidRPr="00AA3126">
              <w:rPr>
                <w:rFonts w:eastAsia="Arial"/>
                <w:bCs/>
              </w:rPr>
              <w:t>the article</w:t>
            </w:r>
            <w:r w:rsidR="00AA3126">
              <w:rPr>
                <w:rFonts w:eastAsia="Arial"/>
                <w:b/>
                <w:bCs/>
              </w:rPr>
              <w:t xml:space="preserve"> </w:t>
            </w:r>
            <w:r w:rsidRPr="005549A9">
              <w:rPr>
                <w:rFonts w:eastAsia="Arial"/>
                <w:bCs/>
              </w:rPr>
              <w:t>“How Marketing Contributes to the Bottom Line”</w:t>
            </w:r>
            <w:r w:rsidR="00AA3126">
              <w:rPr>
                <w:rFonts w:eastAsia="Arial"/>
                <w:bCs/>
              </w:rPr>
              <w:t xml:space="preserve">. </w:t>
            </w:r>
          </w:p>
          <w:p w14:paraId="61B1CE0E" w14:textId="77777777" w:rsidR="00104F2B" w:rsidRPr="00824D94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6081204" w14:textId="6BE5F4AF" w:rsidR="00104F2B" w:rsidRPr="00842155" w:rsidRDefault="005549A9" w:rsidP="000744DD">
            <w:pPr>
              <w:pStyle w:val="AssignmentsLevel1"/>
            </w:pPr>
            <w:r w:rsidRPr="005549A9">
              <w:rPr>
                <w:b/>
              </w:rPr>
              <w:t>Explore</w:t>
            </w:r>
            <w:r>
              <w:t xml:space="preserve"> the “Write a Marketing Plan” website at </w:t>
            </w:r>
            <w:hyperlink r:id="rId22" w:anchor="marketingplan" w:history="1">
              <w:r w:rsidR="00412E60" w:rsidRPr="00E97867">
                <w:rPr>
                  <w:rStyle w:val="Hyperlink"/>
                </w:rPr>
                <w:t>http://www.business.vic.gov.au/marketing-sales-and-online/increasing-sales-through-marketing/marketing-plan-template#marketingplan</w:t>
              </w:r>
            </w:hyperlink>
            <w:r w:rsidR="00664C4C">
              <w:rPr>
                <w:rStyle w:val="Hyperlink"/>
              </w:rPr>
              <w:t>.</w:t>
            </w:r>
            <w:r w:rsidR="00412E60">
              <w:t xml:space="preserve"> 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5EA80EF9" w14:textId="74E1ABA6" w:rsidR="00104F2B" w:rsidRPr="009F6FAF" w:rsidRDefault="00BE321B" w:rsidP="00104F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</w:t>
            </w:r>
            <w:r w:rsidR="00F3289E">
              <w:rPr>
                <w:rFonts w:cs="Arial"/>
                <w:szCs w:val="20"/>
              </w:rPr>
              <w:t>1.2, 1.3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FFFFFF" w:themeFill="background1"/>
          </w:tcPr>
          <w:p w14:paraId="70535965" w14:textId="77777777" w:rsidR="00104F2B" w:rsidRPr="009F6FAF" w:rsidRDefault="00104F2B" w:rsidP="00104F2B">
            <w:pPr>
              <w:rPr>
                <w:rFonts w:cs="Arial"/>
                <w:szCs w:val="20"/>
              </w:rPr>
            </w:pPr>
          </w:p>
        </w:tc>
      </w:tr>
      <w:tr w:rsidR="00104F2B" w:rsidRPr="00842155" w14:paraId="22E56FC6" w14:textId="77777777" w:rsidTr="73A6B72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793AA6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CBDDAE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3F041ADA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B86F158" w14:textId="77777777" w:rsidR="00104F2B" w:rsidRPr="00842155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szCs w:val="20"/>
              </w:rPr>
            </w:pPr>
          </w:p>
        </w:tc>
      </w:tr>
      <w:tr w:rsidR="00104F2B" w:rsidRPr="00842155" w14:paraId="7E3C6C62" w14:textId="77777777" w:rsidTr="73A6B723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FDB840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E92475D" w14:textId="77777777" w:rsidR="00104F2B" w:rsidRPr="005B10FE" w:rsidRDefault="00104F2B" w:rsidP="00104F2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CC8AC01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297B6773" w14:textId="77777777" w:rsidR="00104F2B" w:rsidRPr="005B10FE" w:rsidRDefault="00104F2B" w:rsidP="00104F2B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104F2B" w:rsidRPr="00132272" w14:paraId="74AB15FB" w14:textId="77777777" w:rsidTr="73A6B72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4A7C9D" w14:textId="29B1F6A5" w:rsidR="00104F2B" w:rsidRPr="00824D94" w:rsidRDefault="73A6B723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73A6B723">
              <w:rPr>
                <w:rFonts w:eastAsia="Arial" w:cs="Arial"/>
                <w:b/>
                <w:bCs/>
              </w:rPr>
              <w:t xml:space="preserve">Marketing Plan Review </w:t>
            </w:r>
          </w:p>
          <w:p w14:paraId="5E9B86F3" w14:textId="77777777" w:rsidR="00104F2B" w:rsidRPr="00824D94" w:rsidRDefault="00104F2B" w:rsidP="00104F2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6445662" w14:textId="63DC5526" w:rsidR="00104F2B" w:rsidRDefault="00412E60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BD6A1B">
              <w:rPr>
                <w:rFonts w:cs="Arial"/>
                <w:b/>
                <w:szCs w:val="20"/>
              </w:rPr>
              <w:t>Review</w:t>
            </w:r>
            <w:r>
              <w:rPr>
                <w:rFonts w:cs="Arial"/>
                <w:szCs w:val="20"/>
              </w:rPr>
              <w:t xml:space="preserve"> the marketing plan of your current, most</w:t>
            </w:r>
            <w:r w:rsidR="00287333">
              <w:rPr>
                <w:rFonts w:cs="Arial"/>
                <w:szCs w:val="20"/>
              </w:rPr>
              <w:t>-</w:t>
            </w:r>
            <w:r>
              <w:rPr>
                <w:rFonts w:cs="Arial"/>
                <w:szCs w:val="20"/>
              </w:rPr>
              <w:t>recent, or a potential future employer.</w:t>
            </w:r>
          </w:p>
          <w:p w14:paraId="4612C5AD" w14:textId="77777777" w:rsidR="00287333" w:rsidRDefault="00287333" w:rsidP="00104F2B">
            <w:pPr>
              <w:tabs>
                <w:tab w:val="left" w:pos="2329"/>
              </w:tabs>
              <w:rPr>
                <w:rFonts w:eastAsia="Arial" w:cs="Arial"/>
                <w:b/>
              </w:rPr>
            </w:pPr>
          </w:p>
          <w:p w14:paraId="4F896FCE" w14:textId="0788924C" w:rsidR="00412E60" w:rsidRDefault="00412E60" w:rsidP="00104F2B">
            <w:pPr>
              <w:tabs>
                <w:tab w:val="left" w:pos="2329"/>
              </w:tabs>
              <w:rPr>
                <w:rFonts w:eastAsia="Arial" w:cs="Arial"/>
              </w:rPr>
            </w:pPr>
            <w:r w:rsidRPr="00BD6A1B">
              <w:rPr>
                <w:rFonts w:eastAsia="Arial" w:cs="Arial"/>
                <w:b/>
              </w:rPr>
              <w:t>Compose</w:t>
            </w:r>
            <w:r w:rsidRPr="00BD6A1B">
              <w:rPr>
                <w:rFonts w:eastAsia="Arial" w:cs="Arial"/>
              </w:rPr>
              <w:t xml:space="preserve"> </w:t>
            </w:r>
            <w:r w:rsidR="3E43C0C0" w:rsidRPr="00BD6A1B">
              <w:rPr>
                <w:rFonts w:eastAsia="Arial" w:cs="Arial"/>
              </w:rPr>
              <w:t>a 2</w:t>
            </w:r>
            <w:r w:rsidR="00BD6A1B">
              <w:rPr>
                <w:rFonts w:eastAsia="Arial" w:cs="Arial"/>
              </w:rPr>
              <w:t>- to 3-</w:t>
            </w:r>
            <w:r w:rsidR="3E43C0C0" w:rsidRPr="00BD6A1B">
              <w:rPr>
                <w:rFonts w:eastAsia="Arial" w:cs="Arial"/>
              </w:rPr>
              <w:t>page paper</w:t>
            </w:r>
            <w:r w:rsidRPr="00BD6A1B">
              <w:rPr>
                <w:rFonts w:eastAsia="Arial" w:cs="Arial"/>
              </w:rPr>
              <w:t xml:space="preserve"> in which you do the following:</w:t>
            </w:r>
          </w:p>
          <w:p w14:paraId="5936519E" w14:textId="77777777" w:rsidR="00287333" w:rsidRDefault="00287333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C9BCD4B" w14:textId="77777777" w:rsidR="00BD6A1B" w:rsidRDefault="00412E60" w:rsidP="00412E60">
            <w:pPr>
              <w:pStyle w:val="AssignmentsLevel2"/>
            </w:pPr>
            <w:r>
              <w:t xml:space="preserve">Compare the marketing plan you reviewed to the information </w:t>
            </w:r>
            <w:r w:rsidR="36E5E32B">
              <w:t xml:space="preserve">that </w:t>
            </w:r>
            <w:r>
              <w:t>you learned in this module</w:t>
            </w:r>
            <w:r w:rsidR="00BD6A1B">
              <w:t xml:space="preserve">. </w:t>
            </w:r>
          </w:p>
          <w:p w14:paraId="04B52E3E" w14:textId="155AA7F8" w:rsidR="00412E60" w:rsidRDefault="00BD6A1B" w:rsidP="34B11FBC">
            <w:pPr>
              <w:pStyle w:val="AssignmentsLevel2"/>
            </w:pPr>
            <w:r>
              <w:t>Identify</w:t>
            </w:r>
            <w:r w:rsidR="00412E60">
              <w:t xml:space="preserve"> </w:t>
            </w:r>
            <w:r w:rsidR="6A93F364">
              <w:t xml:space="preserve">the </w:t>
            </w:r>
            <w:r w:rsidR="00412E60">
              <w:t xml:space="preserve">strengths </w:t>
            </w:r>
            <w:r w:rsidR="3E43C0C0">
              <w:t xml:space="preserve">and opportunities </w:t>
            </w:r>
            <w:r w:rsidR="00412E60">
              <w:t>of the marketing plan</w:t>
            </w:r>
            <w:r w:rsidR="00412E60" w:rsidRPr="36E5E32B">
              <w:t>.</w:t>
            </w:r>
          </w:p>
          <w:p w14:paraId="51EA83EC" w14:textId="77777777" w:rsidR="00412E60" w:rsidRDefault="00AB3E86" w:rsidP="00412E60">
            <w:pPr>
              <w:pStyle w:val="AssignmentsLevel2"/>
            </w:pPr>
            <w:r>
              <w:t>Propose strategies for improving the marketing plan.</w:t>
            </w:r>
          </w:p>
          <w:p w14:paraId="2CD3E2BB" w14:textId="77777777" w:rsidR="00BD6A1B" w:rsidRDefault="00BD6A1B" w:rsidP="00BD6A1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378474EE" w14:textId="77777777" w:rsidR="00BD6A1B" w:rsidRDefault="00BD6A1B" w:rsidP="00BD6A1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 w:rsidRPr="00BD6A1B">
              <w:rPr>
                <w:b/>
              </w:rPr>
              <w:t>Format</w:t>
            </w:r>
            <w:r>
              <w:t xml:space="preserve"> your paper according to current APA standards.</w:t>
            </w:r>
          </w:p>
          <w:p w14:paraId="13E5F716" w14:textId="77777777" w:rsidR="00287333" w:rsidRDefault="00287333" w:rsidP="00BD6A1B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b/>
              </w:rPr>
            </w:pPr>
          </w:p>
          <w:p w14:paraId="0F94F20B" w14:textId="180830C8" w:rsidR="00BD6A1B" w:rsidRPr="00BD6A1B" w:rsidRDefault="00BD6A1B" w:rsidP="00BD6A1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  <w:r>
              <w:rPr>
                <w:b/>
              </w:rPr>
              <w:t xml:space="preserve">Submit </w:t>
            </w:r>
            <w:r>
              <w:t>your paper.</w:t>
            </w:r>
          </w:p>
        </w:tc>
        <w:tc>
          <w:tcPr>
            <w:tcW w:w="1440" w:type="dxa"/>
          </w:tcPr>
          <w:p w14:paraId="60165AB3" w14:textId="0D442E91" w:rsidR="00104F2B" w:rsidRPr="00BD6A1B" w:rsidRDefault="00BD6A1B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</w:tcPr>
          <w:p w14:paraId="54A26289" w14:textId="694F6A67" w:rsidR="00104F2B" w:rsidRPr="009D21F0" w:rsidRDefault="009D21F0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Paper = 1 hr.</w:t>
            </w:r>
          </w:p>
        </w:tc>
      </w:tr>
      <w:tr w:rsidR="001858C5" w:rsidRPr="00132272" w14:paraId="7E55FCFF" w14:textId="77777777" w:rsidTr="73A6B723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3D7C157" w14:textId="16BB7976" w:rsidR="001858C5" w:rsidRDefault="001858C5" w:rsidP="00104F2B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lastRenderedPageBreak/>
              <w:t>Topic Article Summary</w:t>
            </w:r>
            <w:r w:rsidR="00486A2A">
              <w:rPr>
                <w:rFonts w:eastAsia="Arial" w:cs="Arial"/>
                <w:b/>
                <w:bCs/>
              </w:rPr>
              <w:t xml:space="preserve"> 1</w:t>
            </w:r>
          </w:p>
          <w:p w14:paraId="5900DCBD" w14:textId="77777777" w:rsidR="001858C5" w:rsidRDefault="001858C5" w:rsidP="00104F2B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</w:p>
          <w:p w14:paraId="781EBFBC" w14:textId="77777777" w:rsidR="001858C5" w:rsidRDefault="001858C5" w:rsidP="00104F2B">
            <w:pPr>
              <w:tabs>
                <w:tab w:val="left" w:pos="2329"/>
              </w:tabs>
              <w:rPr>
                <w:rFonts w:eastAsia="Arial" w:cs="Arial"/>
                <w:bCs/>
              </w:rPr>
            </w:pPr>
            <w:r>
              <w:rPr>
                <w:rFonts w:eastAsia="Arial" w:cs="Arial"/>
                <w:b/>
                <w:bCs/>
              </w:rPr>
              <w:t>Research</w:t>
            </w:r>
            <w:r>
              <w:rPr>
                <w:rFonts w:eastAsia="Arial" w:cs="Arial"/>
                <w:bCs/>
              </w:rPr>
              <w:t xml:space="preserve"> an article in the library (either on campus or online) with one of the following subjects:</w:t>
            </w:r>
          </w:p>
          <w:p w14:paraId="7844D4EA" w14:textId="77777777" w:rsidR="00287333" w:rsidRDefault="00287333" w:rsidP="00104F2B">
            <w:pPr>
              <w:tabs>
                <w:tab w:val="left" w:pos="2329"/>
              </w:tabs>
              <w:rPr>
                <w:rFonts w:eastAsia="Arial" w:cs="Arial"/>
                <w:bCs/>
              </w:rPr>
            </w:pPr>
          </w:p>
          <w:p w14:paraId="2415DD39" w14:textId="75D48E00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 xml:space="preserve">How a competent marketing plan or process has positively affected the overall performance of a </w:t>
            </w:r>
            <w:proofErr w:type="gramStart"/>
            <w:r>
              <w:rPr>
                <w:rFonts w:eastAsia="Arial"/>
              </w:rPr>
              <w:t>particular organization</w:t>
            </w:r>
            <w:proofErr w:type="gramEnd"/>
          </w:p>
          <w:p w14:paraId="5522E176" w14:textId="77777777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Techniques for building or implementing an effective marketing strategy</w:t>
            </w:r>
          </w:p>
          <w:p w14:paraId="3630578A" w14:textId="77777777" w:rsidR="001858C5" w:rsidRDefault="001858C5" w:rsidP="001858C5">
            <w:pPr>
              <w:pStyle w:val="AssignmentsLevel1"/>
              <w:rPr>
                <w:rFonts w:eastAsia="Arial"/>
              </w:rPr>
            </w:pPr>
          </w:p>
          <w:p w14:paraId="727FF4D3" w14:textId="77777777" w:rsidR="001858C5" w:rsidRDefault="001858C5" w:rsidP="001858C5">
            <w:pPr>
              <w:pStyle w:val="AssignmentsLevel1"/>
              <w:rPr>
                <w:rFonts w:eastAsia="Arial"/>
              </w:rPr>
            </w:pPr>
            <w:r w:rsidRPr="001858C5">
              <w:rPr>
                <w:rFonts w:eastAsia="Arial"/>
                <w:b/>
              </w:rPr>
              <w:t>Compose</w:t>
            </w:r>
            <w:r>
              <w:rPr>
                <w:rFonts w:eastAsia="Arial"/>
              </w:rPr>
              <w:t xml:space="preserve"> a 1- to 2-page summary in which you do the following:</w:t>
            </w:r>
          </w:p>
          <w:p w14:paraId="03A9119E" w14:textId="77777777" w:rsidR="00287333" w:rsidRDefault="00287333" w:rsidP="001858C5">
            <w:pPr>
              <w:pStyle w:val="AssignmentsLevel1"/>
              <w:rPr>
                <w:rFonts w:eastAsia="Arial"/>
              </w:rPr>
            </w:pPr>
          </w:p>
          <w:p w14:paraId="042C74D4" w14:textId="08159093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Identify points in the article that you agree with and disagree with</w:t>
            </w:r>
            <w:r w:rsidR="00287333">
              <w:rPr>
                <w:rFonts w:eastAsia="Arial"/>
              </w:rPr>
              <w:t>.</w:t>
            </w:r>
          </w:p>
          <w:p w14:paraId="38AAFF0F" w14:textId="3E581764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Indicate something new you learned from the article regarding the topic</w:t>
            </w:r>
            <w:r w:rsidR="00287333">
              <w:rPr>
                <w:rFonts w:eastAsia="Arial"/>
              </w:rPr>
              <w:t>.</w:t>
            </w:r>
          </w:p>
          <w:p w14:paraId="35722660" w14:textId="77777777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Explain how this might or might not change your understanding of the role or functions of marketing within the overall scope of your current or potential future organization.</w:t>
            </w:r>
          </w:p>
          <w:p w14:paraId="7736F103" w14:textId="77777777" w:rsidR="001858C5" w:rsidRDefault="001858C5" w:rsidP="001858C5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rFonts w:eastAsia="Arial"/>
              </w:rPr>
            </w:pPr>
          </w:p>
          <w:p w14:paraId="11C8EC84" w14:textId="77777777" w:rsidR="001858C5" w:rsidRDefault="001858C5" w:rsidP="001858C5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rFonts w:eastAsia="Arial"/>
              </w:rPr>
            </w:pPr>
            <w:r w:rsidRPr="001858C5">
              <w:rPr>
                <w:rFonts w:eastAsia="Arial"/>
                <w:b/>
              </w:rPr>
              <w:t>Format</w:t>
            </w:r>
            <w:r>
              <w:rPr>
                <w:rFonts w:eastAsia="Arial"/>
              </w:rPr>
              <w:t xml:space="preserve"> your summary according to current APA standards.</w:t>
            </w:r>
          </w:p>
          <w:p w14:paraId="7011BC03" w14:textId="77777777" w:rsidR="00B4717F" w:rsidRDefault="00B4717F" w:rsidP="001858C5">
            <w:pPr>
              <w:pStyle w:val="AssignmentsLevel2"/>
              <w:numPr>
                <w:ilvl w:val="0"/>
                <w:numId w:val="0"/>
              </w:numPr>
              <w:rPr>
                <w:rFonts w:eastAsia="Arial"/>
                <w:b/>
              </w:rPr>
            </w:pPr>
          </w:p>
          <w:p w14:paraId="45F26A5F" w14:textId="00B9896E" w:rsidR="001858C5" w:rsidRPr="001858C5" w:rsidRDefault="001858C5" w:rsidP="001858C5">
            <w:pPr>
              <w:pStyle w:val="AssignmentsLevel2"/>
              <w:numPr>
                <w:ilvl w:val="0"/>
                <w:numId w:val="0"/>
              </w:numPr>
              <w:rPr>
                <w:rFonts w:eastAsia="Arial"/>
              </w:rPr>
            </w:pPr>
            <w:r w:rsidRPr="001858C5">
              <w:rPr>
                <w:rFonts w:eastAsia="Arial"/>
                <w:b/>
              </w:rPr>
              <w:t>Submit</w:t>
            </w:r>
            <w:r>
              <w:rPr>
                <w:rFonts w:eastAsia="Arial"/>
              </w:rPr>
              <w:t xml:space="preserve"> your summary.</w:t>
            </w:r>
          </w:p>
        </w:tc>
        <w:tc>
          <w:tcPr>
            <w:tcW w:w="1440" w:type="dxa"/>
          </w:tcPr>
          <w:p w14:paraId="7FE78B03" w14:textId="0BCE2683" w:rsidR="001858C5" w:rsidRDefault="001858C5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1.1, 1.2, 1.3</w:t>
            </w:r>
          </w:p>
        </w:tc>
        <w:tc>
          <w:tcPr>
            <w:tcW w:w="1440" w:type="dxa"/>
          </w:tcPr>
          <w:p w14:paraId="70CCDD62" w14:textId="26B1EFD3" w:rsidR="001858C5" w:rsidRDefault="001858C5" w:rsidP="00104F2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Research Paper = 1.5 hr.</w:t>
            </w:r>
          </w:p>
        </w:tc>
      </w:tr>
      <w:tr w:rsidR="00AC4706" w:rsidRPr="00842155" w14:paraId="55ABB741" w14:textId="77777777" w:rsidTr="73A6B723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AD2868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F4027C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B102DAE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66B555DC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  <w:tr w:rsidR="00AC4706" w:rsidRPr="00842155" w14:paraId="66CBDD93" w14:textId="77777777" w:rsidTr="73A6B723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7A22CC1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639BB06B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6CE7EAA7" w14:textId="03ECD20F" w:rsidR="005344A9" w:rsidRPr="005344A9" w:rsidRDefault="00F3289E" w:rsidP="005344A9">
      <w:r>
        <w:br w:type="page"/>
      </w: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25E80193" w14:textId="77777777" w:rsidTr="009F0BD7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6B94EF" w14:textId="0B432B8E" w:rsidR="005B10FE" w:rsidRPr="00842155" w:rsidRDefault="00AC4706" w:rsidP="005B10FE">
            <w:pPr>
              <w:pStyle w:val="WeeklyTopicHeading1"/>
            </w:pPr>
            <w:bookmarkStart w:id="4" w:name="_Toc358980895"/>
            <w:r>
              <w:lastRenderedPageBreak/>
              <w:t>Module</w:t>
            </w:r>
            <w:r w:rsidR="005B10FE" w:rsidRPr="0068364F">
              <w:t xml:space="preserve"> </w:t>
            </w:r>
            <w:r w:rsidR="005B10FE">
              <w:t>Two</w:t>
            </w:r>
            <w:r w:rsidR="005B10FE" w:rsidRPr="0068364F">
              <w:t>: Marketing Decisions</w:t>
            </w:r>
            <w:bookmarkEnd w:id="4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083D526B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338F9230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5E73B8A8" w14:textId="77777777" w:rsidTr="009F0BD7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091187A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6964E360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2058638F" w14:textId="77777777" w:rsidTr="009F0BD7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FFC9F" w14:textId="3F4278A9" w:rsidR="00FD5474" w:rsidRPr="00842155" w:rsidRDefault="0075218A" w:rsidP="00A66284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 xml:space="preserve">Analyze the importance of market research </w:t>
            </w:r>
            <w:r w:rsidR="530491CD">
              <w:t xml:space="preserve">in </w:t>
            </w:r>
            <w:r>
              <w:t xml:space="preserve">the </w:t>
            </w:r>
            <w:r w:rsidR="530491CD">
              <w:t>decision</w:t>
            </w:r>
            <w:r w:rsidR="00B4717F">
              <w:t>-</w:t>
            </w:r>
            <w:r w:rsidR="530491CD">
              <w:t>making process</w:t>
            </w:r>
            <w:r>
              <w:t xml:space="preserve"> of an organization.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010B0F58" w14:textId="36603A5E" w:rsidR="00FD5474" w:rsidRPr="00842155" w:rsidRDefault="0045450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3F0154" w:rsidRPr="00842155" w14:paraId="106FD325" w14:textId="77777777" w:rsidTr="009F0BD7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567D8A" w14:textId="37EFF7D8" w:rsidR="003F0154" w:rsidRDefault="0075218A" w:rsidP="00A66284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>Summarize</w:t>
            </w:r>
            <w:r w:rsidR="003F0154">
              <w:t xml:space="preserve"> the </w:t>
            </w:r>
            <w:r>
              <w:t>steps in the consumer decision-making p</w:t>
            </w:r>
            <w:r w:rsidR="003F0154">
              <w:t>rocess</w:t>
            </w:r>
            <w:r>
              <w:t>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461AE27E" w14:textId="71D2E6C0" w:rsidR="003F0154" w:rsidRPr="00842155" w:rsidRDefault="0045450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3F0154" w:rsidRPr="00842155" w14:paraId="70538A32" w14:textId="77777777" w:rsidTr="009F0BD7">
        <w:trPr>
          <w:trHeight w:val="30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C2FB5A" w14:textId="540AC3F4" w:rsidR="003F0154" w:rsidRDefault="3AC1206F" w:rsidP="00A66284">
            <w:pPr>
              <w:pStyle w:val="ObjectiveBullet"/>
              <w:numPr>
                <w:ilvl w:val="1"/>
                <w:numId w:val="9"/>
              </w:numPr>
              <w:tabs>
                <w:tab w:val="clear" w:pos="0"/>
              </w:tabs>
            </w:pPr>
            <w:r>
              <w:t>Evaluate the role of segmentation and target marketing in market research.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B316098" w14:textId="55321527" w:rsidR="003F0154" w:rsidRPr="00842155" w:rsidRDefault="00454503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CLO3, CLO4</w:t>
            </w:r>
          </w:p>
        </w:tc>
      </w:tr>
      <w:tr w:rsidR="00FD5474" w:rsidRPr="00842155" w14:paraId="3B233905" w14:textId="77777777" w:rsidTr="009F0BD7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811FE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D02FB">
              <w:rPr>
                <w:rFonts w:cs="Arial"/>
                <w:i/>
                <w:szCs w:val="20"/>
              </w:rPr>
              <w:t xml:space="preserve">and </w:t>
            </w:r>
            <w:r w:rsidRPr="005B10FE">
              <w:rPr>
                <w:rFonts w:cs="Arial"/>
                <w:i/>
                <w:szCs w:val="20"/>
              </w:rPr>
              <w:t xml:space="preserve">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31172BCB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0F7E196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20962557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7F339F" w14:paraId="2E5F562C" w14:textId="77777777" w:rsidTr="36E5E32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BBC6FA" w14:textId="10508413" w:rsidR="005549A9" w:rsidRPr="005549A9" w:rsidRDefault="005549A9" w:rsidP="00A02128">
            <w:pPr>
              <w:rPr>
                <w:b/>
              </w:rPr>
            </w:pPr>
            <w:r w:rsidRPr="005549A9">
              <w:rPr>
                <w:b/>
              </w:rPr>
              <w:t>Required Reading</w:t>
            </w:r>
          </w:p>
          <w:p w14:paraId="384606B5" w14:textId="77777777" w:rsidR="005549A9" w:rsidRDefault="005549A9" w:rsidP="00A02128">
            <w:pPr>
              <w:rPr>
                <w:b/>
              </w:rPr>
            </w:pPr>
          </w:p>
          <w:p w14:paraId="5020AB17" w14:textId="741BD3FE" w:rsidR="005549A9" w:rsidRDefault="005549A9" w:rsidP="00A02128">
            <w:r>
              <w:rPr>
                <w:b/>
              </w:rPr>
              <w:t xml:space="preserve">Read </w:t>
            </w:r>
            <w:r>
              <w:t xml:space="preserve">the following </w:t>
            </w:r>
            <w:r w:rsidR="009E1408">
              <w:t>selections</w:t>
            </w:r>
            <w:r>
              <w:t xml:space="preserve"> from the </w:t>
            </w:r>
            <w:r w:rsidR="00B4717F">
              <w:t>I</w:t>
            </w:r>
            <w:r>
              <w:t>nternet:</w:t>
            </w:r>
          </w:p>
          <w:p w14:paraId="082B870C" w14:textId="77777777" w:rsidR="00B4717F" w:rsidRDefault="00B4717F" w:rsidP="00A02128"/>
          <w:p w14:paraId="251E66A1" w14:textId="027E385C" w:rsidR="00A02128" w:rsidRDefault="005549A9" w:rsidP="00A20AFA">
            <w:pPr>
              <w:pStyle w:val="AssignmentsLevel2"/>
            </w:pPr>
            <w:r>
              <w:t>“</w:t>
            </w:r>
            <w:r w:rsidR="00A20AFA">
              <w:t>How to use market research to improve your business</w:t>
            </w:r>
            <w:r>
              <w:t xml:space="preserve">” at </w:t>
            </w:r>
            <w:hyperlink r:id="rId23" w:history="1">
              <w:r w:rsidR="005A0B24" w:rsidRPr="00DF101E">
                <w:rPr>
                  <w:rStyle w:val="Hyperlink"/>
                </w:rPr>
                <w:t>https://www.theguardian.com/small-business-network/2012/sep/25/market-research-improve-business</w:t>
              </w:r>
            </w:hyperlink>
            <w:r w:rsidR="005A0B24">
              <w:t xml:space="preserve"> </w:t>
            </w:r>
            <w:r w:rsidR="00A20AFA">
              <w:rPr>
                <w:rStyle w:val="Hyperlink"/>
              </w:rPr>
              <w:t xml:space="preserve"> </w:t>
            </w:r>
          </w:p>
          <w:p w14:paraId="1A53EC62" w14:textId="797BB4C6" w:rsidR="00A02128" w:rsidRDefault="005549A9" w:rsidP="00A20AFA">
            <w:pPr>
              <w:pStyle w:val="AssignmentsLevel2"/>
            </w:pPr>
            <w:r>
              <w:t xml:space="preserve">“The Consumer Buying Decision Process” at </w:t>
            </w:r>
            <w:hyperlink r:id="rId24" w:history="1">
              <w:r w:rsidR="005A0B24" w:rsidRPr="00DF101E">
                <w:rPr>
                  <w:rStyle w:val="Hyperlink"/>
                </w:rPr>
                <w:t>https://www.smartinsights.com/marketplace-analysis/customer-analysis/consumer-decision-buying-process/</w:t>
              </w:r>
            </w:hyperlink>
            <w:r w:rsidR="005A0B24">
              <w:t xml:space="preserve"> </w:t>
            </w:r>
            <w:r w:rsidR="00A20AFA">
              <w:rPr>
                <w:rStyle w:val="Hyperlink"/>
              </w:rPr>
              <w:t xml:space="preserve"> </w:t>
            </w:r>
            <w:r w:rsidR="00A02128">
              <w:t xml:space="preserve"> </w:t>
            </w:r>
          </w:p>
          <w:p w14:paraId="20A0206E" w14:textId="36FF8D97" w:rsidR="00A02128" w:rsidRDefault="005549A9" w:rsidP="005549A9">
            <w:pPr>
              <w:pStyle w:val="AssignmentsLevel2"/>
            </w:pPr>
            <w:r>
              <w:t xml:space="preserve">“Maslow’s Hierarchy of Needs” at </w:t>
            </w:r>
            <w:hyperlink r:id="rId25">
              <w:r w:rsidR="00A02128" w:rsidRPr="3AC1206F">
                <w:rPr>
                  <w:rStyle w:val="Hyperlink"/>
                </w:rPr>
                <w:t>http://www.simplypsychology.org/maslow.html</w:t>
              </w:r>
            </w:hyperlink>
          </w:p>
          <w:p w14:paraId="7F5E299B" w14:textId="04E79E45" w:rsidR="00A02128" w:rsidRDefault="005549A9" w:rsidP="005549A9">
            <w:pPr>
              <w:pStyle w:val="AssignmentsLevel2"/>
            </w:pPr>
            <w:r>
              <w:t>“</w:t>
            </w:r>
            <w:r w:rsidRPr="005549A9">
              <w:t xml:space="preserve">Tech-Savvy Gen </w:t>
            </w:r>
            <w:proofErr w:type="spellStart"/>
            <w:r w:rsidRPr="005549A9">
              <w:t>Yers</w:t>
            </w:r>
            <w:proofErr w:type="spellEnd"/>
            <w:r w:rsidRPr="005549A9">
              <w:t xml:space="preserve"> Still Flock to Stores, Challenging Retailers to Keep Up with the Quickly Changing Preferences of these Young Consumers, Says New ULI Report</w:t>
            </w:r>
            <w:r w:rsidR="009E1408">
              <w:t xml:space="preserve">” </w:t>
            </w:r>
            <w:hyperlink r:id="rId26">
              <w:r w:rsidR="00A02128" w:rsidRPr="3AC1206F">
                <w:rPr>
                  <w:rStyle w:val="Hyperlink"/>
                </w:rPr>
                <w:t>http://uli.org/press-release/generationyretail/</w:t>
              </w:r>
            </w:hyperlink>
          </w:p>
          <w:p w14:paraId="5A6F1AA4" w14:textId="44AF6A53" w:rsidR="00A02128" w:rsidRDefault="009E1408" w:rsidP="009E1408">
            <w:pPr>
              <w:pStyle w:val="AssignmentsLevel2"/>
            </w:pPr>
            <w:r>
              <w:t xml:space="preserve">“How Millennials are Shopping: 20 Interesting Statistics &amp; Figures” at </w:t>
            </w:r>
            <w:hyperlink r:id="rId27" w:anchor=".91h8kae27">
              <w:r w:rsidR="00A02128" w:rsidRPr="3AC1206F">
                <w:rPr>
                  <w:rStyle w:val="Hyperlink"/>
                </w:rPr>
                <w:t>https://medium.com/brian-honigman/how-millennials-are-shopping-20-interesting-statistics-figures-c76fb1231fbb#.91h8kae27</w:t>
              </w:r>
            </w:hyperlink>
          </w:p>
          <w:p w14:paraId="735DDED1" w14:textId="15757174" w:rsidR="00A02128" w:rsidRDefault="009E1408" w:rsidP="009E1408">
            <w:pPr>
              <w:pStyle w:val="AssignmentsLevel2"/>
            </w:pPr>
            <w:r>
              <w:t xml:space="preserve">“5 Psychological Tactics Marketers Use to Influence Consumer Behavior” at </w:t>
            </w:r>
            <w:hyperlink r:id="rId28">
              <w:r w:rsidR="00AA3126">
                <w:rPr>
                  <w:rStyle w:val="Hyperlink"/>
                </w:rPr>
                <w:t>https://www.fastcompany.com/3032675/5-psychological-tactics-marketers-use-to-influence-consumer-behavior</w:t>
              </w:r>
            </w:hyperlink>
          </w:p>
          <w:p w14:paraId="024F7AC4" w14:textId="378B3416" w:rsidR="0059251D" w:rsidRPr="009E1408" w:rsidRDefault="009E1408">
            <w:pPr>
              <w:pStyle w:val="AssignmentsLevel2"/>
            </w:pPr>
            <w:r>
              <w:t xml:space="preserve">“Examples of Market Segmentation” at </w:t>
            </w:r>
            <w:hyperlink r:id="rId29">
              <w:r w:rsidR="00A02128" w:rsidRPr="3AC1206F">
                <w:rPr>
                  <w:rStyle w:val="Hyperlink"/>
                </w:rPr>
                <w:t>http://smallbusiness.chron.com/examples-market-segmentation-14403.html</w:t>
              </w:r>
            </w:hyperlink>
          </w:p>
        </w:tc>
        <w:tc>
          <w:tcPr>
            <w:tcW w:w="1440" w:type="dxa"/>
          </w:tcPr>
          <w:p w14:paraId="3E256E7F" w14:textId="1082F2C6" w:rsidR="0059251D" w:rsidRPr="009F6FAF" w:rsidRDefault="00F3289E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3D0CC7F2" w14:textId="77777777" w:rsidR="0059251D" w:rsidRPr="009F6FAF" w:rsidRDefault="0059251D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  <w:tr w:rsidR="005549A9" w:rsidRPr="007F339F" w14:paraId="58BF6DBA" w14:textId="77777777" w:rsidTr="36E5E32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2E1612C" w14:textId="276A68DF" w:rsidR="005549A9" w:rsidRDefault="005549A9" w:rsidP="00A02128">
            <w:pPr>
              <w:rPr>
                <w:b/>
              </w:rPr>
            </w:pPr>
            <w:r>
              <w:rPr>
                <w:b/>
              </w:rPr>
              <w:t>Video Selections</w:t>
            </w:r>
          </w:p>
          <w:p w14:paraId="717C2378" w14:textId="77777777" w:rsidR="005549A9" w:rsidRDefault="005549A9" w:rsidP="00A02128">
            <w:pPr>
              <w:rPr>
                <w:b/>
              </w:rPr>
            </w:pPr>
          </w:p>
          <w:p w14:paraId="7A4E42ED" w14:textId="77777777" w:rsidR="005549A9" w:rsidRDefault="005549A9" w:rsidP="00A02128">
            <w:r>
              <w:rPr>
                <w:b/>
              </w:rPr>
              <w:t xml:space="preserve">Watch </w:t>
            </w:r>
            <w:r>
              <w:t>the following videos:</w:t>
            </w:r>
          </w:p>
          <w:p w14:paraId="32C68A58" w14:textId="77777777" w:rsidR="00B4717F" w:rsidRDefault="00B4717F" w:rsidP="00A02128"/>
          <w:p w14:paraId="1B7685C7" w14:textId="725A057C" w:rsidR="005549A9" w:rsidRDefault="005549A9" w:rsidP="005549A9">
            <w:pPr>
              <w:pStyle w:val="AssignmentsLevel2"/>
            </w:pPr>
            <w:r>
              <w:t xml:space="preserve">“Consumer Decision Making Process” at </w:t>
            </w:r>
            <w:hyperlink r:id="rId30" w:history="1">
              <w:r w:rsidRPr="00E97867">
                <w:rPr>
                  <w:rStyle w:val="Hyperlink"/>
                </w:rPr>
                <w:t>https://youtu.be/ud00Xa3tth4</w:t>
              </w:r>
            </w:hyperlink>
          </w:p>
          <w:p w14:paraId="7484E016" w14:textId="5F208222" w:rsidR="005549A9" w:rsidRDefault="009E1408" w:rsidP="00471DED">
            <w:pPr>
              <w:pStyle w:val="AssignmentsLevel2"/>
            </w:pPr>
            <w:r>
              <w:lastRenderedPageBreak/>
              <w:t>“</w:t>
            </w:r>
            <w:r w:rsidR="00471DED">
              <w:t xml:space="preserve">McDonald’s </w:t>
            </w:r>
            <w:r>
              <w:t xml:space="preserve">Segmentation, Targeting, and Positioning” at </w:t>
            </w:r>
            <w:hyperlink r:id="rId31" w:history="1">
              <w:r w:rsidR="005A0B24" w:rsidRPr="00DF101E">
                <w:rPr>
                  <w:rStyle w:val="Hyperlink"/>
                </w:rPr>
                <w:t>https://www.youtube.com/watch?v=tKOITmV0NfU</w:t>
              </w:r>
            </w:hyperlink>
            <w:r w:rsidR="005A0B24">
              <w:t xml:space="preserve"> </w:t>
            </w:r>
            <w:r w:rsidR="00471DED">
              <w:rPr>
                <w:rStyle w:val="Hyperlink"/>
              </w:rPr>
              <w:t xml:space="preserve"> </w:t>
            </w:r>
            <w:r>
              <w:t xml:space="preserve"> </w:t>
            </w:r>
          </w:p>
          <w:p w14:paraId="2895AAFF" w14:textId="77777777" w:rsidR="00BE321B" w:rsidRDefault="00BE321B" w:rsidP="00BE321B">
            <w:pPr>
              <w:pStyle w:val="AssignmentsLevel2"/>
              <w:numPr>
                <w:ilvl w:val="0"/>
                <w:numId w:val="0"/>
              </w:numPr>
              <w:ind w:left="360" w:hanging="360"/>
            </w:pPr>
          </w:p>
          <w:p w14:paraId="1AB2181D" w14:textId="0559BEFA" w:rsidR="00BE321B" w:rsidRPr="005549A9" w:rsidRDefault="00BE321B" w:rsidP="00BE321B">
            <w:pPr>
              <w:pStyle w:val="AssignmentsLevel1"/>
            </w:pPr>
            <w:r w:rsidRPr="00F91BC7">
              <w:rPr>
                <w:b/>
              </w:rPr>
              <w:t>Post</w:t>
            </w:r>
            <w:r>
              <w:t xml:space="preserve"> any questions you have regarding the material presented here in the Module </w:t>
            </w:r>
            <w:r w:rsidR="00E07F7D">
              <w:t xml:space="preserve">2 </w:t>
            </w:r>
            <w:r>
              <w:t>Questions Forum and your instructor will respond.</w:t>
            </w:r>
          </w:p>
        </w:tc>
        <w:tc>
          <w:tcPr>
            <w:tcW w:w="1440" w:type="dxa"/>
          </w:tcPr>
          <w:p w14:paraId="3D53C19D" w14:textId="0AA845F6" w:rsidR="005549A9" w:rsidRPr="009F6FAF" w:rsidRDefault="00F3289E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2.1, 2.2, 2.3</w:t>
            </w:r>
          </w:p>
        </w:tc>
        <w:tc>
          <w:tcPr>
            <w:tcW w:w="1440" w:type="dxa"/>
          </w:tcPr>
          <w:p w14:paraId="51377CE6" w14:textId="2129F553" w:rsidR="005549A9" w:rsidRPr="009F6FAF" w:rsidRDefault="009D21F0" w:rsidP="0069754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Instructional Videos = 2 hrs.</w:t>
            </w:r>
          </w:p>
        </w:tc>
      </w:tr>
      <w:tr w:rsidR="005B10FE" w:rsidRPr="00842155" w14:paraId="32322CBB" w14:textId="77777777" w:rsidTr="00BD6A1B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92ECB2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8F3CF6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6F226A1A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164D6541" w14:textId="77777777" w:rsidR="005B10FE" w:rsidRPr="00842155" w:rsidRDefault="005B10FE" w:rsidP="005B10FE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5B10FE" w:rsidRPr="00842155" w14:paraId="3872A13E" w14:textId="77777777" w:rsidTr="00BD6A1B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685030" w14:textId="689C5900" w:rsidR="005B10FE" w:rsidRPr="004E1027" w:rsidRDefault="1BA5658C" w:rsidP="004E1027">
            <w:pPr>
              <w:tabs>
                <w:tab w:val="left" w:pos="0"/>
                <w:tab w:val="left" w:pos="3720"/>
              </w:tabs>
              <w:outlineLvl w:val="0"/>
            </w:pPr>
            <w:r w:rsidRPr="1BA5658C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Assignment</w:t>
            </w:r>
            <w:r w:rsidRPr="1BA5658C">
              <w:rPr>
                <w:rFonts w:eastAsia="Arial" w:cs="Arial"/>
                <w:i/>
                <w:iCs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0D9174F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435FEB52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1D3766A" w14:textId="77777777" w:rsidR="005B10FE" w:rsidRPr="005B10FE" w:rsidRDefault="005B10FE" w:rsidP="005B10FE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34DC5552" w14:textId="77777777" w:rsidTr="36E5E32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4905DE" w14:textId="7AA17988" w:rsidR="005B10FE" w:rsidRDefault="004E1027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Major Purchase Reflection</w:t>
            </w:r>
            <w:r w:rsidR="00EE4DB8">
              <w:rPr>
                <w:rFonts w:cs="Arial"/>
                <w:b/>
                <w:szCs w:val="20"/>
              </w:rPr>
              <w:t xml:space="preserve"> </w:t>
            </w:r>
          </w:p>
          <w:p w14:paraId="267310E8" w14:textId="77777777" w:rsidR="005B10FE" w:rsidRDefault="005B10FE" w:rsidP="005B10FE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4BE8B99" w14:textId="19D4574A" w:rsidR="0011642F" w:rsidRDefault="004E1027" w:rsidP="0011642F">
            <w:pPr>
              <w:pStyle w:val="AssignmentsLevel1"/>
              <w:rPr>
                <w:rFonts w:eastAsia="Arial"/>
              </w:rPr>
            </w:pPr>
            <w:r w:rsidRPr="0011642F">
              <w:rPr>
                <w:rFonts w:eastAsia="Arial"/>
                <w:b/>
              </w:rPr>
              <w:t>Think</w:t>
            </w:r>
            <w:r w:rsidRPr="1BA5658C">
              <w:rPr>
                <w:rFonts w:eastAsia="Arial"/>
              </w:rPr>
              <w:t xml:space="preserve"> about the last </w:t>
            </w:r>
            <w:r w:rsidR="0011642F">
              <w:rPr>
                <w:rFonts w:eastAsia="Arial"/>
              </w:rPr>
              <w:t>item</w:t>
            </w:r>
            <w:r w:rsidRPr="1BA5658C">
              <w:rPr>
                <w:rFonts w:eastAsia="Arial"/>
              </w:rPr>
              <w:t xml:space="preserve"> </w:t>
            </w:r>
            <w:r w:rsidR="0011642F">
              <w:rPr>
                <w:rFonts w:eastAsia="Arial"/>
              </w:rPr>
              <w:t xml:space="preserve">you </w:t>
            </w:r>
            <w:r w:rsidRPr="1BA5658C">
              <w:rPr>
                <w:rFonts w:eastAsia="Arial"/>
              </w:rPr>
              <w:t>purchase</w:t>
            </w:r>
            <w:r w:rsidR="0011642F">
              <w:rPr>
                <w:rFonts w:eastAsia="Arial"/>
              </w:rPr>
              <w:t>d</w:t>
            </w:r>
            <w:r w:rsidRPr="1BA5658C">
              <w:rPr>
                <w:rFonts w:eastAsia="Arial"/>
              </w:rPr>
              <w:t xml:space="preserve"> </w:t>
            </w:r>
            <w:r w:rsidR="0011642F">
              <w:rPr>
                <w:rFonts w:eastAsia="Arial"/>
              </w:rPr>
              <w:t>that cost more than $500. It could be a car, a smartphone, a house, a vacation package</w:t>
            </w:r>
            <w:r w:rsidR="003633AC">
              <w:rPr>
                <w:rFonts w:eastAsia="Arial"/>
              </w:rPr>
              <w:t>,</w:t>
            </w:r>
            <w:r w:rsidR="0011642F">
              <w:rPr>
                <w:rFonts w:eastAsia="Arial"/>
              </w:rPr>
              <w:t xml:space="preserve"> or another high value item. </w:t>
            </w:r>
          </w:p>
          <w:p w14:paraId="2721F479" w14:textId="77777777" w:rsidR="0011642F" w:rsidRDefault="0011642F" w:rsidP="0011642F">
            <w:pPr>
              <w:pStyle w:val="AssignmentsLevel1"/>
              <w:rPr>
                <w:rFonts w:eastAsia="Arial"/>
                <w:b/>
              </w:rPr>
            </w:pPr>
          </w:p>
          <w:p w14:paraId="32062CFD" w14:textId="39FCCAEC" w:rsidR="0011642F" w:rsidRDefault="0011642F" w:rsidP="0011642F">
            <w:pPr>
              <w:pStyle w:val="AssignmentsLevel1"/>
              <w:rPr>
                <w:rFonts w:eastAsia="Arial"/>
              </w:rPr>
            </w:pPr>
            <w:r w:rsidRPr="0011642F">
              <w:rPr>
                <w:rFonts w:eastAsia="Arial"/>
                <w:b/>
              </w:rPr>
              <w:t>Use</w:t>
            </w:r>
            <w:r w:rsidR="004E1027" w:rsidRPr="1BA5658C">
              <w:rPr>
                <w:rFonts w:eastAsia="Arial"/>
              </w:rPr>
              <w:t xml:space="preserve"> the steps you learned in the </w:t>
            </w:r>
            <w:r w:rsidR="003633AC">
              <w:rPr>
                <w:rFonts w:eastAsia="Arial"/>
              </w:rPr>
              <w:t>c</w:t>
            </w:r>
            <w:r>
              <w:rPr>
                <w:rFonts w:eastAsia="Arial"/>
              </w:rPr>
              <w:t xml:space="preserve">onsumer </w:t>
            </w:r>
            <w:r w:rsidR="003633AC">
              <w:rPr>
                <w:rFonts w:eastAsia="Arial"/>
              </w:rPr>
              <w:t>d</w:t>
            </w:r>
            <w:r>
              <w:rPr>
                <w:rFonts w:eastAsia="Arial"/>
              </w:rPr>
              <w:t>ecision</w:t>
            </w:r>
            <w:r w:rsidR="003633AC">
              <w:rPr>
                <w:rFonts w:eastAsia="Arial"/>
              </w:rPr>
              <w:t>-m</w:t>
            </w:r>
            <w:r>
              <w:rPr>
                <w:rFonts w:eastAsia="Arial"/>
              </w:rPr>
              <w:t xml:space="preserve">aking </w:t>
            </w:r>
            <w:r w:rsidR="003633AC">
              <w:rPr>
                <w:rFonts w:eastAsia="Arial"/>
              </w:rPr>
              <w:t>p</w:t>
            </w:r>
            <w:r>
              <w:rPr>
                <w:rFonts w:eastAsia="Arial"/>
              </w:rPr>
              <w:t>rocess to complete this assignment.</w:t>
            </w:r>
            <w:r w:rsidR="004E1027" w:rsidRPr="1BA5658C">
              <w:rPr>
                <w:rFonts w:eastAsia="Arial"/>
              </w:rPr>
              <w:t xml:space="preserve"> </w:t>
            </w:r>
          </w:p>
          <w:p w14:paraId="31DF741B" w14:textId="77777777" w:rsidR="0011642F" w:rsidRDefault="0011642F" w:rsidP="0011642F">
            <w:pPr>
              <w:pStyle w:val="AssignmentsLevel1"/>
              <w:rPr>
                <w:rFonts w:eastAsia="Arial"/>
                <w:b/>
              </w:rPr>
            </w:pPr>
          </w:p>
          <w:p w14:paraId="7960ED16" w14:textId="6AE04948" w:rsidR="0011642F" w:rsidRDefault="0011642F" w:rsidP="0011642F">
            <w:pPr>
              <w:pStyle w:val="AssignmentsLevel1"/>
              <w:rPr>
                <w:rFonts w:eastAsia="Arial"/>
              </w:rPr>
            </w:pPr>
            <w:r w:rsidRPr="0011642F">
              <w:rPr>
                <w:rFonts w:eastAsia="Arial"/>
                <w:b/>
              </w:rPr>
              <w:t>Compose</w:t>
            </w:r>
            <w:r w:rsidR="004E1027" w:rsidRPr="1BA5658C">
              <w:rPr>
                <w:rFonts w:eastAsia="Arial"/>
              </w:rPr>
              <w:t xml:space="preserve"> a </w:t>
            </w:r>
            <w:r>
              <w:rPr>
                <w:rFonts w:eastAsia="Arial"/>
              </w:rPr>
              <w:t>1- to 2-</w:t>
            </w:r>
            <w:r w:rsidR="004E1027" w:rsidRPr="1BA5658C">
              <w:rPr>
                <w:rFonts w:eastAsia="Arial"/>
              </w:rPr>
              <w:t xml:space="preserve">page reflection </w:t>
            </w:r>
            <w:r>
              <w:rPr>
                <w:rFonts w:eastAsia="Arial"/>
              </w:rPr>
              <w:t>in which you do the following:</w:t>
            </w:r>
          </w:p>
          <w:p w14:paraId="02257087" w14:textId="77777777" w:rsidR="003633AC" w:rsidRDefault="003633AC" w:rsidP="0011642F">
            <w:pPr>
              <w:pStyle w:val="AssignmentsLevel1"/>
              <w:rPr>
                <w:rFonts w:eastAsia="Arial"/>
              </w:rPr>
            </w:pPr>
          </w:p>
          <w:p w14:paraId="46AD974B" w14:textId="2EF55DFF" w:rsidR="0011642F" w:rsidRPr="0011642F" w:rsidRDefault="0011642F" w:rsidP="0011642F">
            <w:pPr>
              <w:pStyle w:val="AssignmentsLevel2"/>
            </w:pPr>
            <w:r>
              <w:t>Identify steps you took to decide on the right purchase for you.</w:t>
            </w:r>
          </w:p>
          <w:p w14:paraId="0DD22ACB" w14:textId="56DDD80C" w:rsidR="00892721" w:rsidRPr="00892721" w:rsidRDefault="0011642F" w:rsidP="0011642F">
            <w:pPr>
              <w:pStyle w:val="AssignmentsLevel2"/>
            </w:pPr>
            <w:r>
              <w:rPr>
                <w:rFonts w:eastAsia="Arial"/>
              </w:rPr>
              <w:t xml:space="preserve">Align the steps </w:t>
            </w:r>
            <w:r w:rsidR="004E1027" w:rsidRPr="1BA5658C">
              <w:rPr>
                <w:rFonts w:eastAsia="Arial"/>
              </w:rPr>
              <w:t xml:space="preserve">you </w:t>
            </w:r>
            <w:r>
              <w:rPr>
                <w:rFonts w:eastAsia="Arial"/>
              </w:rPr>
              <w:t>followed with those in the consumer decision-making process</w:t>
            </w:r>
            <w:r w:rsidR="004E1027" w:rsidRPr="1BA5658C">
              <w:rPr>
                <w:rFonts w:eastAsia="Arial"/>
              </w:rPr>
              <w:t>.</w:t>
            </w:r>
          </w:p>
          <w:p w14:paraId="17B62578" w14:textId="7D622289" w:rsidR="00892721" w:rsidRPr="00892721" w:rsidRDefault="00892721" w:rsidP="0011642F">
            <w:pPr>
              <w:pStyle w:val="AssignmentsLevel2"/>
            </w:pPr>
            <w:r w:rsidRPr="32B33F93">
              <w:rPr>
                <w:rFonts w:eastAsia="Arial"/>
              </w:rPr>
              <w:t>P</w:t>
            </w:r>
            <w:r w:rsidR="00BD6A1B">
              <w:rPr>
                <w:rFonts w:eastAsia="Arial"/>
              </w:rPr>
              <w:t xml:space="preserve">rovide how strategies for </w:t>
            </w:r>
            <w:r w:rsidRPr="32B33F93">
              <w:rPr>
                <w:rFonts w:eastAsia="Arial"/>
              </w:rPr>
              <w:t>additional market research by the brand you considered</w:t>
            </w:r>
            <w:r w:rsidR="078068CD" w:rsidRPr="32B33F93">
              <w:rPr>
                <w:rFonts w:eastAsia="Arial"/>
              </w:rPr>
              <w:t xml:space="preserve"> </w:t>
            </w:r>
            <w:r w:rsidR="00BD6A1B">
              <w:rPr>
                <w:rFonts w:eastAsia="Arial"/>
              </w:rPr>
              <w:t>might increase</w:t>
            </w:r>
            <w:r w:rsidR="617AE4E0" w:rsidRPr="32B33F93">
              <w:rPr>
                <w:rFonts w:eastAsia="Arial"/>
              </w:rPr>
              <w:t xml:space="preserve"> </w:t>
            </w:r>
            <w:r w:rsidR="00BD6A1B">
              <w:rPr>
                <w:rFonts w:eastAsia="Arial"/>
              </w:rPr>
              <w:t>its</w:t>
            </w:r>
            <w:r w:rsidRPr="32B33F93">
              <w:rPr>
                <w:rFonts w:eastAsia="Arial"/>
              </w:rPr>
              <w:t xml:space="preserve"> chances of being selected by consumers who share your demographic and behavioral characteristics.</w:t>
            </w:r>
          </w:p>
          <w:p w14:paraId="52C061D2" w14:textId="77777777" w:rsidR="00892721" w:rsidRDefault="00892721" w:rsidP="0011642F">
            <w:pPr>
              <w:pStyle w:val="AssignmentsLevel1"/>
              <w:rPr>
                <w:b/>
              </w:rPr>
            </w:pPr>
          </w:p>
          <w:p w14:paraId="2B6FC9E7" w14:textId="77777777" w:rsidR="0011642F" w:rsidRDefault="0011642F" w:rsidP="0011642F">
            <w:pPr>
              <w:pStyle w:val="AssignmentsLevel1"/>
            </w:pPr>
            <w:r w:rsidRPr="0011642F">
              <w:rPr>
                <w:b/>
              </w:rPr>
              <w:t>Format</w:t>
            </w:r>
            <w:r>
              <w:t xml:space="preserve"> your reflection according to current APA standards.</w:t>
            </w:r>
          </w:p>
          <w:p w14:paraId="2E765CC8" w14:textId="77777777" w:rsidR="00892721" w:rsidRDefault="00892721" w:rsidP="0011642F">
            <w:pPr>
              <w:pStyle w:val="AssignmentsLevel1"/>
              <w:rPr>
                <w:b/>
              </w:rPr>
            </w:pPr>
          </w:p>
          <w:p w14:paraId="275C6668" w14:textId="1FC055B6" w:rsidR="0011642F" w:rsidRPr="004E1027" w:rsidRDefault="0011642F" w:rsidP="0011642F">
            <w:pPr>
              <w:pStyle w:val="AssignmentsLevel1"/>
            </w:pPr>
            <w:r w:rsidRPr="0011642F">
              <w:rPr>
                <w:b/>
              </w:rPr>
              <w:t>Submit</w:t>
            </w:r>
            <w:r>
              <w:t xml:space="preserve"> your reflection.</w:t>
            </w:r>
          </w:p>
        </w:tc>
        <w:tc>
          <w:tcPr>
            <w:tcW w:w="1440" w:type="dxa"/>
          </w:tcPr>
          <w:p w14:paraId="1ED15A42" w14:textId="02F378BE" w:rsidR="005B10FE" w:rsidRPr="009F6FAF" w:rsidRDefault="00BE321B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</w:t>
            </w:r>
          </w:p>
        </w:tc>
        <w:tc>
          <w:tcPr>
            <w:tcW w:w="1440" w:type="dxa"/>
          </w:tcPr>
          <w:p w14:paraId="60804B79" w14:textId="24EE76FB" w:rsidR="005B10FE" w:rsidRPr="009F6FAF" w:rsidRDefault="00E07F7D" w:rsidP="005B10F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</w:t>
            </w:r>
            <w:r w:rsidR="009D21F0">
              <w:rPr>
                <w:rFonts w:cs="Arial"/>
                <w:szCs w:val="20"/>
              </w:rPr>
              <w:t xml:space="preserve"> = 1 hr.</w:t>
            </w:r>
          </w:p>
        </w:tc>
      </w:tr>
      <w:tr w:rsidR="00AC4706" w:rsidRPr="007F339F" w14:paraId="488BD328" w14:textId="77777777" w:rsidTr="36E5E32B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D98B5A" w14:textId="02BA0584" w:rsidR="00AC4706" w:rsidRPr="00824D94" w:rsidRDefault="004E1027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Market Segmentation Infographic</w:t>
            </w:r>
          </w:p>
          <w:p w14:paraId="18C3C5F4" w14:textId="77777777" w:rsidR="00AC4706" w:rsidRPr="00824D94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99D9E71" w14:textId="77777777" w:rsidR="00351629" w:rsidRDefault="00351629" w:rsidP="00351629">
            <w:pPr>
              <w:pStyle w:val="AssignmentsLevel1"/>
              <w:rPr>
                <w:rFonts w:eastAsia="Arial"/>
              </w:rPr>
            </w:pPr>
            <w:r w:rsidRPr="00351629">
              <w:rPr>
                <w:rFonts w:eastAsia="Arial"/>
                <w:b/>
              </w:rPr>
              <w:t>Select</w:t>
            </w:r>
            <w:r>
              <w:rPr>
                <w:rFonts w:eastAsia="Arial"/>
              </w:rPr>
              <w:t xml:space="preserve"> a favorite product, store, or brand.</w:t>
            </w:r>
          </w:p>
          <w:p w14:paraId="114CB175" w14:textId="77777777" w:rsidR="00351629" w:rsidRDefault="00351629" w:rsidP="00351629">
            <w:pPr>
              <w:pStyle w:val="AssignmentsLevel1"/>
              <w:rPr>
                <w:rFonts w:eastAsia="Arial"/>
              </w:rPr>
            </w:pPr>
          </w:p>
          <w:p w14:paraId="1BFAF532" w14:textId="77777777" w:rsidR="00351629" w:rsidRDefault="00351629" w:rsidP="00351629">
            <w:pPr>
              <w:pStyle w:val="AssignmentsLevel1"/>
              <w:rPr>
                <w:rFonts w:eastAsia="Arial"/>
              </w:rPr>
            </w:pPr>
            <w:r w:rsidRPr="00351629">
              <w:rPr>
                <w:rFonts w:eastAsia="Arial"/>
                <w:b/>
              </w:rPr>
              <w:t>Create</w:t>
            </w:r>
            <w:r>
              <w:rPr>
                <w:rFonts w:eastAsia="Arial"/>
              </w:rPr>
              <w:t xml:space="preserve"> an infographic at </w:t>
            </w:r>
            <w:hyperlink r:id="rId32" w:history="1">
              <w:r w:rsidRPr="00882ED9">
                <w:rPr>
                  <w:rStyle w:val="Hyperlink"/>
                  <w:rFonts w:eastAsia="Arial"/>
                </w:rPr>
                <w:t>www.easel.ly</w:t>
              </w:r>
            </w:hyperlink>
            <w:r>
              <w:rPr>
                <w:rFonts w:eastAsia="Arial"/>
              </w:rPr>
              <w:t xml:space="preserve"> in which you do the following:</w:t>
            </w:r>
          </w:p>
          <w:p w14:paraId="4F8F0BE0" w14:textId="77777777" w:rsidR="003633AC" w:rsidRDefault="003633AC" w:rsidP="00351629">
            <w:pPr>
              <w:pStyle w:val="AssignmentsLevel1"/>
              <w:rPr>
                <w:rFonts w:eastAsia="Arial"/>
              </w:rPr>
            </w:pPr>
          </w:p>
          <w:p w14:paraId="28DA93C8" w14:textId="425210FF" w:rsidR="003633AC" w:rsidRPr="00C432E2" w:rsidRDefault="00351629" w:rsidP="00C432E2">
            <w:pPr>
              <w:pStyle w:val="AssignmentsLevel2"/>
              <w:rPr>
                <w:b/>
              </w:rPr>
            </w:pPr>
            <w:r>
              <w:rPr>
                <w:rFonts w:eastAsia="Arial"/>
              </w:rPr>
              <w:t>Outline the target market characteristics of your chosen product, store</w:t>
            </w:r>
            <w:r w:rsidR="003633AC">
              <w:rPr>
                <w:rFonts w:eastAsia="Arial"/>
              </w:rPr>
              <w:t>,</w:t>
            </w:r>
            <w:r>
              <w:rPr>
                <w:rFonts w:eastAsia="Arial"/>
              </w:rPr>
              <w:t xml:space="preserve"> or brand for these three market segments:</w:t>
            </w:r>
          </w:p>
          <w:p w14:paraId="2820C4F6" w14:textId="5CE868BD" w:rsidR="00351629" w:rsidRPr="00351629" w:rsidRDefault="00351629" w:rsidP="00351629">
            <w:pPr>
              <w:pStyle w:val="AssignmentsLevel3"/>
              <w:rPr>
                <w:b/>
              </w:rPr>
            </w:pPr>
            <w:r>
              <w:rPr>
                <w:rFonts w:eastAsia="Arial"/>
              </w:rPr>
              <w:t>Demographic</w:t>
            </w:r>
            <w:r w:rsidR="004E1027" w:rsidRPr="1BA5658C">
              <w:rPr>
                <w:rFonts w:eastAsia="Arial"/>
              </w:rPr>
              <w:t xml:space="preserve"> </w:t>
            </w:r>
          </w:p>
          <w:p w14:paraId="7BFE7933" w14:textId="73960270" w:rsidR="00351629" w:rsidRPr="00351629" w:rsidRDefault="00351629" w:rsidP="00351629">
            <w:pPr>
              <w:pStyle w:val="AssignmentsLevel3"/>
              <w:rPr>
                <w:b/>
              </w:rPr>
            </w:pPr>
            <w:r>
              <w:rPr>
                <w:rFonts w:eastAsia="Arial"/>
              </w:rPr>
              <w:t>Behavior</w:t>
            </w:r>
          </w:p>
          <w:p w14:paraId="372909CA" w14:textId="77777777" w:rsidR="00AC4706" w:rsidRPr="00C432E2" w:rsidRDefault="004E1027" w:rsidP="00351629">
            <w:pPr>
              <w:pStyle w:val="AssignmentsLevel3"/>
              <w:rPr>
                <w:b/>
              </w:rPr>
            </w:pPr>
            <w:r w:rsidRPr="1BA5658C">
              <w:rPr>
                <w:rFonts w:eastAsia="Arial"/>
              </w:rPr>
              <w:lastRenderedPageBreak/>
              <w:t>Geographic</w:t>
            </w:r>
          </w:p>
          <w:p w14:paraId="51607CD6" w14:textId="77777777" w:rsidR="00636F3D" w:rsidRPr="00351629" w:rsidRDefault="00636F3D" w:rsidP="00C432E2">
            <w:pPr>
              <w:pStyle w:val="AssignmentsLevel3"/>
              <w:numPr>
                <w:ilvl w:val="0"/>
                <w:numId w:val="0"/>
              </w:numPr>
              <w:ind w:left="720"/>
              <w:rPr>
                <w:b/>
              </w:rPr>
            </w:pPr>
          </w:p>
          <w:p w14:paraId="3DEF3651" w14:textId="77777777" w:rsidR="00351629" w:rsidRDefault="00351629" w:rsidP="00351629">
            <w:pPr>
              <w:pStyle w:val="AssignmentsLevel2"/>
            </w:pPr>
            <w:r>
              <w:t xml:space="preserve">Identify </w:t>
            </w:r>
            <w:proofErr w:type="gramStart"/>
            <w:r>
              <w:t>particular techniques</w:t>
            </w:r>
            <w:proofErr w:type="gramEnd"/>
            <w:r>
              <w:t xml:space="preserve"> your product, store, or brand uses to appeal to its target market.</w:t>
            </w:r>
          </w:p>
          <w:p w14:paraId="2C012D0D" w14:textId="77777777" w:rsidR="00351629" w:rsidRDefault="00351629" w:rsidP="00351629">
            <w:pPr>
              <w:pStyle w:val="AssignmentsLevel1"/>
            </w:pPr>
          </w:p>
          <w:p w14:paraId="442A24AA" w14:textId="77777777" w:rsidR="00351629" w:rsidRDefault="00351629" w:rsidP="00351629">
            <w:pPr>
              <w:pStyle w:val="AssignmentsLevel1"/>
            </w:pPr>
            <w:r w:rsidRPr="00351629">
              <w:rPr>
                <w:b/>
              </w:rPr>
              <w:t>Save</w:t>
            </w:r>
            <w:r>
              <w:t xml:space="preserve"> your infographic.</w:t>
            </w:r>
          </w:p>
          <w:p w14:paraId="357246BC" w14:textId="77777777" w:rsidR="00C9361A" w:rsidRDefault="00C9361A" w:rsidP="00351629">
            <w:pPr>
              <w:pStyle w:val="AssignmentsLevel1"/>
              <w:rPr>
                <w:b/>
              </w:rPr>
            </w:pPr>
          </w:p>
          <w:p w14:paraId="6602566A" w14:textId="7DA20D75" w:rsidR="00351629" w:rsidRDefault="00351629" w:rsidP="00351629">
            <w:pPr>
              <w:pStyle w:val="AssignmentsLevel1"/>
            </w:pPr>
            <w:r w:rsidRPr="00351629">
              <w:rPr>
                <w:b/>
              </w:rPr>
              <w:t>Submit</w:t>
            </w:r>
            <w:r>
              <w:t xml:space="preserve"> a Microsoft Word document with a link to your </w:t>
            </w:r>
            <w:r w:rsidR="00C9361A">
              <w:t>saved infographic</w:t>
            </w:r>
            <w:r w:rsidR="00636F3D">
              <w:t>.</w:t>
            </w:r>
          </w:p>
          <w:p w14:paraId="7C107376" w14:textId="77777777" w:rsidR="00C9361A" w:rsidRDefault="00C9361A" w:rsidP="00351629">
            <w:pPr>
              <w:pStyle w:val="AssignmentsLevel1"/>
            </w:pPr>
          </w:p>
          <w:p w14:paraId="194E6ACE" w14:textId="4CEB3B0A" w:rsidR="00C9361A" w:rsidRPr="00C9361A" w:rsidRDefault="00C9361A" w:rsidP="00BE321B">
            <w:pPr>
              <w:pStyle w:val="AssignmentsLevel1"/>
            </w:pPr>
            <w:r w:rsidRPr="00BD6A1B">
              <w:rPr>
                <w:i/>
                <w:iCs/>
              </w:rPr>
              <w:t>Note</w:t>
            </w:r>
            <w:r>
              <w:t xml:space="preserve">: For assistance signing up for or using easel.ly, visit the easel.ly help center at </w:t>
            </w:r>
            <w:hyperlink r:id="rId33" w:history="1">
              <w:r w:rsidRPr="00882ED9">
                <w:rPr>
                  <w:rStyle w:val="Hyperlink"/>
                </w:rPr>
                <w:t>http://help.easel.ly/help_center</w:t>
              </w:r>
            </w:hyperlink>
            <w:r w:rsidR="00636F3D">
              <w:rPr>
                <w:rStyle w:val="Hyperlink"/>
              </w:rPr>
              <w:t>.</w:t>
            </w:r>
          </w:p>
        </w:tc>
        <w:tc>
          <w:tcPr>
            <w:tcW w:w="1440" w:type="dxa"/>
          </w:tcPr>
          <w:p w14:paraId="70641A27" w14:textId="310BD4DE" w:rsidR="00AC4706" w:rsidRPr="009F6FAF" w:rsidRDefault="00BE321B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2.3</w:t>
            </w:r>
          </w:p>
        </w:tc>
        <w:tc>
          <w:tcPr>
            <w:tcW w:w="1440" w:type="dxa"/>
          </w:tcPr>
          <w:p w14:paraId="4B4C48A6" w14:textId="53FE12A8" w:rsidR="00AC4706" w:rsidRPr="009F6FAF" w:rsidRDefault="00E07F7D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Guided Project = 1</w:t>
            </w:r>
            <w:r w:rsidR="009A0F2C">
              <w:rPr>
                <w:rFonts w:cs="Arial"/>
                <w:szCs w:val="20"/>
              </w:rPr>
              <w:t>.5</w:t>
            </w:r>
            <w:r>
              <w:rPr>
                <w:rFonts w:cs="Arial"/>
                <w:szCs w:val="20"/>
              </w:rPr>
              <w:t xml:space="preserve"> hr.</w:t>
            </w:r>
          </w:p>
        </w:tc>
      </w:tr>
      <w:tr w:rsidR="00AC4706" w:rsidRPr="00842155" w14:paraId="74739067" w14:textId="77777777" w:rsidTr="009F0BD7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156908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6B3E57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674336B7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189703A5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  <w:tr w:rsidR="00AC4706" w:rsidRPr="00842155" w14:paraId="13CB49E1" w14:textId="77777777" w:rsidTr="009F0BD7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77B9DB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5C21B28A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3E5B92DA" w14:textId="77777777" w:rsidR="00104F2B" w:rsidRDefault="00104F2B" w:rsidP="00104F2B">
      <w:pPr>
        <w:pStyle w:val="Heading1"/>
        <w:rPr>
          <w:color w:val="BD313B"/>
        </w:rPr>
      </w:pPr>
    </w:p>
    <w:p w14:paraId="6FFA3B0F" w14:textId="77777777" w:rsidR="00A93E84" w:rsidRDefault="73A6B723" w:rsidP="73A6B723">
      <w:pPr>
        <w:pStyle w:val="Heading1"/>
        <w:rPr>
          <w:color w:val="BD313B"/>
        </w:rPr>
      </w:pPr>
      <w:r w:rsidRPr="73A6B723">
        <w:rPr>
          <w:color w:val="BD313B"/>
        </w:rPr>
        <w:t xml:space="preserve">Faculty Notes:  </w:t>
      </w:r>
    </w:p>
    <w:p w14:paraId="5F258474" w14:textId="77777777" w:rsidR="00A93E84" w:rsidRDefault="00A93E84" w:rsidP="73A6B723">
      <w:pPr>
        <w:pStyle w:val="Heading1"/>
        <w:rPr>
          <w:color w:val="BD313B"/>
        </w:rPr>
      </w:pPr>
    </w:p>
    <w:p w14:paraId="12228AD5" w14:textId="385B1F6D" w:rsidR="73A6B723" w:rsidRDefault="73A6B723" w:rsidP="00A93E84">
      <w:pPr>
        <w:pStyle w:val="AssignmentsLevel1"/>
      </w:pPr>
      <w:r w:rsidRPr="73A6B723">
        <w:t xml:space="preserve">For additional support with the use of </w:t>
      </w:r>
      <w:r w:rsidR="00A93E84">
        <w:t>e</w:t>
      </w:r>
      <w:r w:rsidRPr="73A6B723">
        <w:t xml:space="preserve">asel.ly </w:t>
      </w:r>
      <w:r w:rsidR="00A93E84">
        <w:t xml:space="preserve">watch </w:t>
      </w:r>
      <w:r w:rsidR="00F92323" w:rsidRPr="00F92323">
        <w:t>“</w:t>
      </w:r>
      <w:r w:rsidR="00A93E84" w:rsidRPr="00C432E2">
        <w:t>How to Make an Infographic with easel.ly</w:t>
      </w:r>
      <w:r w:rsidR="00F92323" w:rsidRPr="00C432E2">
        <w:t>”</w:t>
      </w:r>
      <w:r w:rsidR="00A93E84">
        <w:rPr>
          <w:i/>
        </w:rPr>
        <w:t xml:space="preserve"> </w:t>
      </w:r>
      <w:r w:rsidR="00A93E84">
        <w:t>at</w:t>
      </w:r>
      <w:r w:rsidRPr="73A6B723">
        <w:t xml:space="preserve"> </w:t>
      </w:r>
      <w:hyperlink r:id="rId34" w:history="1">
        <w:r w:rsidR="00A93E84" w:rsidRPr="00E16488">
          <w:rPr>
            <w:rStyle w:val="Hyperlink"/>
          </w:rPr>
          <w:t>https://youtu.be/0VHyKgdbUhU</w:t>
        </w:r>
      </w:hyperlink>
      <w:r w:rsidR="00F92323">
        <w:rPr>
          <w:rStyle w:val="Hyperlink"/>
        </w:rPr>
        <w:t>.</w:t>
      </w:r>
      <w:r w:rsidR="00A93E84">
        <w:t xml:space="preserve"> </w:t>
      </w:r>
    </w:p>
    <w:p w14:paraId="605FA8C4" w14:textId="77777777" w:rsidR="00100350" w:rsidRDefault="00100350" w:rsidP="00104F2B">
      <w:pPr>
        <w:tabs>
          <w:tab w:val="left" w:pos="1065"/>
        </w:tabs>
      </w:pPr>
    </w:p>
    <w:p w14:paraId="729BE81E" w14:textId="6224BD0F" w:rsidR="00104F2B" w:rsidRDefault="00104F2B">
      <w:r>
        <w:br w:type="page"/>
      </w:r>
    </w:p>
    <w:p w14:paraId="3675D386" w14:textId="77777777" w:rsidR="00104F2B" w:rsidRPr="00104F2B" w:rsidRDefault="00104F2B" w:rsidP="00104F2B">
      <w:pPr>
        <w:tabs>
          <w:tab w:val="left" w:pos="1065"/>
        </w:tabs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3F3FCB1A" w14:textId="77777777" w:rsidTr="50A6C362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DA53A0" w14:textId="18BE57C2" w:rsidR="002C1641" w:rsidRPr="00842155" w:rsidRDefault="00AC4706" w:rsidP="002C1641">
            <w:pPr>
              <w:pStyle w:val="WeeklyTopicHeading1"/>
            </w:pPr>
            <w:bookmarkStart w:id="5" w:name="weekthree"/>
            <w:bookmarkStart w:id="6" w:name="_Toc358980896"/>
            <w:bookmarkEnd w:id="5"/>
            <w:r>
              <w:t>Module</w:t>
            </w:r>
            <w:r w:rsidR="002C1641" w:rsidRPr="0068364F">
              <w:t xml:space="preserve"> </w:t>
            </w:r>
            <w:r w:rsidR="002C1641">
              <w:t>Three</w:t>
            </w:r>
            <w:r w:rsidR="002C1641" w:rsidRPr="0068364F">
              <w:t>: Value</w:t>
            </w:r>
            <w:bookmarkEnd w:id="6"/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62C6F498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5A25266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30CD78A0" w14:textId="77777777" w:rsidTr="50A6C362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5F7931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22B910FD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FD5474" w:rsidRPr="00842155" w14:paraId="02F5B4F4" w14:textId="77777777" w:rsidTr="50A6C362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996D3D" w14:textId="5B0EA38A" w:rsidR="00FD5474" w:rsidRPr="004E1027" w:rsidRDefault="1BA5658C" w:rsidP="00A66284">
            <w:pPr>
              <w:pStyle w:val="ObjectiveBullet"/>
              <w:numPr>
                <w:ilvl w:val="1"/>
                <w:numId w:val="10"/>
              </w:numPr>
              <w:tabs>
                <w:tab w:val="clear" w:pos="0"/>
              </w:tabs>
            </w:pPr>
            <w:r>
              <w:t>Evaluate the components of an effective product strategy.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7A009233" w14:textId="4BE1248B" w:rsidR="00FD5474" w:rsidRPr="00842155" w:rsidRDefault="0027323D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CLO3</w:t>
            </w:r>
          </w:p>
        </w:tc>
      </w:tr>
      <w:tr w:rsidR="00FD5474" w:rsidRPr="00842155" w14:paraId="0BE7A8DF" w14:textId="77777777" w:rsidTr="50A6C362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2BA306" w14:textId="1F570089" w:rsidR="0027323D" w:rsidRPr="004E1027" w:rsidRDefault="50A6C362" w:rsidP="00A66284">
            <w:pPr>
              <w:pStyle w:val="ObjectiveBullet"/>
              <w:numPr>
                <w:ilvl w:val="1"/>
                <w:numId w:val="10"/>
              </w:numPr>
            </w:pPr>
            <w:r>
              <w:t>Analyze the impact of product value on a marketing strategy.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019E15E" w14:textId="1743D512" w:rsidR="00FD5474" w:rsidRPr="00842155" w:rsidRDefault="0027323D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CLO3, CLO4</w:t>
            </w:r>
          </w:p>
        </w:tc>
      </w:tr>
      <w:tr w:rsidR="00FD5474" w:rsidRPr="00842155" w14:paraId="5DFA128C" w14:textId="77777777" w:rsidTr="50A6C362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A40EF3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</w:t>
            </w:r>
            <w:r w:rsidR="005D02FB">
              <w:rPr>
                <w:rFonts w:cs="Arial"/>
                <w:i/>
                <w:szCs w:val="20"/>
              </w:rPr>
              <w:t xml:space="preserve"> and</w:t>
            </w:r>
            <w:r w:rsidRPr="005B10FE">
              <w:rPr>
                <w:rFonts w:cs="Arial"/>
                <w:i/>
                <w:szCs w:val="20"/>
              </w:rPr>
              <w:t xml:space="preserve">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48DE875F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1BFC3489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35782A43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9251D" w:rsidRPr="007F339F" w14:paraId="1069D3AB" w14:textId="77777777" w:rsidTr="50A6C36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BE0A86" w14:textId="6162EFE9" w:rsidR="004E1027" w:rsidRDefault="004E1027" w:rsidP="004E1027">
            <w:r>
              <w:rPr>
                <w:b/>
              </w:rPr>
              <w:t xml:space="preserve">Read </w:t>
            </w:r>
            <w:r>
              <w:t xml:space="preserve">the following selections from the </w:t>
            </w:r>
            <w:r w:rsidR="00F92323">
              <w:t>I</w:t>
            </w:r>
            <w:r>
              <w:t>nternet:</w:t>
            </w:r>
          </w:p>
          <w:p w14:paraId="6EF7F1AD" w14:textId="77777777" w:rsidR="00F92323" w:rsidRPr="004E1027" w:rsidRDefault="00F92323" w:rsidP="004E1027"/>
          <w:p w14:paraId="5E331F1C" w14:textId="2B9A9F5A" w:rsidR="004E1027" w:rsidRPr="004E1027" w:rsidRDefault="004E1027" w:rsidP="004E1027">
            <w:pPr>
              <w:pStyle w:val="AssignmentsLevel2"/>
              <w:rPr>
                <w:rFonts w:eastAsia="Arial"/>
              </w:rPr>
            </w:pPr>
            <w:r>
              <w:t xml:space="preserve">“Product Strategy: Setting Your Strategic Vision for Product Offerings” at </w:t>
            </w:r>
            <w:hyperlink r:id="rId35" w:history="1">
              <w:r w:rsidRPr="00C41F5A">
                <w:rPr>
                  <w:rStyle w:val="Hyperlink"/>
                </w:rPr>
                <w:t>https://www.marsdd.com/mars-library/product-strategy-setting-your-strategic-vision-for-product-offerings/</w:t>
              </w:r>
            </w:hyperlink>
            <w:r>
              <w:t xml:space="preserve"> </w:t>
            </w:r>
          </w:p>
          <w:p w14:paraId="0EB3C3C1" w14:textId="65E01423" w:rsidR="0059251D" w:rsidRPr="004E1027" w:rsidRDefault="004E1027" w:rsidP="00A66284">
            <w:pPr>
              <w:pStyle w:val="AssignmentsLevel2"/>
              <w:rPr>
                <w:rStyle w:val="Hyperlink"/>
                <w:rFonts w:eastAsia="Arial"/>
                <w:color w:val="auto"/>
                <w:u w:val="none"/>
              </w:rPr>
            </w:pPr>
            <w:r>
              <w:t xml:space="preserve">“Distribution Channels and Marketing Analysis” at </w:t>
            </w:r>
            <w:hyperlink r:id="rId36">
              <w:r w:rsidRPr="1BA5658C">
                <w:rPr>
                  <w:rStyle w:val="Hyperlink"/>
                </w:rPr>
                <w:t>http://smallbusiness.chron.com/distribution-channels-marketing-analysis-60985.html</w:t>
              </w:r>
            </w:hyperlink>
          </w:p>
          <w:p w14:paraId="1570AA08" w14:textId="607177C0" w:rsidR="00BE321B" w:rsidRPr="00BE321B" w:rsidRDefault="004E1027">
            <w:pPr>
              <w:pStyle w:val="AssignmentsLevel2"/>
              <w:rPr>
                <w:rFonts w:eastAsia="Arial"/>
              </w:rPr>
            </w:pPr>
            <w:r>
              <w:t xml:space="preserve">“Value-Based Marketing Strategy” at </w:t>
            </w:r>
            <w:hyperlink r:id="rId37">
              <w:r w:rsidRPr="50A6C362">
                <w:rPr>
                  <w:rStyle w:val="Hyperlink"/>
                </w:rPr>
                <w:t>http://www.ehow.com/info_8190598_valuebased-marketing-strategy.html</w:t>
              </w:r>
            </w:hyperlink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E37AB3B" w14:textId="7490B266" w:rsidR="0059251D" w:rsidRPr="009F6FAF" w:rsidRDefault="00F3289E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58B0C45C" w14:textId="77777777" w:rsidR="0059251D" w:rsidRPr="009F6FAF" w:rsidRDefault="0059251D" w:rsidP="00697547">
            <w:pPr>
              <w:rPr>
                <w:rFonts w:cs="Arial"/>
                <w:szCs w:val="20"/>
              </w:rPr>
            </w:pPr>
          </w:p>
        </w:tc>
      </w:tr>
      <w:tr w:rsidR="004E1027" w:rsidRPr="007F339F" w14:paraId="4830FAE9" w14:textId="77777777" w:rsidTr="50A6C36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FD4271" w14:textId="7C0BF64F" w:rsidR="004E1027" w:rsidRDefault="004E1027" w:rsidP="004E1027">
            <w:r>
              <w:rPr>
                <w:b/>
              </w:rPr>
              <w:t xml:space="preserve">Watch </w:t>
            </w:r>
            <w:r w:rsidRPr="004E1027">
              <w:t xml:space="preserve">“How to Increase the </w:t>
            </w:r>
            <w:r w:rsidR="005040D2" w:rsidRPr="004E1027">
              <w:t>Perceived</w:t>
            </w:r>
            <w:r w:rsidRPr="004E1027">
              <w:t xml:space="preserve"> Value of Your Product or Service” at</w:t>
            </w:r>
            <w:r>
              <w:rPr>
                <w:b/>
              </w:rPr>
              <w:t xml:space="preserve"> </w:t>
            </w:r>
            <w:hyperlink r:id="rId38" w:history="1">
              <w:r w:rsidRPr="00C41F5A">
                <w:rPr>
                  <w:rStyle w:val="Hyperlink"/>
                </w:rPr>
                <w:t>https://youtu.be/0eSytkacizU</w:t>
              </w:r>
            </w:hyperlink>
            <w:r w:rsidR="00F92323">
              <w:rPr>
                <w:rStyle w:val="Hyperlink"/>
              </w:rPr>
              <w:t>.</w:t>
            </w:r>
            <w:r>
              <w:t xml:space="preserve"> </w:t>
            </w:r>
          </w:p>
          <w:p w14:paraId="4FEABD45" w14:textId="77777777" w:rsidR="00BE321B" w:rsidRDefault="00BE321B" w:rsidP="004E1027"/>
          <w:p w14:paraId="76D5FFC4" w14:textId="0A6FFD6C" w:rsidR="00BE321B" w:rsidRPr="004E1027" w:rsidRDefault="00BE321B" w:rsidP="00BE321B">
            <w:pPr>
              <w:pStyle w:val="AssignmentsLevel1"/>
            </w:pPr>
            <w:r w:rsidRPr="00F91BC7">
              <w:rPr>
                <w:b/>
              </w:rPr>
              <w:t>Post</w:t>
            </w:r>
            <w:r>
              <w:t xml:space="preserve"> any questions you have regarding the material presented here in the Module </w:t>
            </w:r>
            <w:r w:rsidR="00E07F7D">
              <w:t xml:space="preserve">3 </w:t>
            </w:r>
            <w:r>
              <w:t>Questions Forum and your instructor will respond.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AC1F1B3" w14:textId="6E18F08F" w:rsidR="004E1027" w:rsidRPr="009F6FAF" w:rsidRDefault="00F3289E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4D621E4B" w14:textId="0FAD67B3" w:rsidR="004E1027" w:rsidRPr="009F6FAF" w:rsidRDefault="00E07F7D" w:rsidP="00697547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Instructional Video = 1 hr.</w:t>
            </w:r>
          </w:p>
        </w:tc>
      </w:tr>
      <w:tr w:rsidR="002C1641" w:rsidRPr="00842155" w14:paraId="400079C4" w14:textId="77777777" w:rsidTr="50A6C362">
        <w:tc>
          <w:tcPr>
            <w:tcW w:w="1440" w:type="dxa"/>
            <w:tcBorders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7A327D7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3C129C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E6E6E6"/>
          </w:tcPr>
          <w:p w14:paraId="40A2CAA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shd w:val="clear" w:color="auto" w:fill="E6E6E6"/>
          </w:tcPr>
          <w:p w14:paraId="40455CA8" w14:textId="77777777" w:rsidR="002C1641" w:rsidRPr="00842155" w:rsidRDefault="002C1641" w:rsidP="00FD5474">
            <w:pPr>
              <w:ind w:left="360" w:hanging="360"/>
              <w:rPr>
                <w:rFonts w:cs="Arial"/>
                <w:b/>
                <w:szCs w:val="20"/>
              </w:rPr>
            </w:pPr>
          </w:p>
        </w:tc>
      </w:tr>
      <w:tr w:rsidR="002C1641" w:rsidRPr="00842155" w14:paraId="5135AE6D" w14:textId="77777777" w:rsidTr="50A6C362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A12576E" w14:textId="50F30D55" w:rsidR="002C1641" w:rsidRPr="005B10FE" w:rsidRDefault="1BA5658C" w:rsidP="005040D2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1BA5658C">
              <w:rPr>
                <w:rFonts w:eastAsia="Arial" w:cs="Arial"/>
                <w:b/>
                <w:bCs/>
                <w:i/>
                <w:iCs/>
                <w:sz w:val="22"/>
                <w:szCs w:val="22"/>
              </w:rPr>
              <w:t>Assignment</w:t>
            </w:r>
            <w:r w:rsidR="005040D2">
              <w:rPr>
                <w:rFonts w:eastAsia="Arial" w:cs="Arial"/>
                <w:i/>
                <w:iCs/>
              </w:rPr>
              <w:t xml:space="preserve">: </w:t>
            </w:r>
            <w:r w:rsidR="005040D2" w:rsidRPr="1BA5658C">
              <w:rPr>
                <w:rFonts w:eastAsia="Arial" w:cs="Arial"/>
                <w:i/>
                <w:iCs/>
              </w:rPr>
              <w:t>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3CB10508" w14:textId="77777777" w:rsidR="002C1641" w:rsidRPr="005B10FE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E1AD739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16BFA550" w14:textId="77777777" w:rsidR="002C1641" w:rsidRPr="005B10FE" w:rsidRDefault="002C1641" w:rsidP="00FD5474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2C1641" w:rsidRPr="007F339F" w14:paraId="0203BDCE" w14:textId="77777777" w:rsidTr="50A6C36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1E8205" w14:textId="7E29BD3C" w:rsidR="002C1641" w:rsidRDefault="00C9361A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Product Strategy Outline</w:t>
            </w:r>
          </w:p>
          <w:p w14:paraId="606EC9B1" w14:textId="77777777" w:rsidR="002C1641" w:rsidRDefault="002C1641" w:rsidP="00FD5474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27122532" w14:textId="71F534AD" w:rsidR="00943415" w:rsidRDefault="00075461" w:rsidP="00C9361A">
            <w:pPr>
              <w:pStyle w:val="AssignmentsLevel1"/>
              <w:rPr>
                <w:rStyle w:val="Hyperlink"/>
              </w:rPr>
            </w:pPr>
            <w:r w:rsidRPr="00131675">
              <w:rPr>
                <w:rFonts w:eastAsia="Arial"/>
                <w:b/>
              </w:rPr>
              <w:t>Review</w:t>
            </w:r>
            <w:r>
              <w:rPr>
                <w:rFonts w:eastAsia="Arial"/>
              </w:rPr>
              <w:t xml:space="preserve"> </w:t>
            </w:r>
            <w:r>
              <w:t xml:space="preserve">“Product Strategy: Setting Your Strategic Vision for Product Offerings” at </w:t>
            </w:r>
            <w:hyperlink r:id="rId39" w:history="1">
              <w:r w:rsidRPr="00C41F5A">
                <w:rPr>
                  <w:rStyle w:val="Hyperlink"/>
                </w:rPr>
                <w:t>https://www.marsdd.com/mars-library/product-strategy-setting-your-strategic-vision-for-product-offerings/</w:t>
              </w:r>
            </w:hyperlink>
            <w:r w:rsidR="00943415">
              <w:rPr>
                <w:rStyle w:val="Hyperlink"/>
              </w:rPr>
              <w:t>.</w:t>
            </w:r>
          </w:p>
          <w:p w14:paraId="7C34A172" w14:textId="373C8048" w:rsidR="00131675" w:rsidRDefault="00075461" w:rsidP="00C9361A">
            <w:pPr>
              <w:pStyle w:val="AssignmentsLevel1"/>
              <w:rPr>
                <w:rFonts w:eastAsia="Arial"/>
              </w:rPr>
            </w:pPr>
            <w:r>
              <w:t xml:space="preserve"> </w:t>
            </w:r>
            <w:r>
              <w:rPr>
                <w:rFonts w:eastAsia="Arial"/>
              </w:rPr>
              <w:t xml:space="preserve"> </w:t>
            </w:r>
          </w:p>
          <w:p w14:paraId="224DB157" w14:textId="77777777" w:rsidR="00943415" w:rsidRDefault="00131675" w:rsidP="00C9361A">
            <w:pPr>
              <w:pStyle w:val="AssignmentsLevel1"/>
              <w:rPr>
                <w:rFonts w:eastAsia="Arial"/>
              </w:rPr>
            </w:pPr>
            <w:r w:rsidRPr="00131675">
              <w:rPr>
                <w:rFonts w:eastAsia="Arial"/>
                <w:b/>
              </w:rPr>
              <w:t>C</w:t>
            </w:r>
            <w:r w:rsidR="005040D2" w:rsidRPr="00131675">
              <w:rPr>
                <w:rFonts w:eastAsia="Arial"/>
                <w:b/>
              </w:rPr>
              <w:t>reate</w:t>
            </w:r>
            <w:r w:rsidR="005040D2" w:rsidRPr="1BA5658C">
              <w:rPr>
                <w:rFonts w:eastAsia="Arial"/>
              </w:rPr>
              <w:t xml:space="preserve"> a brief product strate</w:t>
            </w:r>
            <w:r>
              <w:rPr>
                <w:rFonts w:eastAsia="Arial"/>
              </w:rPr>
              <w:t>gy for a product of your choice.</w:t>
            </w:r>
          </w:p>
          <w:p w14:paraId="2653F03A" w14:textId="19992AE7" w:rsidR="00131675" w:rsidRDefault="005040D2" w:rsidP="00C9361A">
            <w:pPr>
              <w:pStyle w:val="AssignmentsLevel1"/>
              <w:rPr>
                <w:rFonts w:eastAsia="Arial"/>
              </w:rPr>
            </w:pPr>
            <w:r>
              <w:rPr>
                <w:rFonts w:eastAsia="Arial"/>
              </w:rPr>
              <w:t xml:space="preserve"> </w:t>
            </w:r>
          </w:p>
          <w:p w14:paraId="427426E3" w14:textId="6D48E368" w:rsidR="00131675" w:rsidRDefault="005040D2" w:rsidP="00C9361A">
            <w:pPr>
              <w:pStyle w:val="AssignmentsLevel1"/>
              <w:rPr>
                <w:rFonts w:eastAsia="Arial"/>
              </w:rPr>
            </w:pPr>
            <w:r w:rsidRPr="00131675">
              <w:rPr>
                <w:rFonts w:eastAsia="Arial"/>
                <w:b/>
              </w:rPr>
              <w:lastRenderedPageBreak/>
              <w:t>Include</w:t>
            </w:r>
            <w:r>
              <w:rPr>
                <w:rFonts w:eastAsia="Arial"/>
              </w:rPr>
              <w:t xml:space="preserve"> strategies to increase value of your product.</w:t>
            </w:r>
          </w:p>
          <w:p w14:paraId="240FA0A8" w14:textId="77777777" w:rsidR="00943415" w:rsidRDefault="00943415" w:rsidP="00C9361A">
            <w:pPr>
              <w:pStyle w:val="AssignmentsLevel1"/>
              <w:rPr>
                <w:rFonts w:eastAsia="Arial"/>
              </w:rPr>
            </w:pPr>
          </w:p>
          <w:p w14:paraId="2C52B289" w14:textId="03F87263" w:rsidR="00131675" w:rsidRPr="009A0F2C" w:rsidRDefault="00131675" w:rsidP="00C9361A">
            <w:pPr>
              <w:pStyle w:val="AssignmentsLevel1"/>
              <w:rPr>
                <w:rFonts w:eastAsia="Arial"/>
              </w:rPr>
            </w:pPr>
            <w:r>
              <w:rPr>
                <w:rFonts w:eastAsia="Arial"/>
                <w:b/>
              </w:rPr>
              <w:t>Theorize</w:t>
            </w:r>
            <w:r>
              <w:rPr>
                <w:rFonts w:eastAsia="Arial"/>
              </w:rPr>
              <w:t xml:space="preserve"> how an increased product value might </w:t>
            </w:r>
            <w:r w:rsidR="00892721">
              <w:rPr>
                <w:rFonts w:eastAsia="Arial"/>
              </w:rPr>
              <w:t>contribute</w:t>
            </w:r>
            <w:r>
              <w:rPr>
                <w:rFonts w:eastAsia="Arial"/>
              </w:rPr>
              <w:t xml:space="preserve"> to </w:t>
            </w:r>
            <w:r w:rsidR="00892721">
              <w:rPr>
                <w:rFonts w:eastAsia="Arial"/>
              </w:rPr>
              <w:t>modifications in your</w:t>
            </w:r>
            <w:r>
              <w:rPr>
                <w:rFonts w:eastAsia="Arial"/>
              </w:rPr>
              <w:t xml:space="preserve"> product strategy.</w:t>
            </w:r>
          </w:p>
          <w:p w14:paraId="0693247A" w14:textId="77777777" w:rsidR="00943415" w:rsidRDefault="00943415" w:rsidP="00C9361A">
            <w:pPr>
              <w:pStyle w:val="AssignmentsLevel1"/>
              <w:rPr>
                <w:rFonts w:eastAsia="Arial"/>
                <w:b/>
              </w:rPr>
            </w:pPr>
          </w:p>
          <w:p w14:paraId="6603CDF6" w14:textId="03202A03" w:rsidR="00131675" w:rsidRDefault="00131675" w:rsidP="00C9361A">
            <w:pPr>
              <w:pStyle w:val="AssignmentsLevel1"/>
              <w:rPr>
                <w:rFonts w:eastAsia="Arial"/>
              </w:rPr>
            </w:pPr>
            <w:r w:rsidRPr="00131675">
              <w:rPr>
                <w:rFonts w:eastAsia="Arial"/>
                <w:b/>
              </w:rPr>
              <w:t>Cite</w:t>
            </w:r>
            <w:r>
              <w:rPr>
                <w:rFonts w:eastAsia="Arial"/>
              </w:rPr>
              <w:t xml:space="preserve"> any resources used in current APA format.</w:t>
            </w:r>
          </w:p>
          <w:p w14:paraId="55EB0ED2" w14:textId="77777777" w:rsidR="00943415" w:rsidRDefault="00943415" w:rsidP="00C9361A">
            <w:pPr>
              <w:pStyle w:val="AssignmentsLevel1"/>
              <w:rPr>
                <w:rFonts w:eastAsia="Arial"/>
              </w:rPr>
            </w:pPr>
          </w:p>
          <w:p w14:paraId="153C625F" w14:textId="3B01323B" w:rsidR="00131675" w:rsidRPr="007F339F" w:rsidRDefault="00131675" w:rsidP="00C9361A">
            <w:pPr>
              <w:pStyle w:val="AssignmentsLevel1"/>
            </w:pPr>
            <w:r w:rsidRPr="00131675">
              <w:rPr>
                <w:rFonts w:eastAsia="Arial"/>
                <w:b/>
              </w:rPr>
              <w:t>Submit</w:t>
            </w:r>
            <w:r>
              <w:rPr>
                <w:rFonts w:eastAsia="Arial"/>
              </w:rPr>
              <w:t xml:space="preserve"> your product strategy.</w:t>
            </w:r>
          </w:p>
        </w:tc>
        <w:tc>
          <w:tcPr>
            <w:tcW w:w="1440" w:type="dxa"/>
          </w:tcPr>
          <w:p w14:paraId="48968C89" w14:textId="3B9A6DE2" w:rsidR="002C1641" w:rsidRPr="009F6FAF" w:rsidRDefault="00892721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</w:t>
            </w:r>
          </w:p>
        </w:tc>
        <w:tc>
          <w:tcPr>
            <w:tcW w:w="1440" w:type="dxa"/>
          </w:tcPr>
          <w:p w14:paraId="5F002CC6" w14:textId="585548F3" w:rsidR="002C1641" w:rsidRDefault="00E07F7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Reflection = 1 hr.</w:t>
            </w:r>
          </w:p>
          <w:p w14:paraId="529A3C2F" w14:textId="5039C9C3" w:rsidR="00E07F7D" w:rsidRPr="009F6FAF" w:rsidRDefault="00E07F7D" w:rsidP="00FD5474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Guided Project = 1</w:t>
            </w:r>
            <w:r w:rsidR="009A0F2C">
              <w:rPr>
                <w:rFonts w:cs="Arial"/>
                <w:szCs w:val="20"/>
              </w:rPr>
              <w:t>.5</w:t>
            </w:r>
            <w:r>
              <w:rPr>
                <w:rFonts w:cs="Arial"/>
                <w:szCs w:val="20"/>
              </w:rPr>
              <w:t xml:space="preserve"> hr.</w:t>
            </w:r>
          </w:p>
        </w:tc>
      </w:tr>
      <w:tr w:rsidR="001858C5" w:rsidRPr="007F339F" w14:paraId="2D20DA4C" w14:textId="77777777" w:rsidTr="50A6C362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1EE49B" w14:textId="774D16C0" w:rsidR="001858C5" w:rsidRDefault="001858C5" w:rsidP="001858C5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Topic Article Summary</w:t>
            </w:r>
            <w:r w:rsidR="00997771">
              <w:rPr>
                <w:rFonts w:eastAsia="Arial" w:cs="Arial"/>
                <w:b/>
                <w:bCs/>
              </w:rPr>
              <w:t xml:space="preserve"> 2</w:t>
            </w:r>
          </w:p>
          <w:p w14:paraId="0C34C5E9" w14:textId="77777777" w:rsidR="001858C5" w:rsidRDefault="001858C5" w:rsidP="001858C5">
            <w:pPr>
              <w:tabs>
                <w:tab w:val="left" w:pos="2329"/>
              </w:tabs>
              <w:rPr>
                <w:rFonts w:eastAsia="Arial" w:cs="Arial"/>
                <w:b/>
                <w:bCs/>
              </w:rPr>
            </w:pPr>
          </w:p>
          <w:p w14:paraId="5F992694" w14:textId="77777777" w:rsidR="001858C5" w:rsidRDefault="001858C5" w:rsidP="001858C5">
            <w:pPr>
              <w:tabs>
                <w:tab w:val="left" w:pos="2329"/>
              </w:tabs>
              <w:rPr>
                <w:rFonts w:eastAsia="Arial" w:cs="Arial"/>
                <w:bCs/>
              </w:rPr>
            </w:pPr>
            <w:r>
              <w:rPr>
                <w:rFonts w:eastAsia="Arial" w:cs="Arial"/>
                <w:b/>
                <w:bCs/>
              </w:rPr>
              <w:t>Research</w:t>
            </w:r>
            <w:r>
              <w:rPr>
                <w:rFonts w:eastAsia="Arial" w:cs="Arial"/>
                <w:bCs/>
              </w:rPr>
              <w:t xml:space="preserve"> an article in the library (either on campus or online) with one of the following subjects:</w:t>
            </w:r>
          </w:p>
          <w:p w14:paraId="35A47877" w14:textId="77777777" w:rsidR="00943415" w:rsidRDefault="00943415" w:rsidP="001858C5">
            <w:pPr>
              <w:tabs>
                <w:tab w:val="left" w:pos="2329"/>
              </w:tabs>
              <w:rPr>
                <w:rFonts w:eastAsia="Arial" w:cs="Arial"/>
                <w:bCs/>
              </w:rPr>
            </w:pPr>
          </w:p>
          <w:p w14:paraId="1169D8AE" w14:textId="1AFE68E9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 xml:space="preserve">How </w:t>
            </w:r>
            <w:r w:rsidR="009A0F2C">
              <w:rPr>
                <w:rFonts w:eastAsia="Arial"/>
              </w:rPr>
              <w:t>the</w:t>
            </w:r>
            <w:r>
              <w:rPr>
                <w:rFonts w:eastAsia="Arial"/>
              </w:rPr>
              <w:t xml:space="preserve"> product</w:t>
            </w:r>
            <w:r w:rsidR="009A0F2C">
              <w:rPr>
                <w:rFonts w:eastAsia="Arial"/>
              </w:rPr>
              <w:t xml:space="preserve"> strategy of a </w:t>
            </w:r>
            <w:proofErr w:type="gramStart"/>
            <w:r w:rsidR="009A0F2C">
              <w:rPr>
                <w:rFonts w:eastAsia="Arial"/>
              </w:rPr>
              <w:t>particular product</w:t>
            </w:r>
            <w:proofErr w:type="gramEnd"/>
            <w:r>
              <w:rPr>
                <w:rFonts w:eastAsia="Arial"/>
              </w:rPr>
              <w:t xml:space="preserve"> positively or negatively affected </w:t>
            </w:r>
            <w:r w:rsidR="009A0F2C">
              <w:rPr>
                <w:rFonts w:eastAsia="Arial"/>
              </w:rPr>
              <w:t>its</w:t>
            </w:r>
            <w:r>
              <w:rPr>
                <w:rFonts w:eastAsia="Arial"/>
              </w:rPr>
              <w:t xml:space="preserve"> overall </w:t>
            </w:r>
            <w:r w:rsidR="009A0F2C">
              <w:rPr>
                <w:rFonts w:eastAsia="Arial"/>
              </w:rPr>
              <w:t>sales</w:t>
            </w:r>
          </w:p>
          <w:p w14:paraId="24AA47AE" w14:textId="21E516C9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 xml:space="preserve">How consumer opinion regarding a product’s value positively or negatively affected sales of the product </w:t>
            </w:r>
          </w:p>
          <w:p w14:paraId="338CA817" w14:textId="77777777" w:rsidR="001858C5" w:rsidRDefault="001858C5" w:rsidP="001858C5">
            <w:pPr>
              <w:pStyle w:val="AssignmentsLevel1"/>
              <w:rPr>
                <w:rFonts w:eastAsia="Arial"/>
              </w:rPr>
            </w:pPr>
          </w:p>
          <w:p w14:paraId="361957F1" w14:textId="77777777" w:rsidR="001858C5" w:rsidRDefault="001858C5" w:rsidP="001858C5">
            <w:pPr>
              <w:pStyle w:val="AssignmentsLevel1"/>
              <w:rPr>
                <w:rFonts w:eastAsia="Arial"/>
              </w:rPr>
            </w:pPr>
            <w:r w:rsidRPr="001858C5">
              <w:rPr>
                <w:rFonts w:eastAsia="Arial"/>
                <w:b/>
              </w:rPr>
              <w:t>Compose</w:t>
            </w:r>
            <w:r>
              <w:rPr>
                <w:rFonts w:eastAsia="Arial"/>
              </w:rPr>
              <w:t xml:space="preserve"> a 1- to 2-page summary in which you do the following:</w:t>
            </w:r>
          </w:p>
          <w:p w14:paraId="01AE2F79" w14:textId="77777777" w:rsidR="00943415" w:rsidRDefault="00943415" w:rsidP="001858C5">
            <w:pPr>
              <w:pStyle w:val="AssignmentsLevel1"/>
              <w:rPr>
                <w:rFonts w:eastAsia="Arial"/>
              </w:rPr>
            </w:pPr>
          </w:p>
          <w:p w14:paraId="054F8D60" w14:textId="125FD7F4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Identify points in the article that you agree with and disagree with</w:t>
            </w:r>
            <w:r w:rsidR="00943415">
              <w:rPr>
                <w:rFonts w:eastAsia="Arial"/>
              </w:rPr>
              <w:t>.</w:t>
            </w:r>
          </w:p>
          <w:p w14:paraId="57EF40AA" w14:textId="01EC5874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>Indicate something new you learned from the article regarding the topic</w:t>
            </w:r>
            <w:r w:rsidR="00943415">
              <w:rPr>
                <w:rFonts w:eastAsia="Arial"/>
              </w:rPr>
              <w:t>.</w:t>
            </w:r>
          </w:p>
          <w:p w14:paraId="10909AB8" w14:textId="28CF8B25" w:rsidR="001858C5" w:rsidRDefault="001858C5" w:rsidP="001858C5">
            <w:pPr>
              <w:pStyle w:val="AssignmentsLevel2"/>
              <w:rPr>
                <w:rFonts w:eastAsia="Arial"/>
              </w:rPr>
            </w:pPr>
            <w:r>
              <w:rPr>
                <w:rFonts w:eastAsia="Arial"/>
              </w:rPr>
              <w:t xml:space="preserve">Explain how this might or might not change your understanding of the role or functions of </w:t>
            </w:r>
            <w:r w:rsidR="009A0F2C">
              <w:rPr>
                <w:rFonts w:eastAsia="Arial"/>
              </w:rPr>
              <w:t>product strategy or value</w:t>
            </w:r>
            <w:r>
              <w:rPr>
                <w:rFonts w:eastAsia="Arial"/>
              </w:rPr>
              <w:t xml:space="preserve"> within the overall scope of your current or potential future organization.</w:t>
            </w:r>
          </w:p>
          <w:p w14:paraId="168C39F9" w14:textId="77777777" w:rsidR="001858C5" w:rsidRDefault="001858C5" w:rsidP="001858C5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rFonts w:eastAsia="Arial"/>
              </w:rPr>
            </w:pPr>
          </w:p>
          <w:p w14:paraId="1C98B09E" w14:textId="77777777" w:rsidR="001858C5" w:rsidRDefault="001858C5" w:rsidP="001858C5">
            <w:pPr>
              <w:pStyle w:val="AssignmentsLevel2"/>
              <w:numPr>
                <w:ilvl w:val="0"/>
                <w:numId w:val="0"/>
              </w:numPr>
              <w:ind w:left="360" w:hanging="360"/>
              <w:rPr>
                <w:rFonts w:eastAsia="Arial"/>
              </w:rPr>
            </w:pPr>
            <w:r w:rsidRPr="001858C5">
              <w:rPr>
                <w:rFonts w:eastAsia="Arial"/>
                <w:b/>
              </w:rPr>
              <w:t>Format</w:t>
            </w:r>
            <w:r>
              <w:rPr>
                <w:rFonts w:eastAsia="Arial"/>
              </w:rPr>
              <w:t xml:space="preserve"> your summary according to current APA standards.</w:t>
            </w:r>
          </w:p>
          <w:p w14:paraId="630A1615" w14:textId="77777777" w:rsidR="00943415" w:rsidRDefault="00943415" w:rsidP="001858C5">
            <w:pPr>
              <w:tabs>
                <w:tab w:val="left" w:pos="2329"/>
              </w:tabs>
              <w:rPr>
                <w:rFonts w:eastAsia="Arial"/>
                <w:b/>
              </w:rPr>
            </w:pPr>
          </w:p>
          <w:p w14:paraId="1C1D59A7" w14:textId="28BC68DA" w:rsidR="001858C5" w:rsidRDefault="001858C5" w:rsidP="001858C5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1858C5">
              <w:rPr>
                <w:rFonts w:eastAsia="Arial"/>
                <w:b/>
              </w:rPr>
              <w:t>Submit</w:t>
            </w:r>
            <w:r>
              <w:rPr>
                <w:rFonts w:eastAsia="Arial"/>
              </w:rPr>
              <w:t xml:space="preserve"> your summary.</w:t>
            </w:r>
          </w:p>
        </w:tc>
        <w:tc>
          <w:tcPr>
            <w:tcW w:w="1440" w:type="dxa"/>
          </w:tcPr>
          <w:p w14:paraId="2D052373" w14:textId="0518E75D" w:rsidR="001858C5" w:rsidRDefault="001858C5" w:rsidP="001858C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</w:p>
        </w:tc>
        <w:tc>
          <w:tcPr>
            <w:tcW w:w="1440" w:type="dxa"/>
          </w:tcPr>
          <w:p w14:paraId="392DCD11" w14:textId="414B7FA1" w:rsidR="001858C5" w:rsidRDefault="001858C5" w:rsidP="001858C5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Research Paper = 1</w:t>
            </w:r>
            <w:r w:rsidR="009A0F2C">
              <w:rPr>
                <w:rFonts w:cs="Arial"/>
                <w:szCs w:val="20"/>
              </w:rPr>
              <w:t>.5</w:t>
            </w:r>
            <w:r>
              <w:rPr>
                <w:rFonts w:cs="Arial"/>
                <w:szCs w:val="20"/>
              </w:rPr>
              <w:t xml:space="preserve"> hr.</w:t>
            </w:r>
          </w:p>
        </w:tc>
      </w:tr>
      <w:tr w:rsidR="00AC4706" w:rsidRPr="00842155" w14:paraId="1962B7F4" w14:textId="77777777" w:rsidTr="50A6C362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147845" w14:textId="24C28B5D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56E501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0C9C2D9C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E8E6FC5" w14:textId="77777777" w:rsidR="00AC4706" w:rsidRPr="00842155" w:rsidRDefault="00AC4706" w:rsidP="00AC470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</w:tr>
      <w:tr w:rsidR="00AC4706" w:rsidRPr="00842155" w14:paraId="504326B6" w14:textId="77777777" w:rsidTr="50A6C362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B37C7E1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25FC0471" w14:textId="77777777" w:rsidR="00AC4706" w:rsidRPr="009F6FAF" w:rsidRDefault="00AC4706" w:rsidP="00AC470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55295528" w14:textId="77777777" w:rsidR="005344A9" w:rsidRDefault="005344A9" w:rsidP="005344A9">
      <w:pPr>
        <w:pStyle w:val="Heading1"/>
        <w:rPr>
          <w:color w:val="BD313B"/>
        </w:rPr>
      </w:pPr>
    </w:p>
    <w:p w14:paraId="3D19C376" w14:textId="77777777" w:rsidR="009A0F2C" w:rsidRDefault="73A6B723" w:rsidP="005344A9">
      <w:pPr>
        <w:pStyle w:val="Heading1"/>
        <w:rPr>
          <w:color w:val="BD313B"/>
        </w:rPr>
      </w:pPr>
      <w:r w:rsidRPr="73A6B723">
        <w:rPr>
          <w:color w:val="BD313B"/>
        </w:rPr>
        <w:t xml:space="preserve">Faculty Notes:  </w:t>
      </w:r>
    </w:p>
    <w:p w14:paraId="14FE0976" w14:textId="77777777" w:rsidR="00943415" w:rsidRDefault="00943415" w:rsidP="009A0F2C">
      <w:pPr>
        <w:pStyle w:val="AssignmentsLevel1"/>
      </w:pPr>
    </w:p>
    <w:p w14:paraId="2DB4B912" w14:textId="05CEAB61" w:rsidR="005344A9" w:rsidRPr="00104F2B" w:rsidRDefault="73A6B723" w:rsidP="009A0F2C">
      <w:pPr>
        <w:pStyle w:val="AssignmentsLevel1"/>
      </w:pPr>
      <w:r w:rsidRPr="73A6B723">
        <w:t>In the article for review</w:t>
      </w:r>
      <w:r w:rsidR="00943415">
        <w:t>,</w:t>
      </w:r>
      <w:r w:rsidRPr="73A6B723">
        <w:t xml:space="preserve"> "Product Strategy: Setting Your Strategic Vision for Product Offerings</w:t>
      </w:r>
      <w:r w:rsidR="00943415">
        <w:t>,</w:t>
      </w:r>
      <w:r w:rsidRPr="73A6B723">
        <w:t>" students are provided an example of a briefly</w:t>
      </w:r>
      <w:r w:rsidR="00943415">
        <w:t>-</w:t>
      </w:r>
      <w:r w:rsidRPr="73A6B723">
        <w:t xml:space="preserve">worded product strategy that answers the </w:t>
      </w:r>
      <w:r w:rsidR="00943415">
        <w:t>five</w:t>
      </w:r>
      <w:r w:rsidRPr="73A6B723">
        <w:t xml:space="preserve"> questions outlined in the article. Students should model that to </w:t>
      </w:r>
      <w:r w:rsidR="009A0F2C">
        <w:t>complete</w:t>
      </w:r>
      <w:r w:rsidRPr="73A6B723">
        <w:t xml:space="preserve"> the </w:t>
      </w:r>
      <w:r w:rsidR="009A0F2C">
        <w:t xml:space="preserve">Product Strategy Outline </w:t>
      </w:r>
      <w:r w:rsidRPr="73A6B723">
        <w:t xml:space="preserve">assignment and then provide additional solutions </w:t>
      </w:r>
      <w:r w:rsidR="009A0F2C">
        <w:t xml:space="preserve">that may </w:t>
      </w:r>
      <w:r w:rsidRPr="73A6B723">
        <w:t xml:space="preserve">increase the value of </w:t>
      </w:r>
      <w:r w:rsidR="009A0F2C">
        <w:t>the</w:t>
      </w:r>
      <w:r w:rsidRPr="73A6B723">
        <w:t xml:space="preserve"> product.</w:t>
      </w:r>
    </w:p>
    <w:p w14:paraId="092CC3B4" w14:textId="77777777" w:rsidR="005344A9" w:rsidRDefault="005344A9" w:rsidP="005344A9">
      <w:pPr>
        <w:tabs>
          <w:tab w:val="left" w:pos="1065"/>
        </w:tabs>
      </w:pPr>
    </w:p>
    <w:p w14:paraId="2B7A941F" w14:textId="77777777" w:rsidR="00104F2B" w:rsidRDefault="00104F2B" w:rsidP="00104F2B"/>
    <w:p w14:paraId="18912E20" w14:textId="77777777" w:rsidR="00104F2B" w:rsidRPr="00104F2B" w:rsidRDefault="00104F2B" w:rsidP="00104F2B"/>
    <w:p w14:paraId="34803E2F" w14:textId="77777777" w:rsidR="00104F2B" w:rsidRPr="00104F2B" w:rsidRDefault="00104F2B" w:rsidP="00104F2B">
      <w:pPr>
        <w:sectPr w:rsidR="00104F2B" w:rsidRPr="00104F2B" w:rsidSect="00C82FE2">
          <w:headerReference w:type="first" r:id="rId40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0DA6495" w14:textId="2D2A3AF7" w:rsidR="00E3447E" w:rsidRPr="004F138A" w:rsidRDefault="00E3447E" w:rsidP="0068364F">
      <w:pPr>
        <w:pStyle w:val="Heading1"/>
        <w:rPr>
          <w:color w:val="9C2C2A" w:themeColor="accent1"/>
        </w:rPr>
      </w:pPr>
      <w:r w:rsidRPr="00825CE5">
        <w:rPr>
          <w:color w:val="BD313B"/>
        </w:rPr>
        <w:lastRenderedPageBreak/>
        <w:t>Breakdown of Academic Instructional Equivalencies</w:t>
      </w:r>
    </w:p>
    <w:p w14:paraId="5551548F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4581A9D4" w14:textId="77777777" w:rsidTr="00825CE5">
        <w:tc>
          <w:tcPr>
            <w:tcW w:w="3078" w:type="dxa"/>
            <w:shd w:val="clear" w:color="auto" w:fill="BD313B"/>
            <w:vAlign w:val="center"/>
          </w:tcPr>
          <w:p w14:paraId="2C25E724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45211251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20C876C8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76AD9F9D" w14:textId="77777777" w:rsidTr="00825CE5">
        <w:tc>
          <w:tcPr>
            <w:tcW w:w="3078" w:type="dxa"/>
            <w:shd w:val="clear" w:color="auto" w:fill="D8D9DA"/>
            <w:vAlign w:val="center"/>
          </w:tcPr>
          <w:p w14:paraId="1A5CF552" w14:textId="321A3839" w:rsidR="00E3447E" w:rsidRPr="001A6671" w:rsidRDefault="00AC4706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7B3C135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4ABE0409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991934F" w14:textId="77777777" w:rsidTr="00AA0531">
        <w:tc>
          <w:tcPr>
            <w:tcW w:w="3078" w:type="dxa"/>
            <w:vAlign w:val="center"/>
          </w:tcPr>
          <w:p w14:paraId="7DD13BC6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5EEF10F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469CAB1" w14:textId="3441ABF0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4.5</w:t>
            </w:r>
          </w:p>
        </w:tc>
      </w:tr>
      <w:tr w:rsidR="00E3447E" w:rsidRPr="007C23CA" w14:paraId="4D427C8A" w14:textId="77777777" w:rsidTr="00AA0531">
        <w:tc>
          <w:tcPr>
            <w:tcW w:w="3078" w:type="dxa"/>
            <w:vAlign w:val="center"/>
          </w:tcPr>
          <w:p w14:paraId="20CD2195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788E097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C0E5792" w14:textId="566DE011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08285CFF" w14:textId="77777777" w:rsidTr="00AA0531">
        <w:tc>
          <w:tcPr>
            <w:tcW w:w="3078" w:type="dxa"/>
            <w:vAlign w:val="center"/>
          </w:tcPr>
          <w:p w14:paraId="0AB0A7C2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362066F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41BC384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DC07B87" w14:textId="77777777" w:rsidTr="00825CE5">
        <w:tc>
          <w:tcPr>
            <w:tcW w:w="3078" w:type="dxa"/>
            <w:shd w:val="clear" w:color="auto" w:fill="D8D9DA"/>
            <w:vAlign w:val="center"/>
          </w:tcPr>
          <w:p w14:paraId="0F846567" w14:textId="438A006D" w:rsidR="00E3447E" w:rsidRPr="001A6671" w:rsidRDefault="00AC4706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532CDD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690EF456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8A266FD" w14:textId="77777777" w:rsidTr="00AA0531">
        <w:tc>
          <w:tcPr>
            <w:tcW w:w="3078" w:type="dxa"/>
            <w:vAlign w:val="center"/>
          </w:tcPr>
          <w:p w14:paraId="5C4FE6A6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00504AD8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3540076" w14:textId="551EA88C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4.5</w:t>
            </w:r>
          </w:p>
        </w:tc>
      </w:tr>
      <w:tr w:rsidR="00E3447E" w:rsidRPr="007C23CA" w14:paraId="2DA8505A" w14:textId="77777777" w:rsidTr="00AA0531">
        <w:tc>
          <w:tcPr>
            <w:tcW w:w="3078" w:type="dxa"/>
            <w:vAlign w:val="center"/>
          </w:tcPr>
          <w:p w14:paraId="3955E202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2ECC485C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E00BEE5" w14:textId="32DBC5D8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4D4A86AC" w14:textId="77777777" w:rsidTr="00AA0531">
        <w:tc>
          <w:tcPr>
            <w:tcW w:w="3078" w:type="dxa"/>
            <w:vAlign w:val="center"/>
          </w:tcPr>
          <w:p w14:paraId="2D1F5B99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2709BA53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3B3DCF67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4B73EDF" w14:textId="77777777" w:rsidTr="00825CE5">
        <w:tc>
          <w:tcPr>
            <w:tcW w:w="3078" w:type="dxa"/>
            <w:shd w:val="clear" w:color="auto" w:fill="D8D9DA"/>
            <w:vAlign w:val="center"/>
          </w:tcPr>
          <w:p w14:paraId="3F1D4FAC" w14:textId="3C37D570" w:rsidR="00E3447E" w:rsidRPr="001A6671" w:rsidRDefault="00AC4706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6286557F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568AC513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E1D5FD4" w14:textId="77777777" w:rsidTr="00AA0531">
        <w:tc>
          <w:tcPr>
            <w:tcW w:w="3078" w:type="dxa"/>
            <w:vAlign w:val="center"/>
          </w:tcPr>
          <w:p w14:paraId="24F3CA1A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379D202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1E7A122" w14:textId="4C14A46A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5.0</w:t>
            </w:r>
          </w:p>
        </w:tc>
      </w:tr>
      <w:tr w:rsidR="00E3447E" w:rsidRPr="007C23CA" w14:paraId="05EC5610" w14:textId="77777777" w:rsidTr="00AA0531">
        <w:tc>
          <w:tcPr>
            <w:tcW w:w="3078" w:type="dxa"/>
            <w:vAlign w:val="center"/>
          </w:tcPr>
          <w:p w14:paraId="57F236FC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02343BC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8E575FE" w14:textId="1DF496C2" w:rsidR="00E3447E" w:rsidRPr="007C23CA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6D883415" w14:textId="77777777" w:rsidTr="00AA0531">
        <w:tc>
          <w:tcPr>
            <w:tcW w:w="3078" w:type="dxa"/>
            <w:vAlign w:val="center"/>
          </w:tcPr>
          <w:p w14:paraId="56AE648D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7B544CA9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6C0DEE9F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563B0C28" w14:textId="77777777" w:rsidTr="00825CE5">
        <w:tc>
          <w:tcPr>
            <w:tcW w:w="3078" w:type="dxa"/>
            <w:shd w:val="clear" w:color="auto" w:fill="BD313B"/>
            <w:vAlign w:val="center"/>
          </w:tcPr>
          <w:p w14:paraId="6586A0BB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78D11AAB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08F9122D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2A5318E" w14:textId="77777777" w:rsidTr="00AA0531">
        <w:tc>
          <w:tcPr>
            <w:tcW w:w="3078" w:type="dxa"/>
            <w:vAlign w:val="center"/>
          </w:tcPr>
          <w:p w14:paraId="324E4322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7F7238B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BF64AEC" w14:textId="11D86DE4" w:rsidR="00E3447E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14.0</w:t>
            </w:r>
          </w:p>
        </w:tc>
      </w:tr>
      <w:tr w:rsidR="00E3447E" w:rsidRPr="007C23CA" w14:paraId="53558ACA" w14:textId="77777777" w:rsidTr="00AA0531">
        <w:tc>
          <w:tcPr>
            <w:tcW w:w="3078" w:type="dxa"/>
            <w:vAlign w:val="center"/>
          </w:tcPr>
          <w:p w14:paraId="666AC4B0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2908854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6EED45B" w14:textId="0C7C265D" w:rsidR="00E3447E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</w:tr>
      <w:tr w:rsidR="00E3447E" w:rsidRPr="007C23CA" w14:paraId="1AAE212E" w14:textId="77777777" w:rsidTr="00AA0531">
        <w:tc>
          <w:tcPr>
            <w:tcW w:w="3078" w:type="dxa"/>
            <w:vAlign w:val="center"/>
          </w:tcPr>
          <w:p w14:paraId="13BA3829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6A09290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7C77CADB" w14:textId="36FC8ED5" w:rsidR="00E3447E" w:rsidRDefault="009A0F2C" w:rsidP="00AD1885">
            <w:pPr>
              <w:rPr>
                <w:szCs w:val="20"/>
              </w:rPr>
            </w:pPr>
            <w:r>
              <w:rPr>
                <w:szCs w:val="20"/>
              </w:rPr>
              <w:t>14.0</w:t>
            </w:r>
          </w:p>
        </w:tc>
      </w:tr>
    </w:tbl>
    <w:p w14:paraId="253BB1A9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7E1B72F6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A1DF" w14:textId="77777777" w:rsidR="00AD0A9F" w:rsidRDefault="00AD0A9F">
      <w:r>
        <w:separator/>
      </w:r>
    </w:p>
  </w:endnote>
  <w:endnote w:type="continuationSeparator" w:id="0">
    <w:p w14:paraId="66C88E7C" w14:textId="77777777" w:rsidR="00AD0A9F" w:rsidRDefault="00AD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B522C" w14:textId="2063014D" w:rsidR="003633AC" w:rsidRPr="00EB2955" w:rsidRDefault="003633AC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  <w:r w:rsidRPr="00EB2955">
      <w:rPr>
        <w:rFonts w:cs="Arial"/>
        <w:szCs w:val="20"/>
      </w:rPr>
      <w:t xml:space="preserve"> </w:t>
    </w:r>
  </w:p>
  <w:p w14:paraId="16EC33E2" w14:textId="53FC76B6" w:rsidR="003633AC" w:rsidRPr="00EB2955" w:rsidRDefault="003633AC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April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703C" w14:textId="451AD593" w:rsidR="003633AC" w:rsidRPr="00EB2955" w:rsidRDefault="003633AC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</w:p>
  <w:p w14:paraId="36608876" w14:textId="1E664E1F" w:rsidR="003633AC" w:rsidRPr="00EB2955" w:rsidRDefault="003633AC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April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18E6" w14:textId="77777777" w:rsidR="00AD0A9F" w:rsidRDefault="00AD0A9F">
      <w:r>
        <w:separator/>
      </w:r>
    </w:p>
  </w:footnote>
  <w:footnote w:type="continuationSeparator" w:id="0">
    <w:p w14:paraId="266B2CD6" w14:textId="77777777" w:rsidR="00AD0A9F" w:rsidRDefault="00AD0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3CDB43" w14:textId="1BED444A" w:rsidR="003633AC" w:rsidRPr="006324AB" w:rsidRDefault="003633AC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5A0B24">
          <w:rPr>
            <w:rFonts w:cs="Arial"/>
            <w:noProof/>
            <w:szCs w:val="20"/>
          </w:rPr>
          <w:t>12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77B48190" w14:textId="4D75FB88" w:rsidR="003633AC" w:rsidRDefault="003633AC">
    <w:pPr>
      <w:pStyle w:val="Header"/>
      <w:rPr>
        <w:rFonts w:cs="Arial"/>
        <w:szCs w:val="20"/>
      </w:rPr>
    </w:pPr>
    <w:r>
      <w:rPr>
        <w:rFonts w:cs="Arial"/>
        <w:szCs w:val="20"/>
      </w:rPr>
      <w:t>MBA/520</w:t>
    </w:r>
    <w:r w:rsidRPr="00EB2955">
      <w:rPr>
        <w:rFonts w:cs="Arial"/>
        <w:szCs w:val="20"/>
      </w:rPr>
      <w:t xml:space="preserve">: </w:t>
    </w:r>
    <w:r>
      <w:rPr>
        <w:rFonts w:cs="Arial"/>
        <w:szCs w:val="20"/>
      </w:rPr>
      <w:t>Principles of Marketing</w:t>
    </w:r>
  </w:p>
  <w:p w14:paraId="62DB648D" w14:textId="77777777" w:rsidR="003633AC" w:rsidRPr="00EB2955" w:rsidRDefault="003633AC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F7421" w14:textId="77777777" w:rsidR="003633AC" w:rsidRPr="00B21089" w:rsidRDefault="003633AC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0F07F8DE" wp14:editId="3FE308EE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D7094E" w14:textId="77777777" w:rsidR="003633AC" w:rsidRPr="00825CE5" w:rsidRDefault="003633AC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508CBDB7" w14:textId="78732464" w:rsidR="003633AC" w:rsidRPr="00825CE5" w:rsidRDefault="003633AC" w:rsidP="00825CE5">
    <w:pPr>
      <w:pStyle w:val="Heading2"/>
      <w:spacing w:line="276" w:lineRule="auto"/>
      <w:rPr>
        <w:color w:val="BD313B"/>
      </w:rPr>
    </w:pPr>
    <w:r>
      <w:rPr>
        <w:color w:val="BD313B"/>
      </w:rPr>
      <w:t>MBA</w:t>
    </w:r>
    <w:r w:rsidRPr="00825CE5">
      <w:rPr>
        <w:color w:val="BD313B"/>
      </w:rPr>
      <w:t xml:space="preserve"> </w:t>
    </w:r>
    <w:r>
      <w:rPr>
        <w:color w:val="BD313B"/>
      </w:rPr>
      <w:t>520</w:t>
    </w:r>
    <w:r w:rsidRPr="00825CE5">
      <w:rPr>
        <w:color w:val="BD313B"/>
      </w:rPr>
      <w:t xml:space="preserve">: </w:t>
    </w:r>
    <w:r w:rsidR="00876D80">
      <w:rPr>
        <w:color w:val="BD313B"/>
      </w:rPr>
      <w:t>Fundamentals</w:t>
    </w:r>
    <w:r>
      <w:rPr>
        <w:color w:val="BD313B"/>
      </w:rPr>
      <w:t xml:space="preserve"> of Marketing</w:t>
    </w:r>
  </w:p>
  <w:p w14:paraId="42570127" w14:textId="77777777" w:rsidR="003633AC" w:rsidRDefault="003633AC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519592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6A65EFA6" w14:textId="77777777" w:rsidR="003633AC" w:rsidRPr="006324AB" w:rsidRDefault="003633AC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63A7AC03" w14:textId="77777777" w:rsidR="003633AC" w:rsidRDefault="003633AC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DA098A6"/>
    <w:lvl w:ilvl="0">
      <w:numFmt w:val="bullet"/>
      <w:lvlText w:val="*"/>
      <w:lvlJc w:val="left"/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32E9E"/>
    <w:multiLevelType w:val="hybridMultilevel"/>
    <w:tmpl w:val="1E34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7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14"/>
  </w:num>
  <w:num w:numId="7">
    <w:abstractNumId w:val="8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4"/>
  </w:num>
  <w:num w:numId="1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272"/>
    <w:rsid w:val="000040B6"/>
    <w:rsid w:val="0000486B"/>
    <w:rsid w:val="00010893"/>
    <w:rsid w:val="00011261"/>
    <w:rsid w:val="00014F73"/>
    <w:rsid w:val="0001644E"/>
    <w:rsid w:val="0002170C"/>
    <w:rsid w:val="00026A82"/>
    <w:rsid w:val="00030F93"/>
    <w:rsid w:val="000335A4"/>
    <w:rsid w:val="000345E4"/>
    <w:rsid w:val="000352F0"/>
    <w:rsid w:val="00035EB6"/>
    <w:rsid w:val="00036AF9"/>
    <w:rsid w:val="000409C4"/>
    <w:rsid w:val="000413F2"/>
    <w:rsid w:val="00042BC2"/>
    <w:rsid w:val="00042F2D"/>
    <w:rsid w:val="00044A71"/>
    <w:rsid w:val="000467AE"/>
    <w:rsid w:val="0005011B"/>
    <w:rsid w:val="000525ED"/>
    <w:rsid w:val="00052809"/>
    <w:rsid w:val="00054B0E"/>
    <w:rsid w:val="00057434"/>
    <w:rsid w:val="00057F8C"/>
    <w:rsid w:val="0006055B"/>
    <w:rsid w:val="00060B70"/>
    <w:rsid w:val="00064DA9"/>
    <w:rsid w:val="000657A0"/>
    <w:rsid w:val="00065AB6"/>
    <w:rsid w:val="00066B05"/>
    <w:rsid w:val="00066F5F"/>
    <w:rsid w:val="0006700A"/>
    <w:rsid w:val="000671BB"/>
    <w:rsid w:val="000676EC"/>
    <w:rsid w:val="00070A28"/>
    <w:rsid w:val="00070E70"/>
    <w:rsid w:val="00072525"/>
    <w:rsid w:val="00073135"/>
    <w:rsid w:val="000744DD"/>
    <w:rsid w:val="00074D33"/>
    <w:rsid w:val="00075461"/>
    <w:rsid w:val="00075B61"/>
    <w:rsid w:val="00080F0C"/>
    <w:rsid w:val="000824B6"/>
    <w:rsid w:val="0008292E"/>
    <w:rsid w:val="00082EF6"/>
    <w:rsid w:val="00085D23"/>
    <w:rsid w:val="000915C5"/>
    <w:rsid w:val="00093883"/>
    <w:rsid w:val="0009418F"/>
    <w:rsid w:val="0009705D"/>
    <w:rsid w:val="000A3848"/>
    <w:rsid w:val="000A3E70"/>
    <w:rsid w:val="000A5265"/>
    <w:rsid w:val="000A5B26"/>
    <w:rsid w:val="000A684C"/>
    <w:rsid w:val="000B1174"/>
    <w:rsid w:val="000B3249"/>
    <w:rsid w:val="000B63DE"/>
    <w:rsid w:val="000C1433"/>
    <w:rsid w:val="000C1DB9"/>
    <w:rsid w:val="000C659C"/>
    <w:rsid w:val="000C6C78"/>
    <w:rsid w:val="000C6F81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295A"/>
    <w:rsid w:val="000E31C2"/>
    <w:rsid w:val="000E7452"/>
    <w:rsid w:val="000E7930"/>
    <w:rsid w:val="000F18E7"/>
    <w:rsid w:val="000F2C70"/>
    <w:rsid w:val="000F5D60"/>
    <w:rsid w:val="000F783D"/>
    <w:rsid w:val="00100350"/>
    <w:rsid w:val="00100E86"/>
    <w:rsid w:val="001038CC"/>
    <w:rsid w:val="00103A67"/>
    <w:rsid w:val="00103FC5"/>
    <w:rsid w:val="001042D0"/>
    <w:rsid w:val="00104F2B"/>
    <w:rsid w:val="00105046"/>
    <w:rsid w:val="00107B1E"/>
    <w:rsid w:val="001116D0"/>
    <w:rsid w:val="00111CFC"/>
    <w:rsid w:val="001132F6"/>
    <w:rsid w:val="00113A09"/>
    <w:rsid w:val="00115389"/>
    <w:rsid w:val="0011642F"/>
    <w:rsid w:val="00121460"/>
    <w:rsid w:val="0012539B"/>
    <w:rsid w:val="00125A9F"/>
    <w:rsid w:val="00125CB8"/>
    <w:rsid w:val="00126FF3"/>
    <w:rsid w:val="001279C2"/>
    <w:rsid w:val="00130C2A"/>
    <w:rsid w:val="00131675"/>
    <w:rsid w:val="00132272"/>
    <w:rsid w:val="00132A2A"/>
    <w:rsid w:val="0013537D"/>
    <w:rsid w:val="0013631E"/>
    <w:rsid w:val="00136D64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3D1F"/>
    <w:rsid w:val="00166288"/>
    <w:rsid w:val="00170605"/>
    <w:rsid w:val="00171ED6"/>
    <w:rsid w:val="00171F43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58C5"/>
    <w:rsid w:val="0018763F"/>
    <w:rsid w:val="0019167D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3816"/>
    <w:rsid w:val="001B4CDF"/>
    <w:rsid w:val="001B616D"/>
    <w:rsid w:val="001B6E8B"/>
    <w:rsid w:val="001C0616"/>
    <w:rsid w:val="001C0DAF"/>
    <w:rsid w:val="001C0E18"/>
    <w:rsid w:val="001C5785"/>
    <w:rsid w:val="001C7FFC"/>
    <w:rsid w:val="001D2F4C"/>
    <w:rsid w:val="001E1E4F"/>
    <w:rsid w:val="001E384E"/>
    <w:rsid w:val="001E5275"/>
    <w:rsid w:val="001E643C"/>
    <w:rsid w:val="001E6E8A"/>
    <w:rsid w:val="001E7BBA"/>
    <w:rsid w:val="001F007B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24DA"/>
    <w:rsid w:val="00223559"/>
    <w:rsid w:val="00224A60"/>
    <w:rsid w:val="00225662"/>
    <w:rsid w:val="00225ABC"/>
    <w:rsid w:val="002268F1"/>
    <w:rsid w:val="00227305"/>
    <w:rsid w:val="00230DAF"/>
    <w:rsid w:val="002328D3"/>
    <w:rsid w:val="0023411A"/>
    <w:rsid w:val="00241FC8"/>
    <w:rsid w:val="002423C5"/>
    <w:rsid w:val="002444E7"/>
    <w:rsid w:val="00245045"/>
    <w:rsid w:val="00245F45"/>
    <w:rsid w:val="002468DF"/>
    <w:rsid w:val="00250E1B"/>
    <w:rsid w:val="00254182"/>
    <w:rsid w:val="00254663"/>
    <w:rsid w:val="0025775F"/>
    <w:rsid w:val="00260385"/>
    <w:rsid w:val="00260DA0"/>
    <w:rsid w:val="0026345D"/>
    <w:rsid w:val="002650B8"/>
    <w:rsid w:val="002661BB"/>
    <w:rsid w:val="00266656"/>
    <w:rsid w:val="0027323D"/>
    <w:rsid w:val="00273393"/>
    <w:rsid w:val="002743AD"/>
    <w:rsid w:val="00274B8A"/>
    <w:rsid w:val="00274BFA"/>
    <w:rsid w:val="00275C68"/>
    <w:rsid w:val="00283727"/>
    <w:rsid w:val="002865E3"/>
    <w:rsid w:val="00287333"/>
    <w:rsid w:val="002945CA"/>
    <w:rsid w:val="002959F9"/>
    <w:rsid w:val="00297386"/>
    <w:rsid w:val="00297CEC"/>
    <w:rsid w:val="002A3C32"/>
    <w:rsid w:val="002A4422"/>
    <w:rsid w:val="002A63FD"/>
    <w:rsid w:val="002A6BFF"/>
    <w:rsid w:val="002A7873"/>
    <w:rsid w:val="002B13C9"/>
    <w:rsid w:val="002B60AE"/>
    <w:rsid w:val="002C1641"/>
    <w:rsid w:val="002C18BC"/>
    <w:rsid w:val="002C26DD"/>
    <w:rsid w:val="002C59B3"/>
    <w:rsid w:val="002C64CE"/>
    <w:rsid w:val="002D343F"/>
    <w:rsid w:val="002D4219"/>
    <w:rsid w:val="002D4285"/>
    <w:rsid w:val="002D6021"/>
    <w:rsid w:val="002D6548"/>
    <w:rsid w:val="002D699B"/>
    <w:rsid w:val="002E1232"/>
    <w:rsid w:val="002E51F3"/>
    <w:rsid w:val="002E57A4"/>
    <w:rsid w:val="002E5FF1"/>
    <w:rsid w:val="002E6C4E"/>
    <w:rsid w:val="002F08B7"/>
    <w:rsid w:val="002F0D95"/>
    <w:rsid w:val="002F1848"/>
    <w:rsid w:val="002F1A27"/>
    <w:rsid w:val="002F21AF"/>
    <w:rsid w:val="002F22CD"/>
    <w:rsid w:val="002F355E"/>
    <w:rsid w:val="002F3C05"/>
    <w:rsid w:val="002F4359"/>
    <w:rsid w:val="002F53E9"/>
    <w:rsid w:val="002F673B"/>
    <w:rsid w:val="002F6F2D"/>
    <w:rsid w:val="00300E72"/>
    <w:rsid w:val="00301041"/>
    <w:rsid w:val="00302978"/>
    <w:rsid w:val="00302BEB"/>
    <w:rsid w:val="003035D5"/>
    <w:rsid w:val="003047EE"/>
    <w:rsid w:val="0030503C"/>
    <w:rsid w:val="00305EC7"/>
    <w:rsid w:val="003122C2"/>
    <w:rsid w:val="0031393B"/>
    <w:rsid w:val="00320A54"/>
    <w:rsid w:val="0032143C"/>
    <w:rsid w:val="003219F5"/>
    <w:rsid w:val="0032571E"/>
    <w:rsid w:val="003348A4"/>
    <w:rsid w:val="00335197"/>
    <w:rsid w:val="00335961"/>
    <w:rsid w:val="00343010"/>
    <w:rsid w:val="003436A3"/>
    <w:rsid w:val="003448C0"/>
    <w:rsid w:val="0034526A"/>
    <w:rsid w:val="0034561D"/>
    <w:rsid w:val="00351629"/>
    <w:rsid w:val="00351A4F"/>
    <w:rsid w:val="00351F22"/>
    <w:rsid w:val="00353E92"/>
    <w:rsid w:val="00354FDB"/>
    <w:rsid w:val="00355BB3"/>
    <w:rsid w:val="00357F06"/>
    <w:rsid w:val="003608C9"/>
    <w:rsid w:val="00360FB5"/>
    <w:rsid w:val="00362893"/>
    <w:rsid w:val="00362ACD"/>
    <w:rsid w:val="003633AC"/>
    <w:rsid w:val="00372658"/>
    <w:rsid w:val="003744DE"/>
    <w:rsid w:val="00376D27"/>
    <w:rsid w:val="003773D7"/>
    <w:rsid w:val="00380405"/>
    <w:rsid w:val="0038232D"/>
    <w:rsid w:val="00384A8F"/>
    <w:rsid w:val="00385FCB"/>
    <w:rsid w:val="003907E9"/>
    <w:rsid w:val="00396246"/>
    <w:rsid w:val="003A1FA4"/>
    <w:rsid w:val="003A347D"/>
    <w:rsid w:val="003A369D"/>
    <w:rsid w:val="003A3E88"/>
    <w:rsid w:val="003A7392"/>
    <w:rsid w:val="003B11AF"/>
    <w:rsid w:val="003B3045"/>
    <w:rsid w:val="003B5A4A"/>
    <w:rsid w:val="003C53FC"/>
    <w:rsid w:val="003C5536"/>
    <w:rsid w:val="003C6F92"/>
    <w:rsid w:val="003D1B21"/>
    <w:rsid w:val="003D644E"/>
    <w:rsid w:val="003D7C90"/>
    <w:rsid w:val="003E08CD"/>
    <w:rsid w:val="003E31A7"/>
    <w:rsid w:val="003E5C7D"/>
    <w:rsid w:val="003E7816"/>
    <w:rsid w:val="003F0154"/>
    <w:rsid w:val="003F4008"/>
    <w:rsid w:val="003F4859"/>
    <w:rsid w:val="003F5642"/>
    <w:rsid w:val="003F7651"/>
    <w:rsid w:val="00401196"/>
    <w:rsid w:val="004031BB"/>
    <w:rsid w:val="004034A3"/>
    <w:rsid w:val="004045AD"/>
    <w:rsid w:val="00405788"/>
    <w:rsid w:val="004109FE"/>
    <w:rsid w:val="00412E60"/>
    <w:rsid w:val="0041322F"/>
    <w:rsid w:val="004143CB"/>
    <w:rsid w:val="00417C60"/>
    <w:rsid w:val="00417F14"/>
    <w:rsid w:val="0042358F"/>
    <w:rsid w:val="00423F5C"/>
    <w:rsid w:val="004251B3"/>
    <w:rsid w:val="00427237"/>
    <w:rsid w:val="00430518"/>
    <w:rsid w:val="00432341"/>
    <w:rsid w:val="00433025"/>
    <w:rsid w:val="00436985"/>
    <w:rsid w:val="004421FA"/>
    <w:rsid w:val="00445F59"/>
    <w:rsid w:val="00446446"/>
    <w:rsid w:val="00446623"/>
    <w:rsid w:val="00451471"/>
    <w:rsid w:val="00451ADA"/>
    <w:rsid w:val="00454503"/>
    <w:rsid w:val="00454C1A"/>
    <w:rsid w:val="00455ECA"/>
    <w:rsid w:val="00455F9B"/>
    <w:rsid w:val="004614A2"/>
    <w:rsid w:val="00461CA1"/>
    <w:rsid w:val="0046404A"/>
    <w:rsid w:val="00465134"/>
    <w:rsid w:val="00467E51"/>
    <w:rsid w:val="004713D1"/>
    <w:rsid w:val="00471DED"/>
    <w:rsid w:val="00475D8F"/>
    <w:rsid w:val="00477926"/>
    <w:rsid w:val="00477EE5"/>
    <w:rsid w:val="00482A24"/>
    <w:rsid w:val="00486A2A"/>
    <w:rsid w:val="00487079"/>
    <w:rsid w:val="004909EE"/>
    <w:rsid w:val="00491391"/>
    <w:rsid w:val="0049398D"/>
    <w:rsid w:val="004A04F7"/>
    <w:rsid w:val="004A1A43"/>
    <w:rsid w:val="004A2EED"/>
    <w:rsid w:val="004A439F"/>
    <w:rsid w:val="004A4863"/>
    <w:rsid w:val="004A4C18"/>
    <w:rsid w:val="004A4D5E"/>
    <w:rsid w:val="004A7A87"/>
    <w:rsid w:val="004B12A0"/>
    <w:rsid w:val="004B35AB"/>
    <w:rsid w:val="004B3817"/>
    <w:rsid w:val="004B3BB2"/>
    <w:rsid w:val="004B69CB"/>
    <w:rsid w:val="004B75AD"/>
    <w:rsid w:val="004D09EA"/>
    <w:rsid w:val="004D13AE"/>
    <w:rsid w:val="004D4553"/>
    <w:rsid w:val="004D772E"/>
    <w:rsid w:val="004E1027"/>
    <w:rsid w:val="004E635B"/>
    <w:rsid w:val="004E68AB"/>
    <w:rsid w:val="004F138A"/>
    <w:rsid w:val="004F3079"/>
    <w:rsid w:val="004F3E41"/>
    <w:rsid w:val="004F41B8"/>
    <w:rsid w:val="004F458E"/>
    <w:rsid w:val="004F487F"/>
    <w:rsid w:val="004F4A0C"/>
    <w:rsid w:val="004F609C"/>
    <w:rsid w:val="005040D2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27D77"/>
    <w:rsid w:val="00530D83"/>
    <w:rsid w:val="00531913"/>
    <w:rsid w:val="005319CA"/>
    <w:rsid w:val="00533416"/>
    <w:rsid w:val="0053438B"/>
    <w:rsid w:val="005344A9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365D"/>
    <w:rsid w:val="005546E1"/>
    <w:rsid w:val="005549A9"/>
    <w:rsid w:val="0055524B"/>
    <w:rsid w:val="005602F0"/>
    <w:rsid w:val="0056515E"/>
    <w:rsid w:val="00566B5B"/>
    <w:rsid w:val="00566EA0"/>
    <w:rsid w:val="00567294"/>
    <w:rsid w:val="00572DA6"/>
    <w:rsid w:val="00573E59"/>
    <w:rsid w:val="00576580"/>
    <w:rsid w:val="0057681B"/>
    <w:rsid w:val="00581922"/>
    <w:rsid w:val="005900D0"/>
    <w:rsid w:val="00590E94"/>
    <w:rsid w:val="0059251D"/>
    <w:rsid w:val="00593A25"/>
    <w:rsid w:val="005958BB"/>
    <w:rsid w:val="00596E8F"/>
    <w:rsid w:val="00597ABC"/>
    <w:rsid w:val="005A0B24"/>
    <w:rsid w:val="005A1AFC"/>
    <w:rsid w:val="005A2175"/>
    <w:rsid w:val="005B037C"/>
    <w:rsid w:val="005B10FE"/>
    <w:rsid w:val="005B3281"/>
    <w:rsid w:val="005B452A"/>
    <w:rsid w:val="005B56E9"/>
    <w:rsid w:val="005B64E2"/>
    <w:rsid w:val="005C0742"/>
    <w:rsid w:val="005C1120"/>
    <w:rsid w:val="005C14C4"/>
    <w:rsid w:val="005C232C"/>
    <w:rsid w:val="005C3371"/>
    <w:rsid w:val="005C5AB1"/>
    <w:rsid w:val="005C61BD"/>
    <w:rsid w:val="005C6FB6"/>
    <w:rsid w:val="005D02FB"/>
    <w:rsid w:val="005D2181"/>
    <w:rsid w:val="005D2E3B"/>
    <w:rsid w:val="005D393B"/>
    <w:rsid w:val="005D5772"/>
    <w:rsid w:val="005D5DE7"/>
    <w:rsid w:val="005D6AEC"/>
    <w:rsid w:val="005D6D7C"/>
    <w:rsid w:val="005D6E0B"/>
    <w:rsid w:val="005E4364"/>
    <w:rsid w:val="005E6C6E"/>
    <w:rsid w:val="005E79E6"/>
    <w:rsid w:val="005F034D"/>
    <w:rsid w:val="005F1C24"/>
    <w:rsid w:val="005F3692"/>
    <w:rsid w:val="005F4C9A"/>
    <w:rsid w:val="005F60B8"/>
    <w:rsid w:val="00602B4E"/>
    <w:rsid w:val="00603058"/>
    <w:rsid w:val="006039D3"/>
    <w:rsid w:val="00605A9B"/>
    <w:rsid w:val="0060674E"/>
    <w:rsid w:val="006073E7"/>
    <w:rsid w:val="00607B71"/>
    <w:rsid w:val="00612094"/>
    <w:rsid w:val="00612354"/>
    <w:rsid w:val="00613131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324AB"/>
    <w:rsid w:val="0063301B"/>
    <w:rsid w:val="00633A1A"/>
    <w:rsid w:val="00633DC0"/>
    <w:rsid w:val="00634034"/>
    <w:rsid w:val="00635A50"/>
    <w:rsid w:val="00636F3D"/>
    <w:rsid w:val="006400FA"/>
    <w:rsid w:val="00642791"/>
    <w:rsid w:val="00647A9C"/>
    <w:rsid w:val="006502B1"/>
    <w:rsid w:val="00651450"/>
    <w:rsid w:val="00651990"/>
    <w:rsid w:val="0066251D"/>
    <w:rsid w:val="00664C4C"/>
    <w:rsid w:val="00665158"/>
    <w:rsid w:val="006666C3"/>
    <w:rsid w:val="00666DA8"/>
    <w:rsid w:val="00666F5F"/>
    <w:rsid w:val="00667D21"/>
    <w:rsid w:val="00674F96"/>
    <w:rsid w:val="006766ED"/>
    <w:rsid w:val="00680204"/>
    <w:rsid w:val="00680CF5"/>
    <w:rsid w:val="006821B7"/>
    <w:rsid w:val="0068364F"/>
    <w:rsid w:val="006843CA"/>
    <w:rsid w:val="00684EE8"/>
    <w:rsid w:val="00687202"/>
    <w:rsid w:val="00692820"/>
    <w:rsid w:val="00697547"/>
    <w:rsid w:val="00697736"/>
    <w:rsid w:val="006A21F1"/>
    <w:rsid w:val="006A7A6A"/>
    <w:rsid w:val="006B074B"/>
    <w:rsid w:val="006B2C75"/>
    <w:rsid w:val="006B3629"/>
    <w:rsid w:val="006B3B68"/>
    <w:rsid w:val="006B7AF1"/>
    <w:rsid w:val="006C16E1"/>
    <w:rsid w:val="006C3591"/>
    <w:rsid w:val="006D68FF"/>
    <w:rsid w:val="006D6909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4919"/>
    <w:rsid w:val="00705C34"/>
    <w:rsid w:val="00706909"/>
    <w:rsid w:val="00711560"/>
    <w:rsid w:val="00714AC0"/>
    <w:rsid w:val="00714B85"/>
    <w:rsid w:val="00717F92"/>
    <w:rsid w:val="0072086B"/>
    <w:rsid w:val="00721FDA"/>
    <w:rsid w:val="007235A8"/>
    <w:rsid w:val="007237AA"/>
    <w:rsid w:val="00725B7A"/>
    <w:rsid w:val="0072617A"/>
    <w:rsid w:val="00726A88"/>
    <w:rsid w:val="00732486"/>
    <w:rsid w:val="00732A3B"/>
    <w:rsid w:val="00732AAB"/>
    <w:rsid w:val="00732CB5"/>
    <w:rsid w:val="007332F6"/>
    <w:rsid w:val="00734622"/>
    <w:rsid w:val="007360DF"/>
    <w:rsid w:val="00736EC7"/>
    <w:rsid w:val="0073715F"/>
    <w:rsid w:val="00741CAF"/>
    <w:rsid w:val="00742678"/>
    <w:rsid w:val="00742AB6"/>
    <w:rsid w:val="00747069"/>
    <w:rsid w:val="00750BE2"/>
    <w:rsid w:val="0075218A"/>
    <w:rsid w:val="00755991"/>
    <w:rsid w:val="00757D42"/>
    <w:rsid w:val="00767616"/>
    <w:rsid w:val="00767A4B"/>
    <w:rsid w:val="007707F5"/>
    <w:rsid w:val="0077111C"/>
    <w:rsid w:val="00771A94"/>
    <w:rsid w:val="007754EE"/>
    <w:rsid w:val="00777DC1"/>
    <w:rsid w:val="00782F97"/>
    <w:rsid w:val="00787545"/>
    <w:rsid w:val="00787BBD"/>
    <w:rsid w:val="0079112D"/>
    <w:rsid w:val="007916AE"/>
    <w:rsid w:val="00796DD9"/>
    <w:rsid w:val="00797266"/>
    <w:rsid w:val="007A492E"/>
    <w:rsid w:val="007A7E22"/>
    <w:rsid w:val="007B239A"/>
    <w:rsid w:val="007B2DF1"/>
    <w:rsid w:val="007B2F52"/>
    <w:rsid w:val="007B45ED"/>
    <w:rsid w:val="007B4667"/>
    <w:rsid w:val="007B709E"/>
    <w:rsid w:val="007C13C8"/>
    <w:rsid w:val="007C17D8"/>
    <w:rsid w:val="007C2326"/>
    <w:rsid w:val="007C6105"/>
    <w:rsid w:val="007C6373"/>
    <w:rsid w:val="007C65A1"/>
    <w:rsid w:val="007D3841"/>
    <w:rsid w:val="007D6398"/>
    <w:rsid w:val="007E32FD"/>
    <w:rsid w:val="007E38CC"/>
    <w:rsid w:val="007E6AA2"/>
    <w:rsid w:val="007E6D4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573F"/>
    <w:rsid w:val="00812F57"/>
    <w:rsid w:val="00820F58"/>
    <w:rsid w:val="0082264A"/>
    <w:rsid w:val="00824D94"/>
    <w:rsid w:val="00825564"/>
    <w:rsid w:val="00825CE5"/>
    <w:rsid w:val="00826A3F"/>
    <w:rsid w:val="0083202E"/>
    <w:rsid w:val="00832562"/>
    <w:rsid w:val="008333A9"/>
    <w:rsid w:val="008338CF"/>
    <w:rsid w:val="00833C78"/>
    <w:rsid w:val="008348F5"/>
    <w:rsid w:val="0083526B"/>
    <w:rsid w:val="00842155"/>
    <w:rsid w:val="008426FD"/>
    <w:rsid w:val="00842C6F"/>
    <w:rsid w:val="0084625A"/>
    <w:rsid w:val="00850DBC"/>
    <w:rsid w:val="008568EC"/>
    <w:rsid w:val="00860D9F"/>
    <w:rsid w:val="00861D9D"/>
    <w:rsid w:val="008627AC"/>
    <w:rsid w:val="00863353"/>
    <w:rsid w:val="00863929"/>
    <w:rsid w:val="00870F68"/>
    <w:rsid w:val="00872142"/>
    <w:rsid w:val="00874867"/>
    <w:rsid w:val="00875E1C"/>
    <w:rsid w:val="00876B5F"/>
    <w:rsid w:val="00876D80"/>
    <w:rsid w:val="00881922"/>
    <w:rsid w:val="008848D8"/>
    <w:rsid w:val="008867EB"/>
    <w:rsid w:val="00892721"/>
    <w:rsid w:val="0089388C"/>
    <w:rsid w:val="00893B06"/>
    <w:rsid w:val="008941DB"/>
    <w:rsid w:val="008A20D3"/>
    <w:rsid w:val="008A4301"/>
    <w:rsid w:val="008A6EA3"/>
    <w:rsid w:val="008B1818"/>
    <w:rsid w:val="008B24B1"/>
    <w:rsid w:val="008B2960"/>
    <w:rsid w:val="008B3250"/>
    <w:rsid w:val="008B37CC"/>
    <w:rsid w:val="008B3D4C"/>
    <w:rsid w:val="008B58E3"/>
    <w:rsid w:val="008C1122"/>
    <w:rsid w:val="008C24A4"/>
    <w:rsid w:val="008C2C06"/>
    <w:rsid w:val="008C4F02"/>
    <w:rsid w:val="008C4FA2"/>
    <w:rsid w:val="008D0CB5"/>
    <w:rsid w:val="008D1753"/>
    <w:rsid w:val="008D31C4"/>
    <w:rsid w:val="008E06E0"/>
    <w:rsid w:val="008E5B75"/>
    <w:rsid w:val="008E7A74"/>
    <w:rsid w:val="008F09AD"/>
    <w:rsid w:val="008F4254"/>
    <w:rsid w:val="008F436F"/>
    <w:rsid w:val="008F455A"/>
    <w:rsid w:val="00902A75"/>
    <w:rsid w:val="0090392C"/>
    <w:rsid w:val="00904533"/>
    <w:rsid w:val="0090566F"/>
    <w:rsid w:val="00906722"/>
    <w:rsid w:val="00910A74"/>
    <w:rsid w:val="009110EC"/>
    <w:rsid w:val="00912D11"/>
    <w:rsid w:val="00915155"/>
    <w:rsid w:val="0091789A"/>
    <w:rsid w:val="00923383"/>
    <w:rsid w:val="00927461"/>
    <w:rsid w:val="0094017A"/>
    <w:rsid w:val="009405D3"/>
    <w:rsid w:val="00941577"/>
    <w:rsid w:val="00943415"/>
    <w:rsid w:val="00945212"/>
    <w:rsid w:val="00946217"/>
    <w:rsid w:val="00947426"/>
    <w:rsid w:val="00947D50"/>
    <w:rsid w:val="009502A7"/>
    <w:rsid w:val="00951A8C"/>
    <w:rsid w:val="009522CC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4932"/>
    <w:rsid w:val="0098039F"/>
    <w:rsid w:val="00981117"/>
    <w:rsid w:val="00983040"/>
    <w:rsid w:val="00986AEC"/>
    <w:rsid w:val="00987869"/>
    <w:rsid w:val="00987C97"/>
    <w:rsid w:val="009909A9"/>
    <w:rsid w:val="0099302E"/>
    <w:rsid w:val="00996B52"/>
    <w:rsid w:val="00996E59"/>
    <w:rsid w:val="00997771"/>
    <w:rsid w:val="009A07C1"/>
    <w:rsid w:val="009A0C65"/>
    <w:rsid w:val="009A0F2C"/>
    <w:rsid w:val="009A11C6"/>
    <w:rsid w:val="009A14BD"/>
    <w:rsid w:val="009B0602"/>
    <w:rsid w:val="009B108C"/>
    <w:rsid w:val="009C03DF"/>
    <w:rsid w:val="009C1989"/>
    <w:rsid w:val="009C47CC"/>
    <w:rsid w:val="009C59F0"/>
    <w:rsid w:val="009D067C"/>
    <w:rsid w:val="009D06EC"/>
    <w:rsid w:val="009D136B"/>
    <w:rsid w:val="009D1D06"/>
    <w:rsid w:val="009D21F0"/>
    <w:rsid w:val="009D64C4"/>
    <w:rsid w:val="009E0470"/>
    <w:rsid w:val="009E1408"/>
    <w:rsid w:val="009E4167"/>
    <w:rsid w:val="009E4DD1"/>
    <w:rsid w:val="009E605D"/>
    <w:rsid w:val="009E75FE"/>
    <w:rsid w:val="009F0BD7"/>
    <w:rsid w:val="009F489D"/>
    <w:rsid w:val="009F63C1"/>
    <w:rsid w:val="009F6FAF"/>
    <w:rsid w:val="009F734E"/>
    <w:rsid w:val="00A003D3"/>
    <w:rsid w:val="00A02128"/>
    <w:rsid w:val="00A02910"/>
    <w:rsid w:val="00A03F14"/>
    <w:rsid w:val="00A0489E"/>
    <w:rsid w:val="00A13AC3"/>
    <w:rsid w:val="00A16AF5"/>
    <w:rsid w:val="00A20AFA"/>
    <w:rsid w:val="00A25446"/>
    <w:rsid w:val="00A26E97"/>
    <w:rsid w:val="00A27AF0"/>
    <w:rsid w:val="00A3078A"/>
    <w:rsid w:val="00A33E9A"/>
    <w:rsid w:val="00A347F5"/>
    <w:rsid w:val="00A34CBE"/>
    <w:rsid w:val="00A35613"/>
    <w:rsid w:val="00A3741B"/>
    <w:rsid w:val="00A37E71"/>
    <w:rsid w:val="00A404A5"/>
    <w:rsid w:val="00A407E7"/>
    <w:rsid w:val="00A41D92"/>
    <w:rsid w:val="00A420E7"/>
    <w:rsid w:val="00A448F7"/>
    <w:rsid w:val="00A5031D"/>
    <w:rsid w:val="00A51574"/>
    <w:rsid w:val="00A517B3"/>
    <w:rsid w:val="00A534FA"/>
    <w:rsid w:val="00A54959"/>
    <w:rsid w:val="00A567CC"/>
    <w:rsid w:val="00A61E49"/>
    <w:rsid w:val="00A620F5"/>
    <w:rsid w:val="00A6306D"/>
    <w:rsid w:val="00A63C20"/>
    <w:rsid w:val="00A6405F"/>
    <w:rsid w:val="00A65EB2"/>
    <w:rsid w:val="00A66284"/>
    <w:rsid w:val="00A663B5"/>
    <w:rsid w:val="00A6651B"/>
    <w:rsid w:val="00A70297"/>
    <w:rsid w:val="00A7218C"/>
    <w:rsid w:val="00A73257"/>
    <w:rsid w:val="00A73C2D"/>
    <w:rsid w:val="00A74794"/>
    <w:rsid w:val="00A750A8"/>
    <w:rsid w:val="00A75BF7"/>
    <w:rsid w:val="00A763FB"/>
    <w:rsid w:val="00A804E9"/>
    <w:rsid w:val="00A823E3"/>
    <w:rsid w:val="00A85453"/>
    <w:rsid w:val="00A8566B"/>
    <w:rsid w:val="00A8569D"/>
    <w:rsid w:val="00A860B6"/>
    <w:rsid w:val="00A86514"/>
    <w:rsid w:val="00A86ABA"/>
    <w:rsid w:val="00A87F2B"/>
    <w:rsid w:val="00A90E4A"/>
    <w:rsid w:val="00A93E84"/>
    <w:rsid w:val="00A97605"/>
    <w:rsid w:val="00AA0531"/>
    <w:rsid w:val="00AA3126"/>
    <w:rsid w:val="00AA351B"/>
    <w:rsid w:val="00AA3606"/>
    <w:rsid w:val="00AA7448"/>
    <w:rsid w:val="00AB0F83"/>
    <w:rsid w:val="00AB3BDE"/>
    <w:rsid w:val="00AB3BF8"/>
    <w:rsid w:val="00AB3E86"/>
    <w:rsid w:val="00AB5ED5"/>
    <w:rsid w:val="00AB63F4"/>
    <w:rsid w:val="00AB64BD"/>
    <w:rsid w:val="00AB710D"/>
    <w:rsid w:val="00AB7909"/>
    <w:rsid w:val="00AC14C7"/>
    <w:rsid w:val="00AC2BBF"/>
    <w:rsid w:val="00AC4706"/>
    <w:rsid w:val="00AD0A9F"/>
    <w:rsid w:val="00AD0E85"/>
    <w:rsid w:val="00AD1885"/>
    <w:rsid w:val="00AD2282"/>
    <w:rsid w:val="00AD235E"/>
    <w:rsid w:val="00AD3210"/>
    <w:rsid w:val="00AD3675"/>
    <w:rsid w:val="00AD6EAA"/>
    <w:rsid w:val="00AE5F25"/>
    <w:rsid w:val="00AF35D0"/>
    <w:rsid w:val="00AF6B58"/>
    <w:rsid w:val="00AF6E51"/>
    <w:rsid w:val="00AF7475"/>
    <w:rsid w:val="00B00FB2"/>
    <w:rsid w:val="00B03F08"/>
    <w:rsid w:val="00B0408C"/>
    <w:rsid w:val="00B07325"/>
    <w:rsid w:val="00B076FD"/>
    <w:rsid w:val="00B13C84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CD1"/>
    <w:rsid w:val="00B4717F"/>
    <w:rsid w:val="00B47775"/>
    <w:rsid w:val="00B505AA"/>
    <w:rsid w:val="00B52106"/>
    <w:rsid w:val="00B53274"/>
    <w:rsid w:val="00B542E9"/>
    <w:rsid w:val="00B57648"/>
    <w:rsid w:val="00B61390"/>
    <w:rsid w:val="00B631A2"/>
    <w:rsid w:val="00B72B82"/>
    <w:rsid w:val="00B7455D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41A5"/>
    <w:rsid w:val="00B94C5E"/>
    <w:rsid w:val="00B96BB6"/>
    <w:rsid w:val="00B96DFF"/>
    <w:rsid w:val="00BA036C"/>
    <w:rsid w:val="00BA200A"/>
    <w:rsid w:val="00BA475E"/>
    <w:rsid w:val="00BA49B6"/>
    <w:rsid w:val="00BA4B7B"/>
    <w:rsid w:val="00BA60D0"/>
    <w:rsid w:val="00BA61C8"/>
    <w:rsid w:val="00BB046D"/>
    <w:rsid w:val="00BB1469"/>
    <w:rsid w:val="00BB23A0"/>
    <w:rsid w:val="00BB3309"/>
    <w:rsid w:val="00BB38C9"/>
    <w:rsid w:val="00BC2F90"/>
    <w:rsid w:val="00BC3591"/>
    <w:rsid w:val="00BC372B"/>
    <w:rsid w:val="00BC5D83"/>
    <w:rsid w:val="00BD2977"/>
    <w:rsid w:val="00BD2D70"/>
    <w:rsid w:val="00BD51DC"/>
    <w:rsid w:val="00BD5468"/>
    <w:rsid w:val="00BD6096"/>
    <w:rsid w:val="00BD6A1B"/>
    <w:rsid w:val="00BE17CB"/>
    <w:rsid w:val="00BE198B"/>
    <w:rsid w:val="00BE261A"/>
    <w:rsid w:val="00BE321B"/>
    <w:rsid w:val="00BE3C56"/>
    <w:rsid w:val="00BE6796"/>
    <w:rsid w:val="00BF05F0"/>
    <w:rsid w:val="00BF2932"/>
    <w:rsid w:val="00BF2F22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201D0"/>
    <w:rsid w:val="00C2279E"/>
    <w:rsid w:val="00C25266"/>
    <w:rsid w:val="00C26CDE"/>
    <w:rsid w:val="00C316CA"/>
    <w:rsid w:val="00C33599"/>
    <w:rsid w:val="00C343AE"/>
    <w:rsid w:val="00C3597A"/>
    <w:rsid w:val="00C432E2"/>
    <w:rsid w:val="00C436A4"/>
    <w:rsid w:val="00C5223D"/>
    <w:rsid w:val="00C542F7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5E5"/>
    <w:rsid w:val="00C67F0F"/>
    <w:rsid w:val="00C70E1D"/>
    <w:rsid w:val="00C73E94"/>
    <w:rsid w:val="00C76E8A"/>
    <w:rsid w:val="00C82FE2"/>
    <w:rsid w:val="00C832F7"/>
    <w:rsid w:val="00C83B41"/>
    <w:rsid w:val="00C86C04"/>
    <w:rsid w:val="00C90D3F"/>
    <w:rsid w:val="00C9361A"/>
    <w:rsid w:val="00C9409E"/>
    <w:rsid w:val="00C96957"/>
    <w:rsid w:val="00CA2AA7"/>
    <w:rsid w:val="00CB295E"/>
    <w:rsid w:val="00CB51EE"/>
    <w:rsid w:val="00CC0717"/>
    <w:rsid w:val="00CC322F"/>
    <w:rsid w:val="00CC63E5"/>
    <w:rsid w:val="00CD6537"/>
    <w:rsid w:val="00CD6B32"/>
    <w:rsid w:val="00CD6C5E"/>
    <w:rsid w:val="00CE4223"/>
    <w:rsid w:val="00CE514D"/>
    <w:rsid w:val="00CE64E7"/>
    <w:rsid w:val="00CF2FDE"/>
    <w:rsid w:val="00CF3246"/>
    <w:rsid w:val="00CF3AA9"/>
    <w:rsid w:val="00CF4355"/>
    <w:rsid w:val="00CF43C0"/>
    <w:rsid w:val="00CF4E74"/>
    <w:rsid w:val="00D03D8D"/>
    <w:rsid w:val="00D04037"/>
    <w:rsid w:val="00D0449D"/>
    <w:rsid w:val="00D05DA9"/>
    <w:rsid w:val="00D06477"/>
    <w:rsid w:val="00D06B24"/>
    <w:rsid w:val="00D1067E"/>
    <w:rsid w:val="00D1219E"/>
    <w:rsid w:val="00D13230"/>
    <w:rsid w:val="00D15A2E"/>
    <w:rsid w:val="00D16688"/>
    <w:rsid w:val="00D209F4"/>
    <w:rsid w:val="00D2235C"/>
    <w:rsid w:val="00D22655"/>
    <w:rsid w:val="00D25415"/>
    <w:rsid w:val="00D26687"/>
    <w:rsid w:val="00D26AD6"/>
    <w:rsid w:val="00D31740"/>
    <w:rsid w:val="00D3223B"/>
    <w:rsid w:val="00D33273"/>
    <w:rsid w:val="00D33889"/>
    <w:rsid w:val="00D34EC8"/>
    <w:rsid w:val="00D35A0B"/>
    <w:rsid w:val="00D3638A"/>
    <w:rsid w:val="00D37F3C"/>
    <w:rsid w:val="00D44E14"/>
    <w:rsid w:val="00D45496"/>
    <w:rsid w:val="00D46EEA"/>
    <w:rsid w:val="00D5337F"/>
    <w:rsid w:val="00D6251D"/>
    <w:rsid w:val="00D62979"/>
    <w:rsid w:val="00D62CCC"/>
    <w:rsid w:val="00D6401E"/>
    <w:rsid w:val="00D65CF8"/>
    <w:rsid w:val="00D72B43"/>
    <w:rsid w:val="00D73FAC"/>
    <w:rsid w:val="00D764CD"/>
    <w:rsid w:val="00D810CB"/>
    <w:rsid w:val="00D8194E"/>
    <w:rsid w:val="00D82F98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7102"/>
    <w:rsid w:val="00DB5A48"/>
    <w:rsid w:val="00DC1E48"/>
    <w:rsid w:val="00DC3920"/>
    <w:rsid w:val="00DC3AEC"/>
    <w:rsid w:val="00DC3BAA"/>
    <w:rsid w:val="00DC7472"/>
    <w:rsid w:val="00DD1173"/>
    <w:rsid w:val="00DD40D1"/>
    <w:rsid w:val="00DD4819"/>
    <w:rsid w:val="00DD4FB2"/>
    <w:rsid w:val="00DD6296"/>
    <w:rsid w:val="00DD631B"/>
    <w:rsid w:val="00DE5C3E"/>
    <w:rsid w:val="00DF25F2"/>
    <w:rsid w:val="00DF2764"/>
    <w:rsid w:val="00DF3DB6"/>
    <w:rsid w:val="00DF5BE9"/>
    <w:rsid w:val="00E00215"/>
    <w:rsid w:val="00E00C86"/>
    <w:rsid w:val="00E01865"/>
    <w:rsid w:val="00E07F7D"/>
    <w:rsid w:val="00E10278"/>
    <w:rsid w:val="00E10519"/>
    <w:rsid w:val="00E12001"/>
    <w:rsid w:val="00E127B5"/>
    <w:rsid w:val="00E1317F"/>
    <w:rsid w:val="00E137F4"/>
    <w:rsid w:val="00E15C6B"/>
    <w:rsid w:val="00E17229"/>
    <w:rsid w:val="00E3055C"/>
    <w:rsid w:val="00E32ACA"/>
    <w:rsid w:val="00E33D22"/>
    <w:rsid w:val="00E3415C"/>
    <w:rsid w:val="00E34279"/>
    <w:rsid w:val="00E3447E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76CE"/>
    <w:rsid w:val="00E70B01"/>
    <w:rsid w:val="00E70D29"/>
    <w:rsid w:val="00E718FE"/>
    <w:rsid w:val="00E72B8B"/>
    <w:rsid w:val="00E72F5E"/>
    <w:rsid w:val="00E74579"/>
    <w:rsid w:val="00E75C0E"/>
    <w:rsid w:val="00E76D5B"/>
    <w:rsid w:val="00E84576"/>
    <w:rsid w:val="00E86DC9"/>
    <w:rsid w:val="00E8790E"/>
    <w:rsid w:val="00E9067D"/>
    <w:rsid w:val="00E93328"/>
    <w:rsid w:val="00E956DC"/>
    <w:rsid w:val="00E97A70"/>
    <w:rsid w:val="00E97F3E"/>
    <w:rsid w:val="00EA17C9"/>
    <w:rsid w:val="00EA17EF"/>
    <w:rsid w:val="00EA23B9"/>
    <w:rsid w:val="00EA3689"/>
    <w:rsid w:val="00EA38A4"/>
    <w:rsid w:val="00EA760A"/>
    <w:rsid w:val="00EA7A29"/>
    <w:rsid w:val="00EB2306"/>
    <w:rsid w:val="00EB2375"/>
    <w:rsid w:val="00EB2955"/>
    <w:rsid w:val="00EB2CCE"/>
    <w:rsid w:val="00EB431B"/>
    <w:rsid w:val="00EB4C0D"/>
    <w:rsid w:val="00EC00D3"/>
    <w:rsid w:val="00EC2BAE"/>
    <w:rsid w:val="00EC33DD"/>
    <w:rsid w:val="00EC3945"/>
    <w:rsid w:val="00EC433B"/>
    <w:rsid w:val="00EC4CE0"/>
    <w:rsid w:val="00EC4E49"/>
    <w:rsid w:val="00EC5E69"/>
    <w:rsid w:val="00EC7351"/>
    <w:rsid w:val="00ED07D0"/>
    <w:rsid w:val="00ED21A4"/>
    <w:rsid w:val="00ED448A"/>
    <w:rsid w:val="00ED6FA8"/>
    <w:rsid w:val="00ED7BE1"/>
    <w:rsid w:val="00EE3029"/>
    <w:rsid w:val="00EE485F"/>
    <w:rsid w:val="00EE4DB8"/>
    <w:rsid w:val="00EE62CD"/>
    <w:rsid w:val="00EE6AA2"/>
    <w:rsid w:val="00EE72BE"/>
    <w:rsid w:val="00EF2FE9"/>
    <w:rsid w:val="00EF4C64"/>
    <w:rsid w:val="00EF5A2B"/>
    <w:rsid w:val="00EF680F"/>
    <w:rsid w:val="00EF6EE4"/>
    <w:rsid w:val="00F013BE"/>
    <w:rsid w:val="00F03212"/>
    <w:rsid w:val="00F048D7"/>
    <w:rsid w:val="00F04B23"/>
    <w:rsid w:val="00F0682B"/>
    <w:rsid w:val="00F10420"/>
    <w:rsid w:val="00F12485"/>
    <w:rsid w:val="00F15201"/>
    <w:rsid w:val="00F153CC"/>
    <w:rsid w:val="00F20546"/>
    <w:rsid w:val="00F2062C"/>
    <w:rsid w:val="00F245C6"/>
    <w:rsid w:val="00F260C9"/>
    <w:rsid w:val="00F3101D"/>
    <w:rsid w:val="00F321D4"/>
    <w:rsid w:val="00F3289E"/>
    <w:rsid w:val="00F3542B"/>
    <w:rsid w:val="00F41A7E"/>
    <w:rsid w:val="00F42512"/>
    <w:rsid w:val="00F42C9D"/>
    <w:rsid w:val="00F42FCF"/>
    <w:rsid w:val="00F4394D"/>
    <w:rsid w:val="00F45B7C"/>
    <w:rsid w:val="00F52CA0"/>
    <w:rsid w:val="00F53638"/>
    <w:rsid w:val="00F5410A"/>
    <w:rsid w:val="00F541B8"/>
    <w:rsid w:val="00F5619A"/>
    <w:rsid w:val="00F57032"/>
    <w:rsid w:val="00F5724B"/>
    <w:rsid w:val="00F61FB0"/>
    <w:rsid w:val="00F6789C"/>
    <w:rsid w:val="00F6795B"/>
    <w:rsid w:val="00F70C4B"/>
    <w:rsid w:val="00F725EC"/>
    <w:rsid w:val="00F743E5"/>
    <w:rsid w:val="00F74955"/>
    <w:rsid w:val="00F75EE3"/>
    <w:rsid w:val="00F76446"/>
    <w:rsid w:val="00F77EDB"/>
    <w:rsid w:val="00F810BE"/>
    <w:rsid w:val="00F85071"/>
    <w:rsid w:val="00F91696"/>
    <w:rsid w:val="00F92323"/>
    <w:rsid w:val="00F96574"/>
    <w:rsid w:val="00F96FF0"/>
    <w:rsid w:val="00FA1212"/>
    <w:rsid w:val="00FA2F68"/>
    <w:rsid w:val="00FA33CA"/>
    <w:rsid w:val="00FA423E"/>
    <w:rsid w:val="00FA4F68"/>
    <w:rsid w:val="00FB0EE9"/>
    <w:rsid w:val="00FB12B8"/>
    <w:rsid w:val="00FC17D3"/>
    <w:rsid w:val="00FC32CF"/>
    <w:rsid w:val="00FC3822"/>
    <w:rsid w:val="00FC72E8"/>
    <w:rsid w:val="00FC7877"/>
    <w:rsid w:val="00FD026C"/>
    <w:rsid w:val="00FD0F0C"/>
    <w:rsid w:val="00FD2F4E"/>
    <w:rsid w:val="00FD4825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E54A2"/>
    <w:rsid w:val="00FF65E1"/>
    <w:rsid w:val="00FF7BFA"/>
    <w:rsid w:val="078068CD"/>
    <w:rsid w:val="14CA56DF"/>
    <w:rsid w:val="164458BA"/>
    <w:rsid w:val="1BA5658C"/>
    <w:rsid w:val="23636668"/>
    <w:rsid w:val="23AB7277"/>
    <w:rsid w:val="254260D5"/>
    <w:rsid w:val="2BA661C4"/>
    <w:rsid w:val="32B33F93"/>
    <w:rsid w:val="34B11FBC"/>
    <w:rsid w:val="36E5E32B"/>
    <w:rsid w:val="3AC1206F"/>
    <w:rsid w:val="3E43C0C0"/>
    <w:rsid w:val="50A6C362"/>
    <w:rsid w:val="50BE0DF3"/>
    <w:rsid w:val="530491CD"/>
    <w:rsid w:val="580A262F"/>
    <w:rsid w:val="5FB7D1FE"/>
    <w:rsid w:val="617AE4E0"/>
    <w:rsid w:val="6A6AE65E"/>
    <w:rsid w:val="6A93F364"/>
    <w:rsid w:val="73A6B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7FD46"/>
  <w15:docId w15:val="{843DFDD2-74E3-4611-B4DD-F5C3AD17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8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272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0B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://www.smartdraw.com/marketing-mix/examples/marketing-mix-4ps/" TargetMode="External"/><Relationship Id="rId26" Type="http://schemas.openxmlformats.org/officeDocument/2006/relationships/hyperlink" Target="http://uli.org/press-release/generationyretail/" TargetMode="External"/><Relationship Id="rId39" Type="http://schemas.openxmlformats.org/officeDocument/2006/relationships/hyperlink" Target="https://www.marsdd.com/mars-library/product-strategy-setting-your-strategic-vision-for-product-offerings/" TargetMode="External"/><Relationship Id="rId21" Type="http://schemas.openxmlformats.org/officeDocument/2006/relationships/hyperlink" Target="https://youtu.be/6v95aQvp0Eg" TargetMode="External"/><Relationship Id="rId34" Type="http://schemas.openxmlformats.org/officeDocument/2006/relationships/hyperlink" Target="https://youtu.be/0VHyKgdbUhU" TargetMode="External"/><Relationship Id="rId42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youtu.be/kshIWIc15yg" TargetMode="External"/><Relationship Id="rId29" Type="http://schemas.openxmlformats.org/officeDocument/2006/relationships/hyperlink" Target="http://smallbusiness.chron.com/examples-market-segmentation-14403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www.smartinsights.com/marketplace-analysis/customer-analysis/consumer-decision-buying-process/" TargetMode="External"/><Relationship Id="rId32" Type="http://schemas.openxmlformats.org/officeDocument/2006/relationships/hyperlink" Target="http://www.easel.ly" TargetMode="External"/><Relationship Id="rId37" Type="http://schemas.openxmlformats.org/officeDocument/2006/relationships/hyperlink" Target="http://www.ehow.com/info_8190598_valuebased-marketing-strategy.html" TargetMode="External"/><Relationship Id="rId40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www.theguardian.com/small-business-network/2012/sep/25/market-research-improve-business" TargetMode="External"/><Relationship Id="rId28" Type="http://schemas.openxmlformats.org/officeDocument/2006/relationships/hyperlink" Target="https://www.fastcompany.com/3032675/5-psychological-tactics-marketers-use-to-influence-consumer-behavior" TargetMode="External"/><Relationship Id="rId36" Type="http://schemas.openxmlformats.org/officeDocument/2006/relationships/hyperlink" Target="http://smallbusiness.chron.com/distribution-channels-marketing-analysis-60985.html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://www.forbes.com/sites/davelavinsky/2013/09/30/marketing-plan-template-exactly-what-to-include/" TargetMode="External"/><Relationship Id="rId31" Type="http://schemas.openxmlformats.org/officeDocument/2006/relationships/hyperlink" Target="https://www.youtube.com/watch?v=tKOITmV0NfU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://www.business.vic.gov.au/marketing-sales-and-online/increasing-sales-through-marketing/marketing-plan-template" TargetMode="External"/><Relationship Id="rId27" Type="http://schemas.openxmlformats.org/officeDocument/2006/relationships/hyperlink" Target="https://medium.com/brian-honigman/how-millennials-are-shopping-20-interesting-statistics-figures-c76fb1231fbb" TargetMode="External"/><Relationship Id="rId30" Type="http://schemas.openxmlformats.org/officeDocument/2006/relationships/hyperlink" Target="https://youtu.be/ud00Xa3tth4" TargetMode="External"/><Relationship Id="rId35" Type="http://schemas.openxmlformats.org/officeDocument/2006/relationships/hyperlink" Target="https://www.marsdd.com/mars-library/product-strategy-setting-your-strategic-vision-for-product-offerings/" TargetMode="Externa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yperlink" Target="http://entrepreneurhandbook.co.uk/marketing-mix-definition-overview/" TargetMode="External"/><Relationship Id="rId25" Type="http://schemas.openxmlformats.org/officeDocument/2006/relationships/hyperlink" Target="http://www.simplypsychology.org/maslow.html" TargetMode="External"/><Relationship Id="rId33" Type="http://schemas.openxmlformats.org/officeDocument/2006/relationships/hyperlink" Target="http://help.easel.ly/help_center" TargetMode="External"/><Relationship Id="rId38" Type="http://schemas.openxmlformats.org/officeDocument/2006/relationships/hyperlink" Target="https://youtu.be/0eSytkaciz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%20Mendeli\Desktop\GMercy%20ED%20FIG_AMY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1" ma:contentTypeDescription="A blank Microsoft Word document." ma:contentTypeScope="" ma:versionID="c0509787263c68f1e966741512193d41">
  <xsd:schema xmlns:xsd="http://www.w3.org/2001/XMLSchema" xmlns:xs="http://www.w3.org/2001/XMLSchema" xmlns:p="http://schemas.microsoft.com/office/2006/metadata/properties" xmlns:ns2="d1defbd9-fdd7-4111-86e6-45d9222a7e0e" targetNamespace="http://schemas.microsoft.com/office/2006/metadata/properties" ma:root="true" ma:fieldsID="46e7f85046d60e1094cdc76cf36bb9cd" ns2:_="">
    <xsd:import namespace="d1defbd9-fdd7-4111-86e6-45d9222a7e0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FS4YMCW43TKZ-11-1077</_dlc_DocId>
    <_dlc_DocIdUrl xmlns="d1defbd9-fdd7-4111-86e6-45d9222a7e0e">
      <Url>https://teamapu.sharepoint.com/academics/_layouts/DocIdRedir.aspx?ID=FS4YMCW43TKZ-11-1077</Url>
      <Description>FS4YMCW43TKZ-11-1077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096F-DC7D-45DF-9D50-73466E12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</ds:schemaRefs>
</ds:datastoreItem>
</file>

<file path=customXml/itemProps4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5F4717D7-EA37-40D0-9558-970187C6F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GMercy ED FIG_AMY</Template>
  <TotalTime>7</TotalTime>
  <Pages>12</Pages>
  <Words>2247</Words>
  <Characters>12809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creator>Priscila Hinkle</dc:creator>
  <cp:lastModifiedBy>Catherine Khongsaly</cp:lastModifiedBy>
  <cp:revision>5</cp:revision>
  <cp:lastPrinted>2009-04-23T17:02:00Z</cp:lastPrinted>
  <dcterms:created xsi:type="dcterms:W3CDTF">2018-12-19T17:37:00Z</dcterms:created>
  <dcterms:modified xsi:type="dcterms:W3CDTF">2019-03-07T21:07:00Z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0x010104003826EE1F625A1D4A9F9B81BD4E2725C5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8409ded6-9553-466e-aaea-052acc0cb566</vt:lpwstr>
  </property>
</Properties>
</file>