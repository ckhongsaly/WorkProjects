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6AE3D"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2AE719DA" w14:textId="77777777" w:rsidR="00121460" w:rsidRDefault="00121460" w:rsidP="00DC3920"/>
    <w:p w14:paraId="7ED782CE" w14:textId="77777777" w:rsidR="00E676CE" w:rsidRDefault="00765D6F" w:rsidP="00DC3920">
      <w:pPr>
        <w:rPr>
          <w:rFonts w:cs="Arial"/>
          <w:szCs w:val="20"/>
        </w:rPr>
      </w:pPr>
      <w:r w:rsidRPr="00765D6F">
        <w:rPr>
          <w:rFonts w:cs="Arial"/>
          <w:szCs w:val="20"/>
        </w:rPr>
        <w:t>This course examines selected topics critical to the practice of professional nursing. Current issues and trends that impact on nursing within the health care delivery system are addressed in lecture and discussion format. Topics are addressed from historical, political, socioeconomic</w:t>
      </w:r>
      <w:r w:rsidR="00A8413F">
        <w:rPr>
          <w:rFonts w:cs="Arial"/>
          <w:szCs w:val="20"/>
        </w:rPr>
        <w:t>,</w:t>
      </w:r>
      <w:r w:rsidRPr="00765D6F">
        <w:rPr>
          <w:rFonts w:cs="Arial"/>
          <w:szCs w:val="20"/>
        </w:rPr>
        <w:t xml:space="preserve"> and technological perspectives.</w:t>
      </w:r>
    </w:p>
    <w:p w14:paraId="2CC20509" w14:textId="77777777" w:rsidR="00765D6F" w:rsidRPr="0090566F" w:rsidRDefault="00765D6F" w:rsidP="00DC3920"/>
    <w:p w14:paraId="2A47E8D6" w14:textId="77777777" w:rsidR="00121460" w:rsidRDefault="00121460" w:rsidP="0020635A">
      <w:pPr>
        <w:pStyle w:val="Heading1"/>
        <w:rPr>
          <w:color w:val="9C2C2A"/>
        </w:rPr>
      </w:pPr>
      <w:r>
        <w:t>University Learning Outcomes (U</w:t>
      </w:r>
      <w:r w:rsidRPr="00825CE5">
        <w:t>LO)</w:t>
      </w:r>
    </w:p>
    <w:p w14:paraId="23BC26EC" w14:textId="77777777" w:rsidR="00121460" w:rsidRPr="004F138A" w:rsidRDefault="00121460" w:rsidP="00121460">
      <w:pPr>
        <w:tabs>
          <w:tab w:val="left" w:pos="0"/>
        </w:tabs>
        <w:rPr>
          <w:rFonts w:cs="Arial"/>
          <w:szCs w:val="22"/>
        </w:rPr>
      </w:pPr>
    </w:p>
    <w:p w14:paraId="1C619EEE" w14:textId="77777777" w:rsidR="00363C67" w:rsidRDefault="00363C67" w:rsidP="00363C67">
      <w:pPr>
        <w:widowControl w:val="0"/>
        <w:numPr>
          <w:ilvl w:val="0"/>
          <w:numId w:val="35"/>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681AC55C" w14:textId="77777777" w:rsidR="00363C67" w:rsidRDefault="00363C67" w:rsidP="00363C67">
      <w:pPr>
        <w:widowControl w:val="0"/>
        <w:numPr>
          <w:ilvl w:val="0"/>
          <w:numId w:val="35"/>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66123D66" w14:textId="77777777" w:rsidR="00363C67" w:rsidRDefault="00363C67" w:rsidP="00363C67">
      <w:pPr>
        <w:widowControl w:val="0"/>
        <w:numPr>
          <w:ilvl w:val="0"/>
          <w:numId w:val="35"/>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64CA703B" w14:textId="77777777" w:rsidR="00363C67" w:rsidRDefault="00363C67" w:rsidP="00363C67">
      <w:pPr>
        <w:widowControl w:val="0"/>
        <w:numPr>
          <w:ilvl w:val="0"/>
          <w:numId w:val="35"/>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45408324" w14:textId="77777777" w:rsidR="00363C67" w:rsidRDefault="00363C67" w:rsidP="00363C67">
      <w:pPr>
        <w:widowControl w:val="0"/>
        <w:numPr>
          <w:ilvl w:val="0"/>
          <w:numId w:val="35"/>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1E0710AB" w14:textId="77777777" w:rsidR="00825564" w:rsidRPr="0090566F" w:rsidRDefault="00825564" w:rsidP="00825564"/>
    <w:p w14:paraId="10174312" w14:textId="77777777" w:rsidR="00132272" w:rsidRDefault="00132272" w:rsidP="0020635A">
      <w:pPr>
        <w:pStyle w:val="Heading1"/>
      </w:pPr>
      <w:r w:rsidRPr="007F64FA">
        <w:t xml:space="preserve">Program Learning Outcomes (PLO) </w:t>
      </w:r>
    </w:p>
    <w:p w14:paraId="6774BFEF" w14:textId="77777777" w:rsidR="00824D94" w:rsidRDefault="00824D94" w:rsidP="00824D94"/>
    <w:p w14:paraId="768568CA" w14:textId="77777777" w:rsidR="00C53E98" w:rsidRDefault="00C53E98" w:rsidP="00C53E98">
      <w:pPr>
        <w:pStyle w:val="AssignmentsLevel2"/>
        <w:widowControl/>
        <w:numPr>
          <w:ilvl w:val="0"/>
          <w:numId w:val="36"/>
        </w:numPr>
        <w:ind w:left="360"/>
      </w:pPr>
      <w:r>
        <w:rPr>
          <w:b/>
          <w:bCs/>
        </w:rPr>
        <w:t>PLO1:</w:t>
      </w:r>
      <w:r>
        <w:t xml:space="preserve"> Articulate an educational organization's mission, goals, and guiding principles that distinguish the organization from others. (ULO1, 4)</w:t>
      </w:r>
    </w:p>
    <w:p w14:paraId="7711F4A2" w14:textId="77777777" w:rsidR="00C53E98" w:rsidRDefault="00C53E98" w:rsidP="00C53E98">
      <w:pPr>
        <w:pStyle w:val="AssignmentsLevel2"/>
        <w:widowControl/>
        <w:numPr>
          <w:ilvl w:val="0"/>
          <w:numId w:val="36"/>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6E2D062" w14:textId="77777777" w:rsidR="00C53E98" w:rsidRDefault="00C53E98" w:rsidP="00C53E98">
      <w:pPr>
        <w:pStyle w:val="AssignmentsLevel2"/>
        <w:widowControl/>
        <w:numPr>
          <w:ilvl w:val="0"/>
          <w:numId w:val="36"/>
        </w:numPr>
        <w:ind w:left="360"/>
      </w:pPr>
      <w:r>
        <w:rPr>
          <w:b/>
          <w:bCs/>
        </w:rPr>
        <w:t>PLO3:</w:t>
      </w:r>
      <w:r>
        <w:t xml:space="preserve"> Given scenarios of conflict, choose ethical courses of action consistent with Gospel values. (ULO3, 5)</w:t>
      </w:r>
    </w:p>
    <w:p w14:paraId="4660F7DF" w14:textId="77777777" w:rsidR="00C53E98" w:rsidRDefault="00C53E98" w:rsidP="00C53E98">
      <w:pPr>
        <w:pStyle w:val="AssignmentsLevel2"/>
        <w:widowControl/>
        <w:numPr>
          <w:ilvl w:val="0"/>
          <w:numId w:val="36"/>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1120FAA" w14:textId="77777777" w:rsidR="00C53E98" w:rsidRDefault="00C53E98" w:rsidP="00C53E98">
      <w:pPr>
        <w:pStyle w:val="AssignmentsLevel2"/>
        <w:widowControl/>
        <w:numPr>
          <w:ilvl w:val="0"/>
          <w:numId w:val="36"/>
        </w:numPr>
        <w:ind w:left="360"/>
      </w:pPr>
      <w:r>
        <w:rPr>
          <w:b/>
          <w:bCs/>
        </w:rPr>
        <w:t>PLO5:</w:t>
      </w:r>
      <w:r>
        <w:t xml:space="preserve"> View problems and challenges through the lens of a scientist, seeking evidence-based conclusions. (ULO1, 2, 4)</w:t>
      </w:r>
    </w:p>
    <w:p w14:paraId="7CEFA493" w14:textId="77777777" w:rsidR="00C53E98" w:rsidRDefault="00C53E98" w:rsidP="00C53E98">
      <w:pPr>
        <w:pStyle w:val="AssignmentsLevel2"/>
        <w:widowControl/>
        <w:numPr>
          <w:ilvl w:val="0"/>
          <w:numId w:val="36"/>
        </w:numPr>
        <w:ind w:left="360"/>
      </w:pPr>
      <w:r>
        <w:rPr>
          <w:b/>
          <w:bCs/>
        </w:rPr>
        <w:t>PLO6:</w:t>
      </w:r>
      <w:r>
        <w:t xml:space="preserve"> Practice and model steward leadership in transforming organizations to better serve all constituents. (ULO3, 4, 5)</w:t>
      </w:r>
    </w:p>
    <w:p w14:paraId="1089A7F9" w14:textId="77777777" w:rsidR="00C53E98" w:rsidRDefault="00C53E98" w:rsidP="00C53E98">
      <w:pPr>
        <w:pStyle w:val="AssignmentsLevel2"/>
        <w:widowControl/>
        <w:numPr>
          <w:ilvl w:val="0"/>
          <w:numId w:val="36"/>
        </w:numPr>
        <w:ind w:left="360"/>
      </w:pPr>
      <w:r>
        <w:rPr>
          <w:b/>
          <w:bCs/>
        </w:rPr>
        <w:t>PLO7:</w:t>
      </w:r>
      <w:r>
        <w:t xml:space="preserve"> Demonstrate facility in the application of technology to solve problems, analyze and synthesize data, and manage information. (ULO1, 2, 4)</w:t>
      </w:r>
    </w:p>
    <w:p w14:paraId="1CC86889" w14:textId="77777777" w:rsidR="00C53E98" w:rsidRDefault="00C53E98" w:rsidP="0020635A">
      <w:pPr>
        <w:pStyle w:val="Heading1"/>
      </w:pPr>
    </w:p>
    <w:p w14:paraId="2DDC1DC1" w14:textId="0BFDA5A5"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706E4DAD" w14:textId="77777777" w:rsidR="00254182" w:rsidRPr="0090566F" w:rsidRDefault="00254182" w:rsidP="00E127B5">
      <w:pPr>
        <w:tabs>
          <w:tab w:val="left" w:pos="0"/>
        </w:tabs>
        <w:rPr>
          <w:rFonts w:cs="Arial"/>
          <w:szCs w:val="20"/>
        </w:rPr>
      </w:pPr>
    </w:p>
    <w:p w14:paraId="52A6DA83"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CLO1: </w:t>
      </w:r>
      <w:r w:rsidRPr="00765D6F">
        <w:rPr>
          <w:rFonts w:cs="Arial"/>
          <w:szCs w:val="20"/>
        </w:rPr>
        <w:t>Analyze the impact of nursing history on factors affecting current nursing practice.</w:t>
      </w:r>
    </w:p>
    <w:p w14:paraId="6619A662"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CLO2: </w:t>
      </w:r>
      <w:r w:rsidRPr="00765D6F">
        <w:rPr>
          <w:rFonts w:cs="Arial"/>
          <w:szCs w:val="20"/>
        </w:rPr>
        <w:t>Recognize characteristics of professional behaviors in dealing with health care team members.</w:t>
      </w:r>
    </w:p>
    <w:p w14:paraId="0110F2CB"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CLO3: </w:t>
      </w:r>
      <w:r w:rsidRPr="00765D6F">
        <w:rPr>
          <w:rFonts w:cs="Arial"/>
          <w:szCs w:val="20"/>
        </w:rPr>
        <w:t>Examine educational trends that foster the development of professional nursing.</w:t>
      </w:r>
    </w:p>
    <w:p w14:paraId="023F0C86"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CLO4: </w:t>
      </w:r>
      <w:r w:rsidRPr="00765D6F">
        <w:rPr>
          <w:rFonts w:cs="Arial"/>
          <w:szCs w:val="20"/>
        </w:rPr>
        <w:t xml:space="preserve">Recognize nursing education, nursing organizations, theories, ethics, nursing research and </w:t>
      </w:r>
      <w:proofErr w:type="gramStart"/>
      <w:r w:rsidRPr="00765D6F">
        <w:rPr>
          <w:rFonts w:cs="Arial"/>
          <w:szCs w:val="20"/>
        </w:rPr>
        <w:t>evidence based</w:t>
      </w:r>
      <w:proofErr w:type="gramEnd"/>
      <w:r w:rsidRPr="00765D6F">
        <w:rPr>
          <w:rFonts w:cs="Arial"/>
          <w:szCs w:val="20"/>
        </w:rPr>
        <w:t xml:space="preserve"> practice as forces influencing professional nursing.</w:t>
      </w:r>
    </w:p>
    <w:p w14:paraId="47D01BB1"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CLO5: </w:t>
      </w:r>
      <w:r w:rsidRPr="00765D6F">
        <w:rPr>
          <w:rFonts w:cs="Arial"/>
          <w:szCs w:val="20"/>
        </w:rPr>
        <w:t>Analyze critical factors in the development of nursing specialties and expanded roles.</w:t>
      </w:r>
    </w:p>
    <w:p w14:paraId="15C31E52"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CLO6: </w:t>
      </w:r>
      <w:r w:rsidRPr="00765D6F">
        <w:rPr>
          <w:rFonts w:cs="Arial"/>
          <w:szCs w:val="20"/>
        </w:rPr>
        <w:t>Analyze professional guidelines as a framework for decision making.</w:t>
      </w:r>
    </w:p>
    <w:p w14:paraId="796EDFD1"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CLO7: </w:t>
      </w:r>
      <w:r w:rsidRPr="00765D6F">
        <w:rPr>
          <w:rFonts w:cs="Arial"/>
          <w:szCs w:val="20"/>
        </w:rPr>
        <w:t>Examine nursing actions in relation to professional and legal standards.</w:t>
      </w:r>
    </w:p>
    <w:p w14:paraId="2D8D3F53" w14:textId="77777777" w:rsidR="00765D6F" w:rsidRPr="00765D6F" w:rsidRDefault="00765D6F" w:rsidP="00034A96">
      <w:pPr>
        <w:numPr>
          <w:ilvl w:val="0"/>
          <w:numId w:val="7"/>
        </w:numPr>
        <w:tabs>
          <w:tab w:val="left" w:pos="0"/>
        </w:tabs>
        <w:rPr>
          <w:rFonts w:cs="Arial"/>
          <w:szCs w:val="20"/>
        </w:rPr>
      </w:pPr>
      <w:r w:rsidRPr="00765D6F">
        <w:rPr>
          <w:rFonts w:cs="Arial"/>
          <w:b/>
          <w:szCs w:val="20"/>
        </w:rPr>
        <w:t xml:space="preserve">CLO8: </w:t>
      </w:r>
      <w:r w:rsidRPr="00765D6F">
        <w:rPr>
          <w:rFonts w:cs="Arial"/>
          <w:szCs w:val="20"/>
        </w:rPr>
        <w:t xml:space="preserve">Apply knowledge of the political process to support or oppose actions that effect nursing practice. </w:t>
      </w:r>
    </w:p>
    <w:p w14:paraId="1EC32A4C" w14:textId="77777777" w:rsidR="004F138A" w:rsidRPr="00DA0FEA" w:rsidRDefault="004F138A" w:rsidP="004F138A">
      <w:pPr>
        <w:tabs>
          <w:tab w:val="left" w:pos="0"/>
        </w:tabs>
        <w:rPr>
          <w:rFonts w:cs="Arial"/>
          <w:szCs w:val="20"/>
        </w:rPr>
      </w:pPr>
    </w:p>
    <w:p w14:paraId="403A629A" w14:textId="77777777" w:rsidR="004F138A" w:rsidRDefault="004F138A" w:rsidP="0020635A">
      <w:pPr>
        <w:pStyle w:val="Heading1"/>
        <w:rPr>
          <w:color w:val="9C2C2A"/>
        </w:rPr>
      </w:pPr>
      <w:r w:rsidRPr="00825CE5">
        <w:t>Student Expectations</w:t>
      </w:r>
    </w:p>
    <w:p w14:paraId="1AE5823E" w14:textId="77777777" w:rsidR="004F138A" w:rsidRPr="005E7245" w:rsidRDefault="004F138A" w:rsidP="004F138A">
      <w:pPr>
        <w:tabs>
          <w:tab w:val="left" w:pos="0"/>
        </w:tabs>
        <w:rPr>
          <w:rFonts w:cs="Arial"/>
          <w:b/>
          <w:color w:val="9C2C2A"/>
          <w:sz w:val="22"/>
          <w:szCs w:val="22"/>
        </w:rPr>
      </w:pPr>
    </w:p>
    <w:p w14:paraId="71C24542" w14:textId="77777777" w:rsidR="004F138A" w:rsidRDefault="004F138A" w:rsidP="002522B3">
      <w:pPr>
        <w:pStyle w:val="AssignmentsLevel1"/>
      </w:pPr>
      <w:r w:rsidRPr="002D2B9E">
        <w:t>Students are expected to</w:t>
      </w:r>
      <w:r>
        <w:t>:</w:t>
      </w:r>
    </w:p>
    <w:p w14:paraId="44E7F2C8" w14:textId="77777777" w:rsidR="00D07152" w:rsidRDefault="00D07152" w:rsidP="002522B3">
      <w:pPr>
        <w:pStyle w:val="AssignmentsLevel1"/>
      </w:pPr>
    </w:p>
    <w:p w14:paraId="1159BB99" w14:textId="7777777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3A7EA75C" w14:textId="77777777"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27E758E7" w14:textId="77777777"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778223A2" w14:textId="77777777" w:rsidR="000E5FD9" w:rsidRDefault="000E5FD9" w:rsidP="0020635A">
      <w:pPr>
        <w:pStyle w:val="Heading1"/>
      </w:pPr>
    </w:p>
    <w:p w14:paraId="569E02EC" w14:textId="77777777" w:rsidR="00721FDA" w:rsidRPr="00100350" w:rsidRDefault="00EE72BE" w:rsidP="0020635A">
      <w:pPr>
        <w:pStyle w:val="Heading1"/>
      </w:pPr>
      <w:r w:rsidRPr="00825CE5">
        <w:t xml:space="preserve">Required </w:t>
      </w:r>
      <w:r w:rsidR="00721FDA" w:rsidRPr="00825CE5">
        <w:t>Course Materials</w:t>
      </w:r>
    </w:p>
    <w:p w14:paraId="06E3085B" w14:textId="77777777" w:rsidR="0049398D" w:rsidRPr="0090566F" w:rsidRDefault="0049398D" w:rsidP="007A6783">
      <w:pPr>
        <w:pStyle w:val="APACitation"/>
        <w:spacing w:line="480" w:lineRule="auto"/>
        <w:ind w:left="720" w:hanging="720"/>
      </w:pPr>
    </w:p>
    <w:p w14:paraId="4EC43EC2" w14:textId="77777777" w:rsidR="006266F6" w:rsidRDefault="0091294F" w:rsidP="007A6783">
      <w:pPr>
        <w:tabs>
          <w:tab w:val="left" w:pos="0"/>
        </w:tabs>
        <w:spacing w:line="480" w:lineRule="auto"/>
        <w:ind w:left="720" w:hanging="720"/>
        <w:rPr>
          <w:rFonts w:cs="Arial"/>
          <w:bCs/>
          <w:color w:val="000000"/>
          <w:szCs w:val="20"/>
        </w:rPr>
      </w:pPr>
      <w:r>
        <w:rPr>
          <w:rFonts w:cs="Arial"/>
          <w:bCs/>
          <w:color w:val="000000"/>
          <w:szCs w:val="20"/>
        </w:rPr>
        <w:t>Black, B. (2017)</w:t>
      </w:r>
      <w:r w:rsidR="006266F6" w:rsidRPr="006266F6">
        <w:rPr>
          <w:rFonts w:cs="Arial"/>
          <w:bCs/>
          <w:color w:val="000000"/>
          <w:szCs w:val="20"/>
        </w:rPr>
        <w:t xml:space="preserve"> </w:t>
      </w:r>
      <w:r w:rsidR="006266F6" w:rsidRPr="007A6783">
        <w:rPr>
          <w:rFonts w:cs="Arial"/>
          <w:bCs/>
          <w:i/>
          <w:color w:val="000000"/>
          <w:szCs w:val="20"/>
        </w:rPr>
        <w:t xml:space="preserve">Professional </w:t>
      </w:r>
      <w:r w:rsidR="000D1C2E">
        <w:rPr>
          <w:rFonts w:cs="Arial"/>
          <w:bCs/>
          <w:i/>
          <w:color w:val="000000"/>
          <w:szCs w:val="20"/>
        </w:rPr>
        <w:t>n</w:t>
      </w:r>
      <w:r w:rsidR="006266F6" w:rsidRPr="007A6783">
        <w:rPr>
          <w:rFonts w:cs="Arial"/>
          <w:bCs/>
          <w:i/>
          <w:color w:val="000000"/>
          <w:szCs w:val="20"/>
        </w:rPr>
        <w:t xml:space="preserve">ursing: Concepts and </w:t>
      </w:r>
      <w:r w:rsidR="000D1C2E">
        <w:rPr>
          <w:rFonts w:cs="Arial"/>
          <w:bCs/>
          <w:i/>
          <w:color w:val="000000"/>
          <w:szCs w:val="20"/>
        </w:rPr>
        <w:t>c</w:t>
      </w:r>
      <w:r w:rsidR="006266F6" w:rsidRPr="007A6783">
        <w:rPr>
          <w:rFonts w:cs="Arial"/>
          <w:bCs/>
          <w:i/>
          <w:color w:val="000000"/>
          <w:szCs w:val="20"/>
        </w:rPr>
        <w:t>hallenges</w:t>
      </w:r>
      <w:r w:rsidR="00126056">
        <w:rPr>
          <w:rFonts w:cs="Arial"/>
          <w:bCs/>
          <w:color w:val="000000"/>
          <w:szCs w:val="20"/>
        </w:rPr>
        <w:t xml:space="preserve"> (8th ed.).</w:t>
      </w:r>
      <w:r w:rsidR="00331731">
        <w:rPr>
          <w:rFonts w:cs="Arial"/>
          <w:bCs/>
          <w:color w:val="000000"/>
          <w:szCs w:val="20"/>
        </w:rPr>
        <w:t xml:space="preserve"> </w:t>
      </w:r>
      <w:r w:rsidR="006D4856">
        <w:rPr>
          <w:rFonts w:cs="Arial"/>
          <w:bCs/>
          <w:color w:val="000000"/>
          <w:szCs w:val="20"/>
        </w:rPr>
        <w:t>St. Louis, MO</w:t>
      </w:r>
      <w:r w:rsidR="000D1C2E">
        <w:rPr>
          <w:rFonts w:cs="Arial"/>
          <w:bCs/>
          <w:color w:val="000000"/>
          <w:szCs w:val="20"/>
        </w:rPr>
        <w:t>: Elsevier</w:t>
      </w:r>
      <w:r w:rsidR="006D4856">
        <w:rPr>
          <w:rFonts w:cs="Arial"/>
          <w:bCs/>
          <w:color w:val="000000"/>
          <w:szCs w:val="20"/>
        </w:rPr>
        <w:t xml:space="preserve"> Mosby</w:t>
      </w:r>
      <w:r w:rsidR="000D1C2E">
        <w:rPr>
          <w:rFonts w:cs="Arial"/>
          <w:bCs/>
          <w:color w:val="000000"/>
          <w:szCs w:val="20"/>
        </w:rPr>
        <w:t>.</w:t>
      </w:r>
    </w:p>
    <w:p w14:paraId="59A87F0D" w14:textId="77777777" w:rsidR="006266F6" w:rsidRPr="006266F6" w:rsidRDefault="000D1C2E" w:rsidP="007A6783">
      <w:pPr>
        <w:tabs>
          <w:tab w:val="left" w:pos="0"/>
        </w:tabs>
        <w:spacing w:line="480" w:lineRule="auto"/>
        <w:ind w:left="720" w:hanging="720"/>
        <w:rPr>
          <w:rFonts w:cs="Arial"/>
          <w:szCs w:val="20"/>
        </w:rPr>
      </w:pPr>
      <w:proofErr w:type="spellStart"/>
      <w:r>
        <w:rPr>
          <w:rFonts w:cs="Arial"/>
          <w:szCs w:val="20"/>
        </w:rPr>
        <w:t>Buresh</w:t>
      </w:r>
      <w:proofErr w:type="spellEnd"/>
      <w:r>
        <w:rPr>
          <w:rFonts w:cs="Arial"/>
          <w:szCs w:val="20"/>
        </w:rPr>
        <w:t xml:space="preserve">, B. &amp; Gordon, S. (2013). </w:t>
      </w:r>
      <w:r w:rsidR="006266F6" w:rsidRPr="007A6783">
        <w:rPr>
          <w:rFonts w:cs="Arial"/>
          <w:i/>
          <w:szCs w:val="20"/>
        </w:rPr>
        <w:t xml:space="preserve">From </w:t>
      </w:r>
      <w:r>
        <w:rPr>
          <w:rFonts w:cs="Arial"/>
          <w:i/>
          <w:szCs w:val="20"/>
        </w:rPr>
        <w:t>s</w:t>
      </w:r>
      <w:r w:rsidR="006266F6" w:rsidRPr="007A6783">
        <w:rPr>
          <w:rFonts w:cs="Arial"/>
          <w:i/>
          <w:szCs w:val="20"/>
        </w:rPr>
        <w:t xml:space="preserve">ilence to </w:t>
      </w:r>
      <w:r>
        <w:rPr>
          <w:rFonts w:cs="Arial"/>
          <w:i/>
          <w:szCs w:val="20"/>
        </w:rPr>
        <w:t>v</w:t>
      </w:r>
      <w:r w:rsidR="006266F6" w:rsidRPr="007A6783">
        <w:rPr>
          <w:rFonts w:cs="Arial"/>
          <w:i/>
          <w:szCs w:val="20"/>
        </w:rPr>
        <w:t xml:space="preserve">oice: What </w:t>
      </w:r>
      <w:r>
        <w:rPr>
          <w:rFonts w:cs="Arial"/>
          <w:i/>
          <w:szCs w:val="20"/>
        </w:rPr>
        <w:t>n</w:t>
      </w:r>
      <w:r w:rsidR="006266F6" w:rsidRPr="007A6783">
        <w:rPr>
          <w:rFonts w:cs="Arial"/>
          <w:i/>
          <w:szCs w:val="20"/>
        </w:rPr>
        <w:t xml:space="preserve">urses </w:t>
      </w:r>
      <w:r>
        <w:rPr>
          <w:rFonts w:cs="Arial"/>
          <w:i/>
          <w:szCs w:val="20"/>
        </w:rPr>
        <w:t>k</w:t>
      </w:r>
      <w:r w:rsidR="006266F6" w:rsidRPr="007A6783">
        <w:rPr>
          <w:rFonts w:cs="Arial"/>
          <w:i/>
          <w:szCs w:val="20"/>
        </w:rPr>
        <w:t xml:space="preserve">now and </w:t>
      </w:r>
      <w:r>
        <w:rPr>
          <w:rFonts w:cs="Arial"/>
          <w:i/>
          <w:szCs w:val="20"/>
        </w:rPr>
        <w:t>m</w:t>
      </w:r>
      <w:r w:rsidR="006266F6" w:rsidRPr="007A6783">
        <w:rPr>
          <w:rFonts w:cs="Arial"/>
          <w:i/>
          <w:szCs w:val="20"/>
        </w:rPr>
        <w:t xml:space="preserve">ust </w:t>
      </w:r>
      <w:r>
        <w:rPr>
          <w:rFonts w:cs="Arial"/>
          <w:i/>
          <w:szCs w:val="20"/>
        </w:rPr>
        <w:t>c</w:t>
      </w:r>
      <w:r w:rsidR="006266F6" w:rsidRPr="007A6783">
        <w:rPr>
          <w:rFonts w:cs="Arial"/>
          <w:i/>
          <w:szCs w:val="20"/>
        </w:rPr>
        <w:t xml:space="preserve">ommunicate to the </w:t>
      </w:r>
      <w:r>
        <w:rPr>
          <w:rFonts w:cs="Arial"/>
          <w:i/>
          <w:szCs w:val="20"/>
        </w:rPr>
        <w:t>p</w:t>
      </w:r>
      <w:r w:rsidR="006266F6" w:rsidRPr="007A6783">
        <w:rPr>
          <w:rFonts w:cs="Arial"/>
          <w:i/>
          <w:szCs w:val="20"/>
        </w:rPr>
        <w:t>ublic</w:t>
      </w:r>
      <w:r w:rsidR="0056135C">
        <w:rPr>
          <w:rFonts w:cs="Arial"/>
          <w:szCs w:val="20"/>
        </w:rPr>
        <w:t xml:space="preserve"> (3rd ed.)</w:t>
      </w:r>
      <w:r w:rsidR="00035CC3">
        <w:rPr>
          <w:rFonts w:cs="Arial"/>
          <w:i/>
          <w:szCs w:val="20"/>
        </w:rPr>
        <w:t>.</w:t>
      </w:r>
      <w:r w:rsidR="009323BA">
        <w:rPr>
          <w:rFonts w:cs="Arial"/>
          <w:i/>
          <w:szCs w:val="20"/>
        </w:rPr>
        <w:t xml:space="preserve"> </w:t>
      </w:r>
      <w:r w:rsidR="007A6783">
        <w:rPr>
          <w:rFonts w:cs="Arial"/>
          <w:bCs/>
          <w:color w:val="000000"/>
          <w:szCs w:val="20"/>
        </w:rPr>
        <w:t>Ithaca, NY</w:t>
      </w:r>
      <w:r w:rsidR="009323BA">
        <w:rPr>
          <w:rFonts w:cs="Arial"/>
          <w:bCs/>
          <w:color w:val="000000"/>
          <w:szCs w:val="20"/>
        </w:rPr>
        <w:t>: Cornell University Press.</w:t>
      </w:r>
    </w:p>
    <w:p w14:paraId="301F091D" w14:textId="77777777" w:rsidR="006266F6" w:rsidRDefault="006266F6" w:rsidP="006266F6">
      <w:pPr>
        <w:tabs>
          <w:tab w:val="left" w:pos="0"/>
        </w:tabs>
        <w:rPr>
          <w:rFonts w:cs="Arial"/>
          <w:szCs w:val="20"/>
        </w:rPr>
      </w:pPr>
    </w:p>
    <w:p w14:paraId="138144AC" w14:textId="77777777" w:rsidR="00C87B3B" w:rsidRDefault="00C87B3B">
      <w:pPr>
        <w:rPr>
          <w:rFonts w:cs="Arial"/>
          <w:b/>
          <w:color w:val="BF2C37"/>
          <w:sz w:val="22"/>
          <w:szCs w:val="22"/>
        </w:rPr>
      </w:pPr>
      <w:r>
        <w:br w:type="page"/>
      </w:r>
    </w:p>
    <w:p w14:paraId="6A37B416" w14:textId="5F4920EE" w:rsidR="00861D9D" w:rsidRDefault="00861D9D" w:rsidP="0020635A">
      <w:pPr>
        <w:pStyle w:val="Heading1"/>
      </w:pPr>
      <w:bookmarkStart w:id="0" w:name="_GoBack"/>
      <w:bookmarkEnd w:id="0"/>
      <w:r>
        <w:lastRenderedPageBreak/>
        <w:t>Suggested Point Values</w:t>
      </w:r>
    </w:p>
    <w:p w14:paraId="76049C69"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32FAFFE3" w14:textId="77777777" w:rsidTr="006F0681">
        <w:tc>
          <w:tcPr>
            <w:tcW w:w="3597" w:type="pct"/>
            <w:tcBorders>
              <w:bottom w:val="single" w:sz="4" w:space="0" w:color="auto"/>
              <w:right w:val="nil"/>
            </w:tcBorders>
            <w:shd w:val="clear" w:color="auto" w:fill="BF2C37"/>
            <w:vAlign w:val="center"/>
          </w:tcPr>
          <w:p w14:paraId="29F161FB"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2C489B26"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7874C6C9"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44B299C2" w14:textId="77777777" w:rsidTr="006F0681">
        <w:tc>
          <w:tcPr>
            <w:tcW w:w="3597" w:type="pct"/>
            <w:tcBorders>
              <w:right w:val="nil"/>
            </w:tcBorders>
            <w:shd w:val="clear" w:color="auto" w:fill="D8D9DA"/>
            <w:vAlign w:val="center"/>
          </w:tcPr>
          <w:p w14:paraId="62376C79"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34942F7"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C9AAB83" w14:textId="77777777" w:rsidR="00861D9D" w:rsidRPr="0090566F" w:rsidRDefault="00861D9D" w:rsidP="00132272">
            <w:pPr>
              <w:ind w:left="859" w:hanging="859"/>
              <w:jc w:val="center"/>
              <w:rPr>
                <w:szCs w:val="20"/>
              </w:rPr>
            </w:pPr>
          </w:p>
        </w:tc>
      </w:tr>
      <w:tr w:rsidR="0097576D" w:rsidRPr="0090566F" w14:paraId="1FE3406F" w14:textId="77777777" w:rsidTr="004B2F74">
        <w:tc>
          <w:tcPr>
            <w:tcW w:w="3597" w:type="pct"/>
          </w:tcPr>
          <w:p w14:paraId="12C177CE" w14:textId="77777777" w:rsidR="0097576D" w:rsidRPr="00132272" w:rsidRDefault="0097576D" w:rsidP="0097576D">
            <w:pPr>
              <w:ind w:left="859" w:hanging="859"/>
              <w:rPr>
                <w:strike/>
                <w:szCs w:val="20"/>
              </w:rPr>
            </w:pPr>
            <w:r w:rsidRPr="00636B29">
              <w:rPr>
                <w:szCs w:val="20"/>
              </w:rPr>
              <w:t>Components of Evidence-</w:t>
            </w:r>
            <w:r w:rsidR="001B25EC">
              <w:rPr>
                <w:szCs w:val="20"/>
              </w:rPr>
              <w:t>B</w:t>
            </w:r>
            <w:r w:rsidRPr="00636B29">
              <w:rPr>
                <w:szCs w:val="20"/>
              </w:rPr>
              <w:t>ased Practice Quiz</w:t>
            </w:r>
          </w:p>
        </w:tc>
        <w:tc>
          <w:tcPr>
            <w:tcW w:w="637" w:type="pct"/>
            <w:vAlign w:val="center"/>
          </w:tcPr>
          <w:p w14:paraId="231DC286" w14:textId="77777777" w:rsidR="0097576D" w:rsidRPr="0090566F" w:rsidRDefault="00EB2891" w:rsidP="0097576D">
            <w:pPr>
              <w:ind w:left="859" w:hanging="859"/>
              <w:jc w:val="center"/>
              <w:rPr>
                <w:szCs w:val="20"/>
              </w:rPr>
            </w:pPr>
            <w:r>
              <w:rPr>
                <w:szCs w:val="20"/>
              </w:rPr>
              <w:t>3</w:t>
            </w:r>
            <w:r w:rsidR="0097576D">
              <w:rPr>
                <w:szCs w:val="20"/>
              </w:rPr>
              <w:t>0</w:t>
            </w:r>
          </w:p>
        </w:tc>
        <w:tc>
          <w:tcPr>
            <w:tcW w:w="766" w:type="pct"/>
            <w:vAlign w:val="center"/>
          </w:tcPr>
          <w:p w14:paraId="47BC5A5B" w14:textId="77777777" w:rsidR="0097576D" w:rsidRPr="00132272" w:rsidRDefault="0097576D" w:rsidP="0097576D">
            <w:pPr>
              <w:ind w:left="859" w:hanging="859"/>
              <w:jc w:val="center"/>
              <w:rPr>
                <w:strike/>
                <w:szCs w:val="20"/>
              </w:rPr>
            </w:pPr>
          </w:p>
        </w:tc>
      </w:tr>
      <w:tr w:rsidR="00885B56" w:rsidRPr="0090566F" w14:paraId="7F73DEAF" w14:textId="77777777" w:rsidTr="006F0681">
        <w:tc>
          <w:tcPr>
            <w:tcW w:w="3597" w:type="pct"/>
            <w:vAlign w:val="center"/>
          </w:tcPr>
          <w:p w14:paraId="6C2BA0F6" w14:textId="77777777" w:rsidR="00885B56" w:rsidRPr="0090566F" w:rsidRDefault="0097576D" w:rsidP="00AC14C7">
            <w:pPr>
              <w:ind w:left="859" w:hanging="859"/>
              <w:rPr>
                <w:szCs w:val="20"/>
              </w:rPr>
            </w:pPr>
            <w:r w:rsidRPr="00636B29">
              <w:rPr>
                <w:szCs w:val="20"/>
              </w:rPr>
              <w:t>The Health Care Delivery System Quiz</w:t>
            </w:r>
          </w:p>
        </w:tc>
        <w:tc>
          <w:tcPr>
            <w:tcW w:w="637" w:type="pct"/>
            <w:vAlign w:val="center"/>
          </w:tcPr>
          <w:p w14:paraId="60CAF7E0" w14:textId="77777777" w:rsidR="00885B56" w:rsidRPr="0090566F" w:rsidRDefault="00EB2891" w:rsidP="00824D94">
            <w:pPr>
              <w:ind w:left="859" w:hanging="859"/>
              <w:jc w:val="center"/>
              <w:rPr>
                <w:szCs w:val="20"/>
              </w:rPr>
            </w:pPr>
            <w:r>
              <w:rPr>
                <w:szCs w:val="20"/>
              </w:rPr>
              <w:t>3</w:t>
            </w:r>
            <w:r w:rsidR="0097576D">
              <w:rPr>
                <w:szCs w:val="20"/>
              </w:rPr>
              <w:t>0</w:t>
            </w:r>
          </w:p>
        </w:tc>
        <w:tc>
          <w:tcPr>
            <w:tcW w:w="766" w:type="pct"/>
            <w:vAlign w:val="center"/>
          </w:tcPr>
          <w:p w14:paraId="6594259D" w14:textId="77777777" w:rsidR="00885B56" w:rsidRPr="00132272" w:rsidRDefault="00885B56" w:rsidP="00824D94">
            <w:pPr>
              <w:ind w:left="859" w:hanging="859"/>
              <w:jc w:val="center"/>
              <w:rPr>
                <w:strike/>
                <w:szCs w:val="20"/>
              </w:rPr>
            </w:pPr>
          </w:p>
        </w:tc>
      </w:tr>
      <w:tr w:rsidR="00885B56" w:rsidRPr="0090566F" w14:paraId="4F0A0C90" w14:textId="77777777" w:rsidTr="006F0681">
        <w:tc>
          <w:tcPr>
            <w:tcW w:w="3597" w:type="pct"/>
            <w:tcBorders>
              <w:bottom w:val="single" w:sz="4" w:space="0" w:color="auto"/>
            </w:tcBorders>
            <w:vAlign w:val="center"/>
          </w:tcPr>
          <w:p w14:paraId="1B32D9EF" w14:textId="77777777" w:rsidR="00885B56" w:rsidRDefault="0097576D" w:rsidP="00132272">
            <w:pPr>
              <w:ind w:left="859" w:hanging="859"/>
              <w:rPr>
                <w:szCs w:val="20"/>
              </w:rPr>
            </w:pPr>
            <w:r w:rsidRPr="00636B29">
              <w:rPr>
                <w:szCs w:val="20"/>
              </w:rPr>
              <w:t>Professional Practice Dilemma Blog</w:t>
            </w:r>
          </w:p>
        </w:tc>
        <w:tc>
          <w:tcPr>
            <w:tcW w:w="637" w:type="pct"/>
            <w:tcBorders>
              <w:bottom w:val="single" w:sz="4" w:space="0" w:color="auto"/>
            </w:tcBorders>
            <w:vAlign w:val="center"/>
          </w:tcPr>
          <w:p w14:paraId="08DF7121" w14:textId="77777777" w:rsidR="00885B56" w:rsidRPr="0090566F" w:rsidRDefault="0097576D" w:rsidP="00132272">
            <w:pPr>
              <w:ind w:left="859" w:hanging="859"/>
              <w:jc w:val="center"/>
              <w:rPr>
                <w:szCs w:val="20"/>
              </w:rPr>
            </w:pPr>
            <w:r>
              <w:rPr>
                <w:szCs w:val="20"/>
              </w:rPr>
              <w:t>40</w:t>
            </w:r>
          </w:p>
        </w:tc>
        <w:tc>
          <w:tcPr>
            <w:tcW w:w="766" w:type="pct"/>
            <w:tcBorders>
              <w:bottom w:val="single" w:sz="4" w:space="0" w:color="auto"/>
            </w:tcBorders>
            <w:vAlign w:val="center"/>
          </w:tcPr>
          <w:p w14:paraId="7F03C784" w14:textId="77777777" w:rsidR="00885B56" w:rsidRPr="00132272" w:rsidRDefault="00885B56" w:rsidP="00132272">
            <w:pPr>
              <w:ind w:left="859" w:hanging="859"/>
              <w:jc w:val="center"/>
              <w:rPr>
                <w:strike/>
                <w:szCs w:val="20"/>
              </w:rPr>
            </w:pPr>
          </w:p>
        </w:tc>
      </w:tr>
      <w:tr w:rsidR="00861D9D" w:rsidRPr="0090566F" w14:paraId="2A455229" w14:textId="77777777" w:rsidTr="006F0681">
        <w:tc>
          <w:tcPr>
            <w:tcW w:w="3597" w:type="pct"/>
            <w:tcBorders>
              <w:right w:val="nil"/>
            </w:tcBorders>
            <w:shd w:val="clear" w:color="auto" w:fill="D8D9DA"/>
            <w:vAlign w:val="center"/>
          </w:tcPr>
          <w:p w14:paraId="4F90C2A8"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7F8898C5"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3659B36E" w14:textId="77777777" w:rsidR="00861D9D" w:rsidRPr="00132272" w:rsidRDefault="00861D9D" w:rsidP="00132272">
            <w:pPr>
              <w:ind w:left="859" w:hanging="859"/>
              <w:jc w:val="center"/>
              <w:rPr>
                <w:strike/>
                <w:szCs w:val="20"/>
              </w:rPr>
            </w:pPr>
          </w:p>
        </w:tc>
      </w:tr>
      <w:tr w:rsidR="00885B56" w:rsidRPr="0090566F" w14:paraId="163416AB" w14:textId="77777777" w:rsidTr="006F0681">
        <w:tc>
          <w:tcPr>
            <w:tcW w:w="3597" w:type="pct"/>
            <w:vAlign w:val="center"/>
          </w:tcPr>
          <w:p w14:paraId="406DC882" w14:textId="77777777" w:rsidR="00885B56" w:rsidRPr="00132272" w:rsidRDefault="0097576D" w:rsidP="00A6325C">
            <w:pPr>
              <w:ind w:left="859" w:hanging="859"/>
              <w:rPr>
                <w:strike/>
                <w:szCs w:val="20"/>
              </w:rPr>
            </w:pPr>
            <w:r w:rsidRPr="00636B29">
              <w:rPr>
                <w:szCs w:val="20"/>
              </w:rPr>
              <w:t>Nursing Theories Quiz</w:t>
            </w:r>
          </w:p>
        </w:tc>
        <w:tc>
          <w:tcPr>
            <w:tcW w:w="637" w:type="pct"/>
            <w:vAlign w:val="center"/>
          </w:tcPr>
          <w:p w14:paraId="4EB2065B" w14:textId="77777777" w:rsidR="00885B56" w:rsidRPr="0090566F" w:rsidRDefault="00EB2891" w:rsidP="00A6325C">
            <w:pPr>
              <w:ind w:left="859" w:hanging="859"/>
              <w:jc w:val="center"/>
              <w:rPr>
                <w:szCs w:val="20"/>
              </w:rPr>
            </w:pPr>
            <w:r>
              <w:rPr>
                <w:szCs w:val="20"/>
              </w:rPr>
              <w:t>3</w:t>
            </w:r>
            <w:r w:rsidR="0097576D">
              <w:rPr>
                <w:szCs w:val="20"/>
              </w:rPr>
              <w:t>0</w:t>
            </w:r>
          </w:p>
        </w:tc>
        <w:tc>
          <w:tcPr>
            <w:tcW w:w="766" w:type="pct"/>
            <w:vAlign w:val="center"/>
          </w:tcPr>
          <w:p w14:paraId="1EAAB6D0" w14:textId="77777777" w:rsidR="00885B56" w:rsidRPr="00132272" w:rsidRDefault="00885B56" w:rsidP="00A6325C">
            <w:pPr>
              <w:ind w:left="859" w:hanging="859"/>
              <w:jc w:val="center"/>
              <w:rPr>
                <w:strike/>
                <w:szCs w:val="20"/>
              </w:rPr>
            </w:pPr>
          </w:p>
        </w:tc>
      </w:tr>
      <w:tr w:rsidR="00885B56" w:rsidRPr="0090566F" w14:paraId="1CB4A236" w14:textId="77777777" w:rsidTr="006F0681">
        <w:tc>
          <w:tcPr>
            <w:tcW w:w="3597" w:type="pct"/>
            <w:vAlign w:val="center"/>
          </w:tcPr>
          <w:p w14:paraId="67564E13" w14:textId="77777777" w:rsidR="00885B56" w:rsidRPr="0090566F" w:rsidRDefault="00885B56" w:rsidP="0097576D">
            <w:pPr>
              <w:ind w:left="859" w:hanging="859"/>
              <w:rPr>
                <w:szCs w:val="20"/>
              </w:rPr>
            </w:pPr>
            <w:r>
              <w:rPr>
                <w:szCs w:val="20"/>
              </w:rPr>
              <w:t xml:space="preserve">Discussion: </w:t>
            </w:r>
            <w:r w:rsidR="0097576D">
              <w:rPr>
                <w:szCs w:val="20"/>
              </w:rPr>
              <w:t xml:space="preserve">Compare the School Mission and Framework with </w:t>
            </w:r>
            <w:r w:rsidR="003F6A62">
              <w:rPr>
                <w:szCs w:val="20"/>
              </w:rPr>
              <w:t>H</w:t>
            </w:r>
            <w:r w:rsidR="0097576D">
              <w:rPr>
                <w:szCs w:val="20"/>
              </w:rPr>
              <w:t xml:space="preserve">ealthcare </w:t>
            </w:r>
            <w:r w:rsidR="003F6A62">
              <w:rPr>
                <w:szCs w:val="20"/>
              </w:rPr>
              <w:t>O</w:t>
            </w:r>
            <w:r w:rsidR="0097576D">
              <w:rPr>
                <w:szCs w:val="20"/>
              </w:rPr>
              <w:t>rganizations</w:t>
            </w:r>
          </w:p>
        </w:tc>
        <w:tc>
          <w:tcPr>
            <w:tcW w:w="637" w:type="pct"/>
            <w:vAlign w:val="center"/>
          </w:tcPr>
          <w:p w14:paraId="74FE1254" w14:textId="77777777" w:rsidR="00885B56" w:rsidRPr="0090566F" w:rsidRDefault="0097576D" w:rsidP="00A6325C">
            <w:pPr>
              <w:ind w:left="859" w:hanging="859"/>
              <w:jc w:val="center"/>
              <w:rPr>
                <w:szCs w:val="20"/>
              </w:rPr>
            </w:pPr>
            <w:r>
              <w:rPr>
                <w:szCs w:val="20"/>
              </w:rPr>
              <w:t>40</w:t>
            </w:r>
          </w:p>
        </w:tc>
        <w:tc>
          <w:tcPr>
            <w:tcW w:w="766" w:type="pct"/>
            <w:vAlign w:val="center"/>
          </w:tcPr>
          <w:p w14:paraId="52122224" w14:textId="77777777" w:rsidR="00885B56" w:rsidRPr="00132272" w:rsidRDefault="00885B56" w:rsidP="00A6325C">
            <w:pPr>
              <w:ind w:left="859" w:hanging="859"/>
              <w:jc w:val="center"/>
              <w:rPr>
                <w:strike/>
                <w:szCs w:val="20"/>
              </w:rPr>
            </w:pPr>
          </w:p>
        </w:tc>
      </w:tr>
      <w:tr w:rsidR="00EB2891" w:rsidRPr="0090566F" w14:paraId="0A140550" w14:textId="77777777" w:rsidTr="004B2F74">
        <w:tc>
          <w:tcPr>
            <w:tcW w:w="3597" w:type="pct"/>
            <w:tcBorders>
              <w:bottom w:val="single" w:sz="4" w:space="0" w:color="auto"/>
            </w:tcBorders>
          </w:tcPr>
          <w:p w14:paraId="58BFB101" w14:textId="77777777" w:rsidR="00EB2891" w:rsidRDefault="00EB2891" w:rsidP="00EB2891">
            <w:pPr>
              <w:ind w:left="859" w:hanging="859"/>
              <w:rPr>
                <w:szCs w:val="20"/>
              </w:rPr>
            </w:pPr>
            <w:r w:rsidRPr="00636B29">
              <w:rPr>
                <w:szCs w:val="20"/>
              </w:rPr>
              <w:t>Articulation of Personal Philosophy of Nursing</w:t>
            </w:r>
          </w:p>
        </w:tc>
        <w:tc>
          <w:tcPr>
            <w:tcW w:w="637" w:type="pct"/>
            <w:tcBorders>
              <w:bottom w:val="single" w:sz="4" w:space="0" w:color="auto"/>
            </w:tcBorders>
            <w:vAlign w:val="center"/>
          </w:tcPr>
          <w:p w14:paraId="4CF666D4" w14:textId="77777777" w:rsidR="00EB2891" w:rsidRPr="0090566F" w:rsidRDefault="00EB2891" w:rsidP="00EB2891">
            <w:pPr>
              <w:ind w:left="859" w:hanging="859"/>
              <w:jc w:val="center"/>
              <w:rPr>
                <w:szCs w:val="20"/>
              </w:rPr>
            </w:pPr>
            <w:r>
              <w:rPr>
                <w:szCs w:val="20"/>
              </w:rPr>
              <w:t>50</w:t>
            </w:r>
          </w:p>
        </w:tc>
        <w:tc>
          <w:tcPr>
            <w:tcW w:w="766" w:type="pct"/>
            <w:tcBorders>
              <w:bottom w:val="single" w:sz="4" w:space="0" w:color="auto"/>
            </w:tcBorders>
            <w:vAlign w:val="center"/>
          </w:tcPr>
          <w:p w14:paraId="23D3A956" w14:textId="77777777" w:rsidR="00EB2891" w:rsidRPr="00132272" w:rsidRDefault="00EB2891" w:rsidP="00EB2891">
            <w:pPr>
              <w:ind w:left="859" w:hanging="859"/>
              <w:jc w:val="center"/>
              <w:rPr>
                <w:strike/>
                <w:szCs w:val="20"/>
              </w:rPr>
            </w:pPr>
          </w:p>
        </w:tc>
      </w:tr>
      <w:tr w:rsidR="00EB2891" w:rsidRPr="0090566F" w14:paraId="48578726" w14:textId="77777777" w:rsidTr="004B2F74">
        <w:tc>
          <w:tcPr>
            <w:tcW w:w="3597" w:type="pct"/>
            <w:tcBorders>
              <w:bottom w:val="single" w:sz="4" w:space="0" w:color="auto"/>
            </w:tcBorders>
          </w:tcPr>
          <w:p w14:paraId="3D1C82F6" w14:textId="77777777" w:rsidR="00EB2891" w:rsidRPr="00636B29" w:rsidRDefault="00EB2891" w:rsidP="00EB2891">
            <w:pPr>
              <w:ind w:left="859" w:hanging="859"/>
              <w:rPr>
                <w:szCs w:val="20"/>
              </w:rPr>
            </w:pPr>
            <w:r w:rsidRPr="00636B29">
              <w:rPr>
                <w:szCs w:val="20"/>
              </w:rPr>
              <w:t>Reflection Paper</w:t>
            </w:r>
          </w:p>
        </w:tc>
        <w:tc>
          <w:tcPr>
            <w:tcW w:w="637" w:type="pct"/>
            <w:tcBorders>
              <w:bottom w:val="single" w:sz="4" w:space="0" w:color="auto"/>
            </w:tcBorders>
            <w:vAlign w:val="center"/>
          </w:tcPr>
          <w:p w14:paraId="09D8FA5A" w14:textId="77777777" w:rsidR="00EB2891" w:rsidRDefault="00EB2891" w:rsidP="00EB2891">
            <w:pPr>
              <w:ind w:left="859" w:hanging="859"/>
              <w:jc w:val="center"/>
              <w:rPr>
                <w:szCs w:val="20"/>
              </w:rPr>
            </w:pPr>
            <w:r>
              <w:rPr>
                <w:szCs w:val="20"/>
              </w:rPr>
              <w:t>80</w:t>
            </w:r>
          </w:p>
        </w:tc>
        <w:tc>
          <w:tcPr>
            <w:tcW w:w="766" w:type="pct"/>
            <w:tcBorders>
              <w:bottom w:val="single" w:sz="4" w:space="0" w:color="auto"/>
            </w:tcBorders>
            <w:vAlign w:val="center"/>
          </w:tcPr>
          <w:p w14:paraId="64090025" w14:textId="77777777" w:rsidR="00EB2891" w:rsidRPr="00132272" w:rsidRDefault="00EB2891" w:rsidP="00EB2891">
            <w:pPr>
              <w:ind w:left="859" w:hanging="859"/>
              <w:jc w:val="center"/>
              <w:rPr>
                <w:strike/>
                <w:szCs w:val="20"/>
              </w:rPr>
            </w:pPr>
          </w:p>
        </w:tc>
      </w:tr>
      <w:tr w:rsidR="00EB2891" w:rsidRPr="0090566F" w14:paraId="1A6A3945" w14:textId="77777777" w:rsidTr="006F0681">
        <w:tc>
          <w:tcPr>
            <w:tcW w:w="3597" w:type="pct"/>
            <w:tcBorders>
              <w:right w:val="nil"/>
            </w:tcBorders>
            <w:shd w:val="clear" w:color="auto" w:fill="D8D9DA"/>
            <w:vAlign w:val="center"/>
          </w:tcPr>
          <w:p w14:paraId="60E8925F" w14:textId="77777777" w:rsidR="00EB2891" w:rsidRPr="0090566F" w:rsidRDefault="00EB2891" w:rsidP="00EB2891">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554430FC" w14:textId="77777777" w:rsidR="00EB2891" w:rsidRPr="0090566F" w:rsidRDefault="00EB2891" w:rsidP="00EB2891">
            <w:pPr>
              <w:ind w:left="859" w:hanging="859"/>
              <w:jc w:val="center"/>
              <w:rPr>
                <w:szCs w:val="20"/>
              </w:rPr>
            </w:pPr>
          </w:p>
        </w:tc>
        <w:tc>
          <w:tcPr>
            <w:tcW w:w="766" w:type="pct"/>
            <w:tcBorders>
              <w:left w:val="nil"/>
            </w:tcBorders>
            <w:shd w:val="clear" w:color="auto" w:fill="D8D9DA"/>
            <w:vAlign w:val="center"/>
          </w:tcPr>
          <w:p w14:paraId="341811A8" w14:textId="77777777" w:rsidR="00EB2891" w:rsidRPr="00132272" w:rsidRDefault="00EB2891" w:rsidP="00EB2891">
            <w:pPr>
              <w:ind w:left="859" w:hanging="859"/>
              <w:jc w:val="center"/>
              <w:rPr>
                <w:strike/>
                <w:szCs w:val="20"/>
              </w:rPr>
            </w:pPr>
          </w:p>
        </w:tc>
      </w:tr>
      <w:tr w:rsidR="00EB2891" w:rsidRPr="0090566F" w14:paraId="1C86D332" w14:textId="77777777" w:rsidTr="006F0681">
        <w:tc>
          <w:tcPr>
            <w:tcW w:w="3597" w:type="pct"/>
            <w:vAlign w:val="center"/>
          </w:tcPr>
          <w:p w14:paraId="7823BA5E" w14:textId="77777777" w:rsidR="00EB2891" w:rsidRPr="00132272" w:rsidRDefault="00EB2891" w:rsidP="00EB2891">
            <w:pPr>
              <w:ind w:left="859" w:hanging="859"/>
              <w:rPr>
                <w:strike/>
                <w:szCs w:val="20"/>
              </w:rPr>
            </w:pPr>
            <w:r w:rsidRPr="00636B29">
              <w:rPr>
                <w:szCs w:val="20"/>
              </w:rPr>
              <w:t>Nursing Issue Presentations</w:t>
            </w:r>
          </w:p>
        </w:tc>
        <w:tc>
          <w:tcPr>
            <w:tcW w:w="637" w:type="pct"/>
            <w:vAlign w:val="center"/>
          </w:tcPr>
          <w:p w14:paraId="0DB1B218" w14:textId="77777777" w:rsidR="00EB2891" w:rsidRPr="0090566F" w:rsidRDefault="00EB2891" w:rsidP="00EB2891">
            <w:pPr>
              <w:ind w:left="859" w:hanging="859"/>
              <w:jc w:val="center"/>
              <w:rPr>
                <w:szCs w:val="20"/>
              </w:rPr>
            </w:pPr>
            <w:r>
              <w:rPr>
                <w:szCs w:val="20"/>
              </w:rPr>
              <w:t>160</w:t>
            </w:r>
          </w:p>
        </w:tc>
        <w:tc>
          <w:tcPr>
            <w:tcW w:w="766" w:type="pct"/>
            <w:vAlign w:val="center"/>
          </w:tcPr>
          <w:p w14:paraId="750A05A0" w14:textId="77777777" w:rsidR="00EB2891" w:rsidRPr="00132272" w:rsidRDefault="00EB2891" w:rsidP="00EB2891">
            <w:pPr>
              <w:ind w:left="859" w:hanging="859"/>
              <w:jc w:val="center"/>
              <w:rPr>
                <w:strike/>
                <w:szCs w:val="20"/>
              </w:rPr>
            </w:pPr>
          </w:p>
        </w:tc>
      </w:tr>
      <w:tr w:rsidR="00EB2891" w:rsidRPr="0090566F" w14:paraId="52AD2FC3" w14:textId="77777777" w:rsidTr="006F0681">
        <w:tc>
          <w:tcPr>
            <w:tcW w:w="3597" w:type="pct"/>
            <w:vAlign w:val="center"/>
          </w:tcPr>
          <w:p w14:paraId="7B60F99B" w14:textId="77777777" w:rsidR="00EB2891" w:rsidRPr="0090566F" w:rsidRDefault="00EB2891" w:rsidP="00EB2891">
            <w:pPr>
              <w:ind w:left="859" w:hanging="859"/>
              <w:rPr>
                <w:szCs w:val="20"/>
              </w:rPr>
            </w:pPr>
            <w:r>
              <w:rPr>
                <w:szCs w:val="20"/>
              </w:rPr>
              <w:t>Discussion: Nursing Issue Presentations</w:t>
            </w:r>
          </w:p>
        </w:tc>
        <w:tc>
          <w:tcPr>
            <w:tcW w:w="637" w:type="pct"/>
            <w:vAlign w:val="center"/>
          </w:tcPr>
          <w:p w14:paraId="5254A459" w14:textId="77777777" w:rsidR="00EB2891" w:rsidRPr="0090566F" w:rsidRDefault="00EB2891" w:rsidP="00EB2891">
            <w:pPr>
              <w:ind w:left="859" w:hanging="859"/>
              <w:jc w:val="center"/>
              <w:rPr>
                <w:szCs w:val="20"/>
              </w:rPr>
            </w:pPr>
            <w:r>
              <w:rPr>
                <w:szCs w:val="20"/>
              </w:rPr>
              <w:t>40</w:t>
            </w:r>
          </w:p>
        </w:tc>
        <w:tc>
          <w:tcPr>
            <w:tcW w:w="766" w:type="pct"/>
            <w:vAlign w:val="center"/>
          </w:tcPr>
          <w:p w14:paraId="1431B9AF" w14:textId="77777777" w:rsidR="00EB2891" w:rsidRPr="00132272" w:rsidRDefault="00EB2891" w:rsidP="00EB2891">
            <w:pPr>
              <w:ind w:left="859" w:hanging="859"/>
              <w:jc w:val="center"/>
              <w:rPr>
                <w:strike/>
                <w:szCs w:val="20"/>
              </w:rPr>
            </w:pPr>
          </w:p>
        </w:tc>
      </w:tr>
      <w:tr w:rsidR="00EB2891" w:rsidRPr="0090566F" w14:paraId="057A4AD7" w14:textId="77777777" w:rsidTr="004B2F74">
        <w:tc>
          <w:tcPr>
            <w:tcW w:w="3597" w:type="pct"/>
            <w:tcBorders>
              <w:bottom w:val="single" w:sz="4" w:space="0" w:color="auto"/>
            </w:tcBorders>
          </w:tcPr>
          <w:p w14:paraId="590E26BA" w14:textId="77777777" w:rsidR="00EB2891" w:rsidRDefault="00EB2891" w:rsidP="00EB2891">
            <w:pPr>
              <w:ind w:left="859" w:hanging="859"/>
              <w:rPr>
                <w:szCs w:val="20"/>
              </w:rPr>
            </w:pPr>
            <w:r w:rsidRPr="00636B29">
              <w:rPr>
                <w:szCs w:val="20"/>
              </w:rPr>
              <w:t>Nursing Education Blog</w:t>
            </w:r>
          </w:p>
        </w:tc>
        <w:tc>
          <w:tcPr>
            <w:tcW w:w="637" w:type="pct"/>
            <w:tcBorders>
              <w:bottom w:val="single" w:sz="4" w:space="0" w:color="auto"/>
            </w:tcBorders>
            <w:vAlign w:val="center"/>
          </w:tcPr>
          <w:p w14:paraId="0EF09413" w14:textId="77777777" w:rsidR="00EB2891" w:rsidRPr="0090566F" w:rsidRDefault="00EB2891" w:rsidP="00EB2891">
            <w:pPr>
              <w:ind w:left="859" w:hanging="859"/>
              <w:jc w:val="center"/>
              <w:rPr>
                <w:szCs w:val="20"/>
              </w:rPr>
            </w:pPr>
            <w:r>
              <w:rPr>
                <w:szCs w:val="20"/>
              </w:rPr>
              <w:t>30</w:t>
            </w:r>
          </w:p>
        </w:tc>
        <w:tc>
          <w:tcPr>
            <w:tcW w:w="766" w:type="pct"/>
            <w:tcBorders>
              <w:bottom w:val="single" w:sz="4" w:space="0" w:color="auto"/>
            </w:tcBorders>
            <w:vAlign w:val="center"/>
          </w:tcPr>
          <w:p w14:paraId="3E6D62F6" w14:textId="77777777" w:rsidR="00EB2891" w:rsidRPr="00132272" w:rsidRDefault="00EB2891" w:rsidP="00EB2891">
            <w:pPr>
              <w:ind w:left="859" w:hanging="859"/>
              <w:jc w:val="center"/>
              <w:rPr>
                <w:strike/>
                <w:szCs w:val="20"/>
              </w:rPr>
            </w:pPr>
          </w:p>
        </w:tc>
      </w:tr>
      <w:tr w:rsidR="00EB2891" w:rsidRPr="0090566F" w14:paraId="55956BAD" w14:textId="77777777" w:rsidTr="004B2F74">
        <w:tc>
          <w:tcPr>
            <w:tcW w:w="3597" w:type="pct"/>
            <w:tcBorders>
              <w:bottom w:val="single" w:sz="4" w:space="0" w:color="auto"/>
            </w:tcBorders>
          </w:tcPr>
          <w:p w14:paraId="3F95DAEB" w14:textId="77777777" w:rsidR="00EB2891" w:rsidRPr="00636B29" w:rsidRDefault="00EB2891" w:rsidP="00EB2891">
            <w:pPr>
              <w:ind w:left="859" w:hanging="859"/>
              <w:rPr>
                <w:szCs w:val="20"/>
              </w:rPr>
            </w:pPr>
            <w:r>
              <w:rPr>
                <w:szCs w:val="20"/>
              </w:rPr>
              <w:t xml:space="preserve">Discussion: </w:t>
            </w:r>
            <w:r w:rsidRPr="00EB2891">
              <w:rPr>
                <w:szCs w:val="20"/>
              </w:rPr>
              <w:t>Benefits of Nursing Organizations</w:t>
            </w:r>
          </w:p>
        </w:tc>
        <w:tc>
          <w:tcPr>
            <w:tcW w:w="637" w:type="pct"/>
            <w:tcBorders>
              <w:bottom w:val="single" w:sz="4" w:space="0" w:color="auto"/>
            </w:tcBorders>
            <w:vAlign w:val="center"/>
          </w:tcPr>
          <w:p w14:paraId="72FC47C7" w14:textId="77777777" w:rsidR="00EB2891" w:rsidRDefault="00EB2891" w:rsidP="00EB2891">
            <w:pPr>
              <w:ind w:left="859" w:hanging="859"/>
              <w:jc w:val="center"/>
              <w:rPr>
                <w:szCs w:val="20"/>
              </w:rPr>
            </w:pPr>
            <w:r>
              <w:rPr>
                <w:szCs w:val="20"/>
              </w:rPr>
              <w:t>40</w:t>
            </w:r>
          </w:p>
        </w:tc>
        <w:tc>
          <w:tcPr>
            <w:tcW w:w="766" w:type="pct"/>
            <w:tcBorders>
              <w:bottom w:val="single" w:sz="4" w:space="0" w:color="auto"/>
            </w:tcBorders>
            <w:vAlign w:val="center"/>
          </w:tcPr>
          <w:p w14:paraId="535A9866" w14:textId="77777777" w:rsidR="00EB2891" w:rsidRPr="00132272" w:rsidRDefault="00EB2891" w:rsidP="00EB2891">
            <w:pPr>
              <w:ind w:left="859" w:hanging="859"/>
              <w:jc w:val="center"/>
              <w:rPr>
                <w:strike/>
                <w:szCs w:val="20"/>
              </w:rPr>
            </w:pPr>
          </w:p>
        </w:tc>
      </w:tr>
      <w:tr w:rsidR="00EB2891" w:rsidRPr="0090566F" w14:paraId="2AB21950" w14:textId="77777777" w:rsidTr="006F0681">
        <w:tc>
          <w:tcPr>
            <w:tcW w:w="3597" w:type="pct"/>
            <w:tcBorders>
              <w:right w:val="nil"/>
            </w:tcBorders>
            <w:shd w:val="clear" w:color="auto" w:fill="D8D9DA"/>
            <w:vAlign w:val="center"/>
          </w:tcPr>
          <w:p w14:paraId="6050B7E5" w14:textId="77777777" w:rsidR="00EB2891" w:rsidRPr="0090566F" w:rsidRDefault="00EB2891" w:rsidP="00EB2891">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13ABA330" w14:textId="77777777" w:rsidR="00EB2891" w:rsidRPr="0090566F" w:rsidRDefault="00EB2891" w:rsidP="00EB2891">
            <w:pPr>
              <w:ind w:left="859" w:hanging="859"/>
              <w:jc w:val="center"/>
              <w:rPr>
                <w:szCs w:val="20"/>
              </w:rPr>
            </w:pPr>
          </w:p>
        </w:tc>
        <w:tc>
          <w:tcPr>
            <w:tcW w:w="766" w:type="pct"/>
            <w:tcBorders>
              <w:left w:val="nil"/>
            </w:tcBorders>
            <w:shd w:val="clear" w:color="auto" w:fill="D8D9DA"/>
            <w:vAlign w:val="center"/>
          </w:tcPr>
          <w:p w14:paraId="3AA0177E" w14:textId="77777777" w:rsidR="00EB2891" w:rsidRPr="00132272" w:rsidRDefault="00EB2891" w:rsidP="00EB2891">
            <w:pPr>
              <w:ind w:left="859" w:hanging="859"/>
              <w:jc w:val="center"/>
              <w:rPr>
                <w:strike/>
                <w:szCs w:val="20"/>
              </w:rPr>
            </w:pPr>
          </w:p>
        </w:tc>
      </w:tr>
      <w:tr w:rsidR="00EB2891" w:rsidRPr="0090566F" w14:paraId="6B903928" w14:textId="77777777" w:rsidTr="006F0681">
        <w:tc>
          <w:tcPr>
            <w:tcW w:w="3597" w:type="pct"/>
            <w:vAlign w:val="center"/>
          </w:tcPr>
          <w:p w14:paraId="0D81D20E" w14:textId="77777777" w:rsidR="00EB2891" w:rsidRPr="00132272" w:rsidRDefault="00EB2891" w:rsidP="00EB2891">
            <w:pPr>
              <w:ind w:left="859" w:hanging="859"/>
              <w:rPr>
                <w:strike/>
                <w:szCs w:val="20"/>
              </w:rPr>
            </w:pPr>
            <w:r>
              <w:rPr>
                <w:szCs w:val="20"/>
              </w:rPr>
              <w:t>Discussion: Nursing Issue Presentations</w:t>
            </w:r>
          </w:p>
        </w:tc>
        <w:tc>
          <w:tcPr>
            <w:tcW w:w="637" w:type="pct"/>
            <w:vAlign w:val="center"/>
          </w:tcPr>
          <w:p w14:paraId="48641B35" w14:textId="77777777" w:rsidR="00EB2891" w:rsidRPr="0090566F" w:rsidRDefault="00EB2891" w:rsidP="00EB2891">
            <w:pPr>
              <w:ind w:left="859" w:hanging="859"/>
              <w:jc w:val="center"/>
              <w:rPr>
                <w:szCs w:val="20"/>
              </w:rPr>
            </w:pPr>
            <w:r>
              <w:rPr>
                <w:szCs w:val="20"/>
              </w:rPr>
              <w:t>40</w:t>
            </w:r>
          </w:p>
        </w:tc>
        <w:tc>
          <w:tcPr>
            <w:tcW w:w="766" w:type="pct"/>
            <w:vAlign w:val="center"/>
          </w:tcPr>
          <w:p w14:paraId="43749BF7" w14:textId="77777777" w:rsidR="00EB2891" w:rsidRPr="00132272" w:rsidRDefault="00EB2891" w:rsidP="00EB2891">
            <w:pPr>
              <w:ind w:left="859" w:hanging="859"/>
              <w:jc w:val="center"/>
              <w:rPr>
                <w:strike/>
                <w:szCs w:val="20"/>
              </w:rPr>
            </w:pPr>
          </w:p>
        </w:tc>
      </w:tr>
      <w:tr w:rsidR="00EB2891" w:rsidRPr="0090566F" w14:paraId="345199AB" w14:textId="77777777" w:rsidTr="006F0681">
        <w:tc>
          <w:tcPr>
            <w:tcW w:w="3597" w:type="pct"/>
            <w:vAlign w:val="center"/>
          </w:tcPr>
          <w:p w14:paraId="16ED98FD" w14:textId="77777777" w:rsidR="00EB2891" w:rsidRPr="0090566F" w:rsidRDefault="00EB2891" w:rsidP="00EB2891">
            <w:pPr>
              <w:ind w:left="859" w:hanging="859"/>
              <w:rPr>
                <w:szCs w:val="20"/>
              </w:rPr>
            </w:pPr>
            <w:r>
              <w:rPr>
                <w:szCs w:val="20"/>
              </w:rPr>
              <w:t>Discussion: Technology in Practice</w:t>
            </w:r>
          </w:p>
        </w:tc>
        <w:tc>
          <w:tcPr>
            <w:tcW w:w="637" w:type="pct"/>
            <w:vAlign w:val="center"/>
          </w:tcPr>
          <w:p w14:paraId="3412D34A" w14:textId="77777777" w:rsidR="00EB2891" w:rsidRPr="0090566F" w:rsidRDefault="00EB2891" w:rsidP="00EB2891">
            <w:pPr>
              <w:ind w:left="859" w:hanging="859"/>
              <w:jc w:val="center"/>
              <w:rPr>
                <w:szCs w:val="20"/>
              </w:rPr>
            </w:pPr>
            <w:r>
              <w:rPr>
                <w:szCs w:val="20"/>
              </w:rPr>
              <w:t>40</w:t>
            </w:r>
          </w:p>
        </w:tc>
        <w:tc>
          <w:tcPr>
            <w:tcW w:w="766" w:type="pct"/>
            <w:vAlign w:val="center"/>
          </w:tcPr>
          <w:p w14:paraId="51408C42" w14:textId="77777777" w:rsidR="00EB2891" w:rsidRPr="00132272" w:rsidRDefault="00EB2891" w:rsidP="00EB2891">
            <w:pPr>
              <w:ind w:left="859" w:hanging="859"/>
              <w:jc w:val="center"/>
              <w:rPr>
                <w:strike/>
                <w:szCs w:val="20"/>
              </w:rPr>
            </w:pPr>
          </w:p>
        </w:tc>
      </w:tr>
      <w:tr w:rsidR="00EB2891" w:rsidRPr="0090566F" w14:paraId="59344A96" w14:textId="77777777" w:rsidTr="004B2F74">
        <w:tc>
          <w:tcPr>
            <w:tcW w:w="3597" w:type="pct"/>
            <w:tcBorders>
              <w:bottom w:val="single" w:sz="4" w:space="0" w:color="auto"/>
            </w:tcBorders>
          </w:tcPr>
          <w:p w14:paraId="3980F8DB" w14:textId="77777777" w:rsidR="00EB2891" w:rsidRDefault="00EB2891" w:rsidP="00EB2891">
            <w:pPr>
              <w:ind w:left="859" w:hanging="859"/>
              <w:rPr>
                <w:szCs w:val="20"/>
              </w:rPr>
            </w:pPr>
            <w:r w:rsidRPr="00636B29">
              <w:rPr>
                <w:szCs w:val="20"/>
              </w:rPr>
              <w:t>Media Analysis Blog</w:t>
            </w:r>
          </w:p>
        </w:tc>
        <w:tc>
          <w:tcPr>
            <w:tcW w:w="637" w:type="pct"/>
            <w:tcBorders>
              <w:bottom w:val="single" w:sz="4" w:space="0" w:color="auto"/>
            </w:tcBorders>
            <w:vAlign w:val="center"/>
          </w:tcPr>
          <w:p w14:paraId="23D7CB31" w14:textId="77777777" w:rsidR="00EB2891" w:rsidRPr="0090566F" w:rsidRDefault="00EB2891" w:rsidP="00EB2891">
            <w:pPr>
              <w:ind w:left="859" w:hanging="859"/>
              <w:jc w:val="center"/>
              <w:rPr>
                <w:szCs w:val="20"/>
              </w:rPr>
            </w:pPr>
            <w:r>
              <w:rPr>
                <w:szCs w:val="20"/>
              </w:rPr>
              <w:t>80</w:t>
            </w:r>
          </w:p>
        </w:tc>
        <w:tc>
          <w:tcPr>
            <w:tcW w:w="766" w:type="pct"/>
            <w:tcBorders>
              <w:bottom w:val="single" w:sz="4" w:space="0" w:color="auto"/>
            </w:tcBorders>
            <w:vAlign w:val="center"/>
          </w:tcPr>
          <w:p w14:paraId="289AE447" w14:textId="77777777" w:rsidR="00EB2891" w:rsidRPr="00132272" w:rsidRDefault="00EB2891" w:rsidP="00EB2891">
            <w:pPr>
              <w:ind w:left="859" w:hanging="859"/>
              <w:jc w:val="center"/>
              <w:rPr>
                <w:strike/>
                <w:szCs w:val="20"/>
              </w:rPr>
            </w:pPr>
          </w:p>
        </w:tc>
      </w:tr>
      <w:tr w:rsidR="00EB2891" w:rsidRPr="0090566F" w14:paraId="47140D45" w14:textId="77777777" w:rsidTr="006F0681">
        <w:tc>
          <w:tcPr>
            <w:tcW w:w="3597" w:type="pct"/>
            <w:tcBorders>
              <w:right w:val="nil"/>
            </w:tcBorders>
            <w:shd w:val="clear" w:color="auto" w:fill="D8D9DA"/>
            <w:vAlign w:val="center"/>
          </w:tcPr>
          <w:p w14:paraId="461E51AE" w14:textId="77777777" w:rsidR="00EB2891" w:rsidRPr="0090566F" w:rsidRDefault="00EB2891" w:rsidP="00EB2891">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14305D5A" w14:textId="77777777" w:rsidR="00EB2891" w:rsidRPr="0090566F" w:rsidRDefault="00EB2891" w:rsidP="00EB2891">
            <w:pPr>
              <w:ind w:left="859" w:hanging="859"/>
              <w:jc w:val="center"/>
              <w:rPr>
                <w:szCs w:val="20"/>
              </w:rPr>
            </w:pPr>
          </w:p>
        </w:tc>
        <w:tc>
          <w:tcPr>
            <w:tcW w:w="766" w:type="pct"/>
            <w:tcBorders>
              <w:left w:val="nil"/>
            </w:tcBorders>
            <w:shd w:val="clear" w:color="auto" w:fill="D8D9DA"/>
            <w:vAlign w:val="center"/>
          </w:tcPr>
          <w:p w14:paraId="1E79F0B5" w14:textId="77777777" w:rsidR="00EB2891" w:rsidRPr="00132272" w:rsidRDefault="00EB2891" w:rsidP="00EB2891">
            <w:pPr>
              <w:ind w:left="859" w:hanging="859"/>
              <w:jc w:val="center"/>
              <w:rPr>
                <w:strike/>
                <w:szCs w:val="20"/>
              </w:rPr>
            </w:pPr>
          </w:p>
        </w:tc>
      </w:tr>
      <w:tr w:rsidR="00EB2891" w:rsidRPr="0090566F" w14:paraId="3A086A50" w14:textId="77777777" w:rsidTr="006F0681">
        <w:tc>
          <w:tcPr>
            <w:tcW w:w="3597" w:type="pct"/>
            <w:vAlign w:val="center"/>
          </w:tcPr>
          <w:p w14:paraId="674DEEC6" w14:textId="77777777" w:rsidR="00EB2891" w:rsidRPr="00132272" w:rsidRDefault="00EB2891" w:rsidP="00EB2891">
            <w:pPr>
              <w:ind w:left="859" w:hanging="859"/>
              <w:rPr>
                <w:strike/>
                <w:szCs w:val="20"/>
              </w:rPr>
            </w:pPr>
            <w:r>
              <w:rPr>
                <w:szCs w:val="20"/>
              </w:rPr>
              <w:t>Discussion: Nursing Issue Presentations</w:t>
            </w:r>
          </w:p>
        </w:tc>
        <w:tc>
          <w:tcPr>
            <w:tcW w:w="637" w:type="pct"/>
            <w:vAlign w:val="center"/>
          </w:tcPr>
          <w:p w14:paraId="33CE128C" w14:textId="77777777" w:rsidR="00EB2891" w:rsidRPr="0090566F" w:rsidRDefault="00EB2891" w:rsidP="00EB2891">
            <w:pPr>
              <w:ind w:left="859" w:hanging="859"/>
              <w:jc w:val="center"/>
              <w:rPr>
                <w:szCs w:val="20"/>
              </w:rPr>
            </w:pPr>
            <w:r>
              <w:rPr>
                <w:szCs w:val="20"/>
              </w:rPr>
              <w:t>40</w:t>
            </w:r>
          </w:p>
        </w:tc>
        <w:tc>
          <w:tcPr>
            <w:tcW w:w="766" w:type="pct"/>
            <w:vAlign w:val="center"/>
          </w:tcPr>
          <w:p w14:paraId="03AA5EED" w14:textId="77777777" w:rsidR="00EB2891" w:rsidRPr="00132272" w:rsidRDefault="00EB2891" w:rsidP="00EB2891">
            <w:pPr>
              <w:ind w:left="859" w:hanging="859"/>
              <w:jc w:val="center"/>
              <w:rPr>
                <w:strike/>
                <w:szCs w:val="20"/>
              </w:rPr>
            </w:pPr>
          </w:p>
        </w:tc>
      </w:tr>
      <w:tr w:rsidR="00EB2891" w:rsidRPr="0090566F" w14:paraId="0980BD63" w14:textId="77777777" w:rsidTr="006F0681">
        <w:tc>
          <w:tcPr>
            <w:tcW w:w="3597" w:type="pct"/>
            <w:vAlign w:val="center"/>
          </w:tcPr>
          <w:p w14:paraId="6FE34C16" w14:textId="77777777" w:rsidR="00EB2891" w:rsidRPr="0090566F" w:rsidRDefault="00EB2891" w:rsidP="00EB2891">
            <w:pPr>
              <w:ind w:left="859" w:hanging="859"/>
              <w:rPr>
                <w:szCs w:val="20"/>
              </w:rPr>
            </w:pPr>
            <w:r>
              <w:rPr>
                <w:szCs w:val="20"/>
              </w:rPr>
              <w:t xml:space="preserve">Discussion: </w:t>
            </w:r>
            <w:r w:rsidRPr="00EB2891">
              <w:rPr>
                <w:szCs w:val="20"/>
              </w:rPr>
              <w:t>Evidence-</w:t>
            </w:r>
            <w:r w:rsidR="006454E3">
              <w:rPr>
                <w:szCs w:val="20"/>
              </w:rPr>
              <w:t>B</w:t>
            </w:r>
            <w:r w:rsidRPr="00EB2891">
              <w:rPr>
                <w:szCs w:val="20"/>
              </w:rPr>
              <w:t>ased Paper</w:t>
            </w:r>
          </w:p>
        </w:tc>
        <w:tc>
          <w:tcPr>
            <w:tcW w:w="637" w:type="pct"/>
            <w:vAlign w:val="center"/>
          </w:tcPr>
          <w:p w14:paraId="7DEADDB3" w14:textId="77777777" w:rsidR="00EB2891" w:rsidRPr="0090566F" w:rsidRDefault="00EB2891" w:rsidP="00EB2891">
            <w:pPr>
              <w:ind w:left="859" w:hanging="859"/>
              <w:jc w:val="center"/>
              <w:rPr>
                <w:szCs w:val="20"/>
              </w:rPr>
            </w:pPr>
            <w:r>
              <w:rPr>
                <w:szCs w:val="20"/>
              </w:rPr>
              <w:t>40</w:t>
            </w:r>
          </w:p>
        </w:tc>
        <w:tc>
          <w:tcPr>
            <w:tcW w:w="766" w:type="pct"/>
            <w:vAlign w:val="center"/>
          </w:tcPr>
          <w:p w14:paraId="36482A04" w14:textId="77777777" w:rsidR="00EB2891" w:rsidRPr="00132272" w:rsidRDefault="00EB2891" w:rsidP="00EB2891">
            <w:pPr>
              <w:ind w:left="859" w:hanging="859"/>
              <w:jc w:val="center"/>
              <w:rPr>
                <w:strike/>
                <w:szCs w:val="20"/>
              </w:rPr>
            </w:pPr>
          </w:p>
        </w:tc>
      </w:tr>
      <w:tr w:rsidR="00EB2891" w:rsidRPr="0090566F" w14:paraId="4E1459C7" w14:textId="77777777" w:rsidTr="004B2F74">
        <w:tc>
          <w:tcPr>
            <w:tcW w:w="3597" w:type="pct"/>
            <w:tcBorders>
              <w:bottom w:val="single" w:sz="4" w:space="0" w:color="auto"/>
            </w:tcBorders>
          </w:tcPr>
          <w:p w14:paraId="2AEE41F4" w14:textId="77777777" w:rsidR="00EB2891" w:rsidRDefault="00EB2891" w:rsidP="00EB2891">
            <w:pPr>
              <w:ind w:left="859" w:hanging="859"/>
              <w:rPr>
                <w:szCs w:val="20"/>
              </w:rPr>
            </w:pPr>
            <w:r w:rsidRPr="00636B29">
              <w:rPr>
                <w:szCs w:val="20"/>
              </w:rPr>
              <w:t>Politics and the Legal System Quiz</w:t>
            </w:r>
          </w:p>
        </w:tc>
        <w:tc>
          <w:tcPr>
            <w:tcW w:w="637" w:type="pct"/>
            <w:tcBorders>
              <w:bottom w:val="single" w:sz="4" w:space="0" w:color="auto"/>
            </w:tcBorders>
            <w:vAlign w:val="center"/>
          </w:tcPr>
          <w:p w14:paraId="1164EFF5" w14:textId="77777777" w:rsidR="00EB2891" w:rsidRPr="0090566F" w:rsidRDefault="00EB2891" w:rsidP="00EB2891">
            <w:pPr>
              <w:ind w:left="859" w:hanging="859"/>
              <w:jc w:val="center"/>
              <w:rPr>
                <w:szCs w:val="20"/>
              </w:rPr>
            </w:pPr>
            <w:r>
              <w:rPr>
                <w:szCs w:val="20"/>
              </w:rPr>
              <w:t>30</w:t>
            </w:r>
          </w:p>
        </w:tc>
        <w:tc>
          <w:tcPr>
            <w:tcW w:w="766" w:type="pct"/>
            <w:tcBorders>
              <w:bottom w:val="single" w:sz="4" w:space="0" w:color="auto"/>
            </w:tcBorders>
            <w:vAlign w:val="center"/>
          </w:tcPr>
          <w:p w14:paraId="685633F6" w14:textId="77777777" w:rsidR="00EB2891" w:rsidRPr="00132272" w:rsidRDefault="00EB2891" w:rsidP="00EB2891">
            <w:pPr>
              <w:ind w:left="859" w:hanging="859"/>
              <w:jc w:val="center"/>
              <w:rPr>
                <w:strike/>
                <w:szCs w:val="20"/>
              </w:rPr>
            </w:pPr>
          </w:p>
        </w:tc>
      </w:tr>
      <w:tr w:rsidR="00EB2891" w:rsidRPr="0090566F" w14:paraId="643AE2A0" w14:textId="77777777" w:rsidTr="004B2F74">
        <w:tc>
          <w:tcPr>
            <w:tcW w:w="3597" w:type="pct"/>
            <w:tcBorders>
              <w:bottom w:val="single" w:sz="4" w:space="0" w:color="auto"/>
            </w:tcBorders>
          </w:tcPr>
          <w:p w14:paraId="7DC51955" w14:textId="77777777" w:rsidR="00EB2891" w:rsidRPr="00636B29" w:rsidRDefault="00EB2891" w:rsidP="00EB2891">
            <w:pPr>
              <w:ind w:left="859" w:hanging="859"/>
              <w:rPr>
                <w:szCs w:val="20"/>
              </w:rPr>
            </w:pPr>
            <w:r w:rsidRPr="00636B29">
              <w:rPr>
                <w:szCs w:val="20"/>
              </w:rPr>
              <w:t>Evidence-</w:t>
            </w:r>
            <w:r w:rsidR="00EB5804">
              <w:rPr>
                <w:szCs w:val="20"/>
              </w:rPr>
              <w:t>B</w:t>
            </w:r>
            <w:r w:rsidRPr="00636B29">
              <w:rPr>
                <w:szCs w:val="20"/>
              </w:rPr>
              <w:t>ased Paper</w:t>
            </w:r>
          </w:p>
        </w:tc>
        <w:tc>
          <w:tcPr>
            <w:tcW w:w="637" w:type="pct"/>
            <w:tcBorders>
              <w:bottom w:val="single" w:sz="4" w:space="0" w:color="auto"/>
            </w:tcBorders>
            <w:vAlign w:val="center"/>
          </w:tcPr>
          <w:p w14:paraId="0D69BD41" w14:textId="77777777" w:rsidR="00EB2891" w:rsidRDefault="00EB2891" w:rsidP="00EB2891">
            <w:pPr>
              <w:ind w:left="859" w:hanging="859"/>
              <w:jc w:val="center"/>
              <w:rPr>
                <w:szCs w:val="20"/>
              </w:rPr>
            </w:pPr>
            <w:r>
              <w:rPr>
                <w:szCs w:val="20"/>
              </w:rPr>
              <w:t>160</w:t>
            </w:r>
          </w:p>
        </w:tc>
        <w:tc>
          <w:tcPr>
            <w:tcW w:w="766" w:type="pct"/>
            <w:tcBorders>
              <w:bottom w:val="single" w:sz="4" w:space="0" w:color="auto"/>
            </w:tcBorders>
            <w:vAlign w:val="center"/>
          </w:tcPr>
          <w:p w14:paraId="2C8E2554" w14:textId="77777777" w:rsidR="00EB2891" w:rsidRPr="00132272" w:rsidRDefault="00EB2891" w:rsidP="00EB2891">
            <w:pPr>
              <w:ind w:left="859" w:hanging="859"/>
              <w:jc w:val="center"/>
              <w:rPr>
                <w:strike/>
                <w:szCs w:val="20"/>
              </w:rPr>
            </w:pPr>
          </w:p>
        </w:tc>
      </w:tr>
      <w:tr w:rsidR="00EB2891" w:rsidRPr="004F138A" w14:paraId="76A03443" w14:textId="77777777" w:rsidTr="006F0681">
        <w:tc>
          <w:tcPr>
            <w:tcW w:w="3597" w:type="pct"/>
            <w:shd w:val="clear" w:color="auto" w:fill="BF2C37"/>
            <w:vAlign w:val="center"/>
          </w:tcPr>
          <w:p w14:paraId="42150F88" w14:textId="77777777" w:rsidR="00EB2891" w:rsidRPr="004F138A" w:rsidRDefault="00EB2891" w:rsidP="00EB2891">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3D01B477" w14:textId="77777777" w:rsidR="00EB2891" w:rsidRPr="00704919" w:rsidRDefault="00EB2891" w:rsidP="00EB2891">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766" w:type="pct"/>
            <w:shd w:val="clear" w:color="auto" w:fill="BF2C37"/>
            <w:vAlign w:val="center"/>
          </w:tcPr>
          <w:p w14:paraId="05750DD4" w14:textId="77777777" w:rsidR="00EB2891" w:rsidRPr="004F138A" w:rsidRDefault="00EB2891" w:rsidP="00EB2891">
            <w:pPr>
              <w:ind w:left="859" w:hanging="859"/>
              <w:jc w:val="center"/>
              <w:rPr>
                <w:b/>
                <w:color w:val="FFFFFF" w:themeColor="background1"/>
                <w:szCs w:val="20"/>
              </w:rPr>
            </w:pPr>
          </w:p>
        </w:tc>
      </w:tr>
    </w:tbl>
    <w:p w14:paraId="7B01DBA8"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1154BCD6" w14:textId="77777777" w:rsidR="002522B3" w:rsidRDefault="002522B3" w:rsidP="002522B3">
      <w:pPr>
        <w:pStyle w:val="Heading1"/>
      </w:pPr>
      <w:r>
        <w:lastRenderedPageBreak/>
        <w:t>Course Schedule</w:t>
      </w:r>
    </w:p>
    <w:p w14:paraId="7ADD1A81"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76320AF3" w14:textId="77777777" w:rsidTr="00885B56">
        <w:tc>
          <w:tcPr>
            <w:tcW w:w="1086" w:type="pct"/>
            <w:shd w:val="clear" w:color="auto" w:fill="BF2C37"/>
            <w:vAlign w:val="center"/>
          </w:tcPr>
          <w:p w14:paraId="0F4ED2FC"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5E00B46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5C16EA94"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413D87C1" w14:textId="77777777" w:rsidTr="00885B56">
        <w:tc>
          <w:tcPr>
            <w:tcW w:w="1086" w:type="pct"/>
            <w:vAlign w:val="center"/>
          </w:tcPr>
          <w:p w14:paraId="78DB0EA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06CDF89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26C727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166F022D" w14:textId="77777777" w:rsidTr="00885B56">
        <w:tc>
          <w:tcPr>
            <w:tcW w:w="1086" w:type="pct"/>
            <w:shd w:val="clear" w:color="auto" w:fill="D8D9DA"/>
            <w:vAlign w:val="center"/>
          </w:tcPr>
          <w:p w14:paraId="708DCBB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0ACCBB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B3CCC1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75CF535" w14:textId="77777777" w:rsidTr="00885B56">
        <w:tc>
          <w:tcPr>
            <w:tcW w:w="1086" w:type="pct"/>
            <w:vAlign w:val="center"/>
          </w:tcPr>
          <w:p w14:paraId="3BB32E3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4010B2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716F90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0A43FFF" w14:textId="77777777" w:rsidTr="00885B56">
        <w:tc>
          <w:tcPr>
            <w:tcW w:w="1086" w:type="pct"/>
            <w:shd w:val="clear" w:color="auto" w:fill="D8D9DA"/>
            <w:vAlign w:val="center"/>
          </w:tcPr>
          <w:p w14:paraId="7437E6C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1F9CD85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F24C4F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11851E2" w14:textId="77777777" w:rsidTr="00885B56">
        <w:tc>
          <w:tcPr>
            <w:tcW w:w="1086" w:type="pct"/>
            <w:vAlign w:val="center"/>
          </w:tcPr>
          <w:p w14:paraId="5837E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7403325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9AE5C5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4BA0023"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4EA42930" w14:textId="77777777" w:rsidR="00625B51" w:rsidRPr="00D15A2E" w:rsidRDefault="008F09AD" w:rsidP="0020635A">
      <w:pPr>
        <w:pStyle w:val="Heading1"/>
        <w:rPr>
          <w:color w:val="9C2C2A" w:themeColor="accent1"/>
        </w:rPr>
      </w:pPr>
      <w:r w:rsidRPr="00825CE5">
        <w:lastRenderedPageBreak/>
        <w:t>Weekly Learning Modules</w:t>
      </w:r>
    </w:p>
    <w:p w14:paraId="0ACCF48D"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53C83363"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73CE7E17" w14:textId="77777777" w:rsidR="002D44E9" w:rsidRPr="002D44E9" w:rsidRDefault="002D44E9" w:rsidP="00FC3570">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bookmarkEnd w:id="2"/>
            <w:r w:rsidR="00FC3570">
              <w:rPr>
                <w:b/>
                <w:color w:val="FFFFFF" w:themeColor="background1"/>
                <w:sz w:val="22"/>
                <w:szCs w:val="22"/>
              </w:rPr>
              <w:t xml:space="preserve">Evolution of Professional Nursing Practice and </w:t>
            </w:r>
            <w:r w:rsidR="00FC3570" w:rsidRPr="00FC3570">
              <w:rPr>
                <w:b/>
                <w:color w:val="FFFFFF" w:themeColor="background1"/>
                <w:sz w:val="22"/>
                <w:szCs w:val="22"/>
              </w:rPr>
              <w:t>Evidence-Based Practice</w:t>
            </w:r>
          </w:p>
        </w:tc>
      </w:tr>
      <w:tr w:rsidR="00A534FA" w:rsidRPr="00842155" w14:paraId="301E442F" w14:textId="77777777" w:rsidTr="00AE4535">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426840B2"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3486BD70"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42D4795E" w14:textId="77777777" w:rsidTr="00AE4535">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142A9864" w14:textId="77777777" w:rsidR="00A534FA" w:rsidRPr="00842155" w:rsidRDefault="00FC3570" w:rsidP="00632430">
            <w:pPr>
              <w:pStyle w:val="ObjectiveBullet"/>
              <w:numPr>
                <w:ilvl w:val="1"/>
                <w:numId w:val="5"/>
              </w:numPr>
              <w:tabs>
                <w:tab w:val="clear" w:pos="0"/>
              </w:tabs>
            </w:pPr>
            <w:r w:rsidRPr="00636B29">
              <w:t xml:space="preserve">Discuss the evolution of professional nursing practice within the </w:t>
            </w:r>
            <w:r w:rsidR="00632430">
              <w:t xml:space="preserve">United States </w:t>
            </w:r>
            <w:r w:rsidRPr="00636B29">
              <w:t>health care delivery system.</w:t>
            </w:r>
          </w:p>
        </w:tc>
        <w:tc>
          <w:tcPr>
            <w:tcW w:w="2880" w:type="dxa"/>
            <w:gridSpan w:val="2"/>
            <w:tcBorders>
              <w:top w:val="single" w:sz="4" w:space="0" w:color="auto"/>
              <w:left w:val="nil"/>
              <w:bottom w:val="nil"/>
              <w:right w:val="single" w:sz="4" w:space="0" w:color="auto"/>
            </w:tcBorders>
          </w:tcPr>
          <w:p w14:paraId="4124FB96" w14:textId="77777777" w:rsidR="00A534FA" w:rsidRPr="00842155" w:rsidRDefault="00FC3570" w:rsidP="00C02CF0">
            <w:pPr>
              <w:tabs>
                <w:tab w:val="left" w:pos="0"/>
                <w:tab w:val="left" w:pos="3720"/>
              </w:tabs>
              <w:outlineLvl w:val="0"/>
              <w:rPr>
                <w:rFonts w:cs="Arial"/>
                <w:szCs w:val="20"/>
              </w:rPr>
            </w:pPr>
            <w:r>
              <w:rPr>
                <w:rFonts w:cs="Arial"/>
                <w:szCs w:val="20"/>
              </w:rPr>
              <w:t>CLO1</w:t>
            </w:r>
          </w:p>
        </w:tc>
      </w:tr>
      <w:tr w:rsidR="00A534FA" w:rsidRPr="00842155" w14:paraId="2F57894B" w14:textId="77777777" w:rsidTr="00AE4535">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6C40D6C0" w14:textId="77777777" w:rsidR="00A534FA" w:rsidRPr="00842155" w:rsidRDefault="00FC3570" w:rsidP="00C02CF0">
            <w:pPr>
              <w:pStyle w:val="ObjectiveBullet"/>
              <w:numPr>
                <w:ilvl w:val="1"/>
                <w:numId w:val="5"/>
              </w:numPr>
            </w:pPr>
            <w:r w:rsidRPr="00636B29">
              <w:t>Analyze current healthcare reforms that impact professional nursing practice.</w:t>
            </w:r>
          </w:p>
        </w:tc>
        <w:tc>
          <w:tcPr>
            <w:tcW w:w="2880" w:type="dxa"/>
            <w:gridSpan w:val="2"/>
            <w:tcBorders>
              <w:top w:val="nil"/>
              <w:left w:val="nil"/>
              <w:bottom w:val="nil"/>
              <w:right w:val="single" w:sz="4" w:space="0" w:color="auto"/>
            </w:tcBorders>
          </w:tcPr>
          <w:p w14:paraId="0E7B6828" w14:textId="77777777" w:rsidR="00A534FA" w:rsidRPr="00842155" w:rsidRDefault="00FC3570" w:rsidP="00C02CF0">
            <w:pPr>
              <w:tabs>
                <w:tab w:val="left" w:pos="0"/>
                <w:tab w:val="left" w:pos="3720"/>
              </w:tabs>
              <w:outlineLvl w:val="0"/>
              <w:rPr>
                <w:rFonts w:cs="Arial"/>
                <w:szCs w:val="20"/>
              </w:rPr>
            </w:pPr>
            <w:r>
              <w:rPr>
                <w:rFonts w:cs="Arial"/>
                <w:szCs w:val="20"/>
              </w:rPr>
              <w:t>CLO8</w:t>
            </w:r>
          </w:p>
        </w:tc>
      </w:tr>
      <w:tr w:rsidR="00FC3570" w:rsidRPr="00842155" w14:paraId="62AA1700" w14:textId="77777777" w:rsidTr="00AE4535">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4C3AD604" w14:textId="77777777" w:rsidR="00FC3570" w:rsidRPr="00842155" w:rsidRDefault="00FC3570" w:rsidP="00FC3570">
            <w:pPr>
              <w:pStyle w:val="ObjectiveBullet"/>
              <w:numPr>
                <w:ilvl w:val="1"/>
                <w:numId w:val="5"/>
              </w:numPr>
            </w:pPr>
            <w:r w:rsidRPr="00636B29">
              <w:t>Identify the components of evidence-based practice.</w:t>
            </w:r>
          </w:p>
        </w:tc>
        <w:tc>
          <w:tcPr>
            <w:tcW w:w="2880" w:type="dxa"/>
            <w:gridSpan w:val="2"/>
            <w:tcBorders>
              <w:top w:val="nil"/>
              <w:left w:val="nil"/>
              <w:bottom w:val="single" w:sz="4" w:space="0" w:color="auto"/>
              <w:right w:val="single" w:sz="4" w:space="0" w:color="auto"/>
            </w:tcBorders>
          </w:tcPr>
          <w:p w14:paraId="08313425" w14:textId="77777777" w:rsidR="00FC3570" w:rsidRPr="00842155" w:rsidRDefault="00FC3570" w:rsidP="00FC3570">
            <w:pPr>
              <w:tabs>
                <w:tab w:val="left" w:pos="0"/>
                <w:tab w:val="left" w:pos="3720"/>
              </w:tabs>
              <w:outlineLvl w:val="0"/>
              <w:rPr>
                <w:rFonts w:cs="Arial"/>
                <w:szCs w:val="20"/>
              </w:rPr>
            </w:pPr>
            <w:r w:rsidRPr="00636B29">
              <w:rPr>
                <w:rFonts w:cs="Arial"/>
                <w:szCs w:val="20"/>
              </w:rPr>
              <w:t>CLO4</w:t>
            </w:r>
          </w:p>
        </w:tc>
      </w:tr>
      <w:tr w:rsidR="00FC3570" w:rsidRPr="00842155" w14:paraId="15B94E71"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241579B" w14:textId="77777777" w:rsidR="00FC3570" w:rsidRDefault="00FC3570" w:rsidP="00FC3570">
            <w:pPr>
              <w:tabs>
                <w:tab w:val="left" w:pos="0"/>
                <w:tab w:val="left" w:pos="3720"/>
              </w:tabs>
              <w:outlineLvl w:val="0"/>
              <w:rPr>
                <w:rFonts w:cs="Arial"/>
                <w:i/>
                <w:szCs w:val="20"/>
              </w:rPr>
            </w:pPr>
            <w:r>
              <w:rPr>
                <w:rFonts w:cs="Arial"/>
                <w:b/>
                <w:i/>
                <w:sz w:val="22"/>
                <w:szCs w:val="20"/>
              </w:rPr>
              <w:t>Resources, Activities, and Preparation</w:t>
            </w:r>
          </w:p>
          <w:p w14:paraId="0FCAB1C6" w14:textId="77777777" w:rsidR="00FC3570" w:rsidRPr="005B10FE" w:rsidRDefault="00FC3570" w:rsidP="00FC3570">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E12B1F3" w14:textId="77777777" w:rsidR="00FC3570" w:rsidRPr="005B10FE" w:rsidRDefault="00FC3570" w:rsidP="00FC357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5E4199E2" w14:textId="77777777" w:rsidR="00FC3570" w:rsidRPr="005B10FE" w:rsidRDefault="00FC3570" w:rsidP="00FC3570">
            <w:pPr>
              <w:tabs>
                <w:tab w:val="left" w:pos="0"/>
                <w:tab w:val="left" w:pos="3720"/>
              </w:tabs>
              <w:outlineLvl w:val="0"/>
              <w:rPr>
                <w:rFonts w:cs="Arial"/>
                <w:b/>
                <w:i/>
                <w:szCs w:val="20"/>
              </w:rPr>
            </w:pPr>
            <w:r>
              <w:rPr>
                <w:rFonts w:cs="Arial"/>
                <w:b/>
                <w:i/>
                <w:szCs w:val="20"/>
              </w:rPr>
              <w:t>AIE</w:t>
            </w:r>
          </w:p>
        </w:tc>
      </w:tr>
      <w:tr w:rsidR="00D525CC" w:rsidRPr="007F339F" w14:paraId="36B748DE" w14:textId="77777777" w:rsidTr="004B2F74">
        <w:tc>
          <w:tcPr>
            <w:tcW w:w="10170" w:type="dxa"/>
            <w:gridSpan w:val="2"/>
            <w:tcMar>
              <w:top w:w="115" w:type="dxa"/>
              <w:left w:w="115" w:type="dxa"/>
              <w:bottom w:w="115" w:type="dxa"/>
              <w:right w:w="115" w:type="dxa"/>
            </w:tcMar>
          </w:tcPr>
          <w:p w14:paraId="010308A4" w14:textId="77777777" w:rsidR="00D525CC" w:rsidRPr="0083263A" w:rsidRDefault="00D525CC" w:rsidP="004B2F74">
            <w:pPr>
              <w:tabs>
                <w:tab w:val="left" w:pos="2329"/>
              </w:tabs>
              <w:rPr>
                <w:rFonts w:cs="Arial"/>
                <w:b/>
                <w:szCs w:val="20"/>
              </w:rPr>
            </w:pPr>
            <w:r w:rsidRPr="0083263A">
              <w:rPr>
                <w:rFonts w:cs="Arial"/>
                <w:b/>
                <w:szCs w:val="20"/>
              </w:rPr>
              <w:t>Readings</w:t>
            </w:r>
          </w:p>
          <w:p w14:paraId="6C6F28E8" w14:textId="77777777" w:rsidR="00D525CC" w:rsidRDefault="00D525CC" w:rsidP="004B2F74">
            <w:pPr>
              <w:tabs>
                <w:tab w:val="left" w:pos="2329"/>
              </w:tabs>
              <w:rPr>
                <w:rFonts w:cs="Arial"/>
                <w:szCs w:val="20"/>
              </w:rPr>
            </w:pPr>
          </w:p>
          <w:p w14:paraId="7F81485C" w14:textId="77777777" w:rsidR="00A77116" w:rsidRDefault="00D525CC" w:rsidP="004B2F74">
            <w:pPr>
              <w:tabs>
                <w:tab w:val="left" w:pos="2329"/>
              </w:tabs>
              <w:rPr>
                <w:rFonts w:cs="Arial"/>
                <w:szCs w:val="20"/>
              </w:rPr>
            </w:pPr>
            <w:r w:rsidRPr="00D525CC">
              <w:rPr>
                <w:rFonts w:cs="Arial"/>
                <w:b/>
                <w:szCs w:val="20"/>
              </w:rPr>
              <w:t>Read</w:t>
            </w:r>
            <w:r w:rsidR="0025791E">
              <w:rPr>
                <w:rFonts w:cs="Arial"/>
                <w:szCs w:val="20"/>
              </w:rPr>
              <w:t xml:space="preserve"> </w:t>
            </w:r>
            <w:r w:rsidR="00CE63F6">
              <w:rPr>
                <w:rFonts w:cs="Arial"/>
                <w:szCs w:val="20"/>
              </w:rPr>
              <w:t xml:space="preserve">the following from </w:t>
            </w:r>
            <w:r w:rsidR="00CE63F6" w:rsidRPr="00CE63F6">
              <w:rPr>
                <w:rFonts w:cs="Arial"/>
                <w:i/>
                <w:szCs w:val="20"/>
              </w:rPr>
              <w:t>Professional Nursing</w:t>
            </w:r>
            <w:r w:rsidR="00CE63F6">
              <w:rPr>
                <w:rFonts w:cs="Arial"/>
                <w:szCs w:val="20"/>
              </w:rPr>
              <w:t>:</w:t>
            </w:r>
          </w:p>
          <w:p w14:paraId="1DC1F55F"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Ch. 1 Nursing in Today’s Evolving Health Care Environment</w:t>
            </w:r>
          </w:p>
          <w:p w14:paraId="34EF1268"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 xml:space="preserve">Ch. 2 The History and Social Context of Nursing </w:t>
            </w:r>
          </w:p>
          <w:p w14:paraId="52A1F1E7"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Ch.</w:t>
            </w:r>
            <w:r>
              <w:rPr>
                <w:rFonts w:cs="Arial"/>
                <w:szCs w:val="20"/>
              </w:rPr>
              <w:t xml:space="preserve"> </w:t>
            </w:r>
            <w:r w:rsidRPr="00CE63F6">
              <w:rPr>
                <w:rFonts w:cs="Arial"/>
                <w:szCs w:val="20"/>
              </w:rPr>
              <w:t>10 The Science of Nursing and Evidence-Based Practice</w:t>
            </w:r>
          </w:p>
          <w:p w14:paraId="29CA07C1"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Ch.</w:t>
            </w:r>
            <w:r>
              <w:rPr>
                <w:rFonts w:cs="Arial"/>
                <w:szCs w:val="20"/>
              </w:rPr>
              <w:t xml:space="preserve"> </w:t>
            </w:r>
            <w:r w:rsidRPr="00CE63F6">
              <w:rPr>
                <w:rFonts w:cs="Arial"/>
                <w:szCs w:val="20"/>
              </w:rPr>
              <w:t>14 Health Care in the United States</w:t>
            </w:r>
          </w:p>
          <w:p w14:paraId="469852FA" w14:textId="77777777" w:rsidR="00CE63F6" w:rsidRPr="00D525CC" w:rsidRDefault="00CE63F6" w:rsidP="004B2F74">
            <w:pPr>
              <w:tabs>
                <w:tab w:val="left" w:pos="2329"/>
              </w:tabs>
              <w:rPr>
                <w:rFonts w:cs="Arial"/>
                <w:szCs w:val="20"/>
              </w:rPr>
            </w:pPr>
          </w:p>
          <w:p w14:paraId="5CB40ED2" w14:textId="77777777" w:rsidR="00D525CC" w:rsidRPr="00D525CC" w:rsidRDefault="00D525CC" w:rsidP="004B2F74">
            <w:pPr>
              <w:pStyle w:val="AssignmentsLevel1"/>
            </w:pPr>
            <w:r w:rsidRPr="00D525CC">
              <w:rPr>
                <w:b/>
              </w:rPr>
              <w:t>Review</w:t>
            </w:r>
            <w:r w:rsidRPr="00D525CC">
              <w:t xml:space="preserve"> the Student Guide Book for School of Nursing.</w:t>
            </w:r>
          </w:p>
        </w:tc>
        <w:tc>
          <w:tcPr>
            <w:tcW w:w="1440" w:type="dxa"/>
            <w:tcBorders>
              <w:bottom w:val="single" w:sz="4" w:space="0" w:color="000000" w:themeColor="text1"/>
            </w:tcBorders>
          </w:tcPr>
          <w:p w14:paraId="02A96B81" w14:textId="77777777" w:rsidR="0081503C" w:rsidRPr="009F6FAF" w:rsidRDefault="0081503C" w:rsidP="0050718B">
            <w:pPr>
              <w:rPr>
                <w:rFonts w:cs="Arial"/>
                <w:szCs w:val="20"/>
              </w:rPr>
            </w:pPr>
            <w:r>
              <w:rPr>
                <w:rFonts w:cs="Arial"/>
                <w:szCs w:val="20"/>
              </w:rPr>
              <w:t>1.1,</w:t>
            </w:r>
            <w:r w:rsidR="0050718B">
              <w:rPr>
                <w:rFonts w:cs="Arial"/>
                <w:szCs w:val="20"/>
              </w:rPr>
              <w:t xml:space="preserve"> </w:t>
            </w:r>
            <w:r>
              <w:rPr>
                <w:rFonts w:cs="Arial"/>
                <w:szCs w:val="20"/>
              </w:rPr>
              <w:t>1.2,1.3</w:t>
            </w:r>
          </w:p>
        </w:tc>
        <w:tc>
          <w:tcPr>
            <w:tcW w:w="1440" w:type="dxa"/>
            <w:tcBorders>
              <w:bottom w:val="single" w:sz="4" w:space="0" w:color="000000" w:themeColor="text1"/>
            </w:tcBorders>
          </w:tcPr>
          <w:p w14:paraId="388DE5D7" w14:textId="77777777" w:rsidR="00D525CC" w:rsidRPr="009F6FAF" w:rsidRDefault="00D525CC" w:rsidP="004B2F74">
            <w:pPr>
              <w:rPr>
                <w:rFonts w:cs="Arial"/>
                <w:szCs w:val="20"/>
              </w:rPr>
            </w:pPr>
          </w:p>
        </w:tc>
      </w:tr>
      <w:tr w:rsidR="00D525CC" w:rsidRPr="007F339F" w14:paraId="2D0D3566" w14:textId="77777777" w:rsidTr="002522B3">
        <w:tc>
          <w:tcPr>
            <w:tcW w:w="10170" w:type="dxa"/>
            <w:gridSpan w:val="2"/>
            <w:tcMar>
              <w:top w:w="115" w:type="dxa"/>
              <w:left w:w="115" w:type="dxa"/>
              <w:bottom w:w="115" w:type="dxa"/>
              <w:right w:w="115" w:type="dxa"/>
            </w:tcMar>
          </w:tcPr>
          <w:p w14:paraId="30733C60" w14:textId="77777777" w:rsidR="00D525CC" w:rsidRDefault="00D525CC" w:rsidP="00D525CC">
            <w:pPr>
              <w:pStyle w:val="ObjectiveBullet"/>
              <w:numPr>
                <w:ilvl w:val="0"/>
                <w:numId w:val="0"/>
              </w:numPr>
              <w:tabs>
                <w:tab w:val="clear" w:pos="0"/>
              </w:tabs>
              <w:rPr>
                <w:b/>
              </w:rPr>
            </w:pPr>
            <w:r>
              <w:rPr>
                <w:b/>
              </w:rPr>
              <w:t>Lectures</w:t>
            </w:r>
          </w:p>
          <w:p w14:paraId="4FDFEC8A" w14:textId="77777777" w:rsidR="00D525CC" w:rsidRDefault="00D525CC" w:rsidP="00D525CC">
            <w:pPr>
              <w:pStyle w:val="ObjectiveBullet"/>
              <w:numPr>
                <w:ilvl w:val="0"/>
                <w:numId w:val="0"/>
              </w:numPr>
              <w:tabs>
                <w:tab w:val="clear" w:pos="0"/>
              </w:tabs>
              <w:rPr>
                <w:b/>
              </w:rPr>
            </w:pPr>
          </w:p>
          <w:p w14:paraId="5C8256C7" w14:textId="77777777" w:rsidR="00D525CC" w:rsidRDefault="00D525CC" w:rsidP="00D525CC">
            <w:pPr>
              <w:pStyle w:val="ObjectiveBullet"/>
              <w:numPr>
                <w:ilvl w:val="0"/>
                <w:numId w:val="0"/>
              </w:numPr>
              <w:tabs>
                <w:tab w:val="clear" w:pos="0"/>
              </w:tabs>
            </w:pPr>
            <w:r w:rsidRPr="00636B29">
              <w:rPr>
                <w:b/>
              </w:rPr>
              <w:t xml:space="preserve">Watch </w:t>
            </w:r>
            <w:r w:rsidRPr="00636B29">
              <w:t xml:space="preserve">the </w:t>
            </w:r>
            <w:r>
              <w:t xml:space="preserve">following </w:t>
            </w:r>
            <w:r w:rsidRPr="00636B29">
              <w:t>pre-recorded lecture</w:t>
            </w:r>
            <w:r>
              <w:t>s:</w:t>
            </w:r>
          </w:p>
          <w:p w14:paraId="0F47F8AC" w14:textId="77777777" w:rsidR="005C5DE4" w:rsidRDefault="005C5DE4" w:rsidP="00D525CC">
            <w:pPr>
              <w:pStyle w:val="ObjectiveBullet"/>
              <w:numPr>
                <w:ilvl w:val="0"/>
                <w:numId w:val="0"/>
              </w:numPr>
              <w:tabs>
                <w:tab w:val="clear" w:pos="0"/>
              </w:tabs>
            </w:pPr>
          </w:p>
          <w:p w14:paraId="571B92EF" w14:textId="7F9FD178" w:rsidR="00D525CC" w:rsidRPr="00D525CC" w:rsidRDefault="00796BF2" w:rsidP="005C5DE4">
            <w:pPr>
              <w:pStyle w:val="ListParagraph"/>
              <w:numPr>
                <w:ilvl w:val="0"/>
                <w:numId w:val="24"/>
              </w:numPr>
              <w:tabs>
                <w:tab w:val="left" w:pos="2329"/>
              </w:tabs>
              <w:ind w:left="395"/>
            </w:pPr>
            <w:hyperlink r:id="rId14" w:history="1">
              <w:r w:rsidR="00D525CC" w:rsidRPr="00DC3BA1">
                <w:rPr>
                  <w:rStyle w:val="Hyperlink"/>
                </w:rPr>
                <w:t>Welcome to NUR 323</w:t>
              </w:r>
            </w:hyperlink>
            <w:r w:rsidR="00F340B5">
              <w:t xml:space="preserve"> (9:47</w:t>
            </w:r>
            <w:r w:rsidR="00DC3BA1">
              <w:t>)</w:t>
            </w:r>
          </w:p>
          <w:p w14:paraId="57E0BA5B" w14:textId="0698F0D4" w:rsidR="00D525CC" w:rsidRPr="00D525CC" w:rsidRDefault="00796BF2" w:rsidP="005C5DE4">
            <w:pPr>
              <w:pStyle w:val="ListParagraph"/>
              <w:numPr>
                <w:ilvl w:val="0"/>
                <w:numId w:val="24"/>
              </w:numPr>
              <w:tabs>
                <w:tab w:val="left" w:pos="2329"/>
              </w:tabs>
              <w:ind w:left="395"/>
            </w:pPr>
            <w:hyperlink r:id="rId15" w:history="1">
              <w:r w:rsidR="00D525CC" w:rsidRPr="00DC3BA1">
                <w:rPr>
                  <w:rStyle w:val="Hyperlink"/>
                </w:rPr>
                <w:t>Evidence-Based Practice</w:t>
              </w:r>
            </w:hyperlink>
            <w:r w:rsidR="00F340B5">
              <w:t xml:space="preserve"> (25</w:t>
            </w:r>
            <w:r w:rsidR="00DC3BA1">
              <w:t>:</w:t>
            </w:r>
            <w:r w:rsidR="00F340B5">
              <w:t>53</w:t>
            </w:r>
            <w:r w:rsidR="00DC3BA1">
              <w:t>)</w:t>
            </w:r>
          </w:p>
          <w:p w14:paraId="635A2599" w14:textId="1349DA41" w:rsidR="00D525CC" w:rsidRPr="00D525CC" w:rsidRDefault="00796BF2" w:rsidP="005C5DE4">
            <w:pPr>
              <w:pStyle w:val="ListParagraph"/>
              <w:numPr>
                <w:ilvl w:val="0"/>
                <w:numId w:val="24"/>
              </w:numPr>
              <w:tabs>
                <w:tab w:val="left" w:pos="2329"/>
              </w:tabs>
              <w:ind w:left="395"/>
              <w:rPr>
                <w:rFonts w:cs="Arial"/>
                <w:b/>
                <w:szCs w:val="20"/>
              </w:rPr>
            </w:pPr>
            <w:hyperlink r:id="rId16" w:history="1">
              <w:r w:rsidR="00D525CC" w:rsidRPr="00060A8A">
                <w:rPr>
                  <w:rStyle w:val="Hyperlink"/>
                </w:rPr>
                <w:t>History of Nursing</w:t>
              </w:r>
            </w:hyperlink>
            <w:r w:rsidR="00060A8A">
              <w:t xml:space="preserve"> (2</w:t>
            </w:r>
            <w:r w:rsidR="00F340B5">
              <w:t>5</w:t>
            </w:r>
            <w:r w:rsidR="00060A8A">
              <w:t>:5</w:t>
            </w:r>
            <w:r w:rsidR="00F340B5">
              <w:t>2</w:t>
            </w:r>
            <w:r w:rsidR="00060A8A">
              <w:t>)</w:t>
            </w:r>
          </w:p>
          <w:p w14:paraId="1461580B" w14:textId="77777777" w:rsidR="00D525CC" w:rsidRDefault="00D525CC" w:rsidP="00D525CC">
            <w:pPr>
              <w:pStyle w:val="AssignmentsLevel1"/>
              <w:rPr>
                <w:b/>
              </w:rPr>
            </w:pPr>
          </w:p>
          <w:p w14:paraId="757B6254" w14:textId="77777777" w:rsidR="00D525CC" w:rsidRPr="009F6FAF" w:rsidRDefault="00D525CC" w:rsidP="00D525CC">
            <w:pPr>
              <w:pStyle w:val="AssignmentsLevel1"/>
            </w:pPr>
            <w:r w:rsidRPr="00636B29">
              <w:rPr>
                <w:b/>
              </w:rPr>
              <w:t>Post</w:t>
            </w:r>
            <w:r w:rsidRPr="00636B29">
              <w:t xml:space="preserve"> </w:t>
            </w:r>
            <w:r>
              <w:t xml:space="preserve">your </w:t>
            </w:r>
            <w:r w:rsidRPr="00636B29">
              <w:t xml:space="preserve">questions </w:t>
            </w:r>
            <w:r>
              <w:t>or</w:t>
            </w:r>
            <w:r w:rsidRPr="00636B29">
              <w:t xml:space="preserve"> comments in the Week One General Q&amp;</w:t>
            </w:r>
            <w:r>
              <w:t>A discussion forum</w:t>
            </w:r>
            <w:r w:rsidRPr="00636B29">
              <w:t>.</w:t>
            </w:r>
          </w:p>
        </w:tc>
        <w:tc>
          <w:tcPr>
            <w:tcW w:w="1440" w:type="dxa"/>
            <w:tcBorders>
              <w:bottom w:val="single" w:sz="4" w:space="0" w:color="000000" w:themeColor="text1"/>
            </w:tcBorders>
          </w:tcPr>
          <w:p w14:paraId="19782389" w14:textId="77777777" w:rsidR="00D525CC" w:rsidRPr="009F6FAF" w:rsidRDefault="0050718B" w:rsidP="00D525CC">
            <w:pPr>
              <w:rPr>
                <w:rFonts w:cs="Arial"/>
                <w:szCs w:val="20"/>
              </w:rPr>
            </w:pPr>
            <w:r>
              <w:rPr>
                <w:rFonts w:cs="Arial"/>
                <w:szCs w:val="20"/>
              </w:rPr>
              <w:t>1.1, 1.2</w:t>
            </w:r>
            <w:r w:rsidR="00412DB6">
              <w:rPr>
                <w:rFonts w:cs="Arial"/>
                <w:szCs w:val="20"/>
              </w:rPr>
              <w:t>, 1.3</w:t>
            </w:r>
          </w:p>
        </w:tc>
        <w:tc>
          <w:tcPr>
            <w:tcW w:w="1440" w:type="dxa"/>
            <w:tcBorders>
              <w:bottom w:val="single" w:sz="4" w:space="0" w:color="000000" w:themeColor="text1"/>
            </w:tcBorders>
          </w:tcPr>
          <w:p w14:paraId="30F7EB5A" w14:textId="77777777" w:rsidR="00D525CC" w:rsidRPr="00636B29" w:rsidRDefault="00D525CC" w:rsidP="00D525CC">
            <w:pPr>
              <w:rPr>
                <w:rFonts w:cs="Arial"/>
                <w:szCs w:val="20"/>
              </w:rPr>
            </w:pPr>
            <w:r w:rsidRPr="00636B29">
              <w:rPr>
                <w:rFonts w:cs="Arial"/>
                <w:szCs w:val="20"/>
              </w:rPr>
              <w:t xml:space="preserve">Lecture Activity-Review lecture &amp; post response = </w:t>
            </w:r>
          </w:p>
          <w:p w14:paraId="320CB875" w14:textId="77777777" w:rsidR="00D525CC" w:rsidRPr="009F6FAF" w:rsidRDefault="00D525CC" w:rsidP="00D525CC">
            <w:pPr>
              <w:rPr>
                <w:rFonts w:cs="Arial"/>
                <w:szCs w:val="20"/>
              </w:rPr>
            </w:pPr>
            <w:r>
              <w:rPr>
                <w:rFonts w:cs="Arial"/>
                <w:b/>
                <w:szCs w:val="20"/>
              </w:rPr>
              <w:t>3</w:t>
            </w:r>
            <w:r w:rsidRPr="00636B29">
              <w:rPr>
                <w:rFonts w:cs="Arial"/>
                <w:b/>
                <w:szCs w:val="20"/>
              </w:rPr>
              <w:t xml:space="preserve"> hour</w:t>
            </w:r>
            <w:r>
              <w:rPr>
                <w:rFonts w:cs="Arial"/>
                <w:b/>
                <w:szCs w:val="20"/>
              </w:rPr>
              <w:t>s</w:t>
            </w:r>
          </w:p>
        </w:tc>
      </w:tr>
      <w:tr w:rsidR="00746F31" w:rsidRPr="007F339F" w14:paraId="5DA1BA04" w14:textId="77777777" w:rsidTr="002522B3">
        <w:tc>
          <w:tcPr>
            <w:tcW w:w="10170" w:type="dxa"/>
            <w:gridSpan w:val="2"/>
            <w:tcMar>
              <w:top w:w="115" w:type="dxa"/>
              <w:left w:w="115" w:type="dxa"/>
              <w:bottom w:w="115" w:type="dxa"/>
              <w:right w:w="115" w:type="dxa"/>
            </w:tcMar>
          </w:tcPr>
          <w:p w14:paraId="6EC65C2C" w14:textId="77777777" w:rsidR="00746F31" w:rsidRDefault="00746F31" w:rsidP="00D525CC">
            <w:pPr>
              <w:pStyle w:val="ObjectiveBullet"/>
              <w:numPr>
                <w:ilvl w:val="0"/>
                <w:numId w:val="0"/>
              </w:numPr>
              <w:tabs>
                <w:tab w:val="clear" w:pos="0"/>
              </w:tabs>
              <w:rPr>
                <w:b/>
              </w:rPr>
            </w:pPr>
            <w:r>
              <w:rPr>
                <w:b/>
              </w:rPr>
              <w:t>Video</w:t>
            </w:r>
          </w:p>
          <w:p w14:paraId="4ACB072F" w14:textId="77777777" w:rsidR="00746F31" w:rsidRDefault="00746F31" w:rsidP="00D525CC">
            <w:pPr>
              <w:pStyle w:val="ObjectiveBullet"/>
              <w:numPr>
                <w:ilvl w:val="0"/>
                <w:numId w:val="0"/>
              </w:numPr>
              <w:tabs>
                <w:tab w:val="clear" w:pos="0"/>
              </w:tabs>
              <w:rPr>
                <w:b/>
              </w:rPr>
            </w:pPr>
          </w:p>
          <w:p w14:paraId="69DF7202" w14:textId="24127670" w:rsidR="00746F31" w:rsidRDefault="00746F31" w:rsidP="007A6783">
            <w:pPr>
              <w:pStyle w:val="ObjectiveBullet"/>
              <w:numPr>
                <w:ilvl w:val="0"/>
                <w:numId w:val="0"/>
              </w:numPr>
              <w:tabs>
                <w:tab w:val="clear" w:pos="0"/>
              </w:tabs>
            </w:pPr>
            <w:r>
              <w:rPr>
                <w:b/>
              </w:rPr>
              <w:t xml:space="preserve">Watch </w:t>
            </w:r>
            <w:hyperlink r:id="rId17" w:history="1">
              <w:r w:rsidR="00055035">
                <w:rPr>
                  <w:rStyle w:val="Hyperlink"/>
                </w:rPr>
                <w:t>History of Nursing II: The Development of a Profession</w:t>
              </w:r>
            </w:hyperlink>
            <w:r w:rsidRPr="00746F31">
              <w:t xml:space="preserve"> (</w:t>
            </w:r>
            <w:r w:rsidR="00CC1943">
              <w:t>35:56</w:t>
            </w:r>
            <w:r w:rsidRPr="00746F31">
              <w:t>)</w:t>
            </w:r>
            <w:r w:rsidR="000248BF">
              <w:t xml:space="preserve">. </w:t>
            </w:r>
          </w:p>
          <w:p w14:paraId="3C25B20F" w14:textId="77777777" w:rsidR="000248BF" w:rsidRDefault="000248BF" w:rsidP="007A6783">
            <w:pPr>
              <w:pStyle w:val="ObjectiveBullet"/>
              <w:numPr>
                <w:ilvl w:val="0"/>
                <w:numId w:val="0"/>
              </w:numPr>
              <w:tabs>
                <w:tab w:val="clear" w:pos="0"/>
              </w:tabs>
            </w:pPr>
          </w:p>
          <w:p w14:paraId="0D2CC28B" w14:textId="77777777" w:rsidR="00746F31" w:rsidRDefault="00746F31" w:rsidP="00D525CC">
            <w:pPr>
              <w:pStyle w:val="ObjectiveBullet"/>
              <w:numPr>
                <w:ilvl w:val="0"/>
                <w:numId w:val="0"/>
              </w:numPr>
              <w:tabs>
                <w:tab w:val="clear" w:pos="0"/>
              </w:tabs>
              <w:rPr>
                <w:b/>
              </w:rPr>
            </w:pPr>
            <w:r w:rsidRPr="00636B29">
              <w:rPr>
                <w:b/>
              </w:rPr>
              <w:t>Post</w:t>
            </w:r>
            <w:r w:rsidRPr="00636B29">
              <w:t xml:space="preserve"> </w:t>
            </w:r>
            <w:r>
              <w:t xml:space="preserve">your </w:t>
            </w:r>
            <w:r w:rsidRPr="00636B29">
              <w:t xml:space="preserve">questions </w:t>
            </w:r>
            <w:r>
              <w:t>or</w:t>
            </w:r>
            <w:r w:rsidRPr="00636B29">
              <w:t xml:space="preserve"> comments in the Week One General Q&amp;</w:t>
            </w:r>
            <w:r>
              <w:t>A discussion forum</w:t>
            </w:r>
            <w:r w:rsidRPr="00636B29">
              <w:t>.</w:t>
            </w:r>
          </w:p>
        </w:tc>
        <w:tc>
          <w:tcPr>
            <w:tcW w:w="1440" w:type="dxa"/>
            <w:tcBorders>
              <w:bottom w:val="single" w:sz="4" w:space="0" w:color="000000" w:themeColor="text1"/>
            </w:tcBorders>
          </w:tcPr>
          <w:p w14:paraId="093000DA" w14:textId="77777777" w:rsidR="00746F31" w:rsidRDefault="00746F31" w:rsidP="00D525CC">
            <w:pPr>
              <w:rPr>
                <w:rFonts w:cs="Arial"/>
                <w:szCs w:val="20"/>
              </w:rPr>
            </w:pPr>
            <w:r>
              <w:rPr>
                <w:rFonts w:cs="Arial"/>
                <w:szCs w:val="20"/>
              </w:rPr>
              <w:lastRenderedPageBreak/>
              <w:t>1.1, 1.2</w:t>
            </w:r>
          </w:p>
        </w:tc>
        <w:tc>
          <w:tcPr>
            <w:tcW w:w="1440" w:type="dxa"/>
            <w:tcBorders>
              <w:bottom w:val="single" w:sz="4" w:space="0" w:color="000000" w:themeColor="text1"/>
            </w:tcBorders>
          </w:tcPr>
          <w:p w14:paraId="119D6112" w14:textId="77777777" w:rsidR="00746F31" w:rsidRPr="00636B29" w:rsidRDefault="00EC4294" w:rsidP="00D525CC">
            <w:pPr>
              <w:rPr>
                <w:rFonts w:cs="Arial"/>
                <w:szCs w:val="20"/>
              </w:rPr>
            </w:pPr>
            <w:r>
              <w:rPr>
                <w:rFonts w:cs="Arial"/>
                <w:szCs w:val="20"/>
              </w:rPr>
              <w:t>Video = 1 hour</w:t>
            </w:r>
          </w:p>
        </w:tc>
      </w:tr>
      <w:tr w:rsidR="005379A1" w:rsidRPr="00103FC5" w14:paraId="515971A1" w14:textId="77777777" w:rsidTr="00B13ABC">
        <w:tc>
          <w:tcPr>
            <w:tcW w:w="10170" w:type="dxa"/>
            <w:gridSpan w:val="2"/>
            <w:tcMar>
              <w:top w:w="115" w:type="dxa"/>
              <w:left w:w="115" w:type="dxa"/>
              <w:bottom w:w="115" w:type="dxa"/>
              <w:right w:w="115" w:type="dxa"/>
            </w:tcMar>
          </w:tcPr>
          <w:p w14:paraId="2ABDC5FB" w14:textId="77777777" w:rsidR="005379A1" w:rsidRDefault="005379A1" w:rsidP="00B13ABC">
            <w:pPr>
              <w:rPr>
                <w:rFonts w:cs="Arial"/>
                <w:b/>
                <w:szCs w:val="20"/>
              </w:rPr>
            </w:pPr>
            <w:r w:rsidRPr="004B2F74">
              <w:rPr>
                <w:rFonts w:cs="Arial"/>
                <w:b/>
                <w:szCs w:val="20"/>
              </w:rPr>
              <w:t>Discussion</w:t>
            </w:r>
            <w:r>
              <w:rPr>
                <w:rFonts w:cs="Arial"/>
                <w:b/>
                <w:szCs w:val="20"/>
              </w:rPr>
              <w:t>:</w:t>
            </w:r>
            <w:r w:rsidRPr="004B2F74">
              <w:rPr>
                <w:rFonts w:cs="Arial"/>
                <w:b/>
                <w:szCs w:val="20"/>
              </w:rPr>
              <w:t xml:space="preserve"> Student Introduction</w:t>
            </w:r>
            <w:r>
              <w:rPr>
                <w:rFonts w:cs="Arial"/>
                <w:b/>
                <w:szCs w:val="20"/>
              </w:rPr>
              <w:t>s</w:t>
            </w:r>
          </w:p>
          <w:p w14:paraId="4D60F0A5" w14:textId="77777777" w:rsidR="005379A1" w:rsidRPr="004B2F74" w:rsidRDefault="005379A1" w:rsidP="00B13ABC">
            <w:pPr>
              <w:rPr>
                <w:rFonts w:cs="Arial"/>
                <w:b/>
                <w:szCs w:val="20"/>
              </w:rPr>
            </w:pPr>
          </w:p>
          <w:p w14:paraId="1AFCC834" w14:textId="77777777" w:rsidR="005379A1" w:rsidRDefault="005379A1" w:rsidP="00B13ABC">
            <w:pPr>
              <w:rPr>
                <w:rFonts w:cs="Arial"/>
                <w:szCs w:val="20"/>
              </w:rPr>
            </w:pPr>
            <w:r w:rsidRPr="004B2F74">
              <w:rPr>
                <w:rFonts w:cs="Arial"/>
                <w:szCs w:val="20"/>
              </w:rPr>
              <w:t>Having a reference to the membership of our cohort is important for becoming a group. By posting a picture and giving some background of yourself, we will begin to get to know each other.</w:t>
            </w:r>
          </w:p>
          <w:p w14:paraId="6E9939B2" w14:textId="77777777" w:rsidR="005379A1" w:rsidRPr="004B2F74" w:rsidRDefault="005379A1" w:rsidP="00B13ABC">
            <w:pPr>
              <w:rPr>
                <w:rFonts w:cs="Arial"/>
                <w:szCs w:val="20"/>
              </w:rPr>
            </w:pPr>
          </w:p>
          <w:p w14:paraId="07475475" w14:textId="77777777" w:rsidR="005379A1" w:rsidRDefault="005379A1" w:rsidP="00B13ABC">
            <w:pPr>
              <w:rPr>
                <w:rFonts w:cs="Arial"/>
                <w:szCs w:val="20"/>
              </w:rPr>
            </w:pPr>
            <w:r w:rsidRPr="007A6783">
              <w:rPr>
                <w:rFonts w:cs="Arial"/>
                <w:b/>
                <w:szCs w:val="20"/>
              </w:rPr>
              <w:t>Introduce</w:t>
            </w:r>
            <w:r w:rsidRPr="004B2F74">
              <w:rPr>
                <w:rFonts w:cs="Arial"/>
                <w:szCs w:val="20"/>
              </w:rPr>
              <w:t xml:space="preserve"> yourself by </w:t>
            </w:r>
            <w:r>
              <w:rPr>
                <w:rFonts w:cs="Arial"/>
                <w:szCs w:val="20"/>
              </w:rPr>
              <w:t>creating</w:t>
            </w:r>
            <w:r w:rsidRPr="004B2F74">
              <w:rPr>
                <w:rFonts w:cs="Arial"/>
                <w:szCs w:val="20"/>
              </w:rPr>
              <w:t xml:space="preserve"> </w:t>
            </w:r>
            <w:r>
              <w:rPr>
                <w:rFonts w:cs="Arial"/>
                <w:szCs w:val="20"/>
              </w:rPr>
              <w:t>a short, three- to four-slide Microsoft</w:t>
            </w:r>
            <w:r w:rsidRPr="007A6783">
              <w:rPr>
                <w:rFonts w:cs="Arial"/>
                <w:szCs w:val="20"/>
                <w:vertAlign w:val="superscript"/>
              </w:rPr>
              <w:sym w:font="Symbol" w:char="F0D2"/>
            </w:r>
            <w:r>
              <w:rPr>
                <w:rFonts w:cs="Arial"/>
                <w:szCs w:val="20"/>
              </w:rPr>
              <w:t xml:space="preserve"> PowerPoint</w:t>
            </w:r>
            <w:r w:rsidRPr="00D22FB0">
              <w:rPr>
                <w:rFonts w:cs="Arial"/>
                <w:szCs w:val="20"/>
                <w:vertAlign w:val="superscript"/>
              </w:rPr>
              <w:sym w:font="Symbol" w:char="F0D2"/>
            </w:r>
            <w:r>
              <w:rPr>
                <w:rFonts w:cs="Arial"/>
                <w:szCs w:val="20"/>
              </w:rPr>
              <w:t xml:space="preserve"> presentation that includes the following:</w:t>
            </w:r>
          </w:p>
          <w:p w14:paraId="567FCA78" w14:textId="77777777" w:rsidR="005379A1" w:rsidRDefault="005379A1" w:rsidP="00B13ABC">
            <w:pPr>
              <w:rPr>
                <w:rFonts w:cs="Arial"/>
                <w:szCs w:val="20"/>
              </w:rPr>
            </w:pPr>
          </w:p>
          <w:p w14:paraId="7F873FBF" w14:textId="77777777" w:rsidR="005379A1" w:rsidRDefault="005379A1" w:rsidP="00B13ABC">
            <w:pPr>
              <w:pStyle w:val="ListParagraph"/>
              <w:numPr>
                <w:ilvl w:val="0"/>
                <w:numId w:val="27"/>
              </w:numPr>
              <w:ind w:left="395"/>
              <w:rPr>
                <w:rFonts w:cs="Arial"/>
                <w:szCs w:val="20"/>
              </w:rPr>
            </w:pPr>
            <w:r w:rsidRPr="004B2F74">
              <w:rPr>
                <w:rFonts w:cs="Arial"/>
                <w:szCs w:val="20"/>
              </w:rPr>
              <w:t>A picture of yourself</w:t>
            </w:r>
            <w:r>
              <w:rPr>
                <w:rFonts w:cs="Arial"/>
                <w:szCs w:val="20"/>
              </w:rPr>
              <w:t xml:space="preserve"> </w:t>
            </w:r>
          </w:p>
          <w:p w14:paraId="02A580A5" w14:textId="77777777" w:rsidR="005379A1" w:rsidRPr="004B2F74" w:rsidRDefault="005379A1" w:rsidP="00B13ABC">
            <w:pPr>
              <w:pStyle w:val="ListParagraph"/>
              <w:numPr>
                <w:ilvl w:val="0"/>
                <w:numId w:val="27"/>
              </w:numPr>
              <w:ind w:left="395"/>
              <w:rPr>
                <w:rFonts w:cs="Arial"/>
                <w:szCs w:val="20"/>
              </w:rPr>
            </w:pPr>
            <w:r>
              <w:rPr>
                <w:rFonts w:cs="Arial"/>
                <w:szCs w:val="20"/>
              </w:rPr>
              <w:t>Your personal interests outside of nursing</w:t>
            </w:r>
          </w:p>
          <w:p w14:paraId="2244EFF8" w14:textId="77777777" w:rsidR="005379A1" w:rsidRDefault="005379A1" w:rsidP="00B13ABC">
            <w:pPr>
              <w:pStyle w:val="First-LevelBulletedListSolid"/>
              <w:numPr>
                <w:ilvl w:val="0"/>
                <w:numId w:val="27"/>
              </w:numPr>
              <w:ind w:left="395"/>
              <w:rPr>
                <w:b w:val="0"/>
              </w:rPr>
            </w:pPr>
            <w:r w:rsidRPr="004B2F74">
              <w:rPr>
                <w:b w:val="0"/>
              </w:rPr>
              <w:t xml:space="preserve">One detail about yourself that can </w:t>
            </w:r>
            <w:r>
              <w:rPr>
                <w:b w:val="0"/>
              </w:rPr>
              <w:t>help</w:t>
            </w:r>
            <w:r w:rsidRPr="004B2F74">
              <w:rPr>
                <w:b w:val="0"/>
              </w:rPr>
              <w:t xml:space="preserve"> us </w:t>
            </w:r>
            <w:r>
              <w:rPr>
                <w:b w:val="0"/>
              </w:rPr>
              <w:t xml:space="preserve">remember </w:t>
            </w:r>
            <w:r w:rsidRPr="004B2F74">
              <w:rPr>
                <w:b w:val="0"/>
              </w:rPr>
              <w:t>you</w:t>
            </w:r>
          </w:p>
          <w:p w14:paraId="49B6AF26" w14:textId="77777777" w:rsidR="005379A1" w:rsidRDefault="005379A1" w:rsidP="00B13ABC">
            <w:pPr>
              <w:pStyle w:val="First-LevelBulletedListSolid"/>
              <w:tabs>
                <w:tab w:val="clear" w:pos="1080"/>
              </w:tabs>
              <w:ind w:left="0" w:firstLine="0"/>
            </w:pPr>
          </w:p>
          <w:p w14:paraId="006A1C2D" w14:textId="77777777" w:rsidR="005379A1" w:rsidRPr="004B2F74" w:rsidRDefault="005379A1" w:rsidP="00B13ABC">
            <w:pPr>
              <w:pStyle w:val="First-LevelBulletedListSolid"/>
              <w:tabs>
                <w:tab w:val="clear" w:pos="1080"/>
              </w:tabs>
              <w:ind w:left="0" w:firstLine="0"/>
              <w:rPr>
                <w:b w:val="0"/>
              </w:rPr>
            </w:pPr>
            <w:r w:rsidRPr="004B2F74">
              <w:t>Post</w:t>
            </w:r>
            <w:r>
              <w:rPr>
                <w:b w:val="0"/>
              </w:rPr>
              <w:t xml:space="preserve"> your presentation by 11:59 p.m. (EST) Thursday of Week One and review your classmates’ presentations.</w:t>
            </w:r>
          </w:p>
        </w:tc>
        <w:tc>
          <w:tcPr>
            <w:tcW w:w="1440" w:type="dxa"/>
          </w:tcPr>
          <w:p w14:paraId="01C795E3" w14:textId="77777777" w:rsidR="005379A1" w:rsidRPr="00636B29" w:rsidRDefault="005379A1" w:rsidP="00B13ABC">
            <w:pPr>
              <w:tabs>
                <w:tab w:val="left" w:pos="2329"/>
              </w:tabs>
              <w:rPr>
                <w:rFonts w:cs="Arial"/>
                <w:szCs w:val="20"/>
              </w:rPr>
            </w:pPr>
            <w:r>
              <w:rPr>
                <w:rFonts w:cs="Arial"/>
                <w:szCs w:val="20"/>
              </w:rPr>
              <w:t>N/A</w:t>
            </w:r>
          </w:p>
        </w:tc>
        <w:tc>
          <w:tcPr>
            <w:tcW w:w="1440" w:type="dxa"/>
          </w:tcPr>
          <w:p w14:paraId="60CDC708" w14:textId="77777777" w:rsidR="005379A1" w:rsidRPr="00636B29" w:rsidRDefault="005379A1" w:rsidP="00B13ABC">
            <w:pPr>
              <w:tabs>
                <w:tab w:val="left" w:pos="0"/>
                <w:tab w:val="left" w:pos="3720"/>
              </w:tabs>
              <w:outlineLvl w:val="0"/>
              <w:rPr>
                <w:rFonts w:cs="Arial"/>
                <w:szCs w:val="20"/>
              </w:rPr>
            </w:pPr>
          </w:p>
        </w:tc>
      </w:tr>
      <w:tr w:rsidR="00B13F77" w:rsidRPr="00103FC5" w14:paraId="3C2F03F0" w14:textId="77777777" w:rsidTr="00B13ABC">
        <w:tc>
          <w:tcPr>
            <w:tcW w:w="10170" w:type="dxa"/>
            <w:gridSpan w:val="2"/>
            <w:tcMar>
              <w:top w:w="115" w:type="dxa"/>
              <w:left w:w="115" w:type="dxa"/>
              <w:bottom w:w="115" w:type="dxa"/>
              <w:right w:w="115" w:type="dxa"/>
            </w:tcMar>
          </w:tcPr>
          <w:p w14:paraId="30B39220" w14:textId="77777777" w:rsidR="00B13F77" w:rsidRDefault="00B13F77" w:rsidP="00B13ABC">
            <w:pPr>
              <w:pStyle w:val="First-LevelBulletedListSolid"/>
              <w:tabs>
                <w:tab w:val="clear" w:pos="1080"/>
              </w:tabs>
              <w:ind w:left="0" w:firstLine="0"/>
            </w:pPr>
            <w:r>
              <w:t>Discussion: Nursing Issue Presentation Sign up</w:t>
            </w:r>
          </w:p>
          <w:p w14:paraId="73F9A86B" w14:textId="77777777" w:rsidR="00B13F77" w:rsidRDefault="00B13F77" w:rsidP="00B13ABC">
            <w:pPr>
              <w:pStyle w:val="First-LevelBulletedListSolid"/>
              <w:tabs>
                <w:tab w:val="clear" w:pos="1080"/>
              </w:tabs>
              <w:ind w:left="0" w:firstLine="0"/>
            </w:pPr>
          </w:p>
          <w:p w14:paraId="4BBF060F" w14:textId="77777777" w:rsidR="00B13F77" w:rsidRDefault="00B13F77" w:rsidP="00B13ABC">
            <w:pPr>
              <w:pStyle w:val="First-LevelBulletedListSolid"/>
              <w:tabs>
                <w:tab w:val="clear" w:pos="1080"/>
              </w:tabs>
              <w:ind w:left="0" w:firstLine="0"/>
              <w:rPr>
                <w:b w:val="0"/>
              </w:rPr>
            </w:pPr>
            <w:r>
              <w:rPr>
                <w:b w:val="0"/>
              </w:rPr>
              <w:t>The Nursing Issue Presentations will take place during Weeks 3–5. These can be individual or group presentations.</w:t>
            </w:r>
          </w:p>
          <w:p w14:paraId="7A584A95" w14:textId="77777777" w:rsidR="00B13F77" w:rsidRDefault="00B13F77" w:rsidP="00B13ABC">
            <w:pPr>
              <w:pStyle w:val="First-LevelBulletedListSolid"/>
              <w:tabs>
                <w:tab w:val="clear" w:pos="1080"/>
              </w:tabs>
              <w:ind w:left="0" w:firstLine="0"/>
              <w:rPr>
                <w:b w:val="0"/>
              </w:rPr>
            </w:pPr>
          </w:p>
          <w:p w14:paraId="28322DDE" w14:textId="77777777" w:rsidR="00B13F77" w:rsidRDefault="00B13F77" w:rsidP="00B13ABC">
            <w:pPr>
              <w:pStyle w:val="First-LevelBulletedListSolid"/>
              <w:tabs>
                <w:tab w:val="clear" w:pos="1080"/>
              </w:tabs>
              <w:ind w:left="0" w:firstLine="0"/>
              <w:rPr>
                <w:b w:val="0"/>
              </w:rPr>
            </w:pPr>
            <w:r w:rsidRPr="00637531">
              <w:t>Review</w:t>
            </w:r>
            <w:r>
              <w:rPr>
                <w:b w:val="0"/>
              </w:rPr>
              <w:t xml:space="preserve"> the assignment details below.</w:t>
            </w:r>
          </w:p>
          <w:p w14:paraId="28165B51" w14:textId="77777777" w:rsidR="00B13F77" w:rsidRDefault="00B13F77" w:rsidP="00B13ABC">
            <w:pPr>
              <w:pStyle w:val="First-LevelBulletedListSolid"/>
              <w:tabs>
                <w:tab w:val="clear" w:pos="1080"/>
              </w:tabs>
              <w:ind w:left="0" w:firstLine="0"/>
              <w:rPr>
                <w:b w:val="0"/>
              </w:rPr>
            </w:pPr>
          </w:p>
          <w:p w14:paraId="7CB9F8B5" w14:textId="77777777" w:rsidR="00B13F77" w:rsidRDefault="00B13F77" w:rsidP="00B13ABC">
            <w:pPr>
              <w:pStyle w:val="First-LevelBulletedListSolid"/>
              <w:tabs>
                <w:tab w:val="clear" w:pos="1080"/>
              </w:tabs>
              <w:ind w:left="0" w:firstLine="0"/>
              <w:rPr>
                <w:b w:val="0"/>
              </w:rPr>
            </w:pPr>
            <w:r w:rsidRPr="00637531">
              <w:t>Create</w:t>
            </w:r>
            <w:r>
              <w:rPr>
                <w:b w:val="0"/>
              </w:rPr>
              <w:t xml:space="preserve"> a thread with the name of the topic you would like to present. If you plan to present as a group, include your group members’ name(s). All posts must be submitted by 11:59 p.m. (EST) Thursday so that presentation dates can be assigned by 11:59 p.m. (EST) Sunday of Week One.</w:t>
            </w:r>
          </w:p>
          <w:p w14:paraId="05872022" w14:textId="77777777" w:rsidR="00B13F77" w:rsidRDefault="00B13F77" w:rsidP="00B13ABC">
            <w:pPr>
              <w:pStyle w:val="First-LevelBulletedListSolid"/>
              <w:tabs>
                <w:tab w:val="clear" w:pos="1080"/>
              </w:tabs>
              <w:ind w:left="0" w:firstLine="0"/>
              <w:rPr>
                <w:b w:val="0"/>
              </w:rPr>
            </w:pPr>
          </w:p>
          <w:p w14:paraId="2BE86CE1" w14:textId="77777777" w:rsidR="00B13F77" w:rsidRPr="00636B29" w:rsidRDefault="00B13F77" w:rsidP="00B13ABC">
            <w:pPr>
              <w:pStyle w:val="First-LevelBulletedListSolid"/>
              <w:tabs>
                <w:tab w:val="clear" w:pos="1080"/>
              </w:tabs>
              <w:ind w:left="0" w:firstLine="0"/>
            </w:pPr>
            <w:r w:rsidRPr="00636B29">
              <w:t>Nursing Issue Presentations</w:t>
            </w:r>
          </w:p>
          <w:p w14:paraId="0EA5B3E1" w14:textId="77777777" w:rsidR="00B13F77" w:rsidRDefault="00B13F77" w:rsidP="00B13ABC">
            <w:pPr>
              <w:pStyle w:val="First-LevelBulletedListSolid"/>
              <w:tabs>
                <w:tab w:val="clear" w:pos="1080"/>
              </w:tabs>
              <w:ind w:left="0" w:firstLine="0"/>
            </w:pPr>
          </w:p>
          <w:p w14:paraId="05F284CD" w14:textId="77777777" w:rsidR="00B13F77" w:rsidRDefault="00B13F77" w:rsidP="00B13ABC">
            <w:pPr>
              <w:pStyle w:val="First-LevelBulletedListSolid"/>
              <w:tabs>
                <w:tab w:val="clear" w:pos="1080"/>
              </w:tabs>
              <w:ind w:left="0" w:firstLine="0"/>
              <w:rPr>
                <w:b w:val="0"/>
              </w:rPr>
            </w:pPr>
            <w:r w:rsidRPr="00976923">
              <w:t>Resource</w:t>
            </w:r>
            <w:r>
              <w:rPr>
                <w:b w:val="0"/>
              </w:rPr>
              <w:t>: Nursing Issue Presentation Rubric</w:t>
            </w:r>
          </w:p>
          <w:p w14:paraId="43DD5994" w14:textId="77777777" w:rsidR="00B13F77" w:rsidRPr="00636B29" w:rsidRDefault="00B13F77" w:rsidP="00B13ABC">
            <w:pPr>
              <w:pStyle w:val="First-LevelBulletedListSolid"/>
              <w:tabs>
                <w:tab w:val="clear" w:pos="1080"/>
              </w:tabs>
              <w:ind w:left="0" w:firstLine="0"/>
            </w:pPr>
          </w:p>
          <w:p w14:paraId="1DC269F2" w14:textId="77777777" w:rsidR="00B13F77" w:rsidRPr="00636B29" w:rsidRDefault="00B13F77" w:rsidP="00B13ABC">
            <w:pPr>
              <w:pStyle w:val="First-LevelBulletedListSolid"/>
              <w:tabs>
                <w:tab w:val="clear" w:pos="1080"/>
              </w:tabs>
              <w:ind w:left="0" w:firstLine="0"/>
              <w:rPr>
                <w:b w:val="0"/>
              </w:rPr>
            </w:pPr>
            <w:r>
              <w:rPr>
                <w:b w:val="0"/>
              </w:rPr>
              <w:t>You</w:t>
            </w:r>
            <w:r w:rsidRPr="00636B29">
              <w:rPr>
                <w:b w:val="0"/>
              </w:rPr>
              <w:t xml:space="preserve"> will give a presentation</w:t>
            </w:r>
            <w:r>
              <w:rPr>
                <w:b w:val="0"/>
              </w:rPr>
              <w:t xml:space="preserve"> as an individual or as a group,</w:t>
            </w:r>
            <w:r w:rsidRPr="00636B29">
              <w:rPr>
                <w:b w:val="0"/>
              </w:rPr>
              <w:t xml:space="preserve"> </w:t>
            </w:r>
            <w:r>
              <w:rPr>
                <w:b w:val="0"/>
              </w:rPr>
              <w:t>using</w:t>
            </w:r>
            <w:r w:rsidRPr="00636B29">
              <w:rPr>
                <w:b w:val="0"/>
              </w:rPr>
              <w:t xml:space="preserve"> </w:t>
            </w:r>
            <w:r w:rsidRPr="007A6783">
              <w:rPr>
                <w:b w:val="0"/>
              </w:rPr>
              <w:t>Microsoft</w:t>
            </w:r>
            <w:r w:rsidRPr="007A6783">
              <w:rPr>
                <w:b w:val="0"/>
                <w:vertAlign w:val="superscript"/>
              </w:rPr>
              <w:sym w:font="Symbol" w:char="F0D2"/>
            </w:r>
            <w:r w:rsidRPr="007A6783">
              <w:rPr>
                <w:b w:val="0"/>
              </w:rPr>
              <w:t xml:space="preserve"> PowerPoint</w:t>
            </w:r>
            <w:r w:rsidRPr="007A6783">
              <w:rPr>
                <w:b w:val="0"/>
                <w:vertAlign w:val="superscript"/>
              </w:rPr>
              <w:sym w:font="Symbol" w:char="F0D2"/>
            </w:r>
            <w:r w:rsidRPr="007A6783">
              <w:rPr>
                <w:b w:val="0"/>
              </w:rPr>
              <w:t>,</w:t>
            </w:r>
            <w:r>
              <w:t xml:space="preserve"> </w:t>
            </w:r>
            <w:r w:rsidRPr="00636B29">
              <w:rPr>
                <w:b w:val="0"/>
              </w:rPr>
              <w:t>on an issue related to course content and pertinent to the delivery of direct</w:t>
            </w:r>
            <w:r>
              <w:rPr>
                <w:b w:val="0"/>
              </w:rPr>
              <w:t xml:space="preserve"> and </w:t>
            </w:r>
            <w:r w:rsidRPr="00636B29">
              <w:rPr>
                <w:b w:val="0"/>
              </w:rPr>
              <w:t>indirect nursing care. The presentation should be 10</w:t>
            </w:r>
            <w:r>
              <w:rPr>
                <w:b w:val="0"/>
              </w:rPr>
              <w:t>–</w:t>
            </w:r>
            <w:r w:rsidRPr="00636B29">
              <w:rPr>
                <w:b w:val="0"/>
              </w:rPr>
              <w:t xml:space="preserve">15 </w:t>
            </w:r>
            <w:r>
              <w:rPr>
                <w:b w:val="0"/>
              </w:rPr>
              <w:t>slides</w:t>
            </w:r>
            <w:r w:rsidRPr="00636B29">
              <w:rPr>
                <w:b w:val="0"/>
              </w:rPr>
              <w:t xml:space="preserve"> </w:t>
            </w:r>
            <w:r>
              <w:rPr>
                <w:b w:val="0"/>
              </w:rPr>
              <w:t>long</w:t>
            </w:r>
            <w:r w:rsidRPr="00636B29">
              <w:rPr>
                <w:b w:val="0"/>
              </w:rPr>
              <w:t xml:space="preserve">. The presentation should be posted </w:t>
            </w:r>
            <w:r>
              <w:rPr>
                <w:b w:val="0"/>
              </w:rPr>
              <w:t xml:space="preserve">in the Nursing Issue Presentations discussion forum </w:t>
            </w:r>
            <w:r w:rsidRPr="00636B29">
              <w:rPr>
                <w:b w:val="0"/>
              </w:rPr>
              <w:t xml:space="preserve">by </w:t>
            </w:r>
            <w:r>
              <w:rPr>
                <w:b w:val="0"/>
              </w:rPr>
              <w:t xml:space="preserve">12 p.m. (EST) </w:t>
            </w:r>
            <w:r w:rsidRPr="00636B29">
              <w:rPr>
                <w:b w:val="0"/>
              </w:rPr>
              <w:t xml:space="preserve">Monday of the assigned week. Presentations will be given during </w:t>
            </w:r>
            <w:r>
              <w:rPr>
                <w:b w:val="0"/>
              </w:rPr>
              <w:t>W</w:t>
            </w:r>
            <w:r w:rsidRPr="00636B29">
              <w:rPr>
                <w:b w:val="0"/>
              </w:rPr>
              <w:t xml:space="preserve">eeks </w:t>
            </w:r>
            <w:r>
              <w:rPr>
                <w:b w:val="0"/>
              </w:rPr>
              <w:t>3–</w:t>
            </w:r>
            <w:r w:rsidRPr="00636B29">
              <w:rPr>
                <w:b w:val="0"/>
              </w:rPr>
              <w:t>5.</w:t>
            </w:r>
            <w:r>
              <w:rPr>
                <w:b w:val="0"/>
              </w:rPr>
              <w:t xml:space="preserve"> </w:t>
            </w:r>
          </w:p>
          <w:p w14:paraId="466720F6" w14:textId="77777777" w:rsidR="00B13F77" w:rsidRPr="00636B29" w:rsidRDefault="00B13F77" w:rsidP="00B13ABC">
            <w:pPr>
              <w:pStyle w:val="First-LevelBulletedListSolid"/>
              <w:tabs>
                <w:tab w:val="clear" w:pos="1080"/>
              </w:tabs>
              <w:ind w:left="0" w:firstLine="0"/>
              <w:rPr>
                <w:b w:val="0"/>
              </w:rPr>
            </w:pPr>
          </w:p>
          <w:p w14:paraId="7D68521C" w14:textId="77777777" w:rsidR="00B13F77" w:rsidRDefault="00B13F77" w:rsidP="00B13ABC">
            <w:pPr>
              <w:pStyle w:val="First-LevelBulletedListSolid"/>
              <w:tabs>
                <w:tab w:val="clear" w:pos="1080"/>
              </w:tabs>
              <w:ind w:left="0" w:firstLine="0"/>
              <w:rPr>
                <w:b w:val="0"/>
              </w:rPr>
            </w:pPr>
            <w:r w:rsidRPr="00636B29">
              <w:rPr>
                <w:b w:val="0"/>
              </w:rPr>
              <w:t>Suggested topics include:</w:t>
            </w:r>
          </w:p>
          <w:p w14:paraId="2622E6B9" w14:textId="77777777" w:rsidR="00B13F77" w:rsidRPr="00636B29" w:rsidRDefault="00B13F77" w:rsidP="00B13ABC">
            <w:pPr>
              <w:pStyle w:val="First-LevelBulletedListSolid"/>
              <w:tabs>
                <w:tab w:val="clear" w:pos="1080"/>
              </w:tabs>
              <w:ind w:left="0" w:firstLine="0"/>
              <w:rPr>
                <w:b w:val="0"/>
              </w:rPr>
            </w:pPr>
          </w:p>
          <w:p w14:paraId="23FA0613" w14:textId="77777777" w:rsidR="00B13F77" w:rsidRPr="00636B29" w:rsidRDefault="00B13F77" w:rsidP="00B13ABC">
            <w:pPr>
              <w:pStyle w:val="First-LevelBulletedListSolid"/>
              <w:numPr>
                <w:ilvl w:val="0"/>
                <w:numId w:val="14"/>
              </w:numPr>
              <w:ind w:left="395"/>
            </w:pPr>
            <w:r w:rsidRPr="00636B29">
              <w:rPr>
                <w:b w:val="0"/>
              </w:rPr>
              <w:lastRenderedPageBreak/>
              <w:t>Florence Nightingale: What impact did she have on nursing today?</w:t>
            </w:r>
          </w:p>
          <w:p w14:paraId="49C7C997" w14:textId="77777777" w:rsidR="00B13F77" w:rsidRPr="00636B29" w:rsidRDefault="00B13F77" w:rsidP="00B13ABC">
            <w:pPr>
              <w:pStyle w:val="First-LevelBulletedListSolid"/>
              <w:numPr>
                <w:ilvl w:val="0"/>
                <w:numId w:val="14"/>
              </w:numPr>
              <w:ind w:left="395"/>
            </w:pPr>
            <w:r w:rsidRPr="00636B29">
              <w:rPr>
                <w:b w:val="0"/>
              </w:rPr>
              <w:t xml:space="preserve">United States </w:t>
            </w:r>
            <w:r>
              <w:rPr>
                <w:b w:val="0"/>
              </w:rPr>
              <w:t>m</w:t>
            </w:r>
            <w:r w:rsidRPr="00636B29">
              <w:rPr>
                <w:b w:val="0"/>
              </w:rPr>
              <w:t xml:space="preserve">ilitary </w:t>
            </w:r>
            <w:r>
              <w:rPr>
                <w:b w:val="0"/>
              </w:rPr>
              <w:t>a</w:t>
            </w:r>
            <w:r w:rsidRPr="00636B29">
              <w:rPr>
                <w:b w:val="0"/>
              </w:rPr>
              <w:t xml:space="preserve">ctivities: How </w:t>
            </w:r>
            <w:r>
              <w:rPr>
                <w:b w:val="0"/>
              </w:rPr>
              <w:t xml:space="preserve">have </w:t>
            </w:r>
            <w:r w:rsidRPr="00636B29">
              <w:rPr>
                <w:b w:val="0"/>
              </w:rPr>
              <w:t xml:space="preserve">they </w:t>
            </w:r>
            <w:r>
              <w:rPr>
                <w:b w:val="0"/>
              </w:rPr>
              <w:t xml:space="preserve">influenced </w:t>
            </w:r>
            <w:r w:rsidRPr="00636B29">
              <w:rPr>
                <w:b w:val="0"/>
              </w:rPr>
              <w:t>today’s nursing care?</w:t>
            </w:r>
          </w:p>
          <w:p w14:paraId="108D72A9" w14:textId="77777777" w:rsidR="00B13F77" w:rsidRPr="00636B29" w:rsidRDefault="00B13F77" w:rsidP="00B13ABC">
            <w:pPr>
              <w:pStyle w:val="First-LevelBulletedListSolid"/>
              <w:numPr>
                <w:ilvl w:val="0"/>
                <w:numId w:val="14"/>
              </w:numPr>
              <w:ind w:left="395"/>
            </w:pPr>
            <w:r w:rsidRPr="00636B29">
              <w:rPr>
                <w:b w:val="0"/>
              </w:rPr>
              <w:t>Multi-</w:t>
            </w:r>
            <w:r>
              <w:rPr>
                <w:b w:val="0"/>
              </w:rPr>
              <w:t>s</w:t>
            </w:r>
            <w:r w:rsidRPr="00636B29">
              <w:rPr>
                <w:b w:val="0"/>
              </w:rPr>
              <w:t xml:space="preserve">tate </w:t>
            </w:r>
            <w:r>
              <w:rPr>
                <w:b w:val="0"/>
              </w:rPr>
              <w:t>l</w:t>
            </w:r>
            <w:r w:rsidRPr="00636B29">
              <w:rPr>
                <w:b w:val="0"/>
              </w:rPr>
              <w:t>icensure: Is this an advantage for nursing?</w:t>
            </w:r>
          </w:p>
          <w:p w14:paraId="1D7477D7" w14:textId="77777777" w:rsidR="00B13F77" w:rsidRPr="00636B29" w:rsidRDefault="00B13F77" w:rsidP="00B13ABC">
            <w:pPr>
              <w:pStyle w:val="First-LevelBulletedListSolid"/>
              <w:numPr>
                <w:ilvl w:val="0"/>
                <w:numId w:val="14"/>
              </w:numPr>
              <w:ind w:left="395"/>
            </w:pPr>
            <w:r w:rsidRPr="00636B29">
              <w:rPr>
                <w:b w:val="0"/>
              </w:rPr>
              <w:t xml:space="preserve">Mandatory </w:t>
            </w:r>
            <w:r>
              <w:rPr>
                <w:b w:val="0"/>
              </w:rPr>
              <w:t>c</w:t>
            </w:r>
            <w:r w:rsidRPr="00636B29">
              <w:rPr>
                <w:b w:val="0"/>
              </w:rPr>
              <w:t xml:space="preserve">ontinuing </w:t>
            </w:r>
            <w:r>
              <w:rPr>
                <w:b w:val="0"/>
              </w:rPr>
              <w:t>e</w:t>
            </w:r>
            <w:r w:rsidRPr="00636B29">
              <w:rPr>
                <w:b w:val="0"/>
              </w:rPr>
              <w:t>ducation: Does it promote better patient care?</w:t>
            </w:r>
          </w:p>
          <w:p w14:paraId="182640A9" w14:textId="77777777" w:rsidR="00B13F77" w:rsidRPr="00636B29" w:rsidRDefault="00B13F77" w:rsidP="00B13ABC">
            <w:pPr>
              <w:pStyle w:val="First-LevelBulletedListSolid"/>
              <w:numPr>
                <w:ilvl w:val="0"/>
                <w:numId w:val="14"/>
              </w:numPr>
              <w:ind w:left="395"/>
            </w:pPr>
            <w:r w:rsidRPr="00636B29">
              <w:rPr>
                <w:b w:val="0"/>
              </w:rPr>
              <w:t xml:space="preserve">Magnet </w:t>
            </w:r>
            <w:r>
              <w:rPr>
                <w:b w:val="0"/>
              </w:rPr>
              <w:t>h</w:t>
            </w:r>
            <w:r w:rsidRPr="00636B29">
              <w:rPr>
                <w:b w:val="0"/>
              </w:rPr>
              <w:t>ospitals: Does this designation ensure quality nursing care?</w:t>
            </w:r>
          </w:p>
          <w:p w14:paraId="0E8B46CC" w14:textId="77777777" w:rsidR="00B13F77" w:rsidRPr="00636B29" w:rsidRDefault="00B13F77" w:rsidP="00B13ABC">
            <w:pPr>
              <w:pStyle w:val="First-LevelBulletedListSolid"/>
              <w:numPr>
                <w:ilvl w:val="0"/>
                <w:numId w:val="14"/>
              </w:numPr>
              <w:ind w:left="395"/>
            </w:pPr>
            <w:r w:rsidRPr="00636B29">
              <w:rPr>
                <w:b w:val="0"/>
              </w:rPr>
              <w:t xml:space="preserve">Diversity in the </w:t>
            </w:r>
            <w:r>
              <w:rPr>
                <w:b w:val="0"/>
              </w:rPr>
              <w:t>p</w:t>
            </w:r>
            <w:r w:rsidRPr="00636B29">
              <w:rPr>
                <w:b w:val="0"/>
              </w:rPr>
              <w:t>rofession: Can we achieve it?</w:t>
            </w:r>
          </w:p>
          <w:p w14:paraId="1027CAD1" w14:textId="77777777" w:rsidR="00B13F77" w:rsidRPr="00636B29" w:rsidRDefault="00B13F77" w:rsidP="00B13ABC">
            <w:pPr>
              <w:pStyle w:val="First-LevelBulletedListSolid"/>
              <w:numPr>
                <w:ilvl w:val="0"/>
                <w:numId w:val="14"/>
              </w:numPr>
              <w:ind w:left="395"/>
            </w:pPr>
            <w:r w:rsidRPr="00636B29">
              <w:rPr>
                <w:b w:val="0"/>
              </w:rPr>
              <w:t>Complementary</w:t>
            </w:r>
            <w:r>
              <w:rPr>
                <w:b w:val="0"/>
              </w:rPr>
              <w:t xml:space="preserve"> and a</w:t>
            </w:r>
            <w:r w:rsidRPr="00636B29">
              <w:rPr>
                <w:b w:val="0"/>
              </w:rPr>
              <w:t xml:space="preserve">lternative </w:t>
            </w:r>
            <w:r>
              <w:rPr>
                <w:b w:val="0"/>
              </w:rPr>
              <w:t>t</w:t>
            </w:r>
            <w:r w:rsidRPr="00636B29">
              <w:rPr>
                <w:b w:val="0"/>
              </w:rPr>
              <w:t>herapies: Are they safe and effective?</w:t>
            </w:r>
          </w:p>
          <w:p w14:paraId="619C6B12" w14:textId="77777777" w:rsidR="00B13F77" w:rsidRPr="00636B29" w:rsidRDefault="00B13F77" w:rsidP="00B13ABC">
            <w:pPr>
              <w:pStyle w:val="First-LevelBulletedListSolid"/>
              <w:numPr>
                <w:ilvl w:val="0"/>
                <w:numId w:val="14"/>
              </w:numPr>
              <w:ind w:left="395"/>
            </w:pPr>
            <w:r w:rsidRPr="00636B29">
              <w:rPr>
                <w:b w:val="0"/>
              </w:rPr>
              <w:t xml:space="preserve">The </w:t>
            </w:r>
            <w:r>
              <w:rPr>
                <w:b w:val="0"/>
              </w:rPr>
              <w:t>i</w:t>
            </w:r>
            <w:r w:rsidRPr="00636B29">
              <w:rPr>
                <w:b w:val="0"/>
              </w:rPr>
              <w:t xml:space="preserve">mpaired </w:t>
            </w:r>
            <w:r>
              <w:rPr>
                <w:b w:val="0"/>
              </w:rPr>
              <w:t>n</w:t>
            </w:r>
            <w:r w:rsidRPr="00636B29">
              <w:rPr>
                <w:b w:val="0"/>
              </w:rPr>
              <w:t>urse: Should she</w:t>
            </w:r>
            <w:r>
              <w:rPr>
                <w:b w:val="0"/>
              </w:rPr>
              <w:t xml:space="preserve"> or </w:t>
            </w:r>
            <w:r w:rsidRPr="00636B29">
              <w:rPr>
                <w:b w:val="0"/>
              </w:rPr>
              <w:t>he be allowed to continue practice?</w:t>
            </w:r>
          </w:p>
          <w:p w14:paraId="48C485C1" w14:textId="77777777" w:rsidR="00B13F77" w:rsidRPr="00636B29" w:rsidRDefault="00B13F77" w:rsidP="00B13ABC">
            <w:pPr>
              <w:pStyle w:val="First-LevelBulletedListSolid"/>
              <w:numPr>
                <w:ilvl w:val="0"/>
                <w:numId w:val="14"/>
              </w:numPr>
              <w:ind w:left="395"/>
            </w:pPr>
            <w:r w:rsidRPr="00636B29">
              <w:rPr>
                <w:b w:val="0"/>
              </w:rPr>
              <w:t>Whistleblowing: Is this a way of promoting optimum patient care?</w:t>
            </w:r>
          </w:p>
          <w:p w14:paraId="364C0C63" w14:textId="77777777" w:rsidR="00B13F77" w:rsidRPr="00636B29" w:rsidRDefault="00B13F77" w:rsidP="00B13ABC">
            <w:pPr>
              <w:pStyle w:val="First-LevelBulletedListSolid"/>
              <w:numPr>
                <w:ilvl w:val="0"/>
                <w:numId w:val="14"/>
              </w:numPr>
              <w:ind w:left="395"/>
            </w:pPr>
            <w:r w:rsidRPr="00636B29">
              <w:rPr>
                <w:b w:val="0"/>
              </w:rPr>
              <w:t xml:space="preserve">Political </w:t>
            </w:r>
            <w:r>
              <w:rPr>
                <w:b w:val="0"/>
              </w:rPr>
              <w:t>a</w:t>
            </w:r>
            <w:r w:rsidRPr="00636B29">
              <w:rPr>
                <w:b w:val="0"/>
              </w:rPr>
              <w:t xml:space="preserve">ctivism and </w:t>
            </w:r>
            <w:r>
              <w:rPr>
                <w:b w:val="0"/>
              </w:rPr>
              <w:t>c</w:t>
            </w:r>
            <w:r w:rsidRPr="00636B29">
              <w:rPr>
                <w:b w:val="0"/>
              </w:rPr>
              <w:t xml:space="preserve">aring: </w:t>
            </w:r>
            <w:r>
              <w:rPr>
                <w:b w:val="0"/>
              </w:rPr>
              <w:t>C</w:t>
            </w:r>
            <w:r w:rsidRPr="00636B29">
              <w:rPr>
                <w:b w:val="0"/>
              </w:rPr>
              <w:t>an they coexist?</w:t>
            </w:r>
          </w:p>
          <w:p w14:paraId="1E84128D" w14:textId="77777777" w:rsidR="00B13F77" w:rsidRPr="0025791E" w:rsidRDefault="00B13F77" w:rsidP="00B13ABC">
            <w:pPr>
              <w:pStyle w:val="First-LevelBulletedListSolid"/>
              <w:numPr>
                <w:ilvl w:val="0"/>
                <w:numId w:val="14"/>
              </w:numPr>
              <w:ind w:left="395"/>
            </w:pPr>
            <w:r>
              <w:rPr>
                <w:b w:val="0"/>
              </w:rPr>
              <w:t xml:space="preserve">Technology: </w:t>
            </w:r>
            <w:r w:rsidRPr="00636B29">
              <w:rPr>
                <w:b w:val="0"/>
              </w:rPr>
              <w:t>Does technology depersonalize nursing care?</w:t>
            </w:r>
          </w:p>
          <w:p w14:paraId="4BC863DE" w14:textId="77777777" w:rsidR="00B13F77" w:rsidRPr="0025791E" w:rsidRDefault="00B13F77" w:rsidP="00B13ABC">
            <w:pPr>
              <w:pStyle w:val="First-LevelBulletedListSolid"/>
              <w:numPr>
                <w:ilvl w:val="0"/>
                <w:numId w:val="14"/>
              </w:numPr>
              <w:ind w:left="395"/>
            </w:pPr>
            <w:r>
              <w:rPr>
                <w:b w:val="0"/>
              </w:rPr>
              <w:t>Violence in the workplace: Is it safe to practice?</w:t>
            </w:r>
          </w:p>
          <w:p w14:paraId="61AC21C6" w14:textId="77777777" w:rsidR="00B13F77" w:rsidRPr="0025791E" w:rsidRDefault="00B13F77" w:rsidP="00B13ABC">
            <w:pPr>
              <w:pStyle w:val="First-LevelBulletedListSolid"/>
              <w:numPr>
                <w:ilvl w:val="0"/>
                <w:numId w:val="14"/>
              </w:numPr>
              <w:ind w:left="395"/>
            </w:pPr>
            <w:r>
              <w:rPr>
                <w:b w:val="0"/>
              </w:rPr>
              <w:t>Nurse residencies: Do they make nursing care safer?</w:t>
            </w:r>
          </w:p>
          <w:p w14:paraId="239898E0" w14:textId="77777777" w:rsidR="00B13F77" w:rsidRPr="0025791E" w:rsidRDefault="00B13F77" w:rsidP="00B13ABC">
            <w:pPr>
              <w:pStyle w:val="First-LevelBulletedListSolid"/>
              <w:numPr>
                <w:ilvl w:val="0"/>
                <w:numId w:val="14"/>
              </w:numPr>
              <w:ind w:left="395"/>
            </w:pPr>
            <w:r>
              <w:rPr>
                <w:b w:val="0"/>
              </w:rPr>
              <w:t>Mandatory minimum staffing ratios: Are they working?</w:t>
            </w:r>
          </w:p>
          <w:p w14:paraId="302D8B17" w14:textId="77777777" w:rsidR="00B13F77" w:rsidRPr="0025791E" w:rsidRDefault="00B13F77" w:rsidP="00B13ABC">
            <w:pPr>
              <w:pStyle w:val="First-LevelBulletedListSolid"/>
              <w:numPr>
                <w:ilvl w:val="0"/>
                <w:numId w:val="14"/>
              </w:numPr>
              <w:ind w:left="395"/>
            </w:pPr>
            <w:r>
              <w:rPr>
                <w:b w:val="0"/>
              </w:rPr>
              <w:t>Mandatory overtime: How much overtime, and how often?</w:t>
            </w:r>
          </w:p>
          <w:p w14:paraId="5E3DB04B" w14:textId="77777777" w:rsidR="00B13F77" w:rsidRPr="0025791E" w:rsidRDefault="00B13F77" w:rsidP="00B13ABC">
            <w:pPr>
              <w:pStyle w:val="First-LevelBulletedListSolid"/>
              <w:numPr>
                <w:ilvl w:val="0"/>
                <w:numId w:val="14"/>
              </w:numPr>
              <w:ind w:left="395"/>
            </w:pPr>
            <w:r>
              <w:rPr>
                <w:b w:val="0"/>
              </w:rPr>
              <w:t>Simulation: Is it a safe way to learn the practice of nursing?</w:t>
            </w:r>
          </w:p>
          <w:p w14:paraId="7FA11D43" w14:textId="77777777" w:rsidR="00B13F77" w:rsidRPr="0025791E" w:rsidRDefault="00B13F77" w:rsidP="00B13ABC">
            <w:pPr>
              <w:pStyle w:val="First-LevelBulletedListSolid"/>
              <w:numPr>
                <w:ilvl w:val="0"/>
                <w:numId w:val="14"/>
              </w:numPr>
              <w:ind w:left="395"/>
            </w:pPr>
            <w:r>
              <w:rPr>
                <w:b w:val="0"/>
              </w:rPr>
              <w:t>Medication errors: Are they a threat to quality health care?</w:t>
            </w:r>
          </w:p>
          <w:p w14:paraId="62EC8262" w14:textId="77777777" w:rsidR="00B13F77" w:rsidRPr="00636B29" w:rsidRDefault="00B13F77" w:rsidP="00B13ABC">
            <w:pPr>
              <w:pStyle w:val="First-LevelBulletedListSolid"/>
              <w:numPr>
                <w:ilvl w:val="0"/>
                <w:numId w:val="14"/>
              </w:numPr>
              <w:ind w:left="395"/>
            </w:pPr>
            <w:r>
              <w:rPr>
                <w:b w:val="0"/>
              </w:rPr>
              <w:t>Unionization: Is it a professional quality for nursing?</w:t>
            </w:r>
          </w:p>
          <w:p w14:paraId="2652CAEF" w14:textId="77777777" w:rsidR="00B13F77" w:rsidRPr="00636B29" w:rsidRDefault="00B13F77" w:rsidP="00B13ABC">
            <w:pPr>
              <w:pStyle w:val="First-LevelBulletedListSolid"/>
              <w:tabs>
                <w:tab w:val="clear" w:pos="1080"/>
              </w:tabs>
              <w:ind w:left="720" w:firstLine="0"/>
            </w:pPr>
          </w:p>
          <w:p w14:paraId="51400ACA" w14:textId="77777777" w:rsidR="00B13F77" w:rsidRDefault="00B13F77" w:rsidP="00B13ABC">
            <w:pPr>
              <w:pStyle w:val="First-LevelBulletedListSolid"/>
              <w:tabs>
                <w:tab w:val="clear" w:pos="1080"/>
              </w:tabs>
              <w:ind w:left="0" w:firstLine="0"/>
              <w:rPr>
                <w:b w:val="0"/>
              </w:rPr>
            </w:pPr>
            <w:r w:rsidRPr="00636B29">
              <w:rPr>
                <w:b w:val="0"/>
              </w:rPr>
              <w:t xml:space="preserve">The </w:t>
            </w:r>
            <w:r>
              <w:rPr>
                <w:b w:val="0"/>
              </w:rPr>
              <w:t>c</w:t>
            </w:r>
            <w:r w:rsidRPr="00636B29">
              <w:rPr>
                <w:b w:val="0"/>
              </w:rPr>
              <w:t xml:space="preserve">ontent of the </w:t>
            </w:r>
            <w:r>
              <w:rPr>
                <w:b w:val="0"/>
              </w:rPr>
              <w:t>p</w:t>
            </w:r>
            <w:r w:rsidRPr="00636B29">
              <w:rPr>
                <w:b w:val="0"/>
              </w:rPr>
              <w:t xml:space="preserve">resentation </w:t>
            </w:r>
            <w:r>
              <w:rPr>
                <w:b w:val="0"/>
              </w:rPr>
              <w:t xml:space="preserve">must </w:t>
            </w:r>
            <w:r w:rsidRPr="00636B29">
              <w:rPr>
                <w:b w:val="0"/>
              </w:rPr>
              <w:t>include:</w:t>
            </w:r>
            <w:r>
              <w:rPr>
                <w:b w:val="0"/>
              </w:rPr>
              <w:t xml:space="preserve"> (refer to rubric)</w:t>
            </w:r>
          </w:p>
          <w:p w14:paraId="20EACAAA" w14:textId="77777777" w:rsidR="00B13F77" w:rsidRPr="00636B29" w:rsidRDefault="00B13F77" w:rsidP="00B13ABC">
            <w:pPr>
              <w:pStyle w:val="First-LevelBulletedListSolid"/>
              <w:tabs>
                <w:tab w:val="clear" w:pos="1080"/>
              </w:tabs>
              <w:ind w:left="0" w:firstLine="0"/>
              <w:rPr>
                <w:b w:val="0"/>
              </w:rPr>
            </w:pPr>
          </w:p>
          <w:p w14:paraId="6A6DA915" w14:textId="77777777" w:rsidR="00B13F77" w:rsidRPr="00636B29" w:rsidRDefault="00B13F77" w:rsidP="00B13ABC">
            <w:pPr>
              <w:pStyle w:val="First-LevelBulletedListSolid"/>
              <w:numPr>
                <w:ilvl w:val="0"/>
                <w:numId w:val="15"/>
              </w:numPr>
              <w:ind w:left="395"/>
              <w:rPr>
                <w:b w:val="0"/>
              </w:rPr>
            </w:pPr>
            <w:r>
              <w:rPr>
                <w:b w:val="0"/>
              </w:rPr>
              <w:t>Required readings for the c</w:t>
            </w:r>
            <w:r w:rsidRPr="00636B29">
              <w:rPr>
                <w:b w:val="0"/>
              </w:rPr>
              <w:t xml:space="preserve">lass, given via email one week before the </w:t>
            </w:r>
            <w:r>
              <w:rPr>
                <w:b w:val="0"/>
              </w:rPr>
              <w:t xml:space="preserve">assigned </w:t>
            </w:r>
            <w:r w:rsidRPr="00636B29">
              <w:rPr>
                <w:b w:val="0"/>
              </w:rPr>
              <w:t>presentation</w:t>
            </w:r>
            <w:r>
              <w:rPr>
                <w:b w:val="0"/>
              </w:rPr>
              <w:t xml:space="preserve"> due date</w:t>
            </w:r>
          </w:p>
          <w:p w14:paraId="0BFC75DB" w14:textId="77777777" w:rsidR="00B13F77" w:rsidRPr="00636B29" w:rsidRDefault="00B13F77" w:rsidP="00B13ABC">
            <w:pPr>
              <w:pStyle w:val="First-LevelBulletedListSolid"/>
              <w:numPr>
                <w:ilvl w:val="0"/>
                <w:numId w:val="15"/>
              </w:numPr>
              <w:ind w:left="395"/>
              <w:rPr>
                <w:b w:val="0"/>
              </w:rPr>
            </w:pPr>
            <w:r w:rsidRPr="00636B29">
              <w:rPr>
                <w:b w:val="0"/>
              </w:rPr>
              <w:t>Objectives for the presentation</w:t>
            </w:r>
          </w:p>
          <w:p w14:paraId="6F420342" w14:textId="77777777" w:rsidR="00B13F77" w:rsidRPr="00636B29" w:rsidRDefault="00B13F77" w:rsidP="00B13ABC">
            <w:pPr>
              <w:pStyle w:val="First-LevelBulletedListSolid"/>
              <w:numPr>
                <w:ilvl w:val="0"/>
                <w:numId w:val="15"/>
              </w:numPr>
              <w:ind w:left="395"/>
              <w:rPr>
                <w:b w:val="0"/>
              </w:rPr>
            </w:pPr>
            <w:r w:rsidRPr="00636B29">
              <w:rPr>
                <w:b w:val="0"/>
              </w:rPr>
              <w:t>The historical background of the issue</w:t>
            </w:r>
            <w:r>
              <w:rPr>
                <w:b w:val="0"/>
              </w:rPr>
              <w:t xml:space="preserve"> and b</w:t>
            </w:r>
            <w:r w:rsidRPr="00636B29">
              <w:rPr>
                <w:b w:val="0"/>
              </w:rPr>
              <w:t xml:space="preserve">riefly </w:t>
            </w:r>
            <w:r>
              <w:rPr>
                <w:b w:val="0"/>
              </w:rPr>
              <w:t xml:space="preserve">stated </w:t>
            </w:r>
            <w:r w:rsidRPr="00636B29">
              <w:rPr>
                <w:b w:val="0"/>
              </w:rPr>
              <w:t>pro and con positions</w:t>
            </w:r>
          </w:p>
          <w:p w14:paraId="5283FDBA" w14:textId="77777777" w:rsidR="00B13F77" w:rsidRPr="00636B29" w:rsidRDefault="00B13F77" w:rsidP="00B13ABC">
            <w:pPr>
              <w:pStyle w:val="First-LevelBulletedListSolid"/>
              <w:numPr>
                <w:ilvl w:val="0"/>
                <w:numId w:val="15"/>
              </w:numPr>
              <w:ind w:left="395"/>
              <w:rPr>
                <w:b w:val="0"/>
              </w:rPr>
            </w:pPr>
            <w:r w:rsidRPr="00636B29">
              <w:rPr>
                <w:b w:val="0"/>
              </w:rPr>
              <w:t>The stance you are taking and the rational for this choice</w:t>
            </w:r>
          </w:p>
          <w:p w14:paraId="2CA9A110" w14:textId="77777777" w:rsidR="00B13F77" w:rsidRPr="00636B29" w:rsidRDefault="00B13F77" w:rsidP="00B13ABC">
            <w:pPr>
              <w:pStyle w:val="First-LevelBulletedListSolid"/>
              <w:numPr>
                <w:ilvl w:val="0"/>
                <w:numId w:val="15"/>
              </w:numPr>
              <w:ind w:left="395"/>
              <w:rPr>
                <w:b w:val="0"/>
              </w:rPr>
            </w:pPr>
            <w:r w:rsidRPr="00636B29">
              <w:rPr>
                <w:b w:val="0"/>
              </w:rPr>
              <w:t>The reasons why this issue is important today</w:t>
            </w:r>
          </w:p>
          <w:p w14:paraId="0294AA26" w14:textId="77777777" w:rsidR="00B13F77" w:rsidRPr="00636B29" w:rsidRDefault="00B13F77" w:rsidP="00B13ABC">
            <w:pPr>
              <w:pStyle w:val="First-LevelBulletedListSolid"/>
              <w:numPr>
                <w:ilvl w:val="0"/>
                <w:numId w:val="15"/>
              </w:numPr>
              <w:ind w:left="395"/>
              <w:rPr>
                <w:b w:val="0"/>
              </w:rPr>
            </w:pPr>
            <w:r w:rsidRPr="00636B29">
              <w:rPr>
                <w:b w:val="0"/>
              </w:rPr>
              <w:t>The future impact of the issue (possible, probably, preferable)</w:t>
            </w:r>
          </w:p>
          <w:p w14:paraId="1C502449" w14:textId="77777777" w:rsidR="00B13F77" w:rsidRPr="00636B29" w:rsidRDefault="00B13F77" w:rsidP="00B13ABC">
            <w:pPr>
              <w:pStyle w:val="First-LevelBulletedListSolid"/>
              <w:numPr>
                <w:ilvl w:val="0"/>
                <w:numId w:val="15"/>
              </w:numPr>
              <w:ind w:left="395"/>
              <w:rPr>
                <w:b w:val="0"/>
              </w:rPr>
            </w:pPr>
            <w:r w:rsidRPr="00636B29">
              <w:rPr>
                <w:b w:val="0"/>
              </w:rPr>
              <w:t>Prepared questions given</w:t>
            </w:r>
          </w:p>
          <w:p w14:paraId="498CCC01" w14:textId="77777777" w:rsidR="00B13F77" w:rsidRPr="00636B29" w:rsidRDefault="00B13F77" w:rsidP="00B13ABC">
            <w:pPr>
              <w:pStyle w:val="First-LevelBulletedListSolid"/>
              <w:tabs>
                <w:tab w:val="clear" w:pos="1080"/>
              </w:tabs>
              <w:ind w:left="720" w:firstLine="0"/>
              <w:rPr>
                <w:b w:val="0"/>
              </w:rPr>
            </w:pPr>
          </w:p>
          <w:p w14:paraId="397B17C8" w14:textId="77777777" w:rsidR="00B13F77" w:rsidRDefault="00B13F77" w:rsidP="00B13ABC">
            <w:pPr>
              <w:pStyle w:val="First-LevelBulletedListSolid"/>
              <w:tabs>
                <w:tab w:val="clear" w:pos="1080"/>
              </w:tabs>
              <w:ind w:left="0" w:firstLine="0"/>
              <w:rPr>
                <w:b w:val="0"/>
              </w:rPr>
            </w:pPr>
            <w:r w:rsidRPr="00636B29">
              <w:rPr>
                <w:b w:val="0"/>
              </w:rPr>
              <w:t xml:space="preserve">The </w:t>
            </w:r>
            <w:r>
              <w:rPr>
                <w:b w:val="0"/>
              </w:rPr>
              <w:t>p</w:t>
            </w:r>
            <w:r w:rsidRPr="00636B29">
              <w:rPr>
                <w:b w:val="0"/>
              </w:rPr>
              <w:t>rocedure for completion of this assignment</w:t>
            </w:r>
            <w:r>
              <w:rPr>
                <w:b w:val="0"/>
              </w:rPr>
              <w:t xml:space="preserve"> (refer to rubric)</w:t>
            </w:r>
          </w:p>
          <w:p w14:paraId="424C3031" w14:textId="77777777" w:rsidR="00B13F77" w:rsidRPr="00636B29" w:rsidRDefault="00B13F77" w:rsidP="00B13ABC">
            <w:pPr>
              <w:pStyle w:val="First-LevelBulletedListSolid"/>
              <w:tabs>
                <w:tab w:val="clear" w:pos="1080"/>
              </w:tabs>
              <w:ind w:left="0" w:firstLine="0"/>
              <w:rPr>
                <w:b w:val="0"/>
              </w:rPr>
            </w:pPr>
          </w:p>
          <w:p w14:paraId="7FE1AE26" w14:textId="77777777" w:rsidR="00B13F77" w:rsidRDefault="00B13F77" w:rsidP="00B13ABC">
            <w:pPr>
              <w:pStyle w:val="First-LevelBulletedListSolid"/>
              <w:numPr>
                <w:ilvl w:val="0"/>
                <w:numId w:val="16"/>
              </w:numPr>
              <w:ind w:left="395"/>
              <w:rPr>
                <w:b w:val="0"/>
              </w:rPr>
            </w:pPr>
            <w:r w:rsidRPr="00636B29">
              <w:rPr>
                <w:b w:val="0"/>
              </w:rPr>
              <w:t>Sign up for a topic</w:t>
            </w:r>
            <w:r>
              <w:rPr>
                <w:b w:val="0"/>
              </w:rPr>
              <w:t xml:space="preserve"> on a</w:t>
            </w:r>
            <w:r w:rsidRPr="00636B29">
              <w:rPr>
                <w:b w:val="0"/>
              </w:rPr>
              <w:t xml:space="preserve"> first come, first </w:t>
            </w:r>
            <w:r>
              <w:rPr>
                <w:b w:val="0"/>
              </w:rPr>
              <w:t xml:space="preserve">served </w:t>
            </w:r>
            <w:r w:rsidRPr="00636B29">
              <w:rPr>
                <w:b w:val="0"/>
              </w:rPr>
              <w:t>basis</w:t>
            </w:r>
            <w:r>
              <w:rPr>
                <w:b w:val="0"/>
              </w:rPr>
              <w:t>.</w:t>
            </w:r>
            <w:r>
              <w:rPr>
                <w:b w:val="0"/>
              </w:rPr>
              <w:br/>
            </w:r>
          </w:p>
          <w:p w14:paraId="0FE2ECA8" w14:textId="77777777" w:rsidR="00B13F77" w:rsidRPr="00636B29" w:rsidRDefault="00B13F77" w:rsidP="00B13ABC">
            <w:pPr>
              <w:pStyle w:val="First-LevelBulletedListSolid"/>
              <w:numPr>
                <w:ilvl w:val="0"/>
                <w:numId w:val="16"/>
              </w:numPr>
              <w:ind w:left="395"/>
              <w:rPr>
                <w:b w:val="0"/>
              </w:rPr>
            </w:pPr>
            <w:r w:rsidRPr="00636B29">
              <w:rPr>
                <w:b w:val="0"/>
              </w:rPr>
              <w:t xml:space="preserve">Your resource person is the faculty member for this course. Arrange to contact the faculty member to discuss your objectives, bibliography, required </w:t>
            </w:r>
            <w:r>
              <w:rPr>
                <w:b w:val="0"/>
              </w:rPr>
              <w:t>readings</w:t>
            </w:r>
            <w:r w:rsidRPr="00636B29">
              <w:rPr>
                <w:b w:val="0"/>
              </w:rPr>
              <w:t xml:space="preserve">, outline, and discussion questions at least one week before the presentation. </w:t>
            </w:r>
            <w:r>
              <w:rPr>
                <w:b w:val="0"/>
              </w:rPr>
              <w:br/>
            </w:r>
          </w:p>
          <w:p w14:paraId="0F9D9E75" w14:textId="77777777" w:rsidR="00B13F77" w:rsidRPr="00636B29" w:rsidRDefault="00B13F77" w:rsidP="00B13ABC">
            <w:pPr>
              <w:pStyle w:val="First-LevelBulletedListSolid"/>
              <w:numPr>
                <w:ilvl w:val="0"/>
                <w:numId w:val="16"/>
              </w:numPr>
              <w:ind w:left="395"/>
              <w:rPr>
                <w:b w:val="0"/>
              </w:rPr>
            </w:pPr>
            <w:r w:rsidRPr="00636B29">
              <w:rPr>
                <w:b w:val="0"/>
              </w:rPr>
              <w:lastRenderedPageBreak/>
              <w:t>Distribute reference of required</w:t>
            </w:r>
            <w:r>
              <w:rPr>
                <w:b w:val="0"/>
              </w:rPr>
              <w:t xml:space="preserve"> readings</w:t>
            </w:r>
            <w:r w:rsidRPr="00636B29">
              <w:rPr>
                <w:b w:val="0"/>
              </w:rPr>
              <w:t xml:space="preserve"> to class members via </w:t>
            </w:r>
            <w:r>
              <w:rPr>
                <w:b w:val="0"/>
              </w:rPr>
              <w:t xml:space="preserve">email </w:t>
            </w:r>
            <w:r w:rsidRPr="00636B29">
              <w:rPr>
                <w:b w:val="0"/>
              </w:rPr>
              <w:t>at least one week before the presentation</w:t>
            </w:r>
            <w:r>
              <w:rPr>
                <w:b w:val="0"/>
              </w:rPr>
              <w:t>.</w:t>
            </w:r>
          </w:p>
          <w:p w14:paraId="2CD4B58A" w14:textId="77777777" w:rsidR="00B13F77" w:rsidRPr="00636B29" w:rsidRDefault="00B13F77" w:rsidP="00B13ABC">
            <w:pPr>
              <w:pStyle w:val="First-LevelBulletedListSolid"/>
              <w:tabs>
                <w:tab w:val="clear" w:pos="1080"/>
              </w:tabs>
              <w:ind w:left="0" w:firstLine="0"/>
              <w:rPr>
                <w:b w:val="0"/>
              </w:rPr>
            </w:pPr>
          </w:p>
          <w:p w14:paraId="77452A19" w14:textId="77777777" w:rsidR="00B13F77" w:rsidRDefault="00B13F77" w:rsidP="00B13ABC">
            <w:pPr>
              <w:pStyle w:val="First-LevelBulletedListSolid"/>
              <w:tabs>
                <w:tab w:val="clear" w:pos="1080"/>
                <w:tab w:val="right" w:pos="5260"/>
              </w:tabs>
              <w:ind w:left="0" w:firstLine="0"/>
              <w:rPr>
                <w:b w:val="0"/>
              </w:rPr>
            </w:pPr>
            <w:r w:rsidRPr="00636B29">
              <w:rPr>
                <w:b w:val="0"/>
              </w:rPr>
              <w:t>Evaluation Criteria</w:t>
            </w:r>
            <w:r>
              <w:rPr>
                <w:b w:val="0"/>
              </w:rPr>
              <w:t xml:space="preserve"> (refer to rubric)</w:t>
            </w:r>
          </w:p>
          <w:p w14:paraId="336CFF6A" w14:textId="77777777" w:rsidR="00B13F77" w:rsidRPr="00636B29" w:rsidRDefault="00B13F77" w:rsidP="00B13ABC">
            <w:pPr>
              <w:pStyle w:val="First-LevelBulletedListSolid"/>
              <w:tabs>
                <w:tab w:val="clear" w:pos="1080"/>
                <w:tab w:val="right" w:pos="5260"/>
              </w:tabs>
              <w:ind w:left="0" w:firstLine="0"/>
              <w:rPr>
                <w:b w:val="0"/>
              </w:rPr>
            </w:pPr>
          </w:p>
          <w:p w14:paraId="778F4292" w14:textId="77777777" w:rsidR="00B13F77" w:rsidRPr="00636B29" w:rsidRDefault="00B13F77" w:rsidP="00B13ABC">
            <w:pPr>
              <w:pStyle w:val="First-LevelBulletedListSolid"/>
              <w:numPr>
                <w:ilvl w:val="0"/>
                <w:numId w:val="17"/>
              </w:numPr>
              <w:ind w:left="395"/>
              <w:rPr>
                <w:b w:val="0"/>
              </w:rPr>
            </w:pPr>
            <w:r w:rsidRPr="00636B29">
              <w:rPr>
                <w:b w:val="0"/>
              </w:rPr>
              <w:t xml:space="preserve">Objectives: </w:t>
            </w:r>
            <w:r>
              <w:rPr>
                <w:b w:val="0"/>
              </w:rPr>
              <w:t>I</w:t>
            </w:r>
            <w:r w:rsidRPr="00636B29">
              <w:rPr>
                <w:b w:val="0"/>
              </w:rPr>
              <w:t>nclude</w:t>
            </w:r>
            <w:r>
              <w:rPr>
                <w:b w:val="0"/>
              </w:rPr>
              <w:t>d</w:t>
            </w:r>
            <w:r w:rsidRPr="00636B29">
              <w:rPr>
                <w:b w:val="0"/>
              </w:rPr>
              <w:t xml:space="preserve"> one or more higher level objectives</w:t>
            </w:r>
            <w:r>
              <w:rPr>
                <w:b w:val="0"/>
              </w:rPr>
              <w:t>.</w:t>
            </w:r>
          </w:p>
          <w:p w14:paraId="4DF9DCAA" w14:textId="77777777" w:rsidR="00B13F77" w:rsidRPr="00636B29" w:rsidRDefault="00B13F77" w:rsidP="00B13ABC">
            <w:pPr>
              <w:pStyle w:val="First-LevelBulletedListSolid"/>
              <w:numPr>
                <w:ilvl w:val="0"/>
                <w:numId w:val="17"/>
              </w:numPr>
              <w:ind w:left="395"/>
              <w:rPr>
                <w:b w:val="0"/>
              </w:rPr>
            </w:pPr>
            <w:r w:rsidRPr="00636B29">
              <w:rPr>
                <w:b w:val="0"/>
              </w:rPr>
              <w:t xml:space="preserve">References: </w:t>
            </w:r>
            <w:r>
              <w:rPr>
                <w:b w:val="0"/>
              </w:rPr>
              <w:t>A</w:t>
            </w:r>
            <w:r w:rsidRPr="00636B29">
              <w:rPr>
                <w:b w:val="0"/>
              </w:rPr>
              <w:t>ppropriateness, quality, quantity, and variety will be evaluated.</w:t>
            </w:r>
            <w:r>
              <w:rPr>
                <w:b w:val="0"/>
              </w:rPr>
              <w:t xml:space="preserve"> </w:t>
            </w:r>
          </w:p>
          <w:p w14:paraId="059348E4" w14:textId="77777777" w:rsidR="00B13F77" w:rsidRPr="00636B29" w:rsidRDefault="00B13F77" w:rsidP="00B13ABC">
            <w:pPr>
              <w:pStyle w:val="First-LevelBulletedListSolid"/>
              <w:numPr>
                <w:ilvl w:val="0"/>
                <w:numId w:val="17"/>
              </w:numPr>
              <w:ind w:left="395"/>
              <w:rPr>
                <w:b w:val="0"/>
              </w:rPr>
            </w:pPr>
            <w:r w:rsidRPr="00636B29">
              <w:rPr>
                <w:b w:val="0"/>
              </w:rPr>
              <w:t xml:space="preserve">Content: </w:t>
            </w:r>
            <w:r>
              <w:rPr>
                <w:b w:val="0"/>
              </w:rPr>
              <w:t>S</w:t>
            </w:r>
            <w:r w:rsidRPr="00636B29">
              <w:rPr>
                <w:b w:val="0"/>
              </w:rPr>
              <w:t>ee information under “</w:t>
            </w:r>
            <w:r>
              <w:rPr>
                <w:b w:val="0"/>
              </w:rPr>
              <w:t>C</w:t>
            </w:r>
            <w:r w:rsidRPr="00636B29">
              <w:rPr>
                <w:b w:val="0"/>
              </w:rPr>
              <w:t>ontent of Presentation</w:t>
            </w:r>
            <w:r>
              <w:rPr>
                <w:b w:val="0"/>
              </w:rPr>
              <w:t>.</w:t>
            </w:r>
            <w:r w:rsidRPr="00636B29">
              <w:rPr>
                <w:b w:val="0"/>
              </w:rPr>
              <w:t>”</w:t>
            </w:r>
          </w:p>
          <w:p w14:paraId="7E601237" w14:textId="77777777" w:rsidR="00B13F77" w:rsidRPr="00636B29" w:rsidRDefault="00B13F77" w:rsidP="00B13ABC">
            <w:pPr>
              <w:pStyle w:val="First-LevelBulletedListSolid"/>
              <w:numPr>
                <w:ilvl w:val="0"/>
                <w:numId w:val="17"/>
              </w:numPr>
              <w:ind w:left="395"/>
              <w:rPr>
                <w:b w:val="0"/>
              </w:rPr>
            </w:pPr>
            <w:r w:rsidRPr="00636B29">
              <w:rPr>
                <w:b w:val="0"/>
              </w:rPr>
              <w:t xml:space="preserve">Group </w:t>
            </w:r>
            <w:r>
              <w:rPr>
                <w:b w:val="0"/>
              </w:rPr>
              <w:t>p</w:t>
            </w:r>
            <w:r w:rsidRPr="00636B29">
              <w:rPr>
                <w:b w:val="0"/>
              </w:rPr>
              <w:t xml:space="preserve">rocess (if applicable): </w:t>
            </w:r>
            <w:r>
              <w:rPr>
                <w:b w:val="0"/>
              </w:rPr>
              <w:t>A</w:t>
            </w:r>
            <w:r w:rsidRPr="00636B29">
              <w:rPr>
                <w:b w:val="0"/>
              </w:rPr>
              <w:t>pplication of principles of group process, generation and guidance of discussion and responsiveness to class comments will be evaluated</w:t>
            </w:r>
          </w:p>
          <w:p w14:paraId="46A7BB72" w14:textId="77777777" w:rsidR="00B13F77" w:rsidRPr="00636B29" w:rsidRDefault="00B13F77" w:rsidP="00B13ABC">
            <w:pPr>
              <w:pStyle w:val="First-LevelBulletedListSolid"/>
              <w:numPr>
                <w:ilvl w:val="0"/>
                <w:numId w:val="17"/>
              </w:numPr>
              <w:ind w:left="395"/>
            </w:pPr>
            <w:r w:rsidRPr="00636B29">
              <w:rPr>
                <w:b w:val="0"/>
              </w:rPr>
              <w:t>Presentation</w:t>
            </w:r>
            <w:r>
              <w:rPr>
                <w:b w:val="0"/>
              </w:rPr>
              <w:t xml:space="preserve"> characteristics</w:t>
            </w:r>
            <w:r w:rsidRPr="00636B29">
              <w:rPr>
                <w:b w:val="0"/>
              </w:rPr>
              <w:t xml:space="preserve">: </w:t>
            </w:r>
            <w:r>
              <w:rPr>
                <w:b w:val="0"/>
              </w:rPr>
              <w:t>C</w:t>
            </w:r>
            <w:r w:rsidRPr="00636B29">
              <w:rPr>
                <w:b w:val="0"/>
              </w:rPr>
              <w:t>larity of thought, audibility of speaker</w:t>
            </w:r>
            <w:r>
              <w:rPr>
                <w:b w:val="0"/>
              </w:rPr>
              <w:t>(s)</w:t>
            </w:r>
            <w:r w:rsidRPr="00636B29">
              <w:rPr>
                <w:b w:val="0"/>
              </w:rPr>
              <w:t xml:space="preserve">, organization, </w:t>
            </w:r>
            <w:r>
              <w:rPr>
                <w:b w:val="0"/>
              </w:rPr>
              <w:t xml:space="preserve">whether it was </w:t>
            </w:r>
            <w:r w:rsidRPr="00636B29">
              <w:rPr>
                <w:b w:val="0"/>
              </w:rPr>
              <w:t>conducted within the allotted time,</w:t>
            </w:r>
            <w:r>
              <w:rPr>
                <w:b w:val="0"/>
              </w:rPr>
              <w:t xml:space="preserve"> and the effectiveness of the</w:t>
            </w:r>
            <w:r w:rsidRPr="00636B29">
              <w:rPr>
                <w:b w:val="0"/>
              </w:rPr>
              <w:t xml:space="preserve"> use of visual aids.</w:t>
            </w:r>
          </w:p>
        </w:tc>
        <w:tc>
          <w:tcPr>
            <w:tcW w:w="1440" w:type="dxa"/>
          </w:tcPr>
          <w:p w14:paraId="2BCEDACF" w14:textId="77777777" w:rsidR="00B13F77" w:rsidRPr="00636B29" w:rsidRDefault="00B13F77" w:rsidP="00B13ABC">
            <w:pPr>
              <w:tabs>
                <w:tab w:val="left" w:pos="2329"/>
              </w:tabs>
              <w:rPr>
                <w:rFonts w:cs="Arial"/>
                <w:szCs w:val="20"/>
              </w:rPr>
            </w:pPr>
            <w:r>
              <w:rPr>
                <w:rFonts w:cs="Arial"/>
                <w:szCs w:val="20"/>
              </w:rPr>
              <w:lastRenderedPageBreak/>
              <w:t>1.2, 3.4</w:t>
            </w:r>
          </w:p>
        </w:tc>
        <w:tc>
          <w:tcPr>
            <w:tcW w:w="1440" w:type="dxa"/>
          </w:tcPr>
          <w:p w14:paraId="39ACFB3C" w14:textId="77777777" w:rsidR="00B13F77" w:rsidRPr="00636B29" w:rsidRDefault="00B13F77" w:rsidP="00B13ABC">
            <w:pPr>
              <w:tabs>
                <w:tab w:val="left" w:pos="0"/>
                <w:tab w:val="left" w:pos="3720"/>
              </w:tabs>
              <w:outlineLvl w:val="0"/>
              <w:rPr>
                <w:rFonts w:cs="Arial"/>
                <w:szCs w:val="20"/>
              </w:rPr>
            </w:pPr>
          </w:p>
        </w:tc>
      </w:tr>
      <w:tr w:rsidR="00066A43" w:rsidRPr="007F339F" w14:paraId="316733A4" w14:textId="77777777" w:rsidTr="002522B3">
        <w:tc>
          <w:tcPr>
            <w:tcW w:w="10170" w:type="dxa"/>
            <w:gridSpan w:val="2"/>
            <w:tcMar>
              <w:top w:w="115" w:type="dxa"/>
              <w:left w:w="115" w:type="dxa"/>
              <w:bottom w:w="115" w:type="dxa"/>
              <w:right w:w="115" w:type="dxa"/>
            </w:tcMar>
          </w:tcPr>
          <w:p w14:paraId="206A1A6D" w14:textId="77777777" w:rsidR="00066A43" w:rsidRPr="00636B29" w:rsidRDefault="00066A43" w:rsidP="00066A43">
            <w:pPr>
              <w:pStyle w:val="First-LevelBulletedListSolid"/>
              <w:tabs>
                <w:tab w:val="clear" w:pos="1080"/>
              </w:tabs>
              <w:ind w:left="0" w:firstLine="0"/>
            </w:pPr>
            <w:r w:rsidRPr="00636B29">
              <w:lastRenderedPageBreak/>
              <w:t>Evidence-</w:t>
            </w:r>
            <w:r>
              <w:t>B</w:t>
            </w:r>
            <w:r w:rsidRPr="00636B29">
              <w:t>ased Paper</w:t>
            </w:r>
            <w:r w:rsidR="00367958">
              <w:t xml:space="preserve"> Preparat</w:t>
            </w:r>
            <w:r w:rsidR="00FF13E3">
              <w:t>ion</w:t>
            </w:r>
          </w:p>
          <w:p w14:paraId="21847B73" w14:textId="77777777" w:rsidR="00066A43" w:rsidRDefault="00066A43" w:rsidP="00066A43">
            <w:pPr>
              <w:pStyle w:val="First-LevelBulletedListSolid"/>
              <w:tabs>
                <w:tab w:val="clear" w:pos="1080"/>
              </w:tabs>
              <w:ind w:left="0" w:firstLine="0"/>
              <w:rPr>
                <w:b w:val="0"/>
              </w:rPr>
            </w:pPr>
          </w:p>
          <w:p w14:paraId="7280B8ED" w14:textId="77777777" w:rsidR="00066A43" w:rsidRDefault="00066A43" w:rsidP="00066A43">
            <w:pPr>
              <w:pStyle w:val="First-LevelBulletedListSolid"/>
              <w:tabs>
                <w:tab w:val="clear" w:pos="1080"/>
              </w:tabs>
              <w:ind w:left="0" w:firstLine="0"/>
              <w:rPr>
                <w:b w:val="0"/>
              </w:rPr>
            </w:pPr>
            <w:r w:rsidRPr="00976923">
              <w:t>Resource</w:t>
            </w:r>
            <w:r>
              <w:rPr>
                <w:b w:val="0"/>
              </w:rPr>
              <w:t>: Evidence-Based Paper Rubric</w:t>
            </w:r>
          </w:p>
          <w:p w14:paraId="4F43473F" w14:textId="77777777" w:rsidR="00066A43" w:rsidRPr="00636B29" w:rsidRDefault="00066A43" w:rsidP="00066A43">
            <w:pPr>
              <w:pStyle w:val="First-LevelBulletedListSolid"/>
              <w:tabs>
                <w:tab w:val="clear" w:pos="1080"/>
              </w:tabs>
              <w:ind w:left="0" w:firstLine="0"/>
              <w:rPr>
                <w:b w:val="0"/>
              </w:rPr>
            </w:pPr>
          </w:p>
          <w:p w14:paraId="63110C22" w14:textId="77777777" w:rsidR="00066A43" w:rsidRDefault="00066A43" w:rsidP="00066A43">
            <w:pPr>
              <w:pStyle w:val="First-LevelBulletedListSolid"/>
              <w:tabs>
                <w:tab w:val="clear" w:pos="1080"/>
              </w:tabs>
              <w:ind w:left="0" w:firstLine="0"/>
              <w:rPr>
                <w:b w:val="0"/>
              </w:rPr>
            </w:pPr>
            <w:r w:rsidRPr="00636B29">
              <w:rPr>
                <w:b w:val="0"/>
              </w:rPr>
              <w:t xml:space="preserve">This paper </w:t>
            </w:r>
            <w:r w:rsidR="00367958">
              <w:rPr>
                <w:b w:val="0"/>
              </w:rPr>
              <w:t xml:space="preserve">is due in week 5 and </w:t>
            </w:r>
            <w:r w:rsidRPr="00636B29">
              <w:rPr>
                <w:b w:val="0"/>
              </w:rPr>
              <w:t xml:space="preserve">may be </w:t>
            </w:r>
            <w:r>
              <w:rPr>
                <w:b w:val="0"/>
              </w:rPr>
              <w:t>written</w:t>
            </w:r>
            <w:r w:rsidRPr="00636B29">
              <w:rPr>
                <w:b w:val="0"/>
              </w:rPr>
              <w:t xml:space="preserve"> with a partner. </w:t>
            </w:r>
            <w:r>
              <w:rPr>
                <w:b w:val="0"/>
              </w:rPr>
              <w:t>If you plan to write this paper with a partner send an email to the instructor</w:t>
            </w:r>
            <w:r w:rsidR="00367958">
              <w:rPr>
                <w:b w:val="0"/>
              </w:rPr>
              <w:t xml:space="preserve"> with the following</w:t>
            </w:r>
            <w:r>
              <w:rPr>
                <w:b w:val="0"/>
              </w:rPr>
              <w:t xml:space="preserve"> </w:t>
            </w:r>
            <w:r w:rsidR="00367958">
              <w:rPr>
                <w:b w:val="0"/>
              </w:rPr>
              <w:t>by 11:59 p.m. (EST) Sunday of Week One:</w:t>
            </w:r>
          </w:p>
          <w:p w14:paraId="200B62CC" w14:textId="77777777" w:rsidR="00066A43" w:rsidRDefault="00066A43" w:rsidP="00367958">
            <w:pPr>
              <w:pStyle w:val="AssignmentsLevel2"/>
            </w:pPr>
            <w:r>
              <w:t>Subject line</w:t>
            </w:r>
            <w:r w:rsidR="00367958">
              <w:t>:</w:t>
            </w:r>
            <w:r>
              <w:t xml:space="preserve"> NUR323 Evidence-Based Paper Rubric</w:t>
            </w:r>
          </w:p>
          <w:p w14:paraId="6FD9FBE8" w14:textId="77777777" w:rsidR="00066A43" w:rsidRDefault="00066A43" w:rsidP="00367958">
            <w:pPr>
              <w:pStyle w:val="AssignmentsLevel2"/>
            </w:pPr>
            <w:r>
              <w:t>S</w:t>
            </w:r>
            <w:r w:rsidR="00367958">
              <w:t>tate</w:t>
            </w:r>
            <w:r>
              <w:t xml:space="preserve"> your partner’s name in the body of the email</w:t>
            </w:r>
          </w:p>
          <w:p w14:paraId="18A1DE48" w14:textId="77777777" w:rsidR="00066A43" w:rsidRDefault="00367958" w:rsidP="00367958">
            <w:pPr>
              <w:pStyle w:val="AssignmentsLevel2"/>
              <w:rPr>
                <w:b/>
              </w:rPr>
            </w:pPr>
            <w:r>
              <w:t>CC</w:t>
            </w:r>
            <w:r w:rsidR="00066A43">
              <w:t xml:space="preserve"> your partner on the email</w:t>
            </w:r>
          </w:p>
        </w:tc>
        <w:tc>
          <w:tcPr>
            <w:tcW w:w="1440" w:type="dxa"/>
            <w:tcBorders>
              <w:bottom w:val="single" w:sz="4" w:space="0" w:color="000000" w:themeColor="text1"/>
            </w:tcBorders>
          </w:tcPr>
          <w:p w14:paraId="14D93252" w14:textId="77777777" w:rsidR="00066A43" w:rsidRDefault="00066A43" w:rsidP="00D525CC">
            <w:pPr>
              <w:rPr>
                <w:rFonts w:cs="Arial"/>
                <w:szCs w:val="20"/>
              </w:rPr>
            </w:pPr>
            <w:r>
              <w:rPr>
                <w:rFonts w:cs="Arial"/>
                <w:szCs w:val="20"/>
              </w:rPr>
              <w:t>1.4</w:t>
            </w:r>
          </w:p>
        </w:tc>
        <w:tc>
          <w:tcPr>
            <w:tcW w:w="1440" w:type="dxa"/>
            <w:tcBorders>
              <w:bottom w:val="single" w:sz="4" w:space="0" w:color="000000" w:themeColor="text1"/>
            </w:tcBorders>
          </w:tcPr>
          <w:p w14:paraId="6B6C362C" w14:textId="77777777" w:rsidR="00066A43" w:rsidRDefault="00066A43" w:rsidP="00D525CC">
            <w:pPr>
              <w:rPr>
                <w:rFonts w:cs="Arial"/>
                <w:szCs w:val="20"/>
              </w:rPr>
            </w:pPr>
          </w:p>
        </w:tc>
      </w:tr>
      <w:tr w:rsidR="00FC3570" w:rsidRPr="00842155" w14:paraId="536053F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34E594" w14:textId="77777777" w:rsidR="00FC3570" w:rsidRDefault="00FC3570" w:rsidP="00FC3570">
            <w:pPr>
              <w:tabs>
                <w:tab w:val="left" w:pos="0"/>
                <w:tab w:val="left" w:pos="3720"/>
              </w:tabs>
              <w:outlineLvl w:val="0"/>
              <w:rPr>
                <w:rFonts w:cs="Arial"/>
                <w:i/>
                <w:szCs w:val="20"/>
              </w:rPr>
            </w:pPr>
            <w:r>
              <w:rPr>
                <w:rFonts w:cs="Arial"/>
                <w:b/>
                <w:i/>
                <w:sz w:val="22"/>
                <w:szCs w:val="20"/>
              </w:rPr>
              <w:t>Graded Assignments</w:t>
            </w:r>
          </w:p>
          <w:p w14:paraId="0B585827" w14:textId="77777777" w:rsidR="00FC3570" w:rsidRPr="005B10FE" w:rsidRDefault="00FC3570" w:rsidP="00FC3570">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73A8D88" w14:textId="77777777" w:rsidR="00FC3570" w:rsidRPr="005B10FE" w:rsidRDefault="00FC3570" w:rsidP="00FC357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54918A" w14:textId="77777777" w:rsidR="00FC3570" w:rsidRPr="005B10FE" w:rsidRDefault="00FC3570" w:rsidP="00FC3570">
            <w:pPr>
              <w:rPr>
                <w:rFonts w:cs="Arial"/>
                <w:b/>
                <w:i/>
                <w:szCs w:val="20"/>
              </w:rPr>
            </w:pPr>
            <w:r>
              <w:rPr>
                <w:rFonts w:cs="Arial"/>
                <w:b/>
                <w:i/>
                <w:szCs w:val="20"/>
              </w:rPr>
              <w:t>AIE</w:t>
            </w:r>
          </w:p>
        </w:tc>
      </w:tr>
      <w:tr w:rsidR="0097576D" w:rsidRPr="00103FC5" w14:paraId="7CCD016C" w14:textId="77777777" w:rsidTr="005B10FE">
        <w:tc>
          <w:tcPr>
            <w:tcW w:w="10170" w:type="dxa"/>
            <w:gridSpan w:val="2"/>
            <w:tcMar>
              <w:top w:w="115" w:type="dxa"/>
              <w:left w:w="115" w:type="dxa"/>
              <w:bottom w:w="115" w:type="dxa"/>
              <w:right w:w="115" w:type="dxa"/>
            </w:tcMar>
          </w:tcPr>
          <w:p w14:paraId="0C1F3369" w14:textId="77777777" w:rsidR="0097576D" w:rsidRPr="00636B29" w:rsidRDefault="0097576D" w:rsidP="0097576D">
            <w:pPr>
              <w:pStyle w:val="First-LevelBulletedListSolid"/>
              <w:tabs>
                <w:tab w:val="clear" w:pos="1080"/>
              </w:tabs>
              <w:ind w:left="0" w:firstLine="0"/>
            </w:pPr>
            <w:r w:rsidRPr="00636B29">
              <w:t>Components of Evidence-</w:t>
            </w:r>
            <w:r w:rsidR="00C86097">
              <w:t>B</w:t>
            </w:r>
            <w:r w:rsidRPr="00636B29">
              <w:t>ased Practice Quiz</w:t>
            </w:r>
          </w:p>
          <w:p w14:paraId="2403F80C" w14:textId="77777777" w:rsidR="0097576D" w:rsidRPr="00636B29" w:rsidRDefault="0097576D" w:rsidP="0097576D">
            <w:pPr>
              <w:pStyle w:val="First-LevelBulletedListSolid"/>
              <w:tabs>
                <w:tab w:val="clear" w:pos="1080"/>
              </w:tabs>
              <w:ind w:left="0" w:firstLine="0"/>
            </w:pPr>
          </w:p>
          <w:p w14:paraId="474FA0FA" w14:textId="77777777" w:rsidR="0097576D" w:rsidRPr="004B2F74" w:rsidRDefault="0097576D" w:rsidP="0059121D">
            <w:pPr>
              <w:pStyle w:val="AssignmentsLevel1"/>
            </w:pPr>
            <w:r w:rsidRPr="004B2F74">
              <w:rPr>
                <w:b/>
              </w:rPr>
              <w:t>Complete</w:t>
            </w:r>
            <w:r w:rsidRPr="004B2F74">
              <w:t xml:space="preserve"> the quiz on Blackboard </w:t>
            </w:r>
            <w:r w:rsidR="00F63D61">
              <w:t>that</w:t>
            </w:r>
            <w:r w:rsidR="00F63D61" w:rsidRPr="004B2F74">
              <w:t xml:space="preserve"> </w:t>
            </w:r>
            <w:r w:rsidRPr="004B2F74">
              <w:t>covers the topic of components of evidence-based practice</w:t>
            </w:r>
            <w:r w:rsidR="00FB73BD">
              <w:t xml:space="preserve"> by 11:59 </w:t>
            </w:r>
            <w:r w:rsidR="0059121D">
              <w:t xml:space="preserve">p.m. </w:t>
            </w:r>
            <w:r w:rsidR="00FB73BD">
              <w:t>Sunday of Week One</w:t>
            </w:r>
            <w:r w:rsidR="00CD6078">
              <w:t>.</w:t>
            </w:r>
          </w:p>
        </w:tc>
        <w:tc>
          <w:tcPr>
            <w:tcW w:w="1440" w:type="dxa"/>
          </w:tcPr>
          <w:p w14:paraId="54DF6EA3" w14:textId="77777777" w:rsidR="0097576D" w:rsidRPr="00103FC5" w:rsidRDefault="0097576D" w:rsidP="0097576D">
            <w:pPr>
              <w:tabs>
                <w:tab w:val="left" w:pos="2329"/>
              </w:tabs>
              <w:rPr>
                <w:rFonts w:cs="Arial"/>
                <w:szCs w:val="20"/>
              </w:rPr>
            </w:pPr>
            <w:r w:rsidRPr="00636B29">
              <w:rPr>
                <w:rFonts w:cs="Arial"/>
                <w:szCs w:val="20"/>
              </w:rPr>
              <w:t>1.</w:t>
            </w:r>
            <w:r w:rsidR="00931103">
              <w:rPr>
                <w:rFonts w:cs="Arial"/>
                <w:szCs w:val="20"/>
              </w:rPr>
              <w:t>3</w:t>
            </w:r>
          </w:p>
        </w:tc>
        <w:tc>
          <w:tcPr>
            <w:tcW w:w="1440" w:type="dxa"/>
          </w:tcPr>
          <w:p w14:paraId="1AA43890" w14:textId="77777777" w:rsidR="0097576D" w:rsidRPr="00636B29" w:rsidRDefault="0097576D" w:rsidP="0097576D">
            <w:pPr>
              <w:tabs>
                <w:tab w:val="left" w:pos="0"/>
                <w:tab w:val="left" w:pos="3720"/>
              </w:tabs>
              <w:outlineLvl w:val="0"/>
              <w:rPr>
                <w:rFonts w:cs="Arial"/>
                <w:szCs w:val="20"/>
              </w:rPr>
            </w:pPr>
            <w:r w:rsidRPr="00636B29">
              <w:rPr>
                <w:rFonts w:cs="Arial"/>
                <w:szCs w:val="20"/>
              </w:rPr>
              <w:t xml:space="preserve">Online quizzes = </w:t>
            </w:r>
          </w:p>
          <w:p w14:paraId="291A9B85" w14:textId="77777777" w:rsidR="0097576D" w:rsidRPr="00103FC5" w:rsidRDefault="0097576D" w:rsidP="0097576D">
            <w:pPr>
              <w:tabs>
                <w:tab w:val="left" w:pos="2329"/>
              </w:tabs>
              <w:rPr>
                <w:rFonts w:cs="Arial"/>
                <w:szCs w:val="20"/>
              </w:rPr>
            </w:pPr>
            <w:r w:rsidRPr="00636B29">
              <w:rPr>
                <w:rFonts w:cs="Arial"/>
                <w:b/>
                <w:szCs w:val="20"/>
              </w:rPr>
              <w:t>30 minutes</w:t>
            </w:r>
          </w:p>
        </w:tc>
      </w:tr>
      <w:tr w:rsidR="0097576D" w:rsidRPr="00842155" w14:paraId="552687FC" w14:textId="77777777" w:rsidTr="005B10FE">
        <w:tc>
          <w:tcPr>
            <w:tcW w:w="10170" w:type="dxa"/>
            <w:gridSpan w:val="2"/>
            <w:tcMar>
              <w:top w:w="115" w:type="dxa"/>
              <w:left w:w="115" w:type="dxa"/>
              <w:bottom w:w="115" w:type="dxa"/>
              <w:right w:w="115" w:type="dxa"/>
            </w:tcMar>
          </w:tcPr>
          <w:p w14:paraId="5FBC90B5" w14:textId="77777777" w:rsidR="0097576D" w:rsidRPr="00636B29" w:rsidRDefault="0097576D" w:rsidP="0097576D">
            <w:pPr>
              <w:rPr>
                <w:rFonts w:cs="Arial"/>
                <w:b/>
                <w:szCs w:val="20"/>
              </w:rPr>
            </w:pPr>
            <w:r w:rsidRPr="00636B29">
              <w:rPr>
                <w:rFonts w:cs="Arial"/>
                <w:b/>
                <w:szCs w:val="20"/>
              </w:rPr>
              <w:t>The Health Care Delivery System Quiz</w:t>
            </w:r>
          </w:p>
          <w:p w14:paraId="60084EFC" w14:textId="77777777" w:rsidR="0097576D" w:rsidRPr="00636B29" w:rsidRDefault="0097576D" w:rsidP="0097576D">
            <w:pPr>
              <w:rPr>
                <w:rFonts w:cs="Arial"/>
                <w:b/>
                <w:szCs w:val="20"/>
              </w:rPr>
            </w:pPr>
          </w:p>
          <w:p w14:paraId="39CB1494" w14:textId="77777777" w:rsidR="0097576D" w:rsidRPr="00842155" w:rsidRDefault="0097576D" w:rsidP="0059121D">
            <w:pPr>
              <w:pStyle w:val="AssignmentsLevel1"/>
              <w:rPr>
                <w:b/>
              </w:rPr>
            </w:pPr>
            <w:r w:rsidRPr="00636B29">
              <w:rPr>
                <w:b/>
              </w:rPr>
              <w:t xml:space="preserve">Complete </w:t>
            </w:r>
            <w:r w:rsidRPr="00636B29">
              <w:t xml:space="preserve">the quiz on Blackboard </w:t>
            </w:r>
            <w:r w:rsidR="00FB2AEA">
              <w:t>that</w:t>
            </w:r>
            <w:r w:rsidR="00FB2AEA" w:rsidRPr="00636B29">
              <w:t xml:space="preserve"> </w:t>
            </w:r>
            <w:r w:rsidRPr="00636B29">
              <w:t>covers the topic of the health care delivery system</w:t>
            </w:r>
            <w:r w:rsidR="00FB73BD">
              <w:t xml:space="preserve"> by 11:59 </w:t>
            </w:r>
            <w:r w:rsidR="0059121D">
              <w:t xml:space="preserve">p.m. </w:t>
            </w:r>
            <w:r w:rsidR="00FB73BD">
              <w:t>Sunday of Week One</w:t>
            </w:r>
            <w:r w:rsidR="00E37511">
              <w:t>.</w:t>
            </w:r>
          </w:p>
        </w:tc>
        <w:tc>
          <w:tcPr>
            <w:tcW w:w="1440" w:type="dxa"/>
          </w:tcPr>
          <w:p w14:paraId="3EE15559" w14:textId="77777777" w:rsidR="0097576D" w:rsidRPr="00842155" w:rsidRDefault="00931103" w:rsidP="0097576D">
            <w:pPr>
              <w:tabs>
                <w:tab w:val="left" w:pos="2329"/>
              </w:tabs>
              <w:rPr>
                <w:rFonts w:cs="Arial"/>
                <w:szCs w:val="20"/>
              </w:rPr>
            </w:pPr>
            <w:r>
              <w:rPr>
                <w:rFonts w:cs="Arial"/>
                <w:szCs w:val="20"/>
              </w:rPr>
              <w:t>1.3</w:t>
            </w:r>
          </w:p>
        </w:tc>
        <w:tc>
          <w:tcPr>
            <w:tcW w:w="1440" w:type="dxa"/>
          </w:tcPr>
          <w:p w14:paraId="6593FA2B" w14:textId="77777777" w:rsidR="0097576D" w:rsidRPr="00636B29" w:rsidRDefault="0097576D" w:rsidP="0097576D">
            <w:pPr>
              <w:tabs>
                <w:tab w:val="left" w:pos="0"/>
                <w:tab w:val="left" w:pos="3720"/>
              </w:tabs>
              <w:outlineLvl w:val="0"/>
              <w:rPr>
                <w:rFonts w:cs="Arial"/>
                <w:szCs w:val="20"/>
              </w:rPr>
            </w:pPr>
            <w:r w:rsidRPr="00636B29">
              <w:rPr>
                <w:rFonts w:cs="Arial"/>
                <w:szCs w:val="20"/>
              </w:rPr>
              <w:t xml:space="preserve">Review quiz results = </w:t>
            </w:r>
          </w:p>
          <w:p w14:paraId="78F11E5B" w14:textId="77777777" w:rsidR="0097576D" w:rsidRPr="00842155" w:rsidRDefault="0097576D" w:rsidP="0097576D">
            <w:pPr>
              <w:tabs>
                <w:tab w:val="left" w:pos="2329"/>
              </w:tabs>
              <w:rPr>
                <w:rFonts w:cs="Arial"/>
                <w:szCs w:val="20"/>
              </w:rPr>
            </w:pPr>
            <w:r w:rsidRPr="00636B29">
              <w:rPr>
                <w:rFonts w:cs="Arial"/>
                <w:b/>
                <w:szCs w:val="20"/>
              </w:rPr>
              <w:t>30 minutes</w:t>
            </w:r>
          </w:p>
        </w:tc>
      </w:tr>
      <w:tr w:rsidR="0097576D" w:rsidRPr="00132272" w14:paraId="6CE47839" w14:textId="77777777" w:rsidTr="005B10FE">
        <w:tc>
          <w:tcPr>
            <w:tcW w:w="10170" w:type="dxa"/>
            <w:gridSpan w:val="2"/>
            <w:tcMar>
              <w:top w:w="115" w:type="dxa"/>
              <w:left w:w="115" w:type="dxa"/>
              <w:bottom w:w="115" w:type="dxa"/>
              <w:right w:w="115" w:type="dxa"/>
            </w:tcMar>
          </w:tcPr>
          <w:p w14:paraId="423BC35C" w14:textId="77777777" w:rsidR="0097576D" w:rsidRPr="00636B29" w:rsidRDefault="0097576D" w:rsidP="0097576D">
            <w:pPr>
              <w:pStyle w:val="First-LevelBulletedListSolid"/>
              <w:tabs>
                <w:tab w:val="clear" w:pos="1080"/>
              </w:tabs>
              <w:ind w:left="0" w:firstLine="0"/>
            </w:pPr>
            <w:r w:rsidRPr="00636B29">
              <w:t>Professional Practice Dilemma Blog</w:t>
            </w:r>
          </w:p>
          <w:p w14:paraId="09C28115" w14:textId="77777777" w:rsidR="0097576D" w:rsidRPr="00636B29" w:rsidRDefault="0097576D" w:rsidP="0097576D">
            <w:pPr>
              <w:pStyle w:val="First-LevelBulletedListSolid"/>
              <w:tabs>
                <w:tab w:val="clear" w:pos="1080"/>
              </w:tabs>
              <w:ind w:left="0" w:firstLine="0"/>
            </w:pPr>
          </w:p>
          <w:p w14:paraId="05DEC23F" w14:textId="77777777" w:rsidR="0097576D" w:rsidRPr="00636B29" w:rsidRDefault="0097576D" w:rsidP="0097576D">
            <w:pPr>
              <w:pStyle w:val="First-LevelBulletedListSolid"/>
              <w:tabs>
                <w:tab w:val="clear" w:pos="1080"/>
              </w:tabs>
              <w:ind w:left="0" w:firstLine="0"/>
              <w:rPr>
                <w:b w:val="0"/>
              </w:rPr>
            </w:pPr>
            <w:r w:rsidRPr="00636B29">
              <w:lastRenderedPageBreak/>
              <w:t>Write</w:t>
            </w:r>
            <w:r w:rsidRPr="00636B29">
              <w:rPr>
                <w:b w:val="0"/>
              </w:rPr>
              <w:t xml:space="preserve"> a </w:t>
            </w:r>
            <w:r w:rsidR="00B82153">
              <w:rPr>
                <w:b w:val="0"/>
              </w:rPr>
              <w:t>500-</w:t>
            </w:r>
            <w:r w:rsidR="00E37511">
              <w:rPr>
                <w:b w:val="0"/>
              </w:rPr>
              <w:t xml:space="preserve">to </w:t>
            </w:r>
            <w:r w:rsidR="00B82153">
              <w:rPr>
                <w:b w:val="0"/>
              </w:rPr>
              <w:t xml:space="preserve">800-word </w:t>
            </w:r>
            <w:r w:rsidRPr="00636B29">
              <w:rPr>
                <w:b w:val="0"/>
              </w:rPr>
              <w:t xml:space="preserve">blog </w:t>
            </w:r>
            <w:r w:rsidR="00E37511">
              <w:rPr>
                <w:b w:val="0"/>
              </w:rPr>
              <w:t xml:space="preserve">post </w:t>
            </w:r>
            <w:r w:rsidRPr="00636B29">
              <w:rPr>
                <w:b w:val="0"/>
              </w:rPr>
              <w:t xml:space="preserve">about </w:t>
            </w:r>
            <w:r>
              <w:rPr>
                <w:b w:val="0"/>
              </w:rPr>
              <w:t xml:space="preserve">a </w:t>
            </w:r>
            <w:r w:rsidRPr="00636B29">
              <w:rPr>
                <w:b w:val="0"/>
              </w:rPr>
              <w:t xml:space="preserve">dilemma facing the nursing profession today. Support your comments with </w:t>
            </w:r>
            <w:r w:rsidR="00257B26">
              <w:rPr>
                <w:b w:val="0"/>
              </w:rPr>
              <w:t>one to two</w:t>
            </w:r>
            <w:r w:rsidRPr="00636B29">
              <w:rPr>
                <w:b w:val="0"/>
              </w:rPr>
              <w:t xml:space="preserve"> professional sources. A dilemma is defined as an issue</w:t>
            </w:r>
            <w:r w:rsidR="00331149">
              <w:rPr>
                <w:b w:val="0"/>
              </w:rPr>
              <w:t xml:space="preserve"> or </w:t>
            </w:r>
            <w:r w:rsidRPr="00636B29">
              <w:rPr>
                <w:b w:val="0"/>
              </w:rPr>
              <w:t>trend that has positive and/or negative implications on nursing and nursing care.</w:t>
            </w:r>
          </w:p>
          <w:p w14:paraId="4DCEA687" w14:textId="77777777" w:rsidR="0097576D" w:rsidRPr="00636B29" w:rsidRDefault="0097576D" w:rsidP="0097576D">
            <w:pPr>
              <w:pStyle w:val="First-LevelBulletedListSolid"/>
              <w:tabs>
                <w:tab w:val="clear" w:pos="1080"/>
              </w:tabs>
              <w:ind w:left="0" w:firstLine="0"/>
              <w:rPr>
                <w:b w:val="0"/>
              </w:rPr>
            </w:pPr>
          </w:p>
          <w:p w14:paraId="0BD7795D" w14:textId="77777777" w:rsidR="0097576D" w:rsidRDefault="0097576D" w:rsidP="0097576D">
            <w:pPr>
              <w:pStyle w:val="First-LevelBulletedListSolid"/>
              <w:tabs>
                <w:tab w:val="clear" w:pos="1080"/>
              </w:tabs>
              <w:ind w:left="0" w:firstLine="0"/>
              <w:rPr>
                <w:b w:val="0"/>
              </w:rPr>
            </w:pPr>
            <w:r w:rsidRPr="00636B29">
              <w:rPr>
                <w:b w:val="0"/>
              </w:rPr>
              <w:t xml:space="preserve">Some questions you could </w:t>
            </w:r>
            <w:r w:rsidR="00B82153">
              <w:rPr>
                <w:b w:val="0"/>
              </w:rPr>
              <w:t>address</w:t>
            </w:r>
            <w:r w:rsidRPr="00636B29">
              <w:rPr>
                <w:b w:val="0"/>
              </w:rPr>
              <w:t xml:space="preserve"> in your blog post are</w:t>
            </w:r>
            <w:r w:rsidR="00DE256C">
              <w:rPr>
                <w:b w:val="0"/>
              </w:rPr>
              <w:t xml:space="preserve"> the following</w:t>
            </w:r>
            <w:r w:rsidRPr="00636B29">
              <w:rPr>
                <w:b w:val="0"/>
              </w:rPr>
              <w:t>:</w:t>
            </w:r>
          </w:p>
          <w:p w14:paraId="6457A2F9" w14:textId="77777777" w:rsidR="000C64D6" w:rsidRPr="00636B29" w:rsidRDefault="000C64D6" w:rsidP="0097576D">
            <w:pPr>
              <w:pStyle w:val="First-LevelBulletedListSolid"/>
              <w:tabs>
                <w:tab w:val="clear" w:pos="1080"/>
              </w:tabs>
              <w:ind w:left="0" w:firstLine="0"/>
              <w:rPr>
                <w:b w:val="0"/>
              </w:rPr>
            </w:pPr>
          </w:p>
          <w:p w14:paraId="11142185" w14:textId="77777777" w:rsidR="0097576D" w:rsidRPr="004F6DD7" w:rsidRDefault="0097576D" w:rsidP="000C64D6">
            <w:pPr>
              <w:pStyle w:val="ListParagraph"/>
              <w:numPr>
                <w:ilvl w:val="0"/>
                <w:numId w:val="26"/>
              </w:numPr>
              <w:ind w:left="395"/>
              <w:rPr>
                <w:b/>
              </w:rPr>
            </w:pPr>
            <w:r w:rsidRPr="004F6DD7">
              <w:t>H</w:t>
            </w:r>
            <w:r w:rsidRPr="00D53E36">
              <w:t>ow do you perceive the dilemma interfering with the quality of nursing care?</w:t>
            </w:r>
          </w:p>
          <w:p w14:paraId="4C56B6D8" w14:textId="77777777" w:rsidR="0097576D" w:rsidRPr="00D53E36" w:rsidRDefault="0097576D" w:rsidP="000C64D6">
            <w:pPr>
              <w:pStyle w:val="ListParagraph"/>
              <w:numPr>
                <w:ilvl w:val="0"/>
                <w:numId w:val="26"/>
              </w:numPr>
              <w:ind w:left="395"/>
              <w:rPr>
                <w:rFonts w:cs="Arial"/>
                <w:szCs w:val="20"/>
              </w:rPr>
            </w:pPr>
            <w:r>
              <w:rPr>
                <w:rFonts w:cs="Arial"/>
                <w:szCs w:val="20"/>
              </w:rPr>
              <w:t>W</w:t>
            </w:r>
            <w:r w:rsidRPr="00D53E36">
              <w:rPr>
                <w:rFonts w:cs="Arial"/>
                <w:szCs w:val="20"/>
              </w:rPr>
              <w:t>hat are the positive and negative effects the dilemma might have on the status of the nursing profession?</w:t>
            </w:r>
          </w:p>
          <w:p w14:paraId="35B159E8" w14:textId="77777777" w:rsidR="0097576D" w:rsidRPr="00636B29" w:rsidRDefault="0097576D" w:rsidP="0097576D">
            <w:pPr>
              <w:pStyle w:val="First-LevelBulletedListSolid"/>
              <w:tabs>
                <w:tab w:val="clear" w:pos="1080"/>
              </w:tabs>
              <w:ind w:left="0" w:firstLine="0"/>
              <w:rPr>
                <w:b w:val="0"/>
              </w:rPr>
            </w:pPr>
          </w:p>
          <w:p w14:paraId="6FD2E029" w14:textId="77777777" w:rsidR="0097576D" w:rsidRPr="00636B29" w:rsidRDefault="0097576D" w:rsidP="0097576D">
            <w:pPr>
              <w:pStyle w:val="First-LevelBulletedListSolid"/>
              <w:tabs>
                <w:tab w:val="clear" w:pos="1080"/>
              </w:tabs>
              <w:ind w:left="0" w:firstLine="0"/>
              <w:rPr>
                <w:b w:val="0"/>
              </w:rPr>
            </w:pPr>
            <w:r w:rsidRPr="00636B29">
              <w:rPr>
                <w:b w:val="0"/>
              </w:rPr>
              <w:t>The blog post should be written using APA formatting. Initial blog posts are due by 11:59 p.m. (EST)</w:t>
            </w:r>
            <w:r w:rsidR="00B82153">
              <w:rPr>
                <w:b w:val="0"/>
              </w:rPr>
              <w:t xml:space="preserve"> </w:t>
            </w:r>
            <w:r w:rsidRPr="00636B29">
              <w:rPr>
                <w:b w:val="0"/>
              </w:rPr>
              <w:t>Thursday</w:t>
            </w:r>
            <w:r w:rsidR="00FB73BD">
              <w:rPr>
                <w:b w:val="0"/>
              </w:rPr>
              <w:t xml:space="preserve"> of Week One</w:t>
            </w:r>
            <w:r w:rsidRPr="00636B29">
              <w:rPr>
                <w:b w:val="0"/>
              </w:rPr>
              <w:t>.</w:t>
            </w:r>
          </w:p>
          <w:p w14:paraId="07EE7EA8" w14:textId="77777777" w:rsidR="0097576D" w:rsidRPr="00636B29" w:rsidRDefault="0097576D" w:rsidP="0097576D">
            <w:pPr>
              <w:pStyle w:val="First-LevelBulletedListSolid"/>
              <w:tabs>
                <w:tab w:val="clear" w:pos="1080"/>
              </w:tabs>
              <w:ind w:left="0" w:firstLine="0"/>
              <w:rPr>
                <w:b w:val="0"/>
              </w:rPr>
            </w:pPr>
          </w:p>
          <w:p w14:paraId="637DACF3" w14:textId="77777777" w:rsidR="00D51BA7" w:rsidRDefault="0097576D" w:rsidP="006A1A3A">
            <w:pPr>
              <w:pStyle w:val="First-LevelBulletedListSolid"/>
              <w:tabs>
                <w:tab w:val="clear" w:pos="1080"/>
              </w:tabs>
              <w:ind w:left="0" w:firstLine="0"/>
              <w:rPr>
                <w:b w:val="0"/>
              </w:rPr>
            </w:pPr>
            <w:r w:rsidRPr="00636B29">
              <w:t>Read</w:t>
            </w:r>
            <w:r w:rsidR="00B82153">
              <w:rPr>
                <w:b w:val="0"/>
              </w:rPr>
              <w:t xml:space="preserve"> your classmates’ </w:t>
            </w:r>
            <w:r w:rsidR="006A1A3A">
              <w:rPr>
                <w:b w:val="0"/>
              </w:rPr>
              <w:t>blog posts</w:t>
            </w:r>
            <w:r w:rsidR="00B82153">
              <w:rPr>
                <w:b w:val="0"/>
              </w:rPr>
              <w:t>.</w:t>
            </w:r>
            <w:r w:rsidR="006C5D5A">
              <w:rPr>
                <w:b w:val="0"/>
              </w:rPr>
              <w:t xml:space="preserve"> </w:t>
            </w:r>
          </w:p>
          <w:p w14:paraId="6760CFC6" w14:textId="77777777" w:rsidR="00D51BA7" w:rsidRDefault="00D51BA7" w:rsidP="006A1A3A">
            <w:pPr>
              <w:pStyle w:val="First-LevelBulletedListSolid"/>
              <w:tabs>
                <w:tab w:val="clear" w:pos="1080"/>
              </w:tabs>
              <w:ind w:left="0" w:firstLine="0"/>
              <w:rPr>
                <w:b w:val="0"/>
              </w:rPr>
            </w:pPr>
          </w:p>
          <w:p w14:paraId="080FD58B" w14:textId="77777777" w:rsidR="0097576D" w:rsidRPr="00132272" w:rsidRDefault="0097576D" w:rsidP="006A1A3A">
            <w:pPr>
              <w:pStyle w:val="First-LevelBulletedListSolid"/>
              <w:tabs>
                <w:tab w:val="clear" w:pos="1080"/>
              </w:tabs>
              <w:ind w:left="0" w:firstLine="0"/>
              <w:rPr>
                <w:strike/>
              </w:rPr>
            </w:pPr>
            <w:r w:rsidRPr="00636B29">
              <w:t>Write</w:t>
            </w:r>
            <w:r w:rsidRPr="00636B29">
              <w:rPr>
                <w:b w:val="0"/>
              </w:rPr>
              <w:t xml:space="preserve"> a 250-</w:t>
            </w:r>
            <w:r w:rsidR="00D51BA7">
              <w:rPr>
                <w:b w:val="0"/>
              </w:rPr>
              <w:t xml:space="preserve"> to </w:t>
            </w:r>
            <w:r w:rsidR="00F92E5A" w:rsidRPr="00636B29">
              <w:rPr>
                <w:b w:val="0"/>
              </w:rPr>
              <w:t>400-word</w:t>
            </w:r>
            <w:r w:rsidRPr="00636B29">
              <w:rPr>
                <w:b w:val="0"/>
              </w:rPr>
              <w:t xml:space="preserve"> response to two other students</w:t>
            </w:r>
            <w:r w:rsidR="00BA1430">
              <w:rPr>
                <w:b w:val="0"/>
              </w:rPr>
              <w:t>,</w:t>
            </w:r>
            <w:r w:rsidRPr="00636B29">
              <w:rPr>
                <w:b w:val="0"/>
              </w:rPr>
              <w:t xml:space="preserve"> comparing or contrasting </w:t>
            </w:r>
            <w:r w:rsidR="00B82153">
              <w:rPr>
                <w:b w:val="0"/>
              </w:rPr>
              <w:t>their blog post</w:t>
            </w:r>
            <w:r w:rsidR="000A1A47">
              <w:rPr>
                <w:b w:val="0"/>
              </w:rPr>
              <w:t>s</w:t>
            </w:r>
            <w:r w:rsidR="00B82153">
              <w:rPr>
                <w:b w:val="0"/>
              </w:rPr>
              <w:t xml:space="preserve"> to</w:t>
            </w:r>
            <w:r w:rsidRPr="00636B29">
              <w:rPr>
                <w:b w:val="0"/>
              </w:rPr>
              <w:t xml:space="preserve"> </w:t>
            </w:r>
            <w:r w:rsidR="00F5611E">
              <w:rPr>
                <w:b w:val="0"/>
              </w:rPr>
              <w:t xml:space="preserve">the </w:t>
            </w:r>
            <w:r w:rsidR="000A1A47">
              <w:rPr>
                <w:b w:val="0"/>
              </w:rPr>
              <w:t>perception of the influence on professional practice b</w:t>
            </w:r>
            <w:r w:rsidRPr="00636B29">
              <w:rPr>
                <w:b w:val="0"/>
              </w:rPr>
              <w:t>y 11:59 p.m. (EST) Sunday</w:t>
            </w:r>
            <w:r w:rsidR="000A1A47">
              <w:rPr>
                <w:b w:val="0"/>
              </w:rPr>
              <w:t xml:space="preserve"> of Week One</w:t>
            </w:r>
            <w:r w:rsidR="00BF1283">
              <w:rPr>
                <w:b w:val="0"/>
              </w:rPr>
              <w:t>.</w:t>
            </w:r>
          </w:p>
        </w:tc>
        <w:tc>
          <w:tcPr>
            <w:tcW w:w="1440" w:type="dxa"/>
          </w:tcPr>
          <w:p w14:paraId="627FFD93" w14:textId="77777777" w:rsidR="0097576D" w:rsidRPr="00D87396" w:rsidRDefault="00931103" w:rsidP="0097576D">
            <w:pPr>
              <w:tabs>
                <w:tab w:val="left" w:pos="2329"/>
              </w:tabs>
              <w:rPr>
                <w:rFonts w:cs="Arial"/>
                <w:szCs w:val="20"/>
              </w:rPr>
            </w:pPr>
            <w:r w:rsidRPr="00D87396">
              <w:rPr>
                <w:rFonts w:cs="Arial"/>
                <w:szCs w:val="20"/>
              </w:rPr>
              <w:lastRenderedPageBreak/>
              <w:t>1.1</w:t>
            </w:r>
          </w:p>
        </w:tc>
        <w:tc>
          <w:tcPr>
            <w:tcW w:w="1440" w:type="dxa"/>
          </w:tcPr>
          <w:p w14:paraId="632FE690" w14:textId="77777777" w:rsidR="0097576D" w:rsidRPr="00636B29" w:rsidRDefault="0097576D" w:rsidP="0097576D">
            <w:pPr>
              <w:tabs>
                <w:tab w:val="left" w:pos="0"/>
                <w:tab w:val="left" w:pos="3720"/>
              </w:tabs>
              <w:outlineLvl w:val="0"/>
              <w:rPr>
                <w:rFonts w:cs="Arial"/>
                <w:szCs w:val="20"/>
              </w:rPr>
            </w:pPr>
            <w:r w:rsidRPr="00636B29">
              <w:rPr>
                <w:rFonts w:cs="Arial"/>
                <w:szCs w:val="20"/>
              </w:rPr>
              <w:t>Shared blog posting =</w:t>
            </w:r>
          </w:p>
          <w:p w14:paraId="3FAD0D4F" w14:textId="77777777" w:rsidR="0097576D" w:rsidRPr="00132272" w:rsidRDefault="0097576D" w:rsidP="0097576D">
            <w:pPr>
              <w:tabs>
                <w:tab w:val="left" w:pos="2329"/>
              </w:tabs>
              <w:rPr>
                <w:rFonts w:cs="Arial"/>
                <w:strike/>
                <w:szCs w:val="20"/>
              </w:rPr>
            </w:pPr>
            <w:r w:rsidRPr="00636B29">
              <w:rPr>
                <w:rFonts w:cs="Arial"/>
                <w:b/>
                <w:szCs w:val="20"/>
              </w:rPr>
              <w:lastRenderedPageBreak/>
              <w:t>1 hour</w:t>
            </w:r>
          </w:p>
        </w:tc>
      </w:tr>
      <w:tr w:rsidR="00FC3570" w:rsidRPr="00842155" w14:paraId="2502DBD5"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3E50B76" w14:textId="77777777" w:rsidR="00FC3570" w:rsidRPr="00842155" w:rsidRDefault="00FC3570" w:rsidP="00FC3570">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F55EF2" w14:textId="77777777" w:rsidR="00FC3570" w:rsidRPr="00842155" w:rsidRDefault="00FC3570" w:rsidP="00FC357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44842C7" w14:textId="77777777" w:rsidR="00FC3570" w:rsidRPr="00842155" w:rsidRDefault="00FC3570" w:rsidP="00FC3570">
            <w:pPr>
              <w:tabs>
                <w:tab w:val="left" w:pos="2329"/>
              </w:tabs>
              <w:rPr>
                <w:rFonts w:cs="Arial"/>
                <w:b/>
                <w:szCs w:val="20"/>
              </w:rPr>
            </w:pPr>
          </w:p>
        </w:tc>
        <w:tc>
          <w:tcPr>
            <w:tcW w:w="1440" w:type="dxa"/>
            <w:tcBorders>
              <w:bottom w:val="single" w:sz="4" w:space="0" w:color="000000" w:themeColor="text1"/>
            </w:tcBorders>
            <w:shd w:val="clear" w:color="auto" w:fill="E6E6E6"/>
          </w:tcPr>
          <w:p w14:paraId="4336B677" w14:textId="77777777" w:rsidR="00FC3570" w:rsidRPr="00842155" w:rsidRDefault="00EC4294" w:rsidP="00FC3570">
            <w:pPr>
              <w:tabs>
                <w:tab w:val="left" w:pos="2329"/>
              </w:tabs>
              <w:rPr>
                <w:rFonts w:cs="Arial"/>
                <w:b/>
                <w:szCs w:val="20"/>
              </w:rPr>
            </w:pPr>
            <w:r>
              <w:rPr>
                <w:rFonts w:cs="Arial"/>
                <w:b/>
                <w:szCs w:val="20"/>
              </w:rPr>
              <w:t>6</w:t>
            </w:r>
            <w:r w:rsidR="00360FBB">
              <w:rPr>
                <w:rFonts w:cs="Arial"/>
                <w:b/>
                <w:szCs w:val="20"/>
              </w:rPr>
              <w:t xml:space="preserve"> hours</w:t>
            </w:r>
          </w:p>
        </w:tc>
      </w:tr>
    </w:tbl>
    <w:p w14:paraId="79B843BB" w14:textId="77777777" w:rsidR="006324AB" w:rsidRDefault="006324AB" w:rsidP="00100350">
      <w:pPr>
        <w:tabs>
          <w:tab w:val="left" w:pos="360"/>
        </w:tabs>
        <w:spacing w:before="60" w:after="60"/>
        <w:rPr>
          <w:rFonts w:cs="Arial"/>
          <w:szCs w:val="20"/>
        </w:rPr>
      </w:pPr>
    </w:p>
    <w:p w14:paraId="2D0B5678" w14:textId="77777777" w:rsidR="000917B1" w:rsidRDefault="000917B1" w:rsidP="000917B1">
      <w:pPr>
        <w:pStyle w:val="Heading1"/>
      </w:pPr>
      <w:bookmarkStart w:id="3" w:name="weektwo"/>
      <w:bookmarkEnd w:id="3"/>
      <w:r>
        <w:t>Faculty Notes</w:t>
      </w:r>
    </w:p>
    <w:p w14:paraId="3C566520" w14:textId="6E554B05" w:rsidR="008867EB" w:rsidRDefault="008867EB" w:rsidP="0020635A">
      <w:pPr>
        <w:pStyle w:val="Heading1"/>
      </w:pPr>
    </w:p>
    <w:p w14:paraId="59725590" w14:textId="77777777" w:rsidR="00423F9F" w:rsidRDefault="00423F9F" w:rsidP="00423F9F">
      <w:r>
        <w:rPr>
          <w:b/>
        </w:rPr>
        <w:t>Assigning Nursing Issue Presentations</w:t>
      </w:r>
    </w:p>
    <w:p w14:paraId="12496675" w14:textId="77777777" w:rsidR="00423F9F" w:rsidRDefault="00423F9F" w:rsidP="00423F9F"/>
    <w:p w14:paraId="24EC549F" w14:textId="77777777" w:rsidR="00423F9F" w:rsidRDefault="00423F9F" w:rsidP="00423F9F">
      <w:r>
        <w:t>During the first week of the class, students will choose the topic of their choice from the list provided in Blackboard.  This list incorporates topics that are related to the course description.  As stated in the assignment instructions in Blackboard, the topics are assigned on a “first come, first served” basis.  After all students have identified their topics, create a list/table indicating name of student(s), topic, and date/week in which the presentation will be given.  Try to group presentations by similarity in orientation.  There may be some circumstances in which a student requests a specific week in which to present. It is up to the discretion of the faculty to honor the request.</w:t>
      </w:r>
    </w:p>
    <w:p w14:paraId="1977217E" w14:textId="77777777" w:rsidR="00423F9F" w:rsidRDefault="00423F9F" w:rsidP="00423F9F"/>
    <w:p w14:paraId="0A4CAE6D" w14:textId="77777777" w:rsidR="005344A9" w:rsidRPr="00941443" w:rsidRDefault="00941443" w:rsidP="00423F9F">
      <w:pPr>
        <w:rPr>
          <w:b/>
        </w:rPr>
      </w:pPr>
      <w:r w:rsidRPr="00941443">
        <w:rPr>
          <w:b/>
        </w:rPr>
        <w:t>Grading N</w:t>
      </w:r>
      <w:r w:rsidR="00ED278E" w:rsidRPr="00941443">
        <w:rPr>
          <w:b/>
        </w:rPr>
        <w:t xml:space="preserve">ote for </w:t>
      </w:r>
      <w:r w:rsidRPr="00941443">
        <w:rPr>
          <w:b/>
        </w:rPr>
        <w:t>Nursing Issue Presentation and Evidenced-Based Paper</w:t>
      </w:r>
    </w:p>
    <w:p w14:paraId="3ACC424C" w14:textId="77777777" w:rsidR="00941443" w:rsidRDefault="00941443" w:rsidP="005344A9"/>
    <w:p w14:paraId="33B82AB6" w14:textId="77777777" w:rsidR="00A907F5" w:rsidRDefault="00ED278E" w:rsidP="005344A9">
      <w:r>
        <w:t xml:space="preserve">The Nursing Issue Presentation assignment can be done as a group and the Evidence-Based Paper can be done as a pair.  For ease in grading these assignments </w:t>
      </w:r>
      <w:r w:rsidR="00941443">
        <w:t>have each student submit the assignment individually for grading.</w:t>
      </w:r>
      <w:r w:rsidR="00A907F5">
        <w:t xml:space="preserve">  </w:t>
      </w:r>
    </w:p>
    <w:p w14:paraId="19E80643" w14:textId="77777777" w:rsidR="00A907F5" w:rsidRDefault="00A907F5" w:rsidP="005344A9"/>
    <w:p w14:paraId="3EC3E317" w14:textId="77777777" w:rsidR="006152B2" w:rsidRDefault="006152B2"/>
    <w:p w14:paraId="7BEBC7B0"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684B12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DB8AB9" w14:textId="77777777"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FC3570" w:rsidRPr="00FC3570">
              <w:t>The Nursing Profession Guided by Philosophies and Theories</w:t>
            </w:r>
            <w:bookmarkEnd w:id="4"/>
          </w:p>
        </w:tc>
        <w:tc>
          <w:tcPr>
            <w:tcW w:w="1440" w:type="dxa"/>
            <w:tcBorders>
              <w:left w:val="nil"/>
              <w:bottom w:val="single" w:sz="4" w:space="0" w:color="000000" w:themeColor="text1"/>
              <w:right w:val="nil"/>
            </w:tcBorders>
            <w:shd w:val="clear" w:color="auto" w:fill="BF2C37"/>
          </w:tcPr>
          <w:p w14:paraId="7265A7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0D71671"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3A0635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B8D5000"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74315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C3570" w:rsidRPr="00842155" w14:paraId="48E8C1D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B0F51C7" w14:textId="77777777" w:rsidR="00FC3570" w:rsidRPr="00842155" w:rsidRDefault="00FC3570" w:rsidP="00034A96">
            <w:pPr>
              <w:pStyle w:val="ObjectiveBullet"/>
              <w:numPr>
                <w:ilvl w:val="1"/>
                <w:numId w:val="9"/>
              </w:numPr>
              <w:tabs>
                <w:tab w:val="clear" w:pos="0"/>
              </w:tabs>
            </w:pPr>
            <w:r w:rsidRPr="00636B29">
              <w:t>Analyze the characteristics of professional nursing.</w:t>
            </w:r>
          </w:p>
        </w:tc>
        <w:tc>
          <w:tcPr>
            <w:tcW w:w="2880" w:type="dxa"/>
            <w:gridSpan w:val="2"/>
            <w:tcBorders>
              <w:left w:val="nil"/>
              <w:bottom w:val="nil"/>
            </w:tcBorders>
          </w:tcPr>
          <w:p w14:paraId="35C104FA" w14:textId="77777777" w:rsidR="00FC3570" w:rsidRPr="00842155" w:rsidRDefault="00FC3570" w:rsidP="00FC3570">
            <w:pPr>
              <w:tabs>
                <w:tab w:val="left" w:pos="0"/>
                <w:tab w:val="left" w:pos="3720"/>
              </w:tabs>
              <w:outlineLvl w:val="0"/>
              <w:rPr>
                <w:rFonts w:cs="Arial"/>
                <w:szCs w:val="20"/>
              </w:rPr>
            </w:pPr>
            <w:r w:rsidRPr="00636B29">
              <w:rPr>
                <w:rFonts w:cs="Arial"/>
                <w:szCs w:val="20"/>
              </w:rPr>
              <w:t>CLO2, CLO4</w:t>
            </w:r>
          </w:p>
        </w:tc>
      </w:tr>
      <w:tr w:rsidR="00FC3570" w:rsidRPr="00842155" w14:paraId="2254333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4601DFC" w14:textId="77777777" w:rsidR="00FC3570" w:rsidRPr="00842155" w:rsidRDefault="00FC3570" w:rsidP="00034A96">
            <w:pPr>
              <w:pStyle w:val="ObjectiveBullet"/>
              <w:numPr>
                <w:ilvl w:val="1"/>
                <w:numId w:val="9"/>
              </w:numPr>
            </w:pPr>
            <w:r w:rsidRPr="00636B29">
              <w:t>Develop and review your own personal philosophy of nursing.</w:t>
            </w:r>
          </w:p>
        </w:tc>
        <w:tc>
          <w:tcPr>
            <w:tcW w:w="2880" w:type="dxa"/>
            <w:gridSpan w:val="2"/>
            <w:tcBorders>
              <w:top w:val="nil"/>
              <w:left w:val="nil"/>
              <w:bottom w:val="nil"/>
            </w:tcBorders>
          </w:tcPr>
          <w:p w14:paraId="166B02B9" w14:textId="77777777" w:rsidR="00FC3570" w:rsidRPr="00842155" w:rsidRDefault="00FC3570" w:rsidP="00FC3570">
            <w:pPr>
              <w:tabs>
                <w:tab w:val="left" w:pos="0"/>
                <w:tab w:val="left" w:pos="3720"/>
              </w:tabs>
              <w:outlineLvl w:val="0"/>
              <w:rPr>
                <w:rFonts w:cs="Arial"/>
                <w:szCs w:val="20"/>
              </w:rPr>
            </w:pPr>
            <w:r w:rsidRPr="00636B29">
              <w:rPr>
                <w:rFonts w:cs="Arial"/>
                <w:szCs w:val="20"/>
              </w:rPr>
              <w:t>CLO4</w:t>
            </w:r>
          </w:p>
        </w:tc>
      </w:tr>
      <w:tr w:rsidR="00FC3570" w:rsidRPr="00842155" w14:paraId="7D1006E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33CE3A7" w14:textId="77777777" w:rsidR="00FC3570" w:rsidRPr="00842155" w:rsidRDefault="00FC3570" w:rsidP="00034A96">
            <w:pPr>
              <w:pStyle w:val="ObjectiveBullet"/>
              <w:numPr>
                <w:ilvl w:val="1"/>
                <w:numId w:val="9"/>
              </w:numPr>
            </w:pPr>
            <w:r w:rsidRPr="00636B29">
              <w:t>Identify the main concepts of nursing theories.</w:t>
            </w:r>
          </w:p>
        </w:tc>
        <w:tc>
          <w:tcPr>
            <w:tcW w:w="2880" w:type="dxa"/>
            <w:gridSpan w:val="2"/>
            <w:tcBorders>
              <w:top w:val="nil"/>
              <w:left w:val="nil"/>
              <w:bottom w:val="nil"/>
            </w:tcBorders>
          </w:tcPr>
          <w:p w14:paraId="21F63305" w14:textId="77777777" w:rsidR="00FC3570" w:rsidRPr="00842155" w:rsidRDefault="00FC3570" w:rsidP="00FC3570">
            <w:pPr>
              <w:tabs>
                <w:tab w:val="left" w:pos="0"/>
                <w:tab w:val="left" w:pos="3720"/>
              </w:tabs>
              <w:outlineLvl w:val="0"/>
              <w:rPr>
                <w:rFonts w:cs="Arial"/>
                <w:szCs w:val="20"/>
              </w:rPr>
            </w:pPr>
            <w:r w:rsidRPr="00636B29">
              <w:rPr>
                <w:rFonts w:cs="Arial"/>
                <w:szCs w:val="20"/>
              </w:rPr>
              <w:t>CLO4</w:t>
            </w:r>
          </w:p>
        </w:tc>
      </w:tr>
      <w:tr w:rsidR="00FC3570" w:rsidRPr="00842155" w14:paraId="3CF318F2"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AE4CB30" w14:textId="77777777" w:rsidR="00FC3570" w:rsidRPr="00842155" w:rsidRDefault="00FC3570" w:rsidP="00AE47A4">
            <w:pPr>
              <w:pStyle w:val="ObjectiveBullet"/>
              <w:numPr>
                <w:ilvl w:val="1"/>
                <w:numId w:val="9"/>
              </w:numPr>
            </w:pPr>
            <w:r w:rsidRPr="00636B29">
              <w:t xml:space="preserve">Compare </w:t>
            </w:r>
            <w:r>
              <w:t>the</w:t>
            </w:r>
            <w:r w:rsidR="00AE4535">
              <w:t xml:space="preserve"> mission and framework of GM</w:t>
            </w:r>
            <w:r>
              <w:t>U</w:t>
            </w:r>
            <w:r w:rsidRPr="00636B29">
              <w:t xml:space="preserve"> Frances M. Maguire School of Nursing and Health Professions </w:t>
            </w:r>
            <w:r w:rsidR="00AE47A4">
              <w:t>to those of other</w:t>
            </w:r>
            <w:r w:rsidR="00AE47A4" w:rsidRPr="00636B29">
              <w:t xml:space="preserve"> </w:t>
            </w:r>
            <w:r w:rsidRPr="00636B29">
              <w:t>healthcare organizations.</w:t>
            </w:r>
          </w:p>
        </w:tc>
        <w:tc>
          <w:tcPr>
            <w:tcW w:w="2880" w:type="dxa"/>
            <w:gridSpan w:val="2"/>
            <w:tcBorders>
              <w:top w:val="nil"/>
              <w:left w:val="nil"/>
              <w:bottom w:val="single" w:sz="4" w:space="0" w:color="000000" w:themeColor="text1"/>
            </w:tcBorders>
          </w:tcPr>
          <w:p w14:paraId="6653EE8A" w14:textId="77777777" w:rsidR="00FC3570" w:rsidRPr="00842155" w:rsidRDefault="00FC3570" w:rsidP="00FC3570">
            <w:pPr>
              <w:tabs>
                <w:tab w:val="left" w:pos="0"/>
                <w:tab w:val="left" w:pos="3720"/>
              </w:tabs>
              <w:outlineLvl w:val="0"/>
              <w:rPr>
                <w:rFonts w:cs="Arial"/>
                <w:szCs w:val="20"/>
              </w:rPr>
            </w:pPr>
            <w:r>
              <w:rPr>
                <w:rFonts w:cs="Arial"/>
                <w:szCs w:val="20"/>
              </w:rPr>
              <w:t>CLO1</w:t>
            </w:r>
          </w:p>
        </w:tc>
      </w:tr>
      <w:tr w:rsidR="00FC3570" w:rsidRPr="00842155" w14:paraId="64E01DD7"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10DC92" w14:textId="77777777" w:rsidR="00FC3570" w:rsidRDefault="00FC3570" w:rsidP="00FC3570">
            <w:pPr>
              <w:tabs>
                <w:tab w:val="left" w:pos="0"/>
                <w:tab w:val="left" w:pos="3720"/>
              </w:tabs>
              <w:outlineLvl w:val="0"/>
              <w:rPr>
                <w:rFonts w:cs="Arial"/>
                <w:i/>
                <w:szCs w:val="20"/>
              </w:rPr>
            </w:pPr>
            <w:r>
              <w:rPr>
                <w:rFonts w:cs="Arial"/>
                <w:b/>
                <w:i/>
                <w:sz w:val="22"/>
                <w:szCs w:val="20"/>
              </w:rPr>
              <w:t>Resources, Activities, and Preparation</w:t>
            </w:r>
          </w:p>
          <w:p w14:paraId="02EAB305" w14:textId="77777777" w:rsidR="00FC3570" w:rsidRPr="005B10FE" w:rsidRDefault="00FC3570" w:rsidP="00FC3570">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0E28277" w14:textId="77777777" w:rsidR="00FC3570" w:rsidRPr="005B10FE" w:rsidRDefault="00FC3570" w:rsidP="00FC357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CB3B2D4" w14:textId="77777777" w:rsidR="00FC3570" w:rsidRPr="005B10FE" w:rsidRDefault="00FC3570" w:rsidP="00FC3570">
            <w:pPr>
              <w:tabs>
                <w:tab w:val="left" w:pos="0"/>
                <w:tab w:val="left" w:pos="3720"/>
              </w:tabs>
              <w:outlineLvl w:val="0"/>
              <w:rPr>
                <w:rFonts w:cs="Arial"/>
                <w:b/>
                <w:i/>
                <w:szCs w:val="20"/>
              </w:rPr>
            </w:pPr>
            <w:r>
              <w:rPr>
                <w:rFonts w:cs="Arial"/>
                <w:b/>
                <w:i/>
                <w:szCs w:val="20"/>
              </w:rPr>
              <w:t>AIE</w:t>
            </w:r>
          </w:p>
        </w:tc>
      </w:tr>
      <w:tr w:rsidR="00D525CC" w:rsidRPr="00842155" w14:paraId="34D228F1" w14:textId="77777777" w:rsidTr="004B2F7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E59BFB" w14:textId="77777777" w:rsidR="00D525CC" w:rsidRDefault="00D525CC" w:rsidP="004B2F74">
            <w:pPr>
              <w:pStyle w:val="AssignmentsLevel1"/>
              <w:rPr>
                <w:b/>
              </w:rPr>
            </w:pPr>
            <w:r>
              <w:rPr>
                <w:b/>
              </w:rPr>
              <w:t>Readings</w:t>
            </w:r>
          </w:p>
          <w:p w14:paraId="779D8DD3" w14:textId="77777777" w:rsidR="00D525CC" w:rsidRDefault="00D525CC" w:rsidP="004B2F74">
            <w:pPr>
              <w:pStyle w:val="AssignmentsLevel1"/>
              <w:rPr>
                <w:b/>
              </w:rPr>
            </w:pPr>
          </w:p>
          <w:p w14:paraId="7256C6D8" w14:textId="77777777" w:rsidR="00CE63F6" w:rsidRDefault="00CE63F6" w:rsidP="00CE63F6">
            <w:pPr>
              <w:tabs>
                <w:tab w:val="left" w:pos="2329"/>
              </w:tabs>
              <w:rPr>
                <w:rFonts w:cs="Arial"/>
                <w:szCs w:val="20"/>
              </w:rPr>
            </w:pPr>
            <w:r w:rsidRPr="00D525CC">
              <w:rPr>
                <w:rFonts w:cs="Arial"/>
                <w:b/>
                <w:szCs w:val="20"/>
              </w:rPr>
              <w:t>Read</w:t>
            </w:r>
            <w:r>
              <w:rPr>
                <w:rFonts w:cs="Arial"/>
                <w:szCs w:val="20"/>
              </w:rPr>
              <w:t xml:space="preserve"> the following from </w:t>
            </w:r>
            <w:r w:rsidRPr="00CE63F6">
              <w:rPr>
                <w:rFonts w:cs="Arial"/>
                <w:i/>
                <w:szCs w:val="20"/>
              </w:rPr>
              <w:t>Professional Nursing</w:t>
            </w:r>
            <w:r>
              <w:rPr>
                <w:rFonts w:cs="Arial"/>
                <w:szCs w:val="20"/>
              </w:rPr>
              <w:t>:</w:t>
            </w:r>
          </w:p>
          <w:p w14:paraId="06173B97" w14:textId="77777777" w:rsidR="00CE63F6" w:rsidRPr="00CE63F6" w:rsidRDefault="00CE63F6" w:rsidP="00CE63F6">
            <w:pPr>
              <w:pStyle w:val="ListParagraph"/>
              <w:numPr>
                <w:ilvl w:val="0"/>
                <w:numId w:val="25"/>
              </w:numPr>
              <w:tabs>
                <w:tab w:val="left" w:pos="2329"/>
              </w:tabs>
              <w:rPr>
                <w:rFonts w:cs="Arial"/>
                <w:szCs w:val="20"/>
              </w:rPr>
            </w:pPr>
            <w:r w:rsidRPr="00CE63F6">
              <w:rPr>
                <w:rFonts w:cs="Arial"/>
                <w:szCs w:val="20"/>
              </w:rPr>
              <w:t xml:space="preserve">Ch. </w:t>
            </w:r>
            <w:r>
              <w:rPr>
                <w:rFonts w:cs="Arial"/>
                <w:szCs w:val="20"/>
              </w:rPr>
              <w:t>3</w:t>
            </w:r>
            <w:r w:rsidR="00F727A5">
              <w:rPr>
                <w:rFonts w:cs="Arial"/>
                <w:szCs w:val="20"/>
              </w:rPr>
              <w:t xml:space="preserve"> Nurse’s Pathway to Professionalism</w:t>
            </w:r>
          </w:p>
          <w:p w14:paraId="4455D1B8" w14:textId="77777777" w:rsidR="00CE63F6" w:rsidRPr="00CE63F6" w:rsidRDefault="00CE63F6" w:rsidP="00CE63F6">
            <w:pPr>
              <w:pStyle w:val="ListParagraph"/>
              <w:numPr>
                <w:ilvl w:val="0"/>
                <w:numId w:val="25"/>
              </w:numPr>
              <w:tabs>
                <w:tab w:val="left" w:pos="2329"/>
              </w:tabs>
              <w:rPr>
                <w:rFonts w:cs="Arial"/>
                <w:szCs w:val="20"/>
              </w:rPr>
            </w:pPr>
            <w:r w:rsidRPr="00CE63F6">
              <w:rPr>
                <w:rFonts w:cs="Arial"/>
                <w:szCs w:val="20"/>
              </w:rPr>
              <w:t xml:space="preserve">Ch. </w:t>
            </w:r>
            <w:r>
              <w:rPr>
                <w:rFonts w:cs="Arial"/>
                <w:szCs w:val="20"/>
              </w:rPr>
              <w:t>5</w:t>
            </w:r>
            <w:r w:rsidR="00F727A5">
              <w:rPr>
                <w:rFonts w:cs="Arial"/>
                <w:szCs w:val="20"/>
              </w:rPr>
              <w:t xml:space="preserve"> Becoming a Professional Nurse: Defining Nursing and Socialization into Practice</w:t>
            </w:r>
          </w:p>
          <w:p w14:paraId="2B5B4CB9" w14:textId="77777777" w:rsidR="00CE63F6" w:rsidRPr="00CE63F6" w:rsidRDefault="00CE63F6" w:rsidP="00CE63F6">
            <w:pPr>
              <w:pStyle w:val="ListParagraph"/>
              <w:numPr>
                <w:ilvl w:val="0"/>
                <w:numId w:val="25"/>
              </w:numPr>
              <w:tabs>
                <w:tab w:val="left" w:pos="2329"/>
              </w:tabs>
              <w:rPr>
                <w:rFonts w:cs="Arial"/>
                <w:szCs w:val="20"/>
              </w:rPr>
            </w:pPr>
            <w:r w:rsidRPr="00CE63F6">
              <w:rPr>
                <w:rFonts w:cs="Arial"/>
                <w:szCs w:val="20"/>
              </w:rPr>
              <w:t>Ch.</w:t>
            </w:r>
            <w:r>
              <w:rPr>
                <w:rFonts w:cs="Arial"/>
                <w:szCs w:val="20"/>
              </w:rPr>
              <w:t xml:space="preserve"> 8</w:t>
            </w:r>
            <w:r w:rsidR="00F727A5">
              <w:rPr>
                <w:rFonts w:cs="Arial"/>
                <w:szCs w:val="20"/>
              </w:rPr>
              <w:t xml:space="preserve"> Conceptual and Philosophical Foundations of Professional Nursing Practice</w:t>
            </w:r>
          </w:p>
          <w:p w14:paraId="689B169E" w14:textId="77777777" w:rsidR="00CE63F6" w:rsidRDefault="00CE63F6" w:rsidP="00CE63F6">
            <w:pPr>
              <w:pStyle w:val="AssignmentsLevel1"/>
              <w:numPr>
                <w:ilvl w:val="0"/>
                <w:numId w:val="25"/>
              </w:numPr>
            </w:pPr>
            <w:r w:rsidRPr="00CE63F6">
              <w:t>Ch.</w:t>
            </w:r>
            <w:r>
              <w:t xml:space="preserve"> 9</w:t>
            </w:r>
            <w:r w:rsidR="00F727A5">
              <w:t xml:space="preserve"> Nursing Theory: The Basis for Professional Nursing</w:t>
            </w:r>
          </w:p>
          <w:p w14:paraId="20BF9B32" w14:textId="77777777" w:rsidR="006D4856" w:rsidRDefault="006D4856" w:rsidP="006D4856">
            <w:pPr>
              <w:pStyle w:val="AssignmentsLevel1"/>
              <w:rPr>
                <w:b/>
              </w:rPr>
            </w:pPr>
          </w:p>
          <w:p w14:paraId="71B180F0" w14:textId="77777777" w:rsidR="00F727A5" w:rsidRDefault="00F727A5" w:rsidP="006D4856">
            <w:pPr>
              <w:pStyle w:val="AssignmentsLevel1"/>
            </w:pPr>
            <w:r w:rsidRPr="00D525CC">
              <w:rPr>
                <w:b/>
              </w:rPr>
              <w:t>Read</w:t>
            </w:r>
            <w:r>
              <w:t xml:space="preserve"> the following </w:t>
            </w:r>
            <w:r w:rsidR="00267087">
              <w:t xml:space="preserve">in </w:t>
            </w:r>
            <w:r w:rsidR="00267087" w:rsidRPr="00267087">
              <w:rPr>
                <w:i/>
              </w:rPr>
              <w:t>F</w:t>
            </w:r>
            <w:r w:rsidRPr="00267087">
              <w:rPr>
                <w:i/>
              </w:rPr>
              <w:t>rom</w:t>
            </w:r>
            <w:r>
              <w:t xml:space="preserve"> </w:t>
            </w:r>
            <w:r w:rsidRPr="00636B29">
              <w:rPr>
                <w:i/>
              </w:rPr>
              <w:t>Silence to Voice</w:t>
            </w:r>
          </w:p>
          <w:p w14:paraId="41AC64BC" w14:textId="77777777" w:rsidR="00F727A5" w:rsidRDefault="00D525CC" w:rsidP="006D4856">
            <w:pPr>
              <w:pStyle w:val="AssignmentsLevel1"/>
              <w:numPr>
                <w:ilvl w:val="0"/>
                <w:numId w:val="25"/>
              </w:numPr>
            </w:pPr>
            <w:r w:rsidRPr="00636B29">
              <w:t>Ch. 1</w:t>
            </w:r>
            <w:r w:rsidR="00267087">
              <w:t xml:space="preserve"> Ending the Silence</w:t>
            </w:r>
          </w:p>
          <w:p w14:paraId="0DA1495B" w14:textId="77777777" w:rsidR="00D525CC" w:rsidRPr="00842155" w:rsidRDefault="00F727A5" w:rsidP="006D4856">
            <w:pPr>
              <w:pStyle w:val="AssignmentsLevel1"/>
              <w:numPr>
                <w:ilvl w:val="0"/>
                <w:numId w:val="25"/>
              </w:numPr>
            </w:pPr>
            <w:r>
              <w:t>Ch.</w:t>
            </w:r>
            <w:r w:rsidR="00D525CC" w:rsidRPr="00636B29">
              <w:t xml:space="preserve"> 2 </w:t>
            </w:r>
            <w:r w:rsidR="00267087">
              <w:t xml:space="preserve">The Daisy Dilemma </w:t>
            </w:r>
          </w:p>
        </w:tc>
        <w:tc>
          <w:tcPr>
            <w:tcW w:w="1440" w:type="dxa"/>
            <w:tcBorders>
              <w:left w:val="single" w:sz="4" w:space="0" w:color="000000" w:themeColor="text1"/>
            </w:tcBorders>
            <w:shd w:val="clear" w:color="auto" w:fill="FFFFFF" w:themeFill="background1"/>
          </w:tcPr>
          <w:p w14:paraId="7F87DF5A" w14:textId="77777777" w:rsidR="00D525CC" w:rsidRPr="009F6FAF" w:rsidRDefault="00D525CC" w:rsidP="004B2F74">
            <w:pPr>
              <w:rPr>
                <w:rFonts w:cs="Arial"/>
                <w:szCs w:val="20"/>
              </w:rPr>
            </w:pPr>
            <w:r>
              <w:rPr>
                <w:rFonts w:cs="Arial"/>
                <w:szCs w:val="20"/>
              </w:rPr>
              <w:t>2.1, 2.2</w:t>
            </w:r>
            <w:r w:rsidR="00412DB6">
              <w:rPr>
                <w:rFonts w:cs="Arial"/>
                <w:szCs w:val="20"/>
              </w:rPr>
              <w:t>, 2.3</w:t>
            </w:r>
          </w:p>
        </w:tc>
        <w:tc>
          <w:tcPr>
            <w:tcW w:w="1440" w:type="dxa"/>
            <w:tcBorders>
              <w:left w:val="single" w:sz="4" w:space="0" w:color="000000" w:themeColor="text1"/>
            </w:tcBorders>
            <w:shd w:val="clear" w:color="auto" w:fill="FFFFFF" w:themeFill="background1"/>
          </w:tcPr>
          <w:p w14:paraId="1A9081D9" w14:textId="77777777" w:rsidR="00D525CC" w:rsidRPr="009F6FAF" w:rsidRDefault="00D525CC" w:rsidP="004B2F74">
            <w:pPr>
              <w:rPr>
                <w:rFonts w:cs="Arial"/>
                <w:szCs w:val="20"/>
              </w:rPr>
            </w:pPr>
          </w:p>
        </w:tc>
      </w:tr>
      <w:tr w:rsidR="00D84768" w:rsidRPr="00842155" w14:paraId="65D4212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79677C" w14:textId="77777777" w:rsidR="00D84768" w:rsidRDefault="00D84768" w:rsidP="00D84768">
            <w:pPr>
              <w:pStyle w:val="ObjectiveBullet"/>
              <w:numPr>
                <w:ilvl w:val="0"/>
                <w:numId w:val="0"/>
              </w:numPr>
              <w:tabs>
                <w:tab w:val="clear" w:pos="0"/>
              </w:tabs>
              <w:rPr>
                <w:b/>
              </w:rPr>
            </w:pPr>
            <w:r>
              <w:rPr>
                <w:b/>
              </w:rPr>
              <w:t>Lectures</w:t>
            </w:r>
          </w:p>
          <w:p w14:paraId="3583FA42" w14:textId="77777777" w:rsidR="00D84768" w:rsidRDefault="00D84768" w:rsidP="00D84768">
            <w:pPr>
              <w:pStyle w:val="ObjectiveBullet"/>
              <w:numPr>
                <w:ilvl w:val="0"/>
                <w:numId w:val="0"/>
              </w:numPr>
              <w:tabs>
                <w:tab w:val="clear" w:pos="0"/>
              </w:tabs>
              <w:rPr>
                <w:b/>
              </w:rPr>
            </w:pPr>
          </w:p>
          <w:p w14:paraId="23247358" w14:textId="77777777" w:rsidR="00D84768" w:rsidRDefault="00D84768" w:rsidP="00D84768">
            <w:pPr>
              <w:pStyle w:val="ObjectiveBullet"/>
              <w:numPr>
                <w:ilvl w:val="0"/>
                <w:numId w:val="0"/>
              </w:numPr>
              <w:tabs>
                <w:tab w:val="clear" w:pos="0"/>
              </w:tabs>
            </w:pPr>
            <w:r w:rsidRPr="00636B29">
              <w:rPr>
                <w:b/>
              </w:rPr>
              <w:t xml:space="preserve">Watch </w:t>
            </w:r>
            <w:r w:rsidRPr="00636B29">
              <w:t xml:space="preserve">the </w:t>
            </w:r>
            <w:r>
              <w:t xml:space="preserve">following </w:t>
            </w:r>
            <w:r w:rsidRPr="00636B29">
              <w:t>pre-recorded lecture</w:t>
            </w:r>
            <w:r>
              <w:t>s:</w:t>
            </w:r>
          </w:p>
          <w:p w14:paraId="4869C7BE" w14:textId="77777777" w:rsidR="007F3EA8" w:rsidRDefault="007F3EA8" w:rsidP="00D84768">
            <w:pPr>
              <w:pStyle w:val="ObjectiveBullet"/>
              <w:numPr>
                <w:ilvl w:val="0"/>
                <w:numId w:val="0"/>
              </w:numPr>
              <w:tabs>
                <w:tab w:val="clear" w:pos="0"/>
              </w:tabs>
            </w:pPr>
          </w:p>
          <w:p w14:paraId="1D209686" w14:textId="37DF87B3" w:rsidR="00D84768" w:rsidRPr="00D84768" w:rsidRDefault="00796BF2" w:rsidP="00034A96">
            <w:pPr>
              <w:pStyle w:val="ObjectiveBullet"/>
              <w:numPr>
                <w:ilvl w:val="0"/>
                <w:numId w:val="20"/>
              </w:numPr>
              <w:tabs>
                <w:tab w:val="clear" w:pos="0"/>
              </w:tabs>
            </w:pPr>
            <w:hyperlink r:id="rId18" w:history="1">
              <w:r w:rsidR="00D84768" w:rsidRPr="00060A8A">
                <w:rPr>
                  <w:rStyle w:val="Hyperlink"/>
                </w:rPr>
                <w:t>Professionalism in Nursing</w:t>
              </w:r>
            </w:hyperlink>
            <w:r w:rsidR="00060A8A">
              <w:t xml:space="preserve"> (2</w:t>
            </w:r>
            <w:r w:rsidR="00F340B5">
              <w:t>5</w:t>
            </w:r>
            <w:r w:rsidR="00060A8A">
              <w:t>:</w:t>
            </w:r>
            <w:r w:rsidR="00F340B5">
              <w:t>49</w:t>
            </w:r>
            <w:r w:rsidR="00060A8A">
              <w:t>)</w:t>
            </w:r>
          </w:p>
          <w:p w14:paraId="063B45A3" w14:textId="13D6C51F" w:rsidR="00D84768" w:rsidRPr="00D84768" w:rsidRDefault="00796BF2" w:rsidP="00034A96">
            <w:pPr>
              <w:pStyle w:val="ObjectiveBullet"/>
              <w:numPr>
                <w:ilvl w:val="0"/>
                <w:numId w:val="20"/>
              </w:numPr>
              <w:tabs>
                <w:tab w:val="clear" w:pos="0"/>
              </w:tabs>
            </w:pPr>
            <w:hyperlink r:id="rId19" w:history="1">
              <w:r w:rsidR="00D84768" w:rsidRPr="00060A8A">
                <w:rPr>
                  <w:rStyle w:val="Hyperlink"/>
                </w:rPr>
                <w:t>Nursing Theories</w:t>
              </w:r>
            </w:hyperlink>
            <w:r w:rsidR="00060A8A">
              <w:t xml:space="preserve"> (1</w:t>
            </w:r>
            <w:r w:rsidR="00F340B5">
              <w:t>6</w:t>
            </w:r>
            <w:r w:rsidR="00060A8A">
              <w:t>:</w:t>
            </w:r>
            <w:r w:rsidR="00F340B5">
              <w:t>03</w:t>
            </w:r>
            <w:r w:rsidR="00060A8A">
              <w:t>)</w:t>
            </w:r>
          </w:p>
          <w:p w14:paraId="2AEB1F1C" w14:textId="77777777" w:rsidR="00D84768" w:rsidRDefault="00D84768" w:rsidP="00D84768">
            <w:pPr>
              <w:pStyle w:val="AssignmentsLevel1"/>
              <w:rPr>
                <w:b/>
              </w:rPr>
            </w:pPr>
          </w:p>
          <w:p w14:paraId="1915450C" w14:textId="77777777" w:rsidR="00D84768" w:rsidRPr="00842155" w:rsidRDefault="00D84768" w:rsidP="00D84768">
            <w:pPr>
              <w:pStyle w:val="AssignmentsLevel1"/>
            </w:pPr>
            <w:r w:rsidRPr="00636B29">
              <w:rPr>
                <w:b/>
              </w:rPr>
              <w:t>Post</w:t>
            </w:r>
            <w:r w:rsidRPr="00636B29">
              <w:t xml:space="preserve"> </w:t>
            </w:r>
            <w:r>
              <w:t xml:space="preserve">your </w:t>
            </w:r>
            <w:r w:rsidRPr="00636B29">
              <w:t xml:space="preserve">questions </w:t>
            </w:r>
            <w:r>
              <w:t>or</w:t>
            </w:r>
            <w:r w:rsidRPr="00636B29">
              <w:t xml:space="preserve"> comments in the Week Two General Q&amp;A discussion forum</w:t>
            </w:r>
            <w:r>
              <w:t>.</w:t>
            </w:r>
          </w:p>
        </w:tc>
        <w:tc>
          <w:tcPr>
            <w:tcW w:w="1440" w:type="dxa"/>
            <w:tcBorders>
              <w:left w:val="single" w:sz="4" w:space="0" w:color="000000" w:themeColor="text1"/>
            </w:tcBorders>
            <w:shd w:val="clear" w:color="auto" w:fill="FFFFFF" w:themeFill="background1"/>
          </w:tcPr>
          <w:p w14:paraId="6006A8F6" w14:textId="77777777" w:rsidR="00D84768" w:rsidRPr="009F6FAF" w:rsidRDefault="00D84768" w:rsidP="00D84768">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A8CC9C5" w14:textId="77777777" w:rsidR="00D84768" w:rsidRPr="00636B29" w:rsidRDefault="00D84768" w:rsidP="00D84768">
            <w:pPr>
              <w:rPr>
                <w:rFonts w:cs="Arial"/>
                <w:szCs w:val="20"/>
              </w:rPr>
            </w:pPr>
            <w:r w:rsidRPr="00636B29">
              <w:rPr>
                <w:rFonts w:cs="Arial"/>
                <w:szCs w:val="20"/>
              </w:rPr>
              <w:t xml:space="preserve">Review lecture &amp; post response = </w:t>
            </w:r>
          </w:p>
          <w:p w14:paraId="062573B2" w14:textId="77777777" w:rsidR="00D84768" w:rsidRPr="009F6FAF" w:rsidRDefault="00D84768" w:rsidP="00D84768">
            <w:pPr>
              <w:rPr>
                <w:rFonts w:cs="Arial"/>
                <w:szCs w:val="20"/>
              </w:rPr>
            </w:pPr>
            <w:r>
              <w:rPr>
                <w:rFonts w:cs="Arial"/>
                <w:b/>
                <w:szCs w:val="20"/>
              </w:rPr>
              <w:t>2</w:t>
            </w:r>
            <w:r w:rsidRPr="00636B29">
              <w:rPr>
                <w:rFonts w:cs="Arial"/>
                <w:b/>
                <w:szCs w:val="20"/>
              </w:rPr>
              <w:t xml:space="preserve"> hour</w:t>
            </w:r>
            <w:r>
              <w:rPr>
                <w:rFonts w:cs="Arial"/>
                <w:b/>
                <w:szCs w:val="20"/>
              </w:rPr>
              <w:t>s</w:t>
            </w:r>
          </w:p>
        </w:tc>
      </w:tr>
      <w:tr w:rsidR="00D84768" w:rsidRPr="00842155" w14:paraId="0E05B8E5"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6086C19" w14:textId="77777777" w:rsidR="00D84768" w:rsidRDefault="00D84768" w:rsidP="00D84768">
            <w:pPr>
              <w:tabs>
                <w:tab w:val="left" w:pos="0"/>
                <w:tab w:val="left" w:pos="3720"/>
              </w:tabs>
              <w:outlineLvl w:val="0"/>
              <w:rPr>
                <w:rFonts w:cs="Arial"/>
                <w:i/>
                <w:szCs w:val="20"/>
              </w:rPr>
            </w:pPr>
            <w:r>
              <w:rPr>
                <w:rFonts w:cs="Arial"/>
                <w:b/>
                <w:i/>
                <w:sz w:val="22"/>
                <w:szCs w:val="20"/>
              </w:rPr>
              <w:t>Graded Assignments</w:t>
            </w:r>
          </w:p>
          <w:p w14:paraId="5C27C4E3" w14:textId="77777777" w:rsidR="00D84768" w:rsidRPr="005B10FE" w:rsidRDefault="00D84768" w:rsidP="00D84768">
            <w:pPr>
              <w:tabs>
                <w:tab w:val="left" w:pos="0"/>
                <w:tab w:val="left" w:pos="3720"/>
              </w:tabs>
              <w:outlineLvl w:val="0"/>
              <w:rPr>
                <w:rFonts w:cs="Arial"/>
                <w:b/>
                <w:i/>
                <w:szCs w:val="20"/>
              </w:rPr>
            </w:pPr>
            <w:r>
              <w:rPr>
                <w:rFonts w:cs="Arial"/>
                <w:i/>
                <w:szCs w:val="20"/>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7CB90F14" w14:textId="77777777" w:rsidR="00D84768" w:rsidRPr="005B10FE" w:rsidRDefault="00D84768" w:rsidP="00D84768">
            <w:pPr>
              <w:tabs>
                <w:tab w:val="left" w:pos="0"/>
                <w:tab w:val="left" w:pos="3720"/>
              </w:tabs>
              <w:outlineLvl w:val="0"/>
              <w:rPr>
                <w:rFonts w:cs="Arial"/>
                <w:b/>
                <w:i/>
                <w:szCs w:val="20"/>
              </w:rPr>
            </w:pPr>
            <w:r w:rsidRPr="005B10FE">
              <w:rPr>
                <w:rFonts w:cs="Arial"/>
                <w:b/>
                <w:i/>
                <w:szCs w:val="20"/>
              </w:rPr>
              <w:lastRenderedPageBreak/>
              <w:t>Alignment</w:t>
            </w:r>
          </w:p>
        </w:tc>
        <w:tc>
          <w:tcPr>
            <w:tcW w:w="1440" w:type="dxa"/>
            <w:tcBorders>
              <w:left w:val="single" w:sz="4" w:space="0" w:color="000000" w:themeColor="text1"/>
            </w:tcBorders>
            <w:shd w:val="clear" w:color="auto" w:fill="D8D9DA"/>
          </w:tcPr>
          <w:p w14:paraId="62847191" w14:textId="77777777" w:rsidR="00D84768" w:rsidRPr="005B10FE" w:rsidRDefault="00D84768" w:rsidP="00D84768">
            <w:pPr>
              <w:rPr>
                <w:rFonts w:cs="Arial"/>
                <w:b/>
                <w:i/>
                <w:szCs w:val="20"/>
              </w:rPr>
            </w:pPr>
            <w:r>
              <w:rPr>
                <w:rFonts w:cs="Arial"/>
                <w:b/>
                <w:i/>
                <w:szCs w:val="20"/>
              </w:rPr>
              <w:t>AIE</w:t>
            </w:r>
          </w:p>
        </w:tc>
      </w:tr>
      <w:tr w:rsidR="0097576D" w:rsidRPr="00103FC5" w14:paraId="1E58E93F" w14:textId="77777777" w:rsidTr="002522B3">
        <w:tc>
          <w:tcPr>
            <w:tcW w:w="10170" w:type="dxa"/>
            <w:gridSpan w:val="2"/>
            <w:tcMar>
              <w:top w:w="115" w:type="dxa"/>
              <w:left w:w="115" w:type="dxa"/>
              <w:bottom w:w="115" w:type="dxa"/>
              <w:right w:w="115" w:type="dxa"/>
            </w:tcMar>
          </w:tcPr>
          <w:p w14:paraId="0C92EE47" w14:textId="77777777" w:rsidR="0097576D" w:rsidRPr="00636B29" w:rsidRDefault="0097576D" w:rsidP="0097576D">
            <w:pPr>
              <w:pStyle w:val="First-LevelBulletedListSolid"/>
              <w:tabs>
                <w:tab w:val="clear" w:pos="1080"/>
              </w:tabs>
              <w:ind w:left="0" w:firstLine="0"/>
            </w:pPr>
            <w:r w:rsidRPr="00636B29">
              <w:t>Nursing Theories Quiz</w:t>
            </w:r>
          </w:p>
          <w:p w14:paraId="7BCBDF66" w14:textId="77777777" w:rsidR="0097576D" w:rsidRPr="00636B29" w:rsidRDefault="0097576D" w:rsidP="0097576D">
            <w:pPr>
              <w:pStyle w:val="First-LevelBulletedListSolid"/>
              <w:tabs>
                <w:tab w:val="clear" w:pos="1080"/>
              </w:tabs>
              <w:ind w:left="0" w:firstLine="0"/>
            </w:pPr>
          </w:p>
          <w:p w14:paraId="57464271" w14:textId="77777777" w:rsidR="0097576D" w:rsidRPr="004B7F50" w:rsidRDefault="0097576D" w:rsidP="00B47DE1">
            <w:pPr>
              <w:pStyle w:val="AssignmentsLevel1"/>
            </w:pPr>
            <w:r w:rsidRPr="00637531">
              <w:rPr>
                <w:b/>
              </w:rPr>
              <w:t>Complete</w:t>
            </w:r>
            <w:r w:rsidRPr="004B7F50">
              <w:t xml:space="preserve"> the quiz on Blackboard </w:t>
            </w:r>
            <w:r w:rsidR="00C55942">
              <w:t>that</w:t>
            </w:r>
            <w:r w:rsidR="00C55942" w:rsidRPr="004B7F50">
              <w:t xml:space="preserve"> </w:t>
            </w:r>
            <w:r w:rsidRPr="004B7F50">
              <w:t>covers the topic of nursing theories and theorists</w:t>
            </w:r>
            <w:r w:rsidR="001A2DC6">
              <w:t xml:space="preserve"> by 11:59 </w:t>
            </w:r>
            <w:r w:rsidR="00B47DE1">
              <w:t xml:space="preserve">p.m. </w:t>
            </w:r>
            <w:r w:rsidR="001A2DC6">
              <w:t>Sunday of Week Two.</w:t>
            </w:r>
          </w:p>
        </w:tc>
        <w:tc>
          <w:tcPr>
            <w:tcW w:w="1440" w:type="dxa"/>
          </w:tcPr>
          <w:p w14:paraId="3D6FC297" w14:textId="77777777" w:rsidR="0097576D" w:rsidRPr="00103FC5" w:rsidRDefault="0097576D" w:rsidP="0097576D">
            <w:pPr>
              <w:tabs>
                <w:tab w:val="left" w:pos="2329"/>
              </w:tabs>
              <w:rPr>
                <w:rFonts w:cs="Arial"/>
                <w:szCs w:val="20"/>
              </w:rPr>
            </w:pPr>
            <w:r w:rsidRPr="00636B29">
              <w:rPr>
                <w:rFonts w:cs="Arial"/>
                <w:szCs w:val="20"/>
              </w:rPr>
              <w:t>2.</w:t>
            </w:r>
            <w:r>
              <w:rPr>
                <w:rFonts w:cs="Arial"/>
                <w:szCs w:val="20"/>
              </w:rPr>
              <w:t>3</w:t>
            </w:r>
          </w:p>
        </w:tc>
        <w:tc>
          <w:tcPr>
            <w:tcW w:w="1440" w:type="dxa"/>
          </w:tcPr>
          <w:p w14:paraId="0388F705" w14:textId="77777777" w:rsidR="0097576D" w:rsidRPr="00636B29" w:rsidRDefault="0097576D" w:rsidP="0097576D">
            <w:pPr>
              <w:tabs>
                <w:tab w:val="left" w:pos="0"/>
                <w:tab w:val="left" w:pos="3720"/>
              </w:tabs>
              <w:outlineLvl w:val="0"/>
              <w:rPr>
                <w:rFonts w:cs="Arial"/>
                <w:szCs w:val="20"/>
              </w:rPr>
            </w:pPr>
            <w:r w:rsidRPr="00636B29">
              <w:rPr>
                <w:rFonts w:cs="Arial"/>
                <w:szCs w:val="20"/>
              </w:rPr>
              <w:t xml:space="preserve">Review quiz results = </w:t>
            </w:r>
          </w:p>
          <w:p w14:paraId="38793E54" w14:textId="77777777" w:rsidR="0097576D" w:rsidRPr="00103FC5" w:rsidRDefault="0097576D" w:rsidP="0097576D">
            <w:pPr>
              <w:tabs>
                <w:tab w:val="left" w:pos="2329"/>
              </w:tabs>
              <w:rPr>
                <w:rFonts w:cs="Arial"/>
                <w:szCs w:val="20"/>
              </w:rPr>
            </w:pPr>
            <w:r w:rsidRPr="00636B29">
              <w:rPr>
                <w:rFonts w:cs="Arial"/>
                <w:b/>
                <w:szCs w:val="20"/>
              </w:rPr>
              <w:t>30 minutes</w:t>
            </w:r>
          </w:p>
        </w:tc>
      </w:tr>
      <w:tr w:rsidR="00380033" w:rsidRPr="00132272" w14:paraId="7122C466" w14:textId="77777777" w:rsidTr="004B2F74">
        <w:tc>
          <w:tcPr>
            <w:tcW w:w="10170" w:type="dxa"/>
            <w:gridSpan w:val="2"/>
            <w:tcMar>
              <w:top w:w="115" w:type="dxa"/>
              <w:left w:w="115" w:type="dxa"/>
              <w:bottom w:w="115" w:type="dxa"/>
              <w:right w:w="115" w:type="dxa"/>
            </w:tcMar>
          </w:tcPr>
          <w:p w14:paraId="53F8C95D" w14:textId="6C37F3CA" w:rsidR="00380033" w:rsidRDefault="00380033" w:rsidP="004B2F74">
            <w:pPr>
              <w:pStyle w:val="First-LevelBulletedListSolid"/>
              <w:tabs>
                <w:tab w:val="clear" w:pos="1080"/>
              </w:tabs>
              <w:ind w:left="0" w:firstLine="0"/>
            </w:pPr>
            <w:r>
              <w:t>Discussion Question:</w:t>
            </w:r>
            <w:r w:rsidR="005379A1">
              <w:t xml:space="preserve"> </w:t>
            </w:r>
            <w:r w:rsidR="005379A1" w:rsidRPr="005379A1">
              <w:t>Compare the School Mission and Framework with Healthcare Organizations</w:t>
            </w:r>
          </w:p>
          <w:p w14:paraId="0A51C676" w14:textId="77777777" w:rsidR="00380033" w:rsidRDefault="00380033" w:rsidP="004B2F74">
            <w:pPr>
              <w:pStyle w:val="First-LevelBulletedListSolid"/>
              <w:tabs>
                <w:tab w:val="clear" w:pos="1080"/>
              </w:tabs>
              <w:ind w:left="0" w:firstLine="0"/>
            </w:pPr>
          </w:p>
          <w:p w14:paraId="7E374FE4" w14:textId="77777777" w:rsidR="00380033" w:rsidRPr="00636B29" w:rsidRDefault="00380033" w:rsidP="004B2F74">
            <w:pPr>
              <w:pStyle w:val="First-LevelBulletedListSolid"/>
              <w:tabs>
                <w:tab w:val="clear" w:pos="1080"/>
              </w:tabs>
              <w:ind w:left="0" w:firstLine="0"/>
              <w:rPr>
                <w:b w:val="0"/>
              </w:rPr>
            </w:pPr>
            <w:r w:rsidRPr="00636B29">
              <w:t>Review</w:t>
            </w:r>
            <w:r w:rsidRPr="00636B29">
              <w:rPr>
                <w:b w:val="0"/>
              </w:rPr>
              <w:t xml:space="preserve"> the website of a healthcare organization of your </w:t>
            </w:r>
            <w:proofErr w:type="gramStart"/>
            <w:r w:rsidRPr="00636B29">
              <w:rPr>
                <w:b w:val="0"/>
              </w:rPr>
              <w:t>choosing</w:t>
            </w:r>
            <w:r w:rsidR="0066787A">
              <w:rPr>
                <w:b w:val="0"/>
              </w:rPr>
              <w:t>,</w:t>
            </w:r>
            <w:r w:rsidRPr="00636B29">
              <w:rPr>
                <w:b w:val="0"/>
              </w:rPr>
              <w:t xml:space="preserve"> and</w:t>
            </w:r>
            <w:proofErr w:type="gramEnd"/>
            <w:r w:rsidRPr="00636B29">
              <w:rPr>
                <w:b w:val="0"/>
              </w:rPr>
              <w:t xml:space="preserve"> identify the mission of that organization.</w:t>
            </w:r>
            <w:r w:rsidR="006C5D5A">
              <w:rPr>
                <w:b w:val="0"/>
              </w:rPr>
              <w:t xml:space="preserve"> </w:t>
            </w:r>
            <w:r w:rsidR="002200CF">
              <w:rPr>
                <w:b w:val="0"/>
              </w:rPr>
              <w:t>For this assignment, “healthcare organization” is defined as a group that provides direct nursing care to individuals, families, and communities</w:t>
            </w:r>
            <w:r w:rsidR="003F0D92">
              <w:rPr>
                <w:b w:val="0"/>
              </w:rPr>
              <w:t>—for example,</w:t>
            </w:r>
            <w:r w:rsidR="002200CF">
              <w:rPr>
                <w:b w:val="0"/>
              </w:rPr>
              <w:t xml:space="preserve"> hospitals</w:t>
            </w:r>
            <w:r w:rsidR="00D5280A">
              <w:rPr>
                <w:b w:val="0"/>
              </w:rPr>
              <w:t xml:space="preserve"> and</w:t>
            </w:r>
            <w:r w:rsidR="002200CF">
              <w:rPr>
                <w:b w:val="0"/>
              </w:rPr>
              <w:t xml:space="preserve"> visiting nurse agencies.</w:t>
            </w:r>
          </w:p>
          <w:p w14:paraId="2B00D26B" w14:textId="77777777" w:rsidR="00380033" w:rsidRPr="00636B29" w:rsidRDefault="00380033" w:rsidP="004B2F74">
            <w:pPr>
              <w:pStyle w:val="First-LevelBulletedListSolid"/>
              <w:tabs>
                <w:tab w:val="clear" w:pos="1080"/>
              </w:tabs>
              <w:ind w:left="0" w:firstLine="0"/>
              <w:rPr>
                <w:b w:val="0"/>
              </w:rPr>
            </w:pPr>
          </w:p>
          <w:p w14:paraId="59951E9F" w14:textId="29BD551B" w:rsidR="00380033" w:rsidRPr="00636B29" w:rsidRDefault="00380033" w:rsidP="004B2F74">
            <w:pPr>
              <w:pStyle w:val="First-LevelBulletedListSolid"/>
              <w:tabs>
                <w:tab w:val="clear" w:pos="1080"/>
              </w:tabs>
              <w:ind w:left="0" w:firstLine="0"/>
              <w:rPr>
                <w:b w:val="0"/>
              </w:rPr>
            </w:pPr>
            <w:r w:rsidRPr="00636B29">
              <w:t>Review</w:t>
            </w:r>
            <w:r w:rsidRPr="00636B29">
              <w:rPr>
                <w:b w:val="0"/>
              </w:rPr>
              <w:t xml:space="preserve"> the </w:t>
            </w:r>
            <w:r w:rsidR="00A332FC">
              <w:rPr>
                <w:b w:val="0"/>
              </w:rPr>
              <w:t>mission and framework of the GMU</w:t>
            </w:r>
            <w:r w:rsidRPr="00636B29">
              <w:rPr>
                <w:b w:val="0"/>
              </w:rPr>
              <w:t xml:space="preserve"> Francis M. Maguire School of Nursing and Health Professions.</w:t>
            </w:r>
          </w:p>
          <w:p w14:paraId="48C4AC1A" w14:textId="77777777" w:rsidR="00380033" w:rsidRPr="00636B29" w:rsidRDefault="00380033" w:rsidP="004B2F74">
            <w:pPr>
              <w:pStyle w:val="First-LevelBulletedListSolid"/>
              <w:tabs>
                <w:tab w:val="clear" w:pos="1080"/>
              </w:tabs>
              <w:ind w:left="0" w:firstLine="0"/>
            </w:pPr>
          </w:p>
          <w:p w14:paraId="3C0B4254" w14:textId="77777777" w:rsidR="00380033" w:rsidRPr="00636B29" w:rsidRDefault="00380033" w:rsidP="004B2F74">
            <w:pPr>
              <w:pStyle w:val="First-LevelBulletedListSolid"/>
              <w:tabs>
                <w:tab w:val="clear" w:pos="1080"/>
              </w:tabs>
              <w:ind w:left="0" w:firstLine="0"/>
              <w:rPr>
                <w:b w:val="0"/>
              </w:rPr>
            </w:pPr>
            <w:r w:rsidRPr="00636B29">
              <w:t>Write</w:t>
            </w:r>
            <w:r w:rsidRPr="00636B29">
              <w:rPr>
                <w:b w:val="0"/>
              </w:rPr>
              <w:t xml:space="preserve"> a response to the following discussion question in the </w:t>
            </w:r>
            <w:r w:rsidR="008C59CE">
              <w:rPr>
                <w:b w:val="0"/>
              </w:rPr>
              <w:t>d</w:t>
            </w:r>
            <w:r w:rsidRPr="00636B29">
              <w:rPr>
                <w:b w:val="0"/>
              </w:rPr>
              <w:t>iscussion forum:</w:t>
            </w:r>
          </w:p>
          <w:p w14:paraId="16FC650A" w14:textId="77777777" w:rsidR="00380033" w:rsidRPr="00636B29" w:rsidRDefault="00380033" w:rsidP="004B2F74">
            <w:pPr>
              <w:pStyle w:val="First-LevelBulletedListSolid"/>
              <w:tabs>
                <w:tab w:val="clear" w:pos="1080"/>
              </w:tabs>
              <w:ind w:left="0" w:firstLine="0"/>
              <w:rPr>
                <w:b w:val="0"/>
              </w:rPr>
            </w:pPr>
          </w:p>
          <w:p w14:paraId="6BBCDFE9" w14:textId="2F7EB449" w:rsidR="00380033" w:rsidRPr="00636B29" w:rsidRDefault="00380033" w:rsidP="009C306C">
            <w:pPr>
              <w:pStyle w:val="First-LevelBulletedListSolid"/>
              <w:numPr>
                <w:ilvl w:val="0"/>
                <w:numId w:val="13"/>
              </w:numPr>
              <w:ind w:left="395"/>
              <w:rPr>
                <w:b w:val="0"/>
              </w:rPr>
            </w:pPr>
            <w:r w:rsidRPr="00636B29">
              <w:rPr>
                <w:b w:val="0"/>
              </w:rPr>
              <w:t>In comparing the hea</w:t>
            </w:r>
            <w:r w:rsidR="00A332FC">
              <w:rPr>
                <w:b w:val="0"/>
              </w:rPr>
              <w:t>lthcare organization and the GMU</w:t>
            </w:r>
            <w:r w:rsidRPr="00636B29">
              <w:rPr>
                <w:b w:val="0"/>
              </w:rPr>
              <w:t xml:space="preserve"> Francis M. Maguire School of Nursing and Health Professions, what are similarities and differences between their missions and frameworks?</w:t>
            </w:r>
          </w:p>
          <w:p w14:paraId="47E6DF16" w14:textId="77777777" w:rsidR="00380033" w:rsidRPr="00636B29" w:rsidRDefault="00380033" w:rsidP="004B2F74">
            <w:pPr>
              <w:pStyle w:val="First-LevelBulletedListSolid"/>
              <w:tabs>
                <w:tab w:val="clear" w:pos="1080"/>
              </w:tabs>
              <w:ind w:left="0" w:firstLine="0"/>
              <w:rPr>
                <w:b w:val="0"/>
              </w:rPr>
            </w:pPr>
          </w:p>
          <w:p w14:paraId="7F092921" w14:textId="77777777" w:rsidR="00380033" w:rsidRPr="00636B29" w:rsidRDefault="00380033" w:rsidP="004B2F74">
            <w:pPr>
              <w:pStyle w:val="First-LevelBulletedListSolid"/>
              <w:tabs>
                <w:tab w:val="clear" w:pos="1080"/>
              </w:tabs>
              <w:ind w:left="0" w:firstLine="0"/>
              <w:rPr>
                <w:b w:val="0"/>
              </w:rPr>
            </w:pPr>
            <w:r w:rsidRPr="007A6783">
              <w:t>Note</w:t>
            </w:r>
            <w:r w:rsidR="00657985">
              <w:rPr>
                <w:b w:val="0"/>
              </w:rPr>
              <w:t>.</w:t>
            </w:r>
            <w:r w:rsidRPr="00636B29">
              <w:rPr>
                <w:b w:val="0"/>
              </w:rPr>
              <w:t xml:space="preserve"> Initial answers to the discussion </w:t>
            </w:r>
            <w:r w:rsidR="00D549E5">
              <w:rPr>
                <w:b w:val="0"/>
              </w:rPr>
              <w:t xml:space="preserve">questions must </w:t>
            </w:r>
            <w:r w:rsidRPr="00636B29">
              <w:rPr>
                <w:b w:val="0"/>
              </w:rPr>
              <w:t>be substantive and in the range of 250</w:t>
            </w:r>
            <w:r w:rsidR="00BB3783">
              <w:rPr>
                <w:b w:val="0"/>
              </w:rPr>
              <w:t>–</w:t>
            </w:r>
            <w:r w:rsidRPr="00636B29">
              <w:rPr>
                <w:b w:val="0"/>
              </w:rPr>
              <w:t xml:space="preserve">400 words. Any references used should be properly cited following APA formatting guidelines. Initial discussion question responses are due </w:t>
            </w:r>
            <w:r w:rsidR="001A2DC6">
              <w:rPr>
                <w:b w:val="0"/>
              </w:rPr>
              <w:t>by 11:59 p.m. (EST) on Thursday of Week Two.</w:t>
            </w:r>
          </w:p>
          <w:p w14:paraId="1D7BC489" w14:textId="77777777" w:rsidR="00380033" w:rsidRPr="00636B29" w:rsidRDefault="00380033" w:rsidP="004B2F74">
            <w:pPr>
              <w:pStyle w:val="First-LevelBulletedListSolid"/>
              <w:tabs>
                <w:tab w:val="clear" w:pos="1080"/>
              </w:tabs>
              <w:ind w:left="0" w:firstLine="0"/>
              <w:rPr>
                <w:b w:val="0"/>
              </w:rPr>
            </w:pPr>
          </w:p>
          <w:p w14:paraId="302F84D3" w14:textId="77777777" w:rsidR="00380033" w:rsidRPr="00636B29" w:rsidRDefault="00380033" w:rsidP="004B2F74">
            <w:pPr>
              <w:pStyle w:val="First-LevelBulletedListSolid"/>
              <w:tabs>
                <w:tab w:val="clear" w:pos="1080"/>
              </w:tabs>
              <w:ind w:left="0" w:firstLine="0"/>
            </w:pPr>
            <w:r w:rsidRPr="00637531">
              <w:t>Write</w:t>
            </w:r>
            <w:r w:rsidRPr="00636B29">
              <w:rPr>
                <w:b w:val="0"/>
              </w:rPr>
              <w:t xml:space="preserve"> a substantive response to a minimum of three different students. All responses must be posted by 11:59 p.m. (EST) Sunday</w:t>
            </w:r>
            <w:r w:rsidR="00E5094E">
              <w:rPr>
                <w:b w:val="0"/>
              </w:rPr>
              <w:t xml:space="preserve"> of Week Two.</w:t>
            </w:r>
          </w:p>
        </w:tc>
        <w:tc>
          <w:tcPr>
            <w:tcW w:w="1440" w:type="dxa"/>
          </w:tcPr>
          <w:p w14:paraId="2A077050" w14:textId="77777777" w:rsidR="00380033" w:rsidRPr="00636B29" w:rsidRDefault="00380033" w:rsidP="004B2F74">
            <w:pPr>
              <w:tabs>
                <w:tab w:val="left" w:pos="2329"/>
              </w:tabs>
              <w:rPr>
                <w:rFonts w:cs="Arial"/>
                <w:szCs w:val="20"/>
              </w:rPr>
            </w:pPr>
            <w:r>
              <w:rPr>
                <w:rFonts w:cs="Arial"/>
                <w:szCs w:val="20"/>
              </w:rPr>
              <w:t>2.4</w:t>
            </w:r>
          </w:p>
        </w:tc>
        <w:tc>
          <w:tcPr>
            <w:tcW w:w="1440" w:type="dxa"/>
          </w:tcPr>
          <w:p w14:paraId="7A6C88D9" w14:textId="77777777" w:rsidR="00380033" w:rsidRPr="00636B29" w:rsidRDefault="00380033" w:rsidP="004B2F74">
            <w:pPr>
              <w:tabs>
                <w:tab w:val="left" w:pos="0"/>
                <w:tab w:val="left" w:pos="3720"/>
              </w:tabs>
              <w:outlineLvl w:val="0"/>
              <w:rPr>
                <w:rFonts w:cs="Arial"/>
                <w:szCs w:val="20"/>
              </w:rPr>
            </w:pPr>
            <w:r w:rsidRPr="00636B29">
              <w:rPr>
                <w:rFonts w:cs="Arial"/>
                <w:szCs w:val="20"/>
              </w:rPr>
              <w:t xml:space="preserve">Web-Quest and Discussion Board = </w:t>
            </w:r>
          </w:p>
          <w:p w14:paraId="30CADA3B" w14:textId="77777777" w:rsidR="00380033" w:rsidRPr="00636B29" w:rsidRDefault="00380033" w:rsidP="004B2F74">
            <w:pPr>
              <w:tabs>
                <w:tab w:val="left" w:pos="0"/>
                <w:tab w:val="left" w:pos="3720"/>
              </w:tabs>
              <w:outlineLvl w:val="0"/>
              <w:rPr>
                <w:rFonts w:cs="Arial"/>
                <w:szCs w:val="20"/>
              </w:rPr>
            </w:pPr>
            <w:r w:rsidRPr="00636B29">
              <w:rPr>
                <w:rFonts w:cs="Arial"/>
                <w:b/>
                <w:szCs w:val="20"/>
              </w:rPr>
              <w:t>2 hours</w:t>
            </w:r>
          </w:p>
        </w:tc>
      </w:tr>
      <w:tr w:rsidR="004B7F50" w:rsidRPr="00132272" w14:paraId="09EE9F78" w14:textId="77777777" w:rsidTr="002522B3">
        <w:tc>
          <w:tcPr>
            <w:tcW w:w="10170" w:type="dxa"/>
            <w:gridSpan w:val="2"/>
            <w:tcMar>
              <w:top w:w="115" w:type="dxa"/>
              <w:left w:w="115" w:type="dxa"/>
              <w:bottom w:w="115" w:type="dxa"/>
              <w:right w:w="115" w:type="dxa"/>
            </w:tcMar>
          </w:tcPr>
          <w:p w14:paraId="5DD57B62" w14:textId="77777777" w:rsidR="004B7F50" w:rsidRPr="00636B29" w:rsidRDefault="004B7F50" w:rsidP="004B7F50">
            <w:pPr>
              <w:pStyle w:val="First-LevelBulletedListSolid"/>
              <w:tabs>
                <w:tab w:val="clear" w:pos="1080"/>
              </w:tabs>
              <w:ind w:left="0" w:firstLine="0"/>
            </w:pPr>
            <w:r w:rsidRPr="00636B29">
              <w:t>Articulation of Personal Philosophy of Nursing</w:t>
            </w:r>
          </w:p>
          <w:p w14:paraId="61EB4208" w14:textId="77777777" w:rsidR="004B7F50" w:rsidRPr="00636B29" w:rsidRDefault="004B7F50" w:rsidP="004B7F50">
            <w:pPr>
              <w:pStyle w:val="First-LevelBulletedListSolid"/>
              <w:tabs>
                <w:tab w:val="clear" w:pos="1080"/>
              </w:tabs>
              <w:ind w:left="360" w:firstLine="0"/>
            </w:pPr>
          </w:p>
          <w:p w14:paraId="1951082C" w14:textId="77777777" w:rsidR="004B7F50" w:rsidRDefault="004B7F50" w:rsidP="004B7F50">
            <w:pPr>
              <w:pStyle w:val="AssignmentsLevel1"/>
            </w:pPr>
            <w:r w:rsidRPr="00E41DCB">
              <w:rPr>
                <w:b/>
              </w:rPr>
              <w:t>Write</w:t>
            </w:r>
            <w:r w:rsidRPr="00E41DCB">
              <w:t xml:space="preserve"> a 600- to 800-word paper in which you discuss</w:t>
            </w:r>
            <w:r w:rsidR="00141CF2">
              <w:t xml:space="preserve"> the following</w:t>
            </w:r>
            <w:r w:rsidRPr="00E41DCB">
              <w:t>:</w:t>
            </w:r>
          </w:p>
          <w:p w14:paraId="54B33C9A" w14:textId="77777777" w:rsidR="00141CF2" w:rsidRPr="00E41DCB" w:rsidRDefault="00141CF2" w:rsidP="004B7F50">
            <w:pPr>
              <w:pStyle w:val="AssignmentsLevel1"/>
            </w:pPr>
          </w:p>
          <w:p w14:paraId="7B28B7C2" w14:textId="77777777" w:rsidR="004B7F50" w:rsidRDefault="004B7F50" w:rsidP="00A448DF">
            <w:pPr>
              <w:pStyle w:val="AssignmentsLevel1"/>
              <w:numPr>
                <w:ilvl w:val="0"/>
                <w:numId w:val="21"/>
              </w:numPr>
            </w:pPr>
            <w:r w:rsidRPr="00E41DCB">
              <w:t>Your personal philosophy of nursing</w:t>
            </w:r>
            <w:r w:rsidR="00CD3E68">
              <w:t>, including the following concepts</w:t>
            </w:r>
            <w:r>
              <w:t>:</w:t>
            </w:r>
            <w:r w:rsidR="00A448DF">
              <w:br/>
            </w:r>
          </w:p>
          <w:p w14:paraId="641E892E" w14:textId="77777777" w:rsidR="004B7F50" w:rsidRDefault="004B7F50" w:rsidP="00034A96">
            <w:pPr>
              <w:pStyle w:val="AssignmentsLevel1"/>
              <w:numPr>
                <w:ilvl w:val="1"/>
                <w:numId w:val="21"/>
              </w:numPr>
            </w:pPr>
            <w:r>
              <w:t>Person</w:t>
            </w:r>
          </w:p>
          <w:p w14:paraId="0281A5B9" w14:textId="77777777" w:rsidR="004B7F50" w:rsidRDefault="004B7F50" w:rsidP="00034A96">
            <w:pPr>
              <w:pStyle w:val="AssignmentsLevel1"/>
              <w:numPr>
                <w:ilvl w:val="1"/>
                <w:numId w:val="21"/>
              </w:numPr>
            </w:pPr>
            <w:r>
              <w:t>Environment</w:t>
            </w:r>
          </w:p>
          <w:p w14:paraId="42BF4EEC" w14:textId="77777777" w:rsidR="004B7F50" w:rsidRDefault="004B7F50" w:rsidP="00034A96">
            <w:pPr>
              <w:pStyle w:val="AssignmentsLevel1"/>
              <w:numPr>
                <w:ilvl w:val="1"/>
                <w:numId w:val="21"/>
              </w:numPr>
            </w:pPr>
            <w:r>
              <w:t>Health</w:t>
            </w:r>
          </w:p>
          <w:p w14:paraId="40438DBA" w14:textId="77777777" w:rsidR="004B7F50" w:rsidRPr="00E41DCB" w:rsidRDefault="004B7F50" w:rsidP="00034A96">
            <w:pPr>
              <w:pStyle w:val="AssignmentsLevel1"/>
              <w:numPr>
                <w:ilvl w:val="1"/>
                <w:numId w:val="21"/>
              </w:numPr>
            </w:pPr>
            <w:r>
              <w:t>Nursing</w:t>
            </w:r>
            <w:r w:rsidR="00A448DF">
              <w:br/>
            </w:r>
          </w:p>
          <w:p w14:paraId="7AA0E8D1" w14:textId="77777777" w:rsidR="004B7F50" w:rsidRPr="00E41DCB" w:rsidRDefault="004B7F50" w:rsidP="00034A96">
            <w:pPr>
              <w:pStyle w:val="AssignmentsLevel1"/>
              <w:numPr>
                <w:ilvl w:val="0"/>
                <w:numId w:val="21"/>
              </w:numPr>
            </w:pPr>
            <w:r w:rsidRPr="00E41DCB">
              <w:t xml:space="preserve">Why a professional nurse needs a nursing </w:t>
            </w:r>
            <w:proofErr w:type="gramStart"/>
            <w:r w:rsidRPr="00E41DCB">
              <w:t>philosophy</w:t>
            </w:r>
            <w:proofErr w:type="gramEnd"/>
            <w:r w:rsidRPr="00E41DCB">
              <w:t xml:space="preserve"> </w:t>
            </w:r>
          </w:p>
          <w:p w14:paraId="0A108860" w14:textId="77777777" w:rsidR="004B7F50" w:rsidRPr="00E41DCB" w:rsidRDefault="004B7F50" w:rsidP="00034A96">
            <w:pPr>
              <w:pStyle w:val="AssignmentsLevel1"/>
              <w:numPr>
                <w:ilvl w:val="0"/>
                <w:numId w:val="21"/>
              </w:numPr>
              <w:rPr>
                <w:strike/>
              </w:rPr>
            </w:pPr>
            <w:r w:rsidRPr="00E41DCB">
              <w:lastRenderedPageBreak/>
              <w:t>A comparison of your philosophy with an established nursing theory</w:t>
            </w:r>
            <w:r w:rsidR="005C65C4">
              <w:br/>
            </w:r>
          </w:p>
          <w:p w14:paraId="374C7476" w14:textId="77777777" w:rsidR="004B7F50" w:rsidRPr="00132272" w:rsidRDefault="004B7F50" w:rsidP="004B7F50">
            <w:pPr>
              <w:pStyle w:val="AssignmentsLevel1"/>
              <w:rPr>
                <w:strike/>
              </w:rPr>
            </w:pPr>
            <w:r w:rsidRPr="004B7F50">
              <w:rPr>
                <w:b/>
              </w:rPr>
              <w:t>Submit</w:t>
            </w:r>
            <w:r>
              <w:t xml:space="preserve"> your paper to Blackboard by 11:59 p</w:t>
            </w:r>
            <w:r w:rsidR="003E59FF">
              <w:t>.</w:t>
            </w:r>
            <w:r>
              <w:t>m</w:t>
            </w:r>
            <w:r w:rsidR="003E59FF">
              <w:t>.</w:t>
            </w:r>
            <w:r>
              <w:t xml:space="preserve"> (EST) Sunday</w:t>
            </w:r>
            <w:r w:rsidR="00E5094E">
              <w:t xml:space="preserve"> of Week Two</w:t>
            </w:r>
            <w:r w:rsidR="00602447">
              <w:t>.</w:t>
            </w:r>
          </w:p>
        </w:tc>
        <w:tc>
          <w:tcPr>
            <w:tcW w:w="1440" w:type="dxa"/>
          </w:tcPr>
          <w:p w14:paraId="0B1CA571" w14:textId="77777777" w:rsidR="004B7F50" w:rsidRPr="00132272" w:rsidRDefault="004B7F50" w:rsidP="004B7F50">
            <w:pPr>
              <w:tabs>
                <w:tab w:val="left" w:pos="2329"/>
              </w:tabs>
              <w:rPr>
                <w:rFonts w:cs="Arial"/>
                <w:strike/>
                <w:szCs w:val="20"/>
              </w:rPr>
            </w:pPr>
            <w:r w:rsidRPr="00636B29">
              <w:rPr>
                <w:rFonts w:cs="Arial"/>
                <w:szCs w:val="20"/>
              </w:rPr>
              <w:lastRenderedPageBreak/>
              <w:t>2</w:t>
            </w:r>
            <w:r>
              <w:rPr>
                <w:rFonts w:cs="Arial"/>
                <w:szCs w:val="20"/>
              </w:rPr>
              <w:t>.1, 2.2, 2.3</w:t>
            </w:r>
          </w:p>
        </w:tc>
        <w:tc>
          <w:tcPr>
            <w:tcW w:w="1440" w:type="dxa"/>
          </w:tcPr>
          <w:p w14:paraId="650399F8" w14:textId="77777777" w:rsidR="004B7F50" w:rsidRPr="00636B29" w:rsidRDefault="004B7F50" w:rsidP="004B7F50">
            <w:pPr>
              <w:tabs>
                <w:tab w:val="left" w:pos="0"/>
                <w:tab w:val="left" w:pos="3720"/>
              </w:tabs>
              <w:outlineLvl w:val="0"/>
              <w:rPr>
                <w:rFonts w:cs="Arial"/>
                <w:szCs w:val="20"/>
              </w:rPr>
            </w:pPr>
            <w:r w:rsidRPr="00636B29">
              <w:rPr>
                <w:rFonts w:cs="Arial"/>
                <w:szCs w:val="20"/>
              </w:rPr>
              <w:t xml:space="preserve">Reflection paper and review instructor feedback = </w:t>
            </w:r>
          </w:p>
          <w:p w14:paraId="5636A897" w14:textId="77777777" w:rsidR="004B7F50" w:rsidRPr="00132272" w:rsidRDefault="004B7F50" w:rsidP="004B7F50">
            <w:pPr>
              <w:tabs>
                <w:tab w:val="left" w:pos="2329"/>
              </w:tabs>
              <w:rPr>
                <w:rFonts w:cs="Arial"/>
                <w:strike/>
                <w:szCs w:val="20"/>
              </w:rPr>
            </w:pPr>
            <w:r w:rsidRPr="00636B29">
              <w:rPr>
                <w:rFonts w:cs="Arial"/>
                <w:b/>
                <w:szCs w:val="20"/>
              </w:rPr>
              <w:t>2 hours</w:t>
            </w:r>
          </w:p>
        </w:tc>
      </w:tr>
      <w:tr w:rsidR="004B7F50" w:rsidRPr="00132272" w14:paraId="650424F5" w14:textId="77777777" w:rsidTr="002522B3">
        <w:tc>
          <w:tcPr>
            <w:tcW w:w="10170" w:type="dxa"/>
            <w:gridSpan w:val="2"/>
            <w:tcMar>
              <w:top w:w="115" w:type="dxa"/>
              <w:left w:w="115" w:type="dxa"/>
              <w:bottom w:w="115" w:type="dxa"/>
              <w:right w:w="115" w:type="dxa"/>
            </w:tcMar>
          </w:tcPr>
          <w:p w14:paraId="226886AD" w14:textId="77777777" w:rsidR="004B7F50" w:rsidRPr="00636B29" w:rsidRDefault="004B7F50" w:rsidP="004B7F50">
            <w:pPr>
              <w:pStyle w:val="First-LevelBulletedListSolid"/>
              <w:tabs>
                <w:tab w:val="clear" w:pos="1080"/>
              </w:tabs>
              <w:ind w:left="0" w:firstLine="0"/>
              <w:rPr>
                <w:color w:val="000000" w:themeColor="text1"/>
              </w:rPr>
            </w:pPr>
            <w:r w:rsidRPr="00636B29">
              <w:rPr>
                <w:color w:val="000000" w:themeColor="text1"/>
              </w:rPr>
              <w:t>Reflection Paper</w:t>
            </w:r>
          </w:p>
          <w:p w14:paraId="1F036AA6" w14:textId="77777777" w:rsidR="004B7F50" w:rsidRPr="00636B29" w:rsidRDefault="004B7F50" w:rsidP="004B7F50">
            <w:pPr>
              <w:pStyle w:val="First-LevelBulletedListSolid"/>
              <w:tabs>
                <w:tab w:val="clear" w:pos="1080"/>
              </w:tabs>
              <w:ind w:left="0" w:firstLine="0"/>
              <w:rPr>
                <w:b w:val="0"/>
                <w:color w:val="000000" w:themeColor="text1"/>
              </w:rPr>
            </w:pPr>
          </w:p>
          <w:p w14:paraId="611F26F0" w14:textId="77777777" w:rsidR="004B7F50" w:rsidRPr="00636B29" w:rsidRDefault="004B7F50" w:rsidP="004B7F50">
            <w:pPr>
              <w:pStyle w:val="First-LevelBulletedListSolid"/>
              <w:tabs>
                <w:tab w:val="clear" w:pos="1080"/>
              </w:tabs>
              <w:ind w:left="0" w:firstLine="0"/>
              <w:rPr>
                <w:b w:val="0"/>
                <w:color w:val="000000" w:themeColor="text1"/>
              </w:rPr>
            </w:pPr>
            <w:r w:rsidRPr="00636B29">
              <w:rPr>
                <w:color w:val="000000" w:themeColor="text1"/>
              </w:rPr>
              <w:t>Write</w:t>
            </w:r>
            <w:r w:rsidRPr="00636B29">
              <w:rPr>
                <w:b w:val="0"/>
                <w:color w:val="000000" w:themeColor="text1"/>
              </w:rPr>
              <w:t xml:space="preserve"> a 600- to 800-word paper in response to </w:t>
            </w:r>
            <w:r w:rsidR="00184CD7">
              <w:rPr>
                <w:b w:val="0"/>
                <w:color w:val="000000" w:themeColor="text1"/>
              </w:rPr>
              <w:t>Ch.</w:t>
            </w:r>
            <w:r w:rsidR="00184CD7" w:rsidRPr="00636B29">
              <w:rPr>
                <w:b w:val="0"/>
                <w:color w:val="000000" w:themeColor="text1"/>
              </w:rPr>
              <w:t xml:space="preserve"> </w:t>
            </w:r>
            <w:r w:rsidRPr="00636B29">
              <w:rPr>
                <w:b w:val="0"/>
                <w:color w:val="000000" w:themeColor="text1"/>
              </w:rPr>
              <w:t xml:space="preserve">1 </w:t>
            </w:r>
            <w:r w:rsidR="00184CD7">
              <w:rPr>
                <w:b w:val="0"/>
                <w:color w:val="000000" w:themeColor="text1"/>
              </w:rPr>
              <w:t xml:space="preserve">&amp; Ch. </w:t>
            </w:r>
            <w:r w:rsidRPr="00636B29">
              <w:rPr>
                <w:b w:val="0"/>
                <w:color w:val="000000" w:themeColor="text1"/>
              </w:rPr>
              <w:t xml:space="preserve">2 of </w:t>
            </w:r>
            <w:r w:rsidRPr="00636B29">
              <w:rPr>
                <w:b w:val="0"/>
                <w:i/>
                <w:color w:val="000000" w:themeColor="text1"/>
              </w:rPr>
              <w:t xml:space="preserve">From Silence </w:t>
            </w:r>
            <w:proofErr w:type="gramStart"/>
            <w:r w:rsidRPr="00636B29">
              <w:rPr>
                <w:b w:val="0"/>
                <w:i/>
                <w:color w:val="000000" w:themeColor="text1"/>
              </w:rPr>
              <w:t>To</w:t>
            </w:r>
            <w:proofErr w:type="gramEnd"/>
            <w:r w:rsidRPr="00636B29">
              <w:rPr>
                <w:b w:val="0"/>
                <w:i/>
                <w:color w:val="000000" w:themeColor="text1"/>
              </w:rPr>
              <w:t xml:space="preserve"> Voice</w:t>
            </w:r>
            <w:r w:rsidRPr="00636B29">
              <w:rPr>
                <w:b w:val="0"/>
                <w:color w:val="000000" w:themeColor="text1"/>
              </w:rPr>
              <w:t>.</w:t>
            </w:r>
          </w:p>
          <w:p w14:paraId="0325ADB7" w14:textId="77777777" w:rsidR="004B7F50" w:rsidRPr="00636B29" w:rsidRDefault="004B7F50" w:rsidP="004B7F50">
            <w:pPr>
              <w:pStyle w:val="First-LevelBulletedListSolid"/>
              <w:tabs>
                <w:tab w:val="clear" w:pos="1080"/>
              </w:tabs>
              <w:ind w:left="0" w:firstLine="0"/>
              <w:rPr>
                <w:b w:val="0"/>
                <w:color w:val="000000" w:themeColor="text1"/>
              </w:rPr>
            </w:pPr>
          </w:p>
          <w:p w14:paraId="578607DE" w14:textId="77777777" w:rsidR="004B7F50" w:rsidRPr="00636B29" w:rsidRDefault="006D4856" w:rsidP="004B7F50">
            <w:pPr>
              <w:pStyle w:val="First-LevelBulletedListSolid"/>
              <w:tabs>
                <w:tab w:val="clear" w:pos="1080"/>
              </w:tabs>
              <w:ind w:left="0" w:firstLine="0"/>
              <w:rPr>
                <w:b w:val="0"/>
                <w:color w:val="000000" w:themeColor="text1"/>
              </w:rPr>
            </w:pPr>
            <w:r>
              <w:rPr>
                <w:color w:val="000000" w:themeColor="text1"/>
              </w:rPr>
              <w:t>Discuss</w:t>
            </w:r>
            <w:r w:rsidRPr="00636B29">
              <w:rPr>
                <w:b w:val="0"/>
                <w:color w:val="000000" w:themeColor="text1"/>
              </w:rPr>
              <w:t xml:space="preserve"> </w:t>
            </w:r>
            <w:r w:rsidR="004B7F50" w:rsidRPr="00636B29">
              <w:rPr>
                <w:b w:val="0"/>
                <w:color w:val="000000" w:themeColor="text1"/>
              </w:rPr>
              <w:t>the following points in your response:</w:t>
            </w:r>
          </w:p>
          <w:p w14:paraId="4BE8A6F1" w14:textId="77777777" w:rsidR="004B7F50" w:rsidRPr="00636B29" w:rsidRDefault="004B7F50" w:rsidP="004B7F50">
            <w:pPr>
              <w:pStyle w:val="First-LevelBulletedListSolid"/>
              <w:tabs>
                <w:tab w:val="clear" w:pos="1080"/>
              </w:tabs>
              <w:ind w:left="0" w:firstLine="0"/>
              <w:rPr>
                <w:b w:val="0"/>
                <w:color w:val="000000" w:themeColor="text1"/>
              </w:rPr>
            </w:pPr>
          </w:p>
          <w:p w14:paraId="37594D7C" w14:textId="77777777" w:rsidR="004B7F50" w:rsidRPr="00636B29" w:rsidRDefault="006D4856" w:rsidP="007A6783">
            <w:pPr>
              <w:pStyle w:val="First-LevelBulletedListSolid"/>
              <w:numPr>
                <w:ilvl w:val="0"/>
                <w:numId w:val="32"/>
              </w:numPr>
              <w:ind w:left="395"/>
              <w:rPr>
                <w:b w:val="0"/>
                <w:color w:val="000000" w:themeColor="text1"/>
              </w:rPr>
            </w:pPr>
            <w:r>
              <w:rPr>
                <w:b w:val="0"/>
                <w:color w:val="000000" w:themeColor="text1"/>
              </w:rPr>
              <w:t>Y</w:t>
            </w:r>
            <w:r w:rsidR="004B7F50" w:rsidRPr="00636B29">
              <w:rPr>
                <w:b w:val="0"/>
                <w:color w:val="000000" w:themeColor="text1"/>
              </w:rPr>
              <w:t xml:space="preserve">our overall reaction to the </w:t>
            </w:r>
            <w:proofErr w:type="spellStart"/>
            <w:r w:rsidR="004B7F50" w:rsidRPr="00636B29">
              <w:rPr>
                <w:b w:val="0"/>
                <w:color w:val="000000" w:themeColor="text1"/>
              </w:rPr>
              <w:t>Buresh</w:t>
            </w:r>
            <w:proofErr w:type="spellEnd"/>
            <w:r w:rsidR="004B7F50" w:rsidRPr="00636B29">
              <w:rPr>
                <w:b w:val="0"/>
                <w:color w:val="000000" w:themeColor="text1"/>
              </w:rPr>
              <w:t xml:space="preserve"> </w:t>
            </w:r>
            <w:r w:rsidR="00203240">
              <w:rPr>
                <w:b w:val="0"/>
                <w:color w:val="000000" w:themeColor="text1"/>
              </w:rPr>
              <w:t>&amp;</w:t>
            </w:r>
            <w:r w:rsidR="00203240" w:rsidRPr="00636B29">
              <w:rPr>
                <w:b w:val="0"/>
                <w:color w:val="000000" w:themeColor="text1"/>
              </w:rPr>
              <w:t xml:space="preserve"> </w:t>
            </w:r>
            <w:r w:rsidR="004B7F50" w:rsidRPr="00636B29">
              <w:rPr>
                <w:b w:val="0"/>
                <w:color w:val="000000" w:themeColor="text1"/>
              </w:rPr>
              <w:t>Gordon (2006) reading</w:t>
            </w:r>
          </w:p>
          <w:p w14:paraId="77FE5108" w14:textId="77777777" w:rsidR="004B7F50" w:rsidRPr="00636B29" w:rsidRDefault="006D4856" w:rsidP="007A6783">
            <w:pPr>
              <w:pStyle w:val="First-LevelBulletedListSolid"/>
              <w:numPr>
                <w:ilvl w:val="0"/>
                <w:numId w:val="32"/>
              </w:numPr>
              <w:ind w:left="395"/>
              <w:rPr>
                <w:b w:val="0"/>
                <w:color w:val="000000" w:themeColor="text1"/>
              </w:rPr>
            </w:pPr>
            <w:r>
              <w:rPr>
                <w:b w:val="0"/>
                <w:color w:val="000000" w:themeColor="text1"/>
              </w:rPr>
              <w:t>T</w:t>
            </w:r>
            <w:r w:rsidR="004B7F50" w:rsidRPr="00636B29">
              <w:rPr>
                <w:b w:val="0"/>
                <w:color w:val="000000" w:themeColor="text1"/>
              </w:rPr>
              <w:t>wo points that the authors describe that you agree or disagree with</w:t>
            </w:r>
            <w:r w:rsidR="00A16079">
              <w:rPr>
                <w:b w:val="0"/>
                <w:color w:val="000000" w:themeColor="text1"/>
              </w:rPr>
              <w:t xml:space="preserve"> and your rationale </w:t>
            </w:r>
            <w:r w:rsidR="004B7F50" w:rsidRPr="00636B29">
              <w:rPr>
                <w:b w:val="0"/>
                <w:color w:val="000000" w:themeColor="text1"/>
              </w:rPr>
              <w:t>for your views</w:t>
            </w:r>
          </w:p>
          <w:p w14:paraId="72778894" w14:textId="77777777" w:rsidR="004B7F50" w:rsidRPr="00636B29" w:rsidRDefault="0099293F" w:rsidP="007A6783">
            <w:pPr>
              <w:pStyle w:val="First-LevelBulletedListSolid"/>
              <w:numPr>
                <w:ilvl w:val="0"/>
                <w:numId w:val="32"/>
              </w:numPr>
              <w:ind w:left="395"/>
              <w:rPr>
                <w:b w:val="0"/>
                <w:color w:val="000000" w:themeColor="text1"/>
              </w:rPr>
            </w:pPr>
            <w:r>
              <w:rPr>
                <w:b w:val="0"/>
                <w:color w:val="000000" w:themeColor="text1"/>
              </w:rPr>
              <w:t xml:space="preserve">An explanation of what </w:t>
            </w:r>
            <w:proofErr w:type="spellStart"/>
            <w:r w:rsidR="004B7F50" w:rsidRPr="00636B29">
              <w:rPr>
                <w:b w:val="0"/>
                <w:color w:val="000000" w:themeColor="text1"/>
              </w:rPr>
              <w:t>Buresh</w:t>
            </w:r>
            <w:proofErr w:type="spellEnd"/>
            <w:r w:rsidR="004B7F50" w:rsidRPr="00636B29">
              <w:rPr>
                <w:b w:val="0"/>
                <w:color w:val="000000" w:themeColor="text1"/>
              </w:rPr>
              <w:t xml:space="preserve"> </w:t>
            </w:r>
            <w:r w:rsidR="00AC0696">
              <w:rPr>
                <w:b w:val="0"/>
                <w:color w:val="000000" w:themeColor="text1"/>
              </w:rPr>
              <w:t xml:space="preserve">&amp; </w:t>
            </w:r>
            <w:r w:rsidR="004B7F50" w:rsidRPr="00636B29">
              <w:rPr>
                <w:b w:val="0"/>
                <w:color w:val="000000" w:themeColor="text1"/>
              </w:rPr>
              <w:t>Gordon (2006)</w:t>
            </w:r>
            <w:r>
              <w:rPr>
                <w:b w:val="0"/>
                <w:color w:val="000000" w:themeColor="text1"/>
              </w:rPr>
              <w:t xml:space="preserve"> are referring to when describing</w:t>
            </w:r>
            <w:r w:rsidR="004B7F50" w:rsidRPr="00636B29">
              <w:rPr>
                <w:b w:val="0"/>
                <w:color w:val="000000" w:themeColor="text1"/>
              </w:rPr>
              <w:t xml:space="preserve"> the importance of nurses in “creating a voice of agency”</w:t>
            </w:r>
          </w:p>
          <w:p w14:paraId="6EBF8C86" w14:textId="77777777" w:rsidR="0099293F" w:rsidRDefault="0099293F" w:rsidP="004B7F50">
            <w:pPr>
              <w:pStyle w:val="First-LevelBulletedListSolid"/>
              <w:tabs>
                <w:tab w:val="clear" w:pos="1080"/>
              </w:tabs>
              <w:ind w:left="0" w:firstLine="0"/>
              <w:rPr>
                <w:b w:val="0"/>
                <w:color w:val="000000" w:themeColor="text1"/>
              </w:rPr>
            </w:pPr>
          </w:p>
          <w:p w14:paraId="457EED23" w14:textId="77777777" w:rsidR="004B7F50" w:rsidRPr="00380033" w:rsidRDefault="00380033" w:rsidP="004B7F50">
            <w:pPr>
              <w:pStyle w:val="First-LevelBulletedListSolid"/>
              <w:tabs>
                <w:tab w:val="clear" w:pos="1080"/>
              </w:tabs>
              <w:ind w:left="0" w:firstLine="0"/>
              <w:rPr>
                <w:b w:val="0"/>
              </w:rPr>
            </w:pPr>
            <w:r w:rsidRPr="00380033">
              <w:t>Submit</w:t>
            </w:r>
            <w:r w:rsidRPr="00380033">
              <w:rPr>
                <w:b w:val="0"/>
              </w:rPr>
              <w:t xml:space="preserve"> your paper to Blackboard by 11:59 p</w:t>
            </w:r>
            <w:r w:rsidR="00B47DE1">
              <w:rPr>
                <w:b w:val="0"/>
              </w:rPr>
              <w:t>.</w:t>
            </w:r>
            <w:r w:rsidRPr="00380033">
              <w:rPr>
                <w:b w:val="0"/>
              </w:rPr>
              <w:t>m</w:t>
            </w:r>
            <w:r w:rsidR="00B47DE1">
              <w:rPr>
                <w:b w:val="0"/>
              </w:rPr>
              <w:t>.</w:t>
            </w:r>
            <w:r w:rsidRPr="00380033">
              <w:rPr>
                <w:b w:val="0"/>
              </w:rPr>
              <w:t xml:space="preserve"> (EST) Sunday</w:t>
            </w:r>
            <w:r w:rsidR="00E5094E">
              <w:rPr>
                <w:b w:val="0"/>
              </w:rPr>
              <w:t xml:space="preserve"> of Week Two</w:t>
            </w:r>
          </w:p>
        </w:tc>
        <w:tc>
          <w:tcPr>
            <w:tcW w:w="1440" w:type="dxa"/>
          </w:tcPr>
          <w:p w14:paraId="315C2651" w14:textId="77777777" w:rsidR="004B7F50" w:rsidRDefault="00412DB6" w:rsidP="004B7F50">
            <w:pPr>
              <w:tabs>
                <w:tab w:val="left" w:pos="2329"/>
              </w:tabs>
              <w:rPr>
                <w:rFonts w:cs="Arial"/>
                <w:szCs w:val="20"/>
              </w:rPr>
            </w:pPr>
            <w:r>
              <w:rPr>
                <w:rFonts w:cs="Arial"/>
                <w:szCs w:val="20"/>
              </w:rPr>
              <w:t>2.1</w:t>
            </w:r>
          </w:p>
        </w:tc>
        <w:tc>
          <w:tcPr>
            <w:tcW w:w="1440" w:type="dxa"/>
          </w:tcPr>
          <w:p w14:paraId="3736B9A8" w14:textId="77777777" w:rsidR="004B7F50" w:rsidRPr="00636B29" w:rsidRDefault="004B7F50" w:rsidP="004B7F50">
            <w:pPr>
              <w:tabs>
                <w:tab w:val="left" w:pos="0"/>
                <w:tab w:val="left" w:pos="3720"/>
              </w:tabs>
              <w:outlineLvl w:val="0"/>
              <w:rPr>
                <w:rFonts w:cs="Arial"/>
                <w:szCs w:val="20"/>
              </w:rPr>
            </w:pPr>
            <w:r w:rsidRPr="00636B29">
              <w:rPr>
                <w:rFonts w:cs="Arial"/>
                <w:szCs w:val="20"/>
              </w:rPr>
              <w:t xml:space="preserve">Reflection paper and review instructor feedback = </w:t>
            </w:r>
          </w:p>
          <w:p w14:paraId="497D3FC4" w14:textId="77777777" w:rsidR="004B7F50" w:rsidRPr="00636B29" w:rsidRDefault="004B7F50" w:rsidP="004B7F50">
            <w:pPr>
              <w:tabs>
                <w:tab w:val="left" w:pos="0"/>
                <w:tab w:val="left" w:pos="3720"/>
              </w:tabs>
              <w:outlineLvl w:val="0"/>
              <w:rPr>
                <w:rFonts w:cs="Arial"/>
                <w:szCs w:val="20"/>
              </w:rPr>
            </w:pPr>
            <w:r w:rsidRPr="00636B29">
              <w:rPr>
                <w:rFonts w:cs="Arial"/>
                <w:b/>
                <w:szCs w:val="20"/>
              </w:rPr>
              <w:t>3 hours</w:t>
            </w:r>
          </w:p>
        </w:tc>
      </w:tr>
      <w:tr w:rsidR="004B7F50" w:rsidRPr="00842155" w14:paraId="68C5190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0AB447" w14:textId="77777777" w:rsidR="004B7F50" w:rsidRPr="00842155" w:rsidRDefault="004B7F50" w:rsidP="004B7F50">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4B2E981" w14:textId="77777777" w:rsidR="004B7F50" w:rsidRPr="00842155" w:rsidRDefault="004B7F50" w:rsidP="004B7F5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EB4A7F2" w14:textId="77777777" w:rsidR="004B7F50" w:rsidRPr="00842155" w:rsidRDefault="004B7F50" w:rsidP="004B7F50">
            <w:pPr>
              <w:tabs>
                <w:tab w:val="left" w:pos="2329"/>
              </w:tabs>
              <w:rPr>
                <w:rFonts w:cs="Arial"/>
                <w:b/>
                <w:szCs w:val="20"/>
              </w:rPr>
            </w:pPr>
          </w:p>
        </w:tc>
        <w:tc>
          <w:tcPr>
            <w:tcW w:w="1440" w:type="dxa"/>
            <w:tcBorders>
              <w:bottom w:val="single" w:sz="4" w:space="0" w:color="000000" w:themeColor="text1"/>
            </w:tcBorders>
            <w:shd w:val="clear" w:color="auto" w:fill="E6E6E6"/>
          </w:tcPr>
          <w:p w14:paraId="639BBD96" w14:textId="77777777" w:rsidR="004B7F50" w:rsidRPr="00842155" w:rsidRDefault="00360FBB" w:rsidP="004B7F50">
            <w:pPr>
              <w:tabs>
                <w:tab w:val="left" w:pos="2329"/>
              </w:tabs>
              <w:rPr>
                <w:rFonts w:cs="Arial"/>
                <w:b/>
                <w:szCs w:val="20"/>
              </w:rPr>
            </w:pPr>
            <w:r>
              <w:rPr>
                <w:rFonts w:cs="Arial"/>
                <w:b/>
                <w:szCs w:val="20"/>
              </w:rPr>
              <w:t>9.5 hours</w:t>
            </w:r>
          </w:p>
        </w:tc>
      </w:tr>
    </w:tbl>
    <w:p w14:paraId="6C5F07B3" w14:textId="77777777" w:rsidR="00104F2B" w:rsidRDefault="00104F2B" w:rsidP="0020635A">
      <w:pPr>
        <w:pStyle w:val="Heading1"/>
      </w:pPr>
    </w:p>
    <w:p w14:paraId="14B74129" w14:textId="77777777" w:rsidR="00100350" w:rsidRDefault="00100350" w:rsidP="00104F2B">
      <w:pPr>
        <w:tabs>
          <w:tab w:val="left" w:pos="1065"/>
        </w:tabs>
      </w:pPr>
    </w:p>
    <w:p w14:paraId="554B815C"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3E532FC"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C9E05F8" w14:textId="77777777"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FC3570" w:rsidRPr="00FC3570">
              <w:t>Evolution of Nursing Education; Issues and Trends of Professional Nursing Practice</w:t>
            </w:r>
            <w:bookmarkEnd w:id="6"/>
          </w:p>
        </w:tc>
        <w:tc>
          <w:tcPr>
            <w:tcW w:w="1440" w:type="dxa"/>
            <w:tcBorders>
              <w:left w:val="nil"/>
              <w:bottom w:val="single" w:sz="4" w:space="0" w:color="000000" w:themeColor="text1"/>
              <w:right w:val="nil"/>
            </w:tcBorders>
            <w:shd w:val="clear" w:color="auto" w:fill="BF2C37"/>
          </w:tcPr>
          <w:p w14:paraId="3557DEE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70EF54D"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469E5CD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AE1C73C"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A532E4"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C3570" w:rsidRPr="00842155" w14:paraId="249223BD"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45BD834" w14:textId="77777777" w:rsidR="00FC3570" w:rsidRPr="00842155" w:rsidRDefault="00FC3570" w:rsidP="00034A96">
            <w:pPr>
              <w:pStyle w:val="ObjectiveBullet"/>
              <w:numPr>
                <w:ilvl w:val="1"/>
                <w:numId w:val="10"/>
              </w:numPr>
              <w:tabs>
                <w:tab w:val="clear" w:pos="0"/>
              </w:tabs>
            </w:pPr>
            <w:r w:rsidRPr="00636B29">
              <w:t>Discuss the historical development of nursing education.</w:t>
            </w:r>
          </w:p>
        </w:tc>
        <w:tc>
          <w:tcPr>
            <w:tcW w:w="2880" w:type="dxa"/>
            <w:gridSpan w:val="2"/>
            <w:tcBorders>
              <w:left w:val="nil"/>
              <w:bottom w:val="nil"/>
            </w:tcBorders>
          </w:tcPr>
          <w:p w14:paraId="12821CA8" w14:textId="77777777" w:rsidR="00FC3570" w:rsidRPr="00842155" w:rsidRDefault="00FC3570" w:rsidP="00FC3570">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O3</w:t>
            </w:r>
          </w:p>
        </w:tc>
      </w:tr>
      <w:tr w:rsidR="00FC3570" w:rsidRPr="00842155" w14:paraId="0C5C290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571C0CF" w14:textId="77777777" w:rsidR="00FC3570" w:rsidRPr="00842155" w:rsidRDefault="00FC3570" w:rsidP="00034A96">
            <w:pPr>
              <w:pStyle w:val="ObjectiveBullet"/>
              <w:numPr>
                <w:ilvl w:val="1"/>
                <w:numId w:val="10"/>
              </w:numPr>
            </w:pPr>
            <w:r w:rsidRPr="00636B29">
              <w:t>Identify educational components that reflect the needs of today’s nurses.</w:t>
            </w:r>
          </w:p>
        </w:tc>
        <w:tc>
          <w:tcPr>
            <w:tcW w:w="2880" w:type="dxa"/>
            <w:gridSpan w:val="2"/>
            <w:tcBorders>
              <w:top w:val="nil"/>
              <w:left w:val="nil"/>
              <w:bottom w:val="nil"/>
            </w:tcBorders>
          </w:tcPr>
          <w:p w14:paraId="47FE930D" w14:textId="77777777" w:rsidR="00FC3570" w:rsidRPr="00842155" w:rsidRDefault="00FC3570" w:rsidP="00FC3570">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O3</w:t>
            </w:r>
          </w:p>
        </w:tc>
      </w:tr>
      <w:tr w:rsidR="00FC3570" w:rsidRPr="00842155" w14:paraId="0AEA90D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69D9F38" w14:textId="77777777" w:rsidR="00FC3570" w:rsidRPr="00842155" w:rsidRDefault="00FC3570" w:rsidP="00034A96">
            <w:pPr>
              <w:pStyle w:val="ObjectiveBullet"/>
              <w:numPr>
                <w:ilvl w:val="1"/>
                <w:numId w:val="10"/>
              </w:numPr>
            </w:pPr>
            <w:r w:rsidRPr="00636B29">
              <w:t>Describe the benefits of nursing organizations for today’s nurse.</w:t>
            </w:r>
          </w:p>
        </w:tc>
        <w:tc>
          <w:tcPr>
            <w:tcW w:w="2880" w:type="dxa"/>
            <w:gridSpan w:val="2"/>
            <w:tcBorders>
              <w:top w:val="nil"/>
              <w:left w:val="nil"/>
              <w:bottom w:val="nil"/>
            </w:tcBorders>
          </w:tcPr>
          <w:p w14:paraId="27F2065B" w14:textId="77777777" w:rsidR="00FC3570" w:rsidRPr="00842155" w:rsidRDefault="00FC3570" w:rsidP="00FC3570">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O4</w:t>
            </w:r>
          </w:p>
        </w:tc>
      </w:tr>
      <w:tr w:rsidR="00FC3570" w:rsidRPr="00842155" w14:paraId="0A1B3B89"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C2B83B" w14:textId="77777777" w:rsidR="00FC3570" w:rsidRPr="00842155" w:rsidRDefault="00FC3570" w:rsidP="00034A96">
            <w:pPr>
              <w:pStyle w:val="ObjectiveBullet"/>
              <w:numPr>
                <w:ilvl w:val="1"/>
                <w:numId w:val="10"/>
              </w:numPr>
            </w:pPr>
            <w:r w:rsidRPr="00636B29">
              <w:t>Analyze a current issue or trend in professional nursing practice.</w:t>
            </w:r>
          </w:p>
        </w:tc>
        <w:tc>
          <w:tcPr>
            <w:tcW w:w="2880" w:type="dxa"/>
            <w:gridSpan w:val="2"/>
            <w:tcBorders>
              <w:top w:val="nil"/>
              <w:left w:val="nil"/>
              <w:bottom w:val="single" w:sz="4" w:space="0" w:color="000000" w:themeColor="text1"/>
            </w:tcBorders>
          </w:tcPr>
          <w:p w14:paraId="40229782" w14:textId="77777777" w:rsidR="00FC3570" w:rsidRPr="00842155" w:rsidRDefault="00FC3570" w:rsidP="00FC3570">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O5</w:t>
            </w:r>
          </w:p>
        </w:tc>
      </w:tr>
      <w:tr w:rsidR="00FC3570" w:rsidRPr="00842155" w14:paraId="7182CD4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C79A0F" w14:textId="77777777" w:rsidR="00FC3570" w:rsidRDefault="00FC3570" w:rsidP="00FC3570">
            <w:pPr>
              <w:tabs>
                <w:tab w:val="left" w:pos="0"/>
                <w:tab w:val="left" w:pos="3720"/>
              </w:tabs>
              <w:outlineLvl w:val="0"/>
              <w:rPr>
                <w:rFonts w:cs="Arial"/>
                <w:i/>
                <w:szCs w:val="20"/>
              </w:rPr>
            </w:pPr>
            <w:r>
              <w:rPr>
                <w:rFonts w:cs="Arial"/>
                <w:b/>
                <w:i/>
                <w:sz w:val="22"/>
                <w:szCs w:val="20"/>
              </w:rPr>
              <w:t>Resources, Activities, and Preparation</w:t>
            </w:r>
          </w:p>
          <w:p w14:paraId="716E207E" w14:textId="77777777" w:rsidR="00FC3570" w:rsidRPr="005B10FE" w:rsidRDefault="00FC3570" w:rsidP="00FC3570">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8E162F5" w14:textId="77777777" w:rsidR="00FC3570" w:rsidRPr="005B10FE" w:rsidRDefault="00FC3570" w:rsidP="00FC357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99E1B1B" w14:textId="77777777" w:rsidR="00FC3570" w:rsidRPr="005B10FE" w:rsidRDefault="00FC3570" w:rsidP="00FC3570">
            <w:pPr>
              <w:tabs>
                <w:tab w:val="left" w:pos="0"/>
                <w:tab w:val="left" w:pos="3720"/>
              </w:tabs>
              <w:outlineLvl w:val="0"/>
              <w:rPr>
                <w:rFonts w:cs="Arial"/>
                <w:b/>
                <w:i/>
                <w:szCs w:val="20"/>
              </w:rPr>
            </w:pPr>
            <w:r>
              <w:rPr>
                <w:rFonts w:cs="Arial"/>
                <w:b/>
                <w:i/>
                <w:szCs w:val="20"/>
              </w:rPr>
              <w:t>AIE</w:t>
            </w:r>
          </w:p>
        </w:tc>
      </w:tr>
      <w:tr w:rsidR="00C76132" w:rsidRPr="00842155" w14:paraId="65EF8DF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ACB6E" w14:textId="77777777" w:rsidR="00C76132" w:rsidRPr="00824D94" w:rsidRDefault="00C76132" w:rsidP="00C76132">
            <w:pPr>
              <w:tabs>
                <w:tab w:val="left" w:pos="2329"/>
              </w:tabs>
              <w:rPr>
                <w:rFonts w:cs="Arial"/>
                <w:b/>
                <w:szCs w:val="20"/>
              </w:rPr>
            </w:pPr>
            <w:r>
              <w:rPr>
                <w:rFonts w:cs="Arial"/>
                <w:b/>
                <w:szCs w:val="20"/>
              </w:rPr>
              <w:t>Reading</w:t>
            </w:r>
            <w:r w:rsidR="0083263A">
              <w:rPr>
                <w:rFonts w:cs="Arial"/>
                <w:b/>
                <w:szCs w:val="20"/>
              </w:rPr>
              <w:t>s</w:t>
            </w:r>
          </w:p>
          <w:p w14:paraId="332B0750" w14:textId="77777777" w:rsidR="00C76132" w:rsidRPr="00824D94" w:rsidRDefault="00C76132" w:rsidP="00C76132">
            <w:pPr>
              <w:tabs>
                <w:tab w:val="left" w:pos="2329"/>
              </w:tabs>
              <w:rPr>
                <w:rFonts w:cs="Arial"/>
                <w:b/>
                <w:szCs w:val="20"/>
              </w:rPr>
            </w:pPr>
          </w:p>
          <w:p w14:paraId="14C4656D" w14:textId="77777777" w:rsidR="00CE63F6" w:rsidRDefault="00CE63F6" w:rsidP="00CE63F6">
            <w:pPr>
              <w:tabs>
                <w:tab w:val="left" w:pos="2329"/>
              </w:tabs>
              <w:rPr>
                <w:rFonts w:cs="Arial"/>
                <w:szCs w:val="20"/>
              </w:rPr>
            </w:pPr>
            <w:r w:rsidRPr="00D525CC">
              <w:rPr>
                <w:rFonts w:cs="Arial"/>
                <w:b/>
                <w:szCs w:val="20"/>
              </w:rPr>
              <w:t>Read</w:t>
            </w:r>
            <w:r>
              <w:rPr>
                <w:rFonts w:cs="Arial"/>
                <w:szCs w:val="20"/>
              </w:rPr>
              <w:t xml:space="preserve"> the following from </w:t>
            </w:r>
            <w:r w:rsidRPr="00CE63F6">
              <w:rPr>
                <w:rFonts w:cs="Arial"/>
                <w:i/>
                <w:szCs w:val="20"/>
              </w:rPr>
              <w:t>Professional Nursing</w:t>
            </w:r>
            <w:r>
              <w:rPr>
                <w:rFonts w:cs="Arial"/>
                <w:szCs w:val="20"/>
              </w:rPr>
              <w:t>:</w:t>
            </w:r>
          </w:p>
          <w:p w14:paraId="4D73C683" w14:textId="77777777" w:rsidR="00CE63F6" w:rsidRPr="00422ABC" w:rsidRDefault="00CE63F6" w:rsidP="006D4856">
            <w:pPr>
              <w:pStyle w:val="ListParagraph"/>
              <w:numPr>
                <w:ilvl w:val="0"/>
                <w:numId w:val="30"/>
              </w:numPr>
              <w:tabs>
                <w:tab w:val="left" w:pos="2329"/>
              </w:tabs>
              <w:rPr>
                <w:rFonts w:cs="Arial"/>
                <w:szCs w:val="20"/>
              </w:rPr>
            </w:pPr>
            <w:r w:rsidRPr="00422ABC">
              <w:rPr>
                <w:rFonts w:cs="Arial"/>
                <w:szCs w:val="20"/>
              </w:rPr>
              <w:t>Ch. 4</w:t>
            </w:r>
            <w:r w:rsidR="00F727A5" w:rsidRPr="00422ABC">
              <w:rPr>
                <w:rFonts w:cs="Arial"/>
                <w:szCs w:val="20"/>
              </w:rPr>
              <w:t xml:space="preserve"> Nursing Education in an Evolving Health Care Environment</w:t>
            </w:r>
          </w:p>
          <w:p w14:paraId="6D93671B" w14:textId="77777777" w:rsidR="00CE63F6" w:rsidRPr="00CE63F6" w:rsidRDefault="00CE63F6" w:rsidP="006D4856">
            <w:pPr>
              <w:pStyle w:val="ListParagraph"/>
              <w:numPr>
                <w:ilvl w:val="0"/>
                <w:numId w:val="30"/>
              </w:numPr>
              <w:tabs>
                <w:tab w:val="left" w:pos="2329"/>
              </w:tabs>
            </w:pPr>
            <w:r w:rsidRPr="00CE63F6">
              <w:t xml:space="preserve">Ch. </w:t>
            </w:r>
            <w:r>
              <w:t>11</w:t>
            </w:r>
            <w:r w:rsidR="00F727A5">
              <w:t xml:space="preserve"> Developing Nursing Judgement through Critical Thinking</w:t>
            </w:r>
          </w:p>
          <w:p w14:paraId="4AE756A4" w14:textId="77777777" w:rsidR="00CE63F6" w:rsidRDefault="00CE63F6" w:rsidP="006D4856">
            <w:pPr>
              <w:pStyle w:val="ListParagraph"/>
              <w:numPr>
                <w:ilvl w:val="0"/>
                <w:numId w:val="30"/>
              </w:numPr>
              <w:tabs>
                <w:tab w:val="left" w:pos="2329"/>
              </w:tabs>
            </w:pPr>
            <w:r w:rsidRPr="00CE63F6">
              <w:t>Ch.</w:t>
            </w:r>
            <w:r>
              <w:t xml:space="preserve"> 12</w:t>
            </w:r>
            <w:r w:rsidR="00F727A5">
              <w:t xml:space="preserve"> Communication and Collaboration in Professional Nursing</w:t>
            </w:r>
          </w:p>
          <w:p w14:paraId="27F3B7B5" w14:textId="77777777" w:rsidR="00C76132" w:rsidRPr="00CE63F6" w:rsidRDefault="00CE63F6" w:rsidP="006D4856">
            <w:pPr>
              <w:pStyle w:val="ListParagraph"/>
              <w:numPr>
                <w:ilvl w:val="0"/>
                <w:numId w:val="30"/>
              </w:numPr>
              <w:tabs>
                <w:tab w:val="left" w:pos="2329"/>
              </w:tabs>
            </w:pPr>
            <w:r w:rsidRPr="00CE63F6">
              <w:t>Ch.</w:t>
            </w:r>
            <w:r>
              <w:t xml:space="preserve"> 15</w:t>
            </w:r>
            <w:r w:rsidR="00F727A5">
              <w:t xml:space="preserve"> Political Activism in Nursing: Communities, Organizations, Government</w:t>
            </w:r>
          </w:p>
        </w:tc>
        <w:tc>
          <w:tcPr>
            <w:tcW w:w="1440" w:type="dxa"/>
            <w:tcBorders>
              <w:left w:val="single" w:sz="4" w:space="0" w:color="000000" w:themeColor="text1"/>
            </w:tcBorders>
            <w:shd w:val="clear" w:color="auto" w:fill="FFFFFF" w:themeFill="background1"/>
          </w:tcPr>
          <w:p w14:paraId="4BDB6455" w14:textId="77777777" w:rsidR="00C76132" w:rsidRPr="009F6FAF" w:rsidRDefault="00C76132" w:rsidP="00C76132">
            <w:pPr>
              <w:rPr>
                <w:rFonts w:cs="Arial"/>
                <w:szCs w:val="20"/>
              </w:rPr>
            </w:pPr>
            <w:r>
              <w:rPr>
                <w:rFonts w:cs="Arial"/>
                <w:szCs w:val="20"/>
              </w:rPr>
              <w:t>3.1</w:t>
            </w:r>
            <w:r w:rsidR="00E5094E">
              <w:rPr>
                <w:rFonts w:cs="Arial"/>
                <w:szCs w:val="20"/>
              </w:rPr>
              <w:t>, 3.2, 3.3</w:t>
            </w:r>
            <w:r w:rsidR="00412DB6">
              <w:rPr>
                <w:rFonts w:cs="Arial"/>
                <w:szCs w:val="20"/>
              </w:rPr>
              <w:t>, 3.4</w:t>
            </w:r>
          </w:p>
        </w:tc>
        <w:tc>
          <w:tcPr>
            <w:tcW w:w="1440" w:type="dxa"/>
            <w:tcBorders>
              <w:left w:val="single" w:sz="4" w:space="0" w:color="000000" w:themeColor="text1"/>
            </w:tcBorders>
            <w:shd w:val="clear" w:color="auto" w:fill="FFFFFF" w:themeFill="background1"/>
          </w:tcPr>
          <w:p w14:paraId="3AA4F8F4" w14:textId="77777777" w:rsidR="00C76132" w:rsidRPr="009F6FAF" w:rsidRDefault="00C76132" w:rsidP="00C76132">
            <w:pPr>
              <w:rPr>
                <w:rFonts w:cs="Arial"/>
                <w:szCs w:val="20"/>
              </w:rPr>
            </w:pPr>
          </w:p>
        </w:tc>
      </w:tr>
      <w:tr w:rsidR="00C76132" w:rsidRPr="00842155" w14:paraId="7270477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254692" w14:textId="77777777" w:rsidR="00C76132" w:rsidRDefault="00C76132" w:rsidP="00C76132">
            <w:pPr>
              <w:pStyle w:val="ObjectiveBullet"/>
              <w:numPr>
                <w:ilvl w:val="0"/>
                <w:numId w:val="0"/>
              </w:numPr>
              <w:tabs>
                <w:tab w:val="clear" w:pos="0"/>
              </w:tabs>
              <w:rPr>
                <w:b/>
              </w:rPr>
            </w:pPr>
            <w:r>
              <w:rPr>
                <w:b/>
              </w:rPr>
              <w:t>Lecture</w:t>
            </w:r>
          </w:p>
          <w:p w14:paraId="5B1117B8" w14:textId="77777777" w:rsidR="00C76132" w:rsidRDefault="00C76132" w:rsidP="00C76132">
            <w:pPr>
              <w:pStyle w:val="ObjectiveBullet"/>
              <w:numPr>
                <w:ilvl w:val="0"/>
                <w:numId w:val="0"/>
              </w:numPr>
              <w:tabs>
                <w:tab w:val="clear" w:pos="0"/>
              </w:tabs>
              <w:rPr>
                <w:b/>
              </w:rPr>
            </w:pPr>
          </w:p>
          <w:p w14:paraId="39C7CF07" w14:textId="0D904036" w:rsidR="00C76132" w:rsidRPr="00636B29" w:rsidRDefault="00C76132" w:rsidP="00C76132">
            <w:pPr>
              <w:pStyle w:val="ObjectiveBullet"/>
              <w:numPr>
                <w:ilvl w:val="0"/>
                <w:numId w:val="0"/>
              </w:numPr>
              <w:tabs>
                <w:tab w:val="clear" w:pos="0"/>
              </w:tabs>
            </w:pPr>
            <w:r w:rsidRPr="00636B29">
              <w:rPr>
                <w:b/>
              </w:rPr>
              <w:t xml:space="preserve">Watch </w:t>
            </w:r>
            <w:r w:rsidRPr="00636B29">
              <w:t xml:space="preserve">the </w:t>
            </w:r>
            <w:hyperlink r:id="rId20" w:history="1">
              <w:r w:rsidRPr="00367958">
                <w:rPr>
                  <w:rStyle w:val="Hyperlink"/>
                </w:rPr>
                <w:t>Nursing Education</w:t>
              </w:r>
            </w:hyperlink>
            <w:r w:rsidRPr="00636B29">
              <w:t xml:space="preserve"> </w:t>
            </w:r>
            <w:r w:rsidR="00367958">
              <w:t>(</w:t>
            </w:r>
            <w:r w:rsidR="00F340B5">
              <w:t>35</w:t>
            </w:r>
            <w:r w:rsidR="00367958">
              <w:t>:</w:t>
            </w:r>
            <w:r w:rsidR="00F340B5">
              <w:t>56</w:t>
            </w:r>
            <w:r w:rsidR="00367958">
              <w:t xml:space="preserve">) </w:t>
            </w:r>
            <w:r w:rsidRPr="00636B29">
              <w:t>pre-recorded lecture.</w:t>
            </w:r>
          </w:p>
          <w:p w14:paraId="415E0993" w14:textId="77777777" w:rsidR="00C76132" w:rsidRPr="00636B29" w:rsidRDefault="00C76132" w:rsidP="00C76132">
            <w:pPr>
              <w:pStyle w:val="ObjectiveBullet"/>
              <w:numPr>
                <w:ilvl w:val="0"/>
                <w:numId w:val="0"/>
              </w:numPr>
              <w:tabs>
                <w:tab w:val="clear" w:pos="0"/>
              </w:tabs>
            </w:pPr>
          </w:p>
          <w:p w14:paraId="4FA2118F" w14:textId="77777777" w:rsidR="00C76132" w:rsidRPr="00842155" w:rsidRDefault="00C76132" w:rsidP="00C76132">
            <w:pPr>
              <w:pStyle w:val="AssignmentsLevel1"/>
            </w:pPr>
            <w:r w:rsidRPr="00636B29">
              <w:rPr>
                <w:b/>
              </w:rPr>
              <w:t>Post</w:t>
            </w:r>
            <w:r w:rsidRPr="00636B29">
              <w:t xml:space="preserve"> </w:t>
            </w:r>
            <w:r>
              <w:t xml:space="preserve">your </w:t>
            </w:r>
            <w:r w:rsidRPr="00636B29">
              <w:t xml:space="preserve">questions </w:t>
            </w:r>
            <w:r>
              <w:t>or</w:t>
            </w:r>
            <w:r w:rsidRPr="00636B29">
              <w:t xml:space="preserve"> comments in the Week </w:t>
            </w:r>
            <w:r>
              <w:t>Three</w:t>
            </w:r>
            <w:r w:rsidRPr="00636B29">
              <w:t xml:space="preserve"> General Q&amp;A discussion forum.</w:t>
            </w:r>
          </w:p>
        </w:tc>
        <w:tc>
          <w:tcPr>
            <w:tcW w:w="1440" w:type="dxa"/>
            <w:tcBorders>
              <w:left w:val="single" w:sz="4" w:space="0" w:color="000000" w:themeColor="text1"/>
            </w:tcBorders>
            <w:shd w:val="clear" w:color="auto" w:fill="FFFFFF" w:themeFill="background1"/>
          </w:tcPr>
          <w:p w14:paraId="17888DE4" w14:textId="77777777" w:rsidR="00C76132" w:rsidRPr="009F6FAF" w:rsidRDefault="00C76132" w:rsidP="00C76132">
            <w:pPr>
              <w:rPr>
                <w:rFonts w:cs="Arial"/>
                <w:szCs w:val="20"/>
              </w:rPr>
            </w:pPr>
            <w:r>
              <w:rPr>
                <w:rFonts w:cs="Arial"/>
                <w:szCs w:val="20"/>
              </w:rPr>
              <w:t>3.1 &amp; 3</w:t>
            </w:r>
            <w:r w:rsidRPr="00636B29">
              <w:rPr>
                <w:rFonts w:cs="Arial"/>
                <w:szCs w:val="20"/>
              </w:rPr>
              <w:t>.2</w:t>
            </w:r>
          </w:p>
        </w:tc>
        <w:tc>
          <w:tcPr>
            <w:tcW w:w="1440" w:type="dxa"/>
            <w:tcBorders>
              <w:left w:val="single" w:sz="4" w:space="0" w:color="000000" w:themeColor="text1"/>
            </w:tcBorders>
            <w:shd w:val="clear" w:color="auto" w:fill="FFFFFF" w:themeFill="background1"/>
          </w:tcPr>
          <w:p w14:paraId="6CB82FBA" w14:textId="77777777" w:rsidR="00C76132" w:rsidRPr="00636B29" w:rsidRDefault="00C76132" w:rsidP="00C76132">
            <w:pPr>
              <w:rPr>
                <w:rFonts w:cs="Arial"/>
                <w:szCs w:val="20"/>
              </w:rPr>
            </w:pPr>
            <w:r w:rsidRPr="00636B29">
              <w:rPr>
                <w:rFonts w:cs="Arial"/>
                <w:szCs w:val="20"/>
              </w:rPr>
              <w:t xml:space="preserve">Review lecture &amp; post response = </w:t>
            </w:r>
          </w:p>
          <w:p w14:paraId="710BF2D8" w14:textId="77777777" w:rsidR="00C76132" w:rsidRPr="009F6FAF" w:rsidRDefault="00C76132" w:rsidP="00C76132">
            <w:pPr>
              <w:rPr>
                <w:rFonts w:cs="Arial"/>
                <w:szCs w:val="20"/>
              </w:rPr>
            </w:pPr>
            <w:r w:rsidRPr="00636B29">
              <w:rPr>
                <w:rFonts w:cs="Arial"/>
                <w:b/>
                <w:szCs w:val="20"/>
              </w:rPr>
              <w:t>1 hour</w:t>
            </w:r>
          </w:p>
        </w:tc>
      </w:tr>
      <w:tr w:rsidR="00FC3570" w:rsidRPr="00842155" w14:paraId="591E856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72C24D" w14:textId="77777777" w:rsidR="00FC3570" w:rsidRDefault="00FC3570" w:rsidP="00FC3570">
            <w:pPr>
              <w:tabs>
                <w:tab w:val="left" w:pos="0"/>
                <w:tab w:val="left" w:pos="3720"/>
              </w:tabs>
              <w:outlineLvl w:val="0"/>
              <w:rPr>
                <w:rFonts w:cs="Arial"/>
                <w:i/>
                <w:szCs w:val="20"/>
              </w:rPr>
            </w:pPr>
            <w:r>
              <w:rPr>
                <w:rFonts w:cs="Arial"/>
                <w:b/>
                <w:i/>
                <w:sz w:val="22"/>
                <w:szCs w:val="20"/>
              </w:rPr>
              <w:t>Graded Assignments</w:t>
            </w:r>
          </w:p>
          <w:p w14:paraId="4594D99E" w14:textId="77777777" w:rsidR="00FC3570" w:rsidRPr="005B10FE" w:rsidRDefault="00FC3570" w:rsidP="00FC3570">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A6D4D79" w14:textId="77777777" w:rsidR="00FC3570" w:rsidRPr="005B10FE" w:rsidRDefault="00FC3570" w:rsidP="00FC357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E421B4F" w14:textId="77777777" w:rsidR="00FC3570" w:rsidRPr="005B10FE" w:rsidRDefault="00FC3570" w:rsidP="00FC3570">
            <w:pPr>
              <w:rPr>
                <w:rFonts w:cs="Arial"/>
                <w:b/>
                <w:i/>
                <w:szCs w:val="20"/>
              </w:rPr>
            </w:pPr>
            <w:r>
              <w:rPr>
                <w:rFonts w:cs="Arial"/>
                <w:b/>
                <w:i/>
                <w:szCs w:val="20"/>
              </w:rPr>
              <w:t>AIE</w:t>
            </w:r>
          </w:p>
        </w:tc>
      </w:tr>
      <w:tr w:rsidR="00D54F3D" w:rsidRPr="00103FC5" w14:paraId="4E4CC5B4" w14:textId="77777777" w:rsidTr="004B2F74">
        <w:tc>
          <w:tcPr>
            <w:tcW w:w="10170" w:type="dxa"/>
            <w:gridSpan w:val="2"/>
            <w:tcMar>
              <w:top w:w="115" w:type="dxa"/>
              <w:left w:w="115" w:type="dxa"/>
              <w:bottom w:w="115" w:type="dxa"/>
              <w:right w:w="115" w:type="dxa"/>
            </w:tcMar>
          </w:tcPr>
          <w:p w14:paraId="02EFD8B9" w14:textId="77777777" w:rsidR="007A6783" w:rsidRPr="00636B29" w:rsidRDefault="007A6783" w:rsidP="007A6783">
            <w:pPr>
              <w:pStyle w:val="First-LevelBulletedListSolid"/>
              <w:tabs>
                <w:tab w:val="clear" w:pos="1080"/>
              </w:tabs>
              <w:ind w:left="0" w:firstLine="0"/>
            </w:pPr>
            <w:r w:rsidRPr="00636B29">
              <w:t>Nursing Issue Presentations</w:t>
            </w:r>
          </w:p>
          <w:p w14:paraId="4659D5B2" w14:textId="77777777" w:rsidR="007A6783" w:rsidRDefault="007A6783" w:rsidP="007A6783">
            <w:pPr>
              <w:pStyle w:val="First-LevelBulletedListSolid"/>
              <w:tabs>
                <w:tab w:val="clear" w:pos="1080"/>
              </w:tabs>
              <w:ind w:left="0" w:firstLine="0"/>
            </w:pPr>
          </w:p>
          <w:p w14:paraId="7F67F91C" w14:textId="77777777" w:rsidR="007A6783" w:rsidRDefault="007A6783" w:rsidP="007A6783">
            <w:pPr>
              <w:pStyle w:val="First-LevelBulletedListSolid"/>
              <w:tabs>
                <w:tab w:val="clear" w:pos="1080"/>
              </w:tabs>
              <w:ind w:left="0" w:firstLine="0"/>
              <w:rPr>
                <w:b w:val="0"/>
              </w:rPr>
            </w:pPr>
            <w:r w:rsidRPr="00976923">
              <w:t>Resource</w:t>
            </w:r>
            <w:r>
              <w:rPr>
                <w:b w:val="0"/>
              </w:rPr>
              <w:t>: Nursing Issue Presentation Rubric</w:t>
            </w:r>
          </w:p>
          <w:p w14:paraId="52CCAA25" w14:textId="77777777" w:rsidR="007A6783" w:rsidRPr="00636B29" w:rsidRDefault="007A6783" w:rsidP="007A6783">
            <w:pPr>
              <w:pStyle w:val="First-LevelBulletedListSolid"/>
              <w:tabs>
                <w:tab w:val="clear" w:pos="1080"/>
              </w:tabs>
              <w:ind w:left="0" w:firstLine="0"/>
            </w:pPr>
          </w:p>
          <w:p w14:paraId="10A83AC4" w14:textId="77777777" w:rsidR="007A6783" w:rsidRPr="00636B29" w:rsidRDefault="007A6783" w:rsidP="007A6783">
            <w:pPr>
              <w:pStyle w:val="First-LevelBulletedListSolid"/>
              <w:tabs>
                <w:tab w:val="clear" w:pos="1080"/>
              </w:tabs>
              <w:ind w:left="0" w:firstLine="0"/>
              <w:rPr>
                <w:b w:val="0"/>
              </w:rPr>
            </w:pPr>
            <w:r>
              <w:rPr>
                <w:b w:val="0"/>
              </w:rPr>
              <w:t>You</w:t>
            </w:r>
            <w:r w:rsidRPr="00636B29">
              <w:rPr>
                <w:b w:val="0"/>
              </w:rPr>
              <w:t xml:space="preserve"> will give a presentation</w:t>
            </w:r>
            <w:r>
              <w:rPr>
                <w:b w:val="0"/>
              </w:rPr>
              <w:t xml:space="preserve"> as an individual or as a group,</w:t>
            </w:r>
            <w:r w:rsidRPr="00636B29">
              <w:rPr>
                <w:b w:val="0"/>
              </w:rPr>
              <w:t xml:space="preserve"> </w:t>
            </w:r>
            <w:r>
              <w:rPr>
                <w:b w:val="0"/>
              </w:rPr>
              <w:t>using</w:t>
            </w:r>
            <w:r w:rsidRPr="00636B29">
              <w:rPr>
                <w:b w:val="0"/>
              </w:rPr>
              <w:t xml:space="preserve"> </w:t>
            </w:r>
            <w:r w:rsidRPr="007A6783">
              <w:rPr>
                <w:b w:val="0"/>
              </w:rPr>
              <w:t>Microsoft</w:t>
            </w:r>
            <w:r w:rsidRPr="007A6783">
              <w:rPr>
                <w:b w:val="0"/>
                <w:vertAlign w:val="superscript"/>
              </w:rPr>
              <w:sym w:font="Symbol" w:char="F0D2"/>
            </w:r>
            <w:r w:rsidRPr="007A6783">
              <w:rPr>
                <w:b w:val="0"/>
              </w:rPr>
              <w:t xml:space="preserve"> PowerPoint</w:t>
            </w:r>
            <w:r w:rsidRPr="007A6783">
              <w:rPr>
                <w:b w:val="0"/>
                <w:vertAlign w:val="superscript"/>
              </w:rPr>
              <w:sym w:font="Symbol" w:char="F0D2"/>
            </w:r>
            <w:r w:rsidRPr="007A6783">
              <w:rPr>
                <w:b w:val="0"/>
              </w:rPr>
              <w:t>,</w:t>
            </w:r>
            <w:r>
              <w:t xml:space="preserve"> </w:t>
            </w:r>
            <w:r w:rsidRPr="00636B29">
              <w:rPr>
                <w:b w:val="0"/>
              </w:rPr>
              <w:t>on an issue related to course content and pertinent to the delivery of direct</w:t>
            </w:r>
            <w:r>
              <w:rPr>
                <w:b w:val="0"/>
              </w:rPr>
              <w:t xml:space="preserve"> and </w:t>
            </w:r>
            <w:r w:rsidRPr="00636B29">
              <w:rPr>
                <w:b w:val="0"/>
              </w:rPr>
              <w:t>indirect nursing care. The presentation should be 10</w:t>
            </w:r>
            <w:r>
              <w:rPr>
                <w:b w:val="0"/>
              </w:rPr>
              <w:t>–</w:t>
            </w:r>
            <w:r w:rsidRPr="00636B29">
              <w:rPr>
                <w:b w:val="0"/>
              </w:rPr>
              <w:lastRenderedPageBreak/>
              <w:t xml:space="preserve">15 </w:t>
            </w:r>
            <w:r>
              <w:rPr>
                <w:b w:val="0"/>
              </w:rPr>
              <w:t>slides</w:t>
            </w:r>
            <w:r w:rsidRPr="00636B29">
              <w:rPr>
                <w:b w:val="0"/>
              </w:rPr>
              <w:t xml:space="preserve"> </w:t>
            </w:r>
            <w:r>
              <w:rPr>
                <w:b w:val="0"/>
              </w:rPr>
              <w:t>long</w:t>
            </w:r>
            <w:r w:rsidRPr="00636B29">
              <w:rPr>
                <w:b w:val="0"/>
              </w:rPr>
              <w:t xml:space="preserve">. The presentation should be posted </w:t>
            </w:r>
            <w:r>
              <w:rPr>
                <w:b w:val="0"/>
              </w:rPr>
              <w:t xml:space="preserve">in the Nursing Issue Presentations discussion forum </w:t>
            </w:r>
            <w:r w:rsidRPr="00636B29">
              <w:rPr>
                <w:b w:val="0"/>
              </w:rPr>
              <w:t xml:space="preserve">by </w:t>
            </w:r>
            <w:r>
              <w:rPr>
                <w:b w:val="0"/>
              </w:rPr>
              <w:t xml:space="preserve">12 p.m. (EST) </w:t>
            </w:r>
            <w:r w:rsidRPr="00636B29">
              <w:rPr>
                <w:b w:val="0"/>
              </w:rPr>
              <w:t xml:space="preserve">Monday of the assigned week. Presentations will be given during </w:t>
            </w:r>
            <w:r>
              <w:rPr>
                <w:b w:val="0"/>
              </w:rPr>
              <w:t>W</w:t>
            </w:r>
            <w:r w:rsidRPr="00636B29">
              <w:rPr>
                <w:b w:val="0"/>
              </w:rPr>
              <w:t xml:space="preserve">eeks </w:t>
            </w:r>
            <w:r>
              <w:rPr>
                <w:b w:val="0"/>
              </w:rPr>
              <w:t>3–</w:t>
            </w:r>
            <w:r w:rsidRPr="00636B29">
              <w:rPr>
                <w:b w:val="0"/>
              </w:rPr>
              <w:t>5.</w:t>
            </w:r>
            <w:r>
              <w:rPr>
                <w:b w:val="0"/>
              </w:rPr>
              <w:t xml:space="preserve"> </w:t>
            </w:r>
          </w:p>
          <w:p w14:paraId="20E32535" w14:textId="77777777" w:rsidR="007A6783" w:rsidRPr="00636B29" w:rsidRDefault="007A6783" w:rsidP="007A6783">
            <w:pPr>
              <w:pStyle w:val="First-LevelBulletedListSolid"/>
              <w:tabs>
                <w:tab w:val="clear" w:pos="1080"/>
              </w:tabs>
              <w:ind w:left="0" w:firstLine="0"/>
              <w:rPr>
                <w:b w:val="0"/>
              </w:rPr>
            </w:pPr>
          </w:p>
          <w:p w14:paraId="451717FA" w14:textId="77777777" w:rsidR="007A6783" w:rsidRDefault="007A6783" w:rsidP="007A6783">
            <w:pPr>
              <w:pStyle w:val="First-LevelBulletedListSolid"/>
              <w:tabs>
                <w:tab w:val="clear" w:pos="1080"/>
              </w:tabs>
              <w:ind w:left="0" w:firstLine="0"/>
              <w:rPr>
                <w:b w:val="0"/>
              </w:rPr>
            </w:pPr>
            <w:r w:rsidRPr="00636B29">
              <w:rPr>
                <w:b w:val="0"/>
              </w:rPr>
              <w:t>Suggested topics include:</w:t>
            </w:r>
          </w:p>
          <w:p w14:paraId="21FFB4BA" w14:textId="77777777" w:rsidR="007A6783" w:rsidRPr="00636B29" w:rsidRDefault="007A6783" w:rsidP="007A6783">
            <w:pPr>
              <w:pStyle w:val="First-LevelBulletedListSolid"/>
              <w:tabs>
                <w:tab w:val="clear" w:pos="1080"/>
              </w:tabs>
              <w:ind w:left="0" w:firstLine="0"/>
              <w:rPr>
                <w:b w:val="0"/>
              </w:rPr>
            </w:pPr>
          </w:p>
          <w:p w14:paraId="69C5146A" w14:textId="77777777" w:rsidR="007A6783" w:rsidRPr="00636B29" w:rsidRDefault="007A6783" w:rsidP="007A6783">
            <w:pPr>
              <w:pStyle w:val="First-LevelBulletedListSolid"/>
              <w:numPr>
                <w:ilvl w:val="0"/>
                <w:numId w:val="14"/>
              </w:numPr>
              <w:ind w:left="395"/>
            </w:pPr>
            <w:r w:rsidRPr="00636B29">
              <w:rPr>
                <w:b w:val="0"/>
              </w:rPr>
              <w:t>Florence Nightingale: What impact did she have on nursing today?</w:t>
            </w:r>
          </w:p>
          <w:p w14:paraId="48AD2656" w14:textId="77777777" w:rsidR="007A6783" w:rsidRPr="00636B29" w:rsidRDefault="007A6783" w:rsidP="007A6783">
            <w:pPr>
              <w:pStyle w:val="First-LevelBulletedListSolid"/>
              <w:numPr>
                <w:ilvl w:val="0"/>
                <w:numId w:val="14"/>
              </w:numPr>
              <w:ind w:left="395"/>
            </w:pPr>
            <w:r w:rsidRPr="00636B29">
              <w:rPr>
                <w:b w:val="0"/>
              </w:rPr>
              <w:t xml:space="preserve">United States </w:t>
            </w:r>
            <w:r>
              <w:rPr>
                <w:b w:val="0"/>
              </w:rPr>
              <w:t>m</w:t>
            </w:r>
            <w:r w:rsidRPr="00636B29">
              <w:rPr>
                <w:b w:val="0"/>
              </w:rPr>
              <w:t xml:space="preserve">ilitary </w:t>
            </w:r>
            <w:r>
              <w:rPr>
                <w:b w:val="0"/>
              </w:rPr>
              <w:t>a</w:t>
            </w:r>
            <w:r w:rsidRPr="00636B29">
              <w:rPr>
                <w:b w:val="0"/>
              </w:rPr>
              <w:t xml:space="preserve">ctivities: How </w:t>
            </w:r>
            <w:r>
              <w:rPr>
                <w:b w:val="0"/>
              </w:rPr>
              <w:t xml:space="preserve">have </w:t>
            </w:r>
            <w:r w:rsidRPr="00636B29">
              <w:rPr>
                <w:b w:val="0"/>
              </w:rPr>
              <w:t xml:space="preserve">they </w:t>
            </w:r>
            <w:r>
              <w:rPr>
                <w:b w:val="0"/>
              </w:rPr>
              <w:t xml:space="preserve">influenced </w:t>
            </w:r>
            <w:r w:rsidRPr="00636B29">
              <w:rPr>
                <w:b w:val="0"/>
              </w:rPr>
              <w:t>today’s nursing care?</w:t>
            </w:r>
          </w:p>
          <w:p w14:paraId="35A48670" w14:textId="77777777" w:rsidR="007A6783" w:rsidRPr="00636B29" w:rsidRDefault="007A6783" w:rsidP="007A6783">
            <w:pPr>
              <w:pStyle w:val="First-LevelBulletedListSolid"/>
              <w:numPr>
                <w:ilvl w:val="0"/>
                <w:numId w:val="14"/>
              </w:numPr>
              <w:ind w:left="395"/>
            </w:pPr>
            <w:r w:rsidRPr="00636B29">
              <w:rPr>
                <w:b w:val="0"/>
              </w:rPr>
              <w:t>Multi-</w:t>
            </w:r>
            <w:r>
              <w:rPr>
                <w:b w:val="0"/>
              </w:rPr>
              <w:t>s</w:t>
            </w:r>
            <w:r w:rsidRPr="00636B29">
              <w:rPr>
                <w:b w:val="0"/>
              </w:rPr>
              <w:t xml:space="preserve">tate </w:t>
            </w:r>
            <w:r>
              <w:rPr>
                <w:b w:val="0"/>
              </w:rPr>
              <w:t>l</w:t>
            </w:r>
            <w:r w:rsidRPr="00636B29">
              <w:rPr>
                <w:b w:val="0"/>
              </w:rPr>
              <w:t>icensure: Is this an advantage for nursing?</w:t>
            </w:r>
          </w:p>
          <w:p w14:paraId="03C63E53" w14:textId="77777777" w:rsidR="007A6783" w:rsidRPr="00636B29" w:rsidRDefault="007A6783" w:rsidP="007A6783">
            <w:pPr>
              <w:pStyle w:val="First-LevelBulletedListSolid"/>
              <w:numPr>
                <w:ilvl w:val="0"/>
                <w:numId w:val="14"/>
              </w:numPr>
              <w:ind w:left="395"/>
            </w:pPr>
            <w:r w:rsidRPr="00636B29">
              <w:rPr>
                <w:b w:val="0"/>
              </w:rPr>
              <w:t xml:space="preserve">Mandatory </w:t>
            </w:r>
            <w:r>
              <w:rPr>
                <w:b w:val="0"/>
              </w:rPr>
              <w:t>c</w:t>
            </w:r>
            <w:r w:rsidRPr="00636B29">
              <w:rPr>
                <w:b w:val="0"/>
              </w:rPr>
              <w:t xml:space="preserve">ontinuing </w:t>
            </w:r>
            <w:r>
              <w:rPr>
                <w:b w:val="0"/>
              </w:rPr>
              <w:t>e</w:t>
            </w:r>
            <w:r w:rsidRPr="00636B29">
              <w:rPr>
                <w:b w:val="0"/>
              </w:rPr>
              <w:t>ducation: Does it promote better patient care?</w:t>
            </w:r>
          </w:p>
          <w:p w14:paraId="67519C24" w14:textId="77777777" w:rsidR="007A6783" w:rsidRPr="00636B29" w:rsidRDefault="007A6783" w:rsidP="007A6783">
            <w:pPr>
              <w:pStyle w:val="First-LevelBulletedListSolid"/>
              <w:numPr>
                <w:ilvl w:val="0"/>
                <w:numId w:val="14"/>
              </w:numPr>
              <w:ind w:left="395"/>
            </w:pPr>
            <w:r w:rsidRPr="00636B29">
              <w:rPr>
                <w:b w:val="0"/>
              </w:rPr>
              <w:t xml:space="preserve">Magnet </w:t>
            </w:r>
            <w:r>
              <w:rPr>
                <w:b w:val="0"/>
              </w:rPr>
              <w:t>h</w:t>
            </w:r>
            <w:r w:rsidRPr="00636B29">
              <w:rPr>
                <w:b w:val="0"/>
              </w:rPr>
              <w:t>ospitals: Does this designation ensure quality nursing care?</w:t>
            </w:r>
          </w:p>
          <w:p w14:paraId="40DFEE70" w14:textId="77777777" w:rsidR="007A6783" w:rsidRPr="00636B29" w:rsidRDefault="007A6783" w:rsidP="007A6783">
            <w:pPr>
              <w:pStyle w:val="First-LevelBulletedListSolid"/>
              <w:numPr>
                <w:ilvl w:val="0"/>
                <w:numId w:val="14"/>
              </w:numPr>
              <w:ind w:left="395"/>
            </w:pPr>
            <w:r w:rsidRPr="00636B29">
              <w:rPr>
                <w:b w:val="0"/>
              </w:rPr>
              <w:t xml:space="preserve">Diversity in the </w:t>
            </w:r>
            <w:r>
              <w:rPr>
                <w:b w:val="0"/>
              </w:rPr>
              <w:t>p</w:t>
            </w:r>
            <w:r w:rsidRPr="00636B29">
              <w:rPr>
                <w:b w:val="0"/>
              </w:rPr>
              <w:t>rofession: Can we achieve it?</w:t>
            </w:r>
          </w:p>
          <w:p w14:paraId="69CB24F6" w14:textId="77777777" w:rsidR="007A6783" w:rsidRPr="00636B29" w:rsidRDefault="007A6783" w:rsidP="007A6783">
            <w:pPr>
              <w:pStyle w:val="First-LevelBulletedListSolid"/>
              <w:numPr>
                <w:ilvl w:val="0"/>
                <w:numId w:val="14"/>
              </w:numPr>
              <w:ind w:left="395"/>
            </w:pPr>
            <w:r w:rsidRPr="00636B29">
              <w:rPr>
                <w:b w:val="0"/>
              </w:rPr>
              <w:t>Complementary</w:t>
            </w:r>
            <w:r>
              <w:rPr>
                <w:b w:val="0"/>
              </w:rPr>
              <w:t xml:space="preserve"> and a</w:t>
            </w:r>
            <w:r w:rsidRPr="00636B29">
              <w:rPr>
                <w:b w:val="0"/>
              </w:rPr>
              <w:t xml:space="preserve">lternative </w:t>
            </w:r>
            <w:r>
              <w:rPr>
                <w:b w:val="0"/>
              </w:rPr>
              <w:t>t</w:t>
            </w:r>
            <w:r w:rsidRPr="00636B29">
              <w:rPr>
                <w:b w:val="0"/>
              </w:rPr>
              <w:t>herapies: Are they safe and effective?</w:t>
            </w:r>
          </w:p>
          <w:p w14:paraId="3155EF3F" w14:textId="77777777" w:rsidR="007A6783" w:rsidRPr="00636B29" w:rsidRDefault="007A6783" w:rsidP="007A6783">
            <w:pPr>
              <w:pStyle w:val="First-LevelBulletedListSolid"/>
              <w:numPr>
                <w:ilvl w:val="0"/>
                <w:numId w:val="14"/>
              </w:numPr>
              <w:ind w:left="395"/>
            </w:pPr>
            <w:r w:rsidRPr="00636B29">
              <w:rPr>
                <w:b w:val="0"/>
              </w:rPr>
              <w:t xml:space="preserve">The </w:t>
            </w:r>
            <w:r>
              <w:rPr>
                <w:b w:val="0"/>
              </w:rPr>
              <w:t>i</w:t>
            </w:r>
            <w:r w:rsidRPr="00636B29">
              <w:rPr>
                <w:b w:val="0"/>
              </w:rPr>
              <w:t xml:space="preserve">mpaired </w:t>
            </w:r>
            <w:r>
              <w:rPr>
                <w:b w:val="0"/>
              </w:rPr>
              <w:t>n</w:t>
            </w:r>
            <w:r w:rsidRPr="00636B29">
              <w:rPr>
                <w:b w:val="0"/>
              </w:rPr>
              <w:t>urse: Should she</w:t>
            </w:r>
            <w:r>
              <w:rPr>
                <w:b w:val="0"/>
              </w:rPr>
              <w:t xml:space="preserve"> or </w:t>
            </w:r>
            <w:r w:rsidRPr="00636B29">
              <w:rPr>
                <w:b w:val="0"/>
              </w:rPr>
              <w:t>he be allowed to continue practice?</w:t>
            </w:r>
          </w:p>
          <w:p w14:paraId="48C823B8" w14:textId="77777777" w:rsidR="007A6783" w:rsidRPr="00636B29" w:rsidRDefault="007A6783" w:rsidP="007A6783">
            <w:pPr>
              <w:pStyle w:val="First-LevelBulletedListSolid"/>
              <w:numPr>
                <w:ilvl w:val="0"/>
                <w:numId w:val="14"/>
              </w:numPr>
              <w:ind w:left="395"/>
            </w:pPr>
            <w:r w:rsidRPr="00636B29">
              <w:rPr>
                <w:b w:val="0"/>
              </w:rPr>
              <w:t>Whistleblowing: Is this a way of promoting optimum patient care?</w:t>
            </w:r>
          </w:p>
          <w:p w14:paraId="410F2FE5" w14:textId="77777777" w:rsidR="007A6783" w:rsidRPr="00636B29" w:rsidRDefault="007A6783" w:rsidP="007A6783">
            <w:pPr>
              <w:pStyle w:val="First-LevelBulletedListSolid"/>
              <w:numPr>
                <w:ilvl w:val="0"/>
                <w:numId w:val="14"/>
              </w:numPr>
              <w:ind w:left="395"/>
            </w:pPr>
            <w:r w:rsidRPr="00636B29">
              <w:rPr>
                <w:b w:val="0"/>
              </w:rPr>
              <w:t xml:space="preserve">Political </w:t>
            </w:r>
            <w:r>
              <w:rPr>
                <w:b w:val="0"/>
              </w:rPr>
              <w:t>a</w:t>
            </w:r>
            <w:r w:rsidRPr="00636B29">
              <w:rPr>
                <w:b w:val="0"/>
              </w:rPr>
              <w:t xml:space="preserve">ctivism and </w:t>
            </w:r>
            <w:r>
              <w:rPr>
                <w:b w:val="0"/>
              </w:rPr>
              <w:t>c</w:t>
            </w:r>
            <w:r w:rsidRPr="00636B29">
              <w:rPr>
                <w:b w:val="0"/>
              </w:rPr>
              <w:t xml:space="preserve">aring: </w:t>
            </w:r>
            <w:r>
              <w:rPr>
                <w:b w:val="0"/>
              </w:rPr>
              <w:t>C</w:t>
            </w:r>
            <w:r w:rsidRPr="00636B29">
              <w:rPr>
                <w:b w:val="0"/>
              </w:rPr>
              <w:t>an they coexist?</w:t>
            </w:r>
          </w:p>
          <w:p w14:paraId="7EAD4D2A" w14:textId="77777777" w:rsidR="007A6783" w:rsidRPr="0025791E" w:rsidRDefault="007A6783" w:rsidP="007A6783">
            <w:pPr>
              <w:pStyle w:val="First-LevelBulletedListSolid"/>
              <w:numPr>
                <w:ilvl w:val="0"/>
                <w:numId w:val="14"/>
              </w:numPr>
              <w:ind w:left="395"/>
            </w:pPr>
            <w:r>
              <w:rPr>
                <w:b w:val="0"/>
              </w:rPr>
              <w:t xml:space="preserve">Technology: </w:t>
            </w:r>
            <w:r w:rsidRPr="00636B29">
              <w:rPr>
                <w:b w:val="0"/>
              </w:rPr>
              <w:t>Does technology depersonalize nursing care?</w:t>
            </w:r>
          </w:p>
          <w:p w14:paraId="59763074" w14:textId="77777777" w:rsidR="007A6783" w:rsidRPr="0025791E" w:rsidRDefault="007A6783" w:rsidP="007A6783">
            <w:pPr>
              <w:pStyle w:val="First-LevelBulletedListSolid"/>
              <w:numPr>
                <w:ilvl w:val="0"/>
                <w:numId w:val="14"/>
              </w:numPr>
              <w:ind w:left="395"/>
            </w:pPr>
            <w:r>
              <w:rPr>
                <w:b w:val="0"/>
              </w:rPr>
              <w:t>Violence in the workplace: Is it safe to practice?</w:t>
            </w:r>
          </w:p>
          <w:p w14:paraId="262DB712" w14:textId="77777777" w:rsidR="007A6783" w:rsidRPr="0025791E" w:rsidRDefault="007A6783" w:rsidP="007A6783">
            <w:pPr>
              <w:pStyle w:val="First-LevelBulletedListSolid"/>
              <w:numPr>
                <w:ilvl w:val="0"/>
                <w:numId w:val="14"/>
              </w:numPr>
              <w:ind w:left="395"/>
            </w:pPr>
            <w:r>
              <w:rPr>
                <w:b w:val="0"/>
              </w:rPr>
              <w:t>Nurse residencies: Do they make nursing care safer?</w:t>
            </w:r>
          </w:p>
          <w:p w14:paraId="42D4FAB7" w14:textId="77777777" w:rsidR="007A6783" w:rsidRPr="0025791E" w:rsidRDefault="007A6783" w:rsidP="007A6783">
            <w:pPr>
              <w:pStyle w:val="First-LevelBulletedListSolid"/>
              <w:numPr>
                <w:ilvl w:val="0"/>
                <w:numId w:val="14"/>
              </w:numPr>
              <w:ind w:left="395"/>
            </w:pPr>
            <w:r>
              <w:rPr>
                <w:b w:val="0"/>
              </w:rPr>
              <w:t>Mandatory minimum staffing ratios: Are they working?</w:t>
            </w:r>
          </w:p>
          <w:p w14:paraId="7FA31BC3" w14:textId="77777777" w:rsidR="007A6783" w:rsidRPr="0025791E" w:rsidRDefault="007A6783" w:rsidP="007A6783">
            <w:pPr>
              <w:pStyle w:val="First-LevelBulletedListSolid"/>
              <w:numPr>
                <w:ilvl w:val="0"/>
                <w:numId w:val="14"/>
              </w:numPr>
              <w:ind w:left="395"/>
            </w:pPr>
            <w:r>
              <w:rPr>
                <w:b w:val="0"/>
              </w:rPr>
              <w:t>Mandatory overtime: How much overtime, and how often?</w:t>
            </w:r>
          </w:p>
          <w:p w14:paraId="2F6D0D83" w14:textId="77777777" w:rsidR="007A6783" w:rsidRPr="0025791E" w:rsidRDefault="007A6783" w:rsidP="007A6783">
            <w:pPr>
              <w:pStyle w:val="First-LevelBulletedListSolid"/>
              <w:numPr>
                <w:ilvl w:val="0"/>
                <w:numId w:val="14"/>
              </w:numPr>
              <w:ind w:left="395"/>
            </w:pPr>
            <w:r>
              <w:rPr>
                <w:b w:val="0"/>
              </w:rPr>
              <w:t>Simulation: Is it a safe way to learn the practice of nursing?</w:t>
            </w:r>
          </w:p>
          <w:p w14:paraId="05AC363B" w14:textId="77777777" w:rsidR="007A6783" w:rsidRPr="0025791E" w:rsidRDefault="007A6783" w:rsidP="007A6783">
            <w:pPr>
              <w:pStyle w:val="First-LevelBulletedListSolid"/>
              <w:numPr>
                <w:ilvl w:val="0"/>
                <w:numId w:val="14"/>
              </w:numPr>
              <w:ind w:left="395"/>
            </w:pPr>
            <w:r>
              <w:rPr>
                <w:b w:val="0"/>
              </w:rPr>
              <w:t>Medication errors: Are they a threat to quality health care?</w:t>
            </w:r>
          </w:p>
          <w:p w14:paraId="3AA92E88" w14:textId="77777777" w:rsidR="007A6783" w:rsidRPr="00636B29" w:rsidRDefault="007A6783" w:rsidP="007A6783">
            <w:pPr>
              <w:pStyle w:val="First-LevelBulletedListSolid"/>
              <w:numPr>
                <w:ilvl w:val="0"/>
                <w:numId w:val="14"/>
              </w:numPr>
              <w:ind w:left="395"/>
            </w:pPr>
            <w:r>
              <w:rPr>
                <w:b w:val="0"/>
              </w:rPr>
              <w:t>Unionization: Is it a professional quality for nursing?</w:t>
            </w:r>
          </w:p>
          <w:p w14:paraId="076ADA9F" w14:textId="77777777" w:rsidR="007A6783" w:rsidRPr="00636B29" w:rsidRDefault="007A6783" w:rsidP="007A6783">
            <w:pPr>
              <w:pStyle w:val="First-LevelBulletedListSolid"/>
              <w:tabs>
                <w:tab w:val="clear" w:pos="1080"/>
              </w:tabs>
              <w:ind w:left="720" w:firstLine="0"/>
            </w:pPr>
          </w:p>
          <w:p w14:paraId="2951B69E"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c</w:t>
            </w:r>
            <w:r w:rsidRPr="00636B29">
              <w:rPr>
                <w:b w:val="0"/>
              </w:rPr>
              <w:t xml:space="preserve">ontent of the </w:t>
            </w:r>
            <w:r>
              <w:rPr>
                <w:b w:val="0"/>
              </w:rPr>
              <w:t>p</w:t>
            </w:r>
            <w:r w:rsidRPr="00636B29">
              <w:rPr>
                <w:b w:val="0"/>
              </w:rPr>
              <w:t xml:space="preserve">resentation </w:t>
            </w:r>
            <w:r>
              <w:rPr>
                <w:b w:val="0"/>
              </w:rPr>
              <w:t xml:space="preserve">must </w:t>
            </w:r>
            <w:r w:rsidRPr="00636B29">
              <w:rPr>
                <w:b w:val="0"/>
              </w:rPr>
              <w:t>include:</w:t>
            </w:r>
            <w:r>
              <w:rPr>
                <w:b w:val="0"/>
              </w:rPr>
              <w:t xml:space="preserve"> (refer to rubric)</w:t>
            </w:r>
          </w:p>
          <w:p w14:paraId="3ED78F5C" w14:textId="77777777" w:rsidR="007A6783" w:rsidRPr="00636B29" w:rsidRDefault="007A6783" w:rsidP="007A6783">
            <w:pPr>
              <w:pStyle w:val="First-LevelBulletedListSolid"/>
              <w:tabs>
                <w:tab w:val="clear" w:pos="1080"/>
              </w:tabs>
              <w:ind w:left="0" w:firstLine="0"/>
              <w:rPr>
                <w:b w:val="0"/>
              </w:rPr>
            </w:pPr>
          </w:p>
          <w:p w14:paraId="6EA38C98" w14:textId="77777777" w:rsidR="007A6783" w:rsidRPr="00636B29" w:rsidRDefault="007A6783" w:rsidP="007A6783">
            <w:pPr>
              <w:pStyle w:val="First-LevelBulletedListSolid"/>
              <w:numPr>
                <w:ilvl w:val="0"/>
                <w:numId w:val="15"/>
              </w:numPr>
              <w:ind w:left="395"/>
              <w:rPr>
                <w:b w:val="0"/>
              </w:rPr>
            </w:pPr>
            <w:r>
              <w:rPr>
                <w:b w:val="0"/>
              </w:rPr>
              <w:t>Required readings for the c</w:t>
            </w:r>
            <w:r w:rsidRPr="00636B29">
              <w:rPr>
                <w:b w:val="0"/>
              </w:rPr>
              <w:t xml:space="preserve">lass, given via email one week before the </w:t>
            </w:r>
            <w:r>
              <w:rPr>
                <w:b w:val="0"/>
              </w:rPr>
              <w:t xml:space="preserve">assigned </w:t>
            </w:r>
            <w:r w:rsidRPr="00636B29">
              <w:rPr>
                <w:b w:val="0"/>
              </w:rPr>
              <w:t>presentation</w:t>
            </w:r>
            <w:r>
              <w:rPr>
                <w:b w:val="0"/>
              </w:rPr>
              <w:t xml:space="preserve"> due date</w:t>
            </w:r>
          </w:p>
          <w:p w14:paraId="13558AB3" w14:textId="77777777" w:rsidR="007A6783" w:rsidRPr="00636B29" w:rsidRDefault="007A6783" w:rsidP="007A6783">
            <w:pPr>
              <w:pStyle w:val="First-LevelBulletedListSolid"/>
              <w:numPr>
                <w:ilvl w:val="0"/>
                <w:numId w:val="15"/>
              </w:numPr>
              <w:ind w:left="395"/>
              <w:rPr>
                <w:b w:val="0"/>
              </w:rPr>
            </w:pPr>
            <w:r w:rsidRPr="00636B29">
              <w:rPr>
                <w:b w:val="0"/>
              </w:rPr>
              <w:t>Objectives for the presentation</w:t>
            </w:r>
          </w:p>
          <w:p w14:paraId="53B6A2A8" w14:textId="77777777" w:rsidR="007A6783" w:rsidRPr="00636B29" w:rsidRDefault="007A6783" w:rsidP="007A6783">
            <w:pPr>
              <w:pStyle w:val="First-LevelBulletedListSolid"/>
              <w:numPr>
                <w:ilvl w:val="0"/>
                <w:numId w:val="15"/>
              </w:numPr>
              <w:ind w:left="395"/>
              <w:rPr>
                <w:b w:val="0"/>
              </w:rPr>
            </w:pPr>
            <w:r w:rsidRPr="00636B29">
              <w:rPr>
                <w:b w:val="0"/>
              </w:rPr>
              <w:t>The historical background of the issue</w:t>
            </w:r>
            <w:r>
              <w:rPr>
                <w:b w:val="0"/>
              </w:rPr>
              <w:t xml:space="preserve"> and b</w:t>
            </w:r>
            <w:r w:rsidRPr="00636B29">
              <w:rPr>
                <w:b w:val="0"/>
              </w:rPr>
              <w:t xml:space="preserve">riefly </w:t>
            </w:r>
            <w:r>
              <w:rPr>
                <w:b w:val="0"/>
              </w:rPr>
              <w:t xml:space="preserve">stated </w:t>
            </w:r>
            <w:r w:rsidRPr="00636B29">
              <w:rPr>
                <w:b w:val="0"/>
              </w:rPr>
              <w:t>pro and con positions</w:t>
            </w:r>
          </w:p>
          <w:p w14:paraId="208AF8A0" w14:textId="77777777" w:rsidR="007A6783" w:rsidRPr="00636B29" w:rsidRDefault="007A6783" w:rsidP="007A6783">
            <w:pPr>
              <w:pStyle w:val="First-LevelBulletedListSolid"/>
              <w:numPr>
                <w:ilvl w:val="0"/>
                <w:numId w:val="15"/>
              </w:numPr>
              <w:ind w:left="395"/>
              <w:rPr>
                <w:b w:val="0"/>
              </w:rPr>
            </w:pPr>
            <w:r w:rsidRPr="00636B29">
              <w:rPr>
                <w:b w:val="0"/>
              </w:rPr>
              <w:t>The stance you are taking and the rational for this choice</w:t>
            </w:r>
          </w:p>
          <w:p w14:paraId="0E70D3B1" w14:textId="77777777" w:rsidR="007A6783" w:rsidRPr="00636B29" w:rsidRDefault="007A6783" w:rsidP="007A6783">
            <w:pPr>
              <w:pStyle w:val="First-LevelBulletedListSolid"/>
              <w:numPr>
                <w:ilvl w:val="0"/>
                <w:numId w:val="15"/>
              </w:numPr>
              <w:ind w:left="395"/>
              <w:rPr>
                <w:b w:val="0"/>
              </w:rPr>
            </w:pPr>
            <w:r w:rsidRPr="00636B29">
              <w:rPr>
                <w:b w:val="0"/>
              </w:rPr>
              <w:t>The reasons why this issue is important today</w:t>
            </w:r>
          </w:p>
          <w:p w14:paraId="1975DE4E" w14:textId="77777777" w:rsidR="007A6783" w:rsidRPr="00636B29" w:rsidRDefault="007A6783" w:rsidP="007A6783">
            <w:pPr>
              <w:pStyle w:val="First-LevelBulletedListSolid"/>
              <w:numPr>
                <w:ilvl w:val="0"/>
                <w:numId w:val="15"/>
              </w:numPr>
              <w:ind w:left="395"/>
              <w:rPr>
                <w:b w:val="0"/>
              </w:rPr>
            </w:pPr>
            <w:r w:rsidRPr="00636B29">
              <w:rPr>
                <w:b w:val="0"/>
              </w:rPr>
              <w:t>The future impact of the issue (possible, probably, preferable)</w:t>
            </w:r>
          </w:p>
          <w:p w14:paraId="59DE283B" w14:textId="77777777" w:rsidR="007A6783" w:rsidRPr="00636B29" w:rsidRDefault="007A6783" w:rsidP="007A6783">
            <w:pPr>
              <w:pStyle w:val="First-LevelBulletedListSolid"/>
              <w:numPr>
                <w:ilvl w:val="0"/>
                <w:numId w:val="15"/>
              </w:numPr>
              <w:ind w:left="395"/>
              <w:rPr>
                <w:b w:val="0"/>
              </w:rPr>
            </w:pPr>
            <w:r w:rsidRPr="00636B29">
              <w:rPr>
                <w:b w:val="0"/>
              </w:rPr>
              <w:t>Prepared questions given</w:t>
            </w:r>
          </w:p>
          <w:p w14:paraId="3ABA4DBB" w14:textId="77777777" w:rsidR="007A6783" w:rsidRPr="00636B29" w:rsidRDefault="007A6783" w:rsidP="007A6783">
            <w:pPr>
              <w:pStyle w:val="First-LevelBulletedListSolid"/>
              <w:tabs>
                <w:tab w:val="clear" w:pos="1080"/>
              </w:tabs>
              <w:ind w:left="720" w:firstLine="0"/>
              <w:rPr>
                <w:b w:val="0"/>
              </w:rPr>
            </w:pPr>
          </w:p>
          <w:p w14:paraId="1844C0CC"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p</w:t>
            </w:r>
            <w:r w:rsidRPr="00636B29">
              <w:rPr>
                <w:b w:val="0"/>
              </w:rPr>
              <w:t>rocedure for completion of this assignment</w:t>
            </w:r>
            <w:r>
              <w:rPr>
                <w:b w:val="0"/>
              </w:rPr>
              <w:t xml:space="preserve"> (refer to rubric)</w:t>
            </w:r>
          </w:p>
          <w:p w14:paraId="20A51EFD" w14:textId="77777777" w:rsidR="007A6783" w:rsidRPr="00636B29" w:rsidRDefault="007A6783" w:rsidP="007A6783">
            <w:pPr>
              <w:pStyle w:val="First-LevelBulletedListSolid"/>
              <w:tabs>
                <w:tab w:val="clear" w:pos="1080"/>
              </w:tabs>
              <w:ind w:left="0" w:firstLine="0"/>
              <w:rPr>
                <w:b w:val="0"/>
              </w:rPr>
            </w:pPr>
          </w:p>
          <w:p w14:paraId="79A29152" w14:textId="77777777" w:rsidR="007A6783" w:rsidRDefault="007A6783" w:rsidP="007A6783">
            <w:pPr>
              <w:pStyle w:val="First-LevelBulletedListSolid"/>
              <w:numPr>
                <w:ilvl w:val="0"/>
                <w:numId w:val="16"/>
              </w:numPr>
              <w:ind w:left="395"/>
              <w:rPr>
                <w:b w:val="0"/>
              </w:rPr>
            </w:pPr>
            <w:r w:rsidRPr="00636B29">
              <w:rPr>
                <w:b w:val="0"/>
              </w:rPr>
              <w:t>Sign up for a topic</w:t>
            </w:r>
            <w:r>
              <w:rPr>
                <w:b w:val="0"/>
              </w:rPr>
              <w:t xml:space="preserve"> on a</w:t>
            </w:r>
            <w:r w:rsidRPr="00636B29">
              <w:rPr>
                <w:b w:val="0"/>
              </w:rPr>
              <w:t xml:space="preserve"> first come, first </w:t>
            </w:r>
            <w:r>
              <w:rPr>
                <w:b w:val="0"/>
              </w:rPr>
              <w:t xml:space="preserve">served </w:t>
            </w:r>
            <w:r w:rsidRPr="00636B29">
              <w:rPr>
                <w:b w:val="0"/>
              </w:rPr>
              <w:t>basis</w:t>
            </w:r>
            <w:r>
              <w:rPr>
                <w:b w:val="0"/>
              </w:rPr>
              <w:t>.</w:t>
            </w:r>
            <w:r>
              <w:rPr>
                <w:b w:val="0"/>
              </w:rPr>
              <w:br/>
            </w:r>
          </w:p>
          <w:p w14:paraId="6CADE694" w14:textId="77777777" w:rsidR="007A6783" w:rsidRPr="00636B29" w:rsidRDefault="007A6783" w:rsidP="007A6783">
            <w:pPr>
              <w:pStyle w:val="First-LevelBulletedListSolid"/>
              <w:numPr>
                <w:ilvl w:val="0"/>
                <w:numId w:val="16"/>
              </w:numPr>
              <w:ind w:left="395"/>
              <w:rPr>
                <w:b w:val="0"/>
              </w:rPr>
            </w:pPr>
            <w:r w:rsidRPr="00636B29">
              <w:rPr>
                <w:b w:val="0"/>
              </w:rPr>
              <w:lastRenderedPageBreak/>
              <w:t xml:space="preserve">Your resource person is the faculty member for this course. Arrange to contact the faculty member to discuss your objectives, bibliography, required </w:t>
            </w:r>
            <w:r>
              <w:rPr>
                <w:b w:val="0"/>
              </w:rPr>
              <w:t>readings</w:t>
            </w:r>
            <w:r w:rsidRPr="00636B29">
              <w:rPr>
                <w:b w:val="0"/>
              </w:rPr>
              <w:t xml:space="preserve">, outline, and discussion questions at least one week before the presentation. </w:t>
            </w:r>
            <w:r>
              <w:rPr>
                <w:b w:val="0"/>
              </w:rPr>
              <w:br/>
            </w:r>
          </w:p>
          <w:p w14:paraId="6673BC44" w14:textId="77777777" w:rsidR="007A6783" w:rsidRPr="00636B29" w:rsidRDefault="007A6783" w:rsidP="007A6783">
            <w:pPr>
              <w:pStyle w:val="First-LevelBulletedListSolid"/>
              <w:numPr>
                <w:ilvl w:val="0"/>
                <w:numId w:val="16"/>
              </w:numPr>
              <w:ind w:left="395"/>
              <w:rPr>
                <w:b w:val="0"/>
              </w:rPr>
            </w:pPr>
            <w:r w:rsidRPr="00636B29">
              <w:rPr>
                <w:b w:val="0"/>
              </w:rPr>
              <w:t>Distribute reference of required</w:t>
            </w:r>
            <w:r>
              <w:rPr>
                <w:b w:val="0"/>
              </w:rPr>
              <w:t xml:space="preserve"> readings</w:t>
            </w:r>
            <w:r w:rsidRPr="00636B29">
              <w:rPr>
                <w:b w:val="0"/>
              </w:rPr>
              <w:t xml:space="preserve"> to class members via </w:t>
            </w:r>
            <w:r>
              <w:rPr>
                <w:b w:val="0"/>
              </w:rPr>
              <w:t xml:space="preserve">email </w:t>
            </w:r>
            <w:r w:rsidRPr="00636B29">
              <w:rPr>
                <w:b w:val="0"/>
              </w:rPr>
              <w:t>at least one week before the presentation</w:t>
            </w:r>
            <w:r>
              <w:rPr>
                <w:b w:val="0"/>
              </w:rPr>
              <w:t>.</w:t>
            </w:r>
          </w:p>
          <w:p w14:paraId="010A6A54" w14:textId="77777777" w:rsidR="007A6783" w:rsidRPr="00636B29" w:rsidRDefault="007A6783" w:rsidP="007A6783">
            <w:pPr>
              <w:pStyle w:val="First-LevelBulletedListSolid"/>
              <w:tabs>
                <w:tab w:val="clear" w:pos="1080"/>
              </w:tabs>
              <w:ind w:left="0" w:firstLine="0"/>
              <w:rPr>
                <w:b w:val="0"/>
              </w:rPr>
            </w:pPr>
          </w:p>
          <w:p w14:paraId="079DC208" w14:textId="77777777" w:rsidR="007A6783" w:rsidRDefault="007A6783" w:rsidP="007A6783">
            <w:pPr>
              <w:pStyle w:val="First-LevelBulletedListSolid"/>
              <w:tabs>
                <w:tab w:val="clear" w:pos="1080"/>
                <w:tab w:val="right" w:pos="5260"/>
              </w:tabs>
              <w:ind w:left="0" w:firstLine="0"/>
              <w:rPr>
                <w:b w:val="0"/>
              </w:rPr>
            </w:pPr>
            <w:r w:rsidRPr="00636B29">
              <w:rPr>
                <w:b w:val="0"/>
              </w:rPr>
              <w:t>Evaluation Criteria</w:t>
            </w:r>
            <w:r>
              <w:rPr>
                <w:b w:val="0"/>
              </w:rPr>
              <w:t xml:space="preserve"> (refer to rubric)</w:t>
            </w:r>
          </w:p>
          <w:p w14:paraId="4A295226" w14:textId="77777777" w:rsidR="007A6783" w:rsidRPr="00636B29" w:rsidRDefault="007A6783" w:rsidP="007A6783">
            <w:pPr>
              <w:pStyle w:val="First-LevelBulletedListSolid"/>
              <w:tabs>
                <w:tab w:val="clear" w:pos="1080"/>
                <w:tab w:val="right" w:pos="5260"/>
              </w:tabs>
              <w:ind w:left="0" w:firstLine="0"/>
              <w:rPr>
                <w:b w:val="0"/>
              </w:rPr>
            </w:pPr>
          </w:p>
          <w:p w14:paraId="2E414559" w14:textId="77777777" w:rsidR="007A6783" w:rsidRPr="00636B29" w:rsidRDefault="007A6783" w:rsidP="007A6783">
            <w:pPr>
              <w:pStyle w:val="First-LevelBulletedListSolid"/>
              <w:numPr>
                <w:ilvl w:val="0"/>
                <w:numId w:val="17"/>
              </w:numPr>
              <w:ind w:left="395"/>
              <w:rPr>
                <w:b w:val="0"/>
              </w:rPr>
            </w:pPr>
            <w:r w:rsidRPr="00636B29">
              <w:rPr>
                <w:b w:val="0"/>
              </w:rPr>
              <w:t xml:space="preserve">Objectives: </w:t>
            </w:r>
            <w:r>
              <w:rPr>
                <w:b w:val="0"/>
              </w:rPr>
              <w:t>I</w:t>
            </w:r>
            <w:r w:rsidRPr="00636B29">
              <w:rPr>
                <w:b w:val="0"/>
              </w:rPr>
              <w:t>nclude</w:t>
            </w:r>
            <w:r>
              <w:rPr>
                <w:b w:val="0"/>
              </w:rPr>
              <w:t>d</w:t>
            </w:r>
            <w:r w:rsidRPr="00636B29">
              <w:rPr>
                <w:b w:val="0"/>
              </w:rPr>
              <w:t xml:space="preserve"> one or more higher level objectives</w:t>
            </w:r>
            <w:r>
              <w:rPr>
                <w:b w:val="0"/>
              </w:rPr>
              <w:t>.</w:t>
            </w:r>
          </w:p>
          <w:p w14:paraId="190E38B5" w14:textId="77777777" w:rsidR="007A6783" w:rsidRPr="00636B29" w:rsidRDefault="007A6783" w:rsidP="007A6783">
            <w:pPr>
              <w:pStyle w:val="First-LevelBulletedListSolid"/>
              <w:numPr>
                <w:ilvl w:val="0"/>
                <w:numId w:val="17"/>
              </w:numPr>
              <w:ind w:left="395"/>
              <w:rPr>
                <w:b w:val="0"/>
              </w:rPr>
            </w:pPr>
            <w:r w:rsidRPr="00636B29">
              <w:rPr>
                <w:b w:val="0"/>
              </w:rPr>
              <w:t xml:space="preserve">References: </w:t>
            </w:r>
            <w:r>
              <w:rPr>
                <w:b w:val="0"/>
              </w:rPr>
              <w:t>A</w:t>
            </w:r>
            <w:r w:rsidRPr="00636B29">
              <w:rPr>
                <w:b w:val="0"/>
              </w:rPr>
              <w:t>ppropriateness, quality, quantity, and variety will be evaluated.</w:t>
            </w:r>
            <w:r>
              <w:rPr>
                <w:b w:val="0"/>
              </w:rPr>
              <w:t xml:space="preserve"> </w:t>
            </w:r>
          </w:p>
          <w:p w14:paraId="51A23545" w14:textId="77777777" w:rsidR="007A6783" w:rsidRPr="00636B29" w:rsidRDefault="007A6783" w:rsidP="007A6783">
            <w:pPr>
              <w:pStyle w:val="First-LevelBulletedListSolid"/>
              <w:numPr>
                <w:ilvl w:val="0"/>
                <w:numId w:val="17"/>
              </w:numPr>
              <w:ind w:left="395"/>
              <w:rPr>
                <w:b w:val="0"/>
              </w:rPr>
            </w:pPr>
            <w:r w:rsidRPr="00636B29">
              <w:rPr>
                <w:b w:val="0"/>
              </w:rPr>
              <w:t xml:space="preserve">Content: </w:t>
            </w:r>
            <w:r>
              <w:rPr>
                <w:b w:val="0"/>
              </w:rPr>
              <w:t>S</w:t>
            </w:r>
            <w:r w:rsidRPr="00636B29">
              <w:rPr>
                <w:b w:val="0"/>
              </w:rPr>
              <w:t>ee information under “</w:t>
            </w:r>
            <w:r>
              <w:rPr>
                <w:b w:val="0"/>
              </w:rPr>
              <w:t>C</w:t>
            </w:r>
            <w:r w:rsidRPr="00636B29">
              <w:rPr>
                <w:b w:val="0"/>
              </w:rPr>
              <w:t>ontent of Presentation</w:t>
            </w:r>
            <w:r>
              <w:rPr>
                <w:b w:val="0"/>
              </w:rPr>
              <w:t>.</w:t>
            </w:r>
            <w:r w:rsidRPr="00636B29">
              <w:rPr>
                <w:b w:val="0"/>
              </w:rPr>
              <w:t>”</w:t>
            </w:r>
          </w:p>
          <w:p w14:paraId="56E276C6" w14:textId="77777777" w:rsidR="007A6783" w:rsidRPr="00636B29" w:rsidRDefault="007A6783" w:rsidP="007A6783">
            <w:pPr>
              <w:pStyle w:val="First-LevelBulletedListSolid"/>
              <w:numPr>
                <w:ilvl w:val="0"/>
                <w:numId w:val="17"/>
              </w:numPr>
              <w:ind w:left="395"/>
              <w:rPr>
                <w:b w:val="0"/>
              </w:rPr>
            </w:pPr>
            <w:r w:rsidRPr="00636B29">
              <w:rPr>
                <w:b w:val="0"/>
              </w:rPr>
              <w:t xml:space="preserve">Group </w:t>
            </w:r>
            <w:r>
              <w:rPr>
                <w:b w:val="0"/>
              </w:rPr>
              <w:t>p</w:t>
            </w:r>
            <w:r w:rsidRPr="00636B29">
              <w:rPr>
                <w:b w:val="0"/>
              </w:rPr>
              <w:t xml:space="preserve">rocess (if applicable): </w:t>
            </w:r>
            <w:r>
              <w:rPr>
                <w:b w:val="0"/>
              </w:rPr>
              <w:t>A</w:t>
            </w:r>
            <w:r w:rsidRPr="00636B29">
              <w:rPr>
                <w:b w:val="0"/>
              </w:rPr>
              <w:t>pplication of principles of group process, generation and guidance of discussion and responsiveness to class comments will be evaluated</w:t>
            </w:r>
          </w:p>
          <w:p w14:paraId="4693CF7F" w14:textId="77777777" w:rsidR="00D54F3D" w:rsidRDefault="007A6783" w:rsidP="007A6783">
            <w:pPr>
              <w:pStyle w:val="AssignmentsLevel2"/>
            </w:pPr>
            <w:r w:rsidRPr="00636B29">
              <w:t>Presentation</w:t>
            </w:r>
            <w:r>
              <w:t xml:space="preserve"> characteristics</w:t>
            </w:r>
            <w:r w:rsidRPr="00636B29">
              <w:t xml:space="preserve">: </w:t>
            </w:r>
            <w:r>
              <w:t>C</w:t>
            </w:r>
            <w:r w:rsidRPr="00636B29">
              <w:t>larity of thought, audibility of speaker</w:t>
            </w:r>
            <w:r>
              <w:t>(s)</w:t>
            </w:r>
            <w:r w:rsidRPr="00636B29">
              <w:t xml:space="preserve">, organization, </w:t>
            </w:r>
            <w:r>
              <w:t xml:space="preserve">whether it was </w:t>
            </w:r>
            <w:r w:rsidRPr="00636B29">
              <w:t>conducted within the allotted time,</w:t>
            </w:r>
            <w:r>
              <w:t xml:space="preserve"> and the effectiveness of the</w:t>
            </w:r>
            <w:r w:rsidRPr="00636B29">
              <w:t xml:space="preserve"> use of visual aids.</w:t>
            </w:r>
          </w:p>
          <w:p w14:paraId="7DCEDF7F" w14:textId="77777777" w:rsidR="00D27430" w:rsidRDefault="00D27430" w:rsidP="00D27430">
            <w:pPr>
              <w:pStyle w:val="AssignmentsLevel2"/>
              <w:numPr>
                <w:ilvl w:val="0"/>
                <w:numId w:val="0"/>
              </w:numPr>
              <w:ind w:left="360" w:hanging="360"/>
              <w:rPr>
                <w:b/>
              </w:rPr>
            </w:pPr>
          </w:p>
          <w:p w14:paraId="48F37A8C" w14:textId="3EF576BF" w:rsidR="00D27430" w:rsidRPr="00636B29" w:rsidRDefault="0097794F" w:rsidP="00B13ABC">
            <w:pPr>
              <w:pStyle w:val="First-LevelBulletedListSolid"/>
              <w:tabs>
                <w:tab w:val="clear" w:pos="1080"/>
              </w:tabs>
              <w:ind w:left="0" w:firstLine="0"/>
            </w:pPr>
            <w:r w:rsidRPr="0097794F">
              <w:t>Click</w:t>
            </w:r>
            <w:r w:rsidRPr="0097794F">
              <w:rPr>
                <w:b w:val="0"/>
              </w:rPr>
              <w:t xml:space="preserve"> the Nursing Issues Presentation course menu button </w:t>
            </w:r>
            <w:r>
              <w:rPr>
                <w:b w:val="0"/>
              </w:rPr>
              <w:t xml:space="preserve">located in the </w:t>
            </w:r>
            <w:proofErr w:type="gramStart"/>
            <w:r>
              <w:rPr>
                <w:b w:val="0"/>
              </w:rPr>
              <w:t>left hand</w:t>
            </w:r>
            <w:proofErr w:type="gramEnd"/>
            <w:r>
              <w:rPr>
                <w:b w:val="0"/>
              </w:rPr>
              <w:t xml:space="preserve"> menu </w:t>
            </w:r>
            <w:r w:rsidRPr="0097794F">
              <w:rPr>
                <w:b w:val="0"/>
              </w:rPr>
              <w:t>to</w:t>
            </w:r>
            <w:r>
              <w:rPr>
                <w:b w:val="0"/>
              </w:rPr>
              <w:t xml:space="preserve"> submit </w:t>
            </w:r>
            <w:r w:rsidR="00D27430">
              <w:rPr>
                <w:b w:val="0"/>
              </w:rPr>
              <w:t xml:space="preserve">your PowerPoint </w:t>
            </w:r>
            <w:r>
              <w:rPr>
                <w:b w:val="0"/>
              </w:rPr>
              <w:t xml:space="preserve">for grading </w:t>
            </w:r>
            <w:r w:rsidR="00D068C8" w:rsidRPr="00D068C8">
              <w:rPr>
                <w:b w:val="0"/>
              </w:rPr>
              <w:t>by 12:00 p.m. (EST) on Monday of Week Three</w:t>
            </w:r>
            <w:r w:rsidR="00D27430" w:rsidRPr="00D068C8">
              <w:rPr>
                <w:b w:val="0"/>
              </w:rPr>
              <w:t>.</w:t>
            </w:r>
          </w:p>
        </w:tc>
        <w:tc>
          <w:tcPr>
            <w:tcW w:w="1440" w:type="dxa"/>
          </w:tcPr>
          <w:p w14:paraId="3FB126EC" w14:textId="77777777" w:rsidR="00D54F3D" w:rsidRPr="00636B29" w:rsidRDefault="00746F31" w:rsidP="004B2F74">
            <w:pPr>
              <w:tabs>
                <w:tab w:val="left" w:pos="2329"/>
              </w:tabs>
              <w:rPr>
                <w:rFonts w:cs="Arial"/>
                <w:szCs w:val="20"/>
              </w:rPr>
            </w:pPr>
            <w:r>
              <w:rPr>
                <w:rFonts w:cs="Arial"/>
                <w:szCs w:val="20"/>
              </w:rPr>
              <w:lastRenderedPageBreak/>
              <w:t xml:space="preserve">1.2, </w:t>
            </w:r>
            <w:r w:rsidR="00C76132">
              <w:rPr>
                <w:rFonts w:cs="Arial"/>
                <w:szCs w:val="20"/>
              </w:rPr>
              <w:t>3</w:t>
            </w:r>
            <w:r w:rsidR="00D54F3D">
              <w:rPr>
                <w:rFonts w:cs="Arial"/>
                <w:szCs w:val="20"/>
              </w:rPr>
              <w:t>.4</w:t>
            </w:r>
          </w:p>
        </w:tc>
        <w:tc>
          <w:tcPr>
            <w:tcW w:w="1440" w:type="dxa"/>
          </w:tcPr>
          <w:p w14:paraId="0A2F1251" w14:textId="77777777" w:rsidR="00D54F3D" w:rsidRPr="00636B29" w:rsidRDefault="00D54F3D" w:rsidP="004B2F74">
            <w:pPr>
              <w:tabs>
                <w:tab w:val="left" w:pos="0"/>
                <w:tab w:val="left" w:pos="3720"/>
              </w:tabs>
              <w:outlineLvl w:val="0"/>
              <w:rPr>
                <w:rFonts w:cs="Arial"/>
                <w:szCs w:val="20"/>
              </w:rPr>
            </w:pPr>
            <w:r w:rsidRPr="00636B29">
              <w:rPr>
                <w:rFonts w:cs="Arial"/>
                <w:szCs w:val="20"/>
              </w:rPr>
              <w:t xml:space="preserve">Group presentation project = </w:t>
            </w:r>
          </w:p>
          <w:p w14:paraId="4ADE5417" w14:textId="77777777" w:rsidR="00D54F3D" w:rsidRPr="00636B29" w:rsidRDefault="00D54F3D" w:rsidP="004B2F74">
            <w:pPr>
              <w:tabs>
                <w:tab w:val="left" w:pos="0"/>
                <w:tab w:val="left" w:pos="3720"/>
              </w:tabs>
              <w:outlineLvl w:val="0"/>
              <w:rPr>
                <w:rFonts w:cs="Arial"/>
                <w:szCs w:val="20"/>
              </w:rPr>
            </w:pPr>
            <w:r w:rsidRPr="00636B29">
              <w:rPr>
                <w:rFonts w:cs="Arial"/>
                <w:b/>
                <w:szCs w:val="20"/>
              </w:rPr>
              <w:t>10 hours</w:t>
            </w:r>
          </w:p>
        </w:tc>
      </w:tr>
      <w:tr w:rsidR="00360FBB" w:rsidRPr="00842155" w14:paraId="0F8AF5A5" w14:textId="77777777" w:rsidTr="004B2F74">
        <w:tc>
          <w:tcPr>
            <w:tcW w:w="10170" w:type="dxa"/>
            <w:gridSpan w:val="2"/>
            <w:tcMar>
              <w:top w:w="115" w:type="dxa"/>
              <w:left w:w="115" w:type="dxa"/>
              <w:bottom w:w="115" w:type="dxa"/>
              <w:right w:w="115" w:type="dxa"/>
            </w:tcMar>
          </w:tcPr>
          <w:p w14:paraId="724971F0" w14:textId="77777777" w:rsidR="00360FBB" w:rsidRDefault="00360FBB" w:rsidP="00360FBB">
            <w:pPr>
              <w:pStyle w:val="First-LevelBulletedListSolid"/>
              <w:tabs>
                <w:tab w:val="clear" w:pos="1080"/>
              </w:tabs>
              <w:ind w:left="0" w:firstLine="0"/>
            </w:pPr>
            <w:r w:rsidRPr="00B12892">
              <w:lastRenderedPageBreak/>
              <w:t xml:space="preserve">Discussion: </w:t>
            </w:r>
            <w:r>
              <w:t>Nursing Issue Presentation</w:t>
            </w:r>
          </w:p>
          <w:p w14:paraId="06A50571" w14:textId="77777777" w:rsidR="00360FBB" w:rsidRDefault="00360FBB" w:rsidP="00360FBB">
            <w:pPr>
              <w:pStyle w:val="First-LevelBulletedListSolid"/>
              <w:tabs>
                <w:tab w:val="clear" w:pos="1080"/>
              </w:tabs>
              <w:ind w:left="0" w:firstLine="0"/>
            </w:pPr>
          </w:p>
          <w:p w14:paraId="37983E2D" w14:textId="77777777" w:rsidR="00B13ABC" w:rsidRDefault="00360FBB" w:rsidP="00D27430">
            <w:pPr>
              <w:pStyle w:val="First-LevelBulletedListSolid"/>
              <w:tabs>
                <w:tab w:val="clear" w:pos="1080"/>
              </w:tabs>
              <w:ind w:left="0" w:firstLine="0"/>
              <w:rPr>
                <w:b w:val="0"/>
              </w:rPr>
            </w:pPr>
            <w:r w:rsidRPr="00720547">
              <w:t>View</w:t>
            </w:r>
            <w:r>
              <w:rPr>
                <w:b w:val="0"/>
              </w:rPr>
              <w:t xml:space="preserve"> this week’s presentations</w:t>
            </w:r>
            <w:r w:rsidR="00D27430">
              <w:rPr>
                <w:b w:val="0"/>
              </w:rPr>
              <w:t xml:space="preserve"> which will be posted </w:t>
            </w:r>
            <w:r w:rsidR="00D27430" w:rsidRPr="00D068C8">
              <w:rPr>
                <w:b w:val="0"/>
              </w:rPr>
              <w:t xml:space="preserve">by </w:t>
            </w:r>
            <w:r w:rsidR="00D068C8" w:rsidRPr="00D068C8">
              <w:rPr>
                <w:b w:val="0"/>
              </w:rPr>
              <w:t>12:00 p.m. (EST) on Monday</w:t>
            </w:r>
            <w:r w:rsidRPr="00D068C8">
              <w:rPr>
                <w:b w:val="0"/>
              </w:rPr>
              <w:t>.</w:t>
            </w:r>
            <w:r w:rsidR="003B0493">
              <w:rPr>
                <w:b w:val="0"/>
              </w:rPr>
              <w:t xml:space="preserve"> </w:t>
            </w:r>
            <w:r>
              <w:rPr>
                <w:b w:val="0"/>
              </w:rPr>
              <w:t xml:space="preserve">For each presentation, post a comment on </w:t>
            </w:r>
            <w:proofErr w:type="gramStart"/>
            <w:r>
              <w:rPr>
                <w:b w:val="0"/>
              </w:rPr>
              <w:t>whether or not</w:t>
            </w:r>
            <w:proofErr w:type="gramEnd"/>
            <w:r>
              <w:rPr>
                <w:b w:val="0"/>
              </w:rPr>
              <w:t xml:space="preserve"> </w:t>
            </w:r>
            <w:r w:rsidRPr="00636B29">
              <w:rPr>
                <w:b w:val="0"/>
              </w:rPr>
              <w:t xml:space="preserve">the presentation convinced you of the </w:t>
            </w:r>
            <w:r w:rsidR="00C52C59">
              <w:rPr>
                <w:b w:val="0"/>
              </w:rPr>
              <w:t>presenter or presenters’</w:t>
            </w:r>
            <w:r w:rsidRPr="00636B29">
              <w:rPr>
                <w:b w:val="0"/>
              </w:rPr>
              <w:t xml:space="preserve"> stance. </w:t>
            </w:r>
          </w:p>
          <w:p w14:paraId="597DF0D6" w14:textId="77777777" w:rsidR="00B13ABC" w:rsidRDefault="00B13ABC" w:rsidP="00D27430">
            <w:pPr>
              <w:pStyle w:val="First-LevelBulletedListSolid"/>
              <w:tabs>
                <w:tab w:val="clear" w:pos="1080"/>
              </w:tabs>
              <w:ind w:left="0" w:firstLine="0"/>
              <w:rPr>
                <w:b w:val="0"/>
              </w:rPr>
            </w:pPr>
          </w:p>
          <w:p w14:paraId="03CE8045" w14:textId="2CCD4287" w:rsidR="00360FBB" w:rsidRPr="00636B29" w:rsidRDefault="00360FBB" w:rsidP="00D27430">
            <w:pPr>
              <w:pStyle w:val="First-LevelBulletedListSolid"/>
              <w:tabs>
                <w:tab w:val="clear" w:pos="1080"/>
              </w:tabs>
              <w:ind w:left="0" w:firstLine="0"/>
            </w:pPr>
            <w:r w:rsidRPr="00636B29">
              <w:rPr>
                <w:b w:val="0"/>
              </w:rPr>
              <w:t xml:space="preserve">Responses </w:t>
            </w:r>
            <w:r w:rsidR="00E73E8A">
              <w:rPr>
                <w:b w:val="0"/>
              </w:rPr>
              <w:t xml:space="preserve">must </w:t>
            </w:r>
            <w:r w:rsidRPr="00636B29">
              <w:rPr>
                <w:b w:val="0"/>
              </w:rPr>
              <w:t>be 50</w:t>
            </w:r>
            <w:r w:rsidR="00E73E8A">
              <w:rPr>
                <w:b w:val="0"/>
              </w:rPr>
              <w:t>–</w:t>
            </w:r>
            <w:r w:rsidRPr="00636B29">
              <w:rPr>
                <w:b w:val="0"/>
              </w:rPr>
              <w:t xml:space="preserve">150 words and </w:t>
            </w:r>
            <w:r w:rsidR="00CA71AC">
              <w:rPr>
                <w:b w:val="0"/>
              </w:rPr>
              <w:t xml:space="preserve">must be </w:t>
            </w:r>
            <w:r w:rsidRPr="00636B29">
              <w:rPr>
                <w:b w:val="0"/>
              </w:rPr>
              <w:t>completed by</w:t>
            </w:r>
            <w:r w:rsidRPr="005D1A53">
              <w:rPr>
                <w:b w:val="0"/>
              </w:rPr>
              <w:t xml:space="preserve"> 11:59 p.m. (EST) Sunday</w:t>
            </w:r>
            <w:r w:rsidR="00E5094E">
              <w:rPr>
                <w:b w:val="0"/>
              </w:rPr>
              <w:t xml:space="preserve"> of Week Three.</w:t>
            </w:r>
          </w:p>
        </w:tc>
        <w:tc>
          <w:tcPr>
            <w:tcW w:w="1440" w:type="dxa"/>
          </w:tcPr>
          <w:p w14:paraId="241B7DBB" w14:textId="77777777" w:rsidR="00360FBB" w:rsidRPr="00636B29" w:rsidRDefault="00360FBB" w:rsidP="00360FBB">
            <w:pPr>
              <w:tabs>
                <w:tab w:val="left" w:pos="2329"/>
              </w:tabs>
              <w:rPr>
                <w:rFonts w:cs="Arial"/>
                <w:szCs w:val="20"/>
              </w:rPr>
            </w:pPr>
            <w:r>
              <w:rPr>
                <w:rFonts w:cs="Arial"/>
                <w:szCs w:val="20"/>
              </w:rPr>
              <w:t>3.4</w:t>
            </w:r>
          </w:p>
        </w:tc>
        <w:tc>
          <w:tcPr>
            <w:tcW w:w="1440" w:type="dxa"/>
          </w:tcPr>
          <w:p w14:paraId="4DB33E48" w14:textId="77777777" w:rsidR="00360FBB" w:rsidRPr="00636B29" w:rsidRDefault="00360FBB" w:rsidP="00360FBB">
            <w:pPr>
              <w:tabs>
                <w:tab w:val="left" w:pos="0"/>
                <w:tab w:val="left" w:pos="3720"/>
              </w:tabs>
              <w:outlineLvl w:val="0"/>
              <w:rPr>
                <w:rFonts w:cs="Arial"/>
                <w:szCs w:val="20"/>
              </w:rPr>
            </w:pPr>
            <w:r w:rsidRPr="00636B29">
              <w:rPr>
                <w:rFonts w:cs="Arial"/>
                <w:szCs w:val="20"/>
              </w:rPr>
              <w:t xml:space="preserve">Web-Quest and Discussion Board = </w:t>
            </w:r>
          </w:p>
          <w:p w14:paraId="706937B4" w14:textId="77777777" w:rsidR="00360FBB" w:rsidRPr="00636B29" w:rsidRDefault="00360FBB" w:rsidP="00360FBB">
            <w:pPr>
              <w:tabs>
                <w:tab w:val="left" w:pos="0"/>
                <w:tab w:val="left" w:pos="3720"/>
              </w:tabs>
              <w:outlineLvl w:val="0"/>
              <w:rPr>
                <w:rFonts w:cs="Arial"/>
                <w:szCs w:val="20"/>
              </w:rPr>
            </w:pPr>
            <w:r w:rsidRPr="00636B29">
              <w:rPr>
                <w:rFonts w:cs="Arial"/>
                <w:b/>
                <w:szCs w:val="20"/>
              </w:rPr>
              <w:t>2 hours</w:t>
            </w:r>
          </w:p>
        </w:tc>
      </w:tr>
      <w:tr w:rsidR="00C76132" w:rsidRPr="00842155" w14:paraId="5BAF0E08" w14:textId="77777777" w:rsidTr="004B2F74">
        <w:tc>
          <w:tcPr>
            <w:tcW w:w="10170" w:type="dxa"/>
            <w:gridSpan w:val="2"/>
            <w:tcMar>
              <w:top w:w="115" w:type="dxa"/>
              <w:left w:w="115" w:type="dxa"/>
              <w:bottom w:w="115" w:type="dxa"/>
              <w:right w:w="115" w:type="dxa"/>
            </w:tcMar>
          </w:tcPr>
          <w:p w14:paraId="60FE7B27" w14:textId="77777777" w:rsidR="00C76132" w:rsidRPr="00636B29" w:rsidRDefault="00C76132" w:rsidP="00C76132">
            <w:pPr>
              <w:pStyle w:val="First-LevelBulletedListSolid"/>
              <w:tabs>
                <w:tab w:val="clear" w:pos="1080"/>
              </w:tabs>
              <w:ind w:left="0" w:firstLine="0"/>
            </w:pPr>
            <w:r w:rsidRPr="00636B29">
              <w:t>Nursing Education Blog</w:t>
            </w:r>
            <w:r w:rsidR="006C5D5A">
              <w:t xml:space="preserve"> </w:t>
            </w:r>
          </w:p>
          <w:p w14:paraId="1DC77A8F" w14:textId="77777777" w:rsidR="00C76132" w:rsidRPr="00636B29" w:rsidRDefault="00C76132" w:rsidP="00C76132">
            <w:pPr>
              <w:pStyle w:val="First-LevelBulletedListSolid"/>
              <w:tabs>
                <w:tab w:val="clear" w:pos="1080"/>
              </w:tabs>
              <w:ind w:left="0" w:firstLine="0"/>
            </w:pPr>
          </w:p>
          <w:p w14:paraId="08B58F4D" w14:textId="77777777" w:rsidR="00C76132" w:rsidRDefault="00C76132" w:rsidP="00C76132">
            <w:pPr>
              <w:pStyle w:val="First-LevelBulletedListSolid"/>
              <w:tabs>
                <w:tab w:val="clear" w:pos="1080"/>
              </w:tabs>
              <w:ind w:left="0" w:firstLine="0"/>
            </w:pPr>
            <w:r>
              <w:t xml:space="preserve">Write </w:t>
            </w:r>
            <w:r w:rsidRPr="00636B29">
              <w:rPr>
                <w:b w:val="0"/>
              </w:rPr>
              <w:t>a 250-</w:t>
            </w:r>
            <w:r w:rsidR="00701921">
              <w:rPr>
                <w:b w:val="0"/>
              </w:rPr>
              <w:t xml:space="preserve"> to </w:t>
            </w:r>
            <w:r w:rsidR="00E33DB4" w:rsidRPr="00636B29">
              <w:rPr>
                <w:b w:val="0"/>
              </w:rPr>
              <w:t>400-word</w:t>
            </w:r>
            <w:r>
              <w:t xml:space="preserve"> </w:t>
            </w:r>
            <w:r w:rsidRPr="00E33DB4">
              <w:rPr>
                <w:b w:val="0"/>
              </w:rPr>
              <w:t>blog post in which you</w:t>
            </w:r>
            <w:r w:rsidR="00097041">
              <w:rPr>
                <w:b w:val="0"/>
              </w:rPr>
              <w:t xml:space="preserve"> complete the following</w:t>
            </w:r>
            <w:r w:rsidRPr="00E33DB4">
              <w:rPr>
                <w:b w:val="0"/>
              </w:rPr>
              <w:t>:</w:t>
            </w:r>
          </w:p>
          <w:p w14:paraId="38473E29" w14:textId="77777777" w:rsidR="00097041" w:rsidRDefault="00097041" w:rsidP="00C76132">
            <w:pPr>
              <w:pStyle w:val="First-LevelBulletedListSolid"/>
              <w:tabs>
                <w:tab w:val="clear" w:pos="1080"/>
              </w:tabs>
              <w:ind w:left="0" w:firstLine="0"/>
            </w:pPr>
          </w:p>
          <w:p w14:paraId="202885C9" w14:textId="77777777" w:rsidR="00C76132" w:rsidRDefault="00C76132" w:rsidP="007A6783">
            <w:pPr>
              <w:pStyle w:val="First-LevelBulletedListSolid"/>
              <w:numPr>
                <w:ilvl w:val="0"/>
                <w:numId w:val="33"/>
              </w:numPr>
              <w:ind w:left="395"/>
              <w:rPr>
                <w:b w:val="0"/>
              </w:rPr>
            </w:pPr>
            <w:r w:rsidRPr="007A6783">
              <w:rPr>
                <w:b w:val="0"/>
              </w:rPr>
              <w:t>Reflect</w:t>
            </w:r>
            <w:r w:rsidRPr="00636B29">
              <w:rPr>
                <w:b w:val="0"/>
              </w:rPr>
              <w:t xml:space="preserve"> on yo</w:t>
            </w:r>
            <w:r>
              <w:rPr>
                <w:b w:val="0"/>
              </w:rPr>
              <w:t>ur initial nursing education</w:t>
            </w:r>
            <w:r w:rsidR="00097041">
              <w:rPr>
                <w:b w:val="0"/>
              </w:rPr>
              <w:t>.</w:t>
            </w:r>
            <w:r w:rsidRPr="00636B29">
              <w:rPr>
                <w:b w:val="0"/>
              </w:rPr>
              <w:t xml:space="preserve"> </w:t>
            </w:r>
          </w:p>
          <w:p w14:paraId="4DA13028" w14:textId="77777777" w:rsidR="00C76132" w:rsidRDefault="00C76132" w:rsidP="007A6783">
            <w:pPr>
              <w:pStyle w:val="First-LevelBulletedListSolid"/>
              <w:numPr>
                <w:ilvl w:val="0"/>
                <w:numId w:val="33"/>
              </w:numPr>
              <w:ind w:left="395"/>
              <w:rPr>
                <w:b w:val="0"/>
              </w:rPr>
            </w:pPr>
            <w:r>
              <w:rPr>
                <w:b w:val="0"/>
              </w:rPr>
              <w:t>I</w:t>
            </w:r>
            <w:r w:rsidRPr="00636B29">
              <w:rPr>
                <w:b w:val="0"/>
              </w:rPr>
              <w:t>dentify and compare its components with those that reflect the needs of today’s nurses.</w:t>
            </w:r>
            <w:r w:rsidR="006C5D5A">
              <w:rPr>
                <w:b w:val="0"/>
              </w:rPr>
              <w:t xml:space="preserve"> </w:t>
            </w:r>
          </w:p>
          <w:p w14:paraId="3BC15AF4" w14:textId="77777777" w:rsidR="00C76132" w:rsidRPr="00636B29" w:rsidRDefault="00C76132" w:rsidP="007A6783">
            <w:pPr>
              <w:pStyle w:val="First-LevelBulletedListSolid"/>
              <w:numPr>
                <w:ilvl w:val="0"/>
                <w:numId w:val="33"/>
              </w:numPr>
              <w:ind w:left="395"/>
              <w:rPr>
                <w:b w:val="0"/>
              </w:rPr>
            </w:pPr>
            <w:r>
              <w:rPr>
                <w:b w:val="0"/>
              </w:rPr>
              <w:t>Utilize this week’s lecture and readings as a resource for your response</w:t>
            </w:r>
            <w:r w:rsidRPr="00636B29">
              <w:rPr>
                <w:b w:val="0"/>
              </w:rPr>
              <w:t xml:space="preserve">. </w:t>
            </w:r>
          </w:p>
          <w:p w14:paraId="03CB161D" w14:textId="77777777" w:rsidR="00C76132" w:rsidRPr="00636B29" w:rsidRDefault="00C76132" w:rsidP="00C76132">
            <w:pPr>
              <w:pStyle w:val="First-LevelBulletedListSolid"/>
              <w:tabs>
                <w:tab w:val="clear" w:pos="1080"/>
              </w:tabs>
              <w:ind w:left="0" w:firstLine="0"/>
            </w:pPr>
          </w:p>
          <w:p w14:paraId="211C175A" w14:textId="2A88B4AA" w:rsidR="00C76132" w:rsidRPr="00636B29" w:rsidRDefault="00C76132" w:rsidP="00C76132">
            <w:pPr>
              <w:pStyle w:val="First-LevelBulletedListSolid"/>
              <w:tabs>
                <w:tab w:val="clear" w:pos="1080"/>
              </w:tabs>
              <w:ind w:left="0" w:firstLine="0"/>
              <w:rPr>
                <w:b w:val="0"/>
              </w:rPr>
            </w:pPr>
            <w:r w:rsidRPr="00636B29">
              <w:t>Submit</w:t>
            </w:r>
            <w:r w:rsidRPr="00636B29">
              <w:rPr>
                <w:b w:val="0"/>
              </w:rPr>
              <w:t xml:space="preserve"> </w:t>
            </w:r>
            <w:r>
              <w:rPr>
                <w:b w:val="0"/>
              </w:rPr>
              <w:t xml:space="preserve">your blog post </w:t>
            </w:r>
            <w:r w:rsidR="00E5094E">
              <w:rPr>
                <w:b w:val="0"/>
              </w:rPr>
              <w:t>by 11:59 p.m. (EST) on Thursday of Week Three</w:t>
            </w:r>
            <w:r w:rsidR="00D27430">
              <w:rPr>
                <w:b w:val="0"/>
              </w:rPr>
              <w:t>.</w:t>
            </w:r>
          </w:p>
          <w:p w14:paraId="4DB88FBE" w14:textId="77777777" w:rsidR="00C76132" w:rsidRPr="00636B29" w:rsidRDefault="00C76132" w:rsidP="00C76132">
            <w:pPr>
              <w:pStyle w:val="First-LevelBulletedListSolid"/>
              <w:tabs>
                <w:tab w:val="clear" w:pos="1080"/>
              </w:tabs>
              <w:ind w:left="0" w:firstLine="0"/>
              <w:rPr>
                <w:b w:val="0"/>
              </w:rPr>
            </w:pPr>
          </w:p>
          <w:p w14:paraId="3C6F40C5" w14:textId="77777777" w:rsidR="00C76132" w:rsidRPr="00B12892" w:rsidRDefault="00C76132" w:rsidP="00AA27A5">
            <w:pPr>
              <w:pStyle w:val="First-LevelBulletedListSolid"/>
              <w:tabs>
                <w:tab w:val="clear" w:pos="1080"/>
              </w:tabs>
              <w:ind w:left="0" w:firstLine="0"/>
            </w:pPr>
            <w:r w:rsidRPr="00636B29">
              <w:lastRenderedPageBreak/>
              <w:t>Read</w:t>
            </w:r>
            <w:r w:rsidRPr="00636B29">
              <w:rPr>
                <w:b w:val="0"/>
              </w:rPr>
              <w:t xml:space="preserve"> </w:t>
            </w:r>
            <w:r w:rsidR="00E33DB4">
              <w:rPr>
                <w:b w:val="0"/>
              </w:rPr>
              <w:t xml:space="preserve">your classmates’ </w:t>
            </w:r>
            <w:r w:rsidR="00AA27A5">
              <w:rPr>
                <w:b w:val="0"/>
              </w:rPr>
              <w:t xml:space="preserve">blog </w:t>
            </w:r>
            <w:proofErr w:type="gramStart"/>
            <w:r w:rsidR="00AA27A5">
              <w:rPr>
                <w:b w:val="0"/>
              </w:rPr>
              <w:t xml:space="preserve">posts, </w:t>
            </w:r>
            <w:r w:rsidR="00E33DB4">
              <w:rPr>
                <w:b w:val="0"/>
              </w:rPr>
              <w:t>and</w:t>
            </w:r>
            <w:proofErr w:type="gramEnd"/>
            <w:r w:rsidR="00E33DB4" w:rsidRPr="00AA27A5">
              <w:rPr>
                <w:b w:val="0"/>
              </w:rPr>
              <w:t xml:space="preserve"> w</w:t>
            </w:r>
            <w:r w:rsidRPr="007A6783">
              <w:rPr>
                <w:b w:val="0"/>
              </w:rPr>
              <w:t>rite</w:t>
            </w:r>
            <w:r w:rsidRPr="00636B29">
              <w:rPr>
                <w:b w:val="0"/>
              </w:rPr>
              <w:t xml:space="preserve"> a 250-</w:t>
            </w:r>
            <w:r w:rsidR="00AA27A5">
              <w:rPr>
                <w:b w:val="0"/>
              </w:rPr>
              <w:t xml:space="preserve"> to </w:t>
            </w:r>
            <w:r w:rsidR="00E33DB4" w:rsidRPr="00636B29">
              <w:rPr>
                <w:b w:val="0"/>
              </w:rPr>
              <w:t>400-word</w:t>
            </w:r>
            <w:r w:rsidRPr="00636B29">
              <w:rPr>
                <w:b w:val="0"/>
              </w:rPr>
              <w:t xml:space="preserve"> response to two other students by 11:59 p.m. (EST)</w:t>
            </w:r>
            <w:r w:rsidR="00E33DB4">
              <w:rPr>
                <w:b w:val="0"/>
              </w:rPr>
              <w:t xml:space="preserve"> </w:t>
            </w:r>
            <w:r w:rsidR="00E5094E">
              <w:rPr>
                <w:b w:val="0"/>
              </w:rPr>
              <w:t>Sunday of Week Three.</w:t>
            </w:r>
            <w:r w:rsidR="006C5D5A">
              <w:rPr>
                <w:b w:val="0"/>
              </w:rPr>
              <w:t xml:space="preserve"> </w:t>
            </w:r>
            <w:r w:rsidRPr="00636B29">
              <w:rPr>
                <w:b w:val="0"/>
              </w:rPr>
              <w:t xml:space="preserve"> </w:t>
            </w:r>
          </w:p>
        </w:tc>
        <w:tc>
          <w:tcPr>
            <w:tcW w:w="1440" w:type="dxa"/>
          </w:tcPr>
          <w:p w14:paraId="131489C1" w14:textId="77777777" w:rsidR="00C76132" w:rsidRDefault="00C76132" w:rsidP="00C76132">
            <w:pPr>
              <w:tabs>
                <w:tab w:val="left" w:pos="2329"/>
              </w:tabs>
              <w:rPr>
                <w:rFonts w:cs="Arial"/>
                <w:szCs w:val="20"/>
              </w:rPr>
            </w:pPr>
            <w:r>
              <w:rPr>
                <w:rFonts w:cs="Arial"/>
                <w:szCs w:val="20"/>
              </w:rPr>
              <w:lastRenderedPageBreak/>
              <w:t>3.1 &amp; 3</w:t>
            </w:r>
            <w:r w:rsidRPr="00636B29">
              <w:rPr>
                <w:rFonts w:cs="Arial"/>
                <w:szCs w:val="20"/>
              </w:rPr>
              <w:t>.2</w:t>
            </w:r>
          </w:p>
        </w:tc>
        <w:tc>
          <w:tcPr>
            <w:tcW w:w="1440" w:type="dxa"/>
          </w:tcPr>
          <w:p w14:paraId="15F56FD5" w14:textId="77777777" w:rsidR="00C76132" w:rsidRPr="00636B29" w:rsidRDefault="00C76132" w:rsidP="00C76132">
            <w:pPr>
              <w:tabs>
                <w:tab w:val="left" w:pos="0"/>
                <w:tab w:val="left" w:pos="3720"/>
              </w:tabs>
              <w:outlineLvl w:val="0"/>
              <w:rPr>
                <w:rFonts w:cs="Arial"/>
                <w:szCs w:val="20"/>
              </w:rPr>
            </w:pPr>
            <w:r w:rsidRPr="00636B29">
              <w:rPr>
                <w:rFonts w:cs="Arial"/>
                <w:szCs w:val="20"/>
              </w:rPr>
              <w:t>Shared blog posting =</w:t>
            </w:r>
          </w:p>
          <w:p w14:paraId="03CFF322" w14:textId="77777777" w:rsidR="00C76132" w:rsidRPr="00636B29" w:rsidRDefault="00C76132" w:rsidP="00C76132">
            <w:pPr>
              <w:tabs>
                <w:tab w:val="left" w:pos="0"/>
                <w:tab w:val="left" w:pos="3720"/>
              </w:tabs>
              <w:outlineLvl w:val="0"/>
              <w:rPr>
                <w:rFonts w:cs="Arial"/>
                <w:szCs w:val="20"/>
              </w:rPr>
            </w:pPr>
            <w:r w:rsidRPr="00636B29">
              <w:rPr>
                <w:rFonts w:cs="Arial"/>
                <w:b/>
                <w:szCs w:val="20"/>
              </w:rPr>
              <w:t>1 hour</w:t>
            </w:r>
          </w:p>
        </w:tc>
      </w:tr>
      <w:tr w:rsidR="00C76132" w:rsidRPr="00132272" w14:paraId="6F92B172" w14:textId="77777777" w:rsidTr="002522B3">
        <w:tc>
          <w:tcPr>
            <w:tcW w:w="10170" w:type="dxa"/>
            <w:gridSpan w:val="2"/>
            <w:tcMar>
              <w:top w:w="115" w:type="dxa"/>
              <w:left w:w="115" w:type="dxa"/>
              <w:bottom w:w="115" w:type="dxa"/>
              <w:right w:w="115" w:type="dxa"/>
            </w:tcMar>
          </w:tcPr>
          <w:p w14:paraId="65BA28F6" w14:textId="77777777" w:rsidR="00EB2891" w:rsidRDefault="00E33DB4" w:rsidP="00C76132">
            <w:pPr>
              <w:pStyle w:val="First-LevelBulletedListSolid"/>
              <w:tabs>
                <w:tab w:val="clear" w:pos="1080"/>
              </w:tabs>
              <w:ind w:left="0" w:firstLine="0"/>
            </w:pPr>
            <w:r>
              <w:t xml:space="preserve">Discussion: </w:t>
            </w:r>
            <w:r w:rsidR="00EB2891">
              <w:t>Benefits of Nursing Organizations</w:t>
            </w:r>
          </w:p>
          <w:p w14:paraId="31C26053" w14:textId="77777777" w:rsidR="00EB2891" w:rsidRDefault="00EB2891" w:rsidP="00C76132">
            <w:pPr>
              <w:pStyle w:val="First-LevelBulletedListSolid"/>
              <w:tabs>
                <w:tab w:val="clear" w:pos="1080"/>
              </w:tabs>
              <w:ind w:left="0" w:firstLine="0"/>
            </w:pPr>
          </w:p>
          <w:p w14:paraId="08F62CC4" w14:textId="77777777" w:rsidR="00C76132" w:rsidRPr="00636B29" w:rsidRDefault="00C76132" w:rsidP="00C76132">
            <w:pPr>
              <w:pStyle w:val="First-LevelBulletedListSolid"/>
              <w:tabs>
                <w:tab w:val="clear" w:pos="1080"/>
              </w:tabs>
              <w:ind w:left="0" w:firstLine="0"/>
              <w:rPr>
                <w:b w:val="0"/>
              </w:rPr>
            </w:pPr>
            <w:r w:rsidRPr="00636B29">
              <w:t>Research</w:t>
            </w:r>
            <w:r w:rsidRPr="00636B29">
              <w:rPr>
                <w:b w:val="0"/>
              </w:rPr>
              <w:t xml:space="preserve"> the member benefits of one of the following nursing organizations:</w:t>
            </w:r>
          </w:p>
          <w:p w14:paraId="67202228" w14:textId="77777777" w:rsidR="00C76132" w:rsidRPr="00636B29" w:rsidRDefault="00C76132" w:rsidP="00C76132">
            <w:pPr>
              <w:pStyle w:val="First-LevelBulletedListSolid"/>
              <w:tabs>
                <w:tab w:val="clear" w:pos="1080"/>
              </w:tabs>
              <w:ind w:left="0" w:firstLine="0"/>
              <w:rPr>
                <w:b w:val="0"/>
              </w:rPr>
            </w:pPr>
          </w:p>
          <w:p w14:paraId="56CB5942" w14:textId="77777777" w:rsidR="00C76132" w:rsidRPr="00636B29" w:rsidRDefault="00C76132" w:rsidP="00DA7900">
            <w:pPr>
              <w:pStyle w:val="First-LevelBulletedListSolid"/>
              <w:numPr>
                <w:ilvl w:val="0"/>
                <w:numId w:val="19"/>
              </w:numPr>
              <w:ind w:left="395"/>
              <w:rPr>
                <w:b w:val="0"/>
              </w:rPr>
            </w:pPr>
            <w:r w:rsidRPr="00636B29">
              <w:rPr>
                <w:b w:val="0"/>
              </w:rPr>
              <w:t>National League for Nursing</w:t>
            </w:r>
            <w:r w:rsidR="0071767A">
              <w:rPr>
                <w:b w:val="0"/>
              </w:rPr>
              <w:t xml:space="preserve"> (NLN)</w:t>
            </w:r>
            <w:r w:rsidRPr="00636B29">
              <w:rPr>
                <w:b w:val="0"/>
              </w:rPr>
              <w:t>:</w:t>
            </w:r>
            <w:r w:rsidR="006C5D5A">
              <w:rPr>
                <w:b w:val="0"/>
              </w:rPr>
              <w:t xml:space="preserve"> </w:t>
            </w:r>
            <w:hyperlink r:id="rId21" w:history="1">
              <w:r w:rsidRPr="00636B29">
                <w:rPr>
                  <w:rStyle w:val="Hyperlink"/>
                  <w:b w:val="0"/>
                </w:rPr>
                <w:t>www.nln.org</w:t>
              </w:r>
            </w:hyperlink>
            <w:r w:rsidRPr="00636B29">
              <w:rPr>
                <w:b w:val="0"/>
              </w:rPr>
              <w:t xml:space="preserve"> </w:t>
            </w:r>
          </w:p>
          <w:p w14:paraId="522C1510" w14:textId="77777777" w:rsidR="00C76132" w:rsidRPr="00636B29" w:rsidRDefault="00C76132" w:rsidP="00DA7900">
            <w:pPr>
              <w:pStyle w:val="First-LevelBulletedListSolid"/>
              <w:numPr>
                <w:ilvl w:val="0"/>
                <w:numId w:val="19"/>
              </w:numPr>
              <w:ind w:left="395"/>
              <w:rPr>
                <w:b w:val="0"/>
              </w:rPr>
            </w:pPr>
            <w:r w:rsidRPr="00636B29">
              <w:rPr>
                <w:b w:val="0"/>
              </w:rPr>
              <w:t>National State Boards of Nurses</w:t>
            </w:r>
            <w:r w:rsidR="0071767A">
              <w:rPr>
                <w:b w:val="0"/>
              </w:rPr>
              <w:t xml:space="preserve"> (NSBN)</w:t>
            </w:r>
            <w:r w:rsidRPr="00636B29">
              <w:rPr>
                <w:b w:val="0"/>
              </w:rPr>
              <w:t>:</w:t>
            </w:r>
            <w:r w:rsidR="006C5D5A">
              <w:rPr>
                <w:b w:val="0"/>
              </w:rPr>
              <w:t xml:space="preserve"> </w:t>
            </w:r>
            <w:hyperlink r:id="rId22" w:history="1">
              <w:r w:rsidRPr="00636B29">
                <w:rPr>
                  <w:rStyle w:val="Hyperlink"/>
                  <w:b w:val="0"/>
                </w:rPr>
                <w:t>www.ncsbn.org</w:t>
              </w:r>
            </w:hyperlink>
            <w:r w:rsidR="006C5D5A">
              <w:rPr>
                <w:b w:val="0"/>
              </w:rPr>
              <w:t xml:space="preserve"> </w:t>
            </w:r>
          </w:p>
          <w:p w14:paraId="0030E9B9" w14:textId="77777777" w:rsidR="00C76132" w:rsidRPr="00636B29" w:rsidRDefault="00C76132" w:rsidP="00DA7900">
            <w:pPr>
              <w:pStyle w:val="First-LevelBulletedListSolid"/>
              <w:numPr>
                <w:ilvl w:val="0"/>
                <w:numId w:val="19"/>
              </w:numPr>
              <w:ind w:left="395"/>
              <w:rPr>
                <w:b w:val="0"/>
              </w:rPr>
            </w:pPr>
            <w:r w:rsidRPr="00636B29">
              <w:rPr>
                <w:b w:val="0"/>
              </w:rPr>
              <w:t>American Nurses Association</w:t>
            </w:r>
            <w:r w:rsidR="0071767A">
              <w:rPr>
                <w:b w:val="0"/>
              </w:rPr>
              <w:t xml:space="preserve"> (ANA)</w:t>
            </w:r>
            <w:r w:rsidRPr="00636B29">
              <w:rPr>
                <w:b w:val="0"/>
              </w:rPr>
              <w:t>:</w:t>
            </w:r>
            <w:r w:rsidR="006C5D5A">
              <w:rPr>
                <w:b w:val="0"/>
              </w:rPr>
              <w:t xml:space="preserve"> </w:t>
            </w:r>
            <w:hyperlink r:id="rId23" w:history="1">
              <w:r w:rsidRPr="00636B29">
                <w:rPr>
                  <w:rStyle w:val="Hyperlink"/>
                  <w:b w:val="0"/>
                </w:rPr>
                <w:t>www.ana.org</w:t>
              </w:r>
            </w:hyperlink>
            <w:r w:rsidRPr="00636B29">
              <w:rPr>
                <w:b w:val="0"/>
              </w:rPr>
              <w:t xml:space="preserve"> </w:t>
            </w:r>
          </w:p>
          <w:p w14:paraId="6F8308B0" w14:textId="77777777" w:rsidR="00C76132" w:rsidRPr="00636B29" w:rsidRDefault="00C76132" w:rsidP="00DA7900">
            <w:pPr>
              <w:pStyle w:val="First-LevelBulletedListSolid"/>
              <w:numPr>
                <w:ilvl w:val="0"/>
                <w:numId w:val="19"/>
              </w:numPr>
              <w:ind w:left="395"/>
              <w:rPr>
                <w:b w:val="0"/>
              </w:rPr>
            </w:pPr>
            <w:r w:rsidRPr="00636B29">
              <w:rPr>
                <w:b w:val="0"/>
              </w:rPr>
              <w:t>Sigma Theta Tau International Nursing Honor Society:</w:t>
            </w:r>
            <w:r w:rsidR="006C5D5A">
              <w:rPr>
                <w:b w:val="0"/>
              </w:rPr>
              <w:t xml:space="preserve"> </w:t>
            </w:r>
            <w:hyperlink r:id="rId24" w:history="1">
              <w:r w:rsidRPr="00636B29">
                <w:rPr>
                  <w:rStyle w:val="Hyperlink"/>
                  <w:b w:val="0"/>
                </w:rPr>
                <w:t>www.nursingsociety.org</w:t>
              </w:r>
            </w:hyperlink>
            <w:r w:rsidRPr="00636B29">
              <w:rPr>
                <w:b w:val="0"/>
              </w:rPr>
              <w:t xml:space="preserve"> </w:t>
            </w:r>
          </w:p>
          <w:p w14:paraId="10F147C5" w14:textId="77777777" w:rsidR="00C76132" w:rsidRPr="00636B29" w:rsidRDefault="00C76132" w:rsidP="00DA7900">
            <w:pPr>
              <w:pStyle w:val="First-LevelBulletedListSolid"/>
              <w:numPr>
                <w:ilvl w:val="0"/>
                <w:numId w:val="19"/>
              </w:numPr>
              <w:ind w:left="395"/>
              <w:rPr>
                <w:b w:val="0"/>
              </w:rPr>
            </w:pPr>
            <w:r w:rsidRPr="00636B29">
              <w:rPr>
                <w:b w:val="0"/>
              </w:rPr>
              <w:t>American Association of Colleges of Nursing</w:t>
            </w:r>
            <w:r w:rsidR="0071767A">
              <w:rPr>
                <w:b w:val="0"/>
              </w:rPr>
              <w:t xml:space="preserve"> (AACN)</w:t>
            </w:r>
            <w:r w:rsidRPr="00636B29">
              <w:rPr>
                <w:b w:val="0"/>
              </w:rPr>
              <w:t>:</w:t>
            </w:r>
            <w:r w:rsidR="006C5D5A">
              <w:rPr>
                <w:b w:val="0"/>
              </w:rPr>
              <w:t xml:space="preserve"> </w:t>
            </w:r>
            <w:hyperlink r:id="rId25" w:history="1">
              <w:r w:rsidRPr="00636B29">
                <w:rPr>
                  <w:rStyle w:val="Hyperlink"/>
                  <w:b w:val="0"/>
                </w:rPr>
                <w:t>www.aacn.nche.edu</w:t>
              </w:r>
            </w:hyperlink>
            <w:r w:rsidRPr="00636B29">
              <w:rPr>
                <w:b w:val="0"/>
              </w:rPr>
              <w:t xml:space="preserve"> </w:t>
            </w:r>
          </w:p>
          <w:p w14:paraId="135B0DC9" w14:textId="77777777" w:rsidR="00C76132" w:rsidRPr="00636B29" w:rsidRDefault="00C76132" w:rsidP="00DA7900">
            <w:pPr>
              <w:pStyle w:val="First-LevelBulletedListSolid"/>
              <w:numPr>
                <w:ilvl w:val="0"/>
                <w:numId w:val="19"/>
              </w:numPr>
              <w:ind w:left="395"/>
              <w:rPr>
                <w:b w:val="0"/>
              </w:rPr>
            </w:pPr>
            <w:r w:rsidRPr="00636B29">
              <w:rPr>
                <w:b w:val="0"/>
              </w:rPr>
              <w:t>Nursing Organization Alliance:</w:t>
            </w:r>
            <w:r w:rsidR="006C5D5A">
              <w:rPr>
                <w:b w:val="0"/>
              </w:rPr>
              <w:t xml:space="preserve"> </w:t>
            </w:r>
            <w:hyperlink r:id="rId26" w:history="1">
              <w:r w:rsidRPr="00636B29">
                <w:rPr>
                  <w:rStyle w:val="Hyperlink"/>
                  <w:b w:val="0"/>
                </w:rPr>
                <w:t>www.nursing-alliance.org</w:t>
              </w:r>
            </w:hyperlink>
            <w:r w:rsidR="006C5D5A">
              <w:rPr>
                <w:b w:val="0"/>
              </w:rPr>
              <w:t xml:space="preserve"> </w:t>
            </w:r>
            <w:r w:rsidRPr="00636B29">
              <w:rPr>
                <w:b w:val="0"/>
              </w:rPr>
              <w:t xml:space="preserve"> </w:t>
            </w:r>
          </w:p>
          <w:p w14:paraId="272C9ADB" w14:textId="77777777" w:rsidR="00C76132" w:rsidRPr="00636B29" w:rsidRDefault="00C76132" w:rsidP="00DA7900">
            <w:pPr>
              <w:pStyle w:val="First-LevelBulletedListSolid"/>
              <w:numPr>
                <w:ilvl w:val="0"/>
                <w:numId w:val="19"/>
              </w:numPr>
              <w:ind w:left="395"/>
              <w:rPr>
                <w:b w:val="0"/>
              </w:rPr>
            </w:pPr>
            <w:r w:rsidRPr="00636B29">
              <w:rPr>
                <w:b w:val="0"/>
              </w:rPr>
              <w:t xml:space="preserve">National Institute of Nursing Research: </w:t>
            </w:r>
            <w:hyperlink r:id="rId27" w:history="1">
              <w:r w:rsidRPr="00636B29">
                <w:rPr>
                  <w:rStyle w:val="Hyperlink"/>
                  <w:b w:val="0"/>
                </w:rPr>
                <w:t>www.ninr.nih.gov</w:t>
              </w:r>
            </w:hyperlink>
            <w:r w:rsidR="006C5D5A">
              <w:rPr>
                <w:b w:val="0"/>
              </w:rPr>
              <w:t xml:space="preserve"> </w:t>
            </w:r>
          </w:p>
          <w:p w14:paraId="753D9E4B" w14:textId="77777777" w:rsidR="00C76132" w:rsidRPr="00636B29" w:rsidRDefault="00C76132" w:rsidP="00DA7900">
            <w:pPr>
              <w:pStyle w:val="First-LevelBulletedListSolid"/>
              <w:numPr>
                <w:ilvl w:val="0"/>
                <w:numId w:val="19"/>
              </w:numPr>
              <w:ind w:left="395"/>
              <w:rPr>
                <w:b w:val="0"/>
              </w:rPr>
            </w:pPr>
            <w:r w:rsidRPr="00636B29">
              <w:rPr>
                <w:b w:val="0"/>
              </w:rPr>
              <w:t>American Holistic Nurses Association:</w:t>
            </w:r>
            <w:r w:rsidR="006C5D5A">
              <w:rPr>
                <w:b w:val="0"/>
              </w:rPr>
              <w:t xml:space="preserve"> </w:t>
            </w:r>
            <w:hyperlink r:id="rId28" w:history="1">
              <w:r w:rsidRPr="00636B29">
                <w:rPr>
                  <w:rStyle w:val="Hyperlink"/>
                  <w:b w:val="0"/>
                </w:rPr>
                <w:t>www.ahna.org</w:t>
              </w:r>
            </w:hyperlink>
            <w:r w:rsidRPr="00636B29">
              <w:rPr>
                <w:b w:val="0"/>
              </w:rPr>
              <w:t xml:space="preserve"> </w:t>
            </w:r>
          </w:p>
          <w:p w14:paraId="57EEA22C" w14:textId="77777777" w:rsidR="00C76132" w:rsidRPr="00636B29" w:rsidRDefault="00C76132" w:rsidP="00DA7900">
            <w:pPr>
              <w:pStyle w:val="First-LevelBulletedListSolid"/>
              <w:numPr>
                <w:ilvl w:val="0"/>
                <w:numId w:val="19"/>
              </w:numPr>
              <w:ind w:left="395"/>
              <w:rPr>
                <w:b w:val="0"/>
              </w:rPr>
            </w:pPr>
            <w:r w:rsidRPr="00636B29">
              <w:rPr>
                <w:b w:val="0"/>
              </w:rPr>
              <w:t>American Association of Critical-Care Nurses:</w:t>
            </w:r>
            <w:r w:rsidR="006C5D5A">
              <w:rPr>
                <w:b w:val="0"/>
              </w:rPr>
              <w:t xml:space="preserve"> </w:t>
            </w:r>
            <w:hyperlink r:id="rId29" w:history="1">
              <w:r w:rsidRPr="00636B29">
                <w:rPr>
                  <w:rStyle w:val="Hyperlink"/>
                  <w:b w:val="0"/>
                </w:rPr>
                <w:t>www.aacn.org</w:t>
              </w:r>
            </w:hyperlink>
            <w:r w:rsidRPr="00636B29">
              <w:rPr>
                <w:b w:val="0"/>
              </w:rPr>
              <w:t xml:space="preserve"> </w:t>
            </w:r>
          </w:p>
          <w:p w14:paraId="78D066CB" w14:textId="77777777" w:rsidR="00C76132" w:rsidRPr="00636B29" w:rsidRDefault="00C76132" w:rsidP="00DA7900">
            <w:pPr>
              <w:pStyle w:val="First-LevelBulletedListSolid"/>
              <w:numPr>
                <w:ilvl w:val="0"/>
                <w:numId w:val="19"/>
              </w:numPr>
              <w:ind w:left="395"/>
              <w:rPr>
                <w:b w:val="0"/>
              </w:rPr>
            </w:pPr>
            <w:r w:rsidRPr="00636B29">
              <w:rPr>
                <w:b w:val="0"/>
              </w:rPr>
              <w:t>American Nephrology Nurses Association:</w:t>
            </w:r>
            <w:r w:rsidR="006C5D5A">
              <w:rPr>
                <w:b w:val="0"/>
              </w:rPr>
              <w:t xml:space="preserve"> </w:t>
            </w:r>
            <w:hyperlink r:id="rId30" w:history="1">
              <w:r w:rsidRPr="00636B29">
                <w:rPr>
                  <w:rStyle w:val="Hyperlink"/>
                  <w:b w:val="0"/>
                </w:rPr>
                <w:t>www.annanurse.org</w:t>
              </w:r>
            </w:hyperlink>
            <w:r w:rsidRPr="00636B29">
              <w:rPr>
                <w:b w:val="0"/>
              </w:rPr>
              <w:t xml:space="preserve"> </w:t>
            </w:r>
          </w:p>
          <w:p w14:paraId="6E0480C4" w14:textId="77777777" w:rsidR="00C76132" w:rsidRPr="00636B29" w:rsidRDefault="00C76132" w:rsidP="00DA7900">
            <w:pPr>
              <w:pStyle w:val="First-LevelBulletedListSolid"/>
              <w:numPr>
                <w:ilvl w:val="0"/>
                <w:numId w:val="19"/>
              </w:numPr>
              <w:ind w:left="395"/>
              <w:rPr>
                <w:b w:val="0"/>
              </w:rPr>
            </w:pPr>
            <w:r w:rsidRPr="00636B29">
              <w:rPr>
                <w:b w:val="0"/>
              </w:rPr>
              <w:t>American Nursing Informatics Association:</w:t>
            </w:r>
            <w:r w:rsidR="006C5D5A">
              <w:rPr>
                <w:b w:val="0"/>
              </w:rPr>
              <w:t xml:space="preserve"> </w:t>
            </w:r>
            <w:hyperlink r:id="rId31" w:history="1">
              <w:r w:rsidRPr="00636B29">
                <w:rPr>
                  <w:rStyle w:val="Hyperlink"/>
                  <w:b w:val="0"/>
                </w:rPr>
                <w:t>www.ania.org</w:t>
              </w:r>
            </w:hyperlink>
            <w:r w:rsidRPr="00636B29">
              <w:rPr>
                <w:b w:val="0"/>
              </w:rPr>
              <w:t xml:space="preserve"> </w:t>
            </w:r>
          </w:p>
          <w:p w14:paraId="3DCCC555" w14:textId="77777777" w:rsidR="00C76132" w:rsidRDefault="00C76132" w:rsidP="00DA7900">
            <w:pPr>
              <w:pStyle w:val="First-LevelBulletedListSolid"/>
              <w:numPr>
                <w:ilvl w:val="0"/>
                <w:numId w:val="19"/>
              </w:numPr>
              <w:ind w:left="395"/>
              <w:rPr>
                <w:b w:val="0"/>
              </w:rPr>
            </w:pPr>
            <w:r w:rsidRPr="00636B29">
              <w:rPr>
                <w:b w:val="0"/>
              </w:rPr>
              <w:t>Association of Women’s Health, Obstetric and Neonatal Nurses:</w:t>
            </w:r>
            <w:r w:rsidR="006C5D5A">
              <w:rPr>
                <w:b w:val="0"/>
              </w:rPr>
              <w:t xml:space="preserve"> </w:t>
            </w:r>
            <w:hyperlink r:id="rId32" w:history="1">
              <w:r w:rsidRPr="00636B29">
                <w:rPr>
                  <w:rStyle w:val="Hyperlink"/>
                  <w:b w:val="0"/>
                </w:rPr>
                <w:t>www.awhonn.org</w:t>
              </w:r>
            </w:hyperlink>
            <w:r w:rsidRPr="00636B29">
              <w:rPr>
                <w:b w:val="0"/>
              </w:rPr>
              <w:t xml:space="preserve"> </w:t>
            </w:r>
          </w:p>
          <w:p w14:paraId="73BB1788" w14:textId="77777777" w:rsidR="0071767A" w:rsidRDefault="0071767A" w:rsidP="00DA7900">
            <w:pPr>
              <w:pStyle w:val="First-LevelBulletedListSolid"/>
              <w:numPr>
                <w:ilvl w:val="0"/>
                <w:numId w:val="19"/>
              </w:numPr>
              <w:ind w:left="395"/>
              <w:rPr>
                <w:b w:val="0"/>
              </w:rPr>
            </w:pPr>
            <w:r>
              <w:rPr>
                <w:b w:val="0"/>
              </w:rPr>
              <w:t>Respiratory Nursing Society:</w:t>
            </w:r>
            <w:r w:rsidR="006C5D5A">
              <w:rPr>
                <w:b w:val="0"/>
              </w:rPr>
              <w:t xml:space="preserve"> </w:t>
            </w:r>
            <w:hyperlink r:id="rId33" w:history="1">
              <w:r w:rsidRPr="005A2AFD">
                <w:rPr>
                  <w:rStyle w:val="Hyperlink"/>
                  <w:b w:val="0"/>
                </w:rPr>
                <w:t>www.respiratorynursingsociety.org</w:t>
              </w:r>
            </w:hyperlink>
          </w:p>
          <w:p w14:paraId="6B82AB73" w14:textId="77777777" w:rsidR="009C6A41" w:rsidRPr="00E56C9A" w:rsidRDefault="009C6A41" w:rsidP="007A6783">
            <w:pPr>
              <w:pStyle w:val="First-LevelBulletedListSolid"/>
              <w:numPr>
                <w:ilvl w:val="0"/>
                <w:numId w:val="19"/>
              </w:numPr>
              <w:ind w:left="395"/>
              <w:rPr>
                <w:b w:val="0"/>
              </w:rPr>
            </w:pPr>
            <w:r>
              <w:rPr>
                <w:b w:val="0"/>
              </w:rPr>
              <w:t xml:space="preserve">National Association of </w:t>
            </w:r>
            <w:proofErr w:type="spellStart"/>
            <w:r>
              <w:rPr>
                <w:b w:val="0"/>
              </w:rPr>
              <w:t>Orthopaedic</w:t>
            </w:r>
            <w:proofErr w:type="spellEnd"/>
            <w:r>
              <w:rPr>
                <w:b w:val="0"/>
              </w:rPr>
              <w:t xml:space="preserve"> Nurses:</w:t>
            </w:r>
            <w:r w:rsidR="006C5D5A">
              <w:rPr>
                <w:b w:val="0"/>
              </w:rPr>
              <w:t xml:space="preserve"> </w:t>
            </w:r>
            <w:hyperlink r:id="rId34" w:history="1">
              <w:r w:rsidRPr="005A2AFD">
                <w:rPr>
                  <w:rStyle w:val="Hyperlink"/>
                  <w:b w:val="0"/>
                </w:rPr>
                <w:t>www.orthonurse.org</w:t>
              </w:r>
            </w:hyperlink>
          </w:p>
          <w:p w14:paraId="0EF83C1D" w14:textId="77777777" w:rsidR="00C76132" w:rsidRPr="00636B29" w:rsidRDefault="00C76132" w:rsidP="00C76132">
            <w:pPr>
              <w:pStyle w:val="First-LevelBulletedListSolid"/>
              <w:tabs>
                <w:tab w:val="clear" w:pos="1080"/>
              </w:tabs>
              <w:ind w:left="0" w:firstLine="0"/>
            </w:pPr>
          </w:p>
          <w:p w14:paraId="6426D636" w14:textId="77777777" w:rsidR="00C76132" w:rsidRPr="00636B29" w:rsidRDefault="00C76132" w:rsidP="00C76132">
            <w:pPr>
              <w:pStyle w:val="First-LevelBulletedListSolid"/>
              <w:tabs>
                <w:tab w:val="clear" w:pos="1080"/>
              </w:tabs>
              <w:ind w:left="0" w:firstLine="0"/>
              <w:rPr>
                <w:b w:val="0"/>
              </w:rPr>
            </w:pPr>
            <w:r w:rsidRPr="00636B29">
              <w:t>Write</w:t>
            </w:r>
            <w:r w:rsidRPr="00636B29">
              <w:rPr>
                <w:b w:val="0"/>
              </w:rPr>
              <w:t xml:space="preserve"> a response to the following discussion question</w:t>
            </w:r>
            <w:r w:rsidR="00E33DB4">
              <w:rPr>
                <w:b w:val="0"/>
              </w:rPr>
              <w:t>s</w:t>
            </w:r>
            <w:r w:rsidRPr="00636B29">
              <w:rPr>
                <w:b w:val="0"/>
              </w:rPr>
              <w:t xml:space="preserve"> in the </w:t>
            </w:r>
            <w:r w:rsidR="00F34B1D">
              <w:rPr>
                <w:b w:val="0"/>
              </w:rPr>
              <w:t>d</w:t>
            </w:r>
            <w:r w:rsidRPr="00636B29">
              <w:rPr>
                <w:b w:val="0"/>
              </w:rPr>
              <w:t>iscussion forum:</w:t>
            </w:r>
          </w:p>
          <w:p w14:paraId="40F4BFDE" w14:textId="77777777" w:rsidR="00C76132" w:rsidRPr="00636B29" w:rsidRDefault="00C76132" w:rsidP="00C76132">
            <w:pPr>
              <w:pStyle w:val="First-LevelBulletedListSolid"/>
              <w:tabs>
                <w:tab w:val="clear" w:pos="1080"/>
              </w:tabs>
              <w:ind w:left="0" w:firstLine="0"/>
              <w:rPr>
                <w:b w:val="0"/>
              </w:rPr>
            </w:pPr>
          </w:p>
          <w:p w14:paraId="087170DB" w14:textId="77777777" w:rsidR="00C76132" w:rsidRPr="00636B29" w:rsidRDefault="00C76132" w:rsidP="00986FB3">
            <w:pPr>
              <w:pStyle w:val="First-LevelBulletedListSolid"/>
              <w:numPr>
                <w:ilvl w:val="0"/>
                <w:numId w:val="13"/>
              </w:numPr>
              <w:ind w:left="395"/>
              <w:rPr>
                <w:b w:val="0"/>
              </w:rPr>
            </w:pPr>
            <w:r w:rsidRPr="00636B29">
              <w:rPr>
                <w:b w:val="0"/>
              </w:rPr>
              <w:t xml:space="preserve">What are the benefits of the organization you selected? </w:t>
            </w:r>
          </w:p>
          <w:p w14:paraId="030346CC" w14:textId="77777777" w:rsidR="00C76132" w:rsidRPr="00636B29" w:rsidRDefault="00C76132" w:rsidP="00986FB3">
            <w:pPr>
              <w:pStyle w:val="First-LevelBulletedListSolid"/>
              <w:numPr>
                <w:ilvl w:val="0"/>
                <w:numId w:val="13"/>
              </w:numPr>
              <w:ind w:left="395"/>
              <w:rPr>
                <w:b w:val="0"/>
              </w:rPr>
            </w:pPr>
            <w:r w:rsidRPr="00636B29">
              <w:rPr>
                <w:b w:val="0"/>
              </w:rPr>
              <w:t>How might these benefits apply to you as a professional nurse?</w:t>
            </w:r>
          </w:p>
          <w:p w14:paraId="2FBFAD4B" w14:textId="77777777" w:rsidR="00C76132" w:rsidRPr="00636B29" w:rsidRDefault="00C76132" w:rsidP="00C76132">
            <w:pPr>
              <w:pStyle w:val="First-LevelBulletedListSolid"/>
              <w:tabs>
                <w:tab w:val="clear" w:pos="1080"/>
              </w:tabs>
              <w:ind w:left="0" w:firstLine="0"/>
              <w:rPr>
                <w:b w:val="0"/>
              </w:rPr>
            </w:pPr>
          </w:p>
          <w:p w14:paraId="6767DE07" w14:textId="77777777" w:rsidR="00C76132" w:rsidRPr="00636B29" w:rsidRDefault="00C76132" w:rsidP="00C76132">
            <w:pPr>
              <w:pStyle w:val="First-LevelBulletedListSolid"/>
              <w:tabs>
                <w:tab w:val="clear" w:pos="1080"/>
              </w:tabs>
              <w:ind w:left="0" w:firstLine="0"/>
              <w:rPr>
                <w:b w:val="0"/>
              </w:rPr>
            </w:pPr>
            <w:r w:rsidRPr="007A6783">
              <w:t>Note:</w:t>
            </w:r>
            <w:r w:rsidRPr="00636B29">
              <w:rPr>
                <w:b w:val="0"/>
              </w:rPr>
              <w:t xml:space="preserve"> Initial answers to the discussion question </w:t>
            </w:r>
            <w:proofErr w:type="gramStart"/>
            <w:r w:rsidRPr="00636B29">
              <w:rPr>
                <w:b w:val="0"/>
              </w:rPr>
              <w:t>have to</w:t>
            </w:r>
            <w:proofErr w:type="gramEnd"/>
            <w:r w:rsidRPr="00636B29">
              <w:rPr>
                <w:b w:val="0"/>
              </w:rPr>
              <w:t xml:space="preserve"> be substantive and in the range of 250-400 words. Any references used should be properly cited following APA formatting guidelines. Initial discussion question responses are due by 11:59 p</w:t>
            </w:r>
            <w:r w:rsidR="00E33DB4">
              <w:rPr>
                <w:b w:val="0"/>
              </w:rPr>
              <w:t>.m. (EST)</w:t>
            </w:r>
            <w:r w:rsidR="0084429A">
              <w:rPr>
                <w:b w:val="0"/>
              </w:rPr>
              <w:t xml:space="preserve"> Thursday of Week Three.</w:t>
            </w:r>
          </w:p>
          <w:p w14:paraId="16BDA3D6" w14:textId="77777777" w:rsidR="00C76132" w:rsidRPr="00E33DB4" w:rsidRDefault="00C76132" w:rsidP="00C76132">
            <w:pPr>
              <w:pStyle w:val="First-LevelBulletedListSolid"/>
              <w:tabs>
                <w:tab w:val="clear" w:pos="1080"/>
              </w:tabs>
              <w:ind w:left="0" w:firstLine="0"/>
              <w:rPr>
                <w:b w:val="0"/>
              </w:rPr>
            </w:pPr>
          </w:p>
          <w:p w14:paraId="044314CC" w14:textId="77777777" w:rsidR="00C76132" w:rsidRPr="00132272" w:rsidRDefault="00E33DB4" w:rsidP="00E33DB4">
            <w:pPr>
              <w:pStyle w:val="AssignmentsLevel1"/>
              <w:rPr>
                <w:strike/>
              </w:rPr>
            </w:pPr>
            <w:r w:rsidRPr="00637531">
              <w:rPr>
                <w:b/>
              </w:rPr>
              <w:t>Review</w:t>
            </w:r>
            <w:r w:rsidRPr="00E33DB4">
              <w:t xml:space="preserve"> your classmates’ responses.</w:t>
            </w:r>
            <w:r w:rsidR="006C5D5A">
              <w:t xml:space="preserve"> </w:t>
            </w:r>
            <w:r w:rsidRPr="00E33DB4">
              <w:t>W</w:t>
            </w:r>
            <w:r w:rsidR="00C76132" w:rsidRPr="00E33DB4">
              <w:t>rite a 50-</w:t>
            </w:r>
            <w:r w:rsidRPr="00E33DB4">
              <w:t>150-word response to</w:t>
            </w:r>
            <w:r w:rsidR="00C76132" w:rsidRPr="00E33DB4">
              <w:t xml:space="preserve"> two students </w:t>
            </w:r>
            <w:r w:rsidRPr="00E33DB4">
              <w:t xml:space="preserve">who researched an organization other than the one you chose </w:t>
            </w:r>
            <w:r w:rsidR="00C76132" w:rsidRPr="00E33DB4">
              <w:t>commenting on the identified benefits. All responses must be posted by 11:59 p.m. (EST) on Sunday</w:t>
            </w:r>
            <w:r w:rsidR="0084429A">
              <w:t xml:space="preserve"> of Week Three</w:t>
            </w:r>
          </w:p>
        </w:tc>
        <w:tc>
          <w:tcPr>
            <w:tcW w:w="1440" w:type="dxa"/>
          </w:tcPr>
          <w:p w14:paraId="1C819799" w14:textId="77777777" w:rsidR="00C76132" w:rsidRPr="00132272" w:rsidRDefault="00C76132" w:rsidP="00C76132">
            <w:pPr>
              <w:tabs>
                <w:tab w:val="left" w:pos="2329"/>
              </w:tabs>
              <w:rPr>
                <w:rFonts w:cs="Arial"/>
                <w:strike/>
                <w:szCs w:val="20"/>
              </w:rPr>
            </w:pPr>
            <w:r>
              <w:rPr>
                <w:rFonts w:cs="Arial"/>
                <w:szCs w:val="20"/>
              </w:rPr>
              <w:t>3</w:t>
            </w:r>
            <w:r w:rsidRPr="00636B29">
              <w:rPr>
                <w:rFonts w:cs="Arial"/>
                <w:szCs w:val="20"/>
              </w:rPr>
              <w:t>.3</w:t>
            </w:r>
          </w:p>
        </w:tc>
        <w:tc>
          <w:tcPr>
            <w:tcW w:w="1440" w:type="dxa"/>
          </w:tcPr>
          <w:p w14:paraId="32A198FB" w14:textId="77777777" w:rsidR="00C76132" w:rsidRPr="00636B29" w:rsidRDefault="00C76132" w:rsidP="00C76132">
            <w:pPr>
              <w:tabs>
                <w:tab w:val="left" w:pos="0"/>
                <w:tab w:val="left" w:pos="3720"/>
              </w:tabs>
              <w:outlineLvl w:val="0"/>
              <w:rPr>
                <w:rFonts w:cs="Arial"/>
                <w:szCs w:val="20"/>
              </w:rPr>
            </w:pPr>
            <w:r w:rsidRPr="00636B29">
              <w:rPr>
                <w:rFonts w:cs="Arial"/>
                <w:szCs w:val="20"/>
              </w:rPr>
              <w:t xml:space="preserve">Discussion Board = </w:t>
            </w:r>
          </w:p>
          <w:p w14:paraId="7C76AB33" w14:textId="77777777" w:rsidR="00C76132" w:rsidRPr="00132272" w:rsidRDefault="00C76132" w:rsidP="00C76132">
            <w:pPr>
              <w:tabs>
                <w:tab w:val="left" w:pos="2329"/>
              </w:tabs>
              <w:rPr>
                <w:rFonts w:cs="Arial"/>
                <w:strike/>
                <w:szCs w:val="20"/>
              </w:rPr>
            </w:pPr>
            <w:r w:rsidRPr="00636B29">
              <w:rPr>
                <w:rFonts w:cs="Arial"/>
                <w:b/>
                <w:szCs w:val="20"/>
              </w:rPr>
              <w:t>2 hours</w:t>
            </w:r>
          </w:p>
        </w:tc>
      </w:tr>
      <w:tr w:rsidR="00C76132" w:rsidRPr="00842155" w14:paraId="7C87DF86"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AE4E3C" w14:textId="77777777" w:rsidR="00C76132" w:rsidRPr="00842155" w:rsidRDefault="00C76132" w:rsidP="00C76132">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EFC3C52" w14:textId="77777777" w:rsidR="00C76132" w:rsidRPr="00842155" w:rsidRDefault="00C76132" w:rsidP="00C7613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DA2FE8B" w14:textId="77777777" w:rsidR="00C76132" w:rsidRPr="00842155" w:rsidRDefault="00C76132" w:rsidP="00C76132">
            <w:pPr>
              <w:tabs>
                <w:tab w:val="left" w:pos="2329"/>
              </w:tabs>
              <w:rPr>
                <w:rFonts w:cs="Arial"/>
                <w:b/>
                <w:szCs w:val="20"/>
              </w:rPr>
            </w:pPr>
          </w:p>
        </w:tc>
        <w:tc>
          <w:tcPr>
            <w:tcW w:w="1440" w:type="dxa"/>
            <w:tcBorders>
              <w:bottom w:val="single" w:sz="4" w:space="0" w:color="000000" w:themeColor="text1"/>
            </w:tcBorders>
            <w:shd w:val="clear" w:color="auto" w:fill="E6E6E6"/>
          </w:tcPr>
          <w:p w14:paraId="410BCB6D" w14:textId="77777777" w:rsidR="00C76132" w:rsidRPr="00842155" w:rsidRDefault="00BE7856" w:rsidP="00C76132">
            <w:pPr>
              <w:tabs>
                <w:tab w:val="left" w:pos="2329"/>
              </w:tabs>
              <w:rPr>
                <w:rFonts w:cs="Arial"/>
                <w:b/>
                <w:szCs w:val="20"/>
              </w:rPr>
            </w:pPr>
            <w:r>
              <w:rPr>
                <w:rFonts w:cs="Arial"/>
                <w:b/>
                <w:szCs w:val="20"/>
              </w:rPr>
              <w:t>16</w:t>
            </w:r>
            <w:r w:rsidR="00360FBB">
              <w:rPr>
                <w:rFonts w:cs="Arial"/>
                <w:b/>
                <w:szCs w:val="20"/>
              </w:rPr>
              <w:t xml:space="preserve"> hours</w:t>
            </w:r>
          </w:p>
        </w:tc>
      </w:tr>
    </w:tbl>
    <w:p w14:paraId="03970A19" w14:textId="77777777" w:rsidR="005344A9" w:rsidRDefault="005344A9" w:rsidP="0020635A">
      <w:pPr>
        <w:pStyle w:val="Heading1"/>
      </w:pPr>
    </w:p>
    <w:p w14:paraId="2D1CEB4F" w14:textId="77777777" w:rsidR="00104F2B" w:rsidRPr="00104F2B" w:rsidRDefault="00104F2B" w:rsidP="00104F2B"/>
    <w:p w14:paraId="497C0798"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013FBAF"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083C9D1" w14:textId="77777777"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DA5667" w:rsidRPr="00DA5667">
              <w:t>Technological Influences on Professional Nursing Practice</w:t>
            </w:r>
            <w:bookmarkEnd w:id="8"/>
          </w:p>
        </w:tc>
        <w:tc>
          <w:tcPr>
            <w:tcW w:w="1440" w:type="dxa"/>
            <w:tcBorders>
              <w:left w:val="nil"/>
              <w:bottom w:val="single" w:sz="4" w:space="0" w:color="000000" w:themeColor="text1"/>
              <w:right w:val="nil"/>
            </w:tcBorders>
            <w:shd w:val="clear" w:color="auto" w:fill="BF2C37"/>
          </w:tcPr>
          <w:p w14:paraId="1AE223C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084573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8AFD3A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9AB1C5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46B6FE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A5667" w:rsidRPr="00842155" w14:paraId="5713EE8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C5730BD" w14:textId="77777777" w:rsidR="00DA5667" w:rsidRPr="00842155" w:rsidRDefault="00DA5667" w:rsidP="00034A96">
            <w:pPr>
              <w:pStyle w:val="ObjectiveBullet"/>
              <w:numPr>
                <w:ilvl w:val="1"/>
                <w:numId w:val="11"/>
              </w:numPr>
              <w:tabs>
                <w:tab w:val="clear" w:pos="0"/>
              </w:tabs>
            </w:pPr>
            <w:r w:rsidRPr="00636B29">
              <w:t>Evaluate the portrayal of professional nursing in media.</w:t>
            </w:r>
          </w:p>
        </w:tc>
        <w:tc>
          <w:tcPr>
            <w:tcW w:w="2880" w:type="dxa"/>
            <w:gridSpan w:val="2"/>
            <w:tcBorders>
              <w:left w:val="nil"/>
              <w:bottom w:val="nil"/>
            </w:tcBorders>
          </w:tcPr>
          <w:p w14:paraId="67F5ADA8"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O5</w:t>
            </w:r>
          </w:p>
        </w:tc>
      </w:tr>
      <w:tr w:rsidR="00DA5667" w:rsidRPr="00842155" w14:paraId="0FB13AB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2B3A656" w14:textId="77777777" w:rsidR="00DA5667" w:rsidRPr="00842155" w:rsidRDefault="00DA5667" w:rsidP="00034A96">
            <w:pPr>
              <w:pStyle w:val="ObjectiveBullet"/>
              <w:numPr>
                <w:ilvl w:val="1"/>
                <w:numId w:val="11"/>
              </w:numPr>
            </w:pPr>
            <w:r w:rsidRPr="00636B29">
              <w:t>Propose strategies to improve nursing’s professional self and public image.</w:t>
            </w:r>
          </w:p>
        </w:tc>
        <w:tc>
          <w:tcPr>
            <w:tcW w:w="2880" w:type="dxa"/>
            <w:gridSpan w:val="2"/>
            <w:tcBorders>
              <w:top w:val="nil"/>
              <w:left w:val="nil"/>
              <w:bottom w:val="nil"/>
            </w:tcBorders>
          </w:tcPr>
          <w:p w14:paraId="31010889"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O5</w:t>
            </w:r>
          </w:p>
        </w:tc>
      </w:tr>
      <w:tr w:rsidR="00DA5667" w:rsidRPr="00842155" w14:paraId="1167334D"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D25B115" w14:textId="77777777" w:rsidR="00DA5667" w:rsidRPr="00842155" w:rsidRDefault="00DA5667" w:rsidP="00034A96">
            <w:pPr>
              <w:pStyle w:val="ObjectiveBullet"/>
              <w:numPr>
                <w:ilvl w:val="1"/>
                <w:numId w:val="11"/>
              </w:numPr>
            </w:pPr>
            <w:r w:rsidRPr="00636B29">
              <w:t>Evaluate the integration of technology into nursing and its impact on the “caring” of nursing.</w:t>
            </w:r>
          </w:p>
        </w:tc>
        <w:tc>
          <w:tcPr>
            <w:tcW w:w="2880" w:type="dxa"/>
            <w:gridSpan w:val="2"/>
            <w:tcBorders>
              <w:top w:val="nil"/>
              <w:left w:val="nil"/>
              <w:bottom w:val="single" w:sz="4" w:space="0" w:color="000000" w:themeColor="text1"/>
            </w:tcBorders>
          </w:tcPr>
          <w:p w14:paraId="4A07341E"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O4</w:t>
            </w:r>
          </w:p>
        </w:tc>
      </w:tr>
      <w:tr w:rsidR="00DA5667" w:rsidRPr="00842155" w14:paraId="6DB0CD81"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27C0A1" w14:textId="77777777" w:rsidR="00DA5667" w:rsidRDefault="00DA5667" w:rsidP="00DA5667">
            <w:pPr>
              <w:tabs>
                <w:tab w:val="left" w:pos="0"/>
                <w:tab w:val="left" w:pos="3720"/>
              </w:tabs>
              <w:outlineLvl w:val="0"/>
              <w:rPr>
                <w:rFonts w:cs="Arial"/>
                <w:i/>
                <w:szCs w:val="20"/>
              </w:rPr>
            </w:pPr>
            <w:r>
              <w:rPr>
                <w:rFonts w:cs="Arial"/>
                <w:b/>
                <w:i/>
                <w:sz w:val="22"/>
                <w:szCs w:val="20"/>
              </w:rPr>
              <w:t>Resources, Activities, and Preparation</w:t>
            </w:r>
          </w:p>
          <w:p w14:paraId="7315A80B" w14:textId="77777777" w:rsidR="00DA5667" w:rsidRPr="005B10FE" w:rsidRDefault="00DA5667" w:rsidP="00DA566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0DC99BF" w14:textId="77777777" w:rsidR="00DA5667" w:rsidRPr="005B10FE" w:rsidRDefault="00DA5667" w:rsidP="00DA566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A02EFA8" w14:textId="77777777" w:rsidR="00DA5667" w:rsidRPr="005B10FE" w:rsidRDefault="00DA5667" w:rsidP="00DA5667">
            <w:pPr>
              <w:tabs>
                <w:tab w:val="left" w:pos="0"/>
                <w:tab w:val="left" w:pos="3720"/>
              </w:tabs>
              <w:outlineLvl w:val="0"/>
              <w:rPr>
                <w:rFonts w:cs="Arial"/>
                <w:b/>
                <w:i/>
                <w:szCs w:val="20"/>
              </w:rPr>
            </w:pPr>
            <w:r>
              <w:rPr>
                <w:rFonts w:cs="Arial"/>
                <w:b/>
                <w:i/>
                <w:szCs w:val="20"/>
              </w:rPr>
              <w:t>AIE</w:t>
            </w:r>
          </w:p>
        </w:tc>
      </w:tr>
      <w:tr w:rsidR="00D525CC" w:rsidRPr="00842155" w14:paraId="2A397CE8" w14:textId="77777777" w:rsidTr="004B2F7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C8C706" w14:textId="77777777" w:rsidR="00D525CC" w:rsidRDefault="00D525CC" w:rsidP="004B2F74">
            <w:pPr>
              <w:pStyle w:val="AssignmentsLevel1"/>
              <w:rPr>
                <w:b/>
              </w:rPr>
            </w:pPr>
            <w:r w:rsidRPr="00636B29">
              <w:rPr>
                <w:b/>
              </w:rPr>
              <w:t>Read</w:t>
            </w:r>
            <w:r>
              <w:rPr>
                <w:b/>
              </w:rPr>
              <w:t>ings</w:t>
            </w:r>
          </w:p>
          <w:p w14:paraId="5B880014" w14:textId="77777777" w:rsidR="00D525CC" w:rsidRDefault="00D525CC" w:rsidP="004B2F74">
            <w:pPr>
              <w:pStyle w:val="AssignmentsLevel1"/>
              <w:rPr>
                <w:b/>
              </w:rPr>
            </w:pPr>
          </w:p>
          <w:p w14:paraId="355CD677" w14:textId="77777777" w:rsidR="00DF09C6" w:rsidRDefault="00D525CC" w:rsidP="00891368">
            <w:pPr>
              <w:pStyle w:val="AssignmentsLevel1"/>
              <w:rPr>
                <w:b/>
              </w:rPr>
            </w:pPr>
            <w:r>
              <w:rPr>
                <w:b/>
              </w:rPr>
              <w:t xml:space="preserve">Read </w:t>
            </w:r>
            <w:r w:rsidR="00DF09C6" w:rsidRPr="0072366F">
              <w:t>the following</w:t>
            </w:r>
            <w:r w:rsidR="00DF09C6">
              <w:rPr>
                <w:b/>
              </w:rPr>
              <w:t>:</w:t>
            </w:r>
          </w:p>
          <w:p w14:paraId="4E505A84" w14:textId="77777777" w:rsidR="00D525CC" w:rsidRDefault="0084429A" w:rsidP="0072366F">
            <w:pPr>
              <w:pStyle w:val="AssignmentsLevel2"/>
            </w:pPr>
            <w:r>
              <w:t>Ch. 13</w:t>
            </w:r>
            <w:r w:rsidR="00D525CC" w:rsidRPr="00636B29">
              <w:t xml:space="preserve"> </w:t>
            </w:r>
            <w:r w:rsidR="00F727A5">
              <w:t xml:space="preserve">Nurses, Patients, and Families: Caring at the Intersection of Health, Illness, and Culture </w:t>
            </w:r>
            <w:r w:rsidR="00D525CC" w:rsidRPr="00636B29">
              <w:t xml:space="preserve">of </w:t>
            </w:r>
            <w:r w:rsidR="00D525CC" w:rsidRPr="00636B29">
              <w:rPr>
                <w:i/>
              </w:rPr>
              <w:t>Professional Nursing</w:t>
            </w:r>
            <w:r w:rsidR="00D525CC" w:rsidRPr="00636B29">
              <w:t>.</w:t>
            </w:r>
          </w:p>
          <w:p w14:paraId="65FF24B1" w14:textId="77777777" w:rsidR="00DF09C6" w:rsidRDefault="00DF09C6" w:rsidP="0072366F">
            <w:pPr>
              <w:pStyle w:val="AssignmentsLevel2"/>
            </w:pPr>
            <w:r w:rsidRPr="00DF09C6">
              <w:t xml:space="preserve">The nursing profession: public image, self-concept and professional identity. A discussion </w:t>
            </w:r>
            <w:proofErr w:type="gramStart"/>
            <w:r w:rsidRPr="00DF09C6">
              <w:t>paper</w:t>
            </w:r>
            <w:proofErr w:type="gramEnd"/>
            <w:r w:rsidRPr="00DF09C6">
              <w:t>.</w:t>
            </w:r>
          </w:p>
          <w:p w14:paraId="4C6CFF0E" w14:textId="77777777" w:rsidR="00DF09C6" w:rsidRDefault="00DF09C6" w:rsidP="0072366F">
            <w:pPr>
              <w:pStyle w:val="AssignmentsLevel2"/>
            </w:pPr>
            <w:r w:rsidRPr="00DF09C6">
              <w:t>Looking forward/looking back: perspectives on improving nursing's public image...including commentary by Benner P</w:t>
            </w:r>
          </w:p>
          <w:p w14:paraId="0B77E360" w14:textId="6C25276B" w:rsidR="00DF09C6" w:rsidRPr="00842155" w:rsidRDefault="00DF09C6" w:rsidP="0072366F">
            <w:pPr>
              <w:pStyle w:val="AssignmentsLevel2"/>
            </w:pPr>
            <w:r w:rsidRPr="00DF09C6">
              <w:t>Let's take the lead in educating the public about nursing.</w:t>
            </w:r>
          </w:p>
        </w:tc>
        <w:tc>
          <w:tcPr>
            <w:tcW w:w="1440" w:type="dxa"/>
            <w:tcBorders>
              <w:left w:val="single" w:sz="4" w:space="0" w:color="000000" w:themeColor="text1"/>
            </w:tcBorders>
            <w:shd w:val="clear" w:color="auto" w:fill="FFFFFF" w:themeFill="background1"/>
          </w:tcPr>
          <w:p w14:paraId="115A80C4" w14:textId="092F9EA7" w:rsidR="00D525CC" w:rsidRPr="009F6FAF" w:rsidRDefault="00DF09C6" w:rsidP="004B2F74">
            <w:pPr>
              <w:rPr>
                <w:rFonts w:cs="Arial"/>
                <w:szCs w:val="20"/>
              </w:rPr>
            </w:pPr>
            <w:r>
              <w:rPr>
                <w:rFonts w:cs="Arial"/>
                <w:szCs w:val="20"/>
              </w:rPr>
              <w:t xml:space="preserve">4.1, 4.2, </w:t>
            </w:r>
            <w:r w:rsidR="00430327">
              <w:rPr>
                <w:rFonts w:cs="Arial"/>
                <w:szCs w:val="20"/>
              </w:rPr>
              <w:t>4.3</w:t>
            </w:r>
          </w:p>
        </w:tc>
        <w:tc>
          <w:tcPr>
            <w:tcW w:w="1440" w:type="dxa"/>
            <w:tcBorders>
              <w:left w:val="single" w:sz="4" w:space="0" w:color="000000" w:themeColor="text1"/>
            </w:tcBorders>
            <w:shd w:val="clear" w:color="auto" w:fill="FFFFFF" w:themeFill="background1"/>
          </w:tcPr>
          <w:p w14:paraId="580A9D18" w14:textId="77777777" w:rsidR="00D525CC" w:rsidRPr="009F6FAF" w:rsidRDefault="00D525CC" w:rsidP="004B2F74">
            <w:pPr>
              <w:rPr>
                <w:rFonts w:cs="Arial"/>
                <w:szCs w:val="20"/>
              </w:rPr>
            </w:pPr>
          </w:p>
        </w:tc>
      </w:tr>
      <w:tr w:rsidR="00D54F3D" w:rsidRPr="00842155" w14:paraId="080817F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13A485" w14:textId="77777777" w:rsidR="00D54F3D" w:rsidRDefault="00D54F3D" w:rsidP="00D54F3D">
            <w:pPr>
              <w:tabs>
                <w:tab w:val="left" w:pos="0"/>
                <w:tab w:val="left" w:pos="3720"/>
              </w:tabs>
              <w:outlineLvl w:val="0"/>
              <w:rPr>
                <w:rFonts w:cs="Arial"/>
                <w:i/>
                <w:szCs w:val="20"/>
              </w:rPr>
            </w:pPr>
            <w:r>
              <w:rPr>
                <w:rFonts w:cs="Arial"/>
                <w:b/>
                <w:i/>
                <w:sz w:val="22"/>
                <w:szCs w:val="20"/>
              </w:rPr>
              <w:t>Graded Assignments</w:t>
            </w:r>
          </w:p>
          <w:p w14:paraId="499B7987" w14:textId="77777777" w:rsidR="00D54F3D" w:rsidRPr="005B10FE" w:rsidRDefault="00D54F3D" w:rsidP="00D54F3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6C920981" w14:textId="77777777" w:rsidR="00D54F3D" w:rsidRPr="005B10FE" w:rsidRDefault="00D54F3D" w:rsidP="00D54F3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983956C" w14:textId="77777777" w:rsidR="00D54F3D" w:rsidRPr="005B10FE" w:rsidRDefault="00D54F3D" w:rsidP="00D54F3D">
            <w:pPr>
              <w:rPr>
                <w:rFonts w:cs="Arial"/>
                <w:b/>
                <w:i/>
                <w:szCs w:val="20"/>
              </w:rPr>
            </w:pPr>
            <w:r>
              <w:rPr>
                <w:rFonts w:cs="Arial"/>
                <w:b/>
                <w:i/>
                <w:szCs w:val="20"/>
              </w:rPr>
              <w:t>AIE</w:t>
            </w:r>
          </w:p>
        </w:tc>
      </w:tr>
      <w:tr w:rsidR="00D54F3D" w:rsidRPr="00103FC5" w14:paraId="23C22275" w14:textId="77777777" w:rsidTr="004B2F74">
        <w:tc>
          <w:tcPr>
            <w:tcW w:w="10170" w:type="dxa"/>
            <w:gridSpan w:val="2"/>
            <w:tcMar>
              <w:top w:w="115" w:type="dxa"/>
              <w:left w:w="115" w:type="dxa"/>
              <w:bottom w:w="115" w:type="dxa"/>
              <w:right w:w="115" w:type="dxa"/>
            </w:tcMar>
          </w:tcPr>
          <w:p w14:paraId="398B4BDF" w14:textId="77777777" w:rsidR="007A6783" w:rsidRPr="00636B29" w:rsidRDefault="007A6783" w:rsidP="007A6783">
            <w:pPr>
              <w:pStyle w:val="First-LevelBulletedListSolid"/>
              <w:tabs>
                <w:tab w:val="clear" w:pos="1080"/>
              </w:tabs>
              <w:ind w:left="0" w:firstLine="0"/>
            </w:pPr>
            <w:r w:rsidRPr="00636B29">
              <w:t>Nursing Issue Presentations</w:t>
            </w:r>
          </w:p>
          <w:p w14:paraId="2FEA8341" w14:textId="77777777" w:rsidR="007A6783" w:rsidRDefault="007A6783" w:rsidP="007A6783">
            <w:pPr>
              <w:pStyle w:val="First-LevelBulletedListSolid"/>
              <w:tabs>
                <w:tab w:val="clear" w:pos="1080"/>
              </w:tabs>
              <w:ind w:left="0" w:firstLine="0"/>
            </w:pPr>
          </w:p>
          <w:p w14:paraId="52BA14E7" w14:textId="77777777" w:rsidR="007A6783" w:rsidRDefault="007A6783" w:rsidP="007A6783">
            <w:pPr>
              <w:pStyle w:val="First-LevelBulletedListSolid"/>
              <w:tabs>
                <w:tab w:val="clear" w:pos="1080"/>
              </w:tabs>
              <w:ind w:left="0" w:firstLine="0"/>
              <w:rPr>
                <w:b w:val="0"/>
              </w:rPr>
            </w:pPr>
            <w:r w:rsidRPr="00976923">
              <w:t>Resource</w:t>
            </w:r>
            <w:r>
              <w:rPr>
                <w:b w:val="0"/>
              </w:rPr>
              <w:t>: Nursing Issue Presentation Rubric</w:t>
            </w:r>
          </w:p>
          <w:p w14:paraId="47C0B5EA" w14:textId="77777777" w:rsidR="007A6783" w:rsidRPr="00636B29" w:rsidRDefault="007A6783" w:rsidP="007A6783">
            <w:pPr>
              <w:pStyle w:val="First-LevelBulletedListSolid"/>
              <w:tabs>
                <w:tab w:val="clear" w:pos="1080"/>
              </w:tabs>
              <w:ind w:left="0" w:firstLine="0"/>
            </w:pPr>
          </w:p>
          <w:p w14:paraId="470F9D3C" w14:textId="77777777" w:rsidR="007A6783" w:rsidRPr="00636B29" w:rsidRDefault="007A6783" w:rsidP="007A6783">
            <w:pPr>
              <w:pStyle w:val="First-LevelBulletedListSolid"/>
              <w:tabs>
                <w:tab w:val="clear" w:pos="1080"/>
              </w:tabs>
              <w:ind w:left="0" w:firstLine="0"/>
              <w:rPr>
                <w:b w:val="0"/>
              </w:rPr>
            </w:pPr>
            <w:r>
              <w:rPr>
                <w:b w:val="0"/>
              </w:rPr>
              <w:t>You</w:t>
            </w:r>
            <w:r w:rsidRPr="00636B29">
              <w:rPr>
                <w:b w:val="0"/>
              </w:rPr>
              <w:t xml:space="preserve"> will give a presentation</w:t>
            </w:r>
            <w:r>
              <w:rPr>
                <w:b w:val="0"/>
              </w:rPr>
              <w:t xml:space="preserve"> as an individual or as a group,</w:t>
            </w:r>
            <w:r w:rsidRPr="00636B29">
              <w:rPr>
                <w:b w:val="0"/>
              </w:rPr>
              <w:t xml:space="preserve"> </w:t>
            </w:r>
            <w:r>
              <w:rPr>
                <w:b w:val="0"/>
              </w:rPr>
              <w:t>using</w:t>
            </w:r>
            <w:r w:rsidRPr="00636B29">
              <w:rPr>
                <w:b w:val="0"/>
              </w:rPr>
              <w:t xml:space="preserve"> </w:t>
            </w:r>
            <w:r w:rsidRPr="007A6783">
              <w:rPr>
                <w:b w:val="0"/>
              </w:rPr>
              <w:t>Microsoft</w:t>
            </w:r>
            <w:r w:rsidRPr="007A6783">
              <w:rPr>
                <w:b w:val="0"/>
                <w:vertAlign w:val="superscript"/>
              </w:rPr>
              <w:sym w:font="Symbol" w:char="F0D2"/>
            </w:r>
            <w:r w:rsidRPr="007A6783">
              <w:rPr>
                <w:b w:val="0"/>
              </w:rPr>
              <w:t xml:space="preserve"> PowerPoint</w:t>
            </w:r>
            <w:r w:rsidRPr="007A6783">
              <w:rPr>
                <w:b w:val="0"/>
                <w:vertAlign w:val="superscript"/>
              </w:rPr>
              <w:sym w:font="Symbol" w:char="F0D2"/>
            </w:r>
            <w:r w:rsidRPr="007A6783">
              <w:rPr>
                <w:b w:val="0"/>
              </w:rPr>
              <w:t>,</w:t>
            </w:r>
            <w:r>
              <w:t xml:space="preserve"> </w:t>
            </w:r>
            <w:r w:rsidRPr="00636B29">
              <w:rPr>
                <w:b w:val="0"/>
              </w:rPr>
              <w:t>on an issue related to course content and pertinent to the delivery of direct</w:t>
            </w:r>
            <w:r>
              <w:rPr>
                <w:b w:val="0"/>
              </w:rPr>
              <w:t xml:space="preserve"> and </w:t>
            </w:r>
            <w:r w:rsidRPr="00636B29">
              <w:rPr>
                <w:b w:val="0"/>
              </w:rPr>
              <w:t>indirect nursing care. The presentation should be 10</w:t>
            </w:r>
            <w:r>
              <w:rPr>
                <w:b w:val="0"/>
              </w:rPr>
              <w:t>–</w:t>
            </w:r>
            <w:r w:rsidRPr="00636B29">
              <w:rPr>
                <w:b w:val="0"/>
              </w:rPr>
              <w:t xml:space="preserve">15 </w:t>
            </w:r>
            <w:r>
              <w:rPr>
                <w:b w:val="0"/>
              </w:rPr>
              <w:t>slides</w:t>
            </w:r>
            <w:r w:rsidRPr="00636B29">
              <w:rPr>
                <w:b w:val="0"/>
              </w:rPr>
              <w:t xml:space="preserve"> </w:t>
            </w:r>
            <w:r>
              <w:rPr>
                <w:b w:val="0"/>
              </w:rPr>
              <w:t>long</w:t>
            </w:r>
            <w:r w:rsidRPr="00636B29">
              <w:rPr>
                <w:b w:val="0"/>
              </w:rPr>
              <w:t xml:space="preserve">. The presentation should be posted </w:t>
            </w:r>
            <w:r>
              <w:rPr>
                <w:b w:val="0"/>
              </w:rPr>
              <w:t xml:space="preserve">in the Nursing Issue Presentations discussion forum </w:t>
            </w:r>
            <w:r w:rsidRPr="00636B29">
              <w:rPr>
                <w:b w:val="0"/>
              </w:rPr>
              <w:t xml:space="preserve">by </w:t>
            </w:r>
            <w:r>
              <w:rPr>
                <w:b w:val="0"/>
              </w:rPr>
              <w:t xml:space="preserve">12 p.m. (EST) </w:t>
            </w:r>
            <w:r w:rsidRPr="00636B29">
              <w:rPr>
                <w:b w:val="0"/>
              </w:rPr>
              <w:t xml:space="preserve">Monday of the assigned week. Presentations will be given during </w:t>
            </w:r>
            <w:r>
              <w:rPr>
                <w:b w:val="0"/>
              </w:rPr>
              <w:t>W</w:t>
            </w:r>
            <w:r w:rsidRPr="00636B29">
              <w:rPr>
                <w:b w:val="0"/>
              </w:rPr>
              <w:t xml:space="preserve">eeks </w:t>
            </w:r>
            <w:r>
              <w:rPr>
                <w:b w:val="0"/>
              </w:rPr>
              <w:t>3–</w:t>
            </w:r>
            <w:r w:rsidRPr="00636B29">
              <w:rPr>
                <w:b w:val="0"/>
              </w:rPr>
              <w:t>5.</w:t>
            </w:r>
            <w:r>
              <w:rPr>
                <w:b w:val="0"/>
              </w:rPr>
              <w:t xml:space="preserve"> </w:t>
            </w:r>
          </w:p>
          <w:p w14:paraId="3D0FEEB9" w14:textId="77777777" w:rsidR="007A6783" w:rsidRPr="00636B29" w:rsidRDefault="007A6783" w:rsidP="007A6783">
            <w:pPr>
              <w:pStyle w:val="First-LevelBulletedListSolid"/>
              <w:tabs>
                <w:tab w:val="clear" w:pos="1080"/>
              </w:tabs>
              <w:ind w:left="0" w:firstLine="0"/>
              <w:rPr>
                <w:b w:val="0"/>
              </w:rPr>
            </w:pPr>
          </w:p>
          <w:p w14:paraId="27460693" w14:textId="77777777" w:rsidR="007A6783" w:rsidRDefault="007A6783" w:rsidP="007A6783">
            <w:pPr>
              <w:pStyle w:val="First-LevelBulletedListSolid"/>
              <w:tabs>
                <w:tab w:val="clear" w:pos="1080"/>
              </w:tabs>
              <w:ind w:left="0" w:firstLine="0"/>
              <w:rPr>
                <w:b w:val="0"/>
              </w:rPr>
            </w:pPr>
            <w:r w:rsidRPr="00636B29">
              <w:rPr>
                <w:b w:val="0"/>
              </w:rPr>
              <w:t>Suggested topics include:</w:t>
            </w:r>
          </w:p>
          <w:p w14:paraId="4477074D" w14:textId="77777777" w:rsidR="007A6783" w:rsidRPr="00636B29" w:rsidRDefault="007A6783" w:rsidP="007A6783">
            <w:pPr>
              <w:pStyle w:val="First-LevelBulletedListSolid"/>
              <w:tabs>
                <w:tab w:val="clear" w:pos="1080"/>
              </w:tabs>
              <w:ind w:left="0" w:firstLine="0"/>
              <w:rPr>
                <w:b w:val="0"/>
              </w:rPr>
            </w:pPr>
          </w:p>
          <w:p w14:paraId="255FDCE8" w14:textId="77777777" w:rsidR="007A6783" w:rsidRPr="00636B29" w:rsidRDefault="007A6783" w:rsidP="007A6783">
            <w:pPr>
              <w:pStyle w:val="First-LevelBulletedListSolid"/>
              <w:numPr>
                <w:ilvl w:val="0"/>
                <w:numId w:val="14"/>
              </w:numPr>
              <w:ind w:left="395"/>
            </w:pPr>
            <w:r w:rsidRPr="00636B29">
              <w:rPr>
                <w:b w:val="0"/>
              </w:rPr>
              <w:t>Florence Nightingale: What impact did she have on nursing today?</w:t>
            </w:r>
          </w:p>
          <w:p w14:paraId="69AA7224" w14:textId="77777777" w:rsidR="007A6783" w:rsidRPr="00636B29" w:rsidRDefault="007A6783" w:rsidP="007A6783">
            <w:pPr>
              <w:pStyle w:val="First-LevelBulletedListSolid"/>
              <w:numPr>
                <w:ilvl w:val="0"/>
                <w:numId w:val="14"/>
              </w:numPr>
              <w:ind w:left="395"/>
            </w:pPr>
            <w:r w:rsidRPr="00636B29">
              <w:rPr>
                <w:b w:val="0"/>
              </w:rPr>
              <w:lastRenderedPageBreak/>
              <w:t xml:space="preserve">United States </w:t>
            </w:r>
            <w:r>
              <w:rPr>
                <w:b w:val="0"/>
              </w:rPr>
              <w:t>m</w:t>
            </w:r>
            <w:r w:rsidRPr="00636B29">
              <w:rPr>
                <w:b w:val="0"/>
              </w:rPr>
              <w:t xml:space="preserve">ilitary </w:t>
            </w:r>
            <w:r>
              <w:rPr>
                <w:b w:val="0"/>
              </w:rPr>
              <w:t>a</w:t>
            </w:r>
            <w:r w:rsidRPr="00636B29">
              <w:rPr>
                <w:b w:val="0"/>
              </w:rPr>
              <w:t xml:space="preserve">ctivities: How </w:t>
            </w:r>
            <w:r>
              <w:rPr>
                <w:b w:val="0"/>
              </w:rPr>
              <w:t xml:space="preserve">have </w:t>
            </w:r>
            <w:r w:rsidRPr="00636B29">
              <w:rPr>
                <w:b w:val="0"/>
              </w:rPr>
              <w:t xml:space="preserve">they </w:t>
            </w:r>
            <w:r>
              <w:rPr>
                <w:b w:val="0"/>
              </w:rPr>
              <w:t xml:space="preserve">influenced </w:t>
            </w:r>
            <w:r w:rsidRPr="00636B29">
              <w:rPr>
                <w:b w:val="0"/>
              </w:rPr>
              <w:t>today’s nursing care?</w:t>
            </w:r>
          </w:p>
          <w:p w14:paraId="4AE9C251" w14:textId="77777777" w:rsidR="007A6783" w:rsidRPr="00636B29" w:rsidRDefault="007A6783" w:rsidP="007A6783">
            <w:pPr>
              <w:pStyle w:val="First-LevelBulletedListSolid"/>
              <w:numPr>
                <w:ilvl w:val="0"/>
                <w:numId w:val="14"/>
              </w:numPr>
              <w:ind w:left="395"/>
            </w:pPr>
            <w:r w:rsidRPr="00636B29">
              <w:rPr>
                <w:b w:val="0"/>
              </w:rPr>
              <w:t>Multi-</w:t>
            </w:r>
            <w:r>
              <w:rPr>
                <w:b w:val="0"/>
              </w:rPr>
              <w:t>s</w:t>
            </w:r>
            <w:r w:rsidRPr="00636B29">
              <w:rPr>
                <w:b w:val="0"/>
              </w:rPr>
              <w:t xml:space="preserve">tate </w:t>
            </w:r>
            <w:r>
              <w:rPr>
                <w:b w:val="0"/>
              </w:rPr>
              <w:t>l</w:t>
            </w:r>
            <w:r w:rsidRPr="00636B29">
              <w:rPr>
                <w:b w:val="0"/>
              </w:rPr>
              <w:t>icensure: Is this an advantage for nursing?</w:t>
            </w:r>
          </w:p>
          <w:p w14:paraId="04D08535" w14:textId="77777777" w:rsidR="007A6783" w:rsidRPr="00636B29" w:rsidRDefault="007A6783" w:rsidP="007A6783">
            <w:pPr>
              <w:pStyle w:val="First-LevelBulletedListSolid"/>
              <w:numPr>
                <w:ilvl w:val="0"/>
                <w:numId w:val="14"/>
              </w:numPr>
              <w:ind w:left="395"/>
            </w:pPr>
            <w:r w:rsidRPr="00636B29">
              <w:rPr>
                <w:b w:val="0"/>
              </w:rPr>
              <w:t xml:space="preserve">Mandatory </w:t>
            </w:r>
            <w:r>
              <w:rPr>
                <w:b w:val="0"/>
              </w:rPr>
              <w:t>c</w:t>
            </w:r>
            <w:r w:rsidRPr="00636B29">
              <w:rPr>
                <w:b w:val="0"/>
              </w:rPr>
              <w:t xml:space="preserve">ontinuing </w:t>
            </w:r>
            <w:r>
              <w:rPr>
                <w:b w:val="0"/>
              </w:rPr>
              <w:t>e</w:t>
            </w:r>
            <w:r w:rsidRPr="00636B29">
              <w:rPr>
                <w:b w:val="0"/>
              </w:rPr>
              <w:t>ducation: Does it promote better patient care?</w:t>
            </w:r>
          </w:p>
          <w:p w14:paraId="4E92E552" w14:textId="77777777" w:rsidR="007A6783" w:rsidRPr="00636B29" w:rsidRDefault="007A6783" w:rsidP="007A6783">
            <w:pPr>
              <w:pStyle w:val="First-LevelBulletedListSolid"/>
              <w:numPr>
                <w:ilvl w:val="0"/>
                <w:numId w:val="14"/>
              </w:numPr>
              <w:ind w:left="395"/>
            </w:pPr>
            <w:r w:rsidRPr="00636B29">
              <w:rPr>
                <w:b w:val="0"/>
              </w:rPr>
              <w:t xml:space="preserve">Magnet </w:t>
            </w:r>
            <w:r>
              <w:rPr>
                <w:b w:val="0"/>
              </w:rPr>
              <w:t>h</w:t>
            </w:r>
            <w:r w:rsidRPr="00636B29">
              <w:rPr>
                <w:b w:val="0"/>
              </w:rPr>
              <w:t>ospitals: Does this designation ensure quality nursing care?</w:t>
            </w:r>
          </w:p>
          <w:p w14:paraId="747454ED" w14:textId="77777777" w:rsidR="007A6783" w:rsidRPr="00636B29" w:rsidRDefault="007A6783" w:rsidP="007A6783">
            <w:pPr>
              <w:pStyle w:val="First-LevelBulletedListSolid"/>
              <w:numPr>
                <w:ilvl w:val="0"/>
                <w:numId w:val="14"/>
              </w:numPr>
              <w:ind w:left="395"/>
            </w:pPr>
            <w:r w:rsidRPr="00636B29">
              <w:rPr>
                <w:b w:val="0"/>
              </w:rPr>
              <w:t xml:space="preserve">Diversity in the </w:t>
            </w:r>
            <w:r>
              <w:rPr>
                <w:b w:val="0"/>
              </w:rPr>
              <w:t>p</w:t>
            </w:r>
            <w:r w:rsidRPr="00636B29">
              <w:rPr>
                <w:b w:val="0"/>
              </w:rPr>
              <w:t>rofession: Can we achieve it?</w:t>
            </w:r>
          </w:p>
          <w:p w14:paraId="2DEAF5A5" w14:textId="77777777" w:rsidR="007A6783" w:rsidRPr="00636B29" w:rsidRDefault="007A6783" w:rsidP="007A6783">
            <w:pPr>
              <w:pStyle w:val="First-LevelBulletedListSolid"/>
              <w:numPr>
                <w:ilvl w:val="0"/>
                <w:numId w:val="14"/>
              </w:numPr>
              <w:ind w:left="395"/>
            </w:pPr>
            <w:r w:rsidRPr="00636B29">
              <w:rPr>
                <w:b w:val="0"/>
              </w:rPr>
              <w:t>Complementary</w:t>
            </w:r>
            <w:r>
              <w:rPr>
                <w:b w:val="0"/>
              </w:rPr>
              <w:t xml:space="preserve"> and a</w:t>
            </w:r>
            <w:r w:rsidRPr="00636B29">
              <w:rPr>
                <w:b w:val="0"/>
              </w:rPr>
              <w:t xml:space="preserve">lternative </w:t>
            </w:r>
            <w:r>
              <w:rPr>
                <w:b w:val="0"/>
              </w:rPr>
              <w:t>t</w:t>
            </w:r>
            <w:r w:rsidRPr="00636B29">
              <w:rPr>
                <w:b w:val="0"/>
              </w:rPr>
              <w:t>herapies: Are they safe and effective?</w:t>
            </w:r>
          </w:p>
          <w:p w14:paraId="29DE8400" w14:textId="77777777" w:rsidR="007A6783" w:rsidRPr="00636B29" w:rsidRDefault="007A6783" w:rsidP="007A6783">
            <w:pPr>
              <w:pStyle w:val="First-LevelBulletedListSolid"/>
              <w:numPr>
                <w:ilvl w:val="0"/>
                <w:numId w:val="14"/>
              </w:numPr>
              <w:ind w:left="395"/>
            </w:pPr>
            <w:r w:rsidRPr="00636B29">
              <w:rPr>
                <w:b w:val="0"/>
              </w:rPr>
              <w:t xml:space="preserve">The </w:t>
            </w:r>
            <w:r>
              <w:rPr>
                <w:b w:val="0"/>
              </w:rPr>
              <w:t>i</w:t>
            </w:r>
            <w:r w:rsidRPr="00636B29">
              <w:rPr>
                <w:b w:val="0"/>
              </w:rPr>
              <w:t xml:space="preserve">mpaired </w:t>
            </w:r>
            <w:r>
              <w:rPr>
                <w:b w:val="0"/>
              </w:rPr>
              <w:t>n</w:t>
            </w:r>
            <w:r w:rsidRPr="00636B29">
              <w:rPr>
                <w:b w:val="0"/>
              </w:rPr>
              <w:t>urse: Should she</w:t>
            </w:r>
            <w:r>
              <w:rPr>
                <w:b w:val="0"/>
              </w:rPr>
              <w:t xml:space="preserve"> or </w:t>
            </w:r>
            <w:r w:rsidRPr="00636B29">
              <w:rPr>
                <w:b w:val="0"/>
              </w:rPr>
              <w:t>he be allowed to continue practice?</w:t>
            </w:r>
          </w:p>
          <w:p w14:paraId="587AAB4C" w14:textId="77777777" w:rsidR="007A6783" w:rsidRPr="00636B29" w:rsidRDefault="007A6783" w:rsidP="007A6783">
            <w:pPr>
              <w:pStyle w:val="First-LevelBulletedListSolid"/>
              <w:numPr>
                <w:ilvl w:val="0"/>
                <w:numId w:val="14"/>
              </w:numPr>
              <w:ind w:left="395"/>
            </w:pPr>
            <w:r w:rsidRPr="00636B29">
              <w:rPr>
                <w:b w:val="0"/>
              </w:rPr>
              <w:t>Whistleblowing: Is this a way of promoting optimum patient care?</w:t>
            </w:r>
          </w:p>
          <w:p w14:paraId="750A5E65" w14:textId="77777777" w:rsidR="007A6783" w:rsidRPr="00636B29" w:rsidRDefault="007A6783" w:rsidP="007A6783">
            <w:pPr>
              <w:pStyle w:val="First-LevelBulletedListSolid"/>
              <w:numPr>
                <w:ilvl w:val="0"/>
                <w:numId w:val="14"/>
              </w:numPr>
              <w:ind w:left="395"/>
            </w:pPr>
            <w:r w:rsidRPr="00636B29">
              <w:rPr>
                <w:b w:val="0"/>
              </w:rPr>
              <w:t xml:space="preserve">Political </w:t>
            </w:r>
            <w:r>
              <w:rPr>
                <w:b w:val="0"/>
              </w:rPr>
              <w:t>a</w:t>
            </w:r>
            <w:r w:rsidRPr="00636B29">
              <w:rPr>
                <w:b w:val="0"/>
              </w:rPr>
              <w:t xml:space="preserve">ctivism and </w:t>
            </w:r>
            <w:r>
              <w:rPr>
                <w:b w:val="0"/>
              </w:rPr>
              <w:t>c</w:t>
            </w:r>
            <w:r w:rsidRPr="00636B29">
              <w:rPr>
                <w:b w:val="0"/>
              </w:rPr>
              <w:t xml:space="preserve">aring: </w:t>
            </w:r>
            <w:r>
              <w:rPr>
                <w:b w:val="0"/>
              </w:rPr>
              <w:t>C</w:t>
            </w:r>
            <w:r w:rsidRPr="00636B29">
              <w:rPr>
                <w:b w:val="0"/>
              </w:rPr>
              <w:t>an they coexist?</w:t>
            </w:r>
          </w:p>
          <w:p w14:paraId="29D43617" w14:textId="77777777" w:rsidR="007A6783" w:rsidRPr="0025791E" w:rsidRDefault="007A6783" w:rsidP="007A6783">
            <w:pPr>
              <w:pStyle w:val="First-LevelBulletedListSolid"/>
              <w:numPr>
                <w:ilvl w:val="0"/>
                <w:numId w:val="14"/>
              </w:numPr>
              <w:ind w:left="395"/>
            </w:pPr>
            <w:r>
              <w:rPr>
                <w:b w:val="0"/>
              </w:rPr>
              <w:t xml:space="preserve">Technology: </w:t>
            </w:r>
            <w:r w:rsidRPr="00636B29">
              <w:rPr>
                <w:b w:val="0"/>
              </w:rPr>
              <w:t>Does technology depersonalize nursing care?</w:t>
            </w:r>
          </w:p>
          <w:p w14:paraId="4D2BCB53" w14:textId="77777777" w:rsidR="007A6783" w:rsidRPr="0025791E" w:rsidRDefault="007A6783" w:rsidP="007A6783">
            <w:pPr>
              <w:pStyle w:val="First-LevelBulletedListSolid"/>
              <w:numPr>
                <w:ilvl w:val="0"/>
                <w:numId w:val="14"/>
              </w:numPr>
              <w:ind w:left="395"/>
            </w:pPr>
            <w:r>
              <w:rPr>
                <w:b w:val="0"/>
              </w:rPr>
              <w:t>Violence in the workplace: Is it safe to practice?</w:t>
            </w:r>
          </w:p>
          <w:p w14:paraId="2424071F" w14:textId="77777777" w:rsidR="007A6783" w:rsidRPr="0025791E" w:rsidRDefault="007A6783" w:rsidP="007A6783">
            <w:pPr>
              <w:pStyle w:val="First-LevelBulletedListSolid"/>
              <w:numPr>
                <w:ilvl w:val="0"/>
                <w:numId w:val="14"/>
              </w:numPr>
              <w:ind w:left="395"/>
            </w:pPr>
            <w:r>
              <w:rPr>
                <w:b w:val="0"/>
              </w:rPr>
              <w:t>Nurse residencies: Do they make nursing care safer?</w:t>
            </w:r>
          </w:p>
          <w:p w14:paraId="1531ED2E" w14:textId="77777777" w:rsidR="007A6783" w:rsidRPr="0025791E" w:rsidRDefault="007A6783" w:rsidP="007A6783">
            <w:pPr>
              <w:pStyle w:val="First-LevelBulletedListSolid"/>
              <w:numPr>
                <w:ilvl w:val="0"/>
                <w:numId w:val="14"/>
              </w:numPr>
              <w:ind w:left="395"/>
            </w:pPr>
            <w:r>
              <w:rPr>
                <w:b w:val="0"/>
              </w:rPr>
              <w:t>Mandatory minimum staffing ratios: Are they working?</w:t>
            </w:r>
          </w:p>
          <w:p w14:paraId="3764CB0A" w14:textId="77777777" w:rsidR="007A6783" w:rsidRPr="0025791E" w:rsidRDefault="007A6783" w:rsidP="007A6783">
            <w:pPr>
              <w:pStyle w:val="First-LevelBulletedListSolid"/>
              <w:numPr>
                <w:ilvl w:val="0"/>
                <w:numId w:val="14"/>
              </w:numPr>
              <w:ind w:left="395"/>
            </w:pPr>
            <w:r>
              <w:rPr>
                <w:b w:val="0"/>
              </w:rPr>
              <w:t>Mandatory overtime: How much overtime, and how often?</w:t>
            </w:r>
          </w:p>
          <w:p w14:paraId="30CE037E" w14:textId="77777777" w:rsidR="007A6783" w:rsidRPr="0025791E" w:rsidRDefault="007A6783" w:rsidP="007A6783">
            <w:pPr>
              <w:pStyle w:val="First-LevelBulletedListSolid"/>
              <w:numPr>
                <w:ilvl w:val="0"/>
                <w:numId w:val="14"/>
              </w:numPr>
              <w:ind w:left="395"/>
            </w:pPr>
            <w:r>
              <w:rPr>
                <w:b w:val="0"/>
              </w:rPr>
              <w:t>Simulation: Is it a safe way to learn the practice of nursing?</w:t>
            </w:r>
          </w:p>
          <w:p w14:paraId="6A68CFD6" w14:textId="77777777" w:rsidR="007A6783" w:rsidRPr="0025791E" w:rsidRDefault="007A6783" w:rsidP="007A6783">
            <w:pPr>
              <w:pStyle w:val="First-LevelBulletedListSolid"/>
              <w:numPr>
                <w:ilvl w:val="0"/>
                <w:numId w:val="14"/>
              </w:numPr>
              <w:ind w:left="395"/>
            </w:pPr>
            <w:r>
              <w:rPr>
                <w:b w:val="0"/>
              </w:rPr>
              <w:t>Medication errors: Are they a threat to quality health care?</w:t>
            </w:r>
          </w:p>
          <w:p w14:paraId="51FA477E" w14:textId="77777777" w:rsidR="007A6783" w:rsidRPr="00636B29" w:rsidRDefault="007A6783" w:rsidP="007A6783">
            <w:pPr>
              <w:pStyle w:val="First-LevelBulletedListSolid"/>
              <w:numPr>
                <w:ilvl w:val="0"/>
                <w:numId w:val="14"/>
              </w:numPr>
              <w:ind w:left="395"/>
            </w:pPr>
            <w:r>
              <w:rPr>
                <w:b w:val="0"/>
              </w:rPr>
              <w:t>Unionization: Is it a professional quality for nursing?</w:t>
            </w:r>
          </w:p>
          <w:p w14:paraId="09958531" w14:textId="77777777" w:rsidR="007A6783" w:rsidRPr="00636B29" w:rsidRDefault="007A6783" w:rsidP="007A6783">
            <w:pPr>
              <w:pStyle w:val="First-LevelBulletedListSolid"/>
              <w:tabs>
                <w:tab w:val="clear" w:pos="1080"/>
              </w:tabs>
              <w:ind w:left="720" w:firstLine="0"/>
            </w:pPr>
          </w:p>
          <w:p w14:paraId="4823692A"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c</w:t>
            </w:r>
            <w:r w:rsidRPr="00636B29">
              <w:rPr>
                <w:b w:val="0"/>
              </w:rPr>
              <w:t xml:space="preserve">ontent of the </w:t>
            </w:r>
            <w:r>
              <w:rPr>
                <w:b w:val="0"/>
              </w:rPr>
              <w:t>p</w:t>
            </w:r>
            <w:r w:rsidRPr="00636B29">
              <w:rPr>
                <w:b w:val="0"/>
              </w:rPr>
              <w:t xml:space="preserve">resentation </w:t>
            </w:r>
            <w:r>
              <w:rPr>
                <w:b w:val="0"/>
              </w:rPr>
              <w:t xml:space="preserve">must </w:t>
            </w:r>
            <w:r w:rsidRPr="00636B29">
              <w:rPr>
                <w:b w:val="0"/>
              </w:rPr>
              <w:t>include:</w:t>
            </w:r>
            <w:r>
              <w:rPr>
                <w:b w:val="0"/>
              </w:rPr>
              <w:t xml:space="preserve"> (refer to rubric)</w:t>
            </w:r>
          </w:p>
          <w:p w14:paraId="11864B39" w14:textId="77777777" w:rsidR="007A6783" w:rsidRPr="00636B29" w:rsidRDefault="007A6783" w:rsidP="007A6783">
            <w:pPr>
              <w:pStyle w:val="First-LevelBulletedListSolid"/>
              <w:tabs>
                <w:tab w:val="clear" w:pos="1080"/>
              </w:tabs>
              <w:ind w:left="0" w:firstLine="0"/>
              <w:rPr>
                <w:b w:val="0"/>
              </w:rPr>
            </w:pPr>
          </w:p>
          <w:p w14:paraId="680090D0" w14:textId="77777777" w:rsidR="007A6783" w:rsidRPr="00636B29" w:rsidRDefault="007A6783" w:rsidP="007A6783">
            <w:pPr>
              <w:pStyle w:val="First-LevelBulletedListSolid"/>
              <w:numPr>
                <w:ilvl w:val="0"/>
                <w:numId w:val="15"/>
              </w:numPr>
              <w:ind w:left="395"/>
              <w:rPr>
                <w:b w:val="0"/>
              </w:rPr>
            </w:pPr>
            <w:r>
              <w:rPr>
                <w:b w:val="0"/>
              </w:rPr>
              <w:t>Required readings for the c</w:t>
            </w:r>
            <w:r w:rsidRPr="00636B29">
              <w:rPr>
                <w:b w:val="0"/>
              </w:rPr>
              <w:t xml:space="preserve">lass, given via email one week before the </w:t>
            </w:r>
            <w:r>
              <w:rPr>
                <w:b w:val="0"/>
              </w:rPr>
              <w:t xml:space="preserve">assigned </w:t>
            </w:r>
            <w:r w:rsidRPr="00636B29">
              <w:rPr>
                <w:b w:val="0"/>
              </w:rPr>
              <w:t>presentation</w:t>
            </w:r>
            <w:r>
              <w:rPr>
                <w:b w:val="0"/>
              </w:rPr>
              <w:t xml:space="preserve"> due date</w:t>
            </w:r>
          </w:p>
          <w:p w14:paraId="78C063DC" w14:textId="77777777" w:rsidR="007A6783" w:rsidRPr="00636B29" w:rsidRDefault="007A6783" w:rsidP="007A6783">
            <w:pPr>
              <w:pStyle w:val="First-LevelBulletedListSolid"/>
              <w:numPr>
                <w:ilvl w:val="0"/>
                <w:numId w:val="15"/>
              </w:numPr>
              <w:ind w:left="395"/>
              <w:rPr>
                <w:b w:val="0"/>
              </w:rPr>
            </w:pPr>
            <w:r w:rsidRPr="00636B29">
              <w:rPr>
                <w:b w:val="0"/>
              </w:rPr>
              <w:t>Objectives for the presentation</w:t>
            </w:r>
          </w:p>
          <w:p w14:paraId="07C3E922" w14:textId="77777777" w:rsidR="007A6783" w:rsidRPr="00636B29" w:rsidRDefault="007A6783" w:rsidP="007A6783">
            <w:pPr>
              <w:pStyle w:val="First-LevelBulletedListSolid"/>
              <w:numPr>
                <w:ilvl w:val="0"/>
                <w:numId w:val="15"/>
              </w:numPr>
              <w:ind w:left="395"/>
              <w:rPr>
                <w:b w:val="0"/>
              </w:rPr>
            </w:pPr>
            <w:r w:rsidRPr="00636B29">
              <w:rPr>
                <w:b w:val="0"/>
              </w:rPr>
              <w:t>The historical background of the issue</w:t>
            </w:r>
            <w:r>
              <w:rPr>
                <w:b w:val="0"/>
              </w:rPr>
              <w:t xml:space="preserve"> and b</w:t>
            </w:r>
            <w:r w:rsidRPr="00636B29">
              <w:rPr>
                <w:b w:val="0"/>
              </w:rPr>
              <w:t xml:space="preserve">riefly </w:t>
            </w:r>
            <w:r>
              <w:rPr>
                <w:b w:val="0"/>
              </w:rPr>
              <w:t xml:space="preserve">stated </w:t>
            </w:r>
            <w:r w:rsidRPr="00636B29">
              <w:rPr>
                <w:b w:val="0"/>
              </w:rPr>
              <w:t>pro and con positions</w:t>
            </w:r>
          </w:p>
          <w:p w14:paraId="01D37AB9" w14:textId="77777777" w:rsidR="007A6783" w:rsidRPr="00636B29" w:rsidRDefault="007A6783" w:rsidP="007A6783">
            <w:pPr>
              <w:pStyle w:val="First-LevelBulletedListSolid"/>
              <w:numPr>
                <w:ilvl w:val="0"/>
                <w:numId w:val="15"/>
              </w:numPr>
              <w:ind w:left="395"/>
              <w:rPr>
                <w:b w:val="0"/>
              </w:rPr>
            </w:pPr>
            <w:r w:rsidRPr="00636B29">
              <w:rPr>
                <w:b w:val="0"/>
              </w:rPr>
              <w:t>The stance you are taking and the rational for this choice</w:t>
            </w:r>
          </w:p>
          <w:p w14:paraId="2917B59E" w14:textId="77777777" w:rsidR="007A6783" w:rsidRPr="00636B29" w:rsidRDefault="007A6783" w:rsidP="007A6783">
            <w:pPr>
              <w:pStyle w:val="First-LevelBulletedListSolid"/>
              <w:numPr>
                <w:ilvl w:val="0"/>
                <w:numId w:val="15"/>
              </w:numPr>
              <w:ind w:left="395"/>
              <w:rPr>
                <w:b w:val="0"/>
              </w:rPr>
            </w:pPr>
            <w:r w:rsidRPr="00636B29">
              <w:rPr>
                <w:b w:val="0"/>
              </w:rPr>
              <w:t>The reasons why this issue is important today</w:t>
            </w:r>
          </w:p>
          <w:p w14:paraId="0D9F40E6" w14:textId="77777777" w:rsidR="007A6783" w:rsidRPr="00636B29" w:rsidRDefault="007A6783" w:rsidP="007A6783">
            <w:pPr>
              <w:pStyle w:val="First-LevelBulletedListSolid"/>
              <w:numPr>
                <w:ilvl w:val="0"/>
                <w:numId w:val="15"/>
              </w:numPr>
              <w:ind w:left="395"/>
              <w:rPr>
                <w:b w:val="0"/>
              </w:rPr>
            </w:pPr>
            <w:r w:rsidRPr="00636B29">
              <w:rPr>
                <w:b w:val="0"/>
              </w:rPr>
              <w:t>The future impact of the issue (possible, probably, preferable)</w:t>
            </w:r>
          </w:p>
          <w:p w14:paraId="31898183" w14:textId="77777777" w:rsidR="007A6783" w:rsidRPr="00636B29" w:rsidRDefault="007A6783" w:rsidP="007A6783">
            <w:pPr>
              <w:pStyle w:val="First-LevelBulletedListSolid"/>
              <w:numPr>
                <w:ilvl w:val="0"/>
                <w:numId w:val="15"/>
              </w:numPr>
              <w:ind w:left="395"/>
              <w:rPr>
                <w:b w:val="0"/>
              </w:rPr>
            </w:pPr>
            <w:r w:rsidRPr="00636B29">
              <w:rPr>
                <w:b w:val="0"/>
              </w:rPr>
              <w:t>Prepared questions given</w:t>
            </w:r>
          </w:p>
          <w:p w14:paraId="033A3CC9" w14:textId="77777777" w:rsidR="007A6783" w:rsidRPr="00636B29" w:rsidRDefault="007A6783" w:rsidP="007A6783">
            <w:pPr>
              <w:pStyle w:val="First-LevelBulletedListSolid"/>
              <w:tabs>
                <w:tab w:val="clear" w:pos="1080"/>
              </w:tabs>
              <w:ind w:left="720" w:firstLine="0"/>
              <w:rPr>
                <w:b w:val="0"/>
              </w:rPr>
            </w:pPr>
          </w:p>
          <w:p w14:paraId="6C3A955A"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p</w:t>
            </w:r>
            <w:r w:rsidRPr="00636B29">
              <w:rPr>
                <w:b w:val="0"/>
              </w:rPr>
              <w:t>rocedure for completion of this assignment</w:t>
            </w:r>
            <w:r>
              <w:rPr>
                <w:b w:val="0"/>
              </w:rPr>
              <w:t xml:space="preserve"> (refer to rubric)</w:t>
            </w:r>
          </w:p>
          <w:p w14:paraId="1E808F97" w14:textId="77777777" w:rsidR="007A6783" w:rsidRPr="00636B29" w:rsidRDefault="007A6783" w:rsidP="007A6783">
            <w:pPr>
              <w:pStyle w:val="First-LevelBulletedListSolid"/>
              <w:tabs>
                <w:tab w:val="clear" w:pos="1080"/>
              </w:tabs>
              <w:ind w:left="0" w:firstLine="0"/>
              <w:rPr>
                <w:b w:val="0"/>
              </w:rPr>
            </w:pPr>
          </w:p>
          <w:p w14:paraId="45116201" w14:textId="77777777" w:rsidR="007A6783" w:rsidRDefault="007A6783" w:rsidP="007A6783">
            <w:pPr>
              <w:pStyle w:val="First-LevelBulletedListSolid"/>
              <w:numPr>
                <w:ilvl w:val="0"/>
                <w:numId w:val="16"/>
              </w:numPr>
              <w:ind w:left="395"/>
              <w:rPr>
                <w:b w:val="0"/>
              </w:rPr>
            </w:pPr>
            <w:r w:rsidRPr="00636B29">
              <w:rPr>
                <w:b w:val="0"/>
              </w:rPr>
              <w:t>Sign up for a topic</w:t>
            </w:r>
            <w:r>
              <w:rPr>
                <w:b w:val="0"/>
              </w:rPr>
              <w:t xml:space="preserve"> on a</w:t>
            </w:r>
            <w:r w:rsidRPr="00636B29">
              <w:rPr>
                <w:b w:val="0"/>
              </w:rPr>
              <w:t xml:space="preserve"> first come, first </w:t>
            </w:r>
            <w:r>
              <w:rPr>
                <w:b w:val="0"/>
              </w:rPr>
              <w:t xml:space="preserve">served </w:t>
            </w:r>
            <w:r w:rsidRPr="00636B29">
              <w:rPr>
                <w:b w:val="0"/>
              </w:rPr>
              <w:t>basis</w:t>
            </w:r>
            <w:r>
              <w:rPr>
                <w:b w:val="0"/>
              </w:rPr>
              <w:t>.</w:t>
            </w:r>
            <w:r>
              <w:rPr>
                <w:b w:val="0"/>
              </w:rPr>
              <w:br/>
            </w:r>
          </w:p>
          <w:p w14:paraId="46E9AB83" w14:textId="77777777" w:rsidR="007A6783" w:rsidRPr="00636B29" w:rsidRDefault="007A6783" w:rsidP="007A6783">
            <w:pPr>
              <w:pStyle w:val="First-LevelBulletedListSolid"/>
              <w:numPr>
                <w:ilvl w:val="0"/>
                <w:numId w:val="16"/>
              </w:numPr>
              <w:ind w:left="395"/>
              <w:rPr>
                <w:b w:val="0"/>
              </w:rPr>
            </w:pPr>
            <w:r w:rsidRPr="00636B29">
              <w:rPr>
                <w:b w:val="0"/>
              </w:rPr>
              <w:t xml:space="preserve">Your resource person is the faculty member for this course. Arrange to contact the faculty member to discuss your objectives, bibliography, required </w:t>
            </w:r>
            <w:r>
              <w:rPr>
                <w:b w:val="0"/>
              </w:rPr>
              <w:t>readings</w:t>
            </w:r>
            <w:r w:rsidRPr="00636B29">
              <w:rPr>
                <w:b w:val="0"/>
              </w:rPr>
              <w:t xml:space="preserve">, outline, and discussion questions at least one week before the presentation. </w:t>
            </w:r>
            <w:r>
              <w:rPr>
                <w:b w:val="0"/>
              </w:rPr>
              <w:br/>
            </w:r>
          </w:p>
          <w:p w14:paraId="0D6590B1" w14:textId="77777777" w:rsidR="007A6783" w:rsidRPr="00636B29" w:rsidRDefault="007A6783" w:rsidP="007A6783">
            <w:pPr>
              <w:pStyle w:val="First-LevelBulletedListSolid"/>
              <w:numPr>
                <w:ilvl w:val="0"/>
                <w:numId w:val="16"/>
              </w:numPr>
              <w:ind w:left="395"/>
              <w:rPr>
                <w:b w:val="0"/>
              </w:rPr>
            </w:pPr>
            <w:r w:rsidRPr="00636B29">
              <w:rPr>
                <w:b w:val="0"/>
              </w:rPr>
              <w:t>Distribute reference of required</w:t>
            </w:r>
            <w:r>
              <w:rPr>
                <w:b w:val="0"/>
              </w:rPr>
              <w:t xml:space="preserve"> readings</w:t>
            </w:r>
            <w:r w:rsidRPr="00636B29">
              <w:rPr>
                <w:b w:val="0"/>
              </w:rPr>
              <w:t xml:space="preserve"> to class members via </w:t>
            </w:r>
            <w:r>
              <w:rPr>
                <w:b w:val="0"/>
              </w:rPr>
              <w:t xml:space="preserve">email </w:t>
            </w:r>
            <w:r w:rsidRPr="00636B29">
              <w:rPr>
                <w:b w:val="0"/>
              </w:rPr>
              <w:t>at least one week before the presentation</w:t>
            </w:r>
            <w:r>
              <w:rPr>
                <w:b w:val="0"/>
              </w:rPr>
              <w:t>.</w:t>
            </w:r>
          </w:p>
          <w:p w14:paraId="0C6C9073" w14:textId="77777777" w:rsidR="007A6783" w:rsidRPr="00636B29" w:rsidRDefault="007A6783" w:rsidP="007A6783">
            <w:pPr>
              <w:pStyle w:val="First-LevelBulletedListSolid"/>
              <w:tabs>
                <w:tab w:val="clear" w:pos="1080"/>
              </w:tabs>
              <w:ind w:left="0" w:firstLine="0"/>
              <w:rPr>
                <w:b w:val="0"/>
              </w:rPr>
            </w:pPr>
          </w:p>
          <w:p w14:paraId="3BEE3D75" w14:textId="77777777" w:rsidR="007A6783" w:rsidRDefault="007A6783" w:rsidP="007A6783">
            <w:pPr>
              <w:pStyle w:val="First-LevelBulletedListSolid"/>
              <w:tabs>
                <w:tab w:val="clear" w:pos="1080"/>
                <w:tab w:val="right" w:pos="5260"/>
              </w:tabs>
              <w:ind w:left="0" w:firstLine="0"/>
              <w:rPr>
                <w:b w:val="0"/>
              </w:rPr>
            </w:pPr>
            <w:r w:rsidRPr="00636B29">
              <w:rPr>
                <w:b w:val="0"/>
              </w:rPr>
              <w:t>Evaluation Criteria</w:t>
            </w:r>
            <w:r>
              <w:rPr>
                <w:b w:val="0"/>
              </w:rPr>
              <w:t xml:space="preserve"> (refer to rubric)</w:t>
            </w:r>
          </w:p>
          <w:p w14:paraId="3DB87564" w14:textId="77777777" w:rsidR="007A6783" w:rsidRPr="00636B29" w:rsidRDefault="007A6783" w:rsidP="007A6783">
            <w:pPr>
              <w:pStyle w:val="First-LevelBulletedListSolid"/>
              <w:tabs>
                <w:tab w:val="clear" w:pos="1080"/>
                <w:tab w:val="right" w:pos="5260"/>
              </w:tabs>
              <w:ind w:left="0" w:firstLine="0"/>
              <w:rPr>
                <w:b w:val="0"/>
              </w:rPr>
            </w:pPr>
          </w:p>
          <w:p w14:paraId="687C4688" w14:textId="77777777" w:rsidR="007A6783" w:rsidRPr="00636B29" w:rsidRDefault="007A6783" w:rsidP="007A6783">
            <w:pPr>
              <w:pStyle w:val="First-LevelBulletedListSolid"/>
              <w:numPr>
                <w:ilvl w:val="0"/>
                <w:numId w:val="17"/>
              </w:numPr>
              <w:ind w:left="395"/>
              <w:rPr>
                <w:b w:val="0"/>
              </w:rPr>
            </w:pPr>
            <w:r w:rsidRPr="00636B29">
              <w:rPr>
                <w:b w:val="0"/>
              </w:rPr>
              <w:t xml:space="preserve">Objectives: </w:t>
            </w:r>
            <w:r>
              <w:rPr>
                <w:b w:val="0"/>
              </w:rPr>
              <w:t>I</w:t>
            </w:r>
            <w:r w:rsidRPr="00636B29">
              <w:rPr>
                <w:b w:val="0"/>
              </w:rPr>
              <w:t>nclude</w:t>
            </w:r>
            <w:r>
              <w:rPr>
                <w:b w:val="0"/>
              </w:rPr>
              <w:t>d</w:t>
            </w:r>
            <w:r w:rsidRPr="00636B29">
              <w:rPr>
                <w:b w:val="0"/>
              </w:rPr>
              <w:t xml:space="preserve"> one or more higher level objectives</w:t>
            </w:r>
            <w:r>
              <w:rPr>
                <w:b w:val="0"/>
              </w:rPr>
              <w:t>.</w:t>
            </w:r>
          </w:p>
          <w:p w14:paraId="02AABB02" w14:textId="77777777" w:rsidR="007A6783" w:rsidRPr="00636B29" w:rsidRDefault="007A6783" w:rsidP="007A6783">
            <w:pPr>
              <w:pStyle w:val="First-LevelBulletedListSolid"/>
              <w:numPr>
                <w:ilvl w:val="0"/>
                <w:numId w:val="17"/>
              </w:numPr>
              <w:ind w:left="395"/>
              <w:rPr>
                <w:b w:val="0"/>
              </w:rPr>
            </w:pPr>
            <w:r w:rsidRPr="00636B29">
              <w:rPr>
                <w:b w:val="0"/>
              </w:rPr>
              <w:t xml:space="preserve">References: </w:t>
            </w:r>
            <w:r>
              <w:rPr>
                <w:b w:val="0"/>
              </w:rPr>
              <w:t>A</w:t>
            </w:r>
            <w:r w:rsidRPr="00636B29">
              <w:rPr>
                <w:b w:val="0"/>
              </w:rPr>
              <w:t>ppropriateness, quality, quantity, and variety will be evaluated.</w:t>
            </w:r>
            <w:r>
              <w:rPr>
                <w:b w:val="0"/>
              </w:rPr>
              <w:t xml:space="preserve"> </w:t>
            </w:r>
          </w:p>
          <w:p w14:paraId="6AD4E8E8" w14:textId="77777777" w:rsidR="007A6783" w:rsidRPr="00636B29" w:rsidRDefault="007A6783" w:rsidP="007A6783">
            <w:pPr>
              <w:pStyle w:val="First-LevelBulletedListSolid"/>
              <w:numPr>
                <w:ilvl w:val="0"/>
                <w:numId w:val="17"/>
              </w:numPr>
              <w:ind w:left="395"/>
              <w:rPr>
                <w:b w:val="0"/>
              </w:rPr>
            </w:pPr>
            <w:r w:rsidRPr="00636B29">
              <w:rPr>
                <w:b w:val="0"/>
              </w:rPr>
              <w:t xml:space="preserve">Content: </w:t>
            </w:r>
            <w:r>
              <w:rPr>
                <w:b w:val="0"/>
              </w:rPr>
              <w:t>S</w:t>
            </w:r>
            <w:r w:rsidRPr="00636B29">
              <w:rPr>
                <w:b w:val="0"/>
              </w:rPr>
              <w:t>ee information under “</w:t>
            </w:r>
            <w:r>
              <w:rPr>
                <w:b w:val="0"/>
              </w:rPr>
              <w:t>C</w:t>
            </w:r>
            <w:r w:rsidRPr="00636B29">
              <w:rPr>
                <w:b w:val="0"/>
              </w:rPr>
              <w:t>ontent of Presentation</w:t>
            </w:r>
            <w:r>
              <w:rPr>
                <w:b w:val="0"/>
              </w:rPr>
              <w:t>.</w:t>
            </w:r>
            <w:r w:rsidRPr="00636B29">
              <w:rPr>
                <w:b w:val="0"/>
              </w:rPr>
              <w:t>”</w:t>
            </w:r>
          </w:p>
          <w:p w14:paraId="04F7FA6F" w14:textId="77777777" w:rsidR="007A6783" w:rsidRPr="00636B29" w:rsidRDefault="007A6783" w:rsidP="007A6783">
            <w:pPr>
              <w:pStyle w:val="First-LevelBulletedListSolid"/>
              <w:numPr>
                <w:ilvl w:val="0"/>
                <w:numId w:val="17"/>
              </w:numPr>
              <w:ind w:left="395"/>
              <w:rPr>
                <w:b w:val="0"/>
              </w:rPr>
            </w:pPr>
            <w:r w:rsidRPr="00636B29">
              <w:rPr>
                <w:b w:val="0"/>
              </w:rPr>
              <w:t xml:space="preserve">Group </w:t>
            </w:r>
            <w:r>
              <w:rPr>
                <w:b w:val="0"/>
              </w:rPr>
              <w:t>p</w:t>
            </w:r>
            <w:r w:rsidRPr="00636B29">
              <w:rPr>
                <w:b w:val="0"/>
              </w:rPr>
              <w:t xml:space="preserve">rocess (if applicable): </w:t>
            </w:r>
            <w:r>
              <w:rPr>
                <w:b w:val="0"/>
              </w:rPr>
              <w:t>A</w:t>
            </w:r>
            <w:r w:rsidRPr="00636B29">
              <w:rPr>
                <w:b w:val="0"/>
              </w:rPr>
              <w:t>pplication of principles of group process, generation and guidance of discussion and responsiveness to class comments will be evaluated</w:t>
            </w:r>
          </w:p>
          <w:p w14:paraId="6981FDBF" w14:textId="77777777" w:rsidR="00D54F3D" w:rsidRDefault="007A6783" w:rsidP="007A6783">
            <w:pPr>
              <w:pStyle w:val="AssignmentsLevel2"/>
            </w:pPr>
            <w:r w:rsidRPr="00636B29">
              <w:t>Presentation</w:t>
            </w:r>
            <w:r>
              <w:t xml:space="preserve"> characteristics</w:t>
            </w:r>
            <w:r w:rsidRPr="00636B29">
              <w:t xml:space="preserve">: </w:t>
            </w:r>
            <w:r>
              <w:t>C</w:t>
            </w:r>
            <w:r w:rsidRPr="00636B29">
              <w:t>larity of thought, audibility of speaker</w:t>
            </w:r>
            <w:r>
              <w:t>(s)</w:t>
            </w:r>
            <w:r w:rsidRPr="00636B29">
              <w:t xml:space="preserve">, organization, </w:t>
            </w:r>
            <w:r>
              <w:t xml:space="preserve">whether it was </w:t>
            </w:r>
            <w:r w:rsidRPr="00636B29">
              <w:t>conducted within the allotted time,</w:t>
            </w:r>
            <w:r>
              <w:t xml:space="preserve"> and the effectiveness of the</w:t>
            </w:r>
            <w:r w:rsidRPr="00636B29">
              <w:t xml:space="preserve"> use of visual aids.</w:t>
            </w:r>
          </w:p>
          <w:p w14:paraId="4F313FD6" w14:textId="77777777" w:rsidR="00FC074D" w:rsidRDefault="00FC074D" w:rsidP="00FC074D">
            <w:pPr>
              <w:pStyle w:val="AssignmentsLevel2"/>
              <w:numPr>
                <w:ilvl w:val="0"/>
                <w:numId w:val="0"/>
              </w:numPr>
              <w:ind w:left="360" w:hanging="360"/>
            </w:pPr>
          </w:p>
          <w:p w14:paraId="384F18F7" w14:textId="3287FE32" w:rsidR="00FC074D" w:rsidRPr="00636B29" w:rsidRDefault="0097794F" w:rsidP="0097794F">
            <w:pPr>
              <w:pStyle w:val="AssignmentsLevel1"/>
            </w:pPr>
            <w:r w:rsidRPr="0097794F">
              <w:rPr>
                <w:b/>
              </w:rPr>
              <w:t>Click</w:t>
            </w:r>
            <w:r w:rsidRPr="0097794F">
              <w:t xml:space="preserve"> the Nursing Issues Presentation course menu button located in the </w:t>
            </w:r>
            <w:proofErr w:type="gramStart"/>
            <w:r w:rsidRPr="0097794F">
              <w:t>left hand</w:t>
            </w:r>
            <w:proofErr w:type="gramEnd"/>
            <w:r w:rsidRPr="0097794F">
              <w:t xml:space="preserve"> menu to submit your PowerPoint for grading </w:t>
            </w:r>
            <w:r w:rsidR="00FC074D" w:rsidRPr="00D068C8">
              <w:t xml:space="preserve">by 12:00 p.m. (EST) on Monday of Week </w:t>
            </w:r>
            <w:r w:rsidR="00FC074D">
              <w:t>Four</w:t>
            </w:r>
            <w:r w:rsidR="00FC074D" w:rsidRPr="00D068C8">
              <w:t>.</w:t>
            </w:r>
          </w:p>
        </w:tc>
        <w:tc>
          <w:tcPr>
            <w:tcW w:w="1440" w:type="dxa"/>
          </w:tcPr>
          <w:p w14:paraId="4D7D8EC0" w14:textId="77777777" w:rsidR="00D54F3D" w:rsidRPr="00636B29" w:rsidRDefault="00746F31" w:rsidP="00D54F3D">
            <w:pPr>
              <w:tabs>
                <w:tab w:val="left" w:pos="2329"/>
              </w:tabs>
              <w:rPr>
                <w:rFonts w:cs="Arial"/>
                <w:szCs w:val="20"/>
              </w:rPr>
            </w:pPr>
            <w:r>
              <w:rPr>
                <w:rFonts w:cs="Arial"/>
                <w:szCs w:val="20"/>
              </w:rPr>
              <w:lastRenderedPageBreak/>
              <w:t xml:space="preserve">1.2, </w:t>
            </w:r>
            <w:r w:rsidR="00C76132">
              <w:rPr>
                <w:rFonts w:cs="Arial"/>
                <w:szCs w:val="20"/>
              </w:rPr>
              <w:t>3</w:t>
            </w:r>
            <w:r w:rsidR="00D54F3D">
              <w:rPr>
                <w:rFonts w:cs="Arial"/>
                <w:szCs w:val="20"/>
              </w:rPr>
              <w:t>.4</w:t>
            </w:r>
          </w:p>
        </w:tc>
        <w:tc>
          <w:tcPr>
            <w:tcW w:w="1440" w:type="dxa"/>
          </w:tcPr>
          <w:p w14:paraId="64DA3F7A" w14:textId="77777777" w:rsidR="00D54F3D" w:rsidRPr="00636B29" w:rsidRDefault="00D54F3D" w:rsidP="00D54F3D">
            <w:pPr>
              <w:tabs>
                <w:tab w:val="left" w:pos="0"/>
                <w:tab w:val="left" w:pos="3720"/>
              </w:tabs>
              <w:outlineLvl w:val="0"/>
              <w:rPr>
                <w:rFonts w:cs="Arial"/>
                <w:szCs w:val="20"/>
              </w:rPr>
            </w:pPr>
          </w:p>
        </w:tc>
      </w:tr>
      <w:tr w:rsidR="007A6783" w:rsidRPr="00842155" w14:paraId="72E35DB3" w14:textId="77777777" w:rsidTr="004B2F74">
        <w:tc>
          <w:tcPr>
            <w:tcW w:w="10170" w:type="dxa"/>
            <w:gridSpan w:val="2"/>
            <w:tcMar>
              <w:top w:w="115" w:type="dxa"/>
              <w:left w:w="115" w:type="dxa"/>
              <w:bottom w:w="115" w:type="dxa"/>
              <w:right w:w="115" w:type="dxa"/>
            </w:tcMar>
          </w:tcPr>
          <w:p w14:paraId="69B0B4FF" w14:textId="77777777" w:rsidR="007A6783" w:rsidRDefault="007A6783" w:rsidP="007A6783">
            <w:pPr>
              <w:pStyle w:val="First-LevelBulletedListSolid"/>
              <w:tabs>
                <w:tab w:val="clear" w:pos="1080"/>
              </w:tabs>
              <w:ind w:left="0" w:firstLine="0"/>
            </w:pPr>
            <w:r w:rsidRPr="00B12892">
              <w:lastRenderedPageBreak/>
              <w:t xml:space="preserve">Discussion: </w:t>
            </w:r>
            <w:r>
              <w:t>Nursing Issue Presentation</w:t>
            </w:r>
          </w:p>
          <w:p w14:paraId="3B1C9A51" w14:textId="77777777" w:rsidR="007A6783" w:rsidRDefault="007A6783" w:rsidP="007A6783">
            <w:pPr>
              <w:pStyle w:val="First-LevelBulletedListSolid"/>
              <w:tabs>
                <w:tab w:val="clear" w:pos="1080"/>
              </w:tabs>
              <w:ind w:left="0" w:firstLine="0"/>
            </w:pPr>
          </w:p>
          <w:p w14:paraId="476E32A8" w14:textId="77777777" w:rsidR="00B13ABC" w:rsidRDefault="00FC074D" w:rsidP="00FC074D">
            <w:pPr>
              <w:pStyle w:val="First-LevelBulletedListSolid"/>
              <w:tabs>
                <w:tab w:val="clear" w:pos="1080"/>
              </w:tabs>
              <w:ind w:left="0" w:firstLine="0"/>
              <w:rPr>
                <w:b w:val="0"/>
              </w:rPr>
            </w:pPr>
            <w:r w:rsidRPr="00720547">
              <w:t>View</w:t>
            </w:r>
            <w:r>
              <w:rPr>
                <w:b w:val="0"/>
              </w:rPr>
              <w:t xml:space="preserve"> this week’s presentations which will be posted </w:t>
            </w:r>
            <w:r w:rsidRPr="00D068C8">
              <w:rPr>
                <w:b w:val="0"/>
              </w:rPr>
              <w:t>by 12:00 p.m. (EST) on Monday.</w:t>
            </w:r>
            <w:r>
              <w:rPr>
                <w:b w:val="0"/>
              </w:rPr>
              <w:t xml:space="preserve"> For each presentation, post a comment on </w:t>
            </w:r>
            <w:proofErr w:type="gramStart"/>
            <w:r>
              <w:rPr>
                <w:b w:val="0"/>
              </w:rPr>
              <w:t>whether or not</w:t>
            </w:r>
            <w:proofErr w:type="gramEnd"/>
            <w:r>
              <w:rPr>
                <w:b w:val="0"/>
              </w:rPr>
              <w:t xml:space="preserve"> </w:t>
            </w:r>
            <w:r w:rsidRPr="00636B29">
              <w:rPr>
                <w:b w:val="0"/>
              </w:rPr>
              <w:t xml:space="preserve">the presentation convinced you of the </w:t>
            </w:r>
            <w:r>
              <w:rPr>
                <w:b w:val="0"/>
              </w:rPr>
              <w:t>presenter or presenters’</w:t>
            </w:r>
            <w:r w:rsidRPr="00636B29">
              <w:rPr>
                <w:b w:val="0"/>
              </w:rPr>
              <w:t xml:space="preserve"> stance. </w:t>
            </w:r>
          </w:p>
          <w:p w14:paraId="35C6B261" w14:textId="77777777" w:rsidR="00B13ABC" w:rsidRDefault="00B13ABC" w:rsidP="00FC074D">
            <w:pPr>
              <w:pStyle w:val="First-LevelBulletedListSolid"/>
              <w:tabs>
                <w:tab w:val="clear" w:pos="1080"/>
              </w:tabs>
              <w:ind w:left="0" w:firstLine="0"/>
              <w:rPr>
                <w:b w:val="0"/>
              </w:rPr>
            </w:pPr>
          </w:p>
          <w:p w14:paraId="5358DCAF" w14:textId="7CD94205" w:rsidR="007A6783" w:rsidRPr="00636B29" w:rsidRDefault="00FC074D" w:rsidP="00FC074D">
            <w:pPr>
              <w:pStyle w:val="First-LevelBulletedListSolid"/>
              <w:tabs>
                <w:tab w:val="clear" w:pos="1080"/>
              </w:tabs>
              <w:ind w:left="0" w:firstLine="0"/>
            </w:pPr>
            <w:r w:rsidRPr="00636B29">
              <w:rPr>
                <w:b w:val="0"/>
              </w:rPr>
              <w:t xml:space="preserve">Responses </w:t>
            </w:r>
            <w:r>
              <w:rPr>
                <w:b w:val="0"/>
              </w:rPr>
              <w:t xml:space="preserve">must </w:t>
            </w:r>
            <w:r w:rsidRPr="00636B29">
              <w:rPr>
                <w:b w:val="0"/>
              </w:rPr>
              <w:t>be 50</w:t>
            </w:r>
            <w:r>
              <w:rPr>
                <w:b w:val="0"/>
              </w:rPr>
              <w:t>–</w:t>
            </w:r>
            <w:r w:rsidRPr="00636B29">
              <w:rPr>
                <w:b w:val="0"/>
              </w:rPr>
              <w:t xml:space="preserve">150 words and </w:t>
            </w:r>
            <w:r>
              <w:rPr>
                <w:b w:val="0"/>
              </w:rPr>
              <w:t xml:space="preserve">must be </w:t>
            </w:r>
            <w:r w:rsidRPr="00636B29">
              <w:rPr>
                <w:b w:val="0"/>
              </w:rPr>
              <w:t>completed by</w:t>
            </w:r>
            <w:r w:rsidRPr="005D1A53">
              <w:rPr>
                <w:b w:val="0"/>
              </w:rPr>
              <w:t xml:space="preserve"> 11:59 p.m. (EST) Sunday</w:t>
            </w:r>
            <w:r>
              <w:rPr>
                <w:b w:val="0"/>
              </w:rPr>
              <w:t xml:space="preserve"> of Week Four.</w:t>
            </w:r>
          </w:p>
        </w:tc>
        <w:tc>
          <w:tcPr>
            <w:tcW w:w="1440" w:type="dxa"/>
          </w:tcPr>
          <w:p w14:paraId="1316F573" w14:textId="77777777" w:rsidR="007A6783" w:rsidRPr="00636B29" w:rsidRDefault="007A6783" w:rsidP="007A6783">
            <w:pPr>
              <w:tabs>
                <w:tab w:val="left" w:pos="2329"/>
              </w:tabs>
              <w:rPr>
                <w:rFonts w:cs="Arial"/>
                <w:szCs w:val="20"/>
              </w:rPr>
            </w:pPr>
            <w:r>
              <w:rPr>
                <w:rFonts w:cs="Arial"/>
                <w:szCs w:val="20"/>
              </w:rPr>
              <w:t>3.4</w:t>
            </w:r>
          </w:p>
        </w:tc>
        <w:tc>
          <w:tcPr>
            <w:tcW w:w="1440" w:type="dxa"/>
          </w:tcPr>
          <w:p w14:paraId="72D30861" w14:textId="77777777" w:rsidR="007A6783" w:rsidRPr="00636B29" w:rsidRDefault="007A6783" w:rsidP="007A6783">
            <w:pPr>
              <w:tabs>
                <w:tab w:val="left" w:pos="0"/>
                <w:tab w:val="left" w:pos="3720"/>
              </w:tabs>
              <w:outlineLvl w:val="0"/>
              <w:rPr>
                <w:rFonts w:cs="Arial"/>
                <w:szCs w:val="20"/>
              </w:rPr>
            </w:pPr>
            <w:r w:rsidRPr="00636B29">
              <w:rPr>
                <w:rFonts w:cs="Arial"/>
                <w:szCs w:val="20"/>
              </w:rPr>
              <w:t xml:space="preserve">Discussion Board = </w:t>
            </w:r>
          </w:p>
          <w:p w14:paraId="24F555A5" w14:textId="77777777" w:rsidR="007A6783" w:rsidRPr="00636B29" w:rsidRDefault="007A6783" w:rsidP="007A6783">
            <w:pPr>
              <w:tabs>
                <w:tab w:val="left" w:pos="0"/>
                <w:tab w:val="left" w:pos="3720"/>
              </w:tabs>
              <w:outlineLvl w:val="0"/>
              <w:rPr>
                <w:rFonts w:cs="Arial"/>
                <w:szCs w:val="20"/>
              </w:rPr>
            </w:pPr>
            <w:r w:rsidRPr="00636B29">
              <w:rPr>
                <w:rFonts w:cs="Arial"/>
                <w:b/>
                <w:szCs w:val="20"/>
              </w:rPr>
              <w:t>2 hours</w:t>
            </w:r>
          </w:p>
        </w:tc>
      </w:tr>
      <w:tr w:rsidR="000927F1" w:rsidRPr="00132272" w14:paraId="285177A1" w14:textId="77777777" w:rsidTr="002522B3">
        <w:tc>
          <w:tcPr>
            <w:tcW w:w="10170" w:type="dxa"/>
            <w:gridSpan w:val="2"/>
            <w:tcMar>
              <w:top w:w="115" w:type="dxa"/>
              <w:left w:w="115" w:type="dxa"/>
              <w:bottom w:w="115" w:type="dxa"/>
              <w:right w:w="115" w:type="dxa"/>
            </w:tcMar>
          </w:tcPr>
          <w:p w14:paraId="178E962A" w14:textId="77777777" w:rsidR="000927F1" w:rsidRPr="00636B29" w:rsidRDefault="000927F1" w:rsidP="000927F1">
            <w:pPr>
              <w:pStyle w:val="First-LevelBulletedListSolid"/>
              <w:tabs>
                <w:tab w:val="clear" w:pos="1080"/>
              </w:tabs>
              <w:ind w:left="0" w:firstLine="0"/>
            </w:pPr>
            <w:r w:rsidRPr="00636B29">
              <w:t>Media Analysis Blog</w:t>
            </w:r>
          </w:p>
          <w:p w14:paraId="54237FBB" w14:textId="77777777" w:rsidR="000927F1" w:rsidRPr="00636B29" w:rsidRDefault="000927F1" w:rsidP="000927F1">
            <w:pPr>
              <w:pStyle w:val="First-LevelBulletedListSolid"/>
              <w:tabs>
                <w:tab w:val="clear" w:pos="1080"/>
              </w:tabs>
              <w:ind w:left="0" w:firstLine="0"/>
            </w:pPr>
          </w:p>
          <w:p w14:paraId="70E804CB" w14:textId="77777777" w:rsidR="000927F1" w:rsidRPr="00636B29" w:rsidRDefault="000927F1" w:rsidP="000927F1">
            <w:pPr>
              <w:pStyle w:val="First-LevelBulletedListSolid"/>
              <w:tabs>
                <w:tab w:val="clear" w:pos="1080"/>
              </w:tabs>
              <w:ind w:left="0" w:firstLine="0"/>
              <w:rPr>
                <w:b w:val="0"/>
              </w:rPr>
            </w:pPr>
            <w:r w:rsidRPr="00636B29">
              <w:t>Select</w:t>
            </w:r>
            <w:r w:rsidRPr="00636B29">
              <w:rPr>
                <w:b w:val="0"/>
              </w:rPr>
              <w:t xml:space="preserve"> any type of media reference</w:t>
            </w:r>
            <w:r w:rsidR="008D5844">
              <w:rPr>
                <w:b w:val="0"/>
              </w:rPr>
              <w:t xml:space="preserve"> or </w:t>
            </w:r>
            <w:r w:rsidRPr="00636B29">
              <w:rPr>
                <w:b w:val="0"/>
              </w:rPr>
              <w:t>presentation of nursing (literary, film, television,</w:t>
            </w:r>
            <w:r>
              <w:rPr>
                <w:b w:val="0"/>
              </w:rPr>
              <w:t xml:space="preserve"> Internet,</w:t>
            </w:r>
            <w:r w:rsidRPr="00636B29">
              <w:rPr>
                <w:b w:val="0"/>
              </w:rPr>
              <w:t xml:space="preserve"> </w:t>
            </w:r>
            <w:r w:rsidR="006B3828" w:rsidRPr="00636B29">
              <w:rPr>
                <w:b w:val="0"/>
              </w:rPr>
              <w:t>etc.</w:t>
            </w:r>
            <w:r w:rsidRPr="00636B29">
              <w:rPr>
                <w:b w:val="0"/>
              </w:rPr>
              <w:t>)</w:t>
            </w:r>
            <w:r w:rsidR="00686FA8">
              <w:rPr>
                <w:b w:val="0"/>
              </w:rPr>
              <w:t>,</w:t>
            </w:r>
            <w:r w:rsidRPr="00636B29">
              <w:rPr>
                <w:b w:val="0"/>
              </w:rPr>
              <w:t xml:space="preserve"> and determine the positive and negative reflections on the profession of nursing.</w:t>
            </w:r>
          </w:p>
          <w:p w14:paraId="100CD41D" w14:textId="77777777" w:rsidR="000927F1" w:rsidRPr="00636B29" w:rsidRDefault="000927F1" w:rsidP="000927F1">
            <w:pPr>
              <w:pStyle w:val="First-LevelBulletedListSolid"/>
              <w:tabs>
                <w:tab w:val="clear" w:pos="1080"/>
              </w:tabs>
              <w:ind w:left="0" w:firstLine="0"/>
              <w:rPr>
                <w:b w:val="0"/>
              </w:rPr>
            </w:pPr>
          </w:p>
          <w:p w14:paraId="57321375" w14:textId="77777777" w:rsidR="006B3828" w:rsidRDefault="006B3828" w:rsidP="000927F1">
            <w:pPr>
              <w:pStyle w:val="First-LevelBulletedListSolid"/>
              <w:tabs>
                <w:tab w:val="clear" w:pos="1080"/>
              </w:tabs>
              <w:ind w:left="0" w:firstLine="0"/>
              <w:rPr>
                <w:b w:val="0"/>
              </w:rPr>
            </w:pPr>
            <w:r w:rsidRPr="006B3828">
              <w:t>Write</w:t>
            </w:r>
            <w:r>
              <w:rPr>
                <w:b w:val="0"/>
              </w:rPr>
              <w:t xml:space="preserve"> </w:t>
            </w:r>
            <w:r w:rsidR="000927F1" w:rsidRPr="00636B29">
              <w:rPr>
                <w:b w:val="0"/>
              </w:rPr>
              <w:t>a 400- to 600-word blog</w:t>
            </w:r>
            <w:r>
              <w:rPr>
                <w:b w:val="0"/>
              </w:rPr>
              <w:t xml:space="preserve"> post in which you</w:t>
            </w:r>
            <w:r w:rsidR="00E87A00">
              <w:rPr>
                <w:b w:val="0"/>
              </w:rPr>
              <w:t xml:space="preserve"> complete the following</w:t>
            </w:r>
            <w:r>
              <w:rPr>
                <w:b w:val="0"/>
              </w:rPr>
              <w:t xml:space="preserve">: </w:t>
            </w:r>
          </w:p>
          <w:p w14:paraId="37214ED0" w14:textId="77777777" w:rsidR="00E87A00" w:rsidRDefault="00E87A00" w:rsidP="000927F1">
            <w:pPr>
              <w:pStyle w:val="First-LevelBulletedListSolid"/>
              <w:tabs>
                <w:tab w:val="clear" w:pos="1080"/>
              </w:tabs>
              <w:ind w:left="0" w:firstLine="0"/>
              <w:rPr>
                <w:b w:val="0"/>
              </w:rPr>
            </w:pPr>
          </w:p>
          <w:p w14:paraId="13D95D34" w14:textId="77777777" w:rsidR="000927F1" w:rsidRPr="006B3828" w:rsidRDefault="006B3828" w:rsidP="00E87A00">
            <w:pPr>
              <w:pStyle w:val="First-LevelBulletedListSolid"/>
              <w:numPr>
                <w:ilvl w:val="0"/>
                <w:numId w:val="18"/>
              </w:numPr>
              <w:ind w:left="395"/>
              <w:rPr>
                <w:b w:val="0"/>
              </w:rPr>
            </w:pPr>
            <w:r w:rsidRPr="006B3828">
              <w:rPr>
                <w:b w:val="0"/>
              </w:rPr>
              <w:t>Highlight a portion of the media for the class</w:t>
            </w:r>
            <w:r w:rsidR="000927F1" w:rsidRPr="006B3828">
              <w:rPr>
                <w:b w:val="0"/>
              </w:rPr>
              <w:t xml:space="preserve"> </w:t>
            </w:r>
          </w:p>
          <w:p w14:paraId="14D94CFD" w14:textId="77777777" w:rsidR="000927F1" w:rsidRPr="006B3828" w:rsidRDefault="000927F1" w:rsidP="00E87A00">
            <w:pPr>
              <w:pStyle w:val="First-LevelBulletedListSolid"/>
              <w:numPr>
                <w:ilvl w:val="0"/>
                <w:numId w:val="18"/>
              </w:numPr>
              <w:ind w:left="395"/>
              <w:rPr>
                <w:b w:val="0"/>
              </w:rPr>
            </w:pPr>
            <w:r w:rsidRPr="006B3828">
              <w:rPr>
                <w:b w:val="0"/>
              </w:rPr>
              <w:t>Include a link to a sample of the highlighted media, if available</w:t>
            </w:r>
            <w:r w:rsidR="006C3E5A">
              <w:rPr>
                <w:b w:val="0"/>
              </w:rPr>
              <w:t>;</w:t>
            </w:r>
            <w:r w:rsidRPr="006B3828">
              <w:rPr>
                <w:b w:val="0"/>
              </w:rPr>
              <w:t xml:space="preserve"> </w:t>
            </w:r>
            <w:r w:rsidR="006C3E5A">
              <w:rPr>
                <w:b w:val="0"/>
              </w:rPr>
              <w:t>i</w:t>
            </w:r>
            <w:r w:rsidRPr="006B3828">
              <w:rPr>
                <w:b w:val="0"/>
              </w:rPr>
              <w:t xml:space="preserve">f a hyperlink directly to the media is not </w:t>
            </w:r>
            <w:r w:rsidR="006B3828" w:rsidRPr="006B3828">
              <w:rPr>
                <w:b w:val="0"/>
              </w:rPr>
              <w:t>available,</w:t>
            </w:r>
            <w:r w:rsidRPr="006B3828">
              <w:rPr>
                <w:b w:val="0"/>
              </w:rPr>
              <w:t xml:space="preserve"> </w:t>
            </w:r>
            <w:r w:rsidR="006C3E5A">
              <w:rPr>
                <w:b w:val="0"/>
              </w:rPr>
              <w:t>include</w:t>
            </w:r>
            <w:r w:rsidR="006C3E5A" w:rsidRPr="006B3828">
              <w:rPr>
                <w:b w:val="0"/>
              </w:rPr>
              <w:t xml:space="preserve"> </w:t>
            </w:r>
            <w:r w:rsidRPr="006B3828">
              <w:rPr>
                <w:b w:val="0"/>
              </w:rPr>
              <w:t xml:space="preserve">a narrative description. </w:t>
            </w:r>
          </w:p>
          <w:p w14:paraId="6F6B491E" w14:textId="77777777" w:rsidR="006B3828" w:rsidRDefault="000927F1" w:rsidP="00E87A00">
            <w:pPr>
              <w:pStyle w:val="First-LevelBulletedListSolid"/>
              <w:numPr>
                <w:ilvl w:val="0"/>
                <w:numId w:val="18"/>
              </w:numPr>
              <w:ind w:left="395"/>
              <w:rPr>
                <w:b w:val="0"/>
              </w:rPr>
            </w:pPr>
            <w:r w:rsidRPr="006B3828">
              <w:rPr>
                <w:b w:val="0"/>
              </w:rPr>
              <w:t>Discuss your perceptions of the media</w:t>
            </w:r>
            <w:r w:rsidRPr="00636B29">
              <w:rPr>
                <w:b w:val="0"/>
              </w:rPr>
              <w:t xml:space="preserve"> reference. </w:t>
            </w:r>
            <w:r w:rsidR="00F04038">
              <w:rPr>
                <w:b w:val="0"/>
              </w:rPr>
              <w:br/>
            </w:r>
          </w:p>
          <w:p w14:paraId="01E1017B" w14:textId="77777777" w:rsidR="000927F1" w:rsidRPr="00636B29" w:rsidRDefault="006B3828" w:rsidP="000927F1">
            <w:pPr>
              <w:pStyle w:val="First-LevelBulletedListSolid"/>
              <w:tabs>
                <w:tab w:val="clear" w:pos="1080"/>
              </w:tabs>
              <w:ind w:left="0" w:firstLine="0"/>
              <w:rPr>
                <w:b w:val="0"/>
              </w:rPr>
            </w:pPr>
            <w:r w:rsidRPr="006B3828">
              <w:t>Post</w:t>
            </w:r>
            <w:r>
              <w:rPr>
                <w:b w:val="0"/>
              </w:rPr>
              <w:t xml:space="preserve"> your blog post by</w:t>
            </w:r>
            <w:r w:rsidRPr="00636B29">
              <w:rPr>
                <w:b w:val="0"/>
              </w:rPr>
              <w:t xml:space="preserve"> 11:5</w:t>
            </w:r>
            <w:r w:rsidR="0084429A">
              <w:rPr>
                <w:b w:val="0"/>
              </w:rPr>
              <w:t>9 p.m. (EST) on Thursday of Week Four</w:t>
            </w:r>
            <w:r w:rsidR="005128DD">
              <w:rPr>
                <w:b w:val="0"/>
              </w:rPr>
              <w:t>.</w:t>
            </w:r>
          </w:p>
          <w:p w14:paraId="30028FA5" w14:textId="77777777" w:rsidR="006B3828" w:rsidRDefault="006B3828" w:rsidP="000927F1">
            <w:pPr>
              <w:pStyle w:val="First-LevelBulletedListSolid"/>
              <w:tabs>
                <w:tab w:val="clear" w:pos="1080"/>
              </w:tabs>
              <w:ind w:left="0" w:firstLine="0"/>
            </w:pPr>
          </w:p>
          <w:p w14:paraId="6D4D7D1D" w14:textId="77777777" w:rsidR="000927F1" w:rsidRPr="00132272" w:rsidRDefault="000927F1" w:rsidP="00F71E6F">
            <w:pPr>
              <w:pStyle w:val="First-LevelBulletedListSolid"/>
              <w:tabs>
                <w:tab w:val="clear" w:pos="1080"/>
              </w:tabs>
              <w:ind w:left="0" w:firstLine="0"/>
              <w:rPr>
                <w:strike/>
              </w:rPr>
            </w:pPr>
            <w:r w:rsidRPr="00636B29">
              <w:t>Read</w:t>
            </w:r>
            <w:r w:rsidRPr="00636B29">
              <w:rPr>
                <w:b w:val="0"/>
              </w:rPr>
              <w:t xml:space="preserve"> </w:t>
            </w:r>
            <w:r w:rsidR="006B3828">
              <w:rPr>
                <w:b w:val="0"/>
              </w:rPr>
              <w:t xml:space="preserve">your classmates’ </w:t>
            </w:r>
            <w:r w:rsidR="00F71E6F">
              <w:rPr>
                <w:b w:val="0"/>
              </w:rPr>
              <w:t xml:space="preserve">blog </w:t>
            </w:r>
            <w:proofErr w:type="gramStart"/>
            <w:r w:rsidR="00F71E6F">
              <w:rPr>
                <w:b w:val="0"/>
              </w:rPr>
              <w:t xml:space="preserve">posts, </w:t>
            </w:r>
            <w:r w:rsidR="006B3828" w:rsidRPr="00F71E6F">
              <w:rPr>
                <w:b w:val="0"/>
              </w:rPr>
              <w:t>and</w:t>
            </w:r>
            <w:proofErr w:type="gramEnd"/>
            <w:r w:rsidR="006B3828" w:rsidRPr="00F71E6F">
              <w:rPr>
                <w:b w:val="0"/>
              </w:rPr>
              <w:t xml:space="preserve"> w</w:t>
            </w:r>
            <w:r w:rsidRPr="007A6783">
              <w:rPr>
                <w:b w:val="0"/>
              </w:rPr>
              <w:t>rite</w:t>
            </w:r>
            <w:r w:rsidRPr="00636B29">
              <w:rPr>
                <w:b w:val="0"/>
              </w:rPr>
              <w:t xml:space="preserve"> a 250-</w:t>
            </w:r>
            <w:r w:rsidR="007F352E">
              <w:rPr>
                <w:b w:val="0"/>
              </w:rPr>
              <w:t xml:space="preserve"> to </w:t>
            </w:r>
            <w:r w:rsidR="006B3828" w:rsidRPr="00636B29">
              <w:rPr>
                <w:b w:val="0"/>
              </w:rPr>
              <w:t>400-word</w:t>
            </w:r>
            <w:r w:rsidRPr="00636B29">
              <w:rPr>
                <w:b w:val="0"/>
              </w:rPr>
              <w:t xml:space="preserve"> response to two other students. The response blog post is due</w:t>
            </w:r>
            <w:r w:rsidR="0084429A">
              <w:rPr>
                <w:b w:val="0"/>
              </w:rPr>
              <w:t xml:space="preserve"> by 11:59 p.m. (EST) on Sunday of Week Four.</w:t>
            </w:r>
            <w:r w:rsidR="006C5D5A">
              <w:rPr>
                <w:b w:val="0"/>
              </w:rPr>
              <w:t xml:space="preserve"> </w:t>
            </w:r>
          </w:p>
        </w:tc>
        <w:tc>
          <w:tcPr>
            <w:tcW w:w="1440" w:type="dxa"/>
          </w:tcPr>
          <w:p w14:paraId="50C5C003" w14:textId="77777777" w:rsidR="000927F1" w:rsidRPr="00132272" w:rsidRDefault="006B3828" w:rsidP="000927F1">
            <w:pPr>
              <w:tabs>
                <w:tab w:val="left" w:pos="2329"/>
              </w:tabs>
              <w:rPr>
                <w:rFonts w:cs="Arial"/>
                <w:strike/>
                <w:szCs w:val="20"/>
              </w:rPr>
            </w:pPr>
            <w:r>
              <w:rPr>
                <w:rFonts w:cs="Arial"/>
                <w:szCs w:val="20"/>
              </w:rPr>
              <w:t>4.1, 4</w:t>
            </w:r>
            <w:r w:rsidR="000927F1" w:rsidRPr="00636B29">
              <w:rPr>
                <w:rFonts w:cs="Arial"/>
                <w:szCs w:val="20"/>
              </w:rPr>
              <w:t>.2</w:t>
            </w:r>
          </w:p>
        </w:tc>
        <w:tc>
          <w:tcPr>
            <w:tcW w:w="1440" w:type="dxa"/>
          </w:tcPr>
          <w:p w14:paraId="4D64244E" w14:textId="77777777" w:rsidR="000927F1" w:rsidRPr="00636B29" w:rsidRDefault="000927F1" w:rsidP="000927F1">
            <w:pPr>
              <w:tabs>
                <w:tab w:val="left" w:pos="0"/>
                <w:tab w:val="left" w:pos="3720"/>
              </w:tabs>
              <w:outlineLvl w:val="0"/>
              <w:rPr>
                <w:rFonts w:cs="Arial"/>
                <w:szCs w:val="20"/>
              </w:rPr>
            </w:pPr>
            <w:r w:rsidRPr="00636B29">
              <w:rPr>
                <w:rFonts w:cs="Arial"/>
                <w:szCs w:val="20"/>
              </w:rPr>
              <w:t>Shared blog posting =</w:t>
            </w:r>
          </w:p>
          <w:p w14:paraId="15D1AFC9" w14:textId="77777777" w:rsidR="000927F1" w:rsidRPr="00132272" w:rsidRDefault="000927F1" w:rsidP="000927F1">
            <w:pPr>
              <w:tabs>
                <w:tab w:val="left" w:pos="2329"/>
              </w:tabs>
              <w:rPr>
                <w:rFonts w:cs="Arial"/>
                <w:strike/>
                <w:szCs w:val="20"/>
              </w:rPr>
            </w:pPr>
            <w:r w:rsidRPr="00636B29">
              <w:rPr>
                <w:rFonts w:cs="Arial"/>
                <w:b/>
                <w:szCs w:val="20"/>
              </w:rPr>
              <w:t>2 hours</w:t>
            </w:r>
          </w:p>
        </w:tc>
      </w:tr>
      <w:tr w:rsidR="000927F1" w:rsidRPr="00132272" w14:paraId="1CC18FC8" w14:textId="77777777" w:rsidTr="002522B3">
        <w:tc>
          <w:tcPr>
            <w:tcW w:w="10170" w:type="dxa"/>
            <w:gridSpan w:val="2"/>
            <w:tcMar>
              <w:top w:w="115" w:type="dxa"/>
              <w:left w:w="115" w:type="dxa"/>
              <w:bottom w:w="115" w:type="dxa"/>
              <w:right w:w="115" w:type="dxa"/>
            </w:tcMar>
          </w:tcPr>
          <w:p w14:paraId="58672B83" w14:textId="77777777" w:rsidR="000927F1" w:rsidRPr="006B3828" w:rsidRDefault="000927F1" w:rsidP="000927F1">
            <w:pPr>
              <w:pStyle w:val="First-LevelBulletedListSolid"/>
              <w:tabs>
                <w:tab w:val="clear" w:pos="1080"/>
              </w:tabs>
              <w:ind w:left="0" w:firstLine="0"/>
            </w:pPr>
            <w:r w:rsidRPr="006B3828">
              <w:lastRenderedPageBreak/>
              <w:t>Discussion: Technology in Nursing Practice</w:t>
            </w:r>
          </w:p>
          <w:p w14:paraId="08FD1A22" w14:textId="77777777" w:rsidR="000927F1" w:rsidRDefault="000927F1" w:rsidP="000927F1">
            <w:pPr>
              <w:pStyle w:val="First-LevelBulletedListSolid"/>
              <w:tabs>
                <w:tab w:val="clear" w:pos="1080"/>
              </w:tabs>
              <w:ind w:left="0" w:firstLine="0"/>
              <w:rPr>
                <w:b w:val="0"/>
              </w:rPr>
            </w:pPr>
          </w:p>
          <w:p w14:paraId="70E04026" w14:textId="77777777" w:rsidR="000927F1" w:rsidRPr="00636B29" w:rsidRDefault="006D4856" w:rsidP="000927F1">
            <w:pPr>
              <w:pStyle w:val="First-LevelBulletedListSolid"/>
              <w:tabs>
                <w:tab w:val="clear" w:pos="1080"/>
              </w:tabs>
              <w:ind w:left="0" w:firstLine="0"/>
              <w:rPr>
                <w:b w:val="0"/>
              </w:rPr>
            </w:pPr>
            <w:r w:rsidRPr="00B13ABC">
              <w:t>R</w:t>
            </w:r>
            <w:r w:rsidR="000927F1" w:rsidRPr="00B13ABC">
              <w:t>ead</w:t>
            </w:r>
            <w:r w:rsidR="000927F1" w:rsidRPr="00636B29">
              <w:rPr>
                <w:b w:val="0"/>
              </w:rPr>
              <w:t xml:space="preserve"> the article </w:t>
            </w:r>
            <w:r w:rsidR="00321B91">
              <w:rPr>
                <w:b w:val="0"/>
              </w:rPr>
              <w:t xml:space="preserve">by Christina Jackson, </w:t>
            </w:r>
            <w:r w:rsidRPr="007A6783">
              <w:rPr>
                <w:b w:val="0"/>
                <w:i/>
              </w:rPr>
              <w:t>The Interface of Caring, Self-Care, and Technology in Nursing Education and Practice</w:t>
            </w:r>
            <w:r w:rsidR="000927F1" w:rsidRPr="00636B29">
              <w:rPr>
                <w:b w:val="0"/>
              </w:rPr>
              <w:t xml:space="preserve"> </w:t>
            </w:r>
            <w:r w:rsidR="00321B91">
              <w:rPr>
                <w:b w:val="0"/>
              </w:rPr>
              <w:t>in the Journal of Holistic Nursing Practice 2012 Mar</w:t>
            </w:r>
            <w:r w:rsidR="00450244">
              <w:rPr>
                <w:b w:val="0"/>
              </w:rPr>
              <w:t>–</w:t>
            </w:r>
            <w:proofErr w:type="gramStart"/>
            <w:r w:rsidR="00321B91">
              <w:rPr>
                <w:b w:val="0"/>
              </w:rPr>
              <w:t>Apr,</w:t>
            </w:r>
            <w:proofErr w:type="gramEnd"/>
            <w:r w:rsidR="00321B91">
              <w:rPr>
                <w:b w:val="0"/>
              </w:rPr>
              <w:t xml:space="preserve"> 26</w:t>
            </w:r>
            <w:r w:rsidR="00321B91" w:rsidRPr="007A6783">
              <w:rPr>
                <w:b w:val="0"/>
                <w:i/>
              </w:rPr>
              <w:t>(2)</w:t>
            </w:r>
            <w:r w:rsidR="00321B91">
              <w:rPr>
                <w:b w:val="0"/>
              </w:rPr>
              <w:t>, 69</w:t>
            </w:r>
            <w:r w:rsidR="00450244">
              <w:rPr>
                <w:b w:val="0"/>
              </w:rPr>
              <w:t>–</w:t>
            </w:r>
            <w:r w:rsidR="00321B91">
              <w:rPr>
                <w:b w:val="0"/>
              </w:rPr>
              <w:t xml:space="preserve">73. This article can be accessed via the </w:t>
            </w:r>
            <w:proofErr w:type="spellStart"/>
            <w:r w:rsidR="00321B91">
              <w:rPr>
                <w:b w:val="0"/>
              </w:rPr>
              <w:t>Keiss</w:t>
            </w:r>
            <w:proofErr w:type="spellEnd"/>
            <w:r w:rsidR="00321B91">
              <w:rPr>
                <w:b w:val="0"/>
              </w:rPr>
              <w:t xml:space="preserve"> Library of GMU.</w:t>
            </w:r>
            <w:r w:rsidR="006C5D5A">
              <w:rPr>
                <w:b w:val="0"/>
              </w:rPr>
              <w:t xml:space="preserve"> </w:t>
            </w:r>
          </w:p>
          <w:p w14:paraId="6609DBAD" w14:textId="77777777" w:rsidR="000927F1" w:rsidRPr="00636B29" w:rsidRDefault="000927F1" w:rsidP="000927F1">
            <w:pPr>
              <w:pStyle w:val="First-LevelBulletedListSolid"/>
              <w:tabs>
                <w:tab w:val="clear" w:pos="1080"/>
              </w:tabs>
              <w:ind w:left="0" w:firstLine="0"/>
              <w:rPr>
                <w:b w:val="0"/>
              </w:rPr>
            </w:pPr>
          </w:p>
          <w:p w14:paraId="233D6F04" w14:textId="77777777" w:rsidR="00B12C16" w:rsidRDefault="000927F1" w:rsidP="006B3828">
            <w:pPr>
              <w:pStyle w:val="First-LevelBulletedListSolid"/>
              <w:tabs>
                <w:tab w:val="clear" w:pos="1080"/>
              </w:tabs>
              <w:ind w:left="0" w:firstLine="0"/>
              <w:rPr>
                <w:b w:val="0"/>
              </w:rPr>
            </w:pPr>
            <w:r w:rsidRPr="006B3828">
              <w:rPr>
                <w:b w:val="0"/>
              </w:rPr>
              <w:t>After reading the article</w:t>
            </w:r>
            <w:r w:rsidR="006B3828" w:rsidRPr="006B3828">
              <w:rPr>
                <w:b w:val="0"/>
              </w:rPr>
              <w:t>, p</w:t>
            </w:r>
            <w:r w:rsidRPr="006B3828">
              <w:rPr>
                <w:b w:val="0"/>
              </w:rPr>
              <w:t xml:space="preserve">ost a clear and logical response </w:t>
            </w:r>
            <w:r w:rsidR="006B3828" w:rsidRPr="006B3828">
              <w:rPr>
                <w:b w:val="0"/>
              </w:rPr>
              <w:t>discussing whether you agree or disagree with the terms of the contents of the article.</w:t>
            </w:r>
            <w:r w:rsidR="006C5D5A">
              <w:rPr>
                <w:b w:val="0"/>
              </w:rPr>
              <w:t xml:space="preserve"> </w:t>
            </w:r>
          </w:p>
          <w:p w14:paraId="06D8A6E7" w14:textId="77777777" w:rsidR="00B12C16" w:rsidRDefault="00B12C16" w:rsidP="006B3828">
            <w:pPr>
              <w:pStyle w:val="First-LevelBulletedListSolid"/>
              <w:tabs>
                <w:tab w:val="clear" w:pos="1080"/>
              </w:tabs>
              <w:ind w:left="0" w:firstLine="0"/>
              <w:rPr>
                <w:b w:val="0"/>
              </w:rPr>
            </w:pPr>
          </w:p>
          <w:p w14:paraId="4087931B" w14:textId="77777777" w:rsidR="000927F1" w:rsidRPr="006B3828" w:rsidRDefault="000927F1" w:rsidP="006B3828">
            <w:pPr>
              <w:pStyle w:val="First-LevelBulletedListSolid"/>
              <w:tabs>
                <w:tab w:val="clear" w:pos="1080"/>
              </w:tabs>
              <w:ind w:left="0" w:firstLine="0"/>
              <w:rPr>
                <w:b w:val="0"/>
              </w:rPr>
            </w:pPr>
            <w:r w:rsidRPr="007A6783">
              <w:t>Note.</w:t>
            </w:r>
            <w:r w:rsidRPr="006B3828">
              <w:rPr>
                <w:b w:val="0"/>
              </w:rPr>
              <w:t xml:space="preserve"> Initial answers to the questions are due by 11:59 p</w:t>
            </w:r>
            <w:r w:rsidR="002A02F0">
              <w:rPr>
                <w:b w:val="0"/>
              </w:rPr>
              <w:t>.m. (Eastern time) on Thursday of Week Four.</w:t>
            </w:r>
          </w:p>
          <w:p w14:paraId="2C234C93" w14:textId="77777777" w:rsidR="000927F1" w:rsidRPr="00135F7B" w:rsidRDefault="000927F1" w:rsidP="000927F1">
            <w:pPr>
              <w:pStyle w:val="AssignmentsLevel1"/>
            </w:pPr>
          </w:p>
          <w:p w14:paraId="613D6E1B" w14:textId="77777777" w:rsidR="000927F1" w:rsidRPr="006B3828" w:rsidRDefault="000927F1" w:rsidP="000927F1">
            <w:pPr>
              <w:pStyle w:val="First-LevelBulletedListSolid"/>
              <w:tabs>
                <w:tab w:val="clear" w:pos="1080"/>
              </w:tabs>
              <w:ind w:left="0" w:firstLine="0"/>
              <w:rPr>
                <w:b w:val="0"/>
              </w:rPr>
            </w:pPr>
            <w:r w:rsidRPr="006B3828">
              <w:t>Respond</w:t>
            </w:r>
            <w:r w:rsidRPr="006B3828">
              <w:rPr>
                <w:b w:val="0"/>
              </w:rPr>
              <w:t xml:space="preserve"> to at least three students in a manner that is thought provoking and appropriately challenges or elevates the discussion. All responses must be posted by 11:59 p.m. (Eastern time) on Sunda</w:t>
            </w:r>
            <w:r w:rsidR="006B3828" w:rsidRPr="006B3828">
              <w:rPr>
                <w:b w:val="0"/>
              </w:rPr>
              <w:t>y</w:t>
            </w:r>
            <w:r w:rsidR="002A02F0">
              <w:rPr>
                <w:b w:val="0"/>
              </w:rPr>
              <w:t xml:space="preserve"> of Week Four.</w:t>
            </w:r>
          </w:p>
        </w:tc>
        <w:tc>
          <w:tcPr>
            <w:tcW w:w="1440" w:type="dxa"/>
          </w:tcPr>
          <w:p w14:paraId="0CB5DF53" w14:textId="77777777" w:rsidR="000927F1" w:rsidRPr="00132272" w:rsidRDefault="006B3828" w:rsidP="000927F1">
            <w:pPr>
              <w:tabs>
                <w:tab w:val="left" w:pos="2329"/>
              </w:tabs>
              <w:rPr>
                <w:rFonts w:cs="Arial"/>
                <w:strike/>
                <w:szCs w:val="20"/>
              </w:rPr>
            </w:pPr>
            <w:r>
              <w:rPr>
                <w:rFonts w:cs="Arial"/>
                <w:szCs w:val="20"/>
              </w:rPr>
              <w:t>4</w:t>
            </w:r>
            <w:r w:rsidR="000927F1" w:rsidRPr="00636B29">
              <w:rPr>
                <w:rFonts w:cs="Arial"/>
                <w:szCs w:val="20"/>
              </w:rPr>
              <w:t>.3</w:t>
            </w:r>
          </w:p>
        </w:tc>
        <w:tc>
          <w:tcPr>
            <w:tcW w:w="1440" w:type="dxa"/>
          </w:tcPr>
          <w:p w14:paraId="38451AA4" w14:textId="77777777" w:rsidR="000927F1" w:rsidRPr="00636B29" w:rsidRDefault="000927F1" w:rsidP="000927F1">
            <w:pPr>
              <w:tabs>
                <w:tab w:val="left" w:pos="0"/>
                <w:tab w:val="left" w:pos="3720"/>
              </w:tabs>
              <w:outlineLvl w:val="0"/>
              <w:rPr>
                <w:rFonts w:cs="Arial"/>
                <w:szCs w:val="20"/>
              </w:rPr>
            </w:pPr>
            <w:r w:rsidRPr="00636B29">
              <w:rPr>
                <w:rFonts w:cs="Arial"/>
                <w:szCs w:val="20"/>
              </w:rPr>
              <w:t xml:space="preserve">Shared posting = </w:t>
            </w:r>
          </w:p>
          <w:p w14:paraId="4E1BD4DA" w14:textId="77777777" w:rsidR="000927F1" w:rsidRPr="00132272" w:rsidRDefault="000927F1" w:rsidP="000927F1">
            <w:pPr>
              <w:tabs>
                <w:tab w:val="left" w:pos="2329"/>
              </w:tabs>
              <w:rPr>
                <w:rFonts w:cs="Arial"/>
                <w:strike/>
                <w:szCs w:val="20"/>
              </w:rPr>
            </w:pPr>
            <w:r w:rsidRPr="00636B29">
              <w:rPr>
                <w:rFonts w:cs="Arial"/>
                <w:b/>
                <w:szCs w:val="20"/>
              </w:rPr>
              <w:t>1 hour</w:t>
            </w:r>
          </w:p>
        </w:tc>
      </w:tr>
      <w:tr w:rsidR="00D54F3D" w:rsidRPr="00842155" w14:paraId="7E41B3A7"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B5A44D" w14:textId="77777777" w:rsidR="00D54F3D" w:rsidRPr="00842155" w:rsidRDefault="00D54F3D" w:rsidP="00D54F3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B6D0419" w14:textId="77777777" w:rsidR="00D54F3D" w:rsidRPr="00842155" w:rsidRDefault="00D54F3D" w:rsidP="00D54F3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0432307" w14:textId="77777777" w:rsidR="00D54F3D" w:rsidRPr="00842155" w:rsidRDefault="00D54F3D" w:rsidP="00D54F3D">
            <w:pPr>
              <w:tabs>
                <w:tab w:val="left" w:pos="2329"/>
              </w:tabs>
              <w:rPr>
                <w:rFonts w:cs="Arial"/>
                <w:b/>
                <w:szCs w:val="20"/>
              </w:rPr>
            </w:pPr>
          </w:p>
        </w:tc>
        <w:tc>
          <w:tcPr>
            <w:tcW w:w="1440" w:type="dxa"/>
            <w:tcBorders>
              <w:bottom w:val="single" w:sz="4" w:space="0" w:color="000000" w:themeColor="text1"/>
            </w:tcBorders>
            <w:shd w:val="clear" w:color="auto" w:fill="E6E6E6"/>
          </w:tcPr>
          <w:p w14:paraId="4AA38568" w14:textId="627B0435" w:rsidR="00D54F3D" w:rsidRPr="00842155" w:rsidRDefault="00DF09C6" w:rsidP="00D54F3D">
            <w:pPr>
              <w:tabs>
                <w:tab w:val="left" w:pos="2329"/>
              </w:tabs>
              <w:rPr>
                <w:rFonts w:cs="Arial"/>
                <w:b/>
                <w:szCs w:val="20"/>
              </w:rPr>
            </w:pPr>
            <w:r>
              <w:rPr>
                <w:rFonts w:cs="Arial"/>
                <w:b/>
                <w:szCs w:val="20"/>
              </w:rPr>
              <w:t>5</w:t>
            </w:r>
            <w:r w:rsidR="00360FBB">
              <w:rPr>
                <w:rFonts w:cs="Arial"/>
                <w:b/>
                <w:szCs w:val="20"/>
              </w:rPr>
              <w:t xml:space="preserve"> hours</w:t>
            </w:r>
          </w:p>
        </w:tc>
      </w:tr>
    </w:tbl>
    <w:p w14:paraId="39961BCF" w14:textId="77777777" w:rsidR="005344A9" w:rsidRDefault="005344A9" w:rsidP="0020635A">
      <w:pPr>
        <w:pStyle w:val="Heading1"/>
      </w:pPr>
    </w:p>
    <w:p w14:paraId="4EB59DB4"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1472B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777688F" w14:textId="77777777"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670BDD" w:rsidRPr="00670BDD">
              <w:t>Nursing and Politics:</w:t>
            </w:r>
            <w:r w:rsidR="006C5D5A">
              <w:t xml:space="preserve"> </w:t>
            </w:r>
            <w:r w:rsidR="00670BDD" w:rsidRPr="00670BDD">
              <w:t>The Nurse and the Legal System</w:t>
            </w:r>
            <w:bookmarkEnd w:id="10"/>
          </w:p>
        </w:tc>
        <w:tc>
          <w:tcPr>
            <w:tcW w:w="1440" w:type="dxa"/>
            <w:tcBorders>
              <w:left w:val="nil"/>
              <w:bottom w:val="single" w:sz="4" w:space="0" w:color="000000" w:themeColor="text1"/>
              <w:right w:val="nil"/>
            </w:tcBorders>
            <w:shd w:val="clear" w:color="auto" w:fill="BF2C37"/>
          </w:tcPr>
          <w:p w14:paraId="6AF3259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F6046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4D048F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C82656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79B2E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DA5667" w:rsidRPr="00842155" w14:paraId="67DB55E5"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8CF74A" w14:textId="77777777" w:rsidR="00DA5667" w:rsidRPr="00842155" w:rsidRDefault="00DA5667" w:rsidP="00034A96">
            <w:pPr>
              <w:pStyle w:val="ObjectiveBullet"/>
              <w:numPr>
                <w:ilvl w:val="1"/>
                <w:numId w:val="12"/>
              </w:numPr>
              <w:tabs>
                <w:tab w:val="clear" w:pos="0"/>
              </w:tabs>
            </w:pPr>
            <w:r w:rsidRPr="00636B29">
              <w:t>Identify the legislative process for passing a bill or statute.</w:t>
            </w:r>
          </w:p>
        </w:tc>
        <w:tc>
          <w:tcPr>
            <w:tcW w:w="2880" w:type="dxa"/>
            <w:gridSpan w:val="2"/>
            <w:tcBorders>
              <w:left w:val="nil"/>
              <w:bottom w:val="nil"/>
            </w:tcBorders>
          </w:tcPr>
          <w:p w14:paraId="7BF7AE01"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O8</w:t>
            </w:r>
          </w:p>
        </w:tc>
      </w:tr>
      <w:tr w:rsidR="00DA5667" w:rsidRPr="00842155" w14:paraId="0C4F442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47B2401" w14:textId="77777777" w:rsidR="00DA5667" w:rsidRPr="00842155" w:rsidRDefault="00DA5667" w:rsidP="00EF2947">
            <w:pPr>
              <w:pStyle w:val="ObjectiveBullet"/>
              <w:numPr>
                <w:ilvl w:val="1"/>
                <w:numId w:val="12"/>
              </w:numPr>
            </w:pPr>
            <w:r w:rsidRPr="00636B29">
              <w:t xml:space="preserve">Discuss nursing’s role related to current legislative issues </w:t>
            </w:r>
            <w:r w:rsidR="00EF2947">
              <w:t>that</w:t>
            </w:r>
            <w:r w:rsidR="00EF2947" w:rsidRPr="00636B29">
              <w:t xml:space="preserve"> </w:t>
            </w:r>
            <w:r w:rsidRPr="00636B29">
              <w:t>pertain to nursing and healthcare.</w:t>
            </w:r>
          </w:p>
        </w:tc>
        <w:tc>
          <w:tcPr>
            <w:tcW w:w="2880" w:type="dxa"/>
            <w:gridSpan w:val="2"/>
            <w:tcBorders>
              <w:top w:val="nil"/>
              <w:left w:val="nil"/>
              <w:bottom w:val="nil"/>
            </w:tcBorders>
          </w:tcPr>
          <w:p w14:paraId="63213731"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O8</w:t>
            </w:r>
          </w:p>
        </w:tc>
      </w:tr>
      <w:tr w:rsidR="00DA5667" w:rsidRPr="00842155" w14:paraId="755F9A7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7F6F8A4" w14:textId="77777777" w:rsidR="00DA5667" w:rsidRPr="00842155" w:rsidRDefault="00DA5667" w:rsidP="00034A96">
            <w:pPr>
              <w:pStyle w:val="ObjectiveBullet"/>
              <w:numPr>
                <w:ilvl w:val="1"/>
                <w:numId w:val="12"/>
              </w:numPr>
            </w:pPr>
            <w:r w:rsidRPr="00636B29">
              <w:t>Identify the pertinent legal terminology and the process of a malpractice lawsuit.</w:t>
            </w:r>
          </w:p>
        </w:tc>
        <w:tc>
          <w:tcPr>
            <w:tcW w:w="2880" w:type="dxa"/>
            <w:gridSpan w:val="2"/>
            <w:tcBorders>
              <w:top w:val="nil"/>
              <w:left w:val="nil"/>
              <w:bottom w:val="nil"/>
            </w:tcBorders>
          </w:tcPr>
          <w:p w14:paraId="38AD8F4F"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O7</w:t>
            </w:r>
          </w:p>
        </w:tc>
      </w:tr>
      <w:tr w:rsidR="00DA5667" w:rsidRPr="00842155" w14:paraId="0C7E34B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FB5E673" w14:textId="77777777" w:rsidR="00DA5667" w:rsidRPr="00842155" w:rsidRDefault="00DA5667" w:rsidP="00BE3961">
            <w:pPr>
              <w:pStyle w:val="ObjectiveBullet"/>
              <w:numPr>
                <w:ilvl w:val="1"/>
                <w:numId w:val="12"/>
              </w:numPr>
            </w:pPr>
            <w:r w:rsidRPr="00636B29">
              <w:t xml:space="preserve">Compare the different guidelines </w:t>
            </w:r>
            <w:r w:rsidR="00BE3961">
              <w:t>that</w:t>
            </w:r>
            <w:r w:rsidR="00BE3961" w:rsidRPr="00636B29">
              <w:t xml:space="preserve"> </w:t>
            </w:r>
            <w:r w:rsidRPr="00636B29">
              <w:t>influence the professional practice of nursing.</w:t>
            </w:r>
          </w:p>
        </w:tc>
        <w:tc>
          <w:tcPr>
            <w:tcW w:w="2880" w:type="dxa"/>
            <w:gridSpan w:val="2"/>
            <w:tcBorders>
              <w:top w:val="nil"/>
              <w:left w:val="nil"/>
              <w:bottom w:val="nil"/>
            </w:tcBorders>
          </w:tcPr>
          <w:p w14:paraId="3056C988" w14:textId="77777777" w:rsidR="00DA5667" w:rsidRPr="00842155" w:rsidRDefault="00DA5667" w:rsidP="00DA5667">
            <w:pPr>
              <w:tabs>
                <w:tab w:val="left" w:pos="0"/>
                <w:tab w:val="left" w:pos="3720"/>
              </w:tabs>
              <w:outlineLvl w:val="0"/>
              <w:rPr>
                <w:rFonts w:cs="Arial"/>
                <w:szCs w:val="20"/>
              </w:rPr>
            </w:pPr>
            <w:r w:rsidRPr="00636B29">
              <w:rPr>
                <w:rFonts w:cs="Arial"/>
                <w:szCs w:val="20"/>
              </w:rPr>
              <w:t>C</w:t>
            </w:r>
            <w:r w:rsidR="003C2AD7">
              <w:rPr>
                <w:rFonts w:cs="Arial"/>
                <w:szCs w:val="20"/>
              </w:rPr>
              <w:t>L</w:t>
            </w:r>
            <w:r w:rsidRPr="00636B29">
              <w:rPr>
                <w:rFonts w:cs="Arial"/>
                <w:szCs w:val="20"/>
              </w:rPr>
              <w:t>O6</w:t>
            </w:r>
          </w:p>
        </w:tc>
      </w:tr>
      <w:tr w:rsidR="00DA5667" w:rsidRPr="00842155" w14:paraId="22DA759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0B8D679" w14:textId="77777777" w:rsidR="00DA5667" w:rsidRPr="00842155" w:rsidRDefault="00DA5667" w:rsidP="00034A96">
            <w:pPr>
              <w:pStyle w:val="ObjectiveBullet"/>
              <w:numPr>
                <w:ilvl w:val="1"/>
                <w:numId w:val="12"/>
              </w:numPr>
            </w:pPr>
            <w:r w:rsidRPr="00636B29">
              <w:t>Use the Nurse Practice Act as a basis for legal accountability.</w:t>
            </w:r>
          </w:p>
        </w:tc>
        <w:tc>
          <w:tcPr>
            <w:tcW w:w="2880" w:type="dxa"/>
            <w:gridSpan w:val="2"/>
            <w:tcBorders>
              <w:top w:val="nil"/>
              <w:left w:val="nil"/>
              <w:bottom w:val="single" w:sz="4" w:space="0" w:color="000000" w:themeColor="text1"/>
            </w:tcBorders>
          </w:tcPr>
          <w:p w14:paraId="2E08CE2E" w14:textId="77777777" w:rsidR="00DA5667" w:rsidRPr="00842155" w:rsidRDefault="003C2AD7" w:rsidP="00DA5667">
            <w:pPr>
              <w:tabs>
                <w:tab w:val="left" w:pos="0"/>
                <w:tab w:val="left" w:pos="3720"/>
              </w:tabs>
              <w:outlineLvl w:val="0"/>
              <w:rPr>
                <w:rFonts w:cs="Arial"/>
                <w:szCs w:val="20"/>
              </w:rPr>
            </w:pPr>
            <w:r>
              <w:rPr>
                <w:rFonts w:cs="Arial"/>
                <w:szCs w:val="20"/>
              </w:rPr>
              <w:t xml:space="preserve">CLO6, </w:t>
            </w:r>
            <w:r w:rsidR="00DA5667" w:rsidRPr="00636B29">
              <w:rPr>
                <w:rFonts w:cs="Arial"/>
                <w:szCs w:val="20"/>
              </w:rPr>
              <w:t>CO</w:t>
            </w:r>
            <w:r>
              <w:rPr>
                <w:rFonts w:cs="Arial"/>
                <w:szCs w:val="20"/>
              </w:rPr>
              <w:t>L</w:t>
            </w:r>
            <w:r w:rsidR="00DA5667" w:rsidRPr="00636B29">
              <w:rPr>
                <w:rFonts w:cs="Arial"/>
                <w:szCs w:val="20"/>
              </w:rPr>
              <w:t>7</w:t>
            </w:r>
          </w:p>
        </w:tc>
      </w:tr>
      <w:tr w:rsidR="00DA5667" w:rsidRPr="00842155" w14:paraId="1EAB172F"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1DE8C4F" w14:textId="77777777" w:rsidR="00DA5667" w:rsidRDefault="00DA5667" w:rsidP="00DA5667">
            <w:pPr>
              <w:tabs>
                <w:tab w:val="left" w:pos="0"/>
                <w:tab w:val="left" w:pos="3720"/>
              </w:tabs>
              <w:outlineLvl w:val="0"/>
              <w:rPr>
                <w:rFonts w:cs="Arial"/>
                <w:i/>
                <w:szCs w:val="20"/>
              </w:rPr>
            </w:pPr>
            <w:r>
              <w:rPr>
                <w:rFonts w:cs="Arial"/>
                <w:b/>
                <w:i/>
                <w:sz w:val="22"/>
                <w:szCs w:val="20"/>
              </w:rPr>
              <w:t>Resources, Activities, and Preparation</w:t>
            </w:r>
          </w:p>
          <w:p w14:paraId="41B973BD" w14:textId="77777777" w:rsidR="00DA5667" w:rsidRPr="005B10FE" w:rsidRDefault="00DA5667" w:rsidP="00DA566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299E69E" w14:textId="77777777" w:rsidR="00DA5667" w:rsidRPr="005B10FE" w:rsidRDefault="00DA5667" w:rsidP="00DA566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530DD6A" w14:textId="77777777" w:rsidR="00DA5667" w:rsidRPr="005B10FE" w:rsidRDefault="00DA5667" w:rsidP="00DA5667">
            <w:pPr>
              <w:tabs>
                <w:tab w:val="left" w:pos="0"/>
                <w:tab w:val="left" w:pos="3720"/>
              </w:tabs>
              <w:outlineLvl w:val="0"/>
              <w:rPr>
                <w:rFonts w:cs="Arial"/>
                <w:b/>
                <w:i/>
                <w:szCs w:val="20"/>
              </w:rPr>
            </w:pPr>
            <w:r>
              <w:rPr>
                <w:rFonts w:cs="Arial"/>
                <w:b/>
                <w:i/>
                <w:szCs w:val="20"/>
              </w:rPr>
              <w:t>AIE</w:t>
            </w:r>
          </w:p>
        </w:tc>
      </w:tr>
      <w:tr w:rsidR="00DA5667" w:rsidRPr="00842155" w14:paraId="2AD645A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A5313B" w14:textId="77777777" w:rsidR="00DA5667" w:rsidRDefault="00B12892" w:rsidP="00DA5667">
            <w:pPr>
              <w:tabs>
                <w:tab w:val="left" w:pos="2329"/>
              </w:tabs>
              <w:rPr>
                <w:rFonts w:cs="Arial"/>
                <w:b/>
                <w:szCs w:val="20"/>
              </w:rPr>
            </w:pPr>
            <w:r>
              <w:rPr>
                <w:rFonts w:cs="Arial"/>
                <w:b/>
                <w:szCs w:val="20"/>
              </w:rPr>
              <w:t>Reading</w:t>
            </w:r>
            <w:r w:rsidR="0083263A">
              <w:rPr>
                <w:rFonts w:cs="Arial"/>
                <w:b/>
                <w:szCs w:val="20"/>
              </w:rPr>
              <w:t>s</w:t>
            </w:r>
          </w:p>
          <w:p w14:paraId="705E5F06" w14:textId="77777777" w:rsidR="00CE63F6" w:rsidRPr="00824D94" w:rsidRDefault="00CE63F6" w:rsidP="00DA5667">
            <w:pPr>
              <w:tabs>
                <w:tab w:val="left" w:pos="2329"/>
              </w:tabs>
              <w:rPr>
                <w:rFonts w:cs="Arial"/>
                <w:b/>
                <w:szCs w:val="20"/>
              </w:rPr>
            </w:pPr>
          </w:p>
          <w:p w14:paraId="6F706B07" w14:textId="77777777" w:rsidR="00CE63F6" w:rsidRDefault="00CE63F6" w:rsidP="00CE63F6">
            <w:pPr>
              <w:tabs>
                <w:tab w:val="left" w:pos="2329"/>
              </w:tabs>
              <w:rPr>
                <w:rFonts w:cs="Arial"/>
                <w:szCs w:val="20"/>
              </w:rPr>
            </w:pPr>
            <w:r w:rsidRPr="00D525CC">
              <w:rPr>
                <w:rFonts w:cs="Arial"/>
                <w:b/>
                <w:szCs w:val="20"/>
              </w:rPr>
              <w:t>Read</w:t>
            </w:r>
            <w:r>
              <w:rPr>
                <w:rFonts w:cs="Arial"/>
                <w:szCs w:val="20"/>
              </w:rPr>
              <w:t xml:space="preserve"> the following from </w:t>
            </w:r>
            <w:r w:rsidRPr="00CE63F6">
              <w:rPr>
                <w:rFonts w:cs="Arial"/>
                <w:i/>
                <w:szCs w:val="20"/>
              </w:rPr>
              <w:t>Professional Nursing</w:t>
            </w:r>
            <w:r>
              <w:rPr>
                <w:rFonts w:cs="Arial"/>
                <w:szCs w:val="20"/>
              </w:rPr>
              <w:t>:</w:t>
            </w:r>
          </w:p>
          <w:p w14:paraId="46C6E381"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 xml:space="preserve">Ch. </w:t>
            </w:r>
            <w:r>
              <w:rPr>
                <w:rFonts w:cs="Arial"/>
                <w:szCs w:val="20"/>
              </w:rPr>
              <w:t>6</w:t>
            </w:r>
            <w:r w:rsidR="00F727A5">
              <w:rPr>
                <w:rFonts w:cs="Arial"/>
                <w:szCs w:val="20"/>
              </w:rPr>
              <w:t xml:space="preserve"> Nursing as a Regulated Practice: Legal Issues</w:t>
            </w:r>
          </w:p>
          <w:p w14:paraId="57129E5C" w14:textId="77777777" w:rsidR="00CE63F6" w:rsidRPr="00CE63F6" w:rsidRDefault="00CE63F6" w:rsidP="00CE63F6">
            <w:pPr>
              <w:pStyle w:val="ListParagraph"/>
              <w:numPr>
                <w:ilvl w:val="0"/>
                <w:numId w:val="30"/>
              </w:numPr>
              <w:tabs>
                <w:tab w:val="left" w:pos="2329"/>
              </w:tabs>
              <w:rPr>
                <w:rFonts w:cs="Arial"/>
                <w:szCs w:val="20"/>
              </w:rPr>
            </w:pPr>
            <w:r w:rsidRPr="00CE63F6">
              <w:rPr>
                <w:rFonts w:cs="Arial"/>
                <w:szCs w:val="20"/>
              </w:rPr>
              <w:t xml:space="preserve">Ch. </w:t>
            </w:r>
            <w:r>
              <w:rPr>
                <w:rFonts w:cs="Arial"/>
                <w:szCs w:val="20"/>
              </w:rPr>
              <w:t>7</w:t>
            </w:r>
            <w:r w:rsidR="00F727A5">
              <w:rPr>
                <w:rFonts w:cs="Arial"/>
                <w:szCs w:val="20"/>
              </w:rPr>
              <w:t xml:space="preserve"> Ethics: Basic Concepts for Professional Nursing Practice</w:t>
            </w:r>
          </w:p>
          <w:p w14:paraId="005208BE" w14:textId="77777777" w:rsidR="00DA5667" w:rsidRDefault="00CE63F6" w:rsidP="00DA5667">
            <w:pPr>
              <w:pStyle w:val="ListParagraph"/>
              <w:numPr>
                <w:ilvl w:val="0"/>
                <w:numId w:val="30"/>
              </w:numPr>
              <w:tabs>
                <w:tab w:val="left" w:pos="2329"/>
              </w:tabs>
              <w:rPr>
                <w:rFonts w:cs="Arial"/>
                <w:szCs w:val="20"/>
              </w:rPr>
            </w:pPr>
            <w:r w:rsidRPr="00CE63F6">
              <w:rPr>
                <w:rFonts w:cs="Arial"/>
                <w:szCs w:val="20"/>
              </w:rPr>
              <w:t>Ch.</w:t>
            </w:r>
            <w:r>
              <w:rPr>
                <w:rFonts w:cs="Arial"/>
                <w:szCs w:val="20"/>
              </w:rPr>
              <w:t xml:space="preserve"> </w:t>
            </w:r>
            <w:r w:rsidRPr="00CE63F6">
              <w:rPr>
                <w:rFonts w:cs="Arial"/>
                <w:szCs w:val="20"/>
              </w:rPr>
              <w:t>1</w:t>
            </w:r>
            <w:r>
              <w:rPr>
                <w:rFonts w:cs="Arial"/>
                <w:szCs w:val="20"/>
              </w:rPr>
              <w:t>6 Nursing’s Challenge: To Continue to Evolve</w:t>
            </w:r>
          </w:p>
          <w:p w14:paraId="662601EA" w14:textId="77777777" w:rsidR="00F727A5" w:rsidRDefault="00F727A5" w:rsidP="00F727A5">
            <w:pPr>
              <w:tabs>
                <w:tab w:val="left" w:pos="2329"/>
              </w:tabs>
              <w:rPr>
                <w:rFonts w:cs="Arial"/>
                <w:szCs w:val="20"/>
              </w:rPr>
            </w:pPr>
          </w:p>
          <w:p w14:paraId="5B24643F" w14:textId="77777777" w:rsidR="00F727A5" w:rsidRPr="00F727A5" w:rsidRDefault="00F727A5" w:rsidP="00364F35">
            <w:pPr>
              <w:tabs>
                <w:tab w:val="left" w:pos="2329"/>
              </w:tabs>
              <w:rPr>
                <w:rFonts w:cs="Arial"/>
                <w:szCs w:val="20"/>
              </w:rPr>
            </w:pPr>
            <w:r w:rsidRPr="00267087">
              <w:rPr>
                <w:rFonts w:cs="Arial"/>
                <w:b/>
                <w:szCs w:val="20"/>
              </w:rPr>
              <w:t>Review</w:t>
            </w:r>
            <w:r w:rsidRPr="00F727A5">
              <w:rPr>
                <w:rFonts w:cs="Arial"/>
                <w:szCs w:val="20"/>
              </w:rPr>
              <w:t xml:space="preserve"> Ch. 15 Political Activism in Nursing: Communities, Organizations, Government</w:t>
            </w:r>
            <w:r>
              <w:rPr>
                <w:rFonts w:cs="Arial"/>
                <w:szCs w:val="20"/>
              </w:rPr>
              <w:t xml:space="preserve"> of </w:t>
            </w:r>
            <w:r w:rsidRPr="00CE63F6">
              <w:rPr>
                <w:rFonts w:cs="Arial"/>
                <w:i/>
                <w:szCs w:val="20"/>
              </w:rPr>
              <w:t>Professional Nursing</w:t>
            </w:r>
          </w:p>
        </w:tc>
        <w:tc>
          <w:tcPr>
            <w:tcW w:w="1440" w:type="dxa"/>
            <w:tcBorders>
              <w:left w:val="single" w:sz="4" w:space="0" w:color="000000" w:themeColor="text1"/>
            </w:tcBorders>
            <w:shd w:val="clear" w:color="auto" w:fill="FFFFFF" w:themeFill="background1"/>
          </w:tcPr>
          <w:p w14:paraId="1E269EE1" w14:textId="77777777" w:rsidR="00430327" w:rsidRDefault="00430327" w:rsidP="00DA5667">
            <w:pPr>
              <w:rPr>
                <w:rFonts w:cs="Arial"/>
                <w:szCs w:val="20"/>
              </w:rPr>
            </w:pPr>
            <w:r>
              <w:rPr>
                <w:rFonts w:cs="Arial"/>
                <w:szCs w:val="20"/>
              </w:rPr>
              <w:t>5.1, 5.2, 5.3,</w:t>
            </w:r>
          </w:p>
          <w:p w14:paraId="4AA9D6FC" w14:textId="77777777" w:rsidR="00DA5667" w:rsidRPr="009F6FAF" w:rsidRDefault="00430327" w:rsidP="00DA5667">
            <w:pPr>
              <w:rPr>
                <w:rFonts w:cs="Arial"/>
                <w:szCs w:val="20"/>
              </w:rPr>
            </w:pPr>
            <w:r>
              <w:rPr>
                <w:rFonts w:cs="Arial"/>
                <w:szCs w:val="20"/>
              </w:rPr>
              <w:t xml:space="preserve">5.4, 5.5 </w:t>
            </w:r>
          </w:p>
        </w:tc>
        <w:tc>
          <w:tcPr>
            <w:tcW w:w="1440" w:type="dxa"/>
            <w:tcBorders>
              <w:left w:val="single" w:sz="4" w:space="0" w:color="000000" w:themeColor="text1"/>
            </w:tcBorders>
            <w:shd w:val="clear" w:color="auto" w:fill="FFFFFF" w:themeFill="background1"/>
          </w:tcPr>
          <w:p w14:paraId="70A952B1" w14:textId="77777777" w:rsidR="00DA5667" w:rsidRPr="009F6FAF" w:rsidRDefault="00DA5667" w:rsidP="00DA5667">
            <w:pPr>
              <w:rPr>
                <w:rFonts w:cs="Arial"/>
                <w:szCs w:val="20"/>
              </w:rPr>
            </w:pPr>
          </w:p>
        </w:tc>
      </w:tr>
      <w:tr w:rsidR="00DA5667" w:rsidRPr="00842155" w14:paraId="4973D5A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3A696F" w14:textId="77777777" w:rsidR="00DA5667" w:rsidRDefault="00DA5667" w:rsidP="00DA5667">
            <w:pPr>
              <w:tabs>
                <w:tab w:val="left" w:pos="0"/>
                <w:tab w:val="left" w:pos="3720"/>
              </w:tabs>
              <w:outlineLvl w:val="0"/>
              <w:rPr>
                <w:rFonts w:cs="Arial"/>
                <w:i/>
                <w:szCs w:val="20"/>
              </w:rPr>
            </w:pPr>
            <w:r>
              <w:rPr>
                <w:rFonts w:cs="Arial"/>
                <w:b/>
                <w:i/>
                <w:sz w:val="22"/>
                <w:szCs w:val="20"/>
              </w:rPr>
              <w:t>Graded Assignments</w:t>
            </w:r>
          </w:p>
          <w:p w14:paraId="50EBC4C1" w14:textId="77777777" w:rsidR="00DA5667" w:rsidRPr="005B10FE" w:rsidRDefault="00DA5667" w:rsidP="00DA566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FE7FCA5" w14:textId="77777777" w:rsidR="00DA5667" w:rsidRPr="005B10FE" w:rsidRDefault="00DA5667" w:rsidP="00DA566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1D452A9" w14:textId="77777777" w:rsidR="00DA5667" w:rsidRPr="005B10FE" w:rsidRDefault="00DA5667" w:rsidP="00DA5667">
            <w:pPr>
              <w:rPr>
                <w:rFonts w:cs="Arial"/>
                <w:b/>
                <w:i/>
                <w:szCs w:val="20"/>
              </w:rPr>
            </w:pPr>
            <w:r>
              <w:rPr>
                <w:rFonts w:cs="Arial"/>
                <w:b/>
                <w:i/>
                <w:szCs w:val="20"/>
              </w:rPr>
              <w:t>AIE</w:t>
            </w:r>
          </w:p>
        </w:tc>
      </w:tr>
      <w:tr w:rsidR="00DA5667" w:rsidRPr="00103FC5" w14:paraId="5AF2980E" w14:textId="77777777" w:rsidTr="002522B3">
        <w:tc>
          <w:tcPr>
            <w:tcW w:w="10170" w:type="dxa"/>
            <w:gridSpan w:val="2"/>
            <w:tcMar>
              <w:top w:w="115" w:type="dxa"/>
              <w:left w:w="115" w:type="dxa"/>
              <w:bottom w:w="115" w:type="dxa"/>
              <w:right w:w="115" w:type="dxa"/>
            </w:tcMar>
          </w:tcPr>
          <w:p w14:paraId="7BD8C468" w14:textId="77777777" w:rsidR="00DA5667" w:rsidRPr="00636B29" w:rsidRDefault="00DA5667" w:rsidP="00DA5667">
            <w:pPr>
              <w:pStyle w:val="First-LevelBulletedListSolid"/>
              <w:tabs>
                <w:tab w:val="clear" w:pos="1080"/>
              </w:tabs>
              <w:ind w:left="0" w:firstLine="0"/>
            </w:pPr>
            <w:r w:rsidRPr="00636B29">
              <w:t>Politics and the Legal System Quiz</w:t>
            </w:r>
          </w:p>
          <w:p w14:paraId="45F3BEF8" w14:textId="77777777" w:rsidR="00DA5667" w:rsidRPr="00636B29" w:rsidRDefault="00DA5667" w:rsidP="00DA5667">
            <w:pPr>
              <w:pStyle w:val="First-LevelBulletedListSolid"/>
              <w:tabs>
                <w:tab w:val="clear" w:pos="1080"/>
              </w:tabs>
              <w:ind w:left="0" w:firstLine="0"/>
            </w:pPr>
          </w:p>
          <w:p w14:paraId="32F20D3B" w14:textId="77777777" w:rsidR="00DA5667" w:rsidRPr="00A20360" w:rsidRDefault="00DA5667" w:rsidP="00A20360">
            <w:pPr>
              <w:pStyle w:val="AssignmentsLevel1"/>
            </w:pPr>
            <w:r w:rsidRPr="007A6783">
              <w:rPr>
                <w:b/>
              </w:rPr>
              <w:t>Complete</w:t>
            </w:r>
            <w:r w:rsidRPr="007A6783">
              <w:t xml:space="preserve"> the quiz on Blackboard </w:t>
            </w:r>
            <w:r w:rsidR="00A20360">
              <w:t>that</w:t>
            </w:r>
            <w:r w:rsidR="00A20360" w:rsidRPr="007A6783">
              <w:t xml:space="preserve"> </w:t>
            </w:r>
            <w:r w:rsidRPr="007A6783">
              <w:t>covers the topic of politics and the legal system</w:t>
            </w:r>
            <w:r w:rsidR="008918B2" w:rsidRPr="007A6783">
              <w:t xml:space="preserve"> </w:t>
            </w:r>
            <w:r w:rsidR="008918B2" w:rsidRPr="00A916B2">
              <w:t xml:space="preserve">by 11:59 </w:t>
            </w:r>
            <w:r w:rsidR="00DA25C2" w:rsidRPr="00A20360">
              <w:t xml:space="preserve">p.m. </w:t>
            </w:r>
            <w:r w:rsidR="008918B2" w:rsidRPr="00A20360">
              <w:t>Sunday of Week Five.</w:t>
            </w:r>
          </w:p>
        </w:tc>
        <w:tc>
          <w:tcPr>
            <w:tcW w:w="1440" w:type="dxa"/>
          </w:tcPr>
          <w:p w14:paraId="0AF261CF" w14:textId="77777777" w:rsidR="00DA5667" w:rsidRPr="00103FC5" w:rsidRDefault="00D54F3D" w:rsidP="00DA5667">
            <w:pPr>
              <w:tabs>
                <w:tab w:val="left" w:pos="2329"/>
              </w:tabs>
              <w:rPr>
                <w:rFonts w:cs="Arial"/>
                <w:szCs w:val="20"/>
              </w:rPr>
            </w:pPr>
            <w:r>
              <w:rPr>
                <w:rFonts w:cs="Arial"/>
                <w:szCs w:val="20"/>
              </w:rPr>
              <w:t>5.1-5.5</w:t>
            </w:r>
          </w:p>
        </w:tc>
        <w:tc>
          <w:tcPr>
            <w:tcW w:w="1440" w:type="dxa"/>
          </w:tcPr>
          <w:p w14:paraId="0F9EFFB8" w14:textId="77777777" w:rsidR="00DA5667" w:rsidRPr="00636B29" w:rsidRDefault="00DA5667" w:rsidP="00DA5667">
            <w:pPr>
              <w:tabs>
                <w:tab w:val="left" w:pos="0"/>
                <w:tab w:val="left" w:pos="3720"/>
              </w:tabs>
              <w:outlineLvl w:val="0"/>
              <w:rPr>
                <w:rFonts w:cs="Arial"/>
                <w:szCs w:val="20"/>
              </w:rPr>
            </w:pPr>
            <w:r w:rsidRPr="00636B29">
              <w:rPr>
                <w:rFonts w:cs="Arial"/>
                <w:szCs w:val="20"/>
              </w:rPr>
              <w:t xml:space="preserve">Review quiz results = </w:t>
            </w:r>
          </w:p>
          <w:p w14:paraId="61C4EE30" w14:textId="77777777" w:rsidR="00DA5667" w:rsidRPr="00103FC5" w:rsidRDefault="00DA5667" w:rsidP="00DA5667">
            <w:pPr>
              <w:tabs>
                <w:tab w:val="left" w:pos="2329"/>
              </w:tabs>
              <w:rPr>
                <w:rFonts w:cs="Arial"/>
                <w:szCs w:val="20"/>
              </w:rPr>
            </w:pPr>
            <w:r w:rsidRPr="00636B29">
              <w:rPr>
                <w:rFonts w:cs="Arial"/>
                <w:b/>
                <w:szCs w:val="20"/>
              </w:rPr>
              <w:t>1 hour</w:t>
            </w:r>
          </w:p>
        </w:tc>
      </w:tr>
      <w:tr w:rsidR="005D1A53" w:rsidRPr="00103FC5" w14:paraId="1565DE4E" w14:textId="77777777" w:rsidTr="002522B3">
        <w:tc>
          <w:tcPr>
            <w:tcW w:w="10170" w:type="dxa"/>
            <w:gridSpan w:val="2"/>
            <w:tcMar>
              <w:top w:w="115" w:type="dxa"/>
              <w:left w:w="115" w:type="dxa"/>
              <w:bottom w:w="115" w:type="dxa"/>
              <w:right w:w="115" w:type="dxa"/>
            </w:tcMar>
          </w:tcPr>
          <w:p w14:paraId="27C02B27" w14:textId="77777777" w:rsidR="007A6783" w:rsidRPr="00636B29" w:rsidRDefault="007A6783" w:rsidP="007A6783">
            <w:pPr>
              <w:pStyle w:val="First-LevelBulletedListSolid"/>
              <w:tabs>
                <w:tab w:val="clear" w:pos="1080"/>
              </w:tabs>
              <w:ind w:left="0" w:firstLine="0"/>
            </w:pPr>
            <w:r w:rsidRPr="00636B29">
              <w:t>Nursing Issue Presentations</w:t>
            </w:r>
          </w:p>
          <w:p w14:paraId="12443762" w14:textId="77777777" w:rsidR="007A6783" w:rsidRDefault="007A6783" w:rsidP="007A6783">
            <w:pPr>
              <w:pStyle w:val="First-LevelBulletedListSolid"/>
              <w:tabs>
                <w:tab w:val="clear" w:pos="1080"/>
              </w:tabs>
              <w:ind w:left="0" w:firstLine="0"/>
            </w:pPr>
          </w:p>
          <w:p w14:paraId="5E0D77A0" w14:textId="77777777" w:rsidR="007A6783" w:rsidRDefault="007A6783" w:rsidP="007A6783">
            <w:pPr>
              <w:pStyle w:val="First-LevelBulletedListSolid"/>
              <w:tabs>
                <w:tab w:val="clear" w:pos="1080"/>
              </w:tabs>
              <w:ind w:left="0" w:firstLine="0"/>
              <w:rPr>
                <w:b w:val="0"/>
              </w:rPr>
            </w:pPr>
            <w:r w:rsidRPr="00976923">
              <w:t>Resource</w:t>
            </w:r>
            <w:r>
              <w:rPr>
                <w:b w:val="0"/>
              </w:rPr>
              <w:t>: Nursing Issue Presentation Rubric</w:t>
            </w:r>
          </w:p>
          <w:p w14:paraId="45B32AD6" w14:textId="77777777" w:rsidR="007A6783" w:rsidRPr="00636B29" w:rsidRDefault="007A6783" w:rsidP="007A6783">
            <w:pPr>
              <w:pStyle w:val="First-LevelBulletedListSolid"/>
              <w:tabs>
                <w:tab w:val="clear" w:pos="1080"/>
              </w:tabs>
              <w:ind w:left="0" w:firstLine="0"/>
            </w:pPr>
          </w:p>
          <w:p w14:paraId="057F3B4C" w14:textId="77777777" w:rsidR="007A6783" w:rsidRPr="00636B29" w:rsidRDefault="007A6783" w:rsidP="007A6783">
            <w:pPr>
              <w:pStyle w:val="First-LevelBulletedListSolid"/>
              <w:tabs>
                <w:tab w:val="clear" w:pos="1080"/>
              </w:tabs>
              <w:ind w:left="0" w:firstLine="0"/>
              <w:rPr>
                <w:b w:val="0"/>
              </w:rPr>
            </w:pPr>
            <w:r>
              <w:rPr>
                <w:b w:val="0"/>
              </w:rPr>
              <w:lastRenderedPageBreak/>
              <w:t>You</w:t>
            </w:r>
            <w:r w:rsidRPr="00636B29">
              <w:rPr>
                <w:b w:val="0"/>
              </w:rPr>
              <w:t xml:space="preserve"> will give a presentation</w:t>
            </w:r>
            <w:r>
              <w:rPr>
                <w:b w:val="0"/>
              </w:rPr>
              <w:t xml:space="preserve"> as an individual or as a group,</w:t>
            </w:r>
            <w:r w:rsidRPr="00636B29">
              <w:rPr>
                <w:b w:val="0"/>
              </w:rPr>
              <w:t xml:space="preserve"> </w:t>
            </w:r>
            <w:r>
              <w:rPr>
                <w:b w:val="0"/>
              </w:rPr>
              <w:t>using</w:t>
            </w:r>
            <w:r w:rsidRPr="00636B29">
              <w:rPr>
                <w:b w:val="0"/>
              </w:rPr>
              <w:t xml:space="preserve"> </w:t>
            </w:r>
            <w:r w:rsidRPr="007A6783">
              <w:rPr>
                <w:b w:val="0"/>
              </w:rPr>
              <w:t>Microsoft</w:t>
            </w:r>
            <w:r w:rsidRPr="007A6783">
              <w:rPr>
                <w:b w:val="0"/>
                <w:vertAlign w:val="superscript"/>
              </w:rPr>
              <w:sym w:font="Symbol" w:char="F0D2"/>
            </w:r>
            <w:r w:rsidRPr="007A6783">
              <w:rPr>
                <w:b w:val="0"/>
              </w:rPr>
              <w:t xml:space="preserve"> PowerPoint</w:t>
            </w:r>
            <w:r w:rsidRPr="007A6783">
              <w:rPr>
                <w:b w:val="0"/>
                <w:vertAlign w:val="superscript"/>
              </w:rPr>
              <w:sym w:font="Symbol" w:char="F0D2"/>
            </w:r>
            <w:r w:rsidRPr="007A6783">
              <w:rPr>
                <w:b w:val="0"/>
              </w:rPr>
              <w:t>,</w:t>
            </w:r>
            <w:r>
              <w:t xml:space="preserve"> </w:t>
            </w:r>
            <w:r w:rsidRPr="00636B29">
              <w:rPr>
                <w:b w:val="0"/>
              </w:rPr>
              <w:t>on an issue related to course content and pertinent to the delivery of direct</w:t>
            </w:r>
            <w:r>
              <w:rPr>
                <w:b w:val="0"/>
              </w:rPr>
              <w:t xml:space="preserve"> and </w:t>
            </w:r>
            <w:r w:rsidRPr="00636B29">
              <w:rPr>
                <w:b w:val="0"/>
              </w:rPr>
              <w:t>indirect nursing care. The presentation should be 10</w:t>
            </w:r>
            <w:r>
              <w:rPr>
                <w:b w:val="0"/>
              </w:rPr>
              <w:t>–</w:t>
            </w:r>
            <w:r w:rsidRPr="00636B29">
              <w:rPr>
                <w:b w:val="0"/>
              </w:rPr>
              <w:t xml:space="preserve">15 </w:t>
            </w:r>
            <w:r>
              <w:rPr>
                <w:b w:val="0"/>
              </w:rPr>
              <w:t>slides</w:t>
            </w:r>
            <w:r w:rsidRPr="00636B29">
              <w:rPr>
                <w:b w:val="0"/>
              </w:rPr>
              <w:t xml:space="preserve"> </w:t>
            </w:r>
            <w:r>
              <w:rPr>
                <w:b w:val="0"/>
              </w:rPr>
              <w:t>long</w:t>
            </w:r>
            <w:r w:rsidRPr="00636B29">
              <w:rPr>
                <w:b w:val="0"/>
              </w:rPr>
              <w:t xml:space="preserve">. The presentation should be posted </w:t>
            </w:r>
            <w:r>
              <w:rPr>
                <w:b w:val="0"/>
              </w:rPr>
              <w:t xml:space="preserve">in the Nursing Issue Presentations discussion forum </w:t>
            </w:r>
            <w:r w:rsidRPr="00636B29">
              <w:rPr>
                <w:b w:val="0"/>
              </w:rPr>
              <w:t xml:space="preserve">by </w:t>
            </w:r>
            <w:r>
              <w:rPr>
                <w:b w:val="0"/>
              </w:rPr>
              <w:t xml:space="preserve">12 p.m. (EST) </w:t>
            </w:r>
            <w:r w:rsidRPr="00636B29">
              <w:rPr>
                <w:b w:val="0"/>
              </w:rPr>
              <w:t xml:space="preserve">Monday of the assigned week. Presentations will be given during </w:t>
            </w:r>
            <w:r>
              <w:rPr>
                <w:b w:val="0"/>
              </w:rPr>
              <w:t>W</w:t>
            </w:r>
            <w:r w:rsidRPr="00636B29">
              <w:rPr>
                <w:b w:val="0"/>
              </w:rPr>
              <w:t xml:space="preserve">eeks </w:t>
            </w:r>
            <w:r>
              <w:rPr>
                <w:b w:val="0"/>
              </w:rPr>
              <w:t>3–</w:t>
            </w:r>
            <w:r w:rsidRPr="00636B29">
              <w:rPr>
                <w:b w:val="0"/>
              </w:rPr>
              <w:t>5.</w:t>
            </w:r>
            <w:r>
              <w:rPr>
                <w:b w:val="0"/>
              </w:rPr>
              <w:t xml:space="preserve"> </w:t>
            </w:r>
          </w:p>
          <w:p w14:paraId="7D128721" w14:textId="77777777" w:rsidR="007A6783" w:rsidRPr="00636B29" w:rsidRDefault="007A6783" w:rsidP="007A6783">
            <w:pPr>
              <w:pStyle w:val="First-LevelBulletedListSolid"/>
              <w:tabs>
                <w:tab w:val="clear" w:pos="1080"/>
              </w:tabs>
              <w:ind w:left="0" w:firstLine="0"/>
              <w:rPr>
                <w:b w:val="0"/>
              </w:rPr>
            </w:pPr>
          </w:p>
          <w:p w14:paraId="4AD709DA" w14:textId="77777777" w:rsidR="007A6783" w:rsidRDefault="007A6783" w:rsidP="007A6783">
            <w:pPr>
              <w:pStyle w:val="First-LevelBulletedListSolid"/>
              <w:tabs>
                <w:tab w:val="clear" w:pos="1080"/>
              </w:tabs>
              <w:ind w:left="0" w:firstLine="0"/>
              <w:rPr>
                <w:b w:val="0"/>
              </w:rPr>
            </w:pPr>
            <w:r w:rsidRPr="00636B29">
              <w:rPr>
                <w:b w:val="0"/>
              </w:rPr>
              <w:t>Suggested topics include:</w:t>
            </w:r>
          </w:p>
          <w:p w14:paraId="36A1DC9E" w14:textId="77777777" w:rsidR="007A6783" w:rsidRPr="00636B29" w:rsidRDefault="007A6783" w:rsidP="007A6783">
            <w:pPr>
              <w:pStyle w:val="First-LevelBulletedListSolid"/>
              <w:tabs>
                <w:tab w:val="clear" w:pos="1080"/>
              </w:tabs>
              <w:ind w:left="0" w:firstLine="0"/>
              <w:rPr>
                <w:b w:val="0"/>
              </w:rPr>
            </w:pPr>
          </w:p>
          <w:p w14:paraId="7A996CDE" w14:textId="77777777" w:rsidR="007A6783" w:rsidRPr="00636B29" w:rsidRDefault="007A6783" w:rsidP="007A6783">
            <w:pPr>
              <w:pStyle w:val="First-LevelBulletedListSolid"/>
              <w:numPr>
                <w:ilvl w:val="0"/>
                <w:numId w:val="14"/>
              </w:numPr>
              <w:ind w:left="395"/>
            </w:pPr>
            <w:r w:rsidRPr="00636B29">
              <w:rPr>
                <w:b w:val="0"/>
              </w:rPr>
              <w:t>Florence Nightingale: What impact did she have on nursing today?</w:t>
            </w:r>
          </w:p>
          <w:p w14:paraId="6AF267D3" w14:textId="77777777" w:rsidR="007A6783" w:rsidRPr="00636B29" w:rsidRDefault="007A6783" w:rsidP="007A6783">
            <w:pPr>
              <w:pStyle w:val="First-LevelBulletedListSolid"/>
              <w:numPr>
                <w:ilvl w:val="0"/>
                <w:numId w:val="14"/>
              </w:numPr>
              <w:ind w:left="395"/>
            </w:pPr>
            <w:r w:rsidRPr="00636B29">
              <w:rPr>
                <w:b w:val="0"/>
              </w:rPr>
              <w:t xml:space="preserve">United States </w:t>
            </w:r>
            <w:r>
              <w:rPr>
                <w:b w:val="0"/>
              </w:rPr>
              <w:t>m</w:t>
            </w:r>
            <w:r w:rsidRPr="00636B29">
              <w:rPr>
                <w:b w:val="0"/>
              </w:rPr>
              <w:t xml:space="preserve">ilitary </w:t>
            </w:r>
            <w:r>
              <w:rPr>
                <w:b w:val="0"/>
              </w:rPr>
              <w:t>a</w:t>
            </w:r>
            <w:r w:rsidRPr="00636B29">
              <w:rPr>
                <w:b w:val="0"/>
              </w:rPr>
              <w:t xml:space="preserve">ctivities: How </w:t>
            </w:r>
            <w:r>
              <w:rPr>
                <w:b w:val="0"/>
              </w:rPr>
              <w:t xml:space="preserve">have </w:t>
            </w:r>
            <w:r w:rsidRPr="00636B29">
              <w:rPr>
                <w:b w:val="0"/>
              </w:rPr>
              <w:t xml:space="preserve">they </w:t>
            </w:r>
            <w:r>
              <w:rPr>
                <w:b w:val="0"/>
              </w:rPr>
              <w:t xml:space="preserve">influenced </w:t>
            </w:r>
            <w:r w:rsidRPr="00636B29">
              <w:rPr>
                <w:b w:val="0"/>
              </w:rPr>
              <w:t>today’s nursing care?</w:t>
            </w:r>
          </w:p>
          <w:p w14:paraId="7085E822" w14:textId="77777777" w:rsidR="007A6783" w:rsidRPr="00636B29" w:rsidRDefault="007A6783" w:rsidP="007A6783">
            <w:pPr>
              <w:pStyle w:val="First-LevelBulletedListSolid"/>
              <w:numPr>
                <w:ilvl w:val="0"/>
                <w:numId w:val="14"/>
              </w:numPr>
              <w:ind w:left="395"/>
            </w:pPr>
            <w:r w:rsidRPr="00636B29">
              <w:rPr>
                <w:b w:val="0"/>
              </w:rPr>
              <w:t>Multi-</w:t>
            </w:r>
            <w:r>
              <w:rPr>
                <w:b w:val="0"/>
              </w:rPr>
              <w:t>s</w:t>
            </w:r>
            <w:r w:rsidRPr="00636B29">
              <w:rPr>
                <w:b w:val="0"/>
              </w:rPr>
              <w:t xml:space="preserve">tate </w:t>
            </w:r>
            <w:r>
              <w:rPr>
                <w:b w:val="0"/>
              </w:rPr>
              <w:t>l</w:t>
            </w:r>
            <w:r w:rsidRPr="00636B29">
              <w:rPr>
                <w:b w:val="0"/>
              </w:rPr>
              <w:t>icensure: Is this an advantage for nursing?</w:t>
            </w:r>
          </w:p>
          <w:p w14:paraId="5C276280" w14:textId="77777777" w:rsidR="007A6783" w:rsidRPr="00636B29" w:rsidRDefault="007A6783" w:rsidP="007A6783">
            <w:pPr>
              <w:pStyle w:val="First-LevelBulletedListSolid"/>
              <w:numPr>
                <w:ilvl w:val="0"/>
                <w:numId w:val="14"/>
              </w:numPr>
              <w:ind w:left="395"/>
            </w:pPr>
            <w:r w:rsidRPr="00636B29">
              <w:rPr>
                <w:b w:val="0"/>
              </w:rPr>
              <w:t xml:space="preserve">Mandatory </w:t>
            </w:r>
            <w:r>
              <w:rPr>
                <w:b w:val="0"/>
              </w:rPr>
              <w:t>c</w:t>
            </w:r>
            <w:r w:rsidRPr="00636B29">
              <w:rPr>
                <w:b w:val="0"/>
              </w:rPr>
              <w:t xml:space="preserve">ontinuing </w:t>
            </w:r>
            <w:r>
              <w:rPr>
                <w:b w:val="0"/>
              </w:rPr>
              <w:t>e</w:t>
            </w:r>
            <w:r w:rsidRPr="00636B29">
              <w:rPr>
                <w:b w:val="0"/>
              </w:rPr>
              <w:t>ducation: Does it promote better patient care?</w:t>
            </w:r>
          </w:p>
          <w:p w14:paraId="6DFAB5F8" w14:textId="77777777" w:rsidR="007A6783" w:rsidRPr="00636B29" w:rsidRDefault="007A6783" w:rsidP="007A6783">
            <w:pPr>
              <w:pStyle w:val="First-LevelBulletedListSolid"/>
              <w:numPr>
                <w:ilvl w:val="0"/>
                <w:numId w:val="14"/>
              </w:numPr>
              <w:ind w:left="395"/>
            </w:pPr>
            <w:r w:rsidRPr="00636B29">
              <w:rPr>
                <w:b w:val="0"/>
              </w:rPr>
              <w:t xml:space="preserve">Magnet </w:t>
            </w:r>
            <w:r>
              <w:rPr>
                <w:b w:val="0"/>
              </w:rPr>
              <w:t>h</w:t>
            </w:r>
            <w:r w:rsidRPr="00636B29">
              <w:rPr>
                <w:b w:val="0"/>
              </w:rPr>
              <w:t>ospitals: Does this designation ensure quality nursing care?</w:t>
            </w:r>
          </w:p>
          <w:p w14:paraId="4623D365" w14:textId="77777777" w:rsidR="007A6783" w:rsidRPr="00636B29" w:rsidRDefault="007A6783" w:rsidP="007A6783">
            <w:pPr>
              <w:pStyle w:val="First-LevelBulletedListSolid"/>
              <w:numPr>
                <w:ilvl w:val="0"/>
                <w:numId w:val="14"/>
              </w:numPr>
              <w:ind w:left="395"/>
            </w:pPr>
            <w:r w:rsidRPr="00636B29">
              <w:rPr>
                <w:b w:val="0"/>
              </w:rPr>
              <w:t xml:space="preserve">Diversity in the </w:t>
            </w:r>
            <w:r>
              <w:rPr>
                <w:b w:val="0"/>
              </w:rPr>
              <w:t>p</w:t>
            </w:r>
            <w:r w:rsidRPr="00636B29">
              <w:rPr>
                <w:b w:val="0"/>
              </w:rPr>
              <w:t>rofession: Can we achieve it?</w:t>
            </w:r>
          </w:p>
          <w:p w14:paraId="67719D89" w14:textId="77777777" w:rsidR="007A6783" w:rsidRPr="00636B29" w:rsidRDefault="007A6783" w:rsidP="007A6783">
            <w:pPr>
              <w:pStyle w:val="First-LevelBulletedListSolid"/>
              <w:numPr>
                <w:ilvl w:val="0"/>
                <w:numId w:val="14"/>
              </w:numPr>
              <w:ind w:left="395"/>
            </w:pPr>
            <w:r w:rsidRPr="00636B29">
              <w:rPr>
                <w:b w:val="0"/>
              </w:rPr>
              <w:t>Complementary</w:t>
            </w:r>
            <w:r>
              <w:rPr>
                <w:b w:val="0"/>
              </w:rPr>
              <w:t xml:space="preserve"> and a</w:t>
            </w:r>
            <w:r w:rsidRPr="00636B29">
              <w:rPr>
                <w:b w:val="0"/>
              </w:rPr>
              <w:t xml:space="preserve">lternative </w:t>
            </w:r>
            <w:r>
              <w:rPr>
                <w:b w:val="0"/>
              </w:rPr>
              <w:t>t</w:t>
            </w:r>
            <w:r w:rsidRPr="00636B29">
              <w:rPr>
                <w:b w:val="0"/>
              </w:rPr>
              <w:t>herapies: Are they safe and effective?</w:t>
            </w:r>
          </w:p>
          <w:p w14:paraId="0CB5746D" w14:textId="77777777" w:rsidR="007A6783" w:rsidRPr="00636B29" w:rsidRDefault="007A6783" w:rsidP="007A6783">
            <w:pPr>
              <w:pStyle w:val="First-LevelBulletedListSolid"/>
              <w:numPr>
                <w:ilvl w:val="0"/>
                <w:numId w:val="14"/>
              </w:numPr>
              <w:ind w:left="395"/>
            </w:pPr>
            <w:r w:rsidRPr="00636B29">
              <w:rPr>
                <w:b w:val="0"/>
              </w:rPr>
              <w:t xml:space="preserve">The </w:t>
            </w:r>
            <w:r>
              <w:rPr>
                <w:b w:val="0"/>
              </w:rPr>
              <w:t>i</w:t>
            </w:r>
            <w:r w:rsidRPr="00636B29">
              <w:rPr>
                <w:b w:val="0"/>
              </w:rPr>
              <w:t xml:space="preserve">mpaired </w:t>
            </w:r>
            <w:r>
              <w:rPr>
                <w:b w:val="0"/>
              </w:rPr>
              <w:t>n</w:t>
            </w:r>
            <w:r w:rsidRPr="00636B29">
              <w:rPr>
                <w:b w:val="0"/>
              </w:rPr>
              <w:t>urse: Should she</w:t>
            </w:r>
            <w:r>
              <w:rPr>
                <w:b w:val="0"/>
              </w:rPr>
              <w:t xml:space="preserve"> or </w:t>
            </w:r>
            <w:r w:rsidRPr="00636B29">
              <w:rPr>
                <w:b w:val="0"/>
              </w:rPr>
              <w:t>he be allowed to continue practice?</w:t>
            </w:r>
          </w:p>
          <w:p w14:paraId="28404367" w14:textId="77777777" w:rsidR="007A6783" w:rsidRPr="00636B29" w:rsidRDefault="007A6783" w:rsidP="007A6783">
            <w:pPr>
              <w:pStyle w:val="First-LevelBulletedListSolid"/>
              <w:numPr>
                <w:ilvl w:val="0"/>
                <w:numId w:val="14"/>
              </w:numPr>
              <w:ind w:left="395"/>
            </w:pPr>
            <w:r w:rsidRPr="00636B29">
              <w:rPr>
                <w:b w:val="0"/>
              </w:rPr>
              <w:t>Whistleblowing: Is this a way of promoting optimum patient care?</w:t>
            </w:r>
          </w:p>
          <w:p w14:paraId="44669D09" w14:textId="77777777" w:rsidR="007A6783" w:rsidRPr="00636B29" w:rsidRDefault="007A6783" w:rsidP="007A6783">
            <w:pPr>
              <w:pStyle w:val="First-LevelBulletedListSolid"/>
              <w:numPr>
                <w:ilvl w:val="0"/>
                <w:numId w:val="14"/>
              </w:numPr>
              <w:ind w:left="395"/>
            </w:pPr>
            <w:r w:rsidRPr="00636B29">
              <w:rPr>
                <w:b w:val="0"/>
              </w:rPr>
              <w:t xml:space="preserve">Political </w:t>
            </w:r>
            <w:r>
              <w:rPr>
                <w:b w:val="0"/>
              </w:rPr>
              <w:t>a</w:t>
            </w:r>
            <w:r w:rsidRPr="00636B29">
              <w:rPr>
                <w:b w:val="0"/>
              </w:rPr>
              <w:t xml:space="preserve">ctivism and </w:t>
            </w:r>
            <w:r>
              <w:rPr>
                <w:b w:val="0"/>
              </w:rPr>
              <w:t>c</w:t>
            </w:r>
            <w:r w:rsidRPr="00636B29">
              <w:rPr>
                <w:b w:val="0"/>
              </w:rPr>
              <w:t xml:space="preserve">aring: </w:t>
            </w:r>
            <w:r>
              <w:rPr>
                <w:b w:val="0"/>
              </w:rPr>
              <w:t>C</w:t>
            </w:r>
            <w:r w:rsidRPr="00636B29">
              <w:rPr>
                <w:b w:val="0"/>
              </w:rPr>
              <w:t>an they coexist?</w:t>
            </w:r>
          </w:p>
          <w:p w14:paraId="2FA33B36" w14:textId="77777777" w:rsidR="007A6783" w:rsidRPr="0025791E" w:rsidRDefault="007A6783" w:rsidP="007A6783">
            <w:pPr>
              <w:pStyle w:val="First-LevelBulletedListSolid"/>
              <w:numPr>
                <w:ilvl w:val="0"/>
                <w:numId w:val="14"/>
              </w:numPr>
              <w:ind w:left="395"/>
            </w:pPr>
            <w:r>
              <w:rPr>
                <w:b w:val="0"/>
              </w:rPr>
              <w:t xml:space="preserve">Technology: </w:t>
            </w:r>
            <w:r w:rsidRPr="00636B29">
              <w:rPr>
                <w:b w:val="0"/>
              </w:rPr>
              <w:t>Does technology depersonalize nursing care?</w:t>
            </w:r>
          </w:p>
          <w:p w14:paraId="24235166" w14:textId="77777777" w:rsidR="007A6783" w:rsidRPr="0025791E" w:rsidRDefault="007A6783" w:rsidP="007A6783">
            <w:pPr>
              <w:pStyle w:val="First-LevelBulletedListSolid"/>
              <w:numPr>
                <w:ilvl w:val="0"/>
                <w:numId w:val="14"/>
              </w:numPr>
              <w:ind w:left="395"/>
            </w:pPr>
            <w:r>
              <w:rPr>
                <w:b w:val="0"/>
              </w:rPr>
              <w:t>Violence in the workplace: Is it safe to practice?</w:t>
            </w:r>
          </w:p>
          <w:p w14:paraId="79F6742B" w14:textId="77777777" w:rsidR="007A6783" w:rsidRPr="0025791E" w:rsidRDefault="007A6783" w:rsidP="007A6783">
            <w:pPr>
              <w:pStyle w:val="First-LevelBulletedListSolid"/>
              <w:numPr>
                <w:ilvl w:val="0"/>
                <w:numId w:val="14"/>
              </w:numPr>
              <w:ind w:left="395"/>
            </w:pPr>
            <w:r>
              <w:rPr>
                <w:b w:val="0"/>
              </w:rPr>
              <w:t>Nurse residencies: Do they make nursing care safer?</w:t>
            </w:r>
          </w:p>
          <w:p w14:paraId="7ED385B6" w14:textId="77777777" w:rsidR="007A6783" w:rsidRPr="0025791E" w:rsidRDefault="007A6783" w:rsidP="007A6783">
            <w:pPr>
              <w:pStyle w:val="First-LevelBulletedListSolid"/>
              <w:numPr>
                <w:ilvl w:val="0"/>
                <w:numId w:val="14"/>
              </w:numPr>
              <w:ind w:left="395"/>
            </w:pPr>
            <w:r>
              <w:rPr>
                <w:b w:val="0"/>
              </w:rPr>
              <w:t>Mandatory minimum staffing ratios: Are they working?</w:t>
            </w:r>
          </w:p>
          <w:p w14:paraId="13BD8D22" w14:textId="77777777" w:rsidR="007A6783" w:rsidRPr="0025791E" w:rsidRDefault="007A6783" w:rsidP="007A6783">
            <w:pPr>
              <w:pStyle w:val="First-LevelBulletedListSolid"/>
              <w:numPr>
                <w:ilvl w:val="0"/>
                <w:numId w:val="14"/>
              </w:numPr>
              <w:ind w:left="395"/>
            </w:pPr>
            <w:r>
              <w:rPr>
                <w:b w:val="0"/>
              </w:rPr>
              <w:t>Mandatory overtime: How much overtime, and how often?</w:t>
            </w:r>
          </w:p>
          <w:p w14:paraId="69DC081F" w14:textId="77777777" w:rsidR="007A6783" w:rsidRPr="0025791E" w:rsidRDefault="007A6783" w:rsidP="007A6783">
            <w:pPr>
              <w:pStyle w:val="First-LevelBulletedListSolid"/>
              <w:numPr>
                <w:ilvl w:val="0"/>
                <w:numId w:val="14"/>
              </w:numPr>
              <w:ind w:left="395"/>
            </w:pPr>
            <w:r>
              <w:rPr>
                <w:b w:val="0"/>
              </w:rPr>
              <w:t>Simulation: Is it a safe way to learn the practice of nursing?</w:t>
            </w:r>
          </w:p>
          <w:p w14:paraId="393084FF" w14:textId="77777777" w:rsidR="007A6783" w:rsidRPr="0025791E" w:rsidRDefault="007A6783" w:rsidP="007A6783">
            <w:pPr>
              <w:pStyle w:val="First-LevelBulletedListSolid"/>
              <w:numPr>
                <w:ilvl w:val="0"/>
                <w:numId w:val="14"/>
              </w:numPr>
              <w:ind w:left="395"/>
            </w:pPr>
            <w:r>
              <w:rPr>
                <w:b w:val="0"/>
              </w:rPr>
              <w:t>Medication errors: Are they a threat to quality health care?</w:t>
            </w:r>
          </w:p>
          <w:p w14:paraId="156B0E85" w14:textId="77777777" w:rsidR="007A6783" w:rsidRPr="00636B29" w:rsidRDefault="007A6783" w:rsidP="007A6783">
            <w:pPr>
              <w:pStyle w:val="First-LevelBulletedListSolid"/>
              <w:numPr>
                <w:ilvl w:val="0"/>
                <w:numId w:val="14"/>
              </w:numPr>
              <w:ind w:left="395"/>
            </w:pPr>
            <w:r>
              <w:rPr>
                <w:b w:val="0"/>
              </w:rPr>
              <w:t>Unionization: Is it a professional quality for nursing?</w:t>
            </w:r>
          </w:p>
          <w:p w14:paraId="4718BCAA" w14:textId="77777777" w:rsidR="007A6783" w:rsidRPr="00636B29" w:rsidRDefault="007A6783" w:rsidP="007A6783">
            <w:pPr>
              <w:pStyle w:val="First-LevelBulletedListSolid"/>
              <w:tabs>
                <w:tab w:val="clear" w:pos="1080"/>
              </w:tabs>
              <w:ind w:left="720" w:firstLine="0"/>
            </w:pPr>
          </w:p>
          <w:p w14:paraId="1B0A9004"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c</w:t>
            </w:r>
            <w:r w:rsidRPr="00636B29">
              <w:rPr>
                <w:b w:val="0"/>
              </w:rPr>
              <w:t xml:space="preserve">ontent of the </w:t>
            </w:r>
            <w:r>
              <w:rPr>
                <w:b w:val="0"/>
              </w:rPr>
              <w:t>p</w:t>
            </w:r>
            <w:r w:rsidRPr="00636B29">
              <w:rPr>
                <w:b w:val="0"/>
              </w:rPr>
              <w:t xml:space="preserve">resentation </w:t>
            </w:r>
            <w:r>
              <w:rPr>
                <w:b w:val="0"/>
              </w:rPr>
              <w:t xml:space="preserve">must </w:t>
            </w:r>
            <w:r w:rsidRPr="00636B29">
              <w:rPr>
                <w:b w:val="0"/>
              </w:rPr>
              <w:t>include:</w:t>
            </w:r>
            <w:r>
              <w:rPr>
                <w:b w:val="0"/>
              </w:rPr>
              <w:t xml:space="preserve"> (refer to rubric)</w:t>
            </w:r>
          </w:p>
          <w:p w14:paraId="7F439D26" w14:textId="77777777" w:rsidR="007A6783" w:rsidRPr="00636B29" w:rsidRDefault="007A6783" w:rsidP="007A6783">
            <w:pPr>
              <w:pStyle w:val="First-LevelBulletedListSolid"/>
              <w:tabs>
                <w:tab w:val="clear" w:pos="1080"/>
              </w:tabs>
              <w:ind w:left="0" w:firstLine="0"/>
              <w:rPr>
                <w:b w:val="0"/>
              </w:rPr>
            </w:pPr>
          </w:p>
          <w:p w14:paraId="5FF0C7BE" w14:textId="77777777" w:rsidR="007A6783" w:rsidRPr="00636B29" w:rsidRDefault="007A6783" w:rsidP="007A6783">
            <w:pPr>
              <w:pStyle w:val="First-LevelBulletedListSolid"/>
              <w:numPr>
                <w:ilvl w:val="0"/>
                <w:numId w:val="15"/>
              </w:numPr>
              <w:ind w:left="395"/>
              <w:rPr>
                <w:b w:val="0"/>
              </w:rPr>
            </w:pPr>
            <w:r>
              <w:rPr>
                <w:b w:val="0"/>
              </w:rPr>
              <w:t>Required readings for the c</w:t>
            </w:r>
            <w:r w:rsidRPr="00636B29">
              <w:rPr>
                <w:b w:val="0"/>
              </w:rPr>
              <w:t xml:space="preserve">lass, given via email one week before the </w:t>
            </w:r>
            <w:r>
              <w:rPr>
                <w:b w:val="0"/>
              </w:rPr>
              <w:t xml:space="preserve">assigned </w:t>
            </w:r>
            <w:r w:rsidRPr="00636B29">
              <w:rPr>
                <w:b w:val="0"/>
              </w:rPr>
              <w:t>presentation</w:t>
            </w:r>
            <w:r>
              <w:rPr>
                <w:b w:val="0"/>
              </w:rPr>
              <w:t xml:space="preserve"> due date</w:t>
            </w:r>
          </w:p>
          <w:p w14:paraId="332BB77D" w14:textId="77777777" w:rsidR="007A6783" w:rsidRPr="00636B29" w:rsidRDefault="007A6783" w:rsidP="007A6783">
            <w:pPr>
              <w:pStyle w:val="First-LevelBulletedListSolid"/>
              <w:numPr>
                <w:ilvl w:val="0"/>
                <w:numId w:val="15"/>
              </w:numPr>
              <w:ind w:left="395"/>
              <w:rPr>
                <w:b w:val="0"/>
              </w:rPr>
            </w:pPr>
            <w:r w:rsidRPr="00636B29">
              <w:rPr>
                <w:b w:val="0"/>
              </w:rPr>
              <w:t>Objectives for the presentation</w:t>
            </w:r>
          </w:p>
          <w:p w14:paraId="2F2B0CBB" w14:textId="77777777" w:rsidR="007A6783" w:rsidRPr="00636B29" w:rsidRDefault="007A6783" w:rsidP="007A6783">
            <w:pPr>
              <w:pStyle w:val="First-LevelBulletedListSolid"/>
              <w:numPr>
                <w:ilvl w:val="0"/>
                <w:numId w:val="15"/>
              </w:numPr>
              <w:ind w:left="395"/>
              <w:rPr>
                <w:b w:val="0"/>
              </w:rPr>
            </w:pPr>
            <w:r w:rsidRPr="00636B29">
              <w:rPr>
                <w:b w:val="0"/>
              </w:rPr>
              <w:t>The historical background of the issue</w:t>
            </w:r>
            <w:r>
              <w:rPr>
                <w:b w:val="0"/>
              </w:rPr>
              <w:t xml:space="preserve"> and b</w:t>
            </w:r>
            <w:r w:rsidRPr="00636B29">
              <w:rPr>
                <w:b w:val="0"/>
              </w:rPr>
              <w:t xml:space="preserve">riefly </w:t>
            </w:r>
            <w:r>
              <w:rPr>
                <w:b w:val="0"/>
              </w:rPr>
              <w:t xml:space="preserve">stated </w:t>
            </w:r>
            <w:r w:rsidRPr="00636B29">
              <w:rPr>
                <w:b w:val="0"/>
              </w:rPr>
              <w:t>pro and con positions</w:t>
            </w:r>
          </w:p>
          <w:p w14:paraId="21941F01" w14:textId="77777777" w:rsidR="007A6783" w:rsidRPr="00636B29" w:rsidRDefault="007A6783" w:rsidP="007A6783">
            <w:pPr>
              <w:pStyle w:val="First-LevelBulletedListSolid"/>
              <w:numPr>
                <w:ilvl w:val="0"/>
                <w:numId w:val="15"/>
              </w:numPr>
              <w:ind w:left="395"/>
              <w:rPr>
                <w:b w:val="0"/>
              </w:rPr>
            </w:pPr>
            <w:r w:rsidRPr="00636B29">
              <w:rPr>
                <w:b w:val="0"/>
              </w:rPr>
              <w:t>The stance you are taking and the rational for this choice</w:t>
            </w:r>
          </w:p>
          <w:p w14:paraId="4A761E43" w14:textId="77777777" w:rsidR="007A6783" w:rsidRPr="00636B29" w:rsidRDefault="007A6783" w:rsidP="007A6783">
            <w:pPr>
              <w:pStyle w:val="First-LevelBulletedListSolid"/>
              <w:numPr>
                <w:ilvl w:val="0"/>
                <w:numId w:val="15"/>
              </w:numPr>
              <w:ind w:left="395"/>
              <w:rPr>
                <w:b w:val="0"/>
              </w:rPr>
            </w:pPr>
            <w:r w:rsidRPr="00636B29">
              <w:rPr>
                <w:b w:val="0"/>
              </w:rPr>
              <w:t>The reasons why this issue is important today</w:t>
            </w:r>
          </w:p>
          <w:p w14:paraId="3073D352" w14:textId="77777777" w:rsidR="007A6783" w:rsidRPr="00636B29" w:rsidRDefault="007A6783" w:rsidP="007A6783">
            <w:pPr>
              <w:pStyle w:val="First-LevelBulletedListSolid"/>
              <w:numPr>
                <w:ilvl w:val="0"/>
                <w:numId w:val="15"/>
              </w:numPr>
              <w:ind w:left="395"/>
              <w:rPr>
                <w:b w:val="0"/>
              </w:rPr>
            </w:pPr>
            <w:r w:rsidRPr="00636B29">
              <w:rPr>
                <w:b w:val="0"/>
              </w:rPr>
              <w:t>The future impact of the issue (possible, probably, preferable)</w:t>
            </w:r>
          </w:p>
          <w:p w14:paraId="667EC89A" w14:textId="77777777" w:rsidR="007A6783" w:rsidRPr="00636B29" w:rsidRDefault="007A6783" w:rsidP="007A6783">
            <w:pPr>
              <w:pStyle w:val="First-LevelBulletedListSolid"/>
              <w:numPr>
                <w:ilvl w:val="0"/>
                <w:numId w:val="15"/>
              </w:numPr>
              <w:ind w:left="395"/>
              <w:rPr>
                <w:b w:val="0"/>
              </w:rPr>
            </w:pPr>
            <w:r w:rsidRPr="00636B29">
              <w:rPr>
                <w:b w:val="0"/>
              </w:rPr>
              <w:t>Prepared questions given</w:t>
            </w:r>
          </w:p>
          <w:p w14:paraId="28E2B7A7" w14:textId="77777777" w:rsidR="007A6783" w:rsidRPr="00636B29" w:rsidRDefault="007A6783" w:rsidP="007A6783">
            <w:pPr>
              <w:pStyle w:val="First-LevelBulletedListSolid"/>
              <w:tabs>
                <w:tab w:val="clear" w:pos="1080"/>
              </w:tabs>
              <w:ind w:left="720" w:firstLine="0"/>
              <w:rPr>
                <w:b w:val="0"/>
              </w:rPr>
            </w:pPr>
          </w:p>
          <w:p w14:paraId="1CAC573D" w14:textId="77777777" w:rsidR="007A6783" w:rsidRDefault="007A6783" w:rsidP="007A6783">
            <w:pPr>
              <w:pStyle w:val="First-LevelBulletedListSolid"/>
              <w:tabs>
                <w:tab w:val="clear" w:pos="1080"/>
              </w:tabs>
              <w:ind w:left="0" w:firstLine="0"/>
              <w:rPr>
                <w:b w:val="0"/>
              </w:rPr>
            </w:pPr>
            <w:r w:rsidRPr="00636B29">
              <w:rPr>
                <w:b w:val="0"/>
              </w:rPr>
              <w:t xml:space="preserve">The </w:t>
            </w:r>
            <w:r>
              <w:rPr>
                <w:b w:val="0"/>
              </w:rPr>
              <w:t>p</w:t>
            </w:r>
            <w:r w:rsidRPr="00636B29">
              <w:rPr>
                <w:b w:val="0"/>
              </w:rPr>
              <w:t>rocedure for completion of this assignment</w:t>
            </w:r>
            <w:r>
              <w:rPr>
                <w:b w:val="0"/>
              </w:rPr>
              <w:t xml:space="preserve"> (refer to rubric)</w:t>
            </w:r>
          </w:p>
          <w:p w14:paraId="1A9B8346" w14:textId="77777777" w:rsidR="007A6783" w:rsidRPr="00636B29" w:rsidRDefault="007A6783" w:rsidP="007A6783">
            <w:pPr>
              <w:pStyle w:val="First-LevelBulletedListSolid"/>
              <w:tabs>
                <w:tab w:val="clear" w:pos="1080"/>
              </w:tabs>
              <w:ind w:left="0" w:firstLine="0"/>
              <w:rPr>
                <w:b w:val="0"/>
              </w:rPr>
            </w:pPr>
          </w:p>
          <w:p w14:paraId="5B07CC2D" w14:textId="77777777" w:rsidR="007A6783" w:rsidRDefault="007A6783" w:rsidP="007A6783">
            <w:pPr>
              <w:pStyle w:val="First-LevelBulletedListSolid"/>
              <w:numPr>
                <w:ilvl w:val="0"/>
                <w:numId w:val="16"/>
              </w:numPr>
              <w:ind w:left="395"/>
              <w:rPr>
                <w:b w:val="0"/>
              </w:rPr>
            </w:pPr>
            <w:r w:rsidRPr="00636B29">
              <w:rPr>
                <w:b w:val="0"/>
              </w:rPr>
              <w:lastRenderedPageBreak/>
              <w:t>Sign up for a topic</w:t>
            </w:r>
            <w:r>
              <w:rPr>
                <w:b w:val="0"/>
              </w:rPr>
              <w:t xml:space="preserve"> on a</w:t>
            </w:r>
            <w:r w:rsidRPr="00636B29">
              <w:rPr>
                <w:b w:val="0"/>
              </w:rPr>
              <w:t xml:space="preserve"> first come, first </w:t>
            </w:r>
            <w:r>
              <w:rPr>
                <w:b w:val="0"/>
              </w:rPr>
              <w:t xml:space="preserve">served </w:t>
            </w:r>
            <w:r w:rsidRPr="00636B29">
              <w:rPr>
                <w:b w:val="0"/>
              </w:rPr>
              <w:t>basis</w:t>
            </w:r>
            <w:r>
              <w:rPr>
                <w:b w:val="0"/>
              </w:rPr>
              <w:t>.</w:t>
            </w:r>
            <w:r>
              <w:rPr>
                <w:b w:val="0"/>
              </w:rPr>
              <w:br/>
            </w:r>
          </w:p>
          <w:p w14:paraId="5530B995" w14:textId="77777777" w:rsidR="007A6783" w:rsidRPr="00636B29" w:rsidRDefault="007A6783" w:rsidP="007A6783">
            <w:pPr>
              <w:pStyle w:val="First-LevelBulletedListSolid"/>
              <w:numPr>
                <w:ilvl w:val="0"/>
                <w:numId w:val="16"/>
              </w:numPr>
              <w:ind w:left="395"/>
              <w:rPr>
                <w:b w:val="0"/>
              </w:rPr>
            </w:pPr>
            <w:r w:rsidRPr="00636B29">
              <w:rPr>
                <w:b w:val="0"/>
              </w:rPr>
              <w:t xml:space="preserve">Your resource person is the faculty member for this course. Arrange to contact the faculty member to discuss your objectives, bibliography, required </w:t>
            </w:r>
            <w:r>
              <w:rPr>
                <w:b w:val="0"/>
              </w:rPr>
              <w:t>readings</w:t>
            </w:r>
            <w:r w:rsidRPr="00636B29">
              <w:rPr>
                <w:b w:val="0"/>
              </w:rPr>
              <w:t xml:space="preserve">, outline, and discussion questions at least one week before the presentation. </w:t>
            </w:r>
            <w:r>
              <w:rPr>
                <w:b w:val="0"/>
              </w:rPr>
              <w:br/>
            </w:r>
          </w:p>
          <w:p w14:paraId="494C5DCC" w14:textId="77777777" w:rsidR="007A6783" w:rsidRPr="00636B29" w:rsidRDefault="007A6783" w:rsidP="007A6783">
            <w:pPr>
              <w:pStyle w:val="First-LevelBulletedListSolid"/>
              <w:numPr>
                <w:ilvl w:val="0"/>
                <w:numId w:val="16"/>
              </w:numPr>
              <w:ind w:left="395"/>
              <w:rPr>
                <w:b w:val="0"/>
              </w:rPr>
            </w:pPr>
            <w:r w:rsidRPr="00636B29">
              <w:rPr>
                <w:b w:val="0"/>
              </w:rPr>
              <w:t>Distribute reference of required</w:t>
            </w:r>
            <w:r>
              <w:rPr>
                <w:b w:val="0"/>
              </w:rPr>
              <w:t xml:space="preserve"> readings</w:t>
            </w:r>
            <w:r w:rsidRPr="00636B29">
              <w:rPr>
                <w:b w:val="0"/>
              </w:rPr>
              <w:t xml:space="preserve"> to class members via </w:t>
            </w:r>
            <w:r>
              <w:rPr>
                <w:b w:val="0"/>
              </w:rPr>
              <w:t xml:space="preserve">email </w:t>
            </w:r>
            <w:r w:rsidRPr="00636B29">
              <w:rPr>
                <w:b w:val="0"/>
              </w:rPr>
              <w:t>at least one week before the presentation</w:t>
            </w:r>
            <w:r>
              <w:rPr>
                <w:b w:val="0"/>
              </w:rPr>
              <w:t>.</w:t>
            </w:r>
          </w:p>
          <w:p w14:paraId="11B73EB1" w14:textId="77777777" w:rsidR="007A6783" w:rsidRPr="00636B29" w:rsidRDefault="007A6783" w:rsidP="007A6783">
            <w:pPr>
              <w:pStyle w:val="First-LevelBulletedListSolid"/>
              <w:tabs>
                <w:tab w:val="clear" w:pos="1080"/>
              </w:tabs>
              <w:ind w:left="0" w:firstLine="0"/>
              <w:rPr>
                <w:b w:val="0"/>
              </w:rPr>
            </w:pPr>
          </w:p>
          <w:p w14:paraId="3DECCF23" w14:textId="77777777" w:rsidR="007A6783" w:rsidRDefault="007A6783" w:rsidP="007A6783">
            <w:pPr>
              <w:pStyle w:val="First-LevelBulletedListSolid"/>
              <w:tabs>
                <w:tab w:val="clear" w:pos="1080"/>
                <w:tab w:val="right" w:pos="5260"/>
              </w:tabs>
              <w:ind w:left="0" w:firstLine="0"/>
              <w:rPr>
                <w:b w:val="0"/>
              </w:rPr>
            </w:pPr>
            <w:r w:rsidRPr="00636B29">
              <w:rPr>
                <w:b w:val="0"/>
              </w:rPr>
              <w:t>Evaluation Criteria</w:t>
            </w:r>
            <w:r>
              <w:rPr>
                <w:b w:val="0"/>
              </w:rPr>
              <w:t xml:space="preserve"> (refer to rubric)</w:t>
            </w:r>
          </w:p>
          <w:p w14:paraId="40D34C74" w14:textId="77777777" w:rsidR="007A6783" w:rsidRPr="00636B29" w:rsidRDefault="007A6783" w:rsidP="007A6783">
            <w:pPr>
              <w:pStyle w:val="First-LevelBulletedListSolid"/>
              <w:tabs>
                <w:tab w:val="clear" w:pos="1080"/>
                <w:tab w:val="right" w:pos="5260"/>
              </w:tabs>
              <w:ind w:left="0" w:firstLine="0"/>
              <w:rPr>
                <w:b w:val="0"/>
              </w:rPr>
            </w:pPr>
          </w:p>
          <w:p w14:paraId="0528D6B6" w14:textId="77777777" w:rsidR="007A6783" w:rsidRPr="00636B29" w:rsidRDefault="007A6783" w:rsidP="007A6783">
            <w:pPr>
              <w:pStyle w:val="First-LevelBulletedListSolid"/>
              <w:numPr>
                <w:ilvl w:val="0"/>
                <w:numId w:val="17"/>
              </w:numPr>
              <w:ind w:left="395"/>
              <w:rPr>
                <w:b w:val="0"/>
              </w:rPr>
            </w:pPr>
            <w:r w:rsidRPr="00636B29">
              <w:rPr>
                <w:b w:val="0"/>
              </w:rPr>
              <w:t xml:space="preserve">Objectives: </w:t>
            </w:r>
            <w:r>
              <w:rPr>
                <w:b w:val="0"/>
              </w:rPr>
              <w:t>I</w:t>
            </w:r>
            <w:r w:rsidRPr="00636B29">
              <w:rPr>
                <w:b w:val="0"/>
              </w:rPr>
              <w:t>nclude</w:t>
            </w:r>
            <w:r>
              <w:rPr>
                <w:b w:val="0"/>
              </w:rPr>
              <w:t>d</w:t>
            </w:r>
            <w:r w:rsidRPr="00636B29">
              <w:rPr>
                <w:b w:val="0"/>
              </w:rPr>
              <w:t xml:space="preserve"> one or more higher level objectives</w:t>
            </w:r>
            <w:r>
              <w:rPr>
                <w:b w:val="0"/>
              </w:rPr>
              <w:t>.</w:t>
            </w:r>
          </w:p>
          <w:p w14:paraId="0AC1AC0F" w14:textId="77777777" w:rsidR="007A6783" w:rsidRPr="00636B29" w:rsidRDefault="007A6783" w:rsidP="007A6783">
            <w:pPr>
              <w:pStyle w:val="First-LevelBulletedListSolid"/>
              <w:numPr>
                <w:ilvl w:val="0"/>
                <w:numId w:val="17"/>
              </w:numPr>
              <w:ind w:left="395"/>
              <w:rPr>
                <w:b w:val="0"/>
              </w:rPr>
            </w:pPr>
            <w:r w:rsidRPr="00636B29">
              <w:rPr>
                <w:b w:val="0"/>
              </w:rPr>
              <w:t xml:space="preserve">References: </w:t>
            </w:r>
            <w:r>
              <w:rPr>
                <w:b w:val="0"/>
              </w:rPr>
              <w:t>A</w:t>
            </w:r>
            <w:r w:rsidRPr="00636B29">
              <w:rPr>
                <w:b w:val="0"/>
              </w:rPr>
              <w:t>ppropriateness, quality, quantity, and variety will be evaluated.</w:t>
            </w:r>
            <w:r>
              <w:rPr>
                <w:b w:val="0"/>
              </w:rPr>
              <w:t xml:space="preserve"> </w:t>
            </w:r>
          </w:p>
          <w:p w14:paraId="42F267CF" w14:textId="77777777" w:rsidR="007A6783" w:rsidRPr="00636B29" w:rsidRDefault="007A6783" w:rsidP="007A6783">
            <w:pPr>
              <w:pStyle w:val="First-LevelBulletedListSolid"/>
              <w:numPr>
                <w:ilvl w:val="0"/>
                <w:numId w:val="17"/>
              </w:numPr>
              <w:ind w:left="395"/>
              <w:rPr>
                <w:b w:val="0"/>
              </w:rPr>
            </w:pPr>
            <w:r w:rsidRPr="00636B29">
              <w:rPr>
                <w:b w:val="0"/>
              </w:rPr>
              <w:t xml:space="preserve">Content: </w:t>
            </w:r>
            <w:r>
              <w:rPr>
                <w:b w:val="0"/>
              </w:rPr>
              <w:t>S</w:t>
            </w:r>
            <w:r w:rsidRPr="00636B29">
              <w:rPr>
                <w:b w:val="0"/>
              </w:rPr>
              <w:t>ee information under “</w:t>
            </w:r>
            <w:r>
              <w:rPr>
                <w:b w:val="0"/>
              </w:rPr>
              <w:t>C</w:t>
            </w:r>
            <w:r w:rsidRPr="00636B29">
              <w:rPr>
                <w:b w:val="0"/>
              </w:rPr>
              <w:t>ontent of Presentation</w:t>
            </w:r>
            <w:r>
              <w:rPr>
                <w:b w:val="0"/>
              </w:rPr>
              <w:t>.</w:t>
            </w:r>
            <w:r w:rsidRPr="00636B29">
              <w:rPr>
                <w:b w:val="0"/>
              </w:rPr>
              <w:t>”</w:t>
            </w:r>
          </w:p>
          <w:p w14:paraId="6885380E" w14:textId="77777777" w:rsidR="007A6783" w:rsidRPr="00636B29" w:rsidRDefault="007A6783" w:rsidP="007A6783">
            <w:pPr>
              <w:pStyle w:val="First-LevelBulletedListSolid"/>
              <w:numPr>
                <w:ilvl w:val="0"/>
                <w:numId w:val="17"/>
              </w:numPr>
              <w:ind w:left="395"/>
              <w:rPr>
                <w:b w:val="0"/>
              </w:rPr>
            </w:pPr>
            <w:r w:rsidRPr="00636B29">
              <w:rPr>
                <w:b w:val="0"/>
              </w:rPr>
              <w:t xml:space="preserve">Group </w:t>
            </w:r>
            <w:r>
              <w:rPr>
                <w:b w:val="0"/>
              </w:rPr>
              <w:t>p</w:t>
            </w:r>
            <w:r w:rsidRPr="00636B29">
              <w:rPr>
                <w:b w:val="0"/>
              </w:rPr>
              <w:t xml:space="preserve">rocess (if applicable): </w:t>
            </w:r>
            <w:r>
              <w:rPr>
                <w:b w:val="0"/>
              </w:rPr>
              <w:t>A</w:t>
            </w:r>
            <w:r w:rsidRPr="00636B29">
              <w:rPr>
                <w:b w:val="0"/>
              </w:rPr>
              <w:t>pplication of principles of group process, generation and guidance of discussion and responsiveness to class comments will be evaluated</w:t>
            </w:r>
          </w:p>
          <w:p w14:paraId="24A04780" w14:textId="77777777" w:rsidR="005D1A53" w:rsidRDefault="007A6783" w:rsidP="007A6783">
            <w:pPr>
              <w:pStyle w:val="AssignmentsLevel2"/>
            </w:pPr>
            <w:r w:rsidRPr="00636B29">
              <w:t>Presentation</w:t>
            </w:r>
            <w:r>
              <w:t xml:space="preserve"> characteristics</w:t>
            </w:r>
            <w:r w:rsidRPr="00636B29">
              <w:t xml:space="preserve">: </w:t>
            </w:r>
            <w:r>
              <w:t>C</w:t>
            </w:r>
            <w:r w:rsidRPr="00636B29">
              <w:t>larity of thought, audibility of speaker</w:t>
            </w:r>
            <w:r>
              <w:t>(s)</w:t>
            </w:r>
            <w:r w:rsidRPr="00636B29">
              <w:t xml:space="preserve">, organization, </w:t>
            </w:r>
            <w:r>
              <w:t xml:space="preserve">whether it was </w:t>
            </w:r>
            <w:r w:rsidRPr="00636B29">
              <w:t>conducted within the allotted time,</w:t>
            </w:r>
            <w:r>
              <w:t xml:space="preserve"> and the effectiveness of the</w:t>
            </w:r>
            <w:r w:rsidRPr="00636B29">
              <w:t xml:space="preserve"> use of visual aids.</w:t>
            </w:r>
          </w:p>
          <w:p w14:paraId="26D25C5D" w14:textId="77777777" w:rsidR="00FC074D" w:rsidRDefault="00FC074D" w:rsidP="00FC074D">
            <w:pPr>
              <w:pStyle w:val="AssignmentsLevel2"/>
              <w:numPr>
                <w:ilvl w:val="0"/>
                <w:numId w:val="0"/>
              </w:numPr>
              <w:ind w:left="360" w:hanging="360"/>
            </w:pPr>
          </w:p>
          <w:p w14:paraId="59C45257" w14:textId="3990CF1C" w:rsidR="00FC074D" w:rsidRPr="0097794F" w:rsidRDefault="0097794F" w:rsidP="0097794F">
            <w:pPr>
              <w:pStyle w:val="AssignmentsLevel1"/>
            </w:pPr>
            <w:r w:rsidRPr="0097794F">
              <w:rPr>
                <w:b/>
              </w:rPr>
              <w:t>Click</w:t>
            </w:r>
            <w:r w:rsidRPr="0097794F">
              <w:t xml:space="preserve"> the Nursing Issues Presentation course menu button located in the </w:t>
            </w:r>
            <w:proofErr w:type="gramStart"/>
            <w:r w:rsidRPr="0097794F">
              <w:t>left hand</w:t>
            </w:r>
            <w:proofErr w:type="gramEnd"/>
            <w:r w:rsidRPr="0097794F">
              <w:t xml:space="preserve"> menu to submit your PowerPoint for grading </w:t>
            </w:r>
            <w:r w:rsidR="00FC074D" w:rsidRPr="0097794F">
              <w:t>by 12:00 p.m. (EST) on Monday of Week Five.</w:t>
            </w:r>
          </w:p>
        </w:tc>
        <w:tc>
          <w:tcPr>
            <w:tcW w:w="1440" w:type="dxa"/>
          </w:tcPr>
          <w:p w14:paraId="5B97CAF7" w14:textId="77777777" w:rsidR="005D1A53" w:rsidRPr="00636B29" w:rsidRDefault="00746F31" w:rsidP="005D1A53">
            <w:pPr>
              <w:tabs>
                <w:tab w:val="left" w:pos="2329"/>
              </w:tabs>
              <w:rPr>
                <w:rFonts w:cs="Arial"/>
                <w:szCs w:val="20"/>
              </w:rPr>
            </w:pPr>
            <w:r>
              <w:rPr>
                <w:rFonts w:cs="Arial"/>
                <w:szCs w:val="20"/>
              </w:rPr>
              <w:lastRenderedPageBreak/>
              <w:t xml:space="preserve">1.2, </w:t>
            </w:r>
            <w:r w:rsidR="00C76132">
              <w:rPr>
                <w:rFonts w:cs="Arial"/>
                <w:szCs w:val="20"/>
              </w:rPr>
              <w:t>3.4</w:t>
            </w:r>
          </w:p>
        </w:tc>
        <w:tc>
          <w:tcPr>
            <w:tcW w:w="1440" w:type="dxa"/>
          </w:tcPr>
          <w:p w14:paraId="69524D21" w14:textId="77777777" w:rsidR="005D1A53" w:rsidRPr="00636B29" w:rsidRDefault="005D1A53" w:rsidP="005D1A53">
            <w:pPr>
              <w:tabs>
                <w:tab w:val="left" w:pos="0"/>
                <w:tab w:val="left" w:pos="3720"/>
              </w:tabs>
              <w:outlineLvl w:val="0"/>
              <w:rPr>
                <w:rFonts w:cs="Arial"/>
                <w:szCs w:val="20"/>
              </w:rPr>
            </w:pPr>
          </w:p>
        </w:tc>
      </w:tr>
      <w:tr w:rsidR="007A6783" w:rsidRPr="00842155" w14:paraId="6A196D8E" w14:textId="77777777" w:rsidTr="002522B3">
        <w:tc>
          <w:tcPr>
            <w:tcW w:w="10170" w:type="dxa"/>
            <w:gridSpan w:val="2"/>
            <w:tcMar>
              <w:top w:w="115" w:type="dxa"/>
              <w:left w:w="115" w:type="dxa"/>
              <w:bottom w:w="115" w:type="dxa"/>
              <w:right w:w="115" w:type="dxa"/>
            </w:tcMar>
          </w:tcPr>
          <w:p w14:paraId="000E1EB9" w14:textId="77777777" w:rsidR="007A6783" w:rsidRDefault="007A6783" w:rsidP="007A6783">
            <w:pPr>
              <w:pStyle w:val="First-LevelBulletedListSolid"/>
              <w:tabs>
                <w:tab w:val="clear" w:pos="1080"/>
              </w:tabs>
              <w:ind w:left="0" w:firstLine="0"/>
            </w:pPr>
            <w:r w:rsidRPr="00B12892">
              <w:lastRenderedPageBreak/>
              <w:t xml:space="preserve">Discussion: </w:t>
            </w:r>
            <w:r>
              <w:t>Nursing Issue Presentation</w:t>
            </w:r>
          </w:p>
          <w:p w14:paraId="38BD3E27" w14:textId="77777777" w:rsidR="007A6783" w:rsidRDefault="007A6783" w:rsidP="007A6783">
            <w:pPr>
              <w:pStyle w:val="First-LevelBulletedListSolid"/>
              <w:tabs>
                <w:tab w:val="clear" w:pos="1080"/>
              </w:tabs>
              <w:ind w:left="0" w:firstLine="0"/>
            </w:pPr>
          </w:p>
          <w:p w14:paraId="4F0638AF" w14:textId="05001EDD" w:rsidR="007A6783" w:rsidRPr="00636B29" w:rsidRDefault="00FC074D" w:rsidP="00FC074D">
            <w:pPr>
              <w:pStyle w:val="First-LevelBulletedListSolid"/>
              <w:tabs>
                <w:tab w:val="clear" w:pos="1080"/>
              </w:tabs>
              <w:ind w:left="0" w:firstLine="0"/>
            </w:pPr>
            <w:r w:rsidRPr="00720547">
              <w:t>View</w:t>
            </w:r>
            <w:r>
              <w:rPr>
                <w:b w:val="0"/>
              </w:rPr>
              <w:t xml:space="preserve"> this week’s presentations which will be posted </w:t>
            </w:r>
            <w:r w:rsidRPr="00D068C8">
              <w:rPr>
                <w:b w:val="0"/>
              </w:rPr>
              <w:t>by 12:00 p.m. (EST) on Monday.</w:t>
            </w:r>
            <w:r>
              <w:rPr>
                <w:b w:val="0"/>
              </w:rPr>
              <w:t xml:space="preserve"> For each presentation, post a comment on </w:t>
            </w:r>
            <w:proofErr w:type="gramStart"/>
            <w:r>
              <w:rPr>
                <w:b w:val="0"/>
              </w:rPr>
              <w:t>whether or not</w:t>
            </w:r>
            <w:proofErr w:type="gramEnd"/>
            <w:r>
              <w:rPr>
                <w:b w:val="0"/>
              </w:rPr>
              <w:t xml:space="preserve"> </w:t>
            </w:r>
            <w:r w:rsidRPr="00636B29">
              <w:rPr>
                <w:b w:val="0"/>
              </w:rPr>
              <w:t xml:space="preserve">the presentation convinced you of the </w:t>
            </w:r>
            <w:r>
              <w:rPr>
                <w:b w:val="0"/>
              </w:rPr>
              <w:t>presenter or presenters’</w:t>
            </w:r>
            <w:r w:rsidRPr="00636B29">
              <w:rPr>
                <w:b w:val="0"/>
              </w:rPr>
              <w:t xml:space="preserve"> stance. Responses </w:t>
            </w:r>
            <w:r>
              <w:rPr>
                <w:b w:val="0"/>
              </w:rPr>
              <w:t xml:space="preserve">must </w:t>
            </w:r>
            <w:r w:rsidRPr="00636B29">
              <w:rPr>
                <w:b w:val="0"/>
              </w:rPr>
              <w:t>be 50</w:t>
            </w:r>
            <w:r>
              <w:rPr>
                <w:b w:val="0"/>
              </w:rPr>
              <w:t>–</w:t>
            </w:r>
            <w:r w:rsidRPr="00636B29">
              <w:rPr>
                <w:b w:val="0"/>
              </w:rPr>
              <w:t xml:space="preserve">150 words and </w:t>
            </w:r>
            <w:r>
              <w:rPr>
                <w:b w:val="0"/>
              </w:rPr>
              <w:t xml:space="preserve">must be </w:t>
            </w:r>
            <w:r w:rsidRPr="00636B29">
              <w:rPr>
                <w:b w:val="0"/>
              </w:rPr>
              <w:t>completed by</w:t>
            </w:r>
            <w:r w:rsidRPr="005D1A53">
              <w:rPr>
                <w:b w:val="0"/>
              </w:rPr>
              <w:t xml:space="preserve"> 11:59 p.m. (EST) Sunday</w:t>
            </w:r>
            <w:r>
              <w:rPr>
                <w:b w:val="0"/>
              </w:rPr>
              <w:t xml:space="preserve"> of Week Five.</w:t>
            </w:r>
          </w:p>
        </w:tc>
        <w:tc>
          <w:tcPr>
            <w:tcW w:w="1440" w:type="dxa"/>
          </w:tcPr>
          <w:p w14:paraId="3CB962DF" w14:textId="77777777" w:rsidR="007A6783" w:rsidRPr="00636B29" w:rsidRDefault="007A6783" w:rsidP="007A6783">
            <w:pPr>
              <w:tabs>
                <w:tab w:val="left" w:pos="2329"/>
              </w:tabs>
              <w:rPr>
                <w:rFonts w:cs="Arial"/>
                <w:szCs w:val="20"/>
              </w:rPr>
            </w:pPr>
            <w:r>
              <w:rPr>
                <w:rFonts w:cs="Arial"/>
                <w:szCs w:val="20"/>
              </w:rPr>
              <w:t>3.4</w:t>
            </w:r>
          </w:p>
        </w:tc>
        <w:tc>
          <w:tcPr>
            <w:tcW w:w="1440" w:type="dxa"/>
          </w:tcPr>
          <w:p w14:paraId="2F12E1ED" w14:textId="77777777" w:rsidR="007A6783" w:rsidRPr="00636B29" w:rsidRDefault="007A6783" w:rsidP="007A6783">
            <w:pPr>
              <w:tabs>
                <w:tab w:val="left" w:pos="0"/>
                <w:tab w:val="left" w:pos="3720"/>
              </w:tabs>
              <w:outlineLvl w:val="0"/>
              <w:rPr>
                <w:rFonts w:cs="Arial"/>
                <w:szCs w:val="20"/>
              </w:rPr>
            </w:pPr>
            <w:r w:rsidRPr="00636B29">
              <w:rPr>
                <w:rFonts w:cs="Arial"/>
                <w:szCs w:val="20"/>
              </w:rPr>
              <w:t xml:space="preserve">Web-Quest and Discussion Board = </w:t>
            </w:r>
          </w:p>
          <w:p w14:paraId="0271FD92" w14:textId="77777777" w:rsidR="007A6783" w:rsidRPr="00636B29" w:rsidRDefault="007A6783" w:rsidP="007A6783">
            <w:pPr>
              <w:tabs>
                <w:tab w:val="left" w:pos="0"/>
                <w:tab w:val="left" w:pos="3720"/>
              </w:tabs>
              <w:outlineLvl w:val="0"/>
              <w:rPr>
                <w:rFonts w:cs="Arial"/>
                <w:szCs w:val="20"/>
              </w:rPr>
            </w:pPr>
            <w:r w:rsidRPr="00636B29">
              <w:rPr>
                <w:rFonts w:cs="Arial"/>
                <w:b/>
                <w:szCs w:val="20"/>
              </w:rPr>
              <w:t>2 hours</w:t>
            </w:r>
          </w:p>
        </w:tc>
      </w:tr>
      <w:tr w:rsidR="005D1A53" w:rsidRPr="00842155" w14:paraId="27B0E3AE" w14:textId="77777777" w:rsidTr="002522B3">
        <w:tc>
          <w:tcPr>
            <w:tcW w:w="10170" w:type="dxa"/>
            <w:gridSpan w:val="2"/>
            <w:tcMar>
              <w:top w:w="115" w:type="dxa"/>
              <w:left w:w="115" w:type="dxa"/>
              <w:bottom w:w="115" w:type="dxa"/>
              <w:right w:w="115" w:type="dxa"/>
            </w:tcMar>
          </w:tcPr>
          <w:p w14:paraId="6C8CBE2C" w14:textId="77777777" w:rsidR="005D1A53" w:rsidRPr="00636B29" w:rsidRDefault="005D1A53" w:rsidP="005D1A53">
            <w:pPr>
              <w:pStyle w:val="First-LevelBulletedListSolid"/>
              <w:tabs>
                <w:tab w:val="clear" w:pos="1080"/>
              </w:tabs>
              <w:ind w:left="0" w:firstLine="0"/>
            </w:pPr>
            <w:r w:rsidRPr="00636B29">
              <w:t>Evidence-</w:t>
            </w:r>
            <w:r w:rsidR="00D52D7B">
              <w:t>B</w:t>
            </w:r>
            <w:r w:rsidRPr="00636B29">
              <w:t>ased Paper</w:t>
            </w:r>
          </w:p>
          <w:p w14:paraId="6E6889CE" w14:textId="77777777" w:rsidR="005D1A53" w:rsidRDefault="005D1A53" w:rsidP="005D1A53">
            <w:pPr>
              <w:pStyle w:val="First-LevelBulletedListSolid"/>
              <w:tabs>
                <w:tab w:val="clear" w:pos="1080"/>
              </w:tabs>
              <w:ind w:left="0" w:firstLine="0"/>
              <w:rPr>
                <w:b w:val="0"/>
              </w:rPr>
            </w:pPr>
          </w:p>
          <w:p w14:paraId="3B7B8C5D" w14:textId="77777777" w:rsidR="00976923" w:rsidRDefault="00976923" w:rsidP="005D1A53">
            <w:pPr>
              <w:pStyle w:val="First-LevelBulletedListSolid"/>
              <w:tabs>
                <w:tab w:val="clear" w:pos="1080"/>
              </w:tabs>
              <w:ind w:left="0" w:firstLine="0"/>
              <w:rPr>
                <w:b w:val="0"/>
              </w:rPr>
            </w:pPr>
            <w:r w:rsidRPr="00976923">
              <w:t>Resource</w:t>
            </w:r>
            <w:r>
              <w:rPr>
                <w:b w:val="0"/>
              </w:rPr>
              <w:t>: Evidence-</w:t>
            </w:r>
            <w:r w:rsidR="00703092">
              <w:rPr>
                <w:b w:val="0"/>
              </w:rPr>
              <w:t>B</w:t>
            </w:r>
            <w:r>
              <w:rPr>
                <w:b w:val="0"/>
              </w:rPr>
              <w:t>ased Paper Rubric</w:t>
            </w:r>
          </w:p>
          <w:p w14:paraId="0DC48E40" w14:textId="77777777" w:rsidR="00976923" w:rsidRPr="00636B29" w:rsidRDefault="00976923" w:rsidP="005D1A53">
            <w:pPr>
              <w:pStyle w:val="First-LevelBulletedListSolid"/>
              <w:tabs>
                <w:tab w:val="clear" w:pos="1080"/>
              </w:tabs>
              <w:ind w:left="0" w:firstLine="0"/>
              <w:rPr>
                <w:b w:val="0"/>
              </w:rPr>
            </w:pPr>
          </w:p>
          <w:p w14:paraId="4891E525" w14:textId="77777777" w:rsidR="005D1A53" w:rsidRPr="00636B29" w:rsidRDefault="005D1A53" w:rsidP="005D1A53">
            <w:pPr>
              <w:pStyle w:val="First-LevelBulletedListSolid"/>
              <w:tabs>
                <w:tab w:val="clear" w:pos="1080"/>
              </w:tabs>
              <w:ind w:left="0" w:firstLine="0"/>
              <w:rPr>
                <w:b w:val="0"/>
              </w:rPr>
            </w:pPr>
            <w:r w:rsidRPr="00636B29">
              <w:rPr>
                <w:b w:val="0"/>
              </w:rPr>
              <w:t>Using the criteria presented below for the Evidence-</w:t>
            </w:r>
            <w:r w:rsidR="00A63FC7">
              <w:rPr>
                <w:b w:val="0"/>
              </w:rPr>
              <w:t>B</w:t>
            </w:r>
            <w:r w:rsidRPr="00636B29">
              <w:rPr>
                <w:b w:val="0"/>
              </w:rPr>
              <w:t xml:space="preserve">ased </w:t>
            </w:r>
            <w:r w:rsidR="00A63FC7">
              <w:rPr>
                <w:b w:val="0"/>
              </w:rPr>
              <w:t>P</w:t>
            </w:r>
            <w:r w:rsidRPr="00636B29">
              <w:rPr>
                <w:b w:val="0"/>
              </w:rPr>
              <w:t xml:space="preserve">aper, prepare to develop a </w:t>
            </w:r>
            <w:r w:rsidR="00EE6EE1">
              <w:rPr>
                <w:b w:val="0"/>
              </w:rPr>
              <w:t>five-</w:t>
            </w:r>
            <w:r w:rsidRPr="00636B29">
              <w:rPr>
                <w:b w:val="0"/>
              </w:rPr>
              <w:t xml:space="preserve"> to </w:t>
            </w:r>
            <w:r w:rsidR="00EE6EE1">
              <w:rPr>
                <w:b w:val="0"/>
              </w:rPr>
              <w:t>seven-</w:t>
            </w:r>
            <w:r w:rsidRPr="00636B29">
              <w:rPr>
                <w:b w:val="0"/>
              </w:rPr>
              <w:t xml:space="preserve">page paper on a specific nursing practice problem. This paper may be </w:t>
            </w:r>
            <w:r w:rsidR="00F76B03">
              <w:rPr>
                <w:b w:val="0"/>
              </w:rPr>
              <w:t>written</w:t>
            </w:r>
            <w:r w:rsidR="00F76B03" w:rsidRPr="00636B29">
              <w:rPr>
                <w:b w:val="0"/>
              </w:rPr>
              <w:t xml:space="preserve"> </w:t>
            </w:r>
            <w:r w:rsidRPr="00636B29">
              <w:rPr>
                <w:b w:val="0"/>
              </w:rPr>
              <w:t xml:space="preserve">with a partner and presented in the assigned session. APA format </w:t>
            </w:r>
            <w:r w:rsidR="001F1157">
              <w:rPr>
                <w:b w:val="0"/>
              </w:rPr>
              <w:t xml:space="preserve">must </w:t>
            </w:r>
            <w:r w:rsidRPr="00636B29">
              <w:rPr>
                <w:b w:val="0"/>
              </w:rPr>
              <w:t>be followed.</w:t>
            </w:r>
          </w:p>
          <w:p w14:paraId="2010A99D" w14:textId="77777777" w:rsidR="005D1A53" w:rsidRPr="00636B29" w:rsidRDefault="005D1A53" w:rsidP="005D1A53">
            <w:pPr>
              <w:pStyle w:val="First-LevelBulletedListSolid"/>
              <w:tabs>
                <w:tab w:val="clear" w:pos="1080"/>
              </w:tabs>
              <w:ind w:left="0" w:firstLine="0"/>
              <w:rPr>
                <w:b w:val="0"/>
              </w:rPr>
            </w:pPr>
          </w:p>
          <w:p w14:paraId="3A47B876" w14:textId="77777777" w:rsidR="005D1A53" w:rsidRPr="00636B29" w:rsidRDefault="005D1A53" w:rsidP="005D1A53">
            <w:pPr>
              <w:pStyle w:val="First-LevelBulletedListSolid"/>
              <w:tabs>
                <w:tab w:val="clear" w:pos="1080"/>
              </w:tabs>
              <w:ind w:left="0" w:firstLine="0"/>
              <w:rPr>
                <w:b w:val="0"/>
              </w:rPr>
            </w:pPr>
            <w:r w:rsidRPr="00636B29">
              <w:rPr>
                <w:b w:val="0"/>
              </w:rPr>
              <w:t>The criteria for the Evidence-Based Paper are:</w:t>
            </w:r>
          </w:p>
          <w:p w14:paraId="6C7C6B32" w14:textId="77777777" w:rsidR="005D1A53" w:rsidRPr="00636B29" w:rsidRDefault="005D1A53" w:rsidP="005D1A53">
            <w:pPr>
              <w:pStyle w:val="First-LevelBulletedListSolid"/>
              <w:tabs>
                <w:tab w:val="clear" w:pos="1080"/>
              </w:tabs>
              <w:ind w:left="0" w:firstLine="0"/>
              <w:rPr>
                <w:b w:val="0"/>
              </w:rPr>
            </w:pPr>
          </w:p>
          <w:p w14:paraId="7C293F51" w14:textId="77777777" w:rsidR="005D1A53" w:rsidRPr="00636B29" w:rsidRDefault="001C22F8" w:rsidP="00B03A35">
            <w:pPr>
              <w:pStyle w:val="First-LevelBulletedListSolid"/>
              <w:numPr>
                <w:ilvl w:val="0"/>
                <w:numId w:val="13"/>
              </w:numPr>
              <w:ind w:left="395"/>
            </w:pPr>
            <w:r>
              <w:rPr>
                <w:b w:val="0"/>
              </w:rPr>
              <w:lastRenderedPageBreak/>
              <w:t>A d</w:t>
            </w:r>
            <w:r w:rsidR="005D1A53" w:rsidRPr="00636B29">
              <w:rPr>
                <w:b w:val="0"/>
              </w:rPr>
              <w:t xml:space="preserve">escription of </w:t>
            </w:r>
            <w:r w:rsidR="009D05C6">
              <w:rPr>
                <w:b w:val="0"/>
              </w:rPr>
              <w:t>c</w:t>
            </w:r>
            <w:r w:rsidR="005D1A53" w:rsidRPr="00636B29">
              <w:rPr>
                <w:b w:val="0"/>
              </w:rPr>
              <w:t xml:space="preserve">linical </w:t>
            </w:r>
            <w:r w:rsidR="009D05C6">
              <w:rPr>
                <w:b w:val="0"/>
              </w:rPr>
              <w:t>n</w:t>
            </w:r>
            <w:r w:rsidR="005D1A53" w:rsidRPr="00636B29">
              <w:rPr>
                <w:b w:val="0"/>
              </w:rPr>
              <w:t xml:space="preserve">ursing </w:t>
            </w:r>
            <w:r w:rsidR="009D05C6">
              <w:rPr>
                <w:b w:val="0"/>
              </w:rPr>
              <w:t>p</w:t>
            </w:r>
            <w:r w:rsidR="005D1A53" w:rsidRPr="00636B29">
              <w:rPr>
                <w:b w:val="0"/>
              </w:rPr>
              <w:t xml:space="preserve">ractice: Select some aspect of clinical nursing practice to investigate that is of interest to you. See examples at bottom of page. Translate this aspect of clinical nursing into a question you would like to investigate. The question </w:t>
            </w:r>
            <w:r w:rsidR="003F52F2">
              <w:rPr>
                <w:b w:val="0"/>
              </w:rPr>
              <w:t xml:space="preserve">must </w:t>
            </w:r>
            <w:r w:rsidR="005D1A53" w:rsidRPr="00636B29">
              <w:rPr>
                <w:b w:val="0"/>
              </w:rPr>
              <w:t>include three components: a specific population, an intervention, and an outcome. Give a clear and concise description of the clinical nursing practice to be examined and rational for your selection.</w:t>
            </w:r>
            <w:r w:rsidR="00B907DB">
              <w:rPr>
                <w:b w:val="0"/>
              </w:rPr>
              <w:br/>
            </w:r>
          </w:p>
          <w:p w14:paraId="556F04D4" w14:textId="77777777" w:rsidR="005D1A53" w:rsidRPr="00636B29" w:rsidRDefault="005D1A53" w:rsidP="00B03A35">
            <w:pPr>
              <w:pStyle w:val="First-LevelBulletedListSolid"/>
              <w:numPr>
                <w:ilvl w:val="0"/>
                <w:numId w:val="13"/>
              </w:numPr>
              <w:ind w:left="395"/>
            </w:pPr>
            <w:r w:rsidRPr="00636B29">
              <w:rPr>
                <w:b w:val="0"/>
              </w:rPr>
              <w:t>Literature</w:t>
            </w:r>
            <w:r w:rsidR="00B907DB">
              <w:rPr>
                <w:b w:val="0"/>
              </w:rPr>
              <w:t xml:space="preserve"> review</w:t>
            </w:r>
            <w:r w:rsidRPr="00636B29">
              <w:rPr>
                <w:b w:val="0"/>
              </w:rPr>
              <w:t>: Select recent research studies from nursing or other health care disciplines pertinent to the practice choice. Include a review of individual research articles</w:t>
            </w:r>
            <w:r w:rsidR="00A761E1">
              <w:rPr>
                <w:b w:val="0"/>
              </w:rPr>
              <w:t>,</w:t>
            </w:r>
            <w:r w:rsidRPr="00636B29">
              <w:rPr>
                <w:b w:val="0"/>
              </w:rPr>
              <w:t xml:space="preserve"> and briefly summarize the results of your overall literature search</w:t>
            </w:r>
            <w:r w:rsidR="00591B96">
              <w:rPr>
                <w:b w:val="0"/>
              </w:rPr>
              <w:t>.</w:t>
            </w:r>
            <w:r w:rsidRPr="00636B29">
              <w:rPr>
                <w:b w:val="0"/>
              </w:rPr>
              <w:t xml:space="preserve"> </w:t>
            </w:r>
            <w:r w:rsidR="00591B96">
              <w:rPr>
                <w:b w:val="0"/>
              </w:rPr>
              <w:t>T</w:t>
            </w:r>
            <w:r w:rsidRPr="00636B29">
              <w:rPr>
                <w:b w:val="0"/>
              </w:rPr>
              <w:t>he minimum number of research articles is four.</w:t>
            </w:r>
          </w:p>
          <w:p w14:paraId="1F192357" w14:textId="77777777" w:rsidR="005D1A53" w:rsidRPr="00636B29" w:rsidRDefault="005D1A53" w:rsidP="00B03A35">
            <w:pPr>
              <w:pStyle w:val="First-LevelBulletedListSolid"/>
              <w:numPr>
                <w:ilvl w:val="0"/>
                <w:numId w:val="13"/>
              </w:numPr>
              <w:ind w:left="395"/>
            </w:pPr>
            <w:r w:rsidRPr="00636B29">
              <w:rPr>
                <w:b w:val="0"/>
              </w:rPr>
              <w:t xml:space="preserve">Comparison of </w:t>
            </w:r>
            <w:r w:rsidR="00F16620">
              <w:rPr>
                <w:b w:val="0"/>
              </w:rPr>
              <w:t>s</w:t>
            </w:r>
            <w:r w:rsidRPr="00636B29">
              <w:rPr>
                <w:b w:val="0"/>
              </w:rPr>
              <w:t xml:space="preserve">elected </w:t>
            </w:r>
            <w:r w:rsidR="00F16620">
              <w:rPr>
                <w:b w:val="0"/>
              </w:rPr>
              <w:t>n</w:t>
            </w:r>
            <w:r w:rsidRPr="00636B29">
              <w:rPr>
                <w:b w:val="0"/>
              </w:rPr>
              <w:t xml:space="preserve">ursing </w:t>
            </w:r>
            <w:r w:rsidR="00F16620">
              <w:rPr>
                <w:b w:val="0"/>
              </w:rPr>
              <w:t>p</w:t>
            </w:r>
            <w:r w:rsidRPr="00636B29">
              <w:rPr>
                <w:b w:val="0"/>
              </w:rPr>
              <w:t xml:space="preserve">ractice with </w:t>
            </w:r>
            <w:r w:rsidR="00F16620">
              <w:rPr>
                <w:b w:val="0"/>
              </w:rPr>
              <w:t>c</w:t>
            </w:r>
            <w:r w:rsidRPr="00636B29">
              <w:rPr>
                <w:b w:val="0"/>
              </w:rPr>
              <w:t xml:space="preserve">urrent </w:t>
            </w:r>
            <w:r w:rsidR="00F16620">
              <w:rPr>
                <w:b w:val="0"/>
              </w:rPr>
              <w:t>r</w:t>
            </w:r>
            <w:r w:rsidRPr="00636B29">
              <w:rPr>
                <w:b w:val="0"/>
              </w:rPr>
              <w:t>esearch: Compare your findings from the literature review with contemporary nursing practice. How does contemporary nursing reflect the utilization of research and evidence-based practice?</w:t>
            </w:r>
            <w:r w:rsidR="0035250E">
              <w:rPr>
                <w:b w:val="0"/>
              </w:rPr>
              <w:br/>
            </w:r>
          </w:p>
          <w:p w14:paraId="226D90C8" w14:textId="77777777" w:rsidR="005D1A53" w:rsidRPr="00636B29" w:rsidRDefault="005D1A53" w:rsidP="00B03A35">
            <w:pPr>
              <w:pStyle w:val="First-LevelBulletedListSolid"/>
              <w:numPr>
                <w:ilvl w:val="0"/>
                <w:numId w:val="13"/>
              </w:numPr>
              <w:ind w:left="395"/>
            </w:pPr>
            <w:r w:rsidRPr="00636B29">
              <w:rPr>
                <w:b w:val="0"/>
              </w:rPr>
              <w:t xml:space="preserve">Recommendations for </w:t>
            </w:r>
            <w:r w:rsidR="00965E13">
              <w:rPr>
                <w:b w:val="0"/>
              </w:rPr>
              <w:t>i</w:t>
            </w:r>
            <w:r w:rsidRPr="00636B29">
              <w:rPr>
                <w:b w:val="0"/>
              </w:rPr>
              <w:t xml:space="preserve">ncorporating </w:t>
            </w:r>
            <w:r w:rsidR="00965E13">
              <w:rPr>
                <w:b w:val="0"/>
              </w:rPr>
              <w:t>r</w:t>
            </w:r>
            <w:r w:rsidRPr="00636B29">
              <w:rPr>
                <w:b w:val="0"/>
              </w:rPr>
              <w:t xml:space="preserve">esearch </w:t>
            </w:r>
            <w:r w:rsidR="00965E13">
              <w:rPr>
                <w:b w:val="0"/>
              </w:rPr>
              <w:t xml:space="preserve">into </w:t>
            </w:r>
            <w:r w:rsidRPr="00636B29">
              <w:rPr>
                <w:b w:val="0"/>
              </w:rPr>
              <w:t xml:space="preserve">your </w:t>
            </w:r>
            <w:r w:rsidR="00965E13">
              <w:rPr>
                <w:b w:val="0"/>
              </w:rPr>
              <w:t>p</w:t>
            </w:r>
            <w:r w:rsidRPr="00636B29">
              <w:rPr>
                <w:b w:val="0"/>
              </w:rPr>
              <w:t xml:space="preserve">ractice: Based on your comparison, what would you recommend </w:t>
            </w:r>
            <w:proofErr w:type="gramStart"/>
            <w:r w:rsidRPr="00636B29">
              <w:rPr>
                <w:b w:val="0"/>
              </w:rPr>
              <w:t>to foster</w:t>
            </w:r>
            <w:proofErr w:type="gramEnd"/>
            <w:r w:rsidRPr="00636B29">
              <w:rPr>
                <w:b w:val="0"/>
              </w:rPr>
              <w:t xml:space="preserve"> evidence-based practice into </w:t>
            </w:r>
            <w:r>
              <w:rPr>
                <w:b w:val="0"/>
              </w:rPr>
              <w:t>the</w:t>
            </w:r>
            <w:r w:rsidRPr="00636B29">
              <w:rPr>
                <w:b w:val="0"/>
              </w:rPr>
              <w:t xml:space="preserve"> clinical setting?</w:t>
            </w:r>
            <w:r w:rsidR="00306BEF">
              <w:rPr>
                <w:b w:val="0"/>
              </w:rPr>
              <w:br/>
            </w:r>
          </w:p>
          <w:p w14:paraId="605809C4" w14:textId="77777777" w:rsidR="005D1A53" w:rsidRPr="000E5F17" w:rsidRDefault="005D1A53" w:rsidP="00B03A35">
            <w:pPr>
              <w:pStyle w:val="First-LevelBulletedListSolid"/>
              <w:numPr>
                <w:ilvl w:val="0"/>
                <w:numId w:val="13"/>
              </w:numPr>
              <w:ind w:left="395"/>
            </w:pPr>
            <w:r w:rsidRPr="00636B29">
              <w:rPr>
                <w:b w:val="0"/>
              </w:rPr>
              <w:t>Paper</w:t>
            </w:r>
            <w:r w:rsidR="00F069CD">
              <w:rPr>
                <w:b w:val="0"/>
              </w:rPr>
              <w:t xml:space="preserve"> mechanics</w:t>
            </w:r>
            <w:r w:rsidRPr="00636B29">
              <w:rPr>
                <w:b w:val="0"/>
              </w:rPr>
              <w:t>: APA format must be utilized in the paper</w:t>
            </w:r>
            <w:r w:rsidR="00696A55">
              <w:rPr>
                <w:b w:val="0"/>
              </w:rPr>
              <w:t>,</w:t>
            </w:r>
            <w:r w:rsidRPr="00636B29">
              <w:rPr>
                <w:b w:val="0"/>
              </w:rPr>
              <w:t xml:space="preserve"> including </w:t>
            </w:r>
            <w:r w:rsidR="00696A55">
              <w:rPr>
                <w:b w:val="0"/>
              </w:rPr>
              <w:t xml:space="preserve">using </w:t>
            </w:r>
            <w:r w:rsidRPr="00636B29">
              <w:rPr>
                <w:b w:val="0"/>
              </w:rPr>
              <w:t>an abstract. Submit a typewritten paper, not to exceed</w:t>
            </w:r>
            <w:r w:rsidR="00696A55">
              <w:rPr>
                <w:b w:val="0"/>
              </w:rPr>
              <w:t xml:space="preserve"> seven</w:t>
            </w:r>
            <w:r w:rsidRPr="00636B29">
              <w:rPr>
                <w:b w:val="0"/>
              </w:rPr>
              <w:t xml:space="preserve"> pages in the body of the paper.</w:t>
            </w:r>
          </w:p>
          <w:p w14:paraId="2C7B9E7D" w14:textId="77777777" w:rsidR="005D1A53" w:rsidRDefault="005D1A53" w:rsidP="005D1A53">
            <w:pPr>
              <w:pStyle w:val="First-LevelBulletedListSolid"/>
              <w:tabs>
                <w:tab w:val="clear" w:pos="1080"/>
              </w:tabs>
              <w:rPr>
                <w:b w:val="0"/>
              </w:rPr>
            </w:pPr>
          </w:p>
          <w:p w14:paraId="1D7BE5AC" w14:textId="77777777" w:rsidR="005D1A53" w:rsidRPr="00DA5667" w:rsidRDefault="005D1A53" w:rsidP="00B670A7">
            <w:pPr>
              <w:pStyle w:val="First-LevelBulletedListSolid"/>
              <w:tabs>
                <w:tab w:val="clear" w:pos="1080"/>
              </w:tabs>
              <w:ind w:left="0" w:firstLine="0"/>
            </w:pPr>
            <w:r w:rsidRPr="000E5F17">
              <w:t>Submit</w:t>
            </w:r>
            <w:r>
              <w:rPr>
                <w:b w:val="0"/>
              </w:rPr>
              <w:t xml:space="preserve"> </w:t>
            </w:r>
            <w:r w:rsidR="00A561A8">
              <w:rPr>
                <w:b w:val="0"/>
              </w:rPr>
              <w:t xml:space="preserve">your </w:t>
            </w:r>
            <w:r>
              <w:rPr>
                <w:b w:val="0"/>
              </w:rPr>
              <w:t>paper via Safe Assignment on Blackb</w:t>
            </w:r>
            <w:r w:rsidR="008918B2">
              <w:rPr>
                <w:b w:val="0"/>
              </w:rPr>
              <w:t>oard by 11:59 p.m. (EST) Sunday of Week Five.</w:t>
            </w:r>
            <w:r>
              <w:rPr>
                <w:b w:val="0"/>
              </w:rPr>
              <w:t xml:space="preserve"> Papers will be accepted before the due date.</w:t>
            </w:r>
          </w:p>
        </w:tc>
        <w:tc>
          <w:tcPr>
            <w:tcW w:w="1440" w:type="dxa"/>
          </w:tcPr>
          <w:p w14:paraId="3526BD2B" w14:textId="77777777" w:rsidR="005D1A53" w:rsidRPr="00842155" w:rsidRDefault="005D1A53" w:rsidP="005D1A53">
            <w:pPr>
              <w:tabs>
                <w:tab w:val="left" w:pos="2329"/>
              </w:tabs>
              <w:rPr>
                <w:rFonts w:cs="Arial"/>
                <w:szCs w:val="20"/>
              </w:rPr>
            </w:pPr>
            <w:r w:rsidRPr="00636B29">
              <w:rPr>
                <w:rFonts w:cs="Arial"/>
                <w:szCs w:val="20"/>
              </w:rPr>
              <w:lastRenderedPageBreak/>
              <w:t>1.4</w:t>
            </w:r>
          </w:p>
        </w:tc>
        <w:tc>
          <w:tcPr>
            <w:tcW w:w="1440" w:type="dxa"/>
          </w:tcPr>
          <w:p w14:paraId="2A33F19D" w14:textId="77777777" w:rsidR="005D1A53" w:rsidRPr="00636B29" w:rsidRDefault="005D1A53" w:rsidP="005D1A53">
            <w:pPr>
              <w:tabs>
                <w:tab w:val="left" w:pos="0"/>
                <w:tab w:val="left" w:pos="3720"/>
              </w:tabs>
              <w:outlineLvl w:val="0"/>
              <w:rPr>
                <w:rFonts w:cs="Arial"/>
                <w:szCs w:val="20"/>
              </w:rPr>
            </w:pPr>
            <w:r w:rsidRPr="00636B29">
              <w:rPr>
                <w:rFonts w:cs="Arial"/>
                <w:szCs w:val="20"/>
              </w:rPr>
              <w:t xml:space="preserve">Library research and review instructor feedback = </w:t>
            </w:r>
          </w:p>
          <w:p w14:paraId="25C8E975" w14:textId="77777777" w:rsidR="005D1A53" w:rsidRPr="00842155" w:rsidRDefault="005D1A53" w:rsidP="005D1A53">
            <w:pPr>
              <w:tabs>
                <w:tab w:val="left" w:pos="2329"/>
              </w:tabs>
              <w:rPr>
                <w:rFonts w:cs="Arial"/>
                <w:szCs w:val="20"/>
              </w:rPr>
            </w:pPr>
            <w:r w:rsidRPr="00636B29">
              <w:rPr>
                <w:rFonts w:cs="Arial"/>
                <w:b/>
                <w:szCs w:val="20"/>
              </w:rPr>
              <w:t>10 hours</w:t>
            </w:r>
          </w:p>
        </w:tc>
      </w:tr>
      <w:tr w:rsidR="005D1A53" w:rsidRPr="00132272" w14:paraId="70A6AF96" w14:textId="77777777" w:rsidTr="002522B3">
        <w:tc>
          <w:tcPr>
            <w:tcW w:w="10170" w:type="dxa"/>
            <w:gridSpan w:val="2"/>
            <w:tcMar>
              <w:top w:w="115" w:type="dxa"/>
              <w:left w:w="115" w:type="dxa"/>
              <w:bottom w:w="115" w:type="dxa"/>
              <w:right w:w="115" w:type="dxa"/>
            </w:tcMar>
          </w:tcPr>
          <w:p w14:paraId="481B4A33" w14:textId="77777777" w:rsidR="005D1A53" w:rsidRPr="00824D94" w:rsidRDefault="005D1A53" w:rsidP="005D1A53">
            <w:pPr>
              <w:tabs>
                <w:tab w:val="left" w:pos="2329"/>
              </w:tabs>
              <w:rPr>
                <w:rFonts w:cs="Arial"/>
                <w:b/>
                <w:szCs w:val="20"/>
              </w:rPr>
            </w:pPr>
            <w:r>
              <w:rPr>
                <w:rFonts w:cs="Arial"/>
                <w:b/>
                <w:szCs w:val="20"/>
              </w:rPr>
              <w:t>Discussion:</w:t>
            </w:r>
            <w:r w:rsidR="006C5D5A">
              <w:rPr>
                <w:rFonts w:cs="Arial"/>
                <w:b/>
                <w:szCs w:val="20"/>
              </w:rPr>
              <w:t xml:space="preserve"> </w:t>
            </w:r>
            <w:r>
              <w:rPr>
                <w:rFonts w:cs="Arial"/>
                <w:b/>
                <w:szCs w:val="20"/>
              </w:rPr>
              <w:t>Evidence-</w:t>
            </w:r>
            <w:r w:rsidR="007111DB">
              <w:rPr>
                <w:rFonts w:cs="Arial"/>
                <w:b/>
                <w:szCs w:val="20"/>
              </w:rPr>
              <w:t>B</w:t>
            </w:r>
            <w:r>
              <w:rPr>
                <w:rFonts w:cs="Arial"/>
                <w:b/>
                <w:szCs w:val="20"/>
              </w:rPr>
              <w:t xml:space="preserve">ased </w:t>
            </w:r>
            <w:r w:rsidR="007111DB">
              <w:rPr>
                <w:rFonts w:cs="Arial"/>
                <w:b/>
                <w:szCs w:val="20"/>
              </w:rPr>
              <w:t>P</w:t>
            </w:r>
            <w:r>
              <w:rPr>
                <w:rFonts w:cs="Arial"/>
                <w:b/>
                <w:szCs w:val="20"/>
              </w:rPr>
              <w:t>aper Abstract</w:t>
            </w:r>
          </w:p>
          <w:p w14:paraId="59FA6503" w14:textId="77777777" w:rsidR="005D1A53" w:rsidRPr="00824D94" w:rsidRDefault="005D1A53" w:rsidP="005D1A53">
            <w:pPr>
              <w:pStyle w:val="AssignmentsLevel1"/>
            </w:pPr>
          </w:p>
          <w:p w14:paraId="7601FFCD" w14:textId="77777777" w:rsidR="005D1A53" w:rsidRDefault="005D1A53" w:rsidP="005D1A53">
            <w:pPr>
              <w:pStyle w:val="AssignmentsLevel1"/>
            </w:pPr>
            <w:r w:rsidRPr="00DA5667">
              <w:rPr>
                <w:b/>
              </w:rPr>
              <w:t>Post</w:t>
            </w:r>
            <w:r w:rsidRPr="00DA5667">
              <w:t xml:space="preserve"> the </w:t>
            </w:r>
            <w:r w:rsidR="00256690">
              <w:t>a</w:t>
            </w:r>
            <w:r w:rsidRPr="00DA5667">
              <w:t>bstract and reference sections from your Evidence-</w:t>
            </w:r>
            <w:r w:rsidR="007255B9">
              <w:t>B</w:t>
            </w:r>
            <w:r w:rsidRPr="00DA5667">
              <w:t xml:space="preserve">ased Paper in the discussion forum. The initial post is due by 11:59 p.m. (EST) </w:t>
            </w:r>
            <w:r>
              <w:t>Thursday</w:t>
            </w:r>
            <w:r w:rsidR="008918B2">
              <w:t xml:space="preserve"> of Week Five.</w:t>
            </w:r>
            <w:r>
              <w:t xml:space="preserve"> </w:t>
            </w:r>
          </w:p>
          <w:p w14:paraId="45BF41E6" w14:textId="77777777" w:rsidR="005D1A53" w:rsidRDefault="005D1A53" w:rsidP="005D1A53">
            <w:pPr>
              <w:pStyle w:val="AssignmentsLevel1"/>
            </w:pPr>
          </w:p>
          <w:p w14:paraId="554FFA15" w14:textId="77777777" w:rsidR="005D1A53" w:rsidRPr="00132272" w:rsidRDefault="005D1A53" w:rsidP="005D1A53">
            <w:pPr>
              <w:pStyle w:val="AssignmentsLevel1"/>
              <w:rPr>
                <w:strike/>
              </w:rPr>
            </w:pPr>
            <w:r w:rsidRPr="00103FC5">
              <w:rPr>
                <w:b/>
              </w:rPr>
              <w:t>Post</w:t>
            </w:r>
            <w:r w:rsidRPr="00103FC5">
              <w:t xml:space="preserve"> constructive criticism, clarification, additional questions, or your own relevant thoughts to three of your </w:t>
            </w:r>
            <w:r>
              <w:t>classmates' posts by</w:t>
            </w:r>
            <w:r w:rsidRPr="00DA5667">
              <w:t xml:space="preserve"> 11:59 p.m. (EST) </w:t>
            </w:r>
            <w:r w:rsidRPr="00103FC5">
              <w:t>Sunday</w:t>
            </w:r>
            <w:r w:rsidR="008918B2">
              <w:t xml:space="preserve"> of Week Five.</w:t>
            </w:r>
          </w:p>
        </w:tc>
        <w:tc>
          <w:tcPr>
            <w:tcW w:w="1440" w:type="dxa"/>
          </w:tcPr>
          <w:p w14:paraId="7839D62F" w14:textId="77777777" w:rsidR="005D1A53" w:rsidRPr="00132272" w:rsidRDefault="005D1A53" w:rsidP="005D1A53">
            <w:pPr>
              <w:tabs>
                <w:tab w:val="left" w:pos="2329"/>
              </w:tabs>
              <w:rPr>
                <w:rFonts w:cs="Arial"/>
                <w:strike/>
                <w:szCs w:val="20"/>
              </w:rPr>
            </w:pPr>
            <w:r w:rsidRPr="00636B29">
              <w:rPr>
                <w:rFonts w:cs="Arial"/>
                <w:szCs w:val="20"/>
              </w:rPr>
              <w:t>1.4</w:t>
            </w:r>
          </w:p>
        </w:tc>
        <w:tc>
          <w:tcPr>
            <w:tcW w:w="1440" w:type="dxa"/>
          </w:tcPr>
          <w:p w14:paraId="5DDAD21E" w14:textId="77777777" w:rsidR="005D1A53" w:rsidRPr="00636B29" w:rsidRDefault="005D1A53" w:rsidP="005D1A53">
            <w:pPr>
              <w:rPr>
                <w:rFonts w:cs="Arial"/>
                <w:szCs w:val="20"/>
              </w:rPr>
            </w:pPr>
            <w:r w:rsidRPr="00636B29">
              <w:rPr>
                <w:rFonts w:cs="Arial"/>
                <w:szCs w:val="20"/>
              </w:rPr>
              <w:t>Shared posting =</w:t>
            </w:r>
          </w:p>
          <w:p w14:paraId="2EBBAB48" w14:textId="77777777" w:rsidR="005D1A53" w:rsidRPr="00132272" w:rsidRDefault="005D1A53" w:rsidP="005D1A53">
            <w:pPr>
              <w:tabs>
                <w:tab w:val="left" w:pos="2329"/>
              </w:tabs>
              <w:rPr>
                <w:rFonts w:cs="Arial"/>
                <w:strike/>
                <w:szCs w:val="20"/>
              </w:rPr>
            </w:pPr>
            <w:r w:rsidRPr="00636B29">
              <w:rPr>
                <w:rFonts w:cs="Arial"/>
                <w:b/>
                <w:szCs w:val="20"/>
              </w:rPr>
              <w:t>1 hour</w:t>
            </w:r>
          </w:p>
        </w:tc>
      </w:tr>
      <w:tr w:rsidR="004B2F74" w:rsidRPr="00132272" w14:paraId="31DA9F34" w14:textId="77777777" w:rsidTr="002522B3">
        <w:tc>
          <w:tcPr>
            <w:tcW w:w="10170" w:type="dxa"/>
            <w:gridSpan w:val="2"/>
            <w:tcMar>
              <w:top w:w="115" w:type="dxa"/>
              <w:left w:w="115" w:type="dxa"/>
              <w:bottom w:w="115" w:type="dxa"/>
              <w:right w:w="115" w:type="dxa"/>
            </w:tcMar>
          </w:tcPr>
          <w:p w14:paraId="45AB03CE" w14:textId="77777777" w:rsidR="004B2F74" w:rsidRDefault="004B2F74" w:rsidP="005D1A53">
            <w:pPr>
              <w:tabs>
                <w:tab w:val="left" w:pos="2329"/>
              </w:tabs>
              <w:rPr>
                <w:rFonts w:cs="Arial"/>
                <w:b/>
                <w:szCs w:val="20"/>
              </w:rPr>
            </w:pPr>
            <w:r>
              <w:rPr>
                <w:rFonts w:cs="Arial"/>
                <w:b/>
                <w:szCs w:val="20"/>
              </w:rPr>
              <w:t>Course Evaluation</w:t>
            </w:r>
          </w:p>
        </w:tc>
        <w:tc>
          <w:tcPr>
            <w:tcW w:w="1440" w:type="dxa"/>
          </w:tcPr>
          <w:p w14:paraId="4CBDC87B" w14:textId="77777777" w:rsidR="004B2F74" w:rsidRPr="00636B29" w:rsidRDefault="0083263A" w:rsidP="005D1A53">
            <w:pPr>
              <w:tabs>
                <w:tab w:val="left" w:pos="2329"/>
              </w:tabs>
              <w:rPr>
                <w:rFonts w:cs="Arial"/>
                <w:szCs w:val="20"/>
              </w:rPr>
            </w:pPr>
            <w:r>
              <w:rPr>
                <w:rFonts w:cs="Arial"/>
                <w:szCs w:val="20"/>
              </w:rPr>
              <w:t>Course</w:t>
            </w:r>
          </w:p>
        </w:tc>
        <w:tc>
          <w:tcPr>
            <w:tcW w:w="1440" w:type="dxa"/>
          </w:tcPr>
          <w:p w14:paraId="27C0FDF0" w14:textId="77777777" w:rsidR="004B2F74" w:rsidRPr="00636B29" w:rsidRDefault="004B2F74" w:rsidP="005D1A53">
            <w:pPr>
              <w:rPr>
                <w:rFonts w:cs="Arial"/>
                <w:szCs w:val="20"/>
              </w:rPr>
            </w:pPr>
          </w:p>
        </w:tc>
      </w:tr>
      <w:tr w:rsidR="005D1A53" w:rsidRPr="00842155" w14:paraId="1E37C0FB"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1A5E84" w14:textId="77777777" w:rsidR="005D1A53" w:rsidRPr="00842155" w:rsidRDefault="005D1A53" w:rsidP="005D1A5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DA8B284" w14:textId="77777777" w:rsidR="005D1A53" w:rsidRPr="00842155" w:rsidRDefault="005D1A53" w:rsidP="005D1A5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D52D26" w14:textId="77777777" w:rsidR="005D1A53" w:rsidRPr="00842155" w:rsidRDefault="005D1A53" w:rsidP="005D1A53">
            <w:pPr>
              <w:tabs>
                <w:tab w:val="left" w:pos="2329"/>
              </w:tabs>
              <w:rPr>
                <w:rFonts w:cs="Arial"/>
                <w:b/>
                <w:szCs w:val="20"/>
              </w:rPr>
            </w:pPr>
          </w:p>
        </w:tc>
        <w:tc>
          <w:tcPr>
            <w:tcW w:w="1440" w:type="dxa"/>
            <w:tcBorders>
              <w:bottom w:val="single" w:sz="4" w:space="0" w:color="000000" w:themeColor="text1"/>
            </w:tcBorders>
            <w:shd w:val="clear" w:color="auto" w:fill="E6E6E6"/>
          </w:tcPr>
          <w:p w14:paraId="7C31D14F" w14:textId="77777777" w:rsidR="005D1A53" w:rsidRPr="00842155" w:rsidRDefault="00BE7856" w:rsidP="005D1A53">
            <w:pPr>
              <w:tabs>
                <w:tab w:val="left" w:pos="2329"/>
              </w:tabs>
              <w:rPr>
                <w:rFonts w:cs="Arial"/>
                <w:b/>
                <w:szCs w:val="20"/>
              </w:rPr>
            </w:pPr>
            <w:r>
              <w:rPr>
                <w:rFonts w:cs="Arial"/>
                <w:b/>
                <w:szCs w:val="20"/>
              </w:rPr>
              <w:t>14</w:t>
            </w:r>
            <w:r w:rsidR="00360FBB">
              <w:rPr>
                <w:rFonts w:cs="Arial"/>
                <w:b/>
                <w:szCs w:val="20"/>
              </w:rPr>
              <w:t xml:space="preserve"> hours</w:t>
            </w:r>
          </w:p>
        </w:tc>
      </w:tr>
    </w:tbl>
    <w:p w14:paraId="5BF32BA2" w14:textId="77777777" w:rsidR="005344A9" w:rsidRDefault="005344A9" w:rsidP="0020635A">
      <w:pPr>
        <w:pStyle w:val="Heading1"/>
      </w:pPr>
    </w:p>
    <w:p w14:paraId="1ADDC683" w14:textId="77777777" w:rsidR="005344A9" w:rsidRDefault="005344A9" w:rsidP="005344A9">
      <w:pPr>
        <w:tabs>
          <w:tab w:val="left" w:pos="1065"/>
        </w:tabs>
      </w:pPr>
    </w:p>
    <w:p w14:paraId="49154F34" w14:textId="77777777" w:rsidR="005344A9" w:rsidRDefault="005344A9">
      <w:pPr>
        <w:rPr>
          <w:rFonts w:cs="Arial"/>
          <w:szCs w:val="20"/>
        </w:rPr>
      </w:pPr>
      <w:r>
        <w:rPr>
          <w:rFonts w:cs="Arial"/>
          <w:szCs w:val="20"/>
        </w:rPr>
        <w:br w:type="page"/>
      </w:r>
    </w:p>
    <w:p w14:paraId="518C5FE5" w14:textId="77777777" w:rsidR="00E3447E" w:rsidRPr="004F138A" w:rsidRDefault="00E3447E" w:rsidP="0020635A">
      <w:pPr>
        <w:pStyle w:val="Heading1"/>
        <w:rPr>
          <w:color w:val="9C2C2A" w:themeColor="accent1"/>
        </w:rPr>
      </w:pPr>
      <w:bookmarkStart w:id="11" w:name="weeksix"/>
      <w:bookmarkStart w:id="12" w:name="weekseven"/>
      <w:bookmarkEnd w:id="11"/>
      <w:bookmarkEnd w:id="12"/>
      <w:r w:rsidRPr="00825CE5">
        <w:lastRenderedPageBreak/>
        <w:t>Breakdown of Academic Instructional Equivalencies</w:t>
      </w:r>
    </w:p>
    <w:p w14:paraId="1147C483"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5A8FDE96" w14:textId="77777777" w:rsidTr="00DB4448">
        <w:tc>
          <w:tcPr>
            <w:tcW w:w="8275" w:type="dxa"/>
            <w:shd w:val="clear" w:color="auto" w:fill="BF2C37"/>
            <w:vAlign w:val="center"/>
          </w:tcPr>
          <w:p w14:paraId="094A93C9"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0D14305C" w14:textId="77777777"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1FB2B55E" w14:textId="77777777" w:rsidTr="00DB4448">
        <w:tc>
          <w:tcPr>
            <w:tcW w:w="8275" w:type="dxa"/>
            <w:shd w:val="clear" w:color="auto" w:fill="D8D9DA"/>
            <w:vAlign w:val="center"/>
          </w:tcPr>
          <w:p w14:paraId="5C5AFDED"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29CC5A58" w14:textId="77777777" w:rsidR="00DB4448" w:rsidRPr="007C23CA" w:rsidRDefault="00DB4448" w:rsidP="00AD1885">
            <w:pPr>
              <w:rPr>
                <w:szCs w:val="20"/>
              </w:rPr>
            </w:pPr>
          </w:p>
        </w:tc>
      </w:tr>
      <w:tr w:rsidR="00DB4448" w:rsidRPr="007C23CA" w14:paraId="7B5EAD34" w14:textId="77777777" w:rsidTr="00DB4448">
        <w:tc>
          <w:tcPr>
            <w:tcW w:w="8275" w:type="dxa"/>
            <w:vAlign w:val="center"/>
          </w:tcPr>
          <w:p w14:paraId="25E490FF"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C9B42CE" w14:textId="77777777" w:rsidR="00DB4448" w:rsidRPr="007C23CA" w:rsidRDefault="005B54C8" w:rsidP="00AD1885">
            <w:pPr>
              <w:rPr>
                <w:szCs w:val="20"/>
              </w:rPr>
            </w:pPr>
            <w:r>
              <w:rPr>
                <w:szCs w:val="20"/>
              </w:rPr>
              <w:t>6</w:t>
            </w:r>
          </w:p>
        </w:tc>
      </w:tr>
      <w:tr w:rsidR="00DB4448" w:rsidRPr="007C23CA" w14:paraId="2A74E220" w14:textId="77777777" w:rsidTr="00DB4448">
        <w:tc>
          <w:tcPr>
            <w:tcW w:w="8275" w:type="dxa"/>
            <w:vAlign w:val="center"/>
          </w:tcPr>
          <w:p w14:paraId="7A2791F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5B175DC3" w14:textId="77777777" w:rsidR="00DB4448" w:rsidRPr="007C23CA" w:rsidRDefault="00DB4448" w:rsidP="00AD1885">
            <w:pPr>
              <w:rPr>
                <w:szCs w:val="20"/>
              </w:rPr>
            </w:pPr>
          </w:p>
        </w:tc>
      </w:tr>
      <w:tr w:rsidR="00DB4448" w:rsidRPr="007C23CA" w14:paraId="4A226770" w14:textId="77777777" w:rsidTr="00DB4448">
        <w:tc>
          <w:tcPr>
            <w:tcW w:w="8275" w:type="dxa"/>
            <w:shd w:val="clear" w:color="auto" w:fill="D8D9DA"/>
            <w:vAlign w:val="center"/>
          </w:tcPr>
          <w:p w14:paraId="6113A8C2"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4A3E1116" w14:textId="77777777" w:rsidR="00DB4448" w:rsidRPr="007C23CA" w:rsidRDefault="00DB4448" w:rsidP="00AD1885">
            <w:pPr>
              <w:rPr>
                <w:szCs w:val="20"/>
              </w:rPr>
            </w:pPr>
          </w:p>
        </w:tc>
      </w:tr>
      <w:tr w:rsidR="00DB4448" w:rsidRPr="007C23CA" w14:paraId="66186985" w14:textId="77777777" w:rsidTr="00DB4448">
        <w:tc>
          <w:tcPr>
            <w:tcW w:w="8275" w:type="dxa"/>
            <w:vAlign w:val="center"/>
          </w:tcPr>
          <w:p w14:paraId="24E7037D"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D7D970B" w14:textId="77777777" w:rsidR="00DB4448" w:rsidRPr="007C23CA" w:rsidRDefault="00360FBB" w:rsidP="00AD1885">
            <w:pPr>
              <w:rPr>
                <w:szCs w:val="20"/>
              </w:rPr>
            </w:pPr>
            <w:r>
              <w:rPr>
                <w:szCs w:val="20"/>
              </w:rPr>
              <w:t>9.5</w:t>
            </w:r>
          </w:p>
        </w:tc>
      </w:tr>
      <w:tr w:rsidR="00DB4448" w:rsidRPr="007C23CA" w14:paraId="486D9986" w14:textId="77777777" w:rsidTr="00DB4448">
        <w:tc>
          <w:tcPr>
            <w:tcW w:w="8275" w:type="dxa"/>
            <w:vAlign w:val="center"/>
          </w:tcPr>
          <w:p w14:paraId="5194FC11"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5B96EF77" w14:textId="77777777" w:rsidR="00DB4448" w:rsidRPr="007C23CA" w:rsidRDefault="00DB4448" w:rsidP="00AD1885">
            <w:pPr>
              <w:rPr>
                <w:szCs w:val="20"/>
              </w:rPr>
            </w:pPr>
          </w:p>
        </w:tc>
      </w:tr>
      <w:tr w:rsidR="00DB4448" w:rsidRPr="007C23CA" w14:paraId="6312E56A" w14:textId="77777777" w:rsidTr="00DB4448">
        <w:tc>
          <w:tcPr>
            <w:tcW w:w="8275" w:type="dxa"/>
            <w:shd w:val="clear" w:color="auto" w:fill="D8D9DA"/>
            <w:vAlign w:val="center"/>
          </w:tcPr>
          <w:p w14:paraId="2FA775B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465C6EC9" w14:textId="77777777" w:rsidR="00DB4448" w:rsidRPr="007C23CA" w:rsidRDefault="00DB4448" w:rsidP="00AD1885">
            <w:pPr>
              <w:rPr>
                <w:szCs w:val="20"/>
              </w:rPr>
            </w:pPr>
          </w:p>
        </w:tc>
      </w:tr>
      <w:tr w:rsidR="00DB4448" w:rsidRPr="007C23CA" w14:paraId="1FEC4C5A" w14:textId="77777777" w:rsidTr="00DB4448">
        <w:tc>
          <w:tcPr>
            <w:tcW w:w="8275" w:type="dxa"/>
            <w:vAlign w:val="center"/>
          </w:tcPr>
          <w:p w14:paraId="66F80FE3"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5866562" w14:textId="77777777" w:rsidR="00DB4448" w:rsidRPr="007C23CA" w:rsidRDefault="00360FBB" w:rsidP="00AD1885">
            <w:pPr>
              <w:rPr>
                <w:szCs w:val="20"/>
              </w:rPr>
            </w:pPr>
            <w:r>
              <w:rPr>
                <w:szCs w:val="20"/>
              </w:rPr>
              <w:t>1</w:t>
            </w:r>
            <w:r w:rsidR="00BE7856">
              <w:rPr>
                <w:szCs w:val="20"/>
              </w:rPr>
              <w:t>6</w:t>
            </w:r>
          </w:p>
        </w:tc>
      </w:tr>
      <w:tr w:rsidR="00DB4448" w:rsidRPr="007C23CA" w14:paraId="0ED48846" w14:textId="77777777" w:rsidTr="00DB4448">
        <w:tc>
          <w:tcPr>
            <w:tcW w:w="8275" w:type="dxa"/>
            <w:vAlign w:val="center"/>
          </w:tcPr>
          <w:p w14:paraId="4739D3D0"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07FB878" w14:textId="77777777" w:rsidR="00DB4448" w:rsidRPr="007C23CA" w:rsidRDefault="00DB4448" w:rsidP="00AD1885">
            <w:pPr>
              <w:rPr>
                <w:szCs w:val="20"/>
              </w:rPr>
            </w:pPr>
          </w:p>
        </w:tc>
      </w:tr>
      <w:tr w:rsidR="00DB4448" w:rsidRPr="007C23CA" w14:paraId="0A74F233" w14:textId="77777777" w:rsidTr="00DB4448">
        <w:tc>
          <w:tcPr>
            <w:tcW w:w="8275" w:type="dxa"/>
            <w:shd w:val="clear" w:color="auto" w:fill="D8D9DA"/>
            <w:vAlign w:val="center"/>
          </w:tcPr>
          <w:p w14:paraId="0A7C8D25"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673F8241" w14:textId="77777777" w:rsidR="00DB4448" w:rsidRPr="007C23CA" w:rsidRDefault="00DB4448" w:rsidP="00AD1885">
            <w:pPr>
              <w:rPr>
                <w:szCs w:val="20"/>
              </w:rPr>
            </w:pPr>
          </w:p>
        </w:tc>
      </w:tr>
      <w:tr w:rsidR="00DB4448" w:rsidRPr="007C23CA" w14:paraId="01F8DB7B" w14:textId="77777777" w:rsidTr="00DB4448">
        <w:tc>
          <w:tcPr>
            <w:tcW w:w="8275" w:type="dxa"/>
            <w:vAlign w:val="center"/>
          </w:tcPr>
          <w:p w14:paraId="437C484C"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1EE672D" w14:textId="245D41CB" w:rsidR="00DB4448" w:rsidRPr="007C23CA" w:rsidRDefault="00DF09C6" w:rsidP="00AD1885">
            <w:pPr>
              <w:rPr>
                <w:szCs w:val="20"/>
              </w:rPr>
            </w:pPr>
            <w:r>
              <w:rPr>
                <w:szCs w:val="20"/>
              </w:rPr>
              <w:t>5</w:t>
            </w:r>
          </w:p>
        </w:tc>
      </w:tr>
      <w:tr w:rsidR="00DB4448" w:rsidRPr="007C23CA" w14:paraId="7719D712" w14:textId="77777777" w:rsidTr="00DB4448">
        <w:tc>
          <w:tcPr>
            <w:tcW w:w="8275" w:type="dxa"/>
            <w:vAlign w:val="center"/>
          </w:tcPr>
          <w:p w14:paraId="43089EA7"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CBB4383" w14:textId="77777777" w:rsidR="00DB4448" w:rsidRPr="007C23CA" w:rsidRDefault="00DB4448" w:rsidP="00AD1885">
            <w:pPr>
              <w:rPr>
                <w:szCs w:val="20"/>
              </w:rPr>
            </w:pPr>
          </w:p>
        </w:tc>
      </w:tr>
      <w:tr w:rsidR="00DB4448" w:rsidRPr="007C23CA" w14:paraId="3B39B452" w14:textId="77777777" w:rsidTr="00DB4448">
        <w:tc>
          <w:tcPr>
            <w:tcW w:w="8275" w:type="dxa"/>
            <w:shd w:val="clear" w:color="auto" w:fill="D8D9DA"/>
            <w:vAlign w:val="center"/>
          </w:tcPr>
          <w:p w14:paraId="355CCF9E"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4495A076" w14:textId="77777777" w:rsidR="00DB4448" w:rsidRPr="007C23CA" w:rsidRDefault="00DB4448" w:rsidP="00AD1885">
            <w:pPr>
              <w:rPr>
                <w:szCs w:val="20"/>
              </w:rPr>
            </w:pPr>
          </w:p>
        </w:tc>
      </w:tr>
      <w:tr w:rsidR="00DB4448" w:rsidRPr="007C23CA" w14:paraId="127E7E91" w14:textId="77777777" w:rsidTr="00DB4448">
        <w:tc>
          <w:tcPr>
            <w:tcW w:w="8275" w:type="dxa"/>
            <w:vAlign w:val="center"/>
          </w:tcPr>
          <w:p w14:paraId="2FC78562"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54C10B" w14:textId="77777777" w:rsidR="00DB4448" w:rsidRPr="007C23CA" w:rsidRDefault="00BE7856" w:rsidP="00AD1885">
            <w:pPr>
              <w:rPr>
                <w:szCs w:val="20"/>
              </w:rPr>
            </w:pPr>
            <w:r>
              <w:rPr>
                <w:szCs w:val="20"/>
              </w:rPr>
              <w:t>14</w:t>
            </w:r>
          </w:p>
        </w:tc>
      </w:tr>
      <w:tr w:rsidR="00DB4448" w:rsidRPr="007C23CA" w14:paraId="3520E9DD" w14:textId="77777777" w:rsidTr="00DB4448">
        <w:tc>
          <w:tcPr>
            <w:tcW w:w="8275" w:type="dxa"/>
            <w:vAlign w:val="center"/>
          </w:tcPr>
          <w:p w14:paraId="19CA43AA"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F929311" w14:textId="77777777" w:rsidR="00DB4448" w:rsidRPr="007C23CA" w:rsidRDefault="00DB4448" w:rsidP="00AD1885">
            <w:pPr>
              <w:rPr>
                <w:szCs w:val="20"/>
              </w:rPr>
            </w:pPr>
          </w:p>
        </w:tc>
      </w:tr>
      <w:tr w:rsidR="00DB4448" w:rsidRPr="007C23CA" w14:paraId="200CFABF" w14:textId="77777777" w:rsidTr="00DB4448">
        <w:tc>
          <w:tcPr>
            <w:tcW w:w="8275" w:type="dxa"/>
            <w:shd w:val="clear" w:color="auto" w:fill="BF2C37"/>
            <w:vAlign w:val="center"/>
          </w:tcPr>
          <w:p w14:paraId="4AB89256"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25D2B8EC" w14:textId="77777777" w:rsidR="00DB4448" w:rsidRDefault="00DB4448" w:rsidP="00AD1885">
            <w:pPr>
              <w:rPr>
                <w:szCs w:val="20"/>
              </w:rPr>
            </w:pPr>
          </w:p>
        </w:tc>
      </w:tr>
      <w:tr w:rsidR="00DB4448" w:rsidRPr="007C23CA" w14:paraId="4FE3491A" w14:textId="77777777" w:rsidTr="00DB4448">
        <w:tc>
          <w:tcPr>
            <w:tcW w:w="8275" w:type="dxa"/>
            <w:vAlign w:val="center"/>
          </w:tcPr>
          <w:p w14:paraId="2CFC3007"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61CB50B0" w14:textId="28B1C8BD" w:rsidR="00DB4448" w:rsidRDefault="005B54C8" w:rsidP="00AD1885">
            <w:pPr>
              <w:rPr>
                <w:szCs w:val="20"/>
              </w:rPr>
            </w:pPr>
            <w:r>
              <w:rPr>
                <w:szCs w:val="20"/>
              </w:rPr>
              <w:t>5</w:t>
            </w:r>
            <w:r w:rsidR="00DF09C6">
              <w:rPr>
                <w:szCs w:val="20"/>
              </w:rPr>
              <w:t>0</w:t>
            </w:r>
            <w:r>
              <w:rPr>
                <w:szCs w:val="20"/>
              </w:rPr>
              <w:t>.5</w:t>
            </w:r>
          </w:p>
        </w:tc>
      </w:tr>
      <w:tr w:rsidR="00DB4448" w:rsidRPr="007C23CA" w14:paraId="7C9752A9" w14:textId="77777777" w:rsidTr="00DB4448">
        <w:tc>
          <w:tcPr>
            <w:tcW w:w="8275" w:type="dxa"/>
            <w:vAlign w:val="center"/>
          </w:tcPr>
          <w:p w14:paraId="5D784A21"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6AC0AC1A" w14:textId="77777777" w:rsidR="00DB4448" w:rsidRDefault="00DB4448" w:rsidP="00AD1885">
            <w:pPr>
              <w:rPr>
                <w:szCs w:val="20"/>
              </w:rPr>
            </w:pPr>
          </w:p>
        </w:tc>
      </w:tr>
      <w:tr w:rsidR="00DB4448" w:rsidRPr="007C23CA" w14:paraId="39A4EB08" w14:textId="77777777" w:rsidTr="00DB4448">
        <w:tc>
          <w:tcPr>
            <w:tcW w:w="8275" w:type="dxa"/>
            <w:vAlign w:val="center"/>
          </w:tcPr>
          <w:p w14:paraId="544B08D7"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5D9F0C3A" w14:textId="476EB2C8" w:rsidR="00DB4448" w:rsidRDefault="005B54C8" w:rsidP="00AD1885">
            <w:pPr>
              <w:rPr>
                <w:szCs w:val="20"/>
              </w:rPr>
            </w:pPr>
            <w:r>
              <w:rPr>
                <w:szCs w:val="20"/>
              </w:rPr>
              <w:t>5</w:t>
            </w:r>
            <w:r w:rsidR="00DF09C6">
              <w:rPr>
                <w:szCs w:val="20"/>
              </w:rPr>
              <w:t>0</w:t>
            </w:r>
            <w:r>
              <w:rPr>
                <w:szCs w:val="20"/>
              </w:rPr>
              <w:t>.5</w:t>
            </w:r>
          </w:p>
        </w:tc>
      </w:tr>
    </w:tbl>
    <w:p w14:paraId="06D96335" w14:textId="77777777" w:rsidR="00E3447E" w:rsidRPr="00637663" w:rsidRDefault="00E3447E" w:rsidP="00E3447E">
      <w:pPr>
        <w:tabs>
          <w:tab w:val="left" w:pos="360"/>
        </w:tabs>
        <w:spacing w:before="60" w:after="60"/>
        <w:rPr>
          <w:rFonts w:cs="Arial"/>
          <w:szCs w:val="20"/>
        </w:rPr>
      </w:pPr>
    </w:p>
    <w:p w14:paraId="5CBF9ECD"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9C6E" w14:textId="77777777" w:rsidR="00796BF2" w:rsidRDefault="00796BF2">
      <w:r>
        <w:separator/>
      </w:r>
    </w:p>
  </w:endnote>
  <w:endnote w:type="continuationSeparator" w:id="0">
    <w:p w14:paraId="4E91BEBD" w14:textId="77777777" w:rsidR="00796BF2" w:rsidRDefault="00796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FB980" w14:textId="77777777" w:rsidR="00796BF2" w:rsidRDefault="00796BF2">
      <w:r>
        <w:separator/>
      </w:r>
    </w:p>
  </w:footnote>
  <w:footnote w:type="continuationSeparator" w:id="0">
    <w:p w14:paraId="52B2D3BA" w14:textId="77777777" w:rsidR="00796BF2" w:rsidRDefault="00796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72647DED" w14:textId="77777777" w:rsidR="009F5DCD" w:rsidRPr="006324AB" w:rsidRDefault="009F5DCD">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43FDC12" w14:textId="77777777" w:rsidR="009F5DCD" w:rsidRDefault="009F5DCD"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C06673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5836AD"/>
    <w:multiLevelType w:val="hybridMultilevel"/>
    <w:tmpl w:val="B632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12C54"/>
    <w:multiLevelType w:val="hybridMultilevel"/>
    <w:tmpl w:val="810C2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64275A"/>
    <w:multiLevelType w:val="hybridMultilevel"/>
    <w:tmpl w:val="D702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44DEC"/>
    <w:multiLevelType w:val="hybridMultilevel"/>
    <w:tmpl w:val="3BB4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D507272"/>
    <w:multiLevelType w:val="hybridMultilevel"/>
    <w:tmpl w:val="7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F661BA"/>
    <w:multiLevelType w:val="hybridMultilevel"/>
    <w:tmpl w:val="B6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942A6"/>
    <w:multiLevelType w:val="hybridMultilevel"/>
    <w:tmpl w:val="9AA40158"/>
    <w:lvl w:ilvl="0" w:tplc="A3242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EB3FA0"/>
    <w:multiLevelType w:val="hybridMultilevel"/>
    <w:tmpl w:val="56C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43D31"/>
    <w:multiLevelType w:val="hybridMultilevel"/>
    <w:tmpl w:val="823C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70C7B"/>
    <w:multiLevelType w:val="hybridMultilevel"/>
    <w:tmpl w:val="1070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D1805"/>
    <w:multiLevelType w:val="hybridMultilevel"/>
    <w:tmpl w:val="39C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AB83D1D"/>
    <w:multiLevelType w:val="hybridMultilevel"/>
    <w:tmpl w:val="74A4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71017"/>
    <w:multiLevelType w:val="hybridMultilevel"/>
    <w:tmpl w:val="8E44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B1A44"/>
    <w:multiLevelType w:val="hybridMultilevel"/>
    <w:tmpl w:val="ACB2C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73C0D"/>
    <w:multiLevelType w:val="hybridMultilevel"/>
    <w:tmpl w:val="E06C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2D575B"/>
    <w:multiLevelType w:val="hybridMultilevel"/>
    <w:tmpl w:val="79C4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D85"/>
    <w:multiLevelType w:val="hybridMultilevel"/>
    <w:tmpl w:val="A32E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3791E"/>
    <w:multiLevelType w:val="hybridMultilevel"/>
    <w:tmpl w:val="927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5424726"/>
    <w:multiLevelType w:val="hybridMultilevel"/>
    <w:tmpl w:val="5C8E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8FE0999"/>
    <w:multiLevelType w:val="hybridMultilevel"/>
    <w:tmpl w:val="CDC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AAA12EA"/>
    <w:multiLevelType w:val="hybridMultilevel"/>
    <w:tmpl w:val="0E6C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6"/>
  </w:num>
  <w:num w:numId="4">
    <w:abstractNumId w:val="16"/>
  </w:num>
  <w:num w:numId="5">
    <w:abstractNumId w:val="31"/>
  </w:num>
  <w:num w:numId="6">
    <w:abstractNumId w:val="33"/>
  </w:num>
  <w:num w:numId="7">
    <w:abstractNumId w:val="21"/>
  </w:num>
  <w:num w:numId="8">
    <w:abstractNumId w:val="29"/>
  </w:num>
  <w:num w:numId="9">
    <w:abstractNumId w:val="1"/>
  </w:num>
  <w:num w:numId="10">
    <w:abstractNumId w:val="25"/>
  </w:num>
  <w:num w:numId="11">
    <w:abstractNumId w:val="6"/>
  </w:num>
  <w:num w:numId="12">
    <w:abstractNumId w:val="8"/>
  </w:num>
  <w:num w:numId="13">
    <w:abstractNumId w:val="32"/>
  </w:num>
  <w:num w:numId="14">
    <w:abstractNumId w:val="18"/>
  </w:num>
  <w:num w:numId="15">
    <w:abstractNumId w:val="13"/>
  </w:num>
  <w:num w:numId="16">
    <w:abstractNumId w:val="2"/>
  </w:num>
  <w:num w:numId="17">
    <w:abstractNumId w:val="22"/>
  </w:num>
  <w:num w:numId="18">
    <w:abstractNumId w:val="5"/>
  </w:num>
  <w:num w:numId="19">
    <w:abstractNumId w:val="11"/>
  </w:num>
  <w:num w:numId="20">
    <w:abstractNumId w:val="12"/>
  </w:num>
  <w:num w:numId="21">
    <w:abstractNumId w:val="19"/>
  </w:num>
  <w:num w:numId="22">
    <w:abstractNumId w:val="24"/>
  </w:num>
  <w:num w:numId="23">
    <w:abstractNumId w:val="10"/>
  </w:num>
  <w:num w:numId="24">
    <w:abstractNumId w:val="17"/>
  </w:num>
  <w:num w:numId="25">
    <w:abstractNumId w:val="20"/>
  </w:num>
  <w:num w:numId="26">
    <w:abstractNumId w:val="27"/>
  </w:num>
  <w:num w:numId="27">
    <w:abstractNumId w:val="9"/>
  </w:num>
  <w:num w:numId="28">
    <w:abstractNumId w:val="3"/>
  </w:num>
  <w:num w:numId="29">
    <w:abstractNumId w:val="14"/>
  </w:num>
  <w:num w:numId="30">
    <w:abstractNumId w:val="7"/>
  </w:num>
  <w:num w:numId="31">
    <w:abstractNumId w:val="28"/>
  </w:num>
  <w:num w:numId="32">
    <w:abstractNumId w:val="23"/>
  </w:num>
  <w:num w:numId="33">
    <w:abstractNumId w:val="4"/>
  </w:num>
  <w:num w:numId="34">
    <w:abstractNumId w:val="30"/>
  </w:num>
  <w:num w:numId="35">
    <w:abstractNumId w:val="0"/>
    <w:lvlOverride w:ilvl="0">
      <w:lvl w:ilvl="0">
        <w:numFmt w:val="bullet"/>
        <w:lvlText w:val=""/>
        <w:legacy w:legacy="1" w:legacySpace="0" w:legacyIndent="0"/>
        <w:lvlJc w:val="left"/>
        <w:rPr>
          <w:rFonts w:ascii="Symbol" w:hAnsi="Symbol" w:hint="default"/>
        </w:rPr>
      </w:lvl>
    </w:lvlOverride>
  </w:num>
  <w:num w:numId="36">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710"/>
    <w:rsid w:val="00014F73"/>
    <w:rsid w:val="0001644E"/>
    <w:rsid w:val="0002170C"/>
    <w:rsid w:val="000248BF"/>
    <w:rsid w:val="0002604A"/>
    <w:rsid w:val="00026A82"/>
    <w:rsid w:val="00030F93"/>
    <w:rsid w:val="00033441"/>
    <w:rsid w:val="000335A4"/>
    <w:rsid w:val="000345E4"/>
    <w:rsid w:val="00034A96"/>
    <w:rsid w:val="000352F0"/>
    <w:rsid w:val="00035CC3"/>
    <w:rsid w:val="00035EB6"/>
    <w:rsid w:val="00036AF9"/>
    <w:rsid w:val="000409C4"/>
    <w:rsid w:val="000413F2"/>
    <w:rsid w:val="00042BC2"/>
    <w:rsid w:val="00042F2D"/>
    <w:rsid w:val="00044A71"/>
    <w:rsid w:val="000467AE"/>
    <w:rsid w:val="0005011B"/>
    <w:rsid w:val="00050AFB"/>
    <w:rsid w:val="000525ED"/>
    <w:rsid w:val="00052809"/>
    <w:rsid w:val="00054B0E"/>
    <w:rsid w:val="00055035"/>
    <w:rsid w:val="00057434"/>
    <w:rsid w:val="00057F8C"/>
    <w:rsid w:val="0006055B"/>
    <w:rsid w:val="00060A8A"/>
    <w:rsid w:val="00060B70"/>
    <w:rsid w:val="000640C2"/>
    <w:rsid w:val="00064735"/>
    <w:rsid w:val="00064DA9"/>
    <w:rsid w:val="000657A0"/>
    <w:rsid w:val="00065AB6"/>
    <w:rsid w:val="00066A43"/>
    <w:rsid w:val="0006700A"/>
    <w:rsid w:val="000671BB"/>
    <w:rsid w:val="000676EC"/>
    <w:rsid w:val="00070A28"/>
    <w:rsid w:val="00070E70"/>
    <w:rsid w:val="00072525"/>
    <w:rsid w:val="00073135"/>
    <w:rsid w:val="00073B44"/>
    <w:rsid w:val="00074D33"/>
    <w:rsid w:val="00075B61"/>
    <w:rsid w:val="00080F0C"/>
    <w:rsid w:val="000824B6"/>
    <w:rsid w:val="0008292E"/>
    <w:rsid w:val="00082EF6"/>
    <w:rsid w:val="00085D23"/>
    <w:rsid w:val="00087D1F"/>
    <w:rsid w:val="000915C5"/>
    <w:rsid w:val="000917B1"/>
    <w:rsid w:val="000927F1"/>
    <w:rsid w:val="00093883"/>
    <w:rsid w:val="0009418F"/>
    <w:rsid w:val="00094646"/>
    <w:rsid w:val="00094995"/>
    <w:rsid w:val="0009669A"/>
    <w:rsid w:val="00097041"/>
    <w:rsid w:val="0009705D"/>
    <w:rsid w:val="000A1A47"/>
    <w:rsid w:val="000A3848"/>
    <w:rsid w:val="000A3E70"/>
    <w:rsid w:val="000A5265"/>
    <w:rsid w:val="000A5B26"/>
    <w:rsid w:val="000A684C"/>
    <w:rsid w:val="000A7425"/>
    <w:rsid w:val="000B1174"/>
    <w:rsid w:val="000B2909"/>
    <w:rsid w:val="000B3249"/>
    <w:rsid w:val="000B39C4"/>
    <w:rsid w:val="000B458E"/>
    <w:rsid w:val="000B63DE"/>
    <w:rsid w:val="000C1433"/>
    <w:rsid w:val="000C1DB9"/>
    <w:rsid w:val="000C64D6"/>
    <w:rsid w:val="000C6C78"/>
    <w:rsid w:val="000C6F81"/>
    <w:rsid w:val="000C78CF"/>
    <w:rsid w:val="000D0639"/>
    <w:rsid w:val="000D0717"/>
    <w:rsid w:val="000D1C2E"/>
    <w:rsid w:val="000D1E00"/>
    <w:rsid w:val="000D534F"/>
    <w:rsid w:val="000D69E1"/>
    <w:rsid w:val="000E0328"/>
    <w:rsid w:val="000E05AD"/>
    <w:rsid w:val="000E0ECB"/>
    <w:rsid w:val="000E295A"/>
    <w:rsid w:val="000E31C2"/>
    <w:rsid w:val="000E33DB"/>
    <w:rsid w:val="000E539B"/>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32D"/>
    <w:rsid w:val="00107B1E"/>
    <w:rsid w:val="001116D0"/>
    <w:rsid w:val="00111CFC"/>
    <w:rsid w:val="001132F6"/>
    <w:rsid w:val="00115389"/>
    <w:rsid w:val="00121460"/>
    <w:rsid w:val="0012539B"/>
    <w:rsid w:val="00125A9F"/>
    <w:rsid w:val="00125CB8"/>
    <w:rsid w:val="00126056"/>
    <w:rsid w:val="00126FF3"/>
    <w:rsid w:val="001279C2"/>
    <w:rsid w:val="00130C2A"/>
    <w:rsid w:val="00132272"/>
    <w:rsid w:val="00132517"/>
    <w:rsid w:val="00132A2A"/>
    <w:rsid w:val="00134A1E"/>
    <w:rsid w:val="00134AE0"/>
    <w:rsid w:val="0013537D"/>
    <w:rsid w:val="00135F7B"/>
    <w:rsid w:val="0013631E"/>
    <w:rsid w:val="00136E30"/>
    <w:rsid w:val="00141674"/>
    <w:rsid w:val="00141CF2"/>
    <w:rsid w:val="00141D54"/>
    <w:rsid w:val="00144E2A"/>
    <w:rsid w:val="00145DB0"/>
    <w:rsid w:val="00147E92"/>
    <w:rsid w:val="00151A77"/>
    <w:rsid w:val="001523FE"/>
    <w:rsid w:val="001611D6"/>
    <w:rsid w:val="00163D1F"/>
    <w:rsid w:val="00166288"/>
    <w:rsid w:val="00166A3D"/>
    <w:rsid w:val="00170506"/>
    <w:rsid w:val="00170605"/>
    <w:rsid w:val="00171ED6"/>
    <w:rsid w:val="001738E8"/>
    <w:rsid w:val="00173D93"/>
    <w:rsid w:val="001745B2"/>
    <w:rsid w:val="00174E61"/>
    <w:rsid w:val="001756E5"/>
    <w:rsid w:val="001757C6"/>
    <w:rsid w:val="00176AC5"/>
    <w:rsid w:val="00176EFB"/>
    <w:rsid w:val="001815CC"/>
    <w:rsid w:val="00181BE5"/>
    <w:rsid w:val="00182D8A"/>
    <w:rsid w:val="00183529"/>
    <w:rsid w:val="00184AFF"/>
    <w:rsid w:val="00184CD7"/>
    <w:rsid w:val="0018763F"/>
    <w:rsid w:val="0019167D"/>
    <w:rsid w:val="00192555"/>
    <w:rsid w:val="00192C7F"/>
    <w:rsid w:val="0019514A"/>
    <w:rsid w:val="0019541D"/>
    <w:rsid w:val="00197C4E"/>
    <w:rsid w:val="001A22C3"/>
    <w:rsid w:val="001A2DC6"/>
    <w:rsid w:val="001A31F3"/>
    <w:rsid w:val="001A3350"/>
    <w:rsid w:val="001A392A"/>
    <w:rsid w:val="001A4DA7"/>
    <w:rsid w:val="001A5196"/>
    <w:rsid w:val="001A61AE"/>
    <w:rsid w:val="001A6671"/>
    <w:rsid w:val="001B25EC"/>
    <w:rsid w:val="001B3816"/>
    <w:rsid w:val="001B38D4"/>
    <w:rsid w:val="001B4CDF"/>
    <w:rsid w:val="001B616D"/>
    <w:rsid w:val="001B6E8B"/>
    <w:rsid w:val="001C0616"/>
    <w:rsid w:val="001C0DAF"/>
    <w:rsid w:val="001C0E18"/>
    <w:rsid w:val="001C22F8"/>
    <w:rsid w:val="001C5785"/>
    <w:rsid w:val="001C7FFC"/>
    <w:rsid w:val="001D2F4C"/>
    <w:rsid w:val="001E1E4F"/>
    <w:rsid w:val="001E384E"/>
    <w:rsid w:val="001E5275"/>
    <w:rsid w:val="001E643C"/>
    <w:rsid w:val="001E6E8A"/>
    <w:rsid w:val="001E7BBA"/>
    <w:rsid w:val="001F007B"/>
    <w:rsid w:val="001F1157"/>
    <w:rsid w:val="001F2E87"/>
    <w:rsid w:val="001F5025"/>
    <w:rsid w:val="001F69B3"/>
    <w:rsid w:val="00200422"/>
    <w:rsid w:val="00203240"/>
    <w:rsid w:val="002038EB"/>
    <w:rsid w:val="0020409D"/>
    <w:rsid w:val="00204755"/>
    <w:rsid w:val="00204F02"/>
    <w:rsid w:val="0020548D"/>
    <w:rsid w:val="0020635A"/>
    <w:rsid w:val="00206CF4"/>
    <w:rsid w:val="00207465"/>
    <w:rsid w:val="0021285A"/>
    <w:rsid w:val="00213689"/>
    <w:rsid w:val="002200CF"/>
    <w:rsid w:val="0022041B"/>
    <w:rsid w:val="002224DA"/>
    <w:rsid w:val="00223559"/>
    <w:rsid w:val="00224A60"/>
    <w:rsid w:val="00225662"/>
    <w:rsid w:val="00225ABC"/>
    <w:rsid w:val="002268F1"/>
    <w:rsid w:val="00227305"/>
    <w:rsid w:val="00230DAF"/>
    <w:rsid w:val="002328D3"/>
    <w:rsid w:val="0023411A"/>
    <w:rsid w:val="002352F3"/>
    <w:rsid w:val="00236697"/>
    <w:rsid w:val="002366B7"/>
    <w:rsid w:val="00241FC8"/>
    <w:rsid w:val="002423C5"/>
    <w:rsid w:val="002444E7"/>
    <w:rsid w:val="00245045"/>
    <w:rsid w:val="00245F45"/>
    <w:rsid w:val="002468DF"/>
    <w:rsid w:val="00250E1B"/>
    <w:rsid w:val="002522B3"/>
    <w:rsid w:val="00252EEA"/>
    <w:rsid w:val="00254182"/>
    <w:rsid w:val="002559E7"/>
    <w:rsid w:val="00256690"/>
    <w:rsid w:val="0025775F"/>
    <w:rsid w:val="0025791E"/>
    <w:rsid w:val="00257B26"/>
    <w:rsid w:val="00260385"/>
    <w:rsid w:val="00260DA0"/>
    <w:rsid w:val="0026345D"/>
    <w:rsid w:val="0026352A"/>
    <w:rsid w:val="002650B8"/>
    <w:rsid w:val="002661BB"/>
    <w:rsid w:val="00266656"/>
    <w:rsid w:val="00267087"/>
    <w:rsid w:val="002743AD"/>
    <w:rsid w:val="00274B8A"/>
    <w:rsid w:val="00274BFA"/>
    <w:rsid w:val="002756F7"/>
    <w:rsid w:val="00275C68"/>
    <w:rsid w:val="00276644"/>
    <w:rsid w:val="00280C0E"/>
    <w:rsid w:val="00283727"/>
    <w:rsid w:val="002865E3"/>
    <w:rsid w:val="002945CA"/>
    <w:rsid w:val="002959F9"/>
    <w:rsid w:val="002976B9"/>
    <w:rsid w:val="00297CEC"/>
    <w:rsid w:val="002A02F0"/>
    <w:rsid w:val="002A24B8"/>
    <w:rsid w:val="002A3C32"/>
    <w:rsid w:val="002A4422"/>
    <w:rsid w:val="002A63FD"/>
    <w:rsid w:val="002A6BFF"/>
    <w:rsid w:val="002A7873"/>
    <w:rsid w:val="002B13C9"/>
    <w:rsid w:val="002B4232"/>
    <w:rsid w:val="002B60AE"/>
    <w:rsid w:val="002C1641"/>
    <w:rsid w:val="002C18BC"/>
    <w:rsid w:val="002C26DD"/>
    <w:rsid w:val="002C37C5"/>
    <w:rsid w:val="002C59B3"/>
    <w:rsid w:val="002C64CE"/>
    <w:rsid w:val="002D343F"/>
    <w:rsid w:val="002D3A74"/>
    <w:rsid w:val="002D4219"/>
    <w:rsid w:val="002D4285"/>
    <w:rsid w:val="002D44E9"/>
    <w:rsid w:val="002D6021"/>
    <w:rsid w:val="002D6548"/>
    <w:rsid w:val="002D699B"/>
    <w:rsid w:val="002E1232"/>
    <w:rsid w:val="002E51F3"/>
    <w:rsid w:val="002E57A4"/>
    <w:rsid w:val="002E59C9"/>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4FB"/>
    <w:rsid w:val="00306BEF"/>
    <w:rsid w:val="00311229"/>
    <w:rsid w:val="003122C2"/>
    <w:rsid w:val="0031393B"/>
    <w:rsid w:val="00313FB8"/>
    <w:rsid w:val="0031522C"/>
    <w:rsid w:val="003157A5"/>
    <w:rsid w:val="00320A54"/>
    <w:rsid w:val="0032143C"/>
    <w:rsid w:val="003219F5"/>
    <w:rsid w:val="00321B91"/>
    <w:rsid w:val="0032571E"/>
    <w:rsid w:val="003259B5"/>
    <w:rsid w:val="00326FBC"/>
    <w:rsid w:val="00331149"/>
    <w:rsid w:val="00331731"/>
    <w:rsid w:val="0033175B"/>
    <w:rsid w:val="003348A4"/>
    <w:rsid w:val="0033509B"/>
    <w:rsid w:val="00335197"/>
    <w:rsid w:val="00335961"/>
    <w:rsid w:val="00343010"/>
    <w:rsid w:val="003436A3"/>
    <w:rsid w:val="003448C0"/>
    <w:rsid w:val="0034526A"/>
    <w:rsid w:val="0034561D"/>
    <w:rsid w:val="00351A4F"/>
    <w:rsid w:val="00351F22"/>
    <w:rsid w:val="003523E1"/>
    <w:rsid w:val="0035250E"/>
    <w:rsid w:val="00353E92"/>
    <w:rsid w:val="00354FDB"/>
    <w:rsid w:val="0035567D"/>
    <w:rsid w:val="00355BB3"/>
    <w:rsid w:val="00357F06"/>
    <w:rsid w:val="003608C9"/>
    <w:rsid w:val="00360FB5"/>
    <w:rsid w:val="00360FBB"/>
    <w:rsid w:val="00361ADD"/>
    <w:rsid w:val="00362893"/>
    <w:rsid w:val="00362A78"/>
    <w:rsid w:val="00362ACD"/>
    <w:rsid w:val="00363C67"/>
    <w:rsid w:val="00364F35"/>
    <w:rsid w:val="00367958"/>
    <w:rsid w:val="00372658"/>
    <w:rsid w:val="00373127"/>
    <w:rsid w:val="003744DE"/>
    <w:rsid w:val="00376D27"/>
    <w:rsid w:val="003773D7"/>
    <w:rsid w:val="00380033"/>
    <w:rsid w:val="00380405"/>
    <w:rsid w:val="00380702"/>
    <w:rsid w:val="0038232D"/>
    <w:rsid w:val="00384A8F"/>
    <w:rsid w:val="00385FCB"/>
    <w:rsid w:val="003907E9"/>
    <w:rsid w:val="00393CD5"/>
    <w:rsid w:val="00396246"/>
    <w:rsid w:val="003A1038"/>
    <w:rsid w:val="003A1FA4"/>
    <w:rsid w:val="003A347D"/>
    <w:rsid w:val="003A369D"/>
    <w:rsid w:val="003A3E88"/>
    <w:rsid w:val="003A7392"/>
    <w:rsid w:val="003B0493"/>
    <w:rsid w:val="003B11AF"/>
    <w:rsid w:val="003B13D4"/>
    <w:rsid w:val="003B3045"/>
    <w:rsid w:val="003B5A4A"/>
    <w:rsid w:val="003C2AD7"/>
    <w:rsid w:val="003C53FC"/>
    <w:rsid w:val="003C5536"/>
    <w:rsid w:val="003C6F92"/>
    <w:rsid w:val="003D18C4"/>
    <w:rsid w:val="003D1B21"/>
    <w:rsid w:val="003D644E"/>
    <w:rsid w:val="003D7C90"/>
    <w:rsid w:val="003E17D5"/>
    <w:rsid w:val="003E31A7"/>
    <w:rsid w:val="003E59FF"/>
    <w:rsid w:val="003E5C7D"/>
    <w:rsid w:val="003E7816"/>
    <w:rsid w:val="003F0D92"/>
    <w:rsid w:val="003F1E00"/>
    <w:rsid w:val="003F4008"/>
    <w:rsid w:val="003F4859"/>
    <w:rsid w:val="003F52F2"/>
    <w:rsid w:val="003F5642"/>
    <w:rsid w:val="003F6A62"/>
    <w:rsid w:val="003F7651"/>
    <w:rsid w:val="00401196"/>
    <w:rsid w:val="00401E44"/>
    <w:rsid w:val="004031BB"/>
    <w:rsid w:val="004034A3"/>
    <w:rsid w:val="004045AD"/>
    <w:rsid w:val="0040545C"/>
    <w:rsid w:val="00405788"/>
    <w:rsid w:val="004109FE"/>
    <w:rsid w:val="00412DB6"/>
    <w:rsid w:val="0041322F"/>
    <w:rsid w:val="004143CB"/>
    <w:rsid w:val="00417C60"/>
    <w:rsid w:val="00417F14"/>
    <w:rsid w:val="00422ABC"/>
    <w:rsid w:val="0042358F"/>
    <w:rsid w:val="00423F5C"/>
    <w:rsid w:val="00423F9F"/>
    <w:rsid w:val="004251B3"/>
    <w:rsid w:val="00427237"/>
    <w:rsid w:val="00430327"/>
    <w:rsid w:val="00430518"/>
    <w:rsid w:val="00432341"/>
    <w:rsid w:val="00433025"/>
    <w:rsid w:val="00436985"/>
    <w:rsid w:val="004414B2"/>
    <w:rsid w:val="004421FA"/>
    <w:rsid w:val="00445F59"/>
    <w:rsid w:val="00446446"/>
    <w:rsid w:val="00446623"/>
    <w:rsid w:val="00447611"/>
    <w:rsid w:val="00447A1C"/>
    <w:rsid w:val="00450244"/>
    <w:rsid w:val="00451471"/>
    <w:rsid w:val="00451ADA"/>
    <w:rsid w:val="00451CCC"/>
    <w:rsid w:val="00454C1A"/>
    <w:rsid w:val="00455ECA"/>
    <w:rsid w:val="00455F9B"/>
    <w:rsid w:val="004614A2"/>
    <w:rsid w:val="00461CA1"/>
    <w:rsid w:val="0046404A"/>
    <w:rsid w:val="00465134"/>
    <w:rsid w:val="00465CF0"/>
    <w:rsid w:val="00467E51"/>
    <w:rsid w:val="004713D1"/>
    <w:rsid w:val="0047555E"/>
    <w:rsid w:val="00475D8F"/>
    <w:rsid w:val="00477926"/>
    <w:rsid w:val="00477EE5"/>
    <w:rsid w:val="00481BCB"/>
    <w:rsid w:val="00487079"/>
    <w:rsid w:val="004909EE"/>
    <w:rsid w:val="0049398D"/>
    <w:rsid w:val="004A04F7"/>
    <w:rsid w:val="004A1A43"/>
    <w:rsid w:val="004A2780"/>
    <w:rsid w:val="004A2AD4"/>
    <w:rsid w:val="004A439F"/>
    <w:rsid w:val="004A4863"/>
    <w:rsid w:val="004A4C18"/>
    <w:rsid w:val="004A4D5E"/>
    <w:rsid w:val="004A7A87"/>
    <w:rsid w:val="004B2F74"/>
    <w:rsid w:val="004B3460"/>
    <w:rsid w:val="004B35AB"/>
    <w:rsid w:val="004B3BB2"/>
    <w:rsid w:val="004B69CB"/>
    <w:rsid w:val="004B71F7"/>
    <w:rsid w:val="004B75AD"/>
    <w:rsid w:val="004B77FB"/>
    <w:rsid w:val="004B7F50"/>
    <w:rsid w:val="004C0CF0"/>
    <w:rsid w:val="004C1773"/>
    <w:rsid w:val="004D09EA"/>
    <w:rsid w:val="004D13AE"/>
    <w:rsid w:val="004D4553"/>
    <w:rsid w:val="004D772E"/>
    <w:rsid w:val="004E1A9F"/>
    <w:rsid w:val="004E635B"/>
    <w:rsid w:val="004E68AB"/>
    <w:rsid w:val="004F138A"/>
    <w:rsid w:val="004F3079"/>
    <w:rsid w:val="004F3E41"/>
    <w:rsid w:val="004F41B8"/>
    <w:rsid w:val="004F458E"/>
    <w:rsid w:val="004F487F"/>
    <w:rsid w:val="004F609C"/>
    <w:rsid w:val="004F7A0F"/>
    <w:rsid w:val="005048F3"/>
    <w:rsid w:val="0050718B"/>
    <w:rsid w:val="00507984"/>
    <w:rsid w:val="00510A87"/>
    <w:rsid w:val="00510E21"/>
    <w:rsid w:val="005128DD"/>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A7"/>
    <w:rsid w:val="005353F9"/>
    <w:rsid w:val="00535A82"/>
    <w:rsid w:val="00535D64"/>
    <w:rsid w:val="00536B43"/>
    <w:rsid w:val="00537446"/>
    <w:rsid w:val="005379A1"/>
    <w:rsid w:val="00540010"/>
    <w:rsid w:val="00540F6A"/>
    <w:rsid w:val="00541A8C"/>
    <w:rsid w:val="005424D1"/>
    <w:rsid w:val="005449BB"/>
    <w:rsid w:val="005472D7"/>
    <w:rsid w:val="0055365D"/>
    <w:rsid w:val="005546E1"/>
    <w:rsid w:val="0055524B"/>
    <w:rsid w:val="00557340"/>
    <w:rsid w:val="005602F0"/>
    <w:rsid w:val="0056135C"/>
    <w:rsid w:val="0056208F"/>
    <w:rsid w:val="00562CC9"/>
    <w:rsid w:val="00564663"/>
    <w:rsid w:val="0056515E"/>
    <w:rsid w:val="00566B5B"/>
    <w:rsid w:val="00566EA0"/>
    <w:rsid w:val="00567294"/>
    <w:rsid w:val="00572DA6"/>
    <w:rsid w:val="00573E59"/>
    <w:rsid w:val="00576580"/>
    <w:rsid w:val="0057681B"/>
    <w:rsid w:val="00577FE8"/>
    <w:rsid w:val="00581922"/>
    <w:rsid w:val="005900D0"/>
    <w:rsid w:val="00590E94"/>
    <w:rsid w:val="0059121D"/>
    <w:rsid w:val="00591B96"/>
    <w:rsid w:val="0059251D"/>
    <w:rsid w:val="00593A25"/>
    <w:rsid w:val="005958BB"/>
    <w:rsid w:val="00596E8F"/>
    <w:rsid w:val="00597ABC"/>
    <w:rsid w:val="00597EC3"/>
    <w:rsid w:val="005A1AFC"/>
    <w:rsid w:val="005A2175"/>
    <w:rsid w:val="005B037C"/>
    <w:rsid w:val="005B10FE"/>
    <w:rsid w:val="005B3281"/>
    <w:rsid w:val="005B452A"/>
    <w:rsid w:val="005B54C8"/>
    <w:rsid w:val="005B56E9"/>
    <w:rsid w:val="005C0742"/>
    <w:rsid w:val="005C0F91"/>
    <w:rsid w:val="005C1120"/>
    <w:rsid w:val="005C14C4"/>
    <w:rsid w:val="005C2156"/>
    <w:rsid w:val="005C232C"/>
    <w:rsid w:val="005C3371"/>
    <w:rsid w:val="005C5AB1"/>
    <w:rsid w:val="005C5DE4"/>
    <w:rsid w:val="005C61BD"/>
    <w:rsid w:val="005C65C4"/>
    <w:rsid w:val="005C6FB6"/>
    <w:rsid w:val="005D02FB"/>
    <w:rsid w:val="005D06E5"/>
    <w:rsid w:val="005D1A53"/>
    <w:rsid w:val="005D2181"/>
    <w:rsid w:val="005D2E3B"/>
    <w:rsid w:val="005D393B"/>
    <w:rsid w:val="005D5772"/>
    <w:rsid w:val="005D5DE7"/>
    <w:rsid w:val="005D6AD6"/>
    <w:rsid w:val="005D6AEC"/>
    <w:rsid w:val="005D6E0B"/>
    <w:rsid w:val="005E3280"/>
    <w:rsid w:val="005E4364"/>
    <w:rsid w:val="005E6C6E"/>
    <w:rsid w:val="005E79E6"/>
    <w:rsid w:val="005F034D"/>
    <w:rsid w:val="005F0F87"/>
    <w:rsid w:val="005F1C24"/>
    <w:rsid w:val="005F3692"/>
    <w:rsid w:val="005F4C9A"/>
    <w:rsid w:val="005F60B8"/>
    <w:rsid w:val="00602447"/>
    <w:rsid w:val="00603058"/>
    <w:rsid w:val="006039D3"/>
    <w:rsid w:val="00605A9B"/>
    <w:rsid w:val="0060674E"/>
    <w:rsid w:val="0060735A"/>
    <w:rsid w:val="006073E7"/>
    <w:rsid w:val="00607B71"/>
    <w:rsid w:val="00612094"/>
    <w:rsid w:val="00612354"/>
    <w:rsid w:val="00613131"/>
    <w:rsid w:val="00614DE6"/>
    <w:rsid w:val="00614FF2"/>
    <w:rsid w:val="006152B2"/>
    <w:rsid w:val="006160E8"/>
    <w:rsid w:val="006176B5"/>
    <w:rsid w:val="006178F4"/>
    <w:rsid w:val="00620209"/>
    <w:rsid w:val="00621423"/>
    <w:rsid w:val="00625318"/>
    <w:rsid w:val="00625B51"/>
    <w:rsid w:val="00625CA4"/>
    <w:rsid w:val="00625DC6"/>
    <w:rsid w:val="0062607A"/>
    <w:rsid w:val="00626384"/>
    <w:rsid w:val="006266F6"/>
    <w:rsid w:val="00631C9A"/>
    <w:rsid w:val="00632430"/>
    <w:rsid w:val="006324AB"/>
    <w:rsid w:val="0063301B"/>
    <w:rsid w:val="00633A1A"/>
    <w:rsid w:val="00633DC0"/>
    <w:rsid w:val="00636C91"/>
    <w:rsid w:val="00637531"/>
    <w:rsid w:val="006400FA"/>
    <w:rsid w:val="00642791"/>
    <w:rsid w:val="006454E3"/>
    <w:rsid w:val="00646C8C"/>
    <w:rsid w:val="00647A9C"/>
    <w:rsid w:val="006502B1"/>
    <w:rsid w:val="00651450"/>
    <w:rsid w:val="00651990"/>
    <w:rsid w:val="006535FC"/>
    <w:rsid w:val="00654891"/>
    <w:rsid w:val="00655E44"/>
    <w:rsid w:val="00657985"/>
    <w:rsid w:val="0066251D"/>
    <w:rsid w:val="00665158"/>
    <w:rsid w:val="00665284"/>
    <w:rsid w:val="00665688"/>
    <w:rsid w:val="006666C3"/>
    <w:rsid w:val="00666DA8"/>
    <w:rsid w:val="00666F5F"/>
    <w:rsid w:val="0066787A"/>
    <w:rsid w:val="00667D21"/>
    <w:rsid w:val="00670BDD"/>
    <w:rsid w:val="00674F96"/>
    <w:rsid w:val="006766ED"/>
    <w:rsid w:val="00680204"/>
    <w:rsid w:val="00680BEF"/>
    <w:rsid w:val="00680CF5"/>
    <w:rsid w:val="006821B7"/>
    <w:rsid w:val="0068364F"/>
    <w:rsid w:val="00683B9C"/>
    <w:rsid w:val="006843CA"/>
    <w:rsid w:val="00684EE8"/>
    <w:rsid w:val="00686FA8"/>
    <w:rsid w:val="00687202"/>
    <w:rsid w:val="006879A1"/>
    <w:rsid w:val="006917D9"/>
    <w:rsid w:val="006920E6"/>
    <w:rsid w:val="00692820"/>
    <w:rsid w:val="006928EE"/>
    <w:rsid w:val="00692AE0"/>
    <w:rsid w:val="00696132"/>
    <w:rsid w:val="00696A55"/>
    <w:rsid w:val="00697547"/>
    <w:rsid w:val="00697736"/>
    <w:rsid w:val="006A1A3A"/>
    <w:rsid w:val="006A21F1"/>
    <w:rsid w:val="006A64B0"/>
    <w:rsid w:val="006A7A6A"/>
    <w:rsid w:val="006B074B"/>
    <w:rsid w:val="006B2C75"/>
    <w:rsid w:val="006B3629"/>
    <w:rsid w:val="006B3828"/>
    <w:rsid w:val="006B3B68"/>
    <w:rsid w:val="006B48F0"/>
    <w:rsid w:val="006B7AF1"/>
    <w:rsid w:val="006C07FD"/>
    <w:rsid w:val="006C16E1"/>
    <w:rsid w:val="006C30FD"/>
    <w:rsid w:val="006C3591"/>
    <w:rsid w:val="006C3E5A"/>
    <w:rsid w:val="006C5BFB"/>
    <w:rsid w:val="006C5D5A"/>
    <w:rsid w:val="006C75DC"/>
    <w:rsid w:val="006D2919"/>
    <w:rsid w:val="006D32F0"/>
    <w:rsid w:val="006D4856"/>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5002"/>
    <w:rsid w:val="006F6A37"/>
    <w:rsid w:val="006F7B62"/>
    <w:rsid w:val="00701114"/>
    <w:rsid w:val="00701921"/>
    <w:rsid w:val="00703092"/>
    <w:rsid w:val="00704919"/>
    <w:rsid w:val="00705C34"/>
    <w:rsid w:val="007111DB"/>
    <w:rsid w:val="00711560"/>
    <w:rsid w:val="00714344"/>
    <w:rsid w:val="00714AC0"/>
    <w:rsid w:val="00714B85"/>
    <w:rsid w:val="0071767A"/>
    <w:rsid w:val="00720547"/>
    <w:rsid w:val="0072086B"/>
    <w:rsid w:val="00721FDA"/>
    <w:rsid w:val="007235A8"/>
    <w:rsid w:val="0072366F"/>
    <w:rsid w:val="007237AA"/>
    <w:rsid w:val="007255B9"/>
    <w:rsid w:val="00725B7A"/>
    <w:rsid w:val="0072617A"/>
    <w:rsid w:val="00726A88"/>
    <w:rsid w:val="00731A91"/>
    <w:rsid w:val="00732486"/>
    <w:rsid w:val="00732A3B"/>
    <w:rsid w:val="00732AAB"/>
    <w:rsid w:val="00732CB5"/>
    <w:rsid w:val="0073301F"/>
    <w:rsid w:val="007332F6"/>
    <w:rsid w:val="00734622"/>
    <w:rsid w:val="007360DF"/>
    <w:rsid w:val="00736EC7"/>
    <w:rsid w:val="0073715F"/>
    <w:rsid w:val="00741864"/>
    <w:rsid w:val="00741CAF"/>
    <w:rsid w:val="00742678"/>
    <w:rsid w:val="00742AB6"/>
    <w:rsid w:val="007433C7"/>
    <w:rsid w:val="00746F31"/>
    <w:rsid w:val="00747069"/>
    <w:rsid w:val="00755991"/>
    <w:rsid w:val="00757D42"/>
    <w:rsid w:val="007603E4"/>
    <w:rsid w:val="007633A3"/>
    <w:rsid w:val="00765D6F"/>
    <w:rsid w:val="00767616"/>
    <w:rsid w:val="00767A4B"/>
    <w:rsid w:val="0077111C"/>
    <w:rsid w:val="00771A94"/>
    <w:rsid w:val="00772473"/>
    <w:rsid w:val="007754EE"/>
    <w:rsid w:val="00776AB8"/>
    <w:rsid w:val="00777DC1"/>
    <w:rsid w:val="00782F97"/>
    <w:rsid w:val="00783833"/>
    <w:rsid w:val="007857AC"/>
    <w:rsid w:val="007863E6"/>
    <w:rsid w:val="00787545"/>
    <w:rsid w:val="00787BBD"/>
    <w:rsid w:val="0079112D"/>
    <w:rsid w:val="007916AE"/>
    <w:rsid w:val="00793851"/>
    <w:rsid w:val="00796BF2"/>
    <w:rsid w:val="00796DD9"/>
    <w:rsid w:val="00797266"/>
    <w:rsid w:val="007A3D2B"/>
    <w:rsid w:val="007A492E"/>
    <w:rsid w:val="007A6783"/>
    <w:rsid w:val="007A7E22"/>
    <w:rsid w:val="007B03D3"/>
    <w:rsid w:val="007B239A"/>
    <w:rsid w:val="007B2DF1"/>
    <w:rsid w:val="007B2F52"/>
    <w:rsid w:val="007B45ED"/>
    <w:rsid w:val="007B4667"/>
    <w:rsid w:val="007B5772"/>
    <w:rsid w:val="007B709E"/>
    <w:rsid w:val="007C08A9"/>
    <w:rsid w:val="007C13C8"/>
    <w:rsid w:val="007C17D8"/>
    <w:rsid w:val="007C2326"/>
    <w:rsid w:val="007C2FA3"/>
    <w:rsid w:val="007C6105"/>
    <w:rsid w:val="007C6373"/>
    <w:rsid w:val="007C65A1"/>
    <w:rsid w:val="007D3841"/>
    <w:rsid w:val="007D6398"/>
    <w:rsid w:val="007D76EE"/>
    <w:rsid w:val="007E32FD"/>
    <w:rsid w:val="007E38CC"/>
    <w:rsid w:val="007E6AA2"/>
    <w:rsid w:val="007E6D42"/>
    <w:rsid w:val="007E7AE9"/>
    <w:rsid w:val="007E7C6D"/>
    <w:rsid w:val="007F138B"/>
    <w:rsid w:val="007F1477"/>
    <w:rsid w:val="007F1A14"/>
    <w:rsid w:val="007F1B4D"/>
    <w:rsid w:val="007F339F"/>
    <w:rsid w:val="007F352E"/>
    <w:rsid w:val="007F3EA8"/>
    <w:rsid w:val="007F48CB"/>
    <w:rsid w:val="007F6454"/>
    <w:rsid w:val="007F777E"/>
    <w:rsid w:val="008007C9"/>
    <w:rsid w:val="0080103D"/>
    <w:rsid w:val="0080197B"/>
    <w:rsid w:val="00802ED7"/>
    <w:rsid w:val="0080476A"/>
    <w:rsid w:val="0080573F"/>
    <w:rsid w:val="00812F57"/>
    <w:rsid w:val="0081503C"/>
    <w:rsid w:val="00820F58"/>
    <w:rsid w:val="0082264A"/>
    <w:rsid w:val="00824D94"/>
    <w:rsid w:val="00825564"/>
    <w:rsid w:val="00825CE5"/>
    <w:rsid w:val="00832562"/>
    <w:rsid w:val="0083263A"/>
    <w:rsid w:val="008333A9"/>
    <w:rsid w:val="008338CF"/>
    <w:rsid w:val="00833C78"/>
    <w:rsid w:val="00834CE6"/>
    <w:rsid w:val="0083526B"/>
    <w:rsid w:val="00837EB3"/>
    <w:rsid w:val="00842155"/>
    <w:rsid w:val="008426FD"/>
    <w:rsid w:val="00842C6F"/>
    <w:rsid w:val="0084429A"/>
    <w:rsid w:val="0084557D"/>
    <w:rsid w:val="0084625A"/>
    <w:rsid w:val="00850DBC"/>
    <w:rsid w:val="008568EC"/>
    <w:rsid w:val="00860D9F"/>
    <w:rsid w:val="00861D9D"/>
    <w:rsid w:val="008627AC"/>
    <w:rsid w:val="00863353"/>
    <w:rsid w:val="00863929"/>
    <w:rsid w:val="00866025"/>
    <w:rsid w:val="00867C90"/>
    <w:rsid w:val="00870F68"/>
    <w:rsid w:val="00872142"/>
    <w:rsid w:val="00874867"/>
    <w:rsid w:val="00875E1C"/>
    <w:rsid w:val="00876B5F"/>
    <w:rsid w:val="00881922"/>
    <w:rsid w:val="0088446E"/>
    <w:rsid w:val="008848D8"/>
    <w:rsid w:val="00885B56"/>
    <w:rsid w:val="008867EB"/>
    <w:rsid w:val="008874A9"/>
    <w:rsid w:val="00891368"/>
    <w:rsid w:val="008918B2"/>
    <w:rsid w:val="0089388C"/>
    <w:rsid w:val="00893B06"/>
    <w:rsid w:val="008941DB"/>
    <w:rsid w:val="008A20D3"/>
    <w:rsid w:val="008A4174"/>
    <w:rsid w:val="008A4301"/>
    <w:rsid w:val="008B1818"/>
    <w:rsid w:val="008B1864"/>
    <w:rsid w:val="008B2960"/>
    <w:rsid w:val="008B2AFB"/>
    <w:rsid w:val="008B3250"/>
    <w:rsid w:val="008B37CC"/>
    <w:rsid w:val="008B3D4C"/>
    <w:rsid w:val="008B47EA"/>
    <w:rsid w:val="008B58E3"/>
    <w:rsid w:val="008C1122"/>
    <w:rsid w:val="008C1628"/>
    <w:rsid w:val="008C24A4"/>
    <w:rsid w:val="008C2C06"/>
    <w:rsid w:val="008C4F02"/>
    <w:rsid w:val="008C4FA2"/>
    <w:rsid w:val="008C59CE"/>
    <w:rsid w:val="008C718D"/>
    <w:rsid w:val="008D1753"/>
    <w:rsid w:val="008D31C4"/>
    <w:rsid w:val="008D5844"/>
    <w:rsid w:val="008D6C1D"/>
    <w:rsid w:val="008E06E0"/>
    <w:rsid w:val="008E2DD9"/>
    <w:rsid w:val="008E31D1"/>
    <w:rsid w:val="008E3F64"/>
    <w:rsid w:val="008E5B75"/>
    <w:rsid w:val="008E7A74"/>
    <w:rsid w:val="008F09AD"/>
    <w:rsid w:val="008F436F"/>
    <w:rsid w:val="008F455A"/>
    <w:rsid w:val="00902A75"/>
    <w:rsid w:val="00903262"/>
    <w:rsid w:val="0090392C"/>
    <w:rsid w:val="00904533"/>
    <w:rsid w:val="0090566F"/>
    <w:rsid w:val="00906722"/>
    <w:rsid w:val="00910A74"/>
    <w:rsid w:val="009110EC"/>
    <w:rsid w:val="0091294F"/>
    <w:rsid w:val="00912D11"/>
    <w:rsid w:val="00915155"/>
    <w:rsid w:val="009164EA"/>
    <w:rsid w:val="0091789A"/>
    <w:rsid w:val="00920D95"/>
    <w:rsid w:val="0092329D"/>
    <w:rsid w:val="00923383"/>
    <w:rsid w:val="00926F05"/>
    <w:rsid w:val="00927461"/>
    <w:rsid w:val="00931103"/>
    <w:rsid w:val="009323BA"/>
    <w:rsid w:val="0094017A"/>
    <w:rsid w:val="009405D3"/>
    <w:rsid w:val="00941443"/>
    <w:rsid w:val="00941577"/>
    <w:rsid w:val="00945212"/>
    <w:rsid w:val="00946217"/>
    <w:rsid w:val="00947426"/>
    <w:rsid w:val="00947D50"/>
    <w:rsid w:val="009502A7"/>
    <w:rsid w:val="00951A8C"/>
    <w:rsid w:val="009522CC"/>
    <w:rsid w:val="00954011"/>
    <w:rsid w:val="00955E05"/>
    <w:rsid w:val="0096041D"/>
    <w:rsid w:val="00961533"/>
    <w:rsid w:val="0096389B"/>
    <w:rsid w:val="00965354"/>
    <w:rsid w:val="009653B9"/>
    <w:rsid w:val="00965787"/>
    <w:rsid w:val="00965E13"/>
    <w:rsid w:val="00966587"/>
    <w:rsid w:val="00967565"/>
    <w:rsid w:val="00971078"/>
    <w:rsid w:val="00974932"/>
    <w:rsid w:val="0097576D"/>
    <w:rsid w:val="00976923"/>
    <w:rsid w:val="0097794F"/>
    <w:rsid w:val="0098039F"/>
    <w:rsid w:val="00981117"/>
    <w:rsid w:val="00981B09"/>
    <w:rsid w:val="00983040"/>
    <w:rsid w:val="00986FB3"/>
    <w:rsid w:val="00987869"/>
    <w:rsid w:val="00987C97"/>
    <w:rsid w:val="009909A9"/>
    <w:rsid w:val="0099293F"/>
    <w:rsid w:val="0099302E"/>
    <w:rsid w:val="00996B52"/>
    <w:rsid w:val="00996E59"/>
    <w:rsid w:val="009A07C1"/>
    <w:rsid w:val="009A0C65"/>
    <w:rsid w:val="009A11C6"/>
    <w:rsid w:val="009A14BD"/>
    <w:rsid w:val="009A15B0"/>
    <w:rsid w:val="009A29BA"/>
    <w:rsid w:val="009A7BE2"/>
    <w:rsid w:val="009B0602"/>
    <w:rsid w:val="009B108C"/>
    <w:rsid w:val="009B43EF"/>
    <w:rsid w:val="009C03DF"/>
    <w:rsid w:val="009C1989"/>
    <w:rsid w:val="009C306C"/>
    <w:rsid w:val="009C47CC"/>
    <w:rsid w:val="009C59F0"/>
    <w:rsid w:val="009C6A41"/>
    <w:rsid w:val="009C7D5E"/>
    <w:rsid w:val="009D05C6"/>
    <w:rsid w:val="009D067C"/>
    <w:rsid w:val="009D06EC"/>
    <w:rsid w:val="009D107E"/>
    <w:rsid w:val="009D136B"/>
    <w:rsid w:val="009D1D06"/>
    <w:rsid w:val="009D64C4"/>
    <w:rsid w:val="009E0470"/>
    <w:rsid w:val="009E4167"/>
    <w:rsid w:val="009E4DD1"/>
    <w:rsid w:val="009E549C"/>
    <w:rsid w:val="009E605D"/>
    <w:rsid w:val="009E75FE"/>
    <w:rsid w:val="009F489D"/>
    <w:rsid w:val="009F54FB"/>
    <w:rsid w:val="009F5DCD"/>
    <w:rsid w:val="009F63C1"/>
    <w:rsid w:val="009F6FAF"/>
    <w:rsid w:val="009F734E"/>
    <w:rsid w:val="009F7A0C"/>
    <w:rsid w:val="00A003D3"/>
    <w:rsid w:val="00A02910"/>
    <w:rsid w:val="00A03F14"/>
    <w:rsid w:val="00A0489E"/>
    <w:rsid w:val="00A052FE"/>
    <w:rsid w:val="00A058A6"/>
    <w:rsid w:val="00A13AC3"/>
    <w:rsid w:val="00A16079"/>
    <w:rsid w:val="00A16AF5"/>
    <w:rsid w:val="00A20360"/>
    <w:rsid w:val="00A25446"/>
    <w:rsid w:val="00A26E97"/>
    <w:rsid w:val="00A27AF0"/>
    <w:rsid w:val="00A3078A"/>
    <w:rsid w:val="00A32B96"/>
    <w:rsid w:val="00A332FC"/>
    <w:rsid w:val="00A33E9A"/>
    <w:rsid w:val="00A347F5"/>
    <w:rsid w:val="00A34CBE"/>
    <w:rsid w:val="00A35613"/>
    <w:rsid w:val="00A3756F"/>
    <w:rsid w:val="00A37E71"/>
    <w:rsid w:val="00A404A5"/>
    <w:rsid w:val="00A407E7"/>
    <w:rsid w:val="00A41D92"/>
    <w:rsid w:val="00A420E7"/>
    <w:rsid w:val="00A448DF"/>
    <w:rsid w:val="00A448F7"/>
    <w:rsid w:val="00A4786A"/>
    <w:rsid w:val="00A5031D"/>
    <w:rsid w:val="00A51574"/>
    <w:rsid w:val="00A517B3"/>
    <w:rsid w:val="00A534FA"/>
    <w:rsid w:val="00A54959"/>
    <w:rsid w:val="00A561A8"/>
    <w:rsid w:val="00A567CC"/>
    <w:rsid w:val="00A577C8"/>
    <w:rsid w:val="00A61E49"/>
    <w:rsid w:val="00A620F5"/>
    <w:rsid w:val="00A6306D"/>
    <w:rsid w:val="00A6325C"/>
    <w:rsid w:val="00A63C20"/>
    <w:rsid w:val="00A63FC7"/>
    <w:rsid w:val="00A6405F"/>
    <w:rsid w:val="00A65EB2"/>
    <w:rsid w:val="00A663B5"/>
    <w:rsid w:val="00A6651B"/>
    <w:rsid w:val="00A70297"/>
    <w:rsid w:val="00A7218C"/>
    <w:rsid w:val="00A73257"/>
    <w:rsid w:val="00A73C2D"/>
    <w:rsid w:val="00A74794"/>
    <w:rsid w:val="00A750A8"/>
    <w:rsid w:val="00A75BF7"/>
    <w:rsid w:val="00A761E1"/>
    <w:rsid w:val="00A763FB"/>
    <w:rsid w:val="00A77116"/>
    <w:rsid w:val="00A804E9"/>
    <w:rsid w:val="00A823E3"/>
    <w:rsid w:val="00A8413F"/>
    <w:rsid w:val="00A85453"/>
    <w:rsid w:val="00A8566B"/>
    <w:rsid w:val="00A8569D"/>
    <w:rsid w:val="00A860B6"/>
    <w:rsid w:val="00A86514"/>
    <w:rsid w:val="00A86ABA"/>
    <w:rsid w:val="00A87F2B"/>
    <w:rsid w:val="00A907F5"/>
    <w:rsid w:val="00A90E4A"/>
    <w:rsid w:val="00A916B2"/>
    <w:rsid w:val="00A969C8"/>
    <w:rsid w:val="00A97605"/>
    <w:rsid w:val="00AA0531"/>
    <w:rsid w:val="00AA27A5"/>
    <w:rsid w:val="00AA351B"/>
    <w:rsid w:val="00AA3606"/>
    <w:rsid w:val="00AA7448"/>
    <w:rsid w:val="00AB01FF"/>
    <w:rsid w:val="00AB0F83"/>
    <w:rsid w:val="00AB3BDE"/>
    <w:rsid w:val="00AB3BF8"/>
    <w:rsid w:val="00AB5ED5"/>
    <w:rsid w:val="00AB63F4"/>
    <w:rsid w:val="00AB64BD"/>
    <w:rsid w:val="00AB710D"/>
    <w:rsid w:val="00AB7909"/>
    <w:rsid w:val="00AC0696"/>
    <w:rsid w:val="00AC14C7"/>
    <w:rsid w:val="00AC2BBF"/>
    <w:rsid w:val="00AC3CDB"/>
    <w:rsid w:val="00AC674E"/>
    <w:rsid w:val="00AD0890"/>
    <w:rsid w:val="00AD0A8C"/>
    <w:rsid w:val="00AD0E85"/>
    <w:rsid w:val="00AD1885"/>
    <w:rsid w:val="00AD20D8"/>
    <w:rsid w:val="00AD2282"/>
    <w:rsid w:val="00AD235E"/>
    <w:rsid w:val="00AD3675"/>
    <w:rsid w:val="00AD6EAA"/>
    <w:rsid w:val="00AE3DF8"/>
    <w:rsid w:val="00AE4535"/>
    <w:rsid w:val="00AE47A4"/>
    <w:rsid w:val="00AE5F25"/>
    <w:rsid w:val="00AF35D0"/>
    <w:rsid w:val="00AF6B58"/>
    <w:rsid w:val="00AF6E51"/>
    <w:rsid w:val="00AF7475"/>
    <w:rsid w:val="00B00FB2"/>
    <w:rsid w:val="00B03A35"/>
    <w:rsid w:val="00B03F08"/>
    <w:rsid w:val="00B0408C"/>
    <w:rsid w:val="00B07325"/>
    <w:rsid w:val="00B076FD"/>
    <w:rsid w:val="00B12892"/>
    <w:rsid w:val="00B12C16"/>
    <w:rsid w:val="00B13ABC"/>
    <w:rsid w:val="00B13C84"/>
    <w:rsid w:val="00B13F77"/>
    <w:rsid w:val="00B14512"/>
    <w:rsid w:val="00B145FF"/>
    <w:rsid w:val="00B15B97"/>
    <w:rsid w:val="00B200C3"/>
    <w:rsid w:val="00B21D4E"/>
    <w:rsid w:val="00B2284F"/>
    <w:rsid w:val="00B22C68"/>
    <w:rsid w:val="00B2437E"/>
    <w:rsid w:val="00B247F1"/>
    <w:rsid w:val="00B2621F"/>
    <w:rsid w:val="00B26CD5"/>
    <w:rsid w:val="00B27DE9"/>
    <w:rsid w:val="00B305EE"/>
    <w:rsid w:val="00B35B59"/>
    <w:rsid w:val="00B36CD1"/>
    <w:rsid w:val="00B47775"/>
    <w:rsid w:val="00B47DE1"/>
    <w:rsid w:val="00B51E8E"/>
    <w:rsid w:val="00B52106"/>
    <w:rsid w:val="00B53274"/>
    <w:rsid w:val="00B542E9"/>
    <w:rsid w:val="00B57648"/>
    <w:rsid w:val="00B61390"/>
    <w:rsid w:val="00B631A2"/>
    <w:rsid w:val="00B63F2A"/>
    <w:rsid w:val="00B66FA5"/>
    <w:rsid w:val="00B670A7"/>
    <w:rsid w:val="00B72B82"/>
    <w:rsid w:val="00B7455D"/>
    <w:rsid w:val="00B749D8"/>
    <w:rsid w:val="00B75122"/>
    <w:rsid w:val="00B7695F"/>
    <w:rsid w:val="00B77BF1"/>
    <w:rsid w:val="00B80EE9"/>
    <w:rsid w:val="00B81C62"/>
    <w:rsid w:val="00B82153"/>
    <w:rsid w:val="00B853C5"/>
    <w:rsid w:val="00B85F49"/>
    <w:rsid w:val="00B87C89"/>
    <w:rsid w:val="00B907DB"/>
    <w:rsid w:val="00B90F2A"/>
    <w:rsid w:val="00B91303"/>
    <w:rsid w:val="00B91345"/>
    <w:rsid w:val="00B941A5"/>
    <w:rsid w:val="00B946F8"/>
    <w:rsid w:val="00B94BD7"/>
    <w:rsid w:val="00B94C5E"/>
    <w:rsid w:val="00B96BB6"/>
    <w:rsid w:val="00B96DFF"/>
    <w:rsid w:val="00BA036C"/>
    <w:rsid w:val="00BA1430"/>
    <w:rsid w:val="00BA200A"/>
    <w:rsid w:val="00BA388D"/>
    <w:rsid w:val="00BA475E"/>
    <w:rsid w:val="00BA49B6"/>
    <w:rsid w:val="00BA4B7B"/>
    <w:rsid w:val="00BA4F1D"/>
    <w:rsid w:val="00BA60D0"/>
    <w:rsid w:val="00BA61C8"/>
    <w:rsid w:val="00BB046D"/>
    <w:rsid w:val="00BB1469"/>
    <w:rsid w:val="00BB23A0"/>
    <w:rsid w:val="00BB3309"/>
    <w:rsid w:val="00BB3783"/>
    <w:rsid w:val="00BB38C9"/>
    <w:rsid w:val="00BC2F90"/>
    <w:rsid w:val="00BC3591"/>
    <w:rsid w:val="00BC372B"/>
    <w:rsid w:val="00BC5D83"/>
    <w:rsid w:val="00BD0738"/>
    <w:rsid w:val="00BD0BD9"/>
    <w:rsid w:val="00BD2977"/>
    <w:rsid w:val="00BD2D70"/>
    <w:rsid w:val="00BD51DC"/>
    <w:rsid w:val="00BD5468"/>
    <w:rsid w:val="00BD6096"/>
    <w:rsid w:val="00BE17CB"/>
    <w:rsid w:val="00BE198B"/>
    <w:rsid w:val="00BE261A"/>
    <w:rsid w:val="00BE34C7"/>
    <w:rsid w:val="00BE3961"/>
    <w:rsid w:val="00BE3C56"/>
    <w:rsid w:val="00BE6796"/>
    <w:rsid w:val="00BE7856"/>
    <w:rsid w:val="00BF05F0"/>
    <w:rsid w:val="00BF1283"/>
    <w:rsid w:val="00BF2932"/>
    <w:rsid w:val="00BF2F22"/>
    <w:rsid w:val="00BF313B"/>
    <w:rsid w:val="00BF4280"/>
    <w:rsid w:val="00BF64A5"/>
    <w:rsid w:val="00C00AAB"/>
    <w:rsid w:val="00C02CF0"/>
    <w:rsid w:val="00C036FD"/>
    <w:rsid w:val="00C03857"/>
    <w:rsid w:val="00C04139"/>
    <w:rsid w:val="00C0441F"/>
    <w:rsid w:val="00C0677C"/>
    <w:rsid w:val="00C11A5E"/>
    <w:rsid w:val="00C130E3"/>
    <w:rsid w:val="00C20020"/>
    <w:rsid w:val="00C2279E"/>
    <w:rsid w:val="00C25266"/>
    <w:rsid w:val="00C26CDE"/>
    <w:rsid w:val="00C316CA"/>
    <w:rsid w:val="00C343AE"/>
    <w:rsid w:val="00C3597A"/>
    <w:rsid w:val="00C407D1"/>
    <w:rsid w:val="00C436A4"/>
    <w:rsid w:val="00C5223D"/>
    <w:rsid w:val="00C52C59"/>
    <w:rsid w:val="00C53560"/>
    <w:rsid w:val="00C53E98"/>
    <w:rsid w:val="00C542F7"/>
    <w:rsid w:val="00C55479"/>
    <w:rsid w:val="00C55942"/>
    <w:rsid w:val="00C56D63"/>
    <w:rsid w:val="00C57C02"/>
    <w:rsid w:val="00C6060B"/>
    <w:rsid w:val="00C61653"/>
    <w:rsid w:val="00C616F4"/>
    <w:rsid w:val="00C61CF4"/>
    <w:rsid w:val="00C63181"/>
    <w:rsid w:val="00C646F2"/>
    <w:rsid w:val="00C6480B"/>
    <w:rsid w:val="00C661D1"/>
    <w:rsid w:val="00C66957"/>
    <w:rsid w:val="00C66D24"/>
    <w:rsid w:val="00C66F91"/>
    <w:rsid w:val="00C675E5"/>
    <w:rsid w:val="00C67F0F"/>
    <w:rsid w:val="00C70E1D"/>
    <w:rsid w:val="00C73E94"/>
    <w:rsid w:val="00C76132"/>
    <w:rsid w:val="00C76E8A"/>
    <w:rsid w:val="00C82FE2"/>
    <w:rsid w:val="00C832F7"/>
    <w:rsid w:val="00C83B41"/>
    <w:rsid w:val="00C858D8"/>
    <w:rsid w:val="00C86097"/>
    <w:rsid w:val="00C86C04"/>
    <w:rsid w:val="00C87B3B"/>
    <w:rsid w:val="00C90D3F"/>
    <w:rsid w:val="00C9409E"/>
    <w:rsid w:val="00C960C5"/>
    <w:rsid w:val="00C96957"/>
    <w:rsid w:val="00CA0C97"/>
    <w:rsid w:val="00CA1A34"/>
    <w:rsid w:val="00CA2AA7"/>
    <w:rsid w:val="00CA5C49"/>
    <w:rsid w:val="00CA71AC"/>
    <w:rsid w:val="00CB01BB"/>
    <w:rsid w:val="00CB1BB0"/>
    <w:rsid w:val="00CB295E"/>
    <w:rsid w:val="00CB51EE"/>
    <w:rsid w:val="00CB635F"/>
    <w:rsid w:val="00CC0717"/>
    <w:rsid w:val="00CC1943"/>
    <w:rsid w:val="00CC20D5"/>
    <w:rsid w:val="00CC322F"/>
    <w:rsid w:val="00CC63E5"/>
    <w:rsid w:val="00CD32CE"/>
    <w:rsid w:val="00CD3E68"/>
    <w:rsid w:val="00CD6078"/>
    <w:rsid w:val="00CD6537"/>
    <w:rsid w:val="00CD6B32"/>
    <w:rsid w:val="00CD6C5E"/>
    <w:rsid w:val="00CE4223"/>
    <w:rsid w:val="00CE514D"/>
    <w:rsid w:val="00CE63F6"/>
    <w:rsid w:val="00CE64E7"/>
    <w:rsid w:val="00CF2FDE"/>
    <w:rsid w:val="00CF3246"/>
    <w:rsid w:val="00CF3AA9"/>
    <w:rsid w:val="00CF4355"/>
    <w:rsid w:val="00CF43C0"/>
    <w:rsid w:val="00CF4E74"/>
    <w:rsid w:val="00CF7971"/>
    <w:rsid w:val="00D03D8D"/>
    <w:rsid w:val="00D04037"/>
    <w:rsid w:val="00D0449D"/>
    <w:rsid w:val="00D05DA9"/>
    <w:rsid w:val="00D06477"/>
    <w:rsid w:val="00D068C8"/>
    <w:rsid w:val="00D07152"/>
    <w:rsid w:val="00D07F94"/>
    <w:rsid w:val="00D1067E"/>
    <w:rsid w:val="00D11605"/>
    <w:rsid w:val="00D1219E"/>
    <w:rsid w:val="00D13230"/>
    <w:rsid w:val="00D15A2E"/>
    <w:rsid w:val="00D16688"/>
    <w:rsid w:val="00D17D33"/>
    <w:rsid w:val="00D209F4"/>
    <w:rsid w:val="00D2235C"/>
    <w:rsid w:val="00D22655"/>
    <w:rsid w:val="00D25415"/>
    <w:rsid w:val="00D26687"/>
    <w:rsid w:val="00D26AD6"/>
    <w:rsid w:val="00D27430"/>
    <w:rsid w:val="00D31740"/>
    <w:rsid w:val="00D31E68"/>
    <w:rsid w:val="00D3223B"/>
    <w:rsid w:val="00D33273"/>
    <w:rsid w:val="00D33889"/>
    <w:rsid w:val="00D35A0B"/>
    <w:rsid w:val="00D3638A"/>
    <w:rsid w:val="00D37F3C"/>
    <w:rsid w:val="00D44E14"/>
    <w:rsid w:val="00D45496"/>
    <w:rsid w:val="00D46EEA"/>
    <w:rsid w:val="00D51BA7"/>
    <w:rsid w:val="00D525CC"/>
    <w:rsid w:val="00D5280A"/>
    <w:rsid w:val="00D52D7B"/>
    <w:rsid w:val="00D5337F"/>
    <w:rsid w:val="00D549E5"/>
    <w:rsid w:val="00D54F3D"/>
    <w:rsid w:val="00D55F11"/>
    <w:rsid w:val="00D57082"/>
    <w:rsid w:val="00D6251D"/>
    <w:rsid w:val="00D62979"/>
    <w:rsid w:val="00D62CCC"/>
    <w:rsid w:val="00D6401E"/>
    <w:rsid w:val="00D64552"/>
    <w:rsid w:val="00D65CF8"/>
    <w:rsid w:val="00D72152"/>
    <w:rsid w:val="00D72B43"/>
    <w:rsid w:val="00D73FAC"/>
    <w:rsid w:val="00D764CD"/>
    <w:rsid w:val="00D801A3"/>
    <w:rsid w:val="00D810CB"/>
    <w:rsid w:val="00D8194E"/>
    <w:rsid w:val="00D82F98"/>
    <w:rsid w:val="00D84768"/>
    <w:rsid w:val="00D849DA"/>
    <w:rsid w:val="00D84C5C"/>
    <w:rsid w:val="00D86A9A"/>
    <w:rsid w:val="00D87396"/>
    <w:rsid w:val="00D90D34"/>
    <w:rsid w:val="00D929A2"/>
    <w:rsid w:val="00D95039"/>
    <w:rsid w:val="00D96BDD"/>
    <w:rsid w:val="00D9742D"/>
    <w:rsid w:val="00DA033B"/>
    <w:rsid w:val="00DA1207"/>
    <w:rsid w:val="00DA25C2"/>
    <w:rsid w:val="00DA2A99"/>
    <w:rsid w:val="00DA3709"/>
    <w:rsid w:val="00DA45E4"/>
    <w:rsid w:val="00DA49C4"/>
    <w:rsid w:val="00DA5667"/>
    <w:rsid w:val="00DA7102"/>
    <w:rsid w:val="00DA7900"/>
    <w:rsid w:val="00DB2A17"/>
    <w:rsid w:val="00DB4448"/>
    <w:rsid w:val="00DB5A48"/>
    <w:rsid w:val="00DC1E48"/>
    <w:rsid w:val="00DC3920"/>
    <w:rsid w:val="00DC3AEC"/>
    <w:rsid w:val="00DC3BA1"/>
    <w:rsid w:val="00DC3BAA"/>
    <w:rsid w:val="00DC7472"/>
    <w:rsid w:val="00DC7D4C"/>
    <w:rsid w:val="00DD1173"/>
    <w:rsid w:val="00DD40D1"/>
    <w:rsid w:val="00DD4819"/>
    <w:rsid w:val="00DD4FB2"/>
    <w:rsid w:val="00DD5E4D"/>
    <w:rsid w:val="00DD6296"/>
    <w:rsid w:val="00DD631B"/>
    <w:rsid w:val="00DE256C"/>
    <w:rsid w:val="00DE37EE"/>
    <w:rsid w:val="00DE5C3E"/>
    <w:rsid w:val="00DF09C6"/>
    <w:rsid w:val="00DF25F2"/>
    <w:rsid w:val="00DF25FF"/>
    <w:rsid w:val="00DF2764"/>
    <w:rsid w:val="00DF3DB6"/>
    <w:rsid w:val="00DF4014"/>
    <w:rsid w:val="00DF5BE9"/>
    <w:rsid w:val="00E00215"/>
    <w:rsid w:val="00E00C86"/>
    <w:rsid w:val="00E01865"/>
    <w:rsid w:val="00E10278"/>
    <w:rsid w:val="00E10519"/>
    <w:rsid w:val="00E12001"/>
    <w:rsid w:val="00E127B5"/>
    <w:rsid w:val="00E1317F"/>
    <w:rsid w:val="00E137F4"/>
    <w:rsid w:val="00E15C6B"/>
    <w:rsid w:val="00E16AE8"/>
    <w:rsid w:val="00E17229"/>
    <w:rsid w:val="00E3055C"/>
    <w:rsid w:val="00E32ACA"/>
    <w:rsid w:val="00E33D22"/>
    <w:rsid w:val="00E33DB4"/>
    <w:rsid w:val="00E3415C"/>
    <w:rsid w:val="00E34279"/>
    <w:rsid w:val="00E3447E"/>
    <w:rsid w:val="00E37511"/>
    <w:rsid w:val="00E41DCB"/>
    <w:rsid w:val="00E42556"/>
    <w:rsid w:val="00E45F26"/>
    <w:rsid w:val="00E45F2B"/>
    <w:rsid w:val="00E46397"/>
    <w:rsid w:val="00E463D8"/>
    <w:rsid w:val="00E46DD1"/>
    <w:rsid w:val="00E474EE"/>
    <w:rsid w:val="00E4783A"/>
    <w:rsid w:val="00E502A0"/>
    <w:rsid w:val="00E5094E"/>
    <w:rsid w:val="00E50A02"/>
    <w:rsid w:val="00E50E55"/>
    <w:rsid w:val="00E50E9A"/>
    <w:rsid w:val="00E5209F"/>
    <w:rsid w:val="00E52E13"/>
    <w:rsid w:val="00E55AB0"/>
    <w:rsid w:val="00E56C9A"/>
    <w:rsid w:val="00E60DE0"/>
    <w:rsid w:val="00E61BA8"/>
    <w:rsid w:val="00E6660B"/>
    <w:rsid w:val="00E676CE"/>
    <w:rsid w:val="00E70B01"/>
    <w:rsid w:val="00E70D29"/>
    <w:rsid w:val="00E718FE"/>
    <w:rsid w:val="00E72B8B"/>
    <w:rsid w:val="00E72F5E"/>
    <w:rsid w:val="00E73E8A"/>
    <w:rsid w:val="00E74579"/>
    <w:rsid w:val="00E74679"/>
    <w:rsid w:val="00E76D5B"/>
    <w:rsid w:val="00E83022"/>
    <w:rsid w:val="00E84576"/>
    <w:rsid w:val="00E86B58"/>
    <w:rsid w:val="00E86DC9"/>
    <w:rsid w:val="00E8790E"/>
    <w:rsid w:val="00E87A00"/>
    <w:rsid w:val="00E9067D"/>
    <w:rsid w:val="00E93328"/>
    <w:rsid w:val="00E956DC"/>
    <w:rsid w:val="00E97A70"/>
    <w:rsid w:val="00E97F3E"/>
    <w:rsid w:val="00EA17C9"/>
    <w:rsid w:val="00EA17EF"/>
    <w:rsid w:val="00EA1C3D"/>
    <w:rsid w:val="00EA23B9"/>
    <w:rsid w:val="00EA2850"/>
    <w:rsid w:val="00EA3689"/>
    <w:rsid w:val="00EA38A4"/>
    <w:rsid w:val="00EA501C"/>
    <w:rsid w:val="00EA760A"/>
    <w:rsid w:val="00EB02B4"/>
    <w:rsid w:val="00EB2306"/>
    <w:rsid w:val="00EB2375"/>
    <w:rsid w:val="00EB2891"/>
    <w:rsid w:val="00EB2955"/>
    <w:rsid w:val="00EB2CCE"/>
    <w:rsid w:val="00EB431B"/>
    <w:rsid w:val="00EB4C0D"/>
    <w:rsid w:val="00EB5804"/>
    <w:rsid w:val="00EC2BAE"/>
    <w:rsid w:val="00EC3945"/>
    <w:rsid w:val="00EC4294"/>
    <w:rsid w:val="00EC433B"/>
    <w:rsid w:val="00EC4CE0"/>
    <w:rsid w:val="00EC4E49"/>
    <w:rsid w:val="00EC5E69"/>
    <w:rsid w:val="00EC7351"/>
    <w:rsid w:val="00ED07D0"/>
    <w:rsid w:val="00ED21A4"/>
    <w:rsid w:val="00ED278E"/>
    <w:rsid w:val="00ED448A"/>
    <w:rsid w:val="00ED4FF3"/>
    <w:rsid w:val="00ED6FA8"/>
    <w:rsid w:val="00ED7BE1"/>
    <w:rsid w:val="00EE123C"/>
    <w:rsid w:val="00EE2EB3"/>
    <w:rsid w:val="00EE3029"/>
    <w:rsid w:val="00EE485F"/>
    <w:rsid w:val="00EE62CD"/>
    <w:rsid w:val="00EE6AA2"/>
    <w:rsid w:val="00EE6EE1"/>
    <w:rsid w:val="00EE72BE"/>
    <w:rsid w:val="00EF10C5"/>
    <w:rsid w:val="00EF2947"/>
    <w:rsid w:val="00EF2FE9"/>
    <w:rsid w:val="00EF4C64"/>
    <w:rsid w:val="00EF591B"/>
    <w:rsid w:val="00EF5A2B"/>
    <w:rsid w:val="00EF680F"/>
    <w:rsid w:val="00EF6EE4"/>
    <w:rsid w:val="00F00A6F"/>
    <w:rsid w:val="00F013BE"/>
    <w:rsid w:val="00F03212"/>
    <w:rsid w:val="00F04038"/>
    <w:rsid w:val="00F048D7"/>
    <w:rsid w:val="00F04B23"/>
    <w:rsid w:val="00F0682B"/>
    <w:rsid w:val="00F069CD"/>
    <w:rsid w:val="00F10420"/>
    <w:rsid w:val="00F12485"/>
    <w:rsid w:val="00F15201"/>
    <w:rsid w:val="00F153CC"/>
    <w:rsid w:val="00F16620"/>
    <w:rsid w:val="00F20546"/>
    <w:rsid w:val="00F2062C"/>
    <w:rsid w:val="00F245C6"/>
    <w:rsid w:val="00F260C9"/>
    <w:rsid w:val="00F3101D"/>
    <w:rsid w:val="00F321D4"/>
    <w:rsid w:val="00F340B5"/>
    <w:rsid w:val="00F34B1D"/>
    <w:rsid w:val="00F3542B"/>
    <w:rsid w:val="00F35E90"/>
    <w:rsid w:val="00F41A7E"/>
    <w:rsid w:val="00F42512"/>
    <w:rsid w:val="00F42C9D"/>
    <w:rsid w:val="00F42FCF"/>
    <w:rsid w:val="00F4394D"/>
    <w:rsid w:val="00F45B7C"/>
    <w:rsid w:val="00F52CA0"/>
    <w:rsid w:val="00F53638"/>
    <w:rsid w:val="00F540AC"/>
    <w:rsid w:val="00F5410A"/>
    <w:rsid w:val="00F541B8"/>
    <w:rsid w:val="00F5611E"/>
    <w:rsid w:val="00F5619A"/>
    <w:rsid w:val="00F56F5A"/>
    <w:rsid w:val="00F57032"/>
    <w:rsid w:val="00F5724B"/>
    <w:rsid w:val="00F61FB0"/>
    <w:rsid w:val="00F6356F"/>
    <w:rsid w:val="00F63D61"/>
    <w:rsid w:val="00F6789C"/>
    <w:rsid w:val="00F6795B"/>
    <w:rsid w:val="00F707CA"/>
    <w:rsid w:val="00F70C4B"/>
    <w:rsid w:val="00F71E6F"/>
    <w:rsid w:val="00F725EC"/>
    <w:rsid w:val="00F727A5"/>
    <w:rsid w:val="00F743E5"/>
    <w:rsid w:val="00F74708"/>
    <w:rsid w:val="00F74955"/>
    <w:rsid w:val="00F75EE3"/>
    <w:rsid w:val="00F76446"/>
    <w:rsid w:val="00F76B03"/>
    <w:rsid w:val="00F77EDB"/>
    <w:rsid w:val="00F80802"/>
    <w:rsid w:val="00F810BE"/>
    <w:rsid w:val="00F85071"/>
    <w:rsid w:val="00F91696"/>
    <w:rsid w:val="00F92A24"/>
    <w:rsid w:val="00F92E5A"/>
    <w:rsid w:val="00F94367"/>
    <w:rsid w:val="00F96FF0"/>
    <w:rsid w:val="00FA1212"/>
    <w:rsid w:val="00FA2F68"/>
    <w:rsid w:val="00FA33CA"/>
    <w:rsid w:val="00FA423E"/>
    <w:rsid w:val="00FA4F68"/>
    <w:rsid w:val="00FB0EE9"/>
    <w:rsid w:val="00FB12B8"/>
    <w:rsid w:val="00FB2AEA"/>
    <w:rsid w:val="00FB2F05"/>
    <w:rsid w:val="00FB73BD"/>
    <w:rsid w:val="00FC074D"/>
    <w:rsid w:val="00FC17D3"/>
    <w:rsid w:val="00FC32CF"/>
    <w:rsid w:val="00FC3570"/>
    <w:rsid w:val="00FC3822"/>
    <w:rsid w:val="00FC7877"/>
    <w:rsid w:val="00FC7CAE"/>
    <w:rsid w:val="00FD0F0C"/>
    <w:rsid w:val="00FD2F4E"/>
    <w:rsid w:val="00FD4825"/>
    <w:rsid w:val="00FD5474"/>
    <w:rsid w:val="00FD769C"/>
    <w:rsid w:val="00FE007A"/>
    <w:rsid w:val="00FE072C"/>
    <w:rsid w:val="00FE09F6"/>
    <w:rsid w:val="00FE0C63"/>
    <w:rsid w:val="00FE137E"/>
    <w:rsid w:val="00FE3032"/>
    <w:rsid w:val="00FE323E"/>
    <w:rsid w:val="00FE32DF"/>
    <w:rsid w:val="00FE54A2"/>
    <w:rsid w:val="00FF13E3"/>
    <w:rsid w:val="00FF2FC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BAB6F"/>
  <w15:docId w15:val="{39EEFA91-9C54-41FF-8AD9-0B231E64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sizedash">
    <w:name w:val="size_dash"/>
    <w:basedOn w:val="DefaultParagraphFont"/>
    <w:rsid w:val="0071767A"/>
  </w:style>
  <w:style w:type="paragraph" w:styleId="DocumentMap">
    <w:name w:val="Document Map"/>
    <w:basedOn w:val="Normal"/>
    <w:link w:val="DocumentMapChar"/>
    <w:semiHidden/>
    <w:unhideWhenUsed/>
    <w:rsid w:val="006C5D5A"/>
    <w:rPr>
      <w:rFonts w:ascii="Times New Roman" w:hAnsi="Times New Roman"/>
      <w:sz w:val="24"/>
    </w:rPr>
  </w:style>
  <w:style w:type="character" w:customStyle="1" w:styleId="DocumentMapChar">
    <w:name w:val="Document Map Char"/>
    <w:basedOn w:val="DefaultParagraphFont"/>
    <w:link w:val="DocumentMap"/>
    <w:semiHidden/>
    <w:rsid w:val="006C5D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679052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07447205">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vimeo.com/75257563" TargetMode="External"/><Relationship Id="rId26" Type="http://schemas.openxmlformats.org/officeDocument/2006/relationships/hyperlink" Target="http://www.nursing-alliance.org" TargetMode="External"/><Relationship Id="rId3" Type="http://schemas.openxmlformats.org/officeDocument/2006/relationships/customXml" Target="../customXml/item3.xml"/><Relationship Id="rId21" Type="http://schemas.openxmlformats.org/officeDocument/2006/relationships/hyperlink" Target="http://www.nln.org" TargetMode="External"/><Relationship Id="rId34" Type="http://schemas.openxmlformats.org/officeDocument/2006/relationships/hyperlink" Target="http://www.orthonurse.org"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cloud.ensemblevideo.com/Watch/historyofnursing" TargetMode="External"/><Relationship Id="rId25" Type="http://schemas.openxmlformats.org/officeDocument/2006/relationships/hyperlink" Target="http://www.aacn.nche.edu" TargetMode="External"/><Relationship Id="rId33" Type="http://schemas.openxmlformats.org/officeDocument/2006/relationships/hyperlink" Target="http://www.respiratorynursingsociety.org" TargetMode="External"/><Relationship Id="rId2" Type="http://schemas.openxmlformats.org/officeDocument/2006/relationships/customXml" Target="../customXml/item2.xml"/><Relationship Id="rId16" Type="http://schemas.openxmlformats.org/officeDocument/2006/relationships/hyperlink" Target="https://vimeo.com/75258318" TargetMode="External"/><Relationship Id="rId20" Type="http://schemas.openxmlformats.org/officeDocument/2006/relationships/hyperlink" Target="https://vimeo.com/75258320" TargetMode="External"/><Relationship Id="rId29" Type="http://schemas.openxmlformats.org/officeDocument/2006/relationships/hyperlink" Target="http://www.aacn.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nursingsociety.org" TargetMode="External"/><Relationship Id="rId32" Type="http://schemas.openxmlformats.org/officeDocument/2006/relationships/hyperlink" Target="http://www.awhonn.org" TargetMode="External"/><Relationship Id="rId5" Type="http://schemas.openxmlformats.org/officeDocument/2006/relationships/customXml" Target="../customXml/item5.xml"/><Relationship Id="rId15" Type="http://schemas.openxmlformats.org/officeDocument/2006/relationships/hyperlink" Target="https://vimeo.com/75256145" TargetMode="External"/><Relationship Id="rId23" Type="http://schemas.openxmlformats.org/officeDocument/2006/relationships/hyperlink" Target="http://www.ana.org" TargetMode="External"/><Relationship Id="rId28" Type="http://schemas.openxmlformats.org/officeDocument/2006/relationships/hyperlink" Target="http://www.ahna.org"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vimeo.com/75257562" TargetMode="External"/><Relationship Id="rId31" Type="http://schemas.openxmlformats.org/officeDocument/2006/relationships/hyperlink" Target="http://www.ania.or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imeo.com/75255498" TargetMode="External"/><Relationship Id="rId22" Type="http://schemas.openxmlformats.org/officeDocument/2006/relationships/hyperlink" Target="http://www.ncsbn.org" TargetMode="External"/><Relationship Id="rId27" Type="http://schemas.openxmlformats.org/officeDocument/2006/relationships/hyperlink" Target="http://www.ninr.nih.gov" TargetMode="External"/><Relationship Id="rId30" Type="http://schemas.openxmlformats.org/officeDocument/2006/relationships/hyperlink" Target="http://www.annanurse.org" TargetMode="External"/><Relationship Id="rId35" Type="http://schemas.openxmlformats.org/officeDocument/2006/relationships/fontTable" Target="fontTable.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D7A2ECCB-2739-418C-8966-0D967D58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25</Pages>
  <Words>5795</Words>
  <Characters>33037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7</cp:revision>
  <cp:lastPrinted>2009-04-23T17:02:00Z</cp:lastPrinted>
  <dcterms:created xsi:type="dcterms:W3CDTF">2017-02-20T21:59:00Z</dcterms:created>
  <dcterms:modified xsi:type="dcterms:W3CDTF">2019-03-07T21:39:00Z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