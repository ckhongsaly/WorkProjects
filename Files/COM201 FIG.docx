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46B76" w14:textId="77777777" w:rsidR="00D75A57" w:rsidRPr="00B21089" w:rsidRDefault="00D75A57" w:rsidP="00D75A57">
      <w:pPr>
        <w:pStyle w:val="Title"/>
        <w:jc w:val="right"/>
      </w:pPr>
      <w:r w:rsidRPr="00825CE5">
        <w:rPr>
          <w:noProof/>
        </w:rPr>
        <w:drawing>
          <wp:inline distT="0" distB="0" distL="0" distR="0" wp14:anchorId="4C3CA9AD" wp14:editId="4E462C23">
            <wp:extent cx="2107382" cy="914400"/>
            <wp:effectExtent l="0" t="0" r="0" b="0"/>
            <wp:docPr id="1" name="Picture 1" descr="C:\Users\LBarker\Pictures\Logos\GMU_LOGOS_ALTERNATIVE_CM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Barker\Pictures\Logos\GMU_LOGOS_ALTERNATIVE_CMYK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382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B3C10" w14:textId="77777777" w:rsidR="00D75A57" w:rsidRPr="00825CE5" w:rsidRDefault="00D75A57" w:rsidP="00D75A57">
      <w:pPr>
        <w:pStyle w:val="Heading1"/>
        <w:spacing w:line="276" w:lineRule="auto"/>
        <w:jc w:val="right"/>
        <w:rPr>
          <w:color w:val="BD313B"/>
          <w:sz w:val="40"/>
        </w:rPr>
      </w:pPr>
      <w:r w:rsidRPr="00825CE5">
        <w:rPr>
          <w:color w:val="BD313B"/>
          <w:sz w:val="28"/>
        </w:rPr>
        <w:t>Faculty Instructional Guide</w:t>
      </w:r>
    </w:p>
    <w:p w14:paraId="7D5BF7C1" w14:textId="5FD5CD4F" w:rsidR="00D75A57" w:rsidRPr="00825CE5" w:rsidRDefault="002539E2" w:rsidP="00D75A57">
      <w:pPr>
        <w:pStyle w:val="Heading2"/>
        <w:spacing w:line="276" w:lineRule="auto"/>
        <w:rPr>
          <w:color w:val="BD313B"/>
        </w:rPr>
      </w:pPr>
      <w:r>
        <w:rPr>
          <w:color w:val="BD313B"/>
        </w:rPr>
        <w:t>COM201</w:t>
      </w:r>
      <w:r w:rsidR="00D75A57" w:rsidRPr="00825CE5">
        <w:rPr>
          <w:color w:val="BD313B"/>
        </w:rPr>
        <w:t xml:space="preserve">: </w:t>
      </w:r>
      <w:r>
        <w:rPr>
          <w:color w:val="BD313B"/>
        </w:rPr>
        <w:t>Theories of Mass Communication</w:t>
      </w:r>
    </w:p>
    <w:p w14:paraId="49A242F5" w14:textId="77777777" w:rsidR="005C1120" w:rsidRPr="0090566F" w:rsidRDefault="005C1120" w:rsidP="00B47775">
      <w:pPr>
        <w:pStyle w:val="Heading1"/>
        <w:rPr>
          <w:color w:val="1F605F" w:themeColor="accent2" w:themeShade="80"/>
        </w:rPr>
      </w:pPr>
      <w:r w:rsidRPr="00825CE5">
        <w:rPr>
          <w:color w:val="BD313B"/>
        </w:rPr>
        <w:t xml:space="preserve">Course </w:t>
      </w:r>
      <w:r w:rsidR="00732A3B" w:rsidRPr="00825CE5">
        <w:rPr>
          <w:color w:val="BD313B"/>
        </w:rPr>
        <w:t>Description</w:t>
      </w:r>
      <w:r w:rsidRPr="004F138A">
        <w:rPr>
          <w:color w:val="9C2C2A" w:themeColor="accent1"/>
        </w:rPr>
        <w:t xml:space="preserve"> </w:t>
      </w:r>
    </w:p>
    <w:p w14:paraId="70EF9EC5" w14:textId="6B19E660" w:rsidR="00B81C62" w:rsidRPr="0090566F" w:rsidRDefault="00167DF9" w:rsidP="00DC3920">
      <w:r>
        <w:t xml:space="preserve"> </w:t>
      </w:r>
    </w:p>
    <w:p w14:paraId="33AAEFBE" w14:textId="5FF5F62E" w:rsidR="000F0E13" w:rsidRPr="00165FB7" w:rsidRDefault="000F0E13" w:rsidP="000F0E13">
      <w:pPr>
        <w:rPr>
          <w:szCs w:val="20"/>
        </w:rPr>
      </w:pPr>
      <w:r w:rsidRPr="00165FB7">
        <w:rPr>
          <w:szCs w:val="20"/>
        </w:rPr>
        <w:t>This course is designed to introduce the fundamentals of mass communication, acquainting students with theories of how the mass media shape both ourselves as individuals a</w:t>
      </w:r>
      <w:r w:rsidR="00CA505F">
        <w:rPr>
          <w:szCs w:val="20"/>
        </w:rPr>
        <w:t xml:space="preserve">nd the world in which we live. </w:t>
      </w:r>
      <w:r w:rsidRPr="00165FB7">
        <w:rPr>
          <w:szCs w:val="20"/>
        </w:rPr>
        <w:t>It offers an introduction to research methods and the history of the discipline, examine</w:t>
      </w:r>
      <w:r>
        <w:rPr>
          <w:szCs w:val="20"/>
        </w:rPr>
        <w:t>s</w:t>
      </w:r>
      <w:r w:rsidRPr="00165FB7">
        <w:rPr>
          <w:szCs w:val="20"/>
        </w:rPr>
        <w:t xml:space="preserve"> the theories and perspectives that research has generated, and explore</w:t>
      </w:r>
      <w:r>
        <w:rPr>
          <w:szCs w:val="20"/>
        </w:rPr>
        <w:t xml:space="preserve">s </w:t>
      </w:r>
      <w:r w:rsidRPr="00165FB7">
        <w:rPr>
          <w:szCs w:val="20"/>
        </w:rPr>
        <w:t>the important social and ethical questions revolving around the media effects.</w:t>
      </w:r>
    </w:p>
    <w:p w14:paraId="04AABCB1" w14:textId="77777777" w:rsidR="002C52D5" w:rsidRDefault="002C52D5" w:rsidP="002C52D5">
      <w:pPr>
        <w:tabs>
          <w:tab w:val="left" w:pos="0"/>
        </w:tabs>
        <w:rPr>
          <w:rFonts w:cs="Arial"/>
          <w:szCs w:val="20"/>
        </w:rPr>
      </w:pPr>
    </w:p>
    <w:p w14:paraId="25158029" w14:textId="77777777" w:rsidR="002C52D5" w:rsidRDefault="002C52D5" w:rsidP="002C52D5">
      <w:pPr>
        <w:tabs>
          <w:tab w:val="left" w:pos="0"/>
        </w:tabs>
        <w:rPr>
          <w:rFonts w:cs="Arial"/>
          <w:b/>
          <w:color w:val="9C2C2A"/>
          <w:sz w:val="22"/>
          <w:szCs w:val="22"/>
        </w:rPr>
      </w:pPr>
      <w:r>
        <w:rPr>
          <w:rFonts w:cs="Arial"/>
          <w:b/>
          <w:color w:val="BD313B"/>
          <w:sz w:val="22"/>
          <w:szCs w:val="22"/>
        </w:rPr>
        <w:t>University Learning Outcomes (ULO)</w:t>
      </w:r>
    </w:p>
    <w:p w14:paraId="44E25EAA" w14:textId="77777777" w:rsidR="002C52D5" w:rsidRDefault="002C52D5" w:rsidP="002C52D5">
      <w:pPr>
        <w:tabs>
          <w:tab w:val="left" w:pos="0"/>
        </w:tabs>
        <w:rPr>
          <w:rFonts w:cs="Arial"/>
          <w:szCs w:val="22"/>
        </w:rPr>
      </w:pPr>
    </w:p>
    <w:p w14:paraId="3B567B52" w14:textId="77777777" w:rsidR="002C52D5" w:rsidRDefault="002C52D5" w:rsidP="002C52D5">
      <w:pPr>
        <w:pStyle w:val="ListParagraph"/>
        <w:numPr>
          <w:ilvl w:val="0"/>
          <w:numId w:val="61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b/>
          <w:szCs w:val="20"/>
        </w:rPr>
        <w:t>ULO1:</w:t>
      </w:r>
      <w:r>
        <w:rPr>
          <w:rFonts w:cs="Arial"/>
          <w:szCs w:val="20"/>
        </w:rPr>
        <w:t> Knowledge of Human Cultures and the Physical and Natural World</w:t>
      </w:r>
    </w:p>
    <w:p w14:paraId="7FC5D147" w14:textId="77777777" w:rsidR="002C52D5" w:rsidRDefault="002C52D5" w:rsidP="002C52D5">
      <w:pPr>
        <w:pStyle w:val="ListParagraph"/>
        <w:numPr>
          <w:ilvl w:val="0"/>
          <w:numId w:val="61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b/>
          <w:szCs w:val="20"/>
        </w:rPr>
        <w:t>ULO2:</w:t>
      </w:r>
      <w:r>
        <w:rPr>
          <w:rFonts w:cs="Arial"/>
          <w:szCs w:val="20"/>
        </w:rPr>
        <w:t> Intellectual and Practical Skills</w:t>
      </w:r>
    </w:p>
    <w:p w14:paraId="62FA7E7C" w14:textId="77777777" w:rsidR="002C52D5" w:rsidRDefault="002C52D5" w:rsidP="002C52D5">
      <w:pPr>
        <w:pStyle w:val="ListParagraph"/>
        <w:numPr>
          <w:ilvl w:val="0"/>
          <w:numId w:val="61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b/>
          <w:szCs w:val="20"/>
        </w:rPr>
        <w:t>ULO3:</w:t>
      </w:r>
      <w:r>
        <w:rPr>
          <w:rFonts w:cs="Arial"/>
          <w:szCs w:val="20"/>
        </w:rPr>
        <w:t> Personal and Social Responsibility</w:t>
      </w:r>
    </w:p>
    <w:p w14:paraId="3ED35841" w14:textId="77777777" w:rsidR="002C52D5" w:rsidRDefault="002C52D5" w:rsidP="002C52D5">
      <w:pPr>
        <w:pStyle w:val="ListParagraph"/>
        <w:numPr>
          <w:ilvl w:val="0"/>
          <w:numId w:val="61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b/>
          <w:szCs w:val="20"/>
        </w:rPr>
        <w:t>ULO4:</w:t>
      </w:r>
      <w:r>
        <w:rPr>
          <w:rFonts w:cs="Arial"/>
          <w:szCs w:val="20"/>
        </w:rPr>
        <w:t> Integrative and Applied Learning</w:t>
      </w:r>
      <w:r>
        <w:rPr>
          <w:rFonts w:cs="Arial"/>
          <w:szCs w:val="20"/>
        </w:rPr>
        <w:softHyphen/>
      </w:r>
    </w:p>
    <w:p w14:paraId="4CED7D18" w14:textId="77777777" w:rsidR="002C52D5" w:rsidRDefault="002C52D5" w:rsidP="002C52D5">
      <w:pPr>
        <w:pStyle w:val="ListParagraph"/>
        <w:numPr>
          <w:ilvl w:val="0"/>
          <w:numId w:val="61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b/>
          <w:szCs w:val="20"/>
        </w:rPr>
        <w:t>ULO5:</w:t>
      </w:r>
      <w:r>
        <w:rPr>
          <w:rFonts w:cs="Arial"/>
          <w:szCs w:val="20"/>
        </w:rPr>
        <w:t> Immersed in the Critical Concerns of the Sisters of Mercy of the Americas</w:t>
      </w:r>
    </w:p>
    <w:p w14:paraId="7D45758C" w14:textId="2087B6AB" w:rsidR="00540088" w:rsidRDefault="00540088" w:rsidP="00DC3920"/>
    <w:p w14:paraId="5865B6D8" w14:textId="77777777" w:rsidR="004673DF" w:rsidRDefault="004673DF" w:rsidP="004673DF">
      <w:pPr>
        <w:pStyle w:val="Heading1"/>
        <w:rPr>
          <w:color w:val="BD313B"/>
        </w:rPr>
      </w:pPr>
      <w:r>
        <w:rPr>
          <w:color w:val="BD313B"/>
        </w:rPr>
        <w:t>General Education Program</w:t>
      </w:r>
      <w:r w:rsidRPr="00D745BB">
        <w:rPr>
          <w:color w:val="BD313B"/>
        </w:rPr>
        <w:t xml:space="preserve"> Learning Outcomes (</w:t>
      </w:r>
      <w:r>
        <w:rPr>
          <w:color w:val="BD313B"/>
        </w:rPr>
        <w:t>P</w:t>
      </w:r>
      <w:r w:rsidRPr="00D745BB">
        <w:rPr>
          <w:color w:val="BD313B"/>
        </w:rPr>
        <w:t>LO)</w:t>
      </w:r>
    </w:p>
    <w:p w14:paraId="2F7BFFE6" w14:textId="77777777" w:rsidR="00F213B9" w:rsidRPr="00F213B9" w:rsidRDefault="00F213B9" w:rsidP="00F213B9"/>
    <w:p w14:paraId="069A7A08" w14:textId="77777777" w:rsidR="002A42C4" w:rsidRDefault="002A42C4" w:rsidP="002A42C4">
      <w:pPr>
        <w:pStyle w:val="AssignmentsLevel2"/>
        <w:numPr>
          <w:ilvl w:val="0"/>
          <w:numId w:val="63"/>
        </w:numPr>
        <w:ind w:left="360"/>
      </w:pPr>
      <w:r>
        <w:rPr>
          <w:b/>
          <w:bCs/>
        </w:rPr>
        <w:t>PLO1</w:t>
      </w:r>
      <w:r>
        <w:t>: Express an appreciation and understanding of a variety of aesthetic, literary, cultural and ideological traditions.</w:t>
      </w:r>
      <w:r>
        <w:rPr>
          <w:rFonts w:eastAsiaTheme="minorEastAsia"/>
          <w:i/>
          <w:iCs/>
        </w:rPr>
        <w:t xml:space="preserve"> </w:t>
      </w:r>
      <w:r>
        <w:t>(ULO 2, 3)</w:t>
      </w:r>
    </w:p>
    <w:p w14:paraId="6F4849FD" w14:textId="77777777" w:rsidR="002A42C4" w:rsidRDefault="002A42C4" w:rsidP="002A42C4">
      <w:pPr>
        <w:pStyle w:val="AssignmentsLevel2"/>
        <w:numPr>
          <w:ilvl w:val="0"/>
          <w:numId w:val="63"/>
        </w:numPr>
        <w:ind w:left="360"/>
      </w:pPr>
      <w:r>
        <w:rPr>
          <w:b/>
          <w:bCs/>
        </w:rPr>
        <w:t>PLO2</w:t>
      </w:r>
      <w:r>
        <w:t>: Engage meaningfully in a community of scholarship through inquiry, research and the communication of ideas.</w:t>
      </w:r>
      <w:r>
        <w:rPr>
          <w:iCs/>
        </w:rPr>
        <w:t xml:space="preserve"> (ULO 2, 4)</w:t>
      </w:r>
    </w:p>
    <w:p w14:paraId="434B5AE2" w14:textId="77777777" w:rsidR="002A42C4" w:rsidRDefault="002A42C4" w:rsidP="002A42C4">
      <w:pPr>
        <w:pStyle w:val="AssignmentsLevel2"/>
        <w:numPr>
          <w:ilvl w:val="0"/>
          <w:numId w:val="63"/>
        </w:numPr>
        <w:ind w:left="360"/>
      </w:pPr>
      <w:r>
        <w:rPr>
          <w:b/>
          <w:bCs/>
        </w:rPr>
        <w:t>PLO3</w:t>
      </w:r>
      <w:r>
        <w:t>: Evaluate historical, political, economic and scientific data while recognizing the interrelatedness of events and processes. (ULO 1, 2, 3, 4)</w:t>
      </w:r>
    </w:p>
    <w:p w14:paraId="3CEA6033" w14:textId="77777777" w:rsidR="002A42C4" w:rsidRDefault="002A42C4" w:rsidP="002A42C4">
      <w:pPr>
        <w:pStyle w:val="AssignmentsLevel2"/>
        <w:numPr>
          <w:ilvl w:val="0"/>
          <w:numId w:val="63"/>
        </w:numPr>
        <w:ind w:left="360"/>
      </w:pPr>
      <w:r>
        <w:rPr>
          <w:b/>
          <w:bCs/>
        </w:rPr>
        <w:t xml:space="preserve">PLO4: </w:t>
      </w:r>
      <w:r>
        <w:t>Demonstrate an understanding of the impact of technology on society. (ULO7)</w:t>
      </w:r>
    </w:p>
    <w:p w14:paraId="0679650A" w14:textId="77777777" w:rsidR="002A42C4" w:rsidRDefault="002A42C4" w:rsidP="002A42C4">
      <w:pPr>
        <w:pStyle w:val="AssignmentsLevel2"/>
        <w:numPr>
          <w:ilvl w:val="0"/>
          <w:numId w:val="63"/>
        </w:numPr>
        <w:ind w:left="360"/>
      </w:pPr>
      <w:r>
        <w:rPr>
          <w:b/>
          <w:bCs/>
        </w:rPr>
        <w:t>PLO5</w:t>
      </w:r>
      <w:r>
        <w:t>: Reflect upon the relationship of the Divine to the human experience. </w:t>
      </w:r>
      <w:r>
        <w:rPr>
          <w:iCs/>
        </w:rPr>
        <w:t>(ULO 2, 3, 4)</w:t>
      </w:r>
    </w:p>
    <w:p w14:paraId="7A25E24F" w14:textId="77777777" w:rsidR="002A42C4" w:rsidRDefault="002A42C4" w:rsidP="002A42C4">
      <w:pPr>
        <w:pStyle w:val="AssignmentsLevel2"/>
        <w:numPr>
          <w:ilvl w:val="0"/>
          <w:numId w:val="63"/>
        </w:numPr>
        <w:ind w:left="360"/>
      </w:pPr>
      <w:r>
        <w:rPr>
          <w:b/>
          <w:bCs/>
        </w:rPr>
        <w:t>PLO6</w:t>
      </w:r>
      <w:r>
        <w:t xml:space="preserve">: Examine and understand the dynamics of individual and group behavior. </w:t>
      </w:r>
      <w:r>
        <w:rPr>
          <w:iCs/>
        </w:rPr>
        <w:t>(ULO 2, 4)</w:t>
      </w:r>
    </w:p>
    <w:p w14:paraId="1A67DAF3" w14:textId="77777777" w:rsidR="002A42C4" w:rsidRDefault="002A42C4" w:rsidP="002A42C4">
      <w:pPr>
        <w:pStyle w:val="AssignmentsLevel2"/>
        <w:numPr>
          <w:ilvl w:val="0"/>
          <w:numId w:val="63"/>
        </w:numPr>
        <w:ind w:left="360"/>
      </w:pPr>
      <w:r>
        <w:rPr>
          <w:b/>
          <w:bCs/>
        </w:rPr>
        <w:t>PLO7</w:t>
      </w:r>
      <w:r>
        <w:t>: Demonstrate an understanding of quantitative reasoning.</w:t>
      </w:r>
      <w:r>
        <w:rPr>
          <w:iCs/>
        </w:rPr>
        <w:t xml:space="preserve"> (ULO 1, 2, 4)</w:t>
      </w:r>
    </w:p>
    <w:p w14:paraId="1D4765A2" w14:textId="77777777" w:rsidR="002A42C4" w:rsidRDefault="002A42C4" w:rsidP="002A42C4">
      <w:pPr>
        <w:pStyle w:val="AssignmentsLevel2"/>
        <w:numPr>
          <w:ilvl w:val="0"/>
          <w:numId w:val="63"/>
        </w:numPr>
        <w:ind w:left="360"/>
        <w:rPr>
          <w:rFonts w:eastAsia="Arial"/>
        </w:rPr>
      </w:pPr>
      <w:r>
        <w:rPr>
          <w:b/>
          <w:bCs/>
        </w:rPr>
        <w:t>PLO8</w:t>
      </w:r>
      <w:r>
        <w:t xml:space="preserve">: Engage in constructive activities of service to the community in light of the Gospel tradition as experienced through the Mercy charism that shapes the College. </w:t>
      </w:r>
      <w:r>
        <w:rPr>
          <w:iCs/>
        </w:rPr>
        <w:t>(ULO 2, 3, 4)</w:t>
      </w:r>
    </w:p>
    <w:p w14:paraId="51245136" w14:textId="77777777" w:rsidR="004673DF" w:rsidRPr="0090566F" w:rsidRDefault="004673DF" w:rsidP="00DC3920"/>
    <w:p w14:paraId="2CA707C2" w14:textId="04518357" w:rsidR="00EE72BE" w:rsidRPr="0090566F" w:rsidRDefault="00EE72BE" w:rsidP="00B47775">
      <w:pPr>
        <w:pStyle w:val="Heading1"/>
        <w:rPr>
          <w:color w:val="1F605F" w:themeColor="accent2" w:themeShade="80"/>
        </w:rPr>
      </w:pPr>
      <w:r w:rsidRPr="00825CE5">
        <w:rPr>
          <w:color w:val="BD313B"/>
        </w:rPr>
        <w:t xml:space="preserve">Course </w:t>
      </w:r>
      <w:r w:rsidR="004673DF">
        <w:rPr>
          <w:color w:val="BD313B"/>
        </w:rPr>
        <w:t xml:space="preserve">Learning </w:t>
      </w:r>
      <w:r w:rsidRPr="00825CE5">
        <w:rPr>
          <w:color w:val="BD313B"/>
        </w:rPr>
        <w:t>Outcomes</w:t>
      </w:r>
      <w:r w:rsidR="004673DF">
        <w:rPr>
          <w:color w:val="BD313B"/>
        </w:rPr>
        <w:t xml:space="preserve"> (CLO)</w:t>
      </w:r>
      <w:r w:rsidR="008D31C4">
        <w:rPr>
          <w:color w:val="1F605F" w:themeColor="accent2" w:themeShade="80"/>
        </w:rPr>
        <w:tab/>
      </w:r>
    </w:p>
    <w:p w14:paraId="1EE15932" w14:textId="77777777" w:rsidR="00254182" w:rsidRPr="0090566F" w:rsidRDefault="00254182" w:rsidP="00E127B5">
      <w:pPr>
        <w:tabs>
          <w:tab w:val="left" w:pos="0"/>
        </w:tabs>
        <w:rPr>
          <w:rFonts w:cs="Arial"/>
          <w:szCs w:val="20"/>
        </w:rPr>
      </w:pPr>
    </w:p>
    <w:p w14:paraId="4627A416" w14:textId="77777777" w:rsidR="00B81C62" w:rsidRPr="0090566F" w:rsidRDefault="0080103D" w:rsidP="00FE0549">
      <w:pPr>
        <w:numPr>
          <w:ilvl w:val="0"/>
          <w:numId w:val="7"/>
        </w:numPr>
        <w:tabs>
          <w:tab w:val="left" w:pos="0"/>
        </w:tabs>
        <w:rPr>
          <w:rFonts w:cs="Arial"/>
          <w:szCs w:val="20"/>
        </w:rPr>
      </w:pPr>
      <w:r w:rsidRPr="005B10FE">
        <w:rPr>
          <w:rFonts w:cs="Arial"/>
          <w:b/>
          <w:szCs w:val="20"/>
        </w:rPr>
        <w:lastRenderedPageBreak/>
        <w:t>CLO1</w:t>
      </w:r>
      <w:r w:rsidRPr="00FF024C">
        <w:rPr>
          <w:rFonts w:cs="Arial"/>
          <w:b/>
          <w:szCs w:val="20"/>
        </w:rPr>
        <w:t>:</w:t>
      </w:r>
      <w:r w:rsidR="000F0E13" w:rsidRPr="000F0E13">
        <w:rPr>
          <w:szCs w:val="20"/>
        </w:rPr>
        <w:t xml:space="preserve"> </w:t>
      </w:r>
      <w:r w:rsidR="000F0E13">
        <w:rPr>
          <w:szCs w:val="20"/>
        </w:rPr>
        <w:t>Trace how forms of mass media have changed over time.</w:t>
      </w:r>
    </w:p>
    <w:p w14:paraId="79CEC06C" w14:textId="618A1F9A" w:rsidR="00DA45E4" w:rsidRDefault="0080103D" w:rsidP="00FE0549">
      <w:pPr>
        <w:numPr>
          <w:ilvl w:val="0"/>
          <w:numId w:val="7"/>
        </w:numPr>
        <w:tabs>
          <w:tab w:val="left" w:pos="0"/>
        </w:tabs>
        <w:rPr>
          <w:rFonts w:cs="Arial"/>
          <w:szCs w:val="20"/>
        </w:rPr>
      </w:pPr>
      <w:r w:rsidRPr="005B10FE">
        <w:rPr>
          <w:rFonts w:cs="Arial"/>
          <w:b/>
          <w:szCs w:val="20"/>
        </w:rPr>
        <w:t>CLO2</w:t>
      </w:r>
      <w:r w:rsidRPr="00FF024C">
        <w:rPr>
          <w:rFonts w:cs="Arial"/>
          <w:b/>
          <w:szCs w:val="20"/>
        </w:rPr>
        <w:t>:</w:t>
      </w:r>
      <w:r w:rsidR="000F0E13" w:rsidRPr="000F0E13">
        <w:rPr>
          <w:szCs w:val="20"/>
        </w:rPr>
        <w:t xml:space="preserve"> </w:t>
      </w:r>
      <w:r w:rsidR="000F0E13">
        <w:rPr>
          <w:szCs w:val="20"/>
        </w:rPr>
        <w:t>Explain how mass media influence individuals and society.</w:t>
      </w:r>
    </w:p>
    <w:p w14:paraId="0BB8E6AC" w14:textId="77777777" w:rsidR="0080103D" w:rsidRPr="000F0E13" w:rsidRDefault="00DA45E4" w:rsidP="00FE0549">
      <w:pPr>
        <w:numPr>
          <w:ilvl w:val="0"/>
          <w:numId w:val="7"/>
        </w:numPr>
        <w:tabs>
          <w:tab w:val="left" w:pos="0"/>
        </w:tabs>
        <w:rPr>
          <w:rFonts w:cs="Arial"/>
          <w:szCs w:val="20"/>
        </w:rPr>
      </w:pPr>
      <w:r w:rsidRPr="005B10FE">
        <w:rPr>
          <w:rFonts w:cs="Arial"/>
          <w:b/>
          <w:szCs w:val="20"/>
        </w:rPr>
        <w:t>CLO3</w:t>
      </w:r>
      <w:r w:rsidRPr="00FF024C">
        <w:rPr>
          <w:rFonts w:cs="Arial"/>
          <w:b/>
          <w:szCs w:val="20"/>
        </w:rPr>
        <w:t>:</w:t>
      </w:r>
      <w:r w:rsidR="0080103D" w:rsidRPr="0090566F">
        <w:rPr>
          <w:rFonts w:cs="Arial"/>
          <w:szCs w:val="20"/>
        </w:rPr>
        <w:t xml:space="preserve"> </w:t>
      </w:r>
      <w:r w:rsidR="000F0E13">
        <w:rPr>
          <w:szCs w:val="20"/>
        </w:rPr>
        <w:t>Analyze social and ethical issues in mass media.</w:t>
      </w:r>
    </w:p>
    <w:p w14:paraId="4F761CA4" w14:textId="77777777" w:rsidR="000F0E13" w:rsidRPr="0090566F" w:rsidRDefault="000F0E13" w:rsidP="00FE0549">
      <w:pPr>
        <w:numPr>
          <w:ilvl w:val="0"/>
          <w:numId w:val="7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b/>
          <w:szCs w:val="20"/>
        </w:rPr>
        <w:t>CLO4</w:t>
      </w:r>
      <w:r w:rsidRPr="00FF024C">
        <w:rPr>
          <w:rFonts w:cs="Arial"/>
          <w:b/>
          <w:szCs w:val="20"/>
        </w:rPr>
        <w:t>:</w:t>
      </w:r>
      <w:r>
        <w:rPr>
          <w:rFonts w:cs="Arial"/>
          <w:szCs w:val="20"/>
        </w:rPr>
        <w:t xml:space="preserve"> </w:t>
      </w:r>
      <w:r>
        <w:rPr>
          <w:szCs w:val="20"/>
        </w:rPr>
        <w:t>Evaluate sources of mass media.</w:t>
      </w:r>
    </w:p>
    <w:p w14:paraId="42EA526B" w14:textId="77777777" w:rsidR="004F138A" w:rsidRDefault="004F138A" w:rsidP="004F138A">
      <w:pPr>
        <w:tabs>
          <w:tab w:val="left" w:pos="0"/>
        </w:tabs>
        <w:rPr>
          <w:rFonts w:cs="Arial"/>
          <w:szCs w:val="20"/>
        </w:rPr>
      </w:pPr>
    </w:p>
    <w:p w14:paraId="3268B447" w14:textId="77777777" w:rsidR="004F138A" w:rsidRDefault="004F138A" w:rsidP="004F138A">
      <w:pPr>
        <w:tabs>
          <w:tab w:val="left" w:pos="0"/>
        </w:tabs>
        <w:rPr>
          <w:rFonts w:cs="Arial"/>
          <w:b/>
          <w:color w:val="9C2C2A"/>
          <w:sz w:val="22"/>
          <w:szCs w:val="22"/>
        </w:rPr>
      </w:pPr>
      <w:r w:rsidRPr="00825CE5">
        <w:rPr>
          <w:rFonts w:cs="Arial"/>
          <w:b/>
          <w:color w:val="BD313B"/>
          <w:sz w:val="22"/>
          <w:szCs w:val="22"/>
        </w:rPr>
        <w:t>Student Expectations</w:t>
      </w:r>
    </w:p>
    <w:p w14:paraId="75D8E6B9" w14:textId="77777777" w:rsidR="004F138A" w:rsidRPr="005E7245" w:rsidRDefault="004F138A" w:rsidP="004F138A">
      <w:pPr>
        <w:tabs>
          <w:tab w:val="left" w:pos="0"/>
        </w:tabs>
        <w:rPr>
          <w:rFonts w:cs="Arial"/>
          <w:b/>
          <w:color w:val="9C2C2A"/>
          <w:sz w:val="22"/>
          <w:szCs w:val="22"/>
        </w:rPr>
      </w:pPr>
    </w:p>
    <w:p w14:paraId="1D184CBB" w14:textId="34C04669" w:rsidR="004F138A" w:rsidRDefault="004F138A" w:rsidP="004F138A">
      <w:pPr>
        <w:tabs>
          <w:tab w:val="left" w:pos="0"/>
        </w:tabs>
        <w:rPr>
          <w:rFonts w:cs="Arial"/>
          <w:szCs w:val="20"/>
        </w:rPr>
      </w:pPr>
      <w:r w:rsidRPr="002D2B9E">
        <w:rPr>
          <w:rFonts w:cs="Arial"/>
          <w:szCs w:val="20"/>
        </w:rPr>
        <w:t>Students are expected to</w:t>
      </w:r>
      <w:r w:rsidR="00352718">
        <w:rPr>
          <w:rFonts w:cs="Arial"/>
          <w:szCs w:val="20"/>
        </w:rPr>
        <w:t xml:space="preserve"> do the following</w:t>
      </w:r>
      <w:r>
        <w:rPr>
          <w:rFonts w:cs="Arial"/>
          <w:szCs w:val="20"/>
        </w:rPr>
        <w:t>:</w:t>
      </w:r>
    </w:p>
    <w:p w14:paraId="4F5A0B7A" w14:textId="77777777" w:rsidR="00352718" w:rsidRDefault="00352718" w:rsidP="004F138A">
      <w:pPr>
        <w:tabs>
          <w:tab w:val="left" w:pos="0"/>
        </w:tabs>
        <w:rPr>
          <w:rFonts w:cs="Arial"/>
          <w:szCs w:val="20"/>
        </w:rPr>
      </w:pPr>
    </w:p>
    <w:p w14:paraId="0481414C" w14:textId="77777777" w:rsidR="004F138A" w:rsidRPr="00B10A1D" w:rsidRDefault="004F138A" w:rsidP="00FE0549">
      <w:pPr>
        <w:pStyle w:val="ListParagraph"/>
        <w:numPr>
          <w:ilvl w:val="0"/>
          <w:numId w:val="14"/>
        </w:numPr>
        <w:tabs>
          <w:tab w:val="left" w:pos="0"/>
        </w:tabs>
        <w:rPr>
          <w:rFonts w:cs="Arial"/>
          <w:szCs w:val="20"/>
        </w:rPr>
      </w:pPr>
      <w:r>
        <w:t>Ask probing and insightful questions related to course content</w:t>
      </w:r>
      <w:r w:rsidRPr="00B10A1D">
        <w:rPr>
          <w:rFonts w:cs="Arial"/>
          <w:szCs w:val="20"/>
        </w:rPr>
        <w:t>.</w:t>
      </w:r>
    </w:p>
    <w:p w14:paraId="6DB2BAD4" w14:textId="77777777" w:rsidR="004F138A" w:rsidRPr="00B10A1D" w:rsidRDefault="004F138A" w:rsidP="00FE0549">
      <w:pPr>
        <w:pStyle w:val="ListParagraph"/>
        <w:numPr>
          <w:ilvl w:val="0"/>
          <w:numId w:val="14"/>
        </w:numPr>
        <w:tabs>
          <w:tab w:val="left" w:pos="0"/>
        </w:tabs>
        <w:rPr>
          <w:rFonts w:cs="Arial"/>
          <w:szCs w:val="20"/>
        </w:rPr>
      </w:pPr>
      <w:r>
        <w:t>Make meaningful and relevant connections and application to their own learning process</w:t>
      </w:r>
      <w:r w:rsidRPr="00B10A1D">
        <w:rPr>
          <w:rFonts w:cs="Arial"/>
          <w:szCs w:val="20"/>
        </w:rPr>
        <w:t>.</w:t>
      </w:r>
    </w:p>
    <w:p w14:paraId="7CB63605" w14:textId="77777777" w:rsidR="004F138A" w:rsidRPr="00B10A1D" w:rsidRDefault="004F138A" w:rsidP="00FE0549">
      <w:pPr>
        <w:pStyle w:val="ListParagraph"/>
        <w:numPr>
          <w:ilvl w:val="0"/>
          <w:numId w:val="14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szCs w:val="20"/>
        </w:rPr>
        <w:t>B</w:t>
      </w:r>
      <w:r w:rsidRPr="00DF6573">
        <w:rPr>
          <w:rFonts w:cs="Arial"/>
          <w:szCs w:val="20"/>
        </w:rPr>
        <w:t>e productive and contributing members of class discussions</w:t>
      </w:r>
      <w:r w:rsidRPr="00B10A1D">
        <w:rPr>
          <w:rFonts w:cs="Arial"/>
          <w:szCs w:val="20"/>
        </w:rPr>
        <w:t>.</w:t>
      </w:r>
    </w:p>
    <w:p w14:paraId="75436A4E" w14:textId="77777777" w:rsidR="004F138A" w:rsidRPr="0090566F" w:rsidRDefault="004F138A" w:rsidP="00E127B5">
      <w:pPr>
        <w:tabs>
          <w:tab w:val="left" w:pos="0"/>
        </w:tabs>
        <w:rPr>
          <w:rFonts w:cs="Arial"/>
          <w:szCs w:val="20"/>
        </w:rPr>
      </w:pPr>
    </w:p>
    <w:p w14:paraId="3652225B" w14:textId="77777777" w:rsidR="00721FDA" w:rsidRPr="00100350" w:rsidRDefault="00EE72BE" w:rsidP="00B47775">
      <w:pPr>
        <w:pStyle w:val="Heading1"/>
      </w:pPr>
      <w:r w:rsidRPr="00825CE5">
        <w:rPr>
          <w:color w:val="BD313B"/>
        </w:rPr>
        <w:t xml:space="preserve">Required </w:t>
      </w:r>
      <w:r w:rsidR="00721FDA" w:rsidRPr="00825CE5">
        <w:rPr>
          <w:color w:val="BD313B"/>
        </w:rPr>
        <w:t>Course Materials</w:t>
      </w:r>
    </w:p>
    <w:p w14:paraId="07FCC5D1" w14:textId="77777777" w:rsidR="0049398D" w:rsidRPr="0090566F" w:rsidRDefault="0049398D" w:rsidP="00E127B5">
      <w:pPr>
        <w:pStyle w:val="APACitation"/>
      </w:pPr>
    </w:p>
    <w:p w14:paraId="073DA4B7" w14:textId="5A003106" w:rsidR="00320A54" w:rsidRDefault="00BD2040" w:rsidP="00DA45E4">
      <w:pPr>
        <w:pStyle w:val="APACitation"/>
        <w:rPr>
          <w:bCs/>
        </w:rPr>
      </w:pPr>
      <w:r>
        <w:rPr>
          <w:bCs/>
        </w:rPr>
        <w:t xml:space="preserve">Campbell, R., Martin, C. R., &amp; Fabos, B. (2015). </w:t>
      </w:r>
      <w:r w:rsidRPr="00BD2040">
        <w:rPr>
          <w:bCs/>
          <w:i/>
        </w:rPr>
        <w:t xml:space="preserve">Media &amp; </w:t>
      </w:r>
      <w:r w:rsidR="00352718">
        <w:rPr>
          <w:bCs/>
          <w:i/>
        </w:rPr>
        <w:t>c</w:t>
      </w:r>
      <w:r w:rsidRPr="00BD2040">
        <w:rPr>
          <w:bCs/>
          <w:i/>
        </w:rPr>
        <w:t xml:space="preserve">ulture: Mass </w:t>
      </w:r>
      <w:r w:rsidR="00352718">
        <w:rPr>
          <w:bCs/>
          <w:i/>
        </w:rPr>
        <w:t>c</w:t>
      </w:r>
      <w:r w:rsidRPr="00BD2040">
        <w:rPr>
          <w:bCs/>
          <w:i/>
        </w:rPr>
        <w:t xml:space="preserve">ommunication in a </w:t>
      </w:r>
      <w:r w:rsidR="00352718">
        <w:rPr>
          <w:bCs/>
          <w:i/>
        </w:rPr>
        <w:t>d</w:t>
      </w:r>
      <w:r w:rsidRPr="00BD2040">
        <w:rPr>
          <w:bCs/>
          <w:i/>
        </w:rPr>
        <w:t xml:space="preserve">igital </w:t>
      </w:r>
      <w:r w:rsidR="00352718">
        <w:rPr>
          <w:bCs/>
          <w:i/>
        </w:rPr>
        <w:t>a</w:t>
      </w:r>
      <w:r w:rsidRPr="00BD2040">
        <w:rPr>
          <w:bCs/>
          <w:i/>
        </w:rPr>
        <w:t>ge</w:t>
      </w:r>
      <w:r w:rsidR="002E62DB">
        <w:rPr>
          <w:bCs/>
          <w:i/>
        </w:rPr>
        <w:t xml:space="preserve"> </w:t>
      </w:r>
      <w:r>
        <w:rPr>
          <w:bCs/>
        </w:rPr>
        <w:t>(9</w:t>
      </w:r>
      <w:r w:rsidRPr="00FF024C">
        <w:rPr>
          <w:bCs/>
        </w:rPr>
        <w:t>th</w:t>
      </w:r>
      <w:r>
        <w:rPr>
          <w:bCs/>
        </w:rPr>
        <w:t xml:space="preserve"> ed.). </w:t>
      </w:r>
      <w:r w:rsidR="00352718">
        <w:rPr>
          <w:bCs/>
        </w:rPr>
        <w:t xml:space="preserve">Boston, MA: </w:t>
      </w:r>
      <w:r>
        <w:rPr>
          <w:bCs/>
        </w:rPr>
        <w:t xml:space="preserve">Bedford/St. Martin’s. </w:t>
      </w:r>
    </w:p>
    <w:p w14:paraId="62E4C663" w14:textId="77777777" w:rsidR="00BD2040" w:rsidRDefault="00BD2040" w:rsidP="00FF024C">
      <w:pPr>
        <w:pStyle w:val="APACitation"/>
        <w:ind w:firstLine="0"/>
        <w:rPr>
          <w:bCs/>
        </w:rPr>
      </w:pPr>
      <w:r>
        <w:rPr>
          <w:bCs/>
        </w:rPr>
        <w:t xml:space="preserve">ISBN: </w:t>
      </w:r>
      <w:r w:rsidRPr="00BD2040">
        <w:rPr>
          <w:bCs/>
        </w:rPr>
        <w:t>978-1-4576-4242-5</w:t>
      </w:r>
    </w:p>
    <w:p w14:paraId="7D9BAFDC" w14:textId="235D9BDD" w:rsidR="006340D5" w:rsidRDefault="006340D5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14:paraId="09A708FD" w14:textId="77777777" w:rsidR="00D75A57" w:rsidRDefault="00D75A57" w:rsidP="005353F9">
      <w:pPr>
        <w:pStyle w:val="APACitation"/>
        <w:ind w:left="0" w:firstLine="0"/>
      </w:pPr>
      <w:bookmarkStart w:id="0" w:name="_GoBack"/>
      <w:bookmarkEnd w:id="0"/>
    </w:p>
    <w:p w14:paraId="0B275F16" w14:textId="77777777" w:rsidR="00320A54" w:rsidRPr="00100350" w:rsidRDefault="00320A54" w:rsidP="00B47775">
      <w:pPr>
        <w:pStyle w:val="Heading1"/>
      </w:pPr>
      <w:r w:rsidRPr="00825CE5">
        <w:rPr>
          <w:color w:val="BD313B"/>
        </w:rPr>
        <w:t>Suggested Point Values</w:t>
      </w:r>
    </w:p>
    <w:p w14:paraId="00779727" w14:textId="77777777" w:rsidR="00D2235C" w:rsidRPr="0090566F" w:rsidRDefault="00D2235C" w:rsidP="00E127B5">
      <w:pPr>
        <w:pStyle w:val="APACitation"/>
        <w:ind w:left="0" w:firstLine="0"/>
        <w:rPr>
          <w:b/>
          <w:color w:val="1F605F" w:themeColor="accent2" w:themeShade="80"/>
          <w:sz w:val="22"/>
          <w:szCs w:val="22"/>
        </w:rPr>
      </w:pPr>
    </w:p>
    <w:tbl>
      <w:tblPr>
        <w:tblStyle w:val="TableGrid1"/>
        <w:tblW w:w="12888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59"/>
        <w:gridCol w:w="8429"/>
        <w:gridCol w:w="1800"/>
        <w:gridCol w:w="1800"/>
      </w:tblGrid>
      <w:tr w:rsidR="007235A8" w:rsidRPr="004F138A" w14:paraId="62D89588" w14:textId="77777777" w:rsidTr="00017DE6">
        <w:tc>
          <w:tcPr>
            <w:tcW w:w="859" w:type="dxa"/>
            <w:tcBorders>
              <w:top w:val="single" w:sz="4" w:space="0" w:color="auto"/>
              <w:bottom w:val="nil"/>
              <w:right w:val="nil"/>
            </w:tcBorders>
            <w:shd w:val="clear" w:color="auto" w:fill="BD313B"/>
            <w:vAlign w:val="center"/>
          </w:tcPr>
          <w:p w14:paraId="06EE6393" w14:textId="77777777" w:rsidR="00DA45E4" w:rsidRPr="004F138A" w:rsidRDefault="00DA45E4" w:rsidP="00AD1885">
            <w:pPr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84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313B"/>
            <w:vAlign w:val="center"/>
          </w:tcPr>
          <w:p w14:paraId="026EBEEC" w14:textId="77777777" w:rsidR="00DA45E4" w:rsidRPr="004F138A" w:rsidRDefault="00DA45E4" w:rsidP="00AD1885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F138A">
              <w:rPr>
                <w:b/>
                <w:color w:val="FFFFFF" w:themeColor="background1"/>
                <w:sz w:val="22"/>
                <w:szCs w:val="22"/>
              </w:rPr>
              <w:t>Assessment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313B"/>
            <w:vAlign w:val="center"/>
          </w:tcPr>
          <w:p w14:paraId="6D9F0B68" w14:textId="77777777" w:rsidR="00DA45E4" w:rsidRPr="004F138A" w:rsidRDefault="00704919" w:rsidP="008F09AD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Point Value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</w:tcBorders>
            <w:shd w:val="clear" w:color="auto" w:fill="BD313B"/>
            <w:vAlign w:val="center"/>
          </w:tcPr>
          <w:p w14:paraId="098588AA" w14:textId="77777777" w:rsidR="00DA45E4" w:rsidRPr="004F138A" w:rsidRDefault="00704919" w:rsidP="008F09AD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7235A8" w:rsidRPr="0090566F" w14:paraId="7734A628" w14:textId="77777777" w:rsidTr="00017DE6">
        <w:tc>
          <w:tcPr>
            <w:tcW w:w="9288" w:type="dxa"/>
            <w:gridSpan w:val="2"/>
            <w:tcBorders>
              <w:top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29ED6FF4" w14:textId="77777777" w:rsidR="007235A8" w:rsidRPr="0090566F" w:rsidRDefault="007235A8" w:rsidP="007235A8">
            <w:pPr>
              <w:rPr>
                <w:szCs w:val="20"/>
              </w:rPr>
            </w:pPr>
            <w:r w:rsidRPr="008F09AD">
              <w:rPr>
                <w:b/>
                <w:szCs w:val="20"/>
              </w:rPr>
              <w:t xml:space="preserve">Week 1 </w:t>
            </w:r>
          </w:p>
        </w:tc>
        <w:tc>
          <w:tcPr>
            <w:tcW w:w="180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14ECAC8C" w14:textId="77777777" w:rsidR="007235A8" w:rsidRPr="0090566F" w:rsidRDefault="007235A8" w:rsidP="008F09AD">
            <w:pPr>
              <w:jc w:val="center"/>
              <w:rPr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56A44695" w14:textId="77777777" w:rsidR="007235A8" w:rsidRPr="0090566F" w:rsidRDefault="007235A8" w:rsidP="008F09AD">
            <w:pPr>
              <w:jc w:val="center"/>
              <w:rPr>
                <w:szCs w:val="20"/>
              </w:rPr>
            </w:pPr>
          </w:p>
        </w:tc>
      </w:tr>
      <w:tr w:rsidR="007235A8" w:rsidRPr="0090566F" w14:paraId="5316A547" w14:textId="77777777" w:rsidTr="00017DE6">
        <w:tc>
          <w:tcPr>
            <w:tcW w:w="859" w:type="dxa"/>
            <w:tcBorders>
              <w:top w:val="dotted" w:sz="4" w:space="0" w:color="auto"/>
              <w:bottom w:val="nil"/>
            </w:tcBorders>
            <w:vAlign w:val="center"/>
          </w:tcPr>
          <w:p w14:paraId="39D7392E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tcBorders>
              <w:top w:val="dotted" w:sz="4" w:space="0" w:color="auto"/>
            </w:tcBorders>
            <w:vAlign w:val="center"/>
          </w:tcPr>
          <w:p w14:paraId="10B95BE0" w14:textId="56C49A7B" w:rsidR="00704919" w:rsidRPr="0090566F" w:rsidRDefault="00F24812" w:rsidP="007235A8">
            <w:pPr>
              <w:rPr>
                <w:szCs w:val="20"/>
              </w:rPr>
            </w:pPr>
            <w:r>
              <w:rPr>
                <w:szCs w:val="20"/>
              </w:rPr>
              <w:t>Participation</w:t>
            </w:r>
          </w:p>
        </w:tc>
        <w:tc>
          <w:tcPr>
            <w:tcW w:w="1800" w:type="dxa"/>
            <w:tcBorders>
              <w:top w:val="dotted" w:sz="4" w:space="0" w:color="auto"/>
            </w:tcBorders>
            <w:vAlign w:val="center"/>
          </w:tcPr>
          <w:p w14:paraId="320662C3" w14:textId="3693D6EE" w:rsidR="00704919" w:rsidRPr="0090566F" w:rsidRDefault="00B80ECA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1800" w:type="dxa"/>
            <w:tcBorders>
              <w:top w:val="dotted" w:sz="4" w:space="0" w:color="auto"/>
            </w:tcBorders>
            <w:vAlign w:val="center"/>
          </w:tcPr>
          <w:p w14:paraId="3A07AA22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&lt;insert due date&gt;</w:t>
            </w:r>
          </w:p>
        </w:tc>
      </w:tr>
      <w:tr w:rsidR="007235A8" w:rsidRPr="0090566F" w14:paraId="1884D711" w14:textId="77777777" w:rsidTr="00017DE6">
        <w:tc>
          <w:tcPr>
            <w:tcW w:w="859" w:type="dxa"/>
            <w:tcBorders>
              <w:top w:val="nil"/>
              <w:bottom w:val="nil"/>
            </w:tcBorders>
            <w:vAlign w:val="center"/>
          </w:tcPr>
          <w:p w14:paraId="26CF8736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vAlign w:val="center"/>
          </w:tcPr>
          <w:p w14:paraId="0282E41C" w14:textId="30F4D533" w:rsidR="00704919" w:rsidRPr="0090566F" w:rsidRDefault="008F6337" w:rsidP="007235A8">
            <w:pPr>
              <w:rPr>
                <w:szCs w:val="20"/>
              </w:rPr>
            </w:pPr>
            <w:r>
              <w:rPr>
                <w:szCs w:val="20"/>
              </w:rPr>
              <w:t>Discussion Question 1</w:t>
            </w:r>
            <w:r w:rsidR="000F78F5">
              <w:rPr>
                <w:szCs w:val="20"/>
              </w:rPr>
              <w:t>: You and the Media</w:t>
            </w:r>
          </w:p>
        </w:tc>
        <w:tc>
          <w:tcPr>
            <w:tcW w:w="1800" w:type="dxa"/>
            <w:vAlign w:val="center"/>
          </w:tcPr>
          <w:p w14:paraId="7275B034" w14:textId="7C755F80" w:rsidR="00704919" w:rsidRPr="0090566F" w:rsidRDefault="00F24812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1800" w:type="dxa"/>
            <w:vAlign w:val="center"/>
          </w:tcPr>
          <w:p w14:paraId="27F5B747" w14:textId="062949AD" w:rsidR="00704919" w:rsidRPr="0090566F" w:rsidRDefault="00704919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243404F9" w14:textId="77777777" w:rsidTr="00017DE6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3B3B6A76" w14:textId="61966F4E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tcBorders>
              <w:bottom w:val="dotted" w:sz="4" w:space="0" w:color="auto"/>
            </w:tcBorders>
            <w:vAlign w:val="center"/>
          </w:tcPr>
          <w:p w14:paraId="71700F0D" w14:textId="3BA3C73D" w:rsidR="00704919" w:rsidRPr="0090566F" w:rsidRDefault="008F6337" w:rsidP="007235A8">
            <w:pPr>
              <w:rPr>
                <w:szCs w:val="20"/>
              </w:rPr>
            </w:pPr>
            <w:r>
              <w:rPr>
                <w:szCs w:val="20"/>
              </w:rPr>
              <w:t>Discussion Question 2</w:t>
            </w:r>
            <w:r w:rsidR="000F78F5">
              <w:rPr>
                <w:szCs w:val="20"/>
              </w:rPr>
              <w:t>: Gaming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72FE4BEC" w14:textId="3DDDA604" w:rsidR="00704919" w:rsidRPr="0090566F" w:rsidRDefault="00F24812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20B393A6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</w:p>
        </w:tc>
      </w:tr>
      <w:tr w:rsidR="008F6337" w:rsidRPr="0090566F" w14:paraId="2E2FF554" w14:textId="77777777" w:rsidTr="00017DE6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7AAF8ABD" w14:textId="77777777" w:rsidR="008F6337" w:rsidRPr="0090566F" w:rsidRDefault="008F6337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tcBorders>
              <w:bottom w:val="dotted" w:sz="4" w:space="0" w:color="auto"/>
            </w:tcBorders>
            <w:vAlign w:val="center"/>
          </w:tcPr>
          <w:p w14:paraId="3B6A5D09" w14:textId="64600503" w:rsidR="008F6337" w:rsidRDefault="008F6337" w:rsidP="007235A8">
            <w:pPr>
              <w:rPr>
                <w:szCs w:val="20"/>
              </w:rPr>
            </w:pPr>
            <w:r>
              <w:rPr>
                <w:szCs w:val="20"/>
              </w:rPr>
              <w:t>The Sleeper Curve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7A7FFD28" w14:textId="445EDF1B" w:rsidR="008F6337" w:rsidRPr="0090566F" w:rsidRDefault="00A4291E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1B1FCE09" w14:textId="3359321D" w:rsidR="008F6337" w:rsidRPr="0090566F" w:rsidRDefault="008F6337" w:rsidP="00704919">
            <w:pPr>
              <w:jc w:val="center"/>
              <w:rPr>
                <w:szCs w:val="20"/>
              </w:rPr>
            </w:pPr>
          </w:p>
        </w:tc>
      </w:tr>
      <w:tr w:rsidR="008F6337" w:rsidRPr="0090566F" w14:paraId="0BD130C7" w14:textId="77777777" w:rsidTr="00017DE6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00E36AFD" w14:textId="77777777" w:rsidR="008F6337" w:rsidRPr="0090566F" w:rsidRDefault="008F6337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tcBorders>
              <w:bottom w:val="dotted" w:sz="4" w:space="0" w:color="auto"/>
            </w:tcBorders>
            <w:vAlign w:val="center"/>
          </w:tcPr>
          <w:p w14:paraId="2F8C2CB9" w14:textId="28A44668" w:rsidR="008F6337" w:rsidRDefault="004E7E1C" w:rsidP="007235A8">
            <w:pPr>
              <w:rPr>
                <w:szCs w:val="20"/>
              </w:rPr>
            </w:pPr>
            <w:r>
              <w:rPr>
                <w:szCs w:val="20"/>
              </w:rPr>
              <w:t xml:space="preserve">Media </w:t>
            </w:r>
            <w:r w:rsidR="008F6337">
              <w:rPr>
                <w:szCs w:val="20"/>
              </w:rPr>
              <w:t>Convergence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2F9C939F" w14:textId="306402E2" w:rsidR="008F6337" w:rsidRPr="0090566F" w:rsidRDefault="00A4291E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24D7F4A5" w14:textId="77777777" w:rsidR="008F6337" w:rsidRPr="0090566F" w:rsidRDefault="008F6337" w:rsidP="00704919">
            <w:pPr>
              <w:jc w:val="center"/>
              <w:rPr>
                <w:szCs w:val="20"/>
              </w:rPr>
            </w:pPr>
          </w:p>
        </w:tc>
      </w:tr>
      <w:tr w:rsidR="008F6337" w:rsidRPr="0090566F" w14:paraId="6ABD3E5A" w14:textId="77777777" w:rsidTr="00017DE6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7349016B" w14:textId="77777777" w:rsidR="008F6337" w:rsidRPr="0090566F" w:rsidRDefault="008F6337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tcBorders>
              <w:bottom w:val="dotted" w:sz="4" w:space="0" w:color="auto"/>
            </w:tcBorders>
            <w:vAlign w:val="center"/>
          </w:tcPr>
          <w:p w14:paraId="52C85421" w14:textId="6D2D7544" w:rsidR="008F6337" w:rsidRDefault="008F6337" w:rsidP="007235A8">
            <w:pPr>
              <w:rPr>
                <w:szCs w:val="20"/>
              </w:rPr>
            </w:pPr>
            <w:r>
              <w:rPr>
                <w:szCs w:val="20"/>
              </w:rPr>
              <w:t>Media Literacy and the Critical Process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6A504795" w14:textId="44EBFD11" w:rsidR="008F6337" w:rsidRPr="0090566F" w:rsidRDefault="00A4291E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  <w:r w:rsidR="00B80ECA">
              <w:rPr>
                <w:szCs w:val="20"/>
              </w:rPr>
              <w:t>5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24D717EA" w14:textId="77777777" w:rsidR="008F6337" w:rsidRPr="0090566F" w:rsidRDefault="008F6337" w:rsidP="00704919">
            <w:pPr>
              <w:jc w:val="center"/>
              <w:rPr>
                <w:szCs w:val="20"/>
              </w:rPr>
            </w:pPr>
          </w:p>
        </w:tc>
      </w:tr>
      <w:tr w:rsidR="008F6337" w:rsidRPr="0090566F" w14:paraId="66B34225" w14:textId="77777777" w:rsidTr="00017DE6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790DF46F" w14:textId="77777777" w:rsidR="008F6337" w:rsidRPr="0090566F" w:rsidRDefault="008F6337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tcBorders>
              <w:bottom w:val="dotted" w:sz="4" w:space="0" w:color="auto"/>
            </w:tcBorders>
            <w:vAlign w:val="center"/>
          </w:tcPr>
          <w:p w14:paraId="27673C30" w14:textId="2303B007" w:rsidR="008F6337" w:rsidRPr="000E7550" w:rsidRDefault="000E7550" w:rsidP="007235A8">
            <w:pPr>
              <w:rPr>
                <w:szCs w:val="20"/>
              </w:rPr>
            </w:pPr>
            <w:r w:rsidRPr="000E7550">
              <w:rPr>
                <w:szCs w:val="20"/>
              </w:rPr>
              <w:t>From a Print-Oriented Industrial Age to a Digitally Based Information Age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3E7CCCA3" w14:textId="7AF6D64A" w:rsidR="008F6337" w:rsidRPr="0090566F" w:rsidRDefault="00A4291E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54C362D4" w14:textId="77777777" w:rsidR="008F6337" w:rsidRPr="0090566F" w:rsidRDefault="008F6337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5B4E283F" w14:textId="77777777" w:rsidTr="00017DE6">
        <w:tc>
          <w:tcPr>
            <w:tcW w:w="9288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05FD6B33" w14:textId="77777777" w:rsidR="007235A8" w:rsidRPr="0090566F" w:rsidRDefault="007235A8" w:rsidP="007235A8">
            <w:pPr>
              <w:rPr>
                <w:szCs w:val="20"/>
              </w:rPr>
            </w:pPr>
            <w:r w:rsidRPr="0090566F">
              <w:rPr>
                <w:b/>
                <w:szCs w:val="20"/>
              </w:rPr>
              <w:t>Week 2</w:t>
            </w:r>
            <w:r>
              <w:rPr>
                <w:b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66062A43" w14:textId="77777777" w:rsidR="007235A8" w:rsidRPr="0090566F" w:rsidRDefault="007235A8" w:rsidP="00704919">
            <w:pPr>
              <w:jc w:val="center"/>
              <w:rPr>
                <w:szCs w:val="20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15904906" w14:textId="77777777" w:rsidR="007235A8" w:rsidRPr="0090566F" w:rsidRDefault="007235A8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74832AA2" w14:textId="77777777" w:rsidTr="00017DE6">
        <w:tc>
          <w:tcPr>
            <w:tcW w:w="859" w:type="dxa"/>
            <w:tcBorders>
              <w:top w:val="dotted" w:sz="4" w:space="0" w:color="auto"/>
              <w:bottom w:val="nil"/>
            </w:tcBorders>
            <w:vAlign w:val="center"/>
          </w:tcPr>
          <w:p w14:paraId="606AD426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tcBorders>
              <w:top w:val="dotted" w:sz="4" w:space="0" w:color="auto"/>
            </w:tcBorders>
            <w:vAlign w:val="center"/>
          </w:tcPr>
          <w:p w14:paraId="7D5998C8" w14:textId="77777777" w:rsidR="00704919" w:rsidRPr="0090566F" w:rsidRDefault="00704919" w:rsidP="007235A8">
            <w:pPr>
              <w:rPr>
                <w:szCs w:val="20"/>
              </w:rPr>
            </w:pPr>
            <w:r w:rsidRPr="00E9067D">
              <w:rPr>
                <w:szCs w:val="20"/>
              </w:rPr>
              <w:t>Participation</w:t>
            </w:r>
            <w:r w:rsidRPr="0090566F">
              <w:rPr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dotted" w:sz="4" w:space="0" w:color="auto"/>
            </w:tcBorders>
            <w:vAlign w:val="center"/>
          </w:tcPr>
          <w:p w14:paraId="71472ED5" w14:textId="447A9BDE" w:rsidR="00704919" w:rsidRPr="0090566F" w:rsidRDefault="00B80ECA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1800" w:type="dxa"/>
            <w:tcBorders>
              <w:top w:val="dotted" w:sz="4" w:space="0" w:color="auto"/>
            </w:tcBorders>
            <w:vAlign w:val="center"/>
          </w:tcPr>
          <w:p w14:paraId="52DC9D16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&lt;insert due date&gt;</w:t>
            </w:r>
          </w:p>
        </w:tc>
      </w:tr>
      <w:tr w:rsidR="007235A8" w:rsidRPr="0090566F" w14:paraId="2B32B9EB" w14:textId="77777777" w:rsidTr="00017DE6">
        <w:tc>
          <w:tcPr>
            <w:tcW w:w="859" w:type="dxa"/>
            <w:tcBorders>
              <w:top w:val="nil"/>
              <w:bottom w:val="nil"/>
            </w:tcBorders>
            <w:vAlign w:val="center"/>
          </w:tcPr>
          <w:p w14:paraId="67077A4A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vAlign w:val="center"/>
          </w:tcPr>
          <w:p w14:paraId="24EB6963" w14:textId="2090EA77" w:rsidR="00704919" w:rsidRPr="0090566F" w:rsidRDefault="000E7550" w:rsidP="007235A8">
            <w:pPr>
              <w:rPr>
                <w:szCs w:val="20"/>
              </w:rPr>
            </w:pPr>
            <w:r>
              <w:rPr>
                <w:szCs w:val="20"/>
              </w:rPr>
              <w:t>Discussion Question 1</w:t>
            </w:r>
            <w:r w:rsidR="00F343E1">
              <w:rPr>
                <w:szCs w:val="20"/>
              </w:rPr>
              <w:t>: Personal Media Preferences</w:t>
            </w:r>
          </w:p>
        </w:tc>
        <w:tc>
          <w:tcPr>
            <w:tcW w:w="1800" w:type="dxa"/>
            <w:vAlign w:val="center"/>
          </w:tcPr>
          <w:p w14:paraId="7636C225" w14:textId="4FAC3087" w:rsidR="00704919" w:rsidRPr="0090566F" w:rsidRDefault="00A559CD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1800" w:type="dxa"/>
            <w:vAlign w:val="center"/>
          </w:tcPr>
          <w:p w14:paraId="2DC2F4B6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2348051A" w14:textId="77777777" w:rsidTr="00017DE6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54133101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tcBorders>
              <w:bottom w:val="dotted" w:sz="4" w:space="0" w:color="auto"/>
            </w:tcBorders>
            <w:vAlign w:val="center"/>
          </w:tcPr>
          <w:p w14:paraId="7F4BDBE2" w14:textId="3CDFE3F9" w:rsidR="00704919" w:rsidRPr="0090566F" w:rsidRDefault="000E7550" w:rsidP="007235A8">
            <w:pPr>
              <w:rPr>
                <w:szCs w:val="20"/>
              </w:rPr>
            </w:pPr>
            <w:r>
              <w:rPr>
                <w:szCs w:val="20"/>
              </w:rPr>
              <w:t>Discussion Question 2</w:t>
            </w:r>
            <w:r w:rsidR="00F343E1">
              <w:rPr>
                <w:szCs w:val="20"/>
              </w:rPr>
              <w:t>: Radio Station Ownership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1C3F7C38" w14:textId="1BCE8BC7" w:rsidR="00704919" w:rsidRPr="0090566F" w:rsidRDefault="00A559CD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4A8D216C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</w:p>
        </w:tc>
      </w:tr>
      <w:tr w:rsidR="000E7550" w:rsidRPr="0090566F" w14:paraId="4E3D49DB" w14:textId="77777777" w:rsidTr="00017DE6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297BB679" w14:textId="77777777" w:rsidR="000E7550" w:rsidRPr="0090566F" w:rsidRDefault="000E7550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tcBorders>
              <w:bottom w:val="dotted" w:sz="4" w:space="0" w:color="auto"/>
            </w:tcBorders>
            <w:vAlign w:val="center"/>
          </w:tcPr>
          <w:p w14:paraId="0A13FB3B" w14:textId="2913C3AE" w:rsidR="000E7550" w:rsidRPr="000E7550" w:rsidRDefault="000E7550" w:rsidP="007235A8">
            <w:pPr>
              <w:rPr>
                <w:szCs w:val="20"/>
              </w:rPr>
            </w:pPr>
            <w:r w:rsidRPr="000E7550">
              <w:rPr>
                <w:szCs w:val="20"/>
              </w:rPr>
              <w:t>ESPN: Sports and Stories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3B99AD8C" w14:textId="5DD517E0" w:rsidR="000E7550" w:rsidRPr="0090566F" w:rsidRDefault="00A559CD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11A3A6A9" w14:textId="18A9B90D" w:rsidR="000E7550" w:rsidRPr="0090566F" w:rsidRDefault="000E7550" w:rsidP="00704919">
            <w:pPr>
              <w:jc w:val="center"/>
              <w:rPr>
                <w:szCs w:val="20"/>
              </w:rPr>
            </w:pPr>
          </w:p>
        </w:tc>
      </w:tr>
      <w:tr w:rsidR="000E7550" w:rsidRPr="0090566F" w14:paraId="1650B878" w14:textId="77777777" w:rsidTr="00017DE6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75607013" w14:textId="77777777" w:rsidR="000E7550" w:rsidRPr="0090566F" w:rsidRDefault="000E7550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tcBorders>
              <w:bottom w:val="dotted" w:sz="4" w:space="0" w:color="auto"/>
            </w:tcBorders>
            <w:vAlign w:val="center"/>
          </w:tcPr>
          <w:p w14:paraId="0FB86CDC" w14:textId="7646AB65" w:rsidR="000E7550" w:rsidRPr="000E7550" w:rsidRDefault="000E7550" w:rsidP="000E7550">
            <w:pPr>
              <w:tabs>
                <w:tab w:val="left" w:pos="2329"/>
              </w:tabs>
              <w:rPr>
                <w:szCs w:val="20"/>
              </w:rPr>
            </w:pPr>
            <w:r w:rsidRPr="000E7550">
              <w:rPr>
                <w:szCs w:val="20"/>
              </w:rPr>
              <w:t>The Future of Movies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3134F363" w14:textId="5301CA42" w:rsidR="000E7550" w:rsidRPr="0090566F" w:rsidRDefault="00A559CD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60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5769F109" w14:textId="77777777" w:rsidR="000E7550" w:rsidRPr="0090566F" w:rsidRDefault="000E7550" w:rsidP="00704919">
            <w:pPr>
              <w:jc w:val="center"/>
              <w:rPr>
                <w:szCs w:val="20"/>
              </w:rPr>
            </w:pPr>
          </w:p>
        </w:tc>
      </w:tr>
      <w:tr w:rsidR="000E7550" w:rsidRPr="0090566F" w14:paraId="561BE25B" w14:textId="77777777" w:rsidTr="00017DE6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3B4C5824" w14:textId="77777777" w:rsidR="000E7550" w:rsidRPr="0090566F" w:rsidRDefault="000E7550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tcBorders>
              <w:bottom w:val="dotted" w:sz="4" w:space="0" w:color="auto"/>
            </w:tcBorders>
            <w:vAlign w:val="center"/>
          </w:tcPr>
          <w:p w14:paraId="7ADE23CF" w14:textId="2E76A0E1" w:rsidR="000E7550" w:rsidRPr="000E7550" w:rsidRDefault="00AD2E51" w:rsidP="000E7550">
            <w:pPr>
              <w:tabs>
                <w:tab w:val="left" w:pos="2329"/>
              </w:tabs>
              <w:rPr>
                <w:szCs w:val="20"/>
              </w:rPr>
            </w:pPr>
            <w:r>
              <w:rPr>
                <w:szCs w:val="20"/>
              </w:rPr>
              <w:t>Music Preferences A</w:t>
            </w:r>
            <w:r w:rsidR="000E7550" w:rsidRPr="000E7550">
              <w:rPr>
                <w:szCs w:val="20"/>
              </w:rPr>
              <w:t>cross Generations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3710A806" w14:textId="4A07AE51" w:rsidR="000E7550" w:rsidRPr="0090566F" w:rsidRDefault="009447E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50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150AB058" w14:textId="77777777" w:rsidR="000E7550" w:rsidRPr="0090566F" w:rsidRDefault="000E7550" w:rsidP="00704919">
            <w:pPr>
              <w:jc w:val="center"/>
              <w:rPr>
                <w:szCs w:val="20"/>
              </w:rPr>
            </w:pPr>
          </w:p>
        </w:tc>
      </w:tr>
      <w:tr w:rsidR="000E7550" w:rsidRPr="0090566F" w14:paraId="3A4BBD33" w14:textId="77777777" w:rsidTr="00017DE6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12DFD1A0" w14:textId="77777777" w:rsidR="000E7550" w:rsidRPr="0090566F" w:rsidRDefault="000E7550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tcBorders>
              <w:bottom w:val="dotted" w:sz="4" w:space="0" w:color="auto"/>
            </w:tcBorders>
            <w:vAlign w:val="center"/>
          </w:tcPr>
          <w:p w14:paraId="2F79A52B" w14:textId="26B800BC" w:rsidR="000E7550" w:rsidRPr="000E7550" w:rsidRDefault="000E7550" w:rsidP="007235A8">
            <w:pPr>
              <w:rPr>
                <w:szCs w:val="20"/>
              </w:rPr>
            </w:pPr>
            <w:r w:rsidRPr="000E7550">
              <w:rPr>
                <w:szCs w:val="20"/>
              </w:rPr>
              <w:t>How Can Radio Improve Social and Political Discussions?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68C22561" w14:textId="0A731F28" w:rsidR="000E7550" w:rsidRPr="0090566F" w:rsidRDefault="00A559CD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7B20F45E" w14:textId="77777777" w:rsidR="000E7550" w:rsidRPr="0090566F" w:rsidRDefault="000E7550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2647F96A" w14:textId="77777777" w:rsidTr="00017DE6">
        <w:tc>
          <w:tcPr>
            <w:tcW w:w="9288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1CF87A42" w14:textId="77777777" w:rsidR="007235A8" w:rsidRPr="0090566F" w:rsidRDefault="007235A8" w:rsidP="007235A8">
            <w:pPr>
              <w:rPr>
                <w:szCs w:val="20"/>
              </w:rPr>
            </w:pPr>
            <w:r w:rsidRPr="0090566F">
              <w:rPr>
                <w:b/>
                <w:szCs w:val="20"/>
              </w:rPr>
              <w:t>Week 3</w:t>
            </w:r>
          </w:p>
        </w:tc>
        <w:tc>
          <w:tcPr>
            <w:tcW w:w="18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0376F838" w14:textId="77777777" w:rsidR="007235A8" w:rsidRPr="0090566F" w:rsidRDefault="007235A8" w:rsidP="00704919">
            <w:pPr>
              <w:jc w:val="center"/>
              <w:rPr>
                <w:szCs w:val="20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061D1F57" w14:textId="77777777" w:rsidR="007235A8" w:rsidRPr="0090566F" w:rsidRDefault="007235A8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65CC31C5" w14:textId="77777777" w:rsidTr="00017DE6">
        <w:tc>
          <w:tcPr>
            <w:tcW w:w="859" w:type="dxa"/>
            <w:tcBorders>
              <w:top w:val="dotted" w:sz="4" w:space="0" w:color="auto"/>
              <w:bottom w:val="nil"/>
            </w:tcBorders>
            <w:vAlign w:val="center"/>
          </w:tcPr>
          <w:p w14:paraId="323822D0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tcBorders>
              <w:top w:val="dotted" w:sz="4" w:space="0" w:color="auto"/>
            </w:tcBorders>
            <w:vAlign w:val="center"/>
          </w:tcPr>
          <w:p w14:paraId="2E9C4E18" w14:textId="77777777" w:rsidR="00704919" w:rsidRPr="0090566F" w:rsidRDefault="00704919" w:rsidP="007235A8">
            <w:pPr>
              <w:rPr>
                <w:szCs w:val="20"/>
              </w:rPr>
            </w:pPr>
            <w:r w:rsidRPr="00E9067D">
              <w:rPr>
                <w:szCs w:val="20"/>
              </w:rPr>
              <w:t>Participation</w:t>
            </w:r>
          </w:p>
        </w:tc>
        <w:tc>
          <w:tcPr>
            <w:tcW w:w="1800" w:type="dxa"/>
            <w:tcBorders>
              <w:top w:val="dotted" w:sz="4" w:space="0" w:color="auto"/>
            </w:tcBorders>
            <w:vAlign w:val="center"/>
          </w:tcPr>
          <w:p w14:paraId="3D6CC1F7" w14:textId="019EADA1" w:rsidR="00704919" w:rsidRPr="0090566F" w:rsidRDefault="00B80ECA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1800" w:type="dxa"/>
            <w:tcBorders>
              <w:top w:val="dotted" w:sz="4" w:space="0" w:color="auto"/>
            </w:tcBorders>
            <w:vAlign w:val="center"/>
          </w:tcPr>
          <w:p w14:paraId="1059F301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&lt;insert due date&gt;</w:t>
            </w:r>
          </w:p>
        </w:tc>
      </w:tr>
      <w:tr w:rsidR="007235A8" w:rsidRPr="0090566F" w14:paraId="56DD50E7" w14:textId="77777777" w:rsidTr="00017DE6">
        <w:tc>
          <w:tcPr>
            <w:tcW w:w="859" w:type="dxa"/>
            <w:tcBorders>
              <w:top w:val="nil"/>
              <w:bottom w:val="nil"/>
            </w:tcBorders>
            <w:vAlign w:val="center"/>
          </w:tcPr>
          <w:p w14:paraId="659E4C8C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vAlign w:val="center"/>
          </w:tcPr>
          <w:p w14:paraId="04EB8BFA" w14:textId="39917B1D" w:rsidR="00704919" w:rsidRPr="0090566F" w:rsidRDefault="000E7550" w:rsidP="007235A8">
            <w:pPr>
              <w:rPr>
                <w:szCs w:val="20"/>
              </w:rPr>
            </w:pPr>
            <w:r>
              <w:rPr>
                <w:szCs w:val="20"/>
              </w:rPr>
              <w:t>Discussion Question 1</w:t>
            </w:r>
            <w:r w:rsidR="00D47F8F">
              <w:rPr>
                <w:szCs w:val="20"/>
              </w:rPr>
              <w:t>: Project Censored</w:t>
            </w:r>
          </w:p>
        </w:tc>
        <w:tc>
          <w:tcPr>
            <w:tcW w:w="1800" w:type="dxa"/>
            <w:vAlign w:val="center"/>
          </w:tcPr>
          <w:p w14:paraId="5B65A5A0" w14:textId="0BD4B088" w:rsidR="00704919" w:rsidRPr="0090566F" w:rsidRDefault="00A559CD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1800" w:type="dxa"/>
            <w:vAlign w:val="center"/>
          </w:tcPr>
          <w:p w14:paraId="658FC09E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2C856B69" w14:textId="77777777" w:rsidTr="00017DE6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03759027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tcBorders>
              <w:bottom w:val="dotted" w:sz="4" w:space="0" w:color="auto"/>
            </w:tcBorders>
            <w:vAlign w:val="center"/>
          </w:tcPr>
          <w:p w14:paraId="5027E0AA" w14:textId="663A1DEC" w:rsidR="00704919" w:rsidRPr="0090566F" w:rsidRDefault="000E7550" w:rsidP="00AD2E51">
            <w:pPr>
              <w:rPr>
                <w:szCs w:val="20"/>
              </w:rPr>
            </w:pPr>
            <w:r>
              <w:rPr>
                <w:szCs w:val="20"/>
              </w:rPr>
              <w:t>Discussion Question 2</w:t>
            </w:r>
            <w:r w:rsidR="00D47F8F">
              <w:rPr>
                <w:szCs w:val="20"/>
              </w:rPr>
              <w:t xml:space="preserve">: </w:t>
            </w:r>
            <w:r w:rsidR="00AD2E51">
              <w:rPr>
                <w:szCs w:val="20"/>
              </w:rPr>
              <w:t>Women in Magazines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24E2B1F3" w14:textId="7984F6F1" w:rsidR="00704919" w:rsidRPr="0090566F" w:rsidRDefault="00A559CD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27D1891A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</w:p>
        </w:tc>
      </w:tr>
      <w:tr w:rsidR="000E7550" w:rsidRPr="0090566F" w14:paraId="681485A8" w14:textId="77777777" w:rsidTr="00017DE6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67CF86C9" w14:textId="77777777" w:rsidR="000E7550" w:rsidRPr="0090566F" w:rsidRDefault="000E7550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tcBorders>
              <w:bottom w:val="dotted" w:sz="4" w:space="0" w:color="auto"/>
            </w:tcBorders>
            <w:vAlign w:val="center"/>
          </w:tcPr>
          <w:p w14:paraId="1F72BB77" w14:textId="1EFE9341" w:rsidR="000E7550" w:rsidRPr="000E7550" w:rsidRDefault="000E7550" w:rsidP="007235A8">
            <w:pPr>
              <w:rPr>
                <w:szCs w:val="20"/>
              </w:rPr>
            </w:pPr>
            <w:r w:rsidRPr="000E7550">
              <w:rPr>
                <w:szCs w:val="20"/>
              </w:rPr>
              <w:t>Comic Books:  Alternative Themes, but Superheroes Prevail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0F8E9408" w14:textId="7D027BD3" w:rsidR="000E7550" w:rsidRPr="0090566F" w:rsidRDefault="00A559CD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6BD1BB8A" w14:textId="1A2F4344" w:rsidR="000E7550" w:rsidRPr="0090566F" w:rsidRDefault="000E7550" w:rsidP="00704919">
            <w:pPr>
              <w:jc w:val="center"/>
              <w:rPr>
                <w:szCs w:val="20"/>
              </w:rPr>
            </w:pPr>
          </w:p>
        </w:tc>
      </w:tr>
      <w:tr w:rsidR="000E7550" w:rsidRPr="0090566F" w14:paraId="3A7974B9" w14:textId="77777777" w:rsidTr="00017DE6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44508365" w14:textId="77777777" w:rsidR="000E7550" w:rsidRPr="0090566F" w:rsidRDefault="000E7550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tcBorders>
              <w:bottom w:val="dotted" w:sz="4" w:space="0" w:color="auto"/>
            </w:tcBorders>
            <w:vAlign w:val="center"/>
          </w:tcPr>
          <w:p w14:paraId="5FCD8A76" w14:textId="28875721" w:rsidR="000E7550" w:rsidRPr="000E7550" w:rsidRDefault="000E7550" w:rsidP="000E7550">
            <w:pPr>
              <w:tabs>
                <w:tab w:val="left" w:pos="2329"/>
              </w:tabs>
              <w:rPr>
                <w:szCs w:val="20"/>
              </w:rPr>
            </w:pPr>
            <w:r w:rsidRPr="000E7550">
              <w:rPr>
                <w:szCs w:val="20"/>
              </w:rPr>
              <w:t>Journalism Blog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6B45C9B9" w14:textId="63554CA7" w:rsidR="000E7550" w:rsidRPr="0090566F" w:rsidRDefault="00A559CD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60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6F58BDE2" w14:textId="77777777" w:rsidR="000E7550" w:rsidRPr="0090566F" w:rsidRDefault="000E7550" w:rsidP="00704919">
            <w:pPr>
              <w:jc w:val="center"/>
              <w:rPr>
                <w:szCs w:val="20"/>
              </w:rPr>
            </w:pPr>
          </w:p>
        </w:tc>
      </w:tr>
      <w:tr w:rsidR="000E7550" w:rsidRPr="0090566F" w14:paraId="13EDAD94" w14:textId="77777777" w:rsidTr="00017DE6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6DE1513B" w14:textId="77777777" w:rsidR="000E7550" w:rsidRPr="0090566F" w:rsidRDefault="000E7550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tcBorders>
              <w:bottom w:val="dotted" w:sz="4" w:space="0" w:color="auto"/>
            </w:tcBorders>
            <w:vAlign w:val="center"/>
          </w:tcPr>
          <w:p w14:paraId="77F638B8" w14:textId="5F2B763E" w:rsidR="000E7550" w:rsidRPr="000E7550" w:rsidRDefault="000E7550" w:rsidP="007235A8">
            <w:pPr>
              <w:rPr>
                <w:szCs w:val="20"/>
              </w:rPr>
            </w:pPr>
            <w:r w:rsidRPr="000E7550">
              <w:rPr>
                <w:szCs w:val="20"/>
              </w:rPr>
              <w:t>Covering Business and Economic News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3BEAF2FD" w14:textId="4813B3E8" w:rsidR="000E7550" w:rsidRPr="0090566F" w:rsidRDefault="00A559CD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  <w:r w:rsidR="009447E9">
              <w:rPr>
                <w:szCs w:val="20"/>
              </w:rPr>
              <w:t>5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3F78AF66" w14:textId="77777777" w:rsidR="000E7550" w:rsidRPr="0090566F" w:rsidRDefault="000E7550" w:rsidP="00704919">
            <w:pPr>
              <w:jc w:val="center"/>
              <w:rPr>
                <w:szCs w:val="20"/>
              </w:rPr>
            </w:pPr>
          </w:p>
        </w:tc>
      </w:tr>
      <w:tr w:rsidR="000E7550" w:rsidRPr="0090566F" w14:paraId="42567FD6" w14:textId="77777777" w:rsidTr="00017DE6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616F4FDC" w14:textId="77777777" w:rsidR="000E7550" w:rsidRPr="0090566F" w:rsidRDefault="000E7550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tcBorders>
              <w:bottom w:val="dotted" w:sz="4" w:space="0" w:color="auto"/>
            </w:tcBorders>
            <w:vAlign w:val="center"/>
          </w:tcPr>
          <w:p w14:paraId="0657A3EF" w14:textId="2833227F" w:rsidR="000E7550" w:rsidRPr="000E7550" w:rsidRDefault="000E7550" w:rsidP="007235A8">
            <w:pPr>
              <w:rPr>
                <w:szCs w:val="20"/>
              </w:rPr>
            </w:pPr>
            <w:r w:rsidRPr="000E7550">
              <w:rPr>
                <w:szCs w:val="20"/>
              </w:rPr>
              <w:t>The Role of Print Media in a Democratic Society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6B38C8B6" w14:textId="474A9E71" w:rsidR="000E7550" w:rsidRPr="0090566F" w:rsidRDefault="00A559CD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7C78D37E" w14:textId="77777777" w:rsidR="000E7550" w:rsidRPr="0090566F" w:rsidRDefault="000E7550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1E975ECB" w14:textId="77777777" w:rsidTr="00017DE6">
        <w:tc>
          <w:tcPr>
            <w:tcW w:w="9288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15766121" w14:textId="77777777" w:rsidR="007235A8" w:rsidRPr="0090566F" w:rsidRDefault="007235A8" w:rsidP="007235A8">
            <w:pPr>
              <w:rPr>
                <w:szCs w:val="20"/>
              </w:rPr>
            </w:pPr>
            <w:r w:rsidRPr="0090566F">
              <w:rPr>
                <w:b/>
                <w:szCs w:val="20"/>
              </w:rPr>
              <w:t>Week 4</w:t>
            </w:r>
            <w:r>
              <w:rPr>
                <w:b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7978FB7D" w14:textId="77777777" w:rsidR="007235A8" w:rsidRPr="0090566F" w:rsidRDefault="007235A8" w:rsidP="00704919">
            <w:pPr>
              <w:jc w:val="center"/>
              <w:rPr>
                <w:szCs w:val="20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3154D5B5" w14:textId="77777777" w:rsidR="007235A8" w:rsidRPr="0090566F" w:rsidRDefault="007235A8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57B1167C" w14:textId="77777777" w:rsidTr="00017DE6">
        <w:tc>
          <w:tcPr>
            <w:tcW w:w="859" w:type="dxa"/>
            <w:tcBorders>
              <w:top w:val="dotted" w:sz="4" w:space="0" w:color="auto"/>
              <w:bottom w:val="nil"/>
            </w:tcBorders>
            <w:vAlign w:val="center"/>
          </w:tcPr>
          <w:p w14:paraId="301C43A6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tcBorders>
              <w:top w:val="dotted" w:sz="4" w:space="0" w:color="auto"/>
            </w:tcBorders>
            <w:vAlign w:val="center"/>
          </w:tcPr>
          <w:p w14:paraId="475C1018" w14:textId="77777777" w:rsidR="00704919" w:rsidRPr="0090566F" w:rsidRDefault="00704919" w:rsidP="007235A8">
            <w:pPr>
              <w:rPr>
                <w:szCs w:val="20"/>
              </w:rPr>
            </w:pPr>
            <w:r w:rsidRPr="00E9067D">
              <w:rPr>
                <w:szCs w:val="20"/>
              </w:rPr>
              <w:t>Participation</w:t>
            </w:r>
          </w:p>
        </w:tc>
        <w:tc>
          <w:tcPr>
            <w:tcW w:w="1800" w:type="dxa"/>
            <w:tcBorders>
              <w:top w:val="dotted" w:sz="4" w:space="0" w:color="auto"/>
            </w:tcBorders>
            <w:vAlign w:val="center"/>
          </w:tcPr>
          <w:p w14:paraId="31E24BED" w14:textId="4191CF44" w:rsidR="00704919" w:rsidRPr="0090566F" w:rsidRDefault="00B80ECA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1800" w:type="dxa"/>
            <w:tcBorders>
              <w:top w:val="dotted" w:sz="4" w:space="0" w:color="auto"/>
            </w:tcBorders>
            <w:vAlign w:val="center"/>
          </w:tcPr>
          <w:p w14:paraId="51878974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&lt;insert due date&gt;</w:t>
            </w:r>
          </w:p>
        </w:tc>
      </w:tr>
      <w:tr w:rsidR="007235A8" w:rsidRPr="0090566F" w14:paraId="19313387" w14:textId="77777777" w:rsidTr="00017DE6">
        <w:tc>
          <w:tcPr>
            <w:tcW w:w="859" w:type="dxa"/>
            <w:tcBorders>
              <w:top w:val="nil"/>
              <w:bottom w:val="nil"/>
            </w:tcBorders>
            <w:vAlign w:val="center"/>
          </w:tcPr>
          <w:p w14:paraId="3FB869BD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vAlign w:val="center"/>
          </w:tcPr>
          <w:p w14:paraId="20BD5792" w14:textId="7B49C772" w:rsidR="00704919" w:rsidRPr="0090566F" w:rsidRDefault="000E7550" w:rsidP="007235A8">
            <w:pPr>
              <w:tabs>
                <w:tab w:val="left" w:pos="0"/>
                <w:tab w:val="left" w:pos="3720"/>
              </w:tabs>
              <w:outlineLvl w:val="0"/>
              <w:rPr>
                <w:szCs w:val="20"/>
              </w:rPr>
            </w:pPr>
            <w:r>
              <w:rPr>
                <w:szCs w:val="20"/>
              </w:rPr>
              <w:t>Discussion Question 1</w:t>
            </w:r>
            <w:r w:rsidR="00DC6C16">
              <w:rPr>
                <w:szCs w:val="20"/>
              </w:rPr>
              <w:t>: Health and Advertising</w:t>
            </w:r>
          </w:p>
        </w:tc>
        <w:tc>
          <w:tcPr>
            <w:tcW w:w="1800" w:type="dxa"/>
            <w:vAlign w:val="center"/>
          </w:tcPr>
          <w:p w14:paraId="1AD542B3" w14:textId="27872C0B" w:rsidR="00704919" w:rsidRPr="0090566F" w:rsidRDefault="0003275C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1800" w:type="dxa"/>
            <w:vAlign w:val="center"/>
          </w:tcPr>
          <w:p w14:paraId="026C8B86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414800E0" w14:textId="77777777" w:rsidTr="00017DE6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0F927D18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tcBorders>
              <w:bottom w:val="dotted" w:sz="4" w:space="0" w:color="auto"/>
            </w:tcBorders>
            <w:vAlign w:val="center"/>
          </w:tcPr>
          <w:p w14:paraId="01D5AAEF" w14:textId="63586026" w:rsidR="00704919" w:rsidRPr="0090566F" w:rsidRDefault="000E7550" w:rsidP="007235A8">
            <w:pPr>
              <w:rPr>
                <w:szCs w:val="20"/>
              </w:rPr>
            </w:pPr>
            <w:r>
              <w:rPr>
                <w:szCs w:val="20"/>
              </w:rPr>
              <w:t>Discussion Question 2</w:t>
            </w:r>
            <w:r w:rsidR="00DC6C16">
              <w:rPr>
                <w:szCs w:val="20"/>
              </w:rPr>
              <w:t xml:space="preserve">: The Role of PR in Mass Media 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7D0B428D" w14:textId="07B163DD" w:rsidR="00704919" w:rsidRPr="0090566F" w:rsidRDefault="0003275C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3405101D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</w:p>
        </w:tc>
      </w:tr>
      <w:tr w:rsidR="000E7550" w:rsidRPr="0090566F" w14:paraId="573B025B" w14:textId="77777777" w:rsidTr="00017DE6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5E638E2E" w14:textId="77777777" w:rsidR="000E7550" w:rsidRPr="0090566F" w:rsidRDefault="000E7550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tcBorders>
              <w:bottom w:val="dotted" w:sz="4" w:space="0" w:color="auto"/>
            </w:tcBorders>
            <w:vAlign w:val="center"/>
          </w:tcPr>
          <w:p w14:paraId="2C525D65" w14:textId="506D7D2D" w:rsidR="000E7550" w:rsidRDefault="000E7550" w:rsidP="007235A8">
            <w:pPr>
              <w:rPr>
                <w:szCs w:val="20"/>
              </w:rPr>
            </w:pPr>
            <w:r>
              <w:rPr>
                <w:szCs w:val="20"/>
              </w:rPr>
              <w:t>Discussion Question 3</w:t>
            </w:r>
            <w:r w:rsidR="00DC6C16">
              <w:rPr>
                <w:szCs w:val="20"/>
              </w:rPr>
              <w:t>: The Transition to an Information Economy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6ED5A7A2" w14:textId="3B50BBCD" w:rsidR="000E7550" w:rsidRPr="0090566F" w:rsidRDefault="0003275C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158CD7AF" w14:textId="77777777" w:rsidR="000E7550" w:rsidRPr="0090566F" w:rsidRDefault="000E7550" w:rsidP="00704919">
            <w:pPr>
              <w:jc w:val="center"/>
              <w:rPr>
                <w:szCs w:val="20"/>
              </w:rPr>
            </w:pPr>
          </w:p>
        </w:tc>
      </w:tr>
      <w:tr w:rsidR="000E7550" w:rsidRPr="0090566F" w14:paraId="7B681E42" w14:textId="77777777" w:rsidTr="00017DE6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4066183A" w14:textId="77777777" w:rsidR="000E7550" w:rsidRPr="0090566F" w:rsidRDefault="000E7550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tcBorders>
              <w:bottom w:val="dotted" w:sz="4" w:space="0" w:color="auto"/>
            </w:tcBorders>
            <w:vAlign w:val="center"/>
          </w:tcPr>
          <w:p w14:paraId="27BC35A6" w14:textId="6C49EEE3" w:rsidR="000E7550" w:rsidRPr="000E7550" w:rsidRDefault="000E7550" w:rsidP="007235A8">
            <w:pPr>
              <w:rPr>
                <w:szCs w:val="20"/>
              </w:rPr>
            </w:pPr>
            <w:r w:rsidRPr="000E7550">
              <w:rPr>
                <w:szCs w:val="20"/>
              </w:rPr>
              <w:t>Idiots and Objects: Stereotyping in Advertising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7A62ED34" w14:textId="234168E3" w:rsidR="000E7550" w:rsidRPr="0090566F" w:rsidRDefault="0003275C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4032E42B" w14:textId="4D7CA2AB" w:rsidR="000E7550" w:rsidRPr="0090566F" w:rsidRDefault="000E7550" w:rsidP="00704919">
            <w:pPr>
              <w:jc w:val="center"/>
              <w:rPr>
                <w:szCs w:val="20"/>
              </w:rPr>
            </w:pPr>
          </w:p>
        </w:tc>
      </w:tr>
      <w:tr w:rsidR="000E7550" w:rsidRPr="0090566F" w14:paraId="18B1014C" w14:textId="77777777" w:rsidTr="00017DE6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20ED34C6" w14:textId="77777777" w:rsidR="000E7550" w:rsidRPr="0090566F" w:rsidRDefault="000E7550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tcBorders>
              <w:bottom w:val="dotted" w:sz="4" w:space="0" w:color="auto"/>
            </w:tcBorders>
            <w:vAlign w:val="center"/>
          </w:tcPr>
          <w:p w14:paraId="470E4521" w14:textId="73FCC080" w:rsidR="000E7550" w:rsidRPr="000E7550" w:rsidRDefault="000E7550" w:rsidP="007235A8">
            <w:pPr>
              <w:rPr>
                <w:szCs w:val="20"/>
              </w:rPr>
            </w:pPr>
            <w:r w:rsidRPr="000E7550">
              <w:rPr>
                <w:szCs w:val="20"/>
              </w:rPr>
              <w:t>Current Trends in Mass Media: Specialization, Global Markets</w:t>
            </w:r>
            <w:r w:rsidR="00AD2E51">
              <w:rPr>
                <w:szCs w:val="20"/>
              </w:rPr>
              <w:t>,</w:t>
            </w:r>
            <w:r w:rsidRPr="000E7550">
              <w:rPr>
                <w:szCs w:val="20"/>
              </w:rPr>
              <w:t xml:space="preserve"> and Convergence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097EDB7B" w14:textId="1F6195E6" w:rsidR="000E7550" w:rsidRPr="0090566F" w:rsidRDefault="0003275C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60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62B6C503" w14:textId="77777777" w:rsidR="000E7550" w:rsidRPr="0090566F" w:rsidRDefault="000E7550" w:rsidP="00704919">
            <w:pPr>
              <w:jc w:val="center"/>
              <w:rPr>
                <w:szCs w:val="20"/>
              </w:rPr>
            </w:pPr>
          </w:p>
        </w:tc>
      </w:tr>
      <w:tr w:rsidR="000E7550" w:rsidRPr="0090566F" w14:paraId="45AF3D63" w14:textId="77777777" w:rsidTr="00017DE6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233108DD" w14:textId="77777777" w:rsidR="000E7550" w:rsidRPr="0090566F" w:rsidRDefault="000E7550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tcBorders>
              <w:bottom w:val="dotted" w:sz="4" w:space="0" w:color="auto"/>
            </w:tcBorders>
            <w:vAlign w:val="center"/>
          </w:tcPr>
          <w:p w14:paraId="2B2DCED1" w14:textId="7F5D5997" w:rsidR="000E7550" w:rsidRPr="000E7550" w:rsidRDefault="000E7550" w:rsidP="007235A8">
            <w:pPr>
              <w:rPr>
                <w:szCs w:val="20"/>
              </w:rPr>
            </w:pPr>
            <w:r w:rsidRPr="000E7550">
              <w:rPr>
                <w:szCs w:val="20"/>
              </w:rPr>
              <w:t>The Invisible Hand of PR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1763FB2D" w14:textId="3D565D97" w:rsidR="000E7550" w:rsidRPr="0090566F" w:rsidRDefault="0003275C" w:rsidP="009447E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  <w:r w:rsidR="009447E9">
              <w:rPr>
                <w:szCs w:val="20"/>
              </w:rPr>
              <w:t>5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71A79941" w14:textId="77777777" w:rsidR="000E7550" w:rsidRPr="0090566F" w:rsidRDefault="000E7550" w:rsidP="00704919">
            <w:pPr>
              <w:jc w:val="center"/>
              <w:rPr>
                <w:szCs w:val="20"/>
              </w:rPr>
            </w:pPr>
          </w:p>
        </w:tc>
      </w:tr>
      <w:tr w:rsidR="000E7550" w:rsidRPr="0090566F" w14:paraId="6777B3CD" w14:textId="77777777" w:rsidTr="00017DE6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57E67032" w14:textId="77777777" w:rsidR="000E7550" w:rsidRPr="0090566F" w:rsidRDefault="000E7550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tcBorders>
              <w:bottom w:val="dotted" w:sz="4" w:space="0" w:color="auto"/>
            </w:tcBorders>
            <w:vAlign w:val="center"/>
          </w:tcPr>
          <w:p w14:paraId="3E6B22AE" w14:textId="41D7EFEB" w:rsidR="000E7550" w:rsidRPr="000E7550" w:rsidRDefault="000E7550" w:rsidP="0001327B">
            <w:pPr>
              <w:rPr>
                <w:szCs w:val="20"/>
              </w:rPr>
            </w:pPr>
            <w:r w:rsidRPr="000E7550">
              <w:rPr>
                <w:szCs w:val="20"/>
              </w:rPr>
              <w:t xml:space="preserve">Social, Ethical, and Political </w:t>
            </w:r>
            <w:r w:rsidR="0001327B">
              <w:rPr>
                <w:szCs w:val="20"/>
              </w:rPr>
              <w:t>I</w:t>
            </w:r>
            <w:r w:rsidR="0001327B" w:rsidRPr="000E7550">
              <w:rPr>
                <w:szCs w:val="20"/>
              </w:rPr>
              <w:t xml:space="preserve">ssues </w:t>
            </w:r>
            <w:r w:rsidRPr="000E7550">
              <w:rPr>
                <w:szCs w:val="20"/>
              </w:rPr>
              <w:t>in Advertising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2F1E31FF" w14:textId="553D200F" w:rsidR="000E7550" w:rsidRPr="0090566F" w:rsidRDefault="0003275C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3470D3BC" w14:textId="77777777" w:rsidR="000E7550" w:rsidRPr="0090566F" w:rsidRDefault="000E7550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5C8222B2" w14:textId="77777777" w:rsidTr="00017DE6">
        <w:tc>
          <w:tcPr>
            <w:tcW w:w="9288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02567123" w14:textId="77777777" w:rsidR="007235A8" w:rsidRPr="0090566F" w:rsidRDefault="007235A8" w:rsidP="007235A8">
            <w:pPr>
              <w:rPr>
                <w:szCs w:val="20"/>
              </w:rPr>
            </w:pPr>
            <w:r w:rsidRPr="0090566F">
              <w:rPr>
                <w:b/>
                <w:szCs w:val="20"/>
              </w:rPr>
              <w:t>Week</w:t>
            </w:r>
            <w:r>
              <w:rPr>
                <w:b/>
                <w:szCs w:val="20"/>
              </w:rPr>
              <w:t xml:space="preserve"> </w:t>
            </w:r>
            <w:r w:rsidRPr="0090566F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493F046F" w14:textId="77777777" w:rsidR="007235A8" w:rsidRPr="0090566F" w:rsidRDefault="007235A8" w:rsidP="00704919">
            <w:pPr>
              <w:jc w:val="center"/>
              <w:rPr>
                <w:szCs w:val="20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119A036D" w14:textId="77777777" w:rsidR="007235A8" w:rsidRPr="0090566F" w:rsidRDefault="007235A8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1746C053" w14:textId="77777777" w:rsidTr="00017DE6">
        <w:tc>
          <w:tcPr>
            <w:tcW w:w="859" w:type="dxa"/>
            <w:tcBorders>
              <w:top w:val="dotted" w:sz="4" w:space="0" w:color="auto"/>
              <w:bottom w:val="nil"/>
            </w:tcBorders>
            <w:vAlign w:val="center"/>
          </w:tcPr>
          <w:p w14:paraId="0779E60D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tcBorders>
              <w:top w:val="dotted" w:sz="4" w:space="0" w:color="auto"/>
            </w:tcBorders>
            <w:vAlign w:val="center"/>
          </w:tcPr>
          <w:p w14:paraId="6A7B3CF6" w14:textId="77777777" w:rsidR="00704919" w:rsidRPr="0090566F" w:rsidRDefault="00704919" w:rsidP="007235A8">
            <w:pPr>
              <w:rPr>
                <w:szCs w:val="20"/>
              </w:rPr>
            </w:pPr>
            <w:r w:rsidRPr="00E9067D">
              <w:rPr>
                <w:szCs w:val="20"/>
              </w:rPr>
              <w:t>Participation</w:t>
            </w:r>
          </w:p>
        </w:tc>
        <w:tc>
          <w:tcPr>
            <w:tcW w:w="1800" w:type="dxa"/>
            <w:tcBorders>
              <w:top w:val="dotted" w:sz="4" w:space="0" w:color="auto"/>
            </w:tcBorders>
            <w:vAlign w:val="center"/>
          </w:tcPr>
          <w:p w14:paraId="14DEAB12" w14:textId="0E88F4AD" w:rsidR="00704919" w:rsidRPr="0090566F" w:rsidRDefault="00B80ECA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1800" w:type="dxa"/>
            <w:tcBorders>
              <w:top w:val="dotted" w:sz="4" w:space="0" w:color="auto"/>
            </w:tcBorders>
            <w:vAlign w:val="center"/>
          </w:tcPr>
          <w:p w14:paraId="3D559520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&lt;insert due date&gt;</w:t>
            </w:r>
          </w:p>
        </w:tc>
      </w:tr>
      <w:tr w:rsidR="007235A8" w:rsidRPr="00AD2E51" w14:paraId="4EC76696" w14:textId="77777777" w:rsidTr="00017DE6">
        <w:tc>
          <w:tcPr>
            <w:tcW w:w="859" w:type="dxa"/>
            <w:tcBorders>
              <w:top w:val="nil"/>
              <w:bottom w:val="nil"/>
            </w:tcBorders>
            <w:vAlign w:val="center"/>
          </w:tcPr>
          <w:p w14:paraId="104CDF83" w14:textId="77777777" w:rsidR="00704919" w:rsidRPr="00AD2E51" w:rsidRDefault="00704919" w:rsidP="007235A8">
            <w:pPr>
              <w:rPr>
                <w:szCs w:val="20"/>
              </w:rPr>
            </w:pPr>
          </w:p>
        </w:tc>
        <w:tc>
          <w:tcPr>
            <w:tcW w:w="8429" w:type="dxa"/>
            <w:vAlign w:val="center"/>
          </w:tcPr>
          <w:p w14:paraId="70275045" w14:textId="56865E06" w:rsidR="00704919" w:rsidRPr="00AD2E51" w:rsidRDefault="000E7550" w:rsidP="007235A8">
            <w:pPr>
              <w:rPr>
                <w:szCs w:val="20"/>
              </w:rPr>
            </w:pPr>
            <w:r w:rsidRPr="00AD2E51">
              <w:rPr>
                <w:szCs w:val="20"/>
              </w:rPr>
              <w:t>Discussion Question 1</w:t>
            </w:r>
            <w:r w:rsidR="00AD2E51" w:rsidRPr="00AD2E51">
              <w:rPr>
                <w:szCs w:val="20"/>
              </w:rPr>
              <w:t>: Is Sexting Pornography or Freedom of Speech?</w:t>
            </w:r>
          </w:p>
        </w:tc>
        <w:tc>
          <w:tcPr>
            <w:tcW w:w="1800" w:type="dxa"/>
            <w:vAlign w:val="center"/>
          </w:tcPr>
          <w:p w14:paraId="2F3F634D" w14:textId="723E5603" w:rsidR="00704919" w:rsidRPr="00AD2E51" w:rsidRDefault="0003275C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1800" w:type="dxa"/>
            <w:vAlign w:val="center"/>
          </w:tcPr>
          <w:p w14:paraId="2DD13ABE" w14:textId="77777777" w:rsidR="00704919" w:rsidRPr="00AD2E51" w:rsidRDefault="00704919" w:rsidP="00704919">
            <w:pPr>
              <w:jc w:val="center"/>
              <w:rPr>
                <w:szCs w:val="20"/>
              </w:rPr>
            </w:pPr>
          </w:p>
        </w:tc>
      </w:tr>
      <w:tr w:rsidR="007235A8" w:rsidRPr="00AD2E51" w14:paraId="666CA499" w14:textId="77777777" w:rsidTr="00017DE6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52B760FB" w14:textId="77777777" w:rsidR="00704919" w:rsidRPr="00AD2E51" w:rsidRDefault="00704919" w:rsidP="007235A8">
            <w:pPr>
              <w:rPr>
                <w:szCs w:val="20"/>
              </w:rPr>
            </w:pPr>
          </w:p>
        </w:tc>
        <w:tc>
          <w:tcPr>
            <w:tcW w:w="8429" w:type="dxa"/>
            <w:tcBorders>
              <w:bottom w:val="dotted" w:sz="4" w:space="0" w:color="auto"/>
            </w:tcBorders>
            <w:vAlign w:val="center"/>
          </w:tcPr>
          <w:p w14:paraId="60106AE1" w14:textId="49CD2716" w:rsidR="00704919" w:rsidRPr="00AD2E51" w:rsidRDefault="000E7550" w:rsidP="007235A8">
            <w:pPr>
              <w:rPr>
                <w:szCs w:val="20"/>
              </w:rPr>
            </w:pPr>
            <w:r w:rsidRPr="00AD2E51">
              <w:rPr>
                <w:szCs w:val="20"/>
              </w:rPr>
              <w:t>Discussion Question 2</w:t>
            </w:r>
            <w:r w:rsidR="00AD2E51" w:rsidRPr="00AD2E51">
              <w:rPr>
                <w:szCs w:val="20"/>
              </w:rPr>
              <w:t>: Journalism Today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70E11094" w14:textId="5C7697AA" w:rsidR="00704919" w:rsidRPr="00AD2E51" w:rsidRDefault="0003275C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0545EB9D" w14:textId="77777777" w:rsidR="00704919" w:rsidRPr="00AD2E51" w:rsidRDefault="00704919" w:rsidP="00704919">
            <w:pPr>
              <w:jc w:val="center"/>
              <w:rPr>
                <w:szCs w:val="20"/>
              </w:rPr>
            </w:pPr>
          </w:p>
        </w:tc>
      </w:tr>
      <w:tr w:rsidR="000E7550" w:rsidRPr="0090566F" w14:paraId="6F3DD31D" w14:textId="77777777" w:rsidTr="00017DE6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6BF11A29" w14:textId="77777777" w:rsidR="000E7550" w:rsidRPr="0090566F" w:rsidRDefault="000E7550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tcBorders>
              <w:bottom w:val="dotted" w:sz="4" w:space="0" w:color="auto"/>
            </w:tcBorders>
            <w:vAlign w:val="center"/>
          </w:tcPr>
          <w:p w14:paraId="1B857A54" w14:textId="4697A74A" w:rsidR="000E7550" w:rsidRPr="000E7550" w:rsidRDefault="000E7550" w:rsidP="007235A8">
            <w:pPr>
              <w:rPr>
                <w:szCs w:val="20"/>
              </w:rPr>
            </w:pPr>
            <w:r w:rsidRPr="000E7550">
              <w:rPr>
                <w:szCs w:val="20"/>
              </w:rPr>
              <w:t>Labor Gets Framed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6AB29D7D" w14:textId="4CA54839" w:rsidR="000E7550" w:rsidRPr="0090566F" w:rsidRDefault="0003275C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6150AE5B" w14:textId="70557D58" w:rsidR="000E7550" w:rsidRPr="0090566F" w:rsidRDefault="000E7550" w:rsidP="00704919">
            <w:pPr>
              <w:jc w:val="center"/>
              <w:rPr>
                <w:szCs w:val="20"/>
              </w:rPr>
            </w:pPr>
          </w:p>
        </w:tc>
      </w:tr>
      <w:tr w:rsidR="000E7550" w:rsidRPr="0090566F" w14:paraId="7DB7FFF8" w14:textId="77777777" w:rsidTr="00017DE6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7935431C" w14:textId="77777777" w:rsidR="000E7550" w:rsidRPr="0090566F" w:rsidRDefault="000E7550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tcBorders>
              <w:bottom w:val="dotted" w:sz="4" w:space="0" w:color="auto"/>
            </w:tcBorders>
            <w:vAlign w:val="center"/>
          </w:tcPr>
          <w:p w14:paraId="0B5C7838" w14:textId="7B585327" w:rsidR="000E7550" w:rsidRPr="000E7550" w:rsidRDefault="000E7550" w:rsidP="007235A8">
            <w:pPr>
              <w:rPr>
                <w:szCs w:val="20"/>
              </w:rPr>
            </w:pPr>
            <w:r w:rsidRPr="000E7550">
              <w:rPr>
                <w:szCs w:val="20"/>
              </w:rPr>
              <w:t>Patriot or Traitor? Unveiling Government Surveillance of Us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757CB74F" w14:textId="7BD08905" w:rsidR="000E7550" w:rsidRPr="0090566F" w:rsidRDefault="0003275C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60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4C915007" w14:textId="77777777" w:rsidR="000E7550" w:rsidRPr="0090566F" w:rsidRDefault="000E7550" w:rsidP="00704919">
            <w:pPr>
              <w:jc w:val="center"/>
              <w:rPr>
                <w:szCs w:val="20"/>
              </w:rPr>
            </w:pPr>
          </w:p>
        </w:tc>
      </w:tr>
      <w:tr w:rsidR="000E7550" w:rsidRPr="0090566F" w14:paraId="395A3BAA" w14:textId="77777777" w:rsidTr="00017DE6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319D151E" w14:textId="77777777" w:rsidR="000E7550" w:rsidRPr="0090566F" w:rsidRDefault="000E7550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tcBorders>
              <w:bottom w:val="dotted" w:sz="4" w:space="0" w:color="auto"/>
            </w:tcBorders>
            <w:vAlign w:val="center"/>
          </w:tcPr>
          <w:p w14:paraId="723FFC82" w14:textId="6D11181A" w:rsidR="000E7550" w:rsidRPr="000E7550" w:rsidRDefault="000E7550" w:rsidP="007235A8">
            <w:pPr>
              <w:rPr>
                <w:szCs w:val="20"/>
              </w:rPr>
            </w:pPr>
            <w:r w:rsidRPr="000E7550">
              <w:rPr>
                <w:szCs w:val="20"/>
              </w:rPr>
              <w:t>Wedding Media and the Meaning of the Perfect Wedding Day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1BC6F48D" w14:textId="0623BD6E" w:rsidR="000E7550" w:rsidRPr="0090566F" w:rsidRDefault="0003275C" w:rsidP="009447E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  <w:r w:rsidR="009447E9">
              <w:rPr>
                <w:szCs w:val="20"/>
              </w:rPr>
              <w:t>5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3AA0794C" w14:textId="77777777" w:rsidR="000E7550" w:rsidRPr="0090566F" w:rsidRDefault="000E7550" w:rsidP="00704919">
            <w:pPr>
              <w:jc w:val="center"/>
              <w:rPr>
                <w:szCs w:val="20"/>
              </w:rPr>
            </w:pPr>
          </w:p>
        </w:tc>
      </w:tr>
      <w:tr w:rsidR="000E7550" w:rsidRPr="0090566F" w14:paraId="524D1356" w14:textId="77777777" w:rsidTr="00017DE6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105D632F" w14:textId="77777777" w:rsidR="000E7550" w:rsidRPr="0090566F" w:rsidRDefault="000E7550" w:rsidP="007235A8">
            <w:pPr>
              <w:rPr>
                <w:b/>
                <w:szCs w:val="20"/>
              </w:rPr>
            </w:pPr>
          </w:p>
        </w:tc>
        <w:tc>
          <w:tcPr>
            <w:tcW w:w="8429" w:type="dxa"/>
            <w:tcBorders>
              <w:bottom w:val="dotted" w:sz="4" w:space="0" w:color="auto"/>
            </w:tcBorders>
            <w:vAlign w:val="center"/>
          </w:tcPr>
          <w:p w14:paraId="69B2CBB0" w14:textId="64260580" w:rsidR="000E7550" w:rsidRPr="000E7550" w:rsidRDefault="000E7550" w:rsidP="007235A8">
            <w:pPr>
              <w:rPr>
                <w:szCs w:val="20"/>
              </w:rPr>
            </w:pPr>
            <w:r w:rsidRPr="000E7550">
              <w:rPr>
                <w:szCs w:val="20"/>
              </w:rPr>
              <w:t>The Role of Social Media For Contemporary Businesses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0B3D1DAF" w14:textId="5DDCD202" w:rsidR="000E7550" w:rsidRPr="0090566F" w:rsidRDefault="0003275C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1800" w:type="dxa"/>
            <w:tcBorders>
              <w:bottom w:val="dotted" w:sz="4" w:space="0" w:color="auto"/>
            </w:tcBorders>
            <w:vAlign w:val="center"/>
          </w:tcPr>
          <w:p w14:paraId="42A86C3C" w14:textId="77777777" w:rsidR="000E7550" w:rsidRPr="0090566F" w:rsidRDefault="000E7550" w:rsidP="00704919">
            <w:pPr>
              <w:jc w:val="center"/>
              <w:rPr>
                <w:szCs w:val="20"/>
              </w:rPr>
            </w:pPr>
          </w:p>
        </w:tc>
      </w:tr>
      <w:tr w:rsidR="007235A8" w:rsidRPr="004F138A" w14:paraId="7FA0BA20" w14:textId="77777777" w:rsidTr="00017DE6">
        <w:tc>
          <w:tcPr>
            <w:tcW w:w="9288" w:type="dxa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  <w:shd w:val="clear" w:color="auto" w:fill="BD313B"/>
            <w:vAlign w:val="center"/>
          </w:tcPr>
          <w:p w14:paraId="70F3751E" w14:textId="77777777" w:rsidR="007235A8" w:rsidRPr="004F138A" w:rsidRDefault="007235A8" w:rsidP="00704919">
            <w:pPr>
              <w:rPr>
                <w:color w:val="FFFFFF" w:themeColor="background1"/>
                <w:szCs w:val="20"/>
              </w:rPr>
            </w:pPr>
            <w:r w:rsidRPr="004F138A">
              <w:rPr>
                <w:b/>
                <w:color w:val="FFFFFF" w:themeColor="background1"/>
                <w:szCs w:val="20"/>
              </w:rPr>
              <w:t>Total Points</w:t>
            </w:r>
          </w:p>
        </w:tc>
        <w:tc>
          <w:tcPr>
            <w:tcW w:w="180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BD313B"/>
            <w:vAlign w:val="center"/>
          </w:tcPr>
          <w:p w14:paraId="46E1038C" w14:textId="0C5CECA6" w:rsidR="007235A8" w:rsidRPr="00704919" w:rsidRDefault="0003275C" w:rsidP="00704919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b/>
                <w:color w:val="FFFFFF" w:themeColor="background1"/>
                <w:szCs w:val="20"/>
              </w:rPr>
              <w:t>1,0</w:t>
            </w:r>
            <w:r w:rsidR="007235A8" w:rsidRPr="00704919">
              <w:rPr>
                <w:b/>
                <w:color w:val="FFFFFF" w:themeColor="background1"/>
                <w:szCs w:val="20"/>
              </w:rPr>
              <w:t>00</w:t>
            </w:r>
          </w:p>
        </w:tc>
        <w:tc>
          <w:tcPr>
            <w:tcW w:w="1800" w:type="dxa"/>
            <w:tcBorders>
              <w:top w:val="dotted" w:sz="4" w:space="0" w:color="auto"/>
              <w:left w:val="nil"/>
              <w:bottom w:val="single" w:sz="4" w:space="0" w:color="auto"/>
            </w:tcBorders>
            <w:shd w:val="clear" w:color="auto" w:fill="BD313B"/>
            <w:vAlign w:val="center"/>
          </w:tcPr>
          <w:p w14:paraId="4151F13E" w14:textId="77777777" w:rsidR="007235A8" w:rsidRPr="004F138A" w:rsidRDefault="007235A8" w:rsidP="00704919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</w:tr>
    </w:tbl>
    <w:p w14:paraId="54115F53" w14:textId="77777777" w:rsidR="00C90D3F" w:rsidRDefault="00C90D3F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</w:pPr>
    </w:p>
    <w:p w14:paraId="3982DD2D" w14:textId="77777777" w:rsidR="00704919" w:rsidRDefault="00704919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</w:pPr>
    </w:p>
    <w:p w14:paraId="6C6BE202" w14:textId="77777777" w:rsidR="00704919" w:rsidRDefault="00704919" w:rsidP="00F3101D">
      <w:pPr>
        <w:pStyle w:val="Heading1"/>
        <w:ind w:firstLine="720"/>
        <w:rPr>
          <w:color w:val="9C2C2A" w:themeColor="accent1"/>
        </w:rPr>
      </w:pPr>
      <w:r w:rsidRPr="00825CE5">
        <w:rPr>
          <w:color w:val="BD313B"/>
        </w:rPr>
        <w:t>Course Schedule</w:t>
      </w:r>
    </w:p>
    <w:p w14:paraId="01CA5EB1" w14:textId="77777777" w:rsidR="00704919" w:rsidRPr="00704919" w:rsidRDefault="00704919" w:rsidP="00704919"/>
    <w:tbl>
      <w:tblPr>
        <w:tblStyle w:val="TableGrid"/>
        <w:tblW w:w="4469" w:type="pct"/>
        <w:tblInd w:w="715" w:type="dxa"/>
        <w:tblBorders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553"/>
        <w:gridCol w:w="4510"/>
        <w:gridCol w:w="4512"/>
      </w:tblGrid>
      <w:tr w:rsidR="00704919" w:rsidRPr="00704919" w14:paraId="585E56E9" w14:textId="77777777" w:rsidTr="00825CE5">
        <w:tc>
          <w:tcPr>
            <w:tcW w:w="1103" w:type="pct"/>
            <w:tcBorders>
              <w:top w:val="single" w:sz="4" w:space="0" w:color="000000"/>
              <w:bottom w:val="dotted" w:sz="4" w:space="0" w:color="000000"/>
              <w:right w:val="nil"/>
            </w:tcBorders>
            <w:shd w:val="clear" w:color="auto" w:fill="BD313B"/>
            <w:vAlign w:val="center"/>
          </w:tcPr>
          <w:p w14:paraId="4B9F586F" w14:textId="77777777" w:rsidR="00704919" w:rsidRPr="00704919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Cs w:val="20"/>
              </w:rPr>
            </w:pPr>
            <w:r w:rsidRPr="00704919">
              <w:rPr>
                <w:rFonts w:cs="Arial"/>
                <w:b/>
                <w:color w:val="FFFFFF" w:themeColor="background1"/>
                <w:szCs w:val="20"/>
              </w:rPr>
              <w:t>Week</w:t>
            </w:r>
          </w:p>
        </w:tc>
        <w:tc>
          <w:tcPr>
            <w:tcW w:w="1948" w:type="pct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BD313B"/>
            <w:vAlign w:val="center"/>
          </w:tcPr>
          <w:p w14:paraId="3B1073A4" w14:textId="77777777" w:rsidR="00704919" w:rsidRPr="00704919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Cs w:val="20"/>
              </w:rPr>
            </w:pPr>
            <w:r w:rsidRPr="00704919">
              <w:rPr>
                <w:rFonts w:cs="Arial"/>
                <w:b/>
                <w:color w:val="FFFFFF" w:themeColor="background1"/>
                <w:szCs w:val="20"/>
              </w:rPr>
              <w:t>Start</w:t>
            </w:r>
          </w:p>
        </w:tc>
        <w:tc>
          <w:tcPr>
            <w:tcW w:w="1949" w:type="pct"/>
            <w:tcBorders>
              <w:top w:val="single" w:sz="4" w:space="0" w:color="000000"/>
              <w:left w:val="nil"/>
              <w:bottom w:val="dotted" w:sz="4" w:space="0" w:color="000000"/>
            </w:tcBorders>
            <w:shd w:val="clear" w:color="auto" w:fill="BD313B"/>
            <w:vAlign w:val="center"/>
          </w:tcPr>
          <w:p w14:paraId="013138D8" w14:textId="77777777" w:rsidR="00704919" w:rsidRPr="00704919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Cs w:val="20"/>
              </w:rPr>
            </w:pPr>
            <w:r w:rsidRPr="00704919">
              <w:rPr>
                <w:rFonts w:cs="Arial"/>
                <w:b/>
                <w:color w:val="FFFFFF" w:themeColor="background1"/>
                <w:szCs w:val="20"/>
              </w:rPr>
              <w:t>End</w:t>
            </w:r>
          </w:p>
        </w:tc>
      </w:tr>
      <w:tr w:rsidR="00704919" w14:paraId="7DC8C4D0" w14:textId="77777777" w:rsidTr="00F3101D">
        <w:tc>
          <w:tcPr>
            <w:tcW w:w="1103" w:type="pct"/>
            <w:tcBorders>
              <w:top w:val="dotted" w:sz="4" w:space="0" w:color="000000"/>
            </w:tcBorders>
            <w:vAlign w:val="center"/>
          </w:tcPr>
          <w:p w14:paraId="36391B70" w14:textId="7BD1EF15" w:rsidR="00704919" w:rsidRPr="007235A8" w:rsidRDefault="00352718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48" w:type="pct"/>
            <w:tcBorders>
              <w:top w:val="dotted" w:sz="4" w:space="0" w:color="000000"/>
            </w:tcBorders>
            <w:vAlign w:val="center"/>
          </w:tcPr>
          <w:p w14:paraId="47DE611E" w14:textId="77777777" w:rsidR="00704919" w:rsidRPr="007235A8" w:rsidRDefault="00C6480B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&lt;i</w:t>
            </w:r>
            <w:r w:rsidR="00704919" w:rsidRPr="007235A8">
              <w:rPr>
                <w:rFonts w:cs="Arial"/>
                <w:color w:val="000000" w:themeColor="text1"/>
                <w:sz w:val="20"/>
                <w:szCs w:val="20"/>
              </w:rPr>
              <w:t>nsert start date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&gt;</w:t>
            </w:r>
          </w:p>
        </w:tc>
        <w:tc>
          <w:tcPr>
            <w:tcW w:w="1949" w:type="pct"/>
            <w:tcBorders>
              <w:top w:val="dotted" w:sz="4" w:space="0" w:color="000000"/>
            </w:tcBorders>
            <w:vAlign w:val="center"/>
          </w:tcPr>
          <w:p w14:paraId="3940960A" w14:textId="77777777" w:rsidR="00704919" w:rsidRPr="007235A8" w:rsidRDefault="00C6480B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&lt;i</w:t>
            </w:r>
            <w:r w:rsidR="00704919" w:rsidRPr="007235A8">
              <w:rPr>
                <w:rFonts w:cs="Arial"/>
                <w:color w:val="000000" w:themeColor="text1"/>
                <w:sz w:val="20"/>
                <w:szCs w:val="20"/>
              </w:rPr>
              <w:t>nsert end date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&gt;</w:t>
            </w:r>
          </w:p>
        </w:tc>
      </w:tr>
      <w:tr w:rsidR="00704919" w14:paraId="1F72D67F" w14:textId="77777777" w:rsidTr="00825CE5">
        <w:tc>
          <w:tcPr>
            <w:tcW w:w="1103" w:type="pct"/>
            <w:shd w:val="clear" w:color="auto" w:fill="D8D9DA"/>
            <w:vAlign w:val="center"/>
          </w:tcPr>
          <w:p w14:paraId="1A334ED5" w14:textId="3FCDEFD7" w:rsidR="00704919" w:rsidRPr="007235A8" w:rsidRDefault="00352718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948" w:type="pct"/>
            <w:shd w:val="clear" w:color="auto" w:fill="D8D9DA"/>
            <w:vAlign w:val="center"/>
          </w:tcPr>
          <w:p w14:paraId="3D64112E" w14:textId="77777777" w:rsidR="00704919" w:rsidRPr="007235A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49" w:type="pct"/>
            <w:shd w:val="clear" w:color="auto" w:fill="D8D9DA"/>
            <w:vAlign w:val="center"/>
          </w:tcPr>
          <w:p w14:paraId="42F3D658" w14:textId="77777777" w:rsidR="00704919" w:rsidRPr="007235A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704919" w14:paraId="57F29C04" w14:textId="77777777" w:rsidTr="00F3101D">
        <w:tc>
          <w:tcPr>
            <w:tcW w:w="1103" w:type="pct"/>
            <w:vAlign w:val="center"/>
          </w:tcPr>
          <w:p w14:paraId="139B8887" w14:textId="5A76E4A5" w:rsidR="00704919" w:rsidRPr="007235A8" w:rsidRDefault="00352718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48" w:type="pct"/>
            <w:vAlign w:val="center"/>
          </w:tcPr>
          <w:p w14:paraId="50D153F8" w14:textId="77777777" w:rsidR="00704919" w:rsidRPr="007235A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49" w:type="pct"/>
            <w:vAlign w:val="center"/>
          </w:tcPr>
          <w:p w14:paraId="098F4264" w14:textId="77777777" w:rsidR="00704919" w:rsidRPr="007235A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704919" w14:paraId="3CE805FC" w14:textId="77777777" w:rsidTr="00825CE5">
        <w:tc>
          <w:tcPr>
            <w:tcW w:w="1103" w:type="pct"/>
            <w:shd w:val="clear" w:color="auto" w:fill="D8D9DA"/>
            <w:vAlign w:val="center"/>
          </w:tcPr>
          <w:p w14:paraId="11582D4F" w14:textId="1E2E6A1B" w:rsidR="00704919" w:rsidRPr="007235A8" w:rsidRDefault="00352718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948" w:type="pct"/>
            <w:shd w:val="clear" w:color="auto" w:fill="D8D9DA"/>
            <w:vAlign w:val="center"/>
          </w:tcPr>
          <w:p w14:paraId="7ECED9BB" w14:textId="77777777" w:rsidR="00704919" w:rsidRPr="007235A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49" w:type="pct"/>
            <w:shd w:val="clear" w:color="auto" w:fill="D8D9DA"/>
            <w:vAlign w:val="center"/>
          </w:tcPr>
          <w:p w14:paraId="6083D750" w14:textId="77777777" w:rsidR="00704919" w:rsidRPr="007235A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704919" w14:paraId="74C6342D" w14:textId="77777777" w:rsidTr="00F3101D">
        <w:tc>
          <w:tcPr>
            <w:tcW w:w="1103" w:type="pct"/>
            <w:vAlign w:val="center"/>
          </w:tcPr>
          <w:p w14:paraId="2C3A59EF" w14:textId="75A95151" w:rsidR="00704919" w:rsidRPr="007235A8" w:rsidRDefault="00352718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948" w:type="pct"/>
            <w:vAlign w:val="center"/>
          </w:tcPr>
          <w:p w14:paraId="5598E0F1" w14:textId="77777777" w:rsidR="00704919" w:rsidRPr="007235A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49" w:type="pct"/>
            <w:vAlign w:val="center"/>
          </w:tcPr>
          <w:p w14:paraId="64FA6374" w14:textId="77777777" w:rsidR="00704919" w:rsidRPr="007235A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</w:tbl>
    <w:p w14:paraId="6024142C" w14:textId="77777777" w:rsidR="00704919" w:rsidRDefault="00704919" w:rsidP="008F09AD">
      <w:pPr>
        <w:pStyle w:val="Heading1"/>
        <w:rPr>
          <w:color w:val="9C2C2A" w:themeColor="accent1"/>
        </w:rPr>
        <w:sectPr w:rsidR="00704919" w:rsidSect="00B81BE1">
          <w:headerReference w:type="default" r:id="rId14"/>
          <w:footerReference w:type="default" r:id="rId15"/>
          <w:headerReference w:type="first" r:id="rId16"/>
          <w:footerReference w:type="first" r:id="rId17"/>
          <w:pgSz w:w="15840" w:h="12240" w:orient="landscape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326B453" w14:textId="560F34C2" w:rsidR="00625B51" w:rsidRPr="00D15A2E" w:rsidRDefault="008F09AD" w:rsidP="00017DE6">
      <w:pPr>
        <w:jc w:val="center"/>
        <w:rPr>
          <w:color w:val="9C2C2A" w:themeColor="accent1"/>
          <w:sz w:val="28"/>
        </w:rPr>
      </w:pPr>
      <w:r w:rsidRPr="00825CE5">
        <w:rPr>
          <w:color w:val="BD313B"/>
          <w:sz w:val="28"/>
        </w:rPr>
        <w:lastRenderedPageBreak/>
        <w:t>Weekly Learning Modules</w:t>
      </w:r>
    </w:p>
    <w:p w14:paraId="5EE0B3E9" w14:textId="77777777" w:rsidR="008F09AD" w:rsidRDefault="008F09AD" w:rsidP="00E127B5">
      <w:pPr>
        <w:pStyle w:val="AssignmentsLevel2"/>
        <w:numPr>
          <w:ilvl w:val="0"/>
          <w:numId w:val="0"/>
        </w:numPr>
      </w:pP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DA033B" w:rsidRPr="0090566F" w14:paraId="0D65D195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62D0BA" w14:textId="7E3F38CA" w:rsidR="00DA033B" w:rsidRPr="00842155" w:rsidRDefault="00DA033B" w:rsidP="00352718">
            <w:pPr>
              <w:pStyle w:val="WeeklyTopicHeading1"/>
            </w:pPr>
            <w:bookmarkStart w:id="1" w:name="weekone"/>
            <w:bookmarkStart w:id="2" w:name="_Toc358980894"/>
            <w:bookmarkEnd w:id="1"/>
            <w:r w:rsidRPr="0068364F">
              <w:t xml:space="preserve">Week </w:t>
            </w:r>
            <w:r w:rsidR="00352718">
              <w:t>1</w:t>
            </w:r>
            <w:r w:rsidRPr="0068364F">
              <w:t xml:space="preserve">: </w:t>
            </w:r>
            <w:bookmarkEnd w:id="2"/>
            <w:r w:rsidR="000F0E13">
              <w:t>Digital Media and Convergence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BD313B"/>
            <w:vAlign w:val="center"/>
          </w:tcPr>
          <w:p w14:paraId="02EE5CAC" w14:textId="77777777" w:rsidR="00DA033B" w:rsidRPr="00D15A2E" w:rsidRDefault="00DA033B" w:rsidP="00DA033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 w:themeColor="background1"/>
                <w:sz w:val="28"/>
                <w:szCs w:val="28"/>
              </w:rPr>
            </w:pPr>
          </w:p>
        </w:tc>
      </w:tr>
      <w:tr w:rsidR="00A534FA" w:rsidRPr="00842155" w14:paraId="48F22A8D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260339" w14:textId="77777777" w:rsidR="00A534FA" w:rsidRPr="005B10FE" w:rsidRDefault="00A534FA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4B564DC4" w14:textId="77777777" w:rsidR="00A534FA" w:rsidRPr="00842155" w:rsidRDefault="00A534FA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A534FA" w:rsidRPr="00C64CA7" w14:paraId="73427989" w14:textId="77777777" w:rsidTr="00FD5474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D572E9B" w14:textId="77777777" w:rsidR="00A534FA" w:rsidRPr="00C64CA7" w:rsidRDefault="000F0E13" w:rsidP="00C02CF0">
            <w:pPr>
              <w:pStyle w:val="ObjectiveBullet"/>
              <w:numPr>
                <w:ilvl w:val="1"/>
                <w:numId w:val="5"/>
              </w:numPr>
              <w:tabs>
                <w:tab w:val="clear" w:pos="0"/>
              </w:tabs>
            </w:pPr>
            <w:r w:rsidRPr="00C64CA7">
              <w:t>Trace the development of media and their role in our society.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64A39971" w14:textId="5BF5BC9F" w:rsidR="00A534FA" w:rsidRPr="00C64CA7" w:rsidRDefault="00167DF9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</w:t>
            </w:r>
          </w:p>
        </w:tc>
      </w:tr>
      <w:tr w:rsidR="00A534FA" w:rsidRPr="00C64CA7" w14:paraId="43C1ABBF" w14:textId="77777777" w:rsidTr="00FD5474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83D75C7" w14:textId="77777777" w:rsidR="00A534FA" w:rsidRPr="00C64CA7" w:rsidRDefault="000F0E13" w:rsidP="00C02CF0">
            <w:pPr>
              <w:pStyle w:val="ObjectiveBullet"/>
              <w:numPr>
                <w:ilvl w:val="1"/>
                <w:numId w:val="5"/>
              </w:numPr>
            </w:pPr>
            <w:r w:rsidRPr="00C64CA7">
              <w:t>Explain the forces that have influenced media convergence.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48DC3A9E" w14:textId="7D521745" w:rsidR="00A534FA" w:rsidRPr="00C64CA7" w:rsidRDefault="00167DF9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</w:t>
            </w:r>
          </w:p>
        </w:tc>
      </w:tr>
      <w:tr w:rsidR="00A534FA" w:rsidRPr="00C64CA7" w14:paraId="43402C5E" w14:textId="77777777" w:rsidTr="00FD5474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7E68AE3" w14:textId="77777777" w:rsidR="00A534FA" w:rsidRPr="00C64CA7" w:rsidRDefault="0043067F" w:rsidP="00C02CF0">
            <w:pPr>
              <w:pStyle w:val="ObjectiveBullet"/>
              <w:numPr>
                <w:ilvl w:val="1"/>
                <w:numId w:val="5"/>
              </w:numPr>
            </w:pPr>
            <w:r>
              <w:t>Describe</w:t>
            </w:r>
            <w:r w:rsidR="000F0E13" w:rsidRPr="00C64CA7">
              <w:t xml:space="preserve"> trends and issues in digital gaming.</w:t>
            </w:r>
          </w:p>
          <w:p w14:paraId="626B11C3" w14:textId="77777777" w:rsidR="000F0E13" w:rsidRPr="00C64CA7" w:rsidRDefault="000F0E13" w:rsidP="000F0E13">
            <w:pPr>
              <w:pStyle w:val="ObjectiveBullet"/>
              <w:numPr>
                <w:ilvl w:val="0"/>
                <w:numId w:val="0"/>
              </w:numPr>
              <w:ind w:left="360"/>
            </w:pPr>
          </w:p>
          <w:p w14:paraId="409543E0" w14:textId="2B2DF5A8" w:rsidR="000F0E13" w:rsidRPr="00C64CA7" w:rsidRDefault="000F0E13" w:rsidP="00A5737C">
            <w:pPr>
              <w:pStyle w:val="ObjectiveBullet"/>
              <w:numPr>
                <w:ilvl w:val="1"/>
                <w:numId w:val="5"/>
              </w:numPr>
            </w:pPr>
            <w:r w:rsidRPr="00C64CA7">
              <w:t xml:space="preserve">Apply the </w:t>
            </w:r>
            <w:r w:rsidR="00A5737C">
              <w:t>five</w:t>
            </w:r>
            <w:r w:rsidRPr="00C64CA7">
              <w:t xml:space="preserve"> critical process </w:t>
            </w:r>
            <w:r w:rsidR="00A5737C">
              <w:t xml:space="preserve">steps </w:t>
            </w:r>
            <w:r w:rsidRPr="00C64CA7">
              <w:t>required to evaluate the media as an informed consumer.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114A05A5" w14:textId="77777777" w:rsidR="00A534FA" w:rsidRDefault="00167DF9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CLO3</w:t>
            </w:r>
          </w:p>
          <w:p w14:paraId="5FC73BA5" w14:textId="77777777" w:rsidR="00167DF9" w:rsidRDefault="00167DF9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  <w:p w14:paraId="3959C0A4" w14:textId="79480553" w:rsidR="00167DF9" w:rsidRPr="00C64CA7" w:rsidRDefault="00167DF9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CLO4</w:t>
            </w:r>
          </w:p>
        </w:tc>
      </w:tr>
      <w:tr w:rsidR="005B10FE" w:rsidRPr="00842155" w14:paraId="5548AC1D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FF2F55B" w14:textId="77777777" w:rsidR="005B10FE" w:rsidRPr="005B10FE" w:rsidRDefault="00A534FA" w:rsidP="0039624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</w:t>
            </w:r>
            <w:r w:rsidR="00396246">
              <w:rPr>
                <w:rFonts w:cs="Arial"/>
                <w:b/>
                <w:i/>
                <w:sz w:val="22"/>
                <w:szCs w:val="20"/>
              </w:rPr>
              <w:t xml:space="preserve">Learning </w:t>
            </w:r>
            <w:r>
              <w:rPr>
                <w:rFonts w:cs="Arial"/>
                <w:b/>
                <w:i/>
                <w:sz w:val="22"/>
                <w:szCs w:val="20"/>
              </w:rPr>
              <w:t xml:space="preserve">Resources and </w:t>
            </w:r>
            <w:r w:rsidR="005B10FE"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="005B10FE" w:rsidRPr="005B10FE">
              <w:rPr>
                <w:rFonts w:cs="Arial"/>
                <w:i/>
                <w:szCs w:val="20"/>
              </w:rPr>
              <w:t xml:space="preserve">: </w:t>
            </w:r>
            <w:r w:rsidRPr="005B10FE">
              <w:rPr>
                <w:rFonts w:cs="Arial"/>
                <w:i/>
                <w:szCs w:val="20"/>
              </w:rPr>
              <w:t xml:space="preserve">Students must </w:t>
            </w:r>
            <w:r w:rsidR="00396246"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</w:t>
            </w:r>
            <w:r w:rsidR="005B10FE" w:rsidRPr="005B10FE">
              <w:rPr>
                <w:rFonts w:cs="Arial"/>
                <w:i/>
                <w:szCs w:val="20"/>
              </w:rPr>
              <w:t xml:space="preserve">activities </w:t>
            </w:r>
            <w:r w:rsidR="00396246">
              <w:rPr>
                <w:rFonts w:cs="Arial"/>
                <w:i/>
                <w:szCs w:val="20"/>
              </w:rPr>
              <w:t xml:space="preserve">listed </w:t>
            </w:r>
            <w:r w:rsidR="005B10FE"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76BB6A6A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0EEE53DB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6813A909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5B10FE" w:rsidRPr="007F339F" w14:paraId="110C6128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FFFB950" w14:textId="5880886A" w:rsidR="005B10FE" w:rsidRPr="009F6FAF" w:rsidRDefault="00A534FA" w:rsidP="000F0E13">
            <w:pPr>
              <w:rPr>
                <w:rFonts w:cs="Arial"/>
                <w:szCs w:val="20"/>
              </w:rPr>
            </w:pPr>
            <w:r w:rsidRPr="00446623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Ch. </w:t>
            </w:r>
            <w:r w:rsidR="000F0E13">
              <w:rPr>
                <w:rFonts w:cs="Arial"/>
                <w:szCs w:val="20"/>
              </w:rPr>
              <w:t>1</w:t>
            </w:r>
            <w:r w:rsidR="00352718">
              <w:rPr>
                <w:rFonts w:cs="Arial"/>
                <w:szCs w:val="20"/>
              </w:rPr>
              <w:t>–</w:t>
            </w:r>
            <w:r w:rsidR="000F0E13">
              <w:rPr>
                <w:rFonts w:cs="Arial"/>
                <w:szCs w:val="20"/>
              </w:rPr>
              <w:t>3</w:t>
            </w:r>
            <w:r w:rsidR="00391F09">
              <w:rPr>
                <w:rFonts w:cs="Arial"/>
                <w:szCs w:val="20"/>
              </w:rPr>
              <w:t xml:space="preserve"> of </w:t>
            </w:r>
            <w:r w:rsidR="00391F09" w:rsidRPr="00391F09">
              <w:rPr>
                <w:rFonts w:cs="Arial"/>
                <w:i/>
                <w:szCs w:val="20"/>
              </w:rPr>
              <w:t xml:space="preserve">Media &amp; </w:t>
            </w:r>
            <w:r w:rsidR="00352718">
              <w:rPr>
                <w:rFonts w:cs="Arial"/>
                <w:i/>
                <w:szCs w:val="20"/>
              </w:rPr>
              <w:t>C</w:t>
            </w:r>
            <w:r w:rsidR="00391F09" w:rsidRPr="00391F09">
              <w:rPr>
                <w:rFonts w:cs="Arial"/>
                <w:i/>
                <w:szCs w:val="20"/>
              </w:rPr>
              <w:t>ulture</w:t>
            </w:r>
            <w:r w:rsidR="00391F09"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07517AA" w14:textId="77777777" w:rsidR="005B10FE" w:rsidRPr="009F6FAF" w:rsidRDefault="007603E1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1.1, 1.2, 1.3, 1.4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719BA49" w14:textId="77777777" w:rsidR="005B10FE" w:rsidRPr="009F6FAF" w:rsidRDefault="005B10FE" w:rsidP="00C02CF0">
            <w:pPr>
              <w:rPr>
                <w:rFonts w:cs="Arial"/>
                <w:szCs w:val="20"/>
              </w:rPr>
            </w:pPr>
          </w:p>
        </w:tc>
      </w:tr>
      <w:tr w:rsidR="005B10FE" w:rsidRPr="007F339F" w14:paraId="3E5F601B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F7FED2" w14:textId="2FE228E1" w:rsidR="005B10FE" w:rsidRDefault="000F0E13" w:rsidP="00A534FA">
            <w:pPr>
              <w:rPr>
                <w:rFonts w:cs="Arial"/>
                <w:szCs w:val="20"/>
              </w:rPr>
            </w:pPr>
            <w:r w:rsidRPr="000F0E13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the following article</w:t>
            </w:r>
            <w:r w:rsidR="00676D0F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>:</w:t>
            </w:r>
          </w:p>
          <w:p w14:paraId="1EF7761D" w14:textId="77777777" w:rsidR="00F22B4B" w:rsidRDefault="00F22B4B" w:rsidP="00A534FA">
            <w:pPr>
              <w:rPr>
                <w:rFonts w:cs="Arial"/>
                <w:szCs w:val="20"/>
              </w:rPr>
            </w:pPr>
          </w:p>
          <w:p w14:paraId="43F84C00" w14:textId="5B790CDF" w:rsidR="00AD4DE5" w:rsidRPr="00A259D9" w:rsidRDefault="00352718" w:rsidP="007C721C">
            <w:pPr>
              <w:pStyle w:val="ListParagraph"/>
              <w:numPr>
                <w:ilvl w:val="0"/>
                <w:numId w:val="24"/>
              </w:numPr>
              <w:rPr>
                <w:rFonts w:cs="Arial"/>
                <w:i/>
                <w:szCs w:val="20"/>
              </w:rPr>
            </w:pPr>
            <w:r>
              <w:t>“</w:t>
            </w:r>
            <w:hyperlink r:id="rId18" w:history="1">
              <w:r w:rsidR="00F22B4B" w:rsidRPr="00493574">
                <w:rPr>
                  <w:rStyle w:val="Hyperlink"/>
                  <w:rFonts w:cs="Arial"/>
                  <w:szCs w:val="20"/>
                </w:rPr>
                <w:t>Gaming Journalism is Over</w:t>
              </w:r>
            </w:hyperlink>
            <w:r>
              <w:rPr>
                <w:rStyle w:val="Hyperlink"/>
                <w:rFonts w:cs="Arial"/>
                <w:szCs w:val="20"/>
              </w:rPr>
              <w:t>”</w:t>
            </w:r>
            <w:r w:rsidR="00493574">
              <w:rPr>
                <w:rFonts w:cs="Arial"/>
                <w:szCs w:val="20"/>
              </w:rPr>
              <w:t xml:space="preserve"> </w:t>
            </w:r>
          </w:p>
          <w:p w14:paraId="270CBA42" w14:textId="53157E06" w:rsidR="00A259D9" w:rsidRPr="00A259D9" w:rsidRDefault="00352718" w:rsidP="007C721C">
            <w:pPr>
              <w:pStyle w:val="ListParagraph"/>
              <w:numPr>
                <w:ilvl w:val="0"/>
                <w:numId w:val="24"/>
              </w:numPr>
              <w:rPr>
                <w:rFonts w:cs="Arial"/>
                <w:i/>
                <w:szCs w:val="20"/>
              </w:rPr>
            </w:pPr>
            <w:r>
              <w:t>“</w:t>
            </w:r>
            <w:hyperlink r:id="rId19" w:history="1">
              <w:r w:rsidR="00A259D9" w:rsidRPr="00A259D9">
                <w:rPr>
                  <w:rStyle w:val="Hyperlink"/>
                  <w:szCs w:val="20"/>
                </w:rPr>
                <w:t xml:space="preserve">Female </w:t>
              </w:r>
              <w:r>
                <w:rPr>
                  <w:rStyle w:val="Hyperlink"/>
                  <w:szCs w:val="20"/>
                </w:rPr>
                <w:t>G</w:t>
              </w:r>
              <w:r w:rsidR="00A259D9" w:rsidRPr="00A259D9">
                <w:rPr>
                  <w:rStyle w:val="Hyperlink"/>
                  <w:szCs w:val="20"/>
                </w:rPr>
                <w:t xml:space="preserve">amers: ‘The </w:t>
              </w:r>
              <w:r>
                <w:rPr>
                  <w:rStyle w:val="Hyperlink"/>
                  <w:szCs w:val="20"/>
                </w:rPr>
                <w:t>C</w:t>
              </w:r>
              <w:r w:rsidR="00A259D9" w:rsidRPr="00A259D9">
                <w:rPr>
                  <w:rStyle w:val="Hyperlink"/>
                  <w:szCs w:val="20"/>
                </w:rPr>
                <w:t xml:space="preserve">oncept of </w:t>
              </w:r>
              <w:r>
                <w:rPr>
                  <w:rStyle w:val="Hyperlink"/>
                  <w:szCs w:val="20"/>
                </w:rPr>
                <w:t>G</w:t>
              </w:r>
              <w:r w:rsidR="00A259D9" w:rsidRPr="00A259D9">
                <w:rPr>
                  <w:rStyle w:val="Hyperlink"/>
                  <w:szCs w:val="20"/>
                </w:rPr>
                <w:t xml:space="preserve">amers as a </w:t>
              </w:r>
              <w:r>
                <w:rPr>
                  <w:rStyle w:val="Hyperlink"/>
                  <w:szCs w:val="20"/>
                </w:rPr>
                <w:t>C</w:t>
              </w:r>
              <w:r w:rsidR="00A259D9" w:rsidRPr="00A259D9">
                <w:rPr>
                  <w:rStyle w:val="Hyperlink"/>
                  <w:szCs w:val="20"/>
                </w:rPr>
                <w:t xml:space="preserve">ommunity </w:t>
              </w:r>
              <w:r>
                <w:rPr>
                  <w:rStyle w:val="Hyperlink"/>
                  <w:szCs w:val="20"/>
                </w:rPr>
                <w:t>W</w:t>
              </w:r>
              <w:r w:rsidR="00A259D9" w:rsidRPr="00A259D9">
                <w:rPr>
                  <w:rStyle w:val="Hyperlink"/>
                  <w:szCs w:val="20"/>
                </w:rPr>
                <w:t xml:space="preserve">as </w:t>
              </w:r>
              <w:r>
                <w:rPr>
                  <w:rStyle w:val="Hyperlink"/>
                  <w:szCs w:val="20"/>
                </w:rPr>
                <w:t>N</w:t>
              </w:r>
              <w:r w:rsidR="00A259D9" w:rsidRPr="00A259D9">
                <w:rPr>
                  <w:rStyle w:val="Hyperlink"/>
                  <w:szCs w:val="20"/>
                </w:rPr>
                <w:t xml:space="preserve">ew to </w:t>
              </w:r>
              <w:r>
                <w:rPr>
                  <w:rStyle w:val="Hyperlink"/>
                  <w:szCs w:val="20"/>
                </w:rPr>
                <w:t>M</w:t>
              </w:r>
              <w:r w:rsidR="00A259D9" w:rsidRPr="00A259D9">
                <w:rPr>
                  <w:rStyle w:val="Hyperlink"/>
                  <w:szCs w:val="20"/>
                </w:rPr>
                <w:t xml:space="preserve">e – to </w:t>
              </w:r>
              <w:r>
                <w:rPr>
                  <w:rStyle w:val="Hyperlink"/>
                  <w:szCs w:val="20"/>
                </w:rPr>
                <w:t>A</w:t>
              </w:r>
              <w:r w:rsidR="00A259D9" w:rsidRPr="00A259D9">
                <w:rPr>
                  <w:rStyle w:val="Hyperlink"/>
                  <w:szCs w:val="20"/>
                </w:rPr>
                <w:t xml:space="preserve">ll of </w:t>
              </w:r>
              <w:r>
                <w:rPr>
                  <w:rStyle w:val="Hyperlink"/>
                  <w:szCs w:val="20"/>
                </w:rPr>
                <w:t>U</w:t>
              </w:r>
              <w:r w:rsidR="00A259D9" w:rsidRPr="00A259D9">
                <w:rPr>
                  <w:rStyle w:val="Hyperlink"/>
                  <w:szCs w:val="20"/>
                </w:rPr>
                <w:t>s’</w:t>
              </w:r>
            </w:hyperlink>
            <w:r>
              <w:rPr>
                <w:rStyle w:val="Hyperlink"/>
                <w:szCs w:val="20"/>
              </w:rPr>
              <w:t>”</w:t>
            </w:r>
          </w:p>
          <w:p w14:paraId="64F02DED" w14:textId="22E02A70" w:rsidR="00A259D9" w:rsidRPr="00432CF3" w:rsidRDefault="00352718" w:rsidP="007C721C">
            <w:pPr>
              <w:pStyle w:val="ListParagraph"/>
              <w:numPr>
                <w:ilvl w:val="0"/>
                <w:numId w:val="24"/>
              </w:numPr>
              <w:rPr>
                <w:rFonts w:cs="Arial"/>
                <w:i/>
                <w:szCs w:val="20"/>
              </w:rPr>
            </w:pPr>
            <w:r>
              <w:t>“</w:t>
            </w:r>
            <w:hyperlink r:id="rId20" w:history="1">
              <w:r w:rsidR="00A259D9" w:rsidRPr="00A259D9">
                <w:rPr>
                  <w:rStyle w:val="Hyperlink"/>
                  <w:szCs w:val="20"/>
                </w:rPr>
                <w:t>Essential Facts About the Computer and Video Game Industry</w:t>
              </w:r>
            </w:hyperlink>
            <w:r>
              <w:rPr>
                <w:rStyle w:val="Hyperlink"/>
                <w:szCs w:val="20"/>
              </w:rPr>
              <w:t>”</w:t>
            </w:r>
            <w:r w:rsidR="00ED6C36" w:rsidRPr="00ED6C36">
              <w:rPr>
                <w:rStyle w:val="Hyperlink"/>
                <w:szCs w:val="20"/>
                <w:u w:val="none"/>
              </w:rPr>
              <w:t xml:space="preserve"> </w:t>
            </w:r>
            <w:r w:rsidR="00ED6C36">
              <w:rPr>
                <w:rStyle w:val="Hyperlink"/>
                <w:szCs w:val="20"/>
                <w:u w:val="none"/>
              </w:rPr>
              <w:t xml:space="preserve">  </w:t>
            </w:r>
          </w:p>
          <w:p w14:paraId="05E642C6" w14:textId="77777777" w:rsidR="00432CF3" w:rsidRDefault="00432CF3" w:rsidP="00173F82">
            <w:pPr>
              <w:rPr>
                <w:rFonts w:cs="Arial"/>
                <w:szCs w:val="20"/>
              </w:rPr>
            </w:pPr>
          </w:p>
          <w:p w14:paraId="064A916D" w14:textId="0D4BED09" w:rsidR="00ED6C36" w:rsidRPr="00173F82" w:rsidRDefault="00ED6C36" w:rsidP="00ED6C36">
            <w:pPr>
              <w:rPr>
                <w:rFonts w:cs="Arial"/>
                <w:szCs w:val="20"/>
              </w:rPr>
            </w:pPr>
            <w:r>
              <w:rPr>
                <w:b/>
                <w:bCs/>
              </w:rPr>
              <w:t>Post</w:t>
            </w:r>
            <w:r>
              <w:t xml:space="preserve"> any insights or questions you have from the articles in the Week 1 Questions discussion forum.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5B9C030" w14:textId="35C7EE5A" w:rsidR="005B10FE" w:rsidRPr="009F6FAF" w:rsidRDefault="00432CF3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1.1, </w:t>
            </w:r>
            <w:r w:rsidR="00F850C0">
              <w:rPr>
                <w:rFonts w:cs="Arial"/>
                <w:szCs w:val="20"/>
              </w:rPr>
              <w:t>1.3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20ED71D" w14:textId="7C3E87A2" w:rsidR="005B10FE" w:rsidRPr="009F6FAF" w:rsidRDefault="00ED6C36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Lecture Activity = 0.5hr </w:t>
            </w:r>
          </w:p>
        </w:tc>
      </w:tr>
      <w:tr w:rsidR="005B10FE" w:rsidRPr="007F339F" w14:paraId="5FC1CB7A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BF6CD4A" w14:textId="77777777" w:rsidR="005B10FE" w:rsidRDefault="000F0E13" w:rsidP="00C02CF0">
            <w:pPr>
              <w:rPr>
                <w:rFonts w:cs="Arial"/>
                <w:szCs w:val="20"/>
              </w:rPr>
            </w:pPr>
            <w:r w:rsidRPr="000F0E13">
              <w:rPr>
                <w:rFonts w:cs="Arial"/>
                <w:b/>
                <w:szCs w:val="20"/>
              </w:rPr>
              <w:t>Watch</w:t>
            </w:r>
            <w:r>
              <w:rPr>
                <w:rFonts w:cs="Arial"/>
                <w:szCs w:val="20"/>
              </w:rPr>
              <w:t xml:space="preserve"> the following videos:</w:t>
            </w:r>
          </w:p>
          <w:p w14:paraId="762E75C8" w14:textId="77777777" w:rsidR="00605E0A" w:rsidRDefault="00605E0A" w:rsidP="00C02CF0">
            <w:pPr>
              <w:rPr>
                <w:rFonts w:cs="Arial"/>
                <w:szCs w:val="20"/>
              </w:rPr>
            </w:pPr>
          </w:p>
          <w:p w14:paraId="6F697B0E" w14:textId="279527AA" w:rsidR="0085716C" w:rsidRDefault="00352718" w:rsidP="00FE0549">
            <w:pPr>
              <w:pStyle w:val="ListParagraph"/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>
              <w:t>“</w:t>
            </w:r>
            <w:hyperlink r:id="rId21" w:history="1">
              <w:r w:rsidR="00F9640F" w:rsidRPr="00493574">
                <w:rPr>
                  <w:rStyle w:val="Hyperlink"/>
                </w:rPr>
                <w:t>How Social Media Can Make History</w:t>
              </w:r>
            </w:hyperlink>
            <w:r>
              <w:rPr>
                <w:rStyle w:val="Hyperlink"/>
              </w:rPr>
              <w:t>”</w:t>
            </w:r>
            <w:r w:rsidR="00F9640F">
              <w:t xml:space="preserve"> </w:t>
            </w:r>
            <w:r w:rsidR="007628CE">
              <w:t>(15.44)</w:t>
            </w:r>
          </w:p>
          <w:p w14:paraId="70475ECB" w14:textId="201F7DA0" w:rsidR="00432CF3" w:rsidRPr="00ED6C36" w:rsidRDefault="00352718" w:rsidP="00654257">
            <w:pPr>
              <w:pStyle w:val="ListParagraph"/>
              <w:numPr>
                <w:ilvl w:val="0"/>
                <w:numId w:val="16"/>
              </w:numPr>
              <w:rPr>
                <w:rFonts w:cs="Arial"/>
                <w:szCs w:val="20"/>
              </w:rPr>
            </w:pPr>
            <w:r>
              <w:t>“</w:t>
            </w:r>
            <w:hyperlink r:id="rId22" w:history="1">
              <w:r w:rsidR="00FF4E8B" w:rsidRPr="00493574">
                <w:rPr>
                  <w:rStyle w:val="Hyperlink"/>
                </w:rPr>
                <w:t>Four Principles for the Open World</w:t>
              </w:r>
            </w:hyperlink>
            <w:r>
              <w:rPr>
                <w:rStyle w:val="Hyperlink"/>
              </w:rPr>
              <w:t>”</w:t>
            </w:r>
            <w:r w:rsidR="00FF4E8B">
              <w:t xml:space="preserve"> </w:t>
            </w:r>
            <w:r w:rsidR="007628CE">
              <w:t>(17.47)</w:t>
            </w:r>
          </w:p>
          <w:p w14:paraId="3A182308" w14:textId="77777777" w:rsidR="00ED6C36" w:rsidRDefault="00ED6C36" w:rsidP="00ED6C36">
            <w:pPr>
              <w:rPr>
                <w:rFonts w:cs="Arial"/>
                <w:szCs w:val="20"/>
              </w:rPr>
            </w:pPr>
          </w:p>
          <w:p w14:paraId="4DD2C9E7" w14:textId="4B04CBD6" w:rsidR="00ED6C36" w:rsidRPr="00ED6C36" w:rsidRDefault="00ED6C36" w:rsidP="00ED6C36">
            <w:pPr>
              <w:rPr>
                <w:rFonts w:cs="Arial"/>
                <w:szCs w:val="20"/>
              </w:rPr>
            </w:pPr>
            <w:r>
              <w:rPr>
                <w:b/>
                <w:bCs/>
              </w:rPr>
              <w:t>Post</w:t>
            </w:r>
            <w:r>
              <w:t xml:space="preserve"> any insights or questions you have from the videos in the Week 1 Questions discussion forum.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2A987F4E" w14:textId="77777777" w:rsidR="005B10FE" w:rsidRPr="009F6FAF" w:rsidRDefault="00AD4DE5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</w:t>
            </w:r>
            <w:r w:rsidR="00F850C0">
              <w:rPr>
                <w:rFonts w:cs="Arial"/>
                <w:szCs w:val="20"/>
              </w:rPr>
              <w:t>, 1.2, 1.3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3758ABC1" w14:textId="49634E2D" w:rsidR="005B10FE" w:rsidRPr="009F6FAF" w:rsidRDefault="00ED6C36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0.5hr</w:t>
            </w:r>
            <w:r w:rsidR="00D31019">
              <w:rPr>
                <w:rFonts w:cs="Arial"/>
                <w:szCs w:val="20"/>
              </w:rPr>
              <w:t xml:space="preserve"> </w:t>
            </w:r>
          </w:p>
        </w:tc>
      </w:tr>
      <w:tr w:rsidR="00B31708" w:rsidRPr="007F339F" w14:paraId="0803790B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474017" w14:textId="7B43A1BF" w:rsidR="00B31708" w:rsidRDefault="00BD28E4" w:rsidP="00C02CF0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Recording </w:t>
            </w:r>
            <w:r w:rsidR="00651E11">
              <w:rPr>
                <w:rFonts w:cs="Arial"/>
                <w:b/>
                <w:szCs w:val="20"/>
              </w:rPr>
              <w:t>T</w:t>
            </w:r>
            <w:r w:rsidR="00B31708">
              <w:rPr>
                <w:rFonts w:cs="Arial"/>
                <w:b/>
                <w:szCs w:val="20"/>
              </w:rPr>
              <w:t>utorial</w:t>
            </w:r>
            <w:r w:rsidR="00651E11">
              <w:rPr>
                <w:rFonts w:cs="Arial"/>
                <w:b/>
                <w:szCs w:val="20"/>
              </w:rPr>
              <w:t>s</w:t>
            </w:r>
          </w:p>
          <w:p w14:paraId="2F3813DF" w14:textId="77777777" w:rsidR="00B31708" w:rsidRDefault="00B31708" w:rsidP="00C02CF0">
            <w:pPr>
              <w:rPr>
                <w:rFonts w:cs="Arial"/>
                <w:b/>
                <w:szCs w:val="20"/>
              </w:rPr>
            </w:pPr>
          </w:p>
          <w:p w14:paraId="2EF64307" w14:textId="7889364B" w:rsidR="00B31708" w:rsidRDefault="00B31708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This week, you will conduct a short, informal interview</w:t>
            </w:r>
            <w:r w:rsidR="00E27D04">
              <w:rPr>
                <w:rFonts w:cs="Arial"/>
                <w:szCs w:val="20"/>
              </w:rPr>
              <w:t xml:space="preserve"> for the Sleeper Curve assignment</w:t>
            </w:r>
            <w:r>
              <w:rPr>
                <w:rFonts w:cs="Arial"/>
                <w:szCs w:val="20"/>
              </w:rPr>
              <w:t xml:space="preserve">. You may take notes by </w:t>
            </w:r>
            <w:r w:rsidR="0066189F">
              <w:rPr>
                <w:rFonts w:cs="Arial"/>
                <w:szCs w:val="20"/>
              </w:rPr>
              <w:t>hand</w:t>
            </w:r>
            <w:r>
              <w:rPr>
                <w:rFonts w:cs="Arial"/>
                <w:szCs w:val="20"/>
              </w:rPr>
              <w:t xml:space="preserve"> or you may record the interview. Below are tutorials that will assist you if you choose to record the interview:</w:t>
            </w:r>
          </w:p>
          <w:p w14:paraId="2685FF2B" w14:textId="77777777" w:rsidR="00B31708" w:rsidRDefault="00B31708" w:rsidP="00C02CF0">
            <w:pPr>
              <w:rPr>
                <w:rFonts w:cs="Arial"/>
                <w:szCs w:val="20"/>
              </w:rPr>
            </w:pPr>
          </w:p>
          <w:p w14:paraId="20C6C4B8" w14:textId="77777777" w:rsidR="00B31708" w:rsidRPr="00FF024C" w:rsidRDefault="00B31708" w:rsidP="00B31708">
            <w:pPr>
              <w:ind w:left="360" w:hanging="360"/>
              <w:rPr>
                <w:rFonts w:cs="Arial"/>
                <w:b/>
                <w:szCs w:val="20"/>
              </w:rPr>
            </w:pPr>
            <w:r w:rsidRPr="00FF024C">
              <w:rPr>
                <w:rFonts w:cs="Arial"/>
                <w:b/>
                <w:szCs w:val="20"/>
              </w:rPr>
              <w:t>Recording Audio</w:t>
            </w:r>
          </w:p>
          <w:p w14:paraId="047581BE" w14:textId="77777777" w:rsidR="00B31708" w:rsidRPr="003A1E96" w:rsidRDefault="00B31708" w:rsidP="00B31708">
            <w:pPr>
              <w:ind w:left="360" w:hanging="360"/>
              <w:rPr>
                <w:rFonts w:cs="Arial"/>
                <w:szCs w:val="20"/>
              </w:rPr>
            </w:pPr>
          </w:p>
          <w:p w14:paraId="2AFF00A9" w14:textId="7A9095AD" w:rsidR="00B31708" w:rsidRPr="003A1E96" w:rsidRDefault="00B31708" w:rsidP="007C721C">
            <w:pPr>
              <w:pStyle w:val="ListParagraph"/>
              <w:numPr>
                <w:ilvl w:val="0"/>
                <w:numId w:val="55"/>
              </w:numPr>
              <w:rPr>
                <w:rStyle w:val="Hyperlink"/>
                <w:rFonts w:cs="Arial"/>
                <w:color w:val="auto"/>
                <w:szCs w:val="20"/>
                <w:u w:val="none"/>
              </w:rPr>
            </w:pPr>
            <w:r w:rsidRPr="00FF024C">
              <w:rPr>
                <w:rFonts w:cs="Arial"/>
                <w:szCs w:val="20"/>
              </w:rPr>
              <w:t>View</w:t>
            </w:r>
            <w:r w:rsidRPr="003A1E96">
              <w:rPr>
                <w:rFonts w:cs="Arial"/>
                <w:szCs w:val="20"/>
              </w:rPr>
              <w:t xml:space="preserve"> the </w:t>
            </w:r>
            <w:r w:rsidR="00352718">
              <w:rPr>
                <w:rFonts w:cs="Arial"/>
                <w:szCs w:val="20"/>
              </w:rPr>
              <w:t>“</w:t>
            </w:r>
            <w:r w:rsidRPr="003A1E96">
              <w:rPr>
                <w:rFonts w:cs="Arial"/>
                <w:szCs w:val="20"/>
              </w:rPr>
              <w:t>Turn Your Computer or Laptop Into a Recording Studio</w:t>
            </w:r>
            <w:r w:rsidR="00352718">
              <w:rPr>
                <w:rFonts w:cs="Arial"/>
                <w:szCs w:val="20"/>
              </w:rPr>
              <w:t>”</w:t>
            </w:r>
            <w:r w:rsidRPr="003A1E96">
              <w:rPr>
                <w:rFonts w:cs="Arial"/>
                <w:szCs w:val="20"/>
              </w:rPr>
              <w:t xml:space="preserve"> tutorial [3:13] located at </w:t>
            </w:r>
            <w:hyperlink r:id="rId23" w:history="1">
              <w:r w:rsidRPr="003A1E96">
                <w:rPr>
                  <w:rStyle w:val="Hyperlink"/>
                  <w:rFonts w:cs="Arial"/>
                  <w:szCs w:val="20"/>
                </w:rPr>
                <w:t>http://synergiseducation.com/blog/turn-your-computer-or-laptop-into-a-recording-studio/</w:t>
              </w:r>
            </w:hyperlink>
            <w:r w:rsidR="00352718">
              <w:rPr>
                <w:rStyle w:val="Hyperlink"/>
                <w:rFonts w:cs="Arial"/>
                <w:color w:val="auto"/>
                <w:szCs w:val="20"/>
                <w:u w:val="none"/>
              </w:rPr>
              <w:br/>
            </w:r>
          </w:p>
          <w:p w14:paraId="13C9146F" w14:textId="17CB0476" w:rsidR="00B31708" w:rsidRPr="003A1E96" w:rsidRDefault="00B31708" w:rsidP="007C721C">
            <w:pPr>
              <w:pStyle w:val="ListParagraph"/>
              <w:numPr>
                <w:ilvl w:val="0"/>
                <w:numId w:val="55"/>
              </w:numPr>
              <w:rPr>
                <w:rStyle w:val="Hyperlink"/>
              </w:rPr>
            </w:pPr>
            <w:r w:rsidRPr="00FF024C">
              <w:rPr>
                <w:rStyle w:val="Hyperlink"/>
                <w:rFonts w:cs="Arial"/>
                <w:color w:val="auto"/>
                <w:szCs w:val="20"/>
                <w:u w:val="none"/>
              </w:rPr>
              <w:t>View</w:t>
            </w:r>
            <w:r w:rsidRPr="003A1E96">
              <w:rPr>
                <w:rStyle w:val="Hyperlink"/>
                <w:rFonts w:cs="Arial"/>
                <w:color w:val="auto"/>
                <w:szCs w:val="20"/>
                <w:u w:val="none"/>
              </w:rPr>
              <w:t xml:space="preserve"> the </w:t>
            </w:r>
            <w:r w:rsidR="00352718">
              <w:rPr>
                <w:rStyle w:val="Hyperlink"/>
                <w:rFonts w:cs="Arial"/>
                <w:color w:val="auto"/>
                <w:szCs w:val="20"/>
                <w:u w:val="none"/>
              </w:rPr>
              <w:t>“</w:t>
            </w:r>
            <w:r w:rsidRPr="003A1E96">
              <w:rPr>
                <w:rStyle w:val="Hyperlink"/>
                <w:rFonts w:cs="Arial"/>
                <w:color w:val="auto"/>
                <w:szCs w:val="20"/>
                <w:u w:val="none"/>
              </w:rPr>
              <w:t>Recording Audio – iPad and Garageband</w:t>
            </w:r>
            <w:r w:rsidR="00352718">
              <w:rPr>
                <w:rStyle w:val="Hyperlink"/>
                <w:rFonts w:cs="Arial"/>
                <w:color w:val="auto"/>
                <w:szCs w:val="20"/>
                <w:u w:val="none"/>
              </w:rPr>
              <w:t>”</w:t>
            </w:r>
            <w:r w:rsidRPr="003A1E96">
              <w:rPr>
                <w:rStyle w:val="Hyperlink"/>
                <w:rFonts w:cs="Arial"/>
                <w:color w:val="auto"/>
                <w:szCs w:val="20"/>
                <w:u w:val="none"/>
              </w:rPr>
              <w:t xml:space="preserve"> tutorial [2:22] located at </w:t>
            </w:r>
            <w:hyperlink r:id="rId24" w:history="1">
              <w:r w:rsidRPr="003A1E96">
                <w:rPr>
                  <w:rStyle w:val="Hyperlink"/>
                </w:rPr>
                <w:t>http://synergiseducation.com/blog/recording-audio-ipad-and-garageband/</w:t>
              </w:r>
            </w:hyperlink>
            <w:r w:rsidR="00352718">
              <w:rPr>
                <w:rStyle w:val="Hyperlink"/>
                <w:rFonts w:cs="Arial"/>
                <w:color w:val="auto"/>
                <w:szCs w:val="20"/>
                <w:u w:val="none"/>
              </w:rPr>
              <w:br/>
            </w:r>
          </w:p>
          <w:p w14:paraId="2421B347" w14:textId="07231BF3" w:rsidR="00B31708" w:rsidRPr="003A1E96" w:rsidRDefault="00B31708" w:rsidP="007C721C">
            <w:pPr>
              <w:pStyle w:val="ListParagraph"/>
              <w:numPr>
                <w:ilvl w:val="0"/>
                <w:numId w:val="55"/>
              </w:numPr>
              <w:rPr>
                <w:rFonts w:cs="Arial"/>
                <w:szCs w:val="20"/>
              </w:rPr>
            </w:pPr>
            <w:r w:rsidRPr="00FF024C">
              <w:rPr>
                <w:rFonts w:cs="Arial"/>
                <w:szCs w:val="20"/>
              </w:rPr>
              <w:t>View</w:t>
            </w:r>
            <w:r w:rsidRPr="003A1E96">
              <w:rPr>
                <w:rFonts w:cs="Arial"/>
                <w:szCs w:val="20"/>
              </w:rPr>
              <w:t xml:space="preserve"> the </w:t>
            </w:r>
            <w:r w:rsidR="00352718">
              <w:rPr>
                <w:rFonts w:cs="Arial"/>
                <w:szCs w:val="20"/>
              </w:rPr>
              <w:t>“</w:t>
            </w:r>
            <w:r w:rsidRPr="003A1E96">
              <w:rPr>
                <w:rFonts w:cs="Arial"/>
                <w:szCs w:val="20"/>
              </w:rPr>
              <w:t xml:space="preserve">Recording Audio </w:t>
            </w:r>
            <w:r w:rsidR="00352718">
              <w:rPr>
                <w:rFonts w:cs="Arial"/>
                <w:szCs w:val="20"/>
              </w:rPr>
              <w:t>W</w:t>
            </w:r>
            <w:r w:rsidRPr="003A1E96">
              <w:rPr>
                <w:rFonts w:cs="Arial"/>
                <w:szCs w:val="20"/>
              </w:rPr>
              <w:t>ith Audacity</w:t>
            </w:r>
            <w:r w:rsidR="00352718">
              <w:rPr>
                <w:rFonts w:cs="Arial"/>
                <w:szCs w:val="20"/>
              </w:rPr>
              <w:t>”</w:t>
            </w:r>
            <w:r w:rsidRPr="003A1E96">
              <w:rPr>
                <w:rFonts w:cs="Arial"/>
                <w:szCs w:val="20"/>
              </w:rPr>
              <w:t xml:space="preserve"> tutorial [6:02] located at </w:t>
            </w:r>
            <w:hyperlink r:id="rId25" w:history="1">
              <w:r w:rsidRPr="003A1E96">
                <w:rPr>
                  <w:rStyle w:val="Hyperlink"/>
                  <w:rFonts w:cs="Arial"/>
                  <w:szCs w:val="20"/>
                </w:rPr>
                <w:t>http://synergiseducation.com/blog/recording-audio-with-audacity/</w:t>
              </w:r>
            </w:hyperlink>
          </w:p>
          <w:p w14:paraId="3BE7732D" w14:textId="77777777" w:rsidR="00B31708" w:rsidRDefault="00B31708" w:rsidP="00B31708">
            <w:pPr>
              <w:rPr>
                <w:rFonts w:cs="Arial"/>
                <w:szCs w:val="20"/>
              </w:rPr>
            </w:pPr>
          </w:p>
          <w:p w14:paraId="393A4AA8" w14:textId="77777777" w:rsidR="00B31708" w:rsidRPr="00FF024C" w:rsidRDefault="00B31708" w:rsidP="00B31708">
            <w:pPr>
              <w:rPr>
                <w:rFonts w:cs="Arial"/>
                <w:b/>
                <w:szCs w:val="20"/>
              </w:rPr>
            </w:pPr>
            <w:r w:rsidRPr="00FF024C">
              <w:rPr>
                <w:rFonts w:cs="Arial"/>
                <w:b/>
                <w:szCs w:val="20"/>
              </w:rPr>
              <w:t>Using Google Drive</w:t>
            </w:r>
          </w:p>
          <w:p w14:paraId="0C4EE98C" w14:textId="77777777" w:rsidR="00B31708" w:rsidRDefault="00B31708" w:rsidP="00B31708">
            <w:pPr>
              <w:rPr>
                <w:rFonts w:cs="Arial"/>
                <w:szCs w:val="20"/>
              </w:rPr>
            </w:pPr>
          </w:p>
          <w:p w14:paraId="51506F26" w14:textId="2FFEE663" w:rsidR="00B31708" w:rsidRPr="00D82813" w:rsidRDefault="00B31708" w:rsidP="00C02CF0">
            <w:pPr>
              <w:pStyle w:val="ListParagraph"/>
              <w:numPr>
                <w:ilvl w:val="0"/>
                <w:numId w:val="56"/>
              </w:numPr>
              <w:ind w:left="695"/>
              <w:rPr>
                <w:rFonts w:cs="Arial"/>
                <w:szCs w:val="20"/>
              </w:rPr>
            </w:pPr>
            <w:r w:rsidRPr="00FF024C">
              <w:rPr>
                <w:rFonts w:cs="Arial"/>
                <w:szCs w:val="20"/>
              </w:rPr>
              <w:t>View</w:t>
            </w:r>
            <w:r w:rsidRPr="000E7930">
              <w:rPr>
                <w:rFonts w:cs="Arial"/>
                <w:szCs w:val="20"/>
              </w:rPr>
              <w:t xml:space="preserve"> the </w:t>
            </w:r>
            <w:r w:rsidR="00352718">
              <w:rPr>
                <w:rFonts w:cs="Arial"/>
                <w:szCs w:val="20"/>
              </w:rPr>
              <w:t>“</w:t>
            </w:r>
            <w:r w:rsidRPr="000E7930">
              <w:rPr>
                <w:rFonts w:cs="Arial"/>
                <w:szCs w:val="20"/>
              </w:rPr>
              <w:t xml:space="preserve">Google </w:t>
            </w:r>
            <w:r>
              <w:rPr>
                <w:rFonts w:cs="Arial"/>
                <w:szCs w:val="20"/>
              </w:rPr>
              <w:t>Drive</w:t>
            </w:r>
            <w:r w:rsidR="00352718">
              <w:rPr>
                <w:rFonts w:cs="Arial"/>
                <w:szCs w:val="20"/>
              </w:rPr>
              <w:t>”</w:t>
            </w:r>
            <w:r>
              <w:rPr>
                <w:rFonts w:cs="Arial"/>
                <w:szCs w:val="20"/>
              </w:rPr>
              <w:t xml:space="preserve"> t</w:t>
            </w:r>
            <w:r w:rsidRPr="000E7930">
              <w:rPr>
                <w:rFonts w:cs="Arial"/>
                <w:szCs w:val="20"/>
              </w:rPr>
              <w:t>utorial [2:21] located on Blackboard</w:t>
            </w:r>
            <w:r w:rsidR="00352718">
              <w:rPr>
                <w:rFonts w:cs="Arial"/>
                <w:szCs w:val="20"/>
              </w:rPr>
              <w:t xml:space="preserve"> at</w:t>
            </w:r>
            <w:r>
              <w:rPr>
                <w:rFonts w:cs="Arial"/>
                <w:szCs w:val="20"/>
              </w:rPr>
              <w:t xml:space="preserve"> </w:t>
            </w:r>
            <w:hyperlink r:id="rId26" w:history="1">
              <w:r w:rsidRPr="000E7930">
                <w:rPr>
                  <w:rStyle w:val="Hyperlink"/>
                  <w:rFonts w:cs="Arial"/>
                  <w:szCs w:val="20"/>
                </w:rPr>
                <w:t>https://vimeo.com/82113892</w:t>
              </w:r>
            </w:hyperlink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5C4E5C4" w14:textId="4B3CF791" w:rsidR="00B31708" w:rsidRDefault="0066189F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NA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3DAF4554" w14:textId="77777777" w:rsidR="00B31708" w:rsidRDefault="00B31708" w:rsidP="00C02CF0">
            <w:pPr>
              <w:rPr>
                <w:rFonts w:cs="Arial"/>
                <w:szCs w:val="20"/>
              </w:rPr>
            </w:pPr>
          </w:p>
        </w:tc>
      </w:tr>
      <w:tr w:rsidR="00946217" w:rsidRPr="00842155" w14:paraId="52073EC8" w14:textId="77777777" w:rsidTr="00D810CB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8A7E249" w14:textId="77777777" w:rsidR="00946217" w:rsidRPr="00842155" w:rsidRDefault="00946217" w:rsidP="00C02CF0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BA0D1A0" w14:textId="77777777" w:rsidR="00946217" w:rsidRPr="00842155" w:rsidRDefault="00946217" w:rsidP="00C02CF0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7396CF6C" w14:textId="77777777" w:rsidR="00946217" w:rsidRPr="00842155" w:rsidRDefault="00946217" w:rsidP="00C02CF0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7BA05C70" w14:textId="13D2BC0C" w:rsidR="00946217" w:rsidRPr="00842155" w:rsidRDefault="00E45529" w:rsidP="00C02CF0">
            <w:pPr>
              <w:ind w:left="360" w:hanging="36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1hr</w:t>
            </w:r>
          </w:p>
        </w:tc>
      </w:tr>
      <w:tr w:rsidR="00946217" w:rsidRPr="00842155" w14:paraId="27BF8709" w14:textId="77777777" w:rsidTr="00825CE5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10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004F80" w14:textId="77777777" w:rsidR="00946217" w:rsidRPr="005B10FE" w:rsidRDefault="00BF2F22" w:rsidP="0039624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Supplemental</w:t>
            </w:r>
            <w:r w:rsidR="00946217" w:rsidRPr="005B10FE">
              <w:rPr>
                <w:rFonts w:cs="Arial"/>
                <w:b/>
                <w:i/>
                <w:sz w:val="22"/>
                <w:szCs w:val="20"/>
              </w:rPr>
              <w:t xml:space="preserve"> Learning Resources and Activities</w:t>
            </w:r>
            <w:r w:rsidR="005B10FE" w:rsidRPr="005B10FE">
              <w:rPr>
                <w:rFonts w:cs="Arial"/>
                <w:i/>
                <w:szCs w:val="20"/>
              </w:rPr>
              <w:t xml:space="preserve">: These </w:t>
            </w:r>
            <w:r w:rsidR="00396246">
              <w:rPr>
                <w:rFonts w:cs="Arial"/>
                <w:i/>
                <w:szCs w:val="20"/>
              </w:rPr>
              <w:t xml:space="preserve">resources and </w:t>
            </w:r>
            <w:r w:rsidR="005B10FE" w:rsidRPr="005B10FE">
              <w:rPr>
                <w:rFonts w:cs="Arial"/>
                <w:i/>
                <w:szCs w:val="20"/>
              </w:rPr>
              <w:t>activities provide further exploration of content, supplemental information, and skill building.</w:t>
            </w:r>
            <w:r w:rsidR="005B10FE">
              <w:rPr>
                <w:rFonts w:cs="Arial"/>
                <w:i/>
                <w:szCs w:val="20"/>
              </w:rPr>
              <w:t xml:space="preserve"> </w:t>
            </w:r>
            <w:r w:rsidR="00946217" w:rsidRPr="005B10FE">
              <w:rPr>
                <w:rFonts w:cs="Arial"/>
                <w:i/>
                <w:szCs w:val="20"/>
              </w:rPr>
              <w:t xml:space="preserve">Students may complete </w:t>
            </w:r>
            <w:r w:rsidR="00396246">
              <w:rPr>
                <w:rFonts w:cs="Arial"/>
                <w:i/>
                <w:szCs w:val="20"/>
              </w:rPr>
              <w:t>items</w:t>
            </w:r>
            <w:r w:rsidR="00946217" w:rsidRPr="005B10FE">
              <w:rPr>
                <w:rFonts w:cs="Arial"/>
                <w:i/>
                <w:szCs w:val="20"/>
              </w:rPr>
              <w:t xml:space="preserve"> in this section </w:t>
            </w:r>
            <w:r w:rsidR="005B10FE">
              <w:rPr>
                <w:rFonts w:cs="Arial"/>
                <w:i/>
                <w:szCs w:val="20"/>
              </w:rPr>
              <w:t xml:space="preserve">on their own or </w:t>
            </w:r>
            <w:r w:rsidR="00946217" w:rsidRPr="005B10FE">
              <w:rPr>
                <w:rFonts w:cs="Arial"/>
                <w:i/>
                <w:szCs w:val="20"/>
              </w:rPr>
              <w:t xml:space="preserve">as selected by the instructor.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8D9DA"/>
          </w:tcPr>
          <w:p w14:paraId="55F6E154" w14:textId="77777777" w:rsidR="00946217" w:rsidRPr="005B10FE" w:rsidRDefault="00946217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</w:tcPr>
          <w:p w14:paraId="7B2F28DB" w14:textId="77777777" w:rsidR="00946217" w:rsidRPr="005B10FE" w:rsidRDefault="00946217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5B3F557D" w14:textId="77777777" w:rsidR="00946217" w:rsidRPr="005B10FE" w:rsidRDefault="00946217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5B10FE" w:rsidRPr="007603E1" w14:paraId="2BB46331" w14:textId="77777777" w:rsidTr="005B10FE">
        <w:tc>
          <w:tcPr>
            <w:tcW w:w="10170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E13C652" w14:textId="1E1C0B73" w:rsidR="00F343E1" w:rsidRDefault="00F343E1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Search Engines</w:t>
            </w:r>
          </w:p>
          <w:p w14:paraId="77AC0A82" w14:textId="77777777" w:rsidR="00F343E1" w:rsidRDefault="00F343E1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  <w:p w14:paraId="79AC29F3" w14:textId="5BFFAE39" w:rsidR="005B10FE" w:rsidRDefault="004935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493574"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</w:t>
            </w:r>
            <w:r w:rsidR="00352718">
              <w:rPr>
                <w:rFonts w:cs="Arial"/>
                <w:szCs w:val="20"/>
              </w:rPr>
              <w:t>“</w:t>
            </w:r>
            <w:r>
              <w:rPr>
                <w:rFonts w:cs="Arial"/>
                <w:szCs w:val="20"/>
              </w:rPr>
              <w:t>Media Literacy and the Critical Process</w:t>
            </w:r>
            <w:r w:rsidR="00352718">
              <w:rPr>
                <w:rFonts w:cs="Arial"/>
                <w:szCs w:val="20"/>
              </w:rPr>
              <w:t>”</w:t>
            </w:r>
            <w:r>
              <w:rPr>
                <w:rFonts w:cs="Arial"/>
                <w:szCs w:val="20"/>
              </w:rPr>
              <w:t xml:space="preserve"> on p. 67</w:t>
            </w:r>
            <w:r w:rsidR="00352718">
              <w:rPr>
                <w:rFonts w:cs="Arial"/>
                <w:szCs w:val="20"/>
              </w:rPr>
              <w:t xml:space="preserve"> of </w:t>
            </w:r>
            <w:r w:rsidR="00352718" w:rsidRPr="00391F09">
              <w:rPr>
                <w:rFonts w:cs="Arial"/>
                <w:i/>
                <w:szCs w:val="20"/>
              </w:rPr>
              <w:t xml:space="preserve">Media &amp; </w:t>
            </w:r>
            <w:r w:rsidR="00352718">
              <w:rPr>
                <w:rFonts w:cs="Arial"/>
                <w:i/>
                <w:szCs w:val="20"/>
              </w:rPr>
              <w:t>C</w:t>
            </w:r>
            <w:r w:rsidR="00352718" w:rsidRPr="00391F09">
              <w:rPr>
                <w:rFonts w:cs="Arial"/>
                <w:i/>
                <w:szCs w:val="20"/>
              </w:rPr>
              <w:t>ulture</w:t>
            </w:r>
            <w:r>
              <w:rPr>
                <w:rFonts w:cs="Arial"/>
                <w:szCs w:val="20"/>
              </w:rPr>
              <w:t xml:space="preserve">. </w:t>
            </w:r>
          </w:p>
          <w:p w14:paraId="62BD7C54" w14:textId="77777777" w:rsidR="00173F82" w:rsidRDefault="00173F82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  <w:p w14:paraId="53A886E4" w14:textId="60D926B9" w:rsidR="0086029C" w:rsidRDefault="004935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493574">
              <w:rPr>
                <w:rFonts w:cs="Arial"/>
                <w:b/>
                <w:szCs w:val="20"/>
              </w:rPr>
              <w:t>Select</w:t>
            </w:r>
            <w:r>
              <w:rPr>
                <w:rFonts w:cs="Arial"/>
                <w:szCs w:val="20"/>
              </w:rPr>
              <w:t xml:space="preserve"> a common sea</w:t>
            </w:r>
            <w:r w:rsidR="0086029C">
              <w:rPr>
                <w:rFonts w:cs="Arial"/>
                <w:szCs w:val="20"/>
              </w:rPr>
              <w:t xml:space="preserve">rch term for this activity. Consider topics such as </w:t>
            </w:r>
            <w:r w:rsidR="001E7CD9">
              <w:rPr>
                <w:rFonts w:cs="Arial"/>
                <w:szCs w:val="20"/>
              </w:rPr>
              <w:t xml:space="preserve">cybercrime, marijuana legalization, wage gap, or racial bias in the media. </w:t>
            </w:r>
          </w:p>
          <w:p w14:paraId="0BBB5AA6" w14:textId="77777777" w:rsidR="0086029C" w:rsidRDefault="0086029C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  <w:p w14:paraId="7479EDB0" w14:textId="3C6ACD14" w:rsidR="00493574" w:rsidRDefault="0086029C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86029C">
              <w:rPr>
                <w:rFonts w:cs="Arial"/>
                <w:b/>
                <w:szCs w:val="20"/>
              </w:rPr>
              <w:t>C</w:t>
            </w:r>
            <w:r w:rsidR="00493574" w:rsidRPr="0086029C">
              <w:rPr>
                <w:rFonts w:cs="Arial"/>
                <w:b/>
                <w:szCs w:val="20"/>
              </w:rPr>
              <w:t>onduct</w:t>
            </w:r>
            <w:r w:rsidR="00493574">
              <w:rPr>
                <w:rFonts w:cs="Arial"/>
                <w:szCs w:val="20"/>
              </w:rPr>
              <w:t xml:space="preserve"> an Internet search using the following search engines: </w:t>
            </w:r>
          </w:p>
          <w:p w14:paraId="2096E5DC" w14:textId="77777777" w:rsidR="00493574" w:rsidRDefault="004935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  <w:p w14:paraId="1E9F58B0" w14:textId="4FCF6BBF" w:rsidR="00493574" w:rsidRDefault="00C27FF9" w:rsidP="007C721C">
            <w:pPr>
              <w:pStyle w:val="ListParagraph"/>
              <w:numPr>
                <w:ilvl w:val="0"/>
                <w:numId w:val="35"/>
              </w:num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hyperlink r:id="rId27" w:history="1">
              <w:r w:rsidR="00493574" w:rsidRPr="00493574">
                <w:rPr>
                  <w:rStyle w:val="Hyperlink"/>
                  <w:rFonts w:cs="Arial"/>
                  <w:szCs w:val="20"/>
                </w:rPr>
                <w:t>AlterNet</w:t>
              </w:r>
            </w:hyperlink>
          </w:p>
          <w:p w14:paraId="34ABB4C8" w14:textId="70AF38C9" w:rsidR="00493574" w:rsidRDefault="00C27FF9" w:rsidP="007C721C">
            <w:pPr>
              <w:pStyle w:val="ListParagraph"/>
              <w:numPr>
                <w:ilvl w:val="0"/>
                <w:numId w:val="35"/>
              </w:num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hyperlink r:id="rId28" w:history="1">
              <w:r w:rsidR="00493574" w:rsidRPr="00493574">
                <w:rPr>
                  <w:rStyle w:val="Hyperlink"/>
                  <w:rFonts w:cs="Arial"/>
                  <w:szCs w:val="20"/>
                </w:rPr>
                <w:t>Media Channel</w:t>
              </w:r>
            </w:hyperlink>
          </w:p>
          <w:p w14:paraId="0D226A56" w14:textId="40CB47B7" w:rsidR="00493574" w:rsidRDefault="00C27FF9" w:rsidP="007C721C">
            <w:pPr>
              <w:pStyle w:val="ListParagraph"/>
              <w:numPr>
                <w:ilvl w:val="0"/>
                <w:numId w:val="35"/>
              </w:num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hyperlink r:id="rId29" w:history="1">
              <w:r w:rsidR="00493574" w:rsidRPr="00493574">
                <w:rPr>
                  <w:rStyle w:val="Hyperlink"/>
                  <w:rFonts w:cs="Arial"/>
                  <w:szCs w:val="20"/>
                </w:rPr>
                <w:t>Common Dreams</w:t>
              </w:r>
            </w:hyperlink>
          </w:p>
          <w:p w14:paraId="518B0F5F" w14:textId="5DC3618D" w:rsidR="00493574" w:rsidRPr="00493574" w:rsidRDefault="00C27FF9" w:rsidP="007C721C">
            <w:pPr>
              <w:pStyle w:val="ListParagraph"/>
              <w:numPr>
                <w:ilvl w:val="0"/>
                <w:numId w:val="35"/>
              </w:num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hyperlink r:id="rId30" w:history="1">
              <w:r w:rsidR="00493574" w:rsidRPr="00493574">
                <w:rPr>
                  <w:rStyle w:val="Hyperlink"/>
                  <w:rFonts w:cs="Arial"/>
                  <w:szCs w:val="20"/>
                </w:rPr>
                <w:t>Google</w:t>
              </w:r>
            </w:hyperlink>
            <w:r w:rsidR="00493574">
              <w:rPr>
                <w:rFonts w:cs="Arial"/>
                <w:szCs w:val="20"/>
              </w:rPr>
              <w:t xml:space="preserve"> </w:t>
            </w:r>
          </w:p>
          <w:p w14:paraId="3E517F1E" w14:textId="77777777" w:rsidR="00AD4DE5" w:rsidRDefault="00AD4DE5" w:rsidP="00AD4DE5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  <w:p w14:paraId="5CD24CA2" w14:textId="5B51CE6D" w:rsidR="00493574" w:rsidRPr="00493574" w:rsidRDefault="00493574" w:rsidP="00AD4DE5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How do the search results from each site compare</w:t>
            </w:r>
            <w:r w:rsidR="00173F82">
              <w:rPr>
                <w:rFonts w:cs="Arial"/>
                <w:szCs w:val="20"/>
              </w:rPr>
              <w:t xml:space="preserve"> to Google’s results</w:t>
            </w:r>
            <w:r>
              <w:rPr>
                <w:rFonts w:cs="Arial"/>
                <w:szCs w:val="20"/>
              </w:rPr>
              <w:t>?</w:t>
            </w:r>
            <w:r w:rsidR="0086029C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0AD2B859" w14:textId="0C055334" w:rsidR="005B10FE" w:rsidRPr="0086029C" w:rsidRDefault="0086029C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86029C">
              <w:rPr>
                <w:rFonts w:cs="Arial"/>
                <w:szCs w:val="20"/>
              </w:rPr>
              <w:lastRenderedPageBreak/>
              <w:t>1.4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FFFFFF" w:themeFill="background1"/>
          </w:tcPr>
          <w:p w14:paraId="50F6EB79" w14:textId="5530ADDA" w:rsidR="005B10FE" w:rsidRPr="007603E1" w:rsidRDefault="00ED6C36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i/>
                <w:szCs w:val="20"/>
              </w:rPr>
            </w:pPr>
            <w:r>
              <w:rPr>
                <w:rFonts w:cs="Arial"/>
                <w:szCs w:val="20"/>
              </w:rPr>
              <w:t>Lecture Activity = 1hr</w:t>
            </w:r>
          </w:p>
        </w:tc>
      </w:tr>
      <w:tr w:rsidR="00946217" w:rsidRPr="00842155" w14:paraId="75671975" w14:textId="77777777" w:rsidTr="00100350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24E074C" w14:textId="77777777" w:rsidR="00946217" w:rsidRPr="00842155" w:rsidRDefault="00946217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67AC6CD" w14:textId="77777777" w:rsidR="00946217" w:rsidRPr="00842155" w:rsidRDefault="00946217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6F29784B" w14:textId="77777777" w:rsidR="00946217" w:rsidRPr="00842155" w:rsidRDefault="00946217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24F8BC93" w14:textId="0EBB63D2" w:rsidR="00946217" w:rsidRPr="00842155" w:rsidRDefault="00E45529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1hr</w:t>
            </w:r>
          </w:p>
        </w:tc>
      </w:tr>
      <w:tr w:rsidR="00946217" w:rsidRPr="00842155" w14:paraId="2E67C040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F489757" w14:textId="77777777" w:rsidR="00946217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 xml:space="preserve">: </w:t>
            </w:r>
            <w:r w:rsidR="00946217" w:rsidRPr="005B10FE">
              <w:rPr>
                <w:rFonts w:cs="Arial"/>
                <w:i/>
                <w:szCs w:val="20"/>
              </w:rPr>
              <w:t>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6EE2A591" w14:textId="77777777" w:rsidR="00946217" w:rsidRPr="005B10FE" w:rsidRDefault="00946217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07F69807" w14:textId="77777777" w:rsidR="00946217" w:rsidRPr="005B10FE" w:rsidRDefault="00946217" w:rsidP="00C02CF0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1A32EAD5" w14:textId="77777777" w:rsidR="00946217" w:rsidRPr="005B10FE" w:rsidRDefault="00946217" w:rsidP="00C02CF0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5B10FE" w:rsidRPr="00842155" w14:paraId="79F9C2EF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D472D0B" w14:textId="496B6B19" w:rsidR="005B10FE" w:rsidRDefault="005B10FE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Discussion Question 1</w:t>
            </w:r>
            <w:r w:rsidR="000F78F5">
              <w:rPr>
                <w:rFonts w:cs="Arial"/>
                <w:b/>
                <w:szCs w:val="20"/>
              </w:rPr>
              <w:t>: You and the Media</w:t>
            </w:r>
          </w:p>
          <w:p w14:paraId="0E97D804" w14:textId="77777777" w:rsidR="007603E1" w:rsidRDefault="007603E1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1793602E" w14:textId="13ADE22D" w:rsidR="005B4031" w:rsidRPr="00CC2176" w:rsidRDefault="005B4031" w:rsidP="005B4031">
            <w:pPr>
              <w:pStyle w:val="Body"/>
              <w:tabs>
                <w:tab w:val="left" w:pos="2329"/>
              </w:tabs>
              <w:rPr>
                <w:color w:val="auto"/>
              </w:rPr>
            </w:pPr>
            <w:r w:rsidRPr="00CC2176">
              <w:rPr>
                <w:b/>
                <w:color w:val="auto"/>
              </w:rPr>
              <w:t>Pos</w:t>
            </w:r>
            <w:r w:rsidRPr="00CC2176">
              <w:rPr>
                <w:color w:val="auto"/>
              </w:rPr>
              <w:t>t a response in 150 to 20</w:t>
            </w:r>
            <w:r w:rsidR="00631550">
              <w:rPr>
                <w:color w:val="auto"/>
              </w:rPr>
              <w:t>0</w:t>
            </w:r>
            <w:r w:rsidR="00352718">
              <w:rPr>
                <w:color w:val="auto"/>
              </w:rPr>
              <w:t xml:space="preserve"> </w:t>
            </w:r>
            <w:r w:rsidR="00631550">
              <w:rPr>
                <w:color w:val="auto"/>
              </w:rPr>
              <w:t xml:space="preserve">words on the </w:t>
            </w:r>
            <w:r w:rsidR="00352718">
              <w:rPr>
                <w:color w:val="auto"/>
              </w:rPr>
              <w:t xml:space="preserve">following </w:t>
            </w:r>
            <w:r w:rsidR="00631550">
              <w:rPr>
                <w:color w:val="auto"/>
              </w:rPr>
              <w:t xml:space="preserve">questions, and provide </w:t>
            </w:r>
            <w:r w:rsidR="00631550">
              <w:t>specific examples to support your answers.</w:t>
            </w:r>
          </w:p>
          <w:p w14:paraId="1EC73E1A" w14:textId="77777777" w:rsidR="007603E1" w:rsidRDefault="007603E1" w:rsidP="00C02CF0">
            <w:pPr>
              <w:tabs>
                <w:tab w:val="left" w:pos="2329"/>
              </w:tabs>
            </w:pPr>
          </w:p>
          <w:p w14:paraId="5CA635B3" w14:textId="6C6A02AD" w:rsidR="007603E1" w:rsidRPr="007603E1" w:rsidRDefault="00631550" w:rsidP="00FE0549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t>Examine your personal relationship with and consumption of media</w:t>
            </w:r>
            <w:r w:rsidR="00352718">
              <w:t>.</w:t>
            </w:r>
            <w:r>
              <w:t xml:space="preserve"> </w:t>
            </w:r>
            <w:r w:rsidR="00605E0A">
              <w:t>Do you consider yourself</w:t>
            </w:r>
            <w:r w:rsidR="00713771">
              <w:t xml:space="preserve"> a critical and </w:t>
            </w:r>
            <w:r w:rsidR="007603E1">
              <w:t xml:space="preserve">analytical consumer of media? </w:t>
            </w:r>
            <w:r w:rsidR="003B2F5D">
              <w:t>I</w:t>
            </w:r>
            <w:r w:rsidR="00352718">
              <w:t>f so, i</w:t>
            </w:r>
            <w:r w:rsidR="003B2F5D">
              <w:t>n what way?</w:t>
            </w:r>
          </w:p>
          <w:p w14:paraId="2E41EDC7" w14:textId="77777777" w:rsidR="00432CF3" w:rsidRDefault="00432CF3" w:rsidP="005B4031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D244A97" w14:textId="77777777" w:rsidR="00D47F8F" w:rsidRDefault="005B4031" w:rsidP="005B403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FF024C">
              <w:rPr>
                <w:rFonts w:cs="Arial"/>
                <w:szCs w:val="20"/>
              </w:rPr>
              <w:t>Note</w:t>
            </w:r>
            <w:r w:rsidRPr="00352718">
              <w:rPr>
                <w:rFonts w:cs="Arial"/>
                <w:szCs w:val="20"/>
              </w:rPr>
              <w:t>:</w:t>
            </w:r>
            <w:r w:rsidRPr="00CC2176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3CA8D173" w14:textId="77777777" w:rsidR="00D47F8F" w:rsidRDefault="00D47F8F" w:rsidP="005B4031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AC8CEEE" w14:textId="0E4B54BA" w:rsidR="005B4031" w:rsidRPr="005B4031" w:rsidRDefault="00D47F8F" w:rsidP="005B403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27EB1">
              <w:rPr>
                <w:b/>
              </w:rPr>
              <w:t>Respond</w:t>
            </w:r>
            <w:r>
              <w:rPr>
                <w:b/>
              </w:rPr>
              <w:t xml:space="preserve"> </w:t>
            </w:r>
            <w:r>
              <w:t>to at least three</w:t>
            </w:r>
            <w:r>
              <w:rPr>
                <w:b/>
              </w:rPr>
              <w:t xml:space="preserve"> </w:t>
            </w:r>
            <w:r>
              <w:t xml:space="preserve">students </w:t>
            </w:r>
            <w:r>
              <w:rPr>
                <w:rFonts w:cs="Arial"/>
                <w:szCs w:val="20"/>
              </w:rPr>
              <w:t>as to what you agree or disagree with in their answers</w:t>
            </w:r>
            <w:r>
              <w:t xml:space="preserve">. </w:t>
            </w:r>
            <w:r w:rsidR="005B4031" w:rsidRPr="00CC2176">
              <w:rPr>
                <w:rFonts w:cs="Arial"/>
                <w:szCs w:val="20"/>
              </w:rPr>
              <w:t>All responses must be posted by 11:59 p.m. (Eastern time) on Sunday.</w:t>
            </w:r>
            <w:r w:rsidR="005B4031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64B773EC" w14:textId="2D604726" w:rsidR="005B10FE" w:rsidRPr="00842155" w:rsidRDefault="008808CE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</w:t>
            </w:r>
            <w:r w:rsidR="004A77EB">
              <w:rPr>
                <w:rFonts w:cs="Arial"/>
                <w:szCs w:val="20"/>
              </w:rPr>
              <w:t>, 1.2</w:t>
            </w:r>
          </w:p>
        </w:tc>
        <w:tc>
          <w:tcPr>
            <w:tcW w:w="1440" w:type="dxa"/>
          </w:tcPr>
          <w:p w14:paraId="6CE7216A" w14:textId="576A2A71" w:rsidR="005B10FE" w:rsidRPr="00842155" w:rsidRDefault="00ED6C36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1hr</w:t>
            </w:r>
          </w:p>
        </w:tc>
      </w:tr>
      <w:tr w:rsidR="005B10FE" w:rsidRPr="00842155" w14:paraId="35D55C1B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B84C86" w14:textId="38F88436" w:rsidR="005B10FE" w:rsidRDefault="005B10FE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Discussion Question 2</w:t>
            </w:r>
            <w:r w:rsidR="000F78F5">
              <w:rPr>
                <w:rFonts w:cs="Arial"/>
                <w:b/>
                <w:szCs w:val="20"/>
              </w:rPr>
              <w:t>: Gaming</w:t>
            </w:r>
          </w:p>
          <w:p w14:paraId="225C9AB5" w14:textId="77777777" w:rsidR="00605E0A" w:rsidRDefault="00605E0A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2CB6DEFC" w14:textId="525041CA" w:rsidR="00631550" w:rsidRDefault="00631550" w:rsidP="00C02CF0">
            <w:pPr>
              <w:tabs>
                <w:tab w:val="left" w:pos="2329"/>
              </w:tabs>
            </w:pPr>
            <w:r w:rsidRPr="00CC2176">
              <w:rPr>
                <w:b/>
              </w:rPr>
              <w:t>Pos</w:t>
            </w:r>
            <w:r w:rsidRPr="00CC2176">
              <w:t>t a response in 150 to 20</w:t>
            </w:r>
            <w:r>
              <w:t>0</w:t>
            </w:r>
            <w:r w:rsidR="00352718">
              <w:t xml:space="preserve"> </w:t>
            </w:r>
            <w:r>
              <w:t xml:space="preserve">words on the </w:t>
            </w:r>
            <w:r w:rsidR="00352718">
              <w:t xml:space="preserve">following </w:t>
            </w:r>
            <w:r>
              <w:t>questions, and provide specific examples to support your answers.</w:t>
            </w:r>
          </w:p>
          <w:p w14:paraId="3BFFA467" w14:textId="77777777" w:rsidR="00631550" w:rsidRDefault="00631550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2068B88E" w14:textId="7CB9F3CF" w:rsidR="007603E1" w:rsidRPr="00631550" w:rsidRDefault="007603E1" w:rsidP="00C9669E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631550">
              <w:rPr>
                <w:rFonts w:cs="Arial"/>
                <w:szCs w:val="20"/>
              </w:rPr>
              <w:t>Reflect on y</w:t>
            </w:r>
            <w:r w:rsidR="00B837F6">
              <w:rPr>
                <w:rFonts w:cs="Arial"/>
                <w:szCs w:val="20"/>
              </w:rPr>
              <w:t>our experience with video games.</w:t>
            </w:r>
            <w:r w:rsidRPr="00631550">
              <w:rPr>
                <w:rFonts w:cs="Arial"/>
                <w:szCs w:val="20"/>
              </w:rPr>
              <w:t xml:space="preserve"> If you are a gamer, briefly describe the types of games you enjoy. If you are not a gamer, briefly describe what exposure you have had to video games and what your general impressions are. </w:t>
            </w:r>
            <w:r w:rsidR="00352718">
              <w:rPr>
                <w:rFonts w:cs="Arial"/>
                <w:szCs w:val="20"/>
              </w:rPr>
              <w:br/>
            </w:r>
          </w:p>
          <w:p w14:paraId="32B0055F" w14:textId="77777777" w:rsidR="00390DE4" w:rsidRDefault="007603E1" w:rsidP="00631550">
            <w:pPr>
              <w:pStyle w:val="ListParagraph"/>
              <w:numPr>
                <w:ilvl w:val="0"/>
                <w:numId w:val="17"/>
              </w:numPr>
              <w:contextualSpacing/>
            </w:pPr>
            <w:r>
              <w:t>How have digital games influenced media culture, and vice versa?</w:t>
            </w:r>
            <w:r w:rsidR="00631550">
              <w:t xml:space="preserve"> </w:t>
            </w:r>
            <w:r w:rsidR="005B4031">
              <w:t>What do you think video games will be like in the future?</w:t>
            </w:r>
          </w:p>
          <w:p w14:paraId="2C69E842" w14:textId="77777777" w:rsidR="00631550" w:rsidRDefault="00631550" w:rsidP="00631550">
            <w:pPr>
              <w:contextualSpacing/>
            </w:pPr>
          </w:p>
          <w:p w14:paraId="7AFE1DF0" w14:textId="77777777" w:rsidR="00D47F8F" w:rsidRDefault="00631550" w:rsidP="00631550">
            <w:pPr>
              <w:contextualSpacing/>
              <w:rPr>
                <w:rFonts w:cs="Arial"/>
                <w:szCs w:val="20"/>
              </w:rPr>
            </w:pPr>
            <w:r w:rsidRPr="00FF024C">
              <w:rPr>
                <w:rFonts w:cs="Arial"/>
                <w:szCs w:val="20"/>
              </w:rPr>
              <w:t>Note</w:t>
            </w:r>
            <w:r w:rsidRPr="00943AE2">
              <w:rPr>
                <w:rFonts w:cs="Arial"/>
                <w:szCs w:val="20"/>
              </w:rPr>
              <w:t>:</w:t>
            </w:r>
            <w:r w:rsidRPr="00CC2176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0D9A8F64" w14:textId="77777777" w:rsidR="00D47F8F" w:rsidRDefault="00D47F8F" w:rsidP="00631550">
            <w:pPr>
              <w:contextualSpacing/>
              <w:rPr>
                <w:rFonts w:cs="Arial"/>
                <w:szCs w:val="20"/>
              </w:rPr>
            </w:pPr>
          </w:p>
          <w:p w14:paraId="4C6A0381" w14:textId="7D7BA13B" w:rsidR="00631550" w:rsidRPr="00605E0A" w:rsidRDefault="00D47F8F" w:rsidP="00631550">
            <w:pPr>
              <w:contextualSpacing/>
            </w:pPr>
            <w:r w:rsidRPr="00127EB1">
              <w:rPr>
                <w:b/>
              </w:rPr>
              <w:t>Respond</w:t>
            </w:r>
            <w:r>
              <w:rPr>
                <w:b/>
              </w:rPr>
              <w:t xml:space="preserve"> </w:t>
            </w:r>
            <w:r>
              <w:t>to at least three</w:t>
            </w:r>
            <w:r>
              <w:rPr>
                <w:b/>
              </w:rPr>
              <w:t xml:space="preserve"> </w:t>
            </w:r>
            <w:r>
              <w:t xml:space="preserve">students </w:t>
            </w:r>
            <w:r>
              <w:rPr>
                <w:rFonts w:cs="Arial"/>
                <w:szCs w:val="20"/>
              </w:rPr>
              <w:t>as to what you agree or disagree with in their answers</w:t>
            </w:r>
            <w:r>
              <w:t xml:space="preserve">. </w:t>
            </w:r>
            <w:r w:rsidR="00631550" w:rsidRPr="00CC2176">
              <w:rPr>
                <w:rFonts w:cs="Arial"/>
                <w:szCs w:val="20"/>
              </w:rPr>
              <w:t>All responses must be posted by 11:59 p.m. (Eastern time) on Sunday.</w:t>
            </w:r>
            <w:r w:rsidR="000F78F5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1A153CDD" w14:textId="6196433C" w:rsidR="005B10FE" w:rsidRPr="00842155" w:rsidRDefault="004A77EB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1.1, </w:t>
            </w:r>
            <w:r w:rsidR="00605E0A">
              <w:rPr>
                <w:rFonts w:cs="Arial"/>
                <w:szCs w:val="20"/>
              </w:rPr>
              <w:t>1.3</w:t>
            </w:r>
          </w:p>
        </w:tc>
        <w:tc>
          <w:tcPr>
            <w:tcW w:w="1440" w:type="dxa"/>
          </w:tcPr>
          <w:p w14:paraId="3BCCAB53" w14:textId="39EDFFEC" w:rsidR="005B10FE" w:rsidRPr="00842155" w:rsidRDefault="00ED6C36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1hr</w:t>
            </w:r>
          </w:p>
        </w:tc>
      </w:tr>
      <w:tr w:rsidR="005B10FE" w:rsidRPr="007F339F" w14:paraId="3EEA66DC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4A995DC" w14:textId="4056FE21" w:rsidR="001E7CD9" w:rsidRDefault="001E7CD9" w:rsidP="001E7CD9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>The Sleeper Curve</w:t>
            </w:r>
          </w:p>
          <w:p w14:paraId="38E6F216" w14:textId="77777777" w:rsidR="001E7CD9" w:rsidRDefault="001E7CD9" w:rsidP="001E7CD9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0EE215AE" w14:textId="6BF8C4FC" w:rsidR="001E7CD9" w:rsidRPr="00117F3A" w:rsidRDefault="001E7CD9" w:rsidP="001E7CD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</w:t>
            </w:r>
            <w:r w:rsidR="00943AE2">
              <w:rPr>
                <w:rFonts w:cs="Arial"/>
                <w:szCs w:val="20"/>
              </w:rPr>
              <w:t>“</w:t>
            </w:r>
            <w:r>
              <w:rPr>
                <w:rFonts w:cs="Arial"/>
                <w:szCs w:val="20"/>
              </w:rPr>
              <w:t>Case Study: The Sleeper Curve</w:t>
            </w:r>
            <w:r w:rsidR="00943AE2">
              <w:rPr>
                <w:rFonts w:cs="Arial"/>
                <w:szCs w:val="20"/>
              </w:rPr>
              <w:t>”</w:t>
            </w:r>
            <w:r>
              <w:rPr>
                <w:rFonts w:cs="Arial"/>
                <w:szCs w:val="20"/>
              </w:rPr>
              <w:t xml:space="preserve"> on p. 22 of </w:t>
            </w:r>
            <w:r w:rsidRPr="00903612">
              <w:rPr>
                <w:rFonts w:cs="Arial"/>
                <w:i/>
                <w:szCs w:val="20"/>
              </w:rPr>
              <w:t xml:space="preserve">Media </w:t>
            </w:r>
            <w:r w:rsidR="00943AE2">
              <w:rPr>
                <w:rFonts w:cs="Arial"/>
                <w:i/>
                <w:szCs w:val="20"/>
              </w:rPr>
              <w:t>&amp;</w:t>
            </w:r>
            <w:r w:rsidR="00943AE2" w:rsidRPr="00903612">
              <w:rPr>
                <w:rFonts w:cs="Arial"/>
                <w:i/>
                <w:szCs w:val="20"/>
              </w:rPr>
              <w:t xml:space="preserve"> </w:t>
            </w:r>
            <w:r w:rsidRPr="00903612">
              <w:rPr>
                <w:rFonts w:cs="Arial"/>
                <w:i/>
                <w:szCs w:val="20"/>
              </w:rPr>
              <w:t>Culture</w:t>
            </w:r>
            <w:r>
              <w:rPr>
                <w:rFonts w:cs="Arial"/>
                <w:szCs w:val="20"/>
              </w:rPr>
              <w:t xml:space="preserve">. </w:t>
            </w:r>
            <w:r>
              <w:t xml:space="preserve"> </w:t>
            </w:r>
          </w:p>
          <w:p w14:paraId="126665F7" w14:textId="77777777" w:rsidR="001E7CD9" w:rsidRDefault="001E7CD9" w:rsidP="001E7CD9">
            <w:pPr>
              <w:contextualSpacing/>
            </w:pPr>
          </w:p>
          <w:p w14:paraId="0FCB1115" w14:textId="41A9F93F" w:rsidR="0059778F" w:rsidRDefault="001E7CD9" w:rsidP="001E7CD9">
            <w:pPr>
              <w:contextualSpacing/>
            </w:pPr>
            <w:r w:rsidRPr="00117F3A">
              <w:rPr>
                <w:b/>
              </w:rPr>
              <w:t>Interview</w:t>
            </w:r>
            <w:r>
              <w:t xml:space="preserve"> someone from an earlier generation about </w:t>
            </w:r>
            <w:r w:rsidR="0059778F">
              <w:t xml:space="preserve">his or her </w:t>
            </w:r>
            <w:r>
              <w:t xml:space="preserve">popular entertainment preferences. </w:t>
            </w:r>
          </w:p>
          <w:p w14:paraId="4BBB2355" w14:textId="77777777" w:rsidR="0059778F" w:rsidRDefault="0059778F" w:rsidP="001E7CD9">
            <w:pPr>
              <w:contextualSpacing/>
            </w:pPr>
          </w:p>
          <w:p w14:paraId="7D627F95" w14:textId="4B89C04C" w:rsidR="001E7CD9" w:rsidRPr="00FF024C" w:rsidRDefault="001E7CD9" w:rsidP="001E7CD9">
            <w:pPr>
              <w:contextualSpacing/>
            </w:pPr>
            <w:r w:rsidRPr="00FF024C">
              <w:t>Note</w:t>
            </w:r>
            <w:r w:rsidR="0059778F" w:rsidRPr="00FF024C">
              <w:t>:</w:t>
            </w:r>
            <w:r w:rsidRPr="00FF024C">
              <w:t xml:space="preserve"> This is intended to be an informal, casual interview, approximately 10 to 15</w:t>
            </w:r>
            <w:r w:rsidR="0059778F">
              <w:t xml:space="preserve"> </w:t>
            </w:r>
            <w:r w:rsidRPr="00FF024C">
              <w:t>minutes long.</w:t>
            </w:r>
          </w:p>
          <w:p w14:paraId="46C56293" w14:textId="77777777" w:rsidR="001E7CD9" w:rsidRDefault="001E7CD9" w:rsidP="001E7CD9">
            <w:pPr>
              <w:contextualSpacing/>
              <w:rPr>
                <w:i/>
              </w:rPr>
            </w:pPr>
          </w:p>
          <w:p w14:paraId="1D638D87" w14:textId="4CC56341" w:rsidR="001E7CD9" w:rsidRDefault="001E7CD9" w:rsidP="001E7CD9">
            <w:pPr>
              <w:contextualSpacing/>
            </w:pPr>
            <w:r w:rsidRPr="002949D9">
              <w:rPr>
                <w:b/>
              </w:rPr>
              <w:t>Address</w:t>
            </w:r>
            <w:r>
              <w:t xml:space="preserve"> the</w:t>
            </w:r>
            <w:r w:rsidR="0059778F">
              <w:t xml:space="preserve"> following</w:t>
            </w:r>
            <w:r>
              <w:t xml:space="preserve"> topics in your interview, and ensure that you ask sufficient follow</w:t>
            </w:r>
            <w:r w:rsidR="0059778F">
              <w:t>-</w:t>
            </w:r>
            <w:r>
              <w:t>up questions to elicit further details and examples:</w:t>
            </w:r>
          </w:p>
          <w:p w14:paraId="0F392BA5" w14:textId="77777777" w:rsidR="001E7CD9" w:rsidRDefault="001E7CD9" w:rsidP="001E7CD9">
            <w:pPr>
              <w:contextualSpacing/>
            </w:pPr>
          </w:p>
          <w:p w14:paraId="1F4C03E1" w14:textId="4B7D8011" w:rsidR="001E7CD9" w:rsidRDefault="0059778F" w:rsidP="007C721C">
            <w:pPr>
              <w:pStyle w:val="ListParagraph"/>
              <w:numPr>
                <w:ilvl w:val="0"/>
                <w:numId w:val="39"/>
              </w:numPr>
              <w:contextualSpacing/>
            </w:pPr>
            <w:r>
              <w:t xml:space="preserve">The person’s </w:t>
            </w:r>
            <w:r w:rsidR="001E7CD9">
              <w:t xml:space="preserve">impressions of popular entertainment such as TV shows, movies, music artists, </w:t>
            </w:r>
            <w:r w:rsidR="0066189F">
              <w:t>and</w:t>
            </w:r>
            <w:r w:rsidR="001E7CD9">
              <w:t xml:space="preserve"> video games </w:t>
            </w:r>
            <w:r>
              <w:br/>
            </w:r>
          </w:p>
          <w:p w14:paraId="423D8549" w14:textId="474B7CEF" w:rsidR="001E7CD9" w:rsidRDefault="001E7CD9" w:rsidP="007C721C">
            <w:pPr>
              <w:pStyle w:val="ListParagraph"/>
              <w:numPr>
                <w:ilvl w:val="0"/>
                <w:numId w:val="39"/>
              </w:numPr>
              <w:contextualSpacing/>
            </w:pPr>
            <w:r>
              <w:t xml:space="preserve">How </w:t>
            </w:r>
            <w:r w:rsidR="0059778F">
              <w:t xml:space="preserve">the person’s </w:t>
            </w:r>
            <w:r>
              <w:t xml:space="preserve">preferences and values in shows, movies, music, and games have changed over </w:t>
            </w:r>
            <w:r w:rsidR="0059778F">
              <w:t xml:space="preserve">his or her </w:t>
            </w:r>
            <w:r>
              <w:t>lifetime</w:t>
            </w:r>
            <w:r w:rsidR="0059778F">
              <w:br/>
            </w:r>
          </w:p>
          <w:p w14:paraId="4D2F2459" w14:textId="45F13A24" w:rsidR="001E7CD9" w:rsidRDefault="001E7CD9" w:rsidP="007C721C">
            <w:pPr>
              <w:pStyle w:val="ListParagraph"/>
              <w:numPr>
                <w:ilvl w:val="0"/>
                <w:numId w:val="39"/>
              </w:numPr>
              <w:contextualSpacing/>
            </w:pPr>
            <w:r>
              <w:t xml:space="preserve">Whether </w:t>
            </w:r>
            <w:r w:rsidR="0059778F">
              <w:t xml:space="preserve">he or she </w:t>
            </w:r>
            <w:r>
              <w:t>think</w:t>
            </w:r>
            <w:r w:rsidR="00E45529">
              <w:t>s</w:t>
            </w:r>
            <w:r>
              <w:t xml:space="preserve"> the content of popular TV shows, movies, </w:t>
            </w:r>
            <w:r w:rsidR="0066189F">
              <w:t>and</w:t>
            </w:r>
            <w:r>
              <w:t xml:space="preserve"> games is becoming simpler or more complex</w:t>
            </w:r>
            <w:r w:rsidR="000F78F5">
              <w:t>, and why</w:t>
            </w:r>
            <w:r w:rsidR="0059778F">
              <w:br/>
            </w:r>
          </w:p>
          <w:p w14:paraId="24925A94" w14:textId="6F5BD85B" w:rsidR="001E7CD9" w:rsidRPr="00117F3A" w:rsidRDefault="001E7CD9" w:rsidP="007C721C">
            <w:pPr>
              <w:pStyle w:val="ListParagraph"/>
              <w:numPr>
                <w:ilvl w:val="0"/>
                <w:numId w:val="39"/>
              </w:numPr>
              <w:contextualSpacing/>
            </w:pPr>
            <w:r>
              <w:t xml:space="preserve">To what degree </w:t>
            </w:r>
            <w:r w:rsidR="0059778F">
              <w:t xml:space="preserve">he or she </w:t>
            </w:r>
            <w:r>
              <w:t>utilize</w:t>
            </w:r>
            <w:r w:rsidR="0059778F">
              <w:t>s</w:t>
            </w:r>
            <w:r>
              <w:t xml:space="preserve"> the Internet or mobile devices to enjoy popular entertainment</w:t>
            </w:r>
          </w:p>
          <w:p w14:paraId="1DA996FD" w14:textId="77777777" w:rsidR="001E7CD9" w:rsidRDefault="001E7CD9" w:rsidP="001E7CD9">
            <w:pPr>
              <w:contextualSpacing/>
            </w:pPr>
          </w:p>
          <w:p w14:paraId="0E123CBB" w14:textId="318813EB" w:rsidR="001E7CD9" w:rsidRDefault="001E7CD9" w:rsidP="001E7CD9">
            <w:pPr>
              <w:contextualSpacing/>
            </w:pPr>
            <w:r w:rsidRPr="00117F3A">
              <w:rPr>
                <w:b/>
              </w:rPr>
              <w:t>Write</w:t>
            </w:r>
            <w:r>
              <w:t xml:space="preserve"> a 350-word (1</w:t>
            </w:r>
            <w:r w:rsidR="0059778F">
              <w:t>-</w:t>
            </w:r>
            <w:r>
              <w:t xml:space="preserve">page) analysis of your interview findings. What similarities and differences did you discover between yourself and your interviewee? </w:t>
            </w:r>
          </w:p>
          <w:p w14:paraId="6CB09D16" w14:textId="77777777" w:rsidR="001E7CD9" w:rsidRDefault="001E7CD9" w:rsidP="001E7CD9">
            <w:pPr>
              <w:contextualSpacing/>
            </w:pPr>
          </w:p>
          <w:p w14:paraId="4E8735F3" w14:textId="77777777" w:rsidR="001E7CD9" w:rsidRDefault="001E7CD9" w:rsidP="001E7CD9">
            <w:pPr>
              <w:contextualSpacing/>
            </w:pPr>
            <w:r w:rsidRPr="002A75D5">
              <w:rPr>
                <w:b/>
              </w:rPr>
              <w:t>Adhere</w:t>
            </w:r>
            <w:r>
              <w:t xml:space="preserve"> to APA guidelines for quoting or paraphrasing your interviewee’s responses. </w:t>
            </w:r>
          </w:p>
          <w:p w14:paraId="342D86EA" w14:textId="77777777" w:rsidR="001E7CD9" w:rsidRDefault="001E7CD9" w:rsidP="001E7CD9">
            <w:pPr>
              <w:contextualSpacing/>
            </w:pPr>
          </w:p>
          <w:p w14:paraId="519D9E77" w14:textId="0F75BD6E" w:rsidR="001E7CD9" w:rsidRDefault="001E7CD9" w:rsidP="001E7CD9">
            <w:pPr>
              <w:contextualSpacing/>
            </w:pPr>
            <w:r w:rsidRPr="00994C57">
              <w:rPr>
                <w:b/>
              </w:rPr>
              <w:t>Attach</w:t>
            </w:r>
            <w:r>
              <w:t xml:space="preserve"> a transcript, summary, or recording of your interviewee’s responses as an appendix to your analysis. </w:t>
            </w:r>
            <w:r w:rsidR="00BD28E4">
              <w:t xml:space="preserve">Review the Recording Tutorials for guidance. </w:t>
            </w:r>
          </w:p>
          <w:p w14:paraId="26D524CE" w14:textId="77777777" w:rsidR="001E7CD9" w:rsidRDefault="001E7CD9" w:rsidP="001E7CD9">
            <w:pPr>
              <w:contextualSpacing/>
            </w:pPr>
          </w:p>
          <w:p w14:paraId="236656B3" w14:textId="3822C86E" w:rsidR="00713771" w:rsidRPr="00605E0A" w:rsidRDefault="001E7CD9" w:rsidP="004E7E1C">
            <w:pPr>
              <w:contextualSpacing/>
            </w:pPr>
            <w:r w:rsidRPr="00713771">
              <w:rPr>
                <w:b/>
              </w:rPr>
              <w:t>Submit</w:t>
            </w:r>
            <w:r>
              <w:t xml:space="preserve"> your analysis </w:t>
            </w:r>
            <w:r w:rsidR="004E7E1C">
              <w:t>through Blackboard</w:t>
            </w:r>
            <w:r>
              <w:t>.</w:t>
            </w:r>
          </w:p>
        </w:tc>
        <w:tc>
          <w:tcPr>
            <w:tcW w:w="1440" w:type="dxa"/>
          </w:tcPr>
          <w:p w14:paraId="2818DD62" w14:textId="5C9E4B1B" w:rsidR="005B10FE" w:rsidRPr="009F6FAF" w:rsidRDefault="0085716C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</w:t>
            </w:r>
            <w:r w:rsidR="00287707">
              <w:rPr>
                <w:rFonts w:cs="Arial"/>
                <w:szCs w:val="20"/>
              </w:rPr>
              <w:t xml:space="preserve">, </w:t>
            </w:r>
            <w:r w:rsidR="004A77EB">
              <w:rPr>
                <w:rFonts w:cs="Arial"/>
                <w:szCs w:val="20"/>
              </w:rPr>
              <w:t xml:space="preserve">1.2, </w:t>
            </w:r>
            <w:r w:rsidR="00287707">
              <w:rPr>
                <w:rFonts w:cs="Arial"/>
                <w:szCs w:val="20"/>
              </w:rPr>
              <w:t>1.3</w:t>
            </w:r>
          </w:p>
        </w:tc>
        <w:tc>
          <w:tcPr>
            <w:tcW w:w="1440" w:type="dxa"/>
          </w:tcPr>
          <w:p w14:paraId="5CF1AF99" w14:textId="2B345029" w:rsidR="005B10FE" w:rsidRPr="009F6FAF" w:rsidRDefault="00ED6C36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Case Study = 1hr</w:t>
            </w:r>
          </w:p>
        </w:tc>
      </w:tr>
      <w:tr w:rsidR="005B10FE" w:rsidRPr="007F339F" w14:paraId="0E65FF52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78DD70" w14:textId="17134AB5" w:rsidR="005B10FE" w:rsidRDefault="004E7E1C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Media </w:t>
            </w:r>
            <w:r w:rsidR="00605E0A">
              <w:rPr>
                <w:rFonts w:cs="Arial"/>
                <w:b/>
                <w:szCs w:val="20"/>
              </w:rPr>
              <w:t>Convergence</w:t>
            </w:r>
          </w:p>
          <w:p w14:paraId="54D3F185" w14:textId="77777777" w:rsidR="00605E0A" w:rsidRDefault="00605E0A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5B4D962D" w14:textId="051EB450" w:rsidR="00713771" w:rsidRDefault="0085716C" w:rsidP="00713771">
            <w:r w:rsidRPr="00713771">
              <w:rPr>
                <w:b/>
              </w:rPr>
              <w:t>Review</w:t>
            </w:r>
            <w:r w:rsidR="00605E0A">
              <w:t xml:space="preserve"> </w:t>
            </w:r>
            <w:r w:rsidR="00713771">
              <w:t>this week’s videos:</w:t>
            </w:r>
          </w:p>
          <w:p w14:paraId="77D04924" w14:textId="77777777" w:rsidR="0059778F" w:rsidRDefault="0059778F" w:rsidP="00713771"/>
          <w:p w14:paraId="4B6703AE" w14:textId="732326EF" w:rsidR="00713771" w:rsidRPr="00713771" w:rsidRDefault="0059778F" w:rsidP="007C721C">
            <w:pPr>
              <w:pStyle w:val="ListParagraph"/>
              <w:numPr>
                <w:ilvl w:val="0"/>
                <w:numId w:val="36"/>
              </w:numPr>
              <w:rPr>
                <w:rFonts w:cs="Arial"/>
                <w:szCs w:val="20"/>
              </w:rPr>
            </w:pPr>
            <w:r>
              <w:t>“</w:t>
            </w:r>
            <w:hyperlink r:id="rId31" w:history="1">
              <w:r w:rsidR="00713771" w:rsidRPr="00493574">
                <w:rPr>
                  <w:rStyle w:val="Hyperlink"/>
                </w:rPr>
                <w:t>How Social Media Can Make History</w:t>
              </w:r>
            </w:hyperlink>
            <w:r>
              <w:rPr>
                <w:rStyle w:val="Hyperlink"/>
              </w:rPr>
              <w:t>”</w:t>
            </w:r>
            <w:r w:rsidR="00713771">
              <w:t xml:space="preserve"> </w:t>
            </w:r>
            <w:r w:rsidR="007628CE">
              <w:t>(15.44)</w:t>
            </w:r>
          </w:p>
          <w:p w14:paraId="13BE366F" w14:textId="2699876D" w:rsidR="00FF4E8B" w:rsidRDefault="0059778F" w:rsidP="007C721C">
            <w:pPr>
              <w:pStyle w:val="ListParagraph"/>
              <w:numPr>
                <w:ilvl w:val="0"/>
                <w:numId w:val="36"/>
              </w:numPr>
            </w:pPr>
            <w:r>
              <w:t>“</w:t>
            </w:r>
            <w:hyperlink r:id="rId32" w:history="1">
              <w:r w:rsidR="00713771" w:rsidRPr="00493574">
                <w:rPr>
                  <w:rStyle w:val="Hyperlink"/>
                </w:rPr>
                <w:t>Four Principles for the Open World</w:t>
              </w:r>
            </w:hyperlink>
            <w:r>
              <w:rPr>
                <w:rStyle w:val="Hyperlink"/>
              </w:rPr>
              <w:t>”</w:t>
            </w:r>
            <w:r w:rsidR="00713771">
              <w:t xml:space="preserve"> </w:t>
            </w:r>
            <w:r w:rsidR="007628CE">
              <w:t>(17.47)</w:t>
            </w:r>
          </w:p>
          <w:p w14:paraId="033B0D81" w14:textId="77777777" w:rsidR="00605E0A" w:rsidRDefault="00605E0A" w:rsidP="00605E0A"/>
          <w:p w14:paraId="2BE23E2D" w14:textId="125276C2" w:rsidR="001E7CD9" w:rsidRDefault="001E7CD9" w:rsidP="001E7CD9">
            <w:r w:rsidRPr="00805B99">
              <w:rPr>
                <w:b/>
              </w:rPr>
              <w:lastRenderedPageBreak/>
              <w:t>Imagine</w:t>
            </w:r>
            <w:r>
              <w:t xml:space="preserve"> you are a journalist</w:t>
            </w:r>
            <w:r w:rsidR="003230CF">
              <w:t>, and you are writing a blog post for a popular website</w:t>
            </w:r>
            <w:r>
              <w:t xml:space="preserve"> </w:t>
            </w:r>
            <w:r w:rsidR="003230CF">
              <w:t>such as</w:t>
            </w:r>
            <w:r>
              <w:t xml:space="preserve"> </w:t>
            </w:r>
            <w:hyperlink r:id="rId33" w:history="1">
              <w:r w:rsidRPr="00B31708">
                <w:rPr>
                  <w:rStyle w:val="Hyperlink"/>
                </w:rPr>
                <w:t>Huffington Post</w:t>
              </w:r>
            </w:hyperlink>
            <w:r>
              <w:t xml:space="preserve">, </w:t>
            </w:r>
            <w:hyperlink r:id="rId34" w:history="1">
              <w:r w:rsidRPr="00B31708">
                <w:rPr>
                  <w:rStyle w:val="Hyperlink"/>
                </w:rPr>
                <w:t>TechCrunch</w:t>
              </w:r>
            </w:hyperlink>
            <w:r>
              <w:t xml:space="preserve">, </w:t>
            </w:r>
            <w:hyperlink r:id="rId35" w:history="1">
              <w:r w:rsidRPr="00B31708">
                <w:rPr>
                  <w:rStyle w:val="Hyperlink"/>
                </w:rPr>
                <w:t>Mashable</w:t>
              </w:r>
            </w:hyperlink>
            <w:r>
              <w:t xml:space="preserve">, </w:t>
            </w:r>
            <w:hyperlink r:id="rId36" w:history="1">
              <w:r w:rsidRPr="00B31708">
                <w:rPr>
                  <w:rStyle w:val="Hyperlink"/>
                </w:rPr>
                <w:t>Gawker</w:t>
              </w:r>
            </w:hyperlink>
            <w:r>
              <w:t xml:space="preserve">, </w:t>
            </w:r>
            <w:hyperlink r:id="rId37" w:history="1">
              <w:r w:rsidRPr="00B31708">
                <w:rPr>
                  <w:rStyle w:val="Hyperlink"/>
                </w:rPr>
                <w:t>HotAir</w:t>
              </w:r>
            </w:hyperlink>
            <w:r>
              <w:t xml:space="preserve">, </w:t>
            </w:r>
            <w:r w:rsidR="003230CF">
              <w:t>or</w:t>
            </w:r>
            <w:r>
              <w:t xml:space="preserve"> </w:t>
            </w:r>
            <w:hyperlink r:id="rId38" w:history="1">
              <w:r w:rsidRPr="00B31708">
                <w:rPr>
                  <w:rStyle w:val="Hyperlink"/>
                </w:rPr>
                <w:t>ThinkProgress</w:t>
              </w:r>
            </w:hyperlink>
            <w:r w:rsidR="003230CF">
              <w:t>.</w:t>
            </w:r>
            <w:r>
              <w:t xml:space="preserve"> Consider </w:t>
            </w:r>
            <w:r w:rsidR="003230CF">
              <w:t xml:space="preserve">the appropriate writing tone and style for </w:t>
            </w:r>
            <w:r>
              <w:t>your audience as you write your blog post.</w:t>
            </w:r>
          </w:p>
          <w:p w14:paraId="16E009BC" w14:textId="77777777" w:rsidR="001E7CD9" w:rsidRDefault="001E7CD9" w:rsidP="00605E0A"/>
          <w:p w14:paraId="0B81C4CA" w14:textId="1DEF498F" w:rsidR="00605E0A" w:rsidRDefault="0043067F" w:rsidP="00605E0A">
            <w:r>
              <w:rPr>
                <w:b/>
              </w:rPr>
              <w:t>Write</w:t>
            </w:r>
            <w:r w:rsidR="0085716C">
              <w:t xml:space="preserve"> </w:t>
            </w:r>
            <w:r>
              <w:t>a</w:t>
            </w:r>
            <w:r w:rsidR="0085716C">
              <w:t xml:space="preserve"> 500</w:t>
            </w:r>
            <w:r>
              <w:t>-</w:t>
            </w:r>
            <w:r w:rsidR="0085716C">
              <w:t>word</w:t>
            </w:r>
            <w:r>
              <w:t xml:space="preserve"> </w:t>
            </w:r>
            <w:r w:rsidR="00B56626">
              <w:t>(1.5</w:t>
            </w:r>
            <w:r w:rsidR="0059778F">
              <w:t>-</w:t>
            </w:r>
            <w:r w:rsidR="00B56626">
              <w:t xml:space="preserve">page) </w:t>
            </w:r>
            <w:r w:rsidR="004F7648">
              <w:t>blog</w:t>
            </w:r>
            <w:r>
              <w:t xml:space="preserve"> </w:t>
            </w:r>
            <w:r w:rsidR="00713771">
              <w:t xml:space="preserve">post </w:t>
            </w:r>
            <w:r>
              <w:t xml:space="preserve">in which you answer the </w:t>
            </w:r>
            <w:r w:rsidR="0059778F">
              <w:t xml:space="preserve">following </w:t>
            </w:r>
            <w:r>
              <w:t>questions</w:t>
            </w:r>
            <w:r w:rsidR="0059778F">
              <w:t>:</w:t>
            </w:r>
            <w:r w:rsidR="0085716C">
              <w:t xml:space="preserve"> </w:t>
            </w:r>
          </w:p>
          <w:p w14:paraId="0C673256" w14:textId="77777777" w:rsidR="00605E0A" w:rsidRDefault="00605E0A" w:rsidP="00605E0A"/>
          <w:p w14:paraId="7F76186C" w14:textId="650D5C19" w:rsidR="001E7CD9" w:rsidRDefault="001E7CD9" w:rsidP="001E7CD9">
            <w:pPr>
              <w:pStyle w:val="ListParagraph"/>
              <w:numPr>
                <w:ilvl w:val="0"/>
                <w:numId w:val="18"/>
              </w:numPr>
              <w:contextualSpacing/>
            </w:pPr>
            <w:r>
              <w:t>What were the conditions that enabled media convergence?</w:t>
            </w:r>
            <w:r w:rsidR="00001251">
              <w:br/>
            </w:r>
          </w:p>
          <w:p w14:paraId="7093D12E" w14:textId="4C932195" w:rsidR="001E7CD9" w:rsidRDefault="001E7CD9" w:rsidP="001E7CD9">
            <w:pPr>
              <w:pStyle w:val="ListParagraph"/>
              <w:numPr>
                <w:ilvl w:val="0"/>
                <w:numId w:val="18"/>
              </w:numPr>
              <w:contextualSpacing/>
            </w:pPr>
            <w:r>
              <w:t>What are the significant milestones for mobile devices as playing a part in media convergence?</w:t>
            </w:r>
            <w:r w:rsidR="00001251">
              <w:br/>
            </w:r>
          </w:p>
          <w:p w14:paraId="71CCCBEB" w14:textId="437C21E7" w:rsidR="001E7CD9" w:rsidRDefault="001E7CD9" w:rsidP="001E7CD9">
            <w:pPr>
              <w:pStyle w:val="ListParagraph"/>
              <w:numPr>
                <w:ilvl w:val="0"/>
                <w:numId w:val="18"/>
              </w:numPr>
              <w:contextualSpacing/>
            </w:pPr>
            <w:r>
              <w:t>How has digital convergence changed the function of gaming consoles?</w:t>
            </w:r>
            <w:r w:rsidR="00001251">
              <w:br/>
            </w:r>
          </w:p>
          <w:p w14:paraId="58B7DA19" w14:textId="2481E9E9" w:rsidR="001E7CD9" w:rsidRDefault="001E7CD9" w:rsidP="001E7CD9">
            <w:pPr>
              <w:pStyle w:val="ListParagraph"/>
              <w:numPr>
                <w:ilvl w:val="0"/>
                <w:numId w:val="18"/>
              </w:numPr>
              <w:contextualSpacing/>
            </w:pPr>
            <w:r>
              <w:t xml:space="preserve">How does Clay Shirky explain a media landscape that puts an end to top-down control of news and </w:t>
            </w:r>
            <w:r w:rsidR="00001251">
              <w:t xml:space="preserve">that </w:t>
            </w:r>
            <w:r>
              <w:t>changes politics?</w:t>
            </w:r>
            <w:r w:rsidR="00001251">
              <w:br/>
            </w:r>
          </w:p>
          <w:p w14:paraId="2036E84C" w14:textId="45CB54D3" w:rsidR="001E7CD9" w:rsidRDefault="001E7CD9" w:rsidP="001E7CD9">
            <w:pPr>
              <w:pStyle w:val="ListParagraph"/>
              <w:numPr>
                <w:ilvl w:val="0"/>
                <w:numId w:val="18"/>
              </w:numPr>
              <w:contextualSpacing/>
            </w:pPr>
            <w:r>
              <w:t>Technology has allowed our world to become more open and transparent. Does this make our world a better place? Why?</w:t>
            </w:r>
            <w:r w:rsidR="00001251">
              <w:br/>
            </w:r>
          </w:p>
          <w:p w14:paraId="757A5EB5" w14:textId="77777777" w:rsidR="001E7CD9" w:rsidRDefault="001E7CD9" w:rsidP="001E7CD9">
            <w:pPr>
              <w:pStyle w:val="ListParagraph"/>
              <w:numPr>
                <w:ilvl w:val="0"/>
                <w:numId w:val="18"/>
              </w:numPr>
              <w:contextualSpacing/>
            </w:pPr>
            <w:r>
              <w:t xml:space="preserve">What elements of today’s digital world are parts of the </w:t>
            </w:r>
            <w:r w:rsidRPr="009F1AFA">
              <w:t>Semantic</w:t>
            </w:r>
            <w:r>
              <w:t xml:space="preserve"> Web?</w:t>
            </w:r>
          </w:p>
          <w:p w14:paraId="489A689B" w14:textId="77777777" w:rsidR="00BD28E4" w:rsidRDefault="00BD28E4" w:rsidP="00A357B4">
            <w:pPr>
              <w:contextualSpacing/>
            </w:pPr>
          </w:p>
          <w:p w14:paraId="11127914" w14:textId="77777777" w:rsidR="00A357B4" w:rsidRDefault="00A357B4" w:rsidP="00A357B4">
            <w:pPr>
              <w:contextualSpacing/>
            </w:pPr>
            <w:r w:rsidRPr="00A357B4">
              <w:rPr>
                <w:b/>
              </w:rPr>
              <w:t>Illustrate</w:t>
            </w:r>
            <w:r>
              <w:t xml:space="preserve"> your blog post with images, videos, or links to relevant websites. </w:t>
            </w:r>
          </w:p>
          <w:p w14:paraId="0CBBAE1D" w14:textId="77777777" w:rsidR="00A357B4" w:rsidRDefault="00A357B4" w:rsidP="00A357B4">
            <w:pPr>
              <w:contextualSpacing/>
            </w:pPr>
          </w:p>
          <w:p w14:paraId="0AF039DB" w14:textId="77777777" w:rsidR="00713771" w:rsidRDefault="00B31708" w:rsidP="00713771">
            <w:pPr>
              <w:contextualSpacing/>
            </w:pPr>
            <w:r w:rsidRPr="00B31708">
              <w:rPr>
                <w:b/>
              </w:rPr>
              <w:t>Include</w:t>
            </w:r>
            <w:r>
              <w:t xml:space="preserve"> a title for your blog post. </w:t>
            </w:r>
          </w:p>
          <w:p w14:paraId="6BA3C586" w14:textId="77777777" w:rsidR="00B31708" w:rsidRDefault="00B31708" w:rsidP="00713771">
            <w:pPr>
              <w:contextualSpacing/>
            </w:pPr>
          </w:p>
          <w:p w14:paraId="3C5CF951" w14:textId="4C955630" w:rsidR="00713771" w:rsidRPr="0085716C" w:rsidRDefault="00713771" w:rsidP="00713771">
            <w:pPr>
              <w:contextualSpacing/>
            </w:pPr>
            <w:r w:rsidRPr="00713771">
              <w:rPr>
                <w:b/>
              </w:rPr>
              <w:t>Submit</w:t>
            </w:r>
            <w:r>
              <w:t xml:space="preserve"> your blog post </w:t>
            </w:r>
            <w:r w:rsidR="004E7E1C">
              <w:t>through Blackboard</w:t>
            </w:r>
            <w:r>
              <w:t xml:space="preserve">. </w:t>
            </w:r>
          </w:p>
        </w:tc>
        <w:tc>
          <w:tcPr>
            <w:tcW w:w="1440" w:type="dxa"/>
          </w:tcPr>
          <w:p w14:paraId="55D55CFC" w14:textId="3FB443BE" w:rsidR="005B10FE" w:rsidRPr="009F6FAF" w:rsidRDefault="004A77EB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 xml:space="preserve">1.1, </w:t>
            </w:r>
            <w:r w:rsidR="00605E0A">
              <w:rPr>
                <w:rFonts w:cs="Arial"/>
                <w:szCs w:val="20"/>
              </w:rPr>
              <w:t>1.2</w:t>
            </w:r>
            <w:r w:rsidR="00287707">
              <w:rPr>
                <w:rFonts w:cs="Arial"/>
                <w:szCs w:val="20"/>
              </w:rPr>
              <w:t>, 1.3</w:t>
            </w:r>
          </w:p>
        </w:tc>
        <w:tc>
          <w:tcPr>
            <w:tcW w:w="1440" w:type="dxa"/>
          </w:tcPr>
          <w:p w14:paraId="755D111A" w14:textId="65A11B70" w:rsidR="005B10FE" w:rsidRPr="009F6FAF" w:rsidRDefault="00ED6C36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Blog = 1hr</w:t>
            </w:r>
          </w:p>
        </w:tc>
      </w:tr>
      <w:tr w:rsidR="005B10FE" w:rsidRPr="007F339F" w14:paraId="6A69C1F4" w14:textId="77777777" w:rsidTr="005B10FE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A009D6A" w14:textId="564EA682" w:rsidR="005B10FE" w:rsidRDefault="000F0E13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605E0A">
              <w:rPr>
                <w:rFonts w:cs="Arial"/>
                <w:b/>
                <w:szCs w:val="20"/>
              </w:rPr>
              <w:t>Media Literacy</w:t>
            </w:r>
            <w:r w:rsidR="00605E0A">
              <w:rPr>
                <w:rFonts w:cs="Arial"/>
                <w:b/>
                <w:szCs w:val="20"/>
              </w:rPr>
              <w:t xml:space="preserve"> and the Critical Process</w:t>
            </w:r>
          </w:p>
          <w:p w14:paraId="04A3E74B" w14:textId="77777777" w:rsidR="00605E0A" w:rsidRDefault="00605E0A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1EECDE6C" w14:textId="0E8D0C18" w:rsidR="00AA3C46" w:rsidRDefault="00AA3C46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 xml:space="preserve">the </w:t>
            </w:r>
            <w:r w:rsidR="00001251">
              <w:rPr>
                <w:rFonts w:cs="Arial"/>
                <w:szCs w:val="20"/>
              </w:rPr>
              <w:t>five</w:t>
            </w:r>
            <w:r>
              <w:rPr>
                <w:rFonts w:cs="Arial"/>
                <w:szCs w:val="20"/>
              </w:rPr>
              <w:t xml:space="preserve">-step process </w:t>
            </w:r>
            <w:r w:rsidR="0062281D">
              <w:rPr>
                <w:rFonts w:cs="Arial"/>
                <w:szCs w:val="20"/>
              </w:rPr>
              <w:t>on p</w:t>
            </w:r>
            <w:r w:rsidR="00713771">
              <w:rPr>
                <w:rFonts w:cs="Arial"/>
                <w:szCs w:val="20"/>
              </w:rPr>
              <w:t>p</w:t>
            </w:r>
            <w:r w:rsidR="0062281D">
              <w:rPr>
                <w:rFonts w:cs="Arial"/>
                <w:szCs w:val="20"/>
              </w:rPr>
              <w:t xml:space="preserve">. </w:t>
            </w:r>
            <w:r w:rsidR="00133201" w:rsidRPr="00133201">
              <w:rPr>
                <w:rFonts w:cs="Arial"/>
                <w:szCs w:val="20"/>
              </w:rPr>
              <w:t>32</w:t>
            </w:r>
            <w:r w:rsidR="00E45529">
              <w:rPr>
                <w:rFonts w:cs="Arial"/>
                <w:szCs w:val="20"/>
              </w:rPr>
              <w:t>–</w:t>
            </w:r>
            <w:r w:rsidR="00133201" w:rsidRPr="00133201">
              <w:rPr>
                <w:rFonts w:cs="Arial"/>
                <w:szCs w:val="20"/>
              </w:rPr>
              <w:t xml:space="preserve">33 </w:t>
            </w:r>
            <w:r w:rsidR="0062281D">
              <w:rPr>
                <w:rFonts w:cs="Arial"/>
                <w:szCs w:val="20"/>
              </w:rPr>
              <w:t xml:space="preserve">of </w:t>
            </w:r>
            <w:r w:rsidR="0062281D" w:rsidRPr="0062281D">
              <w:rPr>
                <w:rFonts w:cs="Arial"/>
                <w:i/>
                <w:szCs w:val="20"/>
              </w:rPr>
              <w:t xml:space="preserve">Media </w:t>
            </w:r>
            <w:r w:rsidR="00001251">
              <w:rPr>
                <w:rFonts w:cs="Arial"/>
                <w:i/>
                <w:szCs w:val="20"/>
              </w:rPr>
              <w:t>&amp;</w:t>
            </w:r>
            <w:r w:rsidR="00001251" w:rsidRPr="0062281D">
              <w:rPr>
                <w:rFonts w:cs="Arial"/>
                <w:i/>
                <w:szCs w:val="20"/>
              </w:rPr>
              <w:t xml:space="preserve"> </w:t>
            </w:r>
            <w:r w:rsidR="0062281D" w:rsidRPr="0062281D">
              <w:rPr>
                <w:rFonts w:cs="Arial"/>
                <w:i/>
                <w:szCs w:val="20"/>
              </w:rPr>
              <w:t>Culture</w:t>
            </w:r>
            <w:r w:rsidR="0062281D">
              <w:rPr>
                <w:rFonts w:cs="Arial"/>
                <w:szCs w:val="20"/>
              </w:rPr>
              <w:t xml:space="preserve">. </w:t>
            </w:r>
          </w:p>
          <w:p w14:paraId="647B758C" w14:textId="77777777" w:rsidR="008808CE" w:rsidRDefault="008808CE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69BA859" w14:textId="16B4713D" w:rsidR="008808CE" w:rsidRDefault="008808CE" w:rsidP="00AA3C46">
            <w:pPr>
              <w:tabs>
                <w:tab w:val="left" w:pos="2329"/>
              </w:tabs>
            </w:pPr>
            <w:r>
              <w:rPr>
                <w:b/>
              </w:rPr>
              <w:t>Select</w:t>
            </w:r>
            <w:r>
              <w:t xml:space="preserve"> one of the following controversial topics: </w:t>
            </w:r>
          </w:p>
          <w:p w14:paraId="38AC5584" w14:textId="77777777" w:rsidR="00AA3C46" w:rsidRDefault="00AA3C46" w:rsidP="00AA3C46">
            <w:pPr>
              <w:tabs>
                <w:tab w:val="left" w:pos="2329"/>
              </w:tabs>
            </w:pPr>
          </w:p>
          <w:p w14:paraId="46597765" w14:textId="77777777" w:rsidR="00693D48" w:rsidRDefault="00693D48" w:rsidP="003B7847">
            <w:pPr>
              <w:pStyle w:val="ListParagraph"/>
              <w:numPr>
                <w:ilvl w:val="0"/>
                <w:numId w:val="19"/>
              </w:numPr>
              <w:tabs>
                <w:tab w:val="left" w:pos="2329"/>
              </w:tabs>
            </w:pPr>
            <w:r>
              <w:t xml:space="preserve">Video game such as </w:t>
            </w:r>
            <w:r w:rsidRPr="00FF024C">
              <w:rPr>
                <w:i/>
              </w:rPr>
              <w:t>Grand Theft Auto</w:t>
            </w:r>
          </w:p>
          <w:p w14:paraId="71462F10" w14:textId="77777777" w:rsidR="00AA3C46" w:rsidRDefault="00AA3C46" w:rsidP="003B7847">
            <w:pPr>
              <w:pStyle w:val="ListParagraph"/>
              <w:numPr>
                <w:ilvl w:val="0"/>
                <w:numId w:val="19"/>
              </w:numPr>
              <w:tabs>
                <w:tab w:val="left" w:pos="2329"/>
              </w:tabs>
            </w:pPr>
            <w:r>
              <w:t xml:space="preserve">TV show such as </w:t>
            </w:r>
            <w:r w:rsidRPr="00FF024C">
              <w:rPr>
                <w:i/>
              </w:rPr>
              <w:t>South Park</w:t>
            </w:r>
          </w:p>
          <w:p w14:paraId="2C885CB2" w14:textId="77777777" w:rsidR="00AA3C46" w:rsidRDefault="00693D48" w:rsidP="003B7847">
            <w:pPr>
              <w:pStyle w:val="ListParagraph"/>
              <w:numPr>
                <w:ilvl w:val="0"/>
                <w:numId w:val="19"/>
              </w:numPr>
              <w:tabs>
                <w:tab w:val="left" w:pos="2329"/>
              </w:tabs>
            </w:pPr>
            <w:r>
              <w:t>R</w:t>
            </w:r>
            <w:r w:rsidR="00AA3C46">
              <w:t xml:space="preserve">adio talk show such as the </w:t>
            </w:r>
            <w:r w:rsidR="00AA3C46" w:rsidRPr="00FF024C">
              <w:rPr>
                <w:i/>
              </w:rPr>
              <w:t>Rush Limbaugh Show</w:t>
            </w:r>
          </w:p>
          <w:p w14:paraId="0658D117" w14:textId="29DD7183" w:rsidR="00AA3C46" w:rsidRDefault="009E1A76" w:rsidP="003B7847">
            <w:pPr>
              <w:pStyle w:val="ListParagraph"/>
              <w:numPr>
                <w:ilvl w:val="0"/>
                <w:numId w:val="19"/>
              </w:numPr>
              <w:tabs>
                <w:tab w:val="left" w:pos="2329"/>
              </w:tabs>
            </w:pPr>
            <w:r>
              <w:t>A</w:t>
            </w:r>
            <w:r w:rsidR="00713771">
              <w:t>lbum</w:t>
            </w:r>
            <w:r w:rsidR="00AA3C46">
              <w:t xml:space="preserve"> such as </w:t>
            </w:r>
            <w:r w:rsidR="00713771" w:rsidRPr="00FF024C">
              <w:rPr>
                <w:i/>
              </w:rPr>
              <w:t>Straight Outta Compton</w:t>
            </w:r>
            <w:r w:rsidR="00AA3C46">
              <w:t xml:space="preserve"> </w:t>
            </w:r>
          </w:p>
          <w:p w14:paraId="185A0A38" w14:textId="77777777" w:rsidR="00AA3C46" w:rsidRDefault="00AA3C46" w:rsidP="003B7847">
            <w:pPr>
              <w:pStyle w:val="ListParagraph"/>
              <w:numPr>
                <w:ilvl w:val="0"/>
                <w:numId w:val="19"/>
              </w:numPr>
              <w:tabs>
                <w:tab w:val="left" w:pos="2329"/>
              </w:tabs>
            </w:pPr>
            <w:r>
              <w:t>News coverage of a current war or public health crisis</w:t>
            </w:r>
          </w:p>
          <w:p w14:paraId="5146B5EC" w14:textId="77777777" w:rsidR="00133201" w:rsidRDefault="00133201" w:rsidP="00133201">
            <w:pPr>
              <w:tabs>
                <w:tab w:val="left" w:pos="2329"/>
              </w:tabs>
            </w:pPr>
          </w:p>
          <w:p w14:paraId="745404F2" w14:textId="5087D58F" w:rsidR="00357ACB" w:rsidRDefault="00357ACB" w:rsidP="00133201">
            <w:pPr>
              <w:tabs>
                <w:tab w:val="left" w:pos="2329"/>
              </w:tabs>
            </w:pPr>
            <w:r w:rsidRPr="00357ACB">
              <w:rPr>
                <w:b/>
              </w:rPr>
              <w:lastRenderedPageBreak/>
              <w:t>Apply</w:t>
            </w:r>
            <w:r>
              <w:t xml:space="preserve"> the </w:t>
            </w:r>
            <w:r w:rsidR="00001251">
              <w:t>five</w:t>
            </w:r>
            <w:r>
              <w:t xml:space="preserve">-step process </w:t>
            </w:r>
            <w:r w:rsidR="004E7E1C">
              <w:t xml:space="preserve">as described in the text </w:t>
            </w:r>
            <w:r w:rsidR="00722B3B">
              <w:t>t</w:t>
            </w:r>
            <w:r>
              <w:t xml:space="preserve">o your chosen topic. </w:t>
            </w:r>
          </w:p>
          <w:p w14:paraId="59BA19C1" w14:textId="77777777" w:rsidR="004E7E1C" w:rsidRDefault="004E7E1C" w:rsidP="00133201">
            <w:pPr>
              <w:tabs>
                <w:tab w:val="left" w:pos="2329"/>
              </w:tabs>
            </w:pPr>
          </w:p>
          <w:p w14:paraId="30AE0E9C" w14:textId="4443F679" w:rsidR="009E1A76" w:rsidRDefault="00357ACB" w:rsidP="0013320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357ACB">
              <w:rPr>
                <w:rFonts w:cs="Arial"/>
                <w:b/>
                <w:szCs w:val="20"/>
              </w:rPr>
              <w:t>Write</w:t>
            </w:r>
            <w:r>
              <w:rPr>
                <w:rFonts w:cs="Arial"/>
                <w:szCs w:val="20"/>
              </w:rPr>
              <w:t xml:space="preserve"> a 100- to 150-word analysis for each step in the process. Include a heading for each step. </w:t>
            </w:r>
            <w:r>
              <w:t>Ultimately, you must come to a conclusion on whether to defend or condemn your chosen topic, based on your research and analysis.</w:t>
            </w:r>
          </w:p>
          <w:p w14:paraId="026BC8B3" w14:textId="77777777" w:rsidR="009E1A76" w:rsidRDefault="009E1A76" w:rsidP="00133201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0BE05B0" w14:textId="7985FA85" w:rsidR="008808CE" w:rsidRPr="00605E0A" w:rsidRDefault="00357ACB" w:rsidP="008808CE">
            <w:pPr>
              <w:tabs>
                <w:tab w:val="left" w:pos="2329"/>
              </w:tabs>
            </w:pPr>
            <w:r>
              <w:rPr>
                <w:b/>
              </w:rPr>
              <w:t>S</w:t>
            </w:r>
            <w:r w:rsidR="008808CE" w:rsidRPr="008808CE">
              <w:rPr>
                <w:b/>
              </w:rPr>
              <w:t>ubmit</w:t>
            </w:r>
            <w:r w:rsidR="008808CE">
              <w:t xml:space="preserve"> your analysis </w:t>
            </w:r>
            <w:r w:rsidR="004E7E1C">
              <w:t>through Blackboard</w:t>
            </w:r>
            <w:r w:rsidR="008808CE">
              <w:t xml:space="preserve">.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34ECFA71" w14:textId="0197B04F" w:rsidR="005B10FE" w:rsidRPr="009F6FAF" w:rsidRDefault="004A77EB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 xml:space="preserve">1.1, </w:t>
            </w:r>
            <w:r w:rsidR="00605E0A">
              <w:rPr>
                <w:rFonts w:cs="Arial"/>
                <w:szCs w:val="20"/>
              </w:rPr>
              <w:t>1.4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250A229" w14:textId="66049886" w:rsidR="005B10FE" w:rsidRPr="009F6FAF" w:rsidRDefault="003114FF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Case Study</w:t>
            </w:r>
            <w:r w:rsidR="00ED6C36">
              <w:rPr>
                <w:rFonts w:cs="Arial"/>
                <w:szCs w:val="20"/>
              </w:rPr>
              <w:t xml:space="preserve"> = 1hr</w:t>
            </w:r>
          </w:p>
        </w:tc>
      </w:tr>
      <w:tr w:rsidR="000F0E13" w:rsidRPr="007F339F" w14:paraId="6CC09A52" w14:textId="77777777" w:rsidTr="005B10FE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429D48" w14:textId="19795633" w:rsidR="000F0E13" w:rsidRDefault="000E7550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From a </w:t>
            </w:r>
            <w:r w:rsidR="00605E0A">
              <w:rPr>
                <w:rFonts w:cs="Arial"/>
                <w:b/>
                <w:szCs w:val="20"/>
              </w:rPr>
              <w:t>Print-Oriented Industrial Age to a Digitally Based Information Age</w:t>
            </w:r>
            <w:r>
              <w:rPr>
                <w:rFonts w:cs="Arial"/>
                <w:b/>
                <w:szCs w:val="20"/>
              </w:rPr>
              <w:t xml:space="preserve"> </w:t>
            </w:r>
          </w:p>
          <w:p w14:paraId="7498DCB9" w14:textId="77777777" w:rsidR="00605E0A" w:rsidRDefault="00605E0A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275891EE" w14:textId="1652CC45" w:rsidR="0062281D" w:rsidRDefault="0062281D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Write </w:t>
            </w:r>
            <w:r>
              <w:rPr>
                <w:rFonts w:cs="Arial"/>
                <w:szCs w:val="20"/>
              </w:rPr>
              <w:t xml:space="preserve">a </w:t>
            </w:r>
            <w:r w:rsidR="001E0EC7">
              <w:rPr>
                <w:rFonts w:cs="Arial"/>
                <w:szCs w:val="20"/>
              </w:rPr>
              <w:t>350</w:t>
            </w:r>
            <w:r w:rsidR="00EA200C">
              <w:rPr>
                <w:rFonts w:cs="Arial"/>
                <w:szCs w:val="20"/>
              </w:rPr>
              <w:t>-</w:t>
            </w:r>
            <w:r w:rsidR="001E0EC7">
              <w:rPr>
                <w:rFonts w:cs="Arial"/>
                <w:szCs w:val="20"/>
              </w:rPr>
              <w:t xml:space="preserve"> to 400-</w:t>
            </w:r>
            <w:r w:rsidR="00EA200C">
              <w:rPr>
                <w:rFonts w:cs="Arial"/>
                <w:szCs w:val="20"/>
              </w:rPr>
              <w:t>word</w:t>
            </w:r>
            <w:r>
              <w:rPr>
                <w:rFonts w:cs="Arial"/>
                <w:szCs w:val="20"/>
              </w:rPr>
              <w:t xml:space="preserve"> </w:t>
            </w:r>
            <w:r w:rsidR="00977103">
              <w:rPr>
                <w:rFonts w:cs="Arial"/>
                <w:szCs w:val="20"/>
              </w:rPr>
              <w:t>(1</w:t>
            </w:r>
            <w:r w:rsidR="00001251">
              <w:rPr>
                <w:rFonts w:cs="Arial"/>
                <w:szCs w:val="20"/>
              </w:rPr>
              <w:t>- to</w:t>
            </w:r>
            <w:r w:rsidR="00977103">
              <w:rPr>
                <w:rFonts w:cs="Arial"/>
                <w:szCs w:val="20"/>
              </w:rPr>
              <w:t xml:space="preserve"> 1.5</w:t>
            </w:r>
            <w:r w:rsidR="00001251">
              <w:rPr>
                <w:rFonts w:cs="Arial"/>
                <w:szCs w:val="20"/>
              </w:rPr>
              <w:t>-</w:t>
            </w:r>
            <w:r w:rsidR="00977103">
              <w:rPr>
                <w:rFonts w:cs="Arial"/>
                <w:szCs w:val="20"/>
              </w:rPr>
              <w:t>page)</w:t>
            </w:r>
            <w:r w:rsidR="00001251">
              <w:rPr>
                <w:rFonts w:cs="Arial"/>
                <w:szCs w:val="20"/>
              </w:rPr>
              <w:t xml:space="preserve"> essay</w:t>
            </w:r>
            <w:r w:rsidR="00977103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in which you address the following:</w:t>
            </w:r>
          </w:p>
          <w:p w14:paraId="0BE32085" w14:textId="77777777" w:rsidR="0062281D" w:rsidRDefault="0062281D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363459E" w14:textId="02D91D49" w:rsidR="0062281D" w:rsidRDefault="00605E0A" w:rsidP="003B7847">
            <w:pPr>
              <w:pStyle w:val="ListParagraph"/>
              <w:numPr>
                <w:ilvl w:val="0"/>
                <w:numId w:val="20"/>
              </w:numPr>
            </w:pPr>
            <w:r>
              <w:t>As we move from a print-oriented Industrial Age to a di</w:t>
            </w:r>
            <w:r w:rsidR="004A77EB">
              <w:t xml:space="preserve">gitally based Information Age, </w:t>
            </w:r>
            <w:r w:rsidR="001E7CD9">
              <w:t>what do you think was the main force that influenced media convergence?</w:t>
            </w:r>
            <w:r w:rsidR="00001251">
              <w:br/>
            </w:r>
          </w:p>
          <w:p w14:paraId="5E921DC5" w14:textId="736E300E" w:rsidR="00605E0A" w:rsidRDefault="00605E0A" w:rsidP="003B7847">
            <w:pPr>
              <w:pStyle w:val="ListParagraph"/>
              <w:numPr>
                <w:ilvl w:val="0"/>
                <w:numId w:val="20"/>
              </w:numPr>
            </w:pPr>
            <w:r>
              <w:t>How do you think</w:t>
            </w:r>
            <w:r w:rsidR="004A77EB">
              <w:t xml:space="preserve"> </w:t>
            </w:r>
            <w:r w:rsidR="001E7CD9">
              <w:t xml:space="preserve">that </w:t>
            </w:r>
            <w:r w:rsidR="004A77EB">
              <w:t>you, other</w:t>
            </w:r>
            <w:r>
              <w:t xml:space="preserve"> individuals, communities</w:t>
            </w:r>
            <w:r w:rsidR="0062281D">
              <w:t>,</w:t>
            </w:r>
            <w:r>
              <w:t xml:space="preserve"> and nations have been affected both positively and negatively</w:t>
            </w:r>
            <w:r w:rsidR="004E7E1C">
              <w:t xml:space="preserve"> by media convergence</w:t>
            </w:r>
            <w:r>
              <w:t>?</w:t>
            </w:r>
            <w:r w:rsidR="00001251">
              <w:br/>
            </w:r>
          </w:p>
          <w:p w14:paraId="18E44E6B" w14:textId="05DED443" w:rsidR="001E7CD9" w:rsidRDefault="001E7CD9" w:rsidP="003B7847">
            <w:pPr>
              <w:pStyle w:val="ListParagraph"/>
              <w:numPr>
                <w:ilvl w:val="0"/>
                <w:numId w:val="20"/>
              </w:numPr>
            </w:pPr>
            <w:r>
              <w:t xml:space="preserve">What possibilities for the Internet’s future are you most excited about? Why? What possibilities are most troubling? Why? </w:t>
            </w:r>
          </w:p>
          <w:p w14:paraId="1E9BBC50" w14:textId="0D28EE6A" w:rsidR="00287707" w:rsidRDefault="001E7CD9" w:rsidP="00287707">
            <w:r>
              <w:t xml:space="preserve"> </w:t>
            </w:r>
          </w:p>
          <w:p w14:paraId="327273D3" w14:textId="6B337ECD" w:rsidR="00287707" w:rsidRPr="00605E0A" w:rsidRDefault="00287707" w:rsidP="006D0183">
            <w:r w:rsidRPr="00287707">
              <w:rPr>
                <w:b/>
              </w:rPr>
              <w:t>Submit</w:t>
            </w:r>
            <w:r>
              <w:t xml:space="preserve"> your </w:t>
            </w:r>
            <w:r w:rsidR="006D0183">
              <w:t>essay</w:t>
            </w:r>
            <w:r>
              <w:t xml:space="preserve"> </w:t>
            </w:r>
            <w:r w:rsidR="004E7E1C">
              <w:t>through Blackboard</w:t>
            </w:r>
            <w:r>
              <w:t xml:space="preserve">. </w:t>
            </w:r>
            <w:r w:rsidR="004E7E1C">
              <w:t xml:space="preserve">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6BD22CAF" w14:textId="77777777" w:rsidR="000F0E13" w:rsidRPr="009F6FAF" w:rsidRDefault="0062281D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1.1, </w:t>
            </w:r>
            <w:r w:rsidR="00605E0A">
              <w:rPr>
                <w:rFonts w:cs="Arial"/>
                <w:szCs w:val="20"/>
              </w:rPr>
              <w:t>1.2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90916E7" w14:textId="0BAA244F" w:rsidR="000F0E13" w:rsidRPr="009F6FAF" w:rsidRDefault="00ED6C36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Reflection Paper = 1hr</w:t>
            </w:r>
          </w:p>
        </w:tc>
      </w:tr>
      <w:tr w:rsidR="00946217" w:rsidRPr="00842155" w14:paraId="3ABC2386" w14:textId="77777777" w:rsidTr="00100350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ED261D" w14:textId="77777777" w:rsidR="00946217" w:rsidRPr="00842155" w:rsidRDefault="00946217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BDBF6C9" w14:textId="77777777" w:rsidR="00946217" w:rsidRPr="00842155" w:rsidRDefault="00946217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3097451A" w14:textId="77777777" w:rsidR="00946217" w:rsidRPr="00842155" w:rsidRDefault="00946217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3642C63F" w14:textId="18EF9EBE" w:rsidR="00946217" w:rsidRPr="00842155" w:rsidRDefault="003114FF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8</w:t>
            </w:r>
            <w:r w:rsidR="009B1731">
              <w:rPr>
                <w:rFonts w:cs="Arial"/>
                <w:b/>
                <w:szCs w:val="20"/>
              </w:rPr>
              <w:t>hrs</w:t>
            </w:r>
          </w:p>
        </w:tc>
      </w:tr>
      <w:tr w:rsidR="00946217" w:rsidRPr="00842155" w14:paraId="5C1CFDD9" w14:textId="77777777" w:rsidTr="00100350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EAB8DD7" w14:textId="77777777" w:rsidR="00946217" w:rsidRPr="009F6FAF" w:rsidRDefault="00946217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766D59DA" w14:textId="77777777" w:rsidR="00946217" w:rsidRPr="009F6FAF" w:rsidRDefault="00946217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5F435F32" w14:textId="77777777" w:rsidR="008867EB" w:rsidRDefault="008867EB" w:rsidP="008867EB">
      <w:pPr>
        <w:pStyle w:val="AssignmentsLevel2"/>
        <w:numPr>
          <w:ilvl w:val="0"/>
          <w:numId w:val="0"/>
        </w:numPr>
        <w:rPr>
          <w:sz w:val="22"/>
        </w:rPr>
      </w:pPr>
    </w:p>
    <w:p w14:paraId="0FF62AB9" w14:textId="133B8BDB" w:rsidR="005B4031" w:rsidRPr="000F78F5" w:rsidRDefault="005B4031" w:rsidP="000F78F5">
      <w:pPr>
        <w:pStyle w:val="Heading1"/>
        <w:rPr>
          <w:color w:val="BD313B"/>
          <w:sz w:val="28"/>
        </w:rPr>
      </w:pPr>
      <w:r w:rsidRPr="000F78F5">
        <w:rPr>
          <w:color w:val="BD313B"/>
          <w:sz w:val="28"/>
        </w:rPr>
        <w:t>Faculty Notes</w:t>
      </w:r>
    </w:p>
    <w:p w14:paraId="71D1A889" w14:textId="77777777" w:rsidR="005B4031" w:rsidRDefault="005B4031" w:rsidP="008867EB">
      <w:pPr>
        <w:pStyle w:val="AssignmentsLevel2"/>
        <w:numPr>
          <w:ilvl w:val="0"/>
          <w:numId w:val="0"/>
        </w:numPr>
        <w:rPr>
          <w:sz w:val="22"/>
        </w:rPr>
      </w:pPr>
    </w:p>
    <w:p w14:paraId="3F3BB691" w14:textId="66DD9DA4" w:rsidR="00017DE6" w:rsidRPr="00017DE6" w:rsidRDefault="00017DE6" w:rsidP="008867EB">
      <w:pPr>
        <w:pStyle w:val="AssignmentsLevel2"/>
        <w:numPr>
          <w:ilvl w:val="0"/>
          <w:numId w:val="0"/>
        </w:numPr>
        <w:rPr>
          <w:b/>
        </w:rPr>
      </w:pPr>
      <w:r w:rsidRPr="00017DE6">
        <w:rPr>
          <w:b/>
        </w:rPr>
        <w:t xml:space="preserve">Week 1 </w:t>
      </w:r>
      <w:r>
        <w:rPr>
          <w:b/>
        </w:rPr>
        <w:t xml:space="preserve">Articles &amp; </w:t>
      </w:r>
      <w:r w:rsidRPr="00017DE6">
        <w:rPr>
          <w:b/>
        </w:rPr>
        <w:t>Videos:</w:t>
      </w:r>
      <w:r>
        <w:rPr>
          <w:b/>
        </w:rPr>
        <w:t xml:space="preserve"> </w:t>
      </w:r>
      <w:r w:rsidRPr="00017DE6">
        <w:t xml:space="preserve">Faculty </w:t>
      </w:r>
      <w:r>
        <w:t xml:space="preserve">may write their own question or prompt to elicit further discussion. </w:t>
      </w:r>
    </w:p>
    <w:p w14:paraId="599C1866" w14:textId="77777777" w:rsidR="00017DE6" w:rsidRDefault="00017DE6" w:rsidP="008867EB">
      <w:pPr>
        <w:pStyle w:val="AssignmentsLevel2"/>
        <w:numPr>
          <w:ilvl w:val="0"/>
          <w:numId w:val="0"/>
        </w:numPr>
        <w:rPr>
          <w:sz w:val="22"/>
        </w:rPr>
      </w:pPr>
    </w:p>
    <w:p w14:paraId="6E70FC3D" w14:textId="5757802A" w:rsidR="005B4031" w:rsidRDefault="000F78F5" w:rsidP="008867EB">
      <w:pPr>
        <w:pStyle w:val="AssignmentsLevel2"/>
        <w:numPr>
          <w:ilvl w:val="0"/>
          <w:numId w:val="0"/>
        </w:numPr>
        <w:rPr>
          <w:bCs/>
        </w:rPr>
      </w:pPr>
      <w:r>
        <w:rPr>
          <w:b/>
        </w:rPr>
        <w:t>Discussion Question 1: You and the Media</w:t>
      </w:r>
      <w:r w:rsidR="005B4031" w:rsidRPr="00FF024C">
        <w:rPr>
          <w:b/>
        </w:rPr>
        <w:t>:</w:t>
      </w:r>
      <w:r w:rsidR="005B4031" w:rsidRPr="005B4031">
        <w:t xml:space="preserve"> </w:t>
      </w:r>
      <w:r>
        <w:rPr>
          <w:bCs/>
        </w:rPr>
        <w:t xml:space="preserve">Provide </w:t>
      </w:r>
      <w:r w:rsidR="00BD28E4">
        <w:rPr>
          <w:bCs/>
        </w:rPr>
        <w:t xml:space="preserve">one or more of </w:t>
      </w:r>
      <w:r>
        <w:rPr>
          <w:bCs/>
        </w:rPr>
        <w:t>th</w:t>
      </w:r>
      <w:r w:rsidR="00017DE6">
        <w:rPr>
          <w:bCs/>
        </w:rPr>
        <w:t xml:space="preserve">e follow-up questions or </w:t>
      </w:r>
      <w:r>
        <w:rPr>
          <w:bCs/>
        </w:rPr>
        <w:t xml:space="preserve">prompts </w:t>
      </w:r>
      <w:r w:rsidR="00017DE6">
        <w:rPr>
          <w:bCs/>
        </w:rPr>
        <w:t xml:space="preserve">below </w:t>
      </w:r>
      <w:r>
        <w:rPr>
          <w:bCs/>
        </w:rPr>
        <w:t>to elicit further discussion. It is</w:t>
      </w:r>
      <w:r w:rsidR="00017DE6">
        <w:rPr>
          <w:bCs/>
        </w:rPr>
        <w:t xml:space="preserve"> recommended that you post the</w:t>
      </w:r>
      <w:r>
        <w:rPr>
          <w:bCs/>
        </w:rPr>
        <w:t xml:space="preserve"> </w:t>
      </w:r>
      <w:r w:rsidR="00017DE6">
        <w:rPr>
          <w:bCs/>
        </w:rPr>
        <w:t>follow-ups</w:t>
      </w:r>
      <w:r>
        <w:rPr>
          <w:bCs/>
        </w:rPr>
        <w:t xml:space="preserve"> on Day 4 or 5. </w:t>
      </w:r>
    </w:p>
    <w:p w14:paraId="5529FC26" w14:textId="77777777" w:rsidR="000F78F5" w:rsidRPr="005B4031" w:rsidRDefault="000F78F5" w:rsidP="008867EB">
      <w:pPr>
        <w:pStyle w:val="AssignmentsLevel2"/>
        <w:numPr>
          <w:ilvl w:val="0"/>
          <w:numId w:val="0"/>
        </w:numPr>
      </w:pPr>
    </w:p>
    <w:p w14:paraId="7015BC58" w14:textId="77777777" w:rsidR="005B4031" w:rsidRPr="005B4031" w:rsidRDefault="005B4031" w:rsidP="005B4031">
      <w:pPr>
        <w:pStyle w:val="ListParagraph"/>
        <w:numPr>
          <w:ilvl w:val="0"/>
          <w:numId w:val="16"/>
        </w:numPr>
        <w:tabs>
          <w:tab w:val="left" w:pos="360"/>
          <w:tab w:val="left" w:pos="2329"/>
        </w:tabs>
        <w:spacing w:before="60" w:after="60"/>
        <w:rPr>
          <w:rFonts w:cs="Arial"/>
          <w:szCs w:val="20"/>
        </w:rPr>
      </w:pPr>
      <w:r>
        <w:t xml:space="preserve">How has your relationship with the media changed over your lifetime? </w:t>
      </w:r>
    </w:p>
    <w:p w14:paraId="36A7FA8C" w14:textId="0CE76300" w:rsidR="006324AB" w:rsidRPr="005B4031" w:rsidRDefault="005B4031" w:rsidP="005B4031">
      <w:pPr>
        <w:pStyle w:val="ListParagraph"/>
        <w:numPr>
          <w:ilvl w:val="0"/>
          <w:numId w:val="16"/>
        </w:numPr>
        <w:tabs>
          <w:tab w:val="left" w:pos="360"/>
          <w:tab w:val="left" w:pos="2329"/>
        </w:tabs>
        <w:spacing w:before="60" w:after="60"/>
        <w:rPr>
          <w:rFonts w:cs="Arial"/>
          <w:szCs w:val="20"/>
        </w:rPr>
      </w:pPr>
      <w:r>
        <w:t>In what ways do you think forms of media have influenced you? In what ways do you think you are immune from media influence?</w:t>
      </w:r>
    </w:p>
    <w:p w14:paraId="3B7A045C" w14:textId="77777777" w:rsidR="005B4031" w:rsidRDefault="005B4031" w:rsidP="005B4031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4CF73ECE" w14:textId="71C52859" w:rsidR="005B4031" w:rsidRDefault="003230CF" w:rsidP="005B4031">
      <w:pPr>
        <w:tabs>
          <w:tab w:val="left" w:pos="360"/>
        </w:tabs>
        <w:spacing w:before="60" w:after="60"/>
        <w:rPr>
          <w:bCs/>
        </w:rPr>
      </w:pPr>
      <w:r>
        <w:rPr>
          <w:b/>
        </w:rPr>
        <w:lastRenderedPageBreak/>
        <w:t>Discussion Question 2: Gaming</w:t>
      </w:r>
      <w:r w:rsidRPr="00FF024C">
        <w:rPr>
          <w:b/>
        </w:rPr>
        <w:t>:</w:t>
      </w:r>
      <w:r w:rsidRPr="005B4031">
        <w:t xml:space="preserve"> </w:t>
      </w:r>
      <w:r w:rsidR="00017DE6">
        <w:rPr>
          <w:bCs/>
        </w:rPr>
        <w:t>Provide one or more of the follow-up questions or prompts below to elicit further discussion. It is recommended that you post the follow-ups on Day 4 or 5</w:t>
      </w:r>
      <w:r>
        <w:rPr>
          <w:bCs/>
        </w:rPr>
        <w:t>.</w:t>
      </w:r>
      <w:r w:rsidR="00017DE6">
        <w:rPr>
          <w:bCs/>
        </w:rPr>
        <w:t xml:space="preserve"> </w:t>
      </w:r>
    </w:p>
    <w:p w14:paraId="6D3C1702" w14:textId="77777777" w:rsidR="003230CF" w:rsidRDefault="003230CF" w:rsidP="005B4031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65ED0A1E" w14:textId="653678F4" w:rsidR="00D75A57" w:rsidRDefault="005B4031" w:rsidP="00D75A57">
      <w:pPr>
        <w:pStyle w:val="ListParagraph"/>
        <w:numPr>
          <w:ilvl w:val="0"/>
          <w:numId w:val="53"/>
        </w:numPr>
        <w:contextualSpacing/>
      </w:pPr>
      <w:r>
        <w:t>To what extent are video game addiction and violent and misogynistic gaming content problems for the gaming industry? To what extent are they problems for society?</w:t>
      </w:r>
      <w:r w:rsidR="00001251">
        <w:br/>
      </w:r>
    </w:p>
    <w:p w14:paraId="70DA61A0" w14:textId="017324D3" w:rsidR="008867EB" w:rsidRDefault="00001251" w:rsidP="00D75A57">
      <w:pPr>
        <w:pStyle w:val="ListParagraph"/>
        <w:numPr>
          <w:ilvl w:val="0"/>
          <w:numId w:val="53"/>
        </w:numPr>
        <w:contextualSpacing/>
      </w:pPr>
      <w:r>
        <w:t>D</w:t>
      </w:r>
      <w:r w:rsidR="005B4031">
        <w:t xml:space="preserve">o you think video games should be regulated? </w:t>
      </w:r>
      <w:bookmarkStart w:id="3" w:name="weektwo"/>
      <w:bookmarkEnd w:id="3"/>
      <w:r>
        <w:t>If so, how?</w:t>
      </w:r>
    </w:p>
    <w:p w14:paraId="09C50FA6" w14:textId="040753AD" w:rsidR="00D75A57" w:rsidRDefault="00D75A57">
      <w:pPr>
        <w:rPr>
          <w:sz w:val="22"/>
        </w:rPr>
      </w:pPr>
      <w:r>
        <w:rPr>
          <w:sz w:val="22"/>
        </w:rPr>
        <w:br w:type="page"/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5B10FE" w:rsidRPr="0090566F" w14:paraId="4F13A642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4E02FFD" w14:textId="39585725" w:rsidR="005B10FE" w:rsidRPr="00842155" w:rsidRDefault="005B10FE" w:rsidP="00001251">
            <w:pPr>
              <w:pStyle w:val="WeeklyTopicHeading1"/>
            </w:pPr>
            <w:bookmarkStart w:id="4" w:name="_Toc358980895"/>
            <w:r w:rsidRPr="0068364F">
              <w:lastRenderedPageBreak/>
              <w:t xml:space="preserve">Week </w:t>
            </w:r>
            <w:r w:rsidR="00001251">
              <w:t>2</w:t>
            </w:r>
            <w:r w:rsidRPr="0068364F">
              <w:t xml:space="preserve">: </w:t>
            </w:r>
            <w:bookmarkEnd w:id="4"/>
            <w:r w:rsidR="000F0E13">
              <w:t>Sounds and Images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D313B"/>
          </w:tcPr>
          <w:p w14:paraId="279DAFF0" w14:textId="77777777" w:rsidR="005B10FE" w:rsidRPr="0090566F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67735869" w14:textId="77777777" w:rsidR="005B10FE" w:rsidRPr="0090566F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FD5474" w:rsidRPr="00842155" w14:paraId="2BC56338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FDE2451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4824184F" w14:textId="77777777" w:rsidR="00FD5474" w:rsidRPr="00842155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FD5474" w:rsidRPr="00AD4DE5" w14:paraId="2247D7E7" w14:textId="77777777" w:rsidTr="00FD5474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E7C30FC" w14:textId="77777777" w:rsidR="00FD5474" w:rsidRPr="00AD4DE5" w:rsidRDefault="000F0E13" w:rsidP="00FE0549">
            <w:pPr>
              <w:pStyle w:val="ObjectiveBullet"/>
              <w:numPr>
                <w:ilvl w:val="1"/>
                <w:numId w:val="9"/>
              </w:numPr>
              <w:tabs>
                <w:tab w:val="clear" w:pos="0"/>
              </w:tabs>
            </w:pPr>
            <w:r w:rsidRPr="00AD4DE5">
              <w:t>Trace the technological development of music, radio, TV, and movies.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0D7024FE" w14:textId="5B013FEE" w:rsidR="00FD5474" w:rsidRPr="00AD4DE5" w:rsidRDefault="00167DF9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</w:t>
            </w:r>
          </w:p>
        </w:tc>
      </w:tr>
      <w:tr w:rsidR="00FD5474" w:rsidRPr="00AD4DE5" w14:paraId="7BFB12C1" w14:textId="77777777" w:rsidTr="00FD5474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932722A" w14:textId="77777777" w:rsidR="00FD5474" w:rsidRPr="00AD4DE5" w:rsidRDefault="000F0E13" w:rsidP="00FE0549">
            <w:pPr>
              <w:pStyle w:val="ObjectiveBullet"/>
              <w:numPr>
                <w:ilvl w:val="1"/>
                <w:numId w:val="9"/>
              </w:numPr>
            </w:pPr>
            <w:r w:rsidRPr="00AD4DE5">
              <w:t>Describe the influence of music, radio, TV, and movies on popular culture.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5F528667" w14:textId="59FE7430" w:rsidR="00FD5474" w:rsidRPr="00AD4DE5" w:rsidRDefault="00167DF9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CLO2</w:t>
            </w:r>
          </w:p>
        </w:tc>
      </w:tr>
      <w:tr w:rsidR="00FD5474" w:rsidRPr="00AD4DE5" w14:paraId="1109900D" w14:textId="77777777" w:rsidTr="00FD5474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A0B612F" w14:textId="659CE31F" w:rsidR="00FD5474" w:rsidRPr="00AD4DE5" w:rsidRDefault="00023A32" w:rsidP="00FE0549">
            <w:pPr>
              <w:pStyle w:val="ObjectiveBullet"/>
              <w:numPr>
                <w:ilvl w:val="1"/>
                <w:numId w:val="9"/>
              </w:numPr>
            </w:pPr>
            <w:r>
              <w:t>Describe</w:t>
            </w:r>
            <w:r w:rsidR="000F0E13" w:rsidRPr="00AD4DE5">
              <w:t xml:space="preserve"> the economics of s</w:t>
            </w:r>
            <w:r w:rsidR="008B1897">
              <w:t>ound recording, broadcast radio and</w:t>
            </w:r>
            <w:r w:rsidR="000F0E13" w:rsidRPr="00AD4DE5">
              <w:t xml:space="preserve"> television</w:t>
            </w:r>
            <w:r w:rsidR="008B1897">
              <w:t xml:space="preserve"> networks</w:t>
            </w:r>
            <w:r w:rsidR="000F0E13" w:rsidRPr="00AD4DE5">
              <w:t xml:space="preserve">, and the movie </w:t>
            </w:r>
            <w:r w:rsidR="008B1897">
              <w:t>studio system</w:t>
            </w:r>
            <w:r w:rsidR="000F0E13" w:rsidRPr="00AD4DE5">
              <w:t>.</w:t>
            </w:r>
          </w:p>
          <w:p w14:paraId="519C37A4" w14:textId="77777777" w:rsidR="000F0E13" w:rsidRPr="00AD4DE5" w:rsidRDefault="000F0E13" w:rsidP="000F0E13">
            <w:pPr>
              <w:pStyle w:val="ObjectiveBullet"/>
              <w:numPr>
                <w:ilvl w:val="0"/>
                <w:numId w:val="0"/>
              </w:numPr>
              <w:ind w:left="360"/>
            </w:pPr>
          </w:p>
          <w:p w14:paraId="710F7A2C" w14:textId="1B0509A5" w:rsidR="000F0E13" w:rsidRPr="00AD4DE5" w:rsidRDefault="000F0E13" w:rsidP="00390DE4">
            <w:pPr>
              <w:pStyle w:val="ObjectiveBullet"/>
              <w:numPr>
                <w:ilvl w:val="1"/>
                <w:numId w:val="9"/>
              </w:numPr>
            </w:pPr>
            <w:r w:rsidRPr="00AD4DE5">
              <w:t xml:space="preserve">Analyze the challenges that </w:t>
            </w:r>
            <w:r w:rsidRPr="00FF024C">
              <w:t>sound and images media</w:t>
            </w:r>
            <w:r w:rsidRPr="00AD4DE5">
              <w:t xml:space="preserve"> have with technology</w:t>
            </w:r>
            <w:r w:rsidR="00390DE4">
              <w:t>,</w:t>
            </w:r>
            <w:r w:rsidRPr="00AD4DE5">
              <w:t xml:space="preserve"> media convergence</w:t>
            </w:r>
            <w:r w:rsidR="00390DE4">
              <w:t>,</w:t>
            </w:r>
            <w:r w:rsidRPr="00AD4DE5">
              <w:t xml:space="preserve"> and regulatory change.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7B99A686" w14:textId="77777777" w:rsidR="00FD5474" w:rsidRDefault="00167DF9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CLO3</w:t>
            </w:r>
          </w:p>
          <w:p w14:paraId="50964AFB" w14:textId="77777777" w:rsidR="00167DF9" w:rsidRDefault="00167DF9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  <w:p w14:paraId="30C75308" w14:textId="77777777" w:rsidR="00167DF9" w:rsidRDefault="00167DF9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  <w:p w14:paraId="79CEE3E4" w14:textId="69C91732" w:rsidR="00167DF9" w:rsidRPr="00AD4DE5" w:rsidRDefault="00167DF9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CLO2, CLO3</w:t>
            </w:r>
          </w:p>
        </w:tc>
      </w:tr>
      <w:tr w:rsidR="00FD5474" w:rsidRPr="00842155" w14:paraId="0679D42F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6E7FDB1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7CFC4743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7546DEFB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3AE536F3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FD5474" w:rsidRPr="00842155" w14:paraId="45B3808F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ACDC2A1" w14:textId="1C1B273F" w:rsidR="00FD5474" w:rsidRPr="00E3447E" w:rsidRDefault="00FD5474" w:rsidP="008B72A2">
            <w:pPr>
              <w:ind w:left="360" w:hanging="360"/>
              <w:rPr>
                <w:rFonts w:cs="Arial"/>
                <w:szCs w:val="20"/>
              </w:rPr>
            </w:pPr>
            <w:r w:rsidRPr="00446623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Ch. </w:t>
            </w:r>
            <w:r w:rsidR="000F0E13">
              <w:rPr>
                <w:rFonts w:cs="Arial"/>
                <w:szCs w:val="20"/>
              </w:rPr>
              <w:t>4</w:t>
            </w:r>
            <w:r w:rsidR="008B72A2">
              <w:rPr>
                <w:rFonts w:cs="Arial"/>
                <w:szCs w:val="20"/>
              </w:rPr>
              <w:t>–</w:t>
            </w:r>
            <w:r w:rsidR="000F0E13">
              <w:rPr>
                <w:rFonts w:cs="Arial"/>
                <w:szCs w:val="20"/>
              </w:rPr>
              <w:t>7</w:t>
            </w:r>
            <w:r w:rsidR="00391F09">
              <w:rPr>
                <w:rFonts w:cs="Arial"/>
                <w:szCs w:val="20"/>
              </w:rPr>
              <w:t xml:space="preserve"> of </w:t>
            </w:r>
            <w:r w:rsidR="00391F09" w:rsidRPr="00391F09">
              <w:rPr>
                <w:rFonts w:cs="Arial"/>
                <w:i/>
                <w:szCs w:val="20"/>
              </w:rPr>
              <w:t xml:space="preserve">Media &amp; </w:t>
            </w:r>
            <w:r w:rsidR="008B72A2">
              <w:rPr>
                <w:rFonts w:cs="Arial"/>
                <w:i/>
                <w:szCs w:val="20"/>
              </w:rPr>
              <w:t>C</w:t>
            </w:r>
            <w:r w:rsidR="00391F09" w:rsidRPr="00391F09">
              <w:rPr>
                <w:rFonts w:cs="Arial"/>
                <w:i/>
                <w:szCs w:val="20"/>
              </w:rPr>
              <w:t>ulture</w:t>
            </w:r>
            <w:r w:rsidR="00391F09"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</w:tcPr>
          <w:p w14:paraId="12B04CC5" w14:textId="77777777" w:rsidR="00FD5474" w:rsidRPr="009F6FAF" w:rsidRDefault="00826C76" w:rsidP="005B10F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2.1, 2.2, 2.3, 2.4</w:t>
            </w:r>
          </w:p>
        </w:tc>
        <w:tc>
          <w:tcPr>
            <w:tcW w:w="1440" w:type="dxa"/>
          </w:tcPr>
          <w:p w14:paraId="107DD07A" w14:textId="77777777" w:rsidR="00FD5474" w:rsidRPr="009F6FAF" w:rsidRDefault="00FD5474" w:rsidP="005B10FE">
            <w:pPr>
              <w:rPr>
                <w:rFonts w:cs="Arial"/>
                <w:szCs w:val="20"/>
              </w:rPr>
            </w:pPr>
          </w:p>
        </w:tc>
      </w:tr>
      <w:tr w:rsidR="000F0E13" w:rsidRPr="007F339F" w14:paraId="34173E9C" w14:textId="77777777" w:rsidTr="00C64CA7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C4D7FF" w14:textId="77777777" w:rsidR="000F0E13" w:rsidRDefault="000F0E13" w:rsidP="00C64CA7">
            <w:pPr>
              <w:rPr>
                <w:rFonts w:cs="Arial"/>
                <w:szCs w:val="20"/>
              </w:rPr>
            </w:pPr>
            <w:r w:rsidRPr="000F0E13">
              <w:rPr>
                <w:rFonts w:cs="Arial"/>
                <w:b/>
                <w:szCs w:val="20"/>
              </w:rPr>
              <w:t>Watch</w:t>
            </w:r>
            <w:r>
              <w:rPr>
                <w:rFonts w:cs="Arial"/>
                <w:szCs w:val="20"/>
              </w:rPr>
              <w:t xml:space="preserve"> the following videos:</w:t>
            </w:r>
          </w:p>
          <w:p w14:paraId="109F46AE" w14:textId="77777777" w:rsidR="00F32307" w:rsidRDefault="00F32307" w:rsidP="00C64CA7">
            <w:pPr>
              <w:rPr>
                <w:rFonts w:cs="Arial"/>
                <w:szCs w:val="20"/>
              </w:rPr>
            </w:pPr>
          </w:p>
          <w:p w14:paraId="49672A32" w14:textId="276F48D0" w:rsidR="00F32307" w:rsidRPr="00C13A62" w:rsidRDefault="008B72A2" w:rsidP="007C721C">
            <w:pPr>
              <w:pStyle w:val="ListParagraph"/>
              <w:numPr>
                <w:ilvl w:val="0"/>
                <w:numId w:val="25"/>
              </w:numPr>
              <w:rPr>
                <w:rFonts w:cs="Arial"/>
                <w:szCs w:val="20"/>
              </w:rPr>
            </w:pPr>
            <w:r>
              <w:t>“</w:t>
            </w:r>
            <w:hyperlink r:id="rId39" w:history="1">
              <w:r w:rsidR="00F32307" w:rsidRPr="00390DE4">
                <w:rPr>
                  <w:rStyle w:val="Hyperlink"/>
                  <w:rFonts w:cs="Arial"/>
                  <w:szCs w:val="20"/>
                </w:rPr>
                <w:t>Who Owns the Media</w:t>
              </w:r>
            </w:hyperlink>
            <w:r>
              <w:rPr>
                <w:rStyle w:val="Hyperlink"/>
                <w:rFonts w:cs="Arial"/>
                <w:szCs w:val="20"/>
              </w:rPr>
              <w:t>”</w:t>
            </w:r>
            <w:r w:rsidR="00390DE4">
              <w:rPr>
                <w:rFonts w:cs="Arial"/>
                <w:szCs w:val="20"/>
              </w:rPr>
              <w:t xml:space="preserve"> </w:t>
            </w:r>
            <w:r w:rsidR="007628CE">
              <w:rPr>
                <w:rFonts w:cs="Arial"/>
                <w:szCs w:val="20"/>
              </w:rPr>
              <w:t>(24.37)</w:t>
            </w:r>
          </w:p>
          <w:p w14:paraId="15CAA7B8" w14:textId="5737B2EB" w:rsidR="00F24258" w:rsidRPr="00C13A62" w:rsidRDefault="008B72A2" w:rsidP="007C721C">
            <w:pPr>
              <w:pStyle w:val="ListParagraph"/>
              <w:numPr>
                <w:ilvl w:val="0"/>
                <w:numId w:val="25"/>
              </w:numPr>
              <w:rPr>
                <w:rFonts w:cs="Arial"/>
                <w:szCs w:val="20"/>
              </w:rPr>
            </w:pPr>
            <w:r>
              <w:t>“</w:t>
            </w:r>
            <w:hyperlink r:id="rId40" w:history="1">
              <w:r w:rsidR="00F24258" w:rsidRPr="00390DE4">
                <w:rPr>
                  <w:rStyle w:val="Hyperlink"/>
                  <w:rFonts w:cs="Arial"/>
                  <w:szCs w:val="20"/>
                </w:rPr>
                <w:t>Film Theory – The Future of Hollywood</w:t>
              </w:r>
            </w:hyperlink>
            <w:r>
              <w:rPr>
                <w:rStyle w:val="Hyperlink"/>
                <w:rFonts w:cs="Arial"/>
                <w:szCs w:val="20"/>
              </w:rPr>
              <w:t>”</w:t>
            </w:r>
            <w:r w:rsidR="00390DE4">
              <w:rPr>
                <w:rFonts w:cs="Arial"/>
                <w:szCs w:val="20"/>
              </w:rPr>
              <w:t xml:space="preserve"> </w:t>
            </w:r>
            <w:r w:rsidR="007628CE">
              <w:rPr>
                <w:rFonts w:cs="Arial"/>
                <w:szCs w:val="20"/>
              </w:rPr>
              <w:t>(9.57)</w:t>
            </w:r>
          </w:p>
          <w:p w14:paraId="38DF7CF2" w14:textId="08C22F6D" w:rsidR="00F33123" w:rsidRDefault="008B72A2" w:rsidP="007C721C">
            <w:pPr>
              <w:pStyle w:val="ListParagraph"/>
              <w:numPr>
                <w:ilvl w:val="0"/>
                <w:numId w:val="25"/>
              </w:numPr>
              <w:rPr>
                <w:rFonts w:cs="Arial"/>
                <w:szCs w:val="20"/>
              </w:rPr>
            </w:pPr>
            <w:r>
              <w:t>“</w:t>
            </w:r>
            <w:hyperlink r:id="rId41" w:history="1">
              <w:r w:rsidR="00F24258" w:rsidRPr="00390DE4">
                <w:rPr>
                  <w:rStyle w:val="Hyperlink"/>
                  <w:rFonts w:cs="Arial"/>
                  <w:szCs w:val="20"/>
                </w:rPr>
                <w:t>Spielberg Predicts Collapse of Film Industry</w:t>
              </w:r>
            </w:hyperlink>
            <w:r>
              <w:rPr>
                <w:rStyle w:val="Hyperlink"/>
                <w:rFonts w:cs="Arial"/>
                <w:szCs w:val="20"/>
              </w:rPr>
              <w:t>”</w:t>
            </w:r>
            <w:r w:rsidR="00390DE4">
              <w:rPr>
                <w:rFonts w:cs="Arial"/>
                <w:szCs w:val="20"/>
              </w:rPr>
              <w:t xml:space="preserve"> </w:t>
            </w:r>
            <w:r w:rsidR="007628CE">
              <w:rPr>
                <w:rFonts w:cs="Arial"/>
                <w:szCs w:val="20"/>
              </w:rPr>
              <w:t>(2.27)</w:t>
            </w:r>
          </w:p>
          <w:p w14:paraId="5189C9B4" w14:textId="77777777" w:rsidR="00F343E1" w:rsidRDefault="00F343E1" w:rsidP="00F343E1">
            <w:pPr>
              <w:rPr>
                <w:rFonts w:cs="Arial"/>
                <w:szCs w:val="20"/>
              </w:rPr>
            </w:pPr>
          </w:p>
          <w:p w14:paraId="61D35AB9" w14:textId="052CADCA" w:rsidR="00F343E1" w:rsidRPr="00F343E1" w:rsidRDefault="00F343E1" w:rsidP="00F343E1">
            <w:pPr>
              <w:rPr>
                <w:rFonts w:cs="Arial"/>
                <w:szCs w:val="20"/>
              </w:rPr>
            </w:pPr>
            <w:r>
              <w:rPr>
                <w:b/>
                <w:bCs/>
              </w:rPr>
              <w:t>Post</w:t>
            </w:r>
            <w:r>
              <w:t xml:space="preserve"> any insights or questions you have from the videos in the Week 2 Questions discussion forum.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44C650B" w14:textId="77777777" w:rsidR="000F0E13" w:rsidRPr="009F6FAF" w:rsidRDefault="00826C76" w:rsidP="00C64CA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2.1, 2.2, 2.3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1CD17D0" w14:textId="29FC6BD1" w:rsidR="000F0E13" w:rsidRPr="009F6FAF" w:rsidRDefault="00F343E1" w:rsidP="00C64CA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0.5hr</w:t>
            </w:r>
          </w:p>
        </w:tc>
      </w:tr>
      <w:tr w:rsidR="00BD28E4" w:rsidRPr="007F339F" w14:paraId="45E9A9A3" w14:textId="77777777" w:rsidTr="00F24812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489F0C2" w14:textId="77777777" w:rsidR="00BD28E4" w:rsidRDefault="00BD28E4" w:rsidP="00F24812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Recording Tutorials</w:t>
            </w:r>
          </w:p>
          <w:p w14:paraId="3AE5FDD2" w14:textId="77777777" w:rsidR="00BD28E4" w:rsidRDefault="00BD28E4" w:rsidP="00F24812">
            <w:pPr>
              <w:rPr>
                <w:rFonts w:cs="Arial"/>
                <w:b/>
                <w:szCs w:val="20"/>
              </w:rPr>
            </w:pPr>
          </w:p>
          <w:p w14:paraId="244735BC" w14:textId="74D64F35" w:rsidR="00BD28E4" w:rsidRDefault="00BD28E4" w:rsidP="00FF024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This week, you will conduct several short, informal interviews for the </w:t>
            </w:r>
            <w:r w:rsidRPr="00BD28E4">
              <w:rPr>
                <w:rFonts w:cs="Arial"/>
                <w:szCs w:val="20"/>
              </w:rPr>
              <w:t>Music Preferences Across Generations</w:t>
            </w:r>
            <w:r w:rsidR="00D65721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assignm</w:t>
            </w:r>
            <w:r w:rsidR="0066189F">
              <w:rPr>
                <w:rFonts w:cs="Arial"/>
                <w:szCs w:val="20"/>
              </w:rPr>
              <w:t>ent. You may take notes by hand</w:t>
            </w:r>
            <w:r w:rsidR="008B72A2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or you may record the interviews. </w:t>
            </w:r>
            <w:r w:rsidR="008B72A2">
              <w:rPr>
                <w:rFonts w:cs="Arial"/>
                <w:szCs w:val="20"/>
              </w:rPr>
              <w:t xml:space="preserve">The following </w:t>
            </w:r>
            <w:r>
              <w:rPr>
                <w:rFonts w:cs="Arial"/>
                <w:szCs w:val="20"/>
              </w:rPr>
              <w:t>are tutorials that will assist you if you choose to record the interviews:</w:t>
            </w:r>
          </w:p>
          <w:p w14:paraId="5AE53BF8" w14:textId="77777777" w:rsidR="00BD28E4" w:rsidRDefault="00BD28E4" w:rsidP="00F24812">
            <w:pPr>
              <w:rPr>
                <w:rFonts w:cs="Arial"/>
                <w:szCs w:val="20"/>
              </w:rPr>
            </w:pPr>
          </w:p>
          <w:p w14:paraId="273A8EA8" w14:textId="77777777" w:rsidR="00BD28E4" w:rsidRPr="00FF024C" w:rsidRDefault="00BD28E4" w:rsidP="00F24812">
            <w:pPr>
              <w:ind w:left="360" w:hanging="360"/>
              <w:rPr>
                <w:rFonts w:cs="Arial"/>
                <w:b/>
                <w:szCs w:val="20"/>
              </w:rPr>
            </w:pPr>
            <w:r w:rsidRPr="00FF024C">
              <w:rPr>
                <w:rFonts w:cs="Arial"/>
                <w:b/>
                <w:szCs w:val="20"/>
              </w:rPr>
              <w:t>Recording Audio</w:t>
            </w:r>
          </w:p>
          <w:p w14:paraId="0C7F9CA6" w14:textId="77777777" w:rsidR="00BD28E4" w:rsidRPr="003A1E96" w:rsidRDefault="00BD28E4" w:rsidP="00F24812">
            <w:pPr>
              <w:ind w:left="360" w:hanging="360"/>
              <w:rPr>
                <w:rFonts w:cs="Arial"/>
                <w:szCs w:val="20"/>
              </w:rPr>
            </w:pPr>
          </w:p>
          <w:p w14:paraId="16A94913" w14:textId="5CA9A667" w:rsidR="00BD28E4" w:rsidRPr="003A1E96" w:rsidRDefault="00BD28E4" w:rsidP="007C721C">
            <w:pPr>
              <w:pStyle w:val="ListParagraph"/>
              <w:numPr>
                <w:ilvl w:val="0"/>
                <w:numId w:val="55"/>
              </w:numPr>
              <w:rPr>
                <w:rStyle w:val="Hyperlink"/>
                <w:rFonts w:cs="Arial"/>
                <w:color w:val="auto"/>
                <w:szCs w:val="20"/>
                <w:u w:val="none"/>
              </w:rPr>
            </w:pPr>
            <w:r w:rsidRPr="00FF024C">
              <w:rPr>
                <w:rFonts w:cs="Arial"/>
                <w:szCs w:val="20"/>
              </w:rPr>
              <w:lastRenderedPageBreak/>
              <w:t>View</w:t>
            </w:r>
            <w:r w:rsidRPr="003A1E96">
              <w:rPr>
                <w:rFonts w:cs="Arial"/>
                <w:szCs w:val="20"/>
              </w:rPr>
              <w:t xml:space="preserve"> the </w:t>
            </w:r>
            <w:r w:rsidR="008B72A2">
              <w:rPr>
                <w:rFonts w:cs="Arial"/>
                <w:szCs w:val="20"/>
              </w:rPr>
              <w:t>“</w:t>
            </w:r>
            <w:r w:rsidRPr="003A1E96">
              <w:rPr>
                <w:rFonts w:cs="Arial"/>
                <w:szCs w:val="20"/>
              </w:rPr>
              <w:t>Turn Your Computer or Laptop Into a Recording Studio</w:t>
            </w:r>
            <w:r w:rsidR="008B72A2">
              <w:rPr>
                <w:rFonts w:cs="Arial"/>
                <w:szCs w:val="20"/>
              </w:rPr>
              <w:t>”</w:t>
            </w:r>
            <w:r w:rsidRPr="003A1E96">
              <w:rPr>
                <w:rFonts w:cs="Arial"/>
                <w:szCs w:val="20"/>
              </w:rPr>
              <w:t xml:space="preserve"> tutorial [3:13] located at </w:t>
            </w:r>
            <w:hyperlink r:id="rId42" w:history="1">
              <w:r w:rsidRPr="003A1E96">
                <w:rPr>
                  <w:rStyle w:val="Hyperlink"/>
                  <w:rFonts w:cs="Arial"/>
                  <w:szCs w:val="20"/>
                </w:rPr>
                <w:t>http://synergiseducation.com/blog/turn-your-computer-or-laptop-into-a-recording-studio/</w:t>
              </w:r>
            </w:hyperlink>
            <w:r w:rsidR="008B72A2">
              <w:rPr>
                <w:rStyle w:val="Hyperlink"/>
                <w:rFonts w:cs="Arial"/>
                <w:color w:val="auto"/>
                <w:szCs w:val="20"/>
                <w:u w:val="none"/>
              </w:rPr>
              <w:br/>
            </w:r>
          </w:p>
          <w:p w14:paraId="77651D4A" w14:textId="7361AAE3" w:rsidR="00BD28E4" w:rsidRPr="003A1E96" w:rsidRDefault="00BD28E4" w:rsidP="007C721C">
            <w:pPr>
              <w:pStyle w:val="ListParagraph"/>
              <w:numPr>
                <w:ilvl w:val="0"/>
                <w:numId w:val="55"/>
              </w:numPr>
              <w:rPr>
                <w:rStyle w:val="Hyperlink"/>
              </w:rPr>
            </w:pPr>
            <w:r w:rsidRPr="00FF024C">
              <w:rPr>
                <w:rStyle w:val="Hyperlink"/>
                <w:rFonts w:cs="Arial"/>
                <w:color w:val="auto"/>
                <w:szCs w:val="20"/>
                <w:u w:val="none"/>
              </w:rPr>
              <w:t>View</w:t>
            </w:r>
            <w:r w:rsidRPr="003A1E96">
              <w:rPr>
                <w:rStyle w:val="Hyperlink"/>
                <w:rFonts w:cs="Arial"/>
                <w:color w:val="auto"/>
                <w:szCs w:val="20"/>
                <w:u w:val="none"/>
              </w:rPr>
              <w:t xml:space="preserve"> the </w:t>
            </w:r>
            <w:r w:rsidR="008B72A2">
              <w:rPr>
                <w:rStyle w:val="Hyperlink"/>
                <w:rFonts w:cs="Arial"/>
                <w:color w:val="auto"/>
                <w:szCs w:val="20"/>
                <w:u w:val="none"/>
              </w:rPr>
              <w:t>“</w:t>
            </w:r>
            <w:r w:rsidRPr="003A1E96">
              <w:rPr>
                <w:rStyle w:val="Hyperlink"/>
                <w:rFonts w:cs="Arial"/>
                <w:color w:val="auto"/>
                <w:szCs w:val="20"/>
                <w:u w:val="none"/>
              </w:rPr>
              <w:t>Recording Audio – iPad and Garageband</w:t>
            </w:r>
            <w:r w:rsidR="008B72A2">
              <w:rPr>
                <w:rStyle w:val="Hyperlink"/>
                <w:rFonts w:cs="Arial"/>
                <w:color w:val="auto"/>
                <w:szCs w:val="20"/>
                <w:u w:val="none"/>
              </w:rPr>
              <w:t>”</w:t>
            </w:r>
            <w:r w:rsidRPr="003A1E96">
              <w:rPr>
                <w:rStyle w:val="Hyperlink"/>
                <w:rFonts w:cs="Arial"/>
                <w:color w:val="auto"/>
                <w:szCs w:val="20"/>
                <w:u w:val="none"/>
              </w:rPr>
              <w:t xml:space="preserve"> tutorial [2:22] located at </w:t>
            </w:r>
            <w:hyperlink r:id="rId43" w:history="1">
              <w:r w:rsidRPr="003A1E96">
                <w:rPr>
                  <w:rStyle w:val="Hyperlink"/>
                </w:rPr>
                <w:t>http://synergiseducation.com/blog/recording-audio-ipad-and-garageband/</w:t>
              </w:r>
            </w:hyperlink>
            <w:r w:rsidR="008B72A2">
              <w:rPr>
                <w:rStyle w:val="Hyperlink"/>
              </w:rPr>
              <w:br/>
            </w:r>
          </w:p>
          <w:p w14:paraId="7D219358" w14:textId="04E5AEC5" w:rsidR="00BD28E4" w:rsidRPr="003A1E96" w:rsidRDefault="00BD28E4" w:rsidP="007C721C">
            <w:pPr>
              <w:pStyle w:val="ListParagraph"/>
              <w:numPr>
                <w:ilvl w:val="0"/>
                <w:numId w:val="55"/>
              </w:numPr>
              <w:rPr>
                <w:rFonts w:cs="Arial"/>
                <w:szCs w:val="20"/>
              </w:rPr>
            </w:pPr>
            <w:r w:rsidRPr="00FF024C">
              <w:rPr>
                <w:rFonts w:cs="Arial"/>
                <w:szCs w:val="20"/>
              </w:rPr>
              <w:t>View</w:t>
            </w:r>
            <w:r w:rsidRPr="003A1E96">
              <w:rPr>
                <w:rFonts w:cs="Arial"/>
                <w:szCs w:val="20"/>
              </w:rPr>
              <w:t xml:space="preserve"> the </w:t>
            </w:r>
            <w:r w:rsidR="008B72A2">
              <w:rPr>
                <w:rFonts w:cs="Arial"/>
                <w:szCs w:val="20"/>
              </w:rPr>
              <w:t>“</w:t>
            </w:r>
            <w:r w:rsidRPr="003A1E96">
              <w:rPr>
                <w:rFonts w:cs="Arial"/>
                <w:szCs w:val="20"/>
              </w:rPr>
              <w:t>Recording Audio with Audacity</w:t>
            </w:r>
            <w:r w:rsidR="008B72A2">
              <w:rPr>
                <w:rFonts w:cs="Arial"/>
                <w:szCs w:val="20"/>
              </w:rPr>
              <w:t>”</w:t>
            </w:r>
            <w:r w:rsidRPr="003A1E96">
              <w:rPr>
                <w:rFonts w:cs="Arial"/>
                <w:szCs w:val="20"/>
              </w:rPr>
              <w:t xml:space="preserve"> tutorial [6:02] located at </w:t>
            </w:r>
            <w:hyperlink r:id="rId44" w:history="1">
              <w:r w:rsidRPr="003A1E96">
                <w:rPr>
                  <w:rStyle w:val="Hyperlink"/>
                  <w:rFonts w:cs="Arial"/>
                  <w:szCs w:val="20"/>
                </w:rPr>
                <w:t>http://synergiseducation.com/blog/recording-audio-with-audacity/</w:t>
              </w:r>
            </w:hyperlink>
          </w:p>
          <w:p w14:paraId="0C1E93BA" w14:textId="77777777" w:rsidR="00BD28E4" w:rsidRDefault="00BD28E4" w:rsidP="00F24812">
            <w:pPr>
              <w:rPr>
                <w:rFonts w:cs="Arial"/>
                <w:szCs w:val="20"/>
              </w:rPr>
            </w:pPr>
          </w:p>
          <w:p w14:paraId="0C160AAF" w14:textId="77777777" w:rsidR="00BD28E4" w:rsidRPr="00FF024C" w:rsidRDefault="00BD28E4" w:rsidP="00F24812">
            <w:pPr>
              <w:rPr>
                <w:rFonts w:cs="Arial"/>
                <w:b/>
                <w:szCs w:val="20"/>
              </w:rPr>
            </w:pPr>
            <w:r w:rsidRPr="00FF024C">
              <w:rPr>
                <w:rFonts w:cs="Arial"/>
                <w:b/>
                <w:szCs w:val="20"/>
              </w:rPr>
              <w:t>Using Google Drive</w:t>
            </w:r>
          </w:p>
          <w:p w14:paraId="44A49352" w14:textId="77777777" w:rsidR="00BD28E4" w:rsidRDefault="00BD28E4" w:rsidP="00F24812">
            <w:pPr>
              <w:rPr>
                <w:rFonts w:cs="Arial"/>
                <w:szCs w:val="20"/>
              </w:rPr>
            </w:pPr>
          </w:p>
          <w:p w14:paraId="42060AD9" w14:textId="78C0D503" w:rsidR="00BD28E4" w:rsidRPr="00D82813" w:rsidRDefault="00BD28E4" w:rsidP="00F24812">
            <w:pPr>
              <w:pStyle w:val="ListParagraph"/>
              <w:numPr>
                <w:ilvl w:val="0"/>
                <w:numId w:val="56"/>
              </w:numPr>
              <w:ind w:left="695"/>
              <w:rPr>
                <w:rFonts w:cs="Arial"/>
                <w:szCs w:val="20"/>
              </w:rPr>
            </w:pPr>
            <w:r w:rsidRPr="00FF024C">
              <w:rPr>
                <w:rFonts w:cs="Arial"/>
                <w:szCs w:val="20"/>
              </w:rPr>
              <w:t>View</w:t>
            </w:r>
            <w:r w:rsidRPr="000E7930">
              <w:rPr>
                <w:rFonts w:cs="Arial"/>
                <w:szCs w:val="20"/>
              </w:rPr>
              <w:t xml:space="preserve"> the </w:t>
            </w:r>
            <w:r w:rsidR="008B72A2">
              <w:rPr>
                <w:rFonts w:cs="Arial"/>
                <w:szCs w:val="20"/>
              </w:rPr>
              <w:t>“</w:t>
            </w:r>
            <w:r w:rsidRPr="000E7930">
              <w:rPr>
                <w:rFonts w:cs="Arial"/>
                <w:szCs w:val="20"/>
              </w:rPr>
              <w:t xml:space="preserve">Google </w:t>
            </w:r>
            <w:r>
              <w:rPr>
                <w:rFonts w:cs="Arial"/>
                <w:szCs w:val="20"/>
              </w:rPr>
              <w:t>Drive</w:t>
            </w:r>
            <w:r w:rsidR="008B72A2">
              <w:rPr>
                <w:rFonts w:cs="Arial"/>
                <w:szCs w:val="20"/>
              </w:rPr>
              <w:t>”</w:t>
            </w:r>
            <w:r>
              <w:rPr>
                <w:rFonts w:cs="Arial"/>
                <w:szCs w:val="20"/>
              </w:rPr>
              <w:t xml:space="preserve"> t</w:t>
            </w:r>
            <w:r w:rsidRPr="000E7930">
              <w:rPr>
                <w:rFonts w:cs="Arial"/>
                <w:szCs w:val="20"/>
              </w:rPr>
              <w:t>utorial [2:21] located on Blackboard</w:t>
            </w:r>
            <w:r w:rsidR="008B72A2">
              <w:rPr>
                <w:rFonts w:cs="Arial"/>
                <w:szCs w:val="20"/>
              </w:rPr>
              <w:t xml:space="preserve"> at</w:t>
            </w:r>
            <w:r>
              <w:rPr>
                <w:rFonts w:cs="Arial"/>
                <w:szCs w:val="20"/>
              </w:rPr>
              <w:t xml:space="preserve"> </w:t>
            </w:r>
            <w:hyperlink r:id="rId45" w:history="1">
              <w:r w:rsidRPr="000E7930">
                <w:rPr>
                  <w:rStyle w:val="Hyperlink"/>
                  <w:rFonts w:cs="Arial"/>
                  <w:szCs w:val="20"/>
                </w:rPr>
                <w:t>https://vimeo.com/82113892</w:t>
              </w:r>
            </w:hyperlink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CDB0A8F" w14:textId="2105CAD8" w:rsidR="00BD28E4" w:rsidRDefault="0066189F" w:rsidP="00F2481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NA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A310715" w14:textId="77777777" w:rsidR="00BD28E4" w:rsidRDefault="00BD28E4" w:rsidP="00F24812">
            <w:pPr>
              <w:rPr>
                <w:rFonts w:cs="Arial"/>
                <w:szCs w:val="20"/>
              </w:rPr>
            </w:pPr>
          </w:p>
        </w:tc>
      </w:tr>
      <w:tr w:rsidR="00E27D04" w:rsidRPr="007F339F" w14:paraId="7675C710" w14:textId="77777777" w:rsidTr="00C64CA7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F62BB0F" w14:textId="18B8C469" w:rsidR="00E27D04" w:rsidRDefault="00BD28E4" w:rsidP="00C64CA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Graphs </w:t>
            </w:r>
            <w:r w:rsidR="008B72A2">
              <w:rPr>
                <w:rFonts w:cs="Arial"/>
                <w:b/>
                <w:szCs w:val="20"/>
              </w:rPr>
              <w:t>and</w:t>
            </w:r>
            <w:r>
              <w:rPr>
                <w:rFonts w:cs="Arial"/>
                <w:b/>
                <w:szCs w:val="20"/>
              </w:rPr>
              <w:t xml:space="preserve"> Tables </w:t>
            </w:r>
            <w:r w:rsidR="00E27D04">
              <w:rPr>
                <w:rFonts w:cs="Arial"/>
                <w:b/>
                <w:szCs w:val="20"/>
              </w:rPr>
              <w:t>Tutorial</w:t>
            </w:r>
            <w:r w:rsidR="00651E11">
              <w:rPr>
                <w:rFonts w:cs="Arial"/>
                <w:b/>
                <w:szCs w:val="20"/>
              </w:rPr>
              <w:t>s</w:t>
            </w:r>
          </w:p>
          <w:p w14:paraId="35DBCA3C" w14:textId="77777777" w:rsidR="00E27D04" w:rsidRDefault="00E27D04" w:rsidP="00C64CA7">
            <w:pPr>
              <w:rPr>
                <w:rFonts w:cs="Arial"/>
                <w:b/>
                <w:szCs w:val="20"/>
              </w:rPr>
            </w:pPr>
          </w:p>
          <w:p w14:paraId="48A06951" w14:textId="6888F7F8" w:rsidR="00E27D04" w:rsidRDefault="00E27D04" w:rsidP="00651E1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This week, you will present a small amount of dat</w:t>
            </w:r>
            <w:r w:rsidR="00651E11">
              <w:rPr>
                <w:rFonts w:cs="Arial"/>
                <w:szCs w:val="20"/>
              </w:rPr>
              <w:t xml:space="preserve">a in a graph or table for the </w:t>
            </w:r>
            <w:r w:rsidR="00651E11" w:rsidRPr="00651E11">
              <w:rPr>
                <w:rFonts w:cs="Arial"/>
                <w:szCs w:val="20"/>
              </w:rPr>
              <w:t xml:space="preserve">Music Preferences </w:t>
            </w:r>
            <w:r w:rsidR="008B72A2">
              <w:rPr>
                <w:rFonts w:cs="Arial"/>
                <w:szCs w:val="20"/>
              </w:rPr>
              <w:t>A</w:t>
            </w:r>
            <w:r w:rsidR="00651E11" w:rsidRPr="00651E11">
              <w:rPr>
                <w:rFonts w:cs="Arial"/>
                <w:szCs w:val="20"/>
              </w:rPr>
              <w:t>cross Generations</w:t>
            </w:r>
            <w:r w:rsidR="00651E11">
              <w:rPr>
                <w:rFonts w:cs="Arial"/>
                <w:szCs w:val="20"/>
              </w:rPr>
              <w:t xml:space="preserve"> assignment. </w:t>
            </w:r>
            <w:r>
              <w:rPr>
                <w:rFonts w:cs="Arial"/>
                <w:szCs w:val="20"/>
              </w:rPr>
              <w:t xml:space="preserve">You may use </w:t>
            </w:r>
            <w:r w:rsidR="008B72A2">
              <w:rPr>
                <w:rFonts w:cs="Arial"/>
                <w:szCs w:val="20"/>
              </w:rPr>
              <w:t xml:space="preserve">Microsoft </w:t>
            </w:r>
            <w:r>
              <w:rPr>
                <w:rFonts w:cs="Arial"/>
                <w:szCs w:val="20"/>
              </w:rPr>
              <w:t xml:space="preserve">Word or Excel to compile and present your data. </w:t>
            </w:r>
            <w:r w:rsidR="008B72A2">
              <w:rPr>
                <w:rFonts w:cs="Arial"/>
                <w:szCs w:val="20"/>
              </w:rPr>
              <w:t xml:space="preserve">The following </w:t>
            </w:r>
            <w:r>
              <w:rPr>
                <w:rFonts w:cs="Arial"/>
                <w:szCs w:val="20"/>
              </w:rPr>
              <w:t xml:space="preserve">are tutorials that will assist you if you are unfamiliar with creating graphs and tables. </w:t>
            </w:r>
          </w:p>
          <w:p w14:paraId="70D1D7A9" w14:textId="77777777" w:rsidR="00E27D04" w:rsidRDefault="00E27D04" w:rsidP="00C64CA7">
            <w:pPr>
              <w:rPr>
                <w:rFonts w:cs="Arial"/>
                <w:szCs w:val="20"/>
              </w:rPr>
            </w:pPr>
          </w:p>
          <w:p w14:paraId="0FE1EC4C" w14:textId="54159CBB" w:rsidR="00E27D04" w:rsidRPr="00FF024C" w:rsidRDefault="008B72A2" w:rsidP="00C64CA7">
            <w:pPr>
              <w:rPr>
                <w:rFonts w:cs="Arial"/>
                <w:b/>
                <w:szCs w:val="20"/>
              </w:rPr>
            </w:pPr>
            <w:r w:rsidRPr="00FF024C">
              <w:rPr>
                <w:rFonts w:cs="Arial"/>
                <w:b/>
                <w:szCs w:val="20"/>
              </w:rPr>
              <w:t xml:space="preserve">Microsoft </w:t>
            </w:r>
            <w:r w:rsidR="00E27D04" w:rsidRPr="00FF024C">
              <w:rPr>
                <w:rFonts w:cs="Arial"/>
                <w:b/>
                <w:szCs w:val="20"/>
              </w:rPr>
              <w:t>Word</w:t>
            </w:r>
          </w:p>
          <w:p w14:paraId="6932E118" w14:textId="77777777" w:rsidR="00E27D04" w:rsidRDefault="00E27D04" w:rsidP="00C64CA7">
            <w:pPr>
              <w:rPr>
                <w:rFonts w:cs="Arial"/>
                <w:szCs w:val="20"/>
              </w:rPr>
            </w:pPr>
          </w:p>
          <w:p w14:paraId="0AAE182A" w14:textId="0FDBBD8C" w:rsidR="00651E11" w:rsidRDefault="00C27FF9" w:rsidP="007C721C">
            <w:pPr>
              <w:pStyle w:val="ListParagraph"/>
              <w:numPr>
                <w:ilvl w:val="0"/>
                <w:numId w:val="57"/>
              </w:numPr>
              <w:rPr>
                <w:rFonts w:cs="Arial"/>
                <w:szCs w:val="20"/>
              </w:rPr>
            </w:pPr>
            <w:hyperlink r:id="rId46" w:history="1">
              <w:r w:rsidR="00651E11" w:rsidRPr="00651E11">
                <w:rPr>
                  <w:rStyle w:val="Hyperlink"/>
                  <w:rFonts w:cs="Arial"/>
                  <w:szCs w:val="20"/>
                </w:rPr>
                <w:t>Word 2013 Tables</w:t>
              </w:r>
            </w:hyperlink>
          </w:p>
          <w:p w14:paraId="72128FD9" w14:textId="154471C4" w:rsidR="00E27D04" w:rsidRDefault="00C27FF9" w:rsidP="007C721C">
            <w:pPr>
              <w:pStyle w:val="ListParagraph"/>
              <w:numPr>
                <w:ilvl w:val="0"/>
                <w:numId w:val="57"/>
              </w:numPr>
              <w:rPr>
                <w:rFonts w:cs="Arial"/>
                <w:szCs w:val="20"/>
              </w:rPr>
            </w:pPr>
            <w:hyperlink r:id="rId47" w:history="1">
              <w:r w:rsidR="00651E11" w:rsidRPr="00651E11">
                <w:rPr>
                  <w:rStyle w:val="Hyperlink"/>
                  <w:rFonts w:cs="Arial"/>
                  <w:szCs w:val="20"/>
                </w:rPr>
                <w:t>How to Convert Text to a Table in Word</w:t>
              </w:r>
            </w:hyperlink>
            <w:r w:rsidR="00E27D04">
              <w:rPr>
                <w:rFonts w:cs="Arial"/>
                <w:szCs w:val="20"/>
              </w:rPr>
              <w:t xml:space="preserve"> </w:t>
            </w:r>
          </w:p>
          <w:p w14:paraId="4681E98D" w14:textId="77777777" w:rsidR="00E27D04" w:rsidRDefault="00E27D04" w:rsidP="00E27D04">
            <w:pPr>
              <w:rPr>
                <w:rFonts w:cs="Arial"/>
                <w:szCs w:val="20"/>
              </w:rPr>
            </w:pPr>
          </w:p>
          <w:p w14:paraId="00E99A4C" w14:textId="67BD79F0" w:rsidR="00E27D04" w:rsidRPr="00FF024C" w:rsidRDefault="008B72A2" w:rsidP="00E27D04">
            <w:pPr>
              <w:rPr>
                <w:rFonts w:cs="Arial"/>
                <w:b/>
                <w:szCs w:val="20"/>
              </w:rPr>
            </w:pPr>
            <w:r w:rsidRPr="00FF024C">
              <w:rPr>
                <w:rFonts w:cs="Arial"/>
                <w:b/>
                <w:szCs w:val="20"/>
              </w:rPr>
              <w:t xml:space="preserve">Microsoft </w:t>
            </w:r>
            <w:r w:rsidR="00E27D04" w:rsidRPr="00FF024C">
              <w:rPr>
                <w:rFonts w:cs="Arial"/>
                <w:b/>
                <w:szCs w:val="20"/>
              </w:rPr>
              <w:t>Excel</w:t>
            </w:r>
          </w:p>
          <w:p w14:paraId="19312FDC" w14:textId="77777777" w:rsidR="00E27D04" w:rsidRDefault="00E27D04" w:rsidP="00E27D04">
            <w:pPr>
              <w:rPr>
                <w:rFonts w:cs="Arial"/>
                <w:szCs w:val="20"/>
              </w:rPr>
            </w:pPr>
          </w:p>
          <w:p w14:paraId="2117602C" w14:textId="1CE34947" w:rsidR="00E27D04" w:rsidRDefault="00C27FF9" w:rsidP="007C721C">
            <w:pPr>
              <w:pStyle w:val="ListParagraph"/>
              <w:numPr>
                <w:ilvl w:val="0"/>
                <w:numId w:val="57"/>
              </w:numPr>
              <w:rPr>
                <w:rFonts w:cs="Arial"/>
                <w:szCs w:val="20"/>
              </w:rPr>
            </w:pPr>
            <w:hyperlink r:id="rId48" w:history="1">
              <w:r w:rsidR="00651E11">
                <w:rPr>
                  <w:rStyle w:val="Hyperlink"/>
                  <w:rFonts w:cs="Arial"/>
                  <w:szCs w:val="20"/>
                </w:rPr>
                <w:t>Creating Charts in Excel</w:t>
              </w:r>
            </w:hyperlink>
          </w:p>
          <w:p w14:paraId="779B270F" w14:textId="4078A8B7" w:rsidR="00E27D04" w:rsidRPr="00E27D04" w:rsidRDefault="00C27FF9" w:rsidP="007C721C">
            <w:pPr>
              <w:pStyle w:val="ListParagraph"/>
              <w:numPr>
                <w:ilvl w:val="0"/>
                <w:numId w:val="57"/>
              </w:numPr>
              <w:rPr>
                <w:rFonts w:cs="Arial"/>
                <w:szCs w:val="20"/>
              </w:rPr>
            </w:pPr>
            <w:hyperlink r:id="rId49" w:history="1">
              <w:r w:rsidR="00E27D04" w:rsidRPr="00E27D04">
                <w:rPr>
                  <w:rStyle w:val="Hyperlink"/>
                  <w:rFonts w:cs="Arial"/>
                  <w:szCs w:val="20"/>
                </w:rPr>
                <w:t>Excel Tables Tutorial #1 How to Create and Use Excel Tables</w:t>
              </w:r>
            </w:hyperlink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6365FA4" w14:textId="76438CBE" w:rsidR="00E27D04" w:rsidRDefault="0066189F" w:rsidP="00C64CA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3EFFCD5A" w14:textId="77777777" w:rsidR="00E27D04" w:rsidRDefault="00E27D04" w:rsidP="00C64CA7">
            <w:pPr>
              <w:rPr>
                <w:rFonts w:cs="Arial"/>
                <w:szCs w:val="20"/>
              </w:rPr>
            </w:pPr>
          </w:p>
        </w:tc>
      </w:tr>
      <w:tr w:rsidR="005B10FE" w:rsidRPr="00842155" w14:paraId="457091B2" w14:textId="77777777" w:rsidTr="005B10FE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AC9BB6A" w14:textId="77777777" w:rsidR="005B10FE" w:rsidRPr="00842155" w:rsidRDefault="005B10FE" w:rsidP="005B10FE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827D310" w14:textId="77777777" w:rsidR="005B10FE" w:rsidRPr="00842155" w:rsidRDefault="005B10FE" w:rsidP="005B10FE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1AD8C28A" w14:textId="77777777" w:rsidR="005B10FE" w:rsidRPr="00842155" w:rsidRDefault="005B10FE" w:rsidP="005B10FE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08ABE4AE" w14:textId="6926C2DA" w:rsidR="005B10FE" w:rsidRPr="00842155" w:rsidRDefault="00531908" w:rsidP="005B10FE">
            <w:pPr>
              <w:ind w:left="360" w:hanging="36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0.5hrs</w:t>
            </w:r>
          </w:p>
        </w:tc>
      </w:tr>
      <w:tr w:rsidR="00676D0F" w:rsidRPr="00842155" w14:paraId="6896B5E7" w14:textId="77777777" w:rsidTr="001E7CD9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10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C9B6B52" w14:textId="77777777" w:rsidR="00676D0F" w:rsidRPr="005B10FE" w:rsidRDefault="00676D0F" w:rsidP="001E7CD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Supplemental Learning Resources and Activities</w:t>
            </w:r>
            <w:r w:rsidRPr="005B10FE">
              <w:rPr>
                <w:rFonts w:cs="Arial"/>
                <w:i/>
                <w:szCs w:val="20"/>
              </w:rPr>
              <w:t xml:space="preserve">: These </w:t>
            </w:r>
            <w:r>
              <w:rPr>
                <w:rFonts w:cs="Arial"/>
                <w:i/>
                <w:szCs w:val="20"/>
              </w:rPr>
              <w:t xml:space="preserve">resources and </w:t>
            </w:r>
            <w:r w:rsidRPr="005B10FE">
              <w:rPr>
                <w:rFonts w:cs="Arial"/>
                <w:i/>
                <w:szCs w:val="20"/>
              </w:rPr>
              <w:t>activities provide further exploration of content, supplemental information, and skill building.</w:t>
            </w:r>
            <w:r>
              <w:rPr>
                <w:rFonts w:cs="Arial"/>
                <w:i/>
                <w:szCs w:val="20"/>
              </w:rPr>
              <w:t xml:space="preserve"> </w:t>
            </w:r>
            <w:r w:rsidRPr="005B10FE">
              <w:rPr>
                <w:rFonts w:cs="Arial"/>
                <w:i/>
                <w:szCs w:val="20"/>
              </w:rPr>
              <w:t xml:space="preserve">Students may complete </w:t>
            </w:r>
            <w:r>
              <w:rPr>
                <w:rFonts w:cs="Arial"/>
                <w:i/>
                <w:szCs w:val="20"/>
              </w:rPr>
              <w:t>items</w:t>
            </w:r>
            <w:r w:rsidRPr="005B10FE">
              <w:rPr>
                <w:rFonts w:cs="Arial"/>
                <w:i/>
                <w:szCs w:val="20"/>
              </w:rPr>
              <w:t xml:space="preserve"> in this section </w:t>
            </w:r>
            <w:r>
              <w:rPr>
                <w:rFonts w:cs="Arial"/>
                <w:i/>
                <w:szCs w:val="20"/>
              </w:rPr>
              <w:t xml:space="preserve">on their own or </w:t>
            </w:r>
            <w:r w:rsidRPr="005B10FE">
              <w:rPr>
                <w:rFonts w:cs="Arial"/>
                <w:i/>
                <w:szCs w:val="20"/>
              </w:rPr>
              <w:t>as selected by the instructor.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8D9DA"/>
          </w:tcPr>
          <w:p w14:paraId="1170E110" w14:textId="77777777" w:rsidR="00676D0F" w:rsidRPr="005B10FE" w:rsidRDefault="00676D0F" w:rsidP="001E7CD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</w:tcPr>
          <w:p w14:paraId="3276E619" w14:textId="77777777" w:rsidR="00676D0F" w:rsidRPr="005B10FE" w:rsidRDefault="00676D0F" w:rsidP="001E7CD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16662B45" w14:textId="77777777" w:rsidR="00676D0F" w:rsidRPr="005B10FE" w:rsidRDefault="00676D0F" w:rsidP="001E7CD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676D0F" w:rsidRPr="00842155" w14:paraId="661C35E0" w14:textId="77777777" w:rsidTr="001E7CD9">
        <w:tc>
          <w:tcPr>
            <w:tcW w:w="10170" w:type="dxa"/>
            <w:gridSpan w:val="2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4EFF5BF" w14:textId="241CF7FA" w:rsidR="00F343E1" w:rsidRDefault="00F343E1" w:rsidP="001E7CD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Podcasts</w:t>
            </w:r>
          </w:p>
          <w:p w14:paraId="0B48D392" w14:textId="77777777" w:rsidR="00471902" w:rsidRPr="00F343E1" w:rsidRDefault="00471902" w:rsidP="001E7CD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  <w:p w14:paraId="59150353" w14:textId="2B05BF84" w:rsidR="00D82813" w:rsidRDefault="00051C99" w:rsidP="001E7CD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471902">
              <w:rPr>
                <w:rFonts w:cs="Arial"/>
                <w:b/>
                <w:szCs w:val="20"/>
              </w:rPr>
              <w:t>Listen</w:t>
            </w:r>
            <w:r>
              <w:rPr>
                <w:rFonts w:cs="Arial"/>
                <w:szCs w:val="20"/>
              </w:rPr>
              <w:t xml:space="preserve"> to two podcasts and comment on their tone, style</w:t>
            </w:r>
            <w:r w:rsidR="00531908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>, contents</w:t>
            </w:r>
            <w:r w:rsidR="00B837F6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and format</w:t>
            </w:r>
            <w:r w:rsidR="00531908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. </w:t>
            </w:r>
          </w:p>
          <w:p w14:paraId="74B3785A" w14:textId="6AFBD22A" w:rsidR="00F343E1" w:rsidRDefault="00471902" w:rsidP="001E7CD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D82813">
              <w:rPr>
                <w:rFonts w:cs="Arial"/>
                <w:b/>
                <w:szCs w:val="20"/>
              </w:rPr>
              <w:lastRenderedPageBreak/>
              <w:t>Create</w:t>
            </w:r>
            <w:r>
              <w:rPr>
                <w:rFonts w:cs="Arial"/>
                <w:szCs w:val="20"/>
              </w:rPr>
              <w:t xml:space="preserve"> a short podcast using the</w:t>
            </w:r>
            <w:r w:rsidR="008B72A2">
              <w:rPr>
                <w:rFonts w:cs="Arial"/>
                <w:szCs w:val="20"/>
              </w:rPr>
              <w:t xml:space="preserve"> following</w:t>
            </w:r>
            <w:r>
              <w:rPr>
                <w:rFonts w:cs="Arial"/>
                <w:szCs w:val="20"/>
              </w:rPr>
              <w:t xml:space="preserve"> links:</w:t>
            </w:r>
          </w:p>
          <w:p w14:paraId="57C07F93" w14:textId="77777777" w:rsidR="00B837F6" w:rsidRDefault="00B837F6" w:rsidP="001E7CD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  <w:p w14:paraId="4B9DFBB4" w14:textId="40304DA1" w:rsidR="00044F8F" w:rsidRDefault="00C27FF9" w:rsidP="007C721C">
            <w:pPr>
              <w:pStyle w:val="ListParagraph"/>
              <w:numPr>
                <w:ilvl w:val="0"/>
                <w:numId w:val="42"/>
              </w:num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hyperlink r:id="rId50" w:history="1">
              <w:r w:rsidR="00044F8F" w:rsidRPr="00044F8F">
                <w:rPr>
                  <w:rStyle w:val="Hyperlink"/>
                  <w:rFonts w:cs="Arial"/>
                  <w:szCs w:val="20"/>
                </w:rPr>
                <w:t>How to Podcast Tutorial</w:t>
              </w:r>
            </w:hyperlink>
          </w:p>
          <w:p w14:paraId="78CD55D3" w14:textId="60527E21" w:rsidR="00E54558" w:rsidRPr="00DD02DF" w:rsidRDefault="00C27FF9" w:rsidP="007C721C">
            <w:pPr>
              <w:pStyle w:val="ListParagraph"/>
              <w:numPr>
                <w:ilvl w:val="0"/>
                <w:numId w:val="42"/>
              </w:num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hyperlink r:id="rId51" w:history="1">
              <w:r w:rsidR="00044F8F" w:rsidRPr="00044F8F">
                <w:rPr>
                  <w:rStyle w:val="Hyperlink"/>
                  <w:rFonts w:cs="Arial"/>
                  <w:szCs w:val="20"/>
                </w:rPr>
                <w:t>How to Create a Podcast</w:t>
              </w:r>
            </w:hyperlink>
          </w:p>
        </w:tc>
        <w:tc>
          <w:tcPr>
            <w:tcW w:w="144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786289F8" w14:textId="38E4F535" w:rsidR="00676D0F" w:rsidRPr="00842155" w:rsidRDefault="00A5737C" w:rsidP="001E7CD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2.1, 2.2</w:t>
            </w:r>
          </w:p>
        </w:tc>
        <w:tc>
          <w:tcPr>
            <w:tcW w:w="144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7753D4EB" w14:textId="777073CC" w:rsidR="00676D0F" w:rsidRPr="00842155" w:rsidRDefault="00E54558" w:rsidP="00E5455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0.5hr</w:t>
            </w:r>
          </w:p>
        </w:tc>
      </w:tr>
      <w:tr w:rsidR="00044F8F" w:rsidRPr="00842155" w14:paraId="2A028C92" w14:textId="77777777" w:rsidTr="001E7CD9">
        <w:tc>
          <w:tcPr>
            <w:tcW w:w="10170" w:type="dxa"/>
            <w:gridSpan w:val="2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35FA860" w14:textId="251C0298" w:rsidR="00F343E1" w:rsidRDefault="00F343E1" w:rsidP="001E7CD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Old Time Radio</w:t>
            </w:r>
          </w:p>
          <w:p w14:paraId="5AA6EA1D" w14:textId="77777777" w:rsidR="00E54558" w:rsidRDefault="00E54558" w:rsidP="001E7CD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  <w:p w14:paraId="72260F41" w14:textId="77777777" w:rsidR="00D82813" w:rsidRDefault="00E54558" w:rsidP="001E7CD9">
            <w:pPr>
              <w:tabs>
                <w:tab w:val="left" w:pos="0"/>
                <w:tab w:val="left" w:pos="3720"/>
              </w:tabs>
              <w:outlineLvl w:val="0"/>
              <w:rPr>
                <w:rStyle w:val="Hyperlink"/>
                <w:rFonts w:cs="Arial"/>
                <w:szCs w:val="20"/>
              </w:rPr>
            </w:pPr>
            <w:r w:rsidRPr="00F1051A">
              <w:rPr>
                <w:rFonts w:cs="Arial"/>
                <w:b/>
                <w:szCs w:val="20"/>
              </w:rPr>
              <w:t>Listen</w:t>
            </w:r>
            <w:r w:rsidRPr="00F1051A">
              <w:rPr>
                <w:rFonts w:cs="Arial"/>
                <w:szCs w:val="20"/>
              </w:rPr>
              <w:t xml:space="preserve"> to old radio shows at </w:t>
            </w:r>
            <w:hyperlink r:id="rId52" w:history="1">
              <w:r w:rsidRPr="00F1051A">
                <w:rPr>
                  <w:rStyle w:val="Hyperlink"/>
                  <w:rFonts w:cs="Arial"/>
                  <w:szCs w:val="20"/>
                </w:rPr>
                <w:t>Old Time Radio</w:t>
              </w:r>
            </w:hyperlink>
            <w:r w:rsidR="00471902">
              <w:rPr>
                <w:rStyle w:val="Hyperlink"/>
                <w:rFonts w:cs="Arial"/>
                <w:szCs w:val="20"/>
              </w:rPr>
              <w:t xml:space="preserve">. </w:t>
            </w:r>
          </w:p>
          <w:p w14:paraId="741C06C5" w14:textId="4C26AFCC" w:rsidR="00D82813" w:rsidRDefault="00471902" w:rsidP="001E7CD9">
            <w:pPr>
              <w:tabs>
                <w:tab w:val="left" w:pos="0"/>
                <w:tab w:val="left" w:pos="3720"/>
              </w:tabs>
              <w:outlineLvl w:val="0"/>
              <w:rPr>
                <w:rStyle w:val="Hyperlink"/>
                <w:rFonts w:cs="Arial"/>
                <w:color w:val="auto"/>
                <w:szCs w:val="20"/>
                <w:u w:val="none"/>
              </w:rPr>
            </w:pPr>
            <w:r w:rsidRPr="00D82813">
              <w:rPr>
                <w:rStyle w:val="Hyperlink"/>
                <w:rFonts w:cs="Arial"/>
                <w:b/>
                <w:color w:val="auto"/>
                <w:szCs w:val="20"/>
                <w:u w:val="none"/>
              </w:rPr>
              <w:t>Pick</w:t>
            </w:r>
            <w:r>
              <w:rPr>
                <w:rStyle w:val="Hyperlink"/>
                <w:rFonts w:cs="Arial"/>
                <w:color w:val="auto"/>
                <w:szCs w:val="20"/>
                <w:u w:val="none"/>
              </w:rPr>
              <w:t xml:space="preserve"> your favorite</w:t>
            </w:r>
            <w:r w:rsidR="00531908">
              <w:rPr>
                <w:rStyle w:val="Hyperlink"/>
                <w:rFonts w:cs="Arial"/>
                <w:color w:val="auto"/>
                <w:szCs w:val="20"/>
                <w:u w:val="none"/>
              </w:rPr>
              <w:t xml:space="preserve"> show</w:t>
            </w:r>
            <w:r w:rsidR="008B72A2">
              <w:rPr>
                <w:rStyle w:val="Hyperlink"/>
                <w:rFonts w:cs="Arial"/>
                <w:color w:val="auto"/>
                <w:szCs w:val="20"/>
                <w:u w:val="none"/>
              </w:rPr>
              <w:t>,</w:t>
            </w:r>
            <w:r>
              <w:rPr>
                <w:rStyle w:val="Hyperlink"/>
                <w:rFonts w:cs="Arial"/>
                <w:color w:val="auto"/>
                <w:szCs w:val="20"/>
                <w:u w:val="none"/>
              </w:rPr>
              <w:t xml:space="preserve"> and explain why you chose it. </w:t>
            </w:r>
          </w:p>
          <w:p w14:paraId="770776AE" w14:textId="6D39DEED" w:rsidR="00471902" w:rsidRPr="00D82813" w:rsidRDefault="00471902" w:rsidP="001E7CD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D82813">
              <w:rPr>
                <w:rStyle w:val="Hyperlink"/>
                <w:rFonts w:cs="Arial"/>
                <w:b/>
                <w:color w:val="auto"/>
                <w:szCs w:val="20"/>
                <w:u w:val="none"/>
              </w:rPr>
              <w:t>Compare</w:t>
            </w:r>
            <w:r>
              <w:rPr>
                <w:rStyle w:val="Hyperlink"/>
                <w:rFonts w:cs="Arial"/>
                <w:color w:val="auto"/>
                <w:szCs w:val="20"/>
                <w:u w:val="none"/>
              </w:rPr>
              <w:t xml:space="preserve"> podcasts to old radio programs. </w:t>
            </w:r>
          </w:p>
        </w:tc>
        <w:tc>
          <w:tcPr>
            <w:tcW w:w="144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7460DD2E" w14:textId="429FC473" w:rsidR="00044F8F" w:rsidRPr="00842155" w:rsidRDefault="00A5737C" w:rsidP="001E7CD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</w:t>
            </w:r>
          </w:p>
        </w:tc>
        <w:tc>
          <w:tcPr>
            <w:tcW w:w="144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4312242C" w14:textId="0025240B" w:rsidR="00044F8F" w:rsidRPr="00842155" w:rsidRDefault="00E54558" w:rsidP="00E5455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0.5hr</w:t>
            </w:r>
          </w:p>
        </w:tc>
      </w:tr>
      <w:tr w:rsidR="00676D0F" w:rsidRPr="00842155" w14:paraId="7A70EA71" w14:textId="77777777" w:rsidTr="001E7CD9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4BD1FA" w14:textId="77777777" w:rsidR="00676D0F" w:rsidRPr="00842155" w:rsidRDefault="00676D0F" w:rsidP="001E7CD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C34A78" w14:textId="77777777" w:rsidR="00676D0F" w:rsidRPr="00842155" w:rsidRDefault="00676D0F" w:rsidP="001E7CD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550CD7F3" w14:textId="77777777" w:rsidR="00676D0F" w:rsidRPr="00842155" w:rsidRDefault="00676D0F" w:rsidP="001E7CD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68C576F1" w14:textId="5F0D304D" w:rsidR="00676D0F" w:rsidRPr="00842155" w:rsidRDefault="00531908" w:rsidP="001E7CD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1hr</w:t>
            </w:r>
          </w:p>
        </w:tc>
      </w:tr>
      <w:tr w:rsidR="005B10FE" w:rsidRPr="00842155" w14:paraId="76F58735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92DD046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5D9BD253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3DE0A7E3" w14:textId="77777777" w:rsidR="005B10FE" w:rsidRPr="005B10FE" w:rsidRDefault="005B10FE" w:rsidP="005B10FE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6E9576A5" w14:textId="77777777" w:rsidR="005B10FE" w:rsidRPr="005B10FE" w:rsidRDefault="005B10FE" w:rsidP="005B10FE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5B10FE" w:rsidRPr="00842155" w14:paraId="68F11B7A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450F26A" w14:textId="36001985" w:rsidR="005B10FE" w:rsidRDefault="005B10FE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Discussion Question 1</w:t>
            </w:r>
            <w:r w:rsidR="00F343E1">
              <w:rPr>
                <w:rFonts w:cs="Arial"/>
                <w:b/>
                <w:szCs w:val="20"/>
              </w:rPr>
              <w:t>: Personal Media Preferences</w:t>
            </w:r>
          </w:p>
          <w:p w14:paraId="7070B794" w14:textId="77777777" w:rsidR="0074071F" w:rsidRDefault="0074071F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095DF493" w14:textId="41DD5296" w:rsidR="00F343E1" w:rsidRPr="00CC2176" w:rsidRDefault="00F343E1" w:rsidP="00F343E1">
            <w:pPr>
              <w:pStyle w:val="Body"/>
              <w:tabs>
                <w:tab w:val="left" w:pos="2329"/>
              </w:tabs>
              <w:rPr>
                <w:color w:val="auto"/>
              </w:rPr>
            </w:pPr>
            <w:r w:rsidRPr="00CC2176">
              <w:rPr>
                <w:b/>
                <w:color w:val="auto"/>
              </w:rPr>
              <w:t>Pos</w:t>
            </w:r>
            <w:r w:rsidRPr="00CC2176">
              <w:rPr>
                <w:color w:val="auto"/>
              </w:rPr>
              <w:t>t a response in 150 to 20</w:t>
            </w:r>
            <w:r>
              <w:rPr>
                <w:color w:val="auto"/>
              </w:rPr>
              <w:t>0</w:t>
            </w:r>
            <w:r w:rsidR="008B72A2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words on the </w:t>
            </w:r>
            <w:r w:rsidR="008B72A2">
              <w:rPr>
                <w:color w:val="auto"/>
              </w:rPr>
              <w:t xml:space="preserve">following </w:t>
            </w:r>
            <w:r>
              <w:rPr>
                <w:color w:val="auto"/>
              </w:rPr>
              <w:t xml:space="preserve">questions, and provide </w:t>
            </w:r>
            <w:r>
              <w:t>specific examples to support your answers.</w:t>
            </w:r>
          </w:p>
          <w:p w14:paraId="5239D5EC" w14:textId="77777777" w:rsidR="009B49F2" w:rsidRDefault="009B49F2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EC44309" w14:textId="329CB93F" w:rsidR="00E54558" w:rsidRPr="00E54558" w:rsidRDefault="001E7CD9" w:rsidP="001E7CD9">
            <w:pPr>
              <w:pStyle w:val="ListParagraph"/>
              <w:numPr>
                <w:ilvl w:val="0"/>
                <w:numId w:val="21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t xml:space="preserve">Summarize your tastes and preferences for viewing/listening to music, TV, and movies. </w:t>
            </w:r>
            <w:r w:rsidR="008B72A2">
              <w:br/>
            </w:r>
          </w:p>
          <w:p w14:paraId="0C6029CF" w14:textId="62B61530" w:rsidR="00E54558" w:rsidRPr="00E54558" w:rsidRDefault="001E7CD9" w:rsidP="00C9669E">
            <w:pPr>
              <w:pStyle w:val="ListParagraph"/>
              <w:numPr>
                <w:ilvl w:val="0"/>
                <w:numId w:val="21"/>
              </w:numPr>
              <w:tabs>
                <w:tab w:val="left" w:pos="2329"/>
              </w:tabs>
            </w:pPr>
            <w:r>
              <w:t>How has digital technology, including the Internet or products like the iPod and iTunes, influenced your habits?</w:t>
            </w:r>
            <w:r w:rsidR="00E54558">
              <w:t xml:space="preserve"> </w:t>
            </w:r>
            <w:r w:rsidR="00F1051A" w:rsidRPr="00E54558">
              <w:rPr>
                <w:rFonts w:cs="Arial"/>
                <w:szCs w:val="20"/>
              </w:rPr>
              <w:t>How might your listening</w:t>
            </w:r>
            <w:r w:rsidR="008B72A2">
              <w:rPr>
                <w:rFonts w:cs="Arial"/>
                <w:szCs w:val="20"/>
              </w:rPr>
              <w:t xml:space="preserve"> and </w:t>
            </w:r>
            <w:r w:rsidR="00F1051A" w:rsidRPr="00E54558">
              <w:rPr>
                <w:rFonts w:cs="Arial"/>
                <w:szCs w:val="20"/>
              </w:rPr>
              <w:t xml:space="preserve">viewing preferences connect to the way in which the music, TV, and film industries are evolving? </w:t>
            </w:r>
            <w:r w:rsidR="008B72A2">
              <w:rPr>
                <w:rFonts w:cs="Arial"/>
                <w:szCs w:val="20"/>
              </w:rPr>
              <w:br/>
            </w:r>
          </w:p>
          <w:p w14:paraId="0A3EA400" w14:textId="6030A970" w:rsidR="00F1051A" w:rsidRPr="009B49F2" w:rsidRDefault="00F1051A" w:rsidP="00C9669E">
            <w:pPr>
              <w:pStyle w:val="ListParagraph"/>
              <w:numPr>
                <w:ilvl w:val="0"/>
                <w:numId w:val="21"/>
              </w:numPr>
              <w:tabs>
                <w:tab w:val="left" w:pos="2329"/>
              </w:tabs>
            </w:pPr>
            <w:r>
              <w:t xml:space="preserve">What has happened to the audience in the digital era of third and fourth screens? </w:t>
            </w:r>
          </w:p>
          <w:p w14:paraId="32A31851" w14:textId="1A1D1738" w:rsidR="00F1051A" w:rsidRDefault="00F1051A" w:rsidP="00F1051A">
            <w:pPr>
              <w:pStyle w:val="ListParagraph"/>
              <w:tabs>
                <w:tab w:val="left" w:pos="2329"/>
              </w:tabs>
            </w:pPr>
          </w:p>
          <w:p w14:paraId="0AE5443B" w14:textId="77777777" w:rsidR="00D47F8F" w:rsidRDefault="00F343E1" w:rsidP="00F1051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FF024C">
              <w:rPr>
                <w:rFonts w:cs="Arial"/>
                <w:szCs w:val="20"/>
              </w:rPr>
              <w:t>Note</w:t>
            </w:r>
            <w:r w:rsidRPr="008B72A2">
              <w:rPr>
                <w:rFonts w:cs="Arial"/>
                <w:szCs w:val="20"/>
              </w:rPr>
              <w:t>:</w:t>
            </w:r>
            <w:r w:rsidRPr="00CC2176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31C0C1CD" w14:textId="77777777" w:rsidR="00D47F8F" w:rsidRDefault="00D47F8F" w:rsidP="00F1051A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ADD3A77" w14:textId="4AD79E61" w:rsidR="00F1051A" w:rsidRPr="00F33123" w:rsidRDefault="00D47F8F" w:rsidP="00F1051A">
            <w:pPr>
              <w:tabs>
                <w:tab w:val="left" w:pos="2329"/>
              </w:tabs>
            </w:pPr>
            <w:r w:rsidRPr="00127EB1">
              <w:rPr>
                <w:b/>
              </w:rPr>
              <w:t>Respond</w:t>
            </w:r>
            <w:r>
              <w:rPr>
                <w:b/>
              </w:rPr>
              <w:t xml:space="preserve"> </w:t>
            </w:r>
            <w:r>
              <w:t>to at least three</w:t>
            </w:r>
            <w:r>
              <w:rPr>
                <w:b/>
              </w:rPr>
              <w:t xml:space="preserve"> </w:t>
            </w:r>
            <w:r>
              <w:t xml:space="preserve">students </w:t>
            </w:r>
            <w:r>
              <w:rPr>
                <w:rFonts w:cs="Arial"/>
                <w:szCs w:val="20"/>
              </w:rPr>
              <w:t>as to what you agree or disagree with in their answers</w:t>
            </w:r>
            <w:r>
              <w:t xml:space="preserve">. </w:t>
            </w:r>
            <w:r w:rsidR="00F343E1" w:rsidRPr="00CC2176">
              <w:rPr>
                <w:rFonts w:cs="Arial"/>
                <w:szCs w:val="20"/>
              </w:rPr>
              <w:t>All responses must be posted by 11:59 p.m. (Eastern time) on Sunday.</w:t>
            </w:r>
          </w:p>
        </w:tc>
        <w:tc>
          <w:tcPr>
            <w:tcW w:w="1440" w:type="dxa"/>
          </w:tcPr>
          <w:p w14:paraId="3418A605" w14:textId="3FCEE1ED" w:rsidR="005B10FE" w:rsidRPr="00842155" w:rsidRDefault="0065371F" w:rsidP="00087B6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E7CD9">
              <w:rPr>
                <w:rFonts w:cs="Arial"/>
                <w:szCs w:val="20"/>
              </w:rPr>
              <w:t xml:space="preserve">2.1, </w:t>
            </w:r>
            <w:r w:rsidR="000A177B">
              <w:rPr>
                <w:rFonts w:cs="Arial"/>
                <w:szCs w:val="20"/>
              </w:rPr>
              <w:t>2.2, 2.3</w:t>
            </w:r>
          </w:p>
        </w:tc>
        <w:tc>
          <w:tcPr>
            <w:tcW w:w="1440" w:type="dxa"/>
          </w:tcPr>
          <w:p w14:paraId="30A5EFE6" w14:textId="377DBA17" w:rsidR="005B10FE" w:rsidRPr="00842155" w:rsidRDefault="00E54558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1hr</w:t>
            </w:r>
          </w:p>
        </w:tc>
      </w:tr>
      <w:tr w:rsidR="00A4545A" w:rsidRPr="00E54558" w14:paraId="41A4DD5A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4B7F7C2" w14:textId="3021ED14" w:rsidR="00A4545A" w:rsidRPr="00E54558" w:rsidRDefault="00A4545A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E54558">
              <w:rPr>
                <w:rFonts w:cs="Arial"/>
                <w:b/>
                <w:szCs w:val="20"/>
              </w:rPr>
              <w:t>Discussion Question 2</w:t>
            </w:r>
            <w:r w:rsidR="00F343E1" w:rsidRPr="00E54558">
              <w:rPr>
                <w:rFonts w:cs="Arial"/>
                <w:b/>
                <w:szCs w:val="20"/>
              </w:rPr>
              <w:t>: Radio Station Ownership</w:t>
            </w:r>
          </w:p>
          <w:p w14:paraId="20A87830" w14:textId="77777777" w:rsidR="00495300" w:rsidRPr="00E54558" w:rsidRDefault="00495300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32D981ED" w14:textId="751F0298" w:rsidR="00E54558" w:rsidRPr="00E54558" w:rsidRDefault="00E54558" w:rsidP="00E54558">
            <w:pPr>
              <w:pStyle w:val="Body"/>
              <w:tabs>
                <w:tab w:val="left" w:pos="2329"/>
              </w:tabs>
              <w:rPr>
                <w:color w:val="auto"/>
              </w:rPr>
            </w:pPr>
            <w:r w:rsidRPr="00E54558">
              <w:rPr>
                <w:b/>
                <w:color w:val="auto"/>
              </w:rPr>
              <w:t>Pos</w:t>
            </w:r>
            <w:r w:rsidRPr="00E54558">
              <w:rPr>
                <w:color w:val="auto"/>
              </w:rPr>
              <w:t>t a response in 150 to 200</w:t>
            </w:r>
            <w:r w:rsidR="008B72A2">
              <w:rPr>
                <w:color w:val="auto"/>
              </w:rPr>
              <w:t xml:space="preserve"> </w:t>
            </w:r>
            <w:r w:rsidRPr="00E54558">
              <w:rPr>
                <w:color w:val="auto"/>
              </w:rPr>
              <w:t xml:space="preserve">words on the </w:t>
            </w:r>
            <w:r w:rsidR="008B72A2">
              <w:rPr>
                <w:color w:val="auto"/>
              </w:rPr>
              <w:t xml:space="preserve">following </w:t>
            </w:r>
            <w:r w:rsidRPr="00E54558">
              <w:rPr>
                <w:color w:val="auto"/>
              </w:rPr>
              <w:t xml:space="preserve">questions, and provide </w:t>
            </w:r>
            <w:r w:rsidRPr="00E54558">
              <w:t>specific examples to support your answers.</w:t>
            </w:r>
          </w:p>
          <w:p w14:paraId="5D5A3B33" w14:textId="77777777" w:rsidR="00E54558" w:rsidRPr="00E54558" w:rsidRDefault="00E54558" w:rsidP="00E54558">
            <w:pPr>
              <w:pStyle w:val="ListParagraph"/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2138F80" w14:textId="4B293BD5" w:rsidR="00F1051A" w:rsidRPr="00E54558" w:rsidRDefault="00F1051A" w:rsidP="007C721C">
            <w:pPr>
              <w:pStyle w:val="ListParagraph"/>
              <w:numPr>
                <w:ilvl w:val="0"/>
                <w:numId w:val="37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E54558">
              <w:rPr>
                <w:rFonts w:cs="Arial"/>
                <w:szCs w:val="20"/>
              </w:rPr>
              <w:lastRenderedPageBreak/>
              <w:t xml:space="preserve">What has been the main effect of the Telecommunications Act of 1996 on radio station ownership? </w:t>
            </w:r>
            <w:r w:rsidRPr="00E54558">
              <w:rPr>
                <w:rFonts w:cs="Arial"/>
              </w:rPr>
              <w:t>Do you think it has been beneficial or detrimental to your local community?</w:t>
            </w:r>
            <w:r w:rsidR="008B72A2">
              <w:rPr>
                <w:rFonts w:cs="Arial"/>
              </w:rPr>
              <w:br/>
            </w:r>
          </w:p>
          <w:p w14:paraId="650ACEDE" w14:textId="7F73CFA5" w:rsidR="00E54558" w:rsidRPr="00E54558" w:rsidRDefault="00E54558" w:rsidP="007C721C">
            <w:pPr>
              <w:pStyle w:val="ListParagraph"/>
              <w:numPr>
                <w:ilvl w:val="0"/>
                <w:numId w:val="37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E54558">
              <w:rPr>
                <w:rFonts w:cs="Arial"/>
                <w:szCs w:val="20"/>
              </w:rPr>
              <w:t xml:space="preserve">Why did the FCC create a new class of low-power FM stations? </w:t>
            </w:r>
          </w:p>
          <w:p w14:paraId="619C77E4" w14:textId="16C7D45F" w:rsidR="000869B1" w:rsidRPr="00E54558" w:rsidRDefault="00F1051A" w:rsidP="00F33123">
            <w:pPr>
              <w:tabs>
                <w:tab w:val="left" w:pos="2329"/>
              </w:tabs>
              <w:rPr>
                <w:rFonts w:cs="Arial"/>
              </w:rPr>
            </w:pPr>
            <w:r w:rsidRPr="00E54558">
              <w:rPr>
                <w:rFonts w:cs="Arial"/>
              </w:rPr>
              <w:t xml:space="preserve"> </w:t>
            </w:r>
          </w:p>
          <w:p w14:paraId="4CE3BEF6" w14:textId="77777777" w:rsidR="00D47F8F" w:rsidRDefault="00E54558" w:rsidP="00E54558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FF024C">
              <w:rPr>
                <w:rFonts w:cs="Arial"/>
                <w:szCs w:val="20"/>
              </w:rPr>
              <w:t>Note</w:t>
            </w:r>
            <w:r w:rsidRPr="008B72A2">
              <w:rPr>
                <w:rFonts w:cs="Arial"/>
                <w:szCs w:val="20"/>
              </w:rPr>
              <w:t>:</w:t>
            </w:r>
            <w:r w:rsidRPr="00E54558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22EB5A57" w14:textId="77777777" w:rsidR="00D47F8F" w:rsidRDefault="00D47F8F" w:rsidP="00E54558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AB0559F" w14:textId="39F57D9E" w:rsidR="00904BA8" w:rsidRPr="00E54558" w:rsidRDefault="00D47F8F" w:rsidP="00E54558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27EB1">
              <w:rPr>
                <w:b/>
              </w:rPr>
              <w:t>Respond</w:t>
            </w:r>
            <w:r>
              <w:rPr>
                <w:b/>
              </w:rPr>
              <w:t xml:space="preserve"> </w:t>
            </w:r>
            <w:r>
              <w:t>to at least three</w:t>
            </w:r>
            <w:r>
              <w:rPr>
                <w:b/>
              </w:rPr>
              <w:t xml:space="preserve"> </w:t>
            </w:r>
            <w:r>
              <w:t xml:space="preserve">students </w:t>
            </w:r>
            <w:r>
              <w:rPr>
                <w:rFonts w:cs="Arial"/>
                <w:szCs w:val="20"/>
              </w:rPr>
              <w:t>as to what you agree or disagree with in their answers</w:t>
            </w:r>
            <w:r>
              <w:t xml:space="preserve">. </w:t>
            </w:r>
            <w:r w:rsidR="00E54558" w:rsidRPr="00E54558">
              <w:rPr>
                <w:rFonts w:cs="Arial"/>
                <w:szCs w:val="20"/>
              </w:rPr>
              <w:t>All responses must be posted by 11:59 p.m. (Eastern time) on Sunday.</w:t>
            </w:r>
          </w:p>
        </w:tc>
        <w:tc>
          <w:tcPr>
            <w:tcW w:w="1440" w:type="dxa"/>
          </w:tcPr>
          <w:p w14:paraId="69D18EE6" w14:textId="41BC4326" w:rsidR="00A4545A" w:rsidRPr="00E54558" w:rsidRDefault="00F33123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54558">
              <w:rPr>
                <w:rFonts w:cs="Arial"/>
                <w:szCs w:val="20"/>
              </w:rPr>
              <w:lastRenderedPageBreak/>
              <w:t xml:space="preserve">2.2, 2.3, </w:t>
            </w:r>
            <w:r w:rsidR="00E62CE0" w:rsidRPr="00E54558">
              <w:rPr>
                <w:rFonts w:cs="Arial"/>
                <w:szCs w:val="20"/>
              </w:rPr>
              <w:t>2.4</w:t>
            </w:r>
          </w:p>
        </w:tc>
        <w:tc>
          <w:tcPr>
            <w:tcW w:w="1440" w:type="dxa"/>
          </w:tcPr>
          <w:p w14:paraId="2763FB1A" w14:textId="3B81B996" w:rsidR="00A4545A" w:rsidRPr="00E54558" w:rsidRDefault="00E54558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1hr</w:t>
            </w:r>
          </w:p>
        </w:tc>
      </w:tr>
      <w:tr w:rsidR="000F0E13" w:rsidRPr="007F339F" w14:paraId="075B73CD" w14:textId="77777777" w:rsidTr="00434AAF">
        <w:trPr>
          <w:trHeight w:val="253"/>
        </w:trPr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313FB9A" w14:textId="67685863" w:rsidR="000F0E13" w:rsidRDefault="00D60EEA" w:rsidP="00C64CA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ESPN: Sports and Stories</w:t>
            </w:r>
            <w:r w:rsidR="00240C4B">
              <w:rPr>
                <w:rFonts w:cs="Arial"/>
                <w:b/>
                <w:szCs w:val="20"/>
              </w:rPr>
              <w:t xml:space="preserve"> </w:t>
            </w:r>
          </w:p>
          <w:p w14:paraId="70A8258C" w14:textId="77777777" w:rsidR="00D60EEA" w:rsidRDefault="00D60EEA" w:rsidP="00C64CA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7DB56D8F" w14:textId="41B381F2" w:rsidR="00D60EEA" w:rsidRDefault="00D60EEA" w:rsidP="00D60EE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</w:t>
            </w:r>
            <w:r w:rsidR="008B72A2">
              <w:rPr>
                <w:rFonts w:cs="Arial"/>
                <w:szCs w:val="20"/>
              </w:rPr>
              <w:t>“</w:t>
            </w:r>
            <w:r>
              <w:rPr>
                <w:rFonts w:cs="Arial"/>
                <w:szCs w:val="20"/>
              </w:rPr>
              <w:t xml:space="preserve">Case Study: </w:t>
            </w:r>
            <w:r w:rsidR="009B49F2">
              <w:rPr>
                <w:rFonts w:cs="Arial"/>
                <w:szCs w:val="20"/>
              </w:rPr>
              <w:t>ESPN: Sports and Stories</w:t>
            </w:r>
            <w:r w:rsidR="008B72A2">
              <w:rPr>
                <w:rFonts w:cs="Arial"/>
                <w:szCs w:val="20"/>
              </w:rPr>
              <w:t>”</w:t>
            </w:r>
            <w:r w:rsidR="009B49F2">
              <w:rPr>
                <w:rFonts w:cs="Arial"/>
                <w:szCs w:val="20"/>
              </w:rPr>
              <w:t xml:space="preserve"> on p.</w:t>
            </w:r>
            <w:r>
              <w:rPr>
                <w:rFonts w:cs="Arial"/>
                <w:szCs w:val="20"/>
              </w:rPr>
              <w:t xml:space="preserve"> 204</w:t>
            </w:r>
            <w:r w:rsidR="007452D7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of </w:t>
            </w:r>
            <w:r w:rsidRPr="00903612">
              <w:rPr>
                <w:rFonts w:cs="Arial"/>
                <w:i/>
                <w:szCs w:val="20"/>
              </w:rPr>
              <w:t xml:space="preserve">Media </w:t>
            </w:r>
            <w:r w:rsidR="008B72A2">
              <w:rPr>
                <w:rFonts w:cs="Arial"/>
                <w:i/>
                <w:szCs w:val="20"/>
              </w:rPr>
              <w:t>&amp;</w:t>
            </w:r>
            <w:r w:rsidR="008B72A2" w:rsidRPr="00903612">
              <w:rPr>
                <w:rFonts w:cs="Arial"/>
                <w:i/>
                <w:szCs w:val="20"/>
              </w:rPr>
              <w:t xml:space="preserve"> </w:t>
            </w:r>
            <w:r w:rsidRPr="00903612">
              <w:rPr>
                <w:rFonts w:cs="Arial"/>
                <w:i/>
                <w:szCs w:val="20"/>
              </w:rPr>
              <w:t>Culture</w:t>
            </w:r>
            <w:r>
              <w:rPr>
                <w:rFonts w:cs="Arial"/>
                <w:szCs w:val="20"/>
              </w:rPr>
              <w:t xml:space="preserve">. </w:t>
            </w:r>
          </w:p>
          <w:p w14:paraId="3438F0F9" w14:textId="5475ECC5" w:rsidR="00D60EEA" w:rsidRDefault="00D60EEA" w:rsidP="00F52625">
            <w:pPr>
              <w:tabs>
                <w:tab w:val="left" w:pos="910"/>
              </w:tabs>
              <w:rPr>
                <w:rFonts w:cs="Arial"/>
                <w:szCs w:val="20"/>
              </w:rPr>
            </w:pPr>
          </w:p>
          <w:p w14:paraId="07815B33" w14:textId="1E8CFD27" w:rsidR="00E62CE0" w:rsidRDefault="00F52625" w:rsidP="00F52625">
            <w:pPr>
              <w:tabs>
                <w:tab w:val="left" w:pos="910"/>
              </w:tabs>
            </w:pPr>
            <w:r w:rsidRPr="00F52625">
              <w:rPr>
                <w:rFonts w:cs="Arial"/>
                <w:b/>
                <w:szCs w:val="20"/>
              </w:rPr>
              <w:t>Write</w:t>
            </w:r>
            <w:r>
              <w:rPr>
                <w:rFonts w:cs="Arial"/>
                <w:szCs w:val="20"/>
              </w:rPr>
              <w:t xml:space="preserve"> a 350-</w:t>
            </w:r>
            <w:r w:rsidR="00C5608B">
              <w:rPr>
                <w:rFonts w:cs="Arial"/>
                <w:szCs w:val="20"/>
              </w:rPr>
              <w:t xml:space="preserve"> to 500-</w:t>
            </w:r>
            <w:r>
              <w:rPr>
                <w:rFonts w:cs="Arial"/>
                <w:szCs w:val="20"/>
              </w:rPr>
              <w:t>word (1</w:t>
            </w:r>
            <w:r w:rsidR="00C5608B">
              <w:rPr>
                <w:rFonts w:cs="Arial"/>
                <w:szCs w:val="20"/>
              </w:rPr>
              <w:t xml:space="preserve">- </w:t>
            </w:r>
            <w:r w:rsidR="008B72A2">
              <w:rPr>
                <w:rFonts w:cs="Arial"/>
                <w:szCs w:val="20"/>
              </w:rPr>
              <w:t xml:space="preserve">to </w:t>
            </w:r>
            <w:r w:rsidR="00C5608B">
              <w:rPr>
                <w:rFonts w:cs="Arial"/>
                <w:szCs w:val="20"/>
              </w:rPr>
              <w:t>1.5</w:t>
            </w:r>
            <w:r w:rsidR="008B72A2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>page) paper in which you e</w:t>
            </w:r>
            <w:r w:rsidR="00D60EEA">
              <w:rPr>
                <w:rFonts w:cs="Arial"/>
                <w:szCs w:val="20"/>
              </w:rPr>
              <w:t>xplain the economics and ownership of television and cable stations</w:t>
            </w:r>
            <w:r w:rsidR="00E62CE0">
              <w:t xml:space="preserve">. </w:t>
            </w:r>
          </w:p>
          <w:p w14:paraId="26C35A53" w14:textId="77777777" w:rsidR="00F52625" w:rsidRDefault="00F52625" w:rsidP="00F52625">
            <w:pPr>
              <w:tabs>
                <w:tab w:val="left" w:pos="910"/>
              </w:tabs>
            </w:pPr>
          </w:p>
          <w:p w14:paraId="2F6CFACB" w14:textId="0B7227EA" w:rsidR="00F52625" w:rsidRDefault="00C30B1F" w:rsidP="00F52625">
            <w:pPr>
              <w:tabs>
                <w:tab w:val="left" w:pos="910"/>
              </w:tabs>
            </w:pPr>
            <w:r>
              <w:rPr>
                <w:b/>
              </w:rPr>
              <w:t>Answer</w:t>
            </w:r>
            <w:r>
              <w:t xml:space="preserve"> each </w:t>
            </w:r>
            <w:r w:rsidR="008B72A2">
              <w:t xml:space="preserve">of the following </w:t>
            </w:r>
            <w:r>
              <w:t>question</w:t>
            </w:r>
            <w:r w:rsidR="008B72A2">
              <w:t>s</w:t>
            </w:r>
            <w:r w:rsidR="00F52625">
              <w:t xml:space="preserve">, and </w:t>
            </w:r>
            <w:r w:rsidR="00D83E11">
              <w:t>r</w:t>
            </w:r>
            <w:r w:rsidR="00A774C9">
              <w:t xml:space="preserve">efer to the case study as an example </w:t>
            </w:r>
            <w:r w:rsidR="00D83E11">
              <w:t>in</w:t>
            </w:r>
            <w:r w:rsidR="00A774C9">
              <w:t xml:space="preserve"> your responses. </w:t>
            </w:r>
          </w:p>
          <w:p w14:paraId="089465BC" w14:textId="77777777" w:rsidR="00D60EEA" w:rsidRDefault="00D60EEA" w:rsidP="00D60EEA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9C8B3D1" w14:textId="2627E9FC" w:rsidR="00ED1AF5" w:rsidRDefault="00ED1AF5" w:rsidP="00ED1AF5">
            <w:pPr>
              <w:pStyle w:val="ListParagraph"/>
              <w:numPr>
                <w:ilvl w:val="0"/>
                <w:numId w:val="22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Why has it become more difficult for independent producers to create programs for television?</w:t>
            </w:r>
            <w:r w:rsidR="008B72A2">
              <w:rPr>
                <w:rFonts w:cs="Arial"/>
                <w:szCs w:val="20"/>
              </w:rPr>
              <w:br/>
            </w:r>
          </w:p>
          <w:p w14:paraId="03A74ABF" w14:textId="3571EFDC" w:rsidR="00ED1AF5" w:rsidRDefault="00ED1AF5" w:rsidP="00ED1AF5">
            <w:pPr>
              <w:pStyle w:val="ListParagraph"/>
              <w:numPr>
                <w:ilvl w:val="0"/>
                <w:numId w:val="22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What are the differences between off-network and first-run syndication? What are some examples of these shows</w:t>
            </w:r>
            <w:r w:rsidR="008B72A2">
              <w:rPr>
                <w:rFonts w:cs="Arial"/>
                <w:szCs w:val="20"/>
              </w:rPr>
              <w:t>? H</w:t>
            </w:r>
            <w:r>
              <w:rPr>
                <w:rFonts w:cs="Arial"/>
                <w:szCs w:val="20"/>
              </w:rPr>
              <w:t>ow are they profitable?</w:t>
            </w:r>
            <w:r w:rsidR="008B72A2">
              <w:rPr>
                <w:rFonts w:cs="Arial"/>
                <w:szCs w:val="20"/>
              </w:rPr>
              <w:br/>
            </w:r>
          </w:p>
          <w:p w14:paraId="43EB317E" w14:textId="08A49FA4" w:rsidR="00ED1AF5" w:rsidRDefault="00ED1AF5" w:rsidP="00ED1AF5">
            <w:pPr>
              <w:pStyle w:val="ListParagraph"/>
              <w:numPr>
                <w:ilvl w:val="0"/>
                <w:numId w:val="22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What are ratings and shares in the measurement of TV audiences?</w:t>
            </w:r>
            <w:r w:rsidR="008B72A2">
              <w:rPr>
                <w:rFonts w:cs="Arial"/>
                <w:szCs w:val="20"/>
              </w:rPr>
              <w:br/>
            </w:r>
          </w:p>
          <w:p w14:paraId="30D679C7" w14:textId="2E8CFA2C" w:rsidR="00ED1AF5" w:rsidRDefault="00ED1AF5" w:rsidP="00ED1AF5">
            <w:pPr>
              <w:pStyle w:val="ListParagraph"/>
              <w:numPr>
                <w:ilvl w:val="0"/>
                <w:numId w:val="22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9B1731">
              <w:rPr>
                <w:rFonts w:cs="Arial"/>
                <w:szCs w:val="20"/>
              </w:rPr>
              <w:t>What are the main reasons some municipalities are building their own cable systems?</w:t>
            </w:r>
            <w:r w:rsidR="008B72A2">
              <w:rPr>
                <w:rFonts w:cs="Arial"/>
                <w:szCs w:val="20"/>
              </w:rPr>
              <w:br/>
            </w:r>
          </w:p>
          <w:p w14:paraId="2F0A9A51" w14:textId="6F0B9912" w:rsidR="00ED1AF5" w:rsidRPr="00BD7E7C" w:rsidRDefault="00ED1AF5" w:rsidP="00ED1AF5">
            <w:pPr>
              <w:pStyle w:val="ListParagraph"/>
              <w:numPr>
                <w:ilvl w:val="0"/>
                <w:numId w:val="22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434AAF">
              <w:rPr>
                <w:rFonts w:cs="Arial"/>
              </w:rPr>
              <w:t>How did cable pose a challenge to broadcasting</w:t>
            </w:r>
            <w:r w:rsidR="008B72A2">
              <w:rPr>
                <w:rFonts w:cs="Arial"/>
              </w:rPr>
              <w:t>? H</w:t>
            </w:r>
            <w:r w:rsidRPr="00434AAF">
              <w:rPr>
                <w:rFonts w:cs="Arial"/>
              </w:rPr>
              <w:t>ow did the FCC respond to cable’s early development?</w:t>
            </w:r>
            <w:r w:rsidR="008B72A2">
              <w:rPr>
                <w:rFonts w:cs="Arial"/>
              </w:rPr>
              <w:br/>
            </w:r>
          </w:p>
          <w:p w14:paraId="44CED2CB" w14:textId="77777777" w:rsidR="00ED1AF5" w:rsidRPr="00F52625" w:rsidRDefault="00ED1AF5" w:rsidP="00ED1AF5">
            <w:pPr>
              <w:pStyle w:val="ListParagraph"/>
              <w:numPr>
                <w:ilvl w:val="0"/>
                <w:numId w:val="22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BD7E7C">
              <w:rPr>
                <w:rFonts w:cs="Arial"/>
              </w:rPr>
              <w:t>What rules and regulations did the government impose to restrict the networks’ power?</w:t>
            </w:r>
          </w:p>
          <w:p w14:paraId="009578B0" w14:textId="77777777" w:rsidR="00F52625" w:rsidRDefault="00F52625" w:rsidP="00F52625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EDF803D" w14:textId="40FC4F27" w:rsidR="00F52625" w:rsidRPr="00F52625" w:rsidRDefault="00F52625" w:rsidP="00622BF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F52625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paper </w:t>
            </w:r>
            <w:r w:rsidR="00622BFD">
              <w:rPr>
                <w:rFonts w:cs="Arial"/>
                <w:szCs w:val="20"/>
              </w:rPr>
              <w:t>through Blackboard</w:t>
            </w:r>
            <w:r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1440" w:type="dxa"/>
          </w:tcPr>
          <w:p w14:paraId="3F479B85" w14:textId="4BB30D3B" w:rsidR="000F0E13" w:rsidRPr="009F6FAF" w:rsidRDefault="0065371F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2.1, </w:t>
            </w:r>
            <w:r w:rsidR="009B49F2">
              <w:rPr>
                <w:rFonts w:cs="Arial"/>
                <w:szCs w:val="20"/>
              </w:rPr>
              <w:t xml:space="preserve">2.2, </w:t>
            </w:r>
            <w:r w:rsidR="00F44E69">
              <w:rPr>
                <w:rFonts w:cs="Arial"/>
                <w:szCs w:val="20"/>
              </w:rPr>
              <w:t>2.3</w:t>
            </w:r>
            <w:r>
              <w:rPr>
                <w:rFonts w:cs="Arial"/>
                <w:szCs w:val="20"/>
              </w:rPr>
              <w:t>, 2.4</w:t>
            </w:r>
          </w:p>
        </w:tc>
        <w:tc>
          <w:tcPr>
            <w:tcW w:w="1440" w:type="dxa"/>
          </w:tcPr>
          <w:p w14:paraId="392624B8" w14:textId="421F9ABE" w:rsidR="000F0E13" w:rsidRPr="009F6FAF" w:rsidRDefault="00D83E11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Case Study</w:t>
            </w:r>
            <w:r w:rsidR="00622BFD">
              <w:rPr>
                <w:rFonts w:cs="Arial"/>
                <w:szCs w:val="20"/>
              </w:rPr>
              <w:t xml:space="preserve"> = 1hr</w:t>
            </w:r>
          </w:p>
        </w:tc>
      </w:tr>
      <w:tr w:rsidR="000F0E13" w:rsidRPr="007F339F" w14:paraId="125518F8" w14:textId="77777777" w:rsidTr="00C64CA7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76217D" w14:textId="102A42F2" w:rsidR="000F0E13" w:rsidRPr="009059A5" w:rsidRDefault="00F77B1A" w:rsidP="00C64CA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The F</w:t>
            </w:r>
            <w:r w:rsidR="009059A5" w:rsidRPr="009059A5">
              <w:rPr>
                <w:rFonts w:cs="Arial"/>
                <w:b/>
                <w:szCs w:val="20"/>
              </w:rPr>
              <w:t>uture of Movies</w:t>
            </w:r>
          </w:p>
          <w:p w14:paraId="00EFA416" w14:textId="77777777" w:rsidR="00B77261" w:rsidRDefault="00B77261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0CFB29C" w14:textId="6E92D69C" w:rsidR="009059A5" w:rsidRDefault="00B77261" w:rsidP="009B49F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9059A5">
              <w:rPr>
                <w:rFonts w:cs="Arial"/>
                <w:b/>
                <w:szCs w:val="20"/>
              </w:rPr>
              <w:t>Review</w:t>
            </w:r>
            <w:r w:rsidR="007274C3">
              <w:rPr>
                <w:rFonts w:cs="Arial"/>
                <w:szCs w:val="20"/>
              </w:rPr>
              <w:t xml:space="preserve"> </w:t>
            </w:r>
            <w:r w:rsidR="009B49F2">
              <w:rPr>
                <w:rFonts w:cs="Arial"/>
                <w:szCs w:val="20"/>
              </w:rPr>
              <w:t>this week’s videos:</w:t>
            </w:r>
          </w:p>
          <w:p w14:paraId="0EEB16AD" w14:textId="77777777" w:rsidR="00B837F6" w:rsidRDefault="00B837F6" w:rsidP="009B49F2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E13A06A" w14:textId="1B74A419" w:rsidR="009B49F2" w:rsidRPr="00C13A62" w:rsidRDefault="008B72A2" w:rsidP="007C721C">
            <w:pPr>
              <w:pStyle w:val="ListParagraph"/>
              <w:numPr>
                <w:ilvl w:val="0"/>
                <w:numId w:val="25"/>
              </w:numPr>
              <w:rPr>
                <w:rFonts w:cs="Arial"/>
                <w:szCs w:val="20"/>
              </w:rPr>
            </w:pPr>
            <w:r>
              <w:lastRenderedPageBreak/>
              <w:t>“</w:t>
            </w:r>
            <w:hyperlink r:id="rId53" w:history="1">
              <w:r w:rsidR="009B49F2" w:rsidRPr="00390DE4">
                <w:rPr>
                  <w:rStyle w:val="Hyperlink"/>
                  <w:rFonts w:cs="Arial"/>
                  <w:szCs w:val="20"/>
                </w:rPr>
                <w:t>Film Theory – The Future of Hollywood</w:t>
              </w:r>
            </w:hyperlink>
            <w:r>
              <w:rPr>
                <w:rStyle w:val="Hyperlink"/>
                <w:rFonts w:cs="Arial"/>
                <w:szCs w:val="20"/>
              </w:rPr>
              <w:t>”</w:t>
            </w:r>
            <w:r w:rsidR="009B49F2">
              <w:rPr>
                <w:rFonts w:cs="Arial"/>
                <w:szCs w:val="20"/>
              </w:rPr>
              <w:t xml:space="preserve"> </w:t>
            </w:r>
            <w:r w:rsidR="009B49F2" w:rsidRPr="00C13A62">
              <w:rPr>
                <w:rFonts w:cs="Arial"/>
                <w:szCs w:val="20"/>
              </w:rPr>
              <w:t xml:space="preserve"> </w:t>
            </w:r>
            <w:r w:rsidR="00CF4A60">
              <w:rPr>
                <w:rFonts w:cs="Arial"/>
                <w:szCs w:val="20"/>
              </w:rPr>
              <w:t>(9.57)</w:t>
            </w:r>
          </w:p>
          <w:p w14:paraId="71FDB4EF" w14:textId="6A28FCAD" w:rsidR="009B49F2" w:rsidRDefault="008B72A2" w:rsidP="007C721C">
            <w:pPr>
              <w:pStyle w:val="ListParagraph"/>
              <w:numPr>
                <w:ilvl w:val="0"/>
                <w:numId w:val="25"/>
              </w:numPr>
              <w:rPr>
                <w:rFonts w:cs="Arial"/>
                <w:szCs w:val="20"/>
              </w:rPr>
            </w:pPr>
            <w:r>
              <w:t>“</w:t>
            </w:r>
            <w:hyperlink r:id="rId54" w:history="1">
              <w:r w:rsidR="009B49F2" w:rsidRPr="00390DE4">
                <w:rPr>
                  <w:rStyle w:val="Hyperlink"/>
                  <w:rFonts w:cs="Arial"/>
                  <w:szCs w:val="20"/>
                </w:rPr>
                <w:t>Spielberg Predicts Collapse of Film Industry</w:t>
              </w:r>
            </w:hyperlink>
            <w:r>
              <w:rPr>
                <w:rStyle w:val="Hyperlink"/>
                <w:rFonts w:cs="Arial"/>
                <w:szCs w:val="20"/>
              </w:rPr>
              <w:t>”</w:t>
            </w:r>
            <w:r w:rsidR="009B49F2">
              <w:rPr>
                <w:rFonts w:cs="Arial"/>
                <w:szCs w:val="20"/>
              </w:rPr>
              <w:t xml:space="preserve"> </w:t>
            </w:r>
            <w:r w:rsidR="009B49F2" w:rsidRPr="00C13A62">
              <w:rPr>
                <w:rFonts w:cs="Arial"/>
                <w:szCs w:val="20"/>
              </w:rPr>
              <w:t xml:space="preserve"> </w:t>
            </w:r>
            <w:r w:rsidR="00CF4A60">
              <w:rPr>
                <w:rFonts w:cs="Arial"/>
                <w:szCs w:val="20"/>
              </w:rPr>
              <w:t>(2.27)</w:t>
            </w:r>
          </w:p>
          <w:p w14:paraId="359171E0" w14:textId="77777777" w:rsidR="009B49F2" w:rsidRDefault="009B49F2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9748B8C" w14:textId="2AFC32B0" w:rsidR="00240C4B" w:rsidRDefault="009B49F2" w:rsidP="00C64CA7">
            <w:pPr>
              <w:tabs>
                <w:tab w:val="left" w:pos="2329"/>
              </w:tabs>
              <w:rPr>
                <w:rFonts w:cs="Arial"/>
                <w:i/>
                <w:szCs w:val="20"/>
              </w:rPr>
            </w:pPr>
            <w:r w:rsidRPr="009B49F2"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</w:t>
            </w:r>
            <w:r w:rsidR="008B72A2">
              <w:rPr>
                <w:rFonts w:cs="Arial"/>
                <w:szCs w:val="20"/>
              </w:rPr>
              <w:t>“</w:t>
            </w:r>
            <w:r>
              <w:rPr>
                <w:rFonts w:cs="Arial"/>
                <w:szCs w:val="20"/>
              </w:rPr>
              <w:t xml:space="preserve">Beyond Hollywood: </w:t>
            </w:r>
            <w:r w:rsidR="00622BFD">
              <w:rPr>
                <w:rFonts w:cs="Arial"/>
                <w:szCs w:val="20"/>
              </w:rPr>
              <w:t>Asian Cinema</w:t>
            </w:r>
            <w:r w:rsidR="008B72A2">
              <w:rPr>
                <w:rFonts w:cs="Arial"/>
                <w:szCs w:val="20"/>
              </w:rPr>
              <w:t>”</w:t>
            </w:r>
            <w:r w:rsidR="00622BFD">
              <w:rPr>
                <w:rFonts w:cs="Arial"/>
                <w:szCs w:val="20"/>
              </w:rPr>
              <w:t xml:space="preserve"> on p.</w:t>
            </w:r>
            <w:r w:rsidR="00240C4B">
              <w:rPr>
                <w:rFonts w:cs="Arial"/>
                <w:szCs w:val="20"/>
              </w:rPr>
              <w:t xml:space="preserve"> 255 of </w:t>
            </w:r>
            <w:r w:rsidR="00240C4B" w:rsidRPr="00903612">
              <w:rPr>
                <w:rFonts w:cs="Arial"/>
                <w:i/>
                <w:szCs w:val="20"/>
              </w:rPr>
              <w:t xml:space="preserve">Media </w:t>
            </w:r>
            <w:r w:rsidR="008B72A2">
              <w:rPr>
                <w:rFonts w:cs="Arial"/>
                <w:i/>
                <w:szCs w:val="20"/>
              </w:rPr>
              <w:t>&amp;</w:t>
            </w:r>
            <w:r w:rsidR="008B72A2" w:rsidRPr="00903612">
              <w:rPr>
                <w:rFonts w:cs="Arial"/>
                <w:i/>
                <w:szCs w:val="20"/>
              </w:rPr>
              <w:t xml:space="preserve"> </w:t>
            </w:r>
            <w:r w:rsidR="00240C4B" w:rsidRPr="00903612">
              <w:rPr>
                <w:rFonts w:cs="Arial"/>
                <w:i/>
                <w:szCs w:val="20"/>
              </w:rPr>
              <w:t>Culture</w:t>
            </w:r>
            <w:r w:rsidR="00240C4B">
              <w:rPr>
                <w:rFonts w:cs="Arial"/>
                <w:i/>
                <w:szCs w:val="20"/>
              </w:rPr>
              <w:t>.</w:t>
            </w:r>
          </w:p>
          <w:p w14:paraId="0AAEDA45" w14:textId="77777777" w:rsidR="00622BFD" w:rsidRDefault="00622BFD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6C18F9A" w14:textId="49F99EA0" w:rsidR="00622BFD" w:rsidRDefault="00622BFD" w:rsidP="00622BFD">
            <w:r w:rsidRPr="00DF63D1">
              <w:rPr>
                <w:b/>
              </w:rPr>
              <w:t>Imagine</w:t>
            </w:r>
            <w:r>
              <w:t xml:space="preserve"> you are a Hollywood film producer, and you are writing a post for a popular website </w:t>
            </w:r>
            <w:r w:rsidR="000176F0">
              <w:t xml:space="preserve">or blog </w:t>
            </w:r>
            <w:r>
              <w:t xml:space="preserve">such as </w:t>
            </w:r>
            <w:hyperlink r:id="rId55" w:history="1">
              <w:r w:rsidRPr="00622BFD">
                <w:rPr>
                  <w:rStyle w:val="Hyperlink"/>
                </w:rPr>
                <w:t>Producers Guild of America</w:t>
              </w:r>
            </w:hyperlink>
            <w:r>
              <w:t xml:space="preserve">, </w:t>
            </w:r>
            <w:hyperlink r:id="rId56" w:history="1">
              <w:r w:rsidRPr="00622BFD">
                <w:rPr>
                  <w:rStyle w:val="Hyperlink"/>
                </w:rPr>
                <w:t>Directors Guild of America</w:t>
              </w:r>
            </w:hyperlink>
            <w:r>
              <w:t xml:space="preserve">, </w:t>
            </w:r>
            <w:hyperlink r:id="rId57" w:history="1">
              <w:r w:rsidR="003F1ED1" w:rsidRPr="003F1ED1">
                <w:rPr>
                  <w:rStyle w:val="Hyperlink"/>
                </w:rPr>
                <w:t>Hope for Film</w:t>
              </w:r>
            </w:hyperlink>
            <w:r w:rsidR="003F1ED1">
              <w:t xml:space="preserve">, or </w:t>
            </w:r>
            <w:hyperlink r:id="rId58" w:history="1">
              <w:r w:rsidR="003F1ED1" w:rsidRPr="003F1ED1">
                <w:rPr>
                  <w:rStyle w:val="Hyperlink"/>
                </w:rPr>
                <w:t>No Film School</w:t>
              </w:r>
            </w:hyperlink>
            <w:r>
              <w:t>. Consider your audience’s background and interests as you write your blog post.</w:t>
            </w:r>
          </w:p>
          <w:p w14:paraId="471A4876" w14:textId="77777777" w:rsidR="009059A5" w:rsidRDefault="009059A5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65A9F19" w14:textId="28315A30" w:rsidR="00B77261" w:rsidRDefault="00B77261" w:rsidP="00B77261">
            <w:r>
              <w:rPr>
                <w:b/>
              </w:rPr>
              <w:t>Write</w:t>
            </w:r>
            <w:r>
              <w:t xml:space="preserve"> a </w:t>
            </w:r>
            <w:r w:rsidR="00DF3C0F">
              <w:t>70</w:t>
            </w:r>
            <w:r w:rsidR="00240C4B">
              <w:t>0</w:t>
            </w:r>
            <w:r>
              <w:t xml:space="preserve">-word </w:t>
            </w:r>
            <w:r w:rsidR="0015029A">
              <w:t>(2</w:t>
            </w:r>
            <w:r w:rsidR="008B72A2">
              <w:t>-</w:t>
            </w:r>
            <w:r w:rsidR="0015029A">
              <w:t xml:space="preserve">page) </w:t>
            </w:r>
            <w:r>
              <w:t xml:space="preserve">blog </w:t>
            </w:r>
            <w:r w:rsidR="0015029A">
              <w:t xml:space="preserve">post </w:t>
            </w:r>
            <w:r>
              <w:t xml:space="preserve">in which you answer the questions below. </w:t>
            </w:r>
          </w:p>
          <w:p w14:paraId="6D965FD1" w14:textId="77777777" w:rsidR="009059A5" w:rsidRDefault="009059A5" w:rsidP="00B77261"/>
          <w:p w14:paraId="013656FD" w14:textId="294A9E2A" w:rsidR="00ED1AF5" w:rsidRDefault="00ED1AF5" w:rsidP="007C721C">
            <w:pPr>
              <w:pStyle w:val="ListParagraph"/>
              <w:numPr>
                <w:ilvl w:val="0"/>
                <w:numId w:val="38"/>
              </w:numPr>
            </w:pPr>
            <w:r>
              <w:t>Trace the technological development of movies from silent films to today.</w:t>
            </w:r>
            <w:r w:rsidR="008B72A2">
              <w:br/>
            </w:r>
          </w:p>
          <w:p w14:paraId="1CB3E98D" w14:textId="0C89DD1E" w:rsidR="00ED1AF5" w:rsidRDefault="00ED1AF5" w:rsidP="007C721C">
            <w:pPr>
              <w:pStyle w:val="ListParagraph"/>
              <w:numPr>
                <w:ilvl w:val="0"/>
                <w:numId w:val="3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How is the movie industry adapting to the Internet, inexpensive cameras</w:t>
            </w:r>
            <w:r w:rsidR="008B72A2">
              <w:rPr>
                <w:rFonts w:cs="Arial"/>
                <w:szCs w:val="20"/>
              </w:rPr>
              <w:t xml:space="preserve"> and </w:t>
            </w:r>
            <w:r>
              <w:rPr>
                <w:rFonts w:cs="Arial"/>
                <w:szCs w:val="20"/>
              </w:rPr>
              <w:t>phones, and video editing software</w:t>
            </w:r>
            <w:r w:rsidR="008B72A2">
              <w:rPr>
                <w:rFonts w:cs="Arial"/>
                <w:szCs w:val="20"/>
              </w:rPr>
              <w:t xml:space="preserve"> and </w:t>
            </w:r>
            <w:r>
              <w:rPr>
                <w:rFonts w:cs="Arial"/>
                <w:szCs w:val="20"/>
              </w:rPr>
              <w:t>apps?</w:t>
            </w:r>
            <w:r w:rsidR="008B72A2">
              <w:rPr>
                <w:rFonts w:cs="Arial"/>
                <w:szCs w:val="20"/>
              </w:rPr>
              <w:br/>
            </w:r>
          </w:p>
          <w:p w14:paraId="3D139531" w14:textId="1FF48C89" w:rsidR="00ED1AF5" w:rsidRDefault="00ED1AF5" w:rsidP="007C721C">
            <w:pPr>
              <w:pStyle w:val="ListParagraph"/>
              <w:numPr>
                <w:ilvl w:val="0"/>
                <w:numId w:val="3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What are the various ways in which major movie studios make money from the film business? How will</w:t>
            </w:r>
            <w:r w:rsidR="008B72A2">
              <w:rPr>
                <w:rFonts w:cs="Arial"/>
                <w:szCs w:val="20"/>
              </w:rPr>
              <w:t xml:space="preserve"> or </w:t>
            </w:r>
            <w:r>
              <w:rPr>
                <w:rFonts w:cs="Arial"/>
                <w:szCs w:val="20"/>
              </w:rPr>
              <w:t>should this change in the next 5 years?</w:t>
            </w:r>
            <w:r w:rsidR="008B72A2">
              <w:rPr>
                <w:rFonts w:cs="Arial"/>
                <w:szCs w:val="20"/>
              </w:rPr>
              <w:br/>
            </w:r>
          </w:p>
          <w:p w14:paraId="334F50BB" w14:textId="03C025EF" w:rsidR="00ED1AF5" w:rsidRDefault="00ED1AF5" w:rsidP="007C721C">
            <w:pPr>
              <w:pStyle w:val="ListParagraph"/>
              <w:numPr>
                <w:ilvl w:val="0"/>
                <w:numId w:val="3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How do a few large film studios manage to control more than 90</w:t>
            </w:r>
            <w:r w:rsidR="008B72A2">
              <w:rPr>
                <w:rFonts w:cs="Arial"/>
                <w:szCs w:val="20"/>
              </w:rPr>
              <w:t>%</w:t>
            </w:r>
            <w:r>
              <w:rPr>
                <w:rFonts w:cs="Arial"/>
                <w:szCs w:val="20"/>
              </w:rPr>
              <w:t xml:space="preserve"> of the commercial industry? </w:t>
            </w:r>
            <w:r w:rsidR="008B72A2">
              <w:rPr>
                <w:rFonts w:cs="Arial"/>
                <w:szCs w:val="20"/>
              </w:rPr>
              <w:br/>
            </w:r>
          </w:p>
          <w:p w14:paraId="04D8E284" w14:textId="7D7C0435" w:rsidR="00ED1AF5" w:rsidRDefault="00ED1AF5" w:rsidP="007C721C">
            <w:pPr>
              <w:pStyle w:val="ListParagraph"/>
              <w:numPr>
                <w:ilvl w:val="0"/>
                <w:numId w:val="3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t>Do films contribute to a global village in which people throughout the world share a universal culture</w:t>
            </w:r>
            <w:r w:rsidR="008B72A2">
              <w:t>, o</w:t>
            </w:r>
            <w:r>
              <w:t xml:space="preserve">r do U.S.-based films overwhelm the development of other cultures worldwide? </w:t>
            </w:r>
            <w:r w:rsidR="008B72A2">
              <w:br/>
            </w:r>
          </w:p>
          <w:p w14:paraId="0F76877F" w14:textId="77777777" w:rsidR="00ED1AF5" w:rsidRPr="00DF63D1" w:rsidRDefault="00ED1AF5" w:rsidP="007C721C">
            <w:pPr>
              <w:pStyle w:val="ListParagraph"/>
              <w:numPr>
                <w:ilvl w:val="0"/>
                <w:numId w:val="3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t>If you were a Hollywood film producer or executive, what kinds of films would you like to see made? What changes would you make in what we see at the movies?</w:t>
            </w:r>
          </w:p>
          <w:p w14:paraId="58F2819C" w14:textId="5138C6B0" w:rsidR="00DF63D1" w:rsidRDefault="00ED1AF5" w:rsidP="00DF63D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</w:t>
            </w:r>
          </w:p>
          <w:p w14:paraId="415DFEF3" w14:textId="77777777" w:rsidR="00A357B4" w:rsidRDefault="00A357B4" w:rsidP="00A357B4">
            <w:pPr>
              <w:contextualSpacing/>
            </w:pPr>
            <w:r w:rsidRPr="00A357B4">
              <w:rPr>
                <w:b/>
              </w:rPr>
              <w:t>Illustrate</w:t>
            </w:r>
            <w:r>
              <w:t xml:space="preserve"> your blog post with images, videos, or links to relevant websites. </w:t>
            </w:r>
          </w:p>
          <w:p w14:paraId="602D352E" w14:textId="77777777" w:rsidR="00A357B4" w:rsidRDefault="00A357B4" w:rsidP="00DF63D1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D7396A8" w14:textId="449BE13F" w:rsidR="00DF63D1" w:rsidRPr="00DF63D1" w:rsidRDefault="00DF63D1" w:rsidP="003114FF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F63D1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blog post </w:t>
            </w:r>
            <w:r w:rsidR="003114FF">
              <w:rPr>
                <w:rFonts w:cs="Arial"/>
                <w:szCs w:val="20"/>
              </w:rPr>
              <w:t>through Blackboard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</w:tcPr>
          <w:p w14:paraId="3667A5C4" w14:textId="5C4D187B" w:rsidR="000F0E13" w:rsidRPr="009F6FAF" w:rsidRDefault="00FF0B6C" w:rsidP="009059A5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2.</w:t>
            </w:r>
            <w:r w:rsidR="009059A5">
              <w:rPr>
                <w:rFonts w:cs="Arial"/>
                <w:szCs w:val="20"/>
              </w:rPr>
              <w:t>1</w:t>
            </w:r>
            <w:r w:rsidR="00240C4B">
              <w:rPr>
                <w:rFonts w:cs="Arial"/>
                <w:szCs w:val="20"/>
              </w:rPr>
              <w:t>, 2.2, 2.3</w:t>
            </w:r>
            <w:r w:rsidR="00F77B1A">
              <w:rPr>
                <w:rFonts w:cs="Arial"/>
                <w:szCs w:val="20"/>
              </w:rPr>
              <w:t>, 2.4</w:t>
            </w:r>
          </w:p>
        </w:tc>
        <w:tc>
          <w:tcPr>
            <w:tcW w:w="1440" w:type="dxa"/>
          </w:tcPr>
          <w:p w14:paraId="414F17E9" w14:textId="32710985" w:rsidR="000F0E13" w:rsidRPr="009F6FAF" w:rsidRDefault="005B5020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Blog = 2hrs</w:t>
            </w:r>
          </w:p>
        </w:tc>
      </w:tr>
      <w:tr w:rsidR="000F0E13" w:rsidRPr="007F339F" w14:paraId="1EA6B626" w14:textId="77777777" w:rsidTr="00C64CA7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AB94F8" w14:textId="6D189B3B" w:rsidR="00133201" w:rsidRDefault="00AD2E51" w:rsidP="00133201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Music Preferences A</w:t>
            </w:r>
            <w:r w:rsidR="0065078E">
              <w:rPr>
                <w:rFonts w:cs="Arial"/>
                <w:b/>
                <w:szCs w:val="20"/>
              </w:rPr>
              <w:t>cross Generations</w:t>
            </w:r>
          </w:p>
          <w:p w14:paraId="027ED4C0" w14:textId="77777777" w:rsidR="0065078E" w:rsidRDefault="0065078E" w:rsidP="00133201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56B47761" w14:textId="1E714FA6" w:rsidR="00133201" w:rsidRDefault="00133201" w:rsidP="0013320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Review </w:t>
            </w:r>
            <w:r w:rsidR="008B72A2">
              <w:rPr>
                <w:rFonts w:cs="Arial"/>
                <w:b/>
                <w:szCs w:val="20"/>
              </w:rPr>
              <w:t>“</w:t>
            </w:r>
            <w:r w:rsidR="000176F0" w:rsidRPr="000176F0">
              <w:rPr>
                <w:rFonts w:cs="Arial"/>
                <w:szCs w:val="20"/>
              </w:rPr>
              <w:t xml:space="preserve">Music Preferences </w:t>
            </w:r>
            <w:r w:rsidR="008B72A2">
              <w:rPr>
                <w:rFonts w:cs="Arial"/>
                <w:szCs w:val="20"/>
              </w:rPr>
              <w:t>A</w:t>
            </w:r>
            <w:r w:rsidR="000176F0" w:rsidRPr="000176F0">
              <w:rPr>
                <w:rFonts w:cs="Arial"/>
                <w:szCs w:val="20"/>
              </w:rPr>
              <w:t>cross Generations</w:t>
            </w:r>
            <w:r w:rsidR="008B72A2">
              <w:rPr>
                <w:rFonts w:cs="Arial"/>
                <w:szCs w:val="20"/>
              </w:rPr>
              <w:t>”</w:t>
            </w:r>
            <w:r>
              <w:rPr>
                <w:rFonts w:cs="Arial"/>
                <w:szCs w:val="20"/>
              </w:rPr>
              <w:t xml:space="preserve"> on p. </w:t>
            </w:r>
            <w:r w:rsidR="006D0183">
              <w:rPr>
                <w:rFonts w:cs="Arial"/>
                <w:szCs w:val="20"/>
              </w:rPr>
              <w:t>138</w:t>
            </w:r>
            <w:r w:rsidRPr="00133201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of </w:t>
            </w:r>
            <w:r w:rsidRPr="0062281D">
              <w:rPr>
                <w:rFonts w:cs="Arial"/>
                <w:i/>
                <w:szCs w:val="20"/>
              </w:rPr>
              <w:t xml:space="preserve">Media </w:t>
            </w:r>
            <w:r w:rsidR="008B72A2">
              <w:rPr>
                <w:rFonts w:cs="Arial"/>
                <w:i/>
                <w:szCs w:val="20"/>
              </w:rPr>
              <w:t>&amp;</w:t>
            </w:r>
            <w:r w:rsidR="008B72A2" w:rsidRPr="0062281D">
              <w:rPr>
                <w:rFonts w:cs="Arial"/>
                <w:i/>
                <w:szCs w:val="20"/>
              </w:rPr>
              <w:t xml:space="preserve"> </w:t>
            </w:r>
            <w:r w:rsidRPr="0062281D">
              <w:rPr>
                <w:rFonts w:cs="Arial"/>
                <w:i/>
                <w:szCs w:val="20"/>
              </w:rPr>
              <w:t>Culture</w:t>
            </w:r>
            <w:r>
              <w:rPr>
                <w:rFonts w:cs="Arial"/>
                <w:szCs w:val="20"/>
              </w:rPr>
              <w:t xml:space="preserve">. </w:t>
            </w:r>
          </w:p>
          <w:p w14:paraId="5A7BEA15" w14:textId="0FA761E3" w:rsidR="008B72A2" w:rsidRDefault="00D74576" w:rsidP="00D74576">
            <w:pPr>
              <w:contextualSpacing/>
            </w:pPr>
            <w:r w:rsidRPr="00117F3A">
              <w:rPr>
                <w:b/>
              </w:rPr>
              <w:t>Interview</w:t>
            </w:r>
            <w:r>
              <w:t xml:space="preserve"> </w:t>
            </w:r>
            <w:r w:rsidR="008B72A2">
              <w:t>four</w:t>
            </w:r>
            <w:r>
              <w:t xml:space="preserve"> to </w:t>
            </w:r>
            <w:r w:rsidR="008B72A2">
              <w:t>eight</w:t>
            </w:r>
            <w:r>
              <w:t xml:space="preserve"> friends or relatives about their musical tastes and influences. </w:t>
            </w:r>
          </w:p>
          <w:p w14:paraId="6E4AD973" w14:textId="77777777" w:rsidR="008B72A2" w:rsidRDefault="008B72A2" w:rsidP="00D74576">
            <w:pPr>
              <w:contextualSpacing/>
            </w:pPr>
          </w:p>
          <w:p w14:paraId="46F20F3E" w14:textId="0D3EA4C2" w:rsidR="00D74576" w:rsidRDefault="00B837F6" w:rsidP="00D74576">
            <w:pPr>
              <w:contextualSpacing/>
              <w:rPr>
                <w:i/>
              </w:rPr>
            </w:pPr>
            <w:r w:rsidRPr="00FF024C">
              <w:t>Note</w:t>
            </w:r>
            <w:r w:rsidR="008B72A2" w:rsidRPr="00FF024C">
              <w:t xml:space="preserve">: </w:t>
            </w:r>
            <w:r w:rsidRPr="00FF024C">
              <w:t>These are intended to be informal, casual interviews, approximately 5 to 10</w:t>
            </w:r>
            <w:r w:rsidR="008B72A2" w:rsidRPr="00FF024C">
              <w:t xml:space="preserve"> </w:t>
            </w:r>
            <w:r w:rsidRPr="00FF024C">
              <w:t>minutes long.</w:t>
            </w:r>
            <w:r>
              <w:rPr>
                <w:i/>
              </w:rPr>
              <w:t xml:space="preserve"> </w:t>
            </w:r>
            <w:r w:rsidRPr="0066189F">
              <w:rPr>
                <w:rFonts w:cs="Arial"/>
                <w:szCs w:val="20"/>
              </w:rPr>
              <w:t>C</w:t>
            </w:r>
            <w:r w:rsidR="00D74576" w:rsidRPr="0066189F">
              <w:rPr>
                <w:rFonts w:cs="Arial"/>
                <w:szCs w:val="20"/>
              </w:rPr>
              <w:t>onsider</w:t>
            </w:r>
            <w:r w:rsidR="00D74576" w:rsidRPr="004707BC">
              <w:rPr>
                <w:rFonts w:cs="Arial"/>
                <w:szCs w:val="20"/>
              </w:rPr>
              <w:t xml:space="preserve"> using a tool such as </w:t>
            </w:r>
            <w:hyperlink r:id="rId59" w:history="1">
              <w:r w:rsidR="00D74576" w:rsidRPr="004707BC">
                <w:rPr>
                  <w:rStyle w:val="Hyperlink"/>
                  <w:rFonts w:cs="Arial"/>
                  <w:szCs w:val="20"/>
                </w:rPr>
                <w:t>SurveyMonkey</w:t>
              </w:r>
            </w:hyperlink>
            <w:r w:rsidR="00D74576" w:rsidRPr="004707BC">
              <w:rPr>
                <w:rFonts w:cs="Arial"/>
                <w:szCs w:val="20"/>
              </w:rPr>
              <w:t xml:space="preserve"> to collect your data.</w:t>
            </w:r>
            <w:r w:rsidR="00BD28E4">
              <w:rPr>
                <w:rFonts w:cs="Arial"/>
                <w:szCs w:val="20"/>
              </w:rPr>
              <w:t xml:space="preserve"> Review the Recording Tutorials for guidance.</w:t>
            </w:r>
            <w:r w:rsidR="00D74576">
              <w:rPr>
                <w:rFonts w:cs="Arial"/>
                <w:szCs w:val="20"/>
              </w:rPr>
              <w:t xml:space="preserve"> </w:t>
            </w:r>
          </w:p>
          <w:p w14:paraId="6D4D1B14" w14:textId="77777777" w:rsidR="003F4636" w:rsidRDefault="003F4636" w:rsidP="00133201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BA03659" w14:textId="67E64A2C" w:rsidR="00722B3B" w:rsidRDefault="00722B3B" w:rsidP="00722B3B">
            <w:pPr>
              <w:tabs>
                <w:tab w:val="left" w:pos="2329"/>
              </w:tabs>
            </w:pPr>
            <w:r>
              <w:rPr>
                <w:b/>
              </w:rPr>
              <w:lastRenderedPageBreak/>
              <w:t>A</w:t>
            </w:r>
            <w:r w:rsidRPr="00357ACB">
              <w:rPr>
                <w:b/>
              </w:rPr>
              <w:t>pply</w:t>
            </w:r>
            <w:r>
              <w:t xml:space="preserve"> the </w:t>
            </w:r>
            <w:r w:rsidR="008B72A2">
              <w:t>five</w:t>
            </w:r>
            <w:r>
              <w:t xml:space="preserve">-step process as described in the text to your </w:t>
            </w:r>
            <w:r w:rsidR="00D74576">
              <w:t>interviewees’ responses</w:t>
            </w:r>
            <w:r>
              <w:t xml:space="preserve">. </w:t>
            </w:r>
          </w:p>
          <w:p w14:paraId="240F3B82" w14:textId="35E427C0" w:rsidR="00C74653" w:rsidRDefault="00722B3B" w:rsidP="00722B3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357ACB">
              <w:rPr>
                <w:rFonts w:cs="Arial"/>
                <w:b/>
                <w:szCs w:val="20"/>
              </w:rPr>
              <w:t>Write</w:t>
            </w:r>
            <w:r>
              <w:rPr>
                <w:rFonts w:cs="Arial"/>
                <w:szCs w:val="20"/>
              </w:rPr>
              <w:t xml:space="preserve"> a 100- to 150-word analysis for each step in the process. Include a heading for each step. </w:t>
            </w:r>
          </w:p>
          <w:p w14:paraId="7CB38399" w14:textId="77777777" w:rsidR="00722B3B" w:rsidRDefault="00722B3B" w:rsidP="00722B3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33A78EC" w14:textId="5BBA9D39" w:rsidR="006D0183" w:rsidRDefault="00C74653" w:rsidP="007C721C">
            <w:pPr>
              <w:pStyle w:val="ListParagraph"/>
              <w:numPr>
                <w:ilvl w:val="0"/>
                <w:numId w:val="45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FF024C">
              <w:rPr>
                <w:rFonts w:cs="Arial"/>
                <w:szCs w:val="20"/>
              </w:rPr>
              <w:t>Step 2</w:t>
            </w:r>
            <w:r w:rsidR="00DF63D1" w:rsidRPr="00FF024C">
              <w:rPr>
                <w:rFonts w:cs="Arial"/>
                <w:szCs w:val="20"/>
              </w:rPr>
              <w:t xml:space="preserve"> Analysis:</w:t>
            </w:r>
            <w:r w:rsidR="00DF63D1" w:rsidRPr="004707BC">
              <w:rPr>
                <w:rFonts w:cs="Arial"/>
                <w:b/>
                <w:szCs w:val="20"/>
              </w:rPr>
              <w:t xml:space="preserve"> </w:t>
            </w:r>
            <w:r w:rsidR="003114FF" w:rsidRPr="003114FF">
              <w:rPr>
                <w:rFonts w:cs="Arial"/>
                <w:szCs w:val="20"/>
              </w:rPr>
              <w:t>Use</w:t>
            </w:r>
            <w:r w:rsidR="00F70B72">
              <w:rPr>
                <w:rFonts w:cs="Arial"/>
                <w:szCs w:val="20"/>
              </w:rPr>
              <w:t xml:space="preserve"> </w:t>
            </w:r>
            <w:r w:rsidR="008B72A2">
              <w:rPr>
                <w:rFonts w:cs="Arial"/>
                <w:szCs w:val="20"/>
              </w:rPr>
              <w:t xml:space="preserve">Microsoft </w:t>
            </w:r>
            <w:r w:rsidR="003114FF">
              <w:rPr>
                <w:rFonts w:cs="Arial"/>
                <w:szCs w:val="20"/>
              </w:rPr>
              <w:t>W</w:t>
            </w:r>
            <w:r w:rsidR="00F70B72">
              <w:rPr>
                <w:rFonts w:cs="Arial"/>
                <w:szCs w:val="20"/>
              </w:rPr>
              <w:t>ord or</w:t>
            </w:r>
            <w:r w:rsidR="00DF3C0F" w:rsidRPr="004707BC">
              <w:rPr>
                <w:rFonts w:cs="Arial"/>
                <w:szCs w:val="20"/>
              </w:rPr>
              <w:t xml:space="preserve"> Excel to </w:t>
            </w:r>
            <w:r w:rsidR="003114FF">
              <w:rPr>
                <w:rFonts w:cs="Arial"/>
                <w:szCs w:val="20"/>
              </w:rPr>
              <w:t>present</w:t>
            </w:r>
            <w:r w:rsidR="00DF3C0F" w:rsidRPr="004707BC">
              <w:rPr>
                <w:rFonts w:cs="Arial"/>
                <w:szCs w:val="20"/>
              </w:rPr>
              <w:t xml:space="preserve"> your data </w:t>
            </w:r>
            <w:r w:rsidR="003114FF">
              <w:rPr>
                <w:rFonts w:cs="Arial"/>
                <w:szCs w:val="20"/>
              </w:rPr>
              <w:t>in a</w:t>
            </w:r>
            <w:r w:rsidR="00DF3C0F" w:rsidRPr="004707BC">
              <w:rPr>
                <w:rFonts w:cs="Arial"/>
                <w:szCs w:val="20"/>
              </w:rPr>
              <w:t xml:space="preserve"> </w:t>
            </w:r>
            <w:r w:rsidR="003114FF">
              <w:rPr>
                <w:rFonts w:cs="Arial"/>
                <w:szCs w:val="20"/>
              </w:rPr>
              <w:t>graph or table</w:t>
            </w:r>
            <w:r w:rsidR="006D0183" w:rsidRPr="004707BC">
              <w:rPr>
                <w:rFonts w:cs="Arial"/>
                <w:szCs w:val="20"/>
              </w:rPr>
              <w:t xml:space="preserve">. </w:t>
            </w:r>
            <w:r w:rsidR="00BD28E4">
              <w:rPr>
                <w:rFonts w:cs="Arial"/>
                <w:szCs w:val="20"/>
              </w:rPr>
              <w:t xml:space="preserve">Review the Graphs &amp; Tables Tutorials for guidance. </w:t>
            </w:r>
            <w:r w:rsidR="00B837F6">
              <w:rPr>
                <w:rFonts w:cs="Arial"/>
                <w:szCs w:val="20"/>
              </w:rPr>
              <w:t xml:space="preserve"> </w:t>
            </w:r>
          </w:p>
          <w:p w14:paraId="6A3E2ADA" w14:textId="77777777" w:rsidR="000F0E13" w:rsidRDefault="000F0E13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55C1CEA" w14:textId="29CE0085" w:rsidR="003114FF" w:rsidRDefault="003114FF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3114FF">
              <w:rPr>
                <w:rFonts w:cs="Arial"/>
                <w:b/>
                <w:szCs w:val="20"/>
              </w:rPr>
              <w:t>Attach</w:t>
            </w:r>
            <w:r>
              <w:rPr>
                <w:rFonts w:cs="Arial"/>
                <w:szCs w:val="20"/>
              </w:rPr>
              <w:t xml:space="preserve"> your graph or table to your analysis. </w:t>
            </w:r>
          </w:p>
          <w:p w14:paraId="6DFECD64" w14:textId="641900D9" w:rsidR="00035EE1" w:rsidRPr="009F6FAF" w:rsidRDefault="006D0183" w:rsidP="007452D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8808CE">
              <w:rPr>
                <w:b/>
              </w:rPr>
              <w:t>Submit</w:t>
            </w:r>
            <w:r>
              <w:t xml:space="preserve"> your analysis </w:t>
            </w:r>
            <w:r w:rsidR="003114FF">
              <w:rPr>
                <w:rFonts w:cs="Arial"/>
                <w:szCs w:val="20"/>
              </w:rPr>
              <w:t>through Blackboard</w:t>
            </w:r>
            <w:r>
              <w:t>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631A6EEF" w14:textId="343914EF" w:rsidR="000F0E13" w:rsidRPr="009F6FAF" w:rsidRDefault="00F77B1A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 xml:space="preserve">1.4, </w:t>
            </w:r>
            <w:r w:rsidR="0074071F">
              <w:rPr>
                <w:rFonts w:cs="Arial"/>
                <w:szCs w:val="20"/>
              </w:rPr>
              <w:t>2.2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81EBF8A" w14:textId="1B87CA10" w:rsidR="000F0E13" w:rsidRPr="009F6FAF" w:rsidRDefault="003114FF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Case Study = 1.5hr</w:t>
            </w:r>
          </w:p>
        </w:tc>
      </w:tr>
      <w:tr w:rsidR="000F0E13" w:rsidRPr="007F339F" w14:paraId="1AD7F17E" w14:textId="77777777" w:rsidTr="00C64CA7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A69F4D" w14:textId="3228C2E3" w:rsidR="00A9570D" w:rsidRDefault="00C73490" w:rsidP="00A9570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How Can Radio Improve Social and Political Discussions?</w:t>
            </w:r>
          </w:p>
          <w:p w14:paraId="1F3A4276" w14:textId="77777777" w:rsidR="00A9570D" w:rsidRDefault="00A9570D" w:rsidP="00A9570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17B88B44" w14:textId="1C7BC075" w:rsidR="00F579B9" w:rsidRDefault="00F579B9" w:rsidP="00F579B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Write </w:t>
            </w:r>
            <w:r>
              <w:rPr>
                <w:rFonts w:cs="Arial"/>
                <w:szCs w:val="20"/>
              </w:rPr>
              <w:t>a 350- to 400-word (1</w:t>
            </w:r>
            <w:r w:rsidR="008B72A2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 xml:space="preserve"> </w:t>
            </w:r>
            <w:r w:rsidR="008B72A2">
              <w:rPr>
                <w:rFonts w:cs="Arial"/>
                <w:szCs w:val="20"/>
              </w:rPr>
              <w:t xml:space="preserve">to </w:t>
            </w:r>
            <w:r>
              <w:rPr>
                <w:rFonts w:cs="Arial"/>
                <w:szCs w:val="20"/>
              </w:rPr>
              <w:t>1.5</w:t>
            </w:r>
            <w:r w:rsidR="008B72A2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>page)</w:t>
            </w:r>
            <w:r w:rsidR="008B72A2">
              <w:rPr>
                <w:rFonts w:cs="Arial"/>
                <w:szCs w:val="20"/>
              </w:rPr>
              <w:t xml:space="preserve"> essay</w:t>
            </w:r>
            <w:r>
              <w:rPr>
                <w:rFonts w:cs="Arial"/>
                <w:szCs w:val="20"/>
              </w:rPr>
              <w:t xml:space="preserve"> in which you address the following:</w:t>
            </w:r>
          </w:p>
          <w:p w14:paraId="41D337D7" w14:textId="77777777" w:rsidR="000B2BFA" w:rsidRDefault="000B2BFA" w:rsidP="00A9570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F12187B" w14:textId="529304AC" w:rsidR="000B2BFA" w:rsidRDefault="000B2BFA" w:rsidP="007C721C">
            <w:pPr>
              <w:pStyle w:val="ListParagraph"/>
              <w:numPr>
                <w:ilvl w:val="0"/>
                <w:numId w:val="23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you could own and manage a commercial radio station, what format would you choose</w:t>
            </w:r>
            <w:r w:rsidR="008B72A2">
              <w:rPr>
                <w:rFonts w:cs="Arial"/>
                <w:szCs w:val="20"/>
              </w:rPr>
              <w:t>? W</w:t>
            </w:r>
            <w:r>
              <w:rPr>
                <w:rFonts w:cs="Arial"/>
                <w:szCs w:val="20"/>
              </w:rPr>
              <w:t>hy?</w:t>
            </w:r>
            <w:r w:rsidR="008B72A2">
              <w:rPr>
                <w:rFonts w:cs="Arial"/>
                <w:szCs w:val="20"/>
              </w:rPr>
              <w:br/>
            </w:r>
          </w:p>
          <w:p w14:paraId="54421DAB" w14:textId="2D5AFCBC" w:rsidR="000B2BFA" w:rsidRDefault="000B2BFA" w:rsidP="007C721C">
            <w:pPr>
              <w:pStyle w:val="ListParagraph"/>
              <w:numPr>
                <w:ilvl w:val="0"/>
                <w:numId w:val="23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you ran a noncommercial radio station in your area, what services would you provide that are not being met by commercial format radio?</w:t>
            </w:r>
            <w:r w:rsidR="008B72A2">
              <w:rPr>
                <w:rFonts w:cs="Arial"/>
                <w:szCs w:val="20"/>
              </w:rPr>
              <w:br/>
            </w:r>
          </w:p>
          <w:p w14:paraId="0779140C" w14:textId="77777777" w:rsidR="000B2BFA" w:rsidRPr="000B2BFA" w:rsidRDefault="000B2BFA" w:rsidP="007C721C">
            <w:pPr>
              <w:pStyle w:val="ListParagraph"/>
              <w:numPr>
                <w:ilvl w:val="0"/>
                <w:numId w:val="23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How might radio be used to improve social and political discussions in the United States?</w:t>
            </w:r>
          </w:p>
          <w:p w14:paraId="4B02CB8D" w14:textId="77777777" w:rsidR="00A9570D" w:rsidRDefault="00A9570D" w:rsidP="00A9570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547CD18" w14:textId="4CCF40BB" w:rsidR="000F0E13" w:rsidRDefault="006D0183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87707">
              <w:rPr>
                <w:b/>
              </w:rPr>
              <w:t>Submit</w:t>
            </w:r>
            <w:r>
              <w:t xml:space="preserve"> your essay </w:t>
            </w:r>
            <w:r w:rsidR="003114FF">
              <w:rPr>
                <w:rFonts w:cs="Arial"/>
                <w:szCs w:val="20"/>
              </w:rPr>
              <w:t>through Blackboard</w:t>
            </w:r>
            <w:r>
              <w:t xml:space="preserve">. </w:t>
            </w:r>
            <w:r w:rsidR="003114FF">
              <w:t xml:space="preserve">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6E93E8A2" w14:textId="0CE4E2E7" w:rsidR="000F0E13" w:rsidRPr="009F6FAF" w:rsidRDefault="00FF0B6C" w:rsidP="000B2BF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  <w:r w:rsidR="000B2BFA">
              <w:rPr>
                <w:rFonts w:cs="Arial"/>
                <w:szCs w:val="20"/>
              </w:rPr>
              <w:t>2</w:t>
            </w:r>
            <w:r w:rsidR="00F77B1A">
              <w:rPr>
                <w:rFonts w:cs="Arial"/>
                <w:szCs w:val="20"/>
              </w:rPr>
              <w:t>, 2.4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3B5083AA" w14:textId="5DB46126" w:rsidR="000F0E13" w:rsidRPr="009F6FAF" w:rsidRDefault="003114FF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Reflection Paper = 1hr</w:t>
            </w:r>
          </w:p>
        </w:tc>
      </w:tr>
      <w:tr w:rsidR="005B10FE" w:rsidRPr="00842155" w14:paraId="19468C0B" w14:textId="77777777" w:rsidTr="005B10FE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958355B" w14:textId="77777777" w:rsidR="005B10FE" w:rsidRPr="00842155" w:rsidRDefault="005B10FE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803C1F1" w14:textId="77777777" w:rsidR="005B10FE" w:rsidRPr="00842155" w:rsidRDefault="005B10FE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43342B3E" w14:textId="77777777" w:rsidR="005B10FE" w:rsidRPr="00842155" w:rsidRDefault="005B10FE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436BCA8E" w14:textId="2FA38C3B" w:rsidR="005B10FE" w:rsidRPr="00842155" w:rsidRDefault="003114FF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9</w:t>
            </w:r>
            <w:r w:rsidR="00087B6D">
              <w:rPr>
                <w:rFonts w:cs="Arial"/>
                <w:b/>
                <w:szCs w:val="20"/>
              </w:rPr>
              <w:t>hrs</w:t>
            </w:r>
          </w:p>
        </w:tc>
      </w:tr>
      <w:tr w:rsidR="005B10FE" w:rsidRPr="00842155" w14:paraId="5559FC0C" w14:textId="77777777" w:rsidTr="005B10FE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2774F66" w14:textId="77777777" w:rsidR="005B10FE" w:rsidRPr="009F6FAF" w:rsidRDefault="005B10FE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762DC7E1" w14:textId="77777777" w:rsidR="005B10FE" w:rsidRPr="009F6FAF" w:rsidRDefault="005B10FE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13309B07" w14:textId="77777777" w:rsidR="00035EB6" w:rsidRDefault="00035EB6" w:rsidP="00035EB6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181F21B1" w14:textId="77777777" w:rsidR="00F343E1" w:rsidRPr="000F78F5" w:rsidRDefault="00F343E1" w:rsidP="00F343E1">
      <w:pPr>
        <w:pStyle w:val="Heading1"/>
        <w:rPr>
          <w:color w:val="BD313B"/>
          <w:sz w:val="28"/>
        </w:rPr>
      </w:pPr>
      <w:r w:rsidRPr="000F78F5">
        <w:rPr>
          <w:color w:val="BD313B"/>
          <w:sz w:val="28"/>
        </w:rPr>
        <w:t>Faculty Notes</w:t>
      </w:r>
    </w:p>
    <w:p w14:paraId="7D5C4A2E" w14:textId="77777777" w:rsidR="00F343E1" w:rsidRDefault="00F343E1" w:rsidP="00F343E1">
      <w:pPr>
        <w:pStyle w:val="AssignmentsLevel2"/>
        <w:numPr>
          <w:ilvl w:val="0"/>
          <w:numId w:val="0"/>
        </w:numPr>
        <w:rPr>
          <w:sz w:val="22"/>
        </w:rPr>
      </w:pPr>
    </w:p>
    <w:p w14:paraId="7069FCB3" w14:textId="76F6E022" w:rsidR="00017DE6" w:rsidRPr="00017DE6" w:rsidRDefault="00017DE6" w:rsidP="00017DE6">
      <w:pPr>
        <w:pStyle w:val="AssignmentsLevel2"/>
        <w:numPr>
          <w:ilvl w:val="0"/>
          <w:numId w:val="0"/>
        </w:numPr>
        <w:rPr>
          <w:b/>
        </w:rPr>
      </w:pPr>
      <w:r w:rsidRPr="00017DE6">
        <w:rPr>
          <w:b/>
        </w:rPr>
        <w:t xml:space="preserve">Week </w:t>
      </w:r>
      <w:r>
        <w:rPr>
          <w:b/>
        </w:rPr>
        <w:t>2</w:t>
      </w:r>
      <w:r w:rsidRPr="00017DE6">
        <w:rPr>
          <w:b/>
        </w:rPr>
        <w:t xml:space="preserve"> Videos:</w:t>
      </w:r>
      <w:r>
        <w:rPr>
          <w:b/>
        </w:rPr>
        <w:t xml:space="preserve"> </w:t>
      </w:r>
      <w:r w:rsidRPr="00017DE6">
        <w:t xml:space="preserve">Faculty </w:t>
      </w:r>
      <w:r>
        <w:t xml:space="preserve">may write their own question or prompt to elicit further discussion. </w:t>
      </w:r>
    </w:p>
    <w:p w14:paraId="68FDEC95" w14:textId="77777777" w:rsidR="00017DE6" w:rsidRDefault="00017DE6" w:rsidP="00F343E1">
      <w:pPr>
        <w:pStyle w:val="AssignmentsLevel2"/>
        <w:numPr>
          <w:ilvl w:val="0"/>
          <w:numId w:val="0"/>
        </w:numPr>
        <w:rPr>
          <w:sz w:val="22"/>
        </w:rPr>
      </w:pPr>
    </w:p>
    <w:p w14:paraId="5896C078" w14:textId="169E86D3" w:rsidR="00F343E1" w:rsidRDefault="00E54558" w:rsidP="00F343E1">
      <w:pPr>
        <w:pStyle w:val="AssignmentsLevel2"/>
        <w:numPr>
          <w:ilvl w:val="0"/>
          <w:numId w:val="0"/>
        </w:numPr>
        <w:rPr>
          <w:bCs/>
        </w:rPr>
      </w:pPr>
      <w:r>
        <w:rPr>
          <w:b/>
        </w:rPr>
        <w:t>Discussion Question 1</w:t>
      </w:r>
      <w:r w:rsidR="00F343E1">
        <w:rPr>
          <w:b/>
        </w:rPr>
        <w:t>: Personal Media Preferences</w:t>
      </w:r>
      <w:r w:rsidR="00F343E1" w:rsidRPr="00FF024C">
        <w:rPr>
          <w:b/>
        </w:rPr>
        <w:t xml:space="preserve">: </w:t>
      </w:r>
      <w:r w:rsidR="0066189F">
        <w:rPr>
          <w:bCs/>
        </w:rPr>
        <w:t>Provide one or more of the follow-up questions or prompts below to elicit further discussion. It is recommended that you post the follow-ups on Day 4 or 5</w:t>
      </w:r>
      <w:r w:rsidR="00F343E1">
        <w:rPr>
          <w:bCs/>
        </w:rPr>
        <w:t xml:space="preserve">. </w:t>
      </w:r>
    </w:p>
    <w:p w14:paraId="2A629BE1" w14:textId="77777777" w:rsidR="00F343E1" w:rsidRPr="005B4031" w:rsidRDefault="00F343E1" w:rsidP="00F343E1">
      <w:pPr>
        <w:pStyle w:val="AssignmentsLevel2"/>
        <w:numPr>
          <w:ilvl w:val="0"/>
          <w:numId w:val="0"/>
        </w:numPr>
      </w:pPr>
    </w:p>
    <w:p w14:paraId="57EC99D8" w14:textId="6EFD6657" w:rsidR="00F343E1" w:rsidRDefault="00F343E1" w:rsidP="00F343E1">
      <w:pPr>
        <w:pStyle w:val="ListParagraph"/>
        <w:numPr>
          <w:ilvl w:val="0"/>
          <w:numId w:val="21"/>
        </w:numPr>
        <w:tabs>
          <w:tab w:val="left" w:pos="2329"/>
        </w:tabs>
      </w:pPr>
      <w:r>
        <w:t>How has television’s role as a national cultural center changed over the years? What are programmers doing to retain some of their influence?</w:t>
      </w:r>
      <w:r w:rsidR="008B72A2">
        <w:br/>
      </w:r>
    </w:p>
    <w:p w14:paraId="2AD6E4D6" w14:textId="77777777" w:rsidR="00F343E1" w:rsidRDefault="00F343E1" w:rsidP="00F343E1">
      <w:pPr>
        <w:pStyle w:val="ListParagraph"/>
        <w:numPr>
          <w:ilvl w:val="0"/>
          <w:numId w:val="21"/>
        </w:numPr>
        <w:tabs>
          <w:tab w:val="left" w:pos="2329"/>
        </w:tabs>
      </w:pPr>
      <w:r>
        <w:t xml:space="preserve">What has been the biggest challenge for the TV and cable industries? How do you think these industries will or should change in the next 5 years? </w:t>
      </w:r>
    </w:p>
    <w:p w14:paraId="1D76027A" w14:textId="77777777" w:rsidR="00E54558" w:rsidRDefault="00E54558" w:rsidP="00E54558">
      <w:pPr>
        <w:tabs>
          <w:tab w:val="left" w:pos="2329"/>
        </w:tabs>
      </w:pPr>
    </w:p>
    <w:p w14:paraId="58FA0C5B" w14:textId="3EC8BEBE" w:rsidR="00E54558" w:rsidRDefault="00E54558" w:rsidP="00E54558">
      <w:pPr>
        <w:pStyle w:val="AssignmentsLevel2"/>
        <w:numPr>
          <w:ilvl w:val="0"/>
          <w:numId w:val="0"/>
        </w:numPr>
        <w:rPr>
          <w:bCs/>
        </w:rPr>
      </w:pPr>
      <w:r>
        <w:rPr>
          <w:b/>
        </w:rPr>
        <w:t>Discussion Question 2: Radio Station Ownership</w:t>
      </w:r>
      <w:r w:rsidRPr="00FF024C">
        <w:rPr>
          <w:b/>
        </w:rPr>
        <w:t>:</w:t>
      </w:r>
      <w:r w:rsidRPr="005B4031">
        <w:t xml:space="preserve"> </w:t>
      </w:r>
      <w:r w:rsidR="0066189F">
        <w:rPr>
          <w:bCs/>
        </w:rPr>
        <w:t>Provide one or more of the follow-up questions or prompts below to elicit further discussion. It is recommended that you post the follow-ups on Day 4 or 5</w:t>
      </w:r>
      <w:r>
        <w:rPr>
          <w:bCs/>
        </w:rPr>
        <w:t xml:space="preserve">. </w:t>
      </w:r>
    </w:p>
    <w:p w14:paraId="0BB8E0B2" w14:textId="77777777" w:rsidR="00E54558" w:rsidRPr="005B4031" w:rsidRDefault="00E54558" w:rsidP="00E54558">
      <w:pPr>
        <w:pStyle w:val="AssignmentsLevel2"/>
        <w:numPr>
          <w:ilvl w:val="0"/>
          <w:numId w:val="0"/>
        </w:numPr>
      </w:pPr>
    </w:p>
    <w:p w14:paraId="7F700EDA" w14:textId="77777777" w:rsidR="00E54558" w:rsidRDefault="00E54558" w:rsidP="007C721C">
      <w:pPr>
        <w:pStyle w:val="ListParagraph"/>
        <w:numPr>
          <w:ilvl w:val="0"/>
          <w:numId w:val="37"/>
        </w:numPr>
        <w:tabs>
          <w:tab w:val="left" w:pos="2329"/>
        </w:tabs>
        <w:rPr>
          <w:rFonts w:cs="Arial"/>
          <w:szCs w:val="20"/>
        </w:rPr>
      </w:pPr>
      <w:r>
        <w:rPr>
          <w:rFonts w:cs="Arial"/>
          <w:szCs w:val="20"/>
        </w:rPr>
        <w:t xml:space="preserve">How important are independent labels to the music industry? Why? </w:t>
      </w:r>
    </w:p>
    <w:p w14:paraId="16245673" w14:textId="0644F817" w:rsidR="00100350" w:rsidRDefault="00E54558" w:rsidP="007C721C">
      <w:pPr>
        <w:pStyle w:val="ListParagraph"/>
        <w:numPr>
          <w:ilvl w:val="0"/>
          <w:numId w:val="37"/>
        </w:numPr>
        <w:tabs>
          <w:tab w:val="left" w:pos="2329"/>
        </w:tabs>
        <w:rPr>
          <w:rFonts w:cs="Arial"/>
          <w:szCs w:val="20"/>
        </w:rPr>
      </w:pPr>
      <w:r w:rsidRPr="00E54558">
        <w:rPr>
          <w:rFonts w:cs="Arial"/>
          <w:szCs w:val="20"/>
        </w:rPr>
        <w:t>If you were a broadcast radio executive, what arguments would you make in favor of broadcast radio over Internet radio?</w:t>
      </w:r>
    </w:p>
    <w:p w14:paraId="1EEE32BF" w14:textId="4AD6DC4A" w:rsidR="00D75A57" w:rsidRDefault="00D75A57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14:paraId="2FCDE3FE" w14:textId="77777777" w:rsidR="00E54558" w:rsidRDefault="00E54558" w:rsidP="00E54558">
      <w:pPr>
        <w:tabs>
          <w:tab w:val="left" w:pos="2329"/>
        </w:tabs>
        <w:rPr>
          <w:rFonts w:cs="Arial"/>
          <w:szCs w:val="20"/>
        </w:rPr>
      </w:pP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2C1641" w:rsidRPr="0090566F" w14:paraId="5D649353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1549E1" w14:textId="6D270EDA" w:rsidR="002C1641" w:rsidRPr="00842155" w:rsidRDefault="00DD02DF" w:rsidP="008B72A2">
            <w:pPr>
              <w:pStyle w:val="WeeklyTopicHeading1"/>
            </w:pPr>
            <w:r>
              <w:rPr>
                <w:szCs w:val="20"/>
              </w:rPr>
              <w:br w:type="page"/>
            </w:r>
            <w:bookmarkStart w:id="5" w:name="weekthree"/>
            <w:bookmarkStart w:id="6" w:name="_Toc358980896"/>
            <w:bookmarkEnd w:id="5"/>
            <w:r w:rsidR="002C1641" w:rsidRPr="0068364F">
              <w:t xml:space="preserve">Week </w:t>
            </w:r>
            <w:r w:rsidR="008B72A2">
              <w:t>3</w:t>
            </w:r>
            <w:r w:rsidR="002C1641" w:rsidRPr="0068364F">
              <w:t xml:space="preserve">: </w:t>
            </w:r>
            <w:bookmarkEnd w:id="6"/>
            <w:r w:rsidR="000F0E13">
              <w:t>Words and Pictures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D313B"/>
          </w:tcPr>
          <w:p w14:paraId="4ABFF6E2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416F1424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FD5474" w:rsidRPr="00842155" w14:paraId="6D64FE98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74C6B8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78F86C70" w14:textId="77777777" w:rsidR="00FD5474" w:rsidRPr="00842155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FD5474" w:rsidRPr="00AD4DE5" w14:paraId="76236CC7" w14:textId="77777777" w:rsidTr="00FD5474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687FB70" w14:textId="77777777" w:rsidR="00FD5474" w:rsidRPr="00AD4DE5" w:rsidRDefault="000F0E13" w:rsidP="00FE0549">
            <w:pPr>
              <w:pStyle w:val="ObjectiveBullet"/>
              <w:numPr>
                <w:ilvl w:val="1"/>
                <w:numId w:val="10"/>
              </w:numPr>
              <w:tabs>
                <w:tab w:val="clear" w:pos="0"/>
              </w:tabs>
            </w:pPr>
            <w:r w:rsidRPr="00AD4DE5">
              <w:t>Trace the evolution of newspapers, magazines, and books.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39C5D905" w14:textId="628BC954" w:rsidR="00FD5474" w:rsidRPr="00AD4DE5" w:rsidRDefault="00167DF9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</w:t>
            </w:r>
          </w:p>
        </w:tc>
      </w:tr>
      <w:tr w:rsidR="00FD5474" w:rsidRPr="00AD4DE5" w14:paraId="1558AFB0" w14:textId="77777777" w:rsidTr="00FD5474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1117F0" w14:textId="77777777" w:rsidR="00FD5474" w:rsidRPr="00AD4DE5" w:rsidRDefault="000F0E13" w:rsidP="00FE0549">
            <w:pPr>
              <w:pStyle w:val="ObjectiveBullet"/>
              <w:numPr>
                <w:ilvl w:val="1"/>
                <w:numId w:val="10"/>
              </w:numPr>
            </w:pPr>
            <w:r w:rsidRPr="00AD4DE5">
              <w:t>Analyze the effects of media convergence and changing demographics on print media.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52D01F96" w14:textId="27B7987F" w:rsidR="00FD5474" w:rsidRPr="00AD4DE5" w:rsidRDefault="00167DF9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CLO2</w:t>
            </w:r>
          </w:p>
        </w:tc>
      </w:tr>
      <w:tr w:rsidR="00FD5474" w:rsidRPr="00AD4DE5" w14:paraId="0A1B6B4B" w14:textId="77777777" w:rsidTr="00FD5474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589F86" w14:textId="26151DD9" w:rsidR="00FD5474" w:rsidRPr="00AD4DE5" w:rsidRDefault="000F0E13" w:rsidP="00FE0549">
            <w:pPr>
              <w:pStyle w:val="ObjectiveBullet"/>
              <w:numPr>
                <w:ilvl w:val="1"/>
                <w:numId w:val="10"/>
              </w:numPr>
            </w:pPr>
            <w:r w:rsidRPr="00AD4DE5">
              <w:t>Identify the organization and ownership of the newspaper, magazine, and book industries.</w:t>
            </w:r>
          </w:p>
          <w:p w14:paraId="10EC8E15" w14:textId="77777777" w:rsidR="000F0E13" w:rsidRPr="00AD4DE5" w:rsidRDefault="000F0E13" w:rsidP="000F0E13">
            <w:pPr>
              <w:pStyle w:val="ObjectiveBullet"/>
              <w:numPr>
                <w:ilvl w:val="0"/>
                <w:numId w:val="0"/>
              </w:numPr>
              <w:ind w:left="360"/>
            </w:pPr>
          </w:p>
          <w:p w14:paraId="5E136A28" w14:textId="2E957F42" w:rsidR="000F0E13" w:rsidRPr="00AD4DE5" w:rsidRDefault="000F0E13" w:rsidP="003D4BE8">
            <w:pPr>
              <w:pStyle w:val="ObjectiveBullet"/>
              <w:numPr>
                <w:ilvl w:val="1"/>
                <w:numId w:val="10"/>
              </w:numPr>
            </w:pPr>
            <w:r w:rsidRPr="00AD4DE5">
              <w:t xml:space="preserve">Describe the role </w:t>
            </w:r>
            <w:r w:rsidR="003D4BE8">
              <w:t xml:space="preserve">of </w:t>
            </w:r>
            <w:r w:rsidRPr="00AD4DE5">
              <w:t>newspapers, magazines</w:t>
            </w:r>
            <w:r w:rsidR="003D4BE8">
              <w:t>,</w:t>
            </w:r>
            <w:r w:rsidRPr="00AD4DE5">
              <w:t xml:space="preserve"> and books in a democratic society.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5368DF0B" w14:textId="77777777" w:rsidR="00FD5474" w:rsidRDefault="00167DF9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CLO2, CLO3</w:t>
            </w:r>
          </w:p>
          <w:p w14:paraId="79418D79" w14:textId="77777777" w:rsidR="00167DF9" w:rsidRDefault="00167DF9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  <w:p w14:paraId="29DC7905" w14:textId="62DD4B0C" w:rsidR="00167DF9" w:rsidRPr="00AD4DE5" w:rsidRDefault="00167DF9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CLO2, CLO3</w:t>
            </w:r>
          </w:p>
        </w:tc>
      </w:tr>
      <w:tr w:rsidR="00FD5474" w:rsidRPr="00842155" w14:paraId="174721B4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8EFD1BE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034E5A64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6FEE652C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27AC47B1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FD5474" w:rsidRPr="00842155" w14:paraId="57200298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EE4A60C" w14:textId="0FC3A152" w:rsidR="00FD5474" w:rsidRPr="00E3447E" w:rsidRDefault="00FD5474" w:rsidP="000F0E13">
            <w:pPr>
              <w:ind w:left="360" w:hanging="360"/>
              <w:rPr>
                <w:rFonts w:cs="Arial"/>
                <w:szCs w:val="20"/>
              </w:rPr>
            </w:pPr>
            <w:r w:rsidRPr="00446623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Ch. </w:t>
            </w:r>
            <w:r w:rsidR="000F0E13">
              <w:rPr>
                <w:rFonts w:cs="Arial"/>
                <w:szCs w:val="20"/>
              </w:rPr>
              <w:t>8</w:t>
            </w:r>
            <w:r w:rsidR="00902EEF">
              <w:rPr>
                <w:rFonts w:cs="Arial"/>
                <w:szCs w:val="20"/>
              </w:rPr>
              <w:t>–</w:t>
            </w:r>
            <w:r w:rsidR="000F0E13">
              <w:rPr>
                <w:rFonts w:cs="Arial"/>
                <w:szCs w:val="20"/>
              </w:rPr>
              <w:t>10</w:t>
            </w:r>
            <w:r w:rsidR="00391F09">
              <w:rPr>
                <w:rFonts w:cs="Arial"/>
                <w:szCs w:val="20"/>
              </w:rPr>
              <w:t xml:space="preserve"> of </w:t>
            </w:r>
            <w:r w:rsidR="00391F09" w:rsidRPr="00391F09">
              <w:rPr>
                <w:rFonts w:cs="Arial"/>
                <w:i/>
                <w:szCs w:val="20"/>
              </w:rPr>
              <w:t xml:space="preserve">Media &amp; </w:t>
            </w:r>
            <w:r w:rsidR="00902EEF">
              <w:rPr>
                <w:rFonts w:cs="Arial"/>
                <w:i/>
                <w:szCs w:val="20"/>
              </w:rPr>
              <w:t>C</w:t>
            </w:r>
            <w:r w:rsidR="00391F09" w:rsidRPr="00391F09">
              <w:rPr>
                <w:rFonts w:cs="Arial"/>
                <w:i/>
                <w:szCs w:val="20"/>
              </w:rPr>
              <w:t>ulture</w:t>
            </w:r>
            <w:r w:rsidR="00391F09"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</w:tcPr>
          <w:p w14:paraId="44C2E1EA" w14:textId="1E7D8C5D" w:rsidR="00FD5474" w:rsidRPr="009F6FAF" w:rsidRDefault="00D47F8F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3.1, 3.2, 3.3, 3.4</w:t>
            </w:r>
          </w:p>
        </w:tc>
        <w:tc>
          <w:tcPr>
            <w:tcW w:w="1440" w:type="dxa"/>
          </w:tcPr>
          <w:p w14:paraId="0361B9C2" w14:textId="77777777" w:rsidR="00FD5474" w:rsidRPr="009F6FAF" w:rsidRDefault="00FD5474" w:rsidP="00FD5474">
            <w:pPr>
              <w:rPr>
                <w:rFonts w:cs="Arial"/>
                <w:szCs w:val="20"/>
              </w:rPr>
            </w:pPr>
          </w:p>
        </w:tc>
      </w:tr>
      <w:tr w:rsidR="000F0E13" w:rsidRPr="007F339F" w14:paraId="644B99A6" w14:textId="77777777" w:rsidTr="00C64CA7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106720" w14:textId="6C9210C6" w:rsidR="000F0E13" w:rsidRDefault="000F0E13" w:rsidP="00C64CA7">
            <w:pPr>
              <w:rPr>
                <w:rFonts w:cs="Arial"/>
                <w:szCs w:val="20"/>
              </w:rPr>
            </w:pPr>
            <w:r w:rsidRPr="000F0E13">
              <w:rPr>
                <w:rFonts w:cs="Arial"/>
                <w:b/>
                <w:szCs w:val="20"/>
              </w:rPr>
              <w:t>Read</w:t>
            </w:r>
            <w:r w:rsidR="00017DE6">
              <w:rPr>
                <w:rFonts w:cs="Arial"/>
                <w:szCs w:val="20"/>
              </w:rPr>
              <w:t xml:space="preserve"> the following article</w:t>
            </w:r>
            <w:r w:rsidR="00A357B4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>:</w:t>
            </w:r>
          </w:p>
          <w:p w14:paraId="185A1905" w14:textId="77777777" w:rsidR="000F0E13" w:rsidRDefault="000F0E13" w:rsidP="00C64CA7">
            <w:pPr>
              <w:rPr>
                <w:rFonts w:cs="Arial"/>
                <w:szCs w:val="20"/>
              </w:rPr>
            </w:pPr>
          </w:p>
          <w:p w14:paraId="3A9A662E" w14:textId="308792E8" w:rsidR="00676D0F" w:rsidRPr="00A357B4" w:rsidRDefault="00902EEF" w:rsidP="007C721C">
            <w:pPr>
              <w:pStyle w:val="ListParagraph"/>
              <w:numPr>
                <w:ilvl w:val="0"/>
                <w:numId w:val="41"/>
              </w:numPr>
              <w:rPr>
                <w:rStyle w:val="Hyperlink"/>
                <w:rFonts w:cs="Arial"/>
                <w:color w:val="auto"/>
                <w:szCs w:val="20"/>
                <w:u w:val="none"/>
              </w:rPr>
            </w:pPr>
            <w:r>
              <w:t>“</w:t>
            </w:r>
            <w:hyperlink r:id="rId60" w:history="1">
              <w:r w:rsidR="00104F8C" w:rsidRPr="00104F8C">
                <w:rPr>
                  <w:rStyle w:val="Hyperlink"/>
                  <w:rFonts w:cs="Arial"/>
                  <w:szCs w:val="20"/>
                </w:rPr>
                <w:t>Blogging vs. Journalism: The Ongoing Debate</w:t>
              </w:r>
            </w:hyperlink>
            <w:r>
              <w:rPr>
                <w:rStyle w:val="Hyperlink"/>
                <w:rFonts w:cs="Arial"/>
                <w:szCs w:val="20"/>
              </w:rPr>
              <w:t>”</w:t>
            </w:r>
          </w:p>
          <w:p w14:paraId="6024F66A" w14:textId="1EB25448" w:rsidR="00A357B4" w:rsidRPr="00A357B4" w:rsidRDefault="00902EEF" w:rsidP="007C721C">
            <w:pPr>
              <w:pStyle w:val="ListParagraph"/>
              <w:numPr>
                <w:ilvl w:val="0"/>
                <w:numId w:val="41"/>
              </w:numPr>
              <w:rPr>
                <w:rStyle w:val="Hyperlink"/>
                <w:rFonts w:cs="Arial"/>
                <w:color w:val="auto"/>
                <w:szCs w:val="20"/>
                <w:u w:val="none"/>
              </w:rPr>
            </w:pPr>
            <w:r>
              <w:t>“</w:t>
            </w:r>
            <w:hyperlink r:id="rId61" w:anchor="37bldx3" w:history="1">
              <w:r w:rsidR="00A357B4" w:rsidRPr="00A357B4">
                <w:rPr>
                  <w:rStyle w:val="Hyperlink"/>
                </w:rPr>
                <w:t>The Forgotten Story of Classic Hollywood’s First Asian-American Star</w:t>
              </w:r>
            </w:hyperlink>
            <w:r>
              <w:rPr>
                <w:rStyle w:val="Hyperlink"/>
              </w:rPr>
              <w:t>”</w:t>
            </w:r>
          </w:p>
          <w:p w14:paraId="1416BA66" w14:textId="77777777" w:rsidR="00A357B4" w:rsidRDefault="00A357B4" w:rsidP="00A357B4">
            <w:pPr>
              <w:rPr>
                <w:rFonts w:cs="Arial"/>
                <w:szCs w:val="20"/>
              </w:rPr>
            </w:pPr>
          </w:p>
          <w:p w14:paraId="4A50EB4D" w14:textId="7293B3B9" w:rsidR="00A357B4" w:rsidRPr="00A357B4" w:rsidRDefault="00A357B4" w:rsidP="00A357B4">
            <w:pPr>
              <w:rPr>
                <w:rFonts w:cs="Arial"/>
                <w:szCs w:val="20"/>
              </w:rPr>
            </w:pPr>
            <w:r>
              <w:rPr>
                <w:b/>
                <w:bCs/>
              </w:rPr>
              <w:t>Post</w:t>
            </w:r>
            <w:r>
              <w:t xml:space="preserve"> any insights or questions you have from the articles in the Week 3 Questions discussion forum.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D5FB70D" w14:textId="685D13CE" w:rsidR="000F0E13" w:rsidRPr="009F6FAF" w:rsidRDefault="00BA2886" w:rsidP="00C64CA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BFE428A" w14:textId="4E73D0FB" w:rsidR="000F0E13" w:rsidRPr="009F6FAF" w:rsidRDefault="00A357B4" w:rsidP="00C64CA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0.5hr</w:t>
            </w:r>
          </w:p>
        </w:tc>
      </w:tr>
      <w:tr w:rsidR="000F0E13" w:rsidRPr="007F339F" w14:paraId="612BE1AF" w14:textId="77777777" w:rsidTr="00C64CA7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3525656" w14:textId="77777777" w:rsidR="000F0E13" w:rsidRDefault="000F0E13" w:rsidP="00C64CA7">
            <w:pPr>
              <w:rPr>
                <w:rFonts w:cs="Arial"/>
                <w:szCs w:val="20"/>
              </w:rPr>
            </w:pPr>
            <w:r w:rsidRPr="000F0E13">
              <w:rPr>
                <w:rFonts w:cs="Arial"/>
                <w:b/>
                <w:szCs w:val="20"/>
              </w:rPr>
              <w:t>Watch</w:t>
            </w:r>
            <w:r>
              <w:rPr>
                <w:rFonts w:cs="Arial"/>
                <w:szCs w:val="20"/>
              </w:rPr>
              <w:t xml:space="preserve"> the following video:</w:t>
            </w:r>
          </w:p>
          <w:p w14:paraId="48C703B3" w14:textId="77777777" w:rsidR="00A25BBF" w:rsidRDefault="00A25BBF" w:rsidP="00C64CA7">
            <w:pPr>
              <w:rPr>
                <w:rFonts w:cs="Arial"/>
                <w:szCs w:val="20"/>
              </w:rPr>
            </w:pPr>
          </w:p>
          <w:p w14:paraId="5FA7C8EA" w14:textId="417275D4" w:rsidR="00676D0F" w:rsidRPr="007B33F3" w:rsidRDefault="00902EEF" w:rsidP="007C721C">
            <w:pPr>
              <w:pStyle w:val="ListParagraph"/>
              <w:numPr>
                <w:ilvl w:val="0"/>
                <w:numId w:val="41"/>
              </w:numPr>
              <w:rPr>
                <w:rFonts w:cs="Arial"/>
                <w:szCs w:val="20"/>
              </w:rPr>
            </w:pPr>
            <w:r>
              <w:t>“</w:t>
            </w:r>
            <w:hyperlink r:id="rId62" w:history="1">
              <w:r w:rsidR="00676D0F" w:rsidRPr="00676D0F">
                <w:rPr>
                  <w:rStyle w:val="Hyperlink"/>
                  <w:rFonts w:cs="Arial"/>
                  <w:szCs w:val="20"/>
                </w:rPr>
                <w:t>Crowds</w:t>
              </w:r>
              <w:r w:rsidR="00A25BBF" w:rsidRPr="00676D0F">
                <w:rPr>
                  <w:rStyle w:val="Hyperlink"/>
                  <w:rFonts w:cs="Arial"/>
                  <w:szCs w:val="20"/>
                </w:rPr>
                <w:t>ourcing the News</w:t>
              </w:r>
            </w:hyperlink>
            <w:r>
              <w:rPr>
                <w:rStyle w:val="Hyperlink"/>
                <w:rFonts w:cs="Arial"/>
                <w:szCs w:val="20"/>
              </w:rPr>
              <w:t>”</w:t>
            </w:r>
            <w:r w:rsidR="00A25BBF" w:rsidRPr="00676D0F">
              <w:rPr>
                <w:rFonts w:cs="Arial"/>
                <w:szCs w:val="20"/>
              </w:rPr>
              <w:t xml:space="preserve"> </w:t>
            </w:r>
            <w:r w:rsidR="00CF4A60">
              <w:rPr>
                <w:rFonts w:cs="Arial"/>
                <w:szCs w:val="20"/>
              </w:rPr>
              <w:t>(16.55)</w:t>
            </w:r>
          </w:p>
          <w:p w14:paraId="4E4DC039" w14:textId="77777777" w:rsidR="000F0E13" w:rsidRDefault="000F0E13" w:rsidP="00C64CA7">
            <w:pPr>
              <w:rPr>
                <w:rFonts w:cs="Arial"/>
                <w:szCs w:val="20"/>
              </w:rPr>
            </w:pPr>
          </w:p>
          <w:p w14:paraId="28BAC2CA" w14:textId="42072EED" w:rsidR="007E5B7D" w:rsidRPr="009F6FAF" w:rsidRDefault="007E5B7D" w:rsidP="007E5B7D">
            <w:pPr>
              <w:rPr>
                <w:rFonts w:cs="Arial"/>
                <w:szCs w:val="20"/>
              </w:rPr>
            </w:pPr>
            <w:r>
              <w:rPr>
                <w:b/>
                <w:bCs/>
              </w:rPr>
              <w:t>Post</w:t>
            </w:r>
            <w:r>
              <w:t xml:space="preserve"> any insights or questions you have from the video in the Week 3 Questions discussion forum.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FCF9255" w14:textId="6BB05B45" w:rsidR="000F0E13" w:rsidRPr="009F6FAF" w:rsidRDefault="00BA2886" w:rsidP="00C64CA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3.1, 3.2, 3.3, 3.4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92D7D46" w14:textId="1EB166D1" w:rsidR="000F0E13" w:rsidRPr="009F6FAF" w:rsidRDefault="00D83E11" w:rsidP="00C64CA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0.5hr</w:t>
            </w:r>
          </w:p>
        </w:tc>
      </w:tr>
      <w:tr w:rsidR="00BD28E4" w:rsidRPr="007F339F" w14:paraId="2CDBB8D0" w14:textId="77777777" w:rsidTr="00F24812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F2547CA" w14:textId="77777777" w:rsidR="00BD28E4" w:rsidRDefault="00BD28E4" w:rsidP="00F24812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Graphs &amp; Tables Tutorials</w:t>
            </w:r>
          </w:p>
          <w:p w14:paraId="54401FDF" w14:textId="77777777" w:rsidR="00BD28E4" w:rsidRDefault="00BD28E4" w:rsidP="00F24812">
            <w:pPr>
              <w:rPr>
                <w:rFonts w:cs="Arial"/>
                <w:b/>
                <w:szCs w:val="20"/>
              </w:rPr>
            </w:pPr>
          </w:p>
          <w:p w14:paraId="3B1381DB" w14:textId="288D9E7A" w:rsidR="00BD28E4" w:rsidRDefault="00BD28E4" w:rsidP="00F2481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This week, you will present a small amount of data in a graph or table for the </w:t>
            </w:r>
            <w:r w:rsidRPr="00BD28E4">
              <w:rPr>
                <w:rFonts w:cs="Arial"/>
                <w:szCs w:val="20"/>
              </w:rPr>
              <w:t>Covering Business and Economic News</w:t>
            </w:r>
            <w:r>
              <w:rPr>
                <w:rFonts w:cs="Arial"/>
                <w:szCs w:val="20"/>
              </w:rPr>
              <w:t xml:space="preserve"> assignment. You may use </w:t>
            </w:r>
            <w:r w:rsidR="00902EEF">
              <w:rPr>
                <w:rFonts w:cs="Arial"/>
                <w:szCs w:val="20"/>
              </w:rPr>
              <w:t xml:space="preserve">Microsoft </w:t>
            </w:r>
            <w:r>
              <w:rPr>
                <w:rFonts w:cs="Arial"/>
                <w:szCs w:val="20"/>
              </w:rPr>
              <w:t xml:space="preserve">Word or Excel to compile and present your data. </w:t>
            </w:r>
            <w:r w:rsidR="00902EEF">
              <w:rPr>
                <w:rFonts w:cs="Arial"/>
                <w:szCs w:val="20"/>
              </w:rPr>
              <w:t xml:space="preserve">The following </w:t>
            </w:r>
            <w:r>
              <w:rPr>
                <w:rFonts w:cs="Arial"/>
                <w:szCs w:val="20"/>
              </w:rPr>
              <w:t>are tutorials that will assist you if you are unfamiliar with creating graphs and tables</w:t>
            </w:r>
            <w:r w:rsidR="00902EEF">
              <w:rPr>
                <w:rFonts w:cs="Arial"/>
                <w:szCs w:val="20"/>
              </w:rPr>
              <w:t>:</w:t>
            </w:r>
          </w:p>
          <w:p w14:paraId="76699236" w14:textId="77777777" w:rsidR="00BD28E4" w:rsidRDefault="00BD28E4" w:rsidP="00F24812">
            <w:pPr>
              <w:rPr>
                <w:rFonts w:cs="Arial"/>
                <w:szCs w:val="20"/>
              </w:rPr>
            </w:pPr>
          </w:p>
          <w:p w14:paraId="4B1B11C9" w14:textId="5C0573A1" w:rsidR="00BD28E4" w:rsidRPr="00FF024C" w:rsidRDefault="00BD28E4" w:rsidP="00F24812">
            <w:pPr>
              <w:rPr>
                <w:rFonts w:cs="Arial"/>
                <w:b/>
                <w:szCs w:val="20"/>
              </w:rPr>
            </w:pPr>
            <w:r w:rsidRPr="00FF024C">
              <w:rPr>
                <w:rFonts w:cs="Arial"/>
                <w:b/>
                <w:szCs w:val="20"/>
              </w:rPr>
              <w:lastRenderedPageBreak/>
              <w:t xml:space="preserve"> </w:t>
            </w:r>
            <w:r w:rsidR="00902EEF" w:rsidRPr="00FF024C">
              <w:rPr>
                <w:rFonts w:cs="Arial"/>
                <w:b/>
                <w:szCs w:val="20"/>
              </w:rPr>
              <w:t xml:space="preserve">Microsoft </w:t>
            </w:r>
            <w:r w:rsidRPr="00FF024C">
              <w:rPr>
                <w:rFonts w:cs="Arial"/>
                <w:b/>
                <w:szCs w:val="20"/>
              </w:rPr>
              <w:t>Word</w:t>
            </w:r>
          </w:p>
          <w:p w14:paraId="688622B6" w14:textId="77777777" w:rsidR="00BD28E4" w:rsidRDefault="00BD28E4" w:rsidP="00F24812">
            <w:pPr>
              <w:rPr>
                <w:rFonts w:cs="Arial"/>
                <w:szCs w:val="20"/>
              </w:rPr>
            </w:pPr>
          </w:p>
          <w:p w14:paraId="7CEE8006" w14:textId="77777777" w:rsidR="00BD28E4" w:rsidRDefault="00C27FF9" w:rsidP="007C721C">
            <w:pPr>
              <w:pStyle w:val="ListParagraph"/>
              <w:numPr>
                <w:ilvl w:val="0"/>
                <w:numId w:val="57"/>
              </w:numPr>
              <w:rPr>
                <w:rFonts w:cs="Arial"/>
                <w:szCs w:val="20"/>
              </w:rPr>
            </w:pPr>
            <w:hyperlink r:id="rId63" w:history="1">
              <w:r w:rsidR="00BD28E4" w:rsidRPr="00651E11">
                <w:rPr>
                  <w:rStyle w:val="Hyperlink"/>
                  <w:rFonts w:cs="Arial"/>
                  <w:szCs w:val="20"/>
                </w:rPr>
                <w:t>Word 2013 Tables</w:t>
              </w:r>
            </w:hyperlink>
          </w:p>
          <w:p w14:paraId="64B25333" w14:textId="77777777" w:rsidR="00BD28E4" w:rsidRDefault="00C27FF9" w:rsidP="007C721C">
            <w:pPr>
              <w:pStyle w:val="ListParagraph"/>
              <w:numPr>
                <w:ilvl w:val="0"/>
                <w:numId w:val="57"/>
              </w:numPr>
              <w:rPr>
                <w:rFonts w:cs="Arial"/>
                <w:szCs w:val="20"/>
              </w:rPr>
            </w:pPr>
            <w:hyperlink r:id="rId64" w:history="1">
              <w:r w:rsidR="00BD28E4" w:rsidRPr="00651E11">
                <w:rPr>
                  <w:rStyle w:val="Hyperlink"/>
                  <w:rFonts w:cs="Arial"/>
                  <w:szCs w:val="20"/>
                </w:rPr>
                <w:t>How to Convert Text to a Table in Word</w:t>
              </w:r>
            </w:hyperlink>
            <w:r w:rsidR="00BD28E4">
              <w:rPr>
                <w:rFonts w:cs="Arial"/>
                <w:szCs w:val="20"/>
              </w:rPr>
              <w:t xml:space="preserve"> </w:t>
            </w:r>
          </w:p>
          <w:p w14:paraId="282EB075" w14:textId="77777777" w:rsidR="00BD28E4" w:rsidRDefault="00BD28E4" w:rsidP="00F24812">
            <w:pPr>
              <w:rPr>
                <w:rFonts w:cs="Arial"/>
                <w:szCs w:val="20"/>
              </w:rPr>
            </w:pPr>
          </w:p>
          <w:p w14:paraId="223445AF" w14:textId="5831C200" w:rsidR="00BD28E4" w:rsidRPr="00FF024C" w:rsidRDefault="00902EEF" w:rsidP="00F24812">
            <w:pPr>
              <w:rPr>
                <w:rFonts w:cs="Arial"/>
                <w:b/>
                <w:szCs w:val="20"/>
              </w:rPr>
            </w:pPr>
            <w:r w:rsidRPr="00FF024C">
              <w:rPr>
                <w:rFonts w:cs="Arial"/>
                <w:b/>
                <w:szCs w:val="20"/>
              </w:rPr>
              <w:t xml:space="preserve">Microsoft </w:t>
            </w:r>
            <w:r w:rsidR="00BD28E4" w:rsidRPr="00FF024C">
              <w:rPr>
                <w:rFonts w:cs="Arial"/>
                <w:b/>
                <w:szCs w:val="20"/>
              </w:rPr>
              <w:t>Excel</w:t>
            </w:r>
          </w:p>
          <w:p w14:paraId="4A62017F" w14:textId="77777777" w:rsidR="00BD28E4" w:rsidRDefault="00BD28E4" w:rsidP="00F24812">
            <w:pPr>
              <w:rPr>
                <w:rFonts w:cs="Arial"/>
                <w:szCs w:val="20"/>
              </w:rPr>
            </w:pPr>
          </w:p>
          <w:p w14:paraId="2CE04472" w14:textId="77777777" w:rsidR="00BD28E4" w:rsidRDefault="00C27FF9" w:rsidP="007C721C">
            <w:pPr>
              <w:pStyle w:val="ListParagraph"/>
              <w:numPr>
                <w:ilvl w:val="0"/>
                <w:numId w:val="57"/>
              </w:numPr>
              <w:rPr>
                <w:rFonts w:cs="Arial"/>
                <w:szCs w:val="20"/>
              </w:rPr>
            </w:pPr>
            <w:hyperlink r:id="rId65" w:history="1">
              <w:r w:rsidR="00BD28E4">
                <w:rPr>
                  <w:rStyle w:val="Hyperlink"/>
                  <w:rFonts w:cs="Arial"/>
                  <w:szCs w:val="20"/>
                </w:rPr>
                <w:t>Creating Charts in Excel</w:t>
              </w:r>
            </w:hyperlink>
          </w:p>
          <w:p w14:paraId="32AEA50D" w14:textId="77777777" w:rsidR="00BD28E4" w:rsidRPr="00E27D04" w:rsidRDefault="00C27FF9" w:rsidP="007C721C">
            <w:pPr>
              <w:pStyle w:val="ListParagraph"/>
              <w:numPr>
                <w:ilvl w:val="0"/>
                <w:numId w:val="57"/>
              </w:numPr>
              <w:rPr>
                <w:rFonts w:cs="Arial"/>
                <w:szCs w:val="20"/>
              </w:rPr>
            </w:pPr>
            <w:hyperlink r:id="rId66" w:history="1">
              <w:r w:rsidR="00BD28E4" w:rsidRPr="00E27D04">
                <w:rPr>
                  <w:rStyle w:val="Hyperlink"/>
                  <w:rFonts w:cs="Arial"/>
                  <w:szCs w:val="20"/>
                </w:rPr>
                <w:t>Excel Tables Tutorial #1 How to Create and Use Excel Tables</w:t>
              </w:r>
            </w:hyperlink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0FEC32E" w14:textId="7EBE1923" w:rsidR="00BD28E4" w:rsidRDefault="000A177B" w:rsidP="00F2481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NA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892A548" w14:textId="77777777" w:rsidR="00BD28E4" w:rsidRDefault="00BD28E4" w:rsidP="00F24812">
            <w:pPr>
              <w:rPr>
                <w:rFonts w:cs="Arial"/>
                <w:szCs w:val="20"/>
              </w:rPr>
            </w:pPr>
          </w:p>
        </w:tc>
      </w:tr>
      <w:tr w:rsidR="002C1641" w:rsidRPr="00842155" w14:paraId="50BF0886" w14:textId="77777777" w:rsidTr="00FD5474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B7DEF22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94BCF28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4C570946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420B90CE" w14:textId="79F2D2B7" w:rsidR="002C1641" w:rsidRPr="00842155" w:rsidRDefault="008E14A3" w:rsidP="00FD5474">
            <w:pPr>
              <w:ind w:left="360" w:hanging="36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1hr</w:t>
            </w:r>
          </w:p>
        </w:tc>
      </w:tr>
      <w:tr w:rsidR="002C1641" w:rsidRPr="00842155" w14:paraId="12AEE5C4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94BCD7D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5C170F4C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7BB2BD1C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130DC799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2C1641" w:rsidRPr="00842155" w14:paraId="63416FF1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B157FC" w14:textId="5D115EE6" w:rsidR="002C1641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Discussion Question 1</w:t>
            </w:r>
            <w:r w:rsidR="007D2D3A">
              <w:rPr>
                <w:rFonts w:cs="Arial"/>
                <w:b/>
                <w:szCs w:val="20"/>
              </w:rPr>
              <w:t xml:space="preserve">: </w:t>
            </w:r>
            <w:r w:rsidR="007E5B7D">
              <w:rPr>
                <w:rFonts w:cs="Arial"/>
                <w:b/>
                <w:szCs w:val="20"/>
              </w:rPr>
              <w:t>Project Censored</w:t>
            </w:r>
          </w:p>
          <w:p w14:paraId="64BA893F" w14:textId="77777777" w:rsidR="00F27BEC" w:rsidRDefault="00F27BEC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5B92936F" w14:textId="5B8A4D3D" w:rsidR="00D47F8F" w:rsidRDefault="007E5B7D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Review </w:t>
            </w:r>
            <w:hyperlink r:id="rId67" w:history="1">
              <w:r w:rsidRPr="007E5B7D">
                <w:rPr>
                  <w:rStyle w:val="Hyperlink"/>
                  <w:rFonts w:cs="Arial"/>
                  <w:szCs w:val="20"/>
                </w:rPr>
                <w:t>Project Censored</w:t>
              </w:r>
            </w:hyperlink>
            <w:r w:rsidR="00902EEF">
              <w:rPr>
                <w:rStyle w:val="Hyperlink"/>
                <w:rFonts w:cs="Arial"/>
                <w:color w:val="auto"/>
                <w:szCs w:val="20"/>
                <w:u w:val="none"/>
              </w:rPr>
              <w:t>,</w:t>
            </w:r>
            <w:r w:rsidR="00D47F8F">
              <w:rPr>
                <w:rFonts w:cs="Arial"/>
                <w:szCs w:val="20"/>
              </w:rPr>
              <w:t xml:space="preserve"> and </w:t>
            </w:r>
            <w:r w:rsidR="00D47F8F" w:rsidRPr="00D47F8F">
              <w:rPr>
                <w:rFonts w:cs="Arial"/>
                <w:szCs w:val="20"/>
              </w:rPr>
              <w:t>s</w:t>
            </w:r>
            <w:r w:rsidRPr="00D47F8F">
              <w:rPr>
                <w:rFonts w:cs="Arial"/>
                <w:szCs w:val="20"/>
              </w:rPr>
              <w:t>elect</w:t>
            </w:r>
            <w:r>
              <w:rPr>
                <w:rFonts w:cs="Arial"/>
                <w:szCs w:val="20"/>
              </w:rPr>
              <w:t xml:space="preserve"> an article or topic that </w:t>
            </w:r>
            <w:r w:rsidR="00D47F8F">
              <w:rPr>
                <w:rFonts w:cs="Arial"/>
                <w:szCs w:val="20"/>
              </w:rPr>
              <w:t>is of interest to you.</w:t>
            </w:r>
          </w:p>
          <w:p w14:paraId="21237908" w14:textId="77777777" w:rsidR="00D47F8F" w:rsidRDefault="00D47F8F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316D374" w14:textId="25938EBA" w:rsidR="007E5B7D" w:rsidRDefault="00D47F8F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47F8F">
              <w:rPr>
                <w:rFonts w:cs="Arial"/>
                <w:b/>
                <w:szCs w:val="20"/>
              </w:rPr>
              <w:t>Compare</w:t>
            </w:r>
            <w:r>
              <w:rPr>
                <w:rFonts w:cs="Arial"/>
                <w:szCs w:val="20"/>
              </w:rPr>
              <w:t xml:space="preserve"> how the topic is covered</w:t>
            </w:r>
            <w:r w:rsidR="007E5B7D">
              <w:rPr>
                <w:rFonts w:cs="Arial"/>
                <w:szCs w:val="20"/>
              </w:rPr>
              <w:t xml:space="preserve"> in a mainstream publication such as CNN, LexisNexis, or Reuters. </w:t>
            </w:r>
          </w:p>
          <w:p w14:paraId="0AB8A89B" w14:textId="77777777" w:rsidR="007E5B7D" w:rsidRDefault="007E5B7D" w:rsidP="007E5B7D">
            <w:pPr>
              <w:pStyle w:val="Body"/>
              <w:tabs>
                <w:tab w:val="left" w:pos="2329"/>
              </w:tabs>
              <w:rPr>
                <w:b/>
                <w:color w:val="auto"/>
              </w:rPr>
            </w:pPr>
          </w:p>
          <w:p w14:paraId="3CB51A24" w14:textId="541A7411" w:rsidR="007E5B7D" w:rsidRPr="00CC2176" w:rsidRDefault="007E5B7D" w:rsidP="007E5B7D">
            <w:pPr>
              <w:pStyle w:val="Body"/>
              <w:tabs>
                <w:tab w:val="left" w:pos="2329"/>
              </w:tabs>
              <w:rPr>
                <w:color w:val="auto"/>
              </w:rPr>
            </w:pPr>
            <w:r w:rsidRPr="00CC2176">
              <w:rPr>
                <w:b/>
                <w:color w:val="auto"/>
              </w:rPr>
              <w:t>Pos</w:t>
            </w:r>
            <w:r w:rsidRPr="00CC2176">
              <w:rPr>
                <w:color w:val="auto"/>
              </w:rPr>
              <w:t>t a response in 150 to 20</w:t>
            </w:r>
            <w:r>
              <w:rPr>
                <w:color w:val="auto"/>
              </w:rPr>
              <w:t>0</w:t>
            </w:r>
            <w:r w:rsidR="00902EEF">
              <w:rPr>
                <w:color w:val="auto"/>
              </w:rPr>
              <w:t xml:space="preserve"> </w:t>
            </w:r>
            <w:r>
              <w:rPr>
                <w:color w:val="auto"/>
              </w:rPr>
              <w:t>words on the</w:t>
            </w:r>
            <w:r w:rsidR="00902EEF">
              <w:rPr>
                <w:color w:val="auto"/>
              </w:rPr>
              <w:t xml:space="preserve"> following</w:t>
            </w:r>
            <w:r>
              <w:rPr>
                <w:color w:val="auto"/>
              </w:rPr>
              <w:t xml:space="preserve"> questions, and provide </w:t>
            </w:r>
            <w:r>
              <w:t>specific examples to support your answers.</w:t>
            </w:r>
          </w:p>
          <w:p w14:paraId="55E8BFC2" w14:textId="77777777" w:rsidR="007E5B7D" w:rsidRPr="007E5B7D" w:rsidRDefault="007E5B7D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8D72B85" w14:textId="61AD5EC3" w:rsidR="00D47F8F" w:rsidRDefault="00D47F8F" w:rsidP="007C721C">
            <w:pPr>
              <w:pStyle w:val="ListParagraph"/>
              <w:numPr>
                <w:ilvl w:val="0"/>
                <w:numId w:val="41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How do the different news agencies cover the topic?</w:t>
            </w:r>
          </w:p>
          <w:p w14:paraId="0B563EDD" w14:textId="76086506" w:rsidR="00E8059E" w:rsidRPr="007E5B7D" w:rsidRDefault="00D47F8F" w:rsidP="007C721C">
            <w:pPr>
              <w:pStyle w:val="ListParagraph"/>
              <w:numPr>
                <w:ilvl w:val="0"/>
                <w:numId w:val="41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Why do you think the topic is covered the way it is at each site?</w:t>
            </w:r>
          </w:p>
          <w:p w14:paraId="63FAA25C" w14:textId="77777777" w:rsidR="00E639A5" w:rsidRDefault="00E639A5" w:rsidP="00E639A5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9E0F137" w14:textId="77777777" w:rsidR="00D47F8F" w:rsidRDefault="00D47F8F" w:rsidP="007E5B7D">
            <w:pPr>
              <w:pStyle w:val="Body"/>
              <w:tabs>
                <w:tab w:val="left" w:pos="2329"/>
              </w:tabs>
            </w:pPr>
            <w:r w:rsidRPr="00FF024C">
              <w:t>Note</w:t>
            </w:r>
            <w:r w:rsidRPr="00902EEF">
              <w:t>:</w:t>
            </w:r>
            <w:r w:rsidRPr="00CC2176">
              <w:t xml:space="preserve"> Initial answers to the question are due by 11:59 p.m. (Eastern time) on Thursday. </w:t>
            </w:r>
          </w:p>
          <w:p w14:paraId="40E49659" w14:textId="77777777" w:rsidR="00D47F8F" w:rsidRDefault="00D47F8F" w:rsidP="007E5B7D">
            <w:pPr>
              <w:pStyle w:val="Body"/>
              <w:tabs>
                <w:tab w:val="left" w:pos="2329"/>
              </w:tabs>
            </w:pPr>
          </w:p>
          <w:p w14:paraId="28F57AD8" w14:textId="1C68A76E" w:rsidR="00D47F8F" w:rsidRPr="007E5B7D" w:rsidRDefault="00D47F8F" w:rsidP="007E5B7D">
            <w:pPr>
              <w:pStyle w:val="Body"/>
              <w:tabs>
                <w:tab w:val="left" w:pos="2329"/>
              </w:tabs>
              <w:rPr>
                <w:color w:val="auto"/>
              </w:rPr>
            </w:pPr>
            <w:r w:rsidRPr="00127EB1">
              <w:rPr>
                <w:b/>
              </w:rPr>
              <w:t>Respond</w:t>
            </w:r>
            <w:r>
              <w:rPr>
                <w:b/>
              </w:rPr>
              <w:t xml:space="preserve"> </w:t>
            </w:r>
            <w:r>
              <w:t>to at least three</w:t>
            </w:r>
            <w:r>
              <w:rPr>
                <w:b/>
              </w:rPr>
              <w:t xml:space="preserve"> </w:t>
            </w:r>
            <w:r>
              <w:t xml:space="preserve">students as to what you agree or disagree with in their answers. </w:t>
            </w:r>
            <w:r w:rsidRPr="00CC2176">
              <w:t>All responses must be posted by 11:59 p.m. (Eastern time) on Sunday.</w:t>
            </w:r>
          </w:p>
        </w:tc>
        <w:tc>
          <w:tcPr>
            <w:tcW w:w="1440" w:type="dxa"/>
          </w:tcPr>
          <w:p w14:paraId="6C766810" w14:textId="517E8F5F" w:rsidR="002C1641" w:rsidRPr="00842155" w:rsidRDefault="00902B8E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3.2</w:t>
            </w:r>
            <w:r w:rsidR="00D47F8F">
              <w:rPr>
                <w:rFonts w:cs="Arial"/>
                <w:szCs w:val="20"/>
              </w:rPr>
              <w:t>, 3.4</w:t>
            </w:r>
          </w:p>
        </w:tc>
        <w:tc>
          <w:tcPr>
            <w:tcW w:w="1440" w:type="dxa"/>
          </w:tcPr>
          <w:p w14:paraId="1583257A" w14:textId="7C108FD1" w:rsidR="002C1641" w:rsidRPr="00842155" w:rsidRDefault="00D83E11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1hr</w:t>
            </w:r>
          </w:p>
        </w:tc>
      </w:tr>
      <w:tr w:rsidR="002C1641" w:rsidRPr="00842155" w14:paraId="69770900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705A59" w14:textId="4C5D6AC6" w:rsidR="002C1641" w:rsidRDefault="002C1641" w:rsidP="00E616D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Discussion Question 2</w:t>
            </w:r>
            <w:r w:rsidR="00902B8E">
              <w:rPr>
                <w:rFonts w:cs="Arial"/>
                <w:b/>
                <w:szCs w:val="20"/>
              </w:rPr>
              <w:t xml:space="preserve">: </w:t>
            </w:r>
            <w:r w:rsidR="00F81A1A">
              <w:rPr>
                <w:rFonts w:cs="Arial"/>
                <w:b/>
                <w:szCs w:val="20"/>
              </w:rPr>
              <w:t xml:space="preserve">Women in </w:t>
            </w:r>
            <w:r w:rsidR="00D47F8F">
              <w:rPr>
                <w:rFonts w:cs="Arial"/>
                <w:b/>
                <w:szCs w:val="20"/>
              </w:rPr>
              <w:t>Magazine</w:t>
            </w:r>
            <w:r w:rsidR="00F81A1A">
              <w:rPr>
                <w:rFonts w:cs="Arial"/>
                <w:b/>
                <w:szCs w:val="20"/>
              </w:rPr>
              <w:t>s</w:t>
            </w:r>
            <w:r w:rsidR="00D47F8F">
              <w:rPr>
                <w:rFonts w:cs="Arial"/>
                <w:b/>
                <w:szCs w:val="20"/>
              </w:rPr>
              <w:t xml:space="preserve"> </w:t>
            </w:r>
          </w:p>
          <w:p w14:paraId="5146F474" w14:textId="77777777" w:rsidR="00E616D2" w:rsidRDefault="00E616D2" w:rsidP="00E616D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16D55D5C" w14:textId="6A21EAD6" w:rsidR="00D47F8F" w:rsidRPr="00E54558" w:rsidRDefault="00D47F8F" w:rsidP="00D47F8F">
            <w:pPr>
              <w:pStyle w:val="Body"/>
              <w:tabs>
                <w:tab w:val="left" w:pos="2329"/>
              </w:tabs>
              <w:rPr>
                <w:color w:val="auto"/>
              </w:rPr>
            </w:pPr>
            <w:r w:rsidRPr="00E54558">
              <w:rPr>
                <w:b/>
                <w:color w:val="auto"/>
              </w:rPr>
              <w:t>Pos</w:t>
            </w:r>
            <w:r w:rsidRPr="00E54558">
              <w:rPr>
                <w:color w:val="auto"/>
              </w:rPr>
              <w:t>t a response in 150 to 200</w:t>
            </w:r>
            <w:r w:rsidR="00902EEF">
              <w:rPr>
                <w:color w:val="auto"/>
              </w:rPr>
              <w:t xml:space="preserve"> </w:t>
            </w:r>
            <w:r w:rsidRPr="00E54558">
              <w:rPr>
                <w:color w:val="auto"/>
              </w:rPr>
              <w:t>words on the</w:t>
            </w:r>
            <w:r w:rsidR="00902EEF">
              <w:rPr>
                <w:color w:val="auto"/>
              </w:rPr>
              <w:t xml:space="preserve"> following</w:t>
            </w:r>
            <w:r w:rsidRPr="00E54558">
              <w:rPr>
                <w:color w:val="auto"/>
              </w:rPr>
              <w:t xml:space="preserve"> question, and provide </w:t>
            </w:r>
            <w:r w:rsidRPr="00E54558">
              <w:t>specific examples to support your answers.</w:t>
            </w:r>
          </w:p>
          <w:p w14:paraId="21BAD04A" w14:textId="126B47EC" w:rsidR="00D47F8F" w:rsidRDefault="00D47F8F" w:rsidP="00E616D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 </w:t>
            </w:r>
          </w:p>
          <w:p w14:paraId="651414CB" w14:textId="4D55E2D2" w:rsidR="00F81A1A" w:rsidRPr="00F81A1A" w:rsidRDefault="00F81A1A" w:rsidP="007C721C">
            <w:pPr>
              <w:pStyle w:val="ListParagraph"/>
              <w:numPr>
                <w:ilvl w:val="0"/>
                <w:numId w:val="43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How did magazines position women in the new consumer economy at the turn of the twentieth century?</w:t>
            </w:r>
            <w:r w:rsidR="00DB09BD" w:rsidRPr="00F81A1A">
              <w:rPr>
                <w:rFonts w:cs="Arial"/>
              </w:rPr>
              <w:t xml:space="preserve"> </w:t>
            </w:r>
          </w:p>
          <w:p w14:paraId="03F84843" w14:textId="77777777" w:rsidR="00F81A1A" w:rsidRDefault="00F81A1A" w:rsidP="00F81A1A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B943240" w14:textId="77777777" w:rsidR="00F81A1A" w:rsidRDefault="00F81A1A" w:rsidP="00F81A1A">
            <w:pPr>
              <w:pStyle w:val="Body"/>
              <w:tabs>
                <w:tab w:val="left" w:pos="2329"/>
              </w:tabs>
            </w:pPr>
            <w:r w:rsidRPr="00FF024C">
              <w:lastRenderedPageBreak/>
              <w:t>Note</w:t>
            </w:r>
            <w:r w:rsidRPr="00902EEF">
              <w:t>:</w:t>
            </w:r>
            <w:r w:rsidRPr="00CC2176">
              <w:t xml:space="preserve"> Initial answers to the question are due by 11:59 p.m. (Eastern time) on Thursday. </w:t>
            </w:r>
          </w:p>
          <w:p w14:paraId="7F58C220" w14:textId="77777777" w:rsidR="00F81A1A" w:rsidRDefault="00F81A1A" w:rsidP="00F81A1A">
            <w:pPr>
              <w:pStyle w:val="Body"/>
              <w:tabs>
                <w:tab w:val="left" w:pos="2329"/>
              </w:tabs>
            </w:pPr>
          </w:p>
          <w:p w14:paraId="4D089F87" w14:textId="57B11799" w:rsidR="00983D9D" w:rsidRPr="00F81A1A" w:rsidRDefault="00F81A1A" w:rsidP="00F81A1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27EB1">
              <w:rPr>
                <w:b/>
              </w:rPr>
              <w:t>Respond</w:t>
            </w:r>
            <w:r>
              <w:rPr>
                <w:b/>
              </w:rPr>
              <w:t xml:space="preserve"> </w:t>
            </w:r>
            <w:r>
              <w:t>to at least three</w:t>
            </w:r>
            <w:r>
              <w:rPr>
                <w:b/>
              </w:rPr>
              <w:t xml:space="preserve"> </w:t>
            </w:r>
            <w:r>
              <w:t xml:space="preserve">students </w:t>
            </w:r>
            <w:r>
              <w:rPr>
                <w:rFonts w:cs="Arial"/>
                <w:szCs w:val="20"/>
              </w:rPr>
              <w:t>as to what you agree or disagree with in their answers</w:t>
            </w:r>
            <w:r>
              <w:t xml:space="preserve">. </w:t>
            </w:r>
            <w:r w:rsidRPr="00CC2176">
              <w:rPr>
                <w:rFonts w:cs="Arial"/>
                <w:szCs w:val="20"/>
              </w:rPr>
              <w:t>All responses must be posted by 11:59 p.m. (Eastern time) on Sunday.</w:t>
            </w:r>
            <w:r w:rsidR="00AC04C3" w:rsidRPr="00F81A1A">
              <w:rPr>
                <w:rFonts w:cs="Arial"/>
              </w:rPr>
              <w:t xml:space="preserve"> </w:t>
            </w:r>
          </w:p>
        </w:tc>
        <w:tc>
          <w:tcPr>
            <w:tcW w:w="1440" w:type="dxa"/>
          </w:tcPr>
          <w:p w14:paraId="5EDCEB49" w14:textId="2F9760D5" w:rsidR="002C1641" w:rsidRPr="00842155" w:rsidRDefault="00BD7985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3.1, 3.2</w:t>
            </w:r>
            <w:r w:rsidR="00902B8E">
              <w:rPr>
                <w:rFonts w:cs="Arial"/>
                <w:szCs w:val="20"/>
              </w:rPr>
              <w:t>, 3.4</w:t>
            </w:r>
          </w:p>
        </w:tc>
        <w:tc>
          <w:tcPr>
            <w:tcW w:w="1440" w:type="dxa"/>
          </w:tcPr>
          <w:p w14:paraId="5C3B4947" w14:textId="60EDE01D" w:rsidR="002C1641" w:rsidRPr="00842155" w:rsidRDefault="00D83E11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1hr</w:t>
            </w:r>
          </w:p>
        </w:tc>
      </w:tr>
      <w:tr w:rsidR="000F0E13" w:rsidRPr="007F339F" w14:paraId="66E867C1" w14:textId="77777777" w:rsidTr="00C64CA7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A12789" w14:textId="765866DA" w:rsidR="00FD53DF" w:rsidRDefault="00FD53DF" w:rsidP="00FD53DF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Comic Books:  Alternative Themes, but Superheroes Prevail </w:t>
            </w:r>
          </w:p>
          <w:p w14:paraId="3F7660C7" w14:textId="77777777" w:rsidR="00FD53DF" w:rsidRDefault="00FD53DF" w:rsidP="00FD53DF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3B6B7A00" w14:textId="1DEC4E6F" w:rsidR="00FD53DF" w:rsidRDefault="00FD53DF" w:rsidP="00FD53DF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</w:t>
            </w:r>
            <w:r w:rsidR="00902EEF">
              <w:rPr>
                <w:rFonts w:cs="Arial"/>
                <w:szCs w:val="20"/>
              </w:rPr>
              <w:t>“</w:t>
            </w:r>
            <w:r w:rsidR="00A069B2">
              <w:rPr>
                <w:rFonts w:cs="Arial"/>
                <w:szCs w:val="20"/>
              </w:rPr>
              <w:t xml:space="preserve">Case Study: </w:t>
            </w:r>
            <w:r w:rsidR="002A1D43">
              <w:rPr>
                <w:rFonts w:cs="Arial"/>
                <w:szCs w:val="20"/>
              </w:rPr>
              <w:t xml:space="preserve">Comic Books: </w:t>
            </w:r>
            <w:r w:rsidRPr="00FD53DF">
              <w:rPr>
                <w:rFonts w:cs="Arial"/>
                <w:szCs w:val="20"/>
              </w:rPr>
              <w:t>Alternative Themes, but Superheroes Prevail</w:t>
            </w:r>
            <w:r w:rsidR="00902EEF">
              <w:rPr>
                <w:rFonts w:cs="Arial"/>
                <w:szCs w:val="20"/>
              </w:rPr>
              <w:t>”</w:t>
            </w:r>
            <w:r>
              <w:rPr>
                <w:rFonts w:cs="Arial"/>
                <w:b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on </w:t>
            </w:r>
            <w:r w:rsidR="00D65721">
              <w:rPr>
                <w:rFonts w:cs="Arial"/>
                <w:szCs w:val="20"/>
              </w:rPr>
              <w:t xml:space="preserve">p. </w:t>
            </w:r>
            <w:r w:rsidR="002F6A05">
              <w:rPr>
                <w:rFonts w:cs="Arial"/>
                <w:szCs w:val="20"/>
              </w:rPr>
              <w:t>356</w:t>
            </w:r>
            <w:r>
              <w:rPr>
                <w:rFonts w:cs="Arial"/>
                <w:szCs w:val="20"/>
              </w:rPr>
              <w:t xml:space="preserve"> of </w:t>
            </w:r>
            <w:r w:rsidRPr="00903612">
              <w:rPr>
                <w:rFonts w:cs="Arial"/>
                <w:i/>
                <w:szCs w:val="20"/>
              </w:rPr>
              <w:t xml:space="preserve">Media </w:t>
            </w:r>
            <w:r w:rsidR="00902EEF">
              <w:rPr>
                <w:rFonts w:cs="Arial"/>
                <w:i/>
                <w:szCs w:val="20"/>
              </w:rPr>
              <w:t>&amp;</w:t>
            </w:r>
            <w:r w:rsidR="00902EEF" w:rsidRPr="00903612">
              <w:rPr>
                <w:rFonts w:cs="Arial"/>
                <w:i/>
                <w:szCs w:val="20"/>
              </w:rPr>
              <w:t xml:space="preserve"> </w:t>
            </w:r>
            <w:r w:rsidRPr="00903612">
              <w:rPr>
                <w:rFonts w:cs="Arial"/>
                <w:i/>
                <w:szCs w:val="20"/>
              </w:rPr>
              <w:t>Culture</w:t>
            </w:r>
            <w:r>
              <w:rPr>
                <w:rFonts w:cs="Arial"/>
                <w:szCs w:val="20"/>
              </w:rPr>
              <w:t xml:space="preserve">. </w:t>
            </w:r>
          </w:p>
          <w:p w14:paraId="25342552" w14:textId="77777777" w:rsidR="00FD53DF" w:rsidRDefault="00FD53DF" w:rsidP="00FD53DF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FADB0C0" w14:textId="0D89CAF9" w:rsidR="002A1D43" w:rsidRDefault="002A1D43" w:rsidP="002A1D43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F52625">
              <w:rPr>
                <w:rFonts w:cs="Arial"/>
                <w:b/>
                <w:szCs w:val="20"/>
              </w:rPr>
              <w:t>Write</w:t>
            </w:r>
            <w:r>
              <w:rPr>
                <w:rFonts w:cs="Arial"/>
                <w:szCs w:val="20"/>
              </w:rPr>
              <w:t xml:space="preserve"> a </w:t>
            </w:r>
            <w:r w:rsidRPr="00C30B1F">
              <w:rPr>
                <w:rFonts w:cs="Arial"/>
                <w:szCs w:val="20"/>
              </w:rPr>
              <w:t xml:space="preserve">350- to 500-word </w:t>
            </w:r>
            <w:r>
              <w:rPr>
                <w:rFonts w:cs="Arial"/>
                <w:szCs w:val="20"/>
              </w:rPr>
              <w:t xml:space="preserve">(1- </w:t>
            </w:r>
            <w:r w:rsidR="00902EEF">
              <w:rPr>
                <w:rFonts w:cs="Arial"/>
                <w:szCs w:val="20"/>
              </w:rPr>
              <w:t xml:space="preserve">to </w:t>
            </w:r>
            <w:r>
              <w:rPr>
                <w:rFonts w:cs="Arial"/>
                <w:szCs w:val="20"/>
              </w:rPr>
              <w:t>1.5</w:t>
            </w:r>
            <w:r w:rsidR="00902EEF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 xml:space="preserve">page) paper in which you </w:t>
            </w:r>
            <w:r w:rsidRPr="002A1D43">
              <w:rPr>
                <w:rFonts w:cs="Arial"/>
                <w:szCs w:val="20"/>
              </w:rPr>
              <w:t>t</w:t>
            </w:r>
            <w:r w:rsidR="002F6A05" w:rsidRPr="002A1D43">
              <w:rPr>
                <w:rFonts w:cs="Arial"/>
                <w:szCs w:val="20"/>
              </w:rPr>
              <w:t>race</w:t>
            </w:r>
            <w:r w:rsidR="002F6A05">
              <w:rPr>
                <w:rFonts w:cs="Arial"/>
                <w:szCs w:val="20"/>
              </w:rPr>
              <w:t xml:space="preserve"> the evolution of books</w:t>
            </w:r>
            <w:r>
              <w:rPr>
                <w:rFonts w:cs="Arial"/>
                <w:szCs w:val="20"/>
              </w:rPr>
              <w:t>.</w:t>
            </w:r>
          </w:p>
          <w:p w14:paraId="300072FA" w14:textId="77777777" w:rsidR="002A1D43" w:rsidRDefault="002A1D43" w:rsidP="002A1D43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EA3B731" w14:textId="7C21DC58" w:rsidR="00C93B28" w:rsidRDefault="00D83E11" w:rsidP="00FD53DF">
            <w:pPr>
              <w:tabs>
                <w:tab w:val="left" w:pos="2329"/>
              </w:tabs>
            </w:pPr>
            <w:r>
              <w:rPr>
                <w:b/>
              </w:rPr>
              <w:t>Answer</w:t>
            </w:r>
            <w:r>
              <w:t xml:space="preserve"> each </w:t>
            </w:r>
            <w:r w:rsidR="00902EEF">
              <w:t xml:space="preserve">of the following </w:t>
            </w:r>
            <w:r>
              <w:t>question</w:t>
            </w:r>
            <w:r w:rsidR="00902EEF">
              <w:t>s</w:t>
            </w:r>
            <w:r>
              <w:t xml:space="preserve">, and refer to the case study as an example in your responses. </w:t>
            </w:r>
          </w:p>
          <w:p w14:paraId="6206AD83" w14:textId="77777777" w:rsidR="00D83E11" w:rsidRDefault="00D83E11" w:rsidP="00FD53DF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9B7CD28" w14:textId="46CF24F1" w:rsidR="00C93B28" w:rsidRDefault="00C93B28" w:rsidP="007C721C">
            <w:pPr>
              <w:pStyle w:val="ListParagraph"/>
              <w:numPr>
                <w:ilvl w:val="0"/>
                <w:numId w:val="26"/>
              </w:numPr>
              <w:tabs>
                <w:tab w:val="left" w:pos="2329"/>
              </w:tabs>
            </w:pPr>
            <w:r>
              <w:t>Why was the printing press such an important and revolutionary invention?</w:t>
            </w:r>
            <w:r w:rsidR="00902EEF">
              <w:br/>
            </w:r>
          </w:p>
          <w:p w14:paraId="4B466932" w14:textId="13C917FB" w:rsidR="00FD53DF" w:rsidRPr="00E8059E" w:rsidRDefault="00C93B28" w:rsidP="007C721C">
            <w:pPr>
              <w:pStyle w:val="ListParagraph"/>
              <w:numPr>
                <w:ilvl w:val="0"/>
                <w:numId w:val="2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t>Why did publishing houses develop?</w:t>
            </w:r>
            <w:r w:rsidR="00902EEF">
              <w:br/>
            </w:r>
          </w:p>
          <w:p w14:paraId="673E920E" w14:textId="24A9B746" w:rsidR="00E8059E" w:rsidRPr="00E8059E" w:rsidRDefault="00E8059E" w:rsidP="007C721C">
            <w:pPr>
              <w:pStyle w:val="ListParagraph"/>
              <w:numPr>
                <w:ilvl w:val="0"/>
                <w:numId w:val="2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t>What are the current ownership patterns in the book industry? How do they affect the kinds of books that are published?</w:t>
            </w:r>
            <w:r w:rsidR="00902EEF">
              <w:br/>
            </w:r>
          </w:p>
          <w:p w14:paraId="5C37AAEF" w14:textId="1DE8D006" w:rsidR="00FD53DF" w:rsidRDefault="00C93B28" w:rsidP="007C721C">
            <w:pPr>
              <w:pStyle w:val="ListParagraph"/>
              <w:numPr>
                <w:ilvl w:val="0"/>
                <w:numId w:val="2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C93B28">
              <w:rPr>
                <w:rFonts w:cs="Arial"/>
                <w:szCs w:val="20"/>
              </w:rPr>
              <w:t>Where do comic books fit in to the evolution of books?</w:t>
            </w:r>
            <w:r w:rsidR="00902EEF">
              <w:rPr>
                <w:rFonts w:cs="Arial"/>
                <w:szCs w:val="20"/>
              </w:rPr>
              <w:br/>
            </w:r>
          </w:p>
          <w:p w14:paraId="5EA57D98" w14:textId="0781369F" w:rsidR="00C93B28" w:rsidRDefault="00C93B28" w:rsidP="007C721C">
            <w:pPr>
              <w:pStyle w:val="ListParagraph"/>
              <w:numPr>
                <w:ilvl w:val="0"/>
                <w:numId w:val="2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What is the relationship between the book and movie industries?</w:t>
            </w:r>
            <w:r w:rsidR="00902EEF">
              <w:rPr>
                <w:rFonts w:cs="Arial"/>
                <w:szCs w:val="20"/>
              </w:rPr>
              <w:br/>
            </w:r>
          </w:p>
          <w:p w14:paraId="0DD02A35" w14:textId="77777777" w:rsidR="00C93B28" w:rsidRDefault="00C93B28" w:rsidP="007C721C">
            <w:pPr>
              <w:pStyle w:val="ListParagraph"/>
              <w:numPr>
                <w:ilvl w:val="0"/>
                <w:numId w:val="2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 what ways have e-books reimagined what a book can be?</w:t>
            </w:r>
          </w:p>
          <w:p w14:paraId="26A1A082" w14:textId="77777777" w:rsidR="000F0E13" w:rsidRDefault="000F0E13" w:rsidP="00FD53DF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DC9F8BF" w14:textId="21977225" w:rsidR="00972FA6" w:rsidRPr="007F339F" w:rsidRDefault="00972FA6" w:rsidP="00FD53DF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972FA6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paper through Blackboard. </w:t>
            </w:r>
          </w:p>
        </w:tc>
        <w:tc>
          <w:tcPr>
            <w:tcW w:w="1440" w:type="dxa"/>
          </w:tcPr>
          <w:p w14:paraId="28588CE2" w14:textId="77777777" w:rsidR="000F0E13" w:rsidRPr="009F6FAF" w:rsidRDefault="002F6A05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</w:t>
            </w:r>
            <w:r w:rsidR="00C93B28">
              <w:rPr>
                <w:rFonts w:cs="Arial"/>
                <w:szCs w:val="20"/>
              </w:rPr>
              <w:t>, 3.2</w:t>
            </w:r>
            <w:r w:rsidR="00E8059E">
              <w:rPr>
                <w:rFonts w:cs="Arial"/>
                <w:szCs w:val="20"/>
              </w:rPr>
              <w:t>, 3.3</w:t>
            </w:r>
          </w:p>
        </w:tc>
        <w:tc>
          <w:tcPr>
            <w:tcW w:w="1440" w:type="dxa"/>
          </w:tcPr>
          <w:p w14:paraId="6821773E" w14:textId="456A0828" w:rsidR="000F0E13" w:rsidRPr="009F6FAF" w:rsidRDefault="00D83E11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Case Study = 1hr</w:t>
            </w:r>
          </w:p>
        </w:tc>
      </w:tr>
      <w:tr w:rsidR="000F0E13" w:rsidRPr="007F339F" w14:paraId="738E6BBF" w14:textId="77777777" w:rsidTr="00C64CA7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E135F8" w14:textId="122B9AA8" w:rsidR="000F0E13" w:rsidRPr="00902B8E" w:rsidRDefault="000E7550" w:rsidP="00C64CA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Journalism Blog</w:t>
            </w:r>
          </w:p>
          <w:p w14:paraId="66E069A5" w14:textId="77777777" w:rsidR="00B17784" w:rsidRDefault="00B17784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A41D733" w14:textId="47F367C8" w:rsidR="00B17784" w:rsidRPr="00902EEF" w:rsidRDefault="00B17784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06068A"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</w:t>
            </w:r>
            <w:hyperlink r:id="rId68" w:history="1">
              <w:r w:rsidR="0006068A" w:rsidRPr="00676D0F">
                <w:rPr>
                  <w:rStyle w:val="Hyperlink"/>
                  <w:rFonts w:cs="Arial"/>
                  <w:szCs w:val="20"/>
                </w:rPr>
                <w:t>Crowdsourcing the News</w:t>
              </w:r>
            </w:hyperlink>
            <w:r w:rsidR="00CF4A60">
              <w:rPr>
                <w:rStyle w:val="Hyperlink"/>
                <w:rFonts w:cs="Arial"/>
                <w:color w:val="auto"/>
                <w:szCs w:val="20"/>
                <w:u w:val="none"/>
              </w:rPr>
              <w:t xml:space="preserve"> (16.55)</w:t>
            </w:r>
          </w:p>
          <w:p w14:paraId="5AE9ADD2" w14:textId="77777777" w:rsidR="00902B8E" w:rsidRDefault="00902B8E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98B2E40" w14:textId="77777777" w:rsidR="000176F0" w:rsidRDefault="00104F8C" w:rsidP="000176F0">
            <w:r w:rsidRPr="00805B99">
              <w:rPr>
                <w:b/>
              </w:rPr>
              <w:t>Imagine</w:t>
            </w:r>
            <w:r>
              <w:t xml:space="preserve"> you are a journalist, and you are writing a post for journalism students </w:t>
            </w:r>
            <w:r w:rsidR="00CC4E6B">
              <w:t xml:space="preserve">and professionals </w:t>
            </w:r>
            <w:r>
              <w:t xml:space="preserve">on a </w:t>
            </w:r>
            <w:r w:rsidR="000176F0">
              <w:t>blog</w:t>
            </w:r>
            <w:r>
              <w:t xml:space="preserve"> such as </w:t>
            </w:r>
            <w:hyperlink r:id="rId69" w:history="1">
              <w:r w:rsidR="00CC4E6B" w:rsidRPr="00CC4E6B">
                <w:rPr>
                  <w:rStyle w:val="Hyperlink"/>
                </w:rPr>
                <w:t>Reflections of a Newsosaur</w:t>
              </w:r>
            </w:hyperlink>
            <w:r w:rsidR="000176F0">
              <w:t xml:space="preserve"> or</w:t>
            </w:r>
            <w:r w:rsidR="00CC4E6B">
              <w:t xml:space="preserve"> </w:t>
            </w:r>
            <w:hyperlink r:id="rId70" w:history="1">
              <w:r w:rsidR="000176F0" w:rsidRPr="000176F0">
                <w:rPr>
                  <w:rStyle w:val="Hyperlink"/>
                </w:rPr>
                <w:t>Cyberjournalist</w:t>
              </w:r>
            </w:hyperlink>
            <w:r w:rsidR="000176F0">
              <w:t>. Consider your audience’s background and interests as you write your blog post.</w:t>
            </w:r>
          </w:p>
          <w:p w14:paraId="1F30076E" w14:textId="77777777" w:rsidR="00BD7985" w:rsidRDefault="00BD7985" w:rsidP="000176F0"/>
          <w:p w14:paraId="29EDB470" w14:textId="3A0F1308" w:rsidR="00BD7985" w:rsidRDefault="00BD7985" w:rsidP="00BD7985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06068A">
              <w:rPr>
                <w:rFonts w:cs="Arial"/>
                <w:b/>
                <w:szCs w:val="20"/>
              </w:rPr>
              <w:t>Write</w:t>
            </w:r>
            <w:r>
              <w:rPr>
                <w:rFonts w:cs="Arial"/>
                <w:szCs w:val="20"/>
              </w:rPr>
              <w:t xml:space="preserve"> a 700-word (2-page) blog post in which you answer the</w:t>
            </w:r>
            <w:r w:rsidR="00902EEF">
              <w:rPr>
                <w:rFonts w:cs="Arial"/>
                <w:szCs w:val="20"/>
              </w:rPr>
              <w:t xml:space="preserve"> following</w:t>
            </w:r>
            <w:r>
              <w:rPr>
                <w:rFonts w:cs="Arial"/>
                <w:szCs w:val="20"/>
              </w:rPr>
              <w:t xml:space="preserve"> questions:</w:t>
            </w:r>
          </w:p>
          <w:p w14:paraId="38F088EE" w14:textId="77777777" w:rsidR="00104F8C" w:rsidRDefault="00104F8C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16A31CA" w14:textId="490770F5" w:rsidR="00902B8E" w:rsidRDefault="00A53B54" w:rsidP="007C721C">
            <w:pPr>
              <w:pStyle w:val="ListParagraph"/>
              <w:numPr>
                <w:ilvl w:val="0"/>
                <w:numId w:val="44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What are the two main features of yellow journalism? How have Joseph Pulitzer and William Randolph Hearst contributed to newspaper history?</w:t>
            </w:r>
            <w:r w:rsidR="00902EEF">
              <w:rPr>
                <w:rFonts w:cs="Arial"/>
                <w:szCs w:val="20"/>
              </w:rPr>
              <w:br/>
            </w:r>
          </w:p>
          <w:p w14:paraId="1205022E" w14:textId="3D8539E0" w:rsidR="00A53B54" w:rsidRDefault="00A53B54" w:rsidP="007C721C">
            <w:pPr>
              <w:pStyle w:val="ListParagraph"/>
              <w:numPr>
                <w:ilvl w:val="0"/>
                <w:numId w:val="44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Why did objective journalism develop? What are its characteristics? What are its strengths and limitations?</w:t>
            </w:r>
            <w:r w:rsidR="00902EEF">
              <w:rPr>
                <w:rFonts w:cs="Arial"/>
                <w:szCs w:val="20"/>
              </w:rPr>
              <w:br/>
            </w:r>
          </w:p>
          <w:p w14:paraId="6531527C" w14:textId="3B0A1C2B" w:rsidR="00A53B54" w:rsidRDefault="00A53B54" w:rsidP="007C721C">
            <w:pPr>
              <w:pStyle w:val="ListParagraph"/>
              <w:numPr>
                <w:ilvl w:val="0"/>
                <w:numId w:val="44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Why did interpretive forms of journalism develop in the modern era? What are the limits of objectivity?</w:t>
            </w:r>
            <w:r w:rsidR="00902EEF">
              <w:rPr>
                <w:rFonts w:cs="Arial"/>
                <w:szCs w:val="20"/>
              </w:rPr>
              <w:br/>
            </w:r>
          </w:p>
          <w:p w14:paraId="30364C98" w14:textId="0DE776A4" w:rsidR="00A53B54" w:rsidRDefault="00A53B54" w:rsidP="007C721C">
            <w:pPr>
              <w:pStyle w:val="ListParagraph"/>
              <w:numPr>
                <w:ilvl w:val="0"/>
                <w:numId w:val="44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Define </w:t>
            </w:r>
            <w:r w:rsidRPr="00FF024C">
              <w:rPr>
                <w:rFonts w:cs="Arial"/>
                <w:i/>
                <w:szCs w:val="20"/>
              </w:rPr>
              <w:t>wire service</w:t>
            </w:r>
            <w:r>
              <w:rPr>
                <w:rFonts w:cs="Arial"/>
                <w:szCs w:val="20"/>
              </w:rPr>
              <w:t xml:space="preserve"> and </w:t>
            </w:r>
            <w:r w:rsidRPr="00FF024C">
              <w:rPr>
                <w:rFonts w:cs="Arial"/>
                <w:i/>
                <w:szCs w:val="20"/>
              </w:rPr>
              <w:t>syndication</w:t>
            </w:r>
            <w:r>
              <w:rPr>
                <w:rFonts w:cs="Arial"/>
                <w:szCs w:val="20"/>
              </w:rPr>
              <w:t>. Why did newspapers become an economic trend in the twentieth century?</w:t>
            </w:r>
            <w:r w:rsidR="00902EEF">
              <w:rPr>
                <w:rFonts w:cs="Arial"/>
                <w:szCs w:val="20"/>
              </w:rPr>
              <w:br/>
            </w:r>
          </w:p>
          <w:p w14:paraId="631A9759" w14:textId="03BF1CF7" w:rsidR="00A53B54" w:rsidRDefault="00A53B54" w:rsidP="007C721C">
            <w:pPr>
              <w:pStyle w:val="ListParagraph"/>
              <w:numPr>
                <w:ilvl w:val="0"/>
                <w:numId w:val="44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With traditional ownership in jeopardy today, what are some other possible business models for running a newspaper?</w:t>
            </w:r>
            <w:r w:rsidR="00902EEF">
              <w:rPr>
                <w:rFonts w:cs="Arial"/>
                <w:szCs w:val="20"/>
              </w:rPr>
              <w:br/>
            </w:r>
          </w:p>
          <w:p w14:paraId="0E2D155D" w14:textId="77777777" w:rsidR="00A53B54" w:rsidRDefault="00706C8B" w:rsidP="007C721C">
            <w:pPr>
              <w:pStyle w:val="ListParagraph"/>
              <w:numPr>
                <w:ilvl w:val="0"/>
                <w:numId w:val="44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What is the current state of citizen journalism? What are the challenges that new online news sites face?</w:t>
            </w:r>
          </w:p>
          <w:p w14:paraId="3B853F97" w14:textId="77777777" w:rsidR="00A357B4" w:rsidRDefault="00A357B4" w:rsidP="00A357B4">
            <w:pPr>
              <w:contextualSpacing/>
              <w:rPr>
                <w:b/>
              </w:rPr>
            </w:pPr>
          </w:p>
          <w:p w14:paraId="353E8BC8" w14:textId="77777777" w:rsidR="00A357B4" w:rsidRDefault="00A357B4" w:rsidP="00A357B4">
            <w:pPr>
              <w:contextualSpacing/>
            </w:pPr>
            <w:r w:rsidRPr="00A357B4">
              <w:rPr>
                <w:b/>
              </w:rPr>
              <w:t>Illustrate</w:t>
            </w:r>
            <w:r>
              <w:t xml:space="preserve"> your blog post with images, videos, or links to relevant websites. </w:t>
            </w:r>
          </w:p>
          <w:p w14:paraId="39537761" w14:textId="07DC124B" w:rsidR="0006068A" w:rsidRPr="00A357B4" w:rsidRDefault="004707BC" w:rsidP="00A357B4">
            <w:pPr>
              <w:tabs>
                <w:tab w:val="left" w:pos="2329"/>
              </w:tabs>
              <w:ind w:left="360"/>
              <w:rPr>
                <w:rFonts w:cs="Arial"/>
                <w:szCs w:val="20"/>
              </w:rPr>
            </w:pPr>
            <w:r w:rsidRPr="00A357B4">
              <w:rPr>
                <w:rFonts w:cs="Arial"/>
                <w:szCs w:val="20"/>
              </w:rPr>
              <w:t xml:space="preserve"> </w:t>
            </w:r>
          </w:p>
          <w:p w14:paraId="72995711" w14:textId="6721E27C" w:rsidR="00B17784" w:rsidRPr="009F6FAF" w:rsidRDefault="0006068A" w:rsidP="00972FA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713771">
              <w:rPr>
                <w:b/>
              </w:rPr>
              <w:t>Submit</w:t>
            </w:r>
            <w:r>
              <w:t xml:space="preserve"> your blog post </w:t>
            </w:r>
            <w:r w:rsidR="00972FA6">
              <w:t>through Blackboard</w:t>
            </w:r>
            <w:r>
              <w:t>.</w:t>
            </w:r>
          </w:p>
        </w:tc>
        <w:tc>
          <w:tcPr>
            <w:tcW w:w="1440" w:type="dxa"/>
          </w:tcPr>
          <w:p w14:paraId="7FAE0F8C" w14:textId="5D6AA272" w:rsidR="000F0E13" w:rsidRPr="009F6FAF" w:rsidRDefault="00B17784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3.1, 3.2, 3.3</w:t>
            </w:r>
            <w:r w:rsidR="00BD7985">
              <w:rPr>
                <w:rFonts w:cs="Arial"/>
                <w:szCs w:val="20"/>
              </w:rPr>
              <w:t>, 3.4</w:t>
            </w:r>
          </w:p>
        </w:tc>
        <w:tc>
          <w:tcPr>
            <w:tcW w:w="1440" w:type="dxa"/>
          </w:tcPr>
          <w:p w14:paraId="53976F1C" w14:textId="10EDF046" w:rsidR="000F0E13" w:rsidRPr="009F6FAF" w:rsidRDefault="00104F8C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Blog = 2hrs</w:t>
            </w:r>
          </w:p>
        </w:tc>
      </w:tr>
      <w:tr w:rsidR="000F0E13" w:rsidRPr="007F339F" w14:paraId="02FF3171" w14:textId="77777777" w:rsidTr="00C64CA7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9C871C7" w14:textId="6B2643FC" w:rsidR="004234AC" w:rsidRDefault="004234AC" w:rsidP="004234A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Covering Business and Economic News</w:t>
            </w:r>
          </w:p>
          <w:p w14:paraId="59C1AEA4" w14:textId="77777777" w:rsidR="004234AC" w:rsidRDefault="004234AC" w:rsidP="004234A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1E8B2082" w14:textId="6F59E582" w:rsidR="00D74576" w:rsidRDefault="004234AC" w:rsidP="004234A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Review </w:t>
            </w:r>
            <w:r w:rsidR="00902EEF" w:rsidRPr="00FF024C">
              <w:rPr>
                <w:rFonts w:cs="Arial"/>
                <w:szCs w:val="20"/>
              </w:rPr>
              <w:t>“</w:t>
            </w:r>
            <w:r w:rsidR="000176F0">
              <w:rPr>
                <w:rFonts w:cs="Arial"/>
                <w:szCs w:val="20"/>
              </w:rPr>
              <w:t>Covering Business and Economic News</w:t>
            </w:r>
            <w:r w:rsidR="00902EEF">
              <w:rPr>
                <w:rFonts w:cs="Arial"/>
                <w:szCs w:val="20"/>
              </w:rPr>
              <w:t>”</w:t>
            </w:r>
            <w:r>
              <w:rPr>
                <w:rFonts w:cs="Arial"/>
                <w:szCs w:val="20"/>
              </w:rPr>
              <w:t xml:space="preserve"> on p. </w:t>
            </w:r>
            <w:r w:rsidR="0006068A">
              <w:rPr>
                <w:rFonts w:cs="Arial"/>
                <w:szCs w:val="20"/>
              </w:rPr>
              <w:t>292</w:t>
            </w:r>
            <w:r w:rsidRPr="00133201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of </w:t>
            </w:r>
            <w:r w:rsidRPr="0062281D">
              <w:rPr>
                <w:rFonts w:cs="Arial"/>
                <w:i/>
                <w:szCs w:val="20"/>
              </w:rPr>
              <w:t xml:space="preserve">Media </w:t>
            </w:r>
            <w:r w:rsidR="00902EEF">
              <w:rPr>
                <w:rFonts w:cs="Arial"/>
                <w:i/>
                <w:szCs w:val="20"/>
              </w:rPr>
              <w:t>&amp;</w:t>
            </w:r>
            <w:r w:rsidR="00902EEF" w:rsidRPr="0062281D">
              <w:rPr>
                <w:rFonts w:cs="Arial"/>
                <w:i/>
                <w:szCs w:val="20"/>
              </w:rPr>
              <w:t xml:space="preserve"> </w:t>
            </w:r>
            <w:r w:rsidRPr="0062281D">
              <w:rPr>
                <w:rFonts w:cs="Arial"/>
                <w:i/>
                <w:szCs w:val="20"/>
              </w:rPr>
              <w:t>Culture</w:t>
            </w:r>
            <w:r>
              <w:rPr>
                <w:rFonts w:cs="Arial"/>
                <w:szCs w:val="20"/>
              </w:rPr>
              <w:t xml:space="preserve">. </w:t>
            </w:r>
          </w:p>
          <w:p w14:paraId="728F04DF" w14:textId="5C2A8B9F" w:rsidR="000176F0" w:rsidRDefault="000176F0" w:rsidP="000176F0">
            <w:pPr>
              <w:tabs>
                <w:tab w:val="left" w:pos="2329"/>
              </w:tabs>
            </w:pPr>
            <w:r>
              <w:rPr>
                <w:b/>
              </w:rPr>
              <w:t>A</w:t>
            </w:r>
            <w:r w:rsidRPr="00357ACB">
              <w:rPr>
                <w:b/>
              </w:rPr>
              <w:t>pply</w:t>
            </w:r>
            <w:r>
              <w:t xml:space="preserve"> the</w:t>
            </w:r>
            <w:r w:rsidR="008E14A3">
              <w:t xml:space="preserve"> </w:t>
            </w:r>
            <w:r>
              <w:t xml:space="preserve">5-step process as described in the text to your </w:t>
            </w:r>
            <w:r w:rsidR="00D74576">
              <w:t>selected stories</w:t>
            </w:r>
            <w:r>
              <w:t xml:space="preserve">. </w:t>
            </w:r>
          </w:p>
          <w:p w14:paraId="6245FBD5" w14:textId="77777777" w:rsidR="000176F0" w:rsidRDefault="000176F0" w:rsidP="000176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357ACB">
              <w:rPr>
                <w:rFonts w:cs="Arial"/>
                <w:b/>
                <w:szCs w:val="20"/>
              </w:rPr>
              <w:t>Write</w:t>
            </w:r>
            <w:r>
              <w:rPr>
                <w:rFonts w:cs="Arial"/>
                <w:szCs w:val="20"/>
              </w:rPr>
              <w:t xml:space="preserve"> a 100- to 150-word analysis for each step in the process. Include a heading for each step. </w:t>
            </w:r>
          </w:p>
          <w:p w14:paraId="31DB0BE5" w14:textId="77777777" w:rsidR="000176F0" w:rsidRDefault="000176F0" w:rsidP="000176F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A9AC0C4" w14:textId="2FD8A08D" w:rsidR="000176F0" w:rsidRDefault="000176F0" w:rsidP="007C721C">
            <w:pPr>
              <w:pStyle w:val="ListParagraph"/>
              <w:numPr>
                <w:ilvl w:val="0"/>
                <w:numId w:val="45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FF024C">
              <w:rPr>
                <w:rFonts w:cs="Arial"/>
                <w:szCs w:val="20"/>
              </w:rPr>
              <w:t>Step 2 Analysis:</w:t>
            </w:r>
            <w:r w:rsidRPr="004707BC">
              <w:rPr>
                <w:rFonts w:cs="Arial"/>
                <w:b/>
                <w:szCs w:val="20"/>
              </w:rPr>
              <w:t xml:space="preserve"> </w:t>
            </w:r>
            <w:r w:rsidRPr="003114FF">
              <w:rPr>
                <w:rFonts w:cs="Arial"/>
                <w:szCs w:val="20"/>
              </w:rPr>
              <w:t>Use</w:t>
            </w:r>
            <w:r>
              <w:rPr>
                <w:rFonts w:cs="Arial"/>
                <w:szCs w:val="20"/>
              </w:rPr>
              <w:t xml:space="preserve"> </w:t>
            </w:r>
            <w:r w:rsidR="00902EEF">
              <w:rPr>
                <w:rFonts w:cs="Arial"/>
                <w:szCs w:val="20"/>
              </w:rPr>
              <w:t xml:space="preserve">Microsoft </w:t>
            </w:r>
            <w:r>
              <w:rPr>
                <w:rFonts w:cs="Arial"/>
                <w:szCs w:val="20"/>
              </w:rPr>
              <w:t>Word or</w:t>
            </w:r>
            <w:r w:rsidRPr="004707BC">
              <w:rPr>
                <w:rFonts w:cs="Arial"/>
                <w:szCs w:val="20"/>
              </w:rPr>
              <w:t xml:space="preserve"> Excel to </w:t>
            </w:r>
            <w:r>
              <w:rPr>
                <w:rFonts w:cs="Arial"/>
                <w:szCs w:val="20"/>
              </w:rPr>
              <w:t>present</w:t>
            </w:r>
            <w:r w:rsidRPr="004707BC">
              <w:rPr>
                <w:rFonts w:cs="Arial"/>
                <w:szCs w:val="20"/>
              </w:rPr>
              <w:t xml:space="preserve"> your data </w:t>
            </w:r>
            <w:r>
              <w:rPr>
                <w:rFonts w:cs="Arial"/>
                <w:szCs w:val="20"/>
              </w:rPr>
              <w:t>in a</w:t>
            </w:r>
            <w:r w:rsidRPr="004707BC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graph or table</w:t>
            </w:r>
            <w:r w:rsidRPr="004707BC">
              <w:rPr>
                <w:rFonts w:cs="Arial"/>
                <w:szCs w:val="20"/>
              </w:rPr>
              <w:t xml:space="preserve">. </w:t>
            </w:r>
            <w:r w:rsidR="00BD28E4">
              <w:rPr>
                <w:rFonts w:cs="Arial"/>
                <w:szCs w:val="20"/>
              </w:rPr>
              <w:t xml:space="preserve">Review the Graphs &amp; Tables Tutorials for guidance. </w:t>
            </w:r>
          </w:p>
          <w:p w14:paraId="7DE21104" w14:textId="77777777" w:rsidR="000176F0" w:rsidRDefault="000176F0" w:rsidP="000176F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4B3C348" w14:textId="77777777" w:rsidR="000176F0" w:rsidRDefault="000176F0" w:rsidP="000176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3114FF">
              <w:rPr>
                <w:rFonts w:cs="Arial"/>
                <w:b/>
                <w:szCs w:val="20"/>
              </w:rPr>
              <w:t>Attach</w:t>
            </w:r>
            <w:r>
              <w:rPr>
                <w:rFonts w:cs="Arial"/>
                <w:szCs w:val="20"/>
              </w:rPr>
              <w:t xml:space="preserve"> your graph or table to your analysis. </w:t>
            </w:r>
          </w:p>
          <w:p w14:paraId="24FE7FD9" w14:textId="7159DAA7" w:rsidR="004707BC" w:rsidRPr="009F6FAF" w:rsidRDefault="000176F0" w:rsidP="000176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8808CE">
              <w:rPr>
                <w:b/>
              </w:rPr>
              <w:t>Submit</w:t>
            </w:r>
            <w:r>
              <w:t xml:space="preserve"> your analysis </w:t>
            </w:r>
            <w:r>
              <w:rPr>
                <w:rFonts w:cs="Arial"/>
                <w:szCs w:val="20"/>
              </w:rPr>
              <w:t>through Blackboard</w:t>
            </w:r>
            <w:r>
              <w:t xml:space="preserve">.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27B68A5" w14:textId="1BF198BF" w:rsidR="000F0E13" w:rsidRPr="009F6FAF" w:rsidRDefault="00D47F8F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1.4, </w:t>
            </w:r>
            <w:r w:rsidR="001215F4">
              <w:rPr>
                <w:rFonts w:cs="Arial"/>
                <w:szCs w:val="20"/>
              </w:rPr>
              <w:t>3.4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636A6059" w14:textId="25E9352D" w:rsidR="000F0E13" w:rsidRPr="009F6FAF" w:rsidRDefault="00D74576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Case Study = 1hr</w:t>
            </w:r>
          </w:p>
        </w:tc>
      </w:tr>
      <w:tr w:rsidR="000F0E13" w:rsidRPr="007F339F" w14:paraId="788B9F62" w14:textId="77777777" w:rsidTr="00C64CA7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318803D" w14:textId="21640F54" w:rsidR="00B17784" w:rsidRDefault="009A446E" w:rsidP="00B1778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The Role of Print Media in a Democratic Society</w:t>
            </w:r>
          </w:p>
          <w:p w14:paraId="2DFC62E1" w14:textId="77777777" w:rsidR="00B17784" w:rsidRDefault="00B17784" w:rsidP="00B1778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466A1D7E" w14:textId="718F389A" w:rsidR="00B17784" w:rsidRDefault="00B17784" w:rsidP="00B1778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Write </w:t>
            </w:r>
            <w:r w:rsidR="003F4636">
              <w:rPr>
                <w:rFonts w:cs="Arial"/>
                <w:szCs w:val="20"/>
              </w:rPr>
              <w:t>a 350- to 400-word (1</w:t>
            </w:r>
            <w:r w:rsidR="00902EEF">
              <w:rPr>
                <w:rFonts w:cs="Arial"/>
                <w:szCs w:val="20"/>
              </w:rPr>
              <w:t>-</w:t>
            </w:r>
            <w:r w:rsidR="003F4636">
              <w:rPr>
                <w:rFonts w:cs="Arial"/>
                <w:szCs w:val="20"/>
              </w:rPr>
              <w:t xml:space="preserve"> </w:t>
            </w:r>
            <w:r w:rsidR="00902EEF">
              <w:rPr>
                <w:rFonts w:cs="Arial"/>
                <w:szCs w:val="20"/>
              </w:rPr>
              <w:t xml:space="preserve">to </w:t>
            </w:r>
            <w:r w:rsidR="003F4636">
              <w:rPr>
                <w:rFonts w:cs="Arial"/>
                <w:szCs w:val="20"/>
              </w:rPr>
              <w:t>1.5</w:t>
            </w:r>
            <w:r w:rsidR="00902EEF">
              <w:rPr>
                <w:rFonts w:cs="Arial"/>
                <w:szCs w:val="20"/>
              </w:rPr>
              <w:t>-</w:t>
            </w:r>
            <w:r w:rsidR="003F4636">
              <w:rPr>
                <w:rFonts w:cs="Arial"/>
                <w:szCs w:val="20"/>
              </w:rPr>
              <w:t xml:space="preserve">page) </w:t>
            </w:r>
            <w:r w:rsidR="00902EEF">
              <w:rPr>
                <w:rFonts w:cs="Arial"/>
                <w:szCs w:val="20"/>
              </w:rPr>
              <w:t xml:space="preserve">essay </w:t>
            </w:r>
            <w:r>
              <w:rPr>
                <w:rFonts w:cs="Arial"/>
                <w:szCs w:val="20"/>
              </w:rPr>
              <w:t>in which you address the following:</w:t>
            </w:r>
            <w:r w:rsidR="003F4636">
              <w:rPr>
                <w:rFonts w:cs="Arial"/>
                <w:szCs w:val="20"/>
              </w:rPr>
              <w:t xml:space="preserve"> </w:t>
            </w:r>
          </w:p>
          <w:p w14:paraId="6FFA36C0" w14:textId="77777777" w:rsidR="009A446E" w:rsidRDefault="009A446E" w:rsidP="00B1778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D1344A1" w14:textId="7F66C5C1" w:rsidR="009A446E" w:rsidRDefault="009A446E" w:rsidP="007C721C">
            <w:pPr>
              <w:pStyle w:val="ListParagraph"/>
              <w:numPr>
                <w:ilvl w:val="0"/>
                <w:numId w:val="27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Do newspapers today play a vigorous role as watchdogs of our powerful institutions? Why or why not? What impact will the downsizing and closing of newspapers have on this watchdog role?</w:t>
            </w:r>
            <w:r w:rsidR="00902EEF">
              <w:rPr>
                <w:rFonts w:cs="Arial"/>
                <w:szCs w:val="20"/>
              </w:rPr>
              <w:br/>
            </w:r>
          </w:p>
          <w:p w14:paraId="173CCF73" w14:textId="2519C110" w:rsidR="009A446E" w:rsidRDefault="009A446E" w:rsidP="007C721C">
            <w:pPr>
              <w:pStyle w:val="ListParagraph"/>
              <w:numPr>
                <w:ilvl w:val="0"/>
                <w:numId w:val="27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 whether your favorite magazines define you primarily as a consumer or as a citizen. Do you think magazines have a responsibility to educate their readers as both? What can they do to promote responsible citizenship?</w:t>
            </w:r>
            <w:r w:rsidR="00902EEF">
              <w:rPr>
                <w:rFonts w:cs="Arial"/>
                <w:szCs w:val="20"/>
              </w:rPr>
              <w:br/>
            </w:r>
          </w:p>
          <w:p w14:paraId="12EF251A" w14:textId="165D68A7" w:rsidR="009A446E" w:rsidRPr="009A446E" w:rsidRDefault="009A446E" w:rsidP="007C721C">
            <w:pPr>
              <w:pStyle w:val="ListParagraph"/>
              <w:numPr>
                <w:ilvl w:val="0"/>
                <w:numId w:val="27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Why do you think the availability of television and cable </w:t>
            </w:r>
            <w:r w:rsidR="00902EEF">
              <w:rPr>
                <w:rFonts w:cs="Arial"/>
                <w:szCs w:val="20"/>
              </w:rPr>
              <w:t xml:space="preserve">has not </w:t>
            </w:r>
            <w:r>
              <w:rPr>
                <w:rFonts w:cs="Arial"/>
                <w:szCs w:val="20"/>
              </w:rPr>
              <w:t xml:space="preserve">substantially decreased the number of new book titles available each year? What do books offer that television </w:t>
            </w:r>
            <w:r w:rsidR="00902EEF">
              <w:rPr>
                <w:rFonts w:cs="Arial"/>
                <w:szCs w:val="20"/>
              </w:rPr>
              <w:t>does not</w:t>
            </w:r>
            <w:r>
              <w:rPr>
                <w:rFonts w:cs="Arial"/>
                <w:szCs w:val="20"/>
              </w:rPr>
              <w:t>? Why is an increasing interest in reading a signal for improved democratic life?</w:t>
            </w:r>
          </w:p>
          <w:p w14:paraId="7B6F245E" w14:textId="77777777" w:rsidR="000F0E13" w:rsidRDefault="000F0E13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1D326C0" w14:textId="3D33E930" w:rsidR="00B17784" w:rsidRDefault="003F4636" w:rsidP="00972FA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3F4636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essay </w:t>
            </w:r>
            <w:r w:rsidR="00972FA6">
              <w:rPr>
                <w:rFonts w:cs="Arial"/>
                <w:szCs w:val="20"/>
              </w:rPr>
              <w:t>through Blackboard</w:t>
            </w:r>
            <w:r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C8296A6" w14:textId="77777777" w:rsidR="000F0E13" w:rsidRPr="009F6FAF" w:rsidRDefault="00B17784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3.4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8DA44BB" w14:textId="4E721A75" w:rsidR="000F0E13" w:rsidRPr="009F6FAF" w:rsidRDefault="00D74576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Reflection Paper = 1hr</w:t>
            </w:r>
          </w:p>
        </w:tc>
      </w:tr>
      <w:tr w:rsidR="002C1641" w:rsidRPr="00842155" w14:paraId="06E3FE04" w14:textId="77777777" w:rsidTr="00FD5474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F6E708F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AE0DE76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4FC33DC4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10256D6F" w14:textId="673B3CDC" w:rsidR="002C1641" w:rsidRPr="00842155" w:rsidRDefault="008E14A3" w:rsidP="008E14A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8</w:t>
            </w:r>
            <w:r w:rsidR="00985A88">
              <w:rPr>
                <w:rFonts w:cs="Arial"/>
                <w:b/>
                <w:szCs w:val="20"/>
              </w:rPr>
              <w:t>hrs</w:t>
            </w:r>
          </w:p>
        </w:tc>
      </w:tr>
      <w:tr w:rsidR="002C1641" w:rsidRPr="00842155" w14:paraId="17ABA6C5" w14:textId="77777777" w:rsidTr="00FD5474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39485E3" w14:textId="77777777" w:rsidR="002C1641" w:rsidRPr="009F6FAF" w:rsidRDefault="002C1641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23E15CA3" w14:textId="77777777" w:rsidR="002C1641" w:rsidRPr="009F6FAF" w:rsidRDefault="002C1641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672BA2CC" w14:textId="77777777" w:rsidR="00035EB6" w:rsidRDefault="00035EB6" w:rsidP="00035EB6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4438504B" w14:textId="77777777" w:rsidR="00D47F8F" w:rsidRPr="000F78F5" w:rsidRDefault="00D47F8F" w:rsidP="00D47F8F">
      <w:pPr>
        <w:pStyle w:val="Heading1"/>
        <w:rPr>
          <w:color w:val="BD313B"/>
          <w:sz w:val="28"/>
        </w:rPr>
      </w:pPr>
      <w:r w:rsidRPr="000F78F5">
        <w:rPr>
          <w:color w:val="BD313B"/>
          <w:sz w:val="28"/>
        </w:rPr>
        <w:t>Faculty Notes</w:t>
      </w:r>
    </w:p>
    <w:p w14:paraId="3F6D2669" w14:textId="77777777" w:rsidR="00D47F8F" w:rsidRDefault="00D47F8F" w:rsidP="00D47F8F">
      <w:pPr>
        <w:pStyle w:val="AssignmentsLevel2"/>
        <w:numPr>
          <w:ilvl w:val="0"/>
          <w:numId w:val="0"/>
        </w:numPr>
        <w:rPr>
          <w:sz w:val="22"/>
        </w:rPr>
      </w:pPr>
    </w:p>
    <w:p w14:paraId="316C0F4A" w14:textId="0F59AFCB" w:rsidR="00017DE6" w:rsidRPr="00017DE6" w:rsidRDefault="00017DE6" w:rsidP="00017DE6">
      <w:pPr>
        <w:pStyle w:val="AssignmentsLevel2"/>
        <w:numPr>
          <w:ilvl w:val="0"/>
          <w:numId w:val="0"/>
        </w:numPr>
        <w:rPr>
          <w:b/>
        </w:rPr>
      </w:pPr>
      <w:r>
        <w:rPr>
          <w:b/>
        </w:rPr>
        <w:t>Week 3</w:t>
      </w:r>
      <w:r w:rsidRPr="00017DE6">
        <w:rPr>
          <w:b/>
        </w:rPr>
        <w:t xml:space="preserve"> </w:t>
      </w:r>
      <w:r>
        <w:rPr>
          <w:b/>
        </w:rPr>
        <w:t xml:space="preserve">Article &amp; </w:t>
      </w:r>
      <w:r w:rsidRPr="00017DE6">
        <w:rPr>
          <w:b/>
        </w:rPr>
        <w:t>Vi</w:t>
      </w:r>
      <w:r>
        <w:rPr>
          <w:b/>
        </w:rPr>
        <w:t>deo</w:t>
      </w:r>
      <w:r w:rsidRPr="00017DE6">
        <w:rPr>
          <w:b/>
        </w:rPr>
        <w:t>:</w:t>
      </w:r>
      <w:r>
        <w:rPr>
          <w:b/>
        </w:rPr>
        <w:t xml:space="preserve"> </w:t>
      </w:r>
      <w:r w:rsidRPr="00017DE6">
        <w:t xml:space="preserve">Faculty </w:t>
      </w:r>
      <w:r>
        <w:t xml:space="preserve">may write their own question or prompt to elicit further discussion. </w:t>
      </w:r>
    </w:p>
    <w:p w14:paraId="1462E807" w14:textId="77777777" w:rsidR="00017DE6" w:rsidRDefault="00017DE6" w:rsidP="00D47F8F">
      <w:pPr>
        <w:pStyle w:val="AssignmentsLevel2"/>
        <w:numPr>
          <w:ilvl w:val="0"/>
          <w:numId w:val="0"/>
        </w:numPr>
        <w:rPr>
          <w:sz w:val="22"/>
        </w:rPr>
      </w:pPr>
    </w:p>
    <w:p w14:paraId="596769D4" w14:textId="5DCCC19E" w:rsidR="00D47F8F" w:rsidRDefault="00D47F8F" w:rsidP="00D47F8F">
      <w:pPr>
        <w:pStyle w:val="AssignmentsLevel2"/>
        <w:numPr>
          <w:ilvl w:val="0"/>
          <w:numId w:val="0"/>
        </w:numPr>
        <w:rPr>
          <w:bCs/>
        </w:rPr>
      </w:pPr>
      <w:r>
        <w:rPr>
          <w:b/>
        </w:rPr>
        <w:t>Discussion Question 1: Project Censored</w:t>
      </w:r>
      <w:r w:rsidRPr="00FF024C">
        <w:rPr>
          <w:b/>
        </w:rPr>
        <w:t>:</w:t>
      </w:r>
      <w:r w:rsidRPr="005B4031">
        <w:t xml:space="preserve"> </w:t>
      </w:r>
      <w:r w:rsidR="0066189F">
        <w:rPr>
          <w:bCs/>
        </w:rPr>
        <w:t>Provide one or more of the follow-up questions or prompts below to elicit further discussion. It is recommended that you post the follow-ups on Day 4 or 5</w:t>
      </w:r>
      <w:r>
        <w:rPr>
          <w:bCs/>
        </w:rPr>
        <w:t xml:space="preserve">. </w:t>
      </w:r>
    </w:p>
    <w:p w14:paraId="6F53C221" w14:textId="77777777" w:rsidR="00D47F8F" w:rsidRPr="005B4031" w:rsidRDefault="00D47F8F" w:rsidP="00D47F8F">
      <w:pPr>
        <w:pStyle w:val="AssignmentsLevel2"/>
        <w:numPr>
          <w:ilvl w:val="0"/>
          <w:numId w:val="0"/>
        </w:numPr>
      </w:pPr>
    </w:p>
    <w:p w14:paraId="3C8580C2" w14:textId="77CC23B3" w:rsidR="00D47F8F" w:rsidRDefault="00B837F6" w:rsidP="000F388C">
      <w:pPr>
        <w:pStyle w:val="ListParagraph"/>
        <w:numPr>
          <w:ilvl w:val="0"/>
          <w:numId w:val="58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Encourage students to review and provide feedback on each other’s findings. </w:t>
      </w:r>
    </w:p>
    <w:p w14:paraId="155BA4C0" w14:textId="77777777" w:rsidR="00B837F6" w:rsidRPr="00B837F6" w:rsidRDefault="00B837F6" w:rsidP="00B837F6">
      <w:pPr>
        <w:pStyle w:val="ListParagraph"/>
        <w:rPr>
          <w:rFonts w:cs="Arial"/>
          <w:szCs w:val="20"/>
        </w:rPr>
      </w:pPr>
    </w:p>
    <w:p w14:paraId="0802D8BA" w14:textId="36CFF9DA" w:rsidR="00F81A1A" w:rsidRDefault="00F81A1A" w:rsidP="00F81A1A">
      <w:pPr>
        <w:pStyle w:val="AssignmentsLevel2"/>
        <w:numPr>
          <w:ilvl w:val="0"/>
          <w:numId w:val="0"/>
        </w:numPr>
        <w:rPr>
          <w:bCs/>
        </w:rPr>
      </w:pPr>
      <w:r>
        <w:rPr>
          <w:b/>
        </w:rPr>
        <w:t>Discussion Question 2: Women in Magazines</w:t>
      </w:r>
      <w:r w:rsidRPr="00FF024C">
        <w:rPr>
          <w:b/>
        </w:rPr>
        <w:t>:</w:t>
      </w:r>
      <w:r w:rsidRPr="005B4031">
        <w:t xml:space="preserve"> </w:t>
      </w:r>
      <w:r w:rsidR="0066189F">
        <w:rPr>
          <w:bCs/>
        </w:rPr>
        <w:t>Provide one or more of the follow-up questions or prompts below to elicit further discussion. It is recommended that you post the follow-ups on Day 4 or 5</w:t>
      </w:r>
      <w:r>
        <w:rPr>
          <w:bCs/>
        </w:rPr>
        <w:t xml:space="preserve">. </w:t>
      </w:r>
    </w:p>
    <w:p w14:paraId="7F4F0334" w14:textId="77777777" w:rsidR="00D47F8F" w:rsidRDefault="00D47F8F">
      <w:pPr>
        <w:rPr>
          <w:rFonts w:cs="Arial"/>
          <w:szCs w:val="20"/>
        </w:rPr>
      </w:pPr>
    </w:p>
    <w:p w14:paraId="187C73FE" w14:textId="77777777" w:rsidR="002905AD" w:rsidRPr="002905AD" w:rsidRDefault="002905AD" w:rsidP="007C721C">
      <w:pPr>
        <w:pStyle w:val="ListParagraph"/>
        <w:numPr>
          <w:ilvl w:val="0"/>
          <w:numId w:val="58"/>
        </w:numPr>
        <w:rPr>
          <w:rFonts w:cs="Arial"/>
          <w:szCs w:val="20"/>
        </w:rPr>
      </w:pPr>
      <w:r>
        <w:rPr>
          <w:rFonts w:cs="Arial"/>
        </w:rPr>
        <w:t>How are women portrayed in magazines today?</w:t>
      </w:r>
    </w:p>
    <w:p w14:paraId="153ADDFA" w14:textId="1CB3B6CD" w:rsidR="00D47F8F" w:rsidRPr="00F81A1A" w:rsidRDefault="002905AD" w:rsidP="007C721C">
      <w:pPr>
        <w:pStyle w:val="ListParagraph"/>
        <w:numPr>
          <w:ilvl w:val="0"/>
          <w:numId w:val="58"/>
        </w:numPr>
        <w:rPr>
          <w:rFonts w:cs="Arial"/>
          <w:szCs w:val="20"/>
        </w:rPr>
      </w:pPr>
      <w:r>
        <w:rPr>
          <w:rFonts w:cs="Arial"/>
        </w:rPr>
        <w:t>How would you like to see women portrayed in magazines in the future?</w:t>
      </w:r>
    </w:p>
    <w:p w14:paraId="0E626B82" w14:textId="77777777" w:rsidR="00D47F8F" w:rsidRDefault="00D47F8F">
      <w:pPr>
        <w:rPr>
          <w:rFonts w:cs="Arial"/>
          <w:szCs w:val="20"/>
        </w:rPr>
      </w:pPr>
    </w:p>
    <w:p w14:paraId="4F122E9E" w14:textId="77777777" w:rsidR="00DD02DF" w:rsidRDefault="00DD02DF">
      <w:pPr>
        <w:rPr>
          <w:rFonts w:cs="Arial"/>
          <w:szCs w:val="20"/>
        </w:rPr>
      </w:pPr>
    </w:p>
    <w:p w14:paraId="70C309BA" w14:textId="0793464F" w:rsidR="00DD02DF" w:rsidRDefault="00DD02DF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14:paraId="37FD0630" w14:textId="77777777" w:rsidR="00D47F8F" w:rsidRDefault="00D47F8F">
      <w:pPr>
        <w:rPr>
          <w:rFonts w:cs="Arial"/>
          <w:szCs w:val="20"/>
        </w:rPr>
      </w:pP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2C1641" w:rsidRPr="0090566F" w14:paraId="09E771B0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D0244F" w14:textId="188491F5" w:rsidR="002C1641" w:rsidRPr="00842155" w:rsidRDefault="002C1641" w:rsidP="00902EEF">
            <w:pPr>
              <w:pStyle w:val="WeeklyTopicHeading1"/>
            </w:pPr>
            <w:bookmarkStart w:id="7" w:name="weekfour"/>
            <w:bookmarkStart w:id="8" w:name="_Toc358980897"/>
            <w:bookmarkEnd w:id="7"/>
            <w:r w:rsidRPr="0068364F">
              <w:t xml:space="preserve">Week </w:t>
            </w:r>
            <w:r w:rsidR="00902EEF">
              <w:t>4</w:t>
            </w:r>
            <w:r w:rsidRPr="0068364F">
              <w:t xml:space="preserve">: </w:t>
            </w:r>
            <w:bookmarkEnd w:id="8"/>
            <w:r w:rsidR="000F0E13">
              <w:t>The Business of Mass Media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D313B"/>
          </w:tcPr>
          <w:p w14:paraId="520DCB49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763C7F2A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BA4B7B" w:rsidRPr="00842155" w14:paraId="539EE067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F011122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36FAEE90" w14:textId="77777777" w:rsidR="00BA4B7B" w:rsidRPr="00842155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BA4B7B" w:rsidRPr="00AD4DE5" w14:paraId="55C37E39" w14:textId="77777777" w:rsidTr="00E84576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13C44F" w14:textId="759E3D08" w:rsidR="00BA4B7B" w:rsidRPr="00AD4DE5" w:rsidRDefault="000F0E13" w:rsidP="00D33FD7">
            <w:pPr>
              <w:pStyle w:val="ObjectiveBullet"/>
              <w:numPr>
                <w:ilvl w:val="1"/>
                <w:numId w:val="11"/>
              </w:numPr>
              <w:tabs>
                <w:tab w:val="clear" w:pos="0"/>
              </w:tabs>
            </w:pPr>
            <w:r w:rsidRPr="00AD4DE5">
              <w:t xml:space="preserve">Describe the roles of advertising and </w:t>
            </w:r>
            <w:r w:rsidR="00D33FD7">
              <w:t>p</w:t>
            </w:r>
            <w:r w:rsidR="00BD7985">
              <w:t xml:space="preserve">ublic </w:t>
            </w:r>
            <w:r w:rsidR="00D33FD7">
              <w:t>r</w:t>
            </w:r>
            <w:r w:rsidR="00F579B9">
              <w:t>elations (</w:t>
            </w:r>
            <w:r w:rsidRPr="00AD4DE5">
              <w:t>PR</w:t>
            </w:r>
            <w:r w:rsidR="00F579B9">
              <w:t>)</w:t>
            </w:r>
            <w:r w:rsidRPr="00AD4DE5">
              <w:t xml:space="preserve"> in mass media.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3E5ECBF6" w14:textId="7D6BAFCD" w:rsidR="00BA4B7B" w:rsidRPr="00AD4DE5" w:rsidRDefault="00167DF9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CLO2, CLO3</w:t>
            </w:r>
          </w:p>
        </w:tc>
      </w:tr>
      <w:tr w:rsidR="00BA4B7B" w:rsidRPr="00AD4DE5" w14:paraId="01EC7856" w14:textId="77777777" w:rsidTr="00E84576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7CE3316" w14:textId="134A988B" w:rsidR="00BA4B7B" w:rsidRPr="00AD4DE5" w:rsidRDefault="006B1C4B" w:rsidP="00FE0549">
            <w:pPr>
              <w:pStyle w:val="ObjectiveBullet"/>
              <w:numPr>
                <w:ilvl w:val="1"/>
                <w:numId w:val="11"/>
              </w:numPr>
            </w:pPr>
            <w:r>
              <w:t>Describe</w:t>
            </w:r>
            <w:r w:rsidR="000F0E13" w:rsidRPr="00AD4DE5">
              <w:t xml:space="preserve"> the social</w:t>
            </w:r>
            <w:r w:rsidR="0037462A">
              <w:t>, ethical</w:t>
            </w:r>
            <w:r>
              <w:t>,</w:t>
            </w:r>
            <w:r w:rsidR="000F0E13" w:rsidRPr="00AD4DE5">
              <w:t xml:space="preserve"> and political impact of the persuasive techniques used in contemporary advertising.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4C8ABFCA" w14:textId="274459D7" w:rsidR="00BA4B7B" w:rsidRPr="00AD4DE5" w:rsidRDefault="00167DF9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CLO3</w:t>
            </w:r>
          </w:p>
        </w:tc>
      </w:tr>
      <w:tr w:rsidR="00BA4B7B" w:rsidRPr="00AD4DE5" w14:paraId="3A66DCB5" w14:textId="77777777" w:rsidTr="00E84576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D12773" w14:textId="77777777" w:rsidR="00BA4B7B" w:rsidRPr="00AD4DE5" w:rsidRDefault="000F0E13" w:rsidP="00FE0549">
            <w:pPr>
              <w:pStyle w:val="ObjectiveBullet"/>
              <w:numPr>
                <w:ilvl w:val="1"/>
                <w:numId w:val="11"/>
              </w:numPr>
            </w:pPr>
            <w:r w:rsidRPr="00AD4DE5">
              <w:t>Analyze how the three basic mass media structures can transition to an info</w:t>
            </w:r>
            <w:r w:rsidR="0037462A">
              <w:t>rmation</w:t>
            </w:r>
            <w:r w:rsidRPr="00AD4DE5">
              <w:t xml:space="preserve"> economy.</w:t>
            </w:r>
          </w:p>
          <w:p w14:paraId="5DE34710" w14:textId="77777777" w:rsidR="000F0E13" w:rsidRPr="00AD4DE5" w:rsidRDefault="000F0E13" w:rsidP="000F0E13">
            <w:pPr>
              <w:pStyle w:val="ObjectiveBullet"/>
              <w:numPr>
                <w:ilvl w:val="0"/>
                <w:numId w:val="0"/>
              </w:numPr>
              <w:ind w:left="360"/>
            </w:pPr>
          </w:p>
          <w:p w14:paraId="732A0AF3" w14:textId="77777777" w:rsidR="000F0E13" w:rsidRPr="00AD4DE5" w:rsidRDefault="000F0E13" w:rsidP="00FE0549">
            <w:pPr>
              <w:pStyle w:val="ObjectiveBullet"/>
              <w:numPr>
                <w:ilvl w:val="1"/>
                <w:numId w:val="11"/>
              </w:numPr>
            </w:pPr>
            <w:r w:rsidRPr="00AD4DE5">
              <w:t>Evaluate specialization, global markets, and convergence as the current trends in mass media.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04374515" w14:textId="77777777" w:rsidR="00BA4B7B" w:rsidRDefault="00167DF9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CLO3</w:t>
            </w:r>
          </w:p>
          <w:p w14:paraId="6090144D" w14:textId="77777777" w:rsidR="00167DF9" w:rsidRDefault="00167DF9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  <w:p w14:paraId="2EF2F9D3" w14:textId="1267B2AE" w:rsidR="00167DF9" w:rsidRPr="00AD4DE5" w:rsidRDefault="00167DF9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CLO2, CLO3</w:t>
            </w:r>
          </w:p>
        </w:tc>
      </w:tr>
      <w:tr w:rsidR="00BA4B7B" w:rsidRPr="00842155" w14:paraId="1537CF9D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72DE96B" w14:textId="5761DE0A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5760634B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27CE21A5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29ED71E9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BA4B7B" w:rsidRPr="00842155" w14:paraId="4FFA30B5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92476F4" w14:textId="3AD02762" w:rsidR="00BA4B7B" w:rsidRPr="00E3447E" w:rsidRDefault="00BA4B7B" w:rsidP="000F0E13">
            <w:pPr>
              <w:ind w:left="360" w:hanging="360"/>
              <w:rPr>
                <w:rFonts w:cs="Arial"/>
                <w:szCs w:val="20"/>
              </w:rPr>
            </w:pPr>
            <w:r w:rsidRPr="00446623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Ch. </w:t>
            </w:r>
            <w:r w:rsidR="000F0E13">
              <w:rPr>
                <w:rFonts w:cs="Arial"/>
                <w:szCs w:val="20"/>
              </w:rPr>
              <w:t>11</w:t>
            </w:r>
            <w:r w:rsidR="00D33FD7">
              <w:rPr>
                <w:rFonts w:cs="Arial"/>
                <w:szCs w:val="20"/>
              </w:rPr>
              <w:t>–</w:t>
            </w:r>
            <w:r w:rsidR="000F0E13">
              <w:rPr>
                <w:rFonts w:cs="Arial"/>
                <w:szCs w:val="20"/>
              </w:rPr>
              <w:t>13</w:t>
            </w:r>
            <w:r w:rsidR="00391F09">
              <w:rPr>
                <w:rFonts w:cs="Arial"/>
                <w:szCs w:val="20"/>
              </w:rPr>
              <w:t xml:space="preserve"> of </w:t>
            </w:r>
            <w:r w:rsidR="00391F09" w:rsidRPr="00391F09">
              <w:rPr>
                <w:rFonts w:cs="Arial"/>
                <w:i/>
                <w:szCs w:val="20"/>
              </w:rPr>
              <w:t xml:space="preserve">Media &amp; </w:t>
            </w:r>
            <w:r w:rsidR="00D33FD7">
              <w:rPr>
                <w:rFonts w:cs="Arial"/>
                <w:i/>
                <w:szCs w:val="20"/>
              </w:rPr>
              <w:t>C</w:t>
            </w:r>
            <w:r w:rsidR="00391F09" w:rsidRPr="00391F09">
              <w:rPr>
                <w:rFonts w:cs="Arial"/>
                <w:i/>
                <w:szCs w:val="20"/>
              </w:rPr>
              <w:t>ulture</w:t>
            </w:r>
            <w:r w:rsidR="00391F09"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</w:tcPr>
          <w:p w14:paraId="26F43BF8" w14:textId="05966C60" w:rsidR="00BA4B7B" w:rsidRPr="009F6FAF" w:rsidRDefault="00C9669E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4.1, 4.2, 4.3, 4.4</w:t>
            </w:r>
          </w:p>
        </w:tc>
        <w:tc>
          <w:tcPr>
            <w:tcW w:w="1440" w:type="dxa"/>
          </w:tcPr>
          <w:p w14:paraId="02AD5DF5" w14:textId="77777777" w:rsidR="00BA4B7B" w:rsidRPr="009F6FAF" w:rsidRDefault="00BA4B7B" w:rsidP="00FD5474">
            <w:pPr>
              <w:rPr>
                <w:rFonts w:cs="Arial"/>
                <w:szCs w:val="20"/>
              </w:rPr>
            </w:pPr>
          </w:p>
        </w:tc>
      </w:tr>
      <w:tr w:rsidR="000F0E13" w:rsidRPr="007F339F" w14:paraId="57AEE7FE" w14:textId="77777777" w:rsidTr="00C64CA7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DF7FD3" w14:textId="5E83B783" w:rsidR="000F0E13" w:rsidRDefault="000F0E13" w:rsidP="00C64CA7">
            <w:pPr>
              <w:rPr>
                <w:rFonts w:cs="Arial"/>
                <w:szCs w:val="20"/>
              </w:rPr>
            </w:pPr>
            <w:r w:rsidRPr="000F0E13">
              <w:rPr>
                <w:rFonts w:cs="Arial"/>
                <w:b/>
                <w:szCs w:val="20"/>
              </w:rPr>
              <w:t>Watch</w:t>
            </w:r>
            <w:r>
              <w:rPr>
                <w:rFonts w:cs="Arial"/>
                <w:szCs w:val="20"/>
              </w:rPr>
              <w:t xml:space="preserve"> the following video:</w:t>
            </w:r>
          </w:p>
          <w:p w14:paraId="0937999F" w14:textId="77777777" w:rsidR="00FC2BC7" w:rsidRDefault="00FC2BC7" w:rsidP="00C64CA7">
            <w:pPr>
              <w:rPr>
                <w:rFonts w:cs="Arial"/>
                <w:szCs w:val="20"/>
              </w:rPr>
            </w:pPr>
          </w:p>
          <w:p w14:paraId="790BA025" w14:textId="5FE14822" w:rsidR="000F0E13" w:rsidRPr="0030729A" w:rsidRDefault="00D33FD7" w:rsidP="007C721C">
            <w:pPr>
              <w:pStyle w:val="ListParagraph"/>
              <w:numPr>
                <w:ilvl w:val="0"/>
                <w:numId w:val="46"/>
              </w:numPr>
              <w:rPr>
                <w:rFonts w:cs="Arial"/>
                <w:szCs w:val="20"/>
              </w:rPr>
            </w:pPr>
            <w:r>
              <w:t>“</w:t>
            </w:r>
            <w:hyperlink r:id="rId71" w:history="1">
              <w:r w:rsidR="00FC2BC7" w:rsidRPr="00F579B9">
                <w:rPr>
                  <w:rStyle w:val="Hyperlink"/>
                </w:rPr>
                <w:t>Social Media and the End of Gender</w:t>
              </w:r>
            </w:hyperlink>
            <w:r>
              <w:rPr>
                <w:rStyle w:val="Hyperlink"/>
              </w:rPr>
              <w:t>”</w:t>
            </w:r>
            <w:r w:rsidR="00FC2BC7">
              <w:t xml:space="preserve"> </w:t>
            </w:r>
            <w:r w:rsidR="00CF4A60">
              <w:t>(8.20)</w:t>
            </w:r>
          </w:p>
          <w:p w14:paraId="347577BB" w14:textId="77777777" w:rsidR="0030729A" w:rsidRDefault="0030729A" w:rsidP="0030729A">
            <w:pPr>
              <w:rPr>
                <w:rFonts w:cs="Arial"/>
                <w:szCs w:val="20"/>
              </w:rPr>
            </w:pPr>
          </w:p>
          <w:p w14:paraId="546B5189" w14:textId="4A77F717" w:rsidR="0030729A" w:rsidRPr="0030729A" w:rsidRDefault="0030729A" w:rsidP="0030729A">
            <w:pPr>
              <w:rPr>
                <w:rFonts w:cs="Arial"/>
                <w:szCs w:val="20"/>
              </w:rPr>
            </w:pPr>
            <w:r>
              <w:rPr>
                <w:b/>
                <w:bCs/>
              </w:rPr>
              <w:t>Post</w:t>
            </w:r>
            <w:r>
              <w:t xml:space="preserve"> any insights or questions you have from the video in the Week 4 Questions discussion forum.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3423DFFE" w14:textId="375C19FB" w:rsidR="000F0E13" w:rsidRPr="009F6FAF" w:rsidRDefault="00725877" w:rsidP="00C64CA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4.3, 4.4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F54EA57" w14:textId="30B03855" w:rsidR="000F0E13" w:rsidRPr="009F6FAF" w:rsidRDefault="00820BB6" w:rsidP="00C64CA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0.5hr</w:t>
            </w:r>
          </w:p>
        </w:tc>
      </w:tr>
      <w:tr w:rsidR="002C1641" w:rsidRPr="00842155" w14:paraId="6C1D6440" w14:textId="77777777" w:rsidTr="00FD5474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C06D3B0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CF3EDAA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14F16DCC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0D0DF930" w14:textId="1F09F102" w:rsidR="002C1641" w:rsidRPr="00842155" w:rsidRDefault="008E14A3" w:rsidP="00FD5474">
            <w:pPr>
              <w:ind w:left="360" w:hanging="36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0.5hr</w:t>
            </w:r>
          </w:p>
        </w:tc>
      </w:tr>
      <w:tr w:rsidR="002C1641" w:rsidRPr="00842155" w14:paraId="10C1DB79" w14:textId="77777777" w:rsidTr="00825CE5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10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E9BE5D5" w14:textId="77777777" w:rsidR="002C1641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Supplemental Learning Resources and Activities</w:t>
            </w:r>
            <w:r w:rsidRPr="005B10FE">
              <w:rPr>
                <w:rFonts w:cs="Arial"/>
                <w:i/>
                <w:szCs w:val="20"/>
              </w:rPr>
              <w:t xml:space="preserve">: These </w:t>
            </w:r>
            <w:r>
              <w:rPr>
                <w:rFonts w:cs="Arial"/>
                <w:i/>
                <w:szCs w:val="20"/>
              </w:rPr>
              <w:t xml:space="preserve">resources and </w:t>
            </w:r>
            <w:r w:rsidRPr="005B10FE">
              <w:rPr>
                <w:rFonts w:cs="Arial"/>
                <w:i/>
                <w:szCs w:val="20"/>
              </w:rPr>
              <w:t>activities provide further exploration of content, supplemental information, and skill building.</w:t>
            </w:r>
            <w:r>
              <w:rPr>
                <w:rFonts w:cs="Arial"/>
                <w:i/>
                <w:szCs w:val="20"/>
              </w:rPr>
              <w:t xml:space="preserve"> </w:t>
            </w:r>
            <w:r w:rsidRPr="005B10FE">
              <w:rPr>
                <w:rFonts w:cs="Arial"/>
                <w:i/>
                <w:szCs w:val="20"/>
              </w:rPr>
              <w:t xml:space="preserve">Students may complete </w:t>
            </w:r>
            <w:r>
              <w:rPr>
                <w:rFonts w:cs="Arial"/>
                <w:i/>
                <w:szCs w:val="20"/>
              </w:rPr>
              <w:t>items</w:t>
            </w:r>
            <w:r w:rsidRPr="005B10FE">
              <w:rPr>
                <w:rFonts w:cs="Arial"/>
                <w:i/>
                <w:szCs w:val="20"/>
              </w:rPr>
              <w:t xml:space="preserve"> in this section </w:t>
            </w:r>
            <w:r>
              <w:rPr>
                <w:rFonts w:cs="Arial"/>
                <w:i/>
                <w:szCs w:val="20"/>
              </w:rPr>
              <w:t xml:space="preserve">on their own or </w:t>
            </w:r>
            <w:r w:rsidRPr="005B10FE">
              <w:rPr>
                <w:rFonts w:cs="Arial"/>
                <w:i/>
                <w:szCs w:val="20"/>
              </w:rPr>
              <w:t>as selected by the instructor.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8D9DA"/>
          </w:tcPr>
          <w:p w14:paraId="7DCCFC82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</w:tcPr>
          <w:p w14:paraId="3C000927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686BF5CE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2C1641" w:rsidRPr="00F579B9" w14:paraId="31ACEB5B" w14:textId="77777777" w:rsidTr="00FD5474">
        <w:tc>
          <w:tcPr>
            <w:tcW w:w="10170" w:type="dxa"/>
            <w:gridSpan w:val="2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1B6363" w14:textId="5DB6D155" w:rsidR="000D65F2" w:rsidRPr="00BF4B15" w:rsidRDefault="00BF4B15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</w:rPr>
              <w:t>Vintage Ad Browser</w:t>
            </w:r>
          </w:p>
          <w:p w14:paraId="2BC0B4E4" w14:textId="77777777" w:rsidR="000D65F2" w:rsidRDefault="000D65F2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  <w:p w14:paraId="780D5931" w14:textId="1AE86646" w:rsidR="000D65F2" w:rsidRPr="00F579B9" w:rsidRDefault="000D65F2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BF4B15"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the ads in the </w:t>
            </w:r>
            <w:hyperlink r:id="rId72" w:history="1">
              <w:r w:rsidRPr="00E639A5">
                <w:rPr>
                  <w:rStyle w:val="Hyperlink"/>
                  <w:rFonts w:cs="Arial"/>
                  <w:szCs w:val="20"/>
                </w:rPr>
                <w:t>vintage ad browser</w:t>
              </w:r>
            </w:hyperlink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33239B65" w14:textId="28476612" w:rsidR="002C1641" w:rsidRPr="00F579B9" w:rsidRDefault="00C9669E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4.2</w:t>
            </w:r>
          </w:p>
        </w:tc>
        <w:tc>
          <w:tcPr>
            <w:tcW w:w="144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780D4F6C" w14:textId="58BB9E2E" w:rsidR="002C1641" w:rsidRPr="00F579B9" w:rsidRDefault="00820BB6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0.5hr</w:t>
            </w:r>
          </w:p>
        </w:tc>
      </w:tr>
      <w:tr w:rsidR="002C1641" w:rsidRPr="00842155" w14:paraId="5D9E9F4C" w14:textId="77777777" w:rsidTr="00FD5474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CDC51E" w14:textId="77777777" w:rsidR="002C1641" w:rsidRPr="00842155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E0FFF8A" w14:textId="77777777" w:rsidR="002C1641" w:rsidRPr="00842155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26CB43B3" w14:textId="77777777" w:rsidR="002C1641" w:rsidRPr="00842155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5EF0F973" w14:textId="60B407A3" w:rsidR="002C1641" w:rsidRPr="00842155" w:rsidRDefault="008E14A3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0.5hr</w:t>
            </w:r>
          </w:p>
        </w:tc>
      </w:tr>
      <w:tr w:rsidR="002C1641" w:rsidRPr="00842155" w14:paraId="5A927374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951FD61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lastRenderedPageBreak/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497232C0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3D11D8A6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70B13D88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0F0E13" w:rsidRPr="00842155" w14:paraId="58C6A7CC" w14:textId="77777777" w:rsidTr="00C64CA7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F641C75" w14:textId="4211AA37" w:rsidR="000F0E13" w:rsidRDefault="000F0E13" w:rsidP="00C64CA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Discussion Question 1</w:t>
            </w:r>
            <w:r w:rsidR="003A4182">
              <w:rPr>
                <w:rFonts w:cs="Arial"/>
                <w:b/>
                <w:szCs w:val="20"/>
              </w:rPr>
              <w:t xml:space="preserve">:  </w:t>
            </w:r>
            <w:r w:rsidR="00C9669E">
              <w:rPr>
                <w:rFonts w:cs="Arial"/>
                <w:b/>
                <w:szCs w:val="20"/>
              </w:rPr>
              <w:t>Health and Advertising</w:t>
            </w:r>
          </w:p>
          <w:p w14:paraId="7EA47CE2" w14:textId="77777777" w:rsidR="003A4182" w:rsidRDefault="003A4182" w:rsidP="00C64CA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0757D5C7" w14:textId="7E23FF6B" w:rsidR="009A791F" w:rsidRDefault="003A4182" w:rsidP="00C64CA7">
            <w:pPr>
              <w:tabs>
                <w:tab w:val="left" w:pos="2329"/>
              </w:tabs>
              <w:rPr>
                <w:rFonts w:cs="Arial"/>
                <w:i/>
                <w:szCs w:val="20"/>
              </w:rPr>
            </w:pPr>
            <w:r w:rsidRPr="003A4182"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</w:t>
            </w:r>
            <w:r w:rsidR="00D33FD7">
              <w:rPr>
                <w:rFonts w:cs="Arial"/>
                <w:szCs w:val="20"/>
              </w:rPr>
              <w:t>“</w:t>
            </w:r>
            <w:r>
              <w:rPr>
                <w:rFonts w:cs="Arial"/>
                <w:szCs w:val="20"/>
              </w:rPr>
              <w:t>Brand Integration, Everywhere</w:t>
            </w:r>
            <w:r w:rsidR="00D33FD7">
              <w:rPr>
                <w:rFonts w:cs="Arial"/>
                <w:szCs w:val="20"/>
              </w:rPr>
              <w:t>”</w:t>
            </w:r>
            <w:r>
              <w:rPr>
                <w:rFonts w:cs="Arial"/>
                <w:szCs w:val="20"/>
              </w:rPr>
              <w:t xml:space="preserve"> on p</w:t>
            </w:r>
            <w:r w:rsidR="00F579B9">
              <w:rPr>
                <w:rFonts w:cs="Arial"/>
                <w:szCs w:val="20"/>
              </w:rPr>
              <w:t>.</w:t>
            </w:r>
            <w:r>
              <w:rPr>
                <w:rFonts w:cs="Arial"/>
                <w:szCs w:val="20"/>
              </w:rPr>
              <w:t xml:space="preserve"> 404 of </w:t>
            </w:r>
            <w:r w:rsidRPr="003A4182">
              <w:rPr>
                <w:rFonts w:cs="Arial"/>
                <w:i/>
                <w:szCs w:val="20"/>
              </w:rPr>
              <w:t xml:space="preserve">Media </w:t>
            </w:r>
            <w:r w:rsidR="00D33FD7">
              <w:rPr>
                <w:rFonts w:cs="Arial"/>
                <w:i/>
                <w:szCs w:val="20"/>
              </w:rPr>
              <w:t>&amp;</w:t>
            </w:r>
            <w:r w:rsidR="00D33FD7" w:rsidRPr="003A4182">
              <w:rPr>
                <w:rFonts w:cs="Arial"/>
                <w:i/>
                <w:szCs w:val="20"/>
              </w:rPr>
              <w:t xml:space="preserve"> </w:t>
            </w:r>
            <w:r w:rsidRPr="003A4182">
              <w:rPr>
                <w:rFonts w:cs="Arial"/>
                <w:i/>
                <w:szCs w:val="20"/>
              </w:rPr>
              <w:t>Culture</w:t>
            </w:r>
            <w:r w:rsidR="00132ADD">
              <w:rPr>
                <w:rFonts w:cs="Arial"/>
                <w:i/>
                <w:szCs w:val="20"/>
              </w:rPr>
              <w:t xml:space="preserve">. </w:t>
            </w:r>
          </w:p>
          <w:p w14:paraId="639B6499" w14:textId="77777777" w:rsidR="00C9669E" w:rsidRDefault="00C9669E" w:rsidP="00C64CA7">
            <w:pPr>
              <w:tabs>
                <w:tab w:val="left" w:pos="2329"/>
              </w:tabs>
              <w:rPr>
                <w:rFonts w:cs="Arial"/>
                <w:i/>
                <w:szCs w:val="20"/>
              </w:rPr>
            </w:pPr>
          </w:p>
          <w:p w14:paraId="545B834A" w14:textId="35DC53D3" w:rsidR="00C9669E" w:rsidRPr="00CC2176" w:rsidRDefault="00C9669E" w:rsidP="00C9669E">
            <w:pPr>
              <w:pStyle w:val="Body"/>
              <w:tabs>
                <w:tab w:val="left" w:pos="2329"/>
              </w:tabs>
              <w:rPr>
                <w:color w:val="auto"/>
              </w:rPr>
            </w:pPr>
            <w:r w:rsidRPr="00CC2176">
              <w:rPr>
                <w:b/>
                <w:color w:val="auto"/>
              </w:rPr>
              <w:t>Pos</w:t>
            </w:r>
            <w:r w:rsidRPr="00CC2176">
              <w:rPr>
                <w:color w:val="auto"/>
              </w:rPr>
              <w:t>t a response in 150 to 20</w:t>
            </w:r>
            <w:r>
              <w:rPr>
                <w:color w:val="auto"/>
              </w:rPr>
              <w:t>0</w:t>
            </w:r>
            <w:r w:rsidR="00D33FD7">
              <w:rPr>
                <w:color w:val="auto"/>
              </w:rPr>
              <w:t xml:space="preserve"> </w:t>
            </w:r>
            <w:r>
              <w:rPr>
                <w:color w:val="auto"/>
              </w:rPr>
              <w:t>words on the</w:t>
            </w:r>
            <w:r w:rsidR="00D33FD7">
              <w:rPr>
                <w:color w:val="auto"/>
              </w:rPr>
              <w:t xml:space="preserve"> following</w:t>
            </w:r>
            <w:r>
              <w:rPr>
                <w:color w:val="auto"/>
              </w:rPr>
              <w:t xml:space="preserve"> questions, and provide </w:t>
            </w:r>
            <w:r>
              <w:t>specific examples to support your answers.</w:t>
            </w:r>
          </w:p>
          <w:p w14:paraId="4FB0E784" w14:textId="77777777" w:rsidR="009A791F" w:rsidRDefault="009A791F" w:rsidP="00C64CA7">
            <w:pPr>
              <w:tabs>
                <w:tab w:val="left" w:pos="2329"/>
              </w:tabs>
              <w:rPr>
                <w:rFonts w:cs="Arial"/>
                <w:i/>
                <w:szCs w:val="20"/>
              </w:rPr>
            </w:pPr>
          </w:p>
          <w:p w14:paraId="2A45C77A" w14:textId="7A735260" w:rsidR="009A791F" w:rsidRPr="00871975" w:rsidRDefault="009A791F" w:rsidP="007C721C">
            <w:pPr>
              <w:pStyle w:val="ListParagraph"/>
              <w:numPr>
                <w:ilvl w:val="0"/>
                <w:numId w:val="2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What are </w:t>
            </w:r>
            <w:r w:rsidR="00871975">
              <w:rPr>
                <w:rFonts w:cs="Arial"/>
                <w:szCs w:val="20"/>
              </w:rPr>
              <w:t>one or two</w:t>
            </w:r>
            <w:r>
              <w:rPr>
                <w:rFonts w:cs="Arial"/>
                <w:szCs w:val="20"/>
              </w:rPr>
              <w:t xml:space="preserve"> serious contemporary issues regarding health and advertising? Why is each issue controversial?</w:t>
            </w:r>
            <w:r w:rsidR="000560CB">
              <w:rPr>
                <w:rFonts w:cs="Arial"/>
                <w:szCs w:val="20"/>
              </w:rPr>
              <w:t xml:space="preserve"> </w:t>
            </w:r>
          </w:p>
          <w:p w14:paraId="277EEB81" w14:textId="77777777" w:rsidR="00871975" w:rsidRDefault="00871975" w:rsidP="00871975">
            <w:pPr>
              <w:pStyle w:val="ListParagraph"/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8236664" w14:textId="77777777" w:rsidR="00C9669E" w:rsidRDefault="00C9669E" w:rsidP="00C9669E">
            <w:pPr>
              <w:pStyle w:val="Body"/>
              <w:tabs>
                <w:tab w:val="left" w:pos="2329"/>
              </w:tabs>
            </w:pPr>
            <w:r w:rsidRPr="00FF024C">
              <w:t>Note</w:t>
            </w:r>
            <w:r w:rsidRPr="00D33FD7">
              <w:t>:</w:t>
            </w:r>
            <w:r w:rsidRPr="00CC2176">
              <w:t xml:space="preserve"> Initial answers to the question are due by 11:59 p.m. (Eastern time) on Thursday. </w:t>
            </w:r>
          </w:p>
          <w:p w14:paraId="611BE344" w14:textId="77777777" w:rsidR="00C9669E" w:rsidRDefault="00C9669E" w:rsidP="00C9669E">
            <w:pPr>
              <w:pStyle w:val="Body"/>
              <w:tabs>
                <w:tab w:val="left" w:pos="2329"/>
              </w:tabs>
            </w:pPr>
          </w:p>
          <w:p w14:paraId="52026238" w14:textId="13F67AF3" w:rsidR="00C9669E" w:rsidRPr="00C9669E" w:rsidRDefault="00C9669E" w:rsidP="00C9669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27EB1">
              <w:rPr>
                <w:b/>
              </w:rPr>
              <w:t>Respond</w:t>
            </w:r>
            <w:r>
              <w:rPr>
                <w:b/>
              </w:rPr>
              <w:t xml:space="preserve"> </w:t>
            </w:r>
            <w:r>
              <w:t>to at least three</w:t>
            </w:r>
            <w:r>
              <w:rPr>
                <w:b/>
              </w:rPr>
              <w:t xml:space="preserve"> </w:t>
            </w:r>
            <w:r>
              <w:t xml:space="preserve">students </w:t>
            </w:r>
            <w:r>
              <w:rPr>
                <w:rFonts w:cs="Arial"/>
                <w:szCs w:val="20"/>
              </w:rPr>
              <w:t>as to what you agree or disagree with in their answers</w:t>
            </w:r>
            <w:r>
              <w:t xml:space="preserve">. </w:t>
            </w:r>
            <w:r w:rsidRPr="00CC2176">
              <w:rPr>
                <w:rFonts w:cs="Arial"/>
                <w:szCs w:val="20"/>
              </w:rPr>
              <w:t>All responses must be posted by 11:59 p.m. (Eastern time) on Sunday.</w:t>
            </w:r>
            <w:r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407EE273" w14:textId="352C2F7A" w:rsidR="000F0E13" w:rsidRPr="00842155" w:rsidRDefault="00C9669E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4.1, </w:t>
            </w:r>
            <w:r w:rsidR="003A4182">
              <w:rPr>
                <w:rFonts w:cs="Arial"/>
                <w:szCs w:val="20"/>
              </w:rPr>
              <w:t>4.2</w:t>
            </w:r>
          </w:p>
        </w:tc>
        <w:tc>
          <w:tcPr>
            <w:tcW w:w="1440" w:type="dxa"/>
          </w:tcPr>
          <w:p w14:paraId="5EC22307" w14:textId="7C5A5F51" w:rsidR="000F0E13" w:rsidRPr="00842155" w:rsidRDefault="00820BB6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1hr</w:t>
            </w:r>
          </w:p>
        </w:tc>
      </w:tr>
      <w:tr w:rsidR="000F0E13" w:rsidRPr="00D82813" w14:paraId="032BA492" w14:textId="77777777" w:rsidTr="00C64CA7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820184C" w14:textId="179DB313" w:rsidR="000F0E13" w:rsidRPr="00D82813" w:rsidRDefault="000F0E13" w:rsidP="00C64CA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D82813">
              <w:rPr>
                <w:rFonts w:cs="Arial"/>
                <w:b/>
                <w:szCs w:val="20"/>
              </w:rPr>
              <w:t>Discussion Question 2</w:t>
            </w:r>
            <w:r w:rsidR="009A791F" w:rsidRPr="00D82813">
              <w:rPr>
                <w:rFonts w:cs="Arial"/>
                <w:b/>
                <w:szCs w:val="20"/>
              </w:rPr>
              <w:t xml:space="preserve">:  The Role of </w:t>
            </w:r>
            <w:r w:rsidR="007A4910" w:rsidRPr="00D82813">
              <w:rPr>
                <w:rFonts w:cs="Arial"/>
                <w:b/>
                <w:szCs w:val="20"/>
              </w:rPr>
              <w:t>PR</w:t>
            </w:r>
            <w:r w:rsidR="009A791F" w:rsidRPr="00D82813">
              <w:rPr>
                <w:rFonts w:cs="Arial"/>
                <w:b/>
                <w:szCs w:val="20"/>
              </w:rPr>
              <w:t xml:space="preserve"> in Mass Media</w:t>
            </w:r>
          </w:p>
          <w:p w14:paraId="6250F79F" w14:textId="77777777" w:rsidR="00FF7EE8" w:rsidRPr="00D82813" w:rsidRDefault="00FF7EE8" w:rsidP="00C64CA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528E2D85" w14:textId="23B13A43" w:rsidR="00C9669E" w:rsidRPr="00D82813" w:rsidRDefault="00C9669E" w:rsidP="00C9669E">
            <w:pPr>
              <w:pStyle w:val="Body"/>
              <w:tabs>
                <w:tab w:val="left" w:pos="2329"/>
              </w:tabs>
              <w:rPr>
                <w:color w:val="auto"/>
              </w:rPr>
            </w:pPr>
            <w:r w:rsidRPr="00D82813">
              <w:rPr>
                <w:b/>
                <w:color w:val="auto"/>
              </w:rPr>
              <w:t>Pos</w:t>
            </w:r>
            <w:r w:rsidRPr="00D82813">
              <w:rPr>
                <w:color w:val="auto"/>
              </w:rPr>
              <w:t>t a response in 150 to 200</w:t>
            </w:r>
            <w:r w:rsidR="00D33FD7">
              <w:rPr>
                <w:color w:val="auto"/>
              </w:rPr>
              <w:t xml:space="preserve"> </w:t>
            </w:r>
            <w:r w:rsidRPr="00D82813">
              <w:rPr>
                <w:color w:val="auto"/>
              </w:rPr>
              <w:t xml:space="preserve">words on the </w:t>
            </w:r>
            <w:r w:rsidR="00D33FD7">
              <w:rPr>
                <w:color w:val="auto"/>
              </w:rPr>
              <w:t xml:space="preserve">following </w:t>
            </w:r>
            <w:r w:rsidRPr="00D82813">
              <w:rPr>
                <w:color w:val="auto"/>
              </w:rPr>
              <w:t xml:space="preserve">questions, and provide </w:t>
            </w:r>
            <w:r w:rsidRPr="00D82813">
              <w:t>specific examples to support your answers.</w:t>
            </w:r>
          </w:p>
          <w:p w14:paraId="0187D1F4" w14:textId="337523C8" w:rsidR="00C9669E" w:rsidRPr="00D82813" w:rsidRDefault="00C9669E" w:rsidP="00C64CA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D82813">
              <w:rPr>
                <w:rFonts w:cs="Arial"/>
                <w:b/>
                <w:szCs w:val="20"/>
              </w:rPr>
              <w:t xml:space="preserve"> </w:t>
            </w:r>
          </w:p>
          <w:p w14:paraId="0C31CF5D" w14:textId="7DA07F49" w:rsidR="00132ADD" w:rsidRPr="00D82813" w:rsidRDefault="00C9669E" w:rsidP="007C721C">
            <w:pPr>
              <w:pStyle w:val="ListParagraph"/>
              <w:numPr>
                <w:ilvl w:val="0"/>
                <w:numId w:val="2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D82813">
              <w:rPr>
                <w:rFonts w:cs="Arial"/>
                <w:szCs w:val="20"/>
              </w:rPr>
              <w:t>What is</w:t>
            </w:r>
            <w:r w:rsidR="00275BAA" w:rsidRPr="00D82813">
              <w:rPr>
                <w:rFonts w:cs="Arial"/>
                <w:szCs w:val="20"/>
              </w:rPr>
              <w:t xml:space="preserve"> the role of </w:t>
            </w:r>
            <w:r w:rsidR="007A4910" w:rsidRPr="00D82813">
              <w:rPr>
                <w:rFonts w:cs="Arial"/>
                <w:szCs w:val="20"/>
              </w:rPr>
              <w:t>PR</w:t>
            </w:r>
            <w:r w:rsidR="00275BAA" w:rsidRPr="00D82813">
              <w:rPr>
                <w:rFonts w:cs="Arial"/>
                <w:szCs w:val="20"/>
              </w:rPr>
              <w:t xml:space="preserve"> in mass media</w:t>
            </w:r>
            <w:r w:rsidRPr="00D82813">
              <w:rPr>
                <w:rFonts w:cs="Arial"/>
                <w:szCs w:val="20"/>
              </w:rPr>
              <w:t>?</w:t>
            </w:r>
          </w:p>
          <w:p w14:paraId="6A1FA52C" w14:textId="602A1D09" w:rsidR="00C9669E" w:rsidRPr="00D82813" w:rsidRDefault="00820BB6" w:rsidP="007C721C">
            <w:pPr>
              <w:pStyle w:val="ListParagraph"/>
              <w:numPr>
                <w:ilvl w:val="0"/>
                <w:numId w:val="47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D82813">
              <w:rPr>
                <w:rFonts w:cs="Arial"/>
                <w:szCs w:val="20"/>
              </w:rPr>
              <w:t>Describe</w:t>
            </w:r>
            <w:r w:rsidR="00C9669E" w:rsidRPr="00D82813">
              <w:rPr>
                <w:rFonts w:cs="Arial"/>
                <w:szCs w:val="20"/>
              </w:rPr>
              <w:t xml:space="preserve"> an example </w:t>
            </w:r>
            <w:r w:rsidR="006E7FE8" w:rsidRPr="00D82813">
              <w:rPr>
                <w:rFonts w:cs="Arial"/>
                <w:szCs w:val="20"/>
              </w:rPr>
              <w:t xml:space="preserve">of the antagonism between journalism and </w:t>
            </w:r>
            <w:r w:rsidR="007A4910" w:rsidRPr="00D82813">
              <w:rPr>
                <w:rFonts w:cs="Arial"/>
                <w:szCs w:val="20"/>
              </w:rPr>
              <w:t>PR</w:t>
            </w:r>
            <w:r w:rsidR="006E7FE8" w:rsidRPr="00D82813">
              <w:rPr>
                <w:rFonts w:cs="Arial"/>
                <w:szCs w:val="20"/>
              </w:rPr>
              <w:t xml:space="preserve">. </w:t>
            </w:r>
          </w:p>
          <w:p w14:paraId="2A6229FF" w14:textId="77777777" w:rsidR="00275BAA" w:rsidRPr="00D82813" w:rsidRDefault="00275BAA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B1978EE" w14:textId="77777777" w:rsidR="00C9669E" w:rsidRPr="00D82813" w:rsidRDefault="00C9669E" w:rsidP="00C9669E">
            <w:pPr>
              <w:pStyle w:val="Body"/>
              <w:tabs>
                <w:tab w:val="left" w:pos="2329"/>
              </w:tabs>
            </w:pPr>
            <w:r w:rsidRPr="00FF024C">
              <w:t>Note</w:t>
            </w:r>
            <w:r w:rsidRPr="00D33FD7">
              <w:t>:</w:t>
            </w:r>
            <w:r w:rsidRPr="00D82813">
              <w:t xml:space="preserve"> Initial answers to the question are due by 11:59 p.m. (Eastern time) on Thursday. </w:t>
            </w:r>
          </w:p>
          <w:p w14:paraId="6B40FD0D" w14:textId="77777777" w:rsidR="00C9669E" w:rsidRPr="00D82813" w:rsidRDefault="00C9669E" w:rsidP="00C9669E">
            <w:pPr>
              <w:pStyle w:val="Body"/>
              <w:tabs>
                <w:tab w:val="left" w:pos="2329"/>
              </w:tabs>
            </w:pPr>
          </w:p>
          <w:p w14:paraId="0E799F9E" w14:textId="3738DD93" w:rsidR="009A791F" w:rsidRPr="00D82813" w:rsidRDefault="00C9669E" w:rsidP="00C9669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82813">
              <w:rPr>
                <w:b/>
              </w:rPr>
              <w:t xml:space="preserve">Respond </w:t>
            </w:r>
            <w:r w:rsidRPr="00D82813">
              <w:t>to at least three</w:t>
            </w:r>
            <w:r w:rsidRPr="00D82813">
              <w:rPr>
                <w:b/>
              </w:rPr>
              <w:t xml:space="preserve"> </w:t>
            </w:r>
            <w:r w:rsidRPr="00D82813">
              <w:t xml:space="preserve">students </w:t>
            </w:r>
            <w:r w:rsidRPr="00D82813">
              <w:rPr>
                <w:rFonts w:cs="Arial"/>
                <w:szCs w:val="20"/>
              </w:rPr>
              <w:t>as to what you agree or disagree with in their answers</w:t>
            </w:r>
            <w:r w:rsidRPr="00D82813">
              <w:t xml:space="preserve">. </w:t>
            </w:r>
            <w:r w:rsidRPr="00D82813">
              <w:rPr>
                <w:rFonts w:cs="Arial"/>
                <w:szCs w:val="20"/>
              </w:rPr>
              <w:t>All responses must be posted by 11:59 p.m. (Eastern time) on Sunday.</w:t>
            </w:r>
          </w:p>
        </w:tc>
        <w:tc>
          <w:tcPr>
            <w:tcW w:w="1440" w:type="dxa"/>
          </w:tcPr>
          <w:p w14:paraId="6AED352E" w14:textId="77777777" w:rsidR="000F0E13" w:rsidRPr="00D82813" w:rsidRDefault="003A4182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82813">
              <w:rPr>
                <w:rFonts w:cs="Arial"/>
                <w:szCs w:val="20"/>
              </w:rPr>
              <w:t>4.1</w:t>
            </w:r>
          </w:p>
        </w:tc>
        <w:tc>
          <w:tcPr>
            <w:tcW w:w="1440" w:type="dxa"/>
          </w:tcPr>
          <w:p w14:paraId="291E1C2D" w14:textId="5A556DAA" w:rsidR="000F0E13" w:rsidRPr="00D82813" w:rsidRDefault="00820BB6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82813">
              <w:rPr>
                <w:rFonts w:cs="Arial"/>
                <w:szCs w:val="20"/>
              </w:rPr>
              <w:t>Discussion Board = 1hr</w:t>
            </w:r>
          </w:p>
        </w:tc>
      </w:tr>
      <w:tr w:rsidR="003A4182" w:rsidRPr="00842155" w14:paraId="035F5B04" w14:textId="77777777" w:rsidTr="00C64CA7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C552DAF" w14:textId="77777777" w:rsidR="003A4182" w:rsidRDefault="003A4182" w:rsidP="00C64CA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 xml:space="preserve">Discussion Question </w:t>
            </w:r>
            <w:r>
              <w:rPr>
                <w:rFonts w:cs="Arial"/>
                <w:b/>
                <w:szCs w:val="20"/>
              </w:rPr>
              <w:t>3</w:t>
            </w:r>
            <w:r w:rsidR="006E7DA7">
              <w:rPr>
                <w:rFonts w:cs="Arial"/>
                <w:b/>
                <w:szCs w:val="20"/>
              </w:rPr>
              <w:t xml:space="preserve">:  </w:t>
            </w:r>
            <w:r w:rsidR="004F733D">
              <w:rPr>
                <w:rFonts w:cs="Arial"/>
                <w:b/>
                <w:szCs w:val="20"/>
              </w:rPr>
              <w:t>The T</w:t>
            </w:r>
            <w:r w:rsidR="006E7DA7">
              <w:rPr>
                <w:rFonts w:cs="Arial"/>
                <w:b/>
                <w:szCs w:val="20"/>
              </w:rPr>
              <w:t>ransition to an Information Economy</w:t>
            </w:r>
          </w:p>
          <w:p w14:paraId="2AC678B5" w14:textId="77777777" w:rsidR="004345D7" w:rsidRDefault="004345D7" w:rsidP="00C64CA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2DF3CB0D" w14:textId="5AA6952C" w:rsidR="00820BB6" w:rsidRPr="00CC2176" w:rsidRDefault="00820BB6" w:rsidP="00820BB6">
            <w:pPr>
              <w:pStyle w:val="Body"/>
              <w:tabs>
                <w:tab w:val="left" w:pos="2329"/>
              </w:tabs>
              <w:rPr>
                <w:color w:val="auto"/>
              </w:rPr>
            </w:pPr>
            <w:r w:rsidRPr="00CC2176">
              <w:rPr>
                <w:b/>
                <w:color w:val="auto"/>
              </w:rPr>
              <w:t>Pos</w:t>
            </w:r>
            <w:r w:rsidRPr="00CC2176">
              <w:rPr>
                <w:color w:val="auto"/>
              </w:rPr>
              <w:t>t a response in 150 to 20</w:t>
            </w:r>
            <w:r>
              <w:rPr>
                <w:color w:val="auto"/>
              </w:rPr>
              <w:t>0</w:t>
            </w:r>
            <w:r w:rsidR="00D33FD7">
              <w:rPr>
                <w:color w:val="auto"/>
              </w:rPr>
              <w:t xml:space="preserve"> </w:t>
            </w:r>
            <w:r>
              <w:rPr>
                <w:color w:val="auto"/>
              </w:rPr>
              <w:t>words on the</w:t>
            </w:r>
            <w:r w:rsidR="00D33FD7">
              <w:rPr>
                <w:color w:val="auto"/>
              </w:rPr>
              <w:t xml:space="preserve"> following</w:t>
            </w:r>
            <w:r>
              <w:rPr>
                <w:color w:val="auto"/>
              </w:rPr>
              <w:t xml:space="preserve"> questions, and provide </w:t>
            </w:r>
            <w:r>
              <w:t>specific examples to support your answers.</w:t>
            </w:r>
          </w:p>
          <w:p w14:paraId="3C97FDE3" w14:textId="77777777" w:rsidR="00820BB6" w:rsidRDefault="00820BB6" w:rsidP="00C64CA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37B45E50" w14:textId="37EF688C" w:rsidR="00BD7985" w:rsidRDefault="00BD7985" w:rsidP="007C721C">
            <w:pPr>
              <w:pStyle w:val="ListParagraph"/>
              <w:numPr>
                <w:ilvl w:val="0"/>
                <w:numId w:val="29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How can the three basic mass media structures transition to an information economy?</w:t>
            </w:r>
          </w:p>
          <w:p w14:paraId="58355349" w14:textId="77777777" w:rsidR="00820BB6" w:rsidRDefault="00C10F77" w:rsidP="007C721C">
            <w:pPr>
              <w:pStyle w:val="ListParagraph"/>
              <w:numPr>
                <w:ilvl w:val="0"/>
                <w:numId w:val="29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What are some of society’s key expectations of its media organizations?</w:t>
            </w:r>
          </w:p>
          <w:p w14:paraId="4E8630DC" w14:textId="2701802A" w:rsidR="00C10F77" w:rsidRDefault="00820BB6" w:rsidP="007C721C">
            <w:pPr>
              <w:pStyle w:val="ListParagraph"/>
              <w:numPr>
                <w:ilvl w:val="0"/>
                <w:numId w:val="29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</w:t>
            </w:r>
            <w:r w:rsidR="00C10F77">
              <w:rPr>
                <w:rFonts w:cs="Arial"/>
                <w:szCs w:val="20"/>
              </w:rPr>
              <w:t>hich org</w:t>
            </w:r>
            <w:r w:rsidR="00452F8E">
              <w:rPr>
                <w:rFonts w:cs="Arial"/>
                <w:szCs w:val="20"/>
              </w:rPr>
              <w:t>anization</w:t>
            </w:r>
            <w:r w:rsidR="00C10F77">
              <w:rPr>
                <w:rFonts w:cs="Arial"/>
                <w:szCs w:val="20"/>
              </w:rPr>
              <w:t>s do you thin</w:t>
            </w:r>
            <w:r>
              <w:rPr>
                <w:rFonts w:cs="Arial"/>
                <w:szCs w:val="20"/>
              </w:rPr>
              <w:t xml:space="preserve">k best meet those expectations? How? </w:t>
            </w:r>
          </w:p>
          <w:p w14:paraId="074E3C78" w14:textId="77777777" w:rsidR="006E7DA7" w:rsidRDefault="006E7DA7" w:rsidP="00C64CA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45AC3B6E" w14:textId="77777777" w:rsidR="00820BB6" w:rsidRDefault="00820BB6" w:rsidP="00820BB6">
            <w:pPr>
              <w:pStyle w:val="Body"/>
              <w:tabs>
                <w:tab w:val="left" w:pos="2329"/>
              </w:tabs>
            </w:pPr>
            <w:r w:rsidRPr="00FF024C">
              <w:t>Note</w:t>
            </w:r>
            <w:r w:rsidRPr="00D33FD7">
              <w:t>:</w:t>
            </w:r>
            <w:r w:rsidRPr="00CC2176">
              <w:t xml:space="preserve"> Initial answers to the question are due by 11:59 p.m. (Eastern time) on Thursday. </w:t>
            </w:r>
          </w:p>
          <w:p w14:paraId="7B70B6C9" w14:textId="77777777" w:rsidR="00820BB6" w:rsidRDefault="00820BB6" w:rsidP="00820BB6">
            <w:pPr>
              <w:pStyle w:val="Body"/>
              <w:tabs>
                <w:tab w:val="left" w:pos="2329"/>
              </w:tabs>
            </w:pPr>
          </w:p>
          <w:p w14:paraId="7698FEE8" w14:textId="3419A96A" w:rsidR="004F733D" w:rsidRPr="00452F8E" w:rsidRDefault="00820BB6" w:rsidP="00452F8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127EB1">
              <w:rPr>
                <w:b/>
              </w:rPr>
              <w:t>Respond</w:t>
            </w:r>
            <w:r>
              <w:rPr>
                <w:b/>
              </w:rPr>
              <w:t xml:space="preserve"> </w:t>
            </w:r>
            <w:r>
              <w:t>to at least three</w:t>
            </w:r>
            <w:r>
              <w:rPr>
                <w:b/>
              </w:rPr>
              <w:t xml:space="preserve"> </w:t>
            </w:r>
            <w:r>
              <w:t xml:space="preserve">students </w:t>
            </w:r>
            <w:r>
              <w:rPr>
                <w:rFonts w:cs="Arial"/>
                <w:szCs w:val="20"/>
              </w:rPr>
              <w:t>as to what you agree or disagree with in their answers</w:t>
            </w:r>
            <w:r>
              <w:t xml:space="preserve">. </w:t>
            </w:r>
            <w:r w:rsidRPr="00CC2176">
              <w:rPr>
                <w:rFonts w:cs="Arial"/>
                <w:szCs w:val="20"/>
              </w:rPr>
              <w:t>All responses must be posted by 11:59 p.m. (Eastern time) on Sunday.</w:t>
            </w:r>
          </w:p>
        </w:tc>
        <w:tc>
          <w:tcPr>
            <w:tcW w:w="1440" w:type="dxa"/>
          </w:tcPr>
          <w:p w14:paraId="6677F953" w14:textId="77777777" w:rsidR="003A4182" w:rsidRPr="00842155" w:rsidRDefault="003A4182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4.3, 4.4</w:t>
            </w:r>
          </w:p>
        </w:tc>
        <w:tc>
          <w:tcPr>
            <w:tcW w:w="1440" w:type="dxa"/>
          </w:tcPr>
          <w:p w14:paraId="23A4C67C" w14:textId="21EE796B" w:rsidR="003A4182" w:rsidRDefault="00767797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1hr</w:t>
            </w:r>
          </w:p>
        </w:tc>
      </w:tr>
      <w:tr w:rsidR="000F0E13" w:rsidRPr="007F339F" w14:paraId="1B5B924D" w14:textId="77777777" w:rsidTr="00C64CA7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33655E" w14:textId="7C72C06B" w:rsidR="000F0E13" w:rsidRPr="008D3977" w:rsidRDefault="006B1C4B" w:rsidP="00C64CA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Idiots and Objects: </w:t>
            </w:r>
            <w:r w:rsidR="008D3977" w:rsidRPr="008D3977">
              <w:rPr>
                <w:rFonts w:cs="Arial"/>
                <w:b/>
                <w:szCs w:val="20"/>
              </w:rPr>
              <w:t>Stereotyping in Advertising</w:t>
            </w:r>
          </w:p>
          <w:p w14:paraId="5AC4BAD6" w14:textId="77777777" w:rsidR="008D3977" w:rsidRDefault="008D3977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DBC62BA" w14:textId="43B59C90" w:rsidR="00132ADD" w:rsidRDefault="008D3977" w:rsidP="00FC324C">
            <w:pPr>
              <w:rPr>
                <w:rFonts w:cs="Arial"/>
                <w:i/>
                <w:szCs w:val="20"/>
              </w:rPr>
            </w:pPr>
            <w:r w:rsidRPr="008D3977">
              <w:rPr>
                <w:rFonts w:cs="Arial"/>
                <w:b/>
                <w:szCs w:val="20"/>
              </w:rPr>
              <w:t xml:space="preserve">Review </w:t>
            </w:r>
            <w:hyperlink r:id="rId73" w:history="1">
              <w:r w:rsidR="000D65F2" w:rsidRPr="00E639A5">
                <w:rPr>
                  <w:rStyle w:val="Hyperlink"/>
                  <w:rFonts w:cs="Arial"/>
                  <w:szCs w:val="20"/>
                </w:rPr>
                <w:t>vintage ad browser</w:t>
              </w:r>
            </w:hyperlink>
            <w:r w:rsidR="000D65F2">
              <w:rPr>
                <w:rFonts w:cs="Arial"/>
                <w:szCs w:val="20"/>
              </w:rPr>
              <w:t xml:space="preserve"> and </w:t>
            </w:r>
            <w:r w:rsidR="00D33FD7">
              <w:rPr>
                <w:rFonts w:cs="Arial"/>
                <w:szCs w:val="20"/>
              </w:rPr>
              <w:t>“</w:t>
            </w:r>
            <w:r>
              <w:rPr>
                <w:rFonts w:cs="Arial"/>
                <w:szCs w:val="20"/>
              </w:rPr>
              <w:t>Case Study: Idiots and Objects: Stereotyping in Advertising</w:t>
            </w:r>
            <w:r w:rsidR="00D33FD7">
              <w:rPr>
                <w:rFonts w:cs="Arial"/>
                <w:szCs w:val="20"/>
              </w:rPr>
              <w:t>”</w:t>
            </w:r>
            <w:r>
              <w:rPr>
                <w:rFonts w:cs="Arial"/>
                <w:szCs w:val="20"/>
              </w:rPr>
              <w:t xml:space="preserve"> on p</w:t>
            </w:r>
            <w:r w:rsidR="00132ADD">
              <w:rPr>
                <w:rFonts w:cs="Arial"/>
                <w:szCs w:val="20"/>
              </w:rPr>
              <w:t>.</w:t>
            </w:r>
            <w:r>
              <w:rPr>
                <w:rFonts w:cs="Arial"/>
                <w:szCs w:val="20"/>
              </w:rPr>
              <w:t xml:space="preserve"> 401 of </w:t>
            </w:r>
            <w:r w:rsidRPr="008D3977">
              <w:rPr>
                <w:rFonts w:cs="Arial"/>
                <w:i/>
                <w:szCs w:val="20"/>
              </w:rPr>
              <w:t xml:space="preserve">Media </w:t>
            </w:r>
            <w:r w:rsidR="00D33FD7">
              <w:rPr>
                <w:rFonts w:cs="Arial"/>
                <w:i/>
                <w:szCs w:val="20"/>
              </w:rPr>
              <w:t>&amp;</w:t>
            </w:r>
            <w:r w:rsidR="00D33FD7" w:rsidRPr="008D3977">
              <w:rPr>
                <w:rFonts w:cs="Arial"/>
                <w:i/>
                <w:szCs w:val="20"/>
              </w:rPr>
              <w:t xml:space="preserve"> </w:t>
            </w:r>
            <w:r w:rsidRPr="008D3977">
              <w:rPr>
                <w:rFonts w:cs="Arial"/>
                <w:i/>
                <w:szCs w:val="20"/>
              </w:rPr>
              <w:t>Culture.</w:t>
            </w:r>
            <w:r>
              <w:rPr>
                <w:rFonts w:cs="Arial"/>
                <w:i/>
                <w:szCs w:val="20"/>
              </w:rPr>
              <w:t xml:space="preserve"> </w:t>
            </w:r>
          </w:p>
          <w:p w14:paraId="2F7E365F" w14:textId="77777777" w:rsidR="00132ADD" w:rsidRDefault="00132ADD" w:rsidP="00FC324C">
            <w:pPr>
              <w:rPr>
                <w:rFonts w:cs="Arial"/>
                <w:i/>
                <w:szCs w:val="20"/>
              </w:rPr>
            </w:pPr>
          </w:p>
          <w:p w14:paraId="6E0C43CF" w14:textId="29442983" w:rsidR="00820BB6" w:rsidRDefault="00820BB6" w:rsidP="00820BB6">
            <w:pPr>
              <w:tabs>
                <w:tab w:val="left" w:pos="910"/>
              </w:tabs>
            </w:pPr>
            <w:r w:rsidRPr="00F52625">
              <w:rPr>
                <w:rFonts w:cs="Arial"/>
                <w:b/>
                <w:szCs w:val="20"/>
              </w:rPr>
              <w:t>Write</w:t>
            </w:r>
            <w:r>
              <w:rPr>
                <w:rFonts w:cs="Arial"/>
                <w:szCs w:val="20"/>
              </w:rPr>
              <w:t xml:space="preserve"> a 350- to 500-word (1- </w:t>
            </w:r>
            <w:r w:rsidR="00D33FD7">
              <w:rPr>
                <w:rFonts w:cs="Arial"/>
                <w:szCs w:val="20"/>
              </w:rPr>
              <w:t xml:space="preserve">to </w:t>
            </w:r>
            <w:r>
              <w:rPr>
                <w:rFonts w:cs="Arial"/>
                <w:szCs w:val="20"/>
              </w:rPr>
              <w:t>1.5</w:t>
            </w:r>
            <w:r w:rsidR="00D33FD7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>page) paper in which you discuss the role of advertising in transforming America into a consumer society</w:t>
            </w:r>
            <w:r>
              <w:t xml:space="preserve">. </w:t>
            </w:r>
          </w:p>
          <w:p w14:paraId="6792617F" w14:textId="77777777" w:rsidR="00820BB6" w:rsidRDefault="00820BB6" w:rsidP="00820BB6">
            <w:pPr>
              <w:tabs>
                <w:tab w:val="left" w:pos="910"/>
              </w:tabs>
            </w:pPr>
          </w:p>
          <w:p w14:paraId="75B3245E" w14:textId="1817AC15" w:rsidR="00820BB6" w:rsidRDefault="00820BB6" w:rsidP="00820BB6">
            <w:pPr>
              <w:tabs>
                <w:tab w:val="left" w:pos="910"/>
              </w:tabs>
            </w:pPr>
            <w:r>
              <w:rPr>
                <w:b/>
              </w:rPr>
              <w:t>Answer</w:t>
            </w:r>
            <w:r>
              <w:t xml:space="preserve"> each </w:t>
            </w:r>
            <w:r w:rsidR="00D33FD7">
              <w:t xml:space="preserve">of the following </w:t>
            </w:r>
            <w:r>
              <w:t>question</w:t>
            </w:r>
            <w:r w:rsidR="00D33FD7">
              <w:t>s</w:t>
            </w:r>
            <w:r>
              <w:t xml:space="preserve">, and refer to the case study as an example in your responses. </w:t>
            </w:r>
          </w:p>
          <w:p w14:paraId="6FB970CB" w14:textId="77777777" w:rsidR="008D3977" w:rsidRDefault="008D3977" w:rsidP="008D397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C83C6A1" w14:textId="1E96D74C" w:rsidR="008D3977" w:rsidRPr="00B837F6" w:rsidRDefault="008D3977" w:rsidP="007C721C">
            <w:pPr>
              <w:pStyle w:val="ListParagraph"/>
              <w:numPr>
                <w:ilvl w:val="0"/>
                <w:numId w:val="4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B837F6">
              <w:rPr>
                <w:rFonts w:cs="Arial"/>
                <w:szCs w:val="20"/>
              </w:rPr>
              <w:t>What influences did visual culture exert on advertising?</w:t>
            </w:r>
            <w:r w:rsidR="00B837F6" w:rsidRPr="00B837F6">
              <w:rPr>
                <w:rFonts w:cs="Arial"/>
                <w:szCs w:val="20"/>
              </w:rPr>
              <w:t xml:space="preserve"> P</w:t>
            </w:r>
            <w:r w:rsidR="000D65F2" w:rsidRPr="00B837F6">
              <w:rPr>
                <w:rFonts w:cs="Arial"/>
                <w:szCs w:val="20"/>
              </w:rPr>
              <w:t xml:space="preserve">ick one ad from </w:t>
            </w:r>
            <w:r w:rsidR="00B837F6" w:rsidRPr="00B837F6">
              <w:rPr>
                <w:rFonts w:cs="Arial"/>
                <w:szCs w:val="20"/>
              </w:rPr>
              <w:t>the vintage ad browser</w:t>
            </w:r>
            <w:r w:rsidR="00D33FD7">
              <w:rPr>
                <w:rFonts w:cs="Arial"/>
                <w:szCs w:val="20"/>
              </w:rPr>
              <w:t>,</w:t>
            </w:r>
            <w:r w:rsidR="000D65F2" w:rsidRPr="00B837F6">
              <w:rPr>
                <w:rFonts w:cs="Arial"/>
                <w:szCs w:val="20"/>
              </w:rPr>
              <w:t xml:space="preserve"> and use it to support your answer.</w:t>
            </w:r>
            <w:r w:rsidR="00D33FD7">
              <w:rPr>
                <w:rFonts w:cs="Arial"/>
                <w:szCs w:val="20"/>
              </w:rPr>
              <w:br/>
            </w:r>
          </w:p>
          <w:p w14:paraId="0667D5D3" w14:textId="1BCE39E1" w:rsidR="008D3977" w:rsidRDefault="008D3977" w:rsidP="007C721C">
            <w:pPr>
              <w:pStyle w:val="ListParagraph"/>
              <w:numPr>
                <w:ilvl w:val="0"/>
                <w:numId w:val="4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How do the common persuasive techniques used in advertising work?</w:t>
            </w:r>
            <w:r w:rsidR="00D33FD7">
              <w:rPr>
                <w:rFonts w:cs="Arial"/>
                <w:szCs w:val="20"/>
              </w:rPr>
              <w:br/>
            </w:r>
          </w:p>
          <w:p w14:paraId="5882B021" w14:textId="5F316FED" w:rsidR="008D3977" w:rsidRPr="007D7161" w:rsidRDefault="008D3977" w:rsidP="007C721C">
            <w:pPr>
              <w:pStyle w:val="ListParagraph"/>
              <w:numPr>
                <w:ilvl w:val="0"/>
                <w:numId w:val="4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How does the association principle work</w:t>
            </w:r>
            <w:r w:rsidR="00D65721">
              <w:rPr>
                <w:rFonts w:cs="Arial"/>
                <w:szCs w:val="20"/>
              </w:rPr>
              <w:t>? W</w:t>
            </w:r>
            <w:r>
              <w:rPr>
                <w:rFonts w:cs="Arial"/>
                <w:szCs w:val="20"/>
              </w:rPr>
              <w:t>hy is it an effective way to analyze advertising?</w:t>
            </w:r>
            <w:r w:rsidR="007D7161">
              <w:rPr>
                <w:rFonts w:cs="Arial"/>
                <w:szCs w:val="20"/>
              </w:rPr>
              <w:t xml:space="preserve"> </w:t>
            </w:r>
            <w:r w:rsidRPr="007D7161">
              <w:rPr>
                <w:rFonts w:cs="Arial"/>
                <w:szCs w:val="20"/>
              </w:rPr>
              <w:t>What is the disassociation corollary?</w:t>
            </w:r>
            <w:r w:rsidR="00D33FD7">
              <w:rPr>
                <w:rFonts w:cs="Arial"/>
                <w:szCs w:val="20"/>
              </w:rPr>
              <w:br/>
            </w:r>
          </w:p>
          <w:p w14:paraId="28ABCFD6" w14:textId="77777777" w:rsidR="008D3977" w:rsidRPr="008D3977" w:rsidRDefault="008D3977" w:rsidP="007C721C">
            <w:pPr>
              <w:pStyle w:val="ListParagraph"/>
              <w:numPr>
                <w:ilvl w:val="0"/>
                <w:numId w:val="4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Why are so many people critical of advertising?</w:t>
            </w:r>
          </w:p>
          <w:p w14:paraId="78AC50CA" w14:textId="77777777" w:rsidR="008D3977" w:rsidRDefault="008D3977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2510328" w14:textId="05A44F4C" w:rsidR="00820BB6" w:rsidRPr="007F339F" w:rsidRDefault="00820BB6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F52625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paper through Blackboard.</w:t>
            </w:r>
          </w:p>
        </w:tc>
        <w:tc>
          <w:tcPr>
            <w:tcW w:w="1440" w:type="dxa"/>
          </w:tcPr>
          <w:p w14:paraId="58F2FB22" w14:textId="77777777" w:rsidR="000F0E13" w:rsidRPr="009F6FAF" w:rsidRDefault="003A4182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4.1, 4.2</w:t>
            </w:r>
          </w:p>
        </w:tc>
        <w:tc>
          <w:tcPr>
            <w:tcW w:w="1440" w:type="dxa"/>
          </w:tcPr>
          <w:p w14:paraId="7C992CE0" w14:textId="3E332D5E" w:rsidR="000F0E13" w:rsidRPr="009F6FAF" w:rsidRDefault="00820BB6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Case Study = 1hr</w:t>
            </w:r>
          </w:p>
        </w:tc>
      </w:tr>
      <w:tr w:rsidR="000F0E13" w:rsidRPr="007F339F" w14:paraId="4485F74A" w14:textId="77777777" w:rsidTr="00C64CA7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3085071" w14:textId="5E9ACECF" w:rsidR="0089687C" w:rsidRDefault="0089687C" w:rsidP="0089687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Current Trends in Mass Media: Specialization, Global </w:t>
            </w:r>
            <w:r w:rsidR="00B303B6">
              <w:rPr>
                <w:rFonts w:cs="Arial"/>
                <w:b/>
                <w:szCs w:val="20"/>
              </w:rPr>
              <w:t>M</w:t>
            </w:r>
            <w:r>
              <w:rPr>
                <w:rFonts w:cs="Arial"/>
                <w:b/>
                <w:szCs w:val="20"/>
              </w:rPr>
              <w:t>arkets</w:t>
            </w:r>
            <w:r w:rsidR="00AD2E51">
              <w:rPr>
                <w:rFonts w:cs="Arial"/>
                <w:b/>
                <w:szCs w:val="20"/>
              </w:rPr>
              <w:t>,</w:t>
            </w:r>
            <w:r>
              <w:rPr>
                <w:rFonts w:cs="Arial"/>
                <w:b/>
                <w:szCs w:val="20"/>
              </w:rPr>
              <w:t xml:space="preserve"> and </w:t>
            </w:r>
            <w:r w:rsidR="00B303B6">
              <w:rPr>
                <w:rFonts w:cs="Arial"/>
                <w:b/>
                <w:szCs w:val="20"/>
              </w:rPr>
              <w:t>Convergence</w:t>
            </w:r>
          </w:p>
          <w:p w14:paraId="1102C8EF" w14:textId="77777777" w:rsidR="0089687C" w:rsidRDefault="0089687C" w:rsidP="0089687C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31125152" w14:textId="77777777" w:rsidR="002639C9" w:rsidRDefault="0089687C" w:rsidP="0089687C">
            <w:pPr>
              <w:tabs>
                <w:tab w:val="left" w:pos="2329"/>
              </w:tabs>
            </w:pPr>
            <w:r w:rsidRPr="0085716C">
              <w:rPr>
                <w:b/>
              </w:rPr>
              <w:t>Review</w:t>
            </w:r>
            <w:r>
              <w:t xml:space="preserve"> </w:t>
            </w:r>
            <w:r w:rsidR="002639C9">
              <w:t>the following:</w:t>
            </w:r>
          </w:p>
          <w:p w14:paraId="2192F6A3" w14:textId="77777777" w:rsidR="002639C9" w:rsidRDefault="002639C9" w:rsidP="0089687C">
            <w:pPr>
              <w:tabs>
                <w:tab w:val="left" w:pos="2329"/>
              </w:tabs>
            </w:pPr>
          </w:p>
          <w:p w14:paraId="65239755" w14:textId="53D3A35C" w:rsidR="002639C9" w:rsidRPr="00CF4A60" w:rsidRDefault="00C27FF9" w:rsidP="007C721C">
            <w:pPr>
              <w:pStyle w:val="ListParagraph"/>
              <w:numPr>
                <w:ilvl w:val="0"/>
                <w:numId w:val="49"/>
              </w:numPr>
              <w:tabs>
                <w:tab w:val="left" w:pos="2329"/>
              </w:tabs>
              <w:rPr>
                <w:rStyle w:val="Hyperlink"/>
                <w:color w:val="auto"/>
                <w:u w:val="none"/>
              </w:rPr>
            </w:pPr>
            <w:hyperlink r:id="rId74" w:history="1">
              <w:r w:rsidR="002639C9" w:rsidRPr="00F579B9">
                <w:rPr>
                  <w:rStyle w:val="Hyperlink"/>
                </w:rPr>
                <w:t>Social Media and the End of Gender</w:t>
              </w:r>
            </w:hyperlink>
            <w:r w:rsidR="00CF4A60" w:rsidRPr="00CF4A60">
              <w:t xml:space="preserve"> (</w:t>
            </w:r>
            <w:r w:rsidR="00CF4A60">
              <w:t>8.20)</w:t>
            </w:r>
          </w:p>
          <w:p w14:paraId="6FE4550F" w14:textId="77777777" w:rsidR="00CF4A60" w:rsidRDefault="00CF4A60" w:rsidP="00CF4A60">
            <w:pPr>
              <w:pStyle w:val="ListParagraph"/>
              <w:tabs>
                <w:tab w:val="left" w:pos="2329"/>
              </w:tabs>
            </w:pPr>
          </w:p>
          <w:p w14:paraId="5628EFDA" w14:textId="069FD030" w:rsidR="002639C9" w:rsidRPr="002639C9" w:rsidRDefault="00D33FD7" w:rsidP="007C721C">
            <w:pPr>
              <w:pStyle w:val="ListParagraph"/>
              <w:numPr>
                <w:ilvl w:val="0"/>
                <w:numId w:val="49"/>
              </w:numPr>
              <w:tabs>
                <w:tab w:val="left" w:pos="2329"/>
              </w:tabs>
            </w:pPr>
            <w:r>
              <w:t>“</w:t>
            </w:r>
            <w:r w:rsidR="002639C9">
              <w:t>Case Study: Minority and Female Media Ownership: Why Does it Matter?</w:t>
            </w:r>
            <w:r>
              <w:t>”</w:t>
            </w:r>
            <w:r w:rsidR="002639C9">
              <w:t xml:space="preserve"> on p. 464 of </w:t>
            </w:r>
            <w:r w:rsidR="002639C9" w:rsidRPr="00A02158">
              <w:rPr>
                <w:i/>
              </w:rPr>
              <w:t xml:space="preserve">Media </w:t>
            </w:r>
            <w:r>
              <w:rPr>
                <w:i/>
              </w:rPr>
              <w:t>&amp;</w:t>
            </w:r>
            <w:r w:rsidRPr="00A02158">
              <w:rPr>
                <w:i/>
              </w:rPr>
              <w:t xml:space="preserve"> </w:t>
            </w:r>
            <w:r w:rsidR="002639C9" w:rsidRPr="00A02158">
              <w:rPr>
                <w:i/>
              </w:rPr>
              <w:t>Culture</w:t>
            </w:r>
            <w:r>
              <w:rPr>
                <w:i/>
              </w:rPr>
              <w:br/>
            </w:r>
          </w:p>
          <w:p w14:paraId="39B9527E" w14:textId="3C0262EE" w:rsidR="002639C9" w:rsidRDefault="00D33FD7" w:rsidP="007C721C">
            <w:pPr>
              <w:pStyle w:val="ListParagraph"/>
              <w:numPr>
                <w:ilvl w:val="0"/>
                <w:numId w:val="49"/>
              </w:numPr>
              <w:tabs>
                <w:tab w:val="left" w:pos="2329"/>
              </w:tabs>
            </w:pPr>
            <w:r>
              <w:t>“</w:t>
            </w:r>
            <w:r w:rsidR="002639C9">
              <w:t>Case Study: From Fifty to a Few: The Most Dominant Media Corporations</w:t>
            </w:r>
            <w:r>
              <w:t>”</w:t>
            </w:r>
            <w:r w:rsidR="002639C9">
              <w:t xml:space="preserve"> on p. 471 of </w:t>
            </w:r>
            <w:r w:rsidR="002639C9" w:rsidRPr="00A02158">
              <w:rPr>
                <w:i/>
              </w:rPr>
              <w:t xml:space="preserve">Media </w:t>
            </w:r>
            <w:r>
              <w:rPr>
                <w:i/>
              </w:rPr>
              <w:t>&amp;</w:t>
            </w:r>
            <w:r w:rsidRPr="00A02158">
              <w:rPr>
                <w:i/>
              </w:rPr>
              <w:t xml:space="preserve"> </w:t>
            </w:r>
            <w:r w:rsidR="002639C9" w:rsidRPr="00A02158">
              <w:rPr>
                <w:i/>
              </w:rPr>
              <w:t>Culture</w:t>
            </w:r>
          </w:p>
          <w:p w14:paraId="26338571" w14:textId="77777777" w:rsidR="002639C9" w:rsidRDefault="002639C9" w:rsidP="0089687C">
            <w:pPr>
              <w:tabs>
                <w:tab w:val="left" w:pos="2329"/>
              </w:tabs>
            </w:pPr>
          </w:p>
          <w:p w14:paraId="45CE58E1" w14:textId="1239B873" w:rsidR="00FC2BC7" w:rsidRDefault="002639C9" w:rsidP="002639C9">
            <w:pPr>
              <w:tabs>
                <w:tab w:val="left" w:pos="2329"/>
              </w:tabs>
            </w:pPr>
            <w:r w:rsidRPr="00DF63D1">
              <w:rPr>
                <w:b/>
              </w:rPr>
              <w:t>Imagine</w:t>
            </w:r>
            <w:r w:rsidR="004B3E75">
              <w:t xml:space="preserve"> you are a </w:t>
            </w:r>
            <w:r w:rsidR="00B77CD3">
              <w:t xml:space="preserve">consultant to </w:t>
            </w:r>
            <w:r w:rsidR="00241A6A" w:rsidRPr="00241A6A">
              <w:t>business owners who are</w:t>
            </w:r>
            <w:r w:rsidR="000D65F2" w:rsidRPr="00241A6A">
              <w:t xml:space="preserve"> </w:t>
            </w:r>
            <w:r w:rsidR="000D65F2">
              <w:t>considering purchasing a media compan</w:t>
            </w:r>
            <w:r w:rsidR="00D15FEA">
              <w:t>y</w:t>
            </w:r>
            <w:r w:rsidR="004B3E75">
              <w:t xml:space="preserve">. </w:t>
            </w:r>
            <w:r w:rsidR="0034032B">
              <w:t xml:space="preserve">Review some </w:t>
            </w:r>
            <w:r w:rsidR="00241A6A">
              <w:t>blogs such as</w:t>
            </w:r>
            <w:r w:rsidR="00B837F6">
              <w:t xml:space="preserve"> </w:t>
            </w:r>
            <w:hyperlink r:id="rId75" w:history="1">
              <w:r w:rsidR="00B837F6" w:rsidRPr="00B837F6">
                <w:rPr>
                  <w:rStyle w:val="Hyperlink"/>
                </w:rPr>
                <w:t>Minority Business Entrepreneur (MBE)</w:t>
              </w:r>
            </w:hyperlink>
            <w:r w:rsidR="00B837F6">
              <w:t xml:space="preserve">, </w:t>
            </w:r>
            <w:hyperlink r:id="rId76" w:history="1">
              <w:r w:rsidR="00B837F6" w:rsidRPr="00B837F6">
                <w:rPr>
                  <w:rStyle w:val="Hyperlink"/>
                </w:rPr>
                <w:t>The Guardian Media Blog</w:t>
              </w:r>
            </w:hyperlink>
            <w:r w:rsidR="00B837F6">
              <w:t xml:space="preserve">, or </w:t>
            </w:r>
            <w:hyperlink r:id="rId77" w:history="1">
              <w:r w:rsidR="00B837F6" w:rsidRPr="00B837F6">
                <w:rPr>
                  <w:rStyle w:val="Hyperlink"/>
                </w:rPr>
                <w:t>Danny Brown</w:t>
              </w:r>
            </w:hyperlink>
            <w:r w:rsidR="00B837F6">
              <w:t xml:space="preserve">. </w:t>
            </w:r>
            <w:r w:rsidR="00452F8E">
              <w:t>Consider your audience’s background and interests as you write your blog post.</w:t>
            </w:r>
          </w:p>
          <w:p w14:paraId="0340627B" w14:textId="77777777" w:rsidR="00452F8E" w:rsidRDefault="00452F8E" w:rsidP="00452F8E">
            <w:pPr>
              <w:rPr>
                <w:b/>
              </w:rPr>
            </w:pPr>
          </w:p>
          <w:p w14:paraId="1FAB21E7" w14:textId="2EA5D4D8" w:rsidR="00452F8E" w:rsidRDefault="00452F8E" w:rsidP="00452F8E">
            <w:r>
              <w:rPr>
                <w:b/>
              </w:rPr>
              <w:t>Write</w:t>
            </w:r>
            <w:r>
              <w:t xml:space="preserve"> a 700-word (2</w:t>
            </w:r>
            <w:r w:rsidR="00D33FD7">
              <w:t>-</w:t>
            </w:r>
            <w:r>
              <w:t xml:space="preserve">page) blog post in which you answer the </w:t>
            </w:r>
            <w:r w:rsidR="00D33FD7">
              <w:t xml:space="preserve">following </w:t>
            </w:r>
            <w:r>
              <w:t>questions</w:t>
            </w:r>
            <w:r w:rsidR="00D33FD7">
              <w:t>:</w:t>
            </w:r>
            <w:r>
              <w:t xml:space="preserve"> </w:t>
            </w:r>
          </w:p>
          <w:p w14:paraId="18347ABF" w14:textId="77777777" w:rsidR="00D67A1A" w:rsidRDefault="00D67A1A" w:rsidP="0089687C">
            <w:pPr>
              <w:tabs>
                <w:tab w:val="left" w:pos="2329"/>
              </w:tabs>
            </w:pPr>
          </w:p>
          <w:p w14:paraId="4462E184" w14:textId="5E27290B" w:rsidR="00830F6F" w:rsidRDefault="00830F6F" w:rsidP="007C721C">
            <w:pPr>
              <w:pStyle w:val="ListParagraph"/>
              <w:numPr>
                <w:ilvl w:val="0"/>
                <w:numId w:val="30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t>Why does m</w:t>
            </w:r>
            <w:r w:rsidR="00D15FEA">
              <w:t xml:space="preserve">inority and </w:t>
            </w:r>
            <w:r>
              <w:t>f</w:t>
            </w:r>
            <w:r w:rsidR="00D15FEA">
              <w:t xml:space="preserve">emale </w:t>
            </w:r>
            <w:r>
              <w:t>m</w:t>
            </w:r>
            <w:r w:rsidR="00D15FEA">
              <w:t xml:space="preserve">edia </w:t>
            </w:r>
            <w:r>
              <w:t>o</w:t>
            </w:r>
            <w:r w:rsidR="00D15FEA">
              <w:t>wnership</w:t>
            </w:r>
            <w:r>
              <w:t xml:space="preserve"> matter?</w:t>
            </w:r>
            <w:r w:rsidR="00D15FEA">
              <w:rPr>
                <w:rFonts w:cs="Arial"/>
                <w:szCs w:val="20"/>
              </w:rPr>
              <w:t xml:space="preserve"> </w:t>
            </w:r>
            <w:r w:rsidR="00D33FD7">
              <w:rPr>
                <w:rFonts w:cs="Arial"/>
                <w:szCs w:val="20"/>
              </w:rPr>
              <w:br/>
            </w:r>
          </w:p>
          <w:p w14:paraId="22A58358" w14:textId="1F5E7AB7" w:rsidR="0089687C" w:rsidRDefault="0089687C" w:rsidP="007C721C">
            <w:pPr>
              <w:pStyle w:val="ListParagraph"/>
              <w:numPr>
                <w:ilvl w:val="0"/>
                <w:numId w:val="30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How do global and specialized markets factor into the new media economy? How are regular workers affected?</w:t>
            </w:r>
            <w:r w:rsidR="00D33FD7">
              <w:rPr>
                <w:rFonts w:cs="Arial"/>
                <w:szCs w:val="20"/>
              </w:rPr>
              <w:br/>
            </w:r>
          </w:p>
          <w:p w14:paraId="42AC9977" w14:textId="069691A8" w:rsidR="0089687C" w:rsidRDefault="00452F8E" w:rsidP="007C721C">
            <w:pPr>
              <w:pStyle w:val="ListParagraph"/>
              <w:numPr>
                <w:ilvl w:val="0"/>
                <w:numId w:val="30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</w:t>
            </w:r>
            <w:r w:rsidR="0089687C">
              <w:rPr>
                <w:rFonts w:cs="Arial"/>
                <w:szCs w:val="20"/>
              </w:rPr>
              <w:t>hat is the role of synergy in the current climate of media mergers?</w:t>
            </w:r>
            <w:r>
              <w:rPr>
                <w:rFonts w:cs="Arial"/>
                <w:szCs w:val="20"/>
              </w:rPr>
              <w:t xml:space="preserve"> Use Disney as an example. </w:t>
            </w:r>
            <w:r w:rsidR="00D33FD7">
              <w:rPr>
                <w:rFonts w:cs="Arial"/>
                <w:szCs w:val="20"/>
              </w:rPr>
              <w:br/>
            </w:r>
          </w:p>
          <w:p w14:paraId="7288438B" w14:textId="595E7EF8" w:rsidR="0089687C" w:rsidRDefault="0089687C" w:rsidP="007C721C">
            <w:pPr>
              <w:pStyle w:val="ListParagraph"/>
              <w:numPr>
                <w:ilvl w:val="0"/>
                <w:numId w:val="30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Why have Amazon, Apple, Facebook, Google, and Microsoft emerged as the leading corporations of the digital era?</w:t>
            </w:r>
            <w:r w:rsidR="00D33FD7">
              <w:rPr>
                <w:rFonts w:cs="Arial"/>
                <w:szCs w:val="20"/>
              </w:rPr>
              <w:br/>
            </w:r>
          </w:p>
          <w:p w14:paraId="7094191D" w14:textId="1939DEFE" w:rsidR="0089687C" w:rsidRDefault="0089687C" w:rsidP="007C721C">
            <w:pPr>
              <w:pStyle w:val="ListParagraph"/>
              <w:numPr>
                <w:ilvl w:val="0"/>
                <w:numId w:val="30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What are the differences between freedom of consumer choice and consumer control?</w:t>
            </w:r>
            <w:r w:rsidR="00D33FD7">
              <w:rPr>
                <w:rFonts w:cs="Arial"/>
                <w:szCs w:val="20"/>
              </w:rPr>
              <w:br/>
            </w:r>
          </w:p>
          <w:p w14:paraId="05CFA34E" w14:textId="2AE32382" w:rsidR="0089687C" w:rsidRDefault="0089687C" w:rsidP="007C721C">
            <w:pPr>
              <w:pStyle w:val="ListParagraph"/>
              <w:numPr>
                <w:ilvl w:val="0"/>
                <w:numId w:val="30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What is cultural imperialism</w:t>
            </w:r>
            <w:r w:rsidR="00D33FD7">
              <w:rPr>
                <w:rFonts w:cs="Arial"/>
                <w:szCs w:val="20"/>
              </w:rPr>
              <w:t>? W</w:t>
            </w:r>
            <w:r>
              <w:rPr>
                <w:rFonts w:cs="Arial"/>
                <w:szCs w:val="20"/>
              </w:rPr>
              <w:t>hat does it have to do with the United States?</w:t>
            </w:r>
          </w:p>
          <w:p w14:paraId="763BC431" w14:textId="77777777" w:rsidR="00B77CD3" w:rsidRDefault="00B77CD3" w:rsidP="00B77CD3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3B070B8" w14:textId="77777777" w:rsidR="00A357B4" w:rsidRDefault="00A357B4" w:rsidP="00A357B4">
            <w:pPr>
              <w:contextualSpacing/>
            </w:pPr>
            <w:r w:rsidRPr="00A357B4">
              <w:rPr>
                <w:b/>
              </w:rPr>
              <w:t>Illustrate</w:t>
            </w:r>
            <w:r>
              <w:t xml:space="preserve"> your blog post with images, videos, or links to relevant websites. </w:t>
            </w:r>
          </w:p>
          <w:p w14:paraId="01E545B9" w14:textId="77777777" w:rsidR="00A357B4" w:rsidRDefault="00A357B4" w:rsidP="00B77CD3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C9463D8" w14:textId="6DE28196" w:rsidR="00B77CD3" w:rsidRPr="00B77CD3" w:rsidRDefault="00B77CD3" w:rsidP="00B77CD3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F63D1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blog post through Blackboard.</w:t>
            </w:r>
          </w:p>
        </w:tc>
        <w:tc>
          <w:tcPr>
            <w:tcW w:w="1440" w:type="dxa"/>
          </w:tcPr>
          <w:p w14:paraId="63C74E7A" w14:textId="77777777" w:rsidR="000F0E13" w:rsidRPr="009F6FAF" w:rsidRDefault="003A4182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4.3, 4.4</w:t>
            </w:r>
          </w:p>
        </w:tc>
        <w:tc>
          <w:tcPr>
            <w:tcW w:w="1440" w:type="dxa"/>
          </w:tcPr>
          <w:p w14:paraId="701A85A5" w14:textId="24D7DA19" w:rsidR="000F0E13" w:rsidRPr="009F6FAF" w:rsidRDefault="00820BB6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Blog = 2hrs</w:t>
            </w:r>
          </w:p>
        </w:tc>
      </w:tr>
      <w:tr w:rsidR="000F0E13" w:rsidRPr="007F339F" w14:paraId="35C96A1C" w14:textId="77777777" w:rsidTr="00C64CA7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6C9E88" w14:textId="0AC75907" w:rsidR="00133201" w:rsidRDefault="00AF6137" w:rsidP="00133201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The Invisible Hand of PR</w:t>
            </w:r>
          </w:p>
          <w:p w14:paraId="7C0AC0A3" w14:textId="77777777" w:rsidR="00133201" w:rsidRDefault="00133201" w:rsidP="00133201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438D295F" w14:textId="66D5FF2D" w:rsidR="00133201" w:rsidRDefault="00133201" w:rsidP="0013320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Review </w:t>
            </w:r>
            <w:r w:rsidR="00D33FD7">
              <w:rPr>
                <w:rFonts w:cs="Arial"/>
                <w:b/>
                <w:szCs w:val="20"/>
              </w:rPr>
              <w:t>“</w:t>
            </w:r>
            <w:r w:rsidR="00B77CD3" w:rsidRPr="00B77CD3">
              <w:rPr>
                <w:rFonts w:cs="Arial"/>
                <w:szCs w:val="20"/>
              </w:rPr>
              <w:t>The Invisible Hand of PR</w:t>
            </w:r>
            <w:r w:rsidR="00D33FD7">
              <w:rPr>
                <w:rFonts w:cs="Arial"/>
                <w:szCs w:val="20"/>
              </w:rPr>
              <w:t>”</w:t>
            </w:r>
            <w:r w:rsidR="00B77CD3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on p. </w:t>
            </w:r>
            <w:r w:rsidR="002639C9">
              <w:rPr>
                <w:rFonts w:cs="Arial"/>
                <w:szCs w:val="20"/>
              </w:rPr>
              <w:t>444</w:t>
            </w:r>
            <w:r w:rsidRPr="00133201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of </w:t>
            </w:r>
            <w:r w:rsidRPr="0062281D">
              <w:rPr>
                <w:rFonts w:cs="Arial"/>
                <w:i/>
                <w:szCs w:val="20"/>
              </w:rPr>
              <w:t xml:space="preserve">Media </w:t>
            </w:r>
            <w:r w:rsidR="00D33FD7">
              <w:rPr>
                <w:rFonts w:cs="Arial"/>
                <w:i/>
                <w:szCs w:val="20"/>
              </w:rPr>
              <w:t>&amp;</w:t>
            </w:r>
            <w:r w:rsidR="00D33FD7" w:rsidRPr="0062281D">
              <w:rPr>
                <w:rFonts w:cs="Arial"/>
                <w:i/>
                <w:szCs w:val="20"/>
              </w:rPr>
              <w:t xml:space="preserve"> </w:t>
            </w:r>
            <w:r w:rsidRPr="0062281D">
              <w:rPr>
                <w:rFonts w:cs="Arial"/>
                <w:i/>
                <w:szCs w:val="20"/>
              </w:rPr>
              <w:t>Culture</w:t>
            </w:r>
            <w:r>
              <w:rPr>
                <w:rFonts w:cs="Arial"/>
                <w:szCs w:val="20"/>
              </w:rPr>
              <w:t xml:space="preserve">. </w:t>
            </w:r>
          </w:p>
          <w:p w14:paraId="16B39C60" w14:textId="3AAB5018" w:rsidR="00B77CD3" w:rsidRDefault="00B77CD3" w:rsidP="00B77CD3">
            <w:pPr>
              <w:tabs>
                <w:tab w:val="left" w:pos="2329"/>
              </w:tabs>
            </w:pPr>
            <w:r>
              <w:rPr>
                <w:b/>
              </w:rPr>
              <w:t>A</w:t>
            </w:r>
            <w:r w:rsidRPr="00357ACB">
              <w:rPr>
                <w:b/>
              </w:rPr>
              <w:t>pply</w:t>
            </w:r>
            <w:r>
              <w:t xml:space="preserve"> the </w:t>
            </w:r>
            <w:r w:rsidR="00D33FD7">
              <w:t>five</w:t>
            </w:r>
            <w:r>
              <w:t xml:space="preserve">-step process as described in the text to your selected </w:t>
            </w:r>
            <w:r w:rsidR="005E7997">
              <w:t>articles</w:t>
            </w:r>
            <w:r>
              <w:t xml:space="preserve">.  </w:t>
            </w:r>
          </w:p>
          <w:p w14:paraId="4969D3BF" w14:textId="77777777" w:rsidR="00B77CD3" w:rsidRDefault="00B77CD3" w:rsidP="00B77CD3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357ACB">
              <w:rPr>
                <w:rFonts w:cs="Arial"/>
                <w:b/>
                <w:szCs w:val="20"/>
              </w:rPr>
              <w:t>Write</w:t>
            </w:r>
            <w:r>
              <w:rPr>
                <w:rFonts w:cs="Arial"/>
                <w:szCs w:val="20"/>
              </w:rPr>
              <w:t xml:space="preserve"> a 100- to 150-word analysis for each step in the process. Include a heading for each step. </w:t>
            </w:r>
          </w:p>
          <w:p w14:paraId="0DB4927C" w14:textId="5D6A9F8C" w:rsidR="00561205" w:rsidRPr="009F6FAF" w:rsidRDefault="00561205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8808CE">
              <w:rPr>
                <w:b/>
              </w:rPr>
              <w:t>Submit</w:t>
            </w:r>
            <w:r>
              <w:t xml:space="preserve"> your analysis </w:t>
            </w:r>
            <w:r w:rsidR="00B77CD3">
              <w:rPr>
                <w:rFonts w:cs="Arial"/>
                <w:szCs w:val="20"/>
              </w:rPr>
              <w:t>through Blackboard</w:t>
            </w:r>
            <w:r>
              <w:t xml:space="preserve">.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63646195" w14:textId="0A2DD956" w:rsidR="000F0E13" w:rsidRPr="009F6FAF" w:rsidRDefault="00167DF9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1.4, </w:t>
            </w:r>
            <w:r w:rsidR="003A4182">
              <w:rPr>
                <w:rFonts w:cs="Arial"/>
                <w:szCs w:val="20"/>
              </w:rPr>
              <w:t>4.1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D00765C" w14:textId="0E9DF0D2" w:rsidR="000F0E13" w:rsidRPr="009F6FAF" w:rsidRDefault="00B77CD3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Case Study = 1hr </w:t>
            </w:r>
          </w:p>
        </w:tc>
      </w:tr>
      <w:tr w:rsidR="000F0E13" w:rsidRPr="007F339F" w14:paraId="02CDF2E0" w14:textId="77777777" w:rsidTr="00C64CA7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AF880FA" w14:textId="1057239D" w:rsidR="000F0E13" w:rsidRPr="006A0190" w:rsidRDefault="006A0190" w:rsidP="00C64CA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6A0190">
              <w:rPr>
                <w:rFonts w:cs="Arial"/>
                <w:b/>
                <w:szCs w:val="20"/>
              </w:rPr>
              <w:t>Social, Ethical</w:t>
            </w:r>
            <w:r w:rsidR="000E7550">
              <w:rPr>
                <w:rFonts w:cs="Arial"/>
                <w:b/>
                <w:szCs w:val="20"/>
              </w:rPr>
              <w:t>,</w:t>
            </w:r>
            <w:r w:rsidRPr="006A0190">
              <w:rPr>
                <w:rFonts w:cs="Arial"/>
                <w:b/>
                <w:szCs w:val="20"/>
              </w:rPr>
              <w:t xml:space="preserve"> and Political issues in Advertising</w:t>
            </w:r>
          </w:p>
          <w:p w14:paraId="7A78B143" w14:textId="77777777" w:rsidR="008A23F3" w:rsidRDefault="008A23F3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87CD808" w14:textId="627E4C1C" w:rsidR="00561205" w:rsidRDefault="00561205" w:rsidP="00561205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Write </w:t>
            </w:r>
            <w:r>
              <w:rPr>
                <w:rFonts w:cs="Arial"/>
                <w:szCs w:val="20"/>
              </w:rPr>
              <w:t>a 350- to 400-word (1</w:t>
            </w:r>
            <w:r w:rsidR="00D33FD7">
              <w:rPr>
                <w:rFonts w:cs="Arial"/>
                <w:szCs w:val="20"/>
              </w:rPr>
              <w:t>- to</w:t>
            </w:r>
            <w:r>
              <w:rPr>
                <w:rFonts w:cs="Arial"/>
                <w:szCs w:val="20"/>
              </w:rPr>
              <w:t xml:space="preserve"> 1.5</w:t>
            </w:r>
            <w:r w:rsidR="00D33FD7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>page)</w:t>
            </w:r>
            <w:r w:rsidR="00D33FD7">
              <w:rPr>
                <w:rFonts w:cs="Arial"/>
                <w:szCs w:val="20"/>
              </w:rPr>
              <w:t xml:space="preserve"> essay</w:t>
            </w:r>
            <w:r>
              <w:rPr>
                <w:rFonts w:cs="Arial"/>
                <w:szCs w:val="20"/>
              </w:rPr>
              <w:t xml:space="preserve"> in which you address the following:</w:t>
            </w:r>
          </w:p>
          <w:p w14:paraId="2E94D674" w14:textId="6878A590" w:rsidR="008A23F3" w:rsidRDefault="00561205" w:rsidP="008A23F3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</w:t>
            </w:r>
          </w:p>
          <w:p w14:paraId="1EF3F1D1" w14:textId="22199274" w:rsidR="008A23F3" w:rsidRDefault="008A23F3" w:rsidP="007C721C">
            <w:pPr>
              <w:pStyle w:val="ListParagraph"/>
              <w:numPr>
                <w:ilvl w:val="0"/>
                <w:numId w:val="31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What is your earliest recollection of watching a television commercial? Do you think the ad had a significant influence on you?</w:t>
            </w:r>
            <w:r w:rsidR="00D33FD7">
              <w:rPr>
                <w:rFonts w:cs="Arial"/>
                <w:szCs w:val="20"/>
              </w:rPr>
              <w:br/>
            </w:r>
          </w:p>
          <w:p w14:paraId="0F90A8F5" w14:textId="223AA8D6" w:rsidR="006A0190" w:rsidRDefault="006A0190" w:rsidP="007C721C">
            <w:pPr>
              <w:pStyle w:val="ListParagraph"/>
              <w:numPr>
                <w:ilvl w:val="0"/>
                <w:numId w:val="31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What are some major issues involving political advertising?</w:t>
            </w:r>
            <w:r w:rsidR="00D33FD7">
              <w:rPr>
                <w:rFonts w:cs="Arial"/>
                <w:szCs w:val="20"/>
              </w:rPr>
              <w:br/>
            </w:r>
          </w:p>
          <w:p w14:paraId="3BAE842A" w14:textId="2A303B07" w:rsidR="006A0190" w:rsidRDefault="006A0190" w:rsidP="007C721C">
            <w:pPr>
              <w:pStyle w:val="ListParagraph"/>
              <w:numPr>
                <w:ilvl w:val="0"/>
                <w:numId w:val="31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If you were or are a parent, what strategies would you use to explain an objectionable ad to your child or teenager? </w:t>
            </w:r>
            <w:r w:rsidR="00D33FD7">
              <w:rPr>
                <w:rFonts w:cs="Arial"/>
                <w:szCs w:val="20"/>
              </w:rPr>
              <w:br/>
            </w:r>
          </w:p>
          <w:p w14:paraId="31110BD6" w14:textId="4872D5D2" w:rsidR="006A0190" w:rsidRPr="008A23F3" w:rsidRDefault="006A0190" w:rsidP="007C721C">
            <w:pPr>
              <w:pStyle w:val="ListParagraph"/>
              <w:numPr>
                <w:ilvl w:val="0"/>
                <w:numId w:val="31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Should advertising aimed at children be regulated? </w:t>
            </w:r>
          </w:p>
          <w:p w14:paraId="21FE5375" w14:textId="77777777" w:rsidR="008A23F3" w:rsidRDefault="008A23F3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5FFDCA4" w14:textId="318CCB74" w:rsidR="00561205" w:rsidRDefault="00561205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87707">
              <w:rPr>
                <w:b/>
              </w:rPr>
              <w:t>Submit</w:t>
            </w:r>
            <w:r>
              <w:t xml:space="preserve"> your essay </w:t>
            </w:r>
            <w:r w:rsidR="00B77CD3">
              <w:rPr>
                <w:rFonts w:cs="Arial"/>
                <w:szCs w:val="20"/>
              </w:rPr>
              <w:t>through Blackboard</w:t>
            </w:r>
            <w:r>
              <w:t>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3C07FDA" w14:textId="77777777" w:rsidR="000F0E13" w:rsidRPr="009F6FAF" w:rsidRDefault="003A4182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4.2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3AF5CD33" w14:textId="300F7370" w:rsidR="000F0E13" w:rsidRPr="009F6FAF" w:rsidRDefault="00B77CD3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Reflection Paper = 1hr </w:t>
            </w:r>
          </w:p>
        </w:tc>
      </w:tr>
      <w:tr w:rsidR="002C1641" w:rsidRPr="00842155" w14:paraId="7E104D12" w14:textId="77777777" w:rsidTr="00FD5474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EB2A95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CD5A3E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520BCB46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29821299" w14:textId="77777777" w:rsidR="002C1641" w:rsidRPr="00842155" w:rsidRDefault="003A4182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9hrs</w:t>
            </w:r>
          </w:p>
        </w:tc>
      </w:tr>
      <w:tr w:rsidR="002C1641" w:rsidRPr="00842155" w14:paraId="78D506F2" w14:textId="77777777" w:rsidTr="00FD5474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269B568" w14:textId="77777777" w:rsidR="002C1641" w:rsidRPr="009F6FAF" w:rsidRDefault="002C1641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3C613903" w14:textId="77777777" w:rsidR="002C1641" w:rsidRPr="009F6FAF" w:rsidRDefault="002C1641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1F787078" w14:textId="77777777" w:rsidR="008867EB" w:rsidRPr="00035EB6" w:rsidRDefault="008867EB" w:rsidP="008867EB">
      <w:pPr>
        <w:pStyle w:val="AssignmentsLevel2"/>
        <w:numPr>
          <w:ilvl w:val="0"/>
          <w:numId w:val="0"/>
        </w:numPr>
        <w:rPr>
          <w:sz w:val="22"/>
        </w:rPr>
      </w:pPr>
    </w:p>
    <w:p w14:paraId="04EED78B" w14:textId="77777777" w:rsidR="00C9669E" w:rsidRPr="000F78F5" w:rsidRDefault="00C9669E" w:rsidP="00C9669E">
      <w:pPr>
        <w:pStyle w:val="Heading1"/>
        <w:rPr>
          <w:color w:val="BD313B"/>
          <w:sz w:val="28"/>
        </w:rPr>
      </w:pPr>
      <w:r w:rsidRPr="000F78F5">
        <w:rPr>
          <w:color w:val="BD313B"/>
          <w:sz w:val="28"/>
        </w:rPr>
        <w:t>Faculty Notes</w:t>
      </w:r>
    </w:p>
    <w:p w14:paraId="59CF9FAC" w14:textId="77777777" w:rsidR="00C9669E" w:rsidRDefault="00C9669E" w:rsidP="00C9669E">
      <w:pPr>
        <w:pStyle w:val="AssignmentsLevel2"/>
        <w:numPr>
          <w:ilvl w:val="0"/>
          <w:numId w:val="0"/>
        </w:numPr>
        <w:rPr>
          <w:sz w:val="22"/>
        </w:rPr>
      </w:pPr>
    </w:p>
    <w:p w14:paraId="649FC4B9" w14:textId="21B3B137" w:rsidR="00B837F6" w:rsidRPr="00017DE6" w:rsidRDefault="00B837F6" w:rsidP="00B837F6">
      <w:pPr>
        <w:pStyle w:val="AssignmentsLevel2"/>
        <w:numPr>
          <w:ilvl w:val="0"/>
          <w:numId w:val="0"/>
        </w:numPr>
        <w:rPr>
          <w:b/>
        </w:rPr>
      </w:pPr>
      <w:r w:rsidRPr="00017DE6">
        <w:rPr>
          <w:b/>
        </w:rPr>
        <w:t xml:space="preserve">Week </w:t>
      </w:r>
      <w:r>
        <w:rPr>
          <w:b/>
        </w:rPr>
        <w:t xml:space="preserve">4 </w:t>
      </w:r>
      <w:r w:rsidR="00C51684">
        <w:rPr>
          <w:b/>
        </w:rPr>
        <w:t>Video</w:t>
      </w:r>
      <w:r w:rsidRPr="00017DE6">
        <w:rPr>
          <w:b/>
        </w:rPr>
        <w:t>:</w:t>
      </w:r>
      <w:r>
        <w:rPr>
          <w:b/>
        </w:rPr>
        <w:t xml:space="preserve"> </w:t>
      </w:r>
      <w:r w:rsidRPr="00017DE6">
        <w:t xml:space="preserve">Faculty </w:t>
      </w:r>
      <w:r>
        <w:t xml:space="preserve">may write their own question or prompt to elicit further discussion. </w:t>
      </w:r>
    </w:p>
    <w:p w14:paraId="072D0183" w14:textId="77777777" w:rsidR="00B837F6" w:rsidRDefault="00B837F6" w:rsidP="00C9669E">
      <w:pPr>
        <w:pStyle w:val="AssignmentsLevel2"/>
        <w:numPr>
          <w:ilvl w:val="0"/>
          <w:numId w:val="0"/>
        </w:numPr>
        <w:rPr>
          <w:sz w:val="22"/>
        </w:rPr>
      </w:pPr>
    </w:p>
    <w:p w14:paraId="0D2D81D3" w14:textId="183B5405" w:rsidR="00C9669E" w:rsidRDefault="00C9669E" w:rsidP="00C9669E">
      <w:pPr>
        <w:pStyle w:val="AssignmentsLevel2"/>
        <w:numPr>
          <w:ilvl w:val="0"/>
          <w:numId w:val="0"/>
        </w:numPr>
        <w:rPr>
          <w:bCs/>
        </w:rPr>
      </w:pPr>
      <w:r>
        <w:rPr>
          <w:b/>
        </w:rPr>
        <w:t>Discussion Question 1: Health and Advertising</w:t>
      </w:r>
      <w:r w:rsidRPr="00FF024C">
        <w:rPr>
          <w:b/>
        </w:rPr>
        <w:t>:</w:t>
      </w:r>
      <w:r w:rsidRPr="005B4031">
        <w:t xml:space="preserve"> </w:t>
      </w:r>
      <w:r w:rsidR="0066189F">
        <w:rPr>
          <w:bCs/>
        </w:rPr>
        <w:t>Provide one or more of the follow-up questions or prompts below to elicit further discussion. It is recommended that you post the follow-ups on Day 4 or 5</w:t>
      </w:r>
      <w:r>
        <w:rPr>
          <w:bCs/>
        </w:rPr>
        <w:t xml:space="preserve">. </w:t>
      </w:r>
    </w:p>
    <w:p w14:paraId="25DA2431" w14:textId="77777777" w:rsidR="00C9669E" w:rsidRPr="005B4031" w:rsidRDefault="00C9669E" w:rsidP="00C9669E">
      <w:pPr>
        <w:pStyle w:val="AssignmentsLevel2"/>
        <w:numPr>
          <w:ilvl w:val="0"/>
          <w:numId w:val="0"/>
        </w:numPr>
      </w:pPr>
    </w:p>
    <w:p w14:paraId="508431B2" w14:textId="77777777" w:rsidR="00C9669E" w:rsidRDefault="00C9669E" w:rsidP="007C721C">
      <w:pPr>
        <w:pStyle w:val="ListParagraph"/>
        <w:numPr>
          <w:ilvl w:val="0"/>
          <w:numId w:val="28"/>
        </w:numPr>
        <w:tabs>
          <w:tab w:val="left" w:pos="2329"/>
        </w:tabs>
        <w:rPr>
          <w:rFonts w:cs="Arial"/>
          <w:szCs w:val="20"/>
        </w:rPr>
      </w:pPr>
      <w:r w:rsidRPr="00C9669E">
        <w:rPr>
          <w:rFonts w:cs="Arial"/>
          <w:szCs w:val="20"/>
        </w:rPr>
        <w:t>What is the difference between puffery and deception in health care advertising? How should the Federal Trade Commission (FTC) regulate deceptive ads?</w:t>
      </w:r>
    </w:p>
    <w:p w14:paraId="5104A2D1" w14:textId="77777777" w:rsidR="00C9669E" w:rsidRDefault="00C9669E" w:rsidP="00C9669E">
      <w:pPr>
        <w:tabs>
          <w:tab w:val="left" w:pos="2329"/>
        </w:tabs>
        <w:rPr>
          <w:rFonts w:cs="Arial"/>
          <w:szCs w:val="20"/>
        </w:rPr>
      </w:pPr>
    </w:p>
    <w:p w14:paraId="693A2352" w14:textId="70F5C3C4" w:rsidR="00C9669E" w:rsidRDefault="00C9669E" w:rsidP="00C9669E">
      <w:pPr>
        <w:pStyle w:val="AssignmentsLevel2"/>
        <w:numPr>
          <w:ilvl w:val="0"/>
          <w:numId w:val="0"/>
        </w:numPr>
        <w:rPr>
          <w:bCs/>
        </w:rPr>
      </w:pPr>
      <w:r>
        <w:rPr>
          <w:b/>
        </w:rPr>
        <w:t>Discussion Question 2: The Role of PR in Mass Media</w:t>
      </w:r>
      <w:r w:rsidRPr="00FF024C">
        <w:rPr>
          <w:b/>
        </w:rPr>
        <w:t>:</w:t>
      </w:r>
      <w:r w:rsidRPr="005B4031">
        <w:t xml:space="preserve"> </w:t>
      </w:r>
      <w:r w:rsidR="0066189F">
        <w:rPr>
          <w:bCs/>
        </w:rPr>
        <w:t>Provide one or more of the follow-up questions or prompts below to elicit further discussion. It is recommended that you post the follow-ups on Day 4 or 5</w:t>
      </w:r>
      <w:r>
        <w:rPr>
          <w:bCs/>
        </w:rPr>
        <w:t xml:space="preserve">. </w:t>
      </w:r>
    </w:p>
    <w:p w14:paraId="7669ECE8" w14:textId="77777777" w:rsidR="00C9669E" w:rsidRDefault="00C9669E" w:rsidP="00C9669E">
      <w:pPr>
        <w:rPr>
          <w:rFonts w:cs="Arial"/>
          <w:szCs w:val="20"/>
        </w:rPr>
      </w:pPr>
    </w:p>
    <w:p w14:paraId="53ECAAF3" w14:textId="77777777" w:rsidR="00C9669E" w:rsidRDefault="00C9669E" w:rsidP="007C721C">
      <w:pPr>
        <w:pStyle w:val="ListParagraph"/>
        <w:numPr>
          <w:ilvl w:val="0"/>
          <w:numId w:val="47"/>
        </w:numPr>
        <w:tabs>
          <w:tab w:val="left" w:pos="2329"/>
        </w:tabs>
        <w:rPr>
          <w:rFonts w:cs="Arial"/>
          <w:szCs w:val="20"/>
        </w:rPr>
      </w:pPr>
      <w:r>
        <w:rPr>
          <w:rFonts w:cs="Arial"/>
          <w:szCs w:val="20"/>
        </w:rPr>
        <w:t>Why have research and lobbying become increasingly important to the practice of PR?</w:t>
      </w:r>
    </w:p>
    <w:p w14:paraId="67954FEE" w14:textId="17554DE4" w:rsidR="00820BB6" w:rsidRPr="00820BB6" w:rsidRDefault="00820BB6" w:rsidP="007C721C">
      <w:pPr>
        <w:pStyle w:val="ListParagraph"/>
        <w:numPr>
          <w:ilvl w:val="0"/>
          <w:numId w:val="47"/>
        </w:numPr>
        <w:tabs>
          <w:tab w:val="left" w:pos="2329"/>
        </w:tabs>
        <w:rPr>
          <w:rFonts w:cs="Arial"/>
          <w:szCs w:val="20"/>
        </w:rPr>
      </w:pPr>
      <w:r>
        <w:rPr>
          <w:rFonts w:cs="Arial"/>
          <w:szCs w:val="20"/>
        </w:rPr>
        <w:t xml:space="preserve">In what ways is conventional news </w:t>
      </w:r>
      <w:r w:rsidR="00D33FD7">
        <w:rPr>
          <w:rFonts w:cs="Arial"/>
          <w:szCs w:val="20"/>
        </w:rPr>
        <w:t xml:space="preserve">akin to </w:t>
      </w:r>
      <w:r>
        <w:rPr>
          <w:rFonts w:cs="Arial"/>
          <w:szCs w:val="20"/>
        </w:rPr>
        <w:t xml:space="preserve">PR? </w:t>
      </w:r>
    </w:p>
    <w:p w14:paraId="5CB6BB3E" w14:textId="7277E5CD" w:rsidR="00C9669E" w:rsidRPr="00D82813" w:rsidRDefault="00C9669E" w:rsidP="00017DE6">
      <w:pPr>
        <w:pStyle w:val="ListParagraph"/>
        <w:numPr>
          <w:ilvl w:val="0"/>
          <w:numId w:val="47"/>
        </w:numPr>
        <w:tabs>
          <w:tab w:val="left" w:pos="2329"/>
        </w:tabs>
        <w:rPr>
          <w:rFonts w:cs="Arial"/>
          <w:szCs w:val="20"/>
        </w:rPr>
      </w:pPr>
      <w:r w:rsidRPr="00D82813">
        <w:rPr>
          <w:rFonts w:cs="Arial"/>
          <w:szCs w:val="20"/>
        </w:rPr>
        <w:t xml:space="preserve">How does the Internet change the way in which PR communicates with an organization’s </w:t>
      </w:r>
      <w:r w:rsidR="00D82813" w:rsidRPr="00D82813">
        <w:rPr>
          <w:rFonts w:cs="Arial"/>
          <w:szCs w:val="20"/>
        </w:rPr>
        <w:t xml:space="preserve">customers, stakeholders, and community? </w:t>
      </w:r>
    </w:p>
    <w:p w14:paraId="6638237C" w14:textId="77777777" w:rsidR="00820BB6" w:rsidRDefault="00820BB6" w:rsidP="00C9669E">
      <w:pPr>
        <w:tabs>
          <w:tab w:val="left" w:pos="2329"/>
        </w:tabs>
        <w:rPr>
          <w:rFonts w:cs="Arial"/>
          <w:szCs w:val="20"/>
        </w:rPr>
      </w:pPr>
    </w:p>
    <w:p w14:paraId="2081C79D" w14:textId="5E8013E1" w:rsidR="00820BB6" w:rsidRDefault="00820BB6" w:rsidP="00820BB6">
      <w:pPr>
        <w:pStyle w:val="AssignmentsLevel2"/>
        <w:numPr>
          <w:ilvl w:val="0"/>
          <w:numId w:val="0"/>
        </w:numPr>
        <w:rPr>
          <w:bCs/>
        </w:rPr>
      </w:pPr>
      <w:r>
        <w:rPr>
          <w:b/>
        </w:rPr>
        <w:t>Discussion Question 3: The Transition to an Information Economy</w:t>
      </w:r>
      <w:r w:rsidRPr="00FF024C">
        <w:rPr>
          <w:b/>
        </w:rPr>
        <w:t>:</w:t>
      </w:r>
      <w:r w:rsidRPr="005B4031">
        <w:t xml:space="preserve"> </w:t>
      </w:r>
      <w:r w:rsidR="0066189F">
        <w:rPr>
          <w:bCs/>
        </w:rPr>
        <w:t>Provide one or more of the follow-up questions or prompts below to elicit further discussion. It is recommended that you post the follow-ups on Day 4 or 5</w:t>
      </w:r>
      <w:r>
        <w:rPr>
          <w:bCs/>
        </w:rPr>
        <w:t xml:space="preserve">. </w:t>
      </w:r>
    </w:p>
    <w:p w14:paraId="765E8781" w14:textId="77777777" w:rsidR="00820BB6" w:rsidRDefault="00820BB6" w:rsidP="00C9669E">
      <w:pPr>
        <w:tabs>
          <w:tab w:val="left" w:pos="2329"/>
        </w:tabs>
        <w:rPr>
          <w:rFonts w:cs="Arial"/>
          <w:szCs w:val="20"/>
        </w:rPr>
      </w:pPr>
    </w:p>
    <w:p w14:paraId="23816550" w14:textId="361874DF" w:rsidR="00820BB6" w:rsidRPr="00820BB6" w:rsidRDefault="00820BB6" w:rsidP="007C721C">
      <w:pPr>
        <w:pStyle w:val="ListParagraph"/>
        <w:numPr>
          <w:ilvl w:val="0"/>
          <w:numId w:val="59"/>
        </w:numPr>
        <w:tabs>
          <w:tab w:val="left" w:pos="2329"/>
        </w:tabs>
        <w:rPr>
          <w:rFonts w:cs="Arial"/>
          <w:szCs w:val="20"/>
        </w:rPr>
      </w:pPr>
      <w:r w:rsidRPr="00820BB6">
        <w:rPr>
          <w:rFonts w:cs="Arial"/>
          <w:szCs w:val="20"/>
        </w:rPr>
        <w:t>How have media mergers changed the economics of mass media?</w:t>
      </w:r>
    </w:p>
    <w:p w14:paraId="7D4EEF0A" w14:textId="77777777" w:rsidR="00820BB6" w:rsidRDefault="00820BB6" w:rsidP="007C721C">
      <w:pPr>
        <w:pStyle w:val="ListParagraph"/>
        <w:numPr>
          <w:ilvl w:val="0"/>
          <w:numId w:val="59"/>
        </w:numPr>
        <w:tabs>
          <w:tab w:val="left" w:pos="2329"/>
        </w:tabs>
        <w:rPr>
          <w:rFonts w:cs="Arial"/>
          <w:szCs w:val="20"/>
        </w:rPr>
      </w:pPr>
      <w:r>
        <w:rPr>
          <w:rFonts w:cs="Arial"/>
          <w:szCs w:val="20"/>
        </w:rPr>
        <w:t>Why has the federal government emphasized deregulation at a time when so many media companies are growing so large?</w:t>
      </w:r>
    </w:p>
    <w:p w14:paraId="29206B9E" w14:textId="77777777" w:rsidR="00100350" w:rsidRDefault="00100350">
      <w:pPr>
        <w:rPr>
          <w:rFonts w:cs="Arial"/>
          <w:szCs w:val="20"/>
        </w:rPr>
      </w:pPr>
    </w:p>
    <w:p w14:paraId="244E1DD3" w14:textId="63DAE88A" w:rsidR="008A62EF" w:rsidRDefault="008A62EF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2C1641" w:rsidRPr="0090566F" w14:paraId="7EC4AFB6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BCD5946" w14:textId="3E99EF35" w:rsidR="002C1641" w:rsidRPr="00842155" w:rsidRDefault="002C1641" w:rsidP="00D33FD7">
            <w:pPr>
              <w:pStyle w:val="WeeklyTopicHeading1"/>
            </w:pPr>
            <w:bookmarkStart w:id="9" w:name="weekfive"/>
            <w:bookmarkStart w:id="10" w:name="_Toc358980898"/>
            <w:bookmarkEnd w:id="9"/>
            <w:r w:rsidRPr="0068364F">
              <w:lastRenderedPageBreak/>
              <w:t xml:space="preserve">Week </w:t>
            </w:r>
            <w:r w:rsidR="00D33FD7">
              <w:t>5</w:t>
            </w:r>
            <w:r w:rsidRPr="0068364F">
              <w:t xml:space="preserve">: </w:t>
            </w:r>
            <w:bookmarkEnd w:id="10"/>
            <w:r w:rsidR="00E60081">
              <w:t>Democratic Expression and the Mass Media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D313B"/>
          </w:tcPr>
          <w:p w14:paraId="6FE6BA34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01824CB0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BA4B7B" w:rsidRPr="00842155" w14:paraId="14596591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95C6AA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3EF33C34" w14:textId="77777777" w:rsidR="00BA4B7B" w:rsidRPr="00842155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BA4B7B" w:rsidRPr="00AD4DE5" w14:paraId="5EB4D90A" w14:textId="77777777" w:rsidTr="00E84576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49A3AE0" w14:textId="77777777" w:rsidR="00BA4B7B" w:rsidRPr="00AD4DE5" w:rsidRDefault="00E60081" w:rsidP="00FE0549">
            <w:pPr>
              <w:pStyle w:val="ObjectiveBullet"/>
              <w:numPr>
                <w:ilvl w:val="1"/>
                <w:numId w:val="12"/>
              </w:numPr>
              <w:tabs>
                <w:tab w:val="clear" w:pos="0"/>
              </w:tabs>
            </w:pPr>
            <w:r w:rsidRPr="00AD4DE5">
              <w:t>Analyze how different media organizations treat journalism today.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6BD17CFD" w14:textId="1BF77011" w:rsidR="00BA4B7B" w:rsidRPr="00AD4DE5" w:rsidRDefault="00167DF9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CLO2, CLO3</w:t>
            </w:r>
          </w:p>
        </w:tc>
      </w:tr>
      <w:tr w:rsidR="00BA4B7B" w:rsidRPr="00AD4DE5" w14:paraId="34808D63" w14:textId="77777777" w:rsidTr="00E84576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F73A76" w14:textId="73D8CE1C" w:rsidR="00BA4B7B" w:rsidRPr="00AD4DE5" w:rsidRDefault="008A62EF" w:rsidP="00FE0549">
            <w:pPr>
              <w:pStyle w:val="ObjectiveBullet"/>
              <w:numPr>
                <w:ilvl w:val="1"/>
                <w:numId w:val="12"/>
              </w:numPr>
            </w:pPr>
            <w:r>
              <w:t xml:space="preserve">Contrast media effects research and </w:t>
            </w:r>
            <w:r w:rsidR="00E60081" w:rsidRPr="00AD4DE5">
              <w:t>cultural approaches to media research.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598A94EF" w14:textId="7E92FC03" w:rsidR="00BA4B7B" w:rsidRPr="00AD4DE5" w:rsidRDefault="00167DF9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CLO4</w:t>
            </w:r>
          </w:p>
        </w:tc>
      </w:tr>
      <w:tr w:rsidR="00BA4B7B" w:rsidRPr="00AD4DE5" w14:paraId="1EDA6808" w14:textId="77777777" w:rsidTr="00E84576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2BCCC68" w14:textId="4969D6E9" w:rsidR="00BA4B7B" w:rsidRPr="00AD4DE5" w:rsidRDefault="00F62996" w:rsidP="00FE0549">
            <w:pPr>
              <w:pStyle w:val="ObjectiveBullet"/>
              <w:numPr>
                <w:ilvl w:val="1"/>
                <w:numId w:val="12"/>
              </w:numPr>
            </w:pPr>
            <w:r>
              <w:t>Examine</w:t>
            </w:r>
            <w:r w:rsidR="00E60081" w:rsidRPr="00AD4DE5">
              <w:t xml:space="preserve"> the origins of </w:t>
            </w:r>
            <w:r>
              <w:t>legal con</w:t>
            </w:r>
            <w:r w:rsidR="006B1C4B">
              <w:t>trols and freedom of expression</w:t>
            </w:r>
            <w:r>
              <w:t xml:space="preserve"> and their impact on society.</w:t>
            </w:r>
          </w:p>
          <w:p w14:paraId="5FFA8985" w14:textId="77777777" w:rsidR="00E60081" w:rsidRPr="00AD4DE5" w:rsidRDefault="00E60081" w:rsidP="00E60081">
            <w:pPr>
              <w:pStyle w:val="ObjectiveBullet"/>
              <w:numPr>
                <w:ilvl w:val="0"/>
                <w:numId w:val="0"/>
              </w:numPr>
              <w:ind w:left="360"/>
            </w:pPr>
          </w:p>
          <w:p w14:paraId="297AA80E" w14:textId="77777777" w:rsidR="00E60081" w:rsidRPr="00AD4DE5" w:rsidRDefault="00E60081" w:rsidP="00FE0549">
            <w:pPr>
              <w:pStyle w:val="ObjectiveBullet"/>
              <w:numPr>
                <w:ilvl w:val="1"/>
                <w:numId w:val="12"/>
              </w:numPr>
            </w:pPr>
            <w:r w:rsidRPr="00AD4DE5">
              <w:t>Describe the role of social media for contemporary businesses.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561C4207" w14:textId="77777777" w:rsidR="00BA4B7B" w:rsidRDefault="00167DF9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CLO2, CLO3</w:t>
            </w:r>
          </w:p>
          <w:p w14:paraId="151DF331" w14:textId="77777777" w:rsidR="00167DF9" w:rsidRDefault="00167DF9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  <w:p w14:paraId="618DFAC6" w14:textId="390760D0" w:rsidR="00167DF9" w:rsidRPr="00AD4DE5" w:rsidRDefault="00167DF9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CLO2, CLO3</w:t>
            </w:r>
          </w:p>
        </w:tc>
      </w:tr>
      <w:tr w:rsidR="00BA4B7B" w:rsidRPr="00842155" w14:paraId="51889915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BD5B62D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10BAA9D4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6411D672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1B5CC89B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BA4B7B" w:rsidRPr="00842155" w14:paraId="3E5F896B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658C01" w14:textId="6C124028" w:rsidR="00BA4B7B" w:rsidRPr="00E3447E" w:rsidRDefault="00BA4B7B" w:rsidP="00E60081">
            <w:pPr>
              <w:ind w:left="360" w:hanging="360"/>
              <w:rPr>
                <w:rFonts w:cs="Arial"/>
                <w:szCs w:val="20"/>
              </w:rPr>
            </w:pPr>
            <w:r w:rsidRPr="00446623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Ch</w:t>
            </w:r>
            <w:r w:rsidR="00391F09">
              <w:rPr>
                <w:rFonts w:cs="Arial"/>
                <w:szCs w:val="20"/>
              </w:rPr>
              <w:t xml:space="preserve">. </w:t>
            </w:r>
            <w:r w:rsidR="00E60081">
              <w:rPr>
                <w:rFonts w:cs="Arial"/>
                <w:szCs w:val="20"/>
              </w:rPr>
              <w:t>14</w:t>
            </w:r>
            <w:r w:rsidR="00B62E27">
              <w:rPr>
                <w:rFonts w:cs="Arial"/>
                <w:szCs w:val="20"/>
              </w:rPr>
              <w:t>–</w:t>
            </w:r>
            <w:r w:rsidR="00E60081">
              <w:rPr>
                <w:rFonts w:cs="Arial"/>
                <w:szCs w:val="20"/>
              </w:rPr>
              <w:t>16</w:t>
            </w:r>
            <w:r w:rsidR="00391F09">
              <w:rPr>
                <w:rFonts w:cs="Arial"/>
                <w:szCs w:val="20"/>
              </w:rPr>
              <w:t xml:space="preserve"> </w:t>
            </w:r>
            <w:r w:rsidR="00B159D7">
              <w:rPr>
                <w:rFonts w:cs="Arial"/>
                <w:szCs w:val="20"/>
              </w:rPr>
              <w:t xml:space="preserve">and the </w:t>
            </w:r>
            <w:r w:rsidR="00B62E27">
              <w:rPr>
                <w:rFonts w:cs="Arial"/>
                <w:szCs w:val="20"/>
              </w:rPr>
              <w:t>“</w:t>
            </w:r>
            <w:r w:rsidR="00B159D7">
              <w:rPr>
                <w:rFonts w:cs="Arial"/>
                <w:szCs w:val="20"/>
              </w:rPr>
              <w:t>Extended Case Study</w:t>
            </w:r>
            <w:r w:rsidR="00B62E27">
              <w:rPr>
                <w:rFonts w:cs="Arial"/>
                <w:szCs w:val="20"/>
              </w:rPr>
              <w:t>”</w:t>
            </w:r>
            <w:r w:rsidR="00B159D7">
              <w:rPr>
                <w:rFonts w:cs="Arial"/>
                <w:szCs w:val="20"/>
              </w:rPr>
              <w:t xml:space="preserve"> on pp. 577</w:t>
            </w:r>
            <w:r w:rsidR="00B62E27">
              <w:rPr>
                <w:rFonts w:cs="Arial"/>
                <w:szCs w:val="20"/>
              </w:rPr>
              <w:t>–</w:t>
            </w:r>
            <w:r w:rsidR="00B159D7">
              <w:rPr>
                <w:rFonts w:cs="Arial"/>
                <w:szCs w:val="20"/>
              </w:rPr>
              <w:t xml:space="preserve">583 </w:t>
            </w:r>
            <w:r w:rsidR="00391F09">
              <w:rPr>
                <w:rFonts w:cs="Arial"/>
                <w:szCs w:val="20"/>
              </w:rPr>
              <w:t xml:space="preserve">of </w:t>
            </w:r>
            <w:r w:rsidR="00391F09" w:rsidRPr="00391F09">
              <w:rPr>
                <w:rFonts w:cs="Arial"/>
                <w:i/>
                <w:szCs w:val="20"/>
              </w:rPr>
              <w:t xml:space="preserve">Media &amp; </w:t>
            </w:r>
            <w:r w:rsidR="00B62E27">
              <w:rPr>
                <w:rFonts w:cs="Arial"/>
                <w:i/>
                <w:szCs w:val="20"/>
              </w:rPr>
              <w:t>C</w:t>
            </w:r>
            <w:r w:rsidR="00391F09" w:rsidRPr="00391F09">
              <w:rPr>
                <w:rFonts w:cs="Arial"/>
                <w:i/>
                <w:szCs w:val="20"/>
              </w:rPr>
              <w:t>ulture</w:t>
            </w:r>
            <w:r w:rsidR="00391F09"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</w:tcPr>
          <w:p w14:paraId="52B8BFE1" w14:textId="634212B0" w:rsidR="00BA4B7B" w:rsidRPr="009F6FAF" w:rsidRDefault="008A62EF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5.1, 5.2, 5.3, 5.4</w:t>
            </w:r>
          </w:p>
        </w:tc>
        <w:tc>
          <w:tcPr>
            <w:tcW w:w="1440" w:type="dxa"/>
          </w:tcPr>
          <w:p w14:paraId="14A5F974" w14:textId="77777777" w:rsidR="00BA4B7B" w:rsidRPr="009F6FAF" w:rsidRDefault="00BA4B7B" w:rsidP="00FD5474">
            <w:pPr>
              <w:rPr>
                <w:rFonts w:cs="Arial"/>
                <w:szCs w:val="20"/>
              </w:rPr>
            </w:pPr>
          </w:p>
        </w:tc>
      </w:tr>
      <w:tr w:rsidR="00E60081" w:rsidRPr="007F339F" w14:paraId="02E46C8A" w14:textId="77777777" w:rsidTr="00C64CA7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227A323" w14:textId="55A6006C" w:rsidR="00E60081" w:rsidRDefault="00E60081" w:rsidP="00C64CA7">
            <w:pPr>
              <w:rPr>
                <w:rFonts w:cs="Arial"/>
                <w:szCs w:val="20"/>
              </w:rPr>
            </w:pPr>
            <w:r w:rsidRPr="000F0E13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the following article:</w:t>
            </w:r>
          </w:p>
          <w:p w14:paraId="4200B81A" w14:textId="77777777" w:rsidR="006B1C4B" w:rsidRDefault="006B1C4B" w:rsidP="00C64CA7">
            <w:pPr>
              <w:rPr>
                <w:rFonts w:cs="Arial"/>
                <w:szCs w:val="20"/>
              </w:rPr>
            </w:pPr>
          </w:p>
          <w:p w14:paraId="774F0039" w14:textId="119079CA" w:rsidR="004B3E75" w:rsidRPr="0030729A" w:rsidRDefault="00B62E27" w:rsidP="007C721C">
            <w:pPr>
              <w:pStyle w:val="ListParagraph"/>
              <w:numPr>
                <w:ilvl w:val="0"/>
                <w:numId w:val="40"/>
              </w:numPr>
              <w:tabs>
                <w:tab w:val="left" w:pos="0"/>
                <w:tab w:val="left" w:pos="3720"/>
              </w:tabs>
              <w:outlineLvl w:val="0"/>
              <w:rPr>
                <w:rStyle w:val="Hyperlink"/>
                <w:rFonts w:cs="Arial"/>
                <w:color w:val="auto"/>
                <w:szCs w:val="20"/>
                <w:u w:val="none"/>
              </w:rPr>
            </w:pPr>
            <w:r>
              <w:t>“</w:t>
            </w:r>
            <w:hyperlink r:id="rId78" w:history="1">
              <w:r w:rsidR="006B1C4B" w:rsidRPr="0015029A">
                <w:rPr>
                  <w:rStyle w:val="Hyperlink"/>
                  <w:rFonts w:cs="Arial"/>
                  <w:szCs w:val="20"/>
                </w:rPr>
                <w:t>Bollywood Actress Deepika Padukone Slams Times of India for Gross, Sexist Tweet</w:t>
              </w:r>
            </w:hyperlink>
            <w:r>
              <w:rPr>
                <w:rStyle w:val="Hyperlink"/>
                <w:rFonts w:cs="Arial"/>
                <w:szCs w:val="20"/>
              </w:rPr>
              <w:t>”</w:t>
            </w:r>
          </w:p>
          <w:p w14:paraId="39333930" w14:textId="77777777" w:rsidR="0030729A" w:rsidRDefault="0030729A" w:rsidP="0030729A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  <w:p w14:paraId="75AA6AAD" w14:textId="03D204C0" w:rsidR="0030729A" w:rsidRPr="0030729A" w:rsidRDefault="0030729A" w:rsidP="0030729A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b/>
                <w:bCs/>
              </w:rPr>
              <w:t>Post</w:t>
            </w:r>
            <w:r>
              <w:t xml:space="preserve"> any insights or questions you have from the article in the Week 5 Questions discussion forum.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25CB5D85" w14:textId="5F680F91" w:rsidR="00E60081" w:rsidRPr="009F6FAF" w:rsidRDefault="008A62EF" w:rsidP="00C64CA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5.3, 5.4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5CF75BC" w14:textId="0E3AB429" w:rsidR="00E60081" w:rsidRPr="009F6FAF" w:rsidRDefault="00992B6A" w:rsidP="00C64CA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0.5hr</w:t>
            </w:r>
          </w:p>
        </w:tc>
      </w:tr>
      <w:tr w:rsidR="00E60081" w:rsidRPr="007F339F" w14:paraId="250E4AAD" w14:textId="77777777" w:rsidTr="00C64CA7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024A94D" w14:textId="77777777" w:rsidR="00E60081" w:rsidRDefault="00E60081" w:rsidP="00C64CA7">
            <w:pPr>
              <w:rPr>
                <w:rFonts w:cs="Arial"/>
                <w:szCs w:val="20"/>
              </w:rPr>
            </w:pPr>
            <w:r w:rsidRPr="000F0E13">
              <w:rPr>
                <w:rFonts w:cs="Arial"/>
                <w:b/>
                <w:szCs w:val="20"/>
              </w:rPr>
              <w:t>Watch</w:t>
            </w:r>
            <w:r>
              <w:rPr>
                <w:rFonts w:cs="Arial"/>
                <w:szCs w:val="20"/>
              </w:rPr>
              <w:t xml:space="preserve"> the following video:</w:t>
            </w:r>
          </w:p>
          <w:p w14:paraId="697FA72B" w14:textId="77777777" w:rsidR="00B0339F" w:rsidRDefault="00B0339F" w:rsidP="00C64CA7">
            <w:pPr>
              <w:rPr>
                <w:rFonts w:cs="Arial"/>
                <w:szCs w:val="20"/>
              </w:rPr>
            </w:pPr>
          </w:p>
          <w:p w14:paraId="613D164E" w14:textId="792EF54F" w:rsidR="00B0339F" w:rsidRPr="006B1C4B" w:rsidRDefault="00B62E27" w:rsidP="007C721C">
            <w:pPr>
              <w:pStyle w:val="ListParagraph"/>
              <w:numPr>
                <w:ilvl w:val="0"/>
                <w:numId w:val="50"/>
              </w:numPr>
              <w:rPr>
                <w:rFonts w:cs="Arial"/>
                <w:szCs w:val="20"/>
              </w:rPr>
            </w:pPr>
            <w:r>
              <w:t>“</w:t>
            </w:r>
            <w:hyperlink r:id="rId79" w:history="1">
              <w:r w:rsidR="00B0339F" w:rsidRPr="006B1C4B">
                <w:rPr>
                  <w:rStyle w:val="Hyperlink"/>
                </w:rPr>
                <w:t>Here’s How We Take Back the Internet</w:t>
              </w:r>
            </w:hyperlink>
            <w:r>
              <w:rPr>
                <w:rStyle w:val="Hyperlink"/>
              </w:rPr>
              <w:t>”</w:t>
            </w:r>
            <w:r w:rsidR="00B0339F">
              <w:t xml:space="preserve"> </w:t>
            </w:r>
            <w:r w:rsidR="00CF4A60">
              <w:t>(35.02)</w:t>
            </w:r>
          </w:p>
          <w:p w14:paraId="516BF0DD" w14:textId="77777777" w:rsidR="00E60081" w:rsidRDefault="00E60081" w:rsidP="00C64CA7">
            <w:pPr>
              <w:rPr>
                <w:rFonts w:cs="Arial"/>
                <w:szCs w:val="20"/>
              </w:rPr>
            </w:pPr>
          </w:p>
          <w:p w14:paraId="7F8D8792" w14:textId="29E45C85" w:rsidR="0030729A" w:rsidRPr="009F6FAF" w:rsidRDefault="0030729A" w:rsidP="00C64CA7">
            <w:pPr>
              <w:rPr>
                <w:rFonts w:cs="Arial"/>
                <w:szCs w:val="20"/>
              </w:rPr>
            </w:pPr>
            <w:r>
              <w:rPr>
                <w:b/>
                <w:bCs/>
              </w:rPr>
              <w:t>Post</w:t>
            </w:r>
            <w:r>
              <w:t xml:space="preserve"> any insights or questions you have from the video in the Week 5 Questions discussion forum.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396F90D" w14:textId="074AD00B" w:rsidR="00E60081" w:rsidRPr="009F6FAF" w:rsidRDefault="00695ED9" w:rsidP="00C64CA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5.3, 5.4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1DD623C" w14:textId="7D1E4AE7" w:rsidR="00E60081" w:rsidRPr="009F6FAF" w:rsidRDefault="00992B6A" w:rsidP="00C64CA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0.5hr</w:t>
            </w:r>
          </w:p>
        </w:tc>
      </w:tr>
      <w:tr w:rsidR="002C1641" w:rsidRPr="00842155" w14:paraId="4BC523F5" w14:textId="77777777" w:rsidTr="00FD5474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538F24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0A71CB7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76055AA4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46732E54" w14:textId="162E3A4E" w:rsidR="002C1641" w:rsidRPr="00842155" w:rsidRDefault="0001327B" w:rsidP="00FD5474">
            <w:pPr>
              <w:ind w:left="360" w:hanging="36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1hr</w:t>
            </w:r>
          </w:p>
        </w:tc>
      </w:tr>
      <w:tr w:rsidR="002C1641" w:rsidRPr="00842155" w14:paraId="57AD95C5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8286A04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0177F06D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714F43C9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08E86D16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E60081" w:rsidRPr="00842155" w14:paraId="5D8617F2" w14:textId="77777777" w:rsidTr="00C64CA7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95789EC" w14:textId="51C5989B" w:rsidR="00E60081" w:rsidRDefault="00E60081" w:rsidP="00C64CA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Discussion Question 1</w:t>
            </w:r>
            <w:r w:rsidR="00CE132A">
              <w:rPr>
                <w:rFonts w:cs="Arial"/>
                <w:b/>
                <w:szCs w:val="20"/>
              </w:rPr>
              <w:t>:  Is Sexting Pornography or Freedom of Speech?</w:t>
            </w:r>
          </w:p>
          <w:p w14:paraId="468EC9D8" w14:textId="77777777" w:rsidR="00B159D7" w:rsidRDefault="00B159D7" w:rsidP="00C64CA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0761470D" w14:textId="1F02C301" w:rsidR="008A62EF" w:rsidRDefault="00CE132A" w:rsidP="00C64CA7">
            <w:pPr>
              <w:tabs>
                <w:tab w:val="left" w:pos="2329"/>
              </w:tabs>
              <w:rPr>
                <w:rFonts w:cs="Arial"/>
                <w:i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Review </w:t>
            </w:r>
            <w:r w:rsidR="00B62E27" w:rsidRPr="00FF024C">
              <w:rPr>
                <w:rFonts w:cs="Arial"/>
                <w:szCs w:val="20"/>
              </w:rPr>
              <w:t>“</w:t>
            </w:r>
            <w:r>
              <w:rPr>
                <w:rFonts w:cs="Arial"/>
                <w:szCs w:val="20"/>
              </w:rPr>
              <w:t>Case Study: I</w:t>
            </w:r>
            <w:r w:rsidR="00B159D7">
              <w:rPr>
                <w:rFonts w:cs="Arial"/>
                <w:szCs w:val="20"/>
              </w:rPr>
              <w:t xml:space="preserve">s </w:t>
            </w:r>
            <w:r w:rsidR="00B62E27">
              <w:rPr>
                <w:rFonts w:cs="Arial"/>
                <w:szCs w:val="20"/>
              </w:rPr>
              <w:t>‘</w:t>
            </w:r>
            <w:r w:rsidR="00B159D7">
              <w:rPr>
                <w:rFonts w:cs="Arial"/>
                <w:szCs w:val="20"/>
              </w:rPr>
              <w:t>Sexting</w:t>
            </w:r>
            <w:r w:rsidR="00B62E27">
              <w:rPr>
                <w:rFonts w:cs="Arial"/>
                <w:szCs w:val="20"/>
              </w:rPr>
              <w:t>’</w:t>
            </w:r>
            <w:r w:rsidR="00B159D7">
              <w:rPr>
                <w:rFonts w:cs="Arial"/>
                <w:szCs w:val="20"/>
              </w:rPr>
              <w:t xml:space="preserve"> Pornography?</w:t>
            </w:r>
            <w:r w:rsidR="00B62E27">
              <w:rPr>
                <w:rFonts w:cs="Arial"/>
                <w:szCs w:val="20"/>
              </w:rPr>
              <w:t>”</w:t>
            </w:r>
            <w:r w:rsidR="00B159D7">
              <w:rPr>
                <w:rFonts w:cs="Arial"/>
                <w:szCs w:val="20"/>
              </w:rPr>
              <w:t xml:space="preserve"> on p.</w:t>
            </w:r>
            <w:r>
              <w:rPr>
                <w:rFonts w:cs="Arial"/>
                <w:szCs w:val="20"/>
              </w:rPr>
              <w:t xml:space="preserve"> 558 of </w:t>
            </w:r>
            <w:r w:rsidRPr="00CE132A">
              <w:rPr>
                <w:rFonts w:cs="Arial"/>
                <w:i/>
                <w:szCs w:val="20"/>
              </w:rPr>
              <w:t xml:space="preserve">Media </w:t>
            </w:r>
            <w:r w:rsidR="00B62E27">
              <w:rPr>
                <w:rFonts w:cs="Arial"/>
                <w:i/>
                <w:szCs w:val="20"/>
              </w:rPr>
              <w:t>&amp;</w:t>
            </w:r>
            <w:r w:rsidR="00B62E27" w:rsidRPr="00CE132A">
              <w:rPr>
                <w:rFonts w:cs="Arial"/>
                <w:i/>
                <w:szCs w:val="20"/>
              </w:rPr>
              <w:t xml:space="preserve"> </w:t>
            </w:r>
            <w:r w:rsidRPr="00CE132A">
              <w:rPr>
                <w:rFonts w:cs="Arial"/>
                <w:i/>
                <w:szCs w:val="20"/>
              </w:rPr>
              <w:t>Culture</w:t>
            </w:r>
          </w:p>
          <w:p w14:paraId="3271BC37" w14:textId="77777777" w:rsidR="008A62EF" w:rsidRDefault="008A62EF" w:rsidP="00C64CA7">
            <w:pPr>
              <w:tabs>
                <w:tab w:val="left" w:pos="2329"/>
              </w:tabs>
              <w:rPr>
                <w:rFonts w:cs="Arial"/>
                <w:i/>
                <w:szCs w:val="20"/>
              </w:rPr>
            </w:pPr>
          </w:p>
          <w:p w14:paraId="504E6B03" w14:textId="30A96B20" w:rsidR="008A62EF" w:rsidRPr="00CC2176" w:rsidRDefault="008A62EF" w:rsidP="008A62EF">
            <w:pPr>
              <w:pStyle w:val="Body"/>
              <w:tabs>
                <w:tab w:val="left" w:pos="2329"/>
              </w:tabs>
              <w:rPr>
                <w:color w:val="auto"/>
              </w:rPr>
            </w:pPr>
            <w:r w:rsidRPr="00CC2176">
              <w:rPr>
                <w:b/>
                <w:color w:val="auto"/>
              </w:rPr>
              <w:t>Pos</w:t>
            </w:r>
            <w:r w:rsidRPr="00CC2176">
              <w:rPr>
                <w:color w:val="auto"/>
              </w:rPr>
              <w:t>t a response in 150 to 20</w:t>
            </w:r>
            <w:r>
              <w:rPr>
                <w:color w:val="auto"/>
              </w:rPr>
              <w:t>0</w:t>
            </w:r>
            <w:r w:rsidR="00B62E27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words on the </w:t>
            </w:r>
            <w:r w:rsidR="00B62E27">
              <w:rPr>
                <w:color w:val="auto"/>
              </w:rPr>
              <w:t xml:space="preserve">following </w:t>
            </w:r>
            <w:r>
              <w:rPr>
                <w:color w:val="auto"/>
              </w:rPr>
              <w:t xml:space="preserve">questions, and provide </w:t>
            </w:r>
            <w:r>
              <w:t>specific examples to support your answers.</w:t>
            </w:r>
          </w:p>
          <w:p w14:paraId="6F951E11" w14:textId="77777777" w:rsidR="00B159D7" w:rsidRDefault="00B159D7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FDBAEA4" w14:textId="22D63C60" w:rsidR="00CE132A" w:rsidRDefault="00CE132A" w:rsidP="007C721C">
            <w:pPr>
              <w:pStyle w:val="ListParagraph"/>
              <w:numPr>
                <w:ilvl w:val="0"/>
                <w:numId w:val="32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How do you think sexting should be handled by the law?</w:t>
            </w:r>
            <w:r w:rsidR="004B3E75">
              <w:rPr>
                <w:rFonts w:cs="Arial"/>
                <w:szCs w:val="20"/>
              </w:rPr>
              <w:t xml:space="preserve"> Does the age of the participants factor into your answer? </w:t>
            </w:r>
          </w:p>
          <w:p w14:paraId="1169C341" w14:textId="77777777" w:rsidR="004B3E75" w:rsidRDefault="004B3E75" w:rsidP="008A62EF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22448FE" w14:textId="77777777" w:rsidR="008A62EF" w:rsidRDefault="008A62EF" w:rsidP="008A62EF">
            <w:pPr>
              <w:pStyle w:val="Body"/>
              <w:tabs>
                <w:tab w:val="left" w:pos="2329"/>
              </w:tabs>
            </w:pPr>
            <w:r w:rsidRPr="00FF024C">
              <w:t>Note</w:t>
            </w:r>
            <w:r w:rsidRPr="00B62E27">
              <w:t>:</w:t>
            </w:r>
            <w:r w:rsidRPr="00CC2176">
              <w:t xml:space="preserve"> Initial answers to the question are due by 11:59 p.m. (Eastern time) on Thursday. </w:t>
            </w:r>
          </w:p>
          <w:p w14:paraId="5511285D" w14:textId="77777777" w:rsidR="008A62EF" w:rsidRDefault="008A62EF" w:rsidP="008A62EF">
            <w:pPr>
              <w:pStyle w:val="Body"/>
              <w:tabs>
                <w:tab w:val="left" w:pos="2329"/>
              </w:tabs>
            </w:pPr>
          </w:p>
          <w:p w14:paraId="2AD6A71E" w14:textId="13444F8D" w:rsidR="006E3C24" w:rsidRPr="008A62EF" w:rsidRDefault="008A62EF" w:rsidP="008A62EF">
            <w:pPr>
              <w:tabs>
                <w:tab w:val="left" w:pos="2329"/>
              </w:tabs>
            </w:pPr>
            <w:r w:rsidRPr="00127EB1">
              <w:rPr>
                <w:b/>
              </w:rPr>
              <w:t>Respond</w:t>
            </w:r>
            <w:r>
              <w:rPr>
                <w:b/>
              </w:rPr>
              <w:t xml:space="preserve"> </w:t>
            </w:r>
            <w:r>
              <w:t>to at least three</w:t>
            </w:r>
            <w:r>
              <w:rPr>
                <w:b/>
              </w:rPr>
              <w:t xml:space="preserve"> </w:t>
            </w:r>
            <w:r>
              <w:t xml:space="preserve">students as to what you agree or disagree with in their answers. </w:t>
            </w:r>
            <w:r w:rsidRPr="00CC2176">
              <w:t>All responses must be posted by 11:59 p.m. (Eastern time) on Sunday.</w:t>
            </w:r>
          </w:p>
        </w:tc>
        <w:tc>
          <w:tcPr>
            <w:tcW w:w="1440" w:type="dxa"/>
          </w:tcPr>
          <w:p w14:paraId="07D5F175" w14:textId="77777777" w:rsidR="00E60081" w:rsidRPr="00842155" w:rsidRDefault="003E2AF7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5.3</w:t>
            </w:r>
          </w:p>
        </w:tc>
        <w:tc>
          <w:tcPr>
            <w:tcW w:w="1440" w:type="dxa"/>
          </w:tcPr>
          <w:p w14:paraId="359CDAE3" w14:textId="03288DDF" w:rsidR="00E60081" w:rsidRPr="00842155" w:rsidRDefault="00992B6A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1hr</w:t>
            </w:r>
          </w:p>
        </w:tc>
      </w:tr>
      <w:tr w:rsidR="00E60081" w:rsidRPr="00842155" w14:paraId="53F4E832" w14:textId="77777777" w:rsidTr="00C64CA7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184D0" w14:textId="77777777" w:rsidR="00E60081" w:rsidRDefault="00E60081" w:rsidP="00A8626F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Discussion Question 2</w:t>
            </w:r>
            <w:r w:rsidR="003E2AF7">
              <w:rPr>
                <w:rFonts w:cs="Arial"/>
                <w:b/>
                <w:szCs w:val="20"/>
              </w:rPr>
              <w:t xml:space="preserve">:  </w:t>
            </w:r>
            <w:r w:rsidR="00A8626F">
              <w:rPr>
                <w:rFonts w:cs="Arial"/>
                <w:b/>
                <w:szCs w:val="20"/>
              </w:rPr>
              <w:t>Journalism Today</w:t>
            </w:r>
          </w:p>
          <w:p w14:paraId="5E6120F6" w14:textId="77777777" w:rsidR="00A8626F" w:rsidRDefault="00A8626F" w:rsidP="00A8626F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15F0B6AB" w14:textId="259AF886" w:rsidR="00992B6A" w:rsidRPr="00CC2176" w:rsidRDefault="00992B6A" w:rsidP="00992B6A">
            <w:pPr>
              <w:pStyle w:val="Body"/>
              <w:tabs>
                <w:tab w:val="left" w:pos="2329"/>
              </w:tabs>
              <w:rPr>
                <w:color w:val="auto"/>
              </w:rPr>
            </w:pPr>
            <w:r w:rsidRPr="00CC2176">
              <w:rPr>
                <w:b/>
                <w:color w:val="auto"/>
              </w:rPr>
              <w:t>Pos</w:t>
            </w:r>
            <w:r w:rsidRPr="00CC2176">
              <w:rPr>
                <w:color w:val="auto"/>
              </w:rPr>
              <w:t>t a response in 150 to 20</w:t>
            </w:r>
            <w:r>
              <w:rPr>
                <w:color w:val="auto"/>
              </w:rPr>
              <w:t>0</w:t>
            </w:r>
            <w:r w:rsidR="004F0F7A">
              <w:rPr>
                <w:color w:val="auto"/>
              </w:rPr>
              <w:t xml:space="preserve"> </w:t>
            </w:r>
            <w:r>
              <w:rPr>
                <w:color w:val="auto"/>
              </w:rPr>
              <w:t>words on the</w:t>
            </w:r>
            <w:r w:rsidR="004F0F7A">
              <w:rPr>
                <w:color w:val="auto"/>
              </w:rPr>
              <w:t xml:space="preserve"> following</w:t>
            </w:r>
            <w:r>
              <w:rPr>
                <w:color w:val="auto"/>
              </w:rPr>
              <w:t xml:space="preserve"> questions, and provide </w:t>
            </w:r>
            <w:r>
              <w:t>specific examples to support your answers.</w:t>
            </w:r>
          </w:p>
          <w:p w14:paraId="55AAD66B" w14:textId="4E9C71E5" w:rsidR="00992B6A" w:rsidRDefault="00992B6A" w:rsidP="00A8626F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 </w:t>
            </w:r>
          </w:p>
          <w:p w14:paraId="5AF31E91" w14:textId="493108C8" w:rsidR="004B3E75" w:rsidRDefault="00A8626F" w:rsidP="007C721C">
            <w:pPr>
              <w:pStyle w:val="ListParagraph"/>
              <w:numPr>
                <w:ilvl w:val="0"/>
                <w:numId w:val="51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4B3E75">
              <w:rPr>
                <w:rFonts w:cs="Arial"/>
                <w:szCs w:val="20"/>
              </w:rPr>
              <w:t>Explain the values shift in journalism today from a more detached or neutral model to a more partisan or assertion model.</w:t>
            </w:r>
            <w:r w:rsidR="004F0F7A">
              <w:rPr>
                <w:rFonts w:cs="Arial"/>
                <w:szCs w:val="20"/>
              </w:rPr>
              <w:br/>
            </w:r>
          </w:p>
          <w:p w14:paraId="0FD6F396" w14:textId="3BE89172" w:rsidR="004B3E75" w:rsidRPr="004B3E75" w:rsidRDefault="004B3E75" w:rsidP="007C721C">
            <w:pPr>
              <w:pStyle w:val="ListParagraph"/>
              <w:numPr>
                <w:ilvl w:val="0"/>
                <w:numId w:val="51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4B3E75">
              <w:rPr>
                <w:rFonts w:cs="Arial"/>
                <w:szCs w:val="20"/>
              </w:rPr>
              <w:t xml:space="preserve">What role do satirical news programs like </w:t>
            </w:r>
            <w:r w:rsidRPr="004B3E75">
              <w:rPr>
                <w:rFonts w:cs="Arial"/>
                <w:i/>
                <w:szCs w:val="20"/>
              </w:rPr>
              <w:t>The Daily Show</w:t>
            </w:r>
            <w:r w:rsidRPr="004B3E75">
              <w:rPr>
                <w:rFonts w:cs="Arial"/>
                <w:szCs w:val="20"/>
              </w:rPr>
              <w:t xml:space="preserve"> and </w:t>
            </w:r>
            <w:r w:rsidRPr="004B3E75">
              <w:rPr>
                <w:rFonts w:cs="Arial"/>
                <w:i/>
                <w:szCs w:val="20"/>
              </w:rPr>
              <w:t>The Colbert Report</w:t>
            </w:r>
            <w:r w:rsidRPr="004B3E75">
              <w:rPr>
                <w:rFonts w:cs="Arial"/>
                <w:szCs w:val="20"/>
              </w:rPr>
              <w:t xml:space="preserve"> play in the world of journalism?</w:t>
            </w:r>
          </w:p>
          <w:p w14:paraId="74D337A9" w14:textId="77777777" w:rsidR="004B3E75" w:rsidRDefault="004B3E75" w:rsidP="00D01CBD">
            <w:pPr>
              <w:tabs>
                <w:tab w:val="left" w:pos="2329"/>
              </w:tabs>
              <w:ind w:left="360"/>
              <w:rPr>
                <w:rFonts w:cs="Arial"/>
                <w:szCs w:val="20"/>
              </w:rPr>
            </w:pPr>
          </w:p>
          <w:p w14:paraId="31E4F916" w14:textId="77777777" w:rsidR="00992B6A" w:rsidRDefault="00992B6A" w:rsidP="00992B6A">
            <w:pPr>
              <w:pStyle w:val="Body"/>
              <w:tabs>
                <w:tab w:val="left" w:pos="2329"/>
              </w:tabs>
            </w:pPr>
            <w:r w:rsidRPr="00FF024C">
              <w:t>Note</w:t>
            </w:r>
            <w:r w:rsidRPr="004F0F7A">
              <w:t>:</w:t>
            </w:r>
            <w:r w:rsidRPr="00CC2176">
              <w:t xml:space="preserve"> Initial answers to the question are due by 11:59 p.m. (Eastern time) on Thursday. </w:t>
            </w:r>
          </w:p>
          <w:p w14:paraId="3834875A" w14:textId="77777777" w:rsidR="00992B6A" w:rsidRDefault="00992B6A" w:rsidP="00992B6A">
            <w:pPr>
              <w:pStyle w:val="Body"/>
              <w:tabs>
                <w:tab w:val="left" w:pos="2329"/>
              </w:tabs>
            </w:pPr>
          </w:p>
          <w:p w14:paraId="78D75354" w14:textId="523950AD" w:rsidR="00FD2DC8" w:rsidRPr="00992B6A" w:rsidRDefault="00992B6A" w:rsidP="00992B6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992B6A">
              <w:rPr>
                <w:b/>
              </w:rPr>
              <w:t xml:space="preserve">Respond </w:t>
            </w:r>
            <w:r>
              <w:t>to at least three</w:t>
            </w:r>
            <w:r w:rsidRPr="00992B6A">
              <w:rPr>
                <w:b/>
              </w:rPr>
              <w:t xml:space="preserve"> </w:t>
            </w:r>
            <w:r>
              <w:t xml:space="preserve">students as to what you agree or disagree with in their answers. </w:t>
            </w:r>
            <w:r w:rsidRPr="00CC2176">
              <w:t>All responses must be posted by 11:59 p.m. (Eastern time) on Sunday.</w:t>
            </w:r>
          </w:p>
        </w:tc>
        <w:tc>
          <w:tcPr>
            <w:tcW w:w="1440" w:type="dxa"/>
          </w:tcPr>
          <w:p w14:paraId="77A4A7C3" w14:textId="15AB6AAE" w:rsidR="00E60081" w:rsidRPr="00842155" w:rsidRDefault="003E2AF7" w:rsidP="00A8626F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</w:t>
            </w:r>
            <w:r w:rsidR="00A8626F">
              <w:rPr>
                <w:rFonts w:cs="Arial"/>
                <w:szCs w:val="20"/>
              </w:rPr>
              <w:t>1</w:t>
            </w:r>
            <w:r w:rsidR="00452F8E">
              <w:rPr>
                <w:rFonts w:cs="Arial"/>
                <w:szCs w:val="20"/>
              </w:rPr>
              <w:t>, 5.3</w:t>
            </w:r>
          </w:p>
        </w:tc>
        <w:tc>
          <w:tcPr>
            <w:tcW w:w="1440" w:type="dxa"/>
          </w:tcPr>
          <w:p w14:paraId="02C4D390" w14:textId="775CFF70" w:rsidR="00E60081" w:rsidRPr="00842155" w:rsidRDefault="00992B6A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1hr</w:t>
            </w:r>
          </w:p>
        </w:tc>
      </w:tr>
      <w:tr w:rsidR="00E60081" w:rsidRPr="007F339F" w14:paraId="0DEA9DFA" w14:textId="77777777" w:rsidTr="00C64CA7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57C986F" w14:textId="31D8FB9E" w:rsidR="00E60081" w:rsidRDefault="003E2AF7" w:rsidP="00C64CA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Labor Gets Framed</w:t>
            </w:r>
          </w:p>
          <w:p w14:paraId="47F0DC1A" w14:textId="77777777" w:rsidR="003E2AF7" w:rsidRDefault="003E2AF7" w:rsidP="00C64CA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0045B0A2" w14:textId="453CF044" w:rsidR="00B159D7" w:rsidRDefault="003E2AF7" w:rsidP="00B159D7">
            <w:pPr>
              <w:tabs>
                <w:tab w:val="left" w:pos="2329"/>
              </w:tabs>
              <w:rPr>
                <w:rFonts w:cs="Arial"/>
                <w:i/>
                <w:szCs w:val="20"/>
              </w:rPr>
            </w:pPr>
            <w:r w:rsidRPr="008D3977">
              <w:rPr>
                <w:rFonts w:cs="Arial"/>
                <w:b/>
                <w:szCs w:val="20"/>
              </w:rPr>
              <w:t xml:space="preserve">Review </w:t>
            </w:r>
            <w:r w:rsidR="004F0F7A">
              <w:rPr>
                <w:rFonts w:cs="Arial"/>
                <w:b/>
                <w:szCs w:val="20"/>
              </w:rPr>
              <w:t>“</w:t>
            </w:r>
            <w:r>
              <w:rPr>
                <w:rFonts w:cs="Arial"/>
                <w:szCs w:val="20"/>
              </w:rPr>
              <w:t xml:space="preserve">Case </w:t>
            </w:r>
            <w:r w:rsidR="00B159D7">
              <w:rPr>
                <w:rFonts w:cs="Arial"/>
                <w:szCs w:val="20"/>
              </w:rPr>
              <w:t>Study: Labor Gets Framed</w:t>
            </w:r>
            <w:r w:rsidR="004F0F7A">
              <w:rPr>
                <w:rFonts w:cs="Arial"/>
                <w:szCs w:val="20"/>
              </w:rPr>
              <w:t>”</w:t>
            </w:r>
            <w:r w:rsidR="00B159D7">
              <w:rPr>
                <w:rFonts w:cs="Arial"/>
                <w:szCs w:val="20"/>
              </w:rPr>
              <w:t xml:space="preserve"> on p.</w:t>
            </w:r>
            <w:r>
              <w:rPr>
                <w:rFonts w:cs="Arial"/>
                <w:szCs w:val="20"/>
              </w:rPr>
              <w:t xml:space="preserve"> 537 of </w:t>
            </w:r>
            <w:r w:rsidRPr="008D3977">
              <w:rPr>
                <w:rFonts w:cs="Arial"/>
                <w:i/>
                <w:szCs w:val="20"/>
              </w:rPr>
              <w:t xml:space="preserve">Media </w:t>
            </w:r>
            <w:r w:rsidR="004F0F7A">
              <w:rPr>
                <w:rFonts w:cs="Arial"/>
                <w:i/>
                <w:szCs w:val="20"/>
              </w:rPr>
              <w:t>&amp;</w:t>
            </w:r>
            <w:r w:rsidR="004F0F7A" w:rsidRPr="008D3977">
              <w:rPr>
                <w:rFonts w:cs="Arial"/>
                <w:i/>
                <w:szCs w:val="20"/>
              </w:rPr>
              <w:t xml:space="preserve"> </w:t>
            </w:r>
            <w:r w:rsidRPr="008D3977">
              <w:rPr>
                <w:rFonts w:cs="Arial"/>
                <w:i/>
                <w:szCs w:val="20"/>
              </w:rPr>
              <w:t>Culture.</w:t>
            </w:r>
            <w:r>
              <w:rPr>
                <w:rFonts w:cs="Arial"/>
                <w:i/>
                <w:szCs w:val="20"/>
              </w:rPr>
              <w:t xml:space="preserve"> </w:t>
            </w:r>
          </w:p>
          <w:p w14:paraId="7EC93678" w14:textId="77777777" w:rsidR="00D65721" w:rsidRDefault="00D65721" w:rsidP="00B159D7">
            <w:pPr>
              <w:tabs>
                <w:tab w:val="left" w:pos="2329"/>
              </w:tabs>
              <w:rPr>
                <w:rFonts w:cs="Arial"/>
                <w:i/>
                <w:szCs w:val="20"/>
              </w:rPr>
            </w:pPr>
          </w:p>
          <w:p w14:paraId="356531CB" w14:textId="4DDA3466" w:rsidR="00B159D7" w:rsidRDefault="00B159D7" w:rsidP="00B159D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F52625">
              <w:rPr>
                <w:rFonts w:cs="Arial"/>
                <w:b/>
                <w:szCs w:val="20"/>
              </w:rPr>
              <w:t>Write</w:t>
            </w:r>
            <w:r>
              <w:rPr>
                <w:rFonts w:cs="Arial"/>
                <w:szCs w:val="20"/>
              </w:rPr>
              <w:t xml:space="preserve"> a 350- to 500-word (1-</w:t>
            </w:r>
            <w:r w:rsidR="004F0F7A">
              <w:rPr>
                <w:rFonts w:cs="Arial"/>
                <w:szCs w:val="20"/>
              </w:rPr>
              <w:t xml:space="preserve"> to</w:t>
            </w:r>
            <w:r>
              <w:rPr>
                <w:rFonts w:cs="Arial"/>
                <w:szCs w:val="20"/>
              </w:rPr>
              <w:t xml:space="preserve"> 1.5</w:t>
            </w:r>
            <w:r w:rsidR="004F0F7A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>page) paper in which you discuss how media frames news about labor unions.</w:t>
            </w:r>
          </w:p>
          <w:p w14:paraId="083BA869" w14:textId="77777777" w:rsidR="00D65721" w:rsidRDefault="00D65721" w:rsidP="00B159D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A837579" w14:textId="0F4C47B1" w:rsidR="00992B6A" w:rsidRDefault="00992B6A" w:rsidP="00992B6A">
            <w:pPr>
              <w:tabs>
                <w:tab w:val="left" w:pos="2329"/>
              </w:tabs>
            </w:pPr>
            <w:r>
              <w:rPr>
                <w:b/>
              </w:rPr>
              <w:t>Answer</w:t>
            </w:r>
            <w:r>
              <w:t xml:space="preserve"> each</w:t>
            </w:r>
            <w:r w:rsidR="004F0F7A">
              <w:t xml:space="preserve"> of the following</w:t>
            </w:r>
            <w:r>
              <w:t xml:space="preserve"> question</w:t>
            </w:r>
            <w:r w:rsidR="004F0F7A">
              <w:t>s</w:t>
            </w:r>
            <w:r>
              <w:t>, and refer to the case study as an example in your responses</w:t>
            </w:r>
            <w:r w:rsidR="004F0F7A">
              <w:t>:</w:t>
            </w:r>
            <w:r>
              <w:t xml:space="preserve"> </w:t>
            </w:r>
          </w:p>
          <w:p w14:paraId="5CC57B93" w14:textId="55D3B21F" w:rsidR="003E2AF7" w:rsidRDefault="003E2AF7" w:rsidP="003E2AF7"/>
          <w:p w14:paraId="1F228CA6" w14:textId="746D09A1" w:rsidR="003E2AF7" w:rsidRDefault="00B90F18" w:rsidP="007C721C">
            <w:pPr>
              <w:pStyle w:val="ListParagraph"/>
              <w:numPr>
                <w:ilvl w:val="0"/>
                <w:numId w:val="33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What are the differences between the hypodermic-needle model and the minimal-effects model in the history of media research?</w:t>
            </w:r>
            <w:r w:rsidR="004F0F7A">
              <w:rPr>
                <w:rFonts w:cs="Arial"/>
                <w:szCs w:val="20"/>
              </w:rPr>
              <w:br/>
            </w:r>
          </w:p>
          <w:p w14:paraId="0B7A7268" w14:textId="7C670AEB" w:rsidR="00B90F18" w:rsidRDefault="00B90F18" w:rsidP="007C721C">
            <w:pPr>
              <w:pStyle w:val="ListParagraph"/>
              <w:numPr>
                <w:ilvl w:val="0"/>
                <w:numId w:val="33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What are the main ideas behind social learning theory, agenda</w:t>
            </w:r>
            <w:r w:rsidR="00D65721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setting, the cultivation effect, the spiral of silence, and the third-person effect?</w:t>
            </w:r>
            <w:r w:rsidR="004F0F7A">
              <w:rPr>
                <w:rFonts w:cs="Arial"/>
                <w:szCs w:val="20"/>
              </w:rPr>
              <w:br/>
            </w:r>
          </w:p>
          <w:p w14:paraId="7383B8CD" w14:textId="173B305E" w:rsidR="00B90F18" w:rsidRDefault="00B90F18" w:rsidP="007C721C">
            <w:pPr>
              <w:pStyle w:val="ListParagraph"/>
              <w:numPr>
                <w:ilvl w:val="0"/>
                <w:numId w:val="33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What are some strengths and limitations of modern media research?</w:t>
            </w:r>
            <w:r w:rsidR="004F0F7A">
              <w:rPr>
                <w:rFonts w:cs="Arial"/>
                <w:szCs w:val="20"/>
              </w:rPr>
              <w:br/>
            </w:r>
          </w:p>
          <w:p w14:paraId="1F557315" w14:textId="54BB32F4" w:rsidR="00B90F18" w:rsidRDefault="00B90F18" w:rsidP="007C721C">
            <w:pPr>
              <w:pStyle w:val="ListParagraph"/>
              <w:numPr>
                <w:ilvl w:val="0"/>
                <w:numId w:val="33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Why did cultural studies develop in opposition to media effects research?</w:t>
            </w:r>
            <w:r w:rsidR="004F0F7A">
              <w:rPr>
                <w:rFonts w:cs="Arial"/>
                <w:szCs w:val="20"/>
              </w:rPr>
              <w:br/>
            </w:r>
          </w:p>
          <w:p w14:paraId="2C2CA19B" w14:textId="2C9EAC4F" w:rsidR="00B90F18" w:rsidRDefault="00B90F18" w:rsidP="007C721C">
            <w:pPr>
              <w:pStyle w:val="ListParagraph"/>
              <w:numPr>
                <w:ilvl w:val="0"/>
                <w:numId w:val="33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What are the features of cultural studies?</w:t>
            </w:r>
            <w:r w:rsidR="004F0F7A">
              <w:rPr>
                <w:rFonts w:cs="Arial"/>
                <w:szCs w:val="20"/>
              </w:rPr>
              <w:br/>
            </w:r>
          </w:p>
          <w:p w14:paraId="47407AE5" w14:textId="5E451B3A" w:rsidR="00B90F18" w:rsidRDefault="00B90F18" w:rsidP="007C721C">
            <w:pPr>
              <w:pStyle w:val="ListParagraph"/>
              <w:numPr>
                <w:ilvl w:val="0"/>
                <w:numId w:val="33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How is textual analysis different from content analysis</w:t>
            </w:r>
            <w:r w:rsidR="00D01CBD">
              <w:rPr>
                <w:rFonts w:cs="Arial"/>
                <w:szCs w:val="20"/>
              </w:rPr>
              <w:t>?</w:t>
            </w:r>
            <w:r w:rsidR="004F0F7A">
              <w:rPr>
                <w:rFonts w:cs="Arial"/>
                <w:szCs w:val="20"/>
              </w:rPr>
              <w:br/>
            </w:r>
          </w:p>
          <w:p w14:paraId="0FB776E4" w14:textId="77777777" w:rsidR="00B90F18" w:rsidRPr="00B90F18" w:rsidRDefault="00B90F18" w:rsidP="007C721C">
            <w:pPr>
              <w:pStyle w:val="ListParagraph"/>
              <w:numPr>
                <w:ilvl w:val="0"/>
                <w:numId w:val="33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What are some of the strengths and limitations of cultural research?</w:t>
            </w:r>
          </w:p>
          <w:p w14:paraId="54BBA337" w14:textId="77777777" w:rsidR="0089687C" w:rsidRDefault="0089687C" w:rsidP="003E2AF7">
            <w:pPr>
              <w:rPr>
                <w:rFonts w:cs="Arial"/>
                <w:szCs w:val="20"/>
              </w:rPr>
            </w:pPr>
          </w:p>
          <w:p w14:paraId="0C58B830" w14:textId="3D7147B4" w:rsidR="00992B6A" w:rsidRPr="007F339F" w:rsidRDefault="00992B6A" w:rsidP="003E2AF7">
            <w:pPr>
              <w:rPr>
                <w:rFonts w:cs="Arial"/>
                <w:szCs w:val="20"/>
              </w:rPr>
            </w:pPr>
            <w:r w:rsidRPr="00972FA6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paper through Blackboard.</w:t>
            </w:r>
          </w:p>
        </w:tc>
        <w:tc>
          <w:tcPr>
            <w:tcW w:w="1440" w:type="dxa"/>
          </w:tcPr>
          <w:p w14:paraId="429EB51F" w14:textId="77777777" w:rsidR="00E60081" w:rsidRPr="009F6FAF" w:rsidRDefault="008A40B5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5.2</w:t>
            </w:r>
          </w:p>
        </w:tc>
        <w:tc>
          <w:tcPr>
            <w:tcW w:w="1440" w:type="dxa"/>
          </w:tcPr>
          <w:p w14:paraId="5D973C21" w14:textId="5E1C3A16" w:rsidR="00E60081" w:rsidRPr="009F6FAF" w:rsidRDefault="00992B6A" w:rsidP="00C64CA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Case Study = 1hr</w:t>
            </w:r>
          </w:p>
        </w:tc>
      </w:tr>
      <w:tr w:rsidR="005E7997" w:rsidRPr="007F339F" w14:paraId="765C98AA" w14:textId="77777777" w:rsidTr="00C64CA7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BB2714" w14:textId="42F99D85" w:rsidR="005E7997" w:rsidRDefault="005E7997" w:rsidP="005E799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Patriot or Traitor? Unveiling Government Surveillance of Us</w:t>
            </w:r>
          </w:p>
          <w:p w14:paraId="32D7315D" w14:textId="77777777" w:rsidR="005E7997" w:rsidRDefault="005E7997" w:rsidP="005E799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048D8372" w14:textId="3B09B516" w:rsidR="005E7997" w:rsidRPr="004F0F7A" w:rsidRDefault="005E7997" w:rsidP="005E7997">
            <w:pPr>
              <w:tabs>
                <w:tab w:val="left" w:pos="2329"/>
              </w:tabs>
            </w:pPr>
            <w:r w:rsidRPr="0085716C">
              <w:rPr>
                <w:b/>
              </w:rPr>
              <w:t>Review</w:t>
            </w:r>
            <w:r>
              <w:t xml:space="preserve"> the </w:t>
            </w:r>
            <w:r w:rsidR="004F0F7A">
              <w:t>“</w:t>
            </w:r>
            <w:r>
              <w:t>Extended Case Study</w:t>
            </w:r>
            <w:r w:rsidR="004F0F7A">
              <w:t>”</w:t>
            </w:r>
            <w:r>
              <w:t xml:space="preserve"> on pp. 577</w:t>
            </w:r>
            <w:r w:rsidR="004F0F7A">
              <w:rPr>
                <w:rFonts w:cs="Arial"/>
              </w:rPr>
              <w:t>–</w:t>
            </w:r>
            <w:r>
              <w:t xml:space="preserve">583 and </w:t>
            </w:r>
            <w:hyperlink r:id="rId80" w:history="1">
              <w:r w:rsidRPr="006B1C4B">
                <w:rPr>
                  <w:rStyle w:val="Hyperlink"/>
                </w:rPr>
                <w:t>Here’s How We Take Back the Internet</w:t>
              </w:r>
            </w:hyperlink>
            <w:r w:rsidR="00CF4A60">
              <w:rPr>
                <w:rStyle w:val="Hyperlink"/>
                <w:color w:val="auto"/>
                <w:u w:val="none"/>
              </w:rPr>
              <w:t xml:space="preserve"> (35.02)</w:t>
            </w:r>
          </w:p>
          <w:p w14:paraId="43F86AE8" w14:textId="77777777" w:rsidR="005E7997" w:rsidRDefault="005E7997" w:rsidP="005E7997">
            <w:pPr>
              <w:tabs>
                <w:tab w:val="left" w:pos="2329"/>
              </w:tabs>
            </w:pPr>
          </w:p>
          <w:p w14:paraId="22E7B2CF" w14:textId="57452327" w:rsidR="005E7997" w:rsidRDefault="0034032B" w:rsidP="005E7997">
            <w:r w:rsidRPr="0034032B">
              <w:rPr>
                <w:b/>
              </w:rPr>
              <w:t>Write</w:t>
            </w:r>
            <w:r>
              <w:t xml:space="preserve"> a blog post for the audience of your choice: students, educators, politicians, business owners, member of the armed services, or parents. C</w:t>
            </w:r>
            <w:r w:rsidR="007674AC">
              <w:t>onsider your audience when answering the questions</w:t>
            </w:r>
            <w:r w:rsidR="004F0F7A">
              <w:t xml:space="preserve"> that follow</w:t>
            </w:r>
            <w:r w:rsidR="007674AC">
              <w:t>.</w:t>
            </w:r>
          </w:p>
          <w:p w14:paraId="1529BCE4" w14:textId="77777777" w:rsidR="00452F8E" w:rsidRDefault="00452F8E" w:rsidP="00452F8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0997872F" w14:textId="12627C1E" w:rsidR="00452F8E" w:rsidRDefault="00452F8E" w:rsidP="00452F8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06068A">
              <w:rPr>
                <w:rFonts w:cs="Arial"/>
                <w:b/>
                <w:szCs w:val="20"/>
              </w:rPr>
              <w:t>Write</w:t>
            </w:r>
            <w:r>
              <w:rPr>
                <w:rFonts w:cs="Arial"/>
                <w:szCs w:val="20"/>
              </w:rPr>
              <w:t xml:space="preserve"> a 700-word (2-page) blog post in which you answer the</w:t>
            </w:r>
            <w:r w:rsidR="004F0F7A">
              <w:rPr>
                <w:rFonts w:cs="Arial"/>
                <w:szCs w:val="20"/>
              </w:rPr>
              <w:t>se</w:t>
            </w:r>
            <w:r>
              <w:rPr>
                <w:rFonts w:cs="Arial"/>
                <w:szCs w:val="20"/>
              </w:rPr>
              <w:t xml:space="preserve"> questions</w:t>
            </w:r>
            <w:r w:rsidR="004F0F7A">
              <w:rPr>
                <w:rFonts w:cs="Arial"/>
                <w:szCs w:val="20"/>
              </w:rPr>
              <w:t>:</w:t>
            </w:r>
          </w:p>
          <w:p w14:paraId="56D67FC3" w14:textId="77777777" w:rsidR="005E7997" w:rsidRDefault="005E7997" w:rsidP="005E7997"/>
          <w:p w14:paraId="2DC36719" w14:textId="6740426B" w:rsidR="005E7997" w:rsidRDefault="005E7997" w:rsidP="007C721C">
            <w:pPr>
              <w:pStyle w:val="ListParagraph"/>
              <w:numPr>
                <w:ilvl w:val="0"/>
                <w:numId w:val="5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What communications of yours (</w:t>
            </w:r>
            <w:r w:rsidR="004F0F7A">
              <w:rPr>
                <w:rFonts w:cs="Arial"/>
                <w:szCs w:val="20"/>
              </w:rPr>
              <w:t>for example</w:t>
            </w:r>
            <w:r>
              <w:rPr>
                <w:rFonts w:cs="Arial"/>
                <w:szCs w:val="20"/>
              </w:rPr>
              <w:t>, Google, Apple, Facebook, and mobile phone</w:t>
            </w:r>
            <w:r w:rsidR="004F0F7A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>) could have been potentially swept up in the data-collection programs? Was the data collection on subjects outside of the United States, or were U.S. citizens also subject to data collection? Should this distinction make a difference?</w:t>
            </w:r>
            <w:r w:rsidR="004F0F7A">
              <w:rPr>
                <w:rFonts w:cs="Arial"/>
                <w:szCs w:val="20"/>
              </w:rPr>
              <w:br/>
            </w:r>
          </w:p>
          <w:p w14:paraId="3C56F0E4" w14:textId="579DAA2A" w:rsidR="005E7997" w:rsidRDefault="005E7997" w:rsidP="007C721C">
            <w:pPr>
              <w:pStyle w:val="ListParagraph"/>
              <w:numPr>
                <w:ilvl w:val="0"/>
                <w:numId w:val="5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Was anyone put at risk because of Snowden’s leaks? </w:t>
            </w:r>
            <w:r w:rsidR="004F0F7A">
              <w:rPr>
                <w:rFonts w:cs="Arial"/>
                <w:szCs w:val="20"/>
              </w:rPr>
              <w:br/>
            </w:r>
          </w:p>
          <w:p w14:paraId="6E642741" w14:textId="5695E659" w:rsidR="005E7997" w:rsidRDefault="005E7997" w:rsidP="007C721C">
            <w:pPr>
              <w:pStyle w:val="ListParagraph"/>
              <w:numPr>
                <w:ilvl w:val="0"/>
                <w:numId w:val="5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Is it possible to verify that the various sec</w:t>
            </w:r>
            <w:r w:rsidR="00452F8E">
              <w:rPr>
                <w:rFonts w:cs="Arial"/>
                <w:szCs w:val="20"/>
              </w:rPr>
              <w:t xml:space="preserve">ret data </w:t>
            </w:r>
            <w:r>
              <w:rPr>
                <w:rFonts w:cs="Arial"/>
                <w:szCs w:val="20"/>
              </w:rPr>
              <w:t>collection programs made U.S. citizens safer?</w:t>
            </w:r>
            <w:r w:rsidR="004F0F7A">
              <w:rPr>
                <w:rFonts w:cs="Arial"/>
                <w:szCs w:val="20"/>
              </w:rPr>
              <w:br/>
            </w:r>
          </w:p>
          <w:p w14:paraId="1342CCF2" w14:textId="4FB2BD0C" w:rsidR="005E7997" w:rsidRDefault="005E7997" w:rsidP="007C721C">
            <w:pPr>
              <w:pStyle w:val="ListParagraph"/>
              <w:numPr>
                <w:ilvl w:val="0"/>
                <w:numId w:val="5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Should the user data of Google, Apple, Facebook, and major mobile phone providers be tapped by government surveillance projects without our knowledge? Should the companies submit to whatever the </w:t>
            </w:r>
            <w:r>
              <w:rPr>
                <w:rFonts w:cs="Arial"/>
                <w:szCs w:val="20"/>
              </w:rPr>
              <w:lastRenderedPageBreak/>
              <w:t xml:space="preserve">government asks? </w:t>
            </w:r>
            <w:r w:rsidR="004F0F7A">
              <w:rPr>
                <w:rFonts w:cs="Arial"/>
                <w:szCs w:val="20"/>
              </w:rPr>
              <w:br/>
            </w:r>
          </w:p>
          <w:p w14:paraId="04BD1BC9" w14:textId="2740F391" w:rsidR="005E7997" w:rsidRPr="000709FE" w:rsidRDefault="005E7997" w:rsidP="007C721C">
            <w:pPr>
              <w:pStyle w:val="ListParagraph"/>
              <w:numPr>
                <w:ilvl w:val="0"/>
                <w:numId w:val="5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Was Snowden’s intent in leaking the information to offer it “to be used to the injury of the United </w:t>
            </w:r>
            <w:r w:rsidR="004F0F7A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>tates or to the advantage of a foreign nation” (as the Espionage Act says), or did he have other reasons for leaking to the press? Why did Snowden feel compelled to flee the United States? Is there a reason for the government to discourage would-be whistleblowers of any kind?</w:t>
            </w:r>
          </w:p>
          <w:p w14:paraId="271D1BBE" w14:textId="77777777" w:rsidR="005E7997" w:rsidRDefault="005E7997" w:rsidP="005E799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32CF633" w14:textId="77777777" w:rsidR="00A357B4" w:rsidRDefault="00A357B4" w:rsidP="00A357B4">
            <w:pPr>
              <w:contextualSpacing/>
            </w:pPr>
            <w:r w:rsidRPr="00A357B4">
              <w:rPr>
                <w:b/>
              </w:rPr>
              <w:t>Illustrate</w:t>
            </w:r>
            <w:r>
              <w:t xml:space="preserve"> your blog post with images, videos, or links to relevant websites. </w:t>
            </w:r>
          </w:p>
          <w:p w14:paraId="32E12A9F" w14:textId="77777777" w:rsidR="00A357B4" w:rsidRDefault="00A357B4" w:rsidP="005E799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5DFA683" w14:textId="5F2908BD" w:rsidR="005E7997" w:rsidRPr="009F6FAF" w:rsidRDefault="005E7997" w:rsidP="005E799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F63D1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blog post through Blackboard.</w:t>
            </w:r>
            <w:r w:rsidR="00452F8E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5003EE25" w14:textId="77777777" w:rsidR="005E7997" w:rsidRPr="009F6FAF" w:rsidRDefault="005E7997" w:rsidP="005E799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5.3</w:t>
            </w:r>
          </w:p>
        </w:tc>
        <w:tc>
          <w:tcPr>
            <w:tcW w:w="1440" w:type="dxa"/>
          </w:tcPr>
          <w:p w14:paraId="41D3D343" w14:textId="615F42D2" w:rsidR="005E7997" w:rsidRPr="009F6FAF" w:rsidRDefault="005E7997" w:rsidP="005E799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Blog = 2hrs</w:t>
            </w:r>
          </w:p>
        </w:tc>
      </w:tr>
      <w:tr w:rsidR="005E7997" w:rsidRPr="007F339F" w14:paraId="7305F67F" w14:textId="77777777" w:rsidTr="00C64CA7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9599E1A" w14:textId="067AF077" w:rsidR="005E7997" w:rsidRDefault="005E7997" w:rsidP="005E799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Wedding Media and the Meaning of the Perfect Wedding Day</w:t>
            </w:r>
          </w:p>
          <w:p w14:paraId="5E133E75" w14:textId="77777777" w:rsidR="005E7997" w:rsidRDefault="005E7997" w:rsidP="005E799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235007BD" w14:textId="01CCBC59" w:rsidR="005E7997" w:rsidRDefault="005E7997" w:rsidP="005E799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Review </w:t>
            </w:r>
            <w:r w:rsidR="004F0F7A">
              <w:rPr>
                <w:rFonts w:cs="Arial"/>
                <w:b/>
                <w:szCs w:val="20"/>
              </w:rPr>
              <w:t>“</w:t>
            </w:r>
            <w:r w:rsidRPr="005E7997">
              <w:rPr>
                <w:rFonts w:cs="Arial"/>
                <w:szCs w:val="20"/>
              </w:rPr>
              <w:t>Wedding Media and the Meaning of the Perfect Wedding Day</w:t>
            </w:r>
            <w:r w:rsidR="004F0F7A">
              <w:rPr>
                <w:rFonts w:cs="Arial"/>
                <w:szCs w:val="20"/>
              </w:rPr>
              <w:t>”</w:t>
            </w:r>
            <w:r>
              <w:rPr>
                <w:rFonts w:cs="Arial"/>
                <w:szCs w:val="20"/>
              </w:rPr>
              <w:t xml:space="preserve"> on p. 531</w:t>
            </w:r>
            <w:r w:rsidRPr="00133201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of </w:t>
            </w:r>
            <w:r w:rsidRPr="0062281D">
              <w:rPr>
                <w:rFonts w:cs="Arial"/>
                <w:i/>
                <w:szCs w:val="20"/>
              </w:rPr>
              <w:t xml:space="preserve">Media </w:t>
            </w:r>
            <w:r w:rsidR="004F0F7A">
              <w:rPr>
                <w:rFonts w:cs="Arial"/>
                <w:i/>
                <w:szCs w:val="20"/>
              </w:rPr>
              <w:t>&amp;</w:t>
            </w:r>
            <w:r w:rsidR="004F0F7A" w:rsidRPr="0062281D">
              <w:rPr>
                <w:rFonts w:cs="Arial"/>
                <w:i/>
                <w:szCs w:val="20"/>
              </w:rPr>
              <w:t xml:space="preserve"> </w:t>
            </w:r>
            <w:r w:rsidRPr="0062281D">
              <w:rPr>
                <w:rFonts w:cs="Arial"/>
                <w:i/>
                <w:szCs w:val="20"/>
              </w:rPr>
              <w:t>Culture</w:t>
            </w:r>
            <w:r>
              <w:rPr>
                <w:rFonts w:cs="Arial"/>
                <w:szCs w:val="20"/>
              </w:rPr>
              <w:t xml:space="preserve">. </w:t>
            </w:r>
          </w:p>
          <w:p w14:paraId="741C973A" w14:textId="26625E6D" w:rsidR="005E7997" w:rsidRDefault="005E7997" w:rsidP="005E7997">
            <w:pPr>
              <w:tabs>
                <w:tab w:val="left" w:pos="2329"/>
              </w:tabs>
            </w:pPr>
            <w:r>
              <w:rPr>
                <w:b/>
              </w:rPr>
              <w:t>A</w:t>
            </w:r>
            <w:r w:rsidRPr="00357ACB">
              <w:rPr>
                <w:b/>
              </w:rPr>
              <w:t>pply</w:t>
            </w:r>
            <w:r>
              <w:t xml:space="preserve"> the </w:t>
            </w:r>
            <w:r w:rsidR="004F0F7A">
              <w:t>five</w:t>
            </w:r>
            <w:r>
              <w:t xml:space="preserve">-step process as described in the text to your selected magazines.  </w:t>
            </w:r>
          </w:p>
          <w:p w14:paraId="1A349F48" w14:textId="77777777" w:rsidR="005E7997" w:rsidRDefault="005E7997" w:rsidP="005E799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357ACB">
              <w:rPr>
                <w:rFonts w:cs="Arial"/>
                <w:b/>
                <w:szCs w:val="20"/>
              </w:rPr>
              <w:t>Write</w:t>
            </w:r>
            <w:r>
              <w:rPr>
                <w:rFonts w:cs="Arial"/>
                <w:szCs w:val="20"/>
              </w:rPr>
              <w:t xml:space="preserve"> a 100- to 150-word analysis for each step in the process. Include a heading for each step. </w:t>
            </w:r>
          </w:p>
          <w:p w14:paraId="5D61323A" w14:textId="7E95E582" w:rsidR="005E7997" w:rsidRPr="009F6FAF" w:rsidRDefault="005E7997" w:rsidP="005E799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8808CE">
              <w:rPr>
                <w:b/>
              </w:rPr>
              <w:t>Submit</w:t>
            </w:r>
            <w:r>
              <w:t xml:space="preserve"> your analysis </w:t>
            </w:r>
            <w:r>
              <w:rPr>
                <w:rFonts w:cs="Arial"/>
                <w:szCs w:val="20"/>
              </w:rPr>
              <w:t>through Blackboard</w:t>
            </w:r>
            <w:r>
              <w:t>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4D0B26F" w14:textId="6C283FEB" w:rsidR="005E7997" w:rsidRPr="009F6FAF" w:rsidRDefault="00452F8E" w:rsidP="005E799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1.4, </w:t>
            </w:r>
            <w:r w:rsidR="005E7997">
              <w:rPr>
                <w:rFonts w:cs="Arial"/>
                <w:szCs w:val="20"/>
              </w:rPr>
              <w:t>5.2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55A4497" w14:textId="09518124" w:rsidR="005E7997" w:rsidRPr="009F6FAF" w:rsidRDefault="005E7997" w:rsidP="005E799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Case Study = 1hr</w:t>
            </w:r>
          </w:p>
        </w:tc>
      </w:tr>
      <w:tr w:rsidR="005E7997" w:rsidRPr="007F339F" w14:paraId="476C13CF" w14:textId="77777777" w:rsidTr="00C64CA7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6CE5555" w14:textId="43D699D4" w:rsidR="005E7997" w:rsidRDefault="005E7997" w:rsidP="005E799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The Role of Social Media For Contemporary Businesses</w:t>
            </w:r>
          </w:p>
          <w:p w14:paraId="74AC66A2" w14:textId="77777777" w:rsidR="005E7997" w:rsidRDefault="005E7997" w:rsidP="005E799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50B81918" w14:textId="557A2042" w:rsidR="005E7997" w:rsidRDefault="005E7997" w:rsidP="005E799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Write </w:t>
            </w:r>
            <w:r>
              <w:rPr>
                <w:rFonts w:cs="Arial"/>
                <w:szCs w:val="20"/>
              </w:rPr>
              <w:t>a 350- to 400-word (1</w:t>
            </w:r>
            <w:r w:rsidR="004F0F7A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 xml:space="preserve"> </w:t>
            </w:r>
            <w:r w:rsidR="004F0F7A">
              <w:rPr>
                <w:rFonts w:cs="Arial"/>
                <w:szCs w:val="20"/>
              </w:rPr>
              <w:t xml:space="preserve">to </w:t>
            </w:r>
            <w:r>
              <w:rPr>
                <w:rFonts w:cs="Arial"/>
                <w:szCs w:val="20"/>
              </w:rPr>
              <w:t>1.5</w:t>
            </w:r>
            <w:r w:rsidR="004F0F7A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>page)</w:t>
            </w:r>
            <w:r w:rsidR="004F0F7A">
              <w:rPr>
                <w:rFonts w:cs="Arial"/>
                <w:szCs w:val="20"/>
              </w:rPr>
              <w:t xml:space="preserve"> essay</w:t>
            </w:r>
            <w:r>
              <w:rPr>
                <w:rFonts w:cs="Arial"/>
                <w:szCs w:val="20"/>
              </w:rPr>
              <w:t xml:space="preserve"> in which you address the following: </w:t>
            </w:r>
          </w:p>
          <w:p w14:paraId="7933156B" w14:textId="77777777" w:rsidR="005E7997" w:rsidRDefault="005E7997" w:rsidP="005E799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7C9A3B5" w14:textId="49346190" w:rsidR="005E7997" w:rsidRDefault="005E7997" w:rsidP="007C721C">
            <w:pPr>
              <w:pStyle w:val="ListParagraph"/>
              <w:numPr>
                <w:ilvl w:val="0"/>
                <w:numId w:val="34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How has social media changed the way your organization conducts business? </w:t>
            </w:r>
            <w:r w:rsidR="004F0F7A">
              <w:rPr>
                <w:rFonts w:cs="Arial"/>
                <w:szCs w:val="20"/>
              </w:rPr>
              <w:t xml:space="preserve">Provide </w:t>
            </w:r>
            <w:r>
              <w:rPr>
                <w:rFonts w:cs="Arial"/>
                <w:szCs w:val="20"/>
              </w:rPr>
              <w:t>examples.</w:t>
            </w:r>
          </w:p>
          <w:p w14:paraId="4D9A17B7" w14:textId="77777777" w:rsidR="005E7997" w:rsidRDefault="005E7997" w:rsidP="007C721C">
            <w:pPr>
              <w:pStyle w:val="ListParagraph"/>
              <w:numPr>
                <w:ilvl w:val="0"/>
                <w:numId w:val="34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What challenges do businesses face in dealing with social media?</w:t>
            </w:r>
          </w:p>
          <w:p w14:paraId="2B8CB3D4" w14:textId="77777777" w:rsidR="005E7997" w:rsidRDefault="005E7997" w:rsidP="007C721C">
            <w:pPr>
              <w:pStyle w:val="ListParagraph"/>
              <w:numPr>
                <w:ilvl w:val="0"/>
                <w:numId w:val="34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What ethical issues arise?</w:t>
            </w:r>
          </w:p>
          <w:p w14:paraId="0481EABF" w14:textId="77777777" w:rsidR="005E7997" w:rsidRDefault="005E7997" w:rsidP="005E799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676EB40" w14:textId="071741FC" w:rsidR="005E7997" w:rsidRDefault="005E7997" w:rsidP="005E799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87707">
              <w:rPr>
                <w:b/>
              </w:rPr>
              <w:t>Submit</w:t>
            </w:r>
            <w:r>
              <w:t xml:space="preserve"> your essay </w:t>
            </w:r>
            <w:r>
              <w:rPr>
                <w:rFonts w:cs="Arial"/>
                <w:szCs w:val="20"/>
              </w:rPr>
              <w:t>through Blackboard</w:t>
            </w:r>
            <w:r>
              <w:t>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B2BD44A" w14:textId="77777777" w:rsidR="005E7997" w:rsidRPr="009F6FAF" w:rsidRDefault="005E7997" w:rsidP="005E799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2B7BCCC9" w14:textId="5BB4665C" w:rsidR="005E7997" w:rsidRPr="009F6FAF" w:rsidRDefault="005E7997" w:rsidP="005E799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Reflection Paper = 1hr</w:t>
            </w:r>
          </w:p>
        </w:tc>
      </w:tr>
      <w:tr w:rsidR="005E7997" w:rsidRPr="00842155" w14:paraId="6FAD2C0F" w14:textId="77777777" w:rsidTr="00FD5474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40CF68" w14:textId="77777777" w:rsidR="005E7997" w:rsidRPr="00842155" w:rsidRDefault="005E7997" w:rsidP="005E799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9618F24" w14:textId="77777777" w:rsidR="005E7997" w:rsidRPr="00842155" w:rsidRDefault="005E7997" w:rsidP="005E799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7EBD210E" w14:textId="77777777" w:rsidR="005E7997" w:rsidRPr="00842155" w:rsidRDefault="005E7997" w:rsidP="005E799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38AA1324" w14:textId="77777777" w:rsidR="005E7997" w:rsidRPr="00842155" w:rsidRDefault="005E7997" w:rsidP="005E799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8hrs</w:t>
            </w:r>
          </w:p>
        </w:tc>
      </w:tr>
      <w:tr w:rsidR="005E7997" w:rsidRPr="00842155" w14:paraId="1D5141D2" w14:textId="77777777" w:rsidTr="00FD5474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1802F70" w14:textId="77777777" w:rsidR="005E7997" w:rsidRPr="009F6FAF" w:rsidRDefault="005E7997" w:rsidP="005E799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0DA8BC6C" w14:textId="77777777" w:rsidR="005E7997" w:rsidRPr="009F6FAF" w:rsidRDefault="005E7997" w:rsidP="005E799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5156CCCF" w14:textId="77777777" w:rsidR="008867EB" w:rsidRPr="00035EB6" w:rsidRDefault="008867EB" w:rsidP="008867EB">
      <w:pPr>
        <w:pStyle w:val="AssignmentsLevel2"/>
        <w:numPr>
          <w:ilvl w:val="0"/>
          <w:numId w:val="0"/>
        </w:numPr>
        <w:rPr>
          <w:sz w:val="22"/>
        </w:rPr>
      </w:pPr>
    </w:p>
    <w:p w14:paraId="6B9F828E" w14:textId="77777777" w:rsidR="008A62EF" w:rsidRPr="000F78F5" w:rsidRDefault="008A62EF" w:rsidP="008A62EF">
      <w:pPr>
        <w:pStyle w:val="Heading1"/>
        <w:rPr>
          <w:color w:val="BD313B"/>
          <w:sz w:val="28"/>
        </w:rPr>
      </w:pPr>
      <w:r w:rsidRPr="000F78F5">
        <w:rPr>
          <w:color w:val="BD313B"/>
          <w:sz w:val="28"/>
        </w:rPr>
        <w:t>Faculty Notes</w:t>
      </w:r>
    </w:p>
    <w:p w14:paraId="61605FC5" w14:textId="77777777" w:rsidR="008A62EF" w:rsidRDefault="008A62EF" w:rsidP="008A62EF">
      <w:pPr>
        <w:pStyle w:val="AssignmentsLevel2"/>
        <w:numPr>
          <w:ilvl w:val="0"/>
          <w:numId w:val="0"/>
        </w:numPr>
        <w:rPr>
          <w:sz w:val="22"/>
        </w:rPr>
      </w:pPr>
    </w:p>
    <w:p w14:paraId="0FFD5E73" w14:textId="52FA1AF5" w:rsidR="00B837F6" w:rsidRPr="00017DE6" w:rsidRDefault="00B837F6" w:rsidP="00B837F6">
      <w:pPr>
        <w:pStyle w:val="AssignmentsLevel2"/>
        <w:numPr>
          <w:ilvl w:val="0"/>
          <w:numId w:val="0"/>
        </w:numPr>
        <w:rPr>
          <w:b/>
        </w:rPr>
      </w:pPr>
      <w:r>
        <w:rPr>
          <w:b/>
        </w:rPr>
        <w:t>Week 5</w:t>
      </w:r>
      <w:r w:rsidRPr="00017DE6">
        <w:rPr>
          <w:b/>
        </w:rPr>
        <w:t xml:space="preserve"> </w:t>
      </w:r>
      <w:r>
        <w:rPr>
          <w:b/>
        </w:rPr>
        <w:t xml:space="preserve">Article &amp; </w:t>
      </w:r>
      <w:r w:rsidRPr="00017DE6">
        <w:rPr>
          <w:b/>
        </w:rPr>
        <w:t>Vi</w:t>
      </w:r>
      <w:r>
        <w:rPr>
          <w:b/>
        </w:rPr>
        <w:t>deo</w:t>
      </w:r>
      <w:r w:rsidRPr="00017DE6">
        <w:rPr>
          <w:b/>
        </w:rPr>
        <w:t>:</w:t>
      </w:r>
      <w:r>
        <w:rPr>
          <w:b/>
        </w:rPr>
        <w:t xml:space="preserve"> </w:t>
      </w:r>
      <w:r w:rsidRPr="00017DE6">
        <w:t xml:space="preserve">Faculty </w:t>
      </w:r>
      <w:r>
        <w:t xml:space="preserve">may write their own question or prompt to elicit further discussion. </w:t>
      </w:r>
    </w:p>
    <w:p w14:paraId="5C6B0075" w14:textId="77777777" w:rsidR="00B837F6" w:rsidRDefault="00B837F6" w:rsidP="008A62EF">
      <w:pPr>
        <w:pStyle w:val="AssignmentsLevel2"/>
        <w:numPr>
          <w:ilvl w:val="0"/>
          <w:numId w:val="0"/>
        </w:numPr>
        <w:rPr>
          <w:sz w:val="22"/>
        </w:rPr>
      </w:pPr>
    </w:p>
    <w:p w14:paraId="4946EED8" w14:textId="16E53182" w:rsidR="008A62EF" w:rsidRDefault="008A62EF" w:rsidP="008A62EF">
      <w:pPr>
        <w:pStyle w:val="AssignmentsLevel2"/>
        <w:numPr>
          <w:ilvl w:val="0"/>
          <w:numId w:val="0"/>
        </w:numPr>
        <w:rPr>
          <w:bCs/>
        </w:rPr>
      </w:pPr>
      <w:r>
        <w:rPr>
          <w:b/>
        </w:rPr>
        <w:t>Discussion Question 1: Is Sexting Pornography or Freedom of Speech?</w:t>
      </w:r>
      <w:r w:rsidRPr="00FF024C">
        <w:rPr>
          <w:b/>
        </w:rPr>
        <w:t>:</w:t>
      </w:r>
      <w:r w:rsidRPr="005B4031">
        <w:t xml:space="preserve"> </w:t>
      </w:r>
      <w:r w:rsidR="0066189F">
        <w:rPr>
          <w:bCs/>
        </w:rPr>
        <w:t>Provide one or more of the follow-up questions or prompts below to elicit further discussion. It is recommended that you post the follow-ups on Day 4 or 5</w:t>
      </w:r>
      <w:r>
        <w:rPr>
          <w:bCs/>
        </w:rPr>
        <w:t xml:space="preserve">. </w:t>
      </w:r>
    </w:p>
    <w:p w14:paraId="4145ABFC" w14:textId="77777777" w:rsidR="008A62EF" w:rsidRPr="005B4031" w:rsidRDefault="008A62EF" w:rsidP="008A62EF">
      <w:pPr>
        <w:pStyle w:val="AssignmentsLevel2"/>
        <w:numPr>
          <w:ilvl w:val="0"/>
          <w:numId w:val="0"/>
        </w:numPr>
      </w:pPr>
    </w:p>
    <w:p w14:paraId="67F6E6CA" w14:textId="7BE0EDA5" w:rsidR="008A62EF" w:rsidRDefault="004F0F7A" w:rsidP="007C721C">
      <w:pPr>
        <w:pStyle w:val="ListParagraph"/>
        <w:numPr>
          <w:ilvl w:val="0"/>
          <w:numId w:val="32"/>
        </w:numPr>
        <w:tabs>
          <w:tab w:val="left" w:pos="2329"/>
        </w:tabs>
        <w:rPr>
          <w:rFonts w:cs="Arial"/>
          <w:szCs w:val="20"/>
        </w:rPr>
      </w:pPr>
      <w:r>
        <w:rPr>
          <w:rFonts w:cs="Arial"/>
          <w:szCs w:val="20"/>
        </w:rPr>
        <w:t>Which</w:t>
      </w:r>
      <w:r w:rsidR="008A62EF">
        <w:rPr>
          <w:rFonts w:cs="Arial"/>
          <w:szCs w:val="20"/>
        </w:rPr>
        <w:t xml:space="preserve"> basic philosophical concept underlies America’s notion of free expression?</w:t>
      </w:r>
    </w:p>
    <w:p w14:paraId="0600B65E" w14:textId="77777777" w:rsidR="008A62EF" w:rsidRDefault="008A62EF" w:rsidP="007C721C">
      <w:pPr>
        <w:pStyle w:val="ListParagraph"/>
        <w:numPr>
          <w:ilvl w:val="0"/>
          <w:numId w:val="32"/>
        </w:numPr>
        <w:tabs>
          <w:tab w:val="left" w:pos="2329"/>
        </w:tabs>
        <w:rPr>
          <w:rFonts w:cs="Arial"/>
          <w:szCs w:val="20"/>
        </w:rPr>
      </w:pPr>
      <w:r>
        <w:rPr>
          <w:rFonts w:cs="Arial"/>
          <w:szCs w:val="20"/>
        </w:rPr>
        <w:t>How has the Internet changed battles over what constitutes obscenity?</w:t>
      </w:r>
    </w:p>
    <w:p w14:paraId="6460E599" w14:textId="77777777" w:rsidR="008A62EF" w:rsidRDefault="008A62EF" w:rsidP="007C721C">
      <w:pPr>
        <w:pStyle w:val="ListParagraph"/>
        <w:numPr>
          <w:ilvl w:val="0"/>
          <w:numId w:val="32"/>
        </w:numPr>
        <w:tabs>
          <w:tab w:val="left" w:pos="2329"/>
        </w:tabs>
        <w:rPr>
          <w:rFonts w:cs="Arial"/>
          <w:szCs w:val="20"/>
        </w:rPr>
      </w:pPr>
      <w:r w:rsidRPr="004B3E75">
        <w:rPr>
          <w:rFonts w:cs="Arial"/>
          <w:szCs w:val="20"/>
        </w:rPr>
        <w:t xml:space="preserve">How has </w:t>
      </w:r>
      <w:r w:rsidRPr="00FF024C">
        <w:rPr>
          <w:rFonts w:cs="Arial"/>
          <w:i/>
          <w:szCs w:val="20"/>
        </w:rPr>
        <w:t>censorship</w:t>
      </w:r>
      <w:r w:rsidRPr="004B3E75">
        <w:rPr>
          <w:rFonts w:cs="Arial"/>
          <w:szCs w:val="20"/>
        </w:rPr>
        <w:t xml:space="preserve"> been defined historically?</w:t>
      </w:r>
    </w:p>
    <w:p w14:paraId="155D3261" w14:textId="74551A49" w:rsidR="00100350" w:rsidRDefault="008A62EF">
      <w:pPr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</w:p>
    <w:p w14:paraId="21DE5281" w14:textId="6061BFBE" w:rsidR="008A62EF" w:rsidRDefault="008A62EF" w:rsidP="008A62EF">
      <w:pPr>
        <w:pStyle w:val="AssignmentsLevel2"/>
        <w:numPr>
          <w:ilvl w:val="0"/>
          <w:numId w:val="0"/>
        </w:numPr>
        <w:rPr>
          <w:bCs/>
        </w:rPr>
      </w:pPr>
      <w:bookmarkStart w:id="11" w:name="weeksix"/>
      <w:bookmarkStart w:id="12" w:name="weekseven"/>
      <w:bookmarkStart w:id="13" w:name="weekeight"/>
      <w:bookmarkStart w:id="14" w:name="weeknine"/>
      <w:bookmarkEnd w:id="11"/>
      <w:bookmarkEnd w:id="12"/>
      <w:bookmarkEnd w:id="13"/>
      <w:bookmarkEnd w:id="14"/>
      <w:r>
        <w:rPr>
          <w:b/>
        </w:rPr>
        <w:t>Discussion Question 2: Journalism Today</w:t>
      </w:r>
      <w:r w:rsidRPr="00FF024C">
        <w:rPr>
          <w:b/>
        </w:rPr>
        <w:t>:</w:t>
      </w:r>
      <w:r w:rsidRPr="005B4031">
        <w:t xml:space="preserve"> </w:t>
      </w:r>
      <w:r w:rsidR="0066189F">
        <w:rPr>
          <w:bCs/>
        </w:rPr>
        <w:t>Provide one or more of the follow-up questions or prompts below to elicit further discussion. It is recommended that you post the follow-ups on Day 4 or 5</w:t>
      </w:r>
      <w:r>
        <w:rPr>
          <w:bCs/>
        </w:rPr>
        <w:t xml:space="preserve">. </w:t>
      </w:r>
    </w:p>
    <w:p w14:paraId="690FF0FC" w14:textId="77777777" w:rsidR="008A62EF" w:rsidRPr="005B4031" w:rsidRDefault="008A62EF" w:rsidP="008A62EF">
      <w:pPr>
        <w:pStyle w:val="AssignmentsLevel2"/>
        <w:numPr>
          <w:ilvl w:val="0"/>
          <w:numId w:val="0"/>
        </w:numPr>
      </w:pPr>
    </w:p>
    <w:p w14:paraId="3867809B" w14:textId="77777777" w:rsidR="008A62EF" w:rsidRDefault="008A62EF" w:rsidP="007C721C">
      <w:pPr>
        <w:pStyle w:val="ListParagraph"/>
        <w:numPr>
          <w:ilvl w:val="0"/>
          <w:numId w:val="51"/>
        </w:numPr>
        <w:tabs>
          <w:tab w:val="left" w:pos="2329"/>
        </w:tabs>
        <w:rPr>
          <w:rFonts w:cs="Arial"/>
          <w:szCs w:val="20"/>
        </w:rPr>
      </w:pPr>
      <w:r>
        <w:rPr>
          <w:rFonts w:cs="Arial"/>
          <w:szCs w:val="20"/>
        </w:rPr>
        <w:t>How do issues such as deception and privacy present ethical problems for journalists?</w:t>
      </w:r>
    </w:p>
    <w:p w14:paraId="75BD83F6" w14:textId="7F09C6DA" w:rsidR="008A62EF" w:rsidRDefault="008A62EF" w:rsidP="007C721C">
      <w:pPr>
        <w:pStyle w:val="ListParagraph"/>
        <w:numPr>
          <w:ilvl w:val="0"/>
          <w:numId w:val="51"/>
        </w:numPr>
        <w:tabs>
          <w:tab w:val="left" w:pos="2329"/>
        </w:tabs>
        <w:rPr>
          <w:rFonts w:cs="Arial"/>
          <w:szCs w:val="20"/>
        </w:rPr>
      </w:pPr>
      <w:r>
        <w:rPr>
          <w:rFonts w:cs="Arial"/>
          <w:szCs w:val="20"/>
        </w:rPr>
        <w:t>What are the major criticisms of the public journalism movement</w:t>
      </w:r>
      <w:r w:rsidR="004F0F7A">
        <w:rPr>
          <w:rFonts w:cs="Arial"/>
          <w:szCs w:val="20"/>
        </w:rPr>
        <w:t>? W</w:t>
      </w:r>
      <w:r>
        <w:rPr>
          <w:rFonts w:cs="Arial"/>
          <w:szCs w:val="20"/>
        </w:rPr>
        <w:t>hy do the mainstream national media have concerns about public journalism?</w:t>
      </w:r>
    </w:p>
    <w:p w14:paraId="7CB7D72A" w14:textId="77777777" w:rsidR="00D82813" w:rsidRDefault="00D82813" w:rsidP="00E3447E">
      <w:pPr>
        <w:rPr>
          <w:rFonts w:cs="Arial"/>
          <w:b/>
          <w:sz w:val="22"/>
          <w:szCs w:val="22"/>
        </w:rPr>
      </w:pPr>
    </w:p>
    <w:p w14:paraId="64EDDF67" w14:textId="77777777" w:rsidR="00E3447E" w:rsidRPr="004F138A" w:rsidRDefault="00E3447E" w:rsidP="0068364F">
      <w:pPr>
        <w:pStyle w:val="Heading1"/>
        <w:rPr>
          <w:color w:val="9C2C2A" w:themeColor="accent1"/>
        </w:rPr>
      </w:pPr>
      <w:r w:rsidRPr="00825CE5">
        <w:rPr>
          <w:color w:val="BD313B"/>
        </w:rPr>
        <w:t>Breakdown of Academic Instructional Equivalencies</w:t>
      </w:r>
    </w:p>
    <w:p w14:paraId="14A06BBB" w14:textId="77777777" w:rsidR="00E3447E" w:rsidRPr="00C6480B" w:rsidRDefault="00E3447E" w:rsidP="00E3447E">
      <w:pPr>
        <w:rPr>
          <w:rFonts w:cs="Arial"/>
          <w:b/>
          <w:sz w:val="22"/>
          <w:szCs w:val="22"/>
        </w:rPr>
      </w:pPr>
    </w:p>
    <w:tbl>
      <w:tblPr>
        <w:tblStyle w:val="TableGrid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4958"/>
        <w:gridCol w:w="1540"/>
      </w:tblGrid>
      <w:tr w:rsidR="00E3447E" w:rsidRPr="007C23CA" w14:paraId="2F02758F" w14:textId="77777777" w:rsidTr="00825CE5">
        <w:tc>
          <w:tcPr>
            <w:tcW w:w="3078" w:type="dxa"/>
            <w:shd w:val="clear" w:color="auto" w:fill="BD313B"/>
            <w:vAlign w:val="center"/>
          </w:tcPr>
          <w:p w14:paraId="69519B54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shd w:val="clear" w:color="auto" w:fill="BD313B"/>
            <w:vAlign w:val="center"/>
          </w:tcPr>
          <w:p w14:paraId="7AC0E0C5" w14:textId="77777777" w:rsidR="00E3447E" w:rsidRPr="00DA0C9F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1540" w:type="dxa"/>
            <w:shd w:val="clear" w:color="auto" w:fill="BD313B"/>
            <w:vAlign w:val="center"/>
          </w:tcPr>
          <w:p w14:paraId="547BDE0D" w14:textId="77777777" w:rsidR="00E3447E" w:rsidRPr="00DA0C9F" w:rsidRDefault="00E3447E" w:rsidP="00AD1885">
            <w:pPr>
              <w:rPr>
                <w:b/>
                <w:szCs w:val="20"/>
              </w:rPr>
            </w:pPr>
          </w:p>
        </w:tc>
      </w:tr>
      <w:tr w:rsidR="00E3447E" w:rsidRPr="007C23CA" w14:paraId="208D6D06" w14:textId="77777777" w:rsidTr="00825CE5">
        <w:tc>
          <w:tcPr>
            <w:tcW w:w="3078" w:type="dxa"/>
            <w:shd w:val="clear" w:color="auto" w:fill="D8D9DA"/>
            <w:vAlign w:val="center"/>
          </w:tcPr>
          <w:p w14:paraId="0C64CAD1" w14:textId="77777777" w:rsidR="00E3447E" w:rsidRPr="001A6671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1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11C55B91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5B568086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21D518C6" w14:textId="77777777" w:rsidTr="00AA0531">
        <w:tc>
          <w:tcPr>
            <w:tcW w:w="3078" w:type="dxa"/>
            <w:vAlign w:val="center"/>
          </w:tcPr>
          <w:p w14:paraId="6C9C3893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40333E7D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08F10839" w14:textId="58EC2AC3" w:rsidR="00E3447E" w:rsidRPr="007C23CA" w:rsidRDefault="00444E7A" w:rsidP="00AD1885">
            <w:pPr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</w:tr>
      <w:tr w:rsidR="00E3447E" w:rsidRPr="007C23CA" w14:paraId="249ECD05" w14:textId="77777777" w:rsidTr="00AA0531">
        <w:tc>
          <w:tcPr>
            <w:tcW w:w="3078" w:type="dxa"/>
            <w:vAlign w:val="center"/>
          </w:tcPr>
          <w:p w14:paraId="072421E6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1035305A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638C9E39" w14:textId="773155E0" w:rsidR="00E3447E" w:rsidRPr="007C23CA" w:rsidRDefault="00444E7A" w:rsidP="00AD188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E3447E" w:rsidRPr="007C23CA" w14:paraId="7BB781E9" w14:textId="77777777" w:rsidTr="00AA0531">
        <w:tc>
          <w:tcPr>
            <w:tcW w:w="3078" w:type="dxa"/>
            <w:vAlign w:val="center"/>
          </w:tcPr>
          <w:p w14:paraId="7B2C0A43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vAlign w:val="center"/>
          </w:tcPr>
          <w:p w14:paraId="63929730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09BEE72E" w14:textId="4C06BC70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7286D580" w14:textId="77777777" w:rsidTr="00825CE5">
        <w:tc>
          <w:tcPr>
            <w:tcW w:w="3078" w:type="dxa"/>
            <w:shd w:val="clear" w:color="auto" w:fill="D8D9DA"/>
            <w:vAlign w:val="center"/>
          </w:tcPr>
          <w:p w14:paraId="49FFBC4F" w14:textId="77777777" w:rsidR="00E3447E" w:rsidRPr="001A6671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2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72E7F57E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47C1D7F6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384B16FC" w14:textId="77777777" w:rsidTr="00AA0531">
        <w:tc>
          <w:tcPr>
            <w:tcW w:w="3078" w:type="dxa"/>
            <w:vAlign w:val="center"/>
          </w:tcPr>
          <w:p w14:paraId="39B9873C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1D85ECD4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35DB474D" w14:textId="4F4D1DE4" w:rsidR="00E3447E" w:rsidRPr="007C23CA" w:rsidRDefault="00444E7A" w:rsidP="00AD1885">
            <w:pPr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</w:tr>
      <w:tr w:rsidR="00E3447E" w:rsidRPr="007C23CA" w14:paraId="5BBFAF2B" w14:textId="77777777" w:rsidTr="00AA0531">
        <w:tc>
          <w:tcPr>
            <w:tcW w:w="3078" w:type="dxa"/>
            <w:vAlign w:val="center"/>
          </w:tcPr>
          <w:p w14:paraId="33BD9C5C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0C2454F5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68DC052E" w14:textId="5C8095FC" w:rsidR="00E3447E" w:rsidRPr="007C23CA" w:rsidRDefault="00444E7A" w:rsidP="00AD188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E3447E" w:rsidRPr="007C23CA" w14:paraId="77BD41AD" w14:textId="77777777" w:rsidTr="00AA0531">
        <w:tc>
          <w:tcPr>
            <w:tcW w:w="3078" w:type="dxa"/>
            <w:vAlign w:val="center"/>
          </w:tcPr>
          <w:p w14:paraId="63AFEF51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vAlign w:val="center"/>
          </w:tcPr>
          <w:p w14:paraId="6F7CE970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261466EC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50995574" w14:textId="77777777" w:rsidTr="00825CE5">
        <w:tc>
          <w:tcPr>
            <w:tcW w:w="3078" w:type="dxa"/>
            <w:shd w:val="clear" w:color="auto" w:fill="D8D9DA"/>
            <w:vAlign w:val="center"/>
          </w:tcPr>
          <w:p w14:paraId="328D70CD" w14:textId="77777777" w:rsidR="00E3447E" w:rsidRPr="001A6671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3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772D3220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1BE8E4AC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7C6F0F6E" w14:textId="77777777" w:rsidTr="00AA0531">
        <w:tc>
          <w:tcPr>
            <w:tcW w:w="3078" w:type="dxa"/>
            <w:vAlign w:val="center"/>
          </w:tcPr>
          <w:p w14:paraId="25701B1C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58CCBE16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41A545AF" w14:textId="032A9B5B" w:rsidR="00E3447E" w:rsidRPr="007C23CA" w:rsidRDefault="000F388C" w:rsidP="00AD1885">
            <w:pPr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</w:tr>
      <w:tr w:rsidR="00E3447E" w:rsidRPr="007C23CA" w14:paraId="3D98F3B3" w14:textId="77777777" w:rsidTr="00AA0531">
        <w:tc>
          <w:tcPr>
            <w:tcW w:w="3078" w:type="dxa"/>
            <w:vAlign w:val="center"/>
          </w:tcPr>
          <w:p w14:paraId="4BAFEC64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370C94DE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78B7C8A2" w14:textId="49655E72" w:rsidR="00E3447E" w:rsidRPr="007C23CA" w:rsidRDefault="00444E7A" w:rsidP="00AD1885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E3447E" w:rsidRPr="007C23CA" w14:paraId="495E9448" w14:textId="77777777" w:rsidTr="00AA0531">
        <w:tc>
          <w:tcPr>
            <w:tcW w:w="3078" w:type="dxa"/>
            <w:vAlign w:val="center"/>
          </w:tcPr>
          <w:p w14:paraId="2FC9F5D1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vAlign w:val="center"/>
          </w:tcPr>
          <w:p w14:paraId="71E819F5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7038AD55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3E476831" w14:textId="77777777" w:rsidTr="00825CE5">
        <w:tc>
          <w:tcPr>
            <w:tcW w:w="3078" w:type="dxa"/>
            <w:shd w:val="clear" w:color="auto" w:fill="D8D9DA"/>
            <w:vAlign w:val="center"/>
          </w:tcPr>
          <w:p w14:paraId="4C6B787B" w14:textId="77777777" w:rsidR="00E3447E" w:rsidRPr="001A6671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4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51F9D6DB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78B47708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1BD00169" w14:textId="77777777" w:rsidTr="00AA0531">
        <w:tc>
          <w:tcPr>
            <w:tcW w:w="3078" w:type="dxa"/>
            <w:vAlign w:val="center"/>
          </w:tcPr>
          <w:p w14:paraId="5474E40F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235DFF7F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681F8220" w14:textId="50E52643" w:rsidR="00E3447E" w:rsidRPr="007C23CA" w:rsidRDefault="00444E7A" w:rsidP="00AD1885">
            <w:pPr>
              <w:rPr>
                <w:szCs w:val="20"/>
              </w:rPr>
            </w:pPr>
            <w:r>
              <w:rPr>
                <w:szCs w:val="20"/>
              </w:rPr>
              <w:t>8.5</w:t>
            </w:r>
          </w:p>
        </w:tc>
      </w:tr>
      <w:tr w:rsidR="00E3447E" w:rsidRPr="007C23CA" w14:paraId="04EFBA02" w14:textId="77777777" w:rsidTr="00AA0531">
        <w:tc>
          <w:tcPr>
            <w:tcW w:w="3078" w:type="dxa"/>
            <w:vAlign w:val="center"/>
          </w:tcPr>
          <w:p w14:paraId="15D2CF52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53683CC7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60F07CC7" w14:textId="01F9B2EF" w:rsidR="00E3447E" w:rsidRPr="007C23CA" w:rsidRDefault="00444E7A" w:rsidP="00AD1885">
            <w:pPr>
              <w:rPr>
                <w:szCs w:val="20"/>
              </w:rPr>
            </w:pPr>
            <w:r>
              <w:rPr>
                <w:szCs w:val="20"/>
              </w:rPr>
              <w:t>0.5</w:t>
            </w:r>
          </w:p>
        </w:tc>
      </w:tr>
      <w:tr w:rsidR="00E3447E" w:rsidRPr="007C23CA" w14:paraId="061A186D" w14:textId="77777777" w:rsidTr="00AA0531">
        <w:tc>
          <w:tcPr>
            <w:tcW w:w="3078" w:type="dxa"/>
            <w:vAlign w:val="center"/>
          </w:tcPr>
          <w:p w14:paraId="7BBF9EC9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vAlign w:val="center"/>
          </w:tcPr>
          <w:p w14:paraId="013B90D7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6530397B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58772796" w14:textId="77777777" w:rsidTr="00825CE5">
        <w:tc>
          <w:tcPr>
            <w:tcW w:w="3078" w:type="dxa"/>
            <w:shd w:val="clear" w:color="auto" w:fill="D8D9DA"/>
            <w:vAlign w:val="center"/>
          </w:tcPr>
          <w:p w14:paraId="3227CC64" w14:textId="77777777" w:rsidR="00E3447E" w:rsidRPr="007C23CA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Week5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3BD8D40C" w14:textId="77777777" w:rsidR="00E3447E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084BA149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1689C03A" w14:textId="77777777" w:rsidTr="00AA0531">
        <w:tc>
          <w:tcPr>
            <w:tcW w:w="3078" w:type="dxa"/>
            <w:vAlign w:val="center"/>
          </w:tcPr>
          <w:p w14:paraId="6E369CED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402F1E78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6AB0AA7F" w14:textId="63521F16" w:rsidR="00E3447E" w:rsidRPr="007C23CA" w:rsidRDefault="00444E7A" w:rsidP="00AD1885">
            <w:pPr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</w:tr>
      <w:tr w:rsidR="00E3447E" w:rsidRPr="007C23CA" w14:paraId="16C9EDEA" w14:textId="77777777" w:rsidTr="00AA0531">
        <w:tc>
          <w:tcPr>
            <w:tcW w:w="3078" w:type="dxa"/>
            <w:vAlign w:val="center"/>
          </w:tcPr>
          <w:p w14:paraId="3DA02EBD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452DCEF1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0968DBEE" w14:textId="607F8BE6" w:rsidR="00E3447E" w:rsidRPr="007C23CA" w:rsidRDefault="00444E7A" w:rsidP="00AD1885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E3447E" w:rsidRPr="007C23CA" w14:paraId="65AE3E6E" w14:textId="77777777" w:rsidTr="00AA0531">
        <w:tc>
          <w:tcPr>
            <w:tcW w:w="3078" w:type="dxa"/>
            <w:vAlign w:val="center"/>
          </w:tcPr>
          <w:p w14:paraId="5BB8E32D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vAlign w:val="center"/>
          </w:tcPr>
          <w:p w14:paraId="5EF025E3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3DEA6EED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4F1AF2BC" w14:textId="77777777" w:rsidTr="00825CE5">
        <w:tc>
          <w:tcPr>
            <w:tcW w:w="3078" w:type="dxa"/>
            <w:shd w:val="clear" w:color="auto" w:fill="BD313B"/>
            <w:vAlign w:val="center"/>
          </w:tcPr>
          <w:p w14:paraId="689DF4F9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shd w:val="clear" w:color="auto" w:fill="BD313B"/>
            <w:vAlign w:val="center"/>
          </w:tcPr>
          <w:p w14:paraId="0ECBEDB2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BD313B"/>
            <w:vAlign w:val="center"/>
          </w:tcPr>
          <w:p w14:paraId="406A7518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65CA6E62" w14:textId="77777777" w:rsidTr="00AA0531">
        <w:tc>
          <w:tcPr>
            <w:tcW w:w="3078" w:type="dxa"/>
            <w:vAlign w:val="center"/>
          </w:tcPr>
          <w:p w14:paraId="57DEE80B" w14:textId="77777777" w:rsidR="00E3447E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Total Required Hours</w:t>
            </w:r>
          </w:p>
        </w:tc>
        <w:tc>
          <w:tcPr>
            <w:tcW w:w="4958" w:type="dxa"/>
            <w:vAlign w:val="center"/>
          </w:tcPr>
          <w:p w14:paraId="1D78CE5B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3E91432A" w14:textId="16EF9141" w:rsidR="00E3447E" w:rsidRDefault="000F388C" w:rsidP="00AD1885">
            <w:pPr>
              <w:rPr>
                <w:szCs w:val="20"/>
              </w:rPr>
            </w:pPr>
            <w:r>
              <w:rPr>
                <w:szCs w:val="20"/>
              </w:rPr>
              <w:t>39.5</w:t>
            </w:r>
          </w:p>
        </w:tc>
      </w:tr>
      <w:tr w:rsidR="00E3447E" w:rsidRPr="007C23CA" w14:paraId="5D37B9A8" w14:textId="77777777" w:rsidTr="00AA0531">
        <w:tc>
          <w:tcPr>
            <w:tcW w:w="3078" w:type="dxa"/>
            <w:vAlign w:val="center"/>
          </w:tcPr>
          <w:p w14:paraId="21F9946C" w14:textId="77777777" w:rsidR="00E3447E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Total </w:t>
            </w:r>
            <w:r w:rsidR="00BF2F22">
              <w:rPr>
                <w:b/>
                <w:szCs w:val="20"/>
              </w:rPr>
              <w:t>Supplemental</w:t>
            </w:r>
            <w:r>
              <w:rPr>
                <w:b/>
                <w:szCs w:val="20"/>
              </w:rPr>
              <w:t xml:space="preserve"> Hours</w:t>
            </w:r>
          </w:p>
        </w:tc>
        <w:tc>
          <w:tcPr>
            <w:tcW w:w="4958" w:type="dxa"/>
            <w:vAlign w:val="center"/>
          </w:tcPr>
          <w:p w14:paraId="7EBFBF82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1D22DAFC" w14:textId="265A2A3E" w:rsidR="00E3447E" w:rsidRDefault="00444E7A" w:rsidP="00AD1885">
            <w:pPr>
              <w:rPr>
                <w:szCs w:val="20"/>
              </w:rPr>
            </w:pPr>
            <w:r>
              <w:rPr>
                <w:szCs w:val="20"/>
              </w:rPr>
              <w:t>2.5</w:t>
            </w:r>
          </w:p>
        </w:tc>
      </w:tr>
      <w:tr w:rsidR="00E3447E" w:rsidRPr="007C23CA" w14:paraId="13017AAB" w14:textId="77777777" w:rsidTr="00AA0531">
        <w:tc>
          <w:tcPr>
            <w:tcW w:w="3078" w:type="dxa"/>
            <w:vAlign w:val="center"/>
          </w:tcPr>
          <w:p w14:paraId="3DDA4024" w14:textId="77777777" w:rsidR="00E3447E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Total Hours</w:t>
            </w:r>
          </w:p>
        </w:tc>
        <w:tc>
          <w:tcPr>
            <w:tcW w:w="4958" w:type="dxa"/>
            <w:vAlign w:val="center"/>
          </w:tcPr>
          <w:p w14:paraId="78DB844F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186FC5BC" w14:textId="740FA310" w:rsidR="00E3447E" w:rsidRDefault="000F388C" w:rsidP="00AD1885">
            <w:pPr>
              <w:rPr>
                <w:szCs w:val="20"/>
              </w:rPr>
            </w:pPr>
            <w:r>
              <w:rPr>
                <w:szCs w:val="20"/>
              </w:rPr>
              <w:t>42</w:t>
            </w:r>
          </w:p>
        </w:tc>
      </w:tr>
    </w:tbl>
    <w:p w14:paraId="3040DFE7" w14:textId="77777777" w:rsidR="006B3B68" w:rsidRPr="0090566F" w:rsidRDefault="006B3B68" w:rsidP="00DA45E4">
      <w:pPr>
        <w:rPr>
          <w:rFonts w:cs="Arial"/>
          <w:szCs w:val="20"/>
        </w:rPr>
      </w:pPr>
    </w:p>
    <w:sectPr w:rsidR="006B3B68" w:rsidRPr="0090566F" w:rsidSect="00C82FE2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23279" w14:textId="77777777" w:rsidR="00C27FF9" w:rsidRDefault="00C27FF9">
      <w:r>
        <w:separator/>
      </w:r>
    </w:p>
  </w:endnote>
  <w:endnote w:type="continuationSeparator" w:id="0">
    <w:p w14:paraId="2D1261B7" w14:textId="77777777" w:rsidR="00C27FF9" w:rsidRDefault="00C2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E5EBC" w14:textId="34E9F391" w:rsidR="006F2D7A" w:rsidRDefault="006F2D7A" w:rsidP="00B81BE1">
    <w:pPr>
      <w:pStyle w:val="Footer"/>
      <w:jc w:val="right"/>
    </w:pPr>
    <w:r>
      <w:t>Version 1</w:t>
    </w:r>
  </w:p>
  <w:p w14:paraId="1CA30455" w14:textId="0E31CE7B" w:rsidR="006F2D7A" w:rsidRDefault="006F2D7A" w:rsidP="00B81BE1">
    <w:pPr>
      <w:pStyle w:val="Footer"/>
      <w:jc w:val="right"/>
    </w:pPr>
    <w:r>
      <w:t>10/2014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5D7D6" w14:textId="77777777" w:rsidR="006F2D7A" w:rsidRDefault="006F2D7A" w:rsidP="00D04FC5">
    <w:pPr>
      <w:pStyle w:val="Footer"/>
      <w:jc w:val="right"/>
    </w:pPr>
    <w:r>
      <w:t>Version 1</w:t>
    </w:r>
  </w:p>
  <w:p w14:paraId="624627B3" w14:textId="77777777" w:rsidR="006F2D7A" w:rsidRDefault="006F2D7A" w:rsidP="00D04FC5">
    <w:pPr>
      <w:pStyle w:val="Footer"/>
      <w:jc w:val="right"/>
    </w:pPr>
    <w:r>
      <w:t>10/2014</w:t>
    </w:r>
  </w:p>
  <w:p w14:paraId="2584CA69" w14:textId="77777777" w:rsidR="006F2D7A" w:rsidRDefault="006F2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6488F" w14:textId="77777777" w:rsidR="00C27FF9" w:rsidRDefault="00C27FF9">
      <w:r>
        <w:separator/>
      </w:r>
    </w:p>
  </w:footnote>
  <w:footnote w:type="continuationSeparator" w:id="0">
    <w:p w14:paraId="0C429ACC" w14:textId="77777777" w:rsidR="00C27FF9" w:rsidRDefault="00C27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89797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C26633" w14:textId="13E0CEB1" w:rsidR="006F2D7A" w:rsidRDefault="006F2D7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52D5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7DAF2972" w14:textId="77777777" w:rsidR="006F2D7A" w:rsidRDefault="006F2D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CF14D" w14:textId="38004635" w:rsidR="006F2D7A" w:rsidRPr="006324AB" w:rsidRDefault="006F2D7A">
    <w:pPr>
      <w:pStyle w:val="Header"/>
      <w:jc w:val="right"/>
      <w:rPr>
        <w:rFonts w:cs="Arial"/>
        <w:szCs w:val="20"/>
      </w:rPr>
    </w:pPr>
  </w:p>
  <w:p w14:paraId="77C1FF1F" w14:textId="77777777" w:rsidR="006F2D7A" w:rsidRDefault="006F2D7A" w:rsidP="005353F9">
    <w:pPr>
      <w:pStyle w:val="Header"/>
      <w:tabs>
        <w:tab w:val="clear" w:pos="4320"/>
        <w:tab w:val="clear" w:pos="8640"/>
        <w:tab w:val="left" w:pos="24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151"/>
    <w:multiLevelType w:val="hybridMultilevel"/>
    <w:tmpl w:val="CCFA1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B4144"/>
    <w:multiLevelType w:val="multilevel"/>
    <w:tmpl w:val="25EC43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00707154"/>
    <w:multiLevelType w:val="hybridMultilevel"/>
    <w:tmpl w:val="CD5CF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B3157"/>
    <w:multiLevelType w:val="hybridMultilevel"/>
    <w:tmpl w:val="38E6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D557A"/>
    <w:multiLevelType w:val="hybridMultilevel"/>
    <w:tmpl w:val="0A2A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3A68F1"/>
    <w:multiLevelType w:val="hybridMultilevel"/>
    <w:tmpl w:val="5BC0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E62281"/>
    <w:multiLevelType w:val="hybridMultilevel"/>
    <w:tmpl w:val="B2A4A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531495"/>
    <w:multiLevelType w:val="hybridMultilevel"/>
    <w:tmpl w:val="7BE2F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8F84374"/>
    <w:multiLevelType w:val="hybridMultilevel"/>
    <w:tmpl w:val="D4601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7245D0"/>
    <w:multiLevelType w:val="multilevel"/>
    <w:tmpl w:val="49AE2C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0DCD293C"/>
    <w:multiLevelType w:val="hybridMultilevel"/>
    <w:tmpl w:val="ABE0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F1E09"/>
    <w:multiLevelType w:val="hybridMultilevel"/>
    <w:tmpl w:val="D2FA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DF35BD"/>
    <w:multiLevelType w:val="hybridMultilevel"/>
    <w:tmpl w:val="880C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CE7EA3"/>
    <w:multiLevelType w:val="hybridMultilevel"/>
    <w:tmpl w:val="F8E06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1768D3"/>
    <w:multiLevelType w:val="hybridMultilevel"/>
    <w:tmpl w:val="81003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DC5B34"/>
    <w:multiLevelType w:val="hybridMultilevel"/>
    <w:tmpl w:val="419C6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856389"/>
    <w:multiLevelType w:val="hybridMultilevel"/>
    <w:tmpl w:val="7C2E6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087C65"/>
    <w:multiLevelType w:val="multilevel"/>
    <w:tmpl w:val="173A7F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8" w15:restartNumberingAfterBreak="0">
    <w:nsid w:val="1D724EBB"/>
    <w:multiLevelType w:val="hybridMultilevel"/>
    <w:tmpl w:val="46D6D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6A7C06"/>
    <w:multiLevelType w:val="hybridMultilevel"/>
    <w:tmpl w:val="90BAB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7A68C9"/>
    <w:multiLevelType w:val="hybridMultilevel"/>
    <w:tmpl w:val="7C8A4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7118BB"/>
    <w:multiLevelType w:val="hybridMultilevel"/>
    <w:tmpl w:val="CD245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F30EC0"/>
    <w:multiLevelType w:val="hybridMultilevel"/>
    <w:tmpl w:val="F936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392A5A"/>
    <w:multiLevelType w:val="hybridMultilevel"/>
    <w:tmpl w:val="F07C49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4" w15:restartNumberingAfterBreak="0">
    <w:nsid w:val="281E42BD"/>
    <w:multiLevelType w:val="hybridMultilevel"/>
    <w:tmpl w:val="4034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4155E7"/>
    <w:multiLevelType w:val="hybridMultilevel"/>
    <w:tmpl w:val="6D80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D3266A"/>
    <w:multiLevelType w:val="hybridMultilevel"/>
    <w:tmpl w:val="E61EA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F801AF"/>
    <w:multiLevelType w:val="hybridMultilevel"/>
    <w:tmpl w:val="9EF0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C86833"/>
    <w:multiLevelType w:val="hybridMultilevel"/>
    <w:tmpl w:val="54E0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A80FC8"/>
    <w:multiLevelType w:val="hybridMultilevel"/>
    <w:tmpl w:val="2D68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E3696B"/>
    <w:multiLevelType w:val="hybridMultilevel"/>
    <w:tmpl w:val="B1049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823F85"/>
    <w:multiLevelType w:val="hybridMultilevel"/>
    <w:tmpl w:val="03648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8263AB6"/>
    <w:multiLevelType w:val="hybridMultilevel"/>
    <w:tmpl w:val="18F24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140688"/>
    <w:multiLevelType w:val="hybridMultilevel"/>
    <w:tmpl w:val="686A1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D2D202A"/>
    <w:multiLevelType w:val="hybridMultilevel"/>
    <w:tmpl w:val="2488C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F237C6"/>
    <w:multiLevelType w:val="hybridMultilevel"/>
    <w:tmpl w:val="EA5432FE"/>
    <w:lvl w:ilvl="0" w:tplc="342E443C">
      <w:start w:val="1"/>
      <w:numFmt w:val="bullet"/>
      <w:pStyle w:val="OnlineGroundStudentInstructionsL1BulletItalics"/>
      <w:lvlText w:val=""/>
      <w:lvlJc w:val="left"/>
      <w:pPr>
        <w:tabs>
          <w:tab w:val="num" w:pos="-2160"/>
        </w:tabs>
        <w:ind w:left="-2160" w:hanging="360"/>
      </w:pPr>
      <w:rPr>
        <w:rFonts w:ascii="Symbol" w:hAnsi="Symbol" w:hint="default"/>
        <w:sz w:val="20"/>
        <w:szCs w:val="20"/>
      </w:rPr>
    </w:lvl>
    <w:lvl w:ilvl="1" w:tplc="C15A48E2">
      <w:start w:val="1"/>
      <w:numFmt w:val="bullet"/>
      <w:pStyle w:val="Second-LevelBulletedListHollow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36" w15:restartNumberingAfterBreak="0">
    <w:nsid w:val="415D55AB"/>
    <w:multiLevelType w:val="hybridMultilevel"/>
    <w:tmpl w:val="5F2818DE"/>
    <w:lvl w:ilvl="0" w:tplc="9B6C2D36">
      <w:start w:val="1"/>
      <w:numFmt w:val="decimal"/>
      <w:pStyle w:val="NumberedAssignmentsList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-1080"/>
        </w:tabs>
        <w:ind w:left="-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0"/>
        </w:tabs>
        <w:ind w:left="-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0"/>
        </w:tabs>
        <w:ind w:left="1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180"/>
      </w:pPr>
    </w:lvl>
  </w:abstractNum>
  <w:abstractNum w:abstractNumId="37" w15:restartNumberingAfterBreak="0">
    <w:nsid w:val="4345715B"/>
    <w:multiLevelType w:val="hybridMultilevel"/>
    <w:tmpl w:val="DBD6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638147E"/>
    <w:multiLevelType w:val="hybridMultilevel"/>
    <w:tmpl w:val="BCA6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DB3375"/>
    <w:multiLevelType w:val="hybridMultilevel"/>
    <w:tmpl w:val="83A86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516289"/>
    <w:multiLevelType w:val="hybridMultilevel"/>
    <w:tmpl w:val="C2BEA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37D3756"/>
    <w:multiLevelType w:val="hybridMultilevel"/>
    <w:tmpl w:val="D250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ED619B"/>
    <w:multiLevelType w:val="hybridMultilevel"/>
    <w:tmpl w:val="9F5AE95C"/>
    <w:lvl w:ilvl="0" w:tplc="A53A5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BE028A"/>
    <w:multiLevelType w:val="hybridMultilevel"/>
    <w:tmpl w:val="4208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B8001B6"/>
    <w:multiLevelType w:val="hybridMultilevel"/>
    <w:tmpl w:val="B4048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22018E"/>
    <w:multiLevelType w:val="hybridMultilevel"/>
    <w:tmpl w:val="AC049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F0F12E2"/>
    <w:multiLevelType w:val="hybridMultilevel"/>
    <w:tmpl w:val="3970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F16D6C"/>
    <w:multiLevelType w:val="hybridMultilevel"/>
    <w:tmpl w:val="1E0AD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19207E"/>
    <w:multiLevelType w:val="hybridMultilevel"/>
    <w:tmpl w:val="73B8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5B2682"/>
    <w:multiLevelType w:val="hybridMultilevel"/>
    <w:tmpl w:val="EE3AB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78F1A90"/>
    <w:multiLevelType w:val="hybridMultilevel"/>
    <w:tmpl w:val="8376D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A8445F"/>
    <w:multiLevelType w:val="hybridMultilevel"/>
    <w:tmpl w:val="6922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996A66"/>
    <w:multiLevelType w:val="multilevel"/>
    <w:tmpl w:val="942825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3" w15:restartNumberingAfterBreak="0">
    <w:nsid w:val="6A436862"/>
    <w:multiLevelType w:val="hybridMultilevel"/>
    <w:tmpl w:val="5FD4A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054377"/>
    <w:multiLevelType w:val="hybridMultilevel"/>
    <w:tmpl w:val="DF9C0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8450FD"/>
    <w:multiLevelType w:val="multilevel"/>
    <w:tmpl w:val="8572D674"/>
    <w:lvl w:ilvl="0">
      <w:start w:val="1"/>
      <w:numFmt w:val="none"/>
      <w:pStyle w:val="FIGNumberingHeading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FIGNumberedList1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FIGNumberedList2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FIGNumberedList3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FIGNumberedList4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FIGNumberedList5"/>
      <w:lvlText w:val="(%6)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lowerLetter"/>
      <w:pStyle w:val="FIGNumberedList6"/>
      <w:lvlText w:val="(%7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6" w15:restartNumberingAfterBreak="0">
    <w:nsid w:val="77624BC9"/>
    <w:multiLevelType w:val="hybridMultilevel"/>
    <w:tmpl w:val="3A5E9132"/>
    <w:lvl w:ilvl="0" w:tplc="C81A3D10">
      <w:start w:val="1"/>
      <w:numFmt w:val="bullet"/>
      <w:pStyle w:val="Objectiv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7B83270"/>
    <w:multiLevelType w:val="multilevel"/>
    <w:tmpl w:val="CEBCB642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8" w15:restartNumberingAfterBreak="0">
    <w:nsid w:val="7AA908FD"/>
    <w:multiLevelType w:val="multilevel"/>
    <w:tmpl w:val="41001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9" w15:restartNumberingAfterBreak="0">
    <w:nsid w:val="7F60628F"/>
    <w:multiLevelType w:val="hybridMultilevel"/>
    <w:tmpl w:val="8CB0D02A"/>
    <w:lvl w:ilvl="0" w:tplc="5B66D1FE">
      <w:start w:val="1"/>
      <w:numFmt w:val="bullet"/>
      <w:pStyle w:val="Assignments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D6B722">
      <w:start w:val="1"/>
      <w:numFmt w:val="bullet"/>
      <w:pStyle w:val="AssignmentsLevel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3205A0">
      <w:start w:val="1"/>
      <w:numFmt w:val="bullet"/>
      <w:pStyle w:val="AssignmentsLevel4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6"/>
  </w:num>
  <w:num w:numId="2">
    <w:abstractNumId w:val="35"/>
  </w:num>
  <w:num w:numId="3">
    <w:abstractNumId w:val="55"/>
  </w:num>
  <w:num w:numId="4">
    <w:abstractNumId w:val="36"/>
  </w:num>
  <w:num w:numId="5">
    <w:abstractNumId w:val="58"/>
  </w:num>
  <w:num w:numId="6">
    <w:abstractNumId w:val="59"/>
  </w:num>
  <w:num w:numId="7">
    <w:abstractNumId w:val="49"/>
  </w:num>
  <w:num w:numId="8">
    <w:abstractNumId w:val="57"/>
  </w:num>
  <w:num w:numId="9">
    <w:abstractNumId w:val="1"/>
  </w:num>
  <w:num w:numId="10">
    <w:abstractNumId w:val="52"/>
  </w:num>
  <w:num w:numId="11">
    <w:abstractNumId w:val="9"/>
  </w:num>
  <w:num w:numId="12">
    <w:abstractNumId w:val="17"/>
  </w:num>
  <w:num w:numId="13">
    <w:abstractNumId w:val="33"/>
  </w:num>
  <w:num w:numId="14">
    <w:abstractNumId w:val="40"/>
  </w:num>
  <w:num w:numId="15">
    <w:abstractNumId w:val="11"/>
  </w:num>
  <w:num w:numId="16">
    <w:abstractNumId w:val="6"/>
  </w:num>
  <w:num w:numId="17">
    <w:abstractNumId w:val="18"/>
  </w:num>
  <w:num w:numId="18">
    <w:abstractNumId w:val="28"/>
  </w:num>
  <w:num w:numId="19">
    <w:abstractNumId w:val="27"/>
  </w:num>
  <w:num w:numId="20">
    <w:abstractNumId w:val="54"/>
  </w:num>
  <w:num w:numId="21">
    <w:abstractNumId w:val="34"/>
  </w:num>
  <w:num w:numId="22">
    <w:abstractNumId w:val="23"/>
  </w:num>
  <w:num w:numId="23">
    <w:abstractNumId w:val="39"/>
  </w:num>
  <w:num w:numId="24">
    <w:abstractNumId w:val="22"/>
  </w:num>
  <w:num w:numId="25">
    <w:abstractNumId w:val="0"/>
  </w:num>
  <w:num w:numId="26">
    <w:abstractNumId w:val="30"/>
  </w:num>
  <w:num w:numId="27">
    <w:abstractNumId w:val="37"/>
  </w:num>
  <w:num w:numId="28">
    <w:abstractNumId w:val="53"/>
  </w:num>
  <w:num w:numId="29">
    <w:abstractNumId w:val="50"/>
  </w:num>
  <w:num w:numId="30">
    <w:abstractNumId w:val="13"/>
  </w:num>
  <w:num w:numId="31">
    <w:abstractNumId w:val="32"/>
  </w:num>
  <w:num w:numId="32">
    <w:abstractNumId w:val="46"/>
  </w:num>
  <w:num w:numId="33">
    <w:abstractNumId w:val="44"/>
  </w:num>
  <w:num w:numId="34">
    <w:abstractNumId w:val="3"/>
  </w:num>
  <w:num w:numId="35">
    <w:abstractNumId w:val="48"/>
  </w:num>
  <w:num w:numId="36">
    <w:abstractNumId w:val="4"/>
  </w:num>
  <w:num w:numId="37">
    <w:abstractNumId w:val="29"/>
  </w:num>
  <w:num w:numId="38">
    <w:abstractNumId w:val="45"/>
  </w:num>
  <w:num w:numId="39">
    <w:abstractNumId w:val="19"/>
  </w:num>
  <w:num w:numId="40">
    <w:abstractNumId w:val="15"/>
  </w:num>
  <w:num w:numId="41">
    <w:abstractNumId w:val="41"/>
  </w:num>
  <w:num w:numId="42">
    <w:abstractNumId w:val="14"/>
  </w:num>
  <w:num w:numId="43">
    <w:abstractNumId w:val="43"/>
  </w:num>
  <w:num w:numId="44">
    <w:abstractNumId w:val="24"/>
  </w:num>
  <w:num w:numId="45">
    <w:abstractNumId w:val="20"/>
  </w:num>
  <w:num w:numId="46">
    <w:abstractNumId w:val="5"/>
  </w:num>
  <w:num w:numId="47">
    <w:abstractNumId w:val="2"/>
  </w:num>
  <w:num w:numId="48">
    <w:abstractNumId w:val="38"/>
  </w:num>
  <w:num w:numId="49">
    <w:abstractNumId w:val="21"/>
  </w:num>
  <w:num w:numId="50">
    <w:abstractNumId w:val="10"/>
  </w:num>
  <w:num w:numId="51">
    <w:abstractNumId w:val="25"/>
  </w:num>
  <w:num w:numId="52">
    <w:abstractNumId w:val="8"/>
  </w:num>
  <w:num w:numId="53">
    <w:abstractNumId w:val="12"/>
  </w:num>
  <w:num w:numId="54">
    <w:abstractNumId w:val="16"/>
  </w:num>
  <w:num w:numId="55">
    <w:abstractNumId w:val="42"/>
  </w:num>
  <w:num w:numId="56">
    <w:abstractNumId w:val="7"/>
  </w:num>
  <w:num w:numId="57">
    <w:abstractNumId w:val="47"/>
  </w:num>
  <w:num w:numId="58">
    <w:abstractNumId w:val="51"/>
  </w:num>
  <w:num w:numId="59">
    <w:abstractNumId w:val="26"/>
  </w:num>
  <w:num w:numId="60">
    <w:abstractNumId w:val="59"/>
  </w:num>
  <w:num w:numId="61">
    <w:abstractNumId w:val="31"/>
  </w:num>
  <w:num w:numId="62">
    <w:abstractNumId w:val="59"/>
  </w:num>
  <w:num w:numId="63">
    <w:abstractNumId w:val="59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EDD"/>
    <w:rsid w:val="00001251"/>
    <w:rsid w:val="000040B6"/>
    <w:rsid w:val="0000486B"/>
    <w:rsid w:val="00010113"/>
    <w:rsid w:val="00010893"/>
    <w:rsid w:val="00011261"/>
    <w:rsid w:val="000118E0"/>
    <w:rsid w:val="0001327B"/>
    <w:rsid w:val="00014F73"/>
    <w:rsid w:val="0001644E"/>
    <w:rsid w:val="000176F0"/>
    <w:rsid w:val="00017DE6"/>
    <w:rsid w:val="00017E8C"/>
    <w:rsid w:val="0002170C"/>
    <w:rsid w:val="00023A32"/>
    <w:rsid w:val="00026A82"/>
    <w:rsid w:val="00030F93"/>
    <w:rsid w:val="0003275C"/>
    <w:rsid w:val="000335A4"/>
    <w:rsid w:val="000345E4"/>
    <w:rsid w:val="000352F0"/>
    <w:rsid w:val="00035EB6"/>
    <w:rsid w:val="00035EE1"/>
    <w:rsid w:val="00036AF9"/>
    <w:rsid w:val="000409C4"/>
    <w:rsid w:val="000413F2"/>
    <w:rsid w:val="00042BC2"/>
    <w:rsid w:val="00042F2D"/>
    <w:rsid w:val="00044A71"/>
    <w:rsid w:val="00044F8F"/>
    <w:rsid w:val="000467AE"/>
    <w:rsid w:val="0005011B"/>
    <w:rsid w:val="00051C99"/>
    <w:rsid w:val="000525ED"/>
    <w:rsid w:val="00052809"/>
    <w:rsid w:val="00054B0E"/>
    <w:rsid w:val="000560CB"/>
    <w:rsid w:val="00057434"/>
    <w:rsid w:val="00057F8C"/>
    <w:rsid w:val="0006055B"/>
    <w:rsid w:val="0006068A"/>
    <w:rsid w:val="00060B70"/>
    <w:rsid w:val="00064DA9"/>
    <w:rsid w:val="000657A0"/>
    <w:rsid w:val="00065AB6"/>
    <w:rsid w:val="0006700A"/>
    <w:rsid w:val="000671BB"/>
    <w:rsid w:val="000676EC"/>
    <w:rsid w:val="000709FE"/>
    <w:rsid w:val="00070A28"/>
    <w:rsid w:val="00070E70"/>
    <w:rsid w:val="00071EFC"/>
    <w:rsid w:val="00072525"/>
    <w:rsid w:val="00073135"/>
    <w:rsid w:val="000737A1"/>
    <w:rsid w:val="000742DF"/>
    <w:rsid w:val="00074D33"/>
    <w:rsid w:val="00075B61"/>
    <w:rsid w:val="00080F0C"/>
    <w:rsid w:val="000824B6"/>
    <w:rsid w:val="0008292E"/>
    <w:rsid w:val="00082EF6"/>
    <w:rsid w:val="00085D23"/>
    <w:rsid w:val="00086289"/>
    <w:rsid w:val="000869B1"/>
    <w:rsid w:val="00087B6D"/>
    <w:rsid w:val="000915C5"/>
    <w:rsid w:val="00093883"/>
    <w:rsid w:val="0009418F"/>
    <w:rsid w:val="000A177B"/>
    <w:rsid w:val="000A3848"/>
    <w:rsid w:val="000A3E70"/>
    <w:rsid w:val="000A5265"/>
    <w:rsid w:val="000A684C"/>
    <w:rsid w:val="000B1174"/>
    <w:rsid w:val="000B2BFA"/>
    <w:rsid w:val="000B3249"/>
    <w:rsid w:val="000B61CC"/>
    <w:rsid w:val="000B63DE"/>
    <w:rsid w:val="000C1433"/>
    <w:rsid w:val="000C1DB9"/>
    <w:rsid w:val="000C6C78"/>
    <w:rsid w:val="000C6F81"/>
    <w:rsid w:val="000C78CF"/>
    <w:rsid w:val="000D0639"/>
    <w:rsid w:val="000D0717"/>
    <w:rsid w:val="000D1E00"/>
    <w:rsid w:val="000D534F"/>
    <w:rsid w:val="000D65F2"/>
    <w:rsid w:val="000D69E1"/>
    <w:rsid w:val="000E0328"/>
    <w:rsid w:val="000E05AD"/>
    <w:rsid w:val="000E0ECB"/>
    <w:rsid w:val="000E1563"/>
    <w:rsid w:val="000E295A"/>
    <w:rsid w:val="000E31C2"/>
    <w:rsid w:val="000E7452"/>
    <w:rsid w:val="000E7550"/>
    <w:rsid w:val="000F0E13"/>
    <w:rsid w:val="000F18E7"/>
    <w:rsid w:val="000F2C70"/>
    <w:rsid w:val="000F388C"/>
    <w:rsid w:val="000F5D60"/>
    <w:rsid w:val="000F783D"/>
    <w:rsid w:val="000F78F5"/>
    <w:rsid w:val="00100350"/>
    <w:rsid w:val="00100E86"/>
    <w:rsid w:val="001038CC"/>
    <w:rsid w:val="00103A67"/>
    <w:rsid w:val="001042D0"/>
    <w:rsid w:val="00104F8C"/>
    <w:rsid w:val="00105046"/>
    <w:rsid w:val="00107B1E"/>
    <w:rsid w:val="001116D0"/>
    <w:rsid w:val="00111A93"/>
    <w:rsid w:val="00111CFC"/>
    <w:rsid w:val="001132F6"/>
    <w:rsid w:val="00115389"/>
    <w:rsid w:val="00117F3A"/>
    <w:rsid w:val="001215F4"/>
    <w:rsid w:val="00125A9F"/>
    <w:rsid w:val="00125CB8"/>
    <w:rsid w:val="00126FF3"/>
    <w:rsid w:val="001279C2"/>
    <w:rsid w:val="00130C2A"/>
    <w:rsid w:val="00132A2A"/>
    <w:rsid w:val="00132ADD"/>
    <w:rsid w:val="00133201"/>
    <w:rsid w:val="0013537D"/>
    <w:rsid w:val="0013631E"/>
    <w:rsid w:val="00136E30"/>
    <w:rsid w:val="00141674"/>
    <w:rsid w:val="00141D54"/>
    <w:rsid w:val="00144E2A"/>
    <w:rsid w:val="00145DB0"/>
    <w:rsid w:val="00147E92"/>
    <w:rsid w:val="0015029A"/>
    <w:rsid w:val="0015167D"/>
    <w:rsid w:val="00151A77"/>
    <w:rsid w:val="001523FE"/>
    <w:rsid w:val="00154C85"/>
    <w:rsid w:val="00160D36"/>
    <w:rsid w:val="001611D6"/>
    <w:rsid w:val="00162202"/>
    <w:rsid w:val="00166288"/>
    <w:rsid w:val="00167DF9"/>
    <w:rsid w:val="00170605"/>
    <w:rsid w:val="00171ED6"/>
    <w:rsid w:val="00172A3C"/>
    <w:rsid w:val="001738E8"/>
    <w:rsid w:val="00173D93"/>
    <w:rsid w:val="00173F82"/>
    <w:rsid w:val="001745B2"/>
    <w:rsid w:val="00174E61"/>
    <w:rsid w:val="001756E5"/>
    <w:rsid w:val="001757C6"/>
    <w:rsid w:val="00176EFB"/>
    <w:rsid w:val="001815CC"/>
    <w:rsid w:val="00181BE5"/>
    <w:rsid w:val="00182D8A"/>
    <w:rsid w:val="00184AFF"/>
    <w:rsid w:val="0018763F"/>
    <w:rsid w:val="0019167D"/>
    <w:rsid w:val="0019514A"/>
    <w:rsid w:val="0019541D"/>
    <w:rsid w:val="0019677A"/>
    <w:rsid w:val="00197C4E"/>
    <w:rsid w:val="001A31F3"/>
    <w:rsid w:val="001A3350"/>
    <w:rsid w:val="001A392A"/>
    <w:rsid w:val="001A5196"/>
    <w:rsid w:val="001A5221"/>
    <w:rsid w:val="001A61AE"/>
    <w:rsid w:val="001A6671"/>
    <w:rsid w:val="001A7BA3"/>
    <w:rsid w:val="001B3816"/>
    <w:rsid w:val="001B4CDF"/>
    <w:rsid w:val="001B616D"/>
    <w:rsid w:val="001B6E8B"/>
    <w:rsid w:val="001C0616"/>
    <w:rsid w:val="001C0E18"/>
    <w:rsid w:val="001C5785"/>
    <w:rsid w:val="001C7FFC"/>
    <w:rsid w:val="001D0393"/>
    <w:rsid w:val="001D2F4C"/>
    <w:rsid w:val="001E0EC7"/>
    <w:rsid w:val="001E1E4F"/>
    <w:rsid w:val="001E5275"/>
    <w:rsid w:val="001E643C"/>
    <w:rsid w:val="001E6E8A"/>
    <w:rsid w:val="001E7BBA"/>
    <w:rsid w:val="001E7CD9"/>
    <w:rsid w:val="001F007B"/>
    <w:rsid w:val="001F5025"/>
    <w:rsid w:val="00200422"/>
    <w:rsid w:val="002038EB"/>
    <w:rsid w:val="00204755"/>
    <w:rsid w:val="00204F02"/>
    <w:rsid w:val="0020548D"/>
    <w:rsid w:val="00206CF4"/>
    <w:rsid w:val="00207465"/>
    <w:rsid w:val="0021285A"/>
    <w:rsid w:val="00216050"/>
    <w:rsid w:val="0022041B"/>
    <w:rsid w:val="00223559"/>
    <w:rsid w:val="00224A60"/>
    <w:rsid w:val="00225662"/>
    <w:rsid w:val="00225ABC"/>
    <w:rsid w:val="00227305"/>
    <w:rsid w:val="00230DAF"/>
    <w:rsid w:val="002328D3"/>
    <w:rsid w:val="0023411A"/>
    <w:rsid w:val="00240C4B"/>
    <w:rsid w:val="00241A6A"/>
    <w:rsid w:val="00241FC8"/>
    <w:rsid w:val="002423C5"/>
    <w:rsid w:val="002444E7"/>
    <w:rsid w:val="00245F45"/>
    <w:rsid w:val="002468DF"/>
    <w:rsid w:val="00250C0B"/>
    <w:rsid w:val="00250E1B"/>
    <w:rsid w:val="0025120B"/>
    <w:rsid w:val="002539E2"/>
    <w:rsid w:val="00254182"/>
    <w:rsid w:val="0025775F"/>
    <w:rsid w:val="00260385"/>
    <w:rsid w:val="00260DA0"/>
    <w:rsid w:val="0026345D"/>
    <w:rsid w:val="002639C9"/>
    <w:rsid w:val="002661BB"/>
    <w:rsid w:val="00266656"/>
    <w:rsid w:val="00274B8A"/>
    <w:rsid w:val="00274BFA"/>
    <w:rsid w:val="00275BAA"/>
    <w:rsid w:val="00275C68"/>
    <w:rsid w:val="00283727"/>
    <w:rsid w:val="002865E3"/>
    <w:rsid w:val="00287707"/>
    <w:rsid w:val="002905AD"/>
    <w:rsid w:val="002945CA"/>
    <w:rsid w:val="002949D9"/>
    <w:rsid w:val="002959F9"/>
    <w:rsid w:val="002A1D43"/>
    <w:rsid w:val="002A3C32"/>
    <w:rsid w:val="002A42C4"/>
    <w:rsid w:val="002A4422"/>
    <w:rsid w:val="002A5B37"/>
    <w:rsid w:val="002A62F5"/>
    <w:rsid w:val="002A63FD"/>
    <w:rsid w:val="002A6BFF"/>
    <w:rsid w:val="002A75D5"/>
    <w:rsid w:val="002A7873"/>
    <w:rsid w:val="002B13C9"/>
    <w:rsid w:val="002B60AE"/>
    <w:rsid w:val="002B7D38"/>
    <w:rsid w:val="002B7FDD"/>
    <w:rsid w:val="002C1641"/>
    <w:rsid w:val="002C18BC"/>
    <w:rsid w:val="002C26DD"/>
    <w:rsid w:val="002C3A74"/>
    <w:rsid w:val="002C52D5"/>
    <w:rsid w:val="002C59B3"/>
    <w:rsid w:val="002C64CE"/>
    <w:rsid w:val="002C6812"/>
    <w:rsid w:val="002D343F"/>
    <w:rsid w:val="002D4219"/>
    <w:rsid w:val="002D6021"/>
    <w:rsid w:val="002D6548"/>
    <w:rsid w:val="002E1232"/>
    <w:rsid w:val="002E51F3"/>
    <w:rsid w:val="002E57A4"/>
    <w:rsid w:val="002E5FF1"/>
    <w:rsid w:val="002E62DB"/>
    <w:rsid w:val="002E6C4E"/>
    <w:rsid w:val="002E748A"/>
    <w:rsid w:val="002F08B7"/>
    <w:rsid w:val="002F0D95"/>
    <w:rsid w:val="002F1A27"/>
    <w:rsid w:val="002F22CD"/>
    <w:rsid w:val="002F355E"/>
    <w:rsid w:val="002F3C05"/>
    <w:rsid w:val="002F53E9"/>
    <w:rsid w:val="002F6A05"/>
    <w:rsid w:val="002F6F2D"/>
    <w:rsid w:val="00301041"/>
    <w:rsid w:val="00302133"/>
    <w:rsid w:val="00302978"/>
    <w:rsid w:val="003047EE"/>
    <w:rsid w:val="0030503C"/>
    <w:rsid w:val="00305EAF"/>
    <w:rsid w:val="0030729A"/>
    <w:rsid w:val="003114FF"/>
    <w:rsid w:val="00311E48"/>
    <w:rsid w:val="003122C2"/>
    <w:rsid w:val="0031393B"/>
    <w:rsid w:val="00313C1C"/>
    <w:rsid w:val="00316DC4"/>
    <w:rsid w:val="00320A54"/>
    <w:rsid w:val="0032143C"/>
    <w:rsid w:val="003219F5"/>
    <w:rsid w:val="003230CF"/>
    <w:rsid w:val="0032571E"/>
    <w:rsid w:val="0033096D"/>
    <w:rsid w:val="003348A4"/>
    <w:rsid w:val="00335197"/>
    <w:rsid w:val="00335961"/>
    <w:rsid w:val="0034032B"/>
    <w:rsid w:val="00343010"/>
    <w:rsid w:val="003436A3"/>
    <w:rsid w:val="003448C0"/>
    <w:rsid w:val="0034526A"/>
    <w:rsid w:val="0034561D"/>
    <w:rsid w:val="00346793"/>
    <w:rsid w:val="00351A4F"/>
    <w:rsid w:val="00351F22"/>
    <w:rsid w:val="00352718"/>
    <w:rsid w:val="00353E92"/>
    <w:rsid w:val="00354FDB"/>
    <w:rsid w:val="00355BB3"/>
    <w:rsid w:val="00357ACB"/>
    <w:rsid w:val="00357F06"/>
    <w:rsid w:val="003608C9"/>
    <w:rsid w:val="00360FB5"/>
    <w:rsid w:val="00362893"/>
    <w:rsid w:val="00362ACD"/>
    <w:rsid w:val="00362B73"/>
    <w:rsid w:val="00372658"/>
    <w:rsid w:val="003744DE"/>
    <w:rsid w:val="0037462A"/>
    <w:rsid w:val="00375C28"/>
    <w:rsid w:val="00376D27"/>
    <w:rsid w:val="003773D7"/>
    <w:rsid w:val="00380405"/>
    <w:rsid w:val="0038232D"/>
    <w:rsid w:val="00385FCB"/>
    <w:rsid w:val="003870C8"/>
    <w:rsid w:val="003907E9"/>
    <w:rsid w:val="00390DE4"/>
    <w:rsid w:val="00391F09"/>
    <w:rsid w:val="00396246"/>
    <w:rsid w:val="003A1FA4"/>
    <w:rsid w:val="003A347D"/>
    <w:rsid w:val="003A369D"/>
    <w:rsid w:val="003A3E88"/>
    <w:rsid w:val="003A4182"/>
    <w:rsid w:val="003A7392"/>
    <w:rsid w:val="003B0A89"/>
    <w:rsid w:val="003B11AF"/>
    <w:rsid w:val="003B2F5D"/>
    <w:rsid w:val="003B3045"/>
    <w:rsid w:val="003B5454"/>
    <w:rsid w:val="003B5A4A"/>
    <w:rsid w:val="003B7847"/>
    <w:rsid w:val="003C53FC"/>
    <w:rsid w:val="003C5536"/>
    <w:rsid w:val="003C6F92"/>
    <w:rsid w:val="003D1878"/>
    <w:rsid w:val="003D1B21"/>
    <w:rsid w:val="003D4BE8"/>
    <w:rsid w:val="003D644E"/>
    <w:rsid w:val="003D7540"/>
    <w:rsid w:val="003D786A"/>
    <w:rsid w:val="003D7C90"/>
    <w:rsid w:val="003E2AF7"/>
    <w:rsid w:val="003E31A7"/>
    <w:rsid w:val="003E5C7D"/>
    <w:rsid w:val="003E7816"/>
    <w:rsid w:val="003F1ED1"/>
    <w:rsid w:val="003F4008"/>
    <w:rsid w:val="003F4636"/>
    <w:rsid w:val="003F4859"/>
    <w:rsid w:val="003F5642"/>
    <w:rsid w:val="003F5D69"/>
    <w:rsid w:val="00401196"/>
    <w:rsid w:val="004031BB"/>
    <w:rsid w:val="004034A3"/>
    <w:rsid w:val="004045AD"/>
    <w:rsid w:val="00405610"/>
    <w:rsid w:val="00405788"/>
    <w:rsid w:val="004076F5"/>
    <w:rsid w:val="004109FE"/>
    <w:rsid w:val="0041322F"/>
    <w:rsid w:val="004143CB"/>
    <w:rsid w:val="0041498A"/>
    <w:rsid w:val="00417C60"/>
    <w:rsid w:val="00417F14"/>
    <w:rsid w:val="004234AC"/>
    <w:rsid w:val="0042358F"/>
    <w:rsid w:val="00423F5C"/>
    <w:rsid w:val="00427237"/>
    <w:rsid w:val="00430518"/>
    <w:rsid w:val="0043067F"/>
    <w:rsid w:val="00432341"/>
    <w:rsid w:val="00432CF3"/>
    <w:rsid w:val="00433025"/>
    <w:rsid w:val="004345D7"/>
    <w:rsid w:val="00434AAF"/>
    <w:rsid w:val="00436985"/>
    <w:rsid w:val="004421FA"/>
    <w:rsid w:val="00444E7A"/>
    <w:rsid w:val="00445F59"/>
    <w:rsid w:val="00446446"/>
    <w:rsid w:val="00446623"/>
    <w:rsid w:val="00451471"/>
    <w:rsid w:val="00451ADA"/>
    <w:rsid w:val="00452F8E"/>
    <w:rsid w:val="00454C1A"/>
    <w:rsid w:val="00455F9B"/>
    <w:rsid w:val="004574E6"/>
    <w:rsid w:val="004614A2"/>
    <w:rsid w:val="00461CA1"/>
    <w:rsid w:val="0046404A"/>
    <w:rsid w:val="00465134"/>
    <w:rsid w:val="004673DF"/>
    <w:rsid w:val="00467E51"/>
    <w:rsid w:val="004707BC"/>
    <w:rsid w:val="004713D1"/>
    <w:rsid w:val="00471902"/>
    <w:rsid w:val="00475D8F"/>
    <w:rsid w:val="00477926"/>
    <w:rsid w:val="00477EE5"/>
    <w:rsid w:val="004866F5"/>
    <w:rsid w:val="00487079"/>
    <w:rsid w:val="004909EE"/>
    <w:rsid w:val="00493574"/>
    <w:rsid w:val="0049398D"/>
    <w:rsid w:val="00495300"/>
    <w:rsid w:val="004A04F7"/>
    <w:rsid w:val="004A1A43"/>
    <w:rsid w:val="004A402C"/>
    <w:rsid w:val="004A4863"/>
    <w:rsid w:val="004A4C18"/>
    <w:rsid w:val="004A4D5E"/>
    <w:rsid w:val="004A77EB"/>
    <w:rsid w:val="004A7A87"/>
    <w:rsid w:val="004B35AB"/>
    <w:rsid w:val="004B3BB2"/>
    <w:rsid w:val="004B3E75"/>
    <w:rsid w:val="004B69CB"/>
    <w:rsid w:val="004B75AD"/>
    <w:rsid w:val="004D09EA"/>
    <w:rsid w:val="004D13AE"/>
    <w:rsid w:val="004D3890"/>
    <w:rsid w:val="004D4553"/>
    <w:rsid w:val="004D5109"/>
    <w:rsid w:val="004D772E"/>
    <w:rsid w:val="004E3E0D"/>
    <w:rsid w:val="004E635B"/>
    <w:rsid w:val="004E7E1C"/>
    <w:rsid w:val="004F0F7A"/>
    <w:rsid w:val="004F138A"/>
    <w:rsid w:val="004F2E89"/>
    <w:rsid w:val="004F3079"/>
    <w:rsid w:val="004F3E41"/>
    <w:rsid w:val="004F41B8"/>
    <w:rsid w:val="004F458E"/>
    <w:rsid w:val="004F487F"/>
    <w:rsid w:val="004F50EA"/>
    <w:rsid w:val="004F609C"/>
    <w:rsid w:val="004F63F0"/>
    <w:rsid w:val="004F733D"/>
    <w:rsid w:val="004F7648"/>
    <w:rsid w:val="00507984"/>
    <w:rsid w:val="00510A87"/>
    <w:rsid w:val="00510E21"/>
    <w:rsid w:val="0051737B"/>
    <w:rsid w:val="00521FD4"/>
    <w:rsid w:val="00523045"/>
    <w:rsid w:val="0052311A"/>
    <w:rsid w:val="0052340A"/>
    <w:rsid w:val="00524459"/>
    <w:rsid w:val="00524CD5"/>
    <w:rsid w:val="0052500E"/>
    <w:rsid w:val="005250B2"/>
    <w:rsid w:val="00526E56"/>
    <w:rsid w:val="00530D83"/>
    <w:rsid w:val="00531908"/>
    <w:rsid w:val="005319CA"/>
    <w:rsid w:val="00533416"/>
    <w:rsid w:val="0053438B"/>
    <w:rsid w:val="005353F9"/>
    <w:rsid w:val="00535A82"/>
    <w:rsid w:val="00535D64"/>
    <w:rsid w:val="00536B43"/>
    <w:rsid w:val="00537446"/>
    <w:rsid w:val="00540010"/>
    <w:rsid w:val="00540088"/>
    <w:rsid w:val="00540F6A"/>
    <w:rsid w:val="00541A8C"/>
    <w:rsid w:val="005449BB"/>
    <w:rsid w:val="005472D7"/>
    <w:rsid w:val="0055365D"/>
    <w:rsid w:val="005546E1"/>
    <w:rsid w:val="0055524B"/>
    <w:rsid w:val="00555F38"/>
    <w:rsid w:val="005602F0"/>
    <w:rsid w:val="00561205"/>
    <w:rsid w:val="00564EFE"/>
    <w:rsid w:val="0056515E"/>
    <w:rsid w:val="00566B5B"/>
    <w:rsid w:val="00566EA0"/>
    <w:rsid w:val="00567294"/>
    <w:rsid w:val="005714F4"/>
    <w:rsid w:val="00572DA6"/>
    <w:rsid w:val="00573E59"/>
    <w:rsid w:val="00576580"/>
    <w:rsid w:val="0057681B"/>
    <w:rsid w:val="00581922"/>
    <w:rsid w:val="005900D0"/>
    <w:rsid w:val="00593A25"/>
    <w:rsid w:val="005958BB"/>
    <w:rsid w:val="0059778F"/>
    <w:rsid w:val="00597ABC"/>
    <w:rsid w:val="005A1AFC"/>
    <w:rsid w:val="005A2175"/>
    <w:rsid w:val="005A44F7"/>
    <w:rsid w:val="005B037C"/>
    <w:rsid w:val="005B10FE"/>
    <w:rsid w:val="005B3281"/>
    <w:rsid w:val="005B4031"/>
    <w:rsid w:val="005B452A"/>
    <w:rsid w:val="005B5020"/>
    <w:rsid w:val="005B56E9"/>
    <w:rsid w:val="005B65F2"/>
    <w:rsid w:val="005C0742"/>
    <w:rsid w:val="005C1120"/>
    <w:rsid w:val="005C14C4"/>
    <w:rsid w:val="005C232C"/>
    <w:rsid w:val="005C5AB1"/>
    <w:rsid w:val="005C61BD"/>
    <w:rsid w:val="005D2181"/>
    <w:rsid w:val="005D2E3B"/>
    <w:rsid w:val="005D393B"/>
    <w:rsid w:val="005D5772"/>
    <w:rsid w:val="005D5DE7"/>
    <w:rsid w:val="005D6D92"/>
    <w:rsid w:val="005D6E0B"/>
    <w:rsid w:val="005E4364"/>
    <w:rsid w:val="005E6C6E"/>
    <w:rsid w:val="005E7997"/>
    <w:rsid w:val="005E79E6"/>
    <w:rsid w:val="005F034D"/>
    <w:rsid w:val="005F1C24"/>
    <w:rsid w:val="005F3692"/>
    <w:rsid w:val="005F4C9A"/>
    <w:rsid w:val="005F60B8"/>
    <w:rsid w:val="00603058"/>
    <w:rsid w:val="006032D1"/>
    <w:rsid w:val="006039D3"/>
    <w:rsid w:val="006053DF"/>
    <w:rsid w:val="00605A9B"/>
    <w:rsid w:val="00605E0A"/>
    <w:rsid w:val="006073E7"/>
    <w:rsid w:val="00607B71"/>
    <w:rsid w:val="00613131"/>
    <w:rsid w:val="00614DE6"/>
    <w:rsid w:val="00614FF2"/>
    <w:rsid w:val="006160E8"/>
    <w:rsid w:val="006178F4"/>
    <w:rsid w:val="00621423"/>
    <w:rsid w:val="0062281D"/>
    <w:rsid w:val="00622BFD"/>
    <w:rsid w:val="00625318"/>
    <w:rsid w:val="00625B51"/>
    <w:rsid w:val="00625CA4"/>
    <w:rsid w:val="0062607A"/>
    <w:rsid w:val="00631550"/>
    <w:rsid w:val="006324AB"/>
    <w:rsid w:val="0063301B"/>
    <w:rsid w:val="00633A1A"/>
    <w:rsid w:val="00633DC0"/>
    <w:rsid w:val="006340D5"/>
    <w:rsid w:val="00637804"/>
    <w:rsid w:val="006400FA"/>
    <w:rsid w:val="00642791"/>
    <w:rsid w:val="00647A9C"/>
    <w:rsid w:val="006502B1"/>
    <w:rsid w:val="0065078E"/>
    <w:rsid w:val="00651450"/>
    <w:rsid w:val="00651990"/>
    <w:rsid w:val="00651E11"/>
    <w:rsid w:val="0065371F"/>
    <w:rsid w:val="00654257"/>
    <w:rsid w:val="00656AAF"/>
    <w:rsid w:val="0066189F"/>
    <w:rsid w:val="0066251D"/>
    <w:rsid w:val="00664345"/>
    <w:rsid w:val="006645C9"/>
    <w:rsid w:val="006666C3"/>
    <w:rsid w:val="00666F5F"/>
    <w:rsid w:val="00667D21"/>
    <w:rsid w:val="00674F96"/>
    <w:rsid w:val="006766ED"/>
    <w:rsid w:val="00676D0F"/>
    <w:rsid w:val="00680204"/>
    <w:rsid w:val="00680CF5"/>
    <w:rsid w:val="006821B7"/>
    <w:rsid w:val="0068364F"/>
    <w:rsid w:val="006843CA"/>
    <w:rsid w:val="00684EE8"/>
    <w:rsid w:val="00687202"/>
    <w:rsid w:val="00690456"/>
    <w:rsid w:val="00692820"/>
    <w:rsid w:val="00693687"/>
    <w:rsid w:val="00693D48"/>
    <w:rsid w:val="00695ED9"/>
    <w:rsid w:val="00697736"/>
    <w:rsid w:val="006A0190"/>
    <w:rsid w:val="006A21F1"/>
    <w:rsid w:val="006A7A6A"/>
    <w:rsid w:val="006B074B"/>
    <w:rsid w:val="006B1C4B"/>
    <w:rsid w:val="006B2C75"/>
    <w:rsid w:val="006B3629"/>
    <w:rsid w:val="006B3B68"/>
    <w:rsid w:val="006B7AF1"/>
    <w:rsid w:val="006C16E1"/>
    <w:rsid w:val="006C2E38"/>
    <w:rsid w:val="006C3591"/>
    <w:rsid w:val="006D0183"/>
    <w:rsid w:val="006D492B"/>
    <w:rsid w:val="006D68FF"/>
    <w:rsid w:val="006D6909"/>
    <w:rsid w:val="006E3C24"/>
    <w:rsid w:val="006E53BD"/>
    <w:rsid w:val="006E55E6"/>
    <w:rsid w:val="006E56BD"/>
    <w:rsid w:val="006E7DA7"/>
    <w:rsid w:val="006E7FE8"/>
    <w:rsid w:val="006F1837"/>
    <w:rsid w:val="006F1898"/>
    <w:rsid w:val="006F1CED"/>
    <w:rsid w:val="006F2153"/>
    <w:rsid w:val="006F2279"/>
    <w:rsid w:val="006F26A1"/>
    <w:rsid w:val="006F2767"/>
    <w:rsid w:val="006F2D7A"/>
    <w:rsid w:val="006F3F07"/>
    <w:rsid w:val="006F458D"/>
    <w:rsid w:val="006F6A37"/>
    <w:rsid w:val="00701114"/>
    <w:rsid w:val="00704919"/>
    <w:rsid w:val="00705C34"/>
    <w:rsid w:val="00706C8B"/>
    <w:rsid w:val="00711560"/>
    <w:rsid w:val="00713771"/>
    <w:rsid w:val="00714AC0"/>
    <w:rsid w:val="00714B85"/>
    <w:rsid w:val="0072086B"/>
    <w:rsid w:val="00721FDA"/>
    <w:rsid w:val="00722B3B"/>
    <w:rsid w:val="007235A8"/>
    <w:rsid w:val="007237AA"/>
    <w:rsid w:val="00725877"/>
    <w:rsid w:val="00725B7A"/>
    <w:rsid w:val="0072617A"/>
    <w:rsid w:val="00726A88"/>
    <w:rsid w:val="007274C3"/>
    <w:rsid w:val="00732A3B"/>
    <w:rsid w:val="00732AAB"/>
    <w:rsid w:val="00732CB5"/>
    <w:rsid w:val="007332F6"/>
    <w:rsid w:val="00734622"/>
    <w:rsid w:val="007360DF"/>
    <w:rsid w:val="00736EC7"/>
    <w:rsid w:val="0073715F"/>
    <w:rsid w:val="0074071F"/>
    <w:rsid w:val="00742678"/>
    <w:rsid w:val="00742AB6"/>
    <w:rsid w:val="007452D7"/>
    <w:rsid w:val="00747069"/>
    <w:rsid w:val="00753039"/>
    <w:rsid w:val="00755991"/>
    <w:rsid w:val="00757D42"/>
    <w:rsid w:val="007603E1"/>
    <w:rsid w:val="007626AD"/>
    <w:rsid w:val="007628CE"/>
    <w:rsid w:val="0076408D"/>
    <w:rsid w:val="007674AC"/>
    <w:rsid w:val="00767616"/>
    <w:rsid w:val="00767797"/>
    <w:rsid w:val="0076797B"/>
    <w:rsid w:val="00767A4B"/>
    <w:rsid w:val="00767F95"/>
    <w:rsid w:val="0077111C"/>
    <w:rsid w:val="00771A94"/>
    <w:rsid w:val="007754EE"/>
    <w:rsid w:val="00777DC1"/>
    <w:rsid w:val="00782F97"/>
    <w:rsid w:val="00785E63"/>
    <w:rsid w:val="00787545"/>
    <w:rsid w:val="00787BBD"/>
    <w:rsid w:val="0079112D"/>
    <w:rsid w:val="007916AE"/>
    <w:rsid w:val="007930BF"/>
    <w:rsid w:val="00796DD9"/>
    <w:rsid w:val="00797266"/>
    <w:rsid w:val="007A4910"/>
    <w:rsid w:val="007A492E"/>
    <w:rsid w:val="007B1BAB"/>
    <w:rsid w:val="007B239A"/>
    <w:rsid w:val="007B2DF1"/>
    <w:rsid w:val="007B2F52"/>
    <w:rsid w:val="007B33F3"/>
    <w:rsid w:val="007B45ED"/>
    <w:rsid w:val="007B4667"/>
    <w:rsid w:val="007B67BC"/>
    <w:rsid w:val="007B709E"/>
    <w:rsid w:val="007C13C8"/>
    <w:rsid w:val="007C17D8"/>
    <w:rsid w:val="007C2326"/>
    <w:rsid w:val="007C52E6"/>
    <w:rsid w:val="007C6105"/>
    <w:rsid w:val="007C6373"/>
    <w:rsid w:val="007C65A1"/>
    <w:rsid w:val="007C721C"/>
    <w:rsid w:val="007D1421"/>
    <w:rsid w:val="007D2D3A"/>
    <w:rsid w:val="007D3841"/>
    <w:rsid w:val="007D6398"/>
    <w:rsid w:val="007D7161"/>
    <w:rsid w:val="007E32FD"/>
    <w:rsid w:val="007E38CC"/>
    <w:rsid w:val="007E4F18"/>
    <w:rsid w:val="007E5B7D"/>
    <w:rsid w:val="007E6AA2"/>
    <w:rsid w:val="007E7C6D"/>
    <w:rsid w:val="007F0328"/>
    <w:rsid w:val="007F1477"/>
    <w:rsid w:val="007F1B4D"/>
    <w:rsid w:val="007F339F"/>
    <w:rsid w:val="007F777E"/>
    <w:rsid w:val="008007C9"/>
    <w:rsid w:val="0080103D"/>
    <w:rsid w:val="0080197B"/>
    <w:rsid w:val="00802ED7"/>
    <w:rsid w:val="0080573F"/>
    <w:rsid w:val="00812F57"/>
    <w:rsid w:val="00820BB6"/>
    <w:rsid w:val="00820F58"/>
    <w:rsid w:val="0082264A"/>
    <w:rsid w:val="00825CE5"/>
    <w:rsid w:val="00826C76"/>
    <w:rsid w:val="00830F6F"/>
    <w:rsid w:val="008333A9"/>
    <w:rsid w:val="008338CF"/>
    <w:rsid w:val="00833C78"/>
    <w:rsid w:val="0083526B"/>
    <w:rsid w:val="00842155"/>
    <w:rsid w:val="008426FD"/>
    <w:rsid w:val="00842C6F"/>
    <w:rsid w:val="00842E50"/>
    <w:rsid w:val="0084415A"/>
    <w:rsid w:val="0084625A"/>
    <w:rsid w:val="00847D0E"/>
    <w:rsid w:val="00850DBC"/>
    <w:rsid w:val="00855404"/>
    <w:rsid w:val="008568EC"/>
    <w:rsid w:val="0085716C"/>
    <w:rsid w:val="0086029C"/>
    <w:rsid w:val="00860D9F"/>
    <w:rsid w:val="008627AC"/>
    <w:rsid w:val="00863353"/>
    <w:rsid w:val="00863929"/>
    <w:rsid w:val="00870F68"/>
    <w:rsid w:val="00871975"/>
    <w:rsid w:val="00872142"/>
    <w:rsid w:val="00874867"/>
    <w:rsid w:val="00875E1C"/>
    <w:rsid w:val="00876B5F"/>
    <w:rsid w:val="008808CE"/>
    <w:rsid w:val="00881922"/>
    <w:rsid w:val="00883290"/>
    <w:rsid w:val="008840DF"/>
    <w:rsid w:val="008848D8"/>
    <w:rsid w:val="008867EB"/>
    <w:rsid w:val="008915BD"/>
    <w:rsid w:val="0089388C"/>
    <w:rsid w:val="00893B06"/>
    <w:rsid w:val="008941DB"/>
    <w:rsid w:val="0089687C"/>
    <w:rsid w:val="008A09E7"/>
    <w:rsid w:val="008A20D3"/>
    <w:rsid w:val="008A23F3"/>
    <w:rsid w:val="008A40B5"/>
    <w:rsid w:val="008A4301"/>
    <w:rsid w:val="008A62EF"/>
    <w:rsid w:val="008B1818"/>
    <w:rsid w:val="008B1897"/>
    <w:rsid w:val="008B2960"/>
    <w:rsid w:val="008B3250"/>
    <w:rsid w:val="008B37CC"/>
    <w:rsid w:val="008B3D4C"/>
    <w:rsid w:val="008B58E3"/>
    <w:rsid w:val="008B72A2"/>
    <w:rsid w:val="008C1122"/>
    <w:rsid w:val="008C24A4"/>
    <w:rsid w:val="008C2C06"/>
    <w:rsid w:val="008C4FA2"/>
    <w:rsid w:val="008D1753"/>
    <w:rsid w:val="008D31C4"/>
    <w:rsid w:val="008D3977"/>
    <w:rsid w:val="008E06E0"/>
    <w:rsid w:val="008E14A3"/>
    <w:rsid w:val="008E5B75"/>
    <w:rsid w:val="008E7A74"/>
    <w:rsid w:val="008E7B3E"/>
    <w:rsid w:val="008F09AD"/>
    <w:rsid w:val="008F436F"/>
    <w:rsid w:val="008F455A"/>
    <w:rsid w:val="008F6337"/>
    <w:rsid w:val="00902A75"/>
    <w:rsid w:val="00902B8E"/>
    <w:rsid w:val="00902EEF"/>
    <w:rsid w:val="00903612"/>
    <w:rsid w:val="0090392C"/>
    <w:rsid w:val="00904533"/>
    <w:rsid w:val="00904BA8"/>
    <w:rsid w:val="0090566F"/>
    <w:rsid w:val="009059A5"/>
    <w:rsid w:val="00906722"/>
    <w:rsid w:val="00910A74"/>
    <w:rsid w:val="009110EC"/>
    <w:rsid w:val="0091243E"/>
    <w:rsid w:val="00912D11"/>
    <w:rsid w:val="00914F6F"/>
    <w:rsid w:val="00915155"/>
    <w:rsid w:val="00915EEF"/>
    <w:rsid w:val="0091789A"/>
    <w:rsid w:val="00923383"/>
    <w:rsid w:val="00924FC7"/>
    <w:rsid w:val="00927461"/>
    <w:rsid w:val="00927A6F"/>
    <w:rsid w:val="0094017A"/>
    <w:rsid w:val="009405D3"/>
    <w:rsid w:val="00941577"/>
    <w:rsid w:val="00943AE2"/>
    <w:rsid w:val="00943FA7"/>
    <w:rsid w:val="009447E9"/>
    <w:rsid w:val="00945212"/>
    <w:rsid w:val="00946217"/>
    <w:rsid w:val="009470BA"/>
    <w:rsid w:val="00947426"/>
    <w:rsid w:val="00947D50"/>
    <w:rsid w:val="009502A7"/>
    <w:rsid w:val="00951A8C"/>
    <w:rsid w:val="009522CC"/>
    <w:rsid w:val="00955E05"/>
    <w:rsid w:val="0096041D"/>
    <w:rsid w:val="00961533"/>
    <w:rsid w:val="0096389B"/>
    <w:rsid w:val="00965354"/>
    <w:rsid w:val="00965787"/>
    <w:rsid w:val="00966587"/>
    <w:rsid w:val="00967565"/>
    <w:rsid w:val="00971078"/>
    <w:rsid w:val="00972FA6"/>
    <w:rsid w:val="00974932"/>
    <w:rsid w:val="00977103"/>
    <w:rsid w:val="0098039F"/>
    <w:rsid w:val="00981117"/>
    <w:rsid w:val="009824A3"/>
    <w:rsid w:val="00983040"/>
    <w:rsid w:val="00983D9D"/>
    <w:rsid w:val="00985A88"/>
    <w:rsid w:val="00985CB9"/>
    <w:rsid w:val="00987C97"/>
    <w:rsid w:val="009909A9"/>
    <w:rsid w:val="00992B6A"/>
    <w:rsid w:val="00992DBB"/>
    <w:rsid w:val="00994C57"/>
    <w:rsid w:val="00996B52"/>
    <w:rsid w:val="00996E59"/>
    <w:rsid w:val="009A07C1"/>
    <w:rsid w:val="009A0C65"/>
    <w:rsid w:val="009A11C6"/>
    <w:rsid w:val="009A14BD"/>
    <w:rsid w:val="009A446E"/>
    <w:rsid w:val="009A791F"/>
    <w:rsid w:val="009B0602"/>
    <w:rsid w:val="009B108C"/>
    <w:rsid w:val="009B1731"/>
    <w:rsid w:val="009B49F2"/>
    <w:rsid w:val="009C03DF"/>
    <w:rsid w:val="009C1989"/>
    <w:rsid w:val="009C47CC"/>
    <w:rsid w:val="009C5733"/>
    <w:rsid w:val="009C59F0"/>
    <w:rsid w:val="009D067C"/>
    <w:rsid w:val="009D06EC"/>
    <w:rsid w:val="009D136B"/>
    <w:rsid w:val="009D1D06"/>
    <w:rsid w:val="009D64C4"/>
    <w:rsid w:val="009E0470"/>
    <w:rsid w:val="009E1A76"/>
    <w:rsid w:val="009E4167"/>
    <w:rsid w:val="009E4615"/>
    <w:rsid w:val="009E4DD1"/>
    <w:rsid w:val="009E605D"/>
    <w:rsid w:val="009E75FE"/>
    <w:rsid w:val="009F1AFA"/>
    <w:rsid w:val="009F489D"/>
    <w:rsid w:val="009F63C1"/>
    <w:rsid w:val="009F6FAF"/>
    <w:rsid w:val="009F734E"/>
    <w:rsid w:val="009F7C0E"/>
    <w:rsid w:val="00A003D3"/>
    <w:rsid w:val="00A02158"/>
    <w:rsid w:val="00A02910"/>
    <w:rsid w:val="00A03F14"/>
    <w:rsid w:val="00A0489E"/>
    <w:rsid w:val="00A069B2"/>
    <w:rsid w:val="00A13AC3"/>
    <w:rsid w:val="00A16AF5"/>
    <w:rsid w:val="00A25446"/>
    <w:rsid w:val="00A259D9"/>
    <w:rsid w:val="00A25BBF"/>
    <w:rsid w:val="00A26E97"/>
    <w:rsid w:val="00A27AF0"/>
    <w:rsid w:val="00A304F7"/>
    <w:rsid w:val="00A33E9A"/>
    <w:rsid w:val="00A347F5"/>
    <w:rsid w:val="00A34CBE"/>
    <w:rsid w:val="00A35613"/>
    <w:rsid w:val="00A357B4"/>
    <w:rsid w:val="00A37E71"/>
    <w:rsid w:val="00A404A5"/>
    <w:rsid w:val="00A407E7"/>
    <w:rsid w:val="00A41D92"/>
    <w:rsid w:val="00A420E7"/>
    <w:rsid w:val="00A4291E"/>
    <w:rsid w:val="00A4545A"/>
    <w:rsid w:val="00A5031D"/>
    <w:rsid w:val="00A5090B"/>
    <w:rsid w:val="00A51574"/>
    <w:rsid w:val="00A534FA"/>
    <w:rsid w:val="00A53B54"/>
    <w:rsid w:val="00A54959"/>
    <w:rsid w:val="00A559CD"/>
    <w:rsid w:val="00A567CC"/>
    <w:rsid w:val="00A5737C"/>
    <w:rsid w:val="00A61E49"/>
    <w:rsid w:val="00A620F5"/>
    <w:rsid w:val="00A6306D"/>
    <w:rsid w:val="00A63C20"/>
    <w:rsid w:val="00A6405F"/>
    <w:rsid w:val="00A65EB2"/>
    <w:rsid w:val="00A6651B"/>
    <w:rsid w:val="00A70297"/>
    <w:rsid w:val="00A7218C"/>
    <w:rsid w:val="00A73C2D"/>
    <w:rsid w:val="00A74794"/>
    <w:rsid w:val="00A750A8"/>
    <w:rsid w:val="00A75BF7"/>
    <w:rsid w:val="00A763FB"/>
    <w:rsid w:val="00A774C9"/>
    <w:rsid w:val="00A804E9"/>
    <w:rsid w:val="00A80909"/>
    <w:rsid w:val="00A823E3"/>
    <w:rsid w:val="00A85453"/>
    <w:rsid w:val="00A8566B"/>
    <w:rsid w:val="00A8569D"/>
    <w:rsid w:val="00A860B6"/>
    <w:rsid w:val="00A8626F"/>
    <w:rsid w:val="00A86514"/>
    <w:rsid w:val="00A86ABA"/>
    <w:rsid w:val="00A87B68"/>
    <w:rsid w:val="00A87F2B"/>
    <w:rsid w:val="00A90E4A"/>
    <w:rsid w:val="00A9570D"/>
    <w:rsid w:val="00A97605"/>
    <w:rsid w:val="00AA0531"/>
    <w:rsid w:val="00AA10F1"/>
    <w:rsid w:val="00AA351B"/>
    <w:rsid w:val="00AA3606"/>
    <w:rsid w:val="00AA3C46"/>
    <w:rsid w:val="00AB0F83"/>
    <w:rsid w:val="00AB3BDE"/>
    <w:rsid w:val="00AB3BF8"/>
    <w:rsid w:val="00AB5ED5"/>
    <w:rsid w:val="00AB63F4"/>
    <w:rsid w:val="00AB64BD"/>
    <w:rsid w:val="00AB710D"/>
    <w:rsid w:val="00AB7909"/>
    <w:rsid w:val="00AC04C3"/>
    <w:rsid w:val="00AC2BBF"/>
    <w:rsid w:val="00AD0E85"/>
    <w:rsid w:val="00AD1885"/>
    <w:rsid w:val="00AD2282"/>
    <w:rsid w:val="00AD235E"/>
    <w:rsid w:val="00AD2E51"/>
    <w:rsid w:val="00AD3675"/>
    <w:rsid w:val="00AD4DE5"/>
    <w:rsid w:val="00AD6EAA"/>
    <w:rsid w:val="00AE5F25"/>
    <w:rsid w:val="00AF35D0"/>
    <w:rsid w:val="00AF58A0"/>
    <w:rsid w:val="00AF6137"/>
    <w:rsid w:val="00AF6B58"/>
    <w:rsid w:val="00AF6E51"/>
    <w:rsid w:val="00AF7475"/>
    <w:rsid w:val="00B00FB2"/>
    <w:rsid w:val="00B0339F"/>
    <w:rsid w:val="00B03F08"/>
    <w:rsid w:val="00B0423E"/>
    <w:rsid w:val="00B07325"/>
    <w:rsid w:val="00B076FD"/>
    <w:rsid w:val="00B13C84"/>
    <w:rsid w:val="00B14512"/>
    <w:rsid w:val="00B145FF"/>
    <w:rsid w:val="00B159D7"/>
    <w:rsid w:val="00B15B97"/>
    <w:rsid w:val="00B17784"/>
    <w:rsid w:val="00B200C3"/>
    <w:rsid w:val="00B21D4E"/>
    <w:rsid w:val="00B2284F"/>
    <w:rsid w:val="00B2437E"/>
    <w:rsid w:val="00B247F1"/>
    <w:rsid w:val="00B249D0"/>
    <w:rsid w:val="00B2621F"/>
    <w:rsid w:val="00B26CD5"/>
    <w:rsid w:val="00B30370"/>
    <w:rsid w:val="00B303B6"/>
    <w:rsid w:val="00B31708"/>
    <w:rsid w:val="00B35B59"/>
    <w:rsid w:val="00B36CD1"/>
    <w:rsid w:val="00B47775"/>
    <w:rsid w:val="00B52106"/>
    <w:rsid w:val="00B53274"/>
    <w:rsid w:val="00B542E9"/>
    <w:rsid w:val="00B55453"/>
    <w:rsid w:val="00B5597C"/>
    <w:rsid w:val="00B56626"/>
    <w:rsid w:val="00B57648"/>
    <w:rsid w:val="00B61390"/>
    <w:rsid w:val="00B62E27"/>
    <w:rsid w:val="00B631A2"/>
    <w:rsid w:val="00B749D8"/>
    <w:rsid w:val="00B75122"/>
    <w:rsid w:val="00B7695F"/>
    <w:rsid w:val="00B77261"/>
    <w:rsid w:val="00B77BF1"/>
    <w:rsid w:val="00B77CD3"/>
    <w:rsid w:val="00B80ECA"/>
    <w:rsid w:val="00B80EE9"/>
    <w:rsid w:val="00B81BE1"/>
    <w:rsid w:val="00B81C62"/>
    <w:rsid w:val="00B837F6"/>
    <w:rsid w:val="00B853C5"/>
    <w:rsid w:val="00B85F49"/>
    <w:rsid w:val="00B87C89"/>
    <w:rsid w:val="00B90F18"/>
    <w:rsid w:val="00B90F2A"/>
    <w:rsid w:val="00B91303"/>
    <w:rsid w:val="00B91345"/>
    <w:rsid w:val="00B94C5E"/>
    <w:rsid w:val="00B96BB6"/>
    <w:rsid w:val="00B97ECA"/>
    <w:rsid w:val="00BA036C"/>
    <w:rsid w:val="00BA200A"/>
    <w:rsid w:val="00BA2886"/>
    <w:rsid w:val="00BA475E"/>
    <w:rsid w:val="00BA49B6"/>
    <w:rsid w:val="00BA4B7B"/>
    <w:rsid w:val="00BA60D0"/>
    <w:rsid w:val="00BA61C8"/>
    <w:rsid w:val="00BB046D"/>
    <w:rsid w:val="00BB1469"/>
    <w:rsid w:val="00BB23A0"/>
    <w:rsid w:val="00BB3309"/>
    <w:rsid w:val="00BB38C9"/>
    <w:rsid w:val="00BC3591"/>
    <w:rsid w:val="00BC372B"/>
    <w:rsid w:val="00BC5D83"/>
    <w:rsid w:val="00BD12D5"/>
    <w:rsid w:val="00BD2040"/>
    <w:rsid w:val="00BD28E4"/>
    <w:rsid w:val="00BD2977"/>
    <w:rsid w:val="00BD2D70"/>
    <w:rsid w:val="00BD51DC"/>
    <w:rsid w:val="00BD5468"/>
    <w:rsid w:val="00BD6096"/>
    <w:rsid w:val="00BD7985"/>
    <w:rsid w:val="00BD7E7C"/>
    <w:rsid w:val="00BE17CB"/>
    <w:rsid w:val="00BE198B"/>
    <w:rsid w:val="00BE261A"/>
    <w:rsid w:val="00BE3C56"/>
    <w:rsid w:val="00BE6669"/>
    <w:rsid w:val="00BE6796"/>
    <w:rsid w:val="00BF05F0"/>
    <w:rsid w:val="00BF2932"/>
    <w:rsid w:val="00BF2F22"/>
    <w:rsid w:val="00BF4280"/>
    <w:rsid w:val="00BF4B15"/>
    <w:rsid w:val="00BF64A5"/>
    <w:rsid w:val="00C00AAB"/>
    <w:rsid w:val="00C02CF0"/>
    <w:rsid w:val="00C036FD"/>
    <w:rsid w:val="00C03857"/>
    <w:rsid w:val="00C04139"/>
    <w:rsid w:val="00C0441F"/>
    <w:rsid w:val="00C04CEF"/>
    <w:rsid w:val="00C0677C"/>
    <w:rsid w:val="00C10BAC"/>
    <w:rsid w:val="00C10F77"/>
    <w:rsid w:val="00C13A62"/>
    <w:rsid w:val="00C2279E"/>
    <w:rsid w:val="00C25266"/>
    <w:rsid w:val="00C26CDE"/>
    <w:rsid w:val="00C27FF9"/>
    <w:rsid w:val="00C30B1F"/>
    <w:rsid w:val="00C316CA"/>
    <w:rsid w:val="00C343AE"/>
    <w:rsid w:val="00C3597A"/>
    <w:rsid w:val="00C41786"/>
    <w:rsid w:val="00C430F3"/>
    <w:rsid w:val="00C436A4"/>
    <w:rsid w:val="00C51684"/>
    <w:rsid w:val="00C5223D"/>
    <w:rsid w:val="00C53A5D"/>
    <w:rsid w:val="00C55479"/>
    <w:rsid w:val="00C5608B"/>
    <w:rsid w:val="00C56CFA"/>
    <w:rsid w:val="00C56D63"/>
    <w:rsid w:val="00C57C02"/>
    <w:rsid w:val="00C61653"/>
    <w:rsid w:val="00C616F4"/>
    <w:rsid w:val="00C63181"/>
    <w:rsid w:val="00C6480B"/>
    <w:rsid w:val="00C64CA7"/>
    <w:rsid w:val="00C661D1"/>
    <w:rsid w:val="00C66957"/>
    <w:rsid w:val="00C66D24"/>
    <w:rsid w:val="00C66F91"/>
    <w:rsid w:val="00C67F0F"/>
    <w:rsid w:val="00C70E1D"/>
    <w:rsid w:val="00C73490"/>
    <w:rsid w:val="00C73A2C"/>
    <w:rsid w:val="00C73E94"/>
    <w:rsid w:val="00C74653"/>
    <w:rsid w:val="00C75E78"/>
    <w:rsid w:val="00C76E8A"/>
    <w:rsid w:val="00C82FE2"/>
    <w:rsid w:val="00C832F7"/>
    <w:rsid w:val="00C83B41"/>
    <w:rsid w:val="00C86C04"/>
    <w:rsid w:val="00C90D3F"/>
    <w:rsid w:val="00C92DA5"/>
    <w:rsid w:val="00C93B28"/>
    <w:rsid w:val="00C9409E"/>
    <w:rsid w:val="00C9669E"/>
    <w:rsid w:val="00C96957"/>
    <w:rsid w:val="00CA2AA7"/>
    <w:rsid w:val="00CA31D5"/>
    <w:rsid w:val="00CA505F"/>
    <w:rsid w:val="00CB295E"/>
    <w:rsid w:val="00CB51EE"/>
    <w:rsid w:val="00CB5F89"/>
    <w:rsid w:val="00CC0717"/>
    <w:rsid w:val="00CC322F"/>
    <w:rsid w:val="00CC4E6B"/>
    <w:rsid w:val="00CC63E5"/>
    <w:rsid w:val="00CD6537"/>
    <w:rsid w:val="00CD6B32"/>
    <w:rsid w:val="00CD6C5E"/>
    <w:rsid w:val="00CE132A"/>
    <w:rsid w:val="00CE350A"/>
    <w:rsid w:val="00CE4223"/>
    <w:rsid w:val="00CE514D"/>
    <w:rsid w:val="00CE64E7"/>
    <w:rsid w:val="00CF17E9"/>
    <w:rsid w:val="00CF2FDE"/>
    <w:rsid w:val="00CF3246"/>
    <w:rsid w:val="00CF3AA9"/>
    <w:rsid w:val="00CF4355"/>
    <w:rsid w:val="00CF4A60"/>
    <w:rsid w:val="00CF4E74"/>
    <w:rsid w:val="00D01CBD"/>
    <w:rsid w:val="00D02F1D"/>
    <w:rsid w:val="00D03D8D"/>
    <w:rsid w:val="00D04037"/>
    <w:rsid w:val="00D0449D"/>
    <w:rsid w:val="00D04FC5"/>
    <w:rsid w:val="00D05DA9"/>
    <w:rsid w:val="00D06477"/>
    <w:rsid w:val="00D1067E"/>
    <w:rsid w:val="00D1219E"/>
    <w:rsid w:val="00D13230"/>
    <w:rsid w:val="00D15A2E"/>
    <w:rsid w:val="00D15FEA"/>
    <w:rsid w:val="00D16688"/>
    <w:rsid w:val="00D209F4"/>
    <w:rsid w:val="00D2235C"/>
    <w:rsid w:val="00D22655"/>
    <w:rsid w:val="00D25415"/>
    <w:rsid w:val="00D26687"/>
    <w:rsid w:val="00D26AD6"/>
    <w:rsid w:val="00D27666"/>
    <w:rsid w:val="00D31019"/>
    <w:rsid w:val="00D31740"/>
    <w:rsid w:val="00D31C11"/>
    <w:rsid w:val="00D3223B"/>
    <w:rsid w:val="00D33273"/>
    <w:rsid w:val="00D33889"/>
    <w:rsid w:val="00D33FD7"/>
    <w:rsid w:val="00D35A0B"/>
    <w:rsid w:val="00D3638A"/>
    <w:rsid w:val="00D37F3C"/>
    <w:rsid w:val="00D44E14"/>
    <w:rsid w:val="00D45496"/>
    <w:rsid w:val="00D46EEA"/>
    <w:rsid w:val="00D47F8F"/>
    <w:rsid w:val="00D5337F"/>
    <w:rsid w:val="00D60BE4"/>
    <w:rsid w:val="00D60EEA"/>
    <w:rsid w:val="00D6251D"/>
    <w:rsid w:val="00D62979"/>
    <w:rsid w:val="00D62CCC"/>
    <w:rsid w:val="00D6401E"/>
    <w:rsid w:val="00D65721"/>
    <w:rsid w:val="00D65CF8"/>
    <w:rsid w:val="00D67A1A"/>
    <w:rsid w:val="00D70B6C"/>
    <w:rsid w:val="00D71AB6"/>
    <w:rsid w:val="00D71EDD"/>
    <w:rsid w:val="00D72B43"/>
    <w:rsid w:val="00D73FAC"/>
    <w:rsid w:val="00D74576"/>
    <w:rsid w:val="00D745BB"/>
    <w:rsid w:val="00D75A57"/>
    <w:rsid w:val="00D810CB"/>
    <w:rsid w:val="00D8194E"/>
    <w:rsid w:val="00D82813"/>
    <w:rsid w:val="00D82F98"/>
    <w:rsid w:val="00D83E11"/>
    <w:rsid w:val="00D849DA"/>
    <w:rsid w:val="00D84C5C"/>
    <w:rsid w:val="00D86A9A"/>
    <w:rsid w:val="00D929A2"/>
    <w:rsid w:val="00D96BDD"/>
    <w:rsid w:val="00DA033B"/>
    <w:rsid w:val="00DA2A99"/>
    <w:rsid w:val="00DA3709"/>
    <w:rsid w:val="00DA45E4"/>
    <w:rsid w:val="00DA49C4"/>
    <w:rsid w:val="00DA7102"/>
    <w:rsid w:val="00DB04D8"/>
    <w:rsid w:val="00DB09BD"/>
    <w:rsid w:val="00DB5A48"/>
    <w:rsid w:val="00DC1E48"/>
    <w:rsid w:val="00DC3920"/>
    <w:rsid w:val="00DC3AEC"/>
    <w:rsid w:val="00DC3BAA"/>
    <w:rsid w:val="00DC6C16"/>
    <w:rsid w:val="00DC7472"/>
    <w:rsid w:val="00DD02DF"/>
    <w:rsid w:val="00DD1173"/>
    <w:rsid w:val="00DD40D1"/>
    <w:rsid w:val="00DD4819"/>
    <w:rsid w:val="00DD4FB2"/>
    <w:rsid w:val="00DD6296"/>
    <w:rsid w:val="00DD631B"/>
    <w:rsid w:val="00DE5C3E"/>
    <w:rsid w:val="00DF25F2"/>
    <w:rsid w:val="00DF2764"/>
    <w:rsid w:val="00DF3C0F"/>
    <w:rsid w:val="00DF3DB6"/>
    <w:rsid w:val="00DF5BE9"/>
    <w:rsid w:val="00DF63D1"/>
    <w:rsid w:val="00E00215"/>
    <w:rsid w:val="00E00C86"/>
    <w:rsid w:val="00E01865"/>
    <w:rsid w:val="00E10278"/>
    <w:rsid w:val="00E10519"/>
    <w:rsid w:val="00E12001"/>
    <w:rsid w:val="00E127B5"/>
    <w:rsid w:val="00E1317F"/>
    <w:rsid w:val="00E137F4"/>
    <w:rsid w:val="00E15C6B"/>
    <w:rsid w:val="00E17229"/>
    <w:rsid w:val="00E27D04"/>
    <w:rsid w:val="00E3055C"/>
    <w:rsid w:val="00E32ACA"/>
    <w:rsid w:val="00E33D22"/>
    <w:rsid w:val="00E3415C"/>
    <w:rsid w:val="00E34279"/>
    <w:rsid w:val="00E3447E"/>
    <w:rsid w:val="00E45529"/>
    <w:rsid w:val="00E45F2B"/>
    <w:rsid w:val="00E4618D"/>
    <w:rsid w:val="00E46397"/>
    <w:rsid w:val="00E463D8"/>
    <w:rsid w:val="00E46DD1"/>
    <w:rsid w:val="00E474EE"/>
    <w:rsid w:val="00E4783A"/>
    <w:rsid w:val="00E502A0"/>
    <w:rsid w:val="00E50A02"/>
    <w:rsid w:val="00E50E55"/>
    <w:rsid w:val="00E50E9A"/>
    <w:rsid w:val="00E52E13"/>
    <w:rsid w:val="00E54558"/>
    <w:rsid w:val="00E55AB0"/>
    <w:rsid w:val="00E57475"/>
    <w:rsid w:val="00E60081"/>
    <w:rsid w:val="00E60DE0"/>
    <w:rsid w:val="00E616D2"/>
    <w:rsid w:val="00E61BA8"/>
    <w:rsid w:val="00E62CE0"/>
    <w:rsid w:val="00E639A5"/>
    <w:rsid w:val="00E676CE"/>
    <w:rsid w:val="00E70B01"/>
    <w:rsid w:val="00E70D29"/>
    <w:rsid w:val="00E718FE"/>
    <w:rsid w:val="00E72B8B"/>
    <w:rsid w:val="00E72F5E"/>
    <w:rsid w:val="00E74579"/>
    <w:rsid w:val="00E76D5B"/>
    <w:rsid w:val="00E8059E"/>
    <w:rsid w:val="00E84576"/>
    <w:rsid w:val="00E86DC9"/>
    <w:rsid w:val="00E8790E"/>
    <w:rsid w:val="00E9067D"/>
    <w:rsid w:val="00E921B6"/>
    <w:rsid w:val="00E93328"/>
    <w:rsid w:val="00E9532E"/>
    <w:rsid w:val="00E956DC"/>
    <w:rsid w:val="00E966CD"/>
    <w:rsid w:val="00E97A70"/>
    <w:rsid w:val="00E97F3E"/>
    <w:rsid w:val="00EA17C9"/>
    <w:rsid w:val="00EA17EF"/>
    <w:rsid w:val="00EA200C"/>
    <w:rsid w:val="00EA23B9"/>
    <w:rsid w:val="00EA3689"/>
    <w:rsid w:val="00EA38A4"/>
    <w:rsid w:val="00EA760A"/>
    <w:rsid w:val="00EB2306"/>
    <w:rsid w:val="00EB2375"/>
    <w:rsid w:val="00EB2955"/>
    <w:rsid w:val="00EB2CCE"/>
    <w:rsid w:val="00EB431B"/>
    <w:rsid w:val="00EB4C0D"/>
    <w:rsid w:val="00EB6763"/>
    <w:rsid w:val="00EC2BAE"/>
    <w:rsid w:val="00EC3945"/>
    <w:rsid w:val="00EC433B"/>
    <w:rsid w:val="00EC4CE0"/>
    <w:rsid w:val="00EC5E69"/>
    <w:rsid w:val="00EC7351"/>
    <w:rsid w:val="00ED07D0"/>
    <w:rsid w:val="00ED1AF5"/>
    <w:rsid w:val="00ED21A4"/>
    <w:rsid w:val="00ED448A"/>
    <w:rsid w:val="00ED6C36"/>
    <w:rsid w:val="00ED6FA8"/>
    <w:rsid w:val="00ED7BE1"/>
    <w:rsid w:val="00EE3029"/>
    <w:rsid w:val="00EE485F"/>
    <w:rsid w:val="00EE62CD"/>
    <w:rsid w:val="00EE6AA2"/>
    <w:rsid w:val="00EE72BE"/>
    <w:rsid w:val="00EF2FE9"/>
    <w:rsid w:val="00EF4AC0"/>
    <w:rsid w:val="00EF4C64"/>
    <w:rsid w:val="00EF5A2B"/>
    <w:rsid w:val="00EF680F"/>
    <w:rsid w:val="00EF6EE4"/>
    <w:rsid w:val="00EF7D94"/>
    <w:rsid w:val="00F013BE"/>
    <w:rsid w:val="00F03212"/>
    <w:rsid w:val="00F03B16"/>
    <w:rsid w:val="00F048D7"/>
    <w:rsid w:val="00F04B23"/>
    <w:rsid w:val="00F0682B"/>
    <w:rsid w:val="00F06A29"/>
    <w:rsid w:val="00F10420"/>
    <w:rsid w:val="00F1051A"/>
    <w:rsid w:val="00F12485"/>
    <w:rsid w:val="00F15201"/>
    <w:rsid w:val="00F153CC"/>
    <w:rsid w:val="00F20546"/>
    <w:rsid w:val="00F2062C"/>
    <w:rsid w:val="00F213B9"/>
    <w:rsid w:val="00F22B4B"/>
    <w:rsid w:val="00F24258"/>
    <w:rsid w:val="00F245C6"/>
    <w:rsid w:val="00F24812"/>
    <w:rsid w:val="00F260C9"/>
    <w:rsid w:val="00F27BEC"/>
    <w:rsid w:val="00F3101D"/>
    <w:rsid w:val="00F32307"/>
    <w:rsid w:val="00F33123"/>
    <w:rsid w:val="00F343E1"/>
    <w:rsid w:val="00F3542B"/>
    <w:rsid w:val="00F41A7E"/>
    <w:rsid w:val="00F42512"/>
    <w:rsid w:val="00F42C9D"/>
    <w:rsid w:val="00F42FCF"/>
    <w:rsid w:val="00F4394D"/>
    <w:rsid w:val="00F44E69"/>
    <w:rsid w:val="00F45B7C"/>
    <w:rsid w:val="00F52625"/>
    <w:rsid w:val="00F52CA0"/>
    <w:rsid w:val="00F53638"/>
    <w:rsid w:val="00F5410A"/>
    <w:rsid w:val="00F541B8"/>
    <w:rsid w:val="00F5619A"/>
    <w:rsid w:val="00F57032"/>
    <w:rsid w:val="00F5724B"/>
    <w:rsid w:val="00F579B9"/>
    <w:rsid w:val="00F62996"/>
    <w:rsid w:val="00F6789C"/>
    <w:rsid w:val="00F6795B"/>
    <w:rsid w:val="00F70B72"/>
    <w:rsid w:val="00F70C4B"/>
    <w:rsid w:val="00F725EC"/>
    <w:rsid w:val="00F743E5"/>
    <w:rsid w:val="00F74955"/>
    <w:rsid w:val="00F75EE3"/>
    <w:rsid w:val="00F76446"/>
    <w:rsid w:val="00F77B1A"/>
    <w:rsid w:val="00F77EDB"/>
    <w:rsid w:val="00F810BE"/>
    <w:rsid w:val="00F81A1A"/>
    <w:rsid w:val="00F84930"/>
    <w:rsid w:val="00F85071"/>
    <w:rsid w:val="00F850C0"/>
    <w:rsid w:val="00F91696"/>
    <w:rsid w:val="00F9640F"/>
    <w:rsid w:val="00F96FF0"/>
    <w:rsid w:val="00FA0961"/>
    <w:rsid w:val="00FA1212"/>
    <w:rsid w:val="00FA2F68"/>
    <w:rsid w:val="00FA423E"/>
    <w:rsid w:val="00FA4F68"/>
    <w:rsid w:val="00FB0EE9"/>
    <w:rsid w:val="00FB5473"/>
    <w:rsid w:val="00FC17D3"/>
    <w:rsid w:val="00FC2BC7"/>
    <w:rsid w:val="00FC324C"/>
    <w:rsid w:val="00FC32CF"/>
    <w:rsid w:val="00FC3822"/>
    <w:rsid w:val="00FC4CE7"/>
    <w:rsid w:val="00FC7877"/>
    <w:rsid w:val="00FD0F0C"/>
    <w:rsid w:val="00FD2DC8"/>
    <w:rsid w:val="00FD2F4E"/>
    <w:rsid w:val="00FD53DF"/>
    <w:rsid w:val="00FD5474"/>
    <w:rsid w:val="00FD769C"/>
    <w:rsid w:val="00FE0549"/>
    <w:rsid w:val="00FE072C"/>
    <w:rsid w:val="00FE09F6"/>
    <w:rsid w:val="00FE0C63"/>
    <w:rsid w:val="00FE137E"/>
    <w:rsid w:val="00FE3032"/>
    <w:rsid w:val="00FE323E"/>
    <w:rsid w:val="00FE32DF"/>
    <w:rsid w:val="00FF024C"/>
    <w:rsid w:val="00FF0B6C"/>
    <w:rsid w:val="00FF4E8B"/>
    <w:rsid w:val="00FF65E1"/>
    <w:rsid w:val="00FF7BFA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65473E"/>
  <w15:docId w15:val="{E1103404-DBEF-4C52-BF32-BC61F05A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3920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B47775"/>
    <w:pPr>
      <w:outlineLvl w:val="0"/>
    </w:pPr>
    <w:rPr>
      <w:rFonts w:cs="Arial"/>
      <w:b/>
      <w:color w:val="720D2D"/>
      <w:sz w:val="22"/>
      <w:szCs w:val="22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4F138A"/>
    <w:pPr>
      <w:tabs>
        <w:tab w:val="left" w:pos="990"/>
      </w:tabs>
      <w:jc w:val="right"/>
      <w:outlineLvl w:val="1"/>
    </w:pPr>
    <w:rPr>
      <w:color w:val="9C2C2A" w:themeColor="accent1"/>
      <w:sz w:val="20"/>
    </w:rPr>
  </w:style>
  <w:style w:type="paragraph" w:styleId="Heading3">
    <w:name w:val="heading 3"/>
    <w:basedOn w:val="Normal"/>
    <w:next w:val="Normal"/>
    <w:qFormat/>
    <w:rsid w:val="00F5703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35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35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3591"/>
  </w:style>
  <w:style w:type="paragraph" w:customStyle="1" w:styleId="WeekCharCharChar">
    <w:name w:val="Week Char Char Char"/>
    <w:basedOn w:val="Heading3"/>
    <w:link w:val="WeekCharCharCharChar"/>
    <w:autoRedefine/>
    <w:rsid w:val="00F57032"/>
    <w:pPr>
      <w:spacing w:before="0" w:after="0"/>
    </w:pPr>
    <w:rPr>
      <w:i/>
      <w:sz w:val="20"/>
      <w:szCs w:val="20"/>
    </w:rPr>
  </w:style>
  <w:style w:type="character" w:customStyle="1" w:styleId="WeekCharCharCharChar">
    <w:name w:val="Week Char Char Char Char"/>
    <w:basedOn w:val="DefaultParagraphFont"/>
    <w:link w:val="WeekCharCharChar"/>
    <w:rsid w:val="00F57032"/>
    <w:rPr>
      <w:rFonts w:ascii="Arial" w:hAnsi="Arial" w:cs="Arial"/>
      <w:b/>
      <w:bCs/>
      <w:i/>
      <w:lang w:val="en-US" w:eastAsia="en-US" w:bidi="ar-SA"/>
    </w:rPr>
  </w:style>
  <w:style w:type="paragraph" w:styleId="BalloonText">
    <w:name w:val="Balloon Text"/>
    <w:basedOn w:val="Normal"/>
    <w:semiHidden/>
    <w:rsid w:val="00A0489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721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21FDA"/>
    <w:rPr>
      <w:szCs w:val="20"/>
    </w:rPr>
  </w:style>
  <w:style w:type="character" w:styleId="Hyperlink">
    <w:name w:val="Hyperlink"/>
    <w:basedOn w:val="DefaultParagraphFont"/>
    <w:uiPriority w:val="99"/>
    <w:rsid w:val="00721FDA"/>
    <w:rPr>
      <w:color w:val="0000FF"/>
      <w:u w:val="single"/>
    </w:rPr>
  </w:style>
  <w:style w:type="character" w:styleId="FollowedHyperlink">
    <w:name w:val="FollowedHyperlink"/>
    <w:basedOn w:val="DefaultParagraphFont"/>
    <w:rsid w:val="00721FDA"/>
    <w:rPr>
      <w:color w:val="800080"/>
      <w:u w:val="single"/>
    </w:rPr>
  </w:style>
  <w:style w:type="paragraph" w:customStyle="1" w:styleId="FIGNumberingHeading">
    <w:name w:val="FIG Numbering Heading"/>
    <w:rsid w:val="0026345D"/>
    <w:pPr>
      <w:numPr>
        <w:numId w:val="3"/>
      </w:numPr>
      <w:tabs>
        <w:tab w:val="left" w:pos="360"/>
      </w:tabs>
      <w:spacing w:before="180"/>
      <w:outlineLvl w:val="0"/>
    </w:pPr>
    <w:rPr>
      <w:rFonts w:ascii="Arial" w:hAnsi="Arial"/>
      <w:b/>
      <w:sz w:val="18"/>
    </w:rPr>
  </w:style>
  <w:style w:type="paragraph" w:customStyle="1" w:styleId="FIGNumberedList1">
    <w:name w:val="FIG Numbered List 1"/>
    <w:basedOn w:val="FIGNumberingHeading"/>
    <w:rsid w:val="0026345D"/>
    <w:pPr>
      <w:numPr>
        <w:ilvl w:val="1"/>
      </w:numPr>
      <w:spacing w:before="60" w:after="60"/>
    </w:pPr>
    <w:rPr>
      <w:b w:val="0"/>
      <w:sz w:val="20"/>
    </w:rPr>
  </w:style>
  <w:style w:type="paragraph" w:customStyle="1" w:styleId="FIGNumberedList2">
    <w:name w:val="FIG Numbered List 2"/>
    <w:basedOn w:val="FIGNumberedList1"/>
    <w:rsid w:val="0026345D"/>
    <w:pPr>
      <w:numPr>
        <w:ilvl w:val="2"/>
      </w:numPr>
    </w:pPr>
  </w:style>
  <w:style w:type="paragraph" w:customStyle="1" w:styleId="FIGNumberedList3">
    <w:name w:val="FIG Numbered List 3"/>
    <w:basedOn w:val="FIGNumberedList1"/>
    <w:rsid w:val="0026345D"/>
    <w:pPr>
      <w:numPr>
        <w:ilvl w:val="3"/>
      </w:numPr>
    </w:pPr>
  </w:style>
  <w:style w:type="paragraph" w:customStyle="1" w:styleId="FIGNumberedList4">
    <w:name w:val="FIG Numbered List 4"/>
    <w:basedOn w:val="FIGNumberedList1"/>
    <w:rsid w:val="0026345D"/>
    <w:pPr>
      <w:numPr>
        <w:ilvl w:val="4"/>
      </w:numPr>
    </w:pPr>
  </w:style>
  <w:style w:type="paragraph" w:customStyle="1" w:styleId="FIGNumberedList5">
    <w:name w:val="FIG Numbered List 5"/>
    <w:basedOn w:val="FIGNumberedList1"/>
    <w:rsid w:val="0026345D"/>
    <w:pPr>
      <w:numPr>
        <w:ilvl w:val="5"/>
      </w:numPr>
      <w:tabs>
        <w:tab w:val="left" w:pos="1800"/>
      </w:tabs>
    </w:pPr>
  </w:style>
  <w:style w:type="paragraph" w:customStyle="1" w:styleId="FIGNumberedList6">
    <w:name w:val="FIG Numbered List 6"/>
    <w:basedOn w:val="FIGNumberedList1"/>
    <w:rsid w:val="0026345D"/>
    <w:pPr>
      <w:numPr>
        <w:ilvl w:val="6"/>
      </w:numPr>
      <w:tabs>
        <w:tab w:val="left" w:pos="2160"/>
      </w:tabs>
    </w:pPr>
  </w:style>
  <w:style w:type="paragraph" w:styleId="CommentSubject">
    <w:name w:val="annotation subject"/>
    <w:basedOn w:val="CommentText"/>
    <w:next w:val="CommentText"/>
    <w:semiHidden/>
    <w:rsid w:val="00454C1A"/>
    <w:rPr>
      <w:rFonts w:ascii="Times New Roman" w:hAnsi="Times New Roman"/>
      <w:b/>
      <w:bCs/>
    </w:rPr>
  </w:style>
  <w:style w:type="paragraph" w:customStyle="1" w:styleId="ObjectiveBullet">
    <w:name w:val="Objective Bullet"/>
    <w:basedOn w:val="Normal"/>
    <w:qFormat/>
    <w:rsid w:val="00AF6B58"/>
    <w:pPr>
      <w:numPr>
        <w:numId w:val="1"/>
      </w:numPr>
      <w:tabs>
        <w:tab w:val="left" w:pos="0"/>
      </w:tabs>
    </w:pPr>
    <w:rPr>
      <w:rFonts w:cs="Arial"/>
      <w:szCs w:val="20"/>
    </w:rPr>
  </w:style>
  <w:style w:type="paragraph" w:customStyle="1" w:styleId="TopicHeading">
    <w:name w:val="Topic Heading"/>
    <w:basedOn w:val="Normal"/>
    <w:next w:val="Normal"/>
    <w:qFormat/>
    <w:rsid w:val="00AF6B58"/>
    <w:pPr>
      <w:tabs>
        <w:tab w:val="left" w:pos="0"/>
      </w:tabs>
    </w:pPr>
    <w:rPr>
      <w:rFonts w:cs="Arial"/>
      <w:b/>
      <w:szCs w:val="20"/>
    </w:rPr>
  </w:style>
  <w:style w:type="paragraph" w:customStyle="1" w:styleId="APACitation">
    <w:name w:val="APA Citation"/>
    <w:basedOn w:val="Normal"/>
    <w:qFormat/>
    <w:rsid w:val="00AF6B58"/>
    <w:pPr>
      <w:ind w:left="360" w:hanging="360"/>
    </w:pPr>
    <w:rPr>
      <w:rFonts w:cs="Arial"/>
      <w:color w:val="000000"/>
      <w:szCs w:val="20"/>
    </w:rPr>
  </w:style>
  <w:style w:type="paragraph" w:customStyle="1" w:styleId="NumberedAssignmentsList">
    <w:name w:val="Numbered Assignments List"/>
    <w:basedOn w:val="Normal"/>
    <w:qFormat/>
    <w:rsid w:val="00AF6B58"/>
    <w:pPr>
      <w:numPr>
        <w:numId w:val="4"/>
      </w:numPr>
      <w:tabs>
        <w:tab w:val="left" w:pos="0"/>
      </w:tabs>
    </w:pPr>
    <w:rPr>
      <w:rFonts w:cs="Arial"/>
      <w:b/>
      <w:szCs w:val="20"/>
    </w:rPr>
  </w:style>
  <w:style w:type="paragraph" w:customStyle="1" w:styleId="First-LevelBulletedListSolid">
    <w:name w:val="First-Level Bulleted List (Solid)"/>
    <w:basedOn w:val="Normal"/>
    <w:qFormat/>
    <w:rsid w:val="00AF6B58"/>
    <w:pPr>
      <w:tabs>
        <w:tab w:val="num" w:pos="1080"/>
      </w:tabs>
      <w:ind w:left="1080" w:hanging="360"/>
    </w:pPr>
    <w:rPr>
      <w:rFonts w:cs="Arial"/>
      <w:b/>
      <w:szCs w:val="20"/>
    </w:rPr>
  </w:style>
  <w:style w:type="paragraph" w:customStyle="1" w:styleId="OnlineGroundStudentInstructionsL1BulletItalics">
    <w:name w:val="Online/Ground Student Instructions (L1 Bullet + Italics)"/>
    <w:basedOn w:val="Normal"/>
    <w:next w:val="Second-LevelBulletedListHollow"/>
    <w:qFormat/>
    <w:rsid w:val="001611D6"/>
    <w:pPr>
      <w:numPr>
        <w:numId w:val="2"/>
      </w:numPr>
      <w:tabs>
        <w:tab w:val="num" w:pos="1080"/>
      </w:tabs>
      <w:spacing w:after="240"/>
      <w:ind w:left="1080"/>
    </w:pPr>
    <w:rPr>
      <w:rFonts w:cs="Arial"/>
      <w:b/>
      <w:i/>
      <w:szCs w:val="20"/>
    </w:rPr>
  </w:style>
  <w:style w:type="paragraph" w:customStyle="1" w:styleId="Second-LevelBulletedListHollow">
    <w:name w:val="Second-Level Bulleted List (Hollow)"/>
    <w:basedOn w:val="Normal"/>
    <w:qFormat/>
    <w:rsid w:val="001611D6"/>
    <w:pPr>
      <w:numPr>
        <w:ilvl w:val="1"/>
        <w:numId w:val="2"/>
      </w:numPr>
    </w:pPr>
    <w:rPr>
      <w:rFonts w:cs="Ari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7695F"/>
    <w:rPr>
      <w:sz w:val="24"/>
      <w:szCs w:val="24"/>
    </w:rPr>
  </w:style>
  <w:style w:type="table" w:styleId="TableGrid">
    <w:name w:val="Table Grid"/>
    <w:basedOn w:val="TableNormal"/>
    <w:uiPriority w:val="59"/>
    <w:rsid w:val="00B7695F"/>
    <w:rPr>
      <w:rFonts w:ascii="Calibri" w:hAnsi="Calibri"/>
      <w:sz w:val="22"/>
      <w:szCs w:val="22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IGHeading3">
    <w:name w:val="FIG Heading 3"/>
    <w:basedOn w:val="Normal"/>
    <w:next w:val="Normal"/>
    <w:rsid w:val="00E72F5E"/>
    <w:pPr>
      <w:spacing w:line="360" w:lineRule="auto"/>
    </w:pPr>
    <w:rPr>
      <w:b/>
      <w:i/>
      <w:sz w:val="19"/>
    </w:rPr>
  </w:style>
  <w:style w:type="paragraph" w:customStyle="1" w:styleId="week1">
    <w:name w:val="week1"/>
    <w:basedOn w:val="Normal"/>
    <w:link w:val="week1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1Char">
    <w:name w:val="week1 Char"/>
    <w:basedOn w:val="DefaultParagraphFont"/>
    <w:link w:val="week1"/>
    <w:rsid w:val="00E72F5E"/>
    <w:rPr>
      <w:rFonts w:ascii="Arial" w:hAnsi="Arial" w:cs="Arial"/>
      <w:sz w:val="24"/>
      <w:szCs w:val="24"/>
    </w:rPr>
  </w:style>
  <w:style w:type="paragraph" w:customStyle="1" w:styleId="week2">
    <w:name w:val="week2"/>
    <w:basedOn w:val="Normal"/>
    <w:link w:val="week2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2Char">
    <w:name w:val="week2 Char"/>
    <w:basedOn w:val="DefaultParagraphFont"/>
    <w:link w:val="week2"/>
    <w:rsid w:val="00E72F5E"/>
    <w:rPr>
      <w:rFonts w:ascii="Arial" w:hAnsi="Arial" w:cs="Arial"/>
      <w:sz w:val="24"/>
      <w:szCs w:val="24"/>
    </w:rPr>
  </w:style>
  <w:style w:type="paragraph" w:customStyle="1" w:styleId="week6">
    <w:name w:val="week6"/>
    <w:basedOn w:val="Normal"/>
    <w:link w:val="week6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6Char">
    <w:name w:val="week6 Char"/>
    <w:basedOn w:val="DefaultParagraphFont"/>
    <w:link w:val="week6"/>
    <w:rsid w:val="00E72F5E"/>
    <w:rPr>
      <w:rFonts w:ascii="Arial" w:hAnsi="Arial" w:cs="Arial"/>
      <w:sz w:val="24"/>
      <w:szCs w:val="24"/>
      <w:lang w:val="en-US" w:eastAsia="en-US" w:bidi="ar-SA"/>
    </w:rPr>
  </w:style>
  <w:style w:type="paragraph" w:customStyle="1" w:styleId="week5">
    <w:name w:val="week5"/>
    <w:basedOn w:val="Normal"/>
    <w:link w:val="week5Char"/>
    <w:qFormat/>
    <w:rsid w:val="000C1433"/>
    <w:pPr>
      <w:tabs>
        <w:tab w:val="num" w:pos="720"/>
      </w:tabs>
      <w:ind w:left="720" w:hanging="360"/>
    </w:pPr>
    <w:rPr>
      <w:rFonts w:cs="Arial"/>
    </w:rPr>
  </w:style>
  <w:style w:type="character" w:customStyle="1" w:styleId="week5Char">
    <w:name w:val="week5 Char"/>
    <w:basedOn w:val="DefaultParagraphFont"/>
    <w:link w:val="week5"/>
    <w:rsid w:val="000C1433"/>
    <w:rPr>
      <w:rFonts w:ascii="Arial" w:hAnsi="Arial" w:cs="Arial"/>
      <w:sz w:val="24"/>
      <w:szCs w:val="24"/>
    </w:rPr>
  </w:style>
  <w:style w:type="paragraph" w:customStyle="1" w:styleId="style10">
    <w:name w:val="style1"/>
    <w:basedOn w:val="Normal"/>
    <w:rsid w:val="0005011B"/>
    <w:pPr>
      <w:spacing w:before="100" w:beforeAutospacing="1" w:after="100" w:afterAutospacing="1"/>
    </w:pPr>
    <w:rPr>
      <w:rFonts w:cs="Arial"/>
      <w:sz w:val="16"/>
      <w:szCs w:val="16"/>
    </w:rPr>
  </w:style>
  <w:style w:type="character" w:customStyle="1" w:styleId="style22">
    <w:name w:val="style22"/>
    <w:basedOn w:val="DefaultParagraphFont"/>
    <w:rsid w:val="0005011B"/>
    <w:rPr>
      <w:b/>
      <w:bCs/>
      <w:i/>
      <w:iCs/>
      <w:sz w:val="24"/>
      <w:szCs w:val="24"/>
    </w:rPr>
  </w:style>
  <w:style w:type="character" w:customStyle="1" w:styleId="style52">
    <w:name w:val="style52"/>
    <w:basedOn w:val="DefaultParagraphFont"/>
    <w:rsid w:val="0005011B"/>
    <w:rPr>
      <w:sz w:val="20"/>
      <w:szCs w:val="20"/>
    </w:rPr>
  </w:style>
  <w:style w:type="paragraph" w:customStyle="1" w:styleId="FIGBodyText1">
    <w:name w:val="FIG Body Text 1"/>
    <w:link w:val="FIGBodyText1Char"/>
    <w:rsid w:val="006F2279"/>
    <w:pPr>
      <w:spacing w:before="60" w:after="60"/>
    </w:pPr>
    <w:rPr>
      <w:rFonts w:ascii="Arial" w:hAnsi="Arial"/>
    </w:rPr>
  </w:style>
  <w:style w:type="character" w:customStyle="1" w:styleId="FIGBodyText1Char">
    <w:name w:val="FIG Body Text 1 Char"/>
    <w:basedOn w:val="DefaultParagraphFont"/>
    <w:link w:val="FIGBodyText1"/>
    <w:rsid w:val="006F2279"/>
    <w:rPr>
      <w:rFonts w:ascii="Arial" w:hAnsi="Arial"/>
    </w:rPr>
  </w:style>
  <w:style w:type="paragraph" w:customStyle="1" w:styleId="FIGBodyText2">
    <w:name w:val="FIG Body Text 2"/>
    <w:basedOn w:val="FIGBodyText1"/>
    <w:link w:val="FIGBodyText2Char"/>
    <w:rsid w:val="00D06477"/>
    <w:pPr>
      <w:ind w:left="360"/>
    </w:pPr>
  </w:style>
  <w:style w:type="character" w:customStyle="1" w:styleId="FIGBodyText2Char">
    <w:name w:val="FIG Body Text 2 Char"/>
    <w:basedOn w:val="FIGBodyText1Char"/>
    <w:link w:val="FIGBodyText2"/>
    <w:rsid w:val="00D06477"/>
    <w:rPr>
      <w:rFonts w:ascii="Arial" w:hAnsi="Arial"/>
    </w:rPr>
  </w:style>
  <w:style w:type="paragraph" w:customStyle="1" w:styleId="FIGNote">
    <w:name w:val="FIG Note"/>
    <w:link w:val="FIGNoteChar"/>
    <w:rsid w:val="00D06477"/>
    <w:rPr>
      <w:rFonts w:ascii="Arial" w:hAnsi="Arial"/>
      <w:b/>
      <w:sz w:val="16"/>
    </w:rPr>
  </w:style>
  <w:style w:type="character" w:customStyle="1" w:styleId="FIGNoteChar">
    <w:name w:val="FIG Note Char"/>
    <w:basedOn w:val="DefaultParagraphFont"/>
    <w:link w:val="FIGNote"/>
    <w:rsid w:val="00D06477"/>
    <w:rPr>
      <w:rFonts w:ascii="Arial" w:hAnsi="Arial"/>
      <w:b/>
      <w:sz w:val="16"/>
    </w:rPr>
  </w:style>
  <w:style w:type="paragraph" w:styleId="ListParagraph">
    <w:name w:val="List Paragraph"/>
    <w:basedOn w:val="Normal"/>
    <w:uiPriority w:val="34"/>
    <w:qFormat/>
    <w:rsid w:val="00D06477"/>
    <w:pPr>
      <w:ind w:left="720"/>
    </w:pPr>
  </w:style>
  <w:style w:type="character" w:customStyle="1" w:styleId="LTitems">
    <w:name w:val="LT items"/>
    <w:basedOn w:val="DefaultParagraphFont"/>
    <w:rsid w:val="00E50A02"/>
    <w:rPr>
      <w:b/>
    </w:rPr>
  </w:style>
  <w:style w:type="paragraph" w:styleId="BodyText">
    <w:name w:val="Body Text"/>
    <w:basedOn w:val="Normal"/>
    <w:link w:val="BodyTextChar"/>
    <w:rsid w:val="007C2326"/>
    <w:rPr>
      <w:rFonts w:cs="Arial"/>
    </w:rPr>
  </w:style>
  <w:style w:type="character" w:customStyle="1" w:styleId="BodyTextChar">
    <w:name w:val="Body Text Char"/>
    <w:basedOn w:val="DefaultParagraphFont"/>
    <w:link w:val="BodyText"/>
    <w:rsid w:val="007C2326"/>
    <w:rPr>
      <w:rFonts w:ascii="Arial" w:hAnsi="Arial" w:cs="Arial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320A54"/>
    <w:rPr>
      <w:rFonts w:ascii="Arial" w:eastAsia="Calibri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signmentsLevel1Char">
    <w:name w:val="Assignments Level 1 Char"/>
    <w:basedOn w:val="DefaultParagraphFont"/>
    <w:link w:val="AssignmentsLevel1"/>
    <w:locked/>
    <w:rsid w:val="000413F2"/>
    <w:rPr>
      <w:rFonts w:ascii="Arial" w:hAnsi="Arial" w:cs="Arial"/>
    </w:rPr>
  </w:style>
  <w:style w:type="paragraph" w:customStyle="1" w:styleId="AssignmentsLevel1">
    <w:name w:val="Assignments Level 1"/>
    <w:basedOn w:val="Normal"/>
    <w:link w:val="AssignmentsLevel1Char"/>
    <w:qFormat/>
    <w:rsid w:val="000413F2"/>
    <w:pPr>
      <w:widowControl w:val="0"/>
    </w:pPr>
    <w:rPr>
      <w:rFonts w:cs="Arial"/>
      <w:szCs w:val="20"/>
    </w:rPr>
  </w:style>
  <w:style w:type="character" w:customStyle="1" w:styleId="AssignmentsLevel2Char">
    <w:name w:val="Assignments Level 2 Char"/>
    <w:basedOn w:val="AssignmentsLevel1Char"/>
    <w:link w:val="AssignmentsLevel2"/>
    <w:locked/>
    <w:rsid w:val="000413F2"/>
    <w:rPr>
      <w:rFonts w:ascii="Arial" w:hAnsi="Arial" w:cs="Arial"/>
    </w:rPr>
  </w:style>
  <w:style w:type="paragraph" w:customStyle="1" w:styleId="AssignmentsLevel2">
    <w:name w:val="Assignments Level 2"/>
    <w:basedOn w:val="AssignmentsLevel1"/>
    <w:link w:val="AssignmentsLevel2Char"/>
    <w:qFormat/>
    <w:rsid w:val="000413F2"/>
    <w:pPr>
      <w:numPr>
        <w:numId w:val="6"/>
      </w:numPr>
    </w:pPr>
  </w:style>
  <w:style w:type="paragraph" w:customStyle="1" w:styleId="AssignmentsLevel3">
    <w:name w:val="Assignments Level 3"/>
    <w:basedOn w:val="AssignmentsLevel2"/>
    <w:qFormat/>
    <w:rsid w:val="000413F2"/>
    <w:pPr>
      <w:numPr>
        <w:ilvl w:val="1"/>
      </w:numPr>
      <w:tabs>
        <w:tab w:val="num" w:pos="360"/>
        <w:tab w:val="num" w:pos="1440"/>
      </w:tabs>
      <w:ind w:left="720"/>
    </w:pPr>
  </w:style>
  <w:style w:type="paragraph" w:customStyle="1" w:styleId="AssignmentsLevel4">
    <w:name w:val="Assignments Level 4"/>
    <w:basedOn w:val="AssignmentsLevel3"/>
    <w:qFormat/>
    <w:rsid w:val="000413F2"/>
    <w:pPr>
      <w:numPr>
        <w:ilvl w:val="2"/>
      </w:numPr>
      <w:tabs>
        <w:tab w:val="num" w:pos="360"/>
        <w:tab w:val="num" w:pos="1440"/>
        <w:tab w:val="num" w:pos="2160"/>
      </w:tabs>
      <w:ind w:left="1080" w:hanging="720"/>
    </w:pPr>
  </w:style>
  <w:style w:type="character" w:customStyle="1" w:styleId="Heading1Char">
    <w:name w:val="Heading 1 Char"/>
    <w:basedOn w:val="DefaultParagraphFont"/>
    <w:link w:val="Heading1"/>
    <w:rsid w:val="00B47775"/>
    <w:rPr>
      <w:rFonts w:ascii="Arial" w:hAnsi="Arial" w:cs="Arial"/>
      <w:b/>
      <w:color w:val="720D2D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E6AA2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FB0EE9"/>
    <w:pPr>
      <w:spacing w:before="120"/>
    </w:pPr>
    <w:rPr>
      <w:rFonts w:cstheme="minorHAnsi"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6AA2"/>
    <w:pPr>
      <w:spacing w:before="120"/>
      <w:ind w:left="240"/>
    </w:pPr>
    <w:rPr>
      <w:rFonts w:asciiTheme="minorHAnsi" w:hAnsiTheme="minorHAnsi" w:cstheme="minorHAnsi"/>
      <w:i/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E6AA2"/>
    <w:pPr>
      <w:ind w:left="48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E6AA2"/>
    <w:pPr>
      <w:ind w:left="72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E6AA2"/>
    <w:pPr>
      <w:ind w:left="96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E6AA2"/>
    <w:pPr>
      <w:ind w:left="12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E6AA2"/>
    <w:pPr>
      <w:ind w:left="144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E6AA2"/>
    <w:pPr>
      <w:ind w:left="168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E6AA2"/>
    <w:pPr>
      <w:ind w:left="1920"/>
    </w:pPr>
    <w:rPr>
      <w:rFonts w:asciiTheme="minorHAnsi" w:hAnsiTheme="minorHAnsi" w:cstheme="minorHAnsi"/>
      <w:szCs w:val="20"/>
    </w:rPr>
  </w:style>
  <w:style w:type="numbering" w:customStyle="1" w:styleId="Style1">
    <w:name w:val="Style1"/>
    <w:uiPriority w:val="99"/>
    <w:rsid w:val="00E3415C"/>
    <w:pPr>
      <w:numPr>
        <w:numId w:val="8"/>
      </w:numPr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15C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7F339F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4F138A"/>
    <w:rPr>
      <w:rFonts w:ascii="Arial" w:hAnsi="Arial" w:cs="Arial"/>
      <w:b/>
      <w:color w:val="9C2C2A" w:themeColor="accent1"/>
      <w:szCs w:val="22"/>
    </w:rPr>
  </w:style>
  <w:style w:type="paragraph" w:styleId="Title">
    <w:name w:val="Title"/>
    <w:basedOn w:val="Heading1"/>
    <w:next w:val="Normal"/>
    <w:link w:val="TitleChar"/>
    <w:qFormat/>
    <w:rsid w:val="0068364F"/>
    <w:rPr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8364F"/>
    <w:rPr>
      <w:rFonts w:ascii="Arial" w:hAnsi="Arial" w:cs="Arial"/>
      <w:b/>
      <w:color w:val="720D2D"/>
      <w:sz w:val="36"/>
      <w:szCs w:val="36"/>
    </w:rPr>
  </w:style>
  <w:style w:type="paragraph" w:customStyle="1" w:styleId="WeeklyTopicHeading1">
    <w:name w:val="Weekly_Topic_Heading_1"/>
    <w:basedOn w:val="Heading1"/>
    <w:qFormat/>
    <w:rsid w:val="0042358F"/>
    <w:rPr>
      <w:color w:val="FFFFFF" w:themeColor="background1"/>
      <w:sz w:val="24"/>
    </w:rPr>
  </w:style>
  <w:style w:type="paragraph" w:customStyle="1" w:styleId="Body">
    <w:name w:val="Body"/>
    <w:rsid w:val="005B403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vimeo.com/82113892" TargetMode="External"/><Relationship Id="rId21" Type="http://schemas.openxmlformats.org/officeDocument/2006/relationships/hyperlink" Target="https://www.ted.com/talks/clay_shirky_how_cellphones_twitter_facebook_can_make_history" TargetMode="External"/><Relationship Id="rId42" Type="http://schemas.openxmlformats.org/officeDocument/2006/relationships/hyperlink" Target="http://synergiseducation.com/blog/turn-your-computer-or-laptop-into-a-recording-studio/" TargetMode="External"/><Relationship Id="rId47" Type="http://schemas.openxmlformats.org/officeDocument/2006/relationships/hyperlink" Target="https://www.youtube.com/watch?v=W_BdWC4E66w" TargetMode="External"/><Relationship Id="rId63" Type="http://schemas.openxmlformats.org/officeDocument/2006/relationships/hyperlink" Target="http://www.gcflearnfree.org/word2013/23" TargetMode="External"/><Relationship Id="rId68" Type="http://schemas.openxmlformats.org/officeDocument/2006/relationships/hyperlink" Target="https://www.ted.com/talks/paul_lewis_crowdsourcing_the_news" TargetMode="External"/><Relationship Id="rId16" Type="http://schemas.openxmlformats.org/officeDocument/2006/relationships/header" Target="header2.xml"/><Relationship Id="rId11" Type="http://schemas.openxmlformats.org/officeDocument/2006/relationships/footnotes" Target="footnotes.xml"/><Relationship Id="rId32" Type="http://schemas.openxmlformats.org/officeDocument/2006/relationships/hyperlink" Target="https://www.ted.com/talks/don_tapscott_four_principles_for_the_open_world_1" TargetMode="External"/><Relationship Id="rId37" Type="http://schemas.openxmlformats.org/officeDocument/2006/relationships/hyperlink" Target="http://hotair.com/" TargetMode="External"/><Relationship Id="rId53" Type="http://schemas.openxmlformats.org/officeDocument/2006/relationships/hyperlink" Target="https://www.youtube.com/watch?v=yDd3qz73xjA" TargetMode="External"/><Relationship Id="rId58" Type="http://schemas.openxmlformats.org/officeDocument/2006/relationships/hyperlink" Target="http://www.nofilmschool.com/" TargetMode="External"/><Relationship Id="rId74" Type="http://schemas.openxmlformats.org/officeDocument/2006/relationships/hyperlink" Target="https://www.ted.com/talks/johanna_blakley_social_media_and_the_end_of_gender" TargetMode="External"/><Relationship Id="rId79" Type="http://schemas.openxmlformats.org/officeDocument/2006/relationships/hyperlink" Target="https://www.ted.com/talks/edward_snowden_here_s_how_we_take_back_the_internet" TargetMode="External"/><Relationship Id="rId5" Type="http://schemas.openxmlformats.org/officeDocument/2006/relationships/customXml" Target="../customXml/item5.xml"/><Relationship Id="rId61" Type="http://schemas.openxmlformats.org/officeDocument/2006/relationships/hyperlink" Target="http://www.buzzfeed.com/annehelenpetersen/anna-may-wong-your-new-favorite-star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://www.theguardian.com/technology/2014/sep/20/women-gamers-new-concept-community" TargetMode="External"/><Relationship Id="rId14" Type="http://schemas.openxmlformats.org/officeDocument/2006/relationships/header" Target="header1.xml"/><Relationship Id="rId22" Type="http://schemas.openxmlformats.org/officeDocument/2006/relationships/hyperlink" Target="https://www.ted.com/talks/don_tapscott_four_principles_for_the_open_world_1" TargetMode="External"/><Relationship Id="rId27" Type="http://schemas.openxmlformats.org/officeDocument/2006/relationships/hyperlink" Target="http://www.alternet.org/" TargetMode="External"/><Relationship Id="rId30" Type="http://schemas.openxmlformats.org/officeDocument/2006/relationships/hyperlink" Target="https://www.google.com/" TargetMode="External"/><Relationship Id="rId35" Type="http://schemas.openxmlformats.org/officeDocument/2006/relationships/hyperlink" Target="http://mashable.com/" TargetMode="External"/><Relationship Id="rId43" Type="http://schemas.openxmlformats.org/officeDocument/2006/relationships/hyperlink" Target="http://synergiseducation.com/blog/recording-audio-ipad-and-garageband/" TargetMode="External"/><Relationship Id="rId48" Type="http://schemas.openxmlformats.org/officeDocument/2006/relationships/hyperlink" Target="http://www.excel-easy.com/data-analysis/charts.html" TargetMode="External"/><Relationship Id="rId56" Type="http://schemas.openxmlformats.org/officeDocument/2006/relationships/hyperlink" Target="http://www.dga.org/" TargetMode="External"/><Relationship Id="rId64" Type="http://schemas.openxmlformats.org/officeDocument/2006/relationships/hyperlink" Target="https://www.youtube.com/watch?v=W_BdWC4E66w" TargetMode="External"/><Relationship Id="rId69" Type="http://schemas.openxmlformats.org/officeDocument/2006/relationships/hyperlink" Target="http://newsosaur.blogspot.com/" TargetMode="External"/><Relationship Id="rId77" Type="http://schemas.openxmlformats.org/officeDocument/2006/relationships/hyperlink" Target="http://dannybrown.me/" TargetMode="External"/><Relationship Id="rId8" Type="http://schemas.openxmlformats.org/officeDocument/2006/relationships/styles" Target="styles.xml"/><Relationship Id="rId51" Type="http://schemas.openxmlformats.org/officeDocument/2006/relationships/hyperlink" Target="https://www.youtube.com/watch?v=-hrBbczS9I0" TargetMode="External"/><Relationship Id="rId72" Type="http://schemas.openxmlformats.org/officeDocument/2006/relationships/hyperlink" Target="http://www.vintageadbrowser.com/" TargetMode="External"/><Relationship Id="rId80" Type="http://schemas.openxmlformats.org/officeDocument/2006/relationships/hyperlink" Target="https://www.ted.com/talks/edward_snowden_here_s_how_we_take_back_the_internet" TargetMode="External"/><Relationship Id="rId3" Type="http://schemas.openxmlformats.org/officeDocument/2006/relationships/customXml" Target="../customXml/item3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5" Type="http://schemas.openxmlformats.org/officeDocument/2006/relationships/hyperlink" Target="http://synergiseducation.com/blog/recording-audio-with-audacity/" TargetMode="External"/><Relationship Id="rId33" Type="http://schemas.openxmlformats.org/officeDocument/2006/relationships/hyperlink" Target="http://www.huffingtonpost.com/kimberly-tan/why-do-we-care-about-gram_b_1635448.html" TargetMode="External"/><Relationship Id="rId38" Type="http://schemas.openxmlformats.org/officeDocument/2006/relationships/hyperlink" Target="http://thinkprogress.org/" TargetMode="External"/><Relationship Id="rId46" Type="http://schemas.openxmlformats.org/officeDocument/2006/relationships/hyperlink" Target="http://www.gcflearnfree.org/word2013/23" TargetMode="External"/><Relationship Id="rId59" Type="http://schemas.openxmlformats.org/officeDocument/2006/relationships/hyperlink" Target="https://www.surveymonkey.com/" TargetMode="External"/><Relationship Id="rId67" Type="http://schemas.openxmlformats.org/officeDocument/2006/relationships/hyperlink" Target="http://www.projectcensored.org/" TargetMode="External"/><Relationship Id="rId20" Type="http://schemas.openxmlformats.org/officeDocument/2006/relationships/hyperlink" Target="http://www.theesa.com/facts/pdfs/ESA_EF_2014.pdf" TargetMode="External"/><Relationship Id="rId41" Type="http://schemas.openxmlformats.org/officeDocument/2006/relationships/hyperlink" Target="https://www.youtube.com/watch?v=0f1FD5jOhGU" TargetMode="External"/><Relationship Id="rId54" Type="http://schemas.openxmlformats.org/officeDocument/2006/relationships/hyperlink" Target="https://www.youtube.com/watch?v=0f1FD5jOhGU" TargetMode="External"/><Relationship Id="rId62" Type="http://schemas.openxmlformats.org/officeDocument/2006/relationships/hyperlink" Target="https://www.ted.com/talks/paul_lewis_crowdsourcing_the_news" TargetMode="External"/><Relationship Id="rId70" Type="http://schemas.openxmlformats.org/officeDocument/2006/relationships/hyperlink" Target="http://news.cyberjournalist.net/" TargetMode="External"/><Relationship Id="rId75" Type="http://schemas.openxmlformats.org/officeDocument/2006/relationships/hyperlink" Target="http://blog.mbemag.com/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footer" Target="footer1.xml"/><Relationship Id="rId23" Type="http://schemas.openxmlformats.org/officeDocument/2006/relationships/hyperlink" Target="http://synergiseducation.com/blog/turn-your-computer-or-laptop-into-a-recording-studio/" TargetMode="External"/><Relationship Id="rId28" Type="http://schemas.openxmlformats.org/officeDocument/2006/relationships/hyperlink" Target="http://www.mediachannel.org/" TargetMode="External"/><Relationship Id="rId36" Type="http://schemas.openxmlformats.org/officeDocument/2006/relationships/hyperlink" Target="http://gawker.com/" TargetMode="External"/><Relationship Id="rId49" Type="http://schemas.openxmlformats.org/officeDocument/2006/relationships/hyperlink" Target="https://www.youtube.com/watch?v=03ysshhXZk8" TargetMode="External"/><Relationship Id="rId57" Type="http://schemas.openxmlformats.org/officeDocument/2006/relationships/hyperlink" Target="http://hopeforfilm.com/" TargetMode="External"/><Relationship Id="rId10" Type="http://schemas.openxmlformats.org/officeDocument/2006/relationships/webSettings" Target="webSettings.xml"/><Relationship Id="rId31" Type="http://schemas.openxmlformats.org/officeDocument/2006/relationships/hyperlink" Target="https://www.ted.com/talks/clay_shirky_how_cellphones_twitter_facebook_can_make_history" TargetMode="External"/><Relationship Id="rId44" Type="http://schemas.openxmlformats.org/officeDocument/2006/relationships/hyperlink" Target="http://synergiseducation.com/blog/recording-audio-with-audacity/" TargetMode="External"/><Relationship Id="rId52" Type="http://schemas.openxmlformats.org/officeDocument/2006/relationships/hyperlink" Target="https://archive.org/details/oldtimeradio" TargetMode="External"/><Relationship Id="rId60" Type="http://schemas.openxmlformats.org/officeDocument/2006/relationships/hyperlink" Target="http://thenextweb.com/us/2010/08/18/blogging-vs-journalism-the-ongoing-debate/" TargetMode="External"/><Relationship Id="rId65" Type="http://schemas.openxmlformats.org/officeDocument/2006/relationships/hyperlink" Target="http://www.excel-easy.com/data-analysis/charts.html" TargetMode="External"/><Relationship Id="rId73" Type="http://schemas.openxmlformats.org/officeDocument/2006/relationships/hyperlink" Target="http://www.vintageadbrowser.com/" TargetMode="External"/><Relationship Id="rId78" Type="http://schemas.openxmlformats.org/officeDocument/2006/relationships/hyperlink" Target="http://www.huffingtonpost.ca/2014/09/16/deepika-padukone-times-of-india-cleavage-tweet_n_5829636.html" TargetMode="Externa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yperlink" Target="http://www.slate.com/articles/technology/bitwise/2014/09/gamergate_explodes_gaming_journalists_declare_the_gamers_are_over_but_they.html" TargetMode="External"/><Relationship Id="rId39" Type="http://schemas.openxmlformats.org/officeDocument/2006/relationships/hyperlink" Target="https://www.youtube.com/watch?v=9ona0jYWa6s" TargetMode="External"/><Relationship Id="rId34" Type="http://schemas.openxmlformats.org/officeDocument/2006/relationships/hyperlink" Target="http://techcrunch.com/" TargetMode="External"/><Relationship Id="rId50" Type="http://schemas.openxmlformats.org/officeDocument/2006/relationships/hyperlink" Target="http://howtopodcasttutorial.com/" TargetMode="External"/><Relationship Id="rId55" Type="http://schemas.openxmlformats.org/officeDocument/2006/relationships/hyperlink" Target="http://www.producersguild.org/" TargetMode="External"/><Relationship Id="rId76" Type="http://schemas.openxmlformats.org/officeDocument/2006/relationships/hyperlink" Target="http://www.theguardian.com/media/media-blog" TargetMode="External"/><Relationship Id="rId7" Type="http://schemas.openxmlformats.org/officeDocument/2006/relationships/numbering" Target="numbering.xml"/><Relationship Id="rId71" Type="http://schemas.openxmlformats.org/officeDocument/2006/relationships/hyperlink" Target="https://www.ted.com/talks/johanna_blakley_social_media_and_the_end_of_gender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www.commondreams.org/" TargetMode="External"/><Relationship Id="rId24" Type="http://schemas.openxmlformats.org/officeDocument/2006/relationships/hyperlink" Target="http://synergiseducation.com/blog/recording-audio-ipad-and-garageband/" TargetMode="External"/><Relationship Id="rId40" Type="http://schemas.openxmlformats.org/officeDocument/2006/relationships/hyperlink" Target="https://www.youtube.com/watch?v=yDd3qz73xjA" TargetMode="External"/><Relationship Id="rId45" Type="http://schemas.openxmlformats.org/officeDocument/2006/relationships/hyperlink" Target="https://vimeo.com/82113892" TargetMode="External"/><Relationship Id="rId66" Type="http://schemas.openxmlformats.org/officeDocument/2006/relationships/hyperlink" Target="https://www.youtube.com/watch?v=03ysshhXZk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Templates\Templates\Gwynedd-Mercy\GM%20Business%20ABC123%20CDW%20FIG%20Template.dotx" TargetMode="External"/></Relationships>
</file>

<file path=word/theme/theme1.xml><?xml version="1.0" encoding="utf-8"?>
<a:theme xmlns:a="http://schemas.openxmlformats.org/drawingml/2006/main" name="GMC_pptTheme">
  <a:themeElements>
    <a:clrScheme name="GMC Style 1">
      <a:dk1>
        <a:sysClr val="windowText" lastClr="000000"/>
      </a:dk1>
      <a:lt1>
        <a:srgbClr val="FFFFFF"/>
      </a:lt1>
      <a:dk2>
        <a:srgbClr val="857040"/>
      </a:dk2>
      <a:lt2>
        <a:srgbClr val="C9C9C9"/>
      </a:lt2>
      <a:accent1>
        <a:srgbClr val="9C2C2A"/>
      </a:accent1>
      <a:accent2>
        <a:srgbClr val="40C0BF"/>
      </a:accent2>
      <a:accent3>
        <a:srgbClr val="F0D611"/>
      </a:accent3>
      <a:accent4>
        <a:srgbClr val="857040"/>
      </a:accent4>
      <a:accent5>
        <a:srgbClr val="68BD56"/>
      </a:accent5>
      <a:accent6>
        <a:srgbClr val="38579C"/>
      </a:accent6>
      <a:hlink>
        <a:srgbClr val="0000A2"/>
      </a:hlink>
      <a:folHlink>
        <a:srgbClr val="4581C4"/>
      </a:folHlink>
    </a:clrScheme>
    <a:fontScheme name="Habitat">
      <a:majorFont>
        <a:latin typeface="Book Antiqua"/>
        <a:ea typeface=""/>
        <a:cs typeface=""/>
        <a:font script="Jpan" typeface="ＭＳ 明朝"/>
        <a:font script="Hans" typeface="宋体"/>
        <a:font script="Hant" typeface="新細明體"/>
      </a:majorFont>
      <a:minorFont>
        <a:latin typeface="Book Antiqua"/>
        <a:ea typeface=""/>
        <a:cs typeface=""/>
        <a:font script="Jpan" typeface="ＭＳ 明朝"/>
        <a:font script="Hans" typeface="宋体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>
  <documentManagement>
    <_dlc_DocId xmlns="d1defbd9-fdd7-4111-86e6-45d9222a7e0e">FS4YMCW43TKZ-11-1850</_dlc_DocId>
    <_dlc_DocIdUrl xmlns="d1defbd9-fdd7-4111-86e6-45d9222a7e0e">
      <Url>https://teamapu.sharepoint.com/academics/_layouts/15/DocIdRedir.aspx?ID=FS4YMCW43TKZ-11-1850</Url>
      <Description>FS4YMCW43TKZ-11-1850</Description>
    </_dlc_DocIdUrl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9B3B4A1DF3711448A21A7C7557BAE60E" ma:contentTypeVersion="2" ma:contentTypeDescription="A blank Microsoft Word document." ma:contentTypeScope="" ma:versionID="f2e1cf7624db2bebdbff529c012e2c77">
  <xsd:schema xmlns:xsd="http://www.w3.org/2001/XMLSchema" xmlns:xs="http://www.w3.org/2001/XMLSchema" xmlns:p="http://schemas.microsoft.com/office/2006/metadata/properties" xmlns:ns2="d1defbd9-fdd7-4111-86e6-45d9222a7e0e" xmlns:ns3="http://schemas.microsoft.com/sharepoint/v4" targetNamespace="http://schemas.microsoft.com/office/2006/metadata/properties" ma:root="true" ma:fieldsID="fe2914e911f6a7ec03465c7d6a2832ac" ns2:_="" ns3:_="">
    <xsd:import namespace="d1defbd9-fdd7-4111-86e6-45d9222a7e0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efbd9-fdd7-4111-86e6-45d9222a7e0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2545A-3133-4698-BEE8-DF71387DDBA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824980AE-B54D-4FA1-8839-DF52DB7FDC06}">
  <ds:schemaRefs>
    <ds:schemaRef ds:uri="http://schemas.microsoft.com/office/2006/metadata/properties"/>
    <ds:schemaRef ds:uri="d1defbd9-fdd7-4111-86e6-45d9222a7e0e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634BA3C2-237B-4D60-A930-44D883E812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36D665-9753-48D3-A529-F5D9EC1B924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BE063F5-A905-42C2-AB3C-EAFCB9079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defbd9-fdd7-4111-86e6-45d9222a7e0e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2F71A697-D327-45CC-8A67-61ACADD7D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GM Business ABC123 CDW FIG Template</Template>
  <TotalTime>8</TotalTime>
  <Pages>33</Pages>
  <Words>7481</Words>
  <Characters>42643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Partner ABC123 Course Development Worksheet</vt:lpstr>
    </vt:vector>
  </TitlesOfParts>
  <Company>Synergis Education, Inc.</Company>
  <LinksUpToDate>false</LinksUpToDate>
  <CharactersWithSpaces>50024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Partner ABC123 Course Development Worksheet</dc:title>
  <dc:creator>User</dc:creator>
  <cp:lastModifiedBy>Catherine Khongsaly</cp:lastModifiedBy>
  <cp:revision>8</cp:revision>
  <cp:lastPrinted>2014-09-11T19:17:00Z</cp:lastPrinted>
  <dcterms:created xsi:type="dcterms:W3CDTF">2014-11-25T16:40:00Z</dcterms:created>
  <dcterms:modified xsi:type="dcterms:W3CDTF">2019-03-06T23:14:00Z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Priscila Hinkle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URL">
    <vt:lpwstr/>
  </property>
  <property fmtid="{D5CDD505-2E9C-101B-9397-08002B2CF9AE}" pid="12" name="Stakeholder Page">
    <vt:lpwstr>JSSB</vt:lpwstr>
  </property>
  <property fmtid="{D5CDD505-2E9C-101B-9397-08002B2CF9AE}" pid="13" name="Document Category">
    <vt:lpwstr>Examples</vt:lpwstr>
  </property>
  <property fmtid="{D5CDD505-2E9C-101B-9397-08002B2CF9AE}" pid="14" name="ReportOwner">
    <vt:lpwstr/>
  </property>
  <property fmtid="{D5CDD505-2E9C-101B-9397-08002B2CF9AE}" pid="15" name="ContentTypeId">
    <vt:lpwstr>0x0101009B3B4A1DF3711448A21A7C7557BAE60E</vt:lpwstr>
  </property>
  <property fmtid="{D5CDD505-2E9C-101B-9397-08002B2CF9AE}" pid="16" name="Page Section">
    <vt:lpwstr>Course Materials</vt:lpwstr>
  </property>
  <property fmtid="{D5CDD505-2E9C-101B-9397-08002B2CF9AE}" pid="17" name="_dlc_DocIdItemGuid">
    <vt:lpwstr>e05cd3da-4547-43d8-bbd5-21f2465bae88</vt:lpwstr>
  </property>
</Properties>
</file>